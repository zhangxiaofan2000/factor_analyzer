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3.xml" ContentType="application/vnd.openxmlformats-officedocument.wordprocessingml.header+xml"/>
  <Override PartName="/word/footer13.xml" ContentType="application/vnd.openxmlformats-officedocument.wordprocessingml.footer+xml"/>
  <Override PartName="/word/header4.xml" ContentType="application/vnd.openxmlformats-officedocument.wordprocessingml.header+xml"/>
  <Override PartName="/word/footer14.xml" ContentType="application/vnd.openxmlformats-officedocument.wordprocessingml.footer+xml"/>
  <Override PartName="/word/header5.xml" ContentType="application/vnd.openxmlformats-officedocument.wordprocessingml.header+xml"/>
  <Override PartName="/word/footer1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6.xml" ContentType="application/vnd.openxmlformats-officedocument.wordprocessingml.footer+xml"/>
  <Override PartName="/word/header9.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header11.xml" ContentType="application/vnd.openxmlformats-officedocument.wordprocessingml.header+xml"/>
  <Override PartName="/word/footer20.xml" ContentType="application/vnd.openxmlformats-officedocument.wordprocessingml.footer+xml"/>
  <Override PartName="/word/header12.xml" ContentType="application/vnd.openxmlformats-officedocument.wordprocessingml.header+xml"/>
  <Override PartName="/word/footer21.xml" ContentType="application/vnd.openxmlformats-officedocument.wordprocessingml.footer+xml"/>
  <Override PartName="/word/header13.xml" ContentType="application/vnd.openxmlformats-officedocument.wordprocessingml.header+xml"/>
  <Override PartName="/word/footer2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0"/>
          <w:szCs w:val="10"/>
        </w:rPr>
      </w:pPr>
    </w:p>
    <w:p>
      <w:pPr>
        <w:spacing w:line="1116" w:lineRule="exact"/>
        <w:ind w:left="207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drawing>
          <wp:inline distT="0" distB="0" distL="0" distR="0">
            <wp:extent cx="2828267" cy="708659"/>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828267" cy="708659"/>
                    </a:xfrm>
                    <a:prstGeom prst="rect">
                      <a:avLst/>
                    </a:prstGeom>
                  </pic:spPr>
                </pic:pic>
              </a:graphicData>
            </a:graphic>
          </wp:inline>
        </w:drawing>
      </w:r>
      <w:r>
        <w:rPr>
          <w:rFonts w:ascii="Times New Roman" w:hAnsi="Times New Roman" w:cs="Times New Roman" w:eastAsia="Times New Roman" w:hint="default"/>
          <w:position w:val="-21"/>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17"/>
        <w:ind w:left="0" w:right="1711" w:firstLine="0"/>
        <w:jc w:val="center"/>
        <w:rPr>
          <w:rFonts w:ascii="宋体" w:hAnsi="宋体" w:cs="宋体" w:eastAsia="宋体" w:hint="default"/>
          <w:sz w:val="52"/>
          <w:szCs w:val="52"/>
        </w:rPr>
      </w:pPr>
      <w:r>
        <w:rPr>
          <w:rFonts w:ascii="宋体" w:hAnsi="宋体" w:cs="宋体" w:eastAsia="宋体" w:hint="default"/>
          <w:b/>
          <w:bCs/>
          <w:spacing w:val="45"/>
          <w:sz w:val="52"/>
          <w:szCs w:val="52"/>
        </w:rPr>
        <w:t>上海汉得信息技术股份有限公司</w:t>
      </w:r>
      <w:r>
        <w:rPr>
          <w:rFonts w:ascii="宋体" w:hAnsi="宋体" w:cs="宋体" w:eastAsia="宋体" w:hint="default"/>
          <w:spacing w:val="45"/>
          <w:sz w:val="52"/>
          <w:szCs w:val="52"/>
        </w:rPr>
      </w:r>
    </w:p>
    <w:p>
      <w:pPr>
        <w:spacing w:before="415"/>
        <w:ind w:left="0" w:right="1658" w:firstLine="0"/>
        <w:jc w:val="center"/>
        <w:rPr>
          <w:rFonts w:ascii="Times New Roman" w:hAnsi="Times New Roman" w:cs="Times New Roman" w:eastAsia="Times New Roman" w:hint="default"/>
          <w:sz w:val="32"/>
          <w:szCs w:val="32"/>
        </w:rPr>
      </w:pPr>
      <w:r>
        <w:rPr>
          <w:rFonts w:ascii="Times New Roman"/>
          <w:b/>
          <w:sz w:val="32"/>
        </w:rPr>
        <w:t>Hand Enterprise Solutions Co.,</w:t>
      </w:r>
      <w:r>
        <w:rPr>
          <w:rFonts w:ascii="Times New Roman"/>
          <w:b/>
          <w:spacing w:val="-5"/>
          <w:sz w:val="32"/>
        </w:rPr>
        <w:t> </w:t>
      </w:r>
      <w:r>
        <w:rPr>
          <w:rFonts w:ascii="Times New Roman"/>
          <w:b/>
          <w:sz w:val="32"/>
        </w:rPr>
        <w:t>Ltd.</w:t>
      </w:r>
      <w:r>
        <w:rPr>
          <w:rFonts w:ascii="Times New Roman"/>
          <w:sz w:val="32"/>
        </w:rPr>
      </w:r>
    </w:p>
    <w:p>
      <w:pPr>
        <w:spacing w:line="240" w:lineRule="auto" w:before="0"/>
        <w:rPr>
          <w:rFonts w:ascii="Times New Roman" w:hAnsi="Times New Roman" w:cs="Times New Roman" w:eastAsia="Times New Roman" w:hint="default"/>
          <w:b/>
          <w:bCs/>
          <w:sz w:val="32"/>
          <w:szCs w:val="32"/>
        </w:rPr>
      </w:pPr>
    </w:p>
    <w:p>
      <w:pPr>
        <w:spacing w:line="240" w:lineRule="auto" w:before="6"/>
        <w:rPr>
          <w:rFonts w:ascii="Times New Roman" w:hAnsi="Times New Roman" w:cs="Times New Roman" w:eastAsia="Times New Roman" w:hint="default"/>
          <w:b/>
          <w:bCs/>
          <w:sz w:val="36"/>
          <w:szCs w:val="36"/>
        </w:rPr>
      </w:pPr>
    </w:p>
    <w:p>
      <w:pPr>
        <w:spacing w:before="0"/>
        <w:ind w:left="0" w:right="1656" w:firstLine="0"/>
        <w:jc w:val="center"/>
        <w:rPr>
          <w:rFonts w:ascii="宋体" w:hAnsi="宋体" w:cs="宋体" w:eastAsia="宋体" w:hint="default"/>
          <w:sz w:val="52"/>
          <w:szCs w:val="52"/>
        </w:rPr>
      </w:pPr>
      <w:r>
        <w:rPr>
          <w:rFonts w:ascii="Times New Roman" w:hAnsi="Times New Roman" w:cs="Times New Roman" w:eastAsia="Times New Roman" w:hint="default"/>
          <w:b/>
          <w:bCs/>
          <w:sz w:val="52"/>
          <w:szCs w:val="52"/>
        </w:rPr>
        <w:t>2010</w:t>
      </w:r>
      <w:r>
        <w:rPr>
          <w:rFonts w:ascii="宋体" w:hAnsi="宋体" w:cs="宋体" w:eastAsia="宋体" w:hint="default"/>
          <w:b/>
          <w:bCs/>
          <w:sz w:val="52"/>
          <w:szCs w:val="52"/>
        </w:rPr>
        <w:t>年年度报告</w:t>
      </w:r>
      <w:r>
        <w:rPr>
          <w:rFonts w:ascii="宋体" w:hAnsi="宋体" w:cs="宋体" w:eastAsia="宋体" w:hint="default"/>
          <w:sz w:val="52"/>
          <w:szCs w:val="52"/>
        </w:rPr>
      </w: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3"/>
        <w:rPr>
          <w:rFonts w:ascii="宋体" w:hAnsi="宋体" w:cs="宋体" w:eastAsia="宋体" w:hint="default"/>
          <w:b/>
          <w:bCs/>
          <w:sz w:val="80"/>
          <w:szCs w:val="80"/>
        </w:rPr>
      </w:pPr>
    </w:p>
    <w:p>
      <w:pPr>
        <w:pStyle w:val="Heading2"/>
        <w:spacing w:line="230" w:lineRule="auto"/>
        <w:ind w:left="3268" w:right="4190" w:firstLine="62"/>
        <w:jc w:val="left"/>
        <w:rPr>
          <w:b w:val="0"/>
          <w:bCs w:val="0"/>
        </w:rPr>
      </w:pPr>
      <w:r>
        <w:rPr/>
        <w:t>股票代码：</w:t>
      </w:r>
      <w:r>
        <w:rPr>
          <w:rFonts w:ascii="Times New Roman" w:hAnsi="Times New Roman" w:cs="Times New Roman" w:eastAsia="Times New Roman" w:hint="default"/>
        </w:rPr>
        <w:t>300170 </w:t>
      </w:r>
      <w:r>
        <w:rPr/>
        <w:t>股票简称：汉得信息</w:t>
      </w:r>
      <w:r>
        <w:rPr>
          <w:w w:val="99"/>
        </w:rPr>
        <w:t> </w:t>
      </w:r>
      <w:r>
        <w:rPr/>
        <w:t>披露日期：</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w:t>
      </w:r>
      <w:r>
        <w:rPr>
          <w:b w:val="0"/>
          <w:bCs w:val="0"/>
        </w:rPr>
      </w:r>
    </w:p>
    <w:p>
      <w:pPr>
        <w:spacing w:after="0" w:line="230" w:lineRule="auto"/>
        <w:jc w:val="left"/>
        <w:sectPr>
          <w:headerReference w:type="default" r:id="rId5"/>
          <w:footerReference w:type="default" r:id="rId6"/>
          <w:type w:val="continuous"/>
          <w:pgSz w:w="11910" w:h="16840"/>
          <w:pgMar w:header="884" w:footer="345" w:top="1080" w:bottom="540" w:left="1660" w:right="0"/>
        </w:sectPr>
      </w:pPr>
    </w:p>
    <w:p>
      <w:pPr>
        <w:spacing w:line="240" w:lineRule="auto" w:before="9"/>
        <w:rPr>
          <w:rFonts w:ascii="宋体" w:hAnsi="宋体" w:cs="宋体" w:eastAsia="宋体" w:hint="default"/>
          <w:b/>
          <w:bCs/>
          <w:sz w:val="17"/>
          <w:szCs w:val="17"/>
        </w:rPr>
      </w:pPr>
    </w:p>
    <w:p>
      <w:pPr>
        <w:spacing w:line="460" w:lineRule="exact" w:before="0"/>
        <w:ind w:left="0" w:right="1658" w:firstLine="0"/>
        <w:jc w:val="center"/>
        <w:rPr>
          <w:rFonts w:ascii="宋体" w:hAnsi="宋体" w:cs="宋体" w:eastAsia="宋体" w:hint="default"/>
          <w:sz w:val="36"/>
          <w:szCs w:val="36"/>
        </w:rPr>
      </w:pPr>
      <w:r>
        <w:rPr>
          <w:rFonts w:ascii="宋体" w:hAnsi="宋体" w:cs="宋体" w:eastAsia="宋体" w:hint="default"/>
          <w:b/>
          <w:bCs/>
          <w:sz w:val="36"/>
          <w:szCs w:val="36"/>
        </w:rPr>
        <w:t>重要提示</w:t>
      </w:r>
      <w:r>
        <w:rPr>
          <w:rFonts w:ascii="宋体" w:hAnsi="宋体" w:cs="宋体" w:eastAsia="宋体" w:hint="default"/>
          <w:sz w:val="36"/>
          <w:szCs w:val="36"/>
        </w:rPr>
      </w:r>
    </w:p>
    <w:p>
      <w:pPr>
        <w:spacing w:line="240" w:lineRule="auto" w:before="12"/>
        <w:rPr>
          <w:rFonts w:ascii="宋体" w:hAnsi="宋体" w:cs="宋体" w:eastAsia="宋体" w:hint="default"/>
          <w:b/>
          <w:bCs/>
          <w:sz w:val="42"/>
          <w:szCs w:val="42"/>
        </w:rPr>
      </w:pPr>
    </w:p>
    <w:p>
      <w:pPr>
        <w:pStyle w:val="BodyText"/>
        <w:spacing w:line="352" w:lineRule="auto"/>
        <w:ind w:right="1907" w:firstLine="477"/>
        <w:jc w:val="both"/>
      </w:pPr>
      <w:r>
        <w:rPr>
          <w:rFonts w:ascii="Times New Roman" w:hAnsi="Times New Roman" w:cs="Times New Roman" w:eastAsia="Times New Roman" w:hint="default"/>
          <w:spacing w:val="-3"/>
        </w:rPr>
        <w:t>1</w:t>
      </w:r>
      <w:r>
        <w:rPr>
          <w:spacing w:val="-3"/>
        </w:rPr>
        <w:t>、本公司董事会、监事会及董事、监事、高级管理人员保证本报告所载资</w:t>
      </w:r>
      <w:r>
        <w:rPr/>
        <w:t> 料不存在任何虚假记载、误导性陈述或重大遗漏，并对其内容的真实性、准确</w:t>
      </w:r>
      <w:r>
        <w:rPr>
          <w:spacing w:val="-89"/>
        </w:rPr>
        <w:t> </w:t>
      </w:r>
      <w:r>
        <w:rPr>
          <w:spacing w:val="-89"/>
        </w:rPr>
      </w:r>
      <w:r>
        <w:rPr/>
        <w:t>性、完整性承担个别及连带的法律责任。本年度报告摘要摘自年度报告全文，</w:t>
      </w:r>
      <w:r>
        <w:rPr>
          <w:spacing w:val="-90"/>
        </w:rPr>
        <w:t> </w:t>
      </w:r>
      <w:r>
        <w:rPr>
          <w:spacing w:val="-90"/>
        </w:rPr>
      </w:r>
      <w:r>
        <w:rPr/>
        <w:t>报告全文同时刊载于证监会指定网站和公司网站。为了全面了解本公司生产经</w:t>
      </w:r>
      <w:r>
        <w:rPr>
          <w:spacing w:val="-88"/>
        </w:rPr>
        <w:t> </w:t>
      </w:r>
      <w:r>
        <w:rPr>
          <w:spacing w:val="-88"/>
        </w:rPr>
      </w:r>
      <w:r>
        <w:rPr/>
        <w:t>营状况和财务成果及公司的未来发展规划，投资者应到指定网站仔细阅读年度</w:t>
      </w:r>
      <w:r>
        <w:rPr>
          <w:spacing w:val="-91"/>
        </w:rPr>
        <w:t> </w:t>
      </w:r>
      <w:r>
        <w:rPr>
          <w:spacing w:val="-91"/>
        </w:rPr>
      </w:r>
      <w:r>
        <w:rPr/>
        <w:t>报告全文。</w:t>
      </w:r>
    </w:p>
    <w:p>
      <w:pPr>
        <w:pStyle w:val="BodyText"/>
        <w:spacing w:line="338" w:lineRule="auto" w:before="41"/>
        <w:ind w:right="1909" w:firstLine="477"/>
        <w:jc w:val="both"/>
      </w:pPr>
      <w:r>
        <w:rPr>
          <w:rFonts w:ascii="Times New Roman" w:hAnsi="Times New Roman" w:cs="Times New Roman" w:eastAsia="Times New Roman" w:hint="default"/>
          <w:spacing w:val="-3"/>
        </w:rPr>
        <w:t>2</w:t>
      </w:r>
      <w:r>
        <w:rPr>
          <w:spacing w:val="-3"/>
        </w:rPr>
        <w:t>、没有董事、监事、高级管理人员声明对年度报告内容的真实性、准确性</w:t>
      </w:r>
      <w:r>
        <w:rPr/>
        <w:t> 和完整性无法保证或存在异议。</w:t>
      </w:r>
    </w:p>
    <w:p>
      <w:pPr>
        <w:pStyle w:val="BodyText"/>
        <w:spacing w:line="340" w:lineRule="auto" w:before="48"/>
        <w:ind w:right="1918" w:firstLine="427"/>
        <w:jc w:val="both"/>
      </w:pPr>
      <w:r>
        <w:rPr>
          <w:rFonts w:ascii="Times New Roman" w:hAnsi="Times New Roman" w:cs="Times New Roman" w:eastAsia="Times New Roman" w:hint="default"/>
        </w:rPr>
        <w:t>3</w:t>
      </w:r>
      <w:r>
        <w:rPr/>
        <w:t>、公司</w:t>
      </w:r>
      <w:r>
        <w:rPr>
          <w:rFonts w:ascii="宋体" w:hAnsi="宋体" w:cs="宋体" w:eastAsia="宋体" w:hint="default"/>
        </w:rPr>
        <w:t>7</w:t>
      </w:r>
      <w:r>
        <w:rPr/>
        <w:t>名董事出席审议本次年报的董事会会议，其中，陈敏川董事因出 差不能亲自参加本次会议，其书面委托陈迪清董事代为行使表决权并签署相关</w:t>
      </w:r>
      <w:r>
        <w:rPr>
          <w:spacing w:val="-103"/>
        </w:rPr>
        <w:t> </w:t>
      </w:r>
      <w:r>
        <w:rPr>
          <w:spacing w:val="-103"/>
        </w:rPr>
      </w:r>
      <w:r>
        <w:rPr/>
        <w:t>文件。</w:t>
      </w:r>
    </w:p>
    <w:p>
      <w:pPr>
        <w:pStyle w:val="BodyText"/>
        <w:spacing w:line="331" w:lineRule="auto" w:before="46"/>
        <w:ind w:right="1916" w:firstLine="427"/>
        <w:jc w:val="both"/>
      </w:pPr>
      <w:r>
        <w:rPr>
          <w:rFonts w:ascii="Times New Roman" w:hAnsi="Times New Roman" w:cs="Times New Roman" w:eastAsia="Times New Roman" w:hint="default"/>
          <w:spacing w:val="-2"/>
        </w:rPr>
        <w:t>4</w:t>
      </w:r>
      <w:r>
        <w:rPr>
          <w:spacing w:val="-2"/>
        </w:rPr>
        <w:t>、公司年度财务报告已经立信会计师事务所有限公司审计并出具了标准无</w:t>
      </w:r>
      <w:r>
        <w:rPr/>
        <w:t> 保留意见的审计报告。</w:t>
      </w:r>
    </w:p>
    <w:p>
      <w:pPr>
        <w:pStyle w:val="BodyText"/>
        <w:spacing w:line="352" w:lineRule="auto" w:before="55"/>
        <w:ind w:right="1913" w:firstLine="427"/>
        <w:jc w:val="both"/>
      </w:pPr>
      <w:r>
        <w:rPr>
          <w:spacing w:val="2"/>
        </w:rPr>
        <w:t>公司负责人范建震、主管会计工作负责人及会计机构负责人黄良之声明： </w:t>
      </w:r>
      <w:r>
        <w:rPr/>
        <w:t>保证年度报告中财务报告的真实、完整。</w:t>
      </w:r>
    </w:p>
    <w:p>
      <w:pPr>
        <w:spacing w:after="0" w:line="352" w:lineRule="auto"/>
        <w:jc w:val="both"/>
        <w:sectPr>
          <w:footerReference w:type="default" r:id="rId8"/>
          <w:pgSz w:w="11910" w:h="16840"/>
          <w:pgMar w:footer="1186" w:header="884" w:top="1140" w:bottom="1380" w:left="1660" w:right="0"/>
          <w:pgNumType w:start="2"/>
        </w:sectPr>
      </w:pPr>
    </w:p>
    <w:p>
      <w:pPr>
        <w:spacing w:line="240" w:lineRule="auto" w:before="9"/>
        <w:rPr>
          <w:rFonts w:ascii="宋体" w:hAnsi="宋体" w:cs="宋体" w:eastAsia="宋体" w:hint="default"/>
          <w:sz w:val="17"/>
          <w:szCs w:val="17"/>
        </w:rPr>
      </w:pPr>
    </w:p>
    <w:p>
      <w:pPr>
        <w:tabs>
          <w:tab w:pos="724" w:val="left" w:leader="none"/>
        </w:tabs>
        <w:spacing w:line="460" w:lineRule="exact" w:before="0"/>
        <w:ind w:left="0" w:right="1351"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1150" w:val="left" w:leader="none"/>
              <w:tab w:pos="8438" w:val="right" w:leader="dot"/>
            </w:tabs>
            <w:spacing w:line="240" w:lineRule="auto" w:before="137"/>
            <w:ind w:right="0"/>
            <w:jc w:val="left"/>
            <w:rPr>
              <w:rFonts w:ascii="Times New Roman" w:hAnsi="Times New Roman" w:cs="Times New Roman" w:eastAsia="Times New Roman" w:hint="default"/>
              <w:b w:val="0"/>
              <w:bCs w:val="0"/>
            </w:rPr>
          </w:pPr>
          <w:hyperlink w:history="true" w:anchor="_TOC_250007">
            <w:r>
              <w:rPr>
                <w:w w:val="95"/>
              </w:rPr>
              <w:t>第一节</w:t>
              <w:tab/>
            </w:r>
            <w:r>
              <w:rPr/>
              <w:t>公司基本情况简介</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150" w:val="left" w:leader="none"/>
              <w:tab w:pos="8438"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w w:val="95"/>
              </w:rPr>
              <w:t>第二节</w:t>
              <w:tab/>
            </w:r>
            <w:r>
              <w:rPr/>
              <w:t>会计数据和业务数据摘要</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8438"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第三节</w:t>
            </w:r>
            <w:r>
              <w:rPr>
                <w:spacing w:val="70"/>
              </w:rPr>
              <w:t> </w:t>
            </w:r>
            <w:r>
              <w:rPr/>
              <w:t>董事会报告</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8438"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第四节</w:t>
            </w:r>
            <w:r>
              <w:rPr>
                <w:spacing w:val="70"/>
              </w:rPr>
              <w:t> </w:t>
            </w:r>
            <w:r>
              <w:rPr/>
              <w:t>重要事项</w:t>
            </w:r>
            <w:r>
              <w:rPr>
                <w:rFonts w:ascii="Times New Roman" w:hAnsi="Times New Roman" w:cs="Times New Roman" w:eastAsia="Times New Roman" w:hint="default"/>
              </w:rPr>
              <w:tab/>
              <w:t>26</w:t>
            </w:r>
            <w:r>
              <w:rPr>
                <w:rFonts w:ascii="Times New Roman" w:hAnsi="Times New Roman" w:cs="Times New Roman" w:eastAsia="Times New Roman" w:hint="default"/>
                <w:b w:val="0"/>
                <w:bCs w:val="0"/>
              </w:rPr>
            </w:r>
          </w:hyperlink>
        </w:p>
        <w:p>
          <w:pPr>
            <w:pStyle w:val="TOC1"/>
            <w:tabs>
              <w:tab w:pos="8438"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第五节</w:t>
            </w:r>
            <w:r>
              <w:rPr>
                <w:spacing w:val="70"/>
              </w:rPr>
              <w:t> </w:t>
            </w:r>
            <w:r>
              <w:rPr/>
              <w:t>股本变动及股东情况</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8438"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第六节</w:t>
            </w:r>
            <w:r>
              <w:rPr>
                <w:spacing w:val="70"/>
              </w:rPr>
              <w:t> </w:t>
            </w:r>
            <w:r>
              <w:rPr/>
              <w:t>董事、监事和高级管理人员和员工情况</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8438"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第七节</w:t>
            </w:r>
            <w:r>
              <w:rPr>
                <w:spacing w:val="-26"/>
              </w:rPr>
              <w:t> </w:t>
            </w:r>
            <w:r>
              <w:rPr/>
              <w:t>公司治理结构</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hyperlink>
        </w:p>
        <w:p>
          <w:pPr>
            <w:pStyle w:val="TOC1"/>
            <w:tabs>
              <w:tab w:pos="8438" w:val="right" w:leader="dot"/>
            </w:tabs>
            <w:spacing w:line="240" w:lineRule="auto"/>
            <w:ind w:right="0"/>
            <w:jc w:val="left"/>
            <w:rPr>
              <w:rFonts w:ascii="Times New Roman" w:hAnsi="Times New Roman" w:cs="Times New Roman" w:eastAsia="Times New Roman" w:hint="default"/>
              <w:b w:val="0"/>
              <w:bCs w:val="0"/>
            </w:rPr>
          </w:pPr>
          <w:r>
            <w:rPr/>
            <w:t>第九节</w:t>
          </w:r>
          <w:r>
            <w:rPr>
              <w:spacing w:val="-25"/>
            </w:rPr>
            <w:t> </w:t>
          </w:r>
          <w:r>
            <w:rPr/>
            <w:t>财务报告</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p>
        <w:p>
          <w:pPr>
            <w:pStyle w:val="TOC1"/>
            <w:tabs>
              <w:tab w:pos="8438" w:val="right" w:leader="dot"/>
            </w:tabs>
            <w:spacing w:line="240" w:lineRule="auto" w:before="100"/>
            <w:ind w:right="0"/>
            <w:jc w:val="left"/>
            <w:rPr>
              <w:rFonts w:ascii="Times New Roman" w:hAnsi="Times New Roman" w:cs="Times New Roman" w:eastAsia="Times New Roman" w:hint="default"/>
              <w:b w:val="0"/>
              <w:bCs w:val="0"/>
            </w:rPr>
          </w:pPr>
          <w:r>
            <w:rPr/>
            <w:t>审 计 报</w:t>
          </w:r>
          <w:r>
            <w:rPr>
              <w:spacing w:val="-74"/>
            </w:rPr>
            <w:t> </w:t>
          </w:r>
          <w:r>
            <w:rPr/>
            <w:t>告</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p>
        <w:p>
          <w:pPr>
            <w:pStyle w:val="TOC1"/>
            <w:tabs>
              <w:tab w:pos="8438"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第十节</w:t>
            </w:r>
            <w:r>
              <w:rPr>
                <w:spacing w:val="-26"/>
              </w:rPr>
              <w:t> </w:t>
            </w:r>
            <w:r>
              <w:rPr/>
              <w:t>备查文件目录</w:t>
            </w:r>
            <w:r>
              <w:rPr>
                <w:rFonts w:ascii="Times New Roman" w:hAnsi="Times New Roman" w:cs="Times New Roman" w:eastAsia="Times New Roman" w:hint="default"/>
              </w:rPr>
              <w:tab/>
              <w:t>126</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884" w:footer="1186" w:top="1140" w:bottom="1380" w:left="1660" w:right="0"/>
        </w:sectPr>
      </w:pPr>
    </w:p>
    <w:p>
      <w:pPr>
        <w:pStyle w:val="Heading1"/>
        <w:tabs>
          <w:tab w:pos="3821" w:val="left" w:leader="none"/>
        </w:tabs>
        <w:spacing w:line="240" w:lineRule="auto" w:before="220"/>
        <w:ind w:left="2193" w:right="1783"/>
        <w:jc w:val="left"/>
        <w:rPr>
          <w:b w:val="0"/>
          <w:bCs w:val="0"/>
        </w:rPr>
      </w:pPr>
      <w:bookmarkStart w:name="_TOC_250007" w:id="1"/>
      <w:r>
        <w:rPr/>
        <w:t>第一节</w:t>
        <w:tab/>
        <w:t>公司基本情况简介</w:t>
      </w:r>
      <w:bookmarkEnd w:id="1"/>
      <w:r>
        <w:rPr>
          <w:b w:val="0"/>
          <w:bCs w:val="0"/>
        </w:rPr>
      </w:r>
    </w:p>
    <w:p>
      <w:pPr>
        <w:spacing w:line="240" w:lineRule="auto" w:before="0"/>
        <w:rPr>
          <w:rFonts w:ascii="宋体" w:hAnsi="宋体" w:cs="宋体" w:eastAsia="宋体" w:hint="default"/>
          <w:b/>
          <w:bCs/>
          <w:sz w:val="31"/>
          <w:szCs w:val="31"/>
        </w:rPr>
      </w:pPr>
    </w:p>
    <w:p>
      <w:pPr>
        <w:pStyle w:val="BodyText"/>
        <w:spacing w:line="357" w:lineRule="auto"/>
        <w:ind w:left="780" w:right="3766" w:hanging="480"/>
        <w:jc w:val="left"/>
        <w:rPr>
          <w:rFonts w:ascii="Times New Roman" w:hAnsi="Times New Roman" w:cs="Times New Roman" w:eastAsia="Times New Roman" w:hint="default"/>
        </w:rPr>
      </w:pPr>
      <w:r>
        <w:rPr/>
        <w:t>一、公司法定名称 中文名称：上海汉得信息技术股份有限公司 英文名称：</w:t>
      </w:r>
      <w:r>
        <w:rPr>
          <w:rFonts w:ascii="Times New Roman" w:hAnsi="Times New Roman" w:cs="Times New Roman" w:eastAsia="Times New Roman" w:hint="default"/>
        </w:rPr>
        <w:t>HAND ENTERPRISE SOLUTIONS CO.,</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7"/>
        </w:rPr>
        <w:t>LTD.</w:t>
      </w:r>
    </w:p>
    <w:p>
      <w:pPr>
        <w:pStyle w:val="BodyText"/>
        <w:spacing w:line="357" w:lineRule="auto" w:before="5"/>
        <w:ind w:left="780" w:right="7446"/>
        <w:jc w:val="left"/>
        <w:rPr>
          <w:rFonts w:ascii="Times New Roman" w:hAnsi="Times New Roman" w:cs="Times New Roman" w:eastAsia="Times New Roman" w:hint="default"/>
        </w:rPr>
      </w:pPr>
      <w:r>
        <w:rPr/>
        <w:t>公司简称：汉得信息 英文简称：</w:t>
      </w:r>
      <w:r>
        <w:rPr>
          <w:rFonts w:ascii="Times New Roman" w:hAnsi="Times New Roman" w:cs="Times New Roman" w:eastAsia="Times New Roman" w:hint="default"/>
        </w:rPr>
        <w:t>HAND</w:t>
      </w:r>
    </w:p>
    <w:p>
      <w:pPr>
        <w:pStyle w:val="BodyText"/>
        <w:spacing w:line="357" w:lineRule="auto" w:before="5"/>
        <w:ind w:left="300" w:right="6966"/>
        <w:jc w:val="left"/>
      </w:pPr>
      <w:r>
        <w:rPr/>
        <w:t>二、公司法定代表人：范建震 三、公司联系人和联系方式</w:t>
      </w:r>
    </w:p>
    <w:p>
      <w:pPr>
        <w:spacing w:line="240" w:lineRule="auto" w:before="12"/>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1740"/>
        <w:gridCol w:w="3745"/>
        <w:gridCol w:w="3745"/>
      </w:tblGrid>
      <w:tr>
        <w:trPr>
          <w:trHeight w:val="322" w:hRule="exact"/>
        </w:trPr>
        <w:tc>
          <w:tcPr>
            <w:tcW w:w="17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联系人</w:t>
            </w:r>
          </w:p>
        </w:tc>
        <w:tc>
          <w:tcPr>
            <w:tcW w:w="3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236"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22" w:hRule="exact"/>
        </w:trPr>
        <w:tc>
          <w:tcPr>
            <w:tcW w:w="17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745" w:type="dxa"/>
            <w:tcBorders>
              <w:top w:val="single" w:sz="4" w:space="0" w:color="000000"/>
              <w:left w:val="single" w:sz="13" w:space="0" w:color="DCDCDC"/>
              <w:bottom w:val="single" w:sz="4" w:space="0" w:color="000000"/>
              <w:right w:val="single" w:sz="4" w:space="0" w:color="000000"/>
            </w:tcBorders>
          </w:tcPr>
          <w:p>
            <w:pPr>
              <w:pStyle w:val="TableParagraph"/>
              <w:spacing w:line="262" w:lineRule="exact"/>
              <w:ind w:left="9" w:right="0"/>
              <w:jc w:val="left"/>
              <w:rPr>
                <w:rFonts w:ascii="宋体" w:hAnsi="宋体" w:cs="宋体" w:eastAsia="宋体" w:hint="default"/>
                <w:sz w:val="21"/>
                <w:szCs w:val="21"/>
              </w:rPr>
            </w:pPr>
            <w:r>
              <w:rPr>
                <w:rFonts w:ascii="宋体" w:hAnsi="宋体" w:cs="宋体" w:eastAsia="宋体" w:hint="default"/>
                <w:sz w:val="21"/>
                <w:szCs w:val="21"/>
              </w:rPr>
              <w:t>黄良之</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张伟锋</w:t>
            </w:r>
          </w:p>
        </w:tc>
      </w:tr>
      <w:tr>
        <w:trPr>
          <w:trHeight w:val="161" w:hRule="exact"/>
        </w:trPr>
        <w:tc>
          <w:tcPr>
            <w:tcW w:w="1740" w:type="dxa"/>
            <w:tcBorders>
              <w:top w:val="single" w:sz="4" w:space="0" w:color="000000"/>
              <w:left w:val="single" w:sz="4" w:space="0" w:color="000000"/>
              <w:bottom w:val="nil" w:sz="6" w:space="0" w:color="auto"/>
              <w:right w:val="single" w:sz="4" w:space="0" w:color="000000"/>
            </w:tcBorders>
            <w:shd w:val="clear" w:color="auto" w:fill="DCDCDC"/>
          </w:tcPr>
          <w:p>
            <w:pPr/>
          </w:p>
        </w:tc>
        <w:tc>
          <w:tcPr>
            <w:tcW w:w="3745" w:type="dxa"/>
            <w:vMerge w:val="restart"/>
            <w:tcBorders>
              <w:top w:val="single" w:sz="4" w:space="0" w:color="000000"/>
              <w:left w:val="single" w:sz="9" w:space="0" w:color="DCDCDC"/>
              <w:right w:val="single" w:sz="4" w:space="0" w:color="000000"/>
            </w:tcBorders>
          </w:tcPr>
          <w:p>
            <w:pPr>
              <w:pStyle w:val="TableParagraph"/>
              <w:spacing w:line="278" w:lineRule="exact"/>
              <w:ind w:left="1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上海市张江高科技园区科苑路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p>
            <w:pPr>
              <w:pStyle w:val="TableParagraph"/>
              <w:spacing w:line="240" w:lineRule="auto" w:before="21"/>
              <w:ind w:left="15" w:right="0"/>
              <w:jc w:val="left"/>
              <w:rPr>
                <w:rFonts w:ascii="宋体" w:hAnsi="宋体" w:cs="宋体" w:eastAsia="宋体" w:hint="default"/>
                <w:sz w:val="21"/>
                <w:szCs w:val="21"/>
              </w:rPr>
            </w:pPr>
            <w:r>
              <w:rPr>
                <w:rFonts w:ascii="宋体" w:hAnsi="宋体" w:cs="宋体" w:eastAsia="宋体" w:hint="default"/>
                <w:w w:val="100"/>
                <w:sz w:val="21"/>
                <w:szCs w:val="21"/>
              </w:rPr>
              <w:t>楼</w:t>
            </w:r>
          </w:p>
        </w:tc>
        <w:tc>
          <w:tcPr>
            <w:tcW w:w="3745" w:type="dxa"/>
            <w:vMerge w:val="restart"/>
            <w:tcBorders>
              <w:top w:val="single" w:sz="4" w:space="0" w:color="000000"/>
              <w:left w:val="single" w:sz="4" w:space="0" w:color="000000"/>
              <w:right w:val="single" w:sz="4" w:space="0" w:color="000000"/>
            </w:tcBorders>
          </w:tcPr>
          <w:p>
            <w:pPr>
              <w:pStyle w:val="TableParagraph"/>
              <w:spacing w:line="278" w:lineRule="exact"/>
              <w:ind w:left="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上海市张江高科技园区科苑路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w w:val="100"/>
                <w:sz w:val="21"/>
                <w:szCs w:val="21"/>
              </w:rPr>
              <w:t>楼</w:t>
            </w:r>
          </w:p>
        </w:tc>
      </w:tr>
      <w:tr>
        <w:trPr>
          <w:trHeight w:val="312" w:hRule="exact"/>
        </w:trPr>
        <w:tc>
          <w:tcPr>
            <w:tcW w:w="17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745" w:type="dxa"/>
            <w:vMerge/>
            <w:tcBorders>
              <w:left w:val="single" w:sz="9" w:space="0" w:color="DCDCDC"/>
              <w:right w:val="single" w:sz="4" w:space="0" w:color="000000"/>
            </w:tcBorders>
          </w:tcPr>
          <w:p>
            <w:pPr/>
          </w:p>
        </w:tc>
        <w:tc>
          <w:tcPr>
            <w:tcW w:w="3745" w:type="dxa"/>
            <w:vMerge/>
            <w:tcBorders>
              <w:left w:val="single" w:sz="4" w:space="0" w:color="000000"/>
              <w:right w:val="single" w:sz="4" w:space="0" w:color="000000"/>
            </w:tcBorders>
          </w:tcPr>
          <w:p>
            <w:pPr/>
          </w:p>
        </w:tc>
      </w:tr>
      <w:tr>
        <w:trPr>
          <w:trHeight w:val="161" w:hRule="exact"/>
        </w:trPr>
        <w:tc>
          <w:tcPr>
            <w:tcW w:w="1740" w:type="dxa"/>
            <w:tcBorders>
              <w:top w:val="nil" w:sz="6" w:space="0" w:color="auto"/>
              <w:left w:val="single" w:sz="4" w:space="0" w:color="000000"/>
              <w:bottom w:val="single" w:sz="4" w:space="0" w:color="000000"/>
              <w:right w:val="single" w:sz="4" w:space="0" w:color="000000"/>
            </w:tcBorders>
            <w:shd w:val="clear" w:color="auto" w:fill="DCDCDC"/>
          </w:tcPr>
          <w:p>
            <w:pPr/>
          </w:p>
        </w:tc>
        <w:tc>
          <w:tcPr>
            <w:tcW w:w="3745" w:type="dxa"/>
            <w:vMerge/>
            <w:tcBorders>
              <w:left w:val="single" w:sz="9" w:space="0" w:color="DCDCDC"/>
              <w:bottom w:val="single" w:sz="4" w:space="0" w:color="000000"/>
              <w:right w:val="single" w:sz="4" w:space="0" w:color="000000"/>
            </w:tcBorders>
          </w:tcPr>
          <w:p>
            <w:pPr/>
          </w:p>
        </w:tc>
        <w:tc>
          <w:tcPr>
            <w:tcW w:w="3745" w:type="dxa"/>
            <w:vMerge/>
            <w:tcBorders>
              <w:left w:val="single" w:sz="4" w:space="0" w:color="000000"/>
              <w:bottom w:val="single" w:sz="4" w:space="0" w:color="000000"/>
              <w:right w:val="single" w:sz="4" w:space="0" w:color="000000"/>
            </w:tcBorders>
          </w:tcPr>
          <w:p>
            <w:pPr/>
          </w:p>
        </w:tc>
      </w:tr>
      <w:tr>
        <w:trPr>
          <w:trHeight w:val="322" w:hRule="exact"/>
        </w:trPr>
        <w:tc>
          <w:tcPr>
            <w:tcW w:w="17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电话</w:t>
            </w:r>
          </w:p>
        </w:tc>
        <w:tc>
          <w:tcPr>
            <w:tcW w:w="374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left="9" w:right="0"/>
              <w:jc w:val="left"/>
              <w:rPr>
                <w:rFonts w:ascii="Times New Roman" w:hAnsi="Times New Roman" w:cs="Times New Roman" w:eastAsia="Times New Roman" w:hint="default"/>
                <w:sz w:val="21"/>
                <w:szCs w:val="21"/>
              </w:rPr>
            </w:pPr>
            <w:r>
              <w:rPr>
                <w:rFonts w:ascii="Times New Roman"/>
                <w:sz w:val="21"/>
              </w:rPr>
              <w:t>021-50274885</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 w:right="0"/>
              <w:jc w:val="left"/>
              <w:rPr>
                <w:rFonts w:ascii="Times New Roman" w:hAnsi="Times New Roman" w:cs="Times New Roman" w:eastAsia="Times New Roman" w:hint="default"/>
                <w:sz w:val="21"/>
                <w:szCs w:val="21"/>
              </w:rPr>
            </w:pPr>
            <w:r>
              <w:rPr>
                <w:rFonts w:ascii="Times New Roman"/>
                <w:sz w:val="21"/>
              </w:rPr>
              <w:t>021-50274885</w:t>
            </w:r>
          </w:p>
        </w:tc>
      </w:tr>
      <w:tr>
        <w:trPr>
          <w:trHeight w:val="324" w:hRule="exact"/>
        </w:trPr>
        <w:tc>
          <w:tcPr>
            <w:tcW w:w="17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传真</w:t>
            </w:r>
          </w:p>
        </w:tc>
        <w:tc>
          <w:tcPr>
            <w:tcW w:w="374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6"/>
              <w:ind w:left="9" w:right="0"/>
              <w:jc w:val="left"/>
              <w:rPr>
                <w:rFonts w:ascii="Times New Roman" w:hAnsi="Times New Roman" w:cs="Times New Roman" w:eastAsia="Times New Roman" w:hint="default"/>
                <w:sz w:val="21"/>
                <w:szCs w:val="21"/>
              </w:rPr>
            </w:pPr>
            <w:r>
              <w:rPr>
                <w:rFonts w:ascii="Times New Roman"/>
                <w:sz w:val="21"/>
              </w:rPr>
              <w:t>021-50802934</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1" w:right="0"/>
              <w:jc w:val="left"/>
              <w:rPr>
                <w:rFonts w:ascii="Times New Roman" w:hAnsi="Times New Roman" w:cs="Times New Roman" w:eastAsia="Times New Roman" w:hint="default"/>
                <w:sz w:val="21"/>
                <w:szCs w:val="21"/>
              </w:rPr>
            </w:pPr>
            <w:r>
              <w:rPr>
                <w:rFonts w:ascii="Times New Roman"/>
                <w:sz w:val="21"/>
              </w:rPr>
              <w:t>021-50802934</w:t>
            </w:r>
          </w:p>
        </w:tc>
      </w:tr>
      <w:tr>
        <w:trPr>
          <w:trHeight w:val="322" w:hRule="exact"/>
        </w:trPr>
        <w:tc>
          <w:tcPr>
            <w:tcW w:w="17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374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left="9" w:right="0"/>
              <w:jc w:val="left"/>
              <w:rPr>
                <w:rFonts w:ascii="Times New Roman" w:hAnsi="Times New Roman" w:cs="Times New Roman" w:eastAsia="Times New Roman" w:hint="default"/>
                <w:sz w:val="21"/>
                <w:szCs w:val="21"/>
              </w:rPr>
            </w:pPr>
            <w:hyperlink r:id="rId9">
              <w:r>
                <w:rPr>
                  <w:rFonts w:ascii="Times New Roman"/>
                  <w:sz w:val="21"/>
                </w:rPr>
                <w:t>liangzhi.huang@hand-china.com</w:t>
              </w:r>
            </w:hyperlink>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 w:right="0"/>
              <w:jc w:val="left"/>
              <w:rPr>
                <w:rFonts w:ascii="Times New Roman" w:hAnsi="Times New Roman" w:cs="Times New Roman" w:eastAsia="Times New Roman" w:hint="default"/>
                <w:sz w:val="21"/>
                <w:szCs w:val="21"/>
              </w:rPr>
            </w:pPr>
            <w:hyperlink r:id="rId10">
              <w:r>
                <w:rPr>
                  <w:rFonts w:ascii="Times New Roman"/>
                  <w:sz w:val="21"/>
                </w:rPr>
                <w:t>mars.zhang@hand-china.com</w:t>
              </w:r>
            </w:hyperlink>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26"/>
        <w:ind w:left="300" w:right="1783"/>
        <w:jc w:val="left"/>
      </w:pPr>
      <w:r>
        <w:rPr/>
        <w:t>四、公司注册地址：上海市青浦工业园区外青松公路</w:t>
      </w:r>
      <w:r>
        <w:rPr>
          <w:spacing w:val="-61"/>
        </w:rPr>
        <w:t> </w:t>
      </w:r>
      <w:r>
        <w:rPr>
          <w:rFonts w:ascii="Times New Roman" w:hAnsi="Times New Roman" w:cs="Times New Roman" w:eastAsia="Times New Roman" w:hint="default"/>
        </w:rPr>
        <w:t>5500</w:t>
      </w:r>
      <w:r>
        <w:rPr>
          <w:rFonts w:ascii="Times New Roman" w:hAnsi="Times New Roman" w:cs="Times New Roman" w:eastAsia="Times New Roman" w:hint="default"/>
          <w:spacing w:val="-1"/>
        </w:rPr>
        <w:t> </w:t>
      </w:r>
      <w:r>
        <w:rPr/>
        <w:t>号</w:t>
      </w:r>
      <w:r>
        <w:rPr>
          <w:spacing w:val="-61"/>
        </w:rPr>
        <w:t> </w:t>
      </w:r>
      <w:r>
        <w:rPr>
          <w:rFonts w:ascii="Times New Roman" w:hAnsi="Times New Roman" w:cs="Times New Roman" w:eastAsia="Times New Roman" w:hint="default"/>
        </w:rPr>
        <w:t>303</w:t>
      </w:r>
      <w:r>
        <w:rPr>
          <w:rFonts w:ascii="Times New Roman" w:hAnsi="Times New Roman" w:cs="Times New Roman" w:eastAsia="Times New Roman" w:hint="default"/>
          <w:spacing w:val="-1"/>
        </w:rPr>
        <w:t> </w:t>
      </w:r>
      <w:r>
        <w:rPr/>
        <w:t>室</w:t>
      </w:r>
    </w:p>
    <w:p>
      <w:pPr>
        <w:pStyle w:val="BodyText"/>
        <w:spacing w:line="240" w:lineRule="auto" w:before="133"/>
        <w:ind w:left="766" w:right="1783"/>
        <w:jc w:val="left"/>
        <w:rPr>
          <w:rFonts w:ascii="Times New Roman" w:hAnsi="Times New Roman" w:cs="Times New Roman" w:eastAsia="Times New Roman" w:hint="default"/>
        </w:rPr>
      </w:pPr>
      <w:r>
        <w:rPr/>
        <w:t>注册地邮政编码： </w:t>
      </w:r>
      <w:r>
        <w:rPr>
          <w:rFonts w:ascii="Times New Roman" w:hAnsi="Times New Roman" w:cs="Times New Roman" w:eastAsia="Times New Roman" w:hint="default"/>
        </w:rPr>
        <w:t>201700</w:t>
      </w:r>
    </w:p>
    <w:p>
      <w:pPr>
        <w:pStyle w:val="BodyText"/>
        <w:spacing w:line="338" w:lineRule="auto" w:before="135"/>
        <w:ind w:left="737" w:right="3467"/>
        <w:jc w:val="left"/>
        <w:rPr>
          <w:rFonts w:ascii="Times New Roman" w:hAnsi="Times New Roman" w:cs="Times New Roman" w:eastAsia="Times New Roman" w:hint="default"/>
        </w:rPr>
      </w:pPr>
      <w:r>
        <w:rPr/>
        <w:t>公司办公地址：上海市张江高科技园区科苑路</w:t>
      </w:r>
      <w:r>
        <w:rPr>
          <w:spacing w:val="-60"/>
        </w:rPr>
        <w:t> </w:t>
      </w:r>
      <w:r>
        <w:rPr>
          <w:rFonts w:ascii="Times New Roman" w:hAnsi="Times New Roman" w:cs="Times New Roman" w:eastAsia="Times New Roman" w:hint="default"/>
        </w:rPr>
        <w:t>151</w:t>
      </w:r>
      <w:r>
        <w:rPr>
          <w:rFonts w:ascii="Times New Roman" w:hAnsi="Times New Roman" w:cs="Times New Roman" w:eastAsia="Times New Roman" w:hint="default"/>
          <w:spacing w:val="-1"/>
        </w:rPr>
        <w:t> </w:t>
      </w:r>
      <w:r>
        <w:rPr/>
        <w:t>号</w:t>
      </w:r>
      <w:r>
        <w:rPr>
          <w:spacing w:val="-61"/>
        </w:rPr>
        <w:t> </w:t>
      </w:r>
      <w:r>
        <w:rPr>
          <w:rFonts w:ascii="Times New Roman" w:hAnsi="Times New Roman" w:cs="Times New Roman" w:eastAsia="Times New Roman" w:hint="default"/>
        </w:rPr>
        <w:t>3-4</w:t>
      </w:r>
      <w:r>
        <w:rPr>
          <w:rFonts w:ascii="Times New Roman" w:hAnsi="Times New Roman" w:cs="Times New Roman" w:eastAsia="Times New Roman" w:hint="default"/>
          <w:spacing w:val="-1"/>
        </w:rPr>
        <w:t> </w:t>
      </w:r>
      <w:r>
        <w:rPr/>
        <w:t>楼 办公地址邮政编码：</w:t>
      </w:r>
      <w:r>
        <w:rPr>
          <w:rFonts w:ascii="Times New Roman" w:hAnsi="Times New Roman" w:cs="Times New Roman" w:eastAsia="Times New Roman" w:hint="default"/>
        </w:rPr>
        <w:t>201203 </w:t>
      </w:r>
      <w:r>
        <w:rPr/>
        <w:t>公司国际互联网地址：</w:t>
      </w:r>
      <w:r>
        <w:rPr>
          <w:rFonts w:ascii="Times New Roman" w:hAnsi="Times New Roman" w:cs="Times New Roman" w:eastAsia="Times New Roman" w:hint="default"/>
          <w:color w:val="0000FF"/>
        </w:rPr>
      </w:r>
      <w:hyperlink r:id="rId11">
        <w:r>
          <w:rPr>
            <w:rFonts w:ascii="Times New Roman" w:hAnsi="Times New Roman" w:cs="Times New Roman" w:eastAsia="Times New Roman" w:hint="default"/>
            <w:color w:val="0000FF"/>
            <w:u w:val="single" w:color="0000FF"/>
          </w:rPr>
          <w:t>www.hand-china.com</w:t>
        </w:r>
        <w:r>
          <w:rPr>
            <w:rFonts w:ascii="Times New Roman" w:hAnsi="Times New Roman" w:cs="Times New Roman" w:eastAsia="Times New Roman" w:hint="default"/>
            <w:color w:val="0000FF"/>
            <w:w w:val="99"/>
          </w:rPr>
        </w:r>
      </w:hyperlink>
      <w:r>
        <w:rPr>
          <w:rFonts w:ascii="Times New Roman" w:hAnsi="Times New Roman" w:cs="Times New Roman" w:eastAsia="Times New Roman" w:hint="default"/>
          <w:color w:val="0000FF"/>
          <w:w w:val="99"/>
        </w:rPr>
        <w:t> </w:t>
      </w:r>
      <w:r>
        <w:rPr/>
        <w:t>电子邮箱：</w:t>
      </w:r>
      <w:hyperlink r:id="rId9">
        <w:r>
          <w:rPr>
            <w:rFonts w:ascii="Times New Roman" w:hAnsi="Times New Roman" w:cs="Times New Roman" w:eastAsia="Times New Roman" w:hint="default"/>
            <w:color w:val="0000FF"/>
          </w:rPr>
        </w:r>
        <w:r>
          <w:rPr>
            <w:rFonts w:ascii="Times New Roman" w:hAnsi="Times New Roman" w:cs="Times New Roman" w:eastAsia="Times New Roman" w:hint="default"/>
            <w:color w:val="0000FF"/>
            <w:u w:val="single" w:color="0000FF"/>
          </w:rPr>
          <w:t>liangzhi.huang@hand-china.com</w:t>
        </w:r>
        <w:r>
          <w:rPr>
            <w:rFonts w:ascii="Times New Roman" w:hAnsi="Times New Roman" w:cs="Times New Roman" w:eastAsia="Times New Roman" w:hint="default"/>
            <w:color w:val="0000FF"/>
          </w:rPr>
        </w:r>
        <w:r>
          <w:rPr>
            <w:rFonts w:ascii="Times New Roman" w:hAnsi="Times New Roman" w:cs="Times New Roman" w:eastAsia="Times New Roman" w:hint="default"/>
          </w:rPr>
        </w:r>
      </w:hyperlink>
    </w:p>
    <w:p>
      <w:pPr>
        <w:pStyle w:val="BodyText"/>
        <w:spacing w:line="348" w:lineRule="auto" w:before="24"/>
        <w:ind w:left="737" w:right="1783" w:hanging="437"/>
        <w:jc w:val="left"/>
      </w:pPr>
      <w:r>
        <w:rPr/>
        <w:t>五、公司选定的信息披露报纸：《证券时报》 登载年度报告的网站地址：</w:t>
      </w:r>
      <w:r>
        <w:rPr>
          <w:rFonts w:ascii="Times New Roman" w:hAnsi="Times New Roman" w:cs="Times New Roman" w:eastAsia="Times New Roman" w:hint="default"/>
          <w:color w:val="0000FF"/>
        </w:rPr>
      </w:r>
      <w:hyperlink r:id="rId12">
        <w:r>
          <w:rPr>
            <w:rFonts w:ascii="Times New Roman" w:hAnsi="Times New Roman" w:cs="Times New Roman" w:eastAsia="Times New Roman" w:hint="default"/>
            <w:color w:val="0000FF"/>
            <w:u w:val="single" w:color="0000FF"/>
          </w:rPr>
          <w:t>www.cninfo.com.cn</w:t>
        </w:r>
        <w:r>
          <w:rPr>
            <w:rFonts w:ascii="Times New Roman" w:hAnsi="Times New Roman" w:cs="Times New Roman" w:eastAsia="Times New Roman" w:hint="default"/>
            <w:color w:val="0000FF"/>
            <w:w w:val="99"/>
          </w:rPr>
        </w:r>
      </w:hyperlink>
      <w:r>
        <w:rPr>
          <w:rFonts w:ascii="Times New Roman" w:hAnsi="Times New Roman" w:cs="Times New Roman" w:eastAsia="Times New Roman" w:hint="default"/>
          <w:color w:val="0000FF"/>
          <w:w w:val="99"/>
        </w:rPr>
        <w:t> </w:t>
      </w:r>
      <w:r>
        <w:rPr/>
        <w:t>公司年度报告置备地点：上海市张江高科技园区科苑路</w:t>
      </w:r>
      <w:r>
        <w:rPr>
          <w:spacing w:val="-66"/>
        </w:rPr>
        <w:t> </w:t>
      </w:r>
      <w:r>
        <w:rPr>
          <w:rFonts w:ascii="Times New Roman" w:hAnsi="Times New Roman" w:cs="Times New Roman" w:eastAsia="Times New Roman" w:hint="default"/>
        </w:rPr>
        <w:t>151</w:t>
      </w:r>
      <w:r>
        <w:rPr>
          <w:rFonts w:ascii="Times New Roman" w:hAnsi="Times New Roman" w:cs="Times New Roman" w:eastAsia="Times New Roman" w:hint="default"/>
          <w:spacing w:val="-6"/>
        </w:rPr>
        <w:t> </w:t>
      </w:r>
      <w:r>
        <w:rPr/>
        <w:t>号</w:t>
      </w:r>
      <w:r>
        <w:rPr>
          <w:spacing w:val="-66"/>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spacing w:val="-6"/>
        </w:rPr>
        <w:t>楼（上海汉</w:t>
      </w:r>
    </w:p>
    <w:p>
      <w:pPr>
        <w:pStyle w:val="BodyText"/>
        <w:spacing w:line="355" w:lineRule="auto" w:before="16"/>
        <w:ind w:left="300" w:right="5526"/>
        <w:jc w:val="left"/>
      </w:pPr>
      <w:r>
        <w:rPr/>
        <w:t>得信息技术股份有限公司证券部） 六、公司股票上市交易所：深圳证券交易所</w:t>
      </w:r>
    </w:p>
    <w:p>
      <w:pPr>
        <w:pStyle w:val="BodyText"/>
        <w:spacing w:line="355" w:lineRule="auto" w:before="38"/>
        <w:ind w:left="739" w:right="7487"/>
        <w:jc w:val="left"/>
        <w:rPr>
          <w:rFonts w:ascii="Times New Roman" w:hAnsi="Times New Roman" w:cs="Times New Roman" w:eastAsia="Times New Roman" w:hint="default"/>
        </w:rPr>
      </w:pPr>
      <w:r>
        <w:rPr/>
        <w:t>股票简称：汉得信息 股票代码：</w:t>
      </w:r>
      <w:r>
        <w:rPr>
          <w:rFonts w:ascii="Times New Roman" w:hAnsi="Times New Roman" w:cs="Times New Roman" w:eastAsia="Times New Roman" w:hint="default"/>
        </w:rPr>
        <w:t>300170</w:t>
      </w:r>
    </w:p>
    <w:p>
      <w:pPr>
        <w:spacing w:after="0" w:line="355" w:lineRule="auto"/>
        <w:jc w:val="left"/>
        <w:rPr>
          <w:rFonts w:ascii="Times New Roman" w:hAnsi="Times New Roman" w:cs="Times New Roman" w:eastAsia="Times New Roman" w:hint="default"/>
        </w:rPr>
        <w:sectPr>
          <w:pgSz w:w="11910" w:h="16840"/>
          <w:pgMar w:header="884" w:footer="1186" w:top="1140" w:bottom="1380" w:left="1500" w:right="0"/>
        </w:sectPr>
      </w:pPr>
    </w:p>
    <w:p>
      <w:pPr>
        <w:spacing w:line="240" w:lineRule="auto" w:before="0"/>
        <w:rPr>
          <w:rFonts w:ascii="Times New Roman" w:hAnsi="Times New Roman" w:cs="Times New Roman" w:eastAsia="Times New Roman" w:hint="default"/>
          <w:sz w:val="20"/>
          <w:szCs w:val="20"/>
        </w:rPr>
      </w:pPr>
    </w:p>
    <w:p>
      <w:pPr>
        <w:pStyle w:val="Heading1"/>
        <w:tabs>
          <w:tab w:pos="3859" w:val="left" w:leader="none"/>
        </w:tabs>
        <w:spacing w:line="240" w:lineRule="auto" w:before="146"/>
        <w:ind w:left="2231" w:right="0"/>
        <w:jc w:val="left"/>
        <w:rPr>
          <w:b w:val="0"/>
          <w:bCs w:val="0"/>
        </w:rPr>
      </w:pPr>
      <w:bookmarkStart w:name="_TOC_250006" w:id="2"/>
      <w:r>
        <w:rPr/>
        <w:t>第二节</w:t>
        <w:tab/>
        <w:t>会计数据和业务数据摘要</w:t>
      </w:r>
      <w:bookmarkEnd w:id="2"/>
      <w:r>
        <w:rPr>
          <w:b w:val="0"/>
          <w:bCs w:val="0"/>
        </w:rPr>
      </w:r>
    </w:p>
    <w:p>
      <w:pPr>
        <w:spacing w:line="240" w:lineRule="auto" w:before="0"/>
        <w:rPr>
          <w:rFonts w:ascii="宋体" w:hAnsi="宋体" w:cs="宋体" w:eastAsia="宋体" w:hint="default"/>
          <w:b/>
          <w:bCs/>
          <w:sz w:val="31"/>
          <w:szCs w:val="31"/>
        </w:rPr>
      </w:pPr>
    </w:p>
    <w:p>
      <w:pPr>
        <w:pStyle w:val="Heading2"/>
        <w:spacing w:line="240" w:lineRule="auto"/>
        <w:ind w:left="880" w:right="0"/>
        <w:jc w:val="left"/>
        <w:rPr>
          <w:b w:val="0"/>
          <w:bCs w:val="0"/>
        </w:rPr>
      </w:pPr>
      <w:r>
        <w:rPr/>
        <w:pict>
          <v:shape style="position:absolute;margin-left:413.357697pt;margin-top:25.775635pt;width:127.75pt;height:15.6pt;mso-position-horizontal-relative:page;mso-position-vertical-relative:paragraph;z-index:-992488" type="#_x0000_t202" filled="false" stroked="false">
            <v:textbox inset="0,0,0,0">
              <w:txbxContent>
                <w:p>
                  <w:pPr>
                    <w:spacing w:line="262"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r>
        <w:rPr/>
        <w:t>一、主要财务数据</w:t>
      </w:r>
      <w:r>
        <w:rPr>
          <w:b w:val="0"/>
          <w:bCs w:val="0"/>
        </w:rPr>
      </w:r>
    </w:p>
    <w:p>
      <w:pPr>
        <w:spacing w:line="240" w:lineRule="auto" w:before="9"/>
        <w:rPr>
          <w:rFonts w:ascii="宋体" w:hAnsi="宋体" w:cs="宋体" w:eastAsia="宋体" w:hint="default"/>
          <w:b/>
          <w:bCs/>
          <w:sz w:val="14"/>
          <w:szCs w:val="14"/>
        </w:rPr>
      </w:pPr>
    </w:p>
    <w:tbl>
      <w:tblPr>
        <w:tblW w:w="0" w:type="auto"/>
        <w:jc w:val="left"/>
        <w:tblInd w:w="106" w:type="dxa"/>
        <w:tblLayout w:type="fixed"/>
        <w:tblCellMar>
          <w:top w:w="0" w:type="dxa"/>
          <w:left w:w="0" w:type="dxa"/>
          <w:bottom w:w="0" w:type="dxa"/>
          <w:right w:w="0" w:type="dxa"/>
        </w:tblCellMar>
        <w:tblLook w:val="01E0"/>
      </w:tblPr>
      <w:tblGrid>
        <w:gridCol w:w="1694"/>
        <w:gridCol w:w="2041"/>
        <w:gridCol w:w="2028"/>
        <w:gridCol w:w="2028"/>
        <w:gridCol w:w="376"/>
        <w:gridCol w:w="1653"/>
      </w:tblGrid>
      <w:tr>
        <w:trPr>
          <w:trHeight w:val="322"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6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6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376" w:type="dxa"/>
            <w:tcBorders>
              <w:top w:val="single" w:sz="4" w:space="0" w:color="000000"/>
              <w:left w:val="single" w:sz="4" w:space="0" w:color="000000"/>
              <w:bottom w:val="single" w:sz="4" w:space="0" w:color="000000"/>
              <w:right w:val="nil" w:sz="6" w:space="0" w:color="auto"/>
            </w:tcBorders>
            <w:shd w:val="clear" w:color="auto" w:fill="DCDCDC"/>
          </w:tcPr>
          <w:p>
            <w:pPr/>
          </w:p>
        </w:tc>
        <w:tc>
          <w:tcPr>
            <w:tcW w:w="1653"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78" w:lineRule="exact"/>
              <w:ind w:left="29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r>
      <w:tr>
        <w:trPr>
          <w:trHeight w:val="324"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10" w:right="-10"/>
              <w:jc w:val="center"/>
              <w:rPr>
                <w:rFonts w:ascii="宋体" w:hAnsi="宋体" w:cs="宋体" w:eastAsia="宋体" w:hint="default"/>
                <w:sz w:val="21"/>
                <w:szCs w:val="21"/>
              </w:rPr>
            </w:pPr>
            <w:r>
              <w:rPr>
                <w:rFonts w:ascii="宋体" w:hAnsi="宋体" w:cs="宋体" w:eastAsia="宋体" w:hint="default"/>
                <w:spacing w:val="-2"/>
                <w:sz w:val="21"/>
                <w:szCs w:val="21"/>
              </w:rPr>
              <w:t>营业总收入（元）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21"/>
                <w:szCs w:val="21"/>
              </w:rPr>
            </w:pPr>
            <w:r>
              <w:rPr>
                <w:rFonts w:ascii="Times New Roman"/>
                <w:spacing w:val="-1"/>
                <w:sz w:val="21"/>
              </w:rPr>
              <w:t>361,112,821.02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312,373,065.39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sz w:val="21"/>
              </w:rPr>
              <w:t>15.60%</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81" w:right="0"/>
              <w:jc w:val="left"/>
              <w:rPr>
                <w:rFonts w:ascii="Times New Roman" w:hAnsi="Times New Roman" w:cs="Times New Roman" w:eastAsia="Times New Roman" w:hint="default"/>
                <w:sz w:val="21"/>
                <w:szCs w:val="21"/>
              </w:rPr>
            </w:pPr>
            <w:r>
              <w:rPr>
                <w:rFonts w:ascii="Times New Roman"/>
                <w:sz w:val="21"/>
              </w:rPr>
              <w:t>276,442,784.18</w:t>
            </w:r>
          </w:p>
        </w:tc>
      </w:tr>
      <w:tr>
        <w:trPr>
          <w:trHeight w:val="322"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利润总额（元）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69,044,316.90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50,859,344.85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35.76%</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87" w:right="0"/>
              <w:jc w:val="left"/>
              <w:rPr>
                <w:rFonts w:ascii="Times New Roman" w:hAnsi="Times New Roman" w:cs="Times New Roman" w:eastAsia="Times New Roman" w:hint="default"/>
                <w:sz w:val="21"/>
                <w:szCs w:val="21"/>
              </w:rPr>
            </w:pPr>
            <w:r>
              <w:rPr>
                <w:rFonts w:ascii="Times New Roman"/>
                <w:sz w:val="21"/>
              </w:rPr>
              <w:t>38,461,248.74</w:t>
            </w:r>
          </w:p>
        </w:tc>
      </w:tr>
      <w:tr>
        <w:trPr>
          <w:trHeight w:val="946"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04" w:right="103"/>
              <w:jc w:val="center"/>
              <w:rPr>
                <w:rFonts w:ascii="宋体" w:hAnsi="宋体" w:cs="宋体" w:eastAsia="宋体" w:hint="default"/>
                <w:sz w:val="21"/>
                <w:szCs w:val="21"/>
              </w:rPr>
            </w:pPr>
            <w:r>
              <w:rPr>
                <w:rFonts w:ascii="宋体" w:hAnsi="宋体" w:cs="宋体" w:eastAsia="宋体" w:hint="default"/>
                <w:spacing w:val="-1"/>
                <w:sz w:val="21"/>
                <w:szCs w:val="21"/>
              </w:rPr>
              <w:t>归属于上市公司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股东的净利润</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63,278,947.64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46,288,035.79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36.71%</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787" w:right="0"/>
              <w:jc w:val="left"/>
              <w:rPr>
                <w:rFonts w:ascii="Times New Roman" w:hAnsi="Times New Roman" w:cs="Times New Roman" w:eastAsia="Times New Roman" w:hint="default"/>
                <w:sz w:val="21"/>
                <w:szCs w:val="21"/>
              </w:rPr>
            </w:pPr>
            <w:r>
              <w:rPr>
                <w:rFonts w:ascii="Times New Roman"/>
                <w:sz w:val="21"/>
              </w:rPr>
              <w:t>34,191,419.12</w:t>
            </w:r>
          </w:p>
        </w:tc>
      </w:tr>
      <w:tr>
        <w:trPr>
          <w:trHeight w:val="1258"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04" w:right="103"/>
              <w:jc w:val="center"/>
              <w:rPr>
                <w:rFonts w:ascii="宋体" w:hAnsi="宋体" w:cs="宋体" w:eastAsia="宋体" w:hint="default"/>
                <w:sz w:val="21"/>
                <w:szCs w:val="21"/>
              </w:rPr>
            </w:pPr>
            <w:r>
              <w:rPr>
                <w:rFonts w:ascii="宋体" w:hAnsi="宋体" w:cs="宋体" w:eastAsia="宋体" w:hint="default"/>
                <w:spacing w:val="-1"/>
                <w:sz w:val="21"/>
                <w:szCs w:val="21"/>
              </w:rPr>
              <w:t>归属于上市公司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股东的扣除非经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常性损益的净利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润（元）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49,580,914.71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40,469,845.58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22.51%</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787" w:right="0"/>
              <w:jc w:val="left"/>
              <w:rPr>
                <w:rFonts w:ascii="Times New Roman" w:hAnsi="Times New Roman" w:cs="Times New Roman" w:eastAsia="Times New Roman" w:hint="default"/>
                <w:sz w:val="21"/>
                <w:szCs w:val="21"/>
              </w:rPr>
            </w:pPr>
            <w:r>
              <w:rPr>
                <w:rFonts w:ascii="Times New Roman"/>
                <w:sz w:val="21"/>
              </w:rPr>
              <w:t>27,903,882.22</w:t>
            </w:r>
          </w:p>
        </w:tc>
      </w:tr>
      <w:tr>
        <w:trPr>
          <w:trHeight w:val="946"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04" w:right="103"/>
              <w:jc w:val="center"/>
              <w:rPr>
                <w:rFonts w:ascii="宋体" w:hAnsi="宋体" w:cs="宋体" w:eastAsia="宋体" w:hint="default"/>
                <w:sz w:val="21"/>
                <w:szCs w:val="21"/>
              </w:rPr>
            </w:pPr>
            <w:r>
              <w:rPr>
                <w:rFonts w:ascii="宋体" w:hAnsi="宋体" w:cs="宋体" w:eastAsia="宋体" w:hint="default"/>
                <w:spacing w:val="-1"/>
                <w:sz w:val="21"/>
                <w:szCs w:val="21"/>
              </w:rPr>
              <w:t>经营活动产生的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现金流量净额</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34,029,706.41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55,829,248.41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-39.05%</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787" w:right="0"/>
              <w:jc w:val="left"/>
              <w:rPr>
                <w:rFonts w:ascii="Times New Roman" w:hAnsi="Times New Roman" w:cs="Times New Roman" w:eastAsia="Times New Roman" w:hint="default"/>
                <w:sz w:val="21"/>
                <w:szCs w:val="21"/>
              </w:rPr>
            </w:pPr>
            <w:r>
              <w:rPr>
                <w:rFonts w:ascii="Times New Roman"/>
                <w:sz w:val="21"/>
              </w:rPr>
              <w:t>41,265,368.09</w:t>
            </w:r>
          </w:p>
        </w:tc>
      </w:tr>
      <w:tr>
        <w:trPr>
          <w:trHeight w:val="161" w:hRule="exact"/>
        </w:trPr>
        <w:tc>
          <w:tcPr>
            <w:tcW w:w="1694" w:type="dxa"/>
            <w:tcBorders>
              <w:top w:val="single" w:sz="4" w:space="0" w:color="000000"/>
              <w:left w:val="single" w:sz="4" w:space="0" w:color="000000"/>
              <w:bottom w:val="nil" w:sz="6" w:space="0" w:color="auto"/>
              <w:right w:val="single" w:sz="4" w:space="0" w:color="000000"/>
            </w:tcBorders>
            <w:shd w:val="clear" w:color="auto" w:fill="DCDCDC"/>
          </w:tcPr>
          <w:p>
            <w:pPr/>
          </w:p>
        </w:tc>
        <w:tc>
          <w:tcPr>
            <w:tcW w:w="2041"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vMerge w:val="restart"/>
            <w:tcBorders>
              <w:top w:val="single" w:sz="4" w:space="0" w:color="000000"/>
              <w:left w:val="single" w:sz="4" w:space="0" w:color="000000"/>
              <w:right w:val="single" w:sz="4" w:space="0" w:color="000000"/>
            </w:tcBorders>
            <w:shd w:val="clear" w:color="auto" w:fill="DCDCDC"/>
          </w:tcPr>
          <w:p>
            <w:pPr>
              <w:pStyle w:val="TableParagraph"/>
              <w:spacing w:line="262" w:lineRule="exact"/>
              <w:ind w:right="19"/>
              <w:jc w:val="right"/>
              <w:rPr>
                <w:rFonts w:ascii="宋体" w:hAnsi="宋体" w:cs="宋体" w:eastAsia="宋体" w:hint="default"/>
                <w:sz w:val="21"/>
                <w:szCs w:val="21"/>
              </w:rPr>
            </w:pPr>
            <w:r>
              <w:rPr>
                <w:rFonts w:ascii="宋体" w:hAnsi="宋体" w:cs="宋体" w:eastAsia="宋体" w:hint="default"/>
                <w:spacing w:val="-1"/>
                <w:sz w:val="21"/>
                <w:szCs w:val="21"/>
              </w:rPr>
              <w:t>本年末比上年末增减</w:t>
            </w:r>
          </w:p>
          <w:p>
            <w:pPr>
              <w:pStyle w:val="TableParagraph"/>
              <w:spacing w:line="240" w:lineRule="auto" w:before="37"/>
              <w:ind w:right="19"/>
              <w:jc w:val="right"/>
              <w:rPr>
                <w:rFonts w:ascii="宋体" w:hAnsi="宋体" w:cs="宋体" w:eastAsia="宋体" w:hint="default"/>
                <w:sz w:val="21"/>
                <w:szCs w:val="21"/>
              </w:rPr>
            </w:pPr>
            <w:r>
              <w:rPr>
                <w:rFonts w:ascii="宋体" w:hAnsi="宋体" w:cs="宋体" w:eastAsia="宋体" w:hint="default"/>
                <w:sz w:val="21"/>
                <w:szCs w:val="21"/>
              </w:rPr>
              <w:t>（％）</w:t>
            </w:r>
          </w:p>
        </w:tc>
        <w:tc>
          <w:tcPr>
            <w:tcW w:w="2028"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694" w:type="dxa"/>
            <w:tcBorders>
              <w:top w:val="nil" w:sz="6" w:space="0" w:color="auto"/>
              <w:left w:val="single" w:sz="4" w:space="0" w:color="000000"/>
              <w:bottom w:val="nil" w:sz="6" w:space="0" w:color="auto"/>
              <w:right w:val="single" w:sz="4" w:space="0" w:color="000000"/>
            </w:tcBorders>
            <w:shd w:val="clear" w:color="auto" w:fill="DCDCDC"/>
          </w:tcPr>
          <w:p>
            <w:pPr/>
          </w:p>
        </w:tc>
        <w:tc>
          <w:tcPr>
            <w:tcW w:w="204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0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2028" w:type="dxa"/>
            <w:vMerge/>
            <w:tcBorders>
              <w:left w:val="single" w:sz="4" w:space="0" w:color="000000"/>
              <w:right w:val="single" w:sz="4" w:space="0" w:color="000000"/>
            </w:tcBorders>
            <w:shd w:val="clear" w:color="auto" w:fill="DCDCDC"/>
          </w:tcPr>
          <w:p>
            <w:pPr/>
          </w:p>
        </w:tc>
        <w:tc>
          <w:tcPr>
            <w:tcW w:w="2028"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1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61" w:hRule="exact"/>
        </w:trPr>
        <w:tc>
          <w:tcPr>
            <w:tcW w:w="1694" w:type="dxa"/>
            <w:tcBorders>
              <w:top w:val="nil" w:sz="6" w:space="0" w:color="auto"/>
              <w:left w:val="single" w:sz="4" w:space="0" w:color="000000"/>
              <w:bottom w:val="single" w:sz="4" w:space="0" w:color="000000"/>
              <w:right w:val="single" w:sz="4" w:space="0" w:color="000000"/>
            </w:tcBorders>
            <w:shd w:val="clear" w:color="auto" w:fill="DCDCDC"/>
          </w:tcPr>
          <w:p>
            <w:pPr/>
          </w:p>
        </w:tc>
        <w:tc>
          <w:tcPr>
            <w:tcW w:w="2041"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8" w:type="dxa"/>
            <w:vMerge/>
            <w:tcBorders>
              <w:left w:val="single" w:sz="4" w:space="0" w:color="000000"/>
              <w:bottom w:val="single" w:sz="4" w:space="0" w:color="000000"/>
              <w:right w:val="single" w:sz="4" w:space="0" w:color="000000"/>
            </w:tcBorders>
            <w:shd w:val="clear" w:color="auto" w:fill="DCDCDC"/>
          </w:tcPr>
          <w:p>
            <w:pPr/>
          </w:p>
        </w:tc>
        <w:tc>
          <w:tcPr>
            <w:tcW w:w="2028"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4"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总资产（元）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21"/>
                <w:szCs w:val="21"/>
              </w:rPr>
            </w:pPr>
            <w:r>
              <w:rPr>
                <w:rFonts w:ascii="Times New Roman"/>
                <w:spacing w:val="-1"/>
                <w:sz w:val="21"/>
              </w:rPr>
              <w:t>270,473,581.21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211,168,183.33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sz w:val="21"/>
              </w:rPr>
              <w:t>28.08%</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81" w:right="0"/>
              <w:jc w:val="left"/>
              <w:rPr>
                <w:rFonts w:ascii="Times New Roman" w:hAnsi="Times New Roman" w:cs="Times New Roman" w:eastAsia="Times New Roman" w:hint="default"/>
                <w:sz w:val="21"/>
                <w:szCs w:val="21"/>
              </w:rPr>
            </w:pPr>
            <w:r>
              <w:rPr>
                <w:rFonts w:ascii="Times New Roman"/>
                <w:sz w:val="21"/>
              </w:rPr>
              <w:t>162,770,505.07</w:t>
            </w:r>
          </w:p>
        </w:tc>
      </w:tr>
      <w:tr>
        <w:trPr>
          <w:trHeight w:val="946"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04" w:right="103"/>
              <w:jc w:val="center"/>
              <w:rPr>
                <w:rFonts w:ascii="宋体" w:hAnsi="宋体" w:cs="宋体" w:eastAsia="宋体" w:hint="default"/>
                <w:sz w:val="21"/>
                <w:szCs w:val="21"/>
              </w:rPr>
            </w:pPr>
            <w:r>
              <w:rPr>
                <w:rFonts w:ascii="宋体" w:hAnsi="宋体" w:cs="宋体" w:eastAsia="宋体" w:hint="default"/>
                <w:spacing w:val="-1"/>
                <w:sz w:val="21"/>
                <w:szCs w:val="21"/>
              </w:rPr>
              <w:t>归属于上市公司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股东的所有者权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益（元）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222,259,717.98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158,590,599.27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40.15%</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681" w:right="0"/>
              <w:jc w:val="left"/>
              <w:rPr>
                <w:rFonts w:ascii="Times New Roman" w:hAnsi="Times New Roman" w:cs="Times New Roman" w:eastAsia="Times New Roman" w:hint="default"/>
                <w:sz w:val="21"/>
                <w:szCs w:val="21"/>
              </w:rPr>
            </w:pPr>
            <w:r>
              <w:rPr>
                <w:rFonts w:ascii="Times New Roman"/>
                <w:sz w:val="21"/>
              </w:rPr>
              <w:t>109,961,377.25</w:t>
            </w:r>
          </w:p>
        </w:tc>
      </w:tr>
      <w:tr>
        <w:trPr>
          <w:trHeight w:val="322"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股本（股）</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85,724,482.00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17,795,387.00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381.72%</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87" w:right="0"/>
              <w:jc w:val="left"/>
              <w:rPr>
                <w:rFonts w:ascii="Times New Roman" w:hAnsi="Times New Roman" w:cs="Times New Roman" w:eastAsia="Times New Roman" w:hint="default"/>
                <w:sz w:val="21"/>
                <w:szCs w:val="21"/>
              </w:rPr>
            </w:pPr>
            <w:r>
              <w:rPr>
                <w:rFonts w:ascii="Times New Roman"/>
                <w:sz w:val="21"/>
              </w:rPr>
              <w:t>17,795,387.00</w:t>
            </w:r>
          </w:p>
        </w:tc>
      </w:tr>
    </w:tbl>
    <w:p>
      <w:pPr>
        <w:spacing w:line="240" w:lineRule="auto" w:before="9"/>
        <w:rPr>
          <w:rFonts w:ascii="宋体" w:hAnsi="宋体" w:cs="宋体" w:eastAsia="宋体" w:hint="default"/>
          <w:b/>
          <w:bCs/>
          <w:sz w:val="26"/>
          <w:szCs w:val="26"/>
        </w:rPr>
      </w:pPr>
    </w:p>
    <w:p>
      <w:pPr>
        <w:pStyle w:val="Heading2"/>
        <w:spacing w:line="240" w:lineRule="auto" w:before="26"/>
        <w:ind w:left="880" w:right="0"/>
        <w:jc w:val="left"/>
        <w:rPr>
          <w:b w:val="0"/>
          <w:bCs w:val="0"/>
        </w:rPr>
      </w:pPr>
      <w:r>
        <w:rPr/>
        <w:t>二、主要财务指标</w:t>
      </w:r>
      <w:r>
        <w:rPr>
          <w:b w:val="0"/>
          <w:bCs w:val="0"/>
        </w:rPr>
      </w:r>
    </w:p>
    <w:p>
      <w:pPr>
        <w:spacing w:line="240" w:lineRule="auto" w:before="9"/>
        <w:rPr>
          <w:rFonts w:ascii="宋体" w:hAnsi="宋体" w:cs="宋体" w:eastAsia="宋体" w:hint="default"/>
          <w:b/>
          <w:bCs/>
          <w:sz w:val="14"/>
          <w:szCs w:val="14"/>
        </w:rPr>
      </w:pPr>
    </w:p>
    <w:tbl>
      <w:tblPr>
        <w:tblW w:w="0" w:type="auto"/>
        <w:jc w:val="left"/>
        <w:tblInd w:w="107" w:type="dxa"/>
        <w:tblLayout w:type="fixed"/>
        <w:tblCellMar>
          <w:top w:w="0" w:type="dxa"/>
          <w:left w:w="0" w:type="dxa"/>
          <w:bottom w:w="0" w:type="dxa"/>
          <w:right w:w="0" w:type="dxa"/>
        </w:tblCellMar>
        <w:tblLook w:val="01E0"/>
      </w:tblPr>
      <w:tblGrid>
        <w:gridCol w:w="2265"/>
        <w:gridCol w:w="1936"/>
        <w:gridCol w:w="1925"/>
        <w:gridCol w:w="1767"/>
        <w:gridCol w:w="1925"/>
      </w:tblGrid>
      <w:tr>
        <w:trPr>
          <w:trHeight w:val="161" w:hRule="exact"/>
        </w:trPr>
        <w:tc>
          <w:tcPr>
            <w:tcW w:w="2265" w:type="dxa"/>
            <w:tcBorders>
              <w:top w:val="single" w:sz="4" w:space="0" w:color="000000"/>
              <w:left w:val="single" w:sz="4" w:space="0" w:color="000000"/>
              <w:bottom w:val="nil" w:sz="6" w:space="0" w:color="auto"/>
              <w:right w:val="single" w:sz="4" w:space="0" w:color="000000"/>
            </w:tcBorders>
            <w:shd w:val="clear" w:color="auto" w:fill="DCDCDC"/>
          </w:tcPr>
          <w:p>
            <w:pPr/>
          </w:p>
        </w:tc>
        <w:tc>
          <w:tcPr>
            <w:tcW w:w="1936" w:type="dxa"/>
            <w:tcBorders>
              <w:top w:val="single" w:sz="4" w:space="0" w:color="000000"/>
              <w:left w:val="single" w:sz="4" w:space="0" w:color="000000"/>
              <w:bottom w:val="nil" w:sz="6" w:space="0" w:color="auto"/>
              <w:right w:val="single" w:sz="4" w:space="0" w:color="000000"/>
            </w:tcBorders>
            <w:shd w:val="clear" w:color="auto" w:fill="DCDCDC"/>
          </w:tcPr>
          <w:p>
            <w:pPr/>
          </w:p>
        </w:tc>
        <w:tc>
          <w:tcPr>
            <w:tcW w:w="1925" w:type="dxa"/>
            <w:tcBorders>
              <w:top w:val="single" w:sz="4" w:space="0" w:color="000000"/>
              <w:left w:val="single" w:sz="4" w:space="0" w:color="000000"/>
              <w:bottom w:val="nil" w:sz="6" w:space="0" w:color="auto"/>
              <w:right w:val="single" w:sz="4" w:space="0" w:color="000000"/>
            </w:tcBorders>
            <w:shd w:val="clear" w:color="auto" w:fill="DCDCDC"/>
          </w:tcPr>
          <w:p>
            <w:pPr/>
          </w:p>
        </w:tc>
        <w:tc>
          <w:tcPr>
            <w:tcW w:w="1767" w:type="dxa"/>
            <w:vMerge w:val="restart"/>
            <w:tcBorders>
              <w:top w:val="single" w:sz="4" w:space="0" w:color="000000"/>
              <w:left w:val="single" w:sz="4" w:space="0" w:color="000000"/>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925"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2265" w:type="dxa"/>
            <w:tcBorders>
              <w:top w:val="nil" w:sz="6" w:space="0" w:color="auto"/>
              <w:left w:val="single" w:sz="4" w:space="0" w:color="000000"/>
              <w:bottom w:val="nil" w:sz="6" w:space="0" w:color="auto"/>
              <w:right w:val="single" w:sz="4" w:space="0" w:color="000000"/>
            </w:tcBorders>
            <w:shd w:val="clear" w:color="auto" w:fill="DCDCDC"/>
          </w:tcPr>
          <w:p>
            <w:pPr/>
          </w:p>
        </w:tc>
        <w:tc>
          <w:tcPr>
            <w:tcW w:w="193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6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92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6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67" w:type="dxa"/>
            <w:vMerge/>
            <w:tcBorders>
              <w:left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6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r>
      <w:tr>
        <w:trPr>
          <w:trHeight w:val="161" w:hRule="exact"/>
        </w:trPr>
        <w:tc>
          <w:tcPr>
            <w:tcW w:w="2265" w:type="dxa"/>
            <w:tcBorders>
              <w:top w:val="nil" w:sz="6" w:space="0" w:color="auto"/>
              <w:left w:val="single" w:sz="4" w:space="0" w:color="000000"/>
              <w:bottom w:val="single" w:sz="4" w:space="0" w:color="000000"/>
              <w:right w:val="single" w:sz="4" w:space="0" w:color="000000"/>
            </w:tcBorders>
            <w:shd w:val="clear" w:color="auto" w:fill="DCDCDC"/>
          </w:tcPr>
          <w:p>
            <w:pPr/>
          </w:p>
        </w:tc>
        <w:tc>
          <w:tcPr>
            <w:tcW w:w="1936" w:type="dxa"/>
            <w:tcBorders>
              <w:top w:val="nil" w:sz="6" w:space="0" w:color="auto"/>
              <w:left w:val="single" w:sz="4" w:space="0" w:color="000000"/>
              <w:bottom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767" w:type="dxa"/>
            <w:vMerge/>
            <w:tcBorders>
              <w:left w:val="single" w:sz="4" w:space="0" w:color="000000"/>
              <w:bottom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1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3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0.74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0.54</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37.04%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0.40</w:t>
            </w:r>
          </w:p>
        </w:tc>
      </w:tr>
      <w:tr>
        <w:trPr>
          <w:trHeight w:val="32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1" w:lineRule="exact"/>
              <w:ind w:left="11"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3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z w:val="21"/>
              </w:rPr>
              <w:t>0.74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21"/>
                <w:szCs w:val="21"/>
              </w:rPr>
            </w:pPr>
            <w:r>
              <w:rPr>
                <w:rFonts w:ascii="Times New Roman"/>
                <w:spacing w:val="-1"/>
                <w:sz w:val="21"/>
              </w:rPr>
              <w:t>0.54</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z w:val="21"/>
              </w:rPr>
              <w:t>37.04%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z w:val="21"/>
              </w:rPr>
              <w:t>0.40</w:t>
            </w:r>
          </w:p>
        </w:tc>
      </w:tr>
      <w:tr>
        <w:trPr>
          <w:trHeight w:val="63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138"/>
              <w:jc w:val="left"/>
              <w:rPr>
                <w:rFonts w:ascii="宋体" w:hAnsi="宋体" w:cs="宋体" w:eastAsia="宋体" w:hint="default"/>
                <w:sz w:val="21"/>
                <w:szCs w:val="21"/>
              </w:rPr>
            </w:pPr>
            <w:r>
              <w:rPr>
                <w:rFonts w:ascii="宋体" w:hAnsi="宋体" w:cs="宋体" w:eastAsia="宋体" w:hint="default"/>
                <w:spacing w:val="-2"/>
                <w:sz w:val="21"/>
                <w:szCs w:val="21"/>
              </w:rPr>
              <w:t>用最新股本计算的每股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3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0.55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0.40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37.50%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63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83"/>
              <w:jc w:val="left"/>
              <w:rPr>
                <w:rFonts w:ascii="宋体" w:hAnsi="宋体" w:cs="宋体" w:eastAsia="宋体" w:hint="default"/>
                <w:sz w:val="21"/>
                <w:szCs w:val="21"/>
              </w:rPr>
            </w:pPr>
            <w:r>
              <w:rPr>
                <w:rFonts w:ascii="宋体" w:hAnsi="宋体" w:cs="宋体" w:eastAsia="宋体" w:hint="default"/>
                <w:sz w:val="21"/>
                <w:szCs w:val="21"/>
              </w:rPr>
              <w:t>扣除非经常性损益后的</w:t>
            </w:r>
            <w:r>
              <w:rPr>
                <w:rFonts w:ascii="宋体" w:hAnsi="宋体" w:cs="宋体" w:eastAsia="宋体" w:hint="default"/>
                <w:w w:val="100"/>
                <w:sz w:val="21"/>
                <w:szCs w:val="21"/>
              </w:rPr>
              <w:t> </w:t>
            </w:r>
            <w:r>
              <w:rPr>
                <w:rFonts w:ascii="宋体" w:hAnsi="宋体" w:cs="宋体" w:eastAsia="宋体" w:hint="default"/>
                <w:spacing w:val="-2"/>
                <w:sz w:val="21"/>
                <w:szCs w:val="21"/>
              </w:rPr>
              <w:t>基本每股收益（元</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z w:val="21"/>
                <w:szCs w:val="21"/>
              </w:rPr>
            </w:r>
          </w:p>
        </w:tc>
        <w:tc>
          <w:tcPr>
            <w:tcW w:w="193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0.58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0.47</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23.40%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0.33</w:t>
            </w:r>
          </w:p>
        </w:tc>
      </w:tr>
      <w:tr>
        <w:trPr>
          <w:trHeight w:val="63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3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33.23%</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34.78%</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-1.55%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37.00%</w:t>
            </w:r>
          </w:p>
        </w:tc>
      </w:tr>
      <w:tr>
        <w:trPr>
          <w:trHeight w:val="946"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138"/>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加权平均净资产收益率</w:t>
            </w:r>
          </w:p>
          <w:p>
            <w:pPr>
              <w:pStyle w:val="TableParagraph"/>
              <w:spacing w:line="240" w:lineRule="auto" w:before="7"/>
              <w:ind w:left="1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3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26.04%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30.18%</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-4.14%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30.05%</w:t>
            </w:r>
          </w:p>
        </w:tc>
      </w:tr>
      <w:tr>
        <w:trPr>
          <w:trHeight w:val="63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138"/>
              <w:jc w:val="left"/>
              <w:rPr>
                <w:rFonts w:ascii="宋体" w:hAnsi="宋体" w:cs="宋体" w:eastAsia="宋体" w:hint="default"/>
                <w:sz w:val="21"/>
                <w:szCs w:val="21"/>
              </w:rPr>
            </w:pPr>
            <w:r>
              <w:rPr>
                <w:rFonts w:ascii="宋体" w:hAnsi="宋体" w:cs="宋体" w:eastAsia="宋体" w:hint="default"/>
                <w:spacing w:val="-2"/>
                <w:sz w:val="21"/>
                <w:szCs w:val="21"/>
              </w:rPr>
              <w:t>每股经营活动产生的现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金流量净额（元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3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0.40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0.65</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-38.46%</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0.48</w:t>
            </w:r>
          </w:p>
        </w:tc>
      </w:tr>
      <w:tr>
        <w:trPr>
          <w:trHeight w:val="32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1" w:lineRule="exact"/>
              <w:ind w:left="5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9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1" w:lineRule="exact"/>
              <w:ind w:left="5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36"/>
              <w:jc w:val="right"/>
              <w:rPr>
                <w:rFonts w:ascii="宋体" w:hAnsi="宋体" w:cs="宋体" w:eastAsia="宋体" w:hint="default"/>
                <w:sz w:val="21"/>
                <w:szCs w:val="21"/>
              </w:rPr>
            </w:pPr>
            <w:r>
              <w:rPr>
                <w:rFonts w:ascii="宋体" w:hAnsi="宋体" w:cs="宋体" w:eastAsia="宋体" w:hint="default"/>
                <w:spacing w:val="-2"/>
                <w:sz w:val="21"/>
                <w:szCs w:val="21"/>
              </w:rPr>
              <w:t>本年末比上年末增</w:t>
            </w:r>
          </w:p>
        </w:tc>
        <w:tc>
          <w:tcPr>
            <w:tcW w:w="19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1" w:lineRule="exact"/>
              <w:ind w:left="5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bl>
    <w:p>
      <w:pPr>
        <w:spacing w:after="0" w:line="281" w:lineRule="exact"/>
        <w:jc w:val="left"/>
        <w:rPr>
          <w:rFonts w:ascii="宋体" w:hAnsi="宋体" w:cs="宋体" w:eastAsia="宋体" w:hint="default"/>
          <w:sz w:val="21"/>
          <w:szCs w:val="21"/>
        </w:rPr>
        <w:sectPr>
          <w:pgSz w:w="11910" w:h="16840"/>
          <w:pgMar w:header="884" w:footer="1186" w:top="1140" w:bottom="1380" w:left="920" w:right="0"/>
        </w:sectPr>
      </w:pPr>
    </w:p>
    <w:p>
      <w:pPr>
        <w:spacing w:line="240" w:lineRule="auto" w:before="6"/>
        <w:rPr>
          <w:rFonts w:ascii="宋体" w:hAnsi="宋体" w:cs="宋体" w:eastAsia="宋体"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2265"/>
        <w:gridCol w:w="1936"/>
        <w:gridCol w:w="1925"/>
        <w:gridCol w:w="1767"/>
        <w:gridCol w:w="1925"/>
      </w:tblGrid>
      <w:tr>
        <w:trPr>
          <w:trHeight w:val="32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2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55" w:right="0"/>
              <w:jc w:val="left"/>
              <w:rPr>
                <w:rFonts w:ascii="宋体" w:hAnsi="宋体" w:cs="宋体" w:eastAsia="宋体" w:hint="default"/>
                <w:sz w:val="21"/>
                <w:szCs w:val="21"/>
              </w:rPr>
            </w:pPr>
            <w:r>
              <w:rPr>
                <w:rFonts w:ascii="宋体" w:hAnsi="宋体" w:cs="宋体" w:eastAsia="宋体" w:hint="default"/>
                <w:sz w:val="21"/>
                <w:szCs w:val="21"/>
              </w:rPr>
              <w:t>减（％）</w:t>
            </w:r>
          </w:p>
        </w:tc>
        <w:tc>
          <w:tcPr>
            <w:tcW w:w="1925"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63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138"/>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每股净资产（元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3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2.59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1.85</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84" w:right="0"/>
              <w:jc w:val="left"/>
              <w:rPr>
                <w:rFonts w:ascii="Times New Roman" w:hAnsi="Times New Roman" w:cs="Times New Roman" w:eastAsia="Times New Roman" w:hint="default"/>
                <w:sz w:val="21"/>
                <w:szCs w:val="21"/>
              </w:rPr>
            </w:pPr>
            <w:r>
              <w:rPr>
                <w:rFonts w:ascii="Times New Roman"/>
                <w:sz w:val="21"/>
              </w:rPr>
              <w:t>40.00%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1.28</w:t>
            </w:r>
          </w:p>
        </w:tc>
      </w:tr>
    </w:tbl>
    <w:p>
      <w:pPr>
        <w:pStyle w:val="BodyText"/>
        <w:spacing w:line="274" w:lineRule="exact"/>
        <w:ind w:left="880" w:right="0"/>
        <w:jc w:val="left"/>
      </w:pPr>
      <w:r>
        <w:rPr/>
        <w:t>注：表中所列财务指标均按中国证监会规定的计算公式计算</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9"/>
          <w:szCs w:val="19"/>
        </w:rPr>
      </w:pPr>
    </w:p>
    <w:p>
      <w:pPr>
        <w:pStyle w:val="Heading2"/>
        <w:spacing w:line="240" w:lineRule="auto"/>
        <w:ind w:left="880" w:right="0"/>
        <w:jc w:val="left"/>
        <w:rPr>
          <w:b w:val="0"/>
          <w:bCs w:val="0"/>
        </w:rPr>
      </w:pPr>
      <w:r>
        <w:rPr>
          <w:rFonts w:ascii="Times New Roman" w:hAnsi="Times New Roman" w:cs="Times New Roman" w:eastAsia="Times New Roman" w:hint="default"/>
        </w:rPr>
        <w:t>3</w:t>
      </w:r>
      <w:r>
        <w:rPr/>
        <w:t>、基本每股收益计算过程</w:t>
      </w:r>
      <w:r>
        <w:rPr>
          <w:b w:val="0"/>
          <w:bCs w:val="0"/>
        </w:rPr>
      </w:r>
    </w:p>
    <w:p>
      <w:pPr>
        <w:spacing w:line="240" w:lineRule="auto" w:before="4"/>
        <w:rPr>
          <w:rFonts w:ascii="宋体" w:hAnsi="宋体" w:cs="宋体" w:eastAsia="宋体" w:hint="default"/>
          <w:b/>
          <w:bCs/>
          <w:sz w:val="13"/>
          <w:szCs w:val="13"/>
        </w:rPr>
      </w:pPr>
    </w:p>
    <w:tbl>
      <w:tblPr>
        <w:tblW w:w="0" w:type="auto"/>
        <w:jc w:val="left"/>
        <w:tblInd w:w="155" w:type="dxa"/>
        <w:tblLayout w:type="fixed"/>
        <w:tblCellMar>
          <w:top w:w="0" w:type="dxa"/>
          <w:left w:w="0" w:type="dxa"/>
          <w:bottom w:w="0" w:type="dxa"/>
          <w:right w:w="0" w:type="dxa"/>
        </w:tblCellMar>
        <w:tblLook w:val="01E0"/>
      </w:tblPr>
      <w:tblGrid>
        <w:gridCol w:w="5221"/>
        <w:gridCol w:w="1980"/>
        <w:gridCol w:w="2521"/>
      </w:tblGrid>
      <w:tr>
        <w:trPr>
          <w:trHeight w:val="317" w:hRule="exact"/>
        </w:trPr>
        <w:tc>
          <w:tcPr>
            <w:tcW w:w="52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5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377" w:hRule="exact"/>
        </w:trPr>
        <w:tc>
          <w:tcPr>
            <w:tcW w:w="52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Times New Roman" w:hAnsi="Times New Roman" w:cs="Times New Roman" w:eastAsia="Times New Roman" w:hint="default"/>
                <w:sz w:val="21"/>
                <w:szCs w:val="21"/>
              </w:rPr>
            </w:pPr>
            <w:r>
              <w:rPr>
                <w:rFonts w:ascii="Times New Roman"/>
                <w:w w:val="100"/>
                <w:sz w:val="21"/>
              </w:rPr>
              <w:t>1</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pacing w:val="-1"/>
                <w:sz w:val="21"/>
              </w:rPr>
              <w:t>63,278,947.64</w:t>
            </w:r>
          </w:p>
        </w:tc>
      </w:tr>
      <w:tr>
        <w:trPr>
          <w:trHeight w:val="373" w:hRule="exact"/>
        </w:trPr>
        <w:tc>
          <w:tcPr>
            <w:tcW w:w="52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13,698,032.93</w:t>
            </w:r>
          </w:p>
        </w:tc>
      </w:tr>
      <w:tr>
        <w:trPr>
          <w:trHeight w:val="372" w:hRule="exact"/>
        </w:trPr>
        <w:tc>
          <w:tcPr>
            <w:tcW w:w="52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扣除非经常性损益后归属于公司普通股股东的净利润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1"/>
                <w:szCs w:val="21"/>
              </w:rPr>
            </w:pPr>
            <w:r>
              <w:rPr>
                <w:rFonts w:ascii="Times New Roman"/>
                <w:sz w:val="21"/>
              </w:rPr>
              <w:t>3=1-2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49,580,914.71</w:t>
            </w:r>
          </w:p>
        </w:tc>
      </w:tr>
      <w:tr>
        <w:trPr>
          <w:trHeight w:val="374" w:hRule="exact"/>
        </w:trPr>
        <w:tc>
          <w:tcPr>
            <w:tcW w:w="52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w w:val="100"/>
                <w:sz w:val="21"/>
              </w:rPr>
              <w:t>4</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spacing w:val="-1"/>
                <w:sz w:val="21"/>
              </w:rPr>
              <w:t>17,795,387.00</w:t>
            </w:r>
          </w:p>
        </w:tc>
      </w:tr>
      <w:tr>
        <w:trPr>
          <w:trHeight w:val="372" w:hRule="exact"/>
        </w:trPr>
        <w:tc>
          <w:tcPr>
            <w:tcW w:w="52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因公积金转增股本或股票股利分配等增加股份数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5</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67,929,095.00</w:t>
            </w:r>
          </w:p>
        </w:tc>
      </w:tr>
      <w:tr>
        <w:trPr>
          <w:trHeight w:val="372" w:hRule="exact"/>
        </w:trPr>
        <w:tc>
          <w:tcPr>
            <w:tcW w:w="52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发行新股或债转股等增加股份数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6</w:t>
            </w:r>
          </w:p>
        </w:tc>
        <w:tc>
          <w:tcPr>
            <w:tcW w:w="2521"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2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增加股份次月起至报告期末的累积月数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7</w:t>
            </w:r>
          </w:p>
        </w:tc>
        <w:tc>
          <w:tcPr>
            <w:tcW w:w="2521"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2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因回购等减少股份数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8</w:t>
            </w:r>
          </w:p>
        </w:tc>
        <w:tc>
          <w:tcPr>
            <w:tcW w:w="2521"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2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减少股份次月起至报告期末的累积月数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9</w:t>
            </w:r>
          </w:p>
        </w:tc>
        <w:tc>
          <w:tcPr>
            <w:tcW w:w="2521"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2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10</w:t>
            </w:r>
          </w:p>
        </w:tc>
        <w:tc>
          <w:tcPr>
            <w:tcW w:w="2521"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2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11</w:t>
            </w:r>
          </w:p>
        </w:tc>
        <w:tc>
          <w:tcPr>
            <w:tcW w:w="2521"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2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12=4+5</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85,724,482.00</w:t>
            </w:r>
          </w:p>
        </w:tc>
      </w:tr>
      <w:tr>
        <w:trPr>
          <w:trHeight w:val="374" w:hRule="exact"/>
        </w:trPr>
        <w:tc>
          <w:tcPr>
            <w:tcW w:w="52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13=1/12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0.74</w:t>
            </w:r>
          </w:p>
        </w:tc>
      </w:tr>
      <w:tr>
        <w:trPr>
          <w:trHeight w:val="373" w:hRule="exact"/>
        </w:trPr>
        <w:tc>
          <w:tcPr>
            <w:tcW w:w="52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扣除非经常损益基本每股收益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1"/>
                <w:szCs w:val="21"/>
              </w:rPr>
            </w:pPr>
            <w:r>
              <w:rPr>
                <w:rFonts w:ascii="Times New Roman"/>
                <w:sz w:val="21"/>
              </w:rPr>
              <w:t>14=3/12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0.58</w:t>
            </w:r>
          </w:p>
        </w:tc>
      </w:tr>
    </w:tbl>
    <w:p>
      <w:pPr>
        <w:spacing w:line="240" w:lineRule="auto" w:before="6"/>
        <w:rPr>
          <w:rFonts w:ascii="宋体" w:hAnsi="宋体" w:cs="宋体" w:eastAsia="宋体" w:hint="default"/>
          <w:b/>
          <w:bCs/>
          <w:sz w:val="26"/>
          <w:szCs w:val="26"/>
        </w:rPr>
      </w:pPr>
    </w:p>
    <w:p>
      <w:pPr>
        <w:pStyle w:val="Heading2"/>
        <w:spacing w:line="240" w:lineRule="auto" w:before="26"/>
        <w:ind w:left="880" w:right="0"/>
        <w:jc w:val="left"/>
        <w:rPr>
          <w:b w:val="0"/>
          <w:bCs w:val="0"/>
        </w:rPr>
      </w:pPr>
      <w:r>
        <w:rPr>
          <w:rFonts w:ascii="Times New Roman" w:hAnsi="Times New Roman" w:cs="Times New Roman" w:eastAsia="Times New Roman" w:hint="default"/>
        </w:rPr>
        <w:t>4</w:t>
      </w:r>
      <w:r>
        <w:rPr/>
        <w:t>、稀释每股收益的计算过程与基本每股收益的计算过程相同</w:t>
      </w:r>
      <w:r>
        <w:rPr>
          <w:b w:val="0"/>
          <w:bCs w:val="0"/>
        </w:rPr>
      </w:r>
    </w:p>
    <w:p>
      <w:pPr>
        <w:spacing w:line="240" w:lineRule="auto" w:before="0"/>
        <w:rPr>
          <w:rFonts w:ascii="宋体" w:hAnsi="宋体" w:cs="宋体" w:eastAsia="宋体" w:hint="default"/>
          <w:b/>
          <w:bCs/>
          <w:sz w:val="24"/>
          <w:szCs w:val="24"/>
        </w:rPr>
      </w:pPr>
    </w:p>
    <w:p>
      <w:pPr>
        <w:spacing w:line="240" w:lineRule="auto" w:before="12"/>
        <w:rPr>
          <w:rFonts w:ascii="宋体" w:hAnsi="宋体" w:cs="宋体" w:eastAsia="宋体" w:hint="default"/>
          <w:b/>
          <w:bCs/>
          <w:sz w:val="17"/>
          <w:szCs w:val="17"/>
        </w:rPr>
      </w:pPr>
    </w:p>
    <w:p>
      <w:pPr>
        <w:pStyle w:val="Heading2"/>
        <w:spacing w:line="240" w:lineRule="auto"/>
        <w:ind w:left="880" w:right="0"/>
        <w:jc w:val="left"/>
        <w:rPr>
          <w:b w:val="0"/>
          <w:bCs w:val="0"/>
        </w:rPr>
      </w:pPr>
      <w:r>
        <w:rPr>
          <w:rFonts w:ascii="Times New Roman" w:hAnsi="Times New Roman" w:cs="Times New Roman" w:eastAsia="Times New Roman" w:hint="default"/>
        </w:rPr>
        <w:t>5</w:t>
      </w:r>
      <w:r>
        <w:rPr/>
        <w:t>、加权平均净资产收益率计算过程</w:t>
      </w:r>
      <w:r>
        <w:rPr>
          <w:b w:val="0"/>
          <w:bCs w:val="0"/>
        </w:rPr>
      </w:r>
    </w:p>
    <w:p>
      <w:pPr>
        <w:spacing w:line="240" w:lineRule="auto" w:before="6"/>
        <w:rPr>
          <w:rFonts w:ascii="宋体" w:hAnsi="宋体" w:cs="宋体" w:eastAsia="宋体" w:hint="default"/>
          <w:b/>
          <w:bCs/>
          <w:sz w:val="13"/>
          <w:szCs w:val="13"/>
        </w:rPr>
      </w:pPr>
    </w:p>
    <w:tbl>
      <w:tblPr>
        <w:tblW w:w="0" w:type="auto"/>
        <w:jc w:val="left"/>
        <w:tblInd w:w="155" w:type="dxa"/>
        <w:tblLayout w:type="fixed"/>
        <w:tblCellMar>
          <w:top w:w="0" w:type="dxa"/>
          <w:left w:w="0" w:type="dxa"/>
          <w:bottom w:w="0" w:type="dxa"/>
          <w:right w:w="0" w:type="dxa"/>
        </w:tblCellMar>
        <w:tblLook w:val="01E0"/>
      </w:tblPr>
      <w:tblGrid>
        <w:gridCol w:w="5221"/>
        <w:gridCol w:w="1980"/>
        <w:gridCol w:w="2521"/>
      </w:tblGrid>
      <w:tr>
        <w:trPr>
          <w:trHeight w:val="317" w:hRule="exact"/>
        </w:trPr>
        <w:tc>
          <w:tcPr>
            <w:tcW w:w="52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5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377" w:hRule="exact"/>
        </w:trPr>
        <w:tc>
          <w:tcPr>
            <w:tcW w:w="52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Times New Roman" w:hAnsi="Times New Roman" w:cs="Times New Roman" w:eastAsia="Times New Roman" w:hint="default"/>
                <w:sz w:val="21"/>
                <w:szCs w:val="21"/>
              </w:rPr>
            </w:pPr>
            <w:r>
              <w:rPr>
                <w:rFonts w:ascii="Times New Roman"/>
                <w:w w:val="100"/>
                <w:sz w:val="21"/>
              </w:rPr>
              <w:t>1</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1"/>
                <w:szCs w:val="21"/>
              </w:rPr>
            </w:pPr>
            <w:r>
              <w:rPr>
                <w:rFonts w:ascii="Times New Roman"/>
                <w:spacing w:val="-1"/>
                <w:sz w:val="21"/>
              </w:rPr>
              <w:t>63,278,947.64</w:t>
            </w:r>
          </w:p>
        </w:tc>
      </w:tr>
      <w:tr>
        <w:trPr>
          <w:trHeight w:val="372" w:hRule="exact"/>
        </w:trPr>
        <w:tc>
          <w:tcPr>
            <w:tcW w:w="52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13,698,032.93</w:t>
            </w:r>
          </w:p>
        </w:tc>
      </w:tr>
      <w:tr>
        <w:trPr>
          <w:trHeight w:val="373" w:hRule="exact"/>
        </w:trPr>
        <w:tc>
          <w:tcPr>
            <w:tcW w:w="52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扣除非经常性损益后归属于公司普通股股东的净利润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3=1-2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49,580,914.71</w:t>
            </w:r>
          </w:p>
        </w:tc>
      </w:tr>
      <w:tr>
        <w:trPr>
          <w:trHeight w:val="372" w:hRule="exact"/>
        </w:trPr>
        <w:tc>
          <w:tcPr>
            <w:tcW w:w="52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归属于公司普通股股东的期初净资产总数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4</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158,590,599.27</w:t>
            </w:r>
          </w:p>
        </w:tc>
      </w:tr>
      <w:tr>
        <w:trPr>
          <w:trHeight w:val="635" w:hRule="exact"/>
        </w:trPr>
        <w:tc>
          <w:tcPr>
            <w:tcW w:w="52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4"/>
                <w:sz w:val="21"/>
                <w:szCs w:val="21"/>
              </w:rPr>
              <w:t>发行新股或债转股等新增归属于公司普通股股东的净</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资产</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5</w:t>
            </w:r>
          </w:p>
        </w:tc>
        <w:tc>
          <w:tcPr>
            <w:tcW w:w="2521"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2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新增净资产次月起至报告期期末的累计月数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1"/>
                <w:szCs w:val="21"/>
              </w:rPr>
            </w:pPr>
            <w:r>
              <w:rPr>
                <w:rFonts w:ascii="Times New Roman"/>
                <w:w w:val="100"/>
                <w:sz w:val="21"/>
              </w:rPr>
              <w:t>6</w:t>
            </w:r>
          </w:p>
        </w:tc>
        <w:tc>
          <w:tcPr>
            <w:tcW w:w="2521"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52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3"/>
                <w:sz w:val="21"/>
                <w:szCs w:val="21"/>
              </w:rPr>
              <w:t>因回购或现金分红等减少的，归属于公司普通股股东的</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净资产</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1"/>
                <w:szCs w:val="21"/>
              </w:rPr>
            </w:pPr>
            <w:r>
              <w:rPr>
                <w:rFonts w:ascii="Times New Roman"/>
                <w:w w:val="100"/>
                <w:sz w:val="21"/>
              </w:rPr>
              <w:t>7</w:t>
            </w:r>
          </w:p>
        </w:tc>
        <w:tc>
          <w:tcPr>
            <w:tcW w:w="2521"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2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减少净资产次月起至报告期末的累计月数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8</w:t>
            </w:r>
          </w:p>
        </w:tc>
        <w:tc>
          <w:tcPr>
            <w:tcW w:w="2521"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2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因其他交易或事项引起的、归属于公司普通股股东的净</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9</w:t>
            </w:r>
          </w:p>
        </w:tc>
        <w:tc>
          <w:tcPr>
            <w:tcW w:w="25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4" w:footer="1186" w:top="1140" w:bottom="1380" w:left="920" w:right="0"/>
        </w:sectPr>
      </w:pPr>
    </w:p>
    <w:p>
      <w:pPr>
        <w:spacing w:line="240" w:lineRule="auto" w:before="6"/>
        <w:rPr>
          <w:rFonts w:ascii="宋体" w:hAnsi="宋体" w:cs="宋体" w:eastAsia="宋体" w:hint="default"/>
          <w:b/>
          <w:bCs/>
          <w:sz w:val="21"/>
          <w:szCs w:val="21"/>
        </w:rPr>
      </w:pPr>
    </w:p>
    <w:tbl>
      <w:tblPr>
        <w:tblW w:w="0" w:type="auto"/>
        <w:jc w:val="left"/>
        <w:tblInd w:w="115" w:type="dxa"/>
        <w:tblLayout w:type="fixed"/>
        <w:tblCellMar>
          <w:top w:w="0" w:type="dxa"/>
          <w:left w:w="0" w:type="dxa"/>
          <w:bottom w:w="0" w:type="dxa"/>
          <w:right w:w="0" w:type="dxa"/>
        </w:tblCellMar>
        <w:tblLook w:val="01E0"/>
      </w:tblPr>
      <w:tblGrid>
        <w:gridCol w:w="5221"/>
        <w:gridCol w:w="1980"/>
        <w:gridCol w:w="2521"/>
      </w:tblGrid>
      <w:tr>
        <w:trPr>
          <w:trHeight w:val="322" w:hRule="exact"/>
        </w:trPr>
        <w:tc>
          <w:tcPr>
            <w:tcW w:w="52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资产增减变动</w:t>
            </w:r>
          </w:p>
        </w:tc>
        <w:tc>
          <w:tcPr>
            <w:tcW w:w="1980"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390,171.07</w:t>
            </w:r>
          </w:p>
        </w:tc>
      </w:tr>
      <w:tr>
        <w:trPr>
          <w:trHeight w:val="634" w:hRule="exact"/>
        </w:trPr>
        <w:tc>
          <w:tcPr>
            <w:tcW w:w="52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03" w:right="104"/>
              <w:jc w:val="left"/>
              <w:rPr>
                <w:rFonts w:ascii="宋体" w:hAnsi="宋体" w:cs="宋体" w:eastAsia="宋体" w:hint="default"/>
                <w:sz w:val="21"/>
                <w:szCs w:val="21"/>
              </w:rPr>
            </w:pPr>
            <w:r>
              <w:rPr>
                <w:rFonts w:ascii="宋体" w:hAnsi="宋体" w:cs="宋体" w:eastAsia="宋体" w:hint="default"/>
                <w:spacing w:val="4"/>
                <w:sz w:val="21"/>
                <w:szCs w:val="21"/>
              </w:rPr>
              <w:t>发生其他净资产增减变动次月起至报告期期末的累计</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月数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10</w:t>
            </w:r>
          </w:p>
        </w:tc>
        <w:tc>
          <w:tcPr>
            <w:tcW w:w="2521" w:type="dxa"/>
            <w:tcBorders>
              <w:top w:val="single" w:sz="4" w:space="0" w:color="000000"/>
              <w:left w:val="single" w:sz="4" w:space="0" w:color="000000"/>
              <w:bottom w:val="single" w:sz="4" w:space="0" w:color="000000"/>
              <w:right w:val="single" w:sz="4" w:space="0" w:color="000000"/>
            </w:tcBorders>
          </w:tcPr>
          <w:p>
            <w:pPr/>
          </w:p>
        </w:tc>
      </w:tr>
      <w:tr>
        <w:trPr>
          <w:trHeight w:val="373" w:hRule="exact"/>
        </w:trPr>
        <w:tc>
          <w:tcPr>
            <w:tcW w:w="52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11</w:t>
            </w:r>
          </w:p>
        </w:tc>
        <w:tc>
          <w:tcPr>
            <w:tcW w:w="2521" w:type="dxa"/>
            <w:tcBorders>
              <w:top w:val="single" w:sz="4" w:space="0" w:color="000000"/>
              <w:left w:val="single" w:sz="4" w:space="0" w:color="000000"/>
              <w:bottom w:val="single" w:sz="4" w:space="0" w:color="000000"/>
              <w:right w:val="single" w:sz="4" w:space="0" w:color="000000"/>
            </w:tcBorders>
          </w:tcPr>
          <w:p>
            <w:pPr/>
          </w:p>
        </w:tc>
      </w:tr>
      <w:tr>
        <w:trPr>
          <w:trHeight w:val="373" w:hRule="exact"/>
        </w:trPr>
        <w:tc>
          <w:tcPr>
            <w:tcW w:w="52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1"/>
                <w:szCs w:val="21"/>
              </w:rPr>
            </w:pPr>
            <w:r>
              <w:rPr>
                <w:rFonts w:ascii="Times New Roman"/>
                <w:sz w:val="21"/>
              </w:rPr>
              <w:t>12=4+1/2-7*8/11</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190,230,073.09</w:t>
            </w:r>
          </w:p>
        </w:tc>
      </w:tr>
      <w:tr>
        <w:trPr>
          <w:trHeight w:val="372" w:hRule="exact"/>
        </w:trPr>
        <w:tc>
          <w:tcPr>
            <w:tcW w:w="52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13=1/12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33.26%</w:t>
            </w:r>
          </w:p>
        </w:tc>
      </w:tr>
      <w:tr>
        <w:trPr>
          <w:trHeight w:val="372" w:hRule="exact"/>
        </w:trPr>
        <w:tc>
          <w:tcPr>
            <w:tcW w:w="52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扣除非经常性损加权平均净资产收益率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14=3/12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26.04%</w:t>
            </w:r>
          </w:p>
        </w:tc>
      </w:tr>
    </w:tbl>
    <w:p>
      <w:pPr>
        <w:spacing w:line="240" w:lineRule="auto" w:before="6"/>
        <w:rPr>
          <w:rFonts w:ascii="宋体" w:hAnsi="宋体" w:cs="宋体" w:eastAsia="宋体" w:hint="default"/>
          <w:b/>
          <w:bCs/>
          <w:sz w:val="26"/>
          <w:szCs w:val="26"/>
        </w:rPr>
      </w:pPr>
    </w:p>
    <w:p>
      <w:pPr>
        <w:pStyle w:val="Heading2"/>
        <w:spacing w:line="240" w:lineRule="auto" w:before="26"/>
        <w:ind w:left="840" w:right="0"/>
        <w:jc w:val="left"/>
        <w:rPr>
          <w:b w:val="0"/>
          <w:bCs w:val="0"/>
        </w:rPr>
      </w:pPr>
      <w:r>
        <w:rPr/>
        <w:t>三、非经常性损益项目</w:t>
      </w:r>
      <w:r>
        <w:rPr>
          <w:b w:val="0"/>
          <w:bCs w:val="0"/>
        </w:rPr>
      </w:r>
    </w:p>
    <w:p>
      <w:pPr>
        <w:spacing w:line="240" w:lineRule="auto" w:before="11"/>
        <w:rPr>
          <w:rFonts w:ascii="宋体" w:hAnsi="宋体" w:cs="宋体" w:eastAsia="宋体" w:hint="default"/>
          <w:b/>
          <w:bCs/>
          <w:sz w:val="14"/>
          <w:szCs w:val="14"/>
        </w:rPr>
      </w:pPr>
    </w:p>
    <w:tbl>
      <w:tblPr>
        <w:tblW w:w="0" w:type="auto"/>
        <w:jc w:val="left"/>
        <w:tblInd w:w="115" w:type="dxa"/>
        <w:tblLayout w:type="fixed"/>
        <w:tblCellMar>
          <w:top w:w="0" w:type="dxa"/>
          <w:left w:w="0" w:type="dxa"/>
          <w:bottom w:w="0" w:type="dxa"/>
          <w:right w:w="0" w:type="dxa"/>
        </w:tblCellMar>
        <w:tblLook w:val="01E0"/>
      </w:tblPr>
      <w:tblGrid>
        <w:gridCol w:w="4681"/>
        <w:gridCol w:w="2520"/>
        <w:gridCol w:w="2521"/>
      </w:tblGrid>
      <w:tr>
        <w:trPr>
          <w:trHeight w:val="317" w:hRule="exact"/>
        </w:trPr>
        <w:tc>
          <w:tcPr>
            <w:tcW w:w="468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5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327" w:hRule="exact"/>
        </w:trPr>
        <w:tc>
          <w:tcPr>
            <w:tcW w:w="468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pacing w:val="-1"/>
                <w:sz w:val="21"/>
              </w:rPr>
              <w:t>-59,368.40</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pacing w:val="-1"/>
                <w:sz w:val="21"/>
              </w:rPr>
              <w:t>-50,606.26</w:t>
            </w:r>
          </w:p>
        </w:tc>
      </w:tr>
      <w:tr>
        <w:trPr>
          <w:trHeight w:val="323" w:hRule="exact"/>
        </w:trPr>
        <w:tc>
          <w:tcPr>
            <w:tcW w:w="468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14,993,509.00</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7,867,500.00</w:t>
            </w:r>
          </w:p>
        </w:tc>
      </w:tr>
      <w:tr>
        <w:trPr>
          <w:trHeight w:val="635" w:hRule="exact"/>
        </w:trPr>
        <w:tc>
          <w:tcPr>
            <w:tcW w:w="468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的当期净损益</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-1,993,085.01</w:t>
            </w:r>
          </w:p>
        </w:tc>
      </w:tr>
      <w:tr>
        <w:trPr>
          <w:trHeight w:val="322" w:hRule="exact"/>
        </w:trPr>
        <w:tc>
          <w:tcPr>
            <w:tcW w:w="468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其他营业外收支净额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285,656.02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1,042,566.53</w:t>
            </w:r>
          </w:p>
        </w:tc>
      </w:tr>
      <w:tr>
        <w:trPr>
          <w:trHeight w:val="322" w:hRule="exact"/>
        </w:trPr>
        <w:tc>
          <w:tcPr>
            <w:tcW w:w="468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非经常性项目合计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15,219,796.62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6,866,375.26</w:t>
            </w:r>
          </w:p>
        </w:tc>
      </w:tr>
      <w:tr>
        <w:trPr>
          <w:trHeight w:val="322" w:hRule="exact"/>
        </w:trPr>
        <w:tc>
          <w:tcPr>
            <w:tcW w:w="468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减：非经常性损益的所得税影响数</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1,521,763.69</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1,048,185.05</w:t>
            </w:r>
          </w:p>
        </w:tc>
      </w:tr>
      <w:tr>
        <w:trPr>
          <w:trHeight w:val="322" w:hRule="exact"/>
        </w:trPr>
        <w:tc>
          <w:tcPr>
            <w:tcW w:w="468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非经常性损益影响净额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13,698,032.93</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5,818,190.21</w:t>
            </w:r>
          </w:p>
        </w:tc>
      </w:tr>
    </w:tbl>
    <w:p>
      <w:pPr>
        <w:spacing w:after="0" w:line="240" w:lineRule="auto"/>
        <w:jc w:val="right"/>
        <w:rPr>
          <w:rFonts w:ascii="Times New Roman" w:hAnsi="Times New Roman" w:cs="Times New Roman" w:eastAsia="Times New Roman" w:hint="default"/>
          <w:sz w:val="21"/>
          <w:szCs w:val="21"/>
        </w:rPr>
        <w:sectPr>
          <w:pgSz w:w="11910" w:h="16840"/>
          <w:pgMar w:header="884" w:footer="1186" w:top="1140" w:bottom="1380" w:left="960" w:right="0"/>
        </w:sectPr>
      </w:pPr>
    </w:p>
    <w:p>
      <w:pPr>
        <w:spacing w:line="240" w:lineRule="auto" w:before="8"/>
        <w:rPr>
          <w:rFonts w:ascii="宋体" w:hAnsi="宋体" w:cs="宋体" w:eastAsia="宋体" w:hint="default"/>
          <w:b/>
          <w:bCs/>
          <w:sz w:val="29"/>
          <w:szCs w:val="29"/>
        </w:rPr>
      </w:pPr>
    </w:p>
    <w:p>
      <w:pPr>
        <w:pStyle w:val="Heading1"/>
        <w:tabs>
          <w:tab w:pos="4192" w:val="left" w:leader="none"/>
        </w:tabs>
        <w:spacing w:line="460" w:lineRule="exact"/>
        <w:ind w:left="2745" w:right="1663"/>
        <w:jc w:val="left"/>
        <w:rPr>
          <w:b w:val="0"/>
          <w:bCs w:val="0"/>
        </w:rPr>
      </w:pPr>
      <w:bookmarkStart w:name="_TOC_250005" w:id="3"/>
      <w:r>
        <w:rPr>
          <w:w w:val="95"/>
        </w:rPr>
        <w:t>第三节</w:t>
        <w:tab/>
      </w:r>
      <w:r>
        <w:rPr/>
        <w:t>董事会报告</w:t>
      </w:r>
      <w:bookmarkEnd w:id="3"/>
      <w:r>
        <w:rPr>
          <w:b w:val="0"/>
          <w:bCs w:val="0"/>
        </w:rPr>
      </w: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26"/>
          <w:szCs w:val="26"/>
        </w:rPr>
      </w:pPr>
    </w:p>
    <w:p>
      <w:pPr>
        <w:pStyle w:val="Heading2"/>
        <w:spacing w:line="240" w:lineRule="auto"/>
        <w:ind w:left="220" w:right="1663"/>
        <w:jc w:val="left"/>
        <w:rPr>
          <w:b w:val="0"/>
          <w:bCs w:val="0"/>
        </w:rPr>
      </w:pPr>
      <w:r>
        <w:rPr/>
        <w:t>一、报告期内公司经营情况的回顾</w:t>
      </w:r>
      <w:r>
        <w:rPr>
          <w:b w:val="0"/>
          <w:bCs w:val="0"/>
        </w:rPr>
      </w:r>
    </w:p>
    <w:p>
      <w:pPr>
        <w:pStyle w:val="Heading2"/>
        <w:spacing w:line="240" w:lineRule="auto" w:before="154"/>
        <w:ind w:left="100" w:right="1663"/>
        <w:jc w:val="left"/>
        <w:rPr>
          <w:b w:val="0"/>
          <w:bCs w:val="0"/>
        </w:rPr>
      </w:pPr>
      <w:r>
        <w:rPr/>
        <w:t>（一）公司总体经营情况</w:t>
      </w:r>
      <w:r>
        <w:rPr>
          <w:b w:val="0"/>
          <w:bCs w:val="0"/>
        </w:rPr>
      </w:r>
    </w:p>
    <w:p>
      <w:pPr>
        <w:pStyle w:val="BodyText"/>
        <w:spacing w:line="343" w:lineRule="auto" w:before="151"/>
        <w:ind w:left="220" w:right="1793" w:firstLine="479"/>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年，随着宏观经济企稳回升，中国</w:t>
      </w:r>
      <w:r>
        <w:rPr>
          <w:spacing w:val="-57"/>
        </w:rPr>
        <w:t> </w:t>
      </w:r>
      <w:r>
        <w:rPr>
          <w:rFonts w:ascii="Times New Roman" w:hAnsi="Times New Roman" w:cs="Times New Roman" w:eastAsia="Times New Roman" w:hint="default"/>
        </w:rPr>
        <w:t>ERP</w:t>
      </w:r>
      <w:r>
        <w:rPr>
          <w:rFonts w:ascii="Times New Roman" w:hAnsi="Times New Roman" w:cs="Times New Roman" w:eastAsia="Times New Roman" w:hint="default"/>
          <w:spacing w:val="3"/>
        </w:rPr>
        <w:t> </w:t>
      </w:r>
      <w:r>
        <w:rPr/>
        <w:t>行业的需求也稳步上升。虽然 </w:t>
      </w:r>
      <w:r>
        <w:rPr>
          <w:rFonts w:ascii="Times New Roman" w:hAnsi="Times New Roman" w:cs="Times New Roman" w:eastAsia="Times New Roman" w:hint="default"/>
        </w:rPr>
        <w:t>ERP</w:t>
      </w:r>
      <w:r>
        <w:rPr>
          <w:rFonts w:ascii="Times New Roman" w:hAnsi="Times New Roman" w:cs="Times New Roman" w:eastAsia="Times New Roman" w:hint="default"/>
          <w:spacing w:val="13"/>
        </w:rPr>
        <w:t> </w:t>
      </w:r>
      <w:r>
        <w:rPr>
          <w:spacing w:val="-4"/>
        </w:rPr>
        <w:t>实施市场的竞争日趋激烈，但同时也为公司带来了良好的发展机遇。得益于</w:t>
      </w:r>
      <w:r>
        <w:rPr>
          <w:spacing w:val="-118"/>
        </w:rPr>
        <w:t> </w:t>
      </w:r>
      <w:r>
        <w:rPr>
          <w:spacing w:val="-118"/>
        </w:rPr>
      </w:r>
      <w:r>
        <w:rPr>
          <w:spacing w:val="-3"/>
        </w:rPr>
        <w:t>此，公司整体经营保持了稳定、持续、健康的良好增长态势，进一步巩固了公司</w:t>
      </w:r>
      <w:r>
        <w:rPr>
          <w:spacing w:val="-111"/>
        </w:rPr>
        <w:t> </w:t>
      </w:r>
      <w:r>
        <w:rPr>
          <w:spacing w:val="-111"/>
        </w:rPr>
      </w:r>
      <w:r>
        <w:rPr/>
        <w:t>在行业中的地位，综合竞争力明显提升。</w:t>
      </w:r>
    </w:p>
    <w:p>
      <w:pPr>
        <w:pStyle w:val="BodyText"/>
        <w:spacing w:line="350" w:lineRule="auto" w:before="48"/>
        <w:ind w:left="220" w:right="1663" w:firstLine="479"/>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年，公司进一步加强和完善内部管理工作，完善内部控制，优化组织 </w:t>
      </w:r>
      <w:r>
        <w:rPr>
          <w:spacing w:val="-3"/>
        </w:rPr>
        <w:t>架构，运营模式，借此提升内部治理和决策水平，调动员工的积极性，快速部署</w:t>
      </w:r>
      <w:r>
        <w:rPr>
          <w:spacing w:val="-112"/>
        </w:rPr>
        <w:t> </w:t>
      </w:r>
      <w:r>
        <w:rPr>
          <w:spacing w:val="-112"/>
        </w:rPr>
      </w:r>
      <w:r>
        <w:rPr>
          <w:spacing w:val="-7"/>
        </w:rPr>
        <w:t>和推进各项工作。另一方面，公司凭借多年积累的行业经验，把握市场发展机遇，</w:t>
      </w:r>
      <w:r>
        <w:rPr>
          <w:spacing w:val="-85"/>
        </w:rPr>
        <w:t> </w:t>
      </w:r>
      <w:r>
        <w:rPr>
          <w:spacing w:val="-85"/>
        </w:rPr>
      </w:r>
      <w:r>
        <w:rPr/>
        <w:t>不断开拓新市场和提高服务质量，实现了经营业绩的持续增长。</w:t>
      </w:r>
    </w:p>
    <w:p>
      <w:pPr>
        <w:pStyle w:val="BodyText"/>
        <w:spacing w:line="338" w:lineRule="auto" w:before="43"/>
        <w:ind w:left="220" w:right="1663" w:firstLine="479"/>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spacing w:val="-3"/>
        </w:rPr>
        <w:t>年度，公司实现营业收入</w:t>
      </w:r>
      <w:r>
        <w:rPr>
          <w:spacing w:val="-59"/>
        </w:rPr>
        <w:t> </w:t>
      </w:r>
      <w:r>
        <w:rPr>
          <w:rFonts w:ascii="Times New Roman" w:hAnsi="Times New Roman" w:cs="Times New Roman" w:eastAsia="Times New Roman" w:hint="default"/>
        </w:rPr>
        <w:t>361,112,821.02</w:t>
      </w:r>
      <w:r>
        <w:rPr>
          <w:rFonts w:ascii="Times New Roman" w:hAnsi="Times New Roman" w:cs="Times New Roman" w:eastAsia="Times New Roman" w:hint="default"/>
          <w:spacing w:val="1"/>
        </w:rPr>
        <w:t> </w:t>
      </w:r>
      <w:r>
        <w:rPr>
          <w:spacing w:val="-3"/>
        </w:rPr>
        <w:t>元，比上年同期增长</w:t>
      </w:r>
      <w:r>
        <w:rPr>
          <w:spacing w:val="-59"/>
        </w:rPr>
        <w:t> </w:t>
      </w:r>
      <w:r>
        <w:rPr>
          <w:rFonts w:ascii="Times New Roman" w:hAnsi="Times New Roman" w:cs="Times New Roman" w:eastAsia="Times New Roman" w:hint="default"/>
        </w:rPr>
        <w:t>15.60%</w:t>
      </w:r>
      <w:r>
        <w:rPr/>
        <w:t>； 营业利润</w:t>
      </w:r>
      <w:r>
        <w:rPr>
          <w:spacing w:val="8"/>
        </w:rPr>
        <w:t> </w:t>
      </w:r>
      <w:r>
        <w:rPr>
          <w:rFonts w:ascii="Times New Roman" w:hAnsi="Times New Roman" w:cs="Times New Roman" w:eastAsia="Times New Roman" w:hint="default"/>
        </w:rPr>
        <w:t>53,653,066.82</w:t>
      </w:r>
      <w:r>
        <w:rPr>
          <w:rFonts w:ascii="Times New Roman" w:hAnsi="Times New Roman" w:cs="Times New Roman" w:eastAsia="Times New Roman" w:hint="default"/>
          <w:spacing w:val="9"/>
        </w:rPr>
        <w:t> </w:t>
      </w:r>
      <w:r>
        <w:rPr>
          <w:spacing w:val="2"/>
        </w:rPr>
        <w:t>元，比上年同期增长</w:t>
      </w:r>
      <w:r>
        <w:rPr>
          <w:spacing w:val="9"/>
        </w:rPr>
        <w:t> </w:t>
      </w:r>
      <w:r>
        <w:rPr>
          <w:rFonts w:ascii="Times New Roman" w:hAnsi="Times New Roman" w:cs="Times New Roman" w:eastAsia="Times New Roman" w:hint="default"/>
        </w:rPr>
        <w:t>27.75%</w:t>
      </w:r>
      <w:r>
        <w:rPr/>
        <w:t>；归属于母公司净利润为</w:t>
      </w:r>
      <w:r>
        <w:rPr>
          <w:spacing w:val="-113"/>
        </w:rPr>
        <w:t> </w:t>
      </w:r>
      <w:r>
        <w:rPr>
          <w:spacing w:val="-113"/>
        </w:rPr>
      </w:r>
      <w:r>
        <w:rPr>
          <w:rFonts w:ascii="Times New Roman" w:hAnsi="Times New Roman" w:cs="Times New Roman" w:eastAsia="Times New Roman" w:hint="default"/>
        </w:rPr>
        <w:t>63,278,947.64 </w:t>
      </w:r>
      <w:r>
        <w:rPr/>
        <w:t>元，比上年同期增长</w:t>
      </w:r>
      <w:r>
        <w:rPr>
          <w:spacing w:val="-62"/>
        </w:rPr>
        <w:t> </w:t>
      </w:r>
      <w:r>
        <w:rPr>
          <w:rFonts w:ascii="Times New Roman" w:hAnsi="Times New Roman" w:cs="Times New Roman" w:eastAsia="Times New Roman" w:hint="default"/>
        </w:rPr>
        <w:t>36.71%</w:t>
      </w:r>
      <w:r>
        <w:rPr/>
        <w:t>。</w:t>
      </w:r>
    </w:p>
    <w:p>
      <w:pPr>
        <w:spacing w:line="240" w:lineRule="auto" w:before="8"/>
        <w:rPr>
          <w:rFonts w:ascii="宋体" w:hAnsi="宋体" w:cs="宋体" w:eastAsia="宋体" w:hint="default"/>
          <w:sz w:val="33"/>
          <w:szCs w:val="33"/>
        </w:rPr>
      </w:pPr>
    </w:p>
    <w:p>
      <w:pPr>
        <w:pStyle w:val="Heading2"/>
        <w:spacing w:line="240" w:lineRule="auto"/>
        <w:ind w:left="100" w:right="1663"/>
        <w:jc w:val="left"/>
        <w:rPr>
          <w:b w:val="0"/>
          <w:bCs w:val="0"/>
        </w:rPr>
      </w:pPr>
      <w:r>
        <w:rPr/>
        <w:t>（二）公司主营业务及其经营状况</w:t>
      </w:r>
      <w:r>
        <w:rPr>
          <w:b w:val="0"/>
          <w:bCs w:val="0"/>
        </w:rPr>
      </w:r>
    </w:p>
    <w:p>
      <w:pPr>
        <w:pStyle w:val="BodyText"/>
        <w:spacing w:line="340" w:lineRule="auto" w:before="151"/>
        <w:ind w:left="220" w:right="1794" w:firstLine="559"/>
        <w:jc w:val="both"/>
        <w:rPr>
          <w:rFonts w:ascii="Times New Roman" w:hAnsi="Times New Roman" w:cs="Times New Roman" w:eastAsia="Times New Roman" w:hint="default"/>
        </w:rPr>
      </w:pPr>
      <w:r>
        <w:rPr>
          <w:spacing w:val="-7"/>
        </w:rPr>
        <w:t>公司的业务主要有四部分组成：（</w:t>
      </w:r>
      <w:r>
        <w:rPr>
          <w:rFonts w:ascii="Times New Roman" w:hAnsi="Times New Roman" w:cs="Times New Roman" w:eastAsia="Times New Roman" w:hint="default"/>
          <w:spacing w:val="-7"/>
        </w:rPr>
        <w:t>1</w:t>
      </w:r>
      <w:r>
        <w:rPr>
          <w:spacing w:val="-7"/>
        </w:rPr>
        <w:t>）高端 </w:t>
      </w:r>
      <w:r>
        <w:rPr>
          <w:rFonts w:ascii="Times New Roman" w:hAnsi="Times New Roman" w:cs="Times New Roman" w:eastAsia="Times New Roman" w:hint="default"/>
        </w:rPr>
        <w:t>ERP </w:t>
      </w:r>
      <w:r>
        <w:rPr>
          <w:spacing w:val="-5"/>
        </w:rPr>
        <w:t>实施服务，主要是为以</w:t>
      </w:r>
      <w:r>
        <w:rPr>
          <w:spacing w:val="-89"/>
        </w:rPr>
        <w:t> </w:t>
      </w:r>
      <w:r>
        <w:rPr>
          <w:rFonts w:ascii="Times New Roman" w:hAnsi="Times New Roman" w:cs="Times New Roman" w:eastAsia="Times New Roman" w:hint="default"/>
        </w:rPr>
        <w:t>SAP</w:t>
      </w:r>
      <w:r>
        <w:rPr>
          <w:rFonts w:ascii="Times New Roman" w:hAnsi="Times New Roman" w:cs="Times New Roman" w:eastAsia="Times New Roman" w:hint="default"/>
          <w:w w:val="99"/>
        </w:rPr>
        <w:t> </w:t>
      </w:r>
      <w:r>
        <w:rPr/>
        <w:t>和</w:t>
      </w:r>
      <w:r>
        <w:rPr>
          <w:spacing w:val="-48"/>
        </w:rPr>
        <w:t> </w:t>
      </w:r>
      <w:r>
        <w:rPr>
          <w:rFonts w:ascii="Times New Roman" w:hAnsi="Times New Roman" w:cs="Times New Roman" w:eastAsia="Times New Roman" w:hint="default"/>
        </w:rPr>
        <w:t>Oracle</w:t>
      </w:r>
      <w:r>
        <w:rPr>
          <w:rFonts w:ascii="Times New Roman" w:hAnsi="Times New Roman" w:cs="Times New Roman" w:eastAsia="Times New Roman" w:hint="default"/>
          <w:spacing w:val="11"/>
        </w:rPr>
        <w:t> </w:t>
      </w:r>
      <w:r>
        <w:rPr/>
        <w:t>为代表的大型</w:t>
      </w:r>
      <w:r>
        <w:rPr>
          <w:spacing w:val="-47"/>
        </w:rPr>
        <w:t> </w:t>
      </w:r>
      <w:r>
        <w:rPr>
          <w:rFonts w:ascii="Times New Roman" w:hAnsi="Times New Roman" w:cs="Times New Roman" w:eastAsia="Times New Roman" w:hint="default"/>
        </w:rPr>
        <w:t>ERP</w:t>
      </w:r>
      <w:r>
        <w:rPr>
          <w:rFonts w:ascii="Times New Roman" w:hAnsi="Times New Roman" w:cs="Times New Roman" w:eastAsia="Times New Roman" w:hint="default"/>
          <w:spacing w:val="13"/>
        </w:rPr>
        <w:t> </w:t>
      </w:r>
      <w:r>
        <w:rPr/>
        <w:t>软件及自主开发的</w:t>
      </w:r>
      <w:r>
        <w:rPr>
          <w:spacing w:val="-48"/>
        </w:rPr>
        <w:t> </w:t>
      </w:r>
      <w:r>
        <w:rPr>
          <w:rFonts w:ascii="Times New Roman" w:hAnsi="Times New Roman" w:cs="Times New Roman" w:eastAsia="Times New Roman" w:hint="default"/>
        </w:rPr>
        <w:t>MAS/ERP</w:t>
      </w:r>
      <w:r>
        <w:rPr>
          <w:rFonts w:ascii="Times New Roman" w:hAnsi="Times New Roman" w:cs="Times New Roman" w:eastAsia="Times New Roman" w:hint="default"/>
          <w:spacing w:val="13"/>
        </w:rPr>
        <w:t> </w:t>
      </w:r>
      <w:r>
        <w:rPr/>
        <w:t>软件提供实施服务， 高端</w:t>
      </w:r>
      <w:r>
        <w:rPr>
          <w:spacing w:val="-66"/>
        </w:rPr>
        <w:t> </w:t>
      </w:r>
      <w:r>
        <w:rPr>
          <w:rFonts w:ascii="Times New Roman" w:hAnsi="Times New Roman" w:cs="Times New Roman" w:eastAsia="Times New Roman" w:hint="default"/>
        </w:rPr>
        <w:t>ERP</w:t>
      </w:r>
      <w:r>
        <w:rPr>
          <w:rFonts w:ascii="Times New Roman" w:hAnsi="Times New Roman" w:cs="Times New Roman" w:eastAsia="Times New Roman" w:hint="default"/>
          <w:spacing w:val="-4"/>
        </w:rPr>
        <w:t> </w:t>
      </w:r>
      <w:r>
        <w:rPr/>
        <w:t>软件由于软件投资额大、实施复杂程度高而区别于中低端</w:t>
      </w:r>
      <w:r>
        <w:rPr>
          <w:spacing w:val="-64"/>
        </w:rPr>
        <w:t> </w:t>
      </w:r>
      <w:r>
        <w:rPr>
          <w:rFonts w:ascii="Times New Roman" w:hAnsi="Times New Roman" w:cs="Times New Roman" w:eastAsia="Times New Roman" w:hint="default"/>
        </w:rPr>
        <w:t>ERP</w:t>
      </w:r>
      <w:r>
        <w:rPr>
          <w:rFonts w:ascii="Times New Roman" w:hAnsi="Times New Roman" w:cs="Times New Roman" w:eastAsia="Times New Roman" w:hint="default"/>
          <w:spacing w:val="-4"/>
        </w:rPr>
        <w:t> </w:t>
      </w:r>
      <w:r>
        <w:rPr/>
        <w:t>实施服 </w:t>
      </w:r>
      <w:r>
        <w:rPr>
          <w:spacing w:val="-3"/>
        </w:rPr>
        <w:t>务。主要体现为为客户提供业务流程咨询、梳理、软件部署实施、二次开发、上</w:t>
      </w:r>
      <w:r>
        <w:rPr>
          <w:spacing w:val="-114"/>
        </w:rPr>
        <w:t> </w:t>
      </w:r>
      <w:r>
        <w:rPr>
          <w:spacing w:val="-114"/>
        </w:rPr>
      </w:r>
      <w:r>
        <w:rPr/>
        <w:t>线、调试、培训等服务；（</w:t>
      </w:r>
      <w:r>
        <w:rPr>
          <w:rFonts w:ascii="Times New Roman" w:hAnsi="Times New Roman" w:cs="Times New Roman" w:eastAsia="Times New Roman" w:hint="default"/>
        </w:rPr>
        <w:t>2</w:t>
      </w:r>
      <w:r>
        <w:rPr/>
        <w:t>）</w:t>
      </w:r>
      <w:r>
        <w:rPr>
          <w:rFonts w:ascii="Times New Roman" w:hAnsi="Times New Roman" w:cs="Times New Roman" w:eastAsia="Times New Roman" w:hint="default"/>
        </w:rPr>
        <w:t>ERP </w:t>
      </w:r>
      <w:r>
        <w:rPr/>
        <w:t>软件外包服务，主要是针对日本市场的</w:t>
      </w:r>
      <w:r>
        <w:rPr>
          <w:spacing w:val="-76"/>
        </w:rPr>
        <w:t> </w:t>
      </w:r>
      <w:r>
        <w:rPr>
          <w:rFonts w:ascii="Times New Roman" w:hAnsi="Times New Roman" w:cs="Times New Roman" w:eastAsia="Times New Roman" w:hint="default"/>
        </w:rPr>
        <w:t>ERP </w:t>
      </w:r>
      <w:r>
        <w:rPr>
          <w:spacing w:val="-3"/>
        </w:rPr>
        <w:t>软件二次开发技术外包服务，业务涵盖财务、制造、供应链、人力资源等企业应</w:t>
      </w:r>
      <w:r>
        <w:rPr>
          <w:spacing w:val="-111"/>
        </w:rPr>
        <w:t> </w:t>
      </w:r>
      <w:r>
        <w:rPr>
          <w:spacing w:val="-111"/>
        </w:rPr>
      </w:r>
      <w:r>
        <w:rPr/>
        <w:t>用领域，</w:t>
      </w:r>
      <w:r>
        <w:rPr>
          <w:rFonts w:ascii="Times New Roman" w:hAnsi="Times New Roman" w:cs="Times New Roman" w:eastAsia="Times New Roman" w:hint="default"/>
        </w:rPr>
        <w:t>ERP </w:t>
      </w:r>
      <w:r>
        <w:rPr/>
        <w:t>外包服务业务是公司基于国内 </w:t>
      </w:r>
      <w:r>
        <w:rPr>
          <w:rFonts w:ascii="Times New Roman" w:hAnsi="Times New Roman" w:cs="Times New Roman" w:eastAsia="Times New Roman" w:hint="default"/>
        </w:rPr>
        <w:t>ERP</w:t>
      </w:r>
      <w:r>
        <w:rPr>
          <w:rFonts w:ascii="Times New Roman" w:hAnsi="Times New Roman" w:cs="Times New Roman" w:eastAsia="Times New Roman" w:hint="default"/>
          <w:spacing w:val="-16"/>
        </w:rPr>
        <w:t> </w:t>
      </w:r>
      <w:r>
        <w:rPr/>
        <w:t>实施服务所积累的强大实施团 队与丰富经验而开拓的衍生业务领域；（</w:t>
      </w:r>
      <w:r>
        <w:rPr>
          <w:rFonts w:ascii="Times New Roman" w:hAnsi="Times New Roman" w:cs="Times New Roman" w:eastAsia="Times New Roman" w:hint="default"/>
        </w:rPr>
        <w:t>3</w:t>
      </w:r>
      <w:r>
        <w:rPr/>
        <w:t>）客户支持服务，包括两大来源：一</w:t>
      </w:r>
      <w:r>
        <w:rPr>
          <w:spacing w:val="-102"/>
        </w:rPr>
        <w:t> </w:t>
      </w:r>
      <w:r>
        <w:rPr>
          <w:spacing w:val="-102"/>
        </w:rPr>
      </w:r>
      <w:r>
        <w:rPr/>
        <w:t>是来源于在 </w:t>
      </w:r>
      <w:r>
        <w:rPr>
          <w:rFonts w:ascii="Times New Roman" w:hAnsi="Times New Roman" w:cs="Times New Roman" w:eastAsia="Times New Roman" w:hint="default"/>
        </w:rPr>
        <w:t>ERP</w:t>
      </w:r>
      <w:r>
        <w:rPr>
          <w:rFonts w:ascii="Times New Roman" w:hAnsi="Times New Roman" w:cs="Times New Roman" w:eastAsia="Times New Roman" w:hint="default"/>
          <w:spacing w:val="5"/>
        </w:rPr>
        <w:t> </w:t>
      </w:r>
      <w:r>
        <w:rPr/>
        <w:t>实施服务完成后，公司与客户另行签订的运行维护合同，为客 户提供后续的支持服务；二是来源于公司的客户支持服务中心。（</w:t>
      </w:r>
      <w:r>
        <w:rPr>
          <w:rFonts w:ascii="Times New Roman" w:hAnsi="Times New Roman" w:cs="Times New Roman" w:eastAsia="Times New Roman" w:hint="default"/>
        </w:rPr>
        <w:t>4</w:t>
      </w:r>
      <w:r>
        <w:rPr/>
        <w:t>）</w:t>
      </w:r>
      <w:r>
        <w:rPr>
          <w:rFonts w:ascii="Times New Roman" w:hAnsi="Times New Roman" w:cs="Times New Roman" w:eastAsia="Times New Roman" w:hint="default"/>
        </w:rPr>
        <w:t>ERP</w:t>
      </w:r>
      <w:r>
        <w:rPr>
          <w:rFonts w:ascii="Times New Roman" w:hAnsi="Times New Roman" w:cs="Times New Roman" w:eastAsia="Times New Roman" w:hint="default"/>
          <w:spacing w:val="6"/>
        </w:rPr>
        <w:t> </w:t>
      </w:r>
      <w:r>
        <w:rPr/>
        <w:t>软件 销售，代理销售</w:t>
      </w:r>
      <w:r>
        <w:rPr>
          <w:spacing w:val="-65"/>
        </w:rPr>
        <w:t> </w:t>
      </w:r>
      <w:r>
        <w:rPr>
          <w:rFonts w:ascii="Times New Roman" w:hAnsi="Times New Roman" w:cs="Times New Roman" w:eastAsia="Times New Roman" w:hint="default"/>
        </w:rPr>
        <w:t>ERP</w:t>
      </w:r>
      <w:r>
        <w:rPr>
          <w:rFonts w:ascii="Times New Roman" w:hAnsi="Times New Roman" w:cs="Times New Roman" w:eastAsia="Times New Roman" w:hint="default"/>
          <w:spacing w:val="-6"/>
        </w:rPr>
        <w:t> </w:t>
      </w:r>
      <w:r>
        <w:rPr/>
        <w:t>软件是公司主营业务</w:t>
      </w:r>
      <w:r>
        <w:rPr>
          <w:spacing w:val="-65"/>
        </w:rPr>
        <w:t> </w:t>
      </w:r>
      <w:r>
        <w:rPr>
          <w:rFonts w:ascii="Times New Roman" w:hAnsi="Times New Roman" w:cs="Times New Roman" w:eastAsia="Times New Roman" w:hint="default"/>
        </w:rPr>
        <w:t>ERP</w:t>
      </w:r>
      <w:r>
        <w:rPr>
          <w:rFonts w:ascii="Times New Roman" w:hAnsi="Times New Roman" w:cs="Times New Roman" w:eastAsia="Times New Roman" w:hint="default"/>
          <w:spacing w:val="-4"/>
        </w:rPr>
        <w:t> </w:t>
      </w:r>
      <w:r>
        <w:rPr/>
        <w:t>实施服务的衍生性业务，公司主 </w:t>
      </w:r>
      <w:r>
        <w:rPr>
          <w:spacing w:val="2"/>
        </w:rPr>
        <w:t>要在实施服务前期参考客户自身意愿、结合客户的业务特点向客户销售</w:t>
      </w:r>
      <w:r>
        <w:rPr>
          <w:spacing w:val="29"/>
        </w:rPr>
        <w:t> </w:t>
      </w:r>
      <w:r>
        <w:rPr>
          <w:rFonts w:ascii="Times New Roman" w:hAnsi="Times New Roman" w:cs="Times New Roman" w:eastAsia="Times New Roman" w:hint="default"/>
        </w:rPr>
        <w:t>Oracle</w:t>
      </w:r>
    </w:p>
    <w:p>
      <w:pPr>
        <w:spacing w:after="0" w:line="340" w:lineRule="auto"/>
        <w:jc w:val="both"/>
        <w:rPr>
          <w:rFonts w:ascii="Times New Roman" w:hAnsi="Times New Roman" w:cs="Times New Roman" w:eastAsia="Times New Roman" w:hint="default"/>
        </w:rPr>
        <w:sectPr>
          <w:pgSz w:w="11910" w:h="16840"/>
          <w:pgMar w:header="884" w:footer="1186" w:top="1140" w:bottom="1380" w:left="1580" w:right="0"/>
        </w:sectPr>
      </w:pPr>
    </w:p>
    <w:p>
      <w:pPr>
        <w:spacing w:line="240" w:lineRule="auto" w:before="8"/>
        <w:rPr>
          <w:rFonts w:ascii="Times New Roman" w:hAnsi="Times New Roman" w:cs="Times New Roman" w:eastAsia="Times New Roman" w:hint="default"/>
          <w:sz w:val="18"/>
          <w:szCs w:val="18"/>
        </w:rPr>
      </w:pPr>
    </w:p>
    <w:p>
      <w:pPr>
        <w:pStyle w:val="BodyText"/>
        <w:spacing w:line="240" w:lineRule="auto" w:before="26"/>
        <w:ind w:left="480" w:right="1662"/>
        <w:jc w:val="left"/>
      </w:pPr>
      <w:r>
        <w:rPr/>
        <w:t>或</w:t>
      </w:r>
      <w:r>
        <w:rPr>
          <w:spacing w:val="-62"/>
        </w:rPr>
        <w:t> </w:t>
      </w:r>
      <w:r>
        <w:rPr>
          <w:rFonts w:ascii="Times New Roman" w:hAnsi="Times New Roman" w:cs="Times New Roman" w:eastAsia="Times New Roman" w:hint="default"/>
        </w:rPr>
        <w:t>SAP</w:t>
      </w:r>
      <w:r>
        <w:rPr>
          <w:rFonts w:ascii="Times New Roman" w:hAnsi="Times New Roman" w:cs="Times New Roman" w:eastAsia="Times New Roman" w:hint="default"/>
          <w:spacing w:val="-1"/>
        </w:rPr>
        <w:t> </w:t>
      </w:r>
      <w:r>
        <w:rPr/>
        <w:t>软件产品。</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Heading2"/>
        <w:spacing w:line="240" w:lineRule="auto"/>
        <w:ind w:left="480" w:right="1662"/>
        <w:jc w:val="left"/>
        <w:rPr>
          <w:b w:val="0"/>
          <w:bCs w:val="0"/>
        </w:rPr>
      </w:pPr>
      <w:r>
        <w:rPr>
          <w:rFonts w:ascii="Times New Roman" w:hAnsi="Times New Roman" w:cs="Times New Roman" w:eastAsia="Times New Roman" w:hint="default"/>
        </w:rPr>
        <w:t>1</w:t>
      </w:r>
      <w:r>
        <w:rPr/>
        <w:t>、主营业务收入分行业、产品情况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884" w:footer="1186" w:top="1140" w:bottom="1380" w:left="1320" w:right="0"/>
        </w:sect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25"/>
          <w:szCs w:val="25"/>
        </w:rPr>
      </w:pPr>
    </w:p>
    <w:p>
      <w:pPr>
        <w:pStyle w:val="BodyText"/>
        <w:spacing w:line="240" w:lineRule="auto"/>
        <w:ind w:left="360" w:right="-20"/>
        <w:jc w:val="left"/>
      </w:pPr>
      <w:r>
        <w:rPr/>
        <w:t>（元）</w:t>
      </w:r>
    </w:p>
    <w:p>
      <w:pPr>
        <w:pStyle w:val="BodyText"/>
        <w:spacing w:line="240" w:lineRule="auto" w:before="26"/>
        <w:ind w:left="360" w:right="-20"/>
        <w:jc w:val="left"/>
      </w:pPr>
      <w:r>
        <w:rPr/>
        <w:br w:type="column"/>
      </w:r>
      <w:r>
        <w:rPr/>
        <w:t>主营业务分行业经营情况表</w:t>
      </w:r>
    </w:p>
    <w:p>
      <w:pPr>
        <w:spacing w:line="240" w:lineRule="auto" w:before="0"/>
        <w:rPr>
          <w:rFonts w:ascii="宋体" w:hAnsi="宋体" w:cs="宋体" w:eastAsia="宋体" w:hint="default"/>
          <w:sz w:val="24"/>
          <w:szCs w:val="24"/>
        </w:rPr>
      </w:pPr>
      <w:r>
        <w:rPr/>
        <w:br w:type="column"/>
      </w:r>
      <w:r>
        <w:rPr>
          <w:rFonts w:ascii="宋体"/>
          <w:sz w:val="24"/>
        </w:rPr>
      </w:r>
    </w:p>
    <w:p>
      <w:pPr>
        <w:pStyle w:val="BodyText"/>
        <w:spacing w:line="240" w:lineRule="auto" w:before="180"/>
        <w:ind w:left="360" w:right="0"/>
        <w:jc w:val="left"/>
      </w:pPr>
      <w:r>
        <w:rPr/>
        <w:t>单</w:t>
      </w:r>
      <w:r>
        <w:rPr>
          <w:spacing w:val="-82"/>
        </w:rPr>
        <w:t> </w:t>
      </w:r>
      <w:r>
        <w:rPr/>
        <w:t>位</w:t>
      </w:r>
      <w:r>
        <w:rPr>
          <w:spacing w:val="-85"/>
        </w:rPr>
        <w:t> </w:t>
      </w:r>
      <w:r>
        <w:rPr/>
        <w:t>：</w:t>
      </w:r>
      <w:r>
        <w:rPr>
          <w:spacing w:val="-82"/>
        </w:rPr>
        <w:t> </w:t>
      </w:r>
      <w:r>
        <w:rPr/>
        <w:t>人</w:t>
      </w:r>
      <w:r>
        <w:rPr>
          <w:spacing w:val="-82"/>
        </w:rPr>
        <w:t> </w:t>
      </w:r>
      <w:r>
        <w:rPr/>
        <w:t>民</w:t>
      </w:r>
      <w:r>
        <w:rPr>
          <w:spacing w:val="-82"/>
        </w:rPr>
        <w:t> </w:t>
      </w:r>
      <w:r>
        <w:rPr/>
        <w:t>币</w:t>
      </w:r>
    </w:p>
    <w:p>
      <w:pPr>
        <w:spacing w:after="0" w:line="240" w:lineRule="auto"/>
        <w:jc w:val="left"/>
        <w:sectPr>
          <w:type w:val="continuous"/>
          <w:pgSz w:w="11910" w:h="16840"/>
          <w:pgMar w:top="1080" w:bottom="540" w:left="1320" w:right="0"/>
          <w:cols w:num="3" w:equalWidth="0">
            <w:col w:w="1081" w:space="1852"/>
            <w:col w:w="3241" w:space="626"/>
            <w:col w:w="3790"/>
          </w:cols>
        </w:sectPr>
      </w:pPr>
    </w:p>
    <w:p>
      <w:pPr>
        <w:spacing w:line="240" w:lineRule="auto" w:before="11"/>
        <w:rPr>
          <w:rFonts w:ascii="宋体" w:hAnsi="宋体" w:cs="宋体" w:eastAsia="宋体"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1291"/>
        <w:gridCol w:w="1529"/>
        <w:gridCol w:w="1529"/>
        <w:gridCol w:w="812"/>
        <w:gridCol w:w="1459"/>
        <w:gridCol w:w="1462"/>
        <w:gridCol w:w="1459"/>
      </w:tblGrid>
      <w:tr>
        <w:trPr>
          <w:trHeight w:val="1232" w:hRule="exact"/>
        </w:trPr>
        <w:tc>
          <w:tcPr>
            <w:tcW w:w="129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152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2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81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before="131"/>
              <w:ind w:left="295" w:right="189" w:hanging="106"/>
              <w:jc w:val="left"/>
              <w:rPr>
                <w:rFonts w:ascii="宋体" w:hAnsi="宋体" w:cs="宋体" w:eastAsia="宋体" w:hint="default"/>
                <w:sz w:val="21"/>
                <w:szCs w:val="21"/>
              </w:rPr>
            </w:pPr>
            <w:r>
              <w:rPr>
                <w:rFonts w:ascii="宋体" w:hAnsi="宋体" w:cs="宋体" w:eastAsia="宋体" w:hint="default"/>
                <w:sz w:val="21"/>
                <w:szCs w:val="21"/>
              </w:rPr>
              <w:t>毛利</w:t>
            </w:r>
            <w:r>
              <w:rPr>
                <w:rFonts w:ascii="宋体" w:hAnsi="宋体" w:cs="宋体" w:eastAsia="宋体" w:hint="default"/>
                <w:spacing w:val="-103"/>
                <w:sz w:val="21"/>
                <w:szCs w:val="21"/>
              </w:rPr>
              <w:t> </w:t>
            </w:r>
            <w:r>
              <w:rPr>
                <w:rFonts w:ascii="宋体" w:hAnsi="宋体" w:cs="宋体" w:eastAsia="宋体" w:hint="default"/>
                <w:sz w:val="21"/>
                <w:szCs w:val="21"/>
              </w:rPr>
              <w:t>率</w:t>
            </w:r>
          </w:p>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before="131"/>
              <w:ind w:left="199" w:right="194"/>
              <w:jc w:val="both"/>
              <w:rPr>
                <w:rFonts w:ascii="宋体" w:hAnsi="宋体" w:cs="宋体" w:eastAsia="宋体" w:hint="default"/>
                <w:sz w:val="21"/>
                <w:szCs w:val="21"/>
              </w:rPr>
            </w:pPr>
            <w:r>
              <w:rPr>
                <w:rFonts w:ascii="宋体" w:hAnsi="宋体" w:cs="宋体" w:eastAsia="宋体" w:hint="default"/>
                <w:sz w:val="21"/>
                <w:szCs w:val="21"/>
              </w:rPr>
              <w:t>营业收入比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上年同期增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before="131"/>
              <w:ind w:left="199" w:right="197"/>
              <w:jc w:val="both"/>
              <w:rPr>
                <w:rFonts w:ascii="宋体" w:hAnsi="宋体" w:cs="宋体" w:eastAsia="宋体" w:hint="default"/>
                <w:sz w:val="21"/>
                <w:szCs w:val="21"/>
              </w:rPr>
            </w:pPr>
            <w:r>
              <w:rPr>
                <w:rFonts w:ascii="宋体" w:hAnsi="宋体" w:cs="宋体" w:eastAsia="宋体" w:hint="default"/>
                <w:sz w:val="21"/>
                <w:szCs w:val="21"/>
              </w:rPr>
              <w:t>营业成本比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上年同期增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before="131"/>
              <w:ind w:left="199" w:right="194"/>
              <w:jc w:val="center"/>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年同期增减</w:t>
            </w:r>
          </w:p>
          <w:p>
            <w:pPr>
              <w:pStyle w:val="TableParagraph"/>
              <w:spacing w:line="240" w:lineRule="auto" w:before="8"/>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24" w:hRule="exact"/>
        </w:trPr>
        <w:tc>
          <w:tcPr>
            <w:tcW w:w="129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行业</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Times New Roman" w:hAnsi="Times New Roman" w:cs="Times New Roman" w:eastAsia="Times New Roman" w:hint="default"/>
                <w:sz w:val="21"/>
                <w:szCs w:val="21"/>
              </w:rPr>
            </w:pPr>
            <w:r>
              <w:rPr>
                <w:rFonts w:ascii="Times New Roman"/>
                <w:sz w:val="21"/>
              </w:rPr>
              <w:t>360,670,169.02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228,555,627.60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21"/>
                <w:szCs w:val="21"/>
              </w:rPr>
            </w:pPr>
            <w:r>
              <w:rPr>
                <w:rFonts w:ascii="Times New Roman"/>
                <w:sz w:val="21"/>
              </w:rPr>
              <w:t>36.63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34" w:right="0"/>
              <w:jc w:val="left"/>
              <w:rPr>
                <w:rFonts w:ascii="Times New Roman" w:hAnsi="Times New Roman" w:cs="Times New Roman" w:eastAsia="Times New Roman" w:hint="default"/>
                <w:sz w:val="21"/>
                <w:szCs w:val="21"/>
              </w:rPr>
            </w:pPr>
            <w:r>
              <w:rPr>
                <w:rFonts w:ascii="Times New Roman"/>
                <w:sz w:val="21"/>
              </w:rPr>
              <w:t>15.51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840" w:right="0"/>
              <w:jc w:val="left"/>
              <w:rPr>
                <w:rFonts w:ascii="Times New Roman" w:hAnsi="Times New Roman" w:cs="Times New Roman" w:eastAsia="Times New Roman" w:hint="default"/>
                <w:sz w:val="21"/>
                <w:szCs w:val="21"/>
              </w:rPr>
            </w:pPr>
            <w:r>
              <w:rPr>
                <w:rFonts w:ascii="Times New Roman"/>
                <w:sz w:val="21"/>
              </w:rPr>
              <w:t>16.88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839" w:right="0"/>
              <w:jc w:val="left"/>
              <w:rPr>
                <w:rFonts w:ascii="Times New Roman" w:hAnsi="Times New Roman" w:cs="Times New Roman" w:eastAsia="Times New Roman" w:hint="default"/>
                <w:sz w:val="21"/>
                <w:szCs w:val="21"/>
              </w:rPr>
            </w:pPr>
            <w:r>
              <w:rPr>
                <w:rFonts w:ascii="Times New Roman"/>
                <w:sz w:val="21"/>
              </w:rPr>
              <w:t>-0.75</w:t>
            </w:r>
          </w:p>
        </w:tc>
      </w:tr>
    </w:tbl>
    <w:p>
      <w:pPr>
        <w:spacing w:line="240" w:lineRule="auto" w:before="6"/>
        <w:rPr>
          <w:rFonts w:ascii="宋体" w:hAnsi="宋体" w:cs="宋体" w:eastAsia="宋体" w:hint="default"/>
          <w:sz w:val="26"/>
          <w:szCs w:val="26"/>
        </w:rPr>
      </w:pPr>
    </w:p>
    <w:p>
      <w:pPr>
        <w:pStyle w:val="BodyText"/>
        <w:spacing w:line="240" w:lineRule="auto" w:before="26"/>
        <w:ind w:left="3534" w:right="4132"/>
        <w:jc w:val="center"/>
      </w:pPr>
      <w:r>
        <w:rPr/>
        <w:t>主营业务分产品经营情况表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tbl>
      <w:tblPr>
        <w:tblW w:w="0" w:type="auto"/>
        <w:jc w:val="left"/>
        <w:tblInd w:w="115" w:type="dxa"/>
        <w:tblLayout w:type="fixed"/>
        <w:tblCellMar>
          <w:top w:w="0" w:type="dxa"/>
          <w:left w:w="0" w:type="dxa"/>
          <w:bottom w:w="0" w:type="dxa"/>
          <w:right w:w="0" w:type="dxa"/>
        </w:tblCellMar>
        <w:tblLook w:val="01E0"/>
      </w:tblPr>
      <w:tblGrid>
        <w:gridCol w:w="1423"/>
        <w:gridCol w:w="1529"/>
        <w:gridCol w:w="1531"/>
        <w:gridCol w:w="761"/>
        <w:gridCol w:w="1433"/>
        <w:gridCol w:w="1431"/>
        <w:gridCol w:w="1433"/>
      </w:tblGrid>
      <w:tr>
        <w:trPr>
          <w:trHeight w:val="1236" w:hRule="exact"/>
        </w:trPr>
        <w:tc>
          <w:tcPr>
            <w:tcW w:w="142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152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3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76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毛</w:t>
            </w:r>
            <w:r>
              <w:rPr>
                <w:rFonts w:ascii="宋体" w:hAnsi="宋体" w:cs="宋体" w:eastAsia="宋体" w:hint="default"/>
                <w:spacing w:val="24"/>
                <w:sz w:val="21"/>
                <w:szCs w:val="21"/>
              </w:rPr>
              <w:t> </w:t>
            </w:r>
            <w:r>
              <w:rPr>
                <w:rFonts w:ascii="宋体" w:hAnsi="宋体" w:cs="宋体" w:eastAsia="宋体" w:hint="default"/>
                <w:sz w:val="21"/>
                <w:szCs w:val="21"/>
              </w:rPr>
              <w:t>利</w:t>
            </w:r>
          </w:p>
          <w:p>
            <w:pPr>
              <w:pStyle w:val="TableParagraph"/>
              <w:spacing w:line="240" w:lineRule="auto" w:before="135"/>
              <w:ind w:left="103" w:right="0"/>
              <w:jc w:val="left"/>
              <w:rPr>
                <w:rFonts w:ascii="宋体" w:hAnsi="宋体" w:cs="宋体" w:eastAsia="宋体" w:hint="default"/>
                <w:sz w:val="21"/>
                <w:szCs w:val="21"/>
              </w:rPr>
            </w:pPr>
            <w:r>
              <w:rPr>
                <w:rFonts w:ascii="宋体" w:hAnsi="宋体" w:cs="宋体" w:eastAsia="宋体" w:hint="default"/>
                <w:w w:val="100"/>
                <w:sz w:val="21"/>
                <w:szCs w:val="21"/>
              </w:rPr>
              <w:t>率</w:t>
            </w:r>
          </w:p>
          <w:p>
            <w:pPr>
              <w:pStyle w:val="TableParagraph"/>
              <w:spacing w:line="240" w:lineRule="auto" w:before="133"/>
              <w:ind w:left="-3" w:right="155"/>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营业收入比</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355" w:lineRule="auto" w:before="135"/>
              <w:ind w:left="103" w:right="59"/>
              <w:jc w:val="left"/>
              <w:rPr>
                <w:rFonts w:ascii="宋体" w:hAnsi="宋体" w:cs="宋体" w:eastAsia="宋体" w:hint="default"/>
                <w:sz w:val="21"/>
                <w:szCs w:val="21"/>
              </w:rPr>
            </w:pPr>
            <w:r>
              <w:rPr>
                <w:rFonts w:ascii="宋体" w:hAnsi="宋体" w:cs="宋体" w:eastAsia="宋体" w:hint="default"/>
                <w:spacing w:val="31"/>
                <w:sz w:val="21"/>
                <w:szCs w:val="21"/>
              </w:rPr>
              <w:t>上年同期增</w:t>
            </w:r>
            <w:r>
              <w:rPr>
                <w:rFonts w:ascii="宋体" w:hAnsi="宋体" w:cs="宋体" w:eastAsia="宋体" w:hint="default"/>
                <w:spacing w:val="-94"/>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3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营业成本比</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355" w:lineRule="auto" w:before="135"/>
              <w:ind w:left="103" w:right="56"/>
              <w:jc w:val="left"/>
              <w:rPr>
                <w:rFonts w:ascii="宋体" w:hAnsi="宋体" w:cs="宋体" w:eastAsia="宋体" w:hint="default"/>
                <w:sz w:val="21"/>
                <w:szCs w:val="21"/>
              </w:rPr>
            </w:pPr>
            <w:r>
              <w:rPr>
                <w:rFonts w:ascii="宋体" w:hAnsi="宋体" w:cs="宋体" w:eastAsia="宋体" w:hint="default"/>
                <w:spacing w:val="31"/>
                <w:sz w:val="21"/>
                <w:szCs w:val="21"/>
              </w:rPr>
              <w:t>上年同期增</w:t>
            </w:r>
            <w:r>
              <w:rPr>
                <w:rFonts w:ascii="宋体" w:hAnsi="宋体" w:cs="宋体" w:eastAsia="宋体" w:hint="default"/>
                <w:spacing w:val="-94"/>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毛利率比上</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40" w:lineRule="auto" w:before="135"/>
              <w:ind w:left="103" w:right="0"/>
              <w:jc w:val="left"/>
              <w:rPr>
                <w:rFonts w:ascii="宋体" w:hAnsi="宋体" w:cs="宋体" w:eastAsia="宋体" w:hint="default"/>
                <w:sz w:val="21"/>
                <w:szCs w:val="21"/>
              </w:rPr>
            </w:pPr>
            <w:r>
              <w:rPr>
                <w:rFonts w:ascii="宋体" w:hAnsi="宋体" w:cs="宋体" w:eastAsia="宋体" w:hint="default"/>
                <w:spacing w:val="31"/>
                <w:sz w:val="21"/>
                <w:szCs w:val="21"/>
              </w:rPr>
              <w:t>年同期增减</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40" w:lineRule="auto" w:before="133"/>
              <w:ind w:left="-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18" w:hRule="exact"/>
        </w:trPr>
        <w:tc>
          <w:tcPr>
            <w:tcW w:w="142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ERP</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实施</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239,847,429.00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148,643,789.11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1"/>
              <w:jc w:val="right"/>
              <w:rPr>
                <w:rFonts w:ascii="Times New Roman" w:hAnsi="Times New Roman" w:cs="Times New Roman" w:eastAsia="Times New Roman" w:hint="default"/>
                <w:sz w:val="21"/>
                <w:szCs w:val="21"/>
              </w:rPr>
            </w:pPr>
            <w:r>
              <w:rPr>
                <w:rFonts w:ascii="Times New Roman"/>
                <w:sz w:val="21"/>
              </w:rPr>
              <w:t>38.03</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34" w:right="0"/>
              <w:jc w:val="left"/>
              <w:rPr>
                <w:rFonts w:ascii="Times New Roman" w:hAnsi="Times New Roman" w:cs="Times New Roman" w:eastAsia="Times New Roman" w:hint="default"/>
                <w:sz w:val="21"/>
                <w:szCs w:val="21"/>
              </w:rPr>
            </w:pPr>
            <w:r>
              <w:rPr>
                <w:rFonts w:ascii="Times New Roman"/>
                <w:sz w:val="21"/>
              </w:rPr>
              <w:t>15.90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14.98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pacing w:val="-1"/>
                <w:sz w:val="21"/>
              </w:rPr>
              <w:t>0.49</w:t>
            </w:r>
          </w:p>
        </w:tc>
      </w:tr>
      <w:tr>
        <w:trPr>
          <w:trHeight w:val="420" w:hRule="exact"/>
        </w:trPr>
        <w:tc>
          <w:tcPr>
            <w:tcW w:w="142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软件外包</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pacing w:val="-1"/>
                <w:sz w:val="21"/>
              </w:rPr>
              <w:t>36,394,630.92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16,169,082.04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1"/>
              <w:jc w:val="right"/>
              <w:rPr>
                <w:rFonts w:ascii="Times New Roman" w:hAnsi="Times New Roman" w:cs="Times New Roman" w:eastAsia="Times New Roman" w:hint="default"/>
                <w:sz w:val="21"/>
                <w:szCs w:val="21"/>
              </w:rPr>
            </w:pPr>
            <w:r>
              <w:rPr>
                <w:rFonts w:ascii="Times New Roman"/>
                <w:sz w:val="21"/>
              </w:rPr>
              <w:t>55.57</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36" w:right="0"/>
              <w:jc w:val="left"/>
              <w:rPr>
                <w:rFonts w:ascii="Times New Roman" w:hAnsi="Times New Roman" w:cs="Times New Roman" w:eastAsia="Times New Roman" w:hint="default"/>
                <w:sz w:val="21"/>
                <w:szCs w:val="21"/>
              </w:rPr>
            </w:pPr>
            <w:r>
              <w:rPr>
                <w:rFonts w:ascii="Times New Roman"/>
                <w:sz w:val="21"/>
              </w:rPr>
              <w:t>-2.42</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5"/>
              <w:jc w:val="right"/>
              <w:rPr>
                <w:rFonts w:ascii="Times New Roman" w:hAnsi="Times New Roman" w:cs="Times New Roman" w:eastAsia="Times New Roman" w:hint="default"/>
                <w:sz w:val="21"/>
                <w:szCs w:val="21"/>
              </w:rPr>
            </w:pPr>
            <w:r>
              <w:rPr>
                <w:rFonts w:ascii="Times New Roman"/>
                <w:spacing w:val="-1"/>
                <w:sz w:val="21"/>
              </w:rPr>
              <w:t>2.47</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44"/>
              <w:jc w:val="right"/>
              <w:rPr>
                <w:rFonts w:ascii="Times New Roman" w:hAnsi="Times New Roman" w:cs="Times New Roman" w:eastAsia="Times New Roman" w:hint="default"/>
                <w:sz w:val="21"/>
                <w:szCs w:val="21"/>
              </w:rPr>
            </w:pPr>
            <w:r>
              <w:rPr>
                <w:rFonts w:ascii="Times New Roman"/>
                <w:spacing w:val="-1"/>
                <w:sz w:val="21"/>
              </w:rPr>
              <w:t>-2.12</w:t>
            </w:r>
          </w:p>
        </w:tc>
      </w:tr>
      <w:tr>
        <w:trPr>
          <w:trHeight w:val="418" w:hRule="exact"/>
        </w:trPr>
        <w:tc>
          <w:tcPr>
            <w:tcW w:w="142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客户支持</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30,253,720.39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14,721,176.72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1"/>
              <w:jc w:val="right"/>
              <w:rPr>
                <w:rFonts w:ascii="Times New Roman" w:hAnsi="Times New Roman" w:cs="Times New Roman" w:eastAsia="Times New Roman" w:hint="default"/>
                <w:sz w:val="21"/>
                <w:szCs w:val="21"/>
              </w:rPr>
            </w:pPr>
            <w:r>
              <w:rPr>
                <w:rFonts w:ascii="Times New Roman"/>
                <w:sz w:val="21"/>
              </w:rPr>
              <w:t>51.34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pacing w:val="-1"/>
                <w:sz w:val="21"/>
              </w:rPr>
              <w:t>29.51</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44.59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44"/>
              <w:jc w:val="right"/>
              <w:rPr>
                <w:rFonts w:ascii="Times New Roman" w:hAnsi="Times New Roman" w:cs="Times New Roman" w:eastAsia="Times New Roman" w:hint="default"/>
                <w:sz w:val="21"/>
                <w:szCs w:val="21"/>
              </w:rPr>
            </w:pPr>
            <w:r>
              <w:rPr>
                <w:rFonts w:ascii="Times New Roman"/>
                <w:spacing w:val="-1"/>
                <w:sz w:val="21"/>
              </w:rPr>
              <w:t>-5.07</w:t>
            </w:r>
          </w:p>
        </w:tc>
      </w:tr>
      <w:tr>
        <w:trPr>
          <w:trHeight w:val="420" w:hRule="exact"/>
        </w:trPr>
        <w:tc>
          <w:tcPr>
            <w:tcW w:w="142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软件销售</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54,174,388.71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49,021,579.73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1"/>
              <w:jc w:val="right"/>
              <w:rPr>
                <w:rFonts w:ascii="Times New Roman" w:hAnsi="Times New Roman" w:cs="Times New Roman" w:eastAsia="Times New Roman" w:hint="default"/>
                <w:sz w:val="21"/>
                <w:szCs w:val="21"/>
              </w:rPr>
            </w:pPr>
            <w:r>
              <w:rPr>
                <w:rFonts w:ascii="Times New Roman"/>
                <w:sz w:val="21"/>
              </w:rPr>
              <w:t>9.51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34" w:right="0"/>
              <w:jc w:val="left"/>
              <w:rPr>
                <w:rFonts w:ascii="Times New Roman" w:hAnsi="Times New Roman" w:cs="Times New Roman" w:eastAsia="Times New Roman" w:hint="default"/>
                <w:sz w:val="21"/>
                <w:szCs w:val="21"/>
              </w:rPr>
            </w:pPr>
            <w:r>
              <w:rPr>
                <w:rFonts w:ascii="Times New Roman"/>
                <w:sz w:val="21"/>
              </w:rPr>
              <w:t>21.34</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21.63</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44"/>
              <w:jc w:val="right"/>
              <w:rPr>
                <w:rFonts w:ascii="Times New Roman" w:hAnsi="Times New Roman" w:cs="Times New Roman" w:eastAsia="Times New Roman" w:hint="default"/>
                <w:sz w:val="21"/>
                <w:szCs w:val="21"/>
              </w:rPr>
            </w:pPr>
            <w:r>
              <w:rPr>
                <w:rFonts w:ascii="Times New Roman"/>
                <w:spacing w:val="-1"/>
                <w:sz w:val="21"/>
              </w:rPr>
              <w:t>-0.22</w:t>
            </w:r>
          </w:p>
        </w:tc>
      </w:tr>
      <w:tr>
        <w:trPr>
          <w:trHeight w:val="418" w:hRule="exact"/>
        </w:trPr>
        <w:tc>
          <w:tcPr>
            <w:tcW w:w="142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360,670,169.02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228,555,627.60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1"/>
              <w:jc w:val="right"/>
              <w:rPr>
                <w:rFonts w:ascii="Times New Roman" w:hAnsi="Times New Roman" w:cs="Times New Roman" w:eastAsia="Times New Roman" w:hint="default"/>
                <w:sz w:val="21"/>
                <w:szCs w:val="21"/>
              </w:rPr>
            </w:pPr>
            <w:r>
              <w:rPr>
                <w:rFonts w:ascii="Times New Roman"/>
                <w:sz w:val="21"/>
              </w:rPr>
              <w:t>36.63</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pacing w:val="-1"/>
                <w:sz w:val="21"/>
              </w:rPr>
              <w:t>15.51</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16.88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44"/>
              <w:jc w:val="right"/>
              <w:rPr>
                <w:rFonts w:ascii="Times New Roman" w:hAnsi="Times New Roman" w:cs="Times New Roman" w:eastAsia="Times New Roman" w:hint="default"/>
                <w:sz w:val="21"/>
                <w:szCs w:val="21"/>
              </w:rPr>
            </w:pPr>
            <w:r>
              <w:rPr>
                <w:rFonts w:ascii="Times New Roman"/>
                <w:spacing w:val="-1"/>
                <w:sz w:val="21"/>
              </w:rPr>
              <w:t>-0.75</w:t>
            </w:r>
          </w:p>
        </w:tc>
      </w:tr>
    </w:tbl>
    <w:p>
      <w:pPr>
        <w:pStyle w:val="BodyText"/>
        <w:spacing w:line="292" w:lineRule="exact"/>
        <w:ind w:left="480" w:right="1662" w:firstLine="479"/>
        <w:jc w:val="left"/>
      </w:pPr>
      <w:r>
        <w:rPr/>
        <w:t>报告期内，公司主营业务总体较上年同期增长</w:t>
      </w:r>
      <w:r>
        <w:rPr>
          <w:spacing w:val="5"/>
        </w:rPr>
        <w:t> </w:t>
      </w:r>
      <w:r>
        <w:rPr>
          <w:rFonts w:ascii="Times New Roman" w:hAnsi="Times New Roman" w:cs="Times New Roman" w:eastAsia="Times New Roman" w:hint="default"/>
        </w:rPr>
        <w:t>15.51%</w:t>
      </w:r>
      <w:r>
        <w:rPr/>
        <w:t>，除对日软件外包服</w:t>
      </w:r>
    </w:p>
    <w:p>
      <w:pPr>
        <w:pStyle w:val="BodyText"/>
        <w:spacing w:line="343" w:lineRule="auto" w:before="135"/>
        <w:ind w:left="480" w:right="1794"/>
        <w:jc w:val="both"/>
      </w:pPr>
      <w:r>
        <w:rPr>
          <w:spacing w:val="-3"/>
        </w:rPr>
        <w:t>务由于日本市场恢复缓慢略有下降外，其他主营业务实现了持续、稳定的增长态</w:t>
      </w:r>
      <w:r>
        <w:rPr>
          <w:spacing w:val="-111"/>
        </w:rPr>
        <w:t> </w:t>
      </w:r>
      <w:r>
        <w:rPr>
          <w:spacing w:val="-111"/>
        </w:rPr>
      </w:r>
      <w:r>
        <w:rPr>
          <w:spacing w:val="-3"/>
        </w:rPr>
        <w:t>势。得益于国内经济增长，</w:t>
      </w:r>
      <w:r>
        <w:rPr>
          <w:rFonts w:ascii="Times New Roman" w:hAnsi="Times New Roman" w:cs="Times New Roman" w:eastAsia="Times New Roman" w:hint="default"/>
          <w:spacing w:val="-3"/>
        </w:rPr>
        <w:t>ERP</w:t>
      </w:r>
      <w:r>
        <w:rPr>
          <w:rFonts w:ascii="Times New Roman" w:hAnsi="Times New Roman" w:cs="Times New Roman" w:eastAsia="Times New Roman" w:hint="default"/>
          <w:spacing w:val="5"/>
        </w:rPr>
        <w:t> </w:t>
      </w:r>
      <w:r>
        <w:rPr/>
        <w:t>实施服务收入</w:t>
      </w:r>
      <w:r>
        <w:rPr>
          <w:spacing w:val="-56"/>
        </w:rPr>
        <w:t> </w:t>
      </w:r>
      <w:r>
        <w:rPr>
          <w:rFonts w:ascii="Times New Roman" w:hAnsi="Times New Roman" w:cs="Times New Roman" w:eastAsia="Times New Roman" w:hint="default"/>
        </w:rPr>
        <w:t>239,847,429.00</w:t>
      </w:r>
      <w:r>
        <w:rPr>
          <w:rFonts w:ascii="Times New Roman" w:hAnsi="Times New Roman" w:cs="Times New Roman" w:eastAsia="Times New Roman" w:hint="default"/>
          <w:spacing w:val="4"/>
        </w:rPr>
        <w:t> </w:t>
      </w:r>
      <w:r>
        <w:rPr>
          <w:spacing w:val="-3"/>
        </w:rPr>
        <w:t>元，比上年同期增</w:t>
      </w:r>
      <w:r>
        <w:rPr/>
        <w:t> 长 </w:t>
      </w:r>
      <w:r>
        <w:rPr>
          <w:rFonts w:ascii="Times New Roman" w:hAnsi="Times New Roman" w:cs="Times New Roman" w:eastAsia="Times New Roman" w:hint="default"/>
          <w:spacing w:val="7"/>
        </w:rPr>
        <w:t>15.90%</w:t>
      </w:r>
      <w:r>
        <w:rPr>
          <w:spacing w:val="7"/>
        </w:rPr>
        <w:t>；客户支持服务收入 </w:t>
      </w:r>
      <w:r>
        <w:rPr>
          <w:rFonts w:ascii="Times New Roman" w:hAnsi="Times New Roman" w:cs="Times New Roman" w:eastAsia="Times New Roman" w:hint="default"/>
          <w:spacing w:val="2"/>
        </w:rPr>
        <w:t>30,253,720.39</w:t>
      </w:r>
      <w:r>
        <w:rPr>
          <w:spacing w:val="2"/>
        </w:rPr>
        <w:t>，增长</w:t>
      </w:r>
      <w:r>
        <w:rPr>
          <w:spacing w:val="47"/>
        </w:rPr>
        <w:t> </w:t>
      </w:r>
      <w:r>
        <w:rPr>
          <w:rFonts w:ascii="Times New Roman" w:hAnsi="Times New Roman" w:cs="Times New Roman" w:eastAsia="Times New Roman" w:hint="default"/>
          <w:spacing w:val="6"/>
        </w:rPr>
        <w:t>29.51%</w:t>
      </w:r>
      <w:r>
        <w:rPr>
          <w:spacing w:val="6"/>
        </w:rPr>
        <w:t>；软件销售收入</w:t>
      </w:r>
      <w:r>
        <w:rPr/>
        <w:t> </w:t>
      </w:r>
      <w:r>
        <w:rPr>
          <w:rFonts w:ascii="Times New Roman" w:hAnsi="Times New Roman" w:cs="Times New Roman" w:eastAsia="Times New Roman" w:hint="default"/>
        </w:rPr>
        <w:t>54,174,388.71</w:t>
      </w:r>
      <w:r>
        <w:rPr/>
        <w:t>，比上年同期增长</w:t>
      </w:r>
      <w:r>
        <w:rPr>
          <w:spacing w:val="-62"/>
        </w:rPr>
        <w:t> </w:t>
      </w:r>
      <w:r>
        <w:rPr>
          <w:rFonts w:ascii="Times New Roman" w:hAnsi="Times New Roman" w:cs="Times New Roman" w:eastAsia="Times New Roman" w:hint="default"/>
        </w:rPr>
        <w:t>21.34%</w:t>
      </w:r>
      <w:r>
        <w:rPr/>
        <w:t>。</w:t>
      </w:r>
    </w:p>
    <w:p>
      <w:pPr>
        <w:spacing w:line="240" w:lineRule="auto" w:before="2"/>
        <w:rPr>
          <w:rFonts w:ascii="宋体" w:hAnsi="宋体" w:cs="宋体" w:eastAsia="宋体" w:hint="default"/>
          <w:sz w:val="33"/>
          <w:szCs w:val="33"/>
        </w:rPr>
      </w:pPr>
    </w:p>
    <w:p>
      <w:pPr>
        <w:pStyle w:val="Heading2"/>
        <w:spacing w:line="240" w:lineRule="auto"/>
        <w:ind w:left="480" w:right="0"/>
        <w:jc w:val="both"/>
        <w:rPr>
          <w:b w:val="0"/>
          <w:bCs w:val="0"/>
        </w:rPr>
      </w:pPr>
      <w:r>
        <w:rPr>
          <w:rFonts w:ascii="Times New Roman" w:hAnsi="Times New Roman" w:cs="Times New Roman" w:eastAsia="Times New Roman" w:hint="default"/>
        </w:rPr>
        <w:t>2</w:t>
      </w:r>
      <w:r>
        <w:rPr/>
        <w:t>、主要客户及供应商情况</w:t>
      </w:r>
      <w:r>
        <w:rPr>
          <w:b w:val="0"/>
          <w:bCs w:val="0"/>
        </w:rPr>
      </w:r>
    </w:p>
    <w:p>
      <w:pPr>
        <w:pStyle w:val="BodyText"/>
        <w:spacing w:line="240" w:lineRule="auto" w:before="135"/>
        <w:ind w:left="600" w:right="1662"/>
        <w:jc w:val="left"/>
      </w:pPr>
      <w:r>
        <w:rPr>
          <w:rFonts w:ascii="Times New Roman" w:hAnsi="Times New Roman" w:cs="Times New Roman" w:eastAsia="Times New Roman" w:hint="default"/>
        </w:rPr>
        <w:t>A</w:t>
      </w:r>
      <w:r>
        <w:rPr/>
        <w:t>．前</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名客户</w:t>
      </w:r>
    </w:p>
    <w:p>
      <w:pPr>
        <w:spacing w:line="240" w:lineRule="auto" w:before="4"/>
        <w:rPr>
          <w:rFonts w:ascii="宋体" w:hAnsi="宋体" w:cs="宋体" w:eastAsia="宋体"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1956"/>
        <w:gridCol w:w="1705"/>
        <w:gridCol w:w="1704"/>
        <w:gridCol w:w="1704"/>
        <w:gridCol w:w="2473"/>
      </w:tblGrid>
      <w:tr>
        <w:trPr>
          <w:trHeight w:val="828" w:hRule="exact"/>
        </w:trPr>
        <w:tc>
          <w:tcPr>
            <w:tcW w:w="195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170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占公司销售总额</w:t>
            </w:r>
          </w:p>
          <w:p>
            <w:pPr>
              <w:pStyle w:val="TableParagraph"/>
              <w:spacing w:line="240" w:lineRule="auto" w:before="135"/>
              <w:ind w:right="0"/>
              <w:jc w:val="center"/>
              <w:rPr>
                <w:rFonts w:ascii="宋体" w:hAnsi="宋体" w:cs="宋体" w:eastAsia="宋体" w:hint="default"/>
                <w:sz w:val="21"/>
                <w:szCs w:val="21"/>
              </w:rPr>
            </w:pPr>
            <w:r>
              <w:rPr>
                <w:rFonts w:ascii="宋体" w:hAnsi="宋体" w:cs="宋体" w:eastAsia="宋体" w:hint="default"/>
                <w:sz w:val="21"/>
                <w:szCs w:val="21"/>
              </w:rPr>
              <w:t>的比例</w:t>
            </w:r>
          </w:p>
        </w:tc>
        <w:tc>
          <w:tcPr>
            <w:tcW w:w="170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应收帐款余额</w:t>
            </w:r>
          </w:p>
        </w:tc>
        <w:tc>
          <w:tcPr>
            <w:tcW w:w="247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应收帐款余额占公司应</w:t>
            </w:r>
          </w:p>
          <w:p>
            <w:pPr>
              <w:pStyle w:val="TableParagraph"/>
              <w:spacing w:line="240" w:lineRule="auto" w:before="135"/>
              <w:ind w:left="2" w:right="0"/>
              <w:jc w:val="center"/>
              <w:rPr>
                <w:rFonts w:ascii="宋体" w:hAnsi="宋体" w:cs="宋体" w:eastAsia="宋体" w:hint="default"/>
                <w:sz w:val="21"/>
                <w:szCs w:val="21"/>
              </w:rPr>
            </w:pPr>
            <w:r>
              <w:rPr>
                <w:rFonts w:ascii="宋体" w:hAnsi="宋体" w:cs="宋体" w:eastAsia="宋体" w:hint="default"/>
                <w:sz w:val="21"/>
                <w:szCs w:val="21"/>
              </w:rPr>
              <w:t>收帐款总余额的比重</w:t>
            </w:r>
          </w:p>
        </w:tc>
      </w:tr>
    </w:tbl>
    <w:p>
      <w:pPr>
        <w:spacing w:after="0" w:line="240" w:lineRule="auto"/>
        <w:jc w:val="center"/>
        <w:rPr>
          <w:rFonts w:ascii="宋体" w:hAnsi="宋体" w:cs="宋体" w:eastAsia="宋体" w:hint="default"/>
          <w:sz w:val="21"/>
          <w:szCs w:val="21"/>
        </w:rPr>
        <w:sectPr>
          <w:type w:val="continuous"/>
          <w:pgSz w:w="11910" w:h="16840"/>
          <w:pgMar w:top="1080" w:bottom="540" w:left="1320" w:right="0"/>
        </w:sectPr>
      </w:pPr>
    </w:p>
    <w:p>
      <w:pPr>
        <w:spacing w:line="240" w:lineRule="auto" w:before="6"/>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1956"/>
        <w:gridCol w:w="1705"/>
        <w:gridCol w:w="1704"/>
        <w:gridCol w:w="1704"/>
        <w:gridCol w:w="2473"/>
      </w:tblGrid>
      <w:tr>
        <w:trPr>
          <w:trHeight w:val="828" w:hRule="exact"/>
        </w:trPr>
        <w:tc>
          <w:tcPr>
            <w:tcW w:w="195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日立（上海）贸易</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21,742,751.54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3.45%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4,250,548.24</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5.07%</w:t>
            </w:r>
          </w:p>
        </w:tc>
      </w:tr>
      <w:tr>
        <w:trPr>
          <w:trHeight w:val="826" w:hRule="exact"/>
        </w:trPr>
        <w:tc>
          <w:tcPr>
            <w:tcW w:w="195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富士通（中国）信</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息系统有限公司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12,447,740.39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3.40%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4,185,277.97</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4.99%</w:t>
            </w:r>
          </w:p>
        </w:tc>
      </w:tr>
      <w:tr>
        <w:trPr>
          <w:trHeight w:val="828" w:hRule="exact"/>
        </w:trPr>
        <w:tc>
          <w:tcPr>
            <w:tcW w:w="195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国际商业机器（中</w:t>
            </w:r>
          </w:p>
          <w:p>
            <w:pPr>
              <w:pStyle w:val="TableParagraph"/>
              <w:spacing w:line="240" w:lineRule="auto" w:before="135"/>
              <w:ind w:left="103" w:right="0"/>
              <w:jc w:val="left"/>
              <w:rPr>
                <w:rFonts w:ascii="宋体" w:hAnsi="宋体" w:cs="宋体" w:eastAsia="宋体" w:hint="default"/>
                <w:sz w:val="21"/>
                <w:szCs w:val="21"/>
              </w:rPr>
            </w:pPr>
            <w:r>
              <w:rPr>
                <w:rFonts w:ascii="宋体" w:hAnsi="宋体" w:cs="宋体" w:eastAsia="宋体" w:hint="default"/>
                <w:sz w:val="21"/>
                <w:szCs w:val="21"/>
              </w:rPr>
              <w:t>国）有限公司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12,251,616.03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6.03%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4,239,609.83</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5.06%</w:t>
            </w:r>
          </w:p>
        </w:tc>
      </w:tr>
      <w:tr>
        <w:trPr>
          <w:trHeight w:val="826" w:hRule="exact"/>
        </w:trPr>
        <w:tc>
          <w:tcPr>
            <w:tcW w:w="195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中科华核电技术研</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究院有限公司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9,986,014.45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2.77%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0.00%</w:t>
            </w:r>
          </w:p>
        </w:tc>
      </w:tr>
      <w:tr>
        <w:trPr>
          <w:trHeight w:val="829" w:hRule="exact"/>
        </w:trPr>
        <w:tc>
          <w:tcPr>
            <w:tcW w:w="195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株洲南车时代电气</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9,733,159.85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2.70%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1,550,925.86</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1.85%</w:t>
            </w:r>
          </w:p>
        </w:tc>
      </w:tr>
      <w:tr>
        <w:trPr>
          <w:trHeight w:val="420" w:hRule="exact"/>
        </w:trPr>
        <w:tc>
          <w:tcPr>
            <w:tcW w:w="195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66,161,282.26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18.34%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12,675,436.04</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15.12%</w:t>
            </w:r>
          </w:p>
        </w:tc>
      </w:tr>
    </w:tbl>
    <w:p>
      <w:pPr>
        <w:pStyle w:val="BodyText"/>
        <w:spacing w:line="292" w:lineRule="exact"/>
        <w:ind w:left="480" w:right="1662" w:firstLine="239"/>
        <w:jc w:val="left"/>
      </w:pPr>
      <w:r>
        <w:rPr/>
        <w:t>前</w:t>
      </w:r>
      <w:r>
        <w:rPr>
          <w:spacing w:val="-60"/>
        </w:rPr>
        <w:t> </w:t>
      </w:r>
      <w:r>
        <w:rPr>
          <w:rFonts w:ascii="Times New Roman" w:hAnsi="Times New Roman" w:cs="Times New Roman" w:eastAsia="Times New Roman" w:hint="default"/>
        </w:rPr>
        <w:t>5 </w:t>
      </w:r>
      <w:r>
        <w:rPr>
          <w:spacing w:val="-3"/>
        </w:rPr>
        <w:t>名客户与公司不存在关联关系，公司董事、监事、高级管理人员、核心技</w:t>
      </w:r>
    </w:p>
    <w:p>
      <w:pPr>
        <w:pStyle w:val="BodyText"/>
        <w:spacing w:line="338" w:lineRule="auto" w:before="133"/>
        <w:ind w:left="480" w:right="1779"/>
        <w:jc w:val="left"/>
      </w:pPr>
      <w:r>
        <w:rPr/>
        <w:t>术人员、持股</w:t>
      </w:r>
      <w:r>
        <w:rPr>
          <w:spacing w:val="-53"/>
        </w:rPr>
        <w:t> </w:t>
      </w:r>
      <w:r>
        <w:rPr>
          <w:rFonts w:ascii="Times New Roman" w:hAnsi="Times New Roman" w:cs="Times New Roman" w:eastAsia="Times New Roman" w:hint="default"/>
        </w:rPr>
        <w:t>5%</w:t>
      </w:r>
      <w:r>
        <w:rPr/>
        <w:t>以上股东、实际控制人和其他关联方在主要客户中无直接或间 接关系。</w:t>
      </w:r>
    </w:p>
    <w:p>
      <w:pPr>
        <w:spacing w:line="240" w:lineRule="auto" w:before="10"/>
        <w:rPr>
          <w:rFonts w:ascii="宋体" w:hAnsi="宋体" w:cs="宋体" w:eastAsia="宋体" w:hint="default"/>
          <w:sz w:val="35"/>
          <w:szCs w:val="35"/>
        </w:rPr>
      </w:pPr>
    </w:p>
    <w:p>
      <w:pPr>
        <w:pStyle w:val="BodyText"/>
        <w:spacing w:line="240" w:lineRule="auto"/>
        <w:ind w:left="480" w:right="1662"/>
        <w:jc w:val="left"/>
      </w:pPr>
      <w:r>
        <w:rPr>
          <w:rFonts w:ascii="Times New Roman" w:hAnsi="Times New Roman" w:cs="Times New Roman" w:eastAsia="Times New Roman" w:hint="default"/>
        </w:rPr>
        <w:t>B</w:t>
      </w:r>
      <w:r>
        <w:rPr/>
        <w:t>．前</w:t>
      </w:r>
      <w:r>
        <w:rPr>
          <w:spacing w:val="-62"/>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w:t>
      </w:r>
    </w:p>
    <w:p>
      <w:pPr>
        <w:spacing w:line="240" w:lineRule="auto" w:before="4"/>
        <w:rPr>
          <w:rFonts w:ascii="宋体" w:hAnsi="宋体" w:cs="宋体" w:eastAsia="宋体"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2062"/>
        <w:gridCol w:w="1599"/>
        <w:gridCol w:w="1704"/>
        <w:gridCol w:w="1704"/>
        <w:gridCol w:w="2473"/>
      </w:tblGrid>
      <w:tr>
        <w:trPr>
          <w:trHeight w:val="828" w:hRule="exact"/>
        </w:trPr>
        <w:tc>
          <w:tcPr>
            <w:tcW w:w="20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159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采购金额</w:t>
            </w:r>
          </w:p>
        </w:tc>
        <w:tc>
          <w:tcPr>
            <w:tcW w:w="170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占公司软件采购</w:t>
            </w:r>
          </w:p>
          <w:p>
            <w:pPr>
              <w:pStyle w:val="TableParagraph"/>
              <w:spacing w:line="240" w:lineRule="auto" w:before="136"/>
              <w:ind w:left="2" w:right="0"/>
              <w:jc w:val="center"/>
              <w:rPr>
                <w:rFonts w:ascii="宋体" w:hAnsi="宋体" w:cs="宋体" w:eastAsia="宋体" w:hint="default"/>
                <w:sz w:val="21"/>
                <w:szCs w:val="21"/>
              </w:rPr>
            </w:pPr>
            <w:r>
              <w:rPr>
                <w:rFonts w:ascii="宋体" w:hAnsi="宋体" w:cs="宋体" w:eastAsia="宋体" w:hint="default"/>
                <w:sz w:val="21"/>
                <w:szCs w:val="21"/>
              </w:rPr>
              <w:t>总额的比例</w:t>
            </w:r>
          </w:p>
        </w:tc>
        <w:tc>
          <w:tcPr>
            <w:tcW w:w="170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应付帐款余额</w:t>
            </w:r>
          </w:p>
        </w:tc>
        <w:tc>
          <w:tcPr>
            <w:tcW w:w="247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占公司应付帐款总余额</w:t>
            </w: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的比重</w:t>
            </w:r>
          </w:p>
        </w:tc>
      </w:tr>
      <w:tr>
        <w:trPr>
          <w:trHeight w:val="946" w:hRule="exact"/>
        </w:trPr>
        <w:tc>
          <w:tcPr>
            <w:tcW w:w="20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7"/>
                <w:sz w:val="21"/>
                <w:szCs w:val="21"/>
              </w:rPr>
              <w:t>思爱普（北京）软件</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8"/>
                <w:sz w:val="21"/>
                <w:szCs w:val="21"/>
              </w:rPr>
              <w:t>系统有限公司上海</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分公司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78" w:right="0"/>
              <w:jc w:val="center"/>
              <w:rPr>
                <w:rFonts w:ascii="Times New Roman" w:hAnsi="Times New Roman" w:cs="Times New Roman" w:eastAsia="Times New Roman" w:hint="default"/>
                <w:sz w:val="21"/>
                <w:szCs w:val="21"/>
              </w:rPr>
            </w:pPr>
            <w:r>
              <w:rPr>
                <w:rFonts w:ascii="Times New Roman"/>
                <w:sz w:val="21"/>
              </w:rPr>
              <w:t>14,110,547.92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31.56%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634" w:hRule="exact"/>
        </w:trPr>
        <w:tc>
          <w:tcPr>
            <w:tcW w:w="20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7"/>
                <w:sz w:val="21"/>
                <w:szCs w:val="21"/>
              </w:rPr>
              <w:t>甲骨文（中国）软件</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系统有限公司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78" w:right="0"/>
              <w:jc w:val="center"/>
              <w:rPr>
                <w:rFonts w:ascii="Times New Roman" w:hAnsi="Times New Roman" w:cs="Times New Roman" w:eastAsia="Times New Roman" w:hint="default"/>
                <w:sz w:val="21"/>
                <w:szCs w:val="21"/>
              </w:rPr>
            </w:pPr>
            <w:r>
              <w:rPr>
                <w:rFonts w:ascii="Times New Roman"/>
                <w:sz w:val="21"/>
              </w:rPr>
              <w:t>30,599,145.07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68.44%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420" w:hRule="exact"/>
        </w:trPr>
        <w:tc>
          <w:tcPr>
            <w:tcW w:w="20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7" w:right="0"/>
              <w:jc w:val="center"/>
              <w:rPr>
                <w:rFonts w:ascii="Times New Roman" w:hAnsi="Times New Roman" w:cs="Times New Roman" w:eastAsia="Times New Roman" w:hint="default"/>
                <w:sz w:val="21"/>
                <w:szCs w:val="21"/>
              </w:rPr>
            </w:pPr>
            <w:r>
              <w:rPr>
                <w:rFonts w:ascii="Times New Roman"/>
                <w:sz w:val="21"/>
              </w:rPr>
              <w:t>44,709,692.99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bl>
    <w:p>
      <w:pPr>
        <w:pStyle w:val="BodyText"/>
        <w:spacing w:line="274" w:lineRule="exact"/>
        <w:ind w:left="480" w:right="1662"/>
        <w:jc w:val="left"/>
      </w:pPr>
      <w:r>
        <w:rPr>
          <w:spacing w:val="-3"/>
        </w:rPr>
        <w:t>说明：公司主要供应商为思爱普（北京）软件系统有限公司上海分公司和甲骨文</w:t>
      </w:r>
    </w:p>
    <w:p>
      <w:pPr>
        <w:pStyle w:val="BodyText"/>
        <w:spacing w:line="240" w:lineRule="auto" w:before="151"/>
        <w:ind w:left="360" w:right="1662"/>
        <w:jc w:val="left"/>
      </w:pPr>
      <w:r>
        <w:rPr/>
        <w:t>（中国）软件系统有限公司。除此之外，公司无原材料和商品采购环节。</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9"/>
          <w:szCs w:val="19"/>
        </w:rPr>
      </w:pPr>
    </w:p>
    <w:p>
      <w:pPr>
        <w:pStyle w:val="Heading2"/>
        <w:spacing w:line="240" w:lineRule="auto"/>
        <w:ind w:left="480" w:right="1662"/>
        <w:jc w:val="left"/>
        <w:rPr>
          <w:b w:val="0"/>
          <w:bCs w:val="0"/>
        </w:rPr>
      </w:pPr>
      <w:r>
        <w:rPr>
          <w:rFonts w:ascii="Times New Roman" w:hAnsi="Times New Roman" w:cs="Times New Roman" w:eastAsia="Times New Roman" w:hint="default"/>
        </w:rPr>
        <w:t>3</w:t>
      </w:r>
      <w:r>
        <w:rPr/>
        <w:t>、主要费用情况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tbl>
      <w:tblPr>
        <w:tblW w:w="0" w:type="auto"/>
        <w:jc w:val="left"/>
        <w:tblInd w:w="115" w:type="dxa"/>
        <w:tblLayout w:type="fixed"/>
        <w:tblCellMar>
          <w:top w:w="0" w:type="dxa"/>
          <w:left w:w="0" w:type="dxa"/>
          <w:bottom w:w="0" w:type="dxa"/>
          <w:right w:w="0" w:type="dxa"/>
        </w:tblCellMar>
        <w:tblLook w:val="01E0"/>
      </w:tblPr>
      <w:tblGrid>
        <w:gridCol w:w="1668"/>
        <w:gridCol w:w="1424"/>
        <w:gridCol w:w="1426"/>
        <w:gridCol w:w="1419"/>
        <w:gridCol w:w="1657"/>
        <w:gridCol w:w="1949"/>
      </w:tblGrid>
      <w:tr>
        <w:trPr>
          <w:trHeight w:val="826" w:hRule="exact"/>
        </w:trPr>
        <w:tc>
          <w:tcPr>
            <w:tcW w:w="166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407" w:right="0"/>
              <w:jc w:val="left"/>
              <w:rPr>
                <w:rFonts w:ascii="宋体" w:hAnsi="宋体" w:cs="宋体" w:eastAsia="宋体" w:hint="default"/>
                <w:sz w:val="21"/>
                <w:szCs w:val="21"/>
              </w:rPr>
            </w:pPr>
            <w:r>
              <w:rPr>
                <w:rFonts w:ascii="宋体" w:hAnsi="宋体" w:cs="宋体" w:eastAsia="宋体" w:hint="default"/>
                <w:sz w:val="21"/>
                <w:szCs w:val="21"/>
              </w:rPr>
              <w:t>费用项目</w:t>
            </w:r>
          </w:p>
        </w:tc>
        <w:tc>
          <w:tcPr>
            <w:tcW w:w="142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2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41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40" w:lineRule="auto" w:before="133"/>
              <w:ind w:left="2" w:right="0"/>
              <w:jc w:val="center"/>
              <w:rPr>
                <w:rFonts w:ascii="宋体" w:hAnsi="宋体" w:cs="宋体" w:eastAsia="宋体" w:hint="default"/>
                <w:sz w:val="21"/>
                <w:szCs w:val="21"/>
              </w:rPr>
            </w:pPr>
            <w:r>
              <w:rPr>
                <w:rFonts w:ascii="宋体" w:hAnsi="宋体" w:cs="宋体" w:eastAsia="宋体" w:hint="default"/>
                <w:sz w:val="21"/>
                <w:szCs w:val="21"/>
              </w:rPr>
              <w:t>增减度</w:t>
            </w:r>
          </w:p>
        </w:tc>
        <w:tc>
          <w:tcPr>
            <w:tcW w:w="165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年营业</w:t>
            </w:r>
          </w:p>
          <w:p>
            <w:pPr>
              <w:pStyle w:val="TableParagraph"/>
              <w:spacing w:line="240" w:lineRule="auto" w:before="117"/>
              <w:ind w:left="1" w:right="0"/>
              <w:jc w:val="center"/>
              <w:rPr>
                <w:rFonts w:ascii="宋体" w:hAnsi="宋体" w:cs="宋体" w:eastAsia="宋体" w:hint="default"/>
                <w:sz w:val="21"/>
                <w:szCs w:val="21"/>
              </w:rPr>
            </w:pPr>
            <w:r>
              <w:rPr>
                <w:rFonts w:ascii="宋体" w:hAnsi="宋体" w:cs="宋体" w:eastAsia="宋体" w:hint="default"/>
                <w:sz w:val="21"/>
                <w:szCs w:val="21"/>
              </w:rPr>
              <w:t>收入比例</w:t>
            </w:r>
          </w:p>
        </w:tc>
        <w:tc>
          <w:tcPr>
            <w:tcW w:w="194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7" w:lineRule="exact"/>
              <w:ind w:left="6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r>
      <w:tr>
        <w:trPr>
          <w:trHeight w:val="420" w:hRule="exact"/>
        </w:trPr>
        <w:tc>
          <w:tcPr>
            <w:tcW w:w="166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24,346,772.77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23,348,693.85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63" w:right="0"/>
              <w:jc w:val="left"/>
              <w:rPr>
                <w:rFonts w:ascii="Times New Roman" w:hAnsi="Times New Roman" w:cs="Times New Roman" w:eastAsia="Times New Roman" w:hint="default"/>
                <w:sz w:val="21"/>
                <w:szCs w:val="21"/>
              </w:rPr>
            </w:pPr>
            <w:r>
              <w:rPr>
                <w:rFonts w:ascii="Times New Roman"/>
                <w:sz w:val="21"/>
              </w:rPr>
              <w:t>4.27%</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0" w:right="0"/>
              <w:jc w:val="left"/>
              <w:rPr>
                <w:rFonts w:ascii="Times New Roman" w:hAnsi="Times New Roman" w:cs="Times New Roman" w:eastAsia="Times New Roman" w:hint="default"/>
                <w:sz w:val="21"/>
                <w:szCs w:val="21"/>
              </w:rPr>
            </w:pPr>
            <w:r>
              <w:rPr>
                <w:rFonts w:ascii="Times New Roman"/>
                <w:sz w:val="21"/>
              </w:rPr>
              <w:t>6.74%</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26" w:right="0"/>
              <w:jc w:val="left"/>
              <w:rPr>
                <w:rFonts w:ascii="Times New Roman" w:hAnsi="Times New Roman" w:cs="Times New Roman" w:eastAsia="Times New Roman" w:hint="default"/>
                <w:sz w:val="21"/>
                <w:szCs w:val="21"/>
              </w:rPr>
            </w:pPr>
            <w:r>
              <w:rPr>
                <w:rFonts w:ascii="Times New Roman"/>
                <w:sz w:val="21"/>
              </w:rPr>
              <w:t>22,422,881.51</w:t>
            </w:r>
          </w:p>
        </w:tc>
      </w:tr>
    </w:tbl>
    <w:p>
      <w:pPr>
        <w:spacing w:after="0" w:line="240" w:lineRule="auto"/>
        <w:jc w:val="left"/>
        <w:rPr>
          <w:rFonts w:ascii="Times New Roman" w:hAnsi="Times New Roman" w:cs="Times New Roman" w:eastAsia="Times New Roman" w:hint="default"/>
          <w:sz w:val="21"/>
          <w:szCs w:val="21"/>
        </w:rPr>
        <w:sectPr>
          <w:pgSz w:w="11910" w:h="16840"/>
          <w:pgMar w:header="884" w:footer="1186" w:top="1140" w:bottom="1380" w:left="1320" w:right="0"/>
        </w:sectPr>
      </w:pPr>
    </w:p>
    <w:p>
      <w:pPr>
        <w:spacing w:line="240" w:lineRule="auto" w:before="6"/>
        <w:rPr>
          <w:rFonts w:ascii="宋体" w:hAnsi="宋体" w:cs="宋体" w:eastAsia="宋体" w:hint="default"/>
          <w:b/>
          <w:bCs/>
          <w:sz w:val="21"/>
          <w:szCs w:val="21"/>
        </w:rPr>
      </w:pPr>
    </w:p>
    <w:tbl>
      <w:tblPr>
        <w:tblW w:w="0" w:type="auto"/>
        <w:jc w:val="left"/>
        <w:tblInd w:w="115" w:type="dxa"/>
        <w:tblLayout w:type="fixed"/>
        <w:tblCellMar>
          <w:top w:w="0" w:type="dxa"/>
          <w:left w:w="0" w:type="dxa"/>
          <w:bottom w:w="0" w:type="dxa"/>
          <w:right w:w="0" w:type="dxa"/>
        </w:tblCellMar>
        <w:tblLook w:val="01E0"/>
      </w:tblPr>
      <w:tblGrid>
        <w:gridCol w:w="1668"/>
        <w:gridCol w:w="1424"/>
        <w:gridCol w:w="1426"/>
        <w:gridCol w:w="1419"/>
        <w:gridCol w:w="1657"/>
        <w:gridCol w:w="1949"/>
      </w:tblGrid>
      <w:tr>
        <w:trPr>
          <w:trHeight w:val="418" w:hRule="exact"/>
        </w:trPr>
        <w:tc>
          <w:tcPr>
            <w:tcW w:w="166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41,642,569.17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38,870,591.72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7.13%</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11.53%</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30,622,829.19</w:t>
            </w:r>
          </w:p>
        </w:tc>
      </w:tr>
      <w:tr>
        <w:trPr>
          <w:trHeight w:val="420" w:hRule="exact"/>
        </w:trPr>
        <w:tc>
          <w:tcPr>
            <w:tcW w:w="166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pacing w:val="-1"/>
                <w:sz w:val="21"/>
              </w:rPr>
              <w:t>-3,649,992.84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91" w:right="0"/>
              <w:jc w:val="center"/>
              <w:rPr>
                <w:rFonts w:ascii="Times New Roman" w:hAnsi="Times New Roman" w:cs="Times New Roman" w:eastAsia="Times New Roman" w:hint="default"/>
                <w:sz w:val="21"/>
                <w:szCs w:val="21"/>
              </w:rPr>
            </w:pPr>
            <w:r>
              <w:rPr>
                <w:rFonts w:ascii="Times New Roman"/>
                <w:sz w:val="21"/>
              </w:rPr>
              <w:t>-439,206.21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731.04%</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-1.01%</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-2,404,194.37</w:t>
            </w:r>
          </w:p>
        </w:tc>
      </w:tr>
      <w:tr>
        <w:trPr>
          <w:trHeight w:val="418" w:hRule="exact"/>
        </w:trPr>
        <w:tc>
          <w:tcPr>
            <w:tcW w:w="166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5,765,369.26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center"/>
              <w:rPr>
                <w:rFonts w:ascii="Times New Roman" w:hAnsi="Times New Roman" w:cs="Times New Roman" w:eastAsia="Times New Roman" w:hint="default"/>
                <w:sz w:val="21"/>
                <w:szCs w:val="21"/>
              </w:rPr>
            </w:pPr>
            <w:r>
              <w:rPr>
                <w:rFonts w:ascii="Times New Roman"/>
                <w:sz w:val="21"/>
              </w:rPr>
              <w:t>4,571,309.06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26.12%</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1.60%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4,269,829.62</w:t>
            </w:r>
          </w:p>
        </w:tc>
      </w:tr>
      <w:tr>
        <w:trPr>
          <w:trHeight w:val="420" w:hRule="exact"/>
        </w:trPr>
        <w:tc>
          <w:tcPr>
            <w:tcW w:w="166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68,104,718.36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66,351,388.42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2.64%</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18.86%</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54,911,345.95</w:t>
            </w:r>
          </w:p>
        </w:tc>
      </w:tr>
    </w:tbl>
    <w:p>
      <w:pPr>
        <w:pStyle w:val="BodyText"/>
        <w:spacing w:line="292" w:lineRule="exact"/>
        <w:ind w:left="480" w:right="1662" w:firstLine="239"/>
        <w:jc w:val="left"/>
      </w:pPr>
      <w:r>
        <w:rPr>
          <w:spacing w:val="2"/>
        </w:rPr>
        <w:t>说明：（</w:t>
      </w:r>
      <w:r>
        <w:rPr>
          <w:rFonts w:ascii="Times New Roman" w:hAnsi="Times New Roman" w:cs="Times New Roman" w:eastAsia="Times New Roman" w:hint="default"/>
          <w:spacing w:val="2"/>
        </w:rPr>
        <w:t>1</w:t>
      </w:r>
      <w:r>
        <w:rPr>
          <w:spacing w:val="2"/>
        </w:rPr>
        <w:t>）财务费用的变化主要体现在：</w:t>
      </w:r>
      <w:r>
        <w:rPr>
          <w:rFonts w:ascii="Times New Roman" w:hAnsi="Times New Roman" w:cs="Times New Roman" w:eastAsia="Times New Roman" w:hint="default"/>
          <w:spacing w:val="2"/>
        </w:rPr>
        <w:t>a.</w:t>
      </w:r>
      <w:r>
        <w:rPr>
          <w:spacing w:val="2"/>
        </w:rPr>
        <w:t>主要是公司银行存款明显增加所</w:t>
      </w:r>
    </w:p>
    <w:p>
      <w:pPr>
        <w:pStyle w:val="BodyText"/>
        <w:spacing w:line="338" w:lineRule="auto" w:before="133"/>
        <w:ind w:left="480" w:right="1796"/>
        <w:jc w:val="both"/>
      </w:pPr>
      <w:r>
        <w:rPr>
          <w:spacing w:val="2"/>
        </w:rPr>
        <w:t>带来的利息收入；</w:t>
      </w:r>
      <w:r>
        <w:rPr>
          <w:rFonts w:ascii="Times New Roman" w:hAnsi="Times New Roman" w:cs="Times New Roman" w:eastAsia="Times New Roman" w:hint="default"/>
          <w:spacing w:val="2"/>
        </w:rPr>
        <w:t>b.</w:t>
      </w:r>
      <w:r>
        <w:rPr>
          <w:spacing w:val="2"/>
        </w:rPr>
        <w:t>由于日元升值所带来的汇兑收益。（</w:t>
      </w:r>
      <w:r>
        <w:rPr>
          <w:rFonts w:ascii="Times New Roman" w:hAnsi="Times New Roman" w:cs="Times New Roman" w:eastAsia="Times New Roman" w:hint="default"/>
          <w:spacing w:val="2"/>
        </w:rPr>
        <w:t>2</w:t>
      </w:r>
      <w:r>
        <w:rPr>
          <w:spacing w:val="2"/>
        </w:rPr>
        <w:t>）所得税费用增加主</w:t>
      </w:r>
      <w:r>
        <w:rPr>
          <w:spacing w:val="-114"/>
        </w:rPr>
        <w:t> </w:t>
      </w:r>
      <w:r>
        <w:rPr>
          <w:spacing w:val="-114"/>
        </w:rPr>
      </w:r>
      <w:r>
        <w:rPr/>
        <w:t>要是由于利润增加所致。</w:t>
      </w:r>
    </w:p>
    <w:p>
      <w:pPr>
        <w:spacing w:line="240" w:lineRule="auto" w:before="10"/>
        <w:rPr>
          <w:rFonts w:ascii="宋体" w:hAnsi="宋体" w:cs="宋体" w:eastAsia="宋体" w:hint="default"/>
          <w:sz w:val="35"/>
          <w:szCs w:val="35"/>
        </w:rPr>
      </w:pPr>
    </w:p>
    <w:p>
      <w:pPr>
        <w:pStyle w:val="BodyText"/>
        <w:spacing w:line="240" w:lineRule="auto"/>
        <w:ind w:left="480" w:right="0"/>
        <w:jc w:val="both"/>
      </w:pPr>
      <w:r>
        <w:rPr/>
        <w:t>报告期内公司享受的所得税税收优惠有：</w:t>
      </w:r>
    </w:p>
    <w:p>
      <w:pPr>
        <w:pStyle w:val="BodyText"/>
        <w:spacing w:line="348" w:lineRule="auto" w:before="152"/>
        <w:ind w:left="480" w:right="1703" w:firstLine="427"/>
        <w:jc w:val="both"/>
      </w:pPr>
      <w:r>
        <w:rPr/>
        <w:t>（</w:t>
      </w:r>
      <w:r>
        <w:rPr>
          <w:rFonts w:ascii="Times New Roman" w:hAnsi="Times New Roman" w:cs="Times New Roman" w:eastAsia="Times New Roman" w:hint="default"/>
        </w:rPr>
        <w:t>1</w:t>
      </w:r>
      <w:r>
        <w:rPr/>
        <w:t>）根据财政部、国家税务总局、海关总署“财税</w:t>
      </w:r>
      <w:r>
        <w:rPr>
          <w:rFonts w:ascii="Times New Roman" w:hAnsi="Times New Roman" w:cs="Times New Roman" w:eastAsia="Times New Roman" w:hint="default"/>
        </w:rPr>
        <w:t>[2000]25</w:t>
      </w:r>
      <w:r>
        <w:rPr>
          <w:rFonts w:ascii="Times New Roman" w:hAnsi="Times New Roman" w:cs="Times New Roman" w:eastAsia="Times New Roman" w:hint="default"/>
          <w:spacing w:val="21"/>
        </w:rPr>
        <w:t> </w:t>
      </w:r>
      <w:r>
        <w:rPr/>
        <w:t>号”《关于鼓 </w:t>
      </w:r>
      <w:r>
        <w:rPr>
          <w:spacing w:val="-3"/>
        </w:rPr>
        <w:t>励软件产业和集成电路产业发展有关税收政策问题的通知》及国家税务总局“国</w:t>
      </w:r>
      <w:r>
        <w:rPr>
          <w:spacing w:val="-111"/>
        </w:rPr>
        <w:t> </w:t>
      </w:r>
      <w:r>
        <w:rPr>
          <w:spacing w:val="-111"/>
        </w:rPr>
      </w:r>
      <w:r>
        <w:rPr/>
        <w:t>税发</w:t>
      </w:r>
      <w:r>
        <w:rPr>
          <w:rFonts w:ascii="Times New Roman" w:hAnsi="Times New Roman" w:cs="Times New Roman" w:eastAsia="Times New Roman" w:hint="default"/>
        </w:rPr>
        <w:t>[2003]82 </w:t>
      </w:r>
      <w:r>
        <w:rPr>
          <w:spacing w:val="-3"/>
        </w:rPr>
        <w:t>号”《国家税务总局关于软件企业和高新技术企业所得税优惠政策</w:t>
      </w:r>
      <w:r>
        <w:rPr>
          <w:spacing w:val="-110"/>
        </w:rPr>
        <w:t> </w:t>
      </w:r>
      <w:r>
        <w:rPr>
          <w:spacing w:val="-110"/>
        </w:rPr>
      </w:r>
      <w:r>
        <w:rPr>
          <w:spacing w:val="-3"/>
        </w:rPr>
        <w:t>有关规定执行口径等问题的通知》的规定，本公司享受自开始获利年度起，第一</w:t>
      </w:r>
      <w:r>
        <w:rPr>
          <w:spacing w:val="-111"/>
        </w:rPr>
        <w:t> </w:t>
      </w:r>
      <w:r>
        <w:rPr>
          <w:spacing w:val="-111"/>
        </w:rPr>
      </w:r>
      <w:r>
        <w:rPr/>
        <w:t>年和第二年免征企业所得税，第三年至第五年减半征收企业所得税的优惠政策。</w:t>
      </w:r>
    </w:p>
    <w:p>
      <w:pPr>
        <w:pStyle w:val="BodyText"/>
        <w:spacing w:line="240" w:lineRule="auto" w:before="46"/>
        <w:ind w:left="1027" w:right="1662"/>
        <w:jc w:val="left"/>
        <w:rPr>
          <w:rFonts w:ascii="Times New Roman" w:hAnsi="Times New Roman" w:cs="Times New Roman" w:eastAsia="Times New Roman" w:hint="default"/>
        </w:rPr>
      </w:pPr>
      <w:r>
        <w:rPr>
          <w:spacing w:val="-6"/>
        </w:rPr>
        <w:t>减免税期限：</w:t>
      </w:r>
      <w:r>
        <w:rPr>
          <w:rFonts w:ascii="Times New Roman" w:hAnsi="Times New Roman" w:cs="Times New Roman" w:eastAsia="Times New Roman" w:hint="default"/>
          <w:spacing w:val="-6"/>
        </w:rPr>
        <w:t>2006</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4"/>
        </w:rPr>
        <w:t>日免征企业所得税，</w:t>
      </w:r>
      <w:r>
        <w:rPr>
          <w:rFonts w:ascii="Times New Roman" w:hAnsi="Times New Roman" w:cs="Times New Roman" w:eastAsia="Times New Roman" w:hint="default"/>
          <w:spacing w:val="-4"/>
        </w:rPr>
        <w:t>2008</w:t>
      </w:r>
    </w:p>
    <w:p>
      <w:pPr>
        <w:pStyle w:val="BodyText"/>
        <w:spacing w:line="240" w:lineRule="auto" w:before="133"/>
        <w:ind w:left="480" w:right="0"/>
        <w:jc w:val="both"/>
      </w:pPr>
      <w:r>
        <w:rPr/>
        <w:t>年</w:t>
      </w:r>
      <w:r>
        <w:rPr>
          <w:spacing w:val="-61"/>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 </w:t>
      </w:r>
      <w:r>
        <w:rPr/>
        <w:t>日至</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日减半征收。</w:t>
      </w:r>
    </w:p>
    <w:p>
      <w:pPr>
        <w:pStyle w:val="BodyText"/>
        <w:spacing w:line="338" w:lineRule="auto" w:before="136"/>
        <w:ind w:left="480" w:right="1796" w:firstLine="427"/>
        <w:jc w:val="both"/>
      </w:pPr>
      <w:r>
        <w:rPr>
          <w:spacing w:val="2"/>
        </w:rPr>
        <w:t>（</w:t>
      </w:r>
      <w:r>
        <w:rPr>
          <w:rFonts w:ascii="Times New Roman" w:hAnsi="Times New Roman" w:cs="Times New Roman" w:eastAsia="Times New Roman" w:hint="default"/>
          <w:spacing w:val="2"/>
        </w:rPr>
        <w:t>2</w:t>
      </w:r>
      <w:r>
        <w:rPr>
          <w:spacing w:val="2"/>
        </w:rPr>
        <w:t>）根据国家发展和改革委员会、工业和信息化部、商务部、国家税务总 </w:t>
      </w:r>
      <w:r>
        <w:rPr/>
        <w:t>局《关于发布 </w:t>
      </w:r>
      <w:r>
        <w:rPr>
          <w:rFonts w:ascii="Times New Roman" w:hAnsi="Times New Roman" w:cs="Times New Roman" w:eastAsia="Times New Roman" w:hint="default"/>
        </w:rPr>
        <w:t>2010</w:t>
      </w:r>
      <w:r>
        <w:rPr>
          <w:rFonts w:ascii="Times New Roman" w:hAnsi="Times New Roman" w:cs="Times New Roman" w:eastAsia="Times New Roman" w:hint="default"/>
          <w:spacing w:val="-34"/>
        </w:rPr>
        <w:t> </w:t>
      </w:r>
      <w:r>
        <w:rPr/>
        <w:t>年度国家规划布局内重点软件企业名单的通知》“发改高技</w:t>
      </w:r>
    </w:p>
    <w:p>
      <w:pPr>
        <w:pStyle w:val="BodyText"/>
        <w:spacing w:line="348" w:lineRule="auto" w:before="24"/>
        <w:ind w:left="480" w:right="1796"/>
        <w:jc w:val="both"/>
      </w:pPr>
      <w:r>
        <w:rPr>
          <w:rFonts w:ascii="宋体" w:hAnsi="宋体" w:cs="宋体" w:eastAsia="宋体" w:hint="default"/>
        </w:rPr>
        <w:t>[2011] 342</w:t>
      </w:r>
      <w:r>
        <w:rPr>
          <w:rFonts w:ascii="宋体" w:hAnsi="宋体" w:cs="宋体" w:eastAsia="宋体" w:hint="default"/>
          <w:spacing w:val="17"/>
        </w:rPr>
        <w:t> </w:t>
      </w:r>
      <w:r>
        <w:rPr/>
        <w:t>号”和财政部、国家税务总局《关于企业所得税若干优惠政策的通 </w:t>
      </w:r>
      <w:r>
        <w:rPr>
          <w:spacing w:val="-7"/>
        </w:rPr>
        <w:t>知》“财税</w:t>
      </w:r>
      <w:r>
        <w:rPr>
          <w:rFonts w:ascii="Times New Roman" w:hAnsi="Times New Roman" w:cs="Times New Roman" w:eastAsia="Times New Roman" w:hint="default"/>
          <w:spacing w:val="-7"/>
        </w:rPr>
        <w:t>[2008]1</w:t>
      </w:r>
      <w:r>
        <w:rPr>
          <w:rFonts w:ascii="Times New Roman" w:hAnsi="Times New Roman" w:cs="Times New Roman" w:eastAsia="Times New Roman" w:hint="default"/>
          <w:spacing w:val="28"/>
        </w:rPr>
        <w:t> </w:t>
      </w:r>
      <w:r>
        <w:rPr>
          <w:spacing w:val="-5"/>
        </w:rPr>
        <w:t>号”的规定，本公司属于国家规划布局内重点软件企业，</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56"/>
        </w:rPr>
        <w:t> </w:t>
      </w:r>
      <w:r>
        <w:rPr/>
        <w:t>年当年未享受低于</w:t>
      </w:r>
      <w:r>
        <w:rPr>
          <w:spacing w:val="-61"/>
        </w:rPr>
        <w:t> </w:t>
      </w:r>
      <w:r>
        <w:rPr>
          <w:rFonts w:ascii="Times New Roman" w:hAnsi="Times New Roman" w:cs="Times New Roman" w:eastAsia="Times New Roman" w:hint="default"/>
        </w:rPr>
        <w:t>10%</w:t>
      </w:r>
      <w:r>
        <w:rPr/>
        <w:t>的税率优惠的，减按</w:t>
      </w:r>
      <w:r>
        <w:rPr>
          <w:spacing w:val="-61"/>
        </w:rPr>
        <w:t> </w:t>
      </w:r>
      <w:r>
        <w:rPr>
          <w:rFonts w:ascii="Times New Roman" w:hAnsi="Times New Roman" w:cs="Times New Roman" w:eastAsia="Times New Roman" w:hint="default"/>
        </w:rPr>
        <w:t>10%</w:t>
      </w:r>
      <w:r>
        <w:rPr/>
        <w:t>的税率征收企业所得税。</w:t>
      </w:r>
    </w:p>
    <w:p>
      <w:pPr>
        <w:pStyle w:val="BodyText"/>
        <w:spacing w:line="350" w:lineRule="auto" w:before="16"/>
        <w:ind w:left="480" w:right="1799" w:firstLine="359"/>
        <w:jc w:val="both"/>
      </w:pPr>
      <w:r>
        <w:rPr>
          <w:spacing w:val="-3"/>
        </w:rPr>
        <w:t>（</w:t>
      </w:r>
      <w:r>
        <w:rPr>
          <w:rFonts w:ascii="Times New Roman" w:hAnsi="Times New Roman" w:cs="Times New Roman" w:eastAsia="Times New Roman" w:hint="default"/>
          <w:spacing w:val="-3"/>
        </w:rPr>
        <w:t>3</w:t>
      </w:r>
      <w:r>
        <w:rPr>
          <w:spacing w:val="-3"/>
        </w:rPr>
        <w:t>）根据《中华人民共和国企业所得税法》第三十条和《中华人民共和国企</w:t>
      </w:r>
      <w:r>
        <w:rPr/>
        <w:t> </w:t>
      </w:r>
      <w:r>
        <w:rPr>
          <w:spacing w:val="-3"/>
        </w:rPr>
        <w:t>业所得税法实施条例》第九十五条的规定，本公司为开发新技术、新产品、新工</w:t>
      </w:r>
      <w:r>
        <w:rPr>
          <w:spacing w:val="-111"/>
        </w:rPr>
        <w:t> </w:t>
      </w:r>
      <w:r>
        <w:rPr>
          <w:spacing w:val="-111"/>
        </w:rPr>
      </w:r>
      <w:r>
        <w:rPr>
          <w:spacing w:val="-3"/>
        </w:rPr>
        <w:t>艺发生的研究开发费用，未形成无形资产计入当期损益的，在按照规定据实扣除</w:t>
      </w:r>
      <w:r>
        <w:rPr>
          <w:spacing w:val="-111"/>
        </w:rPr>
        <w:t> </w:t>
      </w:r>
      <w:r>
        <w:rPr>
          <w:spacing w:val="-111"/>
        </w:rPr>
      </w:r>
      <w:r>
        <w:rPr/>
        <w:t>的基础上，按照研究开发费用的</w:t>
      </w:r>
      <w:r>
        <w:rPr>
          <w:spacing w:val="-61"/>
        </w:rPr>
        <w:t> </w:t>
      </w:r>
      <w:r>
        <w:rPr>
          <w:rFonts w:ascii="Times New Roman" w:hAnsi="Times New Roman" w:cs="Times New Roman" w:eastAsia="Times New Roman" w:hint="default"/>
        </w:rPr>
        <w:t>50%</w:t>
      </w:r>
      <w:r>
        <w:rPr/>
        <w:t>加计扣除。</w:t>
      </w:r>
    </w:p>
    <w:p>
      <w:pPr>
        <w:spacing w:line="240" w:lineRule="auto" w:before="8"/>
        <w:rPr>
          <w:rFonts w:ascii="宋体" w:hAnsi="宋体" w:cs="宋体" w:eastAsia="宋体" w:hint="default"/>
          <w:sz w:val="32"/>
          <w:szCs w:val="32"/>
        </w:rPr>
      </w:pPr>
    </w:p>
    <w:p>
      <w:pPr>
        <w:pStyle w:val="Heading2"/>
        <w:spacing w:line="240" w:lineRule="auto"/>
        <w:ind w:left="480" w:right="0"/>
        <w:jc w:val="both"/>
        <w:rPr>
          <w:b w:val="0"/>
          <w:bCs w:val="0"/>
        </w:rPr>
      </w:pPr>
      <w:r>
        <w:rPr>
          <w:rFonts w:ascii="Times New Roman" w:hAnsi="Times New Roman" w:cs="Times New Roman" w:eastAsia="Times New Roman" w:hint="default"/>
        </w:rPr>
        <w:t>4</w:t>
      </w:r>
      <w:r>
        <w:rPr/>
        <w:t>、报告期内公司资产构成情况</w:t>
      </w:r>
      <w:r>
        <w:rPr>
          <w:b w:val="0"/>
          <w:bCs w:val="0"/>
        </w:rPr>
      </w:r>
    </w:p>
    <w:p>
      <w:pPr>
        <w:spacing w:line="240" w:lineRule="auto" w:before="6"/>
        <w:rPr>
          <w:rFonts w:ascii="宋体" w:hAnsi="宋体" w:cs="宋体" w:eastAsia="宋体" w:hint="default"/>
          <w:b/>
          <w:bCs/>
          <w:sz w:val="13"/>
          <w:szCs w:val="13"/>
        </w:rPr>
      </w:pPr>
    </w:p>
    <w:tbl>
      <w:tblPr>
        <w:tblW w:w="0" w:type="auto"/>
        <w:jc w:val="left"/>
        <w:tblInd w:w="115" w:type="dxa"/>
        <w:tblLayout w:type="fixed"/>
        <w:tblCellMar>
          <w:top w:w="0" w:type="dxa"/>
          <w:left w:w="0" w:type="dxa"/>
          <w:bottom w:w="0" w:type="dxa"/>
          <w:right w:w="0" w:type="dxa"/>
        </w:tblCellMar>
        <w:tblLook w:val="01E0"/>
      </w:tblPr>
      <w:tblGrid>
        <w:gridCol w:w="1596"/>
        <w:gridCol w:w="1529"/>
        <w:gridCol w:w="1392"/>
        <w:gridCol w:w="1529"/>
        <w:gridCol w:w="1395"/>
        <w:gridCol w:w="2100"/>
      </w:tblGrid>
      <w:tr>
        <w:trPr>
          <w:trHeight w:val="418" w:hRule="exact"/>
        </w:trPr>
        <w:tc>
          <w:tcPr>
            <w:tcW w:w="1596" w:type="dxa"/>
            <w:vMerge w:val="restart"/>
            <w:tcBorders>
              <w:top w:val="single" w:sz="4" w:space="0" w:color="000000"/>
              <w:left w:val="single" w:sz="4" w:space="0" w:color="000000"/>
              <w:right w:val="single" w:sz="4" w:space="0" w:color="000000"/>
            </w:tcBorders>
            <w:shd w:val="clear" w:color="auto" w:fill="DFDFD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资产项目</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924" w:type="dxa"/>
            <w:gridSpan w:val="2"/>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0" w:type="dxa"/>
            <w:vMerge w:val="restart"/>
            <w:tcBorders>
              <w:top w:val="single" w:sz="4" w:space="0" w:color="000000"/>
              <w:left w:val="single" w:sz="4" w:space="0" w:color="000000"/>
              <w:right w:val="single" w:sz="4" w:space="0" w:color="000000"/>
            </w:tcBorders>
            <w:shd w:val="clear" w:color="auto" w:fill="DFDFDF"/>
          </w:tcPr>
          <w:p>
            <w:pPr>
              <w:pStyle w:val="TableParagraph"/>
              <w:spacing w:line="257" w:lineRule="exact"/>
              <w:ind w:left="46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变动幅度</w:t>
            </w:r>
            <w:r>
              <w:rPr>
                <w:rFonts w:ascii="Times New Roman" w:hAnsi="Times New Roman" w:cs="Times New Roman" w:eastAsia="Times New Roman" w:hint="default"/>
                <w:sz w:val="21"/>
                <w:szCs w:val="21"/>
              </w:rPr>
              <w:t>(%)</w:t>
            </w:r>
          </w:p>
        </w:tc>
      </w:tr>
      <w:tr>
        <w:trPr>
          <w:trHeight w:val="828" w:hRule="exact"/>
        </w:trPr>
        <w:tc>
          <w:tcPr>
            <w:tcW w:w="1596" w:type="dxa"/>
            <w:vMerge/>
            <w:tcBorders>
              <w:left w:val="single" w:sz="4" w:space="0" w:color="000000"/>
              <w:bottom w:val="single" w:sz="4" w:space="0" w:color="000000"/>
              <w:right w:val="single" w:sz="4" w:space="0" w:color="000000"/>
            </w:tcBorders>
            <w:shd w:val="clear" w:color="auto" w:fill="DFDFDF"/>
          </w:tcPr>
          <w:p>
            <w:pPr/>
          </w:p>
        </w:tc>
        <w:tc>
          <w:tcPr>
            <w:tcW w:w="152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39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73"/>
                <w:sz w:val="21"/>
                <w:szCs w:val="21"/>
              </w:rPr>
              <w:t> </w:t>
            </w:r>
            <w:r>
              <w:rPr>
                <w:rFonts w:ascii="宋体" w:hAnsi="宋体" w:cs="宋体" w:eastAsia="宋体" w:hint="default"/>
                <w:sz w:val="21"/>
                <w:szCs w:val="21"/>
              </w:rPr>
              <w:t>本</w:t>
            </w:r>
            <w:r>
              <w:rPr>
                <w:rFonts w:ascii="宋体" w:hAnsi="宋体" w:cs="宋体" w:eastAsia="宋体" w:hint="default"/>
                <w:spacing w:val="-73"/>
                <w:sz w:val="21"/>
                <w:szCs w:val="21"/>
              </w:rPr>
              <w:t> </w:t>
            </w:r>
            <w:r>
              <w:rPr>
                <w:rFonts w:ascii="宋体" w:hAnsi="宋体" w:cs="宋体" w:eastAsia="宋体" w:hint="default"/>
                <w:sz w:val="21"/>
                <w:szCs w:val="21"/>
              </w:rPr>
              <w:t>期</w:t>
            </w:r>
            <w:r>
              <w:rPr>
                <w:rFonts w:ascii="宋体" w:hAnsi="宋体" w:cs="宋体" w:eastAsia="宋体" w:hint="default"/>
                <w:spacing w:val="-73"/>
                <w:sz w:val="21"/>
                <w:szCs w:val="21"/>
              </w:rPr>
              <w:t> </w:t>
            </w:r>
            <w:r>
              <w:rPr>
                <w:rFonts w:ascii="宋体" w:hAnsi="宋体" w:cs="宋体" w:eastAsia="宋体" w:hint="default"/>
                <w:sz w:val="21"/>
                <w:szCs w:val="21"/>
              </w:rPr>
              <w:t>总</w:t>
            </w:r>
            <w:r>
              <w:rPr>
                <w:rFonts w:ascii="宋体" w:hAnsi="宋体" w:cs="宋体" w:eastAsia="宋体" w:hint="default"/>
                <w:spacing w:val="-76"/>
                <w:sz w:val="21"/>
                <w:szCs w:val="21"/>
              </w:rPr>
              <w:t> </w:t>
            </w:r>
            <w:r>
              <w:rPr>
                <w:rFonts w:ascii="宋体" w:hAnsi="宋体" w:cs="宋体" w:eastAsia="宋体" w:hint="default"/>
                <w:sz w:val="21"/>
                <w:szCs w:val="21"/>
              </w:rPr>
              <w:t>资</w:t>
            </w:r>
          </w:p>
          <w:p>
            <w:pPr>
              <w:pStyle w:val="TableParagraph"/>
              <w:spacing w:line="240" w:lineRule="auto" w:before="135"/>
              <w:ind w:left="103" w:right="0"/>
              <w:jc w:val="left"/>
              <w:rPr>
                <w:rFonts w:ascii="宋体" w:hAnsi="宋体" w:cs="宋体" w:eastAsia="宋体" w:hint="default"/>
                <w:sz w:val="21"/>
                <w:szCs w:val="21"/>
              </w:rPr>
            </w:pPr>
            <w:r>
              <w:rPr>
                <w:rFonts w:ascii="宋体" w:hAnsi="宋体" w:cs="宋体" w:eastAsia="宋体" w:hint="default"/>
                <w:sz w:val="21"/>
                <w:szCs w:val="21"/>
              </w:rPr>
              <w:t>产比重</w:t>
            </w:r>
          </w:p>
        </w:tc>
        <w:tc>
          <w:tcPr>
            <w:tcW w:w="152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39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73"/>
                <w:sz w:val="21"/>
                <w:szCs w:val="21"/>
              </w:rPr>
              <w:t> </w:t>
            </w:r>
            <w:r>
              <w:rPr>
                <w:rFonts w:ascii="宋体" w:hAnsi="宋体" w:cs="宋体" w:eastAsia="宋体" w:hint="default"/>
                <w:sz w:val="21"/>
                <w:szCs w:val="21"/>
              </w:rPr>
              <w:t>本</w:t>
            </w:r>
            <w:r>
              <w:rPr>
                <w:rFonts w:ascii="宋体" w:hAnsi="宋体" w:cs="宋体" w:eastAsia="宋体" w:hint="default"/>
                <w:spacing w:val="-73"/>
                <w:sz w:val="21"/>
                <w:szCs w:val="21"/>
              </w:rPr>
              <w:t> </w:t>
            </w:r>
            <w:r>
              <w:rPr>
                <w:rFonts w:ascii="宋体" w:hAnsi="宋体" w:cs="宋体" w:eastAsia="宋体" w:hint="default"/>
                <w:sz w:val="21"/>
                <w:szCs w:val="21"/>
              </w:rPr>
              <w:t>期</w:t>
            </w:r>
            <w:r>
              <w:rPr>
                <w:rFonts w:ascii="宋体" w:hAnsi="宋体" w:cs="宋体" w:eastAsia="宋体" w:hint="default"/>
                <w:spacing w:val="-73"/>
                <w:sz w:val="21"/>
                <w:szCs w:val="21"/>
              </w:rPr>
              <w:t> </w:t>
            </w:r>
            <w:r>
              <w:rPr>
                <w:rFonts w:ascii="宋体" w:hAnsi="宋体" w:cs="宋体" w:eastAsia="宋体" w:hint="default"/>
                <w:sz w:val="21"/>
                <w:szCs w:val="21"/>
              </w:rPr>
              <w:t>总</w:t>
            </w:r>
            <w:r>
              <w:rPr>
                <w:rFonts w:ascii="宋体" w:hAnsi="宋体" w:cs="宋体" w:eastAsia="宋体" w:hint="default"/>
                <w:spacing w:val="-76"/>
                <w:sz w:val="21"/>
                <w:szCs w:val="21"/>
              </w:rPr>
              <w:t> </w:t>
            </w:r>
            <w:r>
              <w:rPr>
                <w:rFonts w:ascii="宋体" w:hAnsi="宋体" w:cs="宋体" w:eastAsia="宋体" w:hint="default"/>
                <w:sz w:val="21"/>
                <w:szCs w:val="21"/>
              </w:rPr>
              <w:t>资</w:t>
            </w:r>
          </w:p>
          <w:p>
            <w:pPr>
              <w:pStyle w:val="TableParagraph"/>
              <w:spacing w:line="240" w:lineRule="auto" w:before="135"/>
              <w:ind w:left="103" w:right="0"/>
              <w:jc w:val="left"/>
              <w:rPr>
                <w:rFonts w:ascii="宋体" w:hAnsi="宋体" w:cs="宋体" w:eastAsia="宋体" w:hint="default"/>
                <w:sz w:val="21"/>
                <w:szCs w:val="21"/>
              </w:rPr>
            </w:pPr>
            <w:r>
              <w:rPr>
                <w:rFonts w:ascii="宋体" w:hAnsi="宋体" w:cs="宋体" w:eastAsia="宋体" w:hint="default"/>
                <w:sz w:val="21"/>
                <w:szCs w:val="21"/>
              </w:rPr>
              <w:t>产比重</w:t>
            </w:r>
          </w:p>
        </w:tc>
        <w:tc>
          <w:tcPr>
            <w:tcW w:w="2100" w:type="dxa"/>
            <w:vMerge/>
            <w:tcBorders>
              <w:left w:val="single" w:sz="4" w:space="0" w:color="000000"/>
              <w:bottom w:val="single" w:sz="4" w:space="0" w:color="000000"/>
              <w:right w:val="single" w:sz="4" w:space="0" w:color="000000"/>
            </w:tcBorders>
            <w:shd w:val="clear" w:color="auto" w:fill="DFDFDF"/>
          </w:tcPr>
          <w:p>
            <w:pP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171,545,154.07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31" w:right="0"/>
              <w:jc w:val="left"/>
              <w:rPr>
                <w:rFonts w:ascii="Times New Roman" w:hAnsi="Times New Roman" w:cs="Times New Roman" w:eastAsia="Times New Roman" w:hint="default"/>
                <w:sz w:val="21"/>
                <w:szCs w:val="21"/>
              </w:rPr>
            </w:pPr>
            <w:r>
              <w:rPr>
                <w:rFonts w:ascii="Times New Roman"/>
                <w:sz w:val="21"/>
              </w:rPr>
              <w:t>63.42%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142,279,204.93</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31" w:right="0"/>
              <w:jc w:val="left"/>
              <w:rPr>
                <w:rFonts w:ascii="Times New Roman" w:hAnsi="Times New Roman" w:cs="Times New Roman" w:eastAsia="Times New Roman" w:hint="default"/>
                <w:sz w:val="21"/>
                <w:szCs w:val="21"/>
              </w:rPr>
            </w:pPr>
            <w:r>
              <w:rPr>
                <w:rFonts w:ascii="Times New Roman"/>
                <w:sz w:val="21"/>
              </w:rPr>
              <w:t>67.38%</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20.57</w:t>
            </w:r>
          </w:p>
        </w:tc>
      </w:tr>
    </w:tbl>
    <w:p>
      <w:pPr>
        <w:spacing w:after="0" w:line="240" w:lineRule="auto"/>
        <w:jc w:val="right"/>
        <w:rPr>
          <w:rFonts w:ascii="Times New Roman" w:hAnsi="Times New Roman" w:cs="Times New Roman" w:eastAsia="Times New Roman" w:hint="default"/>
          <w:sz w:val="21"/>
          <w:szCs w:val="21"/>
        </w:rPr>
        <w:sectPr>
          <w:pgSz w:w="11910" w:h="16840"/>
          <w:pgMar w:header="884" w:footer="1186" w:top="1140" w:bottom="1380" w:left="1320" w:right="0"/>
        </w:sectPr>
      </w:pPr>
    </w:p>
    <w:p>
      <w:pPr>
        <w:spacing w:line="240" w:lineRule="auto" w:before="6"/>
        <w:rPr>
          <w:rFonts w:ascii="宋体" w:hAnsi="宋体" w:cs="宋体" w:eastAsia="宋体" w:hint="default"/>
          <w:b/>
          <w:bCs/>
          <w:sz w:val="21"/>
          <w:szCs w:val="21"/>
        </w:rPr>
      </w:pPr>
    </w:p>
    <w:tbl>
      <w:tblPr>
        <w:tblW w:w="0" w:type="auto"/>
        <w:jc w:val="left"/>
        <w:tblInd w:w="115" w:type="dxa"/>
        <w:tblLayout w:type="fixed"/>
        <w:tblCellMar>
          <w:top w:w="0" w:type="dxa"/>
          <w:left w:w="0" w:type="dxa"/>
          <w:bottom w:w="0" w:type="dxa"/>
          <w:right w:w="0" w:type="dxa"/>
        </w:tblCellMar>
        <w:tblLook w:val="01E0"/>
      </w:tblPr>
      <w:tblGrid>
        <w:gridCol w:w="1596"/>
        <w:gridCol w:w="1529"/>
        <w:gridCol w:w="1392"/>
        <w:gridCol w:w="1529"/>
        <w:gridCol w:w="1395"/>
        <w:gridCol w:w="2100"/>
      </w:tblGrid>
      <w:tr>
        <w:trPr>
          <w:trHeight w:val="322" w:hRule="exact"/>
        </w:trPr>
        <w:tc>
          <w:tcPr>
            <w:tcW w:w="159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3,827,292.55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1.42%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应收帐款</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74,590,253.79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27.58%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55,553,676.46</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26.31%</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34.27</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预付帐款</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4,534,626.70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1.68%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496,532.16</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0.24%</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813.26</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pacing w:val="-1"/>
                <w:sz w:val="21"/>
              </w:rPr>
              <w:t>5,684,555.49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2.10%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2,446,632.02</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z w:val="21"/>
              </w:rPr>
              <w:t>1.16%</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132.34</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918,012.92</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0.34%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3,830,321.79</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1.81%</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-76.03</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3,886,052.52</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1.44%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3,809,105.30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1.80%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2.02</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251,882.25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0.09%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283,538.23</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0.13%</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-11.16</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1,240,204.53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0.46%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1,786,003.25</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0.85%</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-30.56</w:t>
            </w:r>
          </w:p>
        </w:tc>
      </w:tr>
      <w:tr>
        <w:trPr>
          <w:trHeight w:val="634" w:hRule="exact"/>
        </w:trPr>
        <w:tc>
          <w:tcPr>
            <w:tcW w:w="159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7"/>
                <w:sz w:val="21"/>
                <w:szCs w:val="21"/>
              </w:rPr>
              <w:t>递延所得税资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1,020,546.39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0.38%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683,169.19</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0.32%</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49.38</w:t>
            </w:r>
          </w:p>
        </w:tc>
      </w:tr>
      <w:tr>
        <w:trPr>
          <w:trHeight w:val="636" w:hRule="exact"/>
        </w:trPr>
        <w:tc>
          <w:tcPr>
            <w:tcW w:w="159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7"/>
                <w:sz w:val="21"/>
                <w:szCs w:val="21"/>
              </w:rPr>
              <w:t>其他非流动资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pacing w:val="-1"/>
                <w:sz w:val="21"/>
              </w:rPr>
              <w:t>2,975,000.00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1.10%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w w:val="100"/>
                <w:sz w:val="21"/>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z w:val="21"/>
              </w:rPr>
              <w:t>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270,473,581.21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100.00%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211,168,183.33</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z w:val="21"/>
              </w:rPr>
              <w:t>100.00%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28.08</w:t>
            </w:r>
          </w:p>
        </w:tc>
      </w:tr>
    </w:tbl>
    <w:p>
      <w:pPr>
        <w:pStyle w:val="BodyText"/>
        <w:spacing w:line="274" w:lineRule="exact"/>
        <w:ind w:left="480" w:right="1662"/>
        <w:jc w:val="left"/>
      </w:pPr>
      <w:r>
        <w:rPr/>
        <w:t>变动原因：</w:t>
      </w:r>
    </w:p>
    <w:p>
      <w:pPr>
        <w:pStyle w:val="BodyText"/>
        <w:spacing w:line="240" w:lineRule="auto" w:before="154"/>
        <w:ind w:left="360" w:right="1662"/>
        <w:jc w:val="left"/>
      </w:pPr>
      <w:r>
        <w:rPr/>
        <w:t>（</w:t>
      </w:r>
      <w:r>
        <w:rPr>
          <w:rFonts w:ascii="Times New Roman" w:hAnsi="Times New Roman" w:cs="Times New Roman" w:eastAsia="Times New Roman" w:hint="default"/>
        </w:rPr>
        <w:t>1</w:t>
      </w:r>
      <w:r>
        <w:rPr/>
        <w:t>）货币资金，主要是本年度经营活动产生的现金流量净额所致；</w:t>
      </w:r>
    </w:p>
    <w:p>
      <w:pPr>
        <w:pStyle w:val="BodyText"/>
        <w:spacing w:line="338" w:lineRule="auto" w:before="133"/>
        <w:ind w:left="480" w:right="1789" w:hanging="120"/>
        <w:jc w:val="left"/>
      </w:pPr>
      <w:r>
        <w:rPr/>
        <w:t>（</w:t>
      </w:r>
      <w:r>
        <w:rPr>
          <w:rFonts w:ascii="Times New Roman" w:hAnsi="Times New Roman" w:cs="Times New Roman" w:eastAsia="Times New Roman" w:hint="default"/>
        </w:rPr>
        <w:t>2</w:t>
      </w:r>
      <w:r>
        <w:rPr/>
        <w:t>）应收票据，主要是由于应收票据</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日余额于本年度尚未到期 所致；</w:t>
      </w:r>
    </w:p>
    <w:p>
      <w:pPr>
        <w:pStyle w:val="BodyText"/>
        <w:spacing w:line="338" w:lineRule="auto" w:before="53"/>
        <w:ind w:left="480" w:right="1782" w:hanging="120"/>
        <w:jc w:val="left"/>
      </w:pPr>
      <w:r>
        <w:rPr/>
        <w:t>（</w:t>
      </w:r>
      <w:r>
        <w:rPr>
          <w:rFonts w:ascii="Times New Roman" w:hAnsi="Times New Roman" w:cs="Times New Roman" w:eastAsia="Times New Roman" w:hint="default"/>
        </w:rPr>
        <w:t>3</w:t>
      </w:r>
      <w:r>
        <w:rPr/>
        <w:t>）应收帐款，主要是由于 </w:t>
      </w:r>
      <w:r>
        <w:rPr>
          <w:rFonts w:ascii="Times New Roman" w:hAnsi="Times New Roman" w:cs="Times New Roman" w:eastAsia="Times New Roman" w:hint="default"/>
        </w:rPr>
        <w:t>2010</w:t>
      </w:r>
      <w:r>
        <w:rPr>
          <w:rFonts w:ascii="Times New Roman" w:hAnsi="Times New Roman" w:cs="Times New Roman" w:eastAsia="Times New Roman" w:hint="default"/>
          <w:spacing w:val="-36"/>
        </w:rPr>
        <w:t> </w:t>
      </w:r>
      <w:r>
        <w:rPr/>
        <w:t>年度大项目增多、实施周期长且收款时点拉长 所致。</w:t>
      </w:r>
    </w:p>
    <w:p>
      <w:pPr>
        <w:pStyle w:val="BodyText"/>
        <w:spacing w:line="338" w:lineRule="auto" w:before="53"/>
        <w:ind w:left="480" w:right="1794" w:hanging="120"/>
        <w:jc w:val="left"/>
      </w:pPr>
      <w:r>
        <w:rPr>
          <w:spacing w:val="-3"/>
        </w:rPr>
        <w:t>（</w:t>
      </w:r>
      <w:r>
        <w:rPr>
          <w:rFonts w:ascii="Times New Roman" w:hAnsi="Times New Roman" w:cs="Times New Roman" w:eastAsia="Times New Roman" w:hint="default"/>
          <w:spacing w:val="-3"/>
        </w:rPr>
        <w:t>4</w:t>
      </w:r>
      <w:r>
        <w:rPr>
          <w:spacing w:val="-3"/>
        </w:rPr>
        <w:t>）其他应收款，主要是因为公司上市申请过程中发生的先期支付的审计、律师</w:t>
      </w:r>
      <w:r>
        <w:rPr>
          <w:spacing w:val="-109"/>
        </w:rPr>
        <w:t> </w:t>
      </w:r>
      <w:r>
        <w:rPr>
          <w:spacing w:val="-109"/>
        </w:rPr>
      </w:r>
      <w:r>
        <w:rPr/>
        <w:t>费用等发行费用暂计入该科目所致。</w:t>
      </w:r>
    </w:p>
    <w:p>
      <w:pPr>
        <w:pStyle w:val="BodyText"/>
        <w:spacing w:line="240" w:lineRule="auto" w:before="53"/>
        <w:ind w:left="360" w:right="1662"/>
        <w:jc w:val="left"/>
      </w:pPr>
      <w:r>
        <w:rPr/>
        <w:t>（</w:t>
      </w:r>
      <w:r>
        <w:rPr>
          <w:rFonts w:ascii="Times New Roman" w:hAnsi="Times New Roman" w:cs="Times New Roman" w:eastAsia="Times New Roman" w:hint="default"/>
        </w:rPr>
        <w:t>5</w:t>
      </w:r>
      <w:r>
        <w:rPr/>
        <w:t>）存货，主要是因为</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年底尚未验收交付的软件库存减少所致。</w:t>
      </w:r>
    </w:p>
    <w:p>
      <w:pPr>
        <w:pStyle w:val="BodyText"/>
        <w:spacing w:line="240" w:lineRule="auto" w:before="135"/>
        <w:ind w:left="360" w:right="1662"/>
        <w:jc w:val="left"/>
      </w:pPr>
      <w:r>
        <w:rPr/>
        <w:t>（</w:t>
      </w:r>
      <w:r>
        <w:rPr>
          <w:rFonts w:ascii="Times New Roman" w:hAnsi="Times New Roman" w:cs="Times New Roman" w:eastAsia="Times New Roman" w:hint="default"/>
        </w:rPr>
        <w:t>6</w:t>
      </w:r>
      <w:r>
        <w:rPr/>
        <w:t>）递延所得税资产，主要是因为应收帐款坏帐准备增加所致。</w:t>
      </w:r>
    </w:p>
    <w:p>
      <w:pPr>
        <w:pStyle w:val="BodyText"/>
        <w:spacing w:line="240" w:lineRule="auto" w:before="133"/>
        <w:ind w:left="360" w:right="1662"/>
        <w:jc w:val="left"/>
      </w:pPr>
      <w:r>
        <w:rPr/>
        <w:t>（</w:t>
      </w:r>
      <w:r>
        <w:rPr>
          <w:rFonts w:ascii="Times New Roman" w:hAnsi="Times New Roman" w:cs="Times New Roman" w:eastAsia="Times New Roman" w:hint="default"/>
        </w:rPr>
        <w:t>7</w:t>
      </w:r>
      <w:r>
        <w:rPr/>
        <w:t>）其他非流动资产，主要是因为公司购入会员证所致。</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Heading2"/>
        <w:spacing w:line="240" w:lineRule="auto"/>
        <w:ind w:left="480" w:right="1662"/>
        <w:jc w:val="left"/>
        <w:rPr>
          <w:b w:val="0"/>
          <w:bCs w:val="0"/>
        </w:rPr>
      </w:pPr>
      <w:r>
        <w:rPr>
          <w:rFonts w:ascii="Times New Roman" w:hAnsi="Times New Roman" w:cs="Times New Roman" w:eastAsia="Times New Roman" w:hint="default"/>
        </w:rPr>
        <w:t>5</w:t>
      </w:r>
      <w:r>
        <w:rPr/>
        <w:t>、报告期内公司现金流量构成情况</w:t>
      </w:r>
      <w:r>
        <w:rPr>
          <w:b w:val="0"/>
          <w:bCs w:val="0"/>
        </w:rPr>
      </w:r>
    </w:p>
    <w:p>
      <w:pPr>
        <w:spacing w:line="240" w:lineRule="auto" w:before="6"/>
        <w:rPr>
          <w:rFonts w:ascii="宋体" w:hAnsi="宋体" w:cs="宋体" w:eastAsia="宋体" w:hint="default"/>
          <w:b/>
          <w:bCs/>
          <w:sz w:val="13"/>
          <w:szCs w:val="13"/>
        </w:rPr>
      </w:pPr>
    </w:p>
    <w:tbl>
      <w:tblPr>
        <w:tblW w:w="0" w:type="auto"/>
        <w:jc w:val="left"/>
        <w:tblInd w:w="115" w:type="dxa"/>
        <w:tblLayout w:type="fixed"/>
        <w:tblCellMar>
          <w:top w:w="0" w:type="dxa"/>
          <w:left w:w="0" w:type="dxa"/>
          <w:bottom w:w="0" w:type="dxa"/>
          <w:right w:w="0" w:type="dxa"/>
        </w:tblCellMar>
        <w:tblLook w:val="01E0"/>
      </w:tblPr>
      <w:tblGrid>
        <w:gridCol w:w="3421"/>
        <w:gridCol w:w="1980"/>
        <w:gridCol w:w="2048"/>
        <w:gridCol w:w="2093"/>
      </w:tblGrid>
      <w:tr>
        <w:trPr>
          <w:trHeight w:val="418" w:hRule="exact"/>
        </w:trPr>
        <w:tc>
          <w:tcPr>
            <w:tcW w:w="34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7" w:lineRule="exact"/>
              <w:ind w:left="6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204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7" w:lineRule="exact"/>
              <w:ind w:left="67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209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7" w:lineRule="exact"/>
              <w:ind w:left="323"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25" w:hRule="exact"/>
        </w:trPr>
        <w:tc>
          <w:tcPr>
            <w:tcW w:w="34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一、经营活动</w:t>
            </w:r>
          </w:p>
        </w:tc>
        <w:tc>
          <w:tcPr>
            <w:tcW w:w="1980"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34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经营活动现金流入总额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364,023,512.61</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334,791,037.55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8.73</w:t>
            </w:r>
          </w:p>
        </w:tc>
      </w:tr>
      <w:tr>
        <w:trPr>
          <w:trHeight w:val="420" w:hRule="exact"/>
        </w:trPr>
        <w:tc>
          <w:tcPr>
            <w:tcW w:w="34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经营活动现金流出总额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329,993,806.20</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278,961,789.14</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18.29</w:t>
            </w:r>
          </w:p>
        </w:tc>
      </w:tr>
      <w:tr>
        <w:trPr>
          <w:trHeight w:val="418" w:hRule="exact"/>
        </w:trPr>
        <w:tc>
          <w:tcPr>
            <w:tcW w:w="34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34,029,706.41</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55,829,248.41</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-39.05</w:t>
            </w:r>
          </w:p>
        </w:tc>
      </w:tr>
      <w:tr>
        <w:trPr>
          <w:trHeight w:val="418" w:hRule="exact"/>
        </w:trPr>
        <w:tc>
          <w:tcPr>
            <w:tcW w:w="34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二、投资活动</w:t>
            </w:r>
          </w:p>
        </w:tc>
        <w:tc>
          <w:tcPr>
            <w:tcW w:w="1980"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34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投资活动现金流入总额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153,406.85</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164,820.86</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-6.93</w:t>
            </w:r>
          </w:p>
        </w:tc>
      </w:tr>
      <w:tr>
        <w:trPr>
          <w:trHeight w:val="418" w:hRule="exact"/>
        </w:trPr>
        <w:tc>
          <w:tcPr>
            <w:tcW w:w="34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投资活动现金流出总额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6,154,313.05</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1,774,153.95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246.89</w:t>
            </w:r>
          </w:p>
        </w:tc>
      </w:tr>
    </w:tbl>
    <w:p>
      <w:pPr>
        <w:spacing w:after="0" w:line="240" w:lineRule="auto"/>
        <w:jc w:val="right"/>
        <w:rPr>
          <w:rFonts w:ascii="Times New Roman" w:hAnsi="Times New Roman" w:cs="Times New Roman" w:eastAsia="Times New Roman" w:hint="default"/>
          <w:sz w:val="21"/>
          <w:szCs w:val="21"/>
        </w:rPr>
        <w:sectPr>
          <w:pgSz w:w="11910" w:h="16840"/>
          <w:pgMar w:header="884" w:footer="1186" w:top="1140" w:bottom="1380" w:left="1320" w:right="0"/>
        </w:sectPr>
      </w:pPr>
    </w:p>
    <w:p>
      <w:pPr>
        <w:spacing w:line="240" w:lineRule="auto" w:before="6"/>
        <w:rPr>
          <w:rFonts w:ascii="宋体" w:hAnsi="宋体" w:cs="宋体" w:eastAsia="宋体" w:hint="default"/>
          <w:b/>
          <w:bCs/>
          <w:sz w:val="21"/>
          <w:szCs w:val="21"/>
        </w:rPr>
      </w:pPr>
    </w:p>
    <w:tbl>
      <w:tblPr>
        <w:tblW w:w="0" w:type="auto"/>
        <w:jc w:val="left"/>
        <w:tblInd w:w="115" w:type="dxa"/>
        <w:tblLayout w:type="fixed"/>
        <w:tblCellMar>
          <w:top w:w="0" w:type="dxa"/>
          <w:left w:w="0" w:type="dxa"/>
          <w:bottom w:w="0" w:type="dxa"/>
          <w:right w:w="0" w:type="dxa"/>
        </w:tblCellMar>
        <w:tblLook w:val="01E0"/>
      </w:tblPr>
      <w:tblGrid>
        <w:gridCol w:w="3421"/>
        <w:gridCol w:w="1980"/>
        <w:gridCol w:w="2048"/>
        <w:gridCol w:w="2093"/>
      </w:tblGrid>
      <w:tr>
        <w:trPr>
          <w:trHeight w:val="418" w:hRule="exact"/>
        </w:trPr>
        <w:tc>
          <w:tcPr>
            <w:tcW w:w="34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-6,000,906.20</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-1,609,333.09</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272.88</w:t>
            </w:r>
          </w:p>
        </w:tc>
      </w:tr>
      <w:tr>
        <w:trPr>
          <w:trHeight w:val="420" w:hRule="exact"/>
        </w:trPr>
        <w:tc>
          <w:tcPr>
            <w:tcW w:w="34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三、筹资活动</w:t>
            </w:r>
          </w:p>
        </w:tc>
        <w:tc>
          <w:tcPr>
            <w:tcW w:w="1980"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34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筹资活动现金流入总额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34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筹资活动现金流出总额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34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4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的影响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1,237,148.93</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-487,944.09</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-353.54</w:t>
            </w:r>
          </w:p>
        </w:tc>
      </w:tr>
      <w:tr>
        <w:trPr>
          <w:trHeight w:val="322" w:hRule="exact"/>
        </w:trPr>
        <w:tc>
          <w:tcPr>
            <w:tcW w:w="34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29,265,949.14</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53,731,971.23</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-45.53</w:t>
            </w:r>
          </w:p>
        </w:tc>
      </w:tr>
    </w:tbl>
    <w:p>
      <w:pPr>
        <w:pStyle w:val="BodyText"/>
        <w:spacing w:line="282" w:lineRule="exact"/>
        <w:ind w:left="480" w:right="1662" w:firstLine="479"/>
        <w:jc w:val="left"/>
      </w:pPr>
      <w:r>
        <w:rPr/>
        <w:t>本年度经营活动产生的现金流量净额比上年度减少了</w:t>
      </w:r>
      <w:r>
        <w:rPr>
          <w:spacing w:val="5"/>
        </w:rPr>
        <w:t> </w:t>
      </w:r>
      <w:r>
        <w:rPr>
          <w:rFonts w:ascii="Times New Roman" w:hAnsi="Times New Roman" w:cs="Times New Roman" w:eastAsia="Times New Roman" w:hint="default"/>
        </w:rPr>
        <w:t>39.05%</w:t>
      </w:r>
      <w:r>
        <w:rPr/>
        <w:t>，主要原因为</w:t>
      </w:r>
    </w:p>
    <w:p>
      <w:pPr>
        <w:pStyle w:val="BodyText"/>
        <w:spacing w:line="232" w:lineRule="auto"/>
        <w:ind w:left="480" w:right="1662"/>
        <w:jc w:val="left"/>
      </w:pPr>
      <w:r>
        <w:rPr/>
        <w:t>公司应收帐款增加所致；投资活动现金流出比上年增加</w:t>
      </w:r>
      <w:r>
        <w:rPr>
          <w:spacing w:val="-78"/>
        </w:rPr>
        <w:t> </w:t>
      </w:r>
      <w:r>
        <w:rPr>
          <w:rFonts w:ascii="Times New Roman" w:hAnsi="Times New Roman" w:cs="Times New Roman" w:eastAsia="Times New Roman" w:hint="default"/>
        </w:rPr>
        <w:t>246.89%</w:t>
      </w:r>
      <w:r>
        <w:rPr/>
        <w:t>，主要是原因是 </w:t>
      </w:r>
      <w:r>
        <w:rPr>
          <w:spacing w:val="-6"/>
        </w:rPr>
        <w:t>公司为新入职的员工采购笔记本电脑所致。另外，由于公司部分收入以日元计价，</w:t>
      </w:r>
      <w:r>
        <w:rPr/>
        <w:t> 受日元升值影响，汇率变动对现金流的增加也有正面影响。</w:t>
      </w:r>
    </w:p>
    <w:p>
      <w:pPr>
        <w:spacing w:line="240" w:lineRule="auto" w:before="10"/>
        <w:rPr>
          <w:rFonts w:ascii="宋体" w:hAnsi="宋体" w:cs="宋体" w:eastAsia="宋体" w:hint="default"/>
          <w:sz w:val="23"/>
          <w:szCs w:val="23"/>
        </w:rPr>
      </w:pPr>
    </w:p>
    <w:p>
      <w:pPr>
        <w:pStyle w:val="Heading2"/>
        <w:spacing w:line="240" w:lineRule="auto"/>
        <w:ind w:left="480" w:right="1662"/>
        <w:jc w:val="left"/>
        <w:rPr>
          <w:b w:val="0"/>
          <w:bCs w:val="0"/>
        </w:rPr>
      </w:pPr>
      <w:r>
        <w:rPr>
          <w:rFonts w:ascii="Times New Roman" w:hAnsi="Times New Roman" w:cs="Times New Roman" w:eastAsia="Times New Roman" w:hint="default"/>
          <w:sz w:val="21"/>
          <w:szCs w:val="21"/>
        </w:rPr>
        <w:t>6</w:t>
      </w:r>
      <w:r>
        <w:rPr>
          <w:sz w:val="21"/>
          <w:szCs w:val="21"/>
        </w:rPr>
        <w:t>、</w:t>
      </w:r>
      <w:r>
        <w:rPr/>
        <w:t>主要财务指标分析</w:t>
      </w:r>
      <w:r>
        <w:rPr>
          <w:b w:val="0"/>
          <w:bCs w:val="0"/>
        </w:rPr>
      </w:r>
    </w:p>
    <w:p>
      <w:pPr>
        <w:spacing w:line="240" w:lineRule="auto" w:before="2"/>
        <w:rPr>
          <w:rFonts w:ascii="宋体" w:hAnsi="宋体" w:cs="宋体" w:eastAsia="宋体" w:hint="default"/>
          <w:b/>
          <w:bCs/>
          <w:sz w:val="2"/>
          <w:szCs w:val="2"/>
        </w:rPr>
      </w:pPr>
    </w:p>
    <w:tbl>
      <w:tblPr>
        <w:tblW w:w="0" w:type="auto"/>
        <w:jc w:val="left"/>
        <w:tblInd w:w="115" w:type="dxa"/>
        <w:tblLayout w:type="fixed"/>
        <w:tblCellMar>
          <w:top w:w="0" w:type="dxa"/>
          <w:left w:w="0" w:type="dxa"/>
          <w:bottom w:w="0" w:type="dxa"/>
          <w:right w:w="0" w:type="dxa"/>
        </w:tblCellMar>
        <w:tblLook w:val="01E0"/>
      </w:tblPr>
      <w:tblGrid>
        <w:gridCol w:w="1682"/>
        <w:gridCol w:w="1978"/>
        <w:gridCol w:w="1714"/>
        <w:gridCol w:w="1932"/>
        <w:gridCol w:w="2269"/>
      </w:tblGrid>
      <w:tr>
        <w:trPr>
          <w:trHeight w:val="323" w:hRule="exact"/>
        </w:trPr>
        <w:tc>
          <w:tcPr>
            <w:tcW w:w="168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4"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7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指标</w:t>
            </w:r>
          </w:p>
        </w:tc>
        <w:tc>
          <w:tcPr>
            <w:tcW w:w="171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9" w:lineRule="exact"/>
              <w:ind w:left="5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93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9" w:lineRule="exact"/>
              <w:ind w:left="6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226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4" w:lineRule="exact"/>
              <w:ind w:left="499" w:right="0"/>
              <w:jc w:val="left"/>
              <w:rPr>
                <w:rFonts w:ascii="宋体" w:hAnsi="宋体" w:cs="宋体" w:eastAsia="宋体" w:hint="default"/>
                <w:sz w:val="21"/>
                <w:szCs w:val="21"/>
              </w:rPr>
            </w:pPr>
            <w:r>
              <w:rPr>
                <w:rFonts w:ascii="宋体" w:hAnsi="宋体" w:cs="宋体" w:eastAsia="宋体" w:hint="default"/>
                <w:sz w:val="21"/>
                <w:szCs w:val="21"/>
              </w:rPr>
              <w:t>同比增减变化</w:t>
            </w:r>
          </w:p>
        </w:tc>
      </w:tr>
      <w:tr>
        <w:trPr>
          <w:trHeight w:val="322" w:hRule="exact"/>
        </w:trPr>
        <w:tc>
          <w:tcPr>
            <w:tcW w:w="1682" w:type="dxa"/>
            <w:vMerge w:val="restart"/>
            <w:tcBorders>
              <w:top w:val="single" w:sz="4" w:space="0" w:color="000000"/>
              <w:left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盈利能力</w:t>
            </w:r>
          </w:p>
        </w:tc>
        <w:tc>
          <w:tcPr>
            <w:tcW w:w="197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36.67%</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37.39%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-0.72%</w:t>
            </w:r>
          </w:p>
        </w:tc>
      </w:tr>
      <w:tr>
        <w:trPr>
          <w:trHeight w:val="322" w:hRule="exact"/>
        </w:trPr>
        <w:tc>
          <w:tcPr>
            <w:tcW w:w="1682" w:type="dxa"/>
            <w:vMerge/>
            <w:tcBorders>
              <w:left w:val="single" w:sz="4" w:space="0" w:color="000000"/>
              <w:bottom w:val="single" w:sz="4" w:space="0" w:color="000000"/>
              <w:right w:val="single" w:sz="4" w:space="0" w:color="000000"/>
            </w:tcBorders>
            <w:shd w:val="clear" w:color="auto" w:fill="DFDFDF"/>
          </w:tcPr>
          <w:p>
            <w:pPr/>
          </w:p>
        </w:tc>
        <w:tc>
          <w:tcPr>
            <w:tcW w:w="197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33.23%</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34.78%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-1.51%</w:t>
            </w:r>
          </w:p>
        </w:tc>
      </w:tr>
      <w:tr>
        <w:trPr>
          <w:trHeight w:val="322" w:hRule="exact"/>
        </w:trPr>
        <w:tc>
          <w:tcPr>
            <w:tcW w:w="1682" w:type="dxa"/>
            <w:tcBorders>
              <w:top w:val="single" w:sz="4" w:space="0" w:color="000000"/>
              <w:left w:val="single" w:sz="4" w:space="0" w:color="000000"/>
              <w:bottom w:val="nil" w:sz="6" w:space="0" w:color="auto"/>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偿债能力</w:t>
            </w:r>
          </w:p>
        </w:tc>
        <w:tc>
          <w:tcPr>
            <w:tcW w:w="197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流动比率（倍）</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5.42</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3.89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39.33%</w:t>
            </w:r>
          </w:p>
        </w:tc>
      </w:tr>
      <w:tr>
        <w:trPr>
          <w:trHeight w:val="322" w:hRule="exact"/>
        </w:trPr>
        <w:tc>
          <w:tcPr>
            <w:tcW w:w="1682" w:type="dxa"/>
            <w:vMerge w:val="restart"/>
            <w:tcBorders>
              <w:top w:val="nil" w:sz="6" w:space="0" w:color="auto"/>
              <w:left w:val="single" w:sz="4" w:space="0" w:color="000000"/>
              <w:right w:val="single" w:sz="4" w:space="0" w:color="000000"/>
            </w:tcBorders>
            <w:shd w:val="clear" w:color="auto" w:fill="DFDFDF"/>
          </w:tcPr>
          <w:p>
            <w:pPr/>
          </w:p>
        </w:tc>
        <w:tc>
          <w:tcPr>
            <w:tcW w:w="197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速动比率（倍）</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5.40</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3.82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41.36%</w:t>
            </w:r>
          </w:p>
        </w:tc>
      </w:tr>
      <w:tr>
        <w:trPr>
          <w:trHeight w:val="322" w:hRule="exact"/>
        </w:trPr>
        <w:tc>
          <w:tcPr>
            <w:tcW w:w="1682" w:type="dxa"/>
            <w:vMerge/>
            <w:tcBorders>
              <w:left w:val="single" w:sz="4" w:space="0" w:color="000000"/>
              <w:bottom w:val="single" w:sz="4" w:space="0" w:color="000000"/>
              <w:right w:val="single" w:sz="4" w:space="0" w:color="000000"/>
            </w:tcBorders>
            <w:shd w:val="clear" w:color="auto" w:fill="DFDFDF"/>
          </w:tcPr>
          <w:p>
            <w:pPr/>
          </w:p>
        </w:tc>
        <w:tc>
          <w:tcPr>
            <w:tcW w:w="197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17.83%</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24.90%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-7.07%</w:t>
            </w:r>
          </w:p>
        </w:tc>
      </w:tr>
      <w:tr>
        <w:trPr>
          <w:trHeight w:val="324" w:hRule="exact"/>
        </w:trPr>
        <w:tc>
          <w:tcPr>
            <w:tcW w:w="1682" w:type="dxa"/>
            <w:vMerge w:val="restart"/>
            <w:tcBorders>
              <w:top w:val="single" w:sz="4" w:space="0" w:color="000000"/>
              <w:left w:val="single" w:sz="4" w:space="0" w:color="000000"/>
              <w:right w:val="single" w:sz="4" w:space="0" w:color="000000"/>
            </w:tcBorders>
            <w:shd w:val="clear" w:color="auto" w:fill="DFDFDF"/>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营运能力</w:t>
            </w:r>
          </w:p>
        </w:tc>
        <w:tc>
          <w:tcPr>
            <w:tcW w:w="197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应收帐款周转率</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5.55</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5.94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spacing w:val="-1"/>
                <w:sz w:val="21"/>
              </w:rPr>
              <w:t>-6.57%</w:t>
            </w:r>
          </w:p>
        </w:tc>
      </w:tr>
      <w:tr>
        <w:trPr>
          <w:trHeight w:val="322" w:hRule="exact"/>
        </w:trPr>
        <w:tc>
          <w:tcPr>
            <w:tcW w:w="1682" w:type="dxa"/>
            <w:vMerge/>
            <w:tcBorders>
              <w:left w:val="single" w:sz="4" w:space="0" w:color="000000"/>
              <w:bottom w:val="single" w:sz="4" w:space="0" w:color="000000"/>
              <w:right w:val="single" w:sz="4" w:space="0" w:color="000000"/>
            </w:tcBorders>
            <w:shd w:val="clear" w:color="auto" w:fill="DFDFDF"/>
          </w:tcPr>
          <w:p>
            <w:pPr/>
          </w:p>
        </w:tc>
        <w:tc>
          <w:tcPr>
            <w:tcW w:w="197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存货周转率</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96.32</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42.78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125.15%</w:t>
            </w:r>
          </w:p>
        </w:tc>
      </w:tr>
    </w:tbl>
    <w:p>
      <w:pPr>
        <w:spacing w:line="240" w:lineRule="auto" w:before="10"/>
        <w:rPr>
          <w:rFonts w:ascii="宋体" w:hAnsi="宋体" w:cs="宋体" w:eastAsia="宋体" w:hint="default"/>
          <w:b/>
          <w:bCs/>
          <w:sz w:val="18"/>
          <w:szCs w:val="18"/>
        </w:rPr>
      </w:pPr>
    </w:p>
    <w:p>
      <w:pPr>
        <w:pStyle w:val="Heading2"/>
        <w:spacing w:line="322" w:lineRule="exact" w:before="26"/>
        <w:ind w:left="480" w:right="1662"/>
        <w:jc w:val="left"/>
        <w:rPr>
          <w:b w:val="0"/>
          <w:bCs w:val="0"/>
        </w:rPr>
      </w:pPr>
      <w:r>
        <w:rPr>
          <w:rFonts w:ascii="Times New Roman" w:hAnsi="Times New Roman" w:cs="Times New Roman" w:eastAsia="Times New Roman" w:hint="default"/>
        </w:rPr>
        <w:t>7</w:t>
      </w:r>
      <w:r>
        <w:rPr/>
        <w:t>、薪酬分析</w:t>
      </w:r>
      <w:r>
        <w:rPr>
          <w:b w:val="0"/>
          <w:bCs w:val="0"/>
        </w:rPr>
      </w:r>
    </w:p>
    <w:p>
      <w:pPr>
        <w:pStyle w:val="BodyText"/>
        <w:spacing w:line="304" w:lineRule="exact"/>
        <w:ind w:left="1080" w:right="1662"/>
        <w:jc w:val="left"/>
      </w:pPr>
      <w:r>
        <w:rPr/>
        <w:t>详见本报告“第六节 董事、监事、高级管理人员和员工情况”</w:t>
      </w:r>
    </w:p>
    <w:p>
      <w:pPr>
        <w:spacing w:line="240" w:lineRule="auto" w:before="9"/>
        <w:rPr>
          <w:rFonts w:ascii="宋体" w:hAnsi="宋体" w:cs="宋体" w:eastAsia="宋体" w:hint="default"/>
          <w:sz w:val="23"/>
          <w:szCs w:val="23"/>
        </w:rPr>
      </w:pPr>
    </w:p>
    <w:p>
      <w:pPr>
        <w:pStyle w:val="Heading2"/>
        <w:spacing w:line="240" w:lineRule="auto"/>
        <w:ind w:left="480" w:right="1662"/>
        <w:jc w:val="left"/>
        <w:rPr>
          <w:b w:val="0"/>
          <w:bCs w:val="0"/>
        </w:rPr>
      </w:pPr>
      <w:r>
        <w:rPr>
          <w:rFonts w:ascii="Times New Roman" w:hAnsi="Times New Roman" w:cs="Times New Roman" w:eastAsia="Times New Roman" w:hint="default"/>
        </w:rPr>
        <w:t>8</w:t>
      </w:r>
      <w:r>
        <w:rPr/>
        <w:t>、公司研发费用情况</w:t>
      </w:r>
      <w:r>
        <w:rPr>
          <w:b w:val="0"/>
          <w:bCs w:val="0"/>
        </w:rPr>
      </w:r>
    </w:p>
    <w:tbl>
      <w:tblPr>
        <w:tblW w:w="0" w:type="auto"/>
        <w:jc w:val="left"/>
        <w:tblInd w:w="115" w:type="dxa"/>
        <w:tblLayout w:type="fixed"/>
        <w:tblCellMar>
          <w:top w:w="0" w:type="dxa"/>
          <w:left w:w="0" w:type="dxa"/>
          <w:bottom w:w="0" w:type="dxa"/>
          <w:right w:w="0" w:type="dxa"/>
        </w:tblCellMar>
        <w:tblLook w:val="01E0"/>
      </w:tblPr>
      <w:tblGrid>
        <w:gridCol w:w="1882"/>
        <w:gridCol w:w="1781"/>
        <w:gridCol w:w="1781"/>
        <w:gridCol w:w="1658"/>
        <w:gridCol w:w="2473"/>
      </w:tblGrid>
      <w:tr>
        <w:trPr>
          <w:trHeight w:val="322" w:hRule="exact"/>
        </w:trPr>
        <w:tc>
          <w:tcPr>
            <w:tcW w:w="188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8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8" w:lineRule="exact"/>
              <w:ind w:left="5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78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8" w:lineRule="exact"/>
              <w:ind w:left="5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65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403"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247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8" w:lineRule="exact"/>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r>
      <w:tr>
        <w:trPr>
          <w:trHeight w:val="322" w:hRule="exact"/>
        </w:trPr>
        <w:tc>
          <w:tcPr>
            <w:tcW w:w="188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15,139,808.17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14,466,637.98</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4.65%</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7,034,645.71</w:t>
            </w:r>
          </w:p>
        </w:tc>
      </w:tr>
      <w:tr>
        <w:trPr>
          <w:trHeight w:val="322" w:hRule="exact"/>
        </w:trPr>
        <w:tc>
          <w:tcPr>
            <w:tcW w:w="188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361,112,821.02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312,373,065.39</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15.60%</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276,442,784.18</w:t>
            </w:r>
          </w:p>
        </w:tc>
      </w:tr>
      <w:tr>
        <w:trPr>
          <w:trHeight w:val="324" w:hRule="exact"/>
        </w:trPr>
        <w:tc>
          <w:tcPr>
            <w:tcW w:w="188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占营业收入比重</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4.19%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4.63%</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w w:val="100"/>
                <w:sz w:val="21"/>
              </w:rPr>
              <w:t>-</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2.54%</w:t>
            </w:r>
          </w:p>
        </w:tc>
      </w:tr>
    </w:tbl>
    <w:p>
      <w:pPr>
        <w:pStyle w:val="BodyText"/>
        <w:spacing w:line="225" w:lineRule="auto"/>
        <w:ind w:left="480" w:right="1796" w:firstLine="479"/>
        <w:jc w:val="both"/>
      </w:pPr>
      <w:r>
        <w:rPr>
          <w:spacing w:val="-4"/>
        </w:rPr>
        <w:t>报告期内，公司发生研发费用</w:t>
      </w:r>
      <w:r>
        <w:rPr>
          <w:spacing w:val="-59"/>
        </w:rPr>
        <w:t> </w:t>
      </w:r>
      <w:r>
        <w:rPr>
          <w:rFonts w:ascii="Times New Roman" w:hAnsi="Times New Roman" w:cs="Times New Roman" w:eastAsia="Times New Roman" w:hint="default"/>
        </w:rPr>
        <w:t>1,513.98</w:t>
      </w:r>
      <w:r>
        <w:rPr>
          <w:rFonts w:ascii="Times New Roman" w:hAnsi="Times New Roman" w:cs="Times New Roman" w:eastAsia="Times New Roman" w:hint="default"/>
          <w:spacing w:val="1"/>
        </w:rPr>
        <w:t> </w:t>
      </w:r>
      <w:r>
        <w:rPr>
          <w:spacing w:val="-3"/>
        </w:rPr>
        <w:t>万元。主要是由于公司为了更好地满</w:t>
      </w:r>
      <w:r>
        <w:rPr/>
        <w:t> 足 </w:t>
      </w:r>
      <w:r>
        <w:rPr>
          <w:rFonts w:ascii="Times New Roman" w:hAnsi="Times New Roman" w:cs="Times New Roman" w:eastAsia="Times New Roman" w:hint="default"/>
        </w:rPr>
        <w:t>ERP</w:t>
      </w:r>
      <w:r>
        <w:rPr>
          <w:rFonts w:ascii="Times New Roman" w:hAnsi="Times New Roman" w:cs="Times New Roman" w:eastAsia="Times New Roman" w:hint="default"/>
          <w:spacing w:val="5"/>
        </w:rPr>
        <w:t> </w:t>
      </w:r>
      <w:r>
        <w:rPr/>
        <w:t>实施过程中客户企业业务细节的差异需要而进行的项目开发。根据一贯 性和谨慎性原则，公司研发费用全部计入当期费用。</w:t>
      </w:r>
    </w:p>
    <w:p>
      <w:pPr>
        <w:spacing w:line="240" w:lineRule="auto" w:before="2"/>
        <w:rPr>
          <w:rFonts w:ascii="宋体" w:hAnsi="宋体" w:cs="宋体" w:eastAsia="宋体" w:hint="default"/>
          <w:sz w:val="26"/>
          <w:szCs w:val="26"/>
        </w:rPr>
      </w:pPr>
    </w:p>
    <w:p>
      <w:pPr>
        <w:spacing w:line="312" w:lineRule="exact" w:before="0"/>
        <w:ind w:left="480" w:right="6966"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9</w:t>
      </w:r>
      <w:r>
        <w:rPr>
          <w:rFonts w:ascii="宋体" w:hAnsi="宋体" w:cs="宋体" w:eastAsia="宋体" w:hint="default"/>
          <w:b/>
          <w:bCs/>
          <w:sz w:val="24"/>
          <w:szCs w:val="24"/>
        </w:rPr>
        <w:t>、主要无形资产情况</w:t>
      </w:r>
      <w:r>
        <w:rPr>
          <w:rFonts w:ascii="宋体" w:hAnsi="宋体" w:cs="宋体" w:eastAsia="宋体" w:hint="default"/>
          <w:b/>
          <w:bCs/>
          <w:w w:val="99"/>
          <w:sz w:val="24"/>
          <w:szCs w:val="24"/>
        </w:rPr>
        <w:t> </w:t>
      </w:r>
      <w:r>
        <w:rPr>
          <w:rFonts w:ascii="宋体" w:hAnsi="宋体" w:cs="宋体" w:eastAsia="宋体" w:hint="default"/>
          <w:sz w:val="24"/>
          <w:szCs w:val="24"/>
        </w:rPr>
        <w:t>报告期末，无形资产账面情况</w:t>
      </w:r>
    </w:p>
    <w:p>
      <w:pPr>
        <w:spacing w:line="240" w:lineRule="auto" w:before="8"/>
        <w:rPr>
          <w:rFonts w:ascii="宋体" w:hAnsi="宋体" w:cs="宋体" w:eastAsia="宋体" w:hint="default"/>
          <w:sz w:val="24"/>
          <w:szCs w:val="24"/>
        </w:rPr>
      </w:pPr>
    </w:p>
    <w:tbl>
      <w:tblPr>
        <w:tblW w:w="0" w:type="auto"/>
        <w:jc w:val="left"/>
        <w:tblInd w:w="295" w:type="dxa"/>
        <w:tblLayout w:type="fixed"/>
        <w:tblCellMar>
          <w:top w:w="0" w:type="dxa"/>
          <w:left w:w="0" w:type="dxa"/>
          <w:bottom w:w="0" w:type="dxa"/>
          <w:right w:w="0" w:type="dxa"/>
        </w:tblCellMar>
        <w:tblLook w:val="01E0"/>
      </w:tblPr>
      <w:tblGrid>
        <w:gridCol w:w="4304"/>
        <w:gridCol w:w="5091"/>
      </w:tblGrid>
      <w:tr>
        <w:trPr>
          <w:trHeight w:val="322" w:hRule="exact"/>
        </w:trPr>
        <w:tc>
          <w:tcPr>
            <w:tcW w:w="43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年末余额</w:t>
            </w:r>
          </w:p>
        </w:tc>
      </w:tr>
      <w:tr>
        <w:trPr>
          <w:trHeight w:val="322" w:hRule="exact"/>
        </w:trPr>
        <w:tc>
          <w:tcPr>
            <w:tcW w:w="43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办公及经营用计算机软件</w:t>
            </w:r>
          </w:p>
        </w:tc>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Times New Roman" w:hAnsi="Times New Roman" w:cs="Times New Roman" w:eastAsia="Times New Roman" w:hint="default"/>
                <w:sz w:val="24"/>
                <w:szCs w:val="24"/>
              </w:rPr>
            </w:pPr>
            <w:r>
              <w:rPr>
                <w:rFonts w:ascii="Times New Roman"/>
                <w:sz w:val="24"/>
              </w:rPr>
              <w:t>251,882.25</w:t>
            </w:r>
          </w:p>
        </w:tc>
      </w:tr>
    </w:tbl>
    <w:p>
      <w:pPr>
        <w:pStyle w:val="BodyText"/>
        <w:spacing w:line="273" w:lineRule="exact"/>
        <w:ind w:left="480" w:right="1662"/>
        <w:jc w:val="left"/>
      </w:pPr>
      <w:r>
        <w:rPr/>
        <w:t>报告期内、公司账面无形资产主要为办公及经营用计算机软件。</w:t>
      </w:r>
    </w:p>
    <w:p>
      <w:pPr>
        <w:pStyle w:val="BodyText"/>
        <w:spacing w:line="313" w:lineRule="exact"/>
        <w:ind w:left="480" w:right="1662"/>
        <w:jc w:val="left"/>
      </w:pPr>
      <w:r>
        <w:rPr/>
        <w:t>除上述无形资产外，公司还拥有以下商标、专利、著作权及非专利技术</w:t>
      </w:r>
    </w:p>
    <w:p>
      <w:pPr>
        <w:spacing w:after="0" w:line="313" w:lineRule="exact"/>
        <w:jc w:val="left"/>
        <w:sectPr>
          <w:pgSz w:w="11910" w:h="16840"/>
          <w:pgMar w:header="884" w:footer="1186" w:top="1140" w:bottom="1380" w:left="132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before="26"/>
        <w:ind w:left="220" w:right="1663"/>
        <w:jc w:val="left"/>
      </w:pPr>
      <w:r>
        <w:rPr/>
        <w:t>（</w:t>
      </w:r>
      <w:r>
        <w:rPr>
          <w:rFonts w:ascii="Times New Roman" w:hAnsi="Times New Roman" w:cs="Times New Roman" w:eastAsia="Times New Roman" w:hint="default"/>
        </w:rPr>
        <w:t>1</w:t>
      </w:r>
      <w:r>
        <w:rPr/>
        <w:t>）商标</w:t>
      </w:r>
    </w:p>
    <w:p>
      <w:pPr>
        <w:pStyle w:val="BodyText"/>
        <w:spacing w:line="240" w:lineRule="auto" w:before="135"/>
        <w:ind w:left="760" w:right="1663"/>
        <w:jc w:val="left"/>
      </w:pPr>
      <w:r>
        <w:rPr/>
        <w:t>截至报告期末，公司拥有的商标情况如下：</w:t>
      </w:r>
    </w:p>
    <w:p>
      <w:pPr>
        <w:spacing w:line="240" w:lineRule="auto" w:before="9"/>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2254"/>
        <w:gridCol w:w="2014"/>
        <w:gridCol w:w="1296"/>
        <w:gridCol w:w="3752"/>
      </w:tblGrid>
      <w:tr>
        <w:trPr>
          <w:trHeight w:val="331"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商标样式</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核定服务项目</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注册号</w:t>
            </w:r>
          </w:p>
        </w:tc>
        <w:tc>
          <w:tcPr>
            <w:tcW w:w="3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有效期限</w:t>
            </w:r>
          </w:p>
        </w:tc>
      </w:tr>
      <w:tr>
        <w:trPr>
          <w:trHeight w:val="59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578" w:lineRule="exact"/>
              <w:ind w:left="580"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687426" cy="367093"/>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687426" cy="367093"/>
                          </a:xfrm>
                          <a:prstGeom prst="rect">
                            <a:avLst/>
                          </a:prstGeom>
                        </pic:spPr>
                      </pic:pic>
                    </a:graphicData>
                  </a:graphic>
                </wp:inline>
              </w:drawing>
            </w:r>
            <w:r>
              <w:rPr>
                <w:rFonts w:ascii="宋体" w:hAnsi="宋体" w:cs="宋体" w:eastAsia="宋体" w:hint="default"/>
                <w:position w:val="-11"/>
                <w:sz w:val="20"/>
                <w:szCs w:val="20"/>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类</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275" w:right="0"/>
              <w:jc w:val="left"/>
              <w:rPr>
                <w:rFonts w:ascii="Times New Roman" w:hAnsi="Times New Roman" w:cs="Times New Roman" w:eastAsia="Times New Roman" w:hint="default"/>
                <w:sz w:val="21"/>
                <w:szCs w:val="21"/>
              </w:rPr>
            </w:pPr>
            <w:r>
              <w:rPr>
                <w:rFonts w:ascii="Times New Roman"/>
                <w:sz w:val="21"/>
              </w:rPr>
              <w:t>5307073</w:t>
            </w:r>
          </w:p>
        </w:tc>
        <w:tc>
          <w:tcPr>
            <w:tcW w:w="3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2" w:right="0"/>
              <w:jc w:val="center"/>
              <w:rPr>
                <w:rFonts w:ascii="Times New Roman" w:hAnsi="Times New Roman" w:cs="Times New Roman" w:eastAsia="Times New Roman" w:hint="default"/>
                <w:sz w:val="21"/>
                <w:szCs w:val="21"/>
              </w:rPr>
            </w:pPr>
            <w:r>
              <w:rPr>
                <w:rFonts w:ascii="Times New Roman"/>
                <w:sz w:val="21"/>
              </w:rPr>
              <w:t>2009.07.28-2019.07.27</w:t>
            </w:r>
          </w:p>
        </w:tc>
      </w:tr>
      <w:tr>
        <w:trPr>
          <w:trHeight w:val="626"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616" w:lineRule="exact"/>
              <w:ind w:left="424"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884328" cy="391286"/>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4" cstate="print"/>
                          <a:stretch>
                            <a:fillRect/>
                          </a:stretch>
                        </pic:blipFill>
                        <pic:spPr>
                          <a:xfrm>
                            <a:off x="0" y="0"/>
                            <a:ext cx="884328" cy="391286"/>
                          </a:xfrm>
                          <a:prstGeom prst="rect">
                            <a:avLst/>
                          </a:prstGeom>
                        </pic:spPr>
                      </pic:pic>
                    </a:graphicData>
                  </a:graphic>
                </wp:inline>
              </w:drawing>
            </w:r>
            <w:r>
              <w:rPr>
                <w:rFonts w:ascii="宋体" w:hAnsi="宋体" w:cs="宋体" w:eastAsia="宋体" w:hint="default"/>
                <w:position w:val="-11"/>
                <w:sz w:val="20"/>
                <w:szCs w:val="20"/>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类</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75" w:right="0"/>
              <w:jc w:val="left"/>
              <w:rPr>
                <w:rFonts w:ascii="Times New Roman" w:hAnsi="Times New Roman" w:cs="Times New Roman" w:eastAsia="Times New Roman" w:hint="default"/>
                <w:sz w:val="21"/>
                <w:szCs w:val="21"/>
              </w:rPr>
            </w:pPr>
            <w:r>
              <w:rPr>
                <w:rFonts w:ascii="Times New Roman"/>
                <w:sz w:val="21"/>
              </w:rPr>
              <w:t>1674590</w:t>
            </w:r>
          </w:p>
        </w:tc>
        <w:tc>
          <w:tcPr>
            <w:tcW w:w="3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2001.11.28-2011.11.27</w:t>
            </w:r>
          </w:p>
        </w:tc>
      </w:tr>
    </w:tbl>
    <w:p>
      <w:pPr>
        <w:spacing w:line="240" w:lineRule="auto" w:before="9"/>
        <w:rPr>
          <w:rFonts w:ascii="宋体" w:hAnsi="宋体" w:cs="宋体" w:eastAsia="宋体" w:hint="default"/>
          <w:sz w:val="26"/>
          <w:szCs w:val="26"/>
        </w:rPr>
      </w:pPr>
    </w:p>
    <w:p>
      <w:pPr>
        <w:pStyle w:val="BodyText"/>
        <w:spacing w:line="336" w:lineRule="auto" w:before="26"/>
        <w:ind w:left="700" w:right="1668" w:hanging="480"/>
        <w:jc w:val="left"/>
      </w:pPr>
      <w:r>
        <w:rPr/>
        <w:t>（</w:t>
      </w:r>
      <w:r>
        <w:rPr>
          <w:rFonts w:ascii="Times New Roman" w:hAnsi="Times New Roman" w:cs="Times New Roman" w:eastAsia="Times New Roman" w:hint="default"/>
        </w:rPr>
        <w:t>2</w:t>
      </w:r>
      <w:r>
        <w:rPr/>
        <w:t>）软件著作权 </w:t>
      </w:r>
      <w:r>
        <w:rPr>
          <w:spacing w:val="-3"/>
        </w:rPr>
        <w:t>截至报告期末、公司拥有计算机软件著作权共计</w:t>
      </w:r>
      <w:r>
        <w:rPr>
          <w:rFonts w:ascii="Times New Roman" w:hAnsi="Times New Roman" w:cs="Times New Roman" w:eastAsia="Times New Roman" w:hint="default"/>
          <w:spacing w:val="-3"/>
        </w:rPr>
        <w:t>9</w:t>
      </w:r>
      <w:r>
        <w:rPr>
          <w:spacing w:val="-3"/>
        </w:rPr>
        <w:t>项，具体信息如下表所示：</w:t>
      </w:r>
    </w:p>
    <w:p>
      <w:pPr>
        <w:spacing w:line="240" w:lineRule="auto" w:before="4"/>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799"/>
        <w:gridCol w:w="4112"/>
        <w:gridCol w:w="1956"/>
        <w:gridCol w:w="2449"/>
      </w:tblGrid>
      <w:tr>
        <w:trPr>
          <w:trHeight w:val="53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0" w:right="0"/>
              <w:jc w:val="left"/>
              <w:rPr>
                <w:rFonts w:ascii="宋体" w:hAnsi="宋体" w:cs="宋体" w:eastAsia="宋体" w:hint="default"/>
                <w:sz w:val="21"/>
                <w:szCs w:val="21"/>
              </w:rPr>
            </w:pPr>
            <w:r>
              <w:rPr>
                <w:rFonts w:ascii="宋体" w:hAnsi="宋体" w:cs="宋体" w:eastAsia="宋体" w:hint="default"/>
                <w:sz w:val="21"/>
                <w:szCs w:val="21"/>
              </w:rPr>
              <w:t>自主知识产权产品名称</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登记号</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4" w:right="0"/>
              <w:jc w:val="left"/>
              <w:rPr>
                <w:rFonts w:ascii="宋体" w:hAnsi="宋体" w:cs="宋体" w:eastAsia="宋体" w:hint="default"/>
                <w:sz w:val="21"/>
                <w:szCs w:val="21"/>
              </w:rPr>
            </w:pPr>
            <w:r>
              <w:rPr>
                <w:rFonts w:ascii="宋体" w:hAnsi="宋体" w:cs="宋体" w:eastAsia="宋体" w:hint="default"/>
                <w:sz w:val="21"/>
                <w:szCs w:val="21"/>
              </w:rPr>
              <w:t>首次发表日</w:t>
            </w:r>
          </w:p>
        </w:tc>
      </w:tr>
      <w:tr>
        <w:trPr>
          <w:trHeight w:val="281"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1</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7"/>
                <w:sz w:val="21"/>
                <w:szCs w:val="21"/>
              </w:rPr>
              <w:t>“国产化制造资源规划”软件（</w:t>
            </w:r>
            <w:r>
              <w:rPr>
                <w:rFonts w:ascii="Times New Roman" w:hAnsi="Times New Roman" w:cs="Times New Roman" w:eastAsia="Times New Roman" w:hint="default"/>
                <w:spacing w:val="-7"/>
                <w:sz w:val="21"/>
                <w:szCs w:val="21"/>
              </w:rPr>
              <w:t>MAS</w:t>
            </w:r>
            <w:r>
              <w:rPr>
                <w:rFonts w:ascii="宋体" w:hAnsi="宋体" w:cs="宋体" w:eastAsia="宋体" w:hint="default"/>
                <w:spacing w:val="-7"/>
                <w:sz w:val="21"/>
                <w:szCs w:val="21"/>
              </w:rPr>
              <w:t>）</w:t>
            </w:r>
            <w:r>
              <w:rPr>
                <w:rFonts w:ascii="Times New Roman" w:hAnsi="Times New Roman" w:cs="Times New Roman" w:eastAsia="Times New Roman" w:hint="default"/>
                <w:spacing w:val="-7"/>
                <w:sz w:val="21"/>
                <w:szCs w:val="21"/>
              </w:rPr>
              <w:t>V2.0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sz w:val="21"/>
              </w:rPr>
              <w:t>2004SR08306</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7" w:right="0"/>
              <w:jc w:val="left"/>
              <w:rPr>
                <w:rFonts w:ascii="Times New Roman" w:hAnsi="Times New Roman" w:cs="Times New Roman" w:eastAsia="Times New Roman" w:hint="default"/>
                <w:sz w:val="21"/>
                <w:szCs w:val="21"/>
              </w:rPr>
            </w:pPr>
            <w:r>
              <w:rPr>
                <w:rFonts w:ascii="Times New Roman"/>
                <w:sz w:val="21"/>
              </w:rPr>
              <w:t>1994.11.28</w:t>
            </w:r>
          </w:p>
        </w:tc>
      </w:tr>
      <w:tr>
        <w:trPr>
          <w:trHeight w:val="55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w w:val="100"/>
                <w:sz w:val="21"/>
              </w:rPr>
              <w:t>2</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3"/>
                <w:sz w:val="21"/>
                <w:szCs w:val="21"/>
              </w:rPr>
              <w:t> </w:t>
            </w:r>
            <w:r>
              <w:rPr>
                <w:rFonts w:ascii="宋体" w:hAnsi="宋体" w:cs="宋体" w:eastAsia="宋体" w:hint="default"/>
                <w:sz w:val="21"/>
                <w:szCs w:val="21"/>
              </w:rPr>
              <w:t>汉</w:t>
            </w:r>
            <w:r>
              <w:rPr>
                <w:rFonts w:ascii="宋体" w:hAnsi="宋体" w:cs="宋体" w:eastAsia="宋体" w:hint="default"/>
                <w:spacing w:val="-33"/>
                <w:sz w:val="21"/>
                <w:szCs w:val="21"/>
              </w:rPr>
              <w:t> </w:t>
            </w:r>
            <w:r>
              <w:rPr>
                <w:rFonts w:ascii="宋体" w:hAnsi="宋体" w:cs="宋体" w:eastAsia="宋体" w:hint="default"/>
                <w:sz w:val="21"/>
                <w:szCs w:val="21"/>
              </w:rPr>
              <w:t>得</w:t>
            </w:r>
            <w:r>
              <w:rPr>
                <w:rFonts w:ascii="宋体" w:hAnsi="宋体" w:cs="宋体" w:eastAsia="宋体" w:hint="default"/>
                <w:spacing w:val="-30"/>
                <w:sz w:val="21"/>
                <w:szCs w:val="21"/>
              </w:rPr>
              <w:t> </w:t>
            </w:r>
            <w:r>
              <w:rPr>
                <w:rFonts w:ascii="宋体" w:hAnsi="宋体" w:cs="宋体" w:eastAsia="宋体" w:hint="default"/>
                <w:sz w:val="21"/>
                <w:szCs w:val="21"/>
              </w:rPr>
              <w:t>人</w:t>
            </w:r>
            <w:r>
              <w:rPr>
                <w:rFonts w:ascii="宋体" w:hAnsi="宋体" w:cs="宋体" w:eastAsia="宋体" w:hint="default"/>
                <w:spacing w:val="-33"/>
                <w:sz w:val="21"/>
                <w:szCs w:val="21"/>
              </w:rPr>
              <w:t> </w:t>
            </w:r>
            <w:r>
              <w:rPr>
                <w:rFonts w:ascii="宋体" w:hAnsi="宋体" w:cs="宋体" w:eastAsia="宋体" w:hint="default"/>
                <w:sz w:val="21"/>
                <w:szCs w:val="21"/>
              </w:rPr>
              <w:t>力</w:t>
            </w:r>
            <w:r>
              <w:rPr>
                <w:rFonts w:ascii="宋体" w:hAnsi="宋体" w:cs="宋体" w:eastAsia="宋体" w:hint="default"/>
                <w:spacing w:val="-33"/>
                <w:sz w:val="21"/>
                <w:szCs w:val="21"/>
              </w:rPr>
              <w:t> </w:t>
            </w:r>
            <w:r>
              <w:rPr>
                <w:rFonts w:ascii="宋体" w:hAnsi="宋体" w:cs="宋体" w:eastAsia="宋体" w:hint="default"/>
                <w:sz w:val="21"/>
                <w:szCs w:val="21"/>
              </w:rPr>
              <w:t>资</w:t>
            </w:r>
            <w:r>
              <w:rPr>
                <w:rFonts w:ascii="宋体" w:hAnsi="宋体" w:cs="宋体" w:eastAsia="宋体" w:hint="default"/>
                <w:spacing w:val="-33"/>
                <w:sz w:val="21"/>
                <w:szCs w:val="21"/>
              </w:rPr>
              <w:t> </w:t>
            </w:r>
            <w:r>
              <w:rPr>
                <w:rFonts w:ascii="宋体" w:hAnsi="宋体" w:cs="宋体" w:eastAsia="宋体" w:hint="default"/>
                <w:sz w:val="21"/>
                <w:szCs w:val="21"/>
              </w:rPr>
              <w:t>源</w:t>
            </w:r>
            <w:r>
              <w:rPr>
                <w:rFonts w:ascii="宋体" w:hAnsi="宋体" w:cs="宋体" w:eastAsia="宋体" w:hint="default"/>
                <w:spacing w:val="-33"/>
                <w:sz w:val="21"/>
                <w:szCs w:val="21"/>
              </w:rPr>
              <w:t> </w:t>
            </w:r>
            <w:r>
              <w:rPr>
                <w:rFonts w:ascii="宋体" w:hAnsi="宋体" w:cs="宋体" w:eastAsia="宋体" w:hint="default"/>
                <w:sz w:val="21"/>
                <w:szCs w:val="21"/>
              </w:rPr>
              <w:t>管</w:t>
            </w:r>
            <w:r>
              <w:rPr>
                <w:rFonts w:ascii="宋体" w:hAnsi="宋体" w:cs="宋体" w:eastAsia="宋体" w:hint="default"/>
                <w:spacing w:val="-33"/>
                <w:sz w:val="21"/>
                <w:szCs w:val="21"/>
              </w:rPr>
              <w:t> </w:t>
            </w:r>
            <w:r>
              <w:rPr>
                <w:rFonts w:ascii="宋体" w:hAnsi="宋体" w:cs="宋体" w:eastAsia="宋体" w:hint="default"/>
                <w:sz w:val="21"/>
                <w:szCs w:val="21"/>
              </w:rPr>
              <w:t>理</w:t>
            </w:r>
            <w:r>
              <w:rPr>
                <w:rFonts w:ascii="宋体" w:hAnsi="宋体" w:cs="宋体" w:eastAsia="宋体" w:hint="default"/>
                <w:spacing w:val="-33"/>
                <w:sz w:val="21"/>
                <w:szCs w:val="21"/>
              </w:rPr>
              <w:t> </w:t>
            </w:r>
            <w:r>
              <w:rPr>
                <w:rFonts w:ascii="宋体" w:hAnsi="宋体" w:cs="宋体" w:eastAsia="宋体" w:hint="default"/>
                <w:sz w:val="21"/>
                <w:szCs w:val="21"/>
              </w:rPr>
              <w:t>系</w:t>
            </w:r>
            <w:r>
              <w:rPr>
                <w:rFonts w:ascii="宋体" w:hAnsi="宋体" w:cs="宋体" w:eastAsia="宋体" w:hint="default"/>
                <w:spacing w:val="-33"/>
                <w:sz w:val="21"/>
                <w:szCs w:val="21"/>
              </w:rPr>
              <w:t> </w:t>
            </w:r>
            <w:r>
              <w:rPr>
                <w:rFonts w:ascii="宋体" w:hAnsi="宋体" w:cs="宋体" w:eastAsia="宋体" w:hint="default"/>
                <w:sz w:val="21"/>
                <w:szCs w:val="21"/>
              </w:rPr>
              <w:t>统</w:t>
            </w:r>
            <w:r>
              <w:rPr>
                <w:rFonts w:ascii="宋体" w:hAnsi="宋体" w:cs="宋体" w:eastAsia="宋体" w:hint="default"/>
                <w:spacing w:val="-30"/>
                <w:sz w:val="21"/>
                <w:szCs w:val="21"/>
              </w:rPr>
              <w:t> </w:t>
            </w:r>
            <w:r>
              <w:rPr>
                <w:rFonts w:ascii="宋体" w:hAnsi="宋体" w:cs="宋体" w:eastAsia="宋体" w:hint="default"/>
                <w:sz w:val="21"/>
                <w:szCs w:val="21"/>
              </w:rPr>
              <w:t>”</w:t>
            </w:r>
            <w:r>
              <w:rPr>
                <w:rFonts w:ascii="宋体" w:hAnsi="宋体" w:cs="宋体" w:eastAsia="宋体" w:hint="default"/>
                <w:spacing w:val="-33"/>
                <w:sz w:val="21"/>
                <w:szCs w:val="21"/>
              </w:rPr>
              <w:t> </w:t>
            </w:r>
            <w:r>
              <w:rPr>
                <w:rFonts w:ascii="宋体" w:hAnsi="宋体" w:cs="宋体" w:eastAsia="宋体" w:hint="default"/>
                <w:sz w:val="21"/>
                <w:szCs w:val="21"/>
              </w:rPr>
              <w:t>软</w:t>
            </w:r>
            <w:r>
              <w:rPr>
                <w:rFonts w:ascii="宋体" w:hAnsi="宋体" w:cs="宋体" w:eastAsia="宋体" w:hint="default"/>
                <w:spacing w:val="-33"/>
                <w:sz w:val="21"/>
                <w:szCs w:val="21"/>
              </w:rPr>
              <w:t> </w:t>
            </w:r>
            <w:r>
              <w:rPr>
                <w:rFonts w:ascii="宋体" w:hAnsi="宋体" w:cs="宋体" w:eastAsia="宋体" w:hint="default"/>
                <w:sz w:val="21"/>
                <w:szCs w:val="21"/>
              </w:rPr>
              <w:t>件</w:t>
            </w:r>
          </w:p>
          <w:p>
            <w:pPr>
              <w:pStyle w:val="TableParagraph"/>
              <w:spacing w:line="28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HAND-HRMS</w:t>
            </w:r>
            <w:r>
              <w:rPr>
                <w:rFonts w:ascii="宋体" w:hAnsi="宋体" w:cs="宋体" w:eastAsia="宋体" w:hint="default"/>
                <w:sz w:val="21"/>
                <w:szCs w:val="21"/>
              </w:rPr>
              <w:t>）</w:t>
            </w:r>
            <w:r>
              <w:rPr>
                <w:rFonts w:ascii="Times New Roman" w:hAnsi="Times New Roman" w:cs="Times New Roman" w:eastAsia="Times New Roman" w:hint="default"/>
                <w:sz w:val="21"/>
                <w:szCs w:val="21"/>
              </w:rPr>
              <w:t>V1.0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2004SR08844</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747" w:right="0"/>
              <w:jc w:val="left"/>
              <w:rPr>
                <w:rFonts w:ascii="Times New Roman" w:hAnsi="Times New Roman" w:cs="Times New Roman" w:eastAsia="Times New Roman" w:hint="default"/>
                <w:sz w:val="21"/>
                <w:szCs w:val="21"/>
              </w:rPr>
            </w:pPr>
            <w:r>
              <w:rPr>
                <w:rFonts w:ascii="Times New Roman"/>
                <w:sz w:val="21"/>
              </w:rPr>
              <w:t>2003.12.31</w:t>
            </w:r>
          </w:p>
        </w:tc>
      </w:tr>
      <w:tr>
        <w:trPr>
          <w:trHeight w:val="30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w w:val="100"/>
                <w:sz w:val="21"/>
              </w:rPr>
              <w:t>3</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全富汉得现代管理应用软件（</w:t>
            </w:r>
            <w:r>
              <w:rPr>
                <w:rFonts w:ascii="Times New Roman" w:hAnsi="Times New Roman" w:cs="Times New Roman" w:eastAsia="Times New Roman" w:hint="default"/>
                <w:sz w:val="21"/>
                <w:szCs w:val="21"/>
              </w:rPr>
              <w:t>MAS</w:t>
            </w:r>
            <w:r>
              <w:rPr>
                <w:rFonts w:ascii="宋体" w:hAnsi="宋体" w:cs="宋体" w:eastAsia="宋体" w:hint="default"/>
                <w:sz w:val="21"/>
                <w:szCs w:val="21"/>
              </w:rPr>
              <w:t>）</w:t>
            </w:r>
            <w:r>
              <w:rPr>
                <w:rFonts w:ascii="Times New Roman" w:hAnsi="Times New Roman" w:cs="Times New Roman" w:eastAsia="Times New Roman" w:hint="default"/>
                <w:sz w:val="21"/>
                <w:szCs w:val="21"/>
              </w:rPr>
              <w:t>V6.0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Times New Roman" w:hAnsi="Times New Roman" w:cs="Times New Roman" w:eastAsia="Times New Roman" w:hint="default"/>
                <w:sz w:val="21"/>
                <w:szCs w:val="21"/>
              </w:rPr>
            </w:pPr>
            <w:r>
              <w:rPr>
                <w:rFonts w:ascii="Times New Roman"/>
                <w:sz w:val="21"/>
              </w:rPr>
              <w:t>2008SR23547</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47" w:right="0"/>
              <w:jc w:val="left"/>
              <w:rPr>
                <w:rFonts w:ascii="Times New Roman" w:hAnsi="Times New Roman" w:cs="Times New Roman" w:eastAsia="Times New Roman" w:hint="default"/>
                <w:sz w:val="21"/>
                <w:szCs w:val="21"/>
              </w:rPr>
            </w:pPr>
            <w:r>
              <w:rPr>
                <w:rFonts w:ascii="Times New Roman"/>
                <w:sz w:val="21"/>
              </w:rPr>
              <w:t>2004.03.01</w:t>
            </w:r>
          </w:p>
        </w:tc>
      </w:tr>
      <w:tr>
        <w:trPr>
          <w:trHeight w:val="37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w w:val="100"/>
                <w:sz w:val="21"/>
              </w:rPr>
              <w:t>4</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汉得供应商门户软件（</w:t>
            </w:r>
            <w:r>
              <w:rPr>
                <w:rFonts w:ascii="Times New Roman" w:hAnsi="Times New Roman" w:cs="Times New Roman" w:eastAsia="Times New Roman" w:hint="default"/>
                <w:sz w:val="21"/>
                <w:szCs w:val="21"/>
              </w:rPr>
              <w:t>HAND</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ISP</w:t>
            </w:r>
            <w:r>
              <w:rPr>
                <w:rFonts w:ascii="宋体" w:hAnsi="宋体" w:cs="宋体" w:eastAsia="宋体" w:hint="default"/>
                <w:sz w:val="21"/>
                <w:szCs w:val="21"/>
              </w:rPr>
              <w:t>）</w:t>
            </w:r>
            <w:r>
              <w:rPr>
                <w:rFonts w:ascii="Times New Roman" w:hAnsi="Times New Roman" w:cs="Times New Roman" w:eastAsia="Times New Roman" w:hint="default"/>
                <w:sz w:val="21"/>
                <w:szCs w:val="21"/>
              </w:rPr>
              <w:t>V2.0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1"/>
                <w:szCs w:val="21"/>
              </w:rPr>
            </w:pPr>
            <w:r>
              <w:rPr>
                <w:rFonts w:ascii="Times New Roman"/>
                <w:sz w:val="21"/>
              </w:rPr>
              <w:t>2009SR056858</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47" w:right="0"/>
              <w:jc w:val="left"/>
              <w:rPr>
                <w:rFonts w:ascii="Times New Roman" w:hAnsi="Times New Roman" w:cs="Times New Roman" w:eastAsia="Times New Roman" w:hint="default"/>
                <w:sz w:val="21"/>
                <w:szCs w:val="21"/>
              </w:rPr>
            </w:pPr>
            <w:r>
              <w:rPr>
                <w:rFonts w:ascii="Times New Roman"/>
                <w:sz w:val="21"/>
              </w:rPr>
              <w:t>2009.01.10</w:t>
            </w:r>
          </w:p>
        </w:tc>
      </w:tr>
      <w:tr>
        <w:trPr>
          <w:trHeight w:val="36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w w:val="100"/>
                <w:sz w:val="21"/>
              </w:rPr>
              <w:t>5</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汉得现代管理应用软件（</w:t>
            </w:r>
            <w:r>
              <w:rPr>
                <w:rFonts w:ascii="Times New Roman" w:hAnsi="Times New Roman" w:cs="Times New Roman" w:eastAsia="Times New Roman" w:hint="default"/>
                <w:sz w:val="21"/>
                <w:szCs w:val="21"/>
              </w:rPr>
              <w:t>MAS ERP</w:t>
            </w:r>
            <w:r>
              <w:rPr>
                <w:rFonts w:ascii="宋体" w:hAnsi="宋体" w:cs="宋体" w:eastAsia="宋体" w:hint="default"/>
                <w:sz w:val="21"/>
                <w:szCs w:val="21"/>
              </w:rPr>
              <w:t>）</w:t>
            </w:r>
            <w:r>
              <w:rPr>
                <w:rFonts w:ascii="Times New Roman" w:hAnsi="Times New Roman" w:cs="Times New Roman" w:eastAsia="Times New Roman" w:hint="default"/>
                <w:sz w:val="21"/>
                <w:szCs w:val="21"/>
              </w:rPr>
              <w:t>V</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7.0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21"/>
                <w:szCs w:val="21"/>
              </w:rPr>
            </w:pPr>
            <w:r>
              <w:rPr>
                <w:rFonts w:ascii="Times New Roman"/>
                <w:sz w:val="21"/>
              </w:rPr>
              <w:t>2009SR056932</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7" w:right="0"/>
              <w:jc w:val="left"/>
              <w:rPr>
                <w:rFonts w:ascii="Times New Roman" w:hAnsi="Times New Roman" w:cs="Times New Roman" w:eastAsia="Times New Roman" w:hint="default"/>
                <w:sz w:val="21"/>
                <w:szCs w:val="21"/>
              </w:rPr>
            </w:pPr>
            <w:r>
              <w:rPr>
                <w:rFonts w:ascii="Times New Roman"/>
                <w:sz w:val="21"/>
              </w:rPr>
              <w:t>2009.03.15</w:t>
            </w:r>
          </w:p>
        </w:tc>
      </w:tr>
      <w:tr>
        <w:trPr>
          <w:trHeight w:val="52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w w:val="100"/>
                <w:sz w:val="21"/>
              </w:rPr>
              <w:t>6</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1"/>
              <w:ind w:left="103" w:right="99"/>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汉得营销渠道管理软件（</w:t>
            </w:r>
            <w:r>
              <w:rPr>
                <w:rFonts w:ascii="Times New Roman" w:hAnsi="Times New Roman" w:cs="Times New Roman" w:eastAsia="Times New Roman" w:hint="default"/>
                <w:spacing w:val="4"/>
                <w:sz w:val="21"/>
                <w:szCs w:val="21"/>
              </w:rPr>
              <w:t>HAND</w:t>
            </w:r>
            <w:r>
              <w:rPr>
                <w:rFonts w:ascii="Times New Roman" w:hAnsi="Times New Roman" w:cs="Times New Roman" w:eastAsia="Times New Roman" w:hint="default"/>
                <w:spacing w:val="47"/>
                <w:sz w:val="21"/>
                <w:szCs w:val="21"/>
              </w:rPr>
              <w:t> </w:t>
            </w:r>
            <w:r>
              <w:rPr>
                <w:rFonts w:ascii="Times New Roman" w:hAnsi="Times New Roman" w:cs="Times New Roman" w:eastAsia="Times New Roman" w:hint="default"/>
                <w:sz w:val="21"/>
                <w:szCs w:val="21"/>
              </w:rPr>
              <w:t>FSMS</w:t>
            </w:r>
            <w:r>
              <w:rPr>
                <w:rFonts w:ascii="宋体" w:hAnsi="宋体" w:cs="宋体" w:eastAsia="宋体" w:hint="default"/>
                <w:sz w:val="21"/>
                <w:szCs w:val="21"/>
              </w:rPr>
              <w:t>）</w:t>
            </w:r>
            <w:r>
              <w:rPr>
                <w:rFonts w:ascii="宋体" w:hAnsi="宋体" w:cs="宋体" w:eastAsia="宋体" w:hint="default"/>
                <w:spacing w:val="-98"/>
                <w:sz w:val="21"/>
                <w:szCs w:val="21"/>
              </w:rPr>
              <w:t> </w:t>
            </w:r>
            <w:r>
              <w:rPr>
                <w:rFonts w:ascii="Times New Roman" w:hAnsi="Times New Roman" w:cs="Times New Roman" w:eastAsia="Times New Roman" w:hint="default"/>
                <w:sz w:val="21"/>
                <w:szCs w:val="21"/>
              </w:rPr>
              <w:t>V2.0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Times New Roman" w:hAnsi="Times New Roman" w:cs="Times New Roman" w:eastAsia="Times New Roman" w:hint="default"/>
                <w:sz w:val="21"/>
                <w:szCs w:val="21"/>
              </w:rPr>
            </w:pPr>
            <w:r>
              <w:rPr>
                <w:rFonts w:ascii="Times New Roman"/>
                <w:sz w:val="21"/>
              </w:rPr>
              <w:t>2009SR056934</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747" w:right="0"/>
              <w:jc w:val="left"/>
              <w:rPr>
                <w:rFonts w:ascii="Times New Roman" w:hAnsi="Times New Roman" w:cs="Times New Roman" w:eastAsia="Times New Roman" w:hint="default"/>
                <w:sz w:val="21"/>
                <w:szCs w:val="21"/>
              </w:rPr>
            </w:pPr>
            <w:r>
              <w:rPr>
                <w:rFonts w:ascii="Times New Roman"/>
                <w:sz w:val="21"/>
              </w:rPr>
              <w:t>2009.02.16</w:t>
            </w:r>
          </w:p>
        </w:tc>
      </w:tr>
      <w:tr>
        <w:trPr>
          <w:trHeight w:val="37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w w:val="100"/>
                <w:sz w:val="21"/>
              </w:rPr>
              <w:t>7</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汉得协同制造软件（</w:t>
            </w:r>
            <w:r>
              <w:rPr>
                <w:rFonts w:ascii="Times New Roman" w:hAnsi="Times New Roman" w:cs="Times New Roman" w:eastAsia="Times New Roman" w:hint="default"/>
                <w:sz w:val="21"/>
                <w:szCs w:val="21"/>
              </w:rPr>
              <w:t>HCM</w:t>
            </w:r>
            <w:r>
              <w:rPr>
                <w:rFonts w:ascii="宋体" w:hAnsi="宋体" w:cs="宋体" w:eastAsia="宋体" w:hint="default"/>
                <w:sz w:val="21"/>
                <w:szCs w:val="21"/>
              </w:rPr>
              <w:t>）</w:t>
            </w:r>
            <w:r>
              <w:rPr>
                <w:rFonts w:ascii="Times New Roman" w:hAnsi="Times New Roman" w:cs="Times New Roman" w:eastAsia="Times New Roman" w:hint="default"/>
                <w:sz w:val="21"/>
                <w:szCs w:val="21"/>
              </w:rPr>
              <w:t>V3.0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1"/>
                <w:szCs w:val="21"/>
              </w:rPr>
            </w:pPr>
            <w:r>
              <w:rPr>
                <w:rFonts w:ascii="Times New Roman"/>
                <w:sz w:val="21"/>
              </w:rPr>
              <w:t>2009SR056935</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47" w:right="0"/>
              <w:jc w:val="left"/>
              <w:rPr>
                <w:rFonts w:ascii="Times New Roman" w:hAnsi="Times New Roman" w:cs="Times New Roman" w:eastAsia="Times New Roman" w:hint="default"/>
                <w:sz w:val="21"/>
                <w:szCs w:val="21"/>
              </w:rPr>
            </w:pPr>
            <w:r>
              <w:rPr>
                <w:rFonts w:ascii="Times New Roman"/>
                <w:sz w:val="21"/>
              </w:rPr>
              <w:t>2008.10.01</w:t>
            </w:r>
          </w:p>
        </w:tc>
      </w:tr>
      <w:tr>
        <w:trPr>
          <w:trHeight w:val="28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8</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汉得</w:t>
            </w:r>
            <w:r>
              <w:rPr>
                <w:rFonts w:ascii="宋体" w:hAnsi="宋体" w:cs="宋体" w:eastAsia="宋体" w:hint="default"/>
                <w:spacing w:val="-3"/>
                <w:w w:val="100"/>
                <w:sz w:val="21"/>
                <w:szCs w:val="21"/>
              </w:rPr>
              <w:t>客</w:t>
            </w:r>
            <w:r>
              <w:rPr>
                <w:rFonts w:ascii="宋体" w:hAnsi="宋体" w:cs="宋体" w:eastAsia="宋体" w:hint="default"/>
                <w:w w:val="100"/>
                <w:sz w:val="21"/>
                <w:szCs w:val="21"/>
              </w:rPr>
              <w:t>户</w:t>
            </w:r>
            <w:r>
              <w:rPr>
                <w:rFonts w:ascii="宋体" w:hAnsi="宋体" w:cs="宋体" w:eastAsia="宋体" w:hint="default"/>
                <w:spacing w:val="-3"/>
                <w:w w:val="100"/>
                <w:sz w:val="21"/>
                <w:szCs w:val="21"/>
              </w:rPr>
              <w:t>关</w:t>
            </w:r>
            <w:r>
              <w:rPr>
                <w:rFonts w:ascii="宋体" w:hAnsi="宋体" w:cs="宋体" w:eastAsia="宋体" w:hint="default"/>
                <w:w w:val="100"/>
                <w:sz w:val="21"/>
                <w:szCs w:val="21"/>
              </w:rPr>
              <w:t>系</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软</w:t>
            </w:r>
            <w:r>
              <w:rPr>
                <w:rFonts w:ascii="宋体" w:hAnsi="宋体" w:cs="宋体" w:eastAsia="宋体" w:hint="default"/>
                <w:spacing w:val="-85"/>
                <w:w w:val="100"/>
                <w:sz w:val="21"/>
                <w:szCs w:val="21"/>
              </w:rPr>
              <w:t>件</w:t>
            </w:r>
            <w:r>
              <w:rPr>
                <w:rFonts w:ascii="宋体" w:hAnsi="宋体" w:cs="宋体" w:eastAsia="宋体" w:hint="default"/>
                <w:w w:val="100"/>
                <w:sz w:val="21"/>
                <w:szCs w:val="21"/>
              </w:rPr>
              <w:t>（</w:t>
            </w:r>
            <w:r>
              <w:rPr>
                <w:rFonts w:ascii="Times New Roman" w:hAnsi="Times New Roman" w:cs="Times New Roman" w:eastAsia="Times New Roman" w:hint="default"/>
                <w:spacing w:val="-2"/>
                <w:w w:val="100"/>
                <w:sz w:val="21"/>
                <w:szCs w:val="21"/>
              </w:rPr>
              <w:t>HA</w:t>
            </w:r>
            <w:r>
              <w:rPr>
                <w:rFonts w:ascii="Times New Roman" w:hAnsi="Times New Roman" w:cs="Times New Roman" w:eastAsia="Times New Roman" w:hint="default"/>
                <w:w w:val="100"/>
                <w:sz w:val="21"/>
                <w:szCs w:val="21"/>
              </w:rPr>
              <w:t>ND</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pacing w:val="-2"/>
                <w:w w:val="100"/>
                <w:sz w:val="21"/>
                <w:szCs w:val="21"/>
              </w:rPr>
              <w:t>C</w:t>
            </w:r>
            <w:r>
              <w:rPr>
                <w:rFonts w:ascii="Times New Roman" w:hAnsi="Times New Roman" w:cs="Times New Roman" w:eastAsia="Times New Roman" w:hint="default"/>
                <w:w w:val="100"/>
                <w:sz w:val="21"/>
                <w:szCs w:val="21"/>
              </w:rPr>
              <w:t>R</w:t>
            </w:r>
            <w:r>
              <w:rPr>
                <w:rFonts w:ascii="Times New Roman" w:hAnsi="Times New Roman" w:cs="Times New Roman" w:eastAsia="Times New Roman" w:hint="default"/>
                <w:spacing w:val="-3"/>
                <w:w w:val="100"/>
                <w:sz w:val="21"/>
                <w:szCs w:val="21"/>
              </w:rPr>
              <w:t>M</w:t>
            </w:r>
            <w:r>
              <w:rPr>
                <w:rFonts w:ascii="宋体" w:hAnsi="宋体" w:cs="宋体" w:eastAsia="宋体" w:hint="default"/>
                <w:spacing w:val="-82"/>
                <w:w w:val="100"/>
                <w:sz w:val="21"/>
                <w:szCs w:val="21"/>
              </w:rPr>
              <w:t>）</w:t>
            </w:r>
            <w:r>
              <w:rPr>
                <w:rFonts w:ascii="Times New Roman" w:hAnsi="Times New Roman" w:cs="Times New Roman" w:eastAsia="Times New Roman" w:hint="default"/>
                <w:spacing w:val="-2"/>
                <w:w w:val="100"/>
                <w:sz w:val="21"/>
                <w:szCs w:val="21"/>
              </w:rPr>
              <w:t>V</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sz w:val="21"/>
              </w:rPr>
              <w:t>2009SR056936</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47" w:right="0"/>
              <w:jc w:val="left"/>
              <w:rPr>
                <w:rFonts w:ascii="Times New Roman" w:hAnsi="Times New Roman" w:cs="Times New Roman" w:eastAsia="Times New Roman" w:hint="default"/>
                <w:sz w:val="21"/>
                <w:szCs w:val="21"/>
              </w:rPr>
            </w:pPr>
            <w:r>
              <w:rPr>
                <w:rFonts w:ascii="Times New Roman"/>
                <w:sz w:val="21"/>
              </w:rPr>
              <w:t>2009.05.01</w:t>
            </w:r>
          </w:p>
        </w:tc>
      </w:tr>
      <w:tr>
        <w:trPr>
          <w:trHeight w:val="37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w w:val="100"/>
                <w:sz w:val="21"/>
              </w:rPr>
              <w:t>9</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汉得人力资源管理软件（</w:t>
            </w:r>
            <w:r>
              <w:rPr>
                <w:rFonts w:ascii="Times New Roman" w:hAnsi="Times New Roman" w:cs="Times New Roman" w:eastAsia="Times New Roman" w:hint="default"/>
                <w:sz w:val="21"/>
                <w:szCs w:val="21"/>
              </w:rPr>
              <w:t>HRMS</w:t>
            </w:r>
            <w:r>
              <w:rPr>
                <w:rFonts w:ascii="宋体" w:hAnsi="宋体" w:cs="宋体" w:eastAsia="宋体" w:hint="default"/>
                <w:sz w:val="21"/>
                <w:szCs w:val="21"/>
              </w:rPr>
              <w:t>）</w:t>
            </w:r>
            <w:r>
              <w:rPr>
                <w:rFonts w:ascii="Times New Roman" w:hAnsi="Times New Roman" w:cs="Times New Roman" w:eastAsia="Times New Roman" w:hint="default"/>
                <w:sz w:val="21"/>
                <w:szCs w:val="21"/>
              </w:rPr>
              <w:t>V3.0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1"/>
                <w:szCs w:val="21"/>
              </w:rPr>
            </w:pPr>
            <w:r>
              <w:rPr>
                <w:rFonts w:ascii="Times New Roman"/>
                <w:sz w:val="21"/>
              </w:rPr>
              <w:t>2009SR056981</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47" w:right="0"/>
              <w:jc w:val="left"/>
              <w:rPr>
                <w:rFonts w:ascii="Times New Roman" w:hAnsi="Times New Roman" w:cs="Times New Roman" w:eastAsia="Times New Roman" w:hint="default"/>
                <w:sz w:val="21"/>
                <w:szCs w:val="21"/>
              </w:rPr>
            </w:pPr>
            <w:r>
              <w:rPr>
                <w:rFonts w:ascii="Times New Roman"/>
                <w:sz w:val="21"/>
              </w:rPr>
              <w:t>2005.06.01</w:t>
            </w:r>
          </w:p>
        </w:tc>
      </w:tr>
    </w:tbl>
    <w:p>
      <w:pPr>
        <w:spacing w:line="240" w:lineRule="auto" w:before="6"/>
        <w:rPr>
          <w:rFonts w:ascii="宋体" w:hAnsi="宋体" w:cs="宋体" w:eastAsia="宋体" w:hint="default"/>
          <w:sz w:val="26"/>
          <w:szCs w:val="26"/>
        </w:rPr>
      </w:pPr>
    </w:p>
    <w:p>
      <w:pPr>
        <w:pStyle w:val="BodyText"/>
        <w:spacing w:line="240" w:lineRule="auto" w:before="26"/>
        <w:ind w:left="220" w:right="1663"/>
        <w:jc w:val="left"/>
      </w:pPr>
      <w:r>
        <w:rPr/>
        <w:t>（</w:t>
      </w:r>
      <w:r>
        <w:rPr>
          <w:rFonts w:ascii="Times New Roman" w:hAnsi="Times New Roman" w:cs="Times New Roman" w:eastAsia="Times New Roman" w:hint="default"/>
        </w:rPr>
        <w:t>3</w:t>
      </w:r>
      <w:r>
        <w:rPr/>
        <w:t>）专利</w:t>
      </w:r>
    </w:p>
    <w:p>
      <w:pPr>
        <w:pStyle w:val="BodyText"/>
        <w:spacing w:line="240" w:lineRule="auto" w:before="135"/>
        <w:ind w:left="700" w:right="1663"/>
        <w:jc w:val="left"/>
      </w:pPr>
      <w:r>
        <w:rPr/>
        <w:t>截至报告期末，公司拥有自主研发的发明专利一项：</w:t>
      </w:r>
    </w:p>
    <w:p>
      <w:pPr>
        <w:spacing w:line="240" w:lineRule="auto" w:before="9"/>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2185"/>
        <w:gridCol w:w="1219"/>
        <w:gridCol w:w="1896"/>
        <w:gridCol w:w="1558"/>
        <w:gridCol w:w="2458"/>
      </w:tblGrid>
      <w:tr>
        <w:trPr>
          <w:trHeight w:val="401" w:hRule="exact"/>
        </w:trPr>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67" w:right="0"/>
              <w:jc w:val="left"/>
              <w:rPr>
                <w:rFonts w:ascii="宋体" w:hAnsi="宋体" w:cs="宋体" w:eastAsia="宋体" w:hint="default"/>
                <w:sz w:val="21"/>
                <w:szCs w:val="21"/>
              </w:rPr>
            </w:pPr>
            <w:r>
              <w:rPr>
                <w:rFonts w:ascii="宋体" w:hAnsi="宋体" w:cs="宋体" w:eastAsia="宋体" w:hint="default"/>
                <w:sz w:val="21"/>
                <w:szCs w:val="21"/>
              </w:rPr>
              <w:t>专利名称</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专利类型</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26" w:right="0"/>
              <w:jc w:val="left"/>
              <w:rPr>
                <w:rFonts w:ascii="宋体" w:hAnsi="宋体" w:cs="宋体" w:eastAsia="宋体" w:hint="default"/>
                <w:sz w:val="21"/>
                <w:szCs w:val="21"/>
              </w:rPr>
            </w:pPr>
            <w:r>
              <w:rPr>
                <w:rFonts w:ascii="宋体" w:hAnsi="宋体" w:cs="宋体" w:eastAsia="宋体" w:hint="default"/>
                <w:sz w:val="21"/>
                <w:szCs w:val="21"/>
              </w:rPr>
              <w:t>专利号</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申请日期</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 w:right="0"/>
              <w:jc w:val="center"/>
              <w:rPr>
                <w:rFonts w:ascii="宋体" w:hAnsi="宋体" w:cs="宋体" w:eastAsia="宋体" w:hint="default"/>
                <w:sz w:val="21"/>
                <w:szCs w:val="21"/>
              </w:rPr>
            </w:pPr>
            <w:r>
              <w:rPr>
                <w:rFonts w:ascii="宋体" w:hAnsi="宋体" w:cs="宋体" w:eastAsia="宋体" w:hint="default"/>
                <w:sz w:val="21"/>
                <w:szCs w:val="21"/>
              </w:rPr>
              <w:t>保护期限</w:t>
            </w:r>
          </w:p>
        </w:tc>
      </w:tr>
      <w:tr>
        <w:trPr>
          <w:trHeight w:val="828" w:hRule="exact"/>
        </w:trPr>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Oracle Form9i</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和</w:t>
            </w:r>
          </w:p>
          <w:p>
            <w:pPr>
              <w:pStyle w:val="TableParagraph"/>
              <w:spacing w:line="272" w:lineRule="exact" w:before="19"/>
              <w:ind w:left="141" w:right="137" w:hanging="6"/>
              <w:jc w:val="center"/>
              <w:rPr>
                <w:rFonts w:ascii="宋体" w:hAnsi="宋体" w:cs="宋体" w:eastAsia="宋体" w:hint="default"/>
                <w:sz w:val="21"/>
                <w:szCs w:val="21"/>
              </w:rPr>
            </w:pPr>
            <w:r>
              <w:rPr>
                <w:rFonts w:ascii="Times New Roman" w:hAnsi="Times New Roman" w:cs="Times New Roman" w:eastAsia="Times New Roman" w:hint="default"/>
                <w:sz w:val="21"/>
                <w:szCs w:val="21"/>
              </w:rPr>
              <w:t>Microsoft Excel </w:t>
            </w:r>
            <w:r>
              <w:rPr>
                <w:rFonts w:ascii="宋体" w:hAnsi="宋体" w:cs="宋体" w:eastAsia="宋体" w:hint="default"/>
                <w:spacing w:val="-3"/>
                <w:sz w:val="21"/>
                <w:szCs w:val="21"/>
              </w:rPr>
              <w:t>透视</w:t>
            </w:r>
            <w:r>
              <w:rPr>
                <w:rFonts w:ascii="宋体" w:hAnsi="宋体" w:cs="宋体" w:eastAsia="宋体" w:hint="default"/>
                <w:spacing w:val="-3"/>
                <w:w w:val="100"/>
                <w:sz w:val="21"/>
                <w:szCs w:val="21"/>
              </w:rPr>
              <w:t> </w:t>
            </w:r>
            <w:r>
              <w:rPr>
                <w:rFonts w:ascii="宋体" w:hAnsi="宋体" w:cs="宋体" w:eastAsia="宋体" w:hint="default"/>
                <w:spacing w:val="-1"/>
                <w:sz w:val="21"/>
                <w:szCs w:val="21"/>
              </w:rPr>
              <w:t>表的自动转换的方法</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94" w:right="495" w:firstLine="55"/>
              <w:jc w:val="left"/>
              <w:rPr>
                <w:rFonts w:ascii="Times New Roman" w:hAnsi="Times New Roman" w:cs="Times New Roman" w:eastAsia="Times New Roman" w:hint="default"/>
                <w:sz w:val="21"/>
                <w:szCs w:val="21"/>
              </w:rPr>
            </w:pPr>
            <w:r>
              <w:rPr>
                <w:rFonts w:ascii="Times New Roman"/>
                <w:sz w:val="21"/>
              </w:rPr>
              <w:t>ZL20051</w:t>
            </w:r>
            <w:r>
              <w:rPr>
                <w:rFonts w:ascii="Times New Roman"/>
                <w:w w:val="100"/>
                <w:sz w:val="21"/>
              </w:rPr>
              <w:t> </w:t>
            </w:r>
            <w:r>
              <w:rPr>
                <w:rFonts w:ascii="Times New Roman"/>
                <w:sz w:val="21"/>
              </w:rPr>
              <w:t>0024604.0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2005/3/24</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2025/3/24</w:t>
            </w:r>
          </w:p>
        </w:tc>
      </w:tr>
    </w:tbl>
    <w:p>
      <w:pPr>
        <w:spacing w:line="240" w:lineRule="auto" w:before="7"/>
        <w:rPr>
          <w:rFonts w:ascii="宋体" w:hAnsi="宋体" w:cs="宋体" w:eastAsia="宋体" w:hint="default"/>
          <w:sz w:val="26"/>
          <w:szCs w:val="26"/>
        </w:rPr>
      </w:pPr>
    </w:p>
    <w:p>
      <w:pPr>
        <w:pStyle w:val="BodyText"/>
        <w:spacing w:line="240" w:lineRule="auto" w:before="26"/>
        <w:ind w:left="220" w:right="1663"/>
        <w:jc w:val="left"/>
      </w:pPr>
      <w:r>
        <w:rPr/>
        <w:t>（</w:t>
      </w:r>
      <w:r>
        <w:rPr>
          <w:rFonts w:ascii="Times New Roman" w:hAnsi="Times New Roman" w:cs="Times New Roman" w:eastAsia="Times New Roman" w:hint="default"/>
        </w:rPr>
        <w:t>4</w:t>
      </w:r>
      <w:r>
        <w:rPr/>
        <w:t>）域名</w:t>
      </w:r>
    </w:p>
    <w:p>
      <w:pPr>
        <w:pStyle w:val="BodyText"/>
        <w:spacing w:line="240" w:lineRule="auto" w:before="135"/>
        <w:ind w:left="700" w:right="1663"/>
        <w:jc w:val="left"/>
      </w:pPr>
      <w:r>
        <w:rPr/>
        <w:t>截至报告期末，公司拥有的主要域名如下：</w:t>
      </w:r>
    </w:p>
    <w:p>
      <w:pPr>
        <w:spacing w:line="240" w:lineRule="auto" w:before="9"/>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2633"/>
        <w:gridCol w:w="2297"/>
        <w:gridCol w:w="1630"/>
        <w:gridCol w:w="2756"/>
      </w:tblGrid>
      <w:tr>
        <w:trPr>
          <w:trHeight w:val="295"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域名</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性质</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取得方式</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48"/>
              <w:jc w:val="right"/>
              <w:rPr>
                <w:rFonts w:ascii="宋体" w:hAnsi="宋体" w:cs="宋体" w:eastAsia="宋体" w:hint="default"/>
                <w:sz w:val="21"/>
                <w:szCs w:val="21"/>
              </w:rPr>
            </w:pPr>
            <w:r>
              <w:rPr>
                <w:rFonts w:ascii="宋体" w:hAnsi="宋体" w:cs="宋体" w:eastAsia="宋体" w:hint="default"/>
                <w:spacing w:val="-1"/>
                <w:sz w:val="21"/>
                <w:szCs w:val="21"/>
              </w:rPr>
              <w:t>到期日期</w:t>
            </w:r>
          </w:p>
        </w:tc>
      </w:tr>
      <w:tr>
        <w:trPr>
          <w:trHeight w:val="295"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 w:right="0"/>
              <w:jc w:val="center"/>
              <w:rPr>
                <w:rFonts w:ascii="Times New Roman" w:hAnsi="Times New Roman" w:cs="Times New Roman" w:eastAsia="Times New Roman" w:hint="default"/>
                <w:sz w:val="21"/>
                <w:szCs w:val="21"/>
              </w:rPr>
            </w:pPr>
            <w:r>
              <w:rPr>
                <w:rFonts w:ascii="Times New Roman"/>
                <w:sz w:val="21"/>
              </w:rPr>
              <w:t>hand-china.com</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国际英文域名</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注册</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890"/>
              <w:jc w:val="right"/>
              <w:rPr>
                <w:rFonts w:ascii="Times New Roman" w:hAnsi="Times New Roman" w:cs="Times New Roman" w:eastAsia="Times New Roman" w:hint="default"/>
                <w:sz w:val="21"/>
                <w:szCs w:val="21"/>
              </w:rPr>
            </w:pPr>
            <w:r>
              <w:rPr>
                <w:rFonts w:ascii="Times New Roman"/>
                <w:spacing w:val="-1"/>
                <w:sz w:val="21"/>
              </w:rPr>
              <w:t>2013/12/07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3"/>
        <w:ind w:left="220" w:right="1663"/>
        <w:jc w:val="left"/>
        <w:rPr>
          <w:b w:val="0"/>
          <w:bCs w:val="0"/>
        </w:rPr>
      </w:pPr>
      <w:r>
        <w:rPr/>
        <w:t>（三）公司核心竞争力</w:t>
      </w:r>
      <w:r>
        <w:rPr>
          <w:b w:val="0"/>
          <w:bCs w:val="0"/>
        </w:rPr>
      </w:r>
    </w:p>
    <w:p>
      <w:pPr>
        <w:spacing w:after="0" w:line="240" w:lineRule="auto"/>
        <w:jc w:val="left"/>
        <w:sectPr>
          <w:pgSz w:w="11910" w:h="16840"/>
          <w:pgMar w:header="884" w:footer="1186" w:top="1140" w:bottom="1380" w:left="1580" w:right="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7"/>
          <w:szCs w:val="27"/>
        </w:rPr>
      </w:pPr>
    </w:p>
    <w:p>
      <w:pPr>
        <w:spacing w:line="338" w:lineRule="auto" w:before="26"/>
        <w:ind w:left="620" w:right="0"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、丰富的实施服务经验</w:t>
      </w:r>
      <w:r>
        <w:rPr>
          <w:rFonts w:ascii="宋体" w:hAnsi="宋体" w:cs="宋体" w:eastAsia="宋体" w:hint="default"/>
          <w:b/>
          <w:bCs/>
          <w:w w:val="99"/>
          <w:sz w:val="24"/>
          <w:szCs w:val="24"/>
        </w:rPr>
        <w:t> </w:t>
      </w:r>
      <w:r>
        <w:rPr>
          <w:rFonts w:ascii="宋体" w:hAnsi="宋体" w:cs="宋体" w:eastAsia="宋体" w:hint="default"/>
          <w:spacing w:val="-1"/>
          <w:sz w:val="24"/>
          <w:szCs w:val="24"/>
        </w:rPr>
        <w:t>公司长期从事</w:t>
      </w:r>
      <w:r>
        <w:rPr>
          <w:rFonts w:ascii="Times New Roman" w:hAnsi="Times New Roman" w:cs="Times New Roman" w:eastAsia="Times New Roman" w:hint="default"/>
          <w:spacing w:val="-1"/>
          <w:sz w:val="24"/>
          <w:szCs w:val="24"/>
        </w:rPr>
        <w:t>ERP</w:t>
      </w:r>
      <w:r>
        <w:rPr>
          <w:rFonts w:ascii="宋体" w:hAnsi="宋体" w:cs="宋体" w:eastAsia="宋体" w:hint="default"/>
          <w:spacing w:val="-1"/>
          <w:sz w:val="24"/>
          <w:szCs w:val="24"/>
        </w:rPr>
        <w:t>实施服务业务，自成立伊始，公司就非常重视</w:t>
      </w:r>
      <w:r>
        <w:rPr>
          <w:rFonts w:ascii="Times New Roman" w:hAnsi="Times New Roman" w:cs="Times New Roman" w:eastAsia="Times New Roman" w:hint="default"/>
          <w:spacing w:val="-1"/>
          <w:sz w:val="24"/>
          <w:szCs w:val="24"/>
        </w:rPr>
        <w:t>ERP</w:t>
      </w:r>
      <w:r>
        <w:rPr>
          <w:rFonts w:ascii="宋体" w:hAnsi="宋体" w:cs="宋体" w:eastAsia="宋体" w:hint="default"/>
          <w:spacing w:val="-1"/>
          <w:sz w:val="24"/>
          <w:szCs w:val="24"/>
        </w:rPr>
        <w:t>实施服</w:t>
      </w:r>
    </w:p>
    <w:p>
      <w:pPr>
        <w:pStyle w:val="BodyText"/>
        <w:spacing w:line="355" w:lineRule="auto" w:before="27"/>
        <w:ind w:right="1791"/>
        <w:jc w:val="left"/>
      </w:pPr>
      <w:r>
        <w:rPr>
          <w:spacing w:val="-3"/>
        </w:rPr>
        <w:t>务实施方法论和解决方案的系统总结和应用，并通过有序引进、持续培训等方式</w:t>
      </w:r>
      <w:r>
        <w:rPr>
          <w:spacing w:val="-111"/>
        </w:rPr>
        <w:t> </w:t>
      </w:r>
      <w:r>
        <w:rPr>
          <w:spacing w:val="-111"/>
        </w:rPr>
      </w:r>
      <w:r>
        <w:rPr/>
        <w:t>逐步完善项目服务团队，为项目的正常运行和质量提供了保障。</w:t>
      </w:r>
    </w:p>
    <w:p>
      <w:pPr>
        <w:pStyle w:val="BodyText"/>
        <w:spacing w:line="348" w:lineRule="auto" w:before="38"/>
        <w:ind w:right="0" w:firstLine="479"/>
        <w:jc w:val="left"/>
      </w:pPr>
      <w:r>
        <w:rPr/>
        <w:t>公司主要针对</w:t>
      </w:r>
      <w:r>
        <w:rPr>
          <w:rFonts w:ascii="Times New Roman" w:hAnsi="Times New Roman" w:cs="Times New Roman" w:eastAsia="Times New Roman" w:hint="default"/>
        </w:rPr>
        <w:t>Oracle</w:t>
      </w:r>
      <w:r>
        <w:rPr>
          <w:rFonts w:ascii="Times New Roman" w:hAnsi="Times New Roman" w:cs="Times New Roman" w:eastAsia="Times New Roman" w:hint="default"/>
          <w:spacing w:val="57"/>
        </w:rPr>
        <w:t> </w:t>
      </w:r>
      <w:r>
        <w:rPr/>
        <w:t>、</w:t>
      </w:r>
      <w:r>
        <w:rPr>
          <w:rFonts w:ascii="Times New Roman" w:hAnsi="Times New Roman" w:cs="Times New Roman" w:eastAsia="Times New Roman" w:hint="default"/>
        </w:rPr>
        <w:t>SAP</w:t>
      </w:r>
      <w:r>
        <w:rPr/>
        <w:t>等高端</w:t>
      </w:r>
      <w:r>
        <w:rPr>
          <w:rFonts w:ascii="Times New Roman" w:hAnsi="Times New Roman" w:cs="Times New Roman" w:eastAsia="Times New Roman" w:hint="default"/>
        </w:rPr>
        <w:t>ERP</w:t>
      </w:r>
      <w:r>
        <w:rPr/>
        <w:t>软件提供实施服务。</w:t>
      </w:r>
      <w:r>
        <w:rPr>
          <w:rFonts w:ascii="Times New Roman" w:hAnsi="Times New Roman" w:cs="Times New Roman" w:eastAsia="Times New Roman" w:hint="default"/>
        </w:rPr>
        <w:t>Oracle</w:t>
      </w:r>
      <w:r>
        <w:rPr/>
        <w:t>与</w:t>
      </w:r>
      <w:r>
        <w:rPr>
          <w:rFonts w:ascii="Times New Roman" w:hAnsi="Times New Roman" w:cs="Times New Roman" w:eastAsia="Times New Roman" w:hint="default"/>
        </w:rPr>
        <w:t>SAP</w:t>
      </w:r>
      <w:r>
        <w:rPr/>
        <w:t>的 </w:t>
      </w:r>
      <w:r>
        <w:rPr>
          <w:rFonts w:ascii="Times New Roman" w:hAnsi="Times New Roman" w:cs="Times New Roman" w:eastAsia="Times New Roman" w:hint="default"/>
        </w:rPr>
        <w:t>ERP</w:t>
      </w:r>
      <w:r>
        <w:rPr/>
        <w:t>软件产品是目前世界上功能最为全面、技术最为先进的高端</w:t>
      </w:r>
      <w:r>
        <w:rPr>
          <w:rFonts w:ascii="Times New Roman" w:hAnsi="Times New Roman" w:cs="Times New Roman" w:eastAsia="Times New Roman" w:hint="default"/>
        </w:rPr>
        <w:t>ERP</w:t>
      </w:r>
      <w:r>
        <w:rPr/>
        <w:t>软件，公司 </w:t>
      </w:r>
      <w:r>
        <w:rPr>
          <w:spacing w:val="-3"/>
        </w:rPr>
        <w:t>在长期的实施过程中经过不断的消化、提炼和完善对其产品内涵形成了十分深刻</w:t>
      </w:r>
      <w:r>
        <w:rPr>
          <w:spacing w:val="-109"/>
        </w:rPr>
        <w:t> </w:t>
      </w:r>
      <w:r>
        <w:rPr>
          <w:spacing w:val="-109"/>
        </w:rPr>
      </w:r>
      <w:r>
        <w:rPr>
          <w:spacing w:val="-3"/>
        </w:rPr>
        <w:t>的理解，并在其实施服务领域中积累了丰富的实战经验。与国内同行相比，由于</w:t>
      </w:r>
      <w:r>
        <w:rPr>
          <w:spacing w:val="-112"/>
        </w:rPr>
        <w:t> </w:t>
      </w:r>
      <w:r>
        <w:rPr>
          <w:spacing w:val="-112"/>
        </w:rPr>
      </w:r>
      <w:r>
        <w:rPr>
          <w:spacing w:val="-7"/>
        </w:rPr>
        <w:t>公司的客户众多，行业分布广泛，加之公司自身的知识库和方法论整理及时有效，</w:t>
      </w:r>
      <w:r>
        <w:rPr>
          <w:spacing w:val="-85"/>
        </w:rPr>
        <w:t> </w:t>
      </w:r>
      <w:r>
        <w:rPr>
          <w:spacing w:val="-85"/>
        </w:rPr>
      </w:r>
      <w:r>
        <w:rPr/>
        <w:t>因此公司在高端</w:t>
      </w:r>
      <w:r>
        <w:rPr>
          <w:rFonts w:ascii="Times New Roman" w:hAnsi="Times New Roman" w:cs="Times New Roman" w:eastAsia="Times New Roman" w:hint="default"/>
        </w:rPr>
        <w:t>ERP</w:t>
      </w:r>
      <w:r>
        <w:rPr/>
        <w:t>实施服务的经验方面具有明显的优势。</w:t>
      </w:r>
    </w:p>
    <w:p>
      <w:pPr>
        <w:pStyle w:val="BodyText"/>
        <w:spacing w:line="336" w:lineRule="auto" w:before="16"/>
        <w:ind w:right="1744" w:firstLine="479"/>
        <w:jc w:val="both"/>
      </w:pPr>
      <w:r>
        <w:rPr>
          <w:spacing w:val="-2"/>
        </w:rPr>
        <w:t>公司基于对不同</w:t>
      </w:r>
      <w:r>
        <w:rPr>
          <w:rFonts w:ascii="Times New Roman" w:hAnsi="Times New Roman" w:cs="Times New Roman" w:eastAsia="Times New Roman" w:hint="default"/>
          <w:spacing w:val="-2"/>
        </w:rPr>
        <w:t>ERP</w:t>
      </w:r>
      <w:r>
        <w:rPr>
          <w:spacing w:val="-2"/>
        </w:rPr>
        <w:t>软件产品内涵的理解，结合客户差异化的经营业务内容</w:t>
      </w:r>
      <w:r>
        <w:rPr/>
        <w:t> </w:t>
      </w:r>
      <w:r>
        <w:rPr>
          <w:spacing w:val="-2"/>
        </w:rPr>
        <w:t>为国内大量企业提供了度身定制的</w:t>
      </w:r>
      <w:r>
        <w:rPr>
          <w:rFonts w:ascii="Times New Roman" w:hAnsi="Times New Roman" w:cs="Times New Roman" w:eastAsia="Times New Roman" w:hint="default"/>
          <w:spacing w:val="-2"/>
        </w:rPr>
        <w:t>ERP</w:t>
      </w:r>
      <w:r>
        <w:rPr>
          <w:spacing w:val="-2"/>
        </w:rPr>
        <w:t>实施服务，并在通过大量成功实施服务经</w:t>
      </w:r>
      <w:r>
        <w:rPr>
          <w:spacing w:val="-104"/>
        </w:rPr>
        <w:t> </w:t>
      </w:r>
      <w:r>
        <w:rPr>
          <w:spacing w:val="-104"/>
        </w:rPr>
      </w:r>
      <w:r>
        <w:rPr/>
        <w:t>验的总结形成了自己的</w:t>
      </w:r>
      <w:r>
        <w:rPr>
          <w:rFonts w:ascii="Times New Roman" w:hAnsi="Times New Roman" w:cs="Times New Roman" w:eastAsia="Times New Roman" w:hint="default"/>
        </w:rPr>
        <w:t>Quick-HAND</w:t>
      </w:r>
      <w:r>
        <w:rPr>
          <w:rFonts w:ascii="Times New Roman" w:hAnsi="Times New Roman" w:cs="Times New Roman" w:eastAsia="Times New Roman" w:hint="default"/>
          <w:spacing w:val="-18"/>
        </w:rPr>
        <w:t> </w:t>
      </w:r>
      <w:r>
        <w:rPr>
          <w:rFonts w:ascii="Times New Roman" w:hAnsi="Times New Roman" w:cs="Times New Roman" w:eastAsia="Times New Roman" w:hint="default"/>
        </w:rPr>
        <w:t>ERP</w:t>
      </w:r>
      <w:r>
        <w:rPr/>
        <w:t>实施方法论和多项业内领先、适应性强 </w:t>
      </w:r>
      <w:r>
        <w:rPr>
          <w:spacing w:val="-2"/>
        </w:rPr>
        <w:t>的</w:t>
      </w:r>
      <w:r>
        <w:rPr>
          <w:rFonts w:ascii="Times New Roman" w:hAnsi="Times New Roman" w:cs="Times New Roman" w:eastAsia="Times New Roman" w:hint="default"/>
          <w:spacing w:val="-2"/>
        </w:rPr>
        <w:t>ERP</w:t>
      </w:r>
      <w:r>
        <w:rPr>
          <w:spacing w:val="-2"/>
        </w:rPr>
        <w:t>实施行业解决方案。经过多年实施服务经验的积累，公司目前具备为客户</w:t>
      </w:r>
      <w:r>
        <w:rPr>
          <w:spacing w:val="-105"/>
        </w:rPr>
        <w:t> </w:t>
      </w:r>
      <w:r>
        <w:rPr>
          <w:spacing w:val="-105"/>
        </w:rPr>
      </w:r>
      <w:r>
        <w:rPr/>
        <w:t>提供全面的高端</w:t>
      </w:r>
      <w:r>
        <w:rPr>
          <w:rFonts w:ascii="Times New Roman" w:hAnsi="Times New Roman" w:cs="Times New Roman" w:eastAsia="Times New Roman" w:hint="default"/>
        </w:rPr>
        <w:t>ERP</w:t>
      </w:r>
      <w:r>
        <w:rPr/>
        <w:t>实施服务的能力，可有效保障企业向管理全面信息化过渡， 提升企业的管理与经营效率。</w:t>
      </w:r>
    </w:p>
    <w:p>
      <w:pPr>
        <w:pStyle w:val="BodyText"/>
        <w:spacing w:line="338" w:lineRule="auto" w:before="58"/>
        <w:ind w:right="1796" w:firstLine="479"/>
        <w:jc w:val="both"/>
      </w:pPr>
      <w:r>
        <w:rPr>
          <w:rFonts w:ascii="Times New Roman" w:hAnsi="Times New Roman" w:cs="Times New Roman" w:eastAsia="Times New Roman" w:hint="default"/>
        </w:rPr>
        <w:t>Quick-HAND</w:t>
      </w:r>
      <w:r>
        <w:rPr>
          <w:rFonts w:ascii="Times New Roman" w:hAnsi="Times New Roman" w:cs="Times New Roman" w:eastAsia="Times New Roman" w:hint="default"/>
          <w:spacing w:val="-2"/>
        </w:rPr>
        <w:t> </w:t>
      </w:r>
      <w:r>
        <w:rPr>
          <w:rFonts w:ascii="Times New Roman" w:hAnsi="Times New Roman" w:cs="Times New Roman" w:eastAsia="Times New Roman" w:hint="default"/>
        </w:rPr>
        <w:t>ERP</w:t>
      </w:r>
      <w:r>
        <w:rPr/>
        <w:t>实施方法论严格界定了</w:t>
      </w:r>
      <w:r>
        <w:rPr>
          <w:rFonts w:ascii="Times New Roman" w:hAnsi="Times New Roman" w:cs="Times New Roman" w:eastAsia="Times New Roman" w:hint="default"/>
        </w:rPr>
        <w:t>ERP</w:t>
      </w:r>
      <w:r>
        <w:rPr/>
        <w:t>实施的过程与阶段、每个阶段 </w:t>
      </w:r>
      <w:r>
        <w:rPr>
          <w:spacing w:val="-2"/>
        </w:rPr>
        <w:t>中的具体工作以及工作模板方法。公司所有的</w:t>
      </w:r>
      <w:r>
        <w:rPr>
          <w:rFonts w:ascii="Times New Roman" w:hAnsi="Times New Roman" w:cs="Times New Roman" w:eastAsia="Times New Roman" w:hint="default"/>
          <w:spacing w:val="-2"/>
        </w:rPr>
        <w:t>ERP</w:t>
      </w:r>
      <w:r>
        <w:rPr>
          <w:spacing w:val="-2"/>
        </w:rPr>
        <w:t>实施咨询项目均采用这样的方</w:t>
      </w:r>
      <w:r>
        <w:rPr>
          <w:spacing w:val="-103"/>
        </w:rPr>
        <w:t> </w:t>
      </w:r>
      <w:r>
        <w:rPr>
          <w:spacing w:val="-103"/>
        </w:rPr>
      </w:r>
      <w:r>
        <w:rPr>
          <w:spacing w:val="-2"/>
        </w:rPr>
        <w:t>法，非常有效地帮助公司及其客户在</w:t>
      </w:r>
      <w:r>
        <w:rPr>
          <w:rFonts w:ascii="Times New Roman" w:hAnsi="Times New Roman" w:cs="Times New Roman" w:eastAsia="Times New Roman" w:hint="default"/>
          <w:spacing w:val="-2"/>
        </w:rPr>
        <w:t>ERP</w:t>
      </w:r>
      <w:r>
        <w:rPr>
          <w:spacing w:val="-2"/>
        </w:rPr>
        <w:t>实施时进行良好的计划安排、进度控制</w:t>
      </w:r>
      <w:r>
        <w:rPr>
          <w:spacing w:val="-105"/>
        </w:rPr>
        <w:t> </w:t>
      </w:r>
      <w:r>
        <w:rPr>
          <w:spacing w:val="-105"/>
        </w:rPr>
      </w:r>
      <w:r>
        <w:rPr/>
        <w:t>和风险管理。</w:t>
      </w:r>
    </w:p>
    <w:p>
      <w:pPr>
        <w:pStyle w:val="BodyText"/>
        <w:spacing w:line="352" w:lineRule="auto" w:before="53"/>
        <w:ind w:right="1791" w:firstLine="479"/>
        <w:jc w:val="left"/>
        <w:rPr>
          <w:rFonts w:ascii="宋体" w:hAnsi="宋体" w:cs="宋体" w:eastAsia="宋体" w:hint="default"/>
        </w:rPr>
      </w:pPr>
      <w:r>
        <w:rPr/>
        <w:t>基于丰富行业经验的解决方案使得汉得能够为客户提供更加契合客户需求 </w:t>
      </w:r>
      <w:r>
        <w:rPr>
          <w:spacing w:val="-3"/>
        </w:rPr>
        <w:t>的信息化解决方案，帮助客户真正实现有别于共性需求的特定管理目标，从而为</w:t>
      </w:r>
      <w:r>
        <w:rPr>
          <w:spacing w:val="-111"/>
        </w:rPr>
        <w:t> </w:t>
      </w:r>
      <w:r>
        <w:rPr>
          <w:spacing w:val="-111"/>
        </w:rPr>
      </w:r>
      <w:r>
        <w:rPr>
          <w:spacing w:val="-3"/>
        </w:rPr>
        <w:t>客户创造更多价值。行业解决方案的总结和不断完善也为汉得带来了有别于一般</w:t>
      </w:r>
      <w:r>
        <w:rPr>
          <w:spacing w:val="-109"/>
        </w:rPr>
        <w:t> </w:t>
      </w:r>
      <w:r>
        <w:rPr>
          <w:spacing w:val="-109"/>
        </w:rPr>
      </w:r>
      <w:r>
        <w:rPr>
          <w:rFonts w:ascii="Times New Roman" w:hAnsi="Times New Roman" w:cs="Times New Roman" w:eastAsia="Times New Roman" w:hint="default"/>
          <w:spacing w:val="-2"/>
        </w:rPr>
        <w:t>ERP</w:t>
      </w:r>
      <w:r>
        <w:rPr>
          <w:spacing w:val="-2"/>
        </w:rPr>
        <w:t>实施服务提供商的差别化竞争力，更多优质的客户和项目又为汉得加强和优</w:t>
      </w:r>
      <w:r>
        <w:rPr>
          <w:spacing w:val="-104"/>
        </w:rPr>
        <w:t> </w:t>
      </w:r>
      <w:r>
        <w:rPr>
          <w:spacing w:val="-104"/>
        </w:rPr>
      </w:r>
      <w:r>
        <w:rPr>
          <w:spacing w:val="-3"/>
        </w:rPr>
        <w:t>化解决方案提供了丰富的实践土壤。随着汉得客户群的不断扩大，汉得在解决方</w:t>
      </w:r>
      <w:r>
        <w:rPr>
          <w:spacing w:val="-111"/>
        </w:rPr>
        <w:t> </w:t>
      </w:r>
      <w:r>
        <w:rPr>
          <w:spacing w:val="-111"/>
        </w:rPr>
      </w:r>
      <w:r>
        <w:rPr/>
        <w:t>案的总结和发展方面已经进入一个快速发展的良性循环。 </w:t>
      </w:r>
      <w:r>
        <w:rPr>
          <w:rFonts w:ascii="Times New Roman" w:hAnsi="Times New Roman" w:cs="Times New Roman" w:eastAsia="Times New Roman" w:hint="default"/>
          <w:b/>
          <w:bCs/>
        </w:rPr>
        <w:t>2</w:t>
      </w:r>
      <w:r>
        <w:rPr>
          <w:rFonts w:ascii="宋体" w:hAnsi="宋体" w:cs="宋体" w:eastAsia="宋体" w:hint="default"/>
          <w:b/>
          <w:bCs/>
        </w:rPr>
        <w:t>、丰富优质的客户资源，为公司带来良好口碑和持续发展动力</w:t>
      </w:r>
      <w:r>
        <w:rPr>
          <w:rFonts w:ascii="宋体" w:hAnsi="宋体" w:cs="宋体" w:eastAsia="宋体" w:hint="default"/>
        </w:rPr>
      </w:r>
    </w:p>
    <w:p>
      <w:pPr>
        <w:pStyle w:val="BodyText"/>
        <w:spacing w:line="355" w:lineRule="auto" w:before="11"/>
        <w:ind w:right="1786" w:firstLine="479"/>
        <w:jc w:val="left"/>
      </w:pPr>
      <w:r>
        <w:rPr>
          <w:spacing w:val="-3"/>
        </w:rPr>
        <w:t>目前，公司提供的实施服务覆盖了全国范围的客户，并且涉及到了各类行业</w:t>
      </w:r>
      <w:r>
        <w:rPr/>
        <w:t> </w:t>
      </w:r>
      <w:r>
        <w:rPr>
          <w:spacing w:val="-3"/>
        </w:rPr>
        <w:t>专业领域。自公司成立以来，始终坚持贴近客户的策略，通过优质和全面的服务</w:t>
      </w:r>
    </w:p>
    <w:p>
      <w:pPr>
        <w:spacing w:after="0" w:line="355" w:lineRule="auto"/>
        <w:jc w:val="left"/>
        <w:sectPr>
          <w:pgSz w:w="11910" w:h="16840"/>
          <w:pgMar w:header="884" w:footer="1186" w:top="1140" w:bottom="1380" w:left="1660" w:right="0"/>
        </w:sectPr>
      </w:pPr>
    </w:p>
    <w:p>
      <w:pPr>
        <w:spacing w:line="240" w:lineRule="auto" w:before="5"/>
        <w:rPr>
          <w:rFonts w:ascii="宋体" w:hAnsi="宋体" w:cs="宋体" w:eastAsia="宋体" w:hint="default"/>
          <w:sz w:val="16"/>
          <w:szCs w:val="16"/>
        </w:rPr>
      </w:pPr>
    </w:p>
    <w:p>
      <w:pPr>
        <w:pStyle w:val="BodyText"/>
        <w:spacing w:line="338" w:lineRule="auto" w:before="26"/>
        <w:ind w:right="1846"/>
        <w:jc w:val="left"/>
      </w:pPr>
      <w:r>
        <w:rPr/>
        <w:t>与客户建立了长期的合作关系。公司在</w:t>
      </w:r>
      <w:r>
        <w:rPr>
          <w:rFonts w:ascii="Times New Roman" w:hAnsi="Times New Roman" w:cs="Times New Roman" w:eastAsia="Times New Roman" w:hint="default"/>
        </w:rPr>
        <w:t>Oracle</w:t>
      </w:r>
      <w:r>
        <w:rPr/>
        <w:t>和</w:t>
      </w:r>
      <w:r>
        <w:rPr>
          <w:rFonts w:ascii="Times New Roman" w:hAnsi="Times New Roman" w:cs="Times New Roman" w:eastAsia="Times New Roman" w:hint="default"/>
        </w:rPr>
        <w:t>SAP</w:t>
      </w:r>
      <w:r>
        <w:rPr/>
        <w:t>等高端</w:t>
      </w:r>
      <w:r>
        <w:rPr>
          <w:rFonts w:ascii="Times New Roman" w:hAnsi="Times New Roman" w:cs="Times New Roman" w:eastAsia="Times New Roman" w:hint="default"/>
        </w:rPr>
        <w:t>ERP</w:t>
      </w:r>
      <w:r>
        <w:rPr/>
        <w:t>实施服务市场中 均拥有稳定的客户基础。</w:t>
      </w:r>
    </w:p>
    <w:p>
      <w:pPr>
        <w:pStyle w:val="BodyText"/>
        <w:spacing w:line="350" w:lineRule="auto" w:before="53"/>
        <w:ind w:right="1796" w:firstLine="479"/>
        <w:jc w:val="both"/>
      </w:pPr>
      <w:r>
        <w:rPr/>
        <w:t>自成立至今，公司已成功为近</w:t>
      </w:r>
      <w:r>
        <w:rPr>
          <w:rFonts w:ascii="Times New Roman" w:hAnsi="Times New Roman" w:cs="Times New Roman" w:eastAsia="Times New Roman" w:hint="default"/>
        </w:rPr>
        <w:t>500</w:t>
      </w:r>
      <w:r>
        <w:rPr/>
        <w:t>家公司提供</w:t>
      </w:r>
      <w:r>
        <w:rPr>
          <w:rFonts w:ascii="Times New Roman" w:hAnsi="Times New Roman" w:cs="Times New Roman" w:eastAsia="Times New Roman" w:hint="default"/>
        </w:rPr>
        <w:t>ERP</w:t>
      </w:r>
      <w:r>
        <w:rPr/>
        <w:t>实施服务。公司发展初期 </w:t>
      </w:r>
      <w:r>
        <w:rPr>
          <w:spacing w:val="-3"/>
        </w:rPr>
        <w:t>以制造业客户为主要实施服务对象，在制造业内形成了较大的品牌影响力。公司</w:t>
      </w:r>
      <w:r>
        <w:rPr>
          <w:spacing w:val="-111"/>
        </w:rPr>
        <w:t> </w:t>
      </w:r>
      <w:r>
        <w:rPr>
          <w:spacing w:val="-111"/>
        </w:rPr>
      </w:r>
      <w:r>
        <w:rPr>
          <w:spacing w:val="-3"/>
        </w:rPr>
        <w:t>在随后发展过程中逐步实现了客户群体的拓展，在其他众多行业内也树立了良好</w:t>
      </w:r>
      <w:r>
        <w:rPr>
          <w:spacing w:val="-110"/>
        </w:rPr>
        <w:t> </w:t>
      </w:r>
      <w:r>
        <w:rPr>
          <w:spacing w:val="-110"/>
        </w:rPr>
      </w:r>
      <w:r>
        <w:rPr/>
        <w:t>的品牌形象。</w:t>
      </w:r>
    </w:p>
    <w:p>
      <w:pPr>
        <w:pStyle w:val="BodyText"/>
        <w:spacing w:line="352" w:lineRule="auto" w:before="41"/>
        <w:ind w:right="1686" w:firstLine="479"/>
        <w:jc w:val="left"/>
      </w:pPr>
      <w:r>
        <w:rPr>
          <w:spacing w:val="-3"/>
        </w:rPr>
        <w:t>企业信息化建设具有长期性、持续性和较高用户粘度的特点。随着企业信息</w:t>
      </w:r>
      <w:r>
        <w:rPr/>
        <w:t> </w:t>
      </w:r>
      <w:r>
        <w:rPr>
          <w:spacing w:val="-3"/>
        </w:rPr>
        <w:t>化程度和管理水平的不断提升，越来越多的信息化需求会被企业发掘并作为新的</w:t>
      </w:r>
      <w:r>
        <w:rPr>
          <w:spacing w:val="-109"/>
        </w:rPr>
        <w:t> </w:t>
      </w:r>
      <w:r>
        <w:rPr>
          <w:spacing w:val="-109"/>
        </w:rPr>
      </w:r>
      <w:r>
        <w:rPr/>
        <w:t>信息化目标。目前汉得的实施服务收入中大约</w:t>
      </w:r>
      <w:r>
        <w:rPr>
          <w:rFonts w:ascii="Times New Roman" w:hAnsi="Times New Roman" w:cs="Times New Roman" w:eastAsia="Times New Roman" w:hint="default"/>
        </w:rPr>
        <w:t>70%</w:t>
      </w:r>
      <w:r>
        <w:rPr/>
        <w:t>来自老客户的新项目。不断扩 大的老客户规模，为汉得带来了长期、稳定的收入来源和不断提升的业界口碑， 也为汉得的长足发展奠定了坚固的基础。</w:t>
      </w:r>
    </w:p>
    <w:p>
      <w:pPr>
        <w:spacing w:line="336" w:lineRule="auto" w:before="41"/>
        <w:ind w:left="620" w:right="1785"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、稳定的人力资源优势</w:t>
      </w:r>
      <w:r>
        <w:rPr>
          <w:rFonts w:ascii="宋体" w:hAnsi="宋体" w:cs="宋体" w:eastAsia="宋体" w:hint="default"/>
          <w:b/>
          <w:bCs/>
          <w:w w:val="99"/>
          <w:sz w:val="24"/>
          <w:szCs w:val="24"/>
        </w:rPr>
        <w:t> </w:t>
      </w:r>
      <w:r>
        <w:rPr>
          <w:rFonts w:ascii="宋体" w:hAnsi="宋体" w:cs="宋体" w:eastAsia="宋体" w:hint="default"/>
          <w:spacing w:val="-3"/>
          <w:sz w:val="24"/>
          <w:szCs w:val="24"/>
        </w:rPr>
        <w:t>作为具备人力资本密集特性的现代高科技服务类企业，公司十分重视企业文</w:t>
      </w:r>
    </w:p>
    <w:p>
      <w:pPr>
        <w:pStyle w:val="BodyText"/>
        <w:spacing w:line="350" w:lineRule="auto" w:before="58"/>
        <w:ind w:right="1791"/>
        <w:jc w:val="left"/>
      </w:pPr>
      <w:r>
        <w:rPr/>
        <w:t>化的建设，积极倡导“</w:t>
      </w:r>
      <w:r>
        <w:rPr>
          <w:rFonts w:ascii="Times New Roman" w:hAnsi="Times New Roman" w:cs="Times New Roman" w:eastAsia="Times New Roman" w:hint="default"/>
        </w:rPr>
        <w:t>Better</w:t>
      </w:r>
      <w:r>
        <w:rPr>
          <w:rFonts w:ascii="Times New Roman" w:hAnsi="Times New Roman" w:cs="Times New Roman" w:eastAsia="Times New Roman" w:hint="default"/>
          <w:spacing w:val="-2"/>
        </w:rPr>
        <w:t> </w:t>
      </w:r>
      <w:r>
        <w:rPr>
          <w:rFonts w:ascii="Times New Roman" w:hAnsi="Times New Roman" w:cs="Times New Roman" w:eastAsia="Times New Roman" w:hint="default"/>
        </w:rPr>
        <w:t>Experience</w:t>
      </w:r>
      <w:r>
        <w:rPr/>
        <w:t>，更好体验”的经营理念，构建企业感 </w:t>
      </w:r>
      <w:r>
        <w:rPr>
          <w:spacing w:val="-3"/>
        </w:rPr>
        <w:t>恩文化，努力为客户提供更好服务体验，为员工提供更好的工作体验。通过实施</w:t>
      </w:r>
      <w:r>
        <w:rPr>
          <w:spacing w:val="-111"/>
        </w:rPr>
        <w:t> </w:t>
      </w:r>
      <w:r>
        <w:rPr>
          <w:spacing w:val="-111"/>
        </w:rPr>
      </w:r>
      <w:r>
        <w:rPr>
          <w:spacing w:val="-3"/>
        </w:rPr>
        <w:t>经验的积累和标准化实践，公司在人才梯队建设方面取得了良好成果。公司在人</w:t>
      </w:r>
      <w:r>
        <w:rPr>
          <w:spacing w:val="-111"/>
        </w:rPr>
        <w:t> </w:t>
      </w:r>
      <w:r>
        <w:rPr>
          <w:spacing w:val="-111"/>
        </w:rPr>
      </w:r>
      <w:r>
        <w:rPr/>
        <w:t>才招聘、人才培养和激励等方面采取了一系列的措施，包括：</w:t>
      </w:r>
    </w:p>
    <w:p>
      <w:pPr>
        <w:pStyle w:val="BodyText"/>
        <w:spacing w:line="240" w:lineRule="auto" w:before="41"/>
        <w:ind w:left="620" w:right="0"/>
        <w:jc w:val="left"/>
      </w:pPr>
      <w:r>
        <w:rPr/>
        <w:t>（</w:t>
      </w:r>
      <w:r>
        <w:rPr>
          <w:rFonts w:ascii="Times New Roman" w:hAnsi="Times New Roman" w:cs="Times New Roman" w:eastAsia="Times New Roman" w:hint="default"/>
        </w:rPr>
        <w:t>1</w:t>
      </w:r>
      <w:r>
        <w:rPr/>
        <w:t>）核心员工拥有企业的股权，使其得以共享企业发展带来的收益；</w:t>
      </w:r>
    </w:p>
    <w:p>
      <w:pPr>
        <w:pStyle w:val="BodyText"/>
        <w:spacing w:line="240" w:lineRule="auto" w:before="135"/>
        <w:ind w:left="620" w:right="0"/>
        <w:jc w:val="left"/>
      </w:pPr>
      <w:r>
        <w:rPr/>
        <w:t>（</w:t>
      </w:r>
      <w:r>
        <w:rPr>
          <w:rFonts w:ascii="Times New Roman" w:hAnsi="Times New Roman" w:cs="Times New Roman" w:eastAsia="Times New Roman" w:hint="default"/>
        </w:rPr>
        <w:t>2</w:t>
      </w:r>
      <w:r>
        <w:rPr/>
        <w:t>）具有完善的培训与考核体制，为人才的进一步发展提供良好的平台；</w:t>
      </w:r>
    </w:p>
    <w:p>
      <w:pPr>
        <w:pStyle w:val="BodyText"/>
        <w:spacing w:line="338" w:lineRule="auto" w:before="133"/>
        <w:ind w:left="620" w:right="1785"/>
        <w:jc w:val="left"/>
      </w:pPr>
      <w:r>
        <w:rPr/>
        <w:t>（</w:t>
      </w:r>
      <w:r>
        <w:rPr>
          <w:rFonts w:ascii="Times New Roman" w:hAnsi="Times New Roman" w:cs="Times New Roman" w:eastAsia="Times New Roman" w:hint="default"/>
        </w:rPr>
        <w:t>3</w:t>
      </w:r>
      <w:r>
        <w:rPr/>
        <w:t>）加强企业文化建设，为员工提供良好的工作氛围。 </w:t>
      </w:r>
      <w:r>
        <w:rPr>
          <w:spacing w:val="-3"/>
        </w:rPr>
        <w:t>通过上述一系列措施的实施，公司的高级顾问和核心员工的稳定度高，新进</w:t>
      </w:r>
    </w:p>
    <w:p>
      <w:pPr>
        <w:pStyle w:val="BodyText"/>
        <w:spacing w:line="240" w:lineRule="auto" w:before="53"/>
        <w:ind w:right="0"/>
        <w:jc w:val="left"/>
      </w:pPr>
      <w:r>
        <w:rPr/>
        <w:t>员工的成长快速，为企业的持续发展提供了有力的保障。</w:t>
      </w:r>
    </w:p>
    <w:p>
      <w:pPr>
        <w:pStyle w:val="BodyText"/>
        <w:spacing w:line="350" w:lineRule="auto" w:before="154"/>
        <w:ind w:right="1787" w:firstLine="479"/>
        <w:jc w:val="both"/>
      </w:pPr>
      <w:r>
        <w:rPr>
          <w:rFonts w:ascii="Times New Roman" w:hAnsi="Times New Roman" w:cs="Times New Roman" w:eastAsia="Times New Roman" w:hint="default"/>
        </w:rPr>
        <w:t>ERP </w:t>
      </w:r>
      <w:r>
        <w:rPr/>
        <w:t>实施服务行业属于人力资本密集型行业，尽管 </w:t>
      </w:r>
      <w:r>
        <w:rPr>
          <w:rFonts w:ascii="Times New Roman" w:hAnsi="Times New Roman" w:cs="Times New Roman" w:eastAsia="Times New Roman" w:hint="default"/>
        </w:rPr>
        <w:t>ERP</w:t>
      </w:r>
      <w:r>
        <w:rPr>
          <w:rFonts w:ascii="Times New Roman" w:hAnsi="Times New Roman" w:cs="Times New Roman" w:eastAsia="Times New Roman" w:hint="default"/>
          <w:spacing w:val="-16"/>
        </w:rPr>
        <w:t> </w:t>
      </w:r>
      <w:r>
        <w:rPr/>
        <w:t>实施服务公司都会</w:t>
      </w:r>
      <w:r>
        <w:rPr>
          <w:w w:val="99"/>
        </w:rPr>
        <w:t> </w:t>
      </w:r>
      <w:r>
        <w:rPr>
          <w:spacing w:val="-3"/>
        </w:rPr>
        <w:t>通过各种方式来吸引与挽留人才，但由于行业内部企业激烈的竞争、同行业内不</w:t>
      </w:r>
      <w:r>
        <w:rPr>
          <w:spacing w:val="-112"/>
        </w:rPr>
        <w:t> </w:t>
      </w:r>
      <w:r>
        <w:rPr>
          <w:spacing w:val="-112"/>
        </w:rPr>
      </w:r>
      <w:r>
        <w:rPr>
          <w:spacing w:val="12"/>
        </w:rPr>
        <w:t>同企业业务模式的相似性以及顾问自身职业发展理念的不同等因素都导致了</w:t>
      </w:r>
      <w:r>
        <w:rPr>
          <w:spacing w:val="12"/>
          <w:w w:val="99"/>
        </w:rPr>
        <w:t> </w:t>
      </w:r>
      <w:r>
        <w:rPr>
          <w:rFonts w:ascii="Times New Roman" w:hAnsi="Times New Roman" w:cs="Times New Roman" w:eastAsia="Times New Roman" w:hint="default"/>
        </w:rPr>
        <w:t>ERP</w:t>
      </w:r>
      <w:r>
        <w:rPr>
          <w:rFonts w:ascii="Times New Roman" w:hAnsi="Times New Roman" w:cs="Times New Roman" w:eastAsia="Times New Roman" w:hint="default"/>
          <w:spacing w:val="10"/>
        </w:rPr>
        <w:t> </w:t>
      </w:r>
      <w:r>
        <w:rPr>
          <w:spacing w:val="-4"/>
        </w:rPr>
        <w:t>实施服务行业相比其他传统行业具有较高的人员流动率。针对公司来说，相</w:t>
      </w:r>
      <w:r>
        <w:rPr>
          <w:spacing w:val="-117"/>
        </w:rPr>
        <w:t> </w:t>
      </w:r>
      <w:r>
        <w:rPr>
          <w:spacing w:val="-117"/>
        </w:rPr>
      </w:r>
      <w:r>
        <w:rPr>
          <w:spacing w:val="-3"/>
        </w:rPr>
        <w:t>比级别较低顾问的流失，公司核心技术人员的流失一般会对公司项目运转效率与</w:t>
      </w:r>
      <w:r>
        <w:rPr>
          <w:spacing w:val="-110"/>
        </w:rPr>
        <w:t> </w:t>
      </w:r>
      <w:r>
        <w:rPr>
          <w:spacing w:val="-110"/>
        </w:rPr>
      </w:r>
      <w:r>
        <w:rPr>
          <w:spacing w:val="-3"/>
        </w:rPr>
        <w:t>项目承揽能力造成更大的影响。然而，由于公司核心技术人员流动率较低，加之</w:t>
      </w:r>
      <w:r>
        <w:rPr>
          <w:spacing w:val="-112"/>
        </w:rPr>
        <w:t> </w:t>
      </w:r>
      <w:r>
        <w:rPr>
          <w:spacing w:val="-112"/>
        </w:rPr>
      </w:r>
      <w:r>
        <w:rPr>
          <w:spacing w:val="-3"/>
        </w:rPr>
        <w:t>公司核心技术人员储备充足，且公司定期会通过内部培养的方式来选拔优秀人才</w:t>
      </w:r>
    </w:p>
    <w:p>
      <w:pPr>
        <w:spacing w:after="0" w:line="350" w:lineRule="auto"/>
        <w:jc w:val="both"/>
        <w:sectPr>
          <w:pgSz w:w="11910" w:h="16840"/>
          <w:pgMar w:header="884" w:footer="1186" w:top="1140" w:bottom="1380" w:left="1660" w:right="0"/>
        </w:sectPr>
      </w:pPr>
    </w:p>
    <w:p>
      <w:pPr>
        <w:spacing w:line="240" w:lineRule="auto" w:before="5"/>
        <w:rPr>
          <w:rFonts w:ascii="宋体" w:hAnsi="宋体" w:cs="宋体" w:eastAsia="宋体" w:hint="default"/>
          <w:sz w:val="16"/>
          <w:szCs w:val="16"/>
        </w:rPr>
      </w:pPr>
    </w:p>
    <w:p>
      <w:pPr>
        <w:pStyle w:val="BodyText"/>
        <w:spacing w:line="357" w:lineRule="auto" w:before="26"/>
        <w:ind w:right="1791"/>
        <w:jc w:val="left"/>
      </w:pPr>
      <w:r>
        <w:rPr>
          <w:spacing w:val="-3"/>
        </w:rPr>
        <w:t>以扩充核心技术人员队伍，因此报告期内公司核心技术人员的流动并未对公司各</w:t>
      </w:r>
      <w:r>
        <w:rPr>
          <w:spacing w:val="-109"/>
        </w:rPr>
        <w:t> </w:t>
      </w:r>
      <w:r>
        <w:rPr>
          <w:spacing w:val="-109"/>
        </w:rPr>
      </w:r>
      <w:r>
        <w:rPr/>
        <w:t>期经营造成重大影响，属于日常经营过程中人员的正常流动。</w:t>
      </w:r>
    </w:p>
    <w:p>
      <w:pPr>
        <w:pStyle w:val="BodyText"/>
        <w:spacing w:line="357" w:lineRule="auto" w:before="34"/>
        <w:ind w:right="1797" w:firstLine="479"/>
        <w:jc w:val="both"/>
      </w:pPr>
      <w:r>
        <w:rPr>
          <w:spacing w:val="-3"/>
        </w:rPr>
        <w:t>鉴于核心技术人员对于公司经营发展的重要作用，公司制定了如下一些措施</w:t>
      </w:r>
      <w:r>
        <w:rPr/>
        <w:t> 来防止与降低核心人员的流失：</w:t>
      </w:r>
    </w:p>
    <w:p>
      <w:pPr>
        <w:pStyle w:val="BodyText"/>
        <w:spacing w:line="355" w:lineRule="auto" w:before="34"/>
        <w:ind w:right="1662" w:firstLine="479"/>
        <w:jc w:val="left"/>
      </w:pPr>
      <w:r>
        <w:rPr/>
        <w:t>（</w:t>
      </w:r>
      <w:r>
        <w:rPr>
          <w:rFonts w:ascii="Times New Roman" w:hAnsi="Times New Roman" w:cs="Times New Roman" w:eastAsia="Times New Roman" w:hint="default"/>
        </w:rPr>
        <w:t>1</w:t>
      </w:r>
      <w:r>
        <w:rPr/>
        <w:t>）作为服务咨询类企业，公司积极构建客户导向的感恩型企业文化，对 </w:t>
      </w:r>
      <w:r>
        <w:rPr>
          <w:spacing w:val="-3"/>
        </w:rPr>
        <w:t>客户在合作中给予公司的充分信任与支持心怀感恩。这种感恩型的企业文化增强</w:t>
      </w:r>
      <w:r>
        <w:rPr>
          <w:spacing w:val="-109"/>
        </w:rPr>
        <w:t> </w:t>
      </w:r>
      <w:r>
        <w:rPr>
          <w:spacing w:val="-109"/>
        </w:rPr>
      </w:r>
      <w:r>
        <w:rPr>
          <w:spacing w:val="-3"/>
        </w:rPr>
        <w:t>了公司顾问的责任感与使命感，促进公司内部形成以客户实施项目的圆满完成为</w:t>
      </w:r>
      <w:r>
        <w:rPr>
          <w:spacing w:val="-109"/>
        </w:rPr>
        <w:t> </w:t>
      </w:r>
      <w:r>
        <w:rPr>
          <w:spacing w:val="-109"/>
        </w:rPr>
      </w:r>
      <w:r>
        <w:rPr>
          <w:spacing w:val="-6"/>
        </w:rPr>
        <w:t>己任的团队文化，客户对实施项目满意度越高，员工个人的事业成就感也就越强，</w:t>
      </w:r>
      <w:r>
        <w:rPr/>
        <w:t> </w:t>
      </w:r>
      <w:r>
        <w:rPr>
          <w:spacing w:val="-3"/>
        </w:rPr>
        <w:t>从而使得员工能够与公司的利益高度一致，共享公司发展过程中遇到的困难与取</w:t>
      </w:r>
      <w:r>
        <w:rPr>
          <w:spacing w:val="-109"/>
        </w:rPr>
        <w:t> </w:t>
      </w:r>
      <w:r>
        <w:rPr>
          <w:spacing w:val="-109"/>
        </w:rPr>
      </w:r>
      <w:r>
        <w:rPr>
          <w:spacing w:val="-3"/>
        </w:rPr>
        <w:t>得的成绩。目前，公司主要通过自主培养而非市场配置、长期雇佣而非临时外包</w:t>
      </w:r>
      <w:r>
        <w:rPr>
          <w:spacing w:val="-111"/>
        </w:rPr>
        <w:t> </w:t>
      </w:r>
      <w:r>
        <w:rPr>
          <w:spacing w:val="-111"/>
        </w:rPr>
      </w:r>
      <w:r>
        <w:rPr>
          <w:spacing w:val="-3"/>
        </w:rPr>
        <w:t>的方式招聘与培养员工，从而使得员工的服务精神与个人理想更容易和公司感恩</w:t>
      </w:r>
      <w:r>
        <w:rPr>
          <w:spacing w:val="-109"/>
        </w:rPr>
        <w:t> </w:t>
      </w:r>
      <w:r>
        <w:rPr>
          <w:spacing w:val="-109"/>
        </w:rPr>
      </w:r>
      <w:r>
        <w:rPr/>
        <w:t>型的企业文化合拍，为公司人员稳定奠定坚实基础。</w:t>
      </w:r>
    </w:p>
    <w:p>
      <w:pPr>
        <w:pStyle w:val="BodyText"/>
        <w:spacing w:line="352" w:lineRule="auto" w:before="115"/>
        <w:ind w:right="1796" w:firstLine="479"/>
        <w:jc w:val="both"/>
      </w:pPr>
      <w:r>
        <w:rPr>
          <w:spacing w:val="-3"/>
        </w:rPr>
        <w:t>（</w:t>
      </w:r>
      <w:r>
        <w:rPr>
          <w:rFonts w:ascii="Times New Roman" w:hAnsi="Times New Roman" w:cs="Times New Roman" w:eastAsia="Times New Roman" w:hint="default"/>
          <w:spacing w:val="-3"/>
        </w:rPr>
        <w:t>2</w:t>
      </w:r>
      <w:r>
        <w:rPr>
          <w:spacing w:val="-3"/>
        </w:rPr>
        <w:t>）公司目前处于快速发展期，业务所涉及的</w:t>
      </w:r>
      <w:r>
        <w:rPr>
          <w:spacing w:val="-57"/>
        </w:rPr>
        <w:t> </w:t>
      </w:r>
      <w:r>
        <w:rPr>
          <w:rFonts w:ascii="Times New Roman" w:hAnsi="Times New Roman" w:cs="Times New Roman" w:eastAsia="Times New Roman" w:hint="default"/>
        </w:rPr>
        <w:t>ERP</w:t>
      </w:r>
      <w:r>
        <w:rPr>
          <w:rFonts w:ascii="Times New Roman" w:hAnsi="Times New Roman" w:cs="Times New Roman" w:eastAsia="Times New Roman" w:hint="default"/>
          <w:spacing w:val="3"/>
        </w:rPr>
        <w:t> </w:t>
      </w:r>
      <w:r>
        <w:rPr/>
        <w:t>模块以及行业领域均不 </w:t>
      </w:r>
      <w:r>
        <w:rPr>
          <w:spacing w:val="-3"/>
        </w:rPr>
        <w:t>断深化与拓展，公司内部员工规模与部门设置也不断扩展，从而能够给予员工个</w:t>
      </w:r>
      <w:r>
        <w:rPr>
          <w:spacing w:val="-111"/>
        </w:rPr>
        <w:t> </w:t>
      </w:r>
      <w:r>
        <w:rPr>
          <w:spacing w:val="-111"/>
        </w:rPr>
      </w:r>
      <w:r>
        <w:rPr>
          <w:spacing w:val="-3"/>
        </w:rPr>
        <w:t>人较大的能力施展与成长的空间。同时，公司在项目管理体制设定中赋予了核心</w:t>
      </w:r>
      <w:r>
        <w:rPr>
          <w:spacing w:val="-109"/>
        </w:rPr>
        <w:t> </w:t>
      </w:r>
      <w:r>
        <w:rPr>
          <w:spacing w:val="-109"/>
        </w:rPr>
      </w:r>
      <w:r>
        <w:rPr>
          <w:spacing w:val="-3"/>
        </w:rPr>
        <w:t>技术人员较大的决策权，提高核心技术人员工作积极性与成就感的同时有效提高</w:t>
      </w:r>
      <w:r>
        <w:rPr>
          <w:spacing w:val="-109"/>
        </w:rPr>
        <w:t> </w:t>
      </w:r>
      <w:r>
        <w:rPr>
          <w:spacing w:val="-109"/>
        </w:rPr>
      </w:r>
      <w:r>
        <w:rPr/>
        <w:t>了公司经营业绩。</w:t>
      </w:r>
    </w:p>
    <w:p>
      <w:pPr>
        <w:pStyle w:val="BodyText"/>
        <w:spacing w:line="352" w:lineRule="auto" w:before="41"/>
        <w:ind w:right="1797" w:firstLine="479"/>
        <w:jc w:val="both"/>
      </w:pPr>
      <w:r>
        <w:rPr/>
        <w:t>（</w:t>
      </w:r>
      <w:r>
        <w:rPr>
          <w:rFonts w:ascii="Times New Roman" w:hAnsi="Times New Roman" w:cs="Times New Roman" w:eastAsia="Times New Roman" w:hint="default"/>
        </w:rPr>
        <w:t>3</w:t>
      </w:r>
      <w:r>
        <w:rPr/>
        <w:t>）公司重视员工薪酬待遇，通过有效的薪酬体系设计与优化不断提高员 </w:t>
      </w:r>
      <w:r>
        <w:rPr>
          <w:spacing w:val="-3"/>
        </w:rPr>
        <w:t>工薪酬水平。一方面，公司通过每半年一次的员工级别评定定期为员工提高工薪</w:t>
      </w:r>
      <w:r>
        <w:rPr>
          <w:spacing w:val="-109"/>
        </w:rPr>
        <w:t> </w:t>
      </w:r>
      <w:r>
        <w:rPr>
          <w:spacing w:val="-109"/>
        </w:rPr>
      </w:r>
      <w:r>
        <w:rPr>
          <w:spacing w:val="-3"/>
        </w:rPr>
        <w:t>水平，另一方面，公司也制定了绩效奖金制度，提高项目组核心技术人员工作积</w:t>
      </w:r>
      <w:r>
        <w:rPr>
          <w:spacing w:val="-111"/>
        </w:rPr>
        <w:t> </w:t>
      </w:r>
      <w:r>
        <w:rPr>
          <w:spacing w:val="-111"/>
        </w:rPr>
      </w:r>
      <w:r>
        <w:rPr>
          <w:spacing w:val="-3"/>
        </w:rPr>
        <w:t>极性的同时提高了核心技术人员的薪酬水平，使得员工可以共享公司发展带来的</w:t>
      </w:r>
      <w:r>
        <w:rPr>
          <w:spacing w:val="-109"/>
        </w:rPr>
        <w:t> </w:t>
      </w:r>
      <w:r>
        <w:rPr>
          <w:spacing w:val="-109"/>
        </w:rPr>
      </w:r>
      <w:r>
        <w:rPr/>
        <w:t>业绩增长。</w:t>
      </w:r>
    </w:p>
    <w:p>
      <w:pPr>
        <w:pStyle w:val="BodyText"/>
        <w:spacing w:line="294" w:lineRule="exact"/>
        <w:ind w:right="0" w:firstLine="479"/>
        <w:jc w:val="both"/>
      </w:pPr>
      <w:r>
        <w:rPr/>
        <w:t>（</w:t>
      </w:r>
      <w:r>
        <w:rPr>
          <w:rFonts w:ascii="Times New Roman" w:hAnsi="Times New Roman" w:cs="Times New Roman" w:eastAsia="Times New Roman" w:hint="default"/>
        </w:rPr>
        <w:t>4</w:t>
      </w:r>
      <w:r>
        <w:rPr/>
        <w:t>）公司的高级管理人员及部分核心技术人员已成为公司股东，本次发行</w:t>
      </w:r>
    </w:p>
    <w:p>
      <w:pPr>
        <w:pStyle w:val="BodyText"/>
        <w:spacing w:line="355" w:lineRule="auto" w:before="135"/>
        <w:ind w:right="1791"/>
        <w:jc w:val="left"/>
      </w:pPr>
      <w:r>
        <w:rPr>
          <w:spacing w:val="-3"/>
        </w:rPr>
        <w:t>上市后，公司将在条件成熟时采取股权激励方式对更多的技术、管理方面的骨干</w:t>
      </w:r>
      <w:r>
        <w:rPr>
          <w:spacing w:val="-111"/>
        </w:rPr>
        <w:t> </w:t>
      </w:r>
      <w:r>
        <w:rPr>
          <w:spacing w:val="-111"/>
        </w:rPr>
      </w:r>
      <w:r>
        <w:rPr/>
        <w:t>人员进行激励。</w:t>
      </w:r>
    </w:p>
    <w:p>
      <w:pPr>
        <w:spacing w:line="336" w:lineRule="auto" w:before="38"/>
        <w:ind w:left="620" w:right="0" w:hanging="48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、在</w:t>
      </w:r>
      <w:r>
        <w:rPr>
          <w:rFonts w:ascii="宋体" w:hAnsi="宋体" w:cs="宋体" w:eastAsia="宋体" w:hint="default"/>
          <w:b/>
          <w:bCs/>
          <w:spacing w:val="-60"/>
          <w:sz w:val="24"/>
          <w:szCs w:val="24"/>
        </w:rPr>
        <w:t> </w:t>
      </w:r>
      <w:r>
        <w:rPr>
          <w:rFonts w:ascii="Times New Roman" w:hAnsi="Times New Roman" w:cs="Times New Roman" w:eastAsia="Times New Roman" w:hint="default"/>
          <w:b/>
          <w:bCs/>
          <w:sz w:val="24"/>
          <w:szCs w:val="24"/>
        </w:rPr>
        <w:t>ERP</w:t>
      </w:r>
      <w:r>
        <w:rPr>
          <w:rFonts w:ascii="Times New Roman" w:hAnsi="Times New Roman" w:cs="Times New Roman" w:eastAsia="Times New Roman" w:hint="default"/>
          <w:b/>
          <w:bCs/>
          <w:spacing w:val="-4"/>
          <w:sz w:val="24"/>
          <w:szCs w:val="24"/>
        </w:rPr>
        <w:t> </w:t>
      </w:r>
      <w:r>
        <w:rPr>
          <w:rFonts w:ascii="宋体" w:hAnsi="宋体" w:cs="宋体" w:eastAsia="宋体" w:hint="default"/>
          <w:b/>
          <w:bCs/>
          <w:sz w:val="24"/>
          <w:szCs w:val="24"/>
        </w:rPr>
        <w:t>软件外包方面具有先发优势和协同优势</w:t>
      </w:r>
      <w:r>
        <w:rPr>
          <w:rFonts w:ascii="宋体" w:hAnsi="宋体" w:cs="宋体" w:eastAsia="宋体" w:hint="default"/>
          <w:b/>
          <w:bCs/>
          <w:w w:val="99"/>
          <w:sz w:val="24"/>
          <w:szCs w:val="24"/>
        </w:rPr>
        <w:t> </w:t>
      </w:r>
      <w:r>
        <w:rPr>
          <w:rFonts w:ascii="宋体" w:hAnsi="宋体" w:cs="宋体" w:eastAsia="宋体" w:hint="default"/>
          <w:spacing w:val="-2"/>
          <w:sz w:val="24"/>
          <w:szCs w:val="24"/>
        </w:rPr>
        <w:t>中国对日</w:t>
      </w:r>
      <w:r>
        <w:rPr>
          <w:rFonts w:ascii="Times New Roman" w:hAnsi="Times New Roman" w:cs="Times New Roman" w:eastAsia="Times New Roman" w:hint="default"/>
          <w:spacing w:val="-2"/>
          <w:sz w:val="24"/>
          <w:szCs w:val="24"/>
        </w:rPr>
        <w:t>ERP</w:t>
      </w:r>
      <w:r>
        <w:rPr>
          <w:rFonts w:ascii="宋体" w:hAnsi="宋体" w:cs="宋体" w:eastAsia="宋体" w:hint="default"/>
          <w:spacing w:val="-2"/>
          <w:sz w:val="24"/>
          <w:szCs w:val="24"/>
        </w:rPr>
        <w:t>软件外包市场是一个新兴的市场，根据赛迪顾问的统计，</w:t>
      </w:r>
      <w:r>
        <w:rPr>
          <w:rFonts w:ascii="Times New Roman" w:hAnsi="Times New Roman" w:cs="Times New Roman" w:eastAsia="Times New Roman" w:hint="default"/>
          <w:spacing w:val="-2"/>
          <w:sz w:val="24"/>
          <w:szCs w:val="24"/>
        </w:rPr>
        <w:t>2009</w:t>
      </w:r>
    </w:p>
    <w:p>
      <w:pPr>
        <w:pStyle w:val="BodyText"/>
        <w:spacing w:line="338" w:lineRule="auto" w:before="29"/>
        <w:ind w:right="0"/>
        <w:jc w:val="left"/>
        <w:rPr>
          <w:rFonts w:ascii="Times New Roman" w:hAnsi="Times New Roman" w:cs="Times New Roman" w:eastAsia="Times New Roman" w:hint="default"/>
        </w:rPr>
      </w:pPr>
      <w:r>
        <w:rPr/>
        <w:t>年该行业实现收入</w:t>
      </w:r>
      <w:r>
        <w:rPr>
          <w:rFonts w:ascii="Times New Roman" w:hAnsi="Times New Roman" w:cs="Times New Roman" w:eastAsia="Times New Roman" w:hint="default"/>
        </w:rPr>
        <w:t>5,300</w:t>
      </w:r>
      <w:r>
        <w:rPr/>
        <w:t>万美元，未来市场增长仍有着巨大的潜力。同时，日本 </w:t>
      </w:r>
      <w:r>
        <w:rPr>
          <w:spacing w:val="-2"/>
        </w:rPr>
        <w:t>将应用软件开发和服务外包到中国的趋势日渐明显，估计未来将会有更多的</w:t>
      </w:r>
      <w:r>
        <w:rPr>
          <w:rFonts w:ascii="Times New Roman" w:hAnsi="Times New Roman" w:cs="Times New Roman" w:eastAsia="Times New Roman" w:hint="default"/>
          <w:spacing w:val="-2"/>
        </w:rPr>
        <w:t>ERP</w:t>
      </w:r>
    </w:p>
    <w:p>
      <w:pPr>
        <w:spacing w:after="0" w:line="338" w:lineRule="auto"/>
        <w:jc w:val="left"/>
        <w:rPr>
          <w:rFonts w:ascii="Times New Roman" w:hAnsi="Times New Roman" w:cs="Times New Roman" w:eastAsia="Times New Roman" w:hint="default"/>
        </w:rPr>
        <w:sectPr>
          <w:pgSz w:w="11910" w:h="16840"/>
          <w:pgMar w:header="884" w:footer="1186" w:top="1140" w:bottom="1380" w:left="1660" w:right="0"/>
        </w:sectPr>
      </w:pPr>
    </w:p>
    <w:p>
      <w:pPr>
        <w:spacing w:line="240" w:lineRule="auto" w:before="8"/>
        <w:rPr>
          <w:rFonts w:ascii="Times New Roman" w:hAnsi="Times New Roman" w:cs="Times New Roman" w:eastAsia="Times New Roman" w:hint="default"/>
          <w:sz w:val="18"/>
          <w:szCs w:val="18"/>
        </w:rPr>
      </w:pPr>
    </w:p>
    <w:p>
      <w:pPr>
        <w:pStyle w:val="BodyText"/>
        <w:spacing w:line="240" w:lineRule="auto" w:before="26"/>
        <w:ind w:right="0"/>
        <w:jc w:val="both"/>
      </w:pPr>
      <w:r>
        <w:rPr>
          <w:spacing w:val="-3"/>
        </w:rPr>
        <w:t>实施服务如二次开发等业务发包到中国市场。这为中国的软件外包厂商，特别是</w:t>
      </w:r>
    </w:p>
    <w:p>
      <w:pPr>
        <w:pStyle w:val="BodyText"/>
        <w:spacing w:line="336" w:lineRule="auto" w:before="154"/>
        <w:ind w:left="620" w:right="1794" w:hanging="480"/>
        <w:jc w:val="left"/>
      </w:pPr>
      <w:r>
        <w:rPr>
          <w:rFonts w:ascii="Times New Roman" w:hAnsi="Times New Roman" w:cs="Times New Roman" w:eastAsia="Times New Roman" w:hint="default"/>
        </w:rPr>
        <w:t>ERP</w:t>
      </w:r>
      <w:r>
        <w:rPr/>
        <w:t>领域的专业实施服务商带来新的市场机遇。</w:t>
      </w:r>
      <w:r>
        <w:rPr>
          <w:w w:val="99"/>
        </w:rPr>
        <w:t> </w:t>
      </w:r>
      <w:r>
        <w:rPr>
          <w:spacing w:val="-2"/>
        </w:rPr>
        <w:t>公司是较早进入日本</w:t>
      </w:r>
      <w:r>
        <w:rPr>
          <w:rFonts w:ascii="Times New Roman" w:hAnsi="Times New Roman" w:cs="Times New Roman" w:eastAsia="Times New Roman" w:hint="default"/>
          <w:spacing w:val="-2"/>
        </w:rPr>
        <w:t>ERP</w:t>
      </w:r>
      <w:r>
        <w:rPr>
          <w:spacing w:val="-2"/>
        </w:rPr>
        <w:t>外包服务市场的服务供应商之一，占据了一定的先</w:t>
      </w:r>
    </w:p>
    <w:p>
      <w:pPr>
        <w:pStyle w:val="BodyText"/>
        <w:spacing w:line="345" w:lineRule="auto" w:before="29"/>
        <w:ind w:right="1796"/>
        <w:jc w:val="both"/>
      </w:pPr>
      <w:r>
        <w:rPr/>
        <w:t>发优势。根据赛迪顾问的统计，目前公司在国内对日</w:t>
      </w:r>
      <w:r>
        <w:rPr>
          <w:rFonts w:ascii="Times New Roman" w:hAnsi="Times New Roman" w:cs="Times New Roman" w:eastAsia="Times New Roman" w:hint="default"/>
        </w:rPr>
        <w:t>ERP</w:t>
      </w:r>
      <w:r>
        <w:rPr/>
        <w:t>软件外包领域以</w:t>
      </w:r>
      <w:r>
        <w:rPr>
          <w:rFonts w:ascii="Times New Roman" w:hAnsi="Times New Roman" w:cs="Times New Roman" w:eastAsia="Times New Roman" w:hint="default"/>
        </w:rPr>
        <w:t>9.43% </w:t>
      </w:r>
      <w:r>
        <w:rPr>
          <w:spacing w:val="-2"/>
        </w:rPr>
        <w:t>的市场份额位居第一。经过多年发展，公司在对日</w:t>
      </w:r>
      <w:r>
        <w:rPr>
          <w:rFonts w:ascii="Times New Roman" w:hAnsi="Times New Roman" w:cs="Times New Roman" w:eastAsia="Times New Roman" w:hint="default"/>
          <w:spacing w:val="-2"/>
        </w:rPr>
        <w:t>ERP</w:t>
      </w:r>
      <w:r>
        <w:rPr>
          <w:spacing w:val="-2"/>
        </w:rPr>
        <w:t>外包服务领域内目前已经</w:t>
      </w:r>
      <w:r>
        <w:rPr>
          <w:spacing w:val="-104"/>
        </w:rPr>
        <w:t> </w:t>
      </w:r>
      <w:r>
        <w:rPr>
          <w:spacing w:val="-104"/>
        </w:rPr>
      </w:r>
      <w:r>
        <w:rPr>
          <w:spacing w:val="-3"/>
        </w:rPr>
        <w:t>拥有了一支语言、技术和管理能力兼备的高素质人才队伍和业务需求稳定的优质</w:t>
      </w:r>
      <w:r>
        <w:rPr>
          <w:spacing w:val="-109"/>
        </w:rPr>
        <w:t> </w:t>
      </w:r>
      <w:r>
        <w:rPr>
          <w:spacing w:val="-109"/>
        </w:rPr>
      </w:r>
      <w:r>
        <w:rPr>
          <w:spacing w:val="-3"/>
        </w:rPr>
        <w:t>客户。由于日本企业十分重视合作伙伴的口碑，公司以往良好的服务预计会使公</w:t>
      </w:r>
      <w:r>
        <w:rPr>
          <w:spacing w:val="-111"/>
        </w:rPr>
        <w:t> </w:t>
      </w:r>
      <w:r>
        <w:rPr>
          <w:spacing w:val="-111"/>
        </w:rPr>
      </w:r>
      <w:r>
        <w:rPr>
          <w:spacing w:val="-2"/>
        </w:rPr>
        <w:t>司未来对日</w:t>
      </w:r>
      <w:r>
        <w:rPr>
          <w:rFonts w:ascii="Times New Roman" w:hAnsi="Times New Roman" w:cs="Times New Roman" w:eastAsia="Times New Roman" w:hint="default"/>
          <w:spacing w:val="-2"/>
        </w:rPr>
        <w:t>ERP</w:t>
      </w:r>
      <w:r>
        <w:rPr>
          <w:spacing w:val="-2"/>
        </w:rPr>
        <w:t>外包业务的开展更加顺利，在该领域内取得更大的市场份额与更</w:t>
      </w:r>
      <w:r>
        <w:rPr>
          <w:spacing w:val="-105"/>
        </w:rPr>
        <w:t> </w:t>
      </w:r>
      <w:r>
        <w:rPr>
          <w:spacing w:val="-105"/>
        </w:rPr>
      </w:r>
      <w:r>
        <w:rPr/>
        <w:t>好的业绩表现。</w:t>
      </w:r>
    </w:p>
    <w:p>
      <w:pPr>
        <w:spacing w:line="240" w:lineRule="auto" w:before="12"/>
        <w:rPr>
          <w:rFonts w:ascii="宋体" w:hAnsi="宋体" w:cs="宋体" w:eastAsia="宋体" w:hint="default"/>
          <w:sz w:val="29"/>
          <w:szCs w:val="29"/>
        </w:rPr>
      </w:pPr>
    </w:p>
    <w:p>
      <w:pPr>
        <w:pStyle w:val="Heading2"/>
        <w:spacing w:line="312" w:lineRule="exact"/>
        <w:ind w:right="1795"/>
        <w:jc w:val="both"/>
        <w:rPr>
          <w:rFonts w:ascii="宋体" w:hAnsi="宋体" w:cs="宋体" w:eastAsia="宋体" w:hint="default"/>
          <w:b w:val="0"/>
          <w:bCs w:val="0"/>
        </w:rPr>
      </w:pPr>
      <w:r>
        <w:rPr>
          <w:spacing w:val="3"/>
        </w:rPr>
        <w:t>（四）截至报告期末，公司不存在交易性金融资产、可供出售金融资产、委托</w:t>
      </w:r>
      <w:r>
        <w:rPr>
          <w:spacing w:val="4"/>
          <w:w w:val="99"/>
        </w:rPr>
        <w:t> </w:t>
      </w:r>
      <w:r>
        <w:rPr/>
        <w:t>理财等财务性投资或套期保值等业务</w:t>
      </w:r>
      <w:r>
        <w:rPr>
          <w:rFonts w:ascii="宋体" w:hAnsi="宋体" w:cs="宋体" w:eastAsia="宋体" w:hint="default"/>
          <w:b w:val="0"/>
          <w:bCs w:val="0"/>
        </w:rPr>
        <w:t>。</w:t>
      </w:r>
    </w:p>
    <w:p>
      <w:pPr>
        <w:spacing w:line="240" w:lineRule="auto" w:before="6"/>
        <w:rPr>
          <w:rFonts w:ascii="宋体" w:hAnsi="宋体" w:cs="宋体" w:eastAsia="宋体" w:hint="default"/>
          <w:sz w:val="21"/>
          <w:szCs w:val="21"/>
        </w:rPr>
      </w:pPr>
    </w:p>
    <w:p>
      <w:pPr>
        <w:pStyle w:val="Heading2"/>
        <w:spacing w:line="240" w:lineRule="auto"/>
        <w:ind w:right="0"/>
        <w:jc w:val="both"/>
        <w:rPr>
          <w:b w:val="0"/>
          <w:bCs w:val="0"/>
        </w:rPr>
      </w:pPr>
      <w:r>
        <w:rPr/>
        <w:t>（五）主要控股子公司的经营情况及业绩</w:t>
      </w:r>
      <w:r>
        <w:rPr>
          <w:b w:val="0"/>
          <w:bCs w:val="0"/>
        </w:rPr>
      </w:r>
    </w:p>
    <w:p>
      <w:pPr>
        <w:spacing w:line="240" w:lineRule="auto" w:before="5"/>
        <w:rPr>
          <w:rFonts w:ascii="宋体" w:hAnsi="宋体" w:cs="宋体" w:eastAsia="宋体" w:hint="default"/>
          <w:b/>
          <w:bCs/>
          <w:sz w:val="31"/>
          <w:szCs w:val="31"/>
        </w:rPr>
      </w:pPr>
    </w:p>
    <w:p>
      <w:pPr>
        <w:pStyle w:val="BodyText"/>
        <w:spacing w:line="357" w:lineRule="auto"/>
        <w:ind w:left="605" w:right="1821" w:firstLine="14"/>
        <w:jc w:val="left"/>
      </w:pPr>
      <w:r>
        <w:rPr/>
        <w:t>公司名称：汉得日本株式会社 成立日期：</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日，现注册资本</w:t>
      </w:r>
      <w:r>
        <w:rPr>
          <w:rFonts w:ascii="Times New Roman" w:hAnsi="Times New Roman" w:cs="Times New Roman" w:eastAsia="Times New Roman" w:hint="default"/>
        </w:rPr>
        <w:t>1000</w:t>
      </w:r>
      <w:r>
        <w:rPr/>
        <w:t>万日元，是公司全资子公司。</w:t>
      </w:r>
    </w:p>
    <w:p>
      <w:pPr>
        <w:pStyle w:val="BodyText"/>
        <w:spacing w:line="357" w:lineRule="auto" w:before="3"/>
        <w:ind w:right="1797"/>
        <w:jc w:val="both"/>
      </w:pPr>
      <w:r>
        <w:rPr>
          <w:spacing w:val="-3"/>
        </w:rPr>
        <w:t>经营范围为：信息系统和软件咨询，信息系统和软件销售，信息系统和软件的设</w:t>
      </w:r>
      <w:r>
        <w:rPr>
          <w:spacing w:val="-112"/>
        </w:rPr>
        <w:t> </w:t>
      </w:r>
      <w:r>
        <w:rPr>
          <w:spacing w:val="-112"/>
        </w:rPr>
      </w:r>
      <w:r>
        <w:rPr>
          <w:spacing w:val="-3"/>
        </w:rPr>
        <w:t>计、开发、构建支持和接受委托，信息系统的运用和软件维护，信息处理技术人</w:t>
      </w:r>
      <w:r>
        <w:rPr>
          <w:spacing w:val="-112"/>
        </w:rPr>
        <w:t> </w:t>
      </w:r>
      <w:r>
        <w:rPr>
          <w:spacing w:val="-112"/>
        </w:rPr>
      </w:r>
      <w:r>
        <w:rPr/>
        <w:t>员的派遣，软件进出口，投资业务。</w:t>
      </w:r>
    </w:p>
    <w:p>
      <w:pPr>
        <w:pStyle w:val="BodyText"/>
        <w:spacing w:line="338" w:lineRule="auto" w:before="36"/>
        <w:ind w:right="1796" w:firstLine="465"/>
        <w:jc w:val="both"/>
      </w:pPr>
      <w:r>
        <w:rPr>
          <w:spacing w:val="-3"/>
        </w:rPr>
        <w:t>截至</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日，日本汉得总资产</w:t>
      </w:r>
      <w:r>
        <w:rPr>
          <w:rFonts w:ascii="Times New Roman" w:hAnsi="Times New Roman" w:cs="Times New Roman" w:eastAsia="Times New Roman" w:hint="default"/>
          <w:spacing w:val="-3"/>
        </w:rPr>
        <w:t>5,174,810.73</w:t>
      </w:r>
      <w:r>
        <w:rPr>
          <w:rFonts w:ascii="Times New Roman" w:hAnsi="Times New Roman" w:cs="Times New Roman" w:eastAsia="Times New Roman" w:hint="default"/>
          <w:spacing w:val="28"/>
        </w:rPr>
        <w:t> </w:t>
      </w:r>
      <w:r>
        <w:rPr>
          <w:spacing w:val="-5"/>
        </w:rPr>
        <w:t>元，净资产</w:t>
      </w:r>
      <w:r>
        <w:rPr>
          <w:rFonts w:ascii="Times New Roman" w:hAnsi="Times New Roman" w:cs="Times New Roman" w:eastAsia="Times New Roman" w:hint="default"/>
          <w:spacing w:val="-5"/>
        </w:rPr>
        <w:t>-2,154,257.42</w:t>
      </w:r>
      <w:r>
        <w:rPr>
          <w:rFonts w:ascii="Times New Roman" w:hAnsi="Times New Roman" w:cs="Times New Roman" w:eastAsia="Times New Roman" w:hint="default"/>
        </w:rPr>
        <w:t> </w:t>
      </w:r>
      <w:r>
        <w:rPr/>
        <w:t>元；</w:t>
      </w:r>
      <w:r>
        <w:rPr>
          <w:rFonts w:ascii="Times New Roman" w:hAnsi="Times New Roman" w:cs="Times New Roman" w:eastAsia="Times New Roman" w:hint="default"/>
        </w:rPr>
        <w:t>2010</w:t>
      </w:r>
      <w:r>
        <w:rPr/>
        <w:t>年度营业收入</w:t>
      </w:r>
      <w:r>
        <w:rPr>
          <w:rFonts w:ascii="Times New Roman" w:hAnsi="Times New Roman" w:cs="Times New Roman" w:eastAsia="Times New Roman" w:hint="default"/>
        </w:rPr>
        <w:t>10,386,998.39</w:t>
      </w:r>
      <w:r>
        <w:rPr>
          <w:rFonts w:ascii="Times New Roman" w:hAnsi="Times New Roman" w:cs="Times New Roman" w:eastAsia="Times New Roman" w:hint="default"/>
          <w:spacing w:val="6"/>
        </w:rPr>
        <w:t> </w:t>
      </w:r>
      <w:r>
        <w:rPr/>
        <w:t>元，实现净利润</w:t>
      </w:r>
      <w:r>
        <w:rPr>
          <w:rFonts w:ascii="Times New Roman" w:hAnsi="Times New Roman" w:cs="Times New Roman" w:eastAsia="Times New Roman" w:hint="default"/>
        </w:rPr>
        <w:t>-2,297,004.79</w:t>
      </w:r>
      <w:r>
        <w:rPr/>
        <w:t>元。（以上财 务数据已经立信会计师事务所有限公司审计）。</w:t>
      </w:r>
    </w:p>
    <w:p>
      <w:pPr>
        <w:spacing w:line="240" w:lineRule="auto" w:before="10"/>
        <w:rPr>
          <w:rFonts w:ascii="宋体" w:hAnsi="宋体" w:cs="宋体" w:eastAsia="宋体" w:hint="default"/>
          <w:sz w:val="35"/>
          <w:szCs w:val="35"/>
        </w:rPr>
      </w:pPr>
    </w:p>
    <w:p>
      <w:pPr>
        <w:pStyle w:val="Heading2"/>
        <w:spacing w:line="313" w:lineRule="exact"/>
        <w:ind w:right="0"/>
        <w:jc w:val="both"/>
        <w:rPr>
          <w:b w:val="0"/>
          <w:bCs w:val="0"/>
        </w:rPr>
      </w:pPr>
      <w:r>
        <w:rPr/>
        <w:t>二、对公司未来发展的展望</w:t>
      </w:r>
      <w:r>
        <w:rPr>
          <w:b w:val="0"/>
          <w:bCs w:val="0"/>
        </w:rPr>
      </w:r>
    </w:p>
    <w:p>
      <w:pPr>
        <w:pStyle w:val="Heading2"/>
        <w:spacing w:line="313" w:lineRule="exact"/>
        <w:ind w:right="0"/>
        <w:jc w:val="both"/>
        <w:rPr>
          <w:b w:val="0"/>
          <w:bCs w:val="0"/>
        </w:rPr>
      </w:pPr>
      <w:r>
        <w:rPr/>
        <w:t>（一）宏观环境带来公司快速发展的重要契机</w:t>
      </w:r>
      <w:r>
        <w:rPr>
          <w:b w:val="0"/>
          <w:bCs w:val="0"/>
        </w:rPr>
      </w:r>
    </w:p>
    <w:p>
      <w:pPr>
        <w:pStyle w:val="BodyText"/>
        <w:spacing w:line="340" w:lineRule="auto" w:before="77"/>
        <w:ind w:right="1796" w:firstLine="479"/>
        <w:jc w:val="both"/>
      </w:pPr>
      <w:r>
        <w:rPr/>
        <w:t>政策层面，</w:t>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年是十二五开局之年，从</w:t>
      </w:r>
      <w:r>
        <w:rPr>
          <w:spacing w:val="-7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年开始频频出现的十二五规 </w:t>
      </w:r>
      <w:r>
        <w:rPr>
          <w:spacing w:val="-3"/>
        </w:rPr>
        <w:t>划就已经为软件服务业的发展吹响了提速的号角。十二五规划显示，国家对软件</w:t>
      </w:r>
      <w:r>
        <w:rPr>
          <w:spacing w:val="-110"/>
        </w:rPr>
        <w:t> </w:t>
      </w:r>
      <w:r>
        <w:rPr>
          <w:spacing w:val="-110"/>
        </w:rPr>
      </w:r>
      <w:r>
        <w:rPr/>
        <w:t>服务业在十二五期间的发展寄予了厚望。根据规划，到 </w:t>
      </w:r>
      <w:r>
        <w:rPr>
          <w:rFonts w:ascii="Times New Roman" w:hAnsi="Times New Roman" w:cs="Times New Roman" w:eastAsia="Times New Roman" w:hint="default"/>
        </w:rPr>
        <w:t>2015</w:t>
      </w:r>
      <w:r>
        <w:rPr>
          <w:rFonts w:ascii="Times New Roman" w:hAnsi="Times New Roman" w:cs="Times New Roman" w:eastAsia="Times New Roman" w:hint="default"/>
          <w:spacing w:val="-35"/>
        </w:rPr>
        <w:t> </w:t>
      </w:r>
      <w:r>
        <w:rPr/>
        <w:t>年，软件服务业年 收入增长率超过</w:t>
      </w:r>
      <w:r>
        <w:rPr>
          <w:spacing w:val="-55"/>
        </w:rPr>
        <w:t> </w:t>
      </w:r>
      <w:r>
        <w:rPr>
          <w:rFonts w:ascii="Times New Roman" w:hAnsi="Times New Roman" w:cs="Times New Roman" w:eastAsia="Times New Roman" w:hint="default"/>
          <w:spacing w:val="-3"/>
        </w:rPr>
        <w:t>20%</w:t>
      </w:r>
      <w:r>
        <w:rPr>
          <w:spacing w:val="-3"/>
        </w:rPr>
        <w:t>；占电子信息行业收入比重超过</w:t>
      </w:r>
      <w:r>
        <w:rPr>
          <w:spacing w:val="-54"/>
        </w:rPr>
        <w:t> </w:t>
      </w:r>
      <w:r>
        <w:rPr>
          <w:rFonts w:ascii="Times New Roman" w:hAnsi="Times New Roman" w:cs="Times New Roman" w:eastAsia="Times New Roman" w:hint="default"/>
          <w:spacing w:val="-4"/>
        </w:rPr>
        <w:t>20%</w:t>
      </w:r>
      <w:r>
        <w:rPr>
          <w:spacing w:val="-4"/>
        </w:rPr>
        <w:t>；培养年收入超过</w:t>
      </w:r>
      <w:r>
        <w:rPr>
          <w:spacing w:val="-54"/>
        </w:rPr>
        <w:t> </w:t>
      </w:r>
      <w:r>
        <w:rPr>
          <w:rFonts w:ascii="Times New Roman" w:hAnsi="Times New Roman" w:cs="Times New Roman" w:eastAsia="Times New Roman" w:hint="default"/>
        </w:rPr>
        <w:t>100 </w:t>
      </w:r>
      <w:r>
        <w:rPr/>
        <w:t>亿的企业 </w:t>
      </w:r>
      <w:r>
        <w:rPr>
          <w:rFonts w:ascii="Times New Roman" w:hAnsi="Times New Roman" w:cs="Times New Roman" w:eastAsia="Times New Roman" w:hint="default"/>
        </w:rPr>
        <w:t>10</w:t>
      </w:r>
      <w:r>
        <w:rPr>
          <w:rFonts w:ascii="Times New Roman" w:hAnsi="Times New Roman" w:cs="Times New Roman" w:eastAsia="Times New Roman" w:hint="default"/>
          <w:spacing w:val="-36"/>
        </w:rPr>
        <w:t> </w:t>
      </w:r>
      <w:r>
        <w:rPr/>
        <w:t>家。上海作为中国经济发展的最前沿，也提出了鼓励软件服务业的 </w:t>
      </w:r>
      <w:r>
        <w:rPr>
          <w:spacing w:val="-3"/>
        </w:rPr>
        <w:t>政策目标。在《上海市信息服务业发展“十二五”规划》（征求意见稿）中，提</w:t>
      </w:r>
    </w:p>
    <w:p>
      <w:pPr>
        <w:spacing w:after="0" w:line="340" w:lineRule="auto"/>
        <w:jc w:val="both"/>
        <w:sectPr>
          <w:pgSz w:w="11910" w:h="16840"/>
          <w:pgMar w:header="884" w:footer="1186" w:top="1140" w:bottom="1380" w:left="1660" w:right="0"/>
        </w:sectPr>
      </w:pPr>
    </w:p>
    <w:p>
      <w:pPr>
        <w:spacing w:line="240" w:lineRule="auto" w:before="6"/>
        <w:rPr>
          <w:rFonts w:ascii="宋体" w:hAnsi="宋体" w:cs="宋体" w:eastAsia="宋体" w:hint="default"/>
          <w:sz w:val="22"/>
          <w:szCs w:val="22"/>
        </w:rPr>
      </w:pPr>
    </w:p>
    <w:p>
      <w:pPr>
        <w:pStyle w:val="BodyText"/>
        <w:spacing w:line="338" w:lineRule="auto" w:before="26"/>
        <w:ind w:right="1785"/>
        <w:jc w:val="left"/>
      </w:pPr>
      <w:r>
        <w:rPr/>
        <w:t>出了到</w:t>
      </w:r>
      <w:r>
        <w:rPr>
          <w:spacing w:val="-5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spacing w:val="-3"/>
        </w:rPr>
        <w:t>年，上海信息服务业的经营收入力争达到</w:t>
      </w:r>
      <w:r>
        <w:rPr>
          <w:spacing w:val="-56"/>
        </w:rPr>
        <w:t> </w:t>
      </w:r>
      <w:r>
        <w:rPr>
          <w:rFonts w:ascii="Times New Roman" w:hAnsi="Times New Roman" w:cs="Times New Roman" w:eastAsia="Times New Roman" w:hint="default"/>
        </w:rPr>
        <w:t>6000</w:t>
      </w:r>
      <w:r>
        <w:rPr>
          <w:rFonts w:ascii="Times New Roman" w:hAnsi="Times New Roman" w:cs="Times New Roman" w:eastAsia="Times New Roman" w:hint="default"/>
          <w:spacing w:val="2"/>
        </w:rPr>
        <w:t> </w:t>
      </w:r>
      <w:r>
        <w:rPr>
          <w:spacing w:val="-6"/>
        </w:rPr>
        <w:t>亿；信息服务业增加</w:t>
      </w:r>
      <w:r>
        <w:rPr/>
        <w:t> 值占全市</w:t>
      </w:r>
      <w:r>
        <w:rPr>
          <w:spacing w:val="-62"/>
        </w:rPr>
        <w:t> </w:t>
      </w:r>
      <w:r>
        <w:rPr>
          <w:rFonts w:ascii="Times New Roman" w:hAnsi="Times New Roman" w:cs="Times New Roman" w:eastAsia="Times New Roman" w:hint="default"/>
        </w:rPr>
        <w:t>GDP</w:t>
      </w:r>
      <w:r>
        <w:rPr>
          <w:rFonts w:ascii="Times New Roman" w:hAnsi="Times New Roman" w:cs="Times New Roman" w:eastAsia="Times New Roman" w:hint="default"/>
          <w:spacing w:val="-2"/>
        </w:rPr>
        <w:t> </w:t>
      </w:r>
      <w:r>
        <w:rPr/>
        <w:t>比重达到</w:t>
      </w:r>
      <w:r>
        <w:rPr>
          <w:spacing w:val="-62"/>
        </w:rPr>
        <w:t> </w:t>
      </w:r>
      <w:r>
        <w:rPr>
          <w:rFonts w:ascii="Times New Roman" w:hAnsi="Times New Roman" w:cs="Times New Roman" w:eastAsia="Times New Roman" w:hint="default"/>
        </w:rPr>
        <w:t>6.6%</w:t>
      </w:r>
      <w:r>
        <w:rPr/>
        <w:t>，成为上海市的支柱产业。</w:t>
      </w:r>
    </w:p>
    <w:p>
      <w:pPr>
        <w:pStyle w:val="BodyText"/>
        <w:spacing w:line="345" w:lineRule="auto" w:before="27"/>
        <w:ind w:right="1796" w:firstLine="479"/>
        <w:jc w:val="both"/>
      </w:pPr>
      <w:r>
        <w:rPr/>
        <w:t>经济层面，自 </w:t>
      </w:r>
      <w:r>
        <w:rPr>
          <w:rFonts w:ascii="Times New Roman" w:hAnsi="Times New Roman" w:cs="Times New Roman" w:eastAsia="Times New Roman" w:hint="default"/>
        </w:rPr>
        <w:t>2008</w:t>
      </w:r>
      <w:r>
        <w:rPr>
          <w:rFonts w:ascii="Times New Roman" w:hAnsi="Times New Roman" w:cs="Times New Roman" w:eastAsia="Times New Roman" w:hint="default"/>
          <w:spacing w:val="-36"/>
        </w:rPr>
        <w:t> </w:t>
      </w:r>
      <w:r>
        <w:rPr/>
        <w:t>年以来的金融危机在世界各国的共同努力下已经逐步平 </w:t>
      </w:r>
      <w:r>
        <w:rPr>
          <w:spacing w:val="-3"/>
        </w:rPr>
        <w:t>息。虽然大浪之后的潮涌还需要一段时间，但世界各国对经济复苏的决心和努力</w:t>
      </w:r>
      <w:r>
        <w:rPr>
          <w:spacing w:val="-111"/>
        </w:rPr>
        <w:t> </w:t>
      </w:r>
      <w:r>
        <w:rPr>
          <w:spacing w:val="-111"/>
        </w:rPr>
      </w:r>
      <w:r>
        <w:rPr/>
        <w:t>是不容置疑的。目前国际贸易已经基本恢复到 </w:t>
      </w:r>
      <w:r>
        <w:rPr>
          <w:rFonts w:ascii="Times New Roman" w:hAnsi="Times New Roman" w:cs="Times New Roman" w:eastAsia="Times New Roman" w:hint="default"/>
        </w:rPr>
        <w:t>2008</w:t>
      </w:r>
      <w:r>
        <w:rPr>
          <w:rFonts w:ascii="Times New Roman" w:hAnsi="Times New Roman" w:cs="Times New Roman" w:eastAsia="Times New Roman" w:hint="default"/>
          <w:spacing w:val="-35"/>
        </w:rPr>
        <w:t> </w:t>
      </w:r>
      <w:r>
        <w:rPr/>
        <w:t>年金融危机之前的水平，世 </w:t>
      </w:r>
      <w:r>
        <w:rPr>
          <w:spacing w:val="-3"/>
        </w:rPr>
        <w:t>界经济重新进入正常发展轨道也是指日可待。在经济指标好转和世界经济全面复</w:t>
      </w:r>
      <w:r>
        <w:rPr>
          <w:spacing w:val="-109"/>
        </w:rPr>
        <w:t> </w:t>
      </w:r>
      <w:r>
        <w:rPr>
          <w:spacing w:val="-109"/>
        </w:rPr>
      </w:r>
      <w:r>
        <w:rPr>
          <w:spacing w:val="-3"/>
        </w:rPr>
        <w:t>苏的</w:t>
      </w:r>
      <w:r>
        <w:rPr>
          <w:spacing w:val="-3"/>
          <w:sz w:val="21"/>
          <w:szCs w:val="21"/>
        </w:rPr>
        <w:t>预期</w:t>
      </w:r>
      <w:r>
        <w:rPr>
          <w:spacing w:val="-3"/>
        </w:rPr>
        <w:t>影响下，相信在</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年之后由于经济危机而中断或削减的</w:t>
      </w:r>
      <w:r>
        <w:rPr>
          <w:spacing w:val="-54"/>
        </w:rPr>
        <w:t> </w:t>
      </w:r>
      <w:r>
        <w:rPr>
          <w:rFonts w:ascii="Times New Roman" w:hAnsi="Times New Roman" w:cs="Times New Roman" w:eastAsia="Times New Roman" w:hint="default"/>
          <w:spacing w:val="-3"/>
        </w:rPr>
        <w:t>IT</w:t>
      </w:r>
      <w:r>
        <w:rPr>
          <w:rFonts w:ascii="Times New Roman" w:hAnsi="Times New Roman" w:cs="Times New Roman" w:eastAsia="Times New Roman" w:hint="default"/>
          <w:spacing w:val="1"/>
        </w:rPr>
        <w:t> </w:t>
      </w:r>
      <w:r>
        <w:rPr/>
        <w:t>预算会重 新启动。这些增量极有可能对国内</w:t>
      </w:r>
      <w:r>
        <w:rPr>
          <w:spacing w:val="-71"/>
        </w:rPr>
        <w:t> </w:t>
      </w:r>
      <w:r>
        <w:rPr>
          <w:rFonts w:ascii="Times New Roman" w:hAnsi="Times New Roman" w:cs="Times New Roman" w:eastAsia="Times New Roman" w:hint="default"/>
        </w:rPr>
        <w:t>ERP</w:t>
      </w:r>
      <w:r>
        <w:rPr>
          <w:rFonts w:ascii="Times New Roman" w:hAnsi="Times New Roman" w:cs="Times New Roman" w:eastAsia="Times New Roman" w:hint="default"/>
          <w:spacing w:val="-10"/>
        </w:rPr>
        <w:t> </w:t>
      </w:r>
      <w:r>
        <w:rPr/>
        <w:t>市场的总量有所提振，考虑到</w:t>
      </w:r>
      <w:r>
        <w:rPr>
          <w:spacing w:val="-68"/>
        </w:rPr>
        <w:t> </w:t>
      </w:r>
      <w:r>
        <w:rPr>
          <w:rFonts w:ascii="Times New Roman" w:hAnsi="Times New Roman" w:cs="Times New Roman" w:eastAsia="Times New Roman" w:hint="default"/>
          <w:spacing w:val="-3"/>
        </w:rPr>
        <w:t>IT</w:t>
      </w:r>
      <w:r>
        <w:rPr>
          <w:rFonts w:ascii="Times New Roman" w:hAnsi="Times New Roman" w:cs="Times New Roman" w:eastAsia="Times New Roman" w:hint="default"/>
          <w:spacing w:val="-11"/>
        </w:rPr>
        <w:t> </w:t>
      </w:r>
      <w:r>
        <w:rPr/>
        <w:t>投入和 建设的时间周期，估计影响会持续</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年。</w:t>
      </w:r>
    </w:p>
    <w:p>
      <w:pPr>
        <w:pStyle w:val="BodyText"/>
        <w:spacing w:line="355" w:lineRule="auto" w:before="19"/>
        <w:ind w:right="1796" w:firstLine="479"/>
        <w:jc w:val="both"/>
      </w:pPr>
      <w:r>
        <w:rPr/>
        <w:t>企业层面，除上述提到的由于金融危机而削减的 </w:t>
      </w:r>
      <w:r>
        <w:rPr>
          <w:rFonts w:ascii="Times New Roman" w:hAnsi="Times New Roman" w:cs="Times New Roman" w:eastAsia="Times New Roman" w:hint="default"/>
        </w:rPr>
        <w:t>IT</w:t>
      </w:r>
      <w:r>
        <w:rPr>
          <w:rFonts w:ascii="Times New Roman" w:hAnsi="Times New Roman" w:cs="Times New Roman" w:eastAsia="Times New Roman" w:hint="default"/>
          <w:spacing w:val="-21"/>
        </w:rPr>
        <w:t> </w:t>
      </w:r>
      <w:r>
        <w:rPr/>
        <w:t>预算重新被执行的新增 </w:t>
      </w:r>
      <w:r>
        <w:rPr>
          <w:spacing w:val="-3"/>
        </w:rPr>
        <w:t>市场机会外，金融危机更是使更多的企业认识到了管理的重要性。相信经过这一</w:t>
      </w:r>
      <w:r>
        <w:rPr>
          <w:spacing w:val="-111"/>
        </w:rPr>
        <w:t> </w:t>
      </w:r>
      <w:r>
        <w:rPr>
          <w:spacing w:val="-111"/>
        </w:rPr>
      </w:r>
      <w:r>
        <w:rPr>
          <w:spacing w:val="-3"/>
        </w:rPr>
        <w:t>轮残酷的市场洗礼，会有更多的企业加快管理提升和企业经营模式的转型。向管</w:t>
      </w:r>
      <w:r>
        <w:rPr>
          <w:spacing w:val="-111"/>
        </w:rPr>
        <w:t> </w:t>
      </w:r>
      <w:r>
        <w:rPr>
          <w:spacing w:val="-111"/>
        </w:rPr>
      </w:r>
      <w:r>
        <w:rPr>
          <w:spacing w:val="-3"/>
        </w:rPr>
        <w:t>理和效率要效益，已经成为现在很多企业的共识。信息化作为一种不断发展的管</w:t>
      </w:r>
      <w:r>
        <w:rPr>
          <w:spacing w:val="-111"/>
        </w:rPr>
        <w:t> </w:t>
      </w:r>
      <w:r>
        <w:rPr>
          <w:spacing w:val="-111"/>
        </w:rPr>
      </w:r>
      <w:r>
        <w:rPr>
          <w:spacing w:val="-3"/>
        </w:rPr>
        <w:t>理和经营模式必然会被越来越多靠粗放式经营、低人力成本、低原料成本的中国</w:t>
      </w:r>
      <w:r>
        <w:rPr>
          <w:spacing w:val="-109"/>
        </w:rPr>
        <w:t> </w:t>
      </w:r>
      <w:r>
        <w:rPr>
          <w:spacing w:val="-109"/>
        </w:rPr>
      </w:r>
      <w:r>
        <w:rPr>
          <w:spacing w:val="-3"/>
        </w:rPr>
        <w:t>企业所认识和接受。在国家产业结构转型的宏观大背景下，相信越来越多寻求突</w:t>
      </w:r>
      <w:r>
        <w:rPr>
          <w:spacing w:val="-112"/>
        </w:rPr>
        <w:t> </w:t>
      </w:r>
      <w:r>
        <w:rPr>
          <w:spacing w:val="-112"/>
        </w:rPr>
      </w:r>
      <w:r>
        <w:rPr/>
        <w:t>破和大发展的国内企业会走上信息化之路。</w:t>
      </w:r>
    </w:p>
    <w:p>
      <w:pPr>
        <w:pStyle w:val="BodyText"/>
        <w:spacing w:line="338" w:lineRule="auto" w:before="39"/>
        <w:ind w:right="1673" w:firstLine="359"/>
        <w:jc w:val="left"/>
      </w:pPr>
      <w:r>
        <w:rPr/>
        <w:t>技术层面，</w:t>
      </w:r>
      <w:r>
        <w:rPr>
          <w:sz w:val="21"/>
          <w:szCs w:val="21"/>
        </w:rPr>
        <w:t>信息产业在经过了个人 </w:t>
      </w:r>
      <w:r>
        <w:rPr>
          <w:rFonts w:ascii="Times New Roman" w:hAnsi="Times New Roman" w:cs="Times New Roman" w:eastAsia="Times New Roman" w:hint="default"/>
          <w:sz w:val="21"/>
          <w:szCs w:val="21"/>
        </w:rPr>
        <w:t>PC</w:t>
      </w:r>
      <w:r>
        <w:rPr>
          <w:rFonts w:ascii="Times New Roman" w:hAnsi="Times New Roman" w:cs="Times New Roman" w:eastAsia="Times New Roman" w:hint="default"/>
          <w:spacing w:val="24"/>
          <w:sz w:val="21"/>
          <w:szCs w:val="21"/>
        </w:rPr>
        <w:t> </w:t>
      </w:r>
      <w:r>
        <w:rPr>
          <w:sz w:val="21"/>
          <w:szCs w:val="21"/>
        </w:rPr>
        <w:t>和互联网两大浪潮之后，又迎来了汹涌的云计</w:t>
      </w:r>
      <w:r>
        <w:rPr>
          <w:w w:val="100"/>
          <w:sz w:val="21"/>
          <w:szCs w:val="21"/>
        </w:rPr>
        <w:t> </w:t>
      </w:r>
      <w:r>
        <w:rPr>
          <w:sz w:val="21"/>
          <w:szCs w:val="21"/>
        </w:rPr>
        <w:t>算时代。</w:t>
      </w:r>
      <w:r>
        <w:rPr/>
        <w:t>云计算的内涵十分丰富，</w:t>
      </w:r>
      <w:r>
        <w:rPr>
          <w:rFonts w:ascii="Times New Roman" w:hAnsi="Times New Roman" w:cs="Times New Roman" w:eastAsia="Times New Roman" w:hint="default"/>
        </w:rPr>
        <w:t>SAAS</w:t>
      </w:r>
      <w:r>
        <w:rPr/>
        <w:t>（</w:t>
      </w:r>
      <w:r>
        <w:rPr>
          <w:rFonts w:ascii="Times New Roman" w:hAnsi="Times New Roman" w:cs="Times New Roman" w:eastAsia="Times New Roman" w:hint="default"/>
          <w:sz w:val="21"/>
          <w:szCs w:val="21"/>
        </w:rPr>
        <w:t>Software-as-a- Service</w:t>
      </w:r>
      <w:r>
        <w:rPr/>
        <w:t>），软件即服务的</w:t>
      </w:r>
      <w:r>
        <w:rPr>
          <w:spacing w:val="-54"/>
        </w:rPr>
        <w:t> </w:t>
      </w:r>
      <w:r>
        <w:rPr>
          <w:spacing w:val="-54"/>
        </w:rPr>
      </w:r>
      <w:r>
        <w:rPr/>
        <w:t>模式很有可能为高端 </w:t>
      </w:r>
      <w:r>
        <w:rPr>
          <w:rFonts w:ascii="Times New Roman" w:hAnsi="Times New Roman" w:cs="Times New Roman" w:eastAsia="Times New Roman" w:hint="default"/>
        </w:rPr>
        <w:t>ERP </w:t>
      </w:r>
      <w:r>
        <w:rPr/>
        <w:t>的发展开拓一条新路。目前 </w:t>
      </w:r>
      <w:r>
        <w:rPr>
          <w:rFonts w:ascii="Times New Roman" w:hAnsi="Times New Roman" w:cs="Times New Roman" w:eastAsia="Times New Roman" w:hint="default"/>
        </w:rPr>
        <w:t>SAP </w:t>
      </w:r>
      <w:r>
        <w:rPr/>
        <w:t>和 </w:t>
      </w:r>
      <w:r>
        <w:rPr>
          <w:rFonts w:ascii="Times New Roman" w:hAnsi="Times New Roman" w:cs="Times New Roman" w:eastAsia="Times New Roman" w:hint="default"/>
        </w:rPr>
        <w:t>Oracle </w:t>
      </w:r>
      <w:r>
        <w:rPr/>
        <w:t>两大</w:t>
      </w:r>
      <w:r>
        <w:rPr>
          <w:spacing w:val="-77"/>
        </w:rPr>
        <w:t> </w:t>
      </w:r>
      <w:r>
        <w:rPr>
          <w:rFonts w:ascii="Times New Roman" w:hAnsi="Times New Roman" w:cs="Times New Roman" w:eastAsia="Times New Roman" w:hint="default"/>
        </w:rPr>
        <w:t>ERP </w:t>
      </w:r>
      <w:r>
        <w:rPr/>
        <w:t>巨头都已推出了基于</w:t>
      </w:r>
      <w:r>
        <w:rPr>
          <w:spacing w:val="-55"/>
        </w:rPr>
        <w:t> </w:t>
      </w:r>
      <w:r>
        <w:rPr>
          <w:rFonts w:ascii="Times New Roman" w:hAnsi="Times New Roman" w:cs="Times New Roman" w:eastAsia="Times New Roman" w:hint="default"/>
        </w:rPr>
        <w:t>SAAS</w:t>
      </w:r>
      <w:r>
        <w:rPr>
          <w:rFonts w:ascii="Times New Roman" w:hAnsi="Times New Roman" w:cs="Times New Roman" w:eastAsia="Times New Roman" w:hint="default"/>
          <w:spacing w:val="6"/>
        </w:rPr>
        <w:t> </w:t>
      </w:r>
      <w:r>
        <w:rPr/>
        <w:t>的解决方案。</w:t>
      </w:r>
      <w:r>
        <w:rPr>
          <w:rFonts w:ascii="Times New Roman" w:hAnsi="Times New Roman" w:cs="Times New Roman" w:eastAsia="Times New Roman" w:hint="default"/>
        </w:rPr>
        <w:t>SAAS</w:t>
      </w:r>
      <w:r>
        <w:rPr>
          <w:rFonts w:ascii="Times New Roman" w:hAnsi="Times New Roman" w:cs="Times New Roman" w:eastAsia="Times New Roman" w:hint="default"/>
          <w:spacing w:val="6"/>
        </w:rPr>
        <w:t> </w:t>
      </w:r>
      <w:r>
        <w:rPr/>
        <w:t>是一种通过</w:t>
      </w:r>
      <w:r>
        <w:rPr>
          <w:spacing w:val="-53"/>
        </w:rPr>
        <w:t> </w:t>
      </w:r>
      <w:r>
        <w:rPr>
          <w:rFonts w:ascii="Times New Roman" w:hAnsi="Times New Roman" w:cs="Times New Roman" w:eastAsia="Times New Roman" w:hint="default"/>
        </w:rPr>
        <w:t>Internet</w:t>
      </w:r>
      <w:r>
        <w:rPr>
          <w:rFonts w:ascii="Times New Roman" w:hAnsi="Times New Roman" w:cs="Times New Roman" w:eastAsia="Times New Roman" w:hint="default"/>
          <w:spacing w:val="8"/>
        </w:rPr>
        <w:t> </w:t>
      </w:r>
      <w:r>
        <w:rPr/>
        <w:t>提供软件的 </w:t>
      </w:r>
      <w:r>
        <w:rPr>
          <w:spacing w:val="-3"/>
        </w:rPr>
        <w:t>模式，与传统购买软件和服务的模式相比，</w:t>
      </w:r>
      <w:r>
        <w:rPr>
          <w:rFonts w:ascii="Times New Roman" w:hAnsi="Times New Roman" w:cs="Times New Roman" w:eastAsia="Times New Roman" w:hint="default"/>
          <w:spacing w:val="-3"/>
        </w:rPr>
        <w:t>SAAS </w:t>
      </w:r>
      <w:r>
        <w:rPr/>
        <w:t>模式最大的优势在于用户无需</w:t>
      </w:r>
      <w:r>
        <w:rPr>
          <w:spacing w:val="-97"/>
        </w:rPr>
        <w:t> </w:t>
      </w:r>
      <w:r>
        <w:rPr/>
        <w:t>一次性购买软件和服务，而是向提供商租用基于 </w:t>
      </w:r>
      <w:r>
        <w:rPr>
          <w:rFonts w:ascii="Times New Roman" w:hAnsi="Times New Roman" w:cs="Times New Roman" w:eastAsia="Times New Roman" w:hint="default"/>
        </w:rPr>
        <w:t>Web</w:t>
      </w:r>
      <w:r>
        <w:rPr>
          <w:rFonts w:ascii="Times New Roman" w:hAnsi="Times New Roman" w:cs="Times New Roman" w:eastAsia="Times New Roman" w:hint="default"/>
          <w:spacing w:val="-9"/>
        </w:rPr>
        <w:t> </w:t>
      </w:r>
      <w:r>
        <w:rPr/>
        <w:t>的软件和服务，大大降低 了企业的资金压力和决策难度，使得更多的中小企业可以跨入高端</w:t>
      </w:r>
      <w:r>
        <w:rPr>
          <w:spacing w:val="-85"/>
        </w:rPr>
        <w:t> </w:t>
      </w:r>
      <w:r>
        <w:rPr>
          <w:rFonts w:ascii="Times New Roman" w:hAnsi="Times New Roman" w:cs="Times New Roman" w:eastAsia="Times New Roman" w:hint="default"/>
        </w:rPr>
        <w:t>ERP</w:t>
      </w:r>
      <w:r>
        <w:rPr>
          <w:rFonts w:ascii="Times New Roman" w:hAnsi="Times New Roman" w:cs="Times New Roman" w:eastAsia="Times New Roman" w:hint="default"/>
          <w:spacing w:val="-24"/>
        </w:rPr>
        <w:t> </w:t>
      </w:r>
      <w:r>
        <w:rPr/>
        <w:t>的门槛。 同时，较低的前期成本，便于维护和快速展开使用等特点也使得高端 </w:t>
      </w:r>
      <w:r>
        <w:rPr>
          <w:rFonts w:ascii="Times New Roman" w:hAnsi="Times New Roman" w:cs="Times New Roman" w:eastAsia="Times New Roman" w:hint="default"/>
        </w:rPr>
        <w:t>ERP</w:t>
      </w:r>
      <w:r>
        <w:rPr>
          <w:rFonts w:ascii="Times New Roman" w:hAnsi="Times New Roman" w:cs="Times New Roman" w:eastAsia="Times New Roman" w:hint="default"/>
          <w:spacing w:val="9"/>
        </w:rPr>
        <w:t> </w:t>
      </w:r>
      <w:r>
        <w:rPr/>
        <w:t>对中 小型企业具有更强的吸引力。</w:t>
      </w:r>
    </w:p>
    <w:p>
      <w:pPr>
        <w:spacing w:line="240" w:lineRule="auto" w:before="0"/>
        <w:rPr>
          <w:rFonts w:ascii="宋体" w:hAnsi="宋体" w:cs="宋体" w:eastAsia="宋体" w:hint="default"/>
          <w:sz w:val="24"/>
          <w:szCs w:val="24"/>
        </w:rPr>
      </w:pPr>
    </w:p>
    <w:p>
      <w:pPr>
        <w:pStyle w:val="Heading2"/>
        <w:spacing w:line="240" w:lineRule="auto" w:before="209"/>
        <w:ind w:right="4190"/>
        <w:jc w:val="left"/>
        <w:rPr>
          <w:b w:val="0"/>
          <w:bCs w:val="0"/>
        </w:rPr>
      </w:pPr>
      <w:r>
        <w:rPr/>
        <w:t>（二）公司发展战略及</w:t>
      </w:r>
      <w:r>
        <w:rPr>
          <w:spacing w:val="-6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年经营计划</w:t>
      </w:r>
      <w:r>
        <w:rPr>
          <w:b w:val="0"/>
          <w:bCs w:val="0"/>
        </w:rPr>
      </w:r>
    </w:p>
    <w:p>
      <w:pPr>
        <w:pStyle w:val="Heading2"/>
        <w:spacing w:line="240" w:lineRule="auto" w:before="135"/>
        <w:ind w:left="260" w:right="4190"/>
        <w:jc w:val="left"/>
        <w:rPr>
          <w:b w:val="0"/>
          <w:bCs w:val="0"/>
        </w:rPr>
      </w:pPr>
      <w:r>
        <w:rPr>
          <w:rFonts w:ascii="Times New Roman" w:hAnsi="Times New Roman" w:cs="Times New Roman" w:eastAsia="Times New Roman" w:hint="default"/>
        </w:rPr>
        <w:t>1</w:t>
      </w:r>
      <w:r>
        <w:rPr/>
        <w:t>、战略定位</w:t>
      </w:r>
      <w:r>
        <w:rPr>
          <w:b w:val="0"/>
          <w:bCs w:val="0"/>
        </w:rPr>
      </w:r>
    </w:p>
    <w:p>
      <w:pPr>
        <w:pStyle w:val="BodyText"/>
        <w:spacing w:line="240" w:lineRule="auto" w:before="56"/>
        <w:ind w:left="620" w:right="0"/>
        <w:jc w:val="left"/>
      </w:pPr>
      <w:r>
        <w:rPr>
          <w:rFonts w:ascii="Times New Roman" w:hAnsi="Times New Roman" w:cs="Times New Roman" w:eastAsia="Times New Roman" w:hint="default"/>
        </w:rPr>
        <w:t>IT</w:t>
      </w:r>
      <w:r>
        <w:rPr>
          <w:rFonts w:ascii="Times New Roman" w:hAnsi="Times New Roman" w:cs="Times New Roman" w:eastAsia="Times New Roman" w:hint="default"/>
          <w:spacing w:val="-4"/>
        </w:rPr>
        <w:t> </w:t>
      </w:r>
      <w:r>
        <w:rPr/>
        <w:t>咨询业是管理咨询和</w:t>
      </w:r>
      <w:r>
        <w:rPr>
          <w:spacing w:val="-60"/>
        </w:rPr>
        <w:t> </w:t>
      </w:r>
      <w:r>
        <w:rPr>
          <w:rFonts w:ascii="Times New Roman" w:hAnsi="Times New Roman" w:cs="Times New Roman" w:eastAsia="Times New Roman" w:hint="default"/>
          <w:spacing w:val="-3"/>
        </w:rPr>
        <w:t>IT</w:t>
      </w:r>
      <w:r>
        <w:rPr>
          <w:rFonts w:ascii="Times New Roman" w:hAnsi="Times New Roman" w:cs="Times New Roman" w:eastAsia="Times New Roman" w:hint="default"/>
          <w:spacing w:val="-4"/>
        </w:rPr>
        <w:t> </w:t>
      </w:r>
      <w:r>
        <w:rPr/>
        <w:t>信息技术相结合的产业。随着我国信息化建设的</w:t>
      </w:r>
    </w:p>
    <w:p>
      <w:pPr>
        <w:spacing w:after="0" w:line="240" w:lineRule="auto"/>
        <w:jc w:val="left"/>
        <w:sectPr>
          <w:footerReference w:type="default" r:id="rId15"/>
          <w:pgSz w:w="11910" w:h="16840"/>
          <w:pgMar w:footer="1608" w:header="884" w:top="1140" w:bottom="1800" w:left="1660" w:right="0"/>
          <w:pgNumType w:start="19"/>
        </w:sectPr>
      </w:pPr>
    </w:p>
    <w:p>
      <w:pPr>
        <w:spacing w:line="240" w:lineRule="auto" w:before="5"/>
        <w:rPr>
          <w:rFonts w:ascii="宋体" w:hAnsi="宋体" w:cs="宋体" w:eastAsia="宋体" w:hint="default"/>
          <w:sz w:val="16"/>
          <w:szCs w:val="16"/>
        </w:rPr>
      </w:pPr>
    </w:p>
    <w:p>
      <w:pPr>
        <w:pStyle w:val="BodyText"/>
        <w:spacing w:line="348" w:lineRule="auto" w:before="26"/>
        <w:ind w:right="1703"/>
        <w:jc w:val="both"/>
      </w:pPr>
      <w:r>
        <w:rPr>
          <w:spacing w:val="3"/>
        </w:rPr>
        <w:t>仅局限于技术实现而更需要信息化供应商结合企业所处行业属性与企业自身业</w:t>
      </w:r>
      <w:r>
        <w:rPr>
          <w:spacing w:val="-99"/>
        </w:rPr>
        <w:t> </w:t>
      </w:r>
      <w:r>
        <w:rPr>
          <w:spacing w:val="-99"/>
        </w:rPr>
      </w:r>
      <w:r>
        <w:rPr/>
        <w:t>务特性，为企业提供全面个性化的 </w:t>
      </w:r>
      <w:r>
        <w:rPr>
          <w:rFonts w:ascii="Times New Roman" w:hAnsi="Times New Roman" w:cs="Times New Roman" w:eastAsia="Times New Roman" w:hint="default"/>
        </w:rPr>
        <w:t>ERP</w:t>
      </w:r>
      <w:r>
        <w:rPr>
          <w:rFonts w:ascii="Times New Roman" w:hAnsi="Times New Roman" w:cs="Times New Roman" w:eastAsia="Times New Roman" w:hint="default"/>
          <w:spacing w:val="7"/>
        </w:rPr>
        <w:t> </w:t>
      </w:r>
      <w:r>
        <w:rPr/>
        <w:t>实施服务解决方案。国内企业这一信息 化需求深化对于信息化供应商而言，既是一种挑战，同时也是重要的发展机会。</w:t>
      </w:r>
    </w:p>
    <w:p>
      <w:pPr>
        <w:pStyle w:val="BodyText"/>
        <w:spacing w:line="345" w:lineRule="auto" w:before="125"/>
        <w:ind w:right="1793" w:firstLine="479"/>
        <w:jc w:val="both"/>
      </w:pPr>
      <w:r>
        <w:rPr/>
        <w:t>作为国内 </w:t>
      </w:r>
      <w:r>
        <w:rPr>
          <w:rFonts w:ascii="Times New Roman" w:hAnsi="Times New Roman" w:cs="Times New Roman" w:eastAsia="Times New Roman" w:hint="default"/>
        </w:rPr>
        <w:t>ERP</w:t>
      </w:r>
      <w:r>
        <w:rPr>
          <w:rFonts w:ascii="Times New Roman" w:hAnsi="Times New Roman" w:cs="Times New Roman" w:eastAsia="Times New Roman" w:hint="default"/>
          <w:spacing w:val="5"/>
        </w:rPr>
        <w:t> </w:t>
      </w:r>
      <w:r>
        <w:rPr/>
        <w:t>实施服务行业最早的进入者之一，公司核心团队经过多年的 </w:t>
      </w:r>
      <w:r>
        <w:rPr>
          <w:spacing w:val="-3"/>
        </w:rPr>
        <w:t>业务实践，对于国内不同类型企业的业务特点及相应的信息化解决方案均具有深</w:t>
      </w:r>
      <w:r>
        <w:rPr>
          <w:spacing w:val="-110"/>
        </w:rPr>
        <w:t> </w:t>
      </w:r>
      <w:r>
        <w:rPr>
          <w:spacing w:val="-110"/>
        </w:rPr>
      </w:r>
      <w:r>
        <w:rPr>
          <w:spacing w:val="-4"/>
        </w:rPr>
        <w:t>刻理解，并积累了大量成功实施案例，在此基础之上，公司根据自身丰富的</w:t>
      </w:r>
      <w:r>
        <w:rPr>
          <w:spacing w:val="-48"/>
        </w:rPr>
        <w:t> </w:t>
      </w:r>
      <w:r>
        <w:rPr>
          <w:rFonts w:ascii="Times New Roman" w:hAnsi="Times New Roman" w:cs="Times New Roman" w:eastAsia="Times New Roman" w:hint="default"/>
        </w:rPr>
        <w:t>ERP</w:t>
      </w:r>
      <w:r>
        <w:rPr>
          <w:rFonts w:ascii="Times New Roman" w:hAnsi="Times New Roman" w:cs="Times New Roman" w:eastAsia="Times New Roman" w:hint="default"/>
          <w:spacing w:val="-58"/>
        </w:rPr>
        <w:t> </w:t>
      </w:r>
      <w:r>
        <w:rPr>
          <w:spacing w:val="-3"/>
        </w:rPr>
        <w:t>实施服务经验与稳固的客户关系确立了未来的战略定位：进一步巩固公司在国内</w:t>
      </w:r>
      <w:r>
        <w:rPr>
          <w:spacing w:val="-110"/>
        </w:rPr>
        <w:t> </w:t>
      </w:r>
      <w:r>
        <w:rPr>
          <w:spacing w:val="-110"/>
        </w:rPr>
      </w:r>
      <w:r>
        <w:rPr>
          <w:rFonts w:ascii="Times New Roman" w:hAnsi="Times New Roman" w:cs="Times New Roman" w:eastAsia="Times New Roman" w:hint="default"/>
        </w:rPr>
        <w:t>ERP </w:t>
      </w:r>
      <w:r>
        <w:rPr>
          <w:spacing w:val="-4"/>
        </w:rPr>
        <w:t>实施服务供应商中的领导地位，并同时在部分行业建立相对所有国内外</w:t>
      </w:r>
      <w:r>
        <w:rPr>
          <w:spacing w:val="-72"/>
        </w:rPr>
        <w:t> </w:t>
      </w:r>
      <w:r>
        <w:rPr>
          <w:rFonts w:ascii="Times New Roman" w:hAnsi="Times New Roman" w:cs="Times New Roman" w:eastAsia="Times New Roman" w:hint="default"/>
        </w:rPr>
        <w:t>ERP </w:t>
      </w:r>
      <w:r>
        <w:rPr/>
        <w:t>实施服务供应商的优势地位，努力成为具有中华民族品牌的世界知名 </w:t>
      </w:r>
      <w:r>
        <w:rPr>
          <w:rFonts w:ascii="Times New Roman" w:hAnsi="Times New Roman" w:cs="Times New Roman" w:eastAsia="Times New Roman" w:hint="default"/>
        </w:rPr>
        <w:t>ERP</w:t>
      </w:r>
      <w:r>
        <w:rPr>
          <w:rFonts w:ascii="Times New Roman" w:hAnsi="Times New Roman" w:cs="Times New Roman" w:eastAsia="Times New Roman" w:hint="default"/>
          <w:spacing w:val="10"/>
        </w:rPr>
        <w:t> </w:t>
      </w:r>
      <w:r>
        <w:rPr/>
        <w:t>实施 服务提供商。</w:t>
      </w:r>
    </w:p>
    <w:p>
      <w:pPr>
        <w:pStyle w:val="Heading2"/>
        <w:spacing w:line="240" w:lineRule="auto" w:before="48"/>
        <w:ind w:right="0"/>
        <w:jc w:val="both"/>
        <w:rPr>
          <w:b w:val="0"/>
          <w:bCs w:val="0"/>
        </w:rPr>
      </w:pPr>
      <w:r>
        <w:rPr>
          <w:rFonts w:ascii="Times New Roman" w:hAnsi="Times New Roman" w:cs="Times New Roman" w:eastAsia="Times New Roman" w:hint="default"/>
        </w:rPr>
        <w:t>2</w:t>
      </w:r>
      <w:r>
        <w:rPr/>
        <w:t>、发展规划</w:t>
      </w:r>
      <w:r>
        <w:rPr>
          <w:b w:val="0"/>
          <w:bCs w:val="0"/>
        </w:rPr>
      </w:r>
    </w:p>
    <w:p>
      <w:pPr>
        <w:pStyle w:val="BodyText"/>
        <w:spacing w:line="336" w:lineRule="auto" w:before="56"/>
        <w:ind w:left="500" w:right="1806" w:hanging="120"/>
        <w:jc w:val="left"/>
      </w:pPr>
      <w:r>
        <w:rPr/>
        <w:t>（</w:t>
      </w:r>
      <w:r>
        <w:rPr>
          <w:rFonts w:ascii="Times New Roman" w:hAnsi="Times New Roman" w:cs="Times New Roman" w:eastAsia="Times New Roman" w:hint="default"/>
        </w:rPr>
        <w:t>1</w:t>
      </w:r>
      <w:r>
        <w:rPr/>
        <w:t>）行业化：深化行业经验，扩大行业范围 公司已在一些行业如机械及工业制品、家用电器、快速消费品等领域内具备</w:t>
      </w:r>
    </w:p>
    <w:p>
      <w:pPr>
        <w:pStyle w:val="BodyText"/>
        <w:spacing w:line="355" w:lineRule="auto" w:before="58"/>
        <w:ind w:right="1703"/>
        <w:jc w:val="both"/>
      </w:pPr>
      <w:r>
        <w:rPr>
          <w:spacing w:val="-3"/>
        </w:rPr>
        <w:t>了一定的优势，但其具体解决方案还需加强。同时还需在另外一些特定行业如保</w:t>
      </w:r>
      <w:r>
        <w:rPr>
          <w:spacing w:val="-111"/>
        </w:rPr>
        <w:t> </w:t>
      </w:r>
      <w:r>
        <w:rPr>
          <w:spacing w:val="-111"/>
        </w:rPr>
      </w:r>
      <w:r>
        <w:rPr/>
        <w:t>险等研发相应解决方案，巩固公司的领先竞争优势，树立公司良好的品牌形象。</w:t>
      </w:r>
    </w:p>
    <w:p>
      <w:pPr>
        <w:pStyle w:val="BodyText"/>
        <w:spacing w:line="240" w:lineRule="auto" w:before="38"/>
        <w:ind w:left="500" w:right="4190"/>
        <w:jc w:val="left"/>
      </w:pPr>
      <w:r>
        <w:rPr/>
        <w:t>（</w:t>
      </w:r>
      <w:r>
        <w:rPr>
          <w:rFonts w:ascii="Times New Roman" w:hAnsi="Times New Roman" w:cs="Times New Roman" w:eastAsia="Times New Roman" w:hint="default"/>
        </w:rPr>
        <w:t>2</w:t>
      </w:r>
      <w:r>
        <w:rPr/>
        <w:t>）专业化：扩大信息化覆盖的范围</w:t>
      </w:r>
    </w:p>
    <w:p>
      <w:pPr>
        <w:pStyle w:val="BodyText"/>
        <w:spacing w:line="338" w:lineRule="auto" w:before="213"/>
        <w:ind w:right="1796" w:firstLine="479"/>
        <w:jc w:val="both"/>
      </w:pPr>
      <w:r>
        <w:rPr/>
        <w:t>随着 </w:t>
      </w:r>
      <w:r>
        <w:rPr>
          <w:rFonts w:ascii="Times New Roman" w:hAnsi="Times New Roman" w:cs="Times New Roman" w:eastAsia="Times New Roman" w:hint="default"/>
        </w:rPr>
        <w:t>ERP</w:t>
      </w:r>
      <w:r>
        <w:rPr>
          <w:rFonts w:ascii="Times New Roman" w:hAnsi="Times New Roman" w:cs="Times New Roman" w:eastAsia="Times New Roman" w:hint="default"/>
          <w:spacing w:val="5"/>
        </w:rPr>
        <w:t> </w:t>
      </w:r>
      <w:r>
        <w:rPr/>
        <w:t>外延的不断扩展，除了传统的财务、营销、供应链外，客户关系 管理、全面预算管理、人力资源管理等也早已属于 </w:t>
      </w:r>
      <w:r>
        <w:rPr>
          <w:rFonts w:ascii="Times New Roman" w:hAnsi="Times New Roman" w:cs="Times New Roman" w:eastAsia="Times New Roman" w:hint="default"/>
        </w:rPr>
        <w:t>ERP</w:t>
      </w:r>
      <w:r>
        <w:rPr>
          <w:rFonts w:ascii="Times New Roman" w:hAnsi="Times New Roman" w:cs="Times New Roman" w:eastAsia="Times New Roman" w:hint="default"/>
          <w:spacing w:val="6"/>
        </w:rPr>
        <w:t> </w:t>
      </w:r>
      <w:r>
        <w:rPr/>
        <w:t>范畴，同时更多的管理 内容也纳入了</w:t>
      </w:r>
      <w:r>
        <w:rPr>
          <w:spacing w:val="-66"/>
        </w:rPr>
        <w:t> </w:t>
      </w:r>
      <w:r>
        <w:rPr>
          <w:rFonts w:ascii="Times New Roman" w:hAnsi="Times New Roman" w:cs="Times New Roman" w:eastAsia="Times New Roman" w:hint="default"/>
        </w:rPr>
        <w:t>ERP</w:t>
      </w:r>
      <w:r>
        <w:rPr>
          <w:rFonts w:ascii="Times New Roman" w:hAnsi="Times New Roman" w:cs="Times New Roman" w:eastAsia="Times New Roman" w:hint="default"/>
          <w:spacing w:val="-3"/>
        </w:rPr>
        <w:t> </w:t>
      </w:r>
      <w:r>
        <w:rPr/>
        <w:t>范围。这给公司在同一行业或客户内，进行更多的</w:t>
      </w:r>
      <w:r>
        <w:rPr>
          <w:spacing w:val="-64"/>
        </w:rPr>
        <w:t> </w:t>
      </w:r>
      <w:r>
        <w:rPr>
          <w:rFonts w:ascii="Times New Roman" w:hAnsi="Times New Roman" w:cs="Times New Roman" w:eastAsia="Times New Roman" w:hint="default"/>
        </w:rPr>
        <w:t>ERP</w:t>
      </w:r>
      <w:r>
        <w:rPr>
          <w:rFonts w:ascii="Times New Roman" w:hAnsi="Times New Roman" w:cs="Times New Roman" w:eastAsia="Times New Roman" w:hint="default"/>
          <w:spacing w:val="-4"/>
        </w:rPr>
        <w:t> </w:t>
      </w:r>
      <w:r>
        <w:rPr/>
        <w:t>建设 内容提供了可能</w:t>
      </w:r>
    </w:p>
    <w:p>
      <w:pPr>
        <w:spacing w:line="240" w:lineRule="auto" w:before="0"/>
        <w:rPr>
          <w:rFonts w:ascii="宋体" w:hAnsi="宋体" w:cs="宋体" w:eastAsia="宋体" w:hint="default"/>
          <w:sz w:val="24"/>
          <w:szCs w:val="24"/>
        </w:rPr>
      </w:pPr>
    </w:p>
    <w:p>
      <w:pPr>
        <w:pStyle w:val="Heading2"/>
        <w:spacing w:line="240" w:lineRule="auto" w:before="209"/>
        <w:ind w:left="260" w:right="4190"/>
        <w:jc w:val="left"/>
        <w:rPr>
          <w:b w:val="0"/>
          <w:bCs w:val="0"/>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年经营计划</w:t>
      </w:r>
      <w:r>
        <w:rPr>
          <w:b w:val="0"/>
          <w:bCs w:val="0"/>
        </w:rPr>
      </w:r>
    </w:p>
    <w:p>
      <w:pPr>
        <w:pStyle w:val="BodyText"/>
        <w:spacing w:line="240" w:lineRule="auto" w:before="56"/>
        <w:ind w:left="610" w:right="419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ERP</w:t>
      </w:r>
      <w:r>
        <w:rPr>
          <w:rFonts w:ascii="Times New Roman" w:hAnsi="Times New Roman" w:cs="Times New Roman" w:eastAsia="Times New Roman" w:hint="default"/>
          <w:spacing w:val="-2"/>
        </w:rPr>
        <w:t> </w:t>
      </w:r>
      <w:r>
        <w:rPr/>
        <w:t>实施服务能力提升计划</w:t>
      </w:r>
    </w:p>
    <w:p>
      <w:pPr>
        <w:pStyle w:val="BodyText"/>
        <w:spacing w:line="336" w:lineRule="auto" w:before="135"/>
        <w:ind w:right="1796" w:firstLine="479"/>
        <w:jc w:val="both"/>
      </w:pPr>
      <w:r>
        <w:rPr/>
        <w:t>高标准、高质量的</w:t>
      </w:r>
      <w:r>
        <w:rPr>
          <w:spacing w:val="-60"/>
        </w:rPr>
        <w:t> </w:t>
      </w:r>
      <w:r>
        <w:rPr>
          <w:rFonts w:ascii="Times New Roman" w:hAnsi="Times New Roman" w:cs="Times New Roman" w:eastAsia="Times New Roman" w:hint="default"/>
        </w:rPr>
        <w:t>ERP</w:t>
      </w:r>
      <w:r>
        <w:rPr>
          <w:rFonts w:ascii="Times New Roman" w:hAnsi="Times New Roman" w:cs="Times New Roman" w:eastAsia="Times New Roman" w:hint="default"/>
          <w:spacing w:val="1"/>
        </w:rPr>
        <w:t> </w:t>
      </w:r>
      <w:r>
        <w:rPr/>
        <w:t>实施服务是目前公司立足于市场的基础，而公司优 秀的</w:t>
      </w:r>
      <w:r>
        <w:rPr>
          <w:spacing w:val="-62"/>
        </w:rPr>
        <w:t> </w:t>
      </w:r>
      <w:r>
        <w:rPr>
          <w:rFonts w:ascii="Times New Roman" w:hAnsi="Times New Roman" w:cs="Times New Roman" w:eastAsia="Times New Roman" w:hint="default"/>
        </w:rPr>
        <w:t>ERP</w:t>
      </w:r>
      <w:r>
        <w:rPr>
          <w:rFonts w:ascii="Times New Roman" w:hAnsi="Times New Roman" w:cs="Times New Roman" w:eastAsia="Times New Roman" w:hint="default"/>
          <w:spacing w:val="-1"/>
        </w:rPr>
        <w:t> </w:t>
      </w:r>
      <w:r>
        <w:rPr/>
        <w:t>实施服务能力是对高质量服务的最好保障。为了能够高效、快速的适 应</w:t>
      </w:r>
      <w:r>
        <w:rPr>
          <w:spacing w:val="-66"/>
        </w:rPr>
        <w:t> </w:t>
      </w:r>
      <w:r>
        <w:rPr>
          <w:rFonts w:ascii="Times New Roman" w:hAnsi="Times New Roman" w:cs="Times New Roman" w:eastAsia="Times New Roman" w:hint="default"/>
        </w:rPr>
        <w:t>ERP</w:t>
      </w:r>
      <w:r>
        <w:rPr>
          <w:rFonts w:ascii="Times New Roman" w:hAnsi="Times New Roman" w:cs="Times New Roman" w:eastAsia="Times New Roman" w:hint="default"/>
          <w:spacing w:val="-4"/>
        </w:rPr>
        <w:t> </w:t>
      </w:r>
      <w:r>
        <w:rPr/>
        <w:t>技术的发展和不同企业的差异化需求，公司十分重视对于</w:t>
      </w:r>
      <w:r>
        <w:rPr>
          <w:spacing w:val="-64"/>
        </w:rPr>
        <w:t> </w:t>
      </w:r>
      <w:r>
        <w:rPr>
          <w:rFonts w:ascii="Times New Roman" w:hAnsi="Times New Roman" w:cs="Times New Roman" w:eastAsia="Times New Roman" w:hint="default"/>
        </w:rPr>
        <w:t>ERP</w:t>
      </w:r>
      <w:r>
        <w:rPr>
          <w:rFonts w:ascii="Times New Roman" w:hAnsi="Times New Roman" w:cs="Times New Roman" w:eastAsia="Times New Roman" w:hint="default"/>
          <w:spacing w:val="-3"/>
        </w:rPr>
        <w:t> </w:t>
      </w:r>
      <w:r>
        <w:rPr/>
        <w:t>实施服务 能力的进一步提升。</w:t>
      </w:r>
    </w:p>
    <w:p>
      <w:pPr>
        <w:pStyle w:val="BodyText"/>
        <w:spacing w:line="336" w:lineRule="auto" w:before="58"/>
        <w:ind w:right="1803" w:firstLine="479"/>
        <w:jc w:val="both"/>
      </w:pPr>
      <w:r>
        <w:rPr>
          <w:rFonts w:ascii="Times New Roman" w:hAnsi="Times New Roman" w:cs="Times New Roman" w:eastAsia="Times New Roman" w:hint="default"/>
        </w:rPr>
        <w:t>ERP </w:t>
      </w:r>
      <w:r>
        <w:rPr/>
        <w:t>实施服务业务的技术创新与研发是公司多年来不断优化自身</w:t>
      </w:r>
      <w:r>
        <w:rPr>
          <w:spacing w:val="-60"/>
        </w:rPr>
        <w:t> </w:t>
      </w:r>
      <w:r>
        <w:rPr>
          <w:rFonts w:ascii="Times New Roman" w:hAnsi="Times New Roman" w:cs="Times New Roman" w:eastAsia="Times New Roman" w:hint="default"/>
        </w:rPr>
        <w:t>ERP </w:t>
      </w:r>
      <w:r>
        <w:rPr/>
        <w:t>实施</w:t>
      </w:r>
      <w:r>
        <w:rPr>
          <w:w w:val="99"/>
        </w:rPr>
        <w:t> </w:t>
      </w:r>
      <w:r>
        <w:rPr/>
        <w:t>服务能力的主要方式之一，</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年，公司将继续进行</w:t>
      </w:r>
      <w:r>
        <w:rPr>
          <w:spacing w:val="-62"/>
        </w:rPr>
        <w:t> </w:t>
      </w:r>
      <w:r>
        <w:rPr>
          <w:rFonts w:ascii="Times New Roman" w:hAnsi="Times New Roman" w:cs="Times New Roman" w:eastAsia="Times New Roman" w:hint="default"/>
        </w:rPr>
        <w:t>ERP</w:t>
      </w:r>
      <w:r>
        <w:rPr>
          <w:rFonts w:ascii="Times New Roman" w:hAnsi="Times New Roman" w:cs="Times New Roman" w:eastAsia="Times New Roman" w:hint="default"/>
          <w:spacing w:val="-1"/>
        </w:rPr>
        <w:t> </w:t>
      </w:r>
      <w:r>
        <w:rPr/>
        <w:t>实施技术领域内的创</w:t>
      </w:r>
    </w:p>
    <w:p>
      <w:pPr>
        <w:spacing w:after="0" w:line="336" w:lineRule="auto"/>
        <w:jc w:val="both"/>
        <w:sectPr>
          <w:footerReference w:type="default" r:id="rId16"/>
          <w:pgSz w:w="11910" w:h="16840"/>
          <w:pgMar w:footer="1608" w:header="884" w:top="1140" w:bottom="1800" w:left="1660" w:right="0"/>
          <w:pgNumType w:start="20"/>
        </w:sectPr>
      </w:pPr>
    </w:p>
    <w:p>
      <w:pPr>
        <w:spacing w:line="240" w:lineRule="auto" w:before="5"/>
        <w:rPr>
          <w:rFonts w:ascii="宋体" w:hAnsi="宋体" w:cs="宋体" w:eastAsia="宋体" w:hint="default"/>
          <w:sz w:val="16"/>
          <w:szCs w:val="16"/>
        </w:rPr>
      </w:pPr>
    </w:p>
    <w:p>
      <w:pPr>
        <w:pStyle w:val="BodyText"/>
        <w:spacing w:line="348" w:lineRule="auto" w:before="26"/>
        <w:ind w:right="1796"/>
        <w:jc w:val="both"/>
      </w:pPr>
      <w:r>
        <w:rPr/>
        <w:t>一步把</w:t>
      </w:r>
      <w:r>
        <w:rPr>
          <w:spacing w:val="-65"/>
        </w:rPr>
        <w:t> </w:t>
      </w:r>
      <w:r>
        <w:rPr>
          <w:rFonts w:ascii="Times New Roman" w:hAnsi="Times New Roman" w:cs="Times New Roman" w:eastAsia="Times New Roman" w:hint="default"/>
        </w:rPr>
        <w:t>ERP</w:t>
      </w:r>
      <w:r>
        <w:rPr>
          <w:rFonts w:ascii="Times New Roman" w:hAnsi="Times New Roman" w:cs="Times New Roman" w:eastAsia="Times New Roman" w:hint="default"/>
          <w:spacing w:val="-4"/>
        </w:rPr>
        <w:t> </w:t>
      </w:r>
      <w:r>
        <w:rPr/>
        <w:t>项目实施过程中所获得的实施经验和业务管理经验转化为对</w:t>
      </w:r>
      <w:r>
        <w:rPr>
          <w:spacing w:val="-64"/>
        </w:rPr>
        <w:t> </w:t>
      </w:r>
      <w:r>
        <w:rPr>
          <w:rFonts w:ascii="Times New Roman" w:hAnsi="Times New Roman" w:cs="Times New Roman" w:eastAsia="Times New Roman" w:hint="default"/>
        </w:rPr>
        <w:t>ERP</w:t>
      </w:r>
      <w:r>
        <w:rPr>
          <w:rFonts w:ascii="Times New Roman" w:hAnsi="Times New Roman" w:cs="Times New Roman" w:eastAsia="Times New Roman" w:hint="default"/>
          <w:spacing w:val="-4"/>
        </w:rPr>
        <w:t> </w:t>
      </w:r>
      <w:r>
        <w:rPr/>
        <w:t>项 </w:t>
      </w:r>
      <w:r>
        <w:rPr>
          <w:spacing w:val="-3"/>
        </w:rPr>
        <w:t>目实施过程的标准化指导，从而缩短实施周期，降低实施成本；进行远程实施服</w:t>
      </w:r>
      <w:r>
        <w:rPr>
          <w:spacing w:val="-110"/>
        </w:rPr>
        <w:t> </w:t>
      </w:r>
      <w:r>
        <w:rPr>
          <w:spacing w:val="-110"/>
        </w:rPr>
      </w:r>
      <w:r>
        <w:rPr/>
        <w:t>务中心建设，提高公司的综合服务效率。</w:t>
      </w:r>
    </w:p>
    <w:p>
      <w:pPr>
        <w:pStyle w:val="BodyText"/>
        <w:spacing w:line="240" w:lineRule="auto" w:before="46"/>
        <w:ind w:left="610" w:right="4190"/>
        <w:jc w:val="left"/>
      </w:pPr>
      <w:r>
        <w:rPr/>
        <w:t>（</w:t>
      </w:r>
      <w:r>
        <w:rPr>
          <w:rFonts w:ascii="Times New Roman" w:hAnsi="Times New Roman" w:cs="Times New Roman" w:eastAsia="Times New Roman" w:hint="default"/>
        </w:rPr>
        <w:t>2</w:t>
      </w:r>
      <w:r>
        <w:rPr/>
        <w:t>）业务拓展计划</w:t>
      </w:r>
    </w:p>
    <w:p>
      <w:pPr>
        <w:pStyle w:val="BodyText"/>
        <w:spacing w:line="240" w:lineRule="auto" w:before="133"/>
        <w:ind w:left="567" w:right="4190"/>
        <w:jc w:val="left"/>
      </w:pPr>
      <w:r>
        <w:rPr/>
        <w:t>●解决方案产品化计划</w:t>
      </w:r>
    </w:p>
    <w:p>
      <w:pPr>
        <w:pStyle w:val="BodyText"/>
        <w:spacing w:line="348" w:lineRule="auto" w:before="154"/>
        <w:ind w:right="1670" w:firstLine="479"/>
        <w:jc w:val="left"/>
      </w:pPr>
      <w:r>
        <w:rPr>
          <w:rFonts w:ascii="Times New Roman" w:hAnsi="Times New Roman" w:cs="Times New Roman" w:eastAsia="Times New Roman" w:hint="default"/>
        </w:rPr>
        <w:t>ERP</w:t>
      </w:r>
      <w:r>
        <w:rPr>
          <w:rFonts w:ascii="Times New Roman" w:hAnsi="Times New Roman" w:cs="Times New Roman" w:eastAsia="Times New Roman" w:hint="default"/>
          <w:spacing w:val="-3"/>
        </w:rPr>
        <w:t> </w:t>
      </w:r>
      <w:r>
        <w:rPr/>
        <w:t>实施服务过程需要充分考虑企业经营业务属性与流程的差异性，因而，</w:t>
      </w:r>
      <w:r>
        <w:rPr>
          <w:w w:val="99"/>
        </w:rPr>
        <w:t> </w:t>
      </w:r>
      <w:r>
        <w:rPr/>
        <w:t>同行业内企业</w:t>
      </w:r>
      <w:r>
        <w:rPr>
          <w:spacing w:val="-62"/>
        </w:rPr>
        <w:t> </w:t>
      </w:r>
      <w:r>
        <w:rPr>
          <w:rFonts w:ascii="Times New Roman" w:hAnsi="Times New Roman" w:cs="Times New Roman" w:eastAsia="Times New Roman" w:hint="default"/>
        </w:rPr>
        <w:t>ERP</w:t>
      </w:r>
      <w:r>
        <w:rPr>
          <w:rFonts w:ascii="Times New Roman" w:hAnsi="Times New Roman" w:cs="Times New Roman" w:eastAsia="Times New Roman" w:hint="default"/>
          <w:spacing w:val="1"/>
        </w:rPr>
        <w:t> </w:t>
      </w:r>
      <w:r>
        <w:rPr/>
        <w:t>实施服务流程往往具有一定的相似性。公司在多年实施服务</w:t>
      </w:r>
      <w:r>
        <w:rPr>
          <w:w w:val="99"/>
        </w:rPr>
        <w:t> </w:t>
      </w:r>
      <w:r>
        <w:rPr>
          <w:spacing w:val="-3"/>
        </w:rPr>
        <w:t>经验总结基础之上，初步形成了关于大型设备制造、机械、汽车制造、流通、证</w:t>
      </w:r>
      <w:r>
        <w:rPr>
          <w:spacing w:val="-115"/>
        </w:rPr>
        <w:t> </w:t>
      </w:r>
      <w:r>
        <w:rPr>
          <w:spacing w:val="-115"/>
        </w:rPr>
      </w:r>
      <w:r>
        <w:rPr/>
        <w:t>券等行业的</w:t>
      </w:r>
      <w:r>
        <w:rPr>
          <w:spacing w:val="-61"/>
        </w:rPr>
        <w:t> </w:t>
      </w:r>
      <w:r>
        <w:rPr>
          <w:rFonts w:ascii="Times New Roman" w:hAnsi="Times New Roman" w:cs="Times New Roman" w:eastAsia="Times New Roman" w:hint="default"/>
        </w:rPr>
        <w:t>ERP </w:t>
      </w:r>
      <w:r>
        <w:rPr/>
        <w:t>实施解决方案，在项目实施过程中解决方案的运用较大程度上</w:t>
      </w:r>
      <w:r>
        <w:rPr>
          <w:w w:val="99"/>
        </w:rPr>
        <w:t> </w:t>
      </w:r>
      <w:r>
        <w:rPr>
          <w:spacing w:val="-3"/>
        </w:rPr>
        <w:t>简化了公司的实施流程，提高了实施效率。以目前在实施服务中运用较多一些行</w:t>
      </w:r>
      <w:r>
        <w:rPr>
          <w:spacing w:val="-110"/>
        </w:rPr>
        <w:t> </w:t>
      </w:r>
      <w:r>
        <w:rPr>
          <w:spacing w:val="-110"/>
        </w:rPr>
      </w:r>
      <w:r>
        <w:rPr>
          <w:spacing w:val="-3"/>
        </w:rPr>
        <w:t>业解决方案为基础通过进一步的研发与标准化形成程序或软件产品，并向客户直</w:t>
      </w:r>
      <w:r>
        <w:rPr>
          <w:spacing w:val="-109"/>
        </w:rPr>
        <w:t> </w:t>
      </w:r>
      <w:r>
        <w:rPr>
          <w:spacing w:val="-109"/>
        </w:rPr>
      </w:r>
      <w:r>
        <w:rPr/>
        <w:t>接销售产品化解决方案，从而简化公司实施服务流程，提升实施服务竞争力。</w:t>
      </w:r>
    </w:p>
    <w:p>
      <w:pPr>
        <w:pStyle w:val="BodyText"/>
        <w:spacing w:line="338" w:lineRule="auto" w:before="43"/>
        <w:ind w:left="620" w:right="1785" w:hanging="53"/>
        <w:jc w:val="left"/>
      </w:pPr>
      <w:r>
        <w:rPr/>
        <w:t>●海外</w:t>
      </w:r>
      <w:r>
        <w:rPr>
          <w:rFonts w:ascii="Times New Roman" w:hAnsi="Times New Roman" w:cs="Times New Roman" w:eastAsia="Times New Roman" w:hint="default"/>
        </w:rPr>
        <w:t>ERP</w:t>
      </w:r>
      <w:r>
        <w:rPr/>
        <w:t>软件外包拓展计划 </w:t>
      </w:r>
      <w:r>
        <w:rPr>
          <w:spacing w:val="-3"/>
        </w:rPr>
        <w:t>日本是我国目前最大的软件离岸外包市场，公司通过成立海外事业部、收购</w:t>
      </w:r>
    </w:p>
    <w:p>
      <w:pPr>
        <w:pStyle w:val="BodyText"/>
        <w:spacing w:line="338" w:lineRule="auto" w:before="53"/>
        <w:ind w:right="1799"/>
        <w:jc w:val="both"/>
      </w:pPr>
      <w:r>
        <w:rPr/>
        <w:t>日本汉得的方式初步进入该市场，开展对日</w:t>
      </w:r>
      <w:r>
        <w:rPr>
          <w:spacing w:val="-61"/>
        </w:rPr>
        <w:t> </w:t>
      </w:r>
      <w:r>
        <w:rPr>
          <w:rFonts w:ascii="Times New Roman" w:hAnsi="Times New Roman" w:cs="Times New Roman" w:eastAsia="Times New Roman" w:hint="default"/>
        </w:rPr>
        <w:t>ERP</w:t>
      </w:r>
      <w:r>
        <w:rPr>
          <w:rFonts w:ascii="Times New Roman" w:hAnsi="Times New Roman" w:cs="Times New Roman" w:eastAsia="Times New Roman" w:hint="default"/>
          <w:spacing w:val="-1"/>
        </w:rPr>
        <w:t> </w:t>
      </w:r>
      <w:r>
        <w:rPr/>
        <w:t>外包服务。公司是较早进入日 本</w:t>
      </w:r>
      <w:r>
        <w:rPr>
          <w:spacing w:val="-62"/>
        </w:rPr>
        <w:t> </w:t>
      </w:r>
      <w:r>
        <w:rPr>
          <w:rFonts w:ascii="Times New Roman" w:hAnsi="Times New Roman" w:cs="Times New Roman" w:eastAsia="Times New Roman" w:hint="default"/>
        </w:rPr>
        <w:t>ERP </w:t>
      </w:r>
      <w:r>
        <w:rPr/>
        <w:t>外包服务市场的服务供应商，占据了一定的先发优势，具备进一步扩大 对日</w:t>
      </w:r>
      <w:r>
        <w:rPr>
          <w:spacing w:val="-66"/>
        </w:rPr>
        <w:t> </w:t>
      </w:r>
      <w:r>
        <w:rPr>
          <w:rFonts w:ascii="Times New Roman" w:hAnsi="Times New Roman" w:cs="Times New Roman" w:eastAsia="Times New Roman" w:hint="default"/>
        </w:rPr>
        <w:t>ERP</w:t>
      </w:r>
      <w:r>
        <w:rPr>
          <w:rFonts w:ascii="Times New Roman" w:hAnsi="Times New Roman" w:cs="Times New Roman" w:eastAsia="Times New Roman" w:hint="default"/>
          <w:spacing w:val="-4"/>
        </w:rPr>
        <w:t> </w:t>
      </w:r>
      <w:r>
        <w:rPr/>
        <w:t>实施服务外包市场份额的实力。因此，基于公司在</w:t>
      </w:r>
      <w:r>
        <w:rPr>
          <w:spacing w:val="-65"/>
        </w:rPr>
        <w:t> </w:t>
      </w:r>
      <w:r>
        <w:rPr>
          <w:rFonts w:ascii="Times New Roman" w:hAnsi="Times New Roman" w:cs="Times New Roman" w:eastAsia="Times New Roman" w:hint="default"/>
        </w:rPr>
        <w:t>ERP</w:t>
      </w:r>
      <w:r>
        <w:rPr>
          <w:rFonts w:ascii="Times New Roman" w:hAnsi="Times New Roman" w:cs="Times New Roman" w:eastAsia="Times New Roman" w:hint="default"/>
          <w:spacing w:val="-6"/>
        </w:rPr>
        <w:t> </w:t>
      </w:r>
      <w:r>
        <w:rPr/>
        <w:t>实施服务领域 的专业经验与技术优势，公司计划大力拓展对日</w:t>
      </w:r>
      <w:r>
        <w:rPr>
          <w:spacing w:val="-61"/>
        </w:rPr>
        <w:t> </w:t>
      </w:r>
      <w:r>
        <w:rPr>
          <w:rFonts w:ascii="Times New Roman" w:hAnsi="Times New Roman" w:cs="Times New Roman" w:eastAsia="Times New Roman" w:hint="default"/>
        </w:rPr>
        <w:t>ERP </w:t>
      </w:r>
      <w:r>
        <w:rPr/>
        <w:t>软件外包业务，实现公司 在主营业务领域内向海外市场的延伸。</w:t>
      </w:r>
    </w:p>
    <w:p>
      <w:pPr>
        <w:pStyle w:val="BodyText"/>
        <w:spacing w:line="240" w:lineRule="auto" w:before="53"/>
        <w:ind w:left="567" w:right="4190"/>
        <w:jc w:val="left"/>
      </w:pPr>
      <w:r>
        <w:rPr/>
        <w:t>●运维服务市场拓展计划</w:t>
      </w:r>
    </w:p>
    <w:p>
      <w:pPr>
        <w:pStyle w:val="BodyText"/>
        <w:spacing w:line="345" w:lineRule="auto" w:before="154"/>
        <w:ind w:right="1796" w:firstLine="479"/>
        <w:jc w:val="both"/>
      </w:pPr>
      <w:r>
        <w:rPr/>
        <w:t>企业</w:t>
      </w:r>
      <w:r>
        <w:rPr>
          <w:spacing w:val="-61"/>
        </w:rPr>
        <w:t> </w:t>
      </w:r>
      <w:r>
        <w:rPr>
          <w:rFonts w:ascii="Times New Roman" w:hAnsi="Times New Roman" w:cs="Times New Roman" w:eastAsia="Times New Roman" w:hint="default"/>
        </w:rPr>
        <w:t>ERP </w:t>
      </w:r>
      <w:r>
        <w:rPr/>
        <w:t>系统实施并非一劳永逸，在日常经营过程中往往会因业务变更、 业务拓展或不当操作等原因需要对企业</w:t>
      </w:r>
      <w:r>
        <w:rPr>
          <w:spacing w:val="-60"/>
        </w:rPr>
        <w:t> </w:t>
      </w:r>
      <w:r>
        <w:rPr>
          <w:rFonts w:ascii="Times New Roman" w:hAnsi="Times New Roman" w:cs="Times New Roman" w:eastAsia="Times New Roman" w:hint="default"/>
        </w:rPr>
        <w:t>ERP</w:t>
      </w:r>
      <w:r>
        <w:rPr>
          <w:rFonts w:ascii="Times New Roman" w:hAnsi="Times New Roman" w:cs="Times New Roman" w:eastAsia="Times New Roman" w:hint="default"/>
          <w:spacing w:val="-1"/>
        </w:rPr>
        <w:t> </w:t>
      </w:r>
      <w:r>
        <w:rPr/>
        <w:t>系统进行长期跟踪和运维支持，企 </w:t>
      </w:r>
      <w:r>
        <w:rPr>
          <w:spacing w:val="-3"/>
        </w:rPr>
        <w:t>业若自行承担该部分日常维护，成本往往会超出收益，因此，客户运维服务这一</w:t>
      </w:r>
      <w:r>
        <w:rPr>
          <w:spacing w:val="-111"/>
        </w:rPr>
        <w:t> </w:t>
      </w:r>
      <w:r>
        <w:rPr>
          <w:spacing w:val="-111"/>
        </w:rPr>
      </w:r>
      <w:r>
        <w:rPr/>
        <w:t>细分市场越来越成为</w:t>
      </w:r>
      <w:r>
        <w:rPr>
          <w:spacing w:val="-62"/>
        </w:rPr>
        <w:t> </w:t>
      </w:r>
      <w:r>
        <w:rPr>
          <w:rFonts w:ascii="Times New Roman" w:hAnsi="Times New Roman" w:cs="Times New Roman" w:eastAsia="Times New Roman" w:hint="default"/>
        </w:rPr>
        <w:t>ERP</w:t>
      </w:r>
      <w:r>
        <w:rPr>
          <w:rFonts w:ascii="Times New Roman" w:hAnsi="Times New Roman" w:cs="Times New Roman" w:eastAsia="Times New Roman" w:hint="default"/>
          <w:spacing w:val="-1"/>
        </w:rPr>
        <w:t> </w:t>
      </w:r>
      <w:r>
        <w:rPr/>
        <w:t>专业实施服务机构重要的业务来源。因此，公司计划 </w:t>
      </w:r>
      <w:r>
        <w:rPr>
          <w:spacing w:val="-3"/>
        </w:rPr>
        <w:t>显著提高公司响应客户运维需求的能力，大力拓展这一细分市场，实现公司经营</w:t>
      </w:r>
      <w:r>
        <w:rPr>
          <w:spacing w:val="-111"/>
        </w:rPr>
        <w:t> </w:t>
      </w:r>
      <w:r>
        <w:rPr>
          <w:spacing w:val="-111"/>
        </w:rPr>
      </w:r>
      <w:r>
        <w:rPr/>
        <w:t>业绩增长与市场份额扩张的目标。</w:t>
      </w:r>
    </w:p>
    <w:p>
      <w:pPr>
        <w:pStyle w:val="BodyText"/>
        <w:spacing w:line="336" w:lineRule="auto" w:before="48"/>
        <w:ind w:left="620" w:right="1785" w:hanging="10"/>
        <w:jc w:val="left"/>
      </w:pPr>
      <w:r>
        <w:rPr/>
        <w:t>（</w:t>
      </w:r>
      <w:r>
        <w:rPr>
          <w:rFonts w:ascii="Times New Roman" w:hAnsi="Times New Roman" w:cs="Times New Roman" w:eastAsia="Times New Roman" w:hint="default"/>
        </w:rPr>
        <w:t>3</w:t>
      </w:r>
      <w:r>
        <w:rPr/>
        <w:t>）营销计划 </w:t>
      </w:r>
      <w:r>
        <w:rPr>
          <w:spacing w:val="-3"/>
        </w:rPr>
        <w:t>公司除了通过实施能力的提升来保障与强化公司服务质量之外，也计划通过</w:t>
      </w:r>
    </w:p>
    <w:p>
      <w:pPr>
        <w:pStyle w:val="BodyText"/>
        <w:spacing w:line="240" w:lineRule="auto" w:before="58"/>
        <w:ind w:right="0"/>
        <w:jc w:val="both"/>
      </w:pPr>
      <w:r>
        <w:rPr>
          <w:spacing w:val="-3"/>
        </w:rPr>
        <w:t>增加营销投入来深化公司的专业品牌形象，具体营销方案计划包括：增加广告投</w:t>
      </w:r>
    </w:p>
    <w:p>
      <w:pPr>
        <w:spacing w:after="0" w:line="240" w:lineRule="auto"/>
        <w:jc w:val="both"/>
        <w:sectPr>
          <w:footerReference w:type="default" r:id="rId17"/>
          <w:pgSz w:w="11910" w:h="16840"/>
          <w:pgMar w:footer="1778" w:header="884" w:top="1140" w:bottom="1960" w:left="1660" w:right="0"/>
          <w:pgNumType w:start="21"/>
        </w:sectPr>
      </w:pPr>
    </w:p>
    <w:p>
      <w:pPr>
        <w:spacing w:line="240" w:lineRule="auto" w:before="5"/>
        <w:rPr>
          <w:rFonts w:ascii="宋体" w:hAnsi="宋体" w:cs="宋体" w:eastAsia="宋体" w:hint="default"/>
          <w:sz w:val="16"/>
          <w:szCs w:val="16"/>
        </w:rPr>
      </w:pPr>
    </w:p>
    <w:p>
      <w:pPr>
        <w:pStyle w:val="BodyText"/>
        <w:spacing w:line="357" w:lineRule="auto" w:before="26"/>
        <w:ind w:right="1796"/>
        <w:jc w:val="both"/>
      </w:pPr>
      <w:r>
        <w:rPr>
          <w:spacing w:val="-3"/>
        </w:rPr>
        <w:t>优化公司内部期刊，并向主要客户定期邮寄；加快运维呼叫中心的建设，为客户</w:t>
      </w:r>
      <w:r>
        <w:rPr>
          <w:spacing w:val="-111"/>
        </w:rPr>
        <w:t> </w:t>
      </w:r>
      <w:r>
        <w:rPr>
          <w:spacing w:val="-111"/>
        </w:rPr>
      </w:r>
      <w:r>
        <w:rPr/>
        <w:t>提供更及时、更全面的电话、在线支持服务。</w:t>
      </w:r>
    </w:p>
    <w:p>
      <w:pPr>
        <w:pStyle w:val="BodyText"/>
        <w:spacing w:line="338" w:lineRule="auto" w:before="34"/>
        <w:ind w:left="620" w:right="1785" w:hanging="10"/>
        <w:jc w:val="left"/>
      </w:pPr>
      <w:r>
        <w:rPr/>
        <w:t>（</w:t>
      </w:r>
      <w:r>
        <w:rPr>
          <w:rFonts w:ascii="Times New Roman" w:hAnsi="Times New Roman" w:cs="Times New Roman" w:eastAsia="Times New Roman" w:hint="default"/>
        </w:rPr>
        <w:t>4</w:t>
      </w:r>
      <w:r>
        <w:rPr/>
        <w:t>）团队建设计划 </w:t>
      </w:r>
      <w:r>
        <w:rPr>
          <w:spacing w:val="-3"/>
        </w:rPr>
        <w:t>作为成长型企业，公司未来业务的迅速发展对于公司经营和顾问团队建设也</w:t>
      </w:r>
    </w:p>
    <w:p>
      <w:pPr>
        <w:pStyle w:val="BodyText"/>
        <w:spacing w:line="352" w:lineRule="auto" w:before="53"/>
        <w:ind w:right="1798"/>
        <w:jc w:val="both"/>
      </w:pPr>
      <w:r>
        <w:rPr>
          <w:spacing w:val="-3"/>
        </w:rPr>
        <w:t>是一项重大考验。为实现公司发展规划与经营目标，公司需要招募与培训更多的</w:t>
      </w:r>
      <w:r>
        <w:rPr>
          <w:spacing w:val="-111"/>
        </w:rPr>
        <w:t> </w:t>
      </w:r>
      <w:r>
        <w:rPr>
          <w:spacing w:val="-111"/>
        </w:rPr>
      </w:r>
      <w:r>
        <w:rPr>
          <w:spacing w:val="-3"/>
        </w:rPr>
        <w:t>实施顾问和技术人才，而人员的扩张也直接导致公司需要不断调整和优化管理体</w:t>
      </w:r>
      <w:r>
        <w:rPr>
          <w:spacing w:val="-109"/>
        </w:rPr>
        <w:t> </w:t>
      </w:r>
      <w:r>
        <w:rPr>
          <w:spacing w:val="-109"/>
        </w:rPr>
      </w:r>
      <w:r>
        <w:rPr/>
        <w:t>系。为此，公司将进一步强化已经获得市场认可的、符合</w:t>
      </w:r>
      <w:r>
        <w:rPr>
          <w:spacing w:val="-61"/>
        </w:rPr>
        <w:t> </w:t>
      </w:r>
      <w:r>
        <w:rPr>
          <w:rFonts w:ascii="Times New Roman" w:hAnsi="Times New Roman" w:cs="Times New Roman" w:eastAsia="Times New Roman" w:hint="default"/>
        </w:rPr>
        <w:t>ERP </w:t>
      </w:r>
      <w:r>
        <w:rPr/>
        <w:t>实施服务行业特 </w:t>
      </w:r>
      <w:r>
        <w:rPr>
          <w:spacing w:val="-3"/>
        </w:rPr>
        <w:t>点的项目组管理架构，并不断完善公司内部的组织架构，从而更好的支撑公司业</w:t>
      </w:r>
      <w:r>
        <w:rPr>
          <w:spacing w:val="-111"/>
        </w:rPr>
        <w:t> </w:t>
      </w:r>
      <w:r>
        <w:rPr>
          <w:spacing w:val="-111"/>
        </w:rPr>
      </w:r>
      <w:r>
        <w:rPr/>
        <w:t>务发展。</w:t>
      </w:r>
    </w:p>
    <w:p>
      <w:pPr>
        <w:pStyle w:val="BodyText"/>
        <w:spacing w:line="352" w:lineRule="auto" w:before="41"/>
        <w:ind w:right="1791" w:firstLine="479"/>
        <w:jc w:val="left"/>
      </w:pPr>
      <w:r>
        <w:rPr>
          <w:rFonts w:ascii="Times New Roman" w:hAnsi="Times New Roman" w:cs="Times New Roman" w:eastAsia="Times New Roman" w:hint="default"/>
        </w:rPr>
        <w:t>ERP</w:t>
      </w:r>
      <w:r>
        <w:rPr>
          <w:rFonts w:ascii="Times New Roman" w:hAnsi="Times New Roman" w:cs="Times New Roman" w:eastAsia="Times New Roman" w:hint="default"/>
          <w:spacing w:val="-1"/>
        </w:rPr>
        <w:t> </w:t>
      </w:r>
      <w:r>
        <w:rPr/>
        <w:t>实施服务行业资深顾问和软件开发技术人才是公司经营发展重要的战</w:t>
      </w:r>
      <w:r>
        <w:rPr>
          <w:w w:val="99"/>
        </w:rPr>
        <w:t> </w:t>
      </w:r>
      <w:r>
        <w:rPr>
          <w:spacing w:val="-3"/>
        </w:rPr>
        <w:t>略性资源。公司将继续坚持重视人才的企业文化理念，进一步完善人才培养、引</w:t>
      </w:r>
      <w:r>
        <w:rPr>
          <w:spacing w:val="-112"/>
        </w:rPr>
        <w:t> </w:t>
      </w:r>
      <w:r>
        <w:rPr>
          <w:spacing w:val="-112"/>
        </w:rPr>
      </w:r>
      <w:r>
        <w:rPr>
          <w:spacing w:val="-3"/>
        </w:rPr>
        <w:t>进和激励机制，以广阔的职业发展空间、富有竞争力的薪酬体系和良好的工作环</w:t>
      </w:r>
      <w:r>
        <w:rPr>
          <w:spacing w:val="-112"/>
        </w:rPr>
        <w:t> </w:t>
      </w:r>
      <w:r>
        <w:rPr>
          <w:spacing w:val="-112"/>
        </w:rPr>
      </w:r>
      <w:r>
        <w:rPr>
          <w:spacing w:val="-3"/>
        </w:rPr>
        <w:t>境大力吸引并留住人才，在配合公司业务拓展计划的基础上为公司建立充足的人</w:t>
      </w:r>
      <w:r>
        <w:rPr>
          <w:spacing w:val="-110"/>
        </w:rPr>
        <w:t> </w:t>
      </w:r>
      <w:r>
        <w:rPr>
          <w:spacing w:val="-110"/>
        </w:rPr>
      </w:r>
      <w:r>
        <w:rPr/>
        <w:t>才资源储备。</w:t>
      </w:r>
    </w:p>
    <w:p>
      <w:pPr>
        <w:pStyle w:val="BodyText"/>
        <w:spacing w:line="240" w:lineRule="auto" w:before="38"/>
        <w:ind w:left="610" w:right="4190"/>
        <w:jc w:val="left"/>
      </w:pPr>
      <w:r>
        <w:rPr/>
        <w:t>（</w:t>
      </w:r>
      <w:r>
        <w:rPr>
          <w:rFonts w:ascii="Times New Roman" w:hAnsi="Times New Roman" w:cs="Times New Roman" w:eastAsia="Times New Roman" w:hint="default"/>
        </w:rPr>
        <w:t>5</w:t>
      </w:r>
      <w:r>
        <w:rPr/>
        <w:t>）收购兼并计划</w:t>
      </w:r>
    </w:p>
    <w:p>
      <w:pPr>
        <w:pStyle w:val="BodyText"/>
        <w:spacing w:line="352" w:lineRule="auto" w:before="135"/>
        <w:ind w:right="1798" w:firstLine="479"/>
        <w:jc w:val="both"/>
      </w:pPr>
      <w:r>
        <w:rPr/>
        <w:t>国内</w:t>
      </w:r>
      <w:r>
        <w:rPr>
          <w:spacing w:val="-61"/>
        </w:rPr>
        <w:t> </w:t>
      </w:r>
      <w:r>
        <w:rPr>
          <w:rFonts w:ascii="Times New Roman" w:hAnsi="Times New Roman" w:cs="Times New Roman" w:eastAsia="Times New Roman" w:hint="default"/>
        </w:rPr>
        <w:t>ERP </w:t>
      </w:r>
      <w:r>
        <w:rPr/>
        <w:t>实施服务市场是竞争性市场，不存在政策性或资源性垄断。目前 </w:t>
      </w:r>
      <w:r>
        <w:rPr>
          <w:spacing w:val="-3"/>
        </w:rPr>
        <w:t>该市场集中度较低，尚未发展成熟，一些规模较小且面临较大业务拓展瓶颈的企</w:t>
      </w:r>
      <w:r>
        <w:rPr>
          <w:spacing w:val="-111"/>
        </w:rPr>
        <w:t> </w:t>
      </w:r>
      <w:r>
        <w:rPr>
          <w:spacing w:val="-111"/>
        </w:rPr>
      </w:r>
      <w:r>
        <w:rPr>
          <w:spacing w:val="-3"/>
        </w:rPr>
        <w:t>业将在未来的市场竞争中被逐渐淘汰与兼并。在未来发展过程中，公司会从发展</w:t>
      </w:r>
      <w:r>
        <w:rPr>
          <w:spacing w:val="-112"/>
        </w:rPr>
        <w:t> </w:t>
      </w:r>
      <w:r>
        <w:rPr>
          <w:spacing w:val="-112"/>
        </w:rPr>
      </w:r>
      <w:r>
        <w:rPr>
          <w:spacing w:val="-3"/>
        </w:rPr>
        <w:t>战略规划角度出发，选择适当时机进行适度的收购兼并，从而实现公司扩大业务</w:t>
      </w:r>
      <w:r>
        <w:rPr>
          <w:spacing w:val="-111"/>
        </w:rPr>
        <w:t> </w:t>
      </w:r>
      <w:r>
        <w:rPr>
          <w:spacing w:val="-111"/>
        </w:rPr>
      </w:r>
      <w:r>
        <w:rPr>
          <w:spacing w:val="-3"/>
        </w:rPr>
        <w:t>规模、加快市场份额提升、补充现有业务空白等战略目标。目前，公司尚未锁定</w:t>
      </w:r>
      <w:r>
        <w:rPr>
          <w:spacing w:val="-111"/>
        </w:rPr>
        <w:t> </w:t>
      </w:r>
      <w:r>
        <w:rPr>
          <w:spacing w:val="-111"/>
        </w:rPr>
      </w:r>
      <w:r>
        <w:rPr/>
        <w:t>明确的收购对象，也未签署任何与并购相关的实质性协议。</w:t>
      </w:r>
    </w:p>
    <w:p>
      <w:pPr>
        <w:pStyle w:val="BodyText"/>
        <w:spacing w:line="322" w:lineRule="exact" w:before="38"/>
        <w:ind w:left="500" w:right="4190"/>
        <w:jc w:val="left"/>
      </w:pPr>
      <w:r>
        <w:rPr/>
        <w:t>（</w:t>
      </w:r>
      <w:r>
        <w:rPr>
          <w:rFonts w:ascii="Times New Roman" w:hAnsi="Times New Roman" w:cs="Times New Roman" w:eastAsia="Times New Roman" w:hint="default"/>
        </w:rPr>
        <w:t>6</w:t>
      </w:r>
      <w:r>
        <w:rPr/>
        <w:t>）募集资金投资项目建设</w:t>
      </w:r>
    </w:p>
    <w:p>
      <w:pPr>
        <w:pStyle w:val="BodyText"/>
        <w:spacing w:line="343" w:lineRule="auto"/>
        <w:ind w:right="1664" w:firstLine="479"/>
        <w:jc w:val="left"/>
      </w:pPr>
      <w:r>
        <w:rPr/>
        <w:t>公司在</w:t>
      </w:r>
      <w:r>
        <w:rPr>
          <w:spacing w:val="-60"/>
        </w:rPr>
        <w:t> </w:t>
      </w:r>
      <w:r>
        <w:rPr>
          <w:rFonts w:ascii="Times New Roman" w:hAnsi="Times New Roman" w:cs="Times New Roman" w:eastAsia="Times New Roman" w:hint="default"/>
        </w:rPr>
        <w:t>2011 </w:t>
      </w:r>
      <w:r>
        <w:rPr>
          <w:spacing w:val="-3"/>
        </w:rPr>
        <w:t>年将实施《</w:t>
      </w:r>
      <w:r>
        <w:rPr>
          <w:rFonts w:ascii="Times New Roman" w:hAnsi="Times New Roman" w:cs="Times New Roman" w:eastAsia="Times New Roman" w:hint="default"/>
          <w:spacing w:val="-3"/>
        </w:rPr>
        <w:t>ERP</w:t>
      </w:r>
      <w:r>
        <w:rPr>
          <w:rFonts w:ascii="Times New Roman" w:hAnsi="Times New Roman" w:cs="Times New Roman" w:eastAsia="Times New Roman" w:hint="default"/>
          <w:spacing w:val="1"/>
        </w:rPr>
        <w:t> </w:t>
      </w:r>
      <w:r>
        <w:rPr>
          <w:spacing w:val="-4"/>
        </w:rPr>
        <w:t>实施服务平台建设项目》、《海外</w:t>
      </w:r>
      <w:r>
        <w:rPr>
          <w:spacing w:val="-59"/>
        </w:rPr>
        <w:t> </w:t>
      </w:r>
      <w:r>
        <w:rPr>
          <w:rFonts w:ascii="Times New Roman" w:hAnsi="Times New Roman" w:cs="Times New Roman" w:eastAsia="Times New Roman" w:hint="default"/>
        </w:rPr>
        <w:t>ERP</w:t>
      </w:r>
      <w:r>
        <w:rPr>
          <w:rFonts w:ascii="Times New Roman" w:hAnsi="Times New Roman" w:cs="Times New Roman" w:eastAsia="Times New Roman" w:hint="default"/>
          <w:spacing w:val="1"/>
        </w:rPr>
        <w:t> </w:t>
      </w:r>
      <w:r>
        <w:rPr/>
        <w:t>软件外 </w:t>
      </w:r>
      <w:r>
        <w:rPr>
          <w:spacing w:val="-5"/>
        </w:rPr>
        <w:t>包开发中心建设项目》、《应用产品解决方案项目》、《</w:t>
      </w:r>
      <w:r>
        <w:rPr>
          <w:rFonts w:ascii="Times New Roman" w:hAnsi="Times New Roman" w:cs="Times New Roman" w:eastAsia="Times New Roman" w:hint="default"/>
          <w:spacing w:val="-5"/>
        </w:rPr>
        <w:t>ERP </w:t>
      </w:r>
      <w:r>
        <w:rPr/>
        <w:t>运维服务中心建设</w:t>
      </w:r>
      <w:r>
        <w:rPr>
          <w:spacing w:val="-92"/>
        </w:rPr>
        <w:t> </w:t>
      </w:r>
      <w:r>
        <w:rPr>
          <w:spacing w:val="-18"/>
        </w:rPr>
        <w:t>项目》等 </w:t>
      </w:r>
      <w:r>
        <w:rPr>
          <w:rFonts w:ascii="Times New Roman" w:hAnsi="Times New Roman" w:cs="Times New Roman" w:eastAsia="Times New Roman" w:hint="default"/>
        </w:rPr>
        <w:t>4</w:t>
      </w:r>
      <w:r>
        <w:rPr>
          <w:rFonts w:ascii="Times New Roman" w:hAnsi="Times New Roman" w:cs="Times New Roman" w:eastAsia="Times New Roman" w:hint="default"/>
          <w:spacing w:val="-33"/>
        </w:rPr>
        <w:t> </w:t>
      </w:r>
      <w:r>
        <w:rPr>
          <w:spacing w:val="-5"/>
        </w:rPr>
        <w:t>个募集资金投资项目，公司已经为募投项目得顺利实施，进行了人力、</w:t>
      </w:r>
      <w:r>
        <w:rPr/>
        <w:t> </w:t>
      </w:r>
      <w:r>
        <w:rPr>
          <w:spacing w:val="-3"/>
        </w:rPr>
        <w:t>资金和技术等多方面的准备。通过募集资金项目的建设，公司一方面将进一步提</w:t>
      </w:r>
      <w:r>
        <w:rPr>
          <w:spacing w:val="-111"/>
        </w:rPr>
        <w:t> </w:t>
      </w:r>
      <w:r>
        <w:rPr>
          <w:spacing w:val="-111"/>
        </w:rPr>
      </w:r>
      <w:r>
        <w:rPr/>
        <w:t>高研发和创新能力，巩固在</w:t>
      </w:r>
      <w:r>
        <w:rPr>
          <w:spacing w:val="-64"/>
        </w:rPr>
        <w:t> </w:t>
      </w:r>
      <w:r>
        <w:rPr>
          <w:rFonts w:ascii="Times New Roman" w:hAnsi="Times New Roman" w:cs="Times New Roman" w:eastAsia="Times New Roman" w:hint="default"/>
        </w:rPr>
        <w:t>ERP</w:t>
      </w:r>
      <w:r>
        <w:rPr>
          <w:rFonts w:ascii="Times New Roman" w:hAnsi="Times New Roman" w:cs="Times New Roman" w:eastAsia="Times New Roman" w:hint="default"/>
          <w:spacing w:val="-3"/>
        </w:rPr>
        <w:t> </w:t>
      </w:r>
      <w:r>
        <w:rPr/>
        <w:t>实施服务领域的领先优势，提升</w:t>
      </w:r>
      <w:r>
        <w:rPr>
          <w:spacing w:val="-64"/>
        </w:rPr>
        <w:t> </w:t>
      </w:r>
      <w:r>
        <w:rPr>
          <w:rFonts w:ascii="Times New Roman" w:hAnsi="Times New Roman" w:cs="Times New Roman" w:eastAsia="Times New Roman" w:hint="default"/>
        </w:rPr>
        <w:t>ERP</w:t>
      </w:r>
      <w:r>
        <w:rPr>
          <w:rFonts w:ascii="Times New Roman" w:hAnsi="Times New Roman" w:cs="Times New Roman" w:eastAsia="Times New Roman" w:hint="default"/>
          <w:spacing w:val="-2"/>
        </w:rPr>
        <w:t> </w:t>
      </w:r>
      <w:r>
        <w:rPr/>
        <w:t>实施服务 能力，另一方面将进一步提高公司在解决方案和外包开发等领域内的服务能力， </w:t>
      </w:r>
      <w:r>
        <w:rPr>
          <w:spacing w:val="-3"/>
        </w:rPr>
        <w:t>拓展实施服务的业务范围，推动公司业绩的快速增长，从而实现公司增强核心竞</w:t>
      </w:r>
    </w:p>
    <w:p>
      <w:pPr>
        <w:spacing w:after="0" w:line="343" w:lineRule="auto"/>
        <w:jc w:val="left"/>
        <w:sectPr>
          <w:footerReference w:type="default" r:id="rId18"/>
          <w:pgSz w:w="11910" w:h="16840"/>
          <w:pgMar w:footer="1778" w:header="884" w:top="1140" w:bottom="1960" w:left="1660" w:right="0"/>
          <w:pgNumType w:start="22"/>
        </w:sectPr>
      </w:pPr>
    </w:p>
    <w:p>
      <w:pPr>
        <w:spacing w:line="240" w:lineRule="auto" w:before="5"/>
        <w:rPr>
          <w:rFonts w:ascii="宋体" w:hAnsi="宋体" w:cs="宋体" w:eastAsia="宋体" w:hint="default"/>
          <w:sz w:val="16"/>
          <w:szCs w:val="16"/>
        </w:rPr>
      </w:pPr>
    </w:p>
    <w:p>
      <w:pPr>
        <w:pStyle w:val="BodyText"/>
        <w:spacing w:line="357" w:lineRule="auto" w:before="26"/>
        <w:ind w:right="1791"/>
        <w:jc w:val="left"/>
      </w:pPr>
      <w:r>
        <w:rPr>
          <w:spacing w:val="-3"/>
        </w:rPr>
        <w:t>入将带来公司营业收入的增加和盈利能力的进一步提升。对于超募部分资金，公</w:t>
      </w:r>
      <w:r>
        <w:rPr>
          <w:spacing w:val="-111"/>
        </w:rPr>
        <w:t> </w:t>
      </w:r>
      <w:r>
        <w:rPr>
          <w:spacing w:val="-111"/>
        </w:rPr>
      </w:r>
      <w:r>
        <w:rPr/>
        <w:t>司将严格按照中国证监会和深交所有关规定，科学合理规划，谨慎稳妥实施。</w:t>
      </w:r>
    </w:p>
    <w:p>
      <w:pPr>
        <w:pStyle w:val="BodyText"/>
        <w:spacing w:line="322" w:lineRule="exact" w:before="34"/>
        <w:ind w:left="500" w:right="4190"/>
        <w:jc w:val="left"/>
      </w:pPr>
      <w:r>
        <w:rPr/>
        <w:t>（</w:t>
      </w:r>
      <w:r>
        <w:rPr>
          <w:rFonts w:ascii="Times New Roman" w:hAnsi="Times New Roman" w:cs="Times New Roman" w:eastAsia="Times New Roman" w:hint="default"/>
        </w:rPr>
        <w:t>7</w:t>
      </w:r>
      <w:r>
        <w:rPr/>
        <w:t>）公司治理结构建设</w:t>
      </w:r>
    </w:p>
    <w:p>
      <w:pPr>
        <w:pStyle w:val="BodyText"/>
        <w:spacing w:line="348" w:lineRule="auto"/>
        <w:ind w:right="1686" w:firstLine="479"/>
        <w:jc w:val="left"/>
      </w:pPr>
      <w:r>
        <w:rPr>
          <w:rFonts w:ascii="Times New Roman" w:hAnsi="Times New Roman" w:cs="Times New Roman" w:eastAsia="Times New Roman" w:hint="default"/>
        </w:rPr>
        <w:t>2011 </w:t>
      </w:r>
      <w:r>
        <w:rPr/>
        <w:t>年，公司将继续完善内部机制，夯实内部基础，完善内部治理结构， 形成更加科学有效的决策机制和激励、约束机制，促进和保障公司持续、稳定、 健康发展，确保公司战略目标的实现。</w:t>
      </w:r>
    </w:p>
    <w:p>
      <w:pPr>
        <w:pStyle w:val="BodyText"/>
        <w:spacing w:line="322" w:lineRule="exact" w:before="46"/>
        <w:ind w:left="500" w:right="4190"/>
        <w:jc w:val="left"/>
      </w:pPr>
      <w:r>
        <w:rPr/>
        <w:t>（</w:t>
      </w:r>
      <w:r>
        <w:rPr>
          <w:rFonts w:ascii="Times New Roman" w:hAnsi="Times New Roman" w:cs="Times New Roman" w:eastAsia="Times New Roman" w:hint="default"/>
        </w:rPr>
        <w:t>8</w:t>
      </w:r>
      <w:r>
        <w:rPr/>
        <w:t>）加强投资者关系建设</w:t>
      </w:r>
    </w:p>
    <w:p>
      <w:pPr>
        <w:pStyle w:val="BodyText"/>
        <w:spacing w:line="352" w:lineRule="auto"/>
        <w:ind w:right="1662" w:firstLine="479"/>
        <w:jc w:val="left"/>
      </w:pPr>
      <w:r>
        <w:rPr>
          <w:rFonts w:ascii="Times New Roman" w:hAnsi="Times New Roman" w:cs="Times New Roman" w:eastAsia="Times New Roman" w:hint="default"/>
        </w:rPr>
        <w:t>2011 </w:t>
      </w:r>
      <w:r>
        <w:rPr/>
        <w:t>年，公司作为上市公司的一员，将参照《深圳证券交易所上市公司投 </w:t>
      </w:r>
      <w:r>
        <w:rPr>
          <w:spacing w:val="-6"/>
        </w:rPr>
        <w:t>资者关系管理指引》，建立健全投资者关系管理制度，规范投资者关系管理工作。</w:t>
      </w:r>
      <w:r>
        <w:rPr>
          <w:spacing w:val="-118"/>
        </w:rPr>
        <w:t> </w:t>
      </w:r>
      <w:r>
        <w:rPr>
          <w:spacing w:val="-118"/>
        </w:rPr>
      </w:r>
      <w:r>
        <w:rPr>
          <w:spacing w:val="-3"/>
        </w:rPr>
        <w:t>公司董事会秘书作为投资者关系管理负责人，全面负责资者关系管理工作，深入</w:t>
      </w:r>
      <w:r>
        <w:rPr>
          <w:spacing w:val="-111"/>
        </w:rPr>
        <w:t> </w:t>
      </w:r>
      <w:r>
        <w:rPr>
          <w:spacing w:val="-111"/>
        </w:rPr>
      </w:r>
      <w:r>
        <w:rPr>
          <w:spacing w:val="-3"/>
        </w:rPr>
        <w:t>了解公司运作和管理、经营状况、发展战略等情况，负责策划、安排和组织各类</w:t>
      </w:r>
      <w:r>
        <w:rPr>
          <w:spacing w:val="-111"/>
        </w:rPr>
        <w:t> </w:t>
      </w:r>
      <w:r>
        <w:rPr>
          <w:spacing w:val="-111"/>
        </w:rPr>
      </w:r>
      <w:r>
        <w:rPr/>
        <w:t>投资者关系管理活动 ，加强与投资者及潜在投资者之间的沟通，增进投资者对 公司的了解，促进公司和投资者之间建立长期、稳定的良好互动关系。</w:t>
      </w:r>
    </w:p>
    <w:p>
      <w:pPr>
        <w:spacing w:line="240" w:lineRule="auto" w:before="13"/>
        <w:rPr>
          <w:rFonts w:ascii="宋体" w:hAnsi="宋体" w:cs="宋体" w:eastAsia="宋体" w:hint="default"/>
          <w:sz w:val="26"/>
          <w:szCs w:val="26"/>
        </w:rPr>
      </w:pPr>
    </w:p>
    <w:p>
      <w:pPr>
        <w:pStyle w:val="Heading2"/>
        <w:spacing w:line="313" w:lineRule="exact"/>
        <w:ind w:right="0"/>
        <w:jc w:val="left"/>
        <w:rPr>
          <w:b w:val="0"/>
          <w:bCs w:val="0"/>
        </w:rPr>
      </w:pPr>
      <w:r>
        <w:rPr/>
        <w:t>（三）对公司未来发展战略和经营目标的实现产生不利影响的风险因素分析</w:t>
      </w:r>
      <w:r>
        <w:rPr>
          <w:b w:val="0"/>
          <w:bCs w:val="0"/>
        </w:rPr>
      </w:r>
    </w:p>
    <w:p>
      <w:pPr>
        <w:spacing w:line="312" w:lineRule="exact" w:before="29"/>
        <w:ind w:left="740" w:right="1806" w:hanging="60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、人力成本上升的风险</w:t>
      </w:r>
      <w:r>
        <w:rPr>
          <w:rFonts w:ascii="宋体" w:hAnsi="宋体" w:cs="宋体" w:eastAsia="宋体" w:hint="default"/>
          <w:b/>
          <w:bCs/>
          <w:w w:val="99"/>
          <w:sz w:val="24"/>
          <w:szCs w:val="24"/>
        </w:rPr>
        <w:t> </w:t>
      </w:r>
      <w:r>
        <w:rPr>
          <w:rFonts w:ascii="宋体" w:hAnsi="宋体" w:cs="宋体" w:eastAsia="宋体" w:hint="default"/>
          <w:sz w:val="24"/>
          <w:szCs w:val="24"/>
        </w:rPr>
        <w:t>公司最主要的经营成本是人力成本，因此如果平均人力成本的上升速度快</w:t>
      </w:r>
    </w:p>
    <w:p>
      <w:pPr>
        <w:pStyle w:val="BodyText"/>
        <w:spacing w:line="348" w:lineRule="auto" w:before="123"/>
        <w:ind w:right="1659"/>
        <w:jc w:val="left"/>
      </w:pPr>
      <w:r>
        <w:rPr/>
        <w:t>于</w:t>
      </w:r>
      <w:r>
        <w:rPr>
          <w:spacing w:val="-87"/>
        </w:rPr>
        <w:t> </w:t>
      </w:r>
      <w:r>
        <w:rPr>
          <w:rFonts w:ascii="Times New Roman" w:hAnsi="Times New Roman" w:cs="Times New Roman" w:eastAsia="Times New Roman" w:hint="default"/>
        </w:rPr>
        <w:t>ERP</w:t>
      </w:r>
      <w:r>
        <w:rPr>
          <w:rFonts w:ascii="Times New Roman" w:hAnsi="Times New Roman" w:cs="Times New Roman" w:eastAsia="Times New Roman" w:hint="default"/>
          <w:spacing w:val="-26"/>
        </w:rPr>
        <w:t> </w:t>
      </w:r>
      <w:r>
        <w:rPr/>
        <w:t>实施顾问人均产值的增长速度，则公司的毛利率水平将会有下降的风险。 为应对该项风险，公司一方面将通过进一步提高服务质量和客户满意度来推动 </w:t>
      </w:r>
      <w:r>
        <w:rPr>
          <w:rFonts w:ascii="Times New Roman" w:hAnsi="Times New Roman" w:cs="Times New Roman" w:eastAsia="Times New Roman" w:hint="default"/>
        </w:rPr>
        <w:t>ERP</w:t>
      </w:r>
      <w:r>
        <w:rPr>
          <w:rFonts w:ascii="Times New Roman" w:hAnsi="Times New Roman" w:cs="Times New Roman" w:eastAsia="Times New Roman" w:hint="default"/>
          <w:spacing w:val="1"/>
        </w:rPr>
        <w:t> </w:t>
      </w:r>
      <w:r>
        <w:rPr>
          <w:spacing w:val="-7"/>
        </w:rPr>
        <w:t>实施顾问人均产值的持续增长，另一方面，公司凭借总结行业整体解决方案、</w:t>
      </w:r>
      <w:r>
        <w:rPr/>
        <w:t> 立足于自主培养人才、研发远程化开发支持技术等手段来加速</w:t>
      </w:r>
      <w:r>
        <w:rPr>
          <w:spacing w:val="-60"/>
        </w:rPr>
        <w:t> </w:t>
      </w:r>
      <w:r>
        <w:rPr>
          <w:rFonts w:ascii="Times New Roman" w:hAnsi="Times New Roman" w:cs="Times New Roman" w:eastAsia="Times New Roman" w:hint="default"/>
        </w:rPr>
        <w:t>ERP</w:t>
      </w:r>
      <w:r>
        <w:rPr>
          <w:rFonts w:ascii="Times New Roman" w:hAnsi="Times New Roman" w:cs="Times New Roman" w:eastAsia="Times New Roman" w:hint="default"/>
          <w:spacing w:val="-1"/>
        </w:rPr>
        <w:t> </w:t>
      </w:r>
      <w:r>
        <w:rPr/>
        <w:t>实施顾问的 成长，维系核心人员的稳定，提高人员利用率，从而缓解人力成本上升的压力。 </w:t>
      </w:r>
      <w:r>
        <w:rPr>
          <w:spacing w:val="-3"/>
        </w:rPr>
        <w:t>虽然如此，但未来随着经济的发展、城市生活成本的上升、竞争对手对专业人才</w:t>
      </w:r>
      <w:r>
        <w:rPr>
          <w:spacing w:val="-111"/>
        </w:rPr>
        <w:t> </w:t>
      </w:r>
      <w:r>
        <w:rPr>
          <w:spacing w:val="-111"/>
        </w:rPr>
      </w:r>
      <w:r>
        <w:rPr>
          <w:spacing w:val="-3"/>
        </w:rPr>
        <w:t>的争夺以及政府部门对社会保障体系相关政策的调整，公司的人力成本可能存在</w:t>
      </w:r>
      <w:r>
        <w:rPr>
          <w:spacing w:val="-109"/>
        </w:rPr>
        <w:t> </w:t>
      </w:r>
      <w:r>
        <w:rPr>
          <w:spacing w:val="-109"/>
        </w:rPr>
      </w:r>
      <w:r>
        <w:rPr/>
        <w:t>大幅增加的风险。</w:t>
      </w:r>
    </w:p>
    <w:p>
      <w:pPr>
        <w:pStyle w:val="Heading2"/>
        <w:spacing w:line="322" w:lineRule="exact" w:before="46"/>
        <w:ind w:right="4190"/>
        <w:jc w:val="left"/>
        <w:rPr>
          <w:b w:val="0"/>
          <w:bCs w:val="0"/>
        </w:rPr>
      </w:pPr>
      <w:r>
        <w:rPr>
          <w:rFonts w:ascii="Times New Roman" w:hAnsi="Times New Roman" w:cs="Times New Roman" w:eastAsia="Times New Roman" w:hint="default"/>
        </w:rPr>
        <w:t>2</w:t>
      </w:r>
      <w:r>
        <w:rPr/>
        <w:t>、人员流失的风险</w:t>
      </w:r>
      <w:r>
        <w:rPr>
          <w:b w:val="0"/>
          <w:bCs w:val="0"/>
        </w:rPr>
      </w:r>
    </w:p>
    <w:p>
      <w:pPr>
        <w:pStyle w:val="BodyText"/>
        <w:spacing w:line="345" w:lineRule="auto"/>
        <w:ind w:right="1662" w:firstLine="479"/>
        <w:jc w:val="left"/>
      </w:pPr>
      <w:r>
        <w:rPr>
          <w:rFonts w:ascii="Times New Roman" w:hAnsi="Times New Roman" w:cs="Times New Roman" w:eastAsia="Times New Roman" w:hint="default"/>
        </w:rPr>
        <w:t>ERP </w:t>
      </w:r>
      <w:r>
        <w:rPr>
          <w:spacing w:val="-8"/>
        </w:rPr>
        <w:t>实施行业属于智力、人才密集型行业。</w:t>
      </w:r>
      <w:r>
        <w:rPr>
          <w:rFonts w:ascii="Times New Roman" w:hAnsi="Times New Roman" w:cs="Times New Roman" w:eastAsia="Times New Roman" w:hint="default"/>
          <w:spacing w:val="-8"/>
        </w:rPr>
        <w:t>ERP </w:t>
      </w:r>
      <w:r>
        <w:rPr/>
        <w:t>实施顾问不仅需要精通</w:t>
      </w:r>
      <w:r>
        <w:rPr>
          <w:spacing w:val="-51"/>
        </w:rPr>
        <w:t> </w:t>
      </w:r>
      <w:r>
        <w:rPr>
          <w:rFonts w:ascii="Times New Roman" w:hAnsi="Times New Roman" w:cs="Times New Roman" w:eastAsia="Times New Roman" w:hint="default"/>
        </w:rPr>
        <w:t>ERP </w:t>
      </w:r>
      <w:r>
        <w:rPr>
          <w:spacing w:val="-6"/>
        </w:rPr>
        <w:t>软件的设置、调试和应用，还要具备系统、全面的企业管理理论知识和实践经验。</w:t>
      </w:r>
      <w:r>
        <w:rPr>
          <w:spacing w:val="-118"/>
        </w:rPr>
        <w:t> </w:t>
      </w:r>
      <w:r>
        <w:rPr>
          <w:spacing w:val="-118"/>
        </w:rPr>
      </w:r>
      <w:r>
        <w:rPr/>
        <w:t>优秀的</w:t>
      </w:r>
      <w:r>
        <w:rPr>
          <w:spacing w:val="-62"/>
        </w:rPr>
        <w:t> </w:t>
      </w:r>
      <w:r>
        <w:rPr>
          <w:rFonts w:ascii="Times New Roman" w:hAnsi="Times New Roman" w:cs="Times New Roman" w:eastAsia="Times New Roman" w:hint="default"/>
        </w:rPr>
        <w:t>ERP </w:t>
      </w:r>
      <w:r>
        <w:rPr/>
        <w:t>实施顾问更是集良好的沟通能力、缜密的分析能力、出色的表达能 </w:t>
      </w:r>
      <w:r>
        <w:rPr>
          <w:spacing w:val="-3"/>
        </w:rPr>
        <w:t>力、优秀的写作能力、周密的计划能力和快速的学习能力等特质于一身。掌握这</w:t>
      </w:r>
      <w:r>
        <w:rPr>
          <w:spacing w:val="-111"/>
        </w:rPr>
        <w:t> </w:t>
      </w:r>
      <w:r>
        <w:rPr>
          <w:spacing w:val="-111"/>
        </w:rPr>
      </w:r>
      <w:r>
        <w:rPr/>
        <w:t>些技术和能力无疑需要长期的积累和历练。由于</w:t>
      </w:r>
      <w:r>
        <w:rPr>
          <w:spacing w:val="-61"/>
        </w:rPr>
        <w:t> </w:t>
      </w:r>
      <w:r>
        <w:rPr>
          <w:rFonts w:ascii="Times New Roman" w:hAnsi="Times New Roman" w:cs="Times New Roman" w:eastAsia="Times New Roman" w:hint="default"/>
        </w:rPr>
        <w:t>ERP </w:t>
      </w:r>
      <w:r>
        <w:rPr/>
        <w:t>实施顾问在行业内流动较 为容易，因此如果本公司不能对核心</w:t>
      </w:r>
      <w:r>
        <w:rPr>
          <w:spacing w:val="-62"/>
        </w:rPr>
        <w:t> </w:t>
      </w:r>
      <w:r>
        <w:rPr>
          <w:rFonts w:ascii="Times New Roman" w:hAnsi="Times New Roman" w:cs="Times New Roman" w:eastAsia="Times New Roman" w:hint="default"/>
        </w:rPr>
        <w:t>ERP</w:t>
      </w:r>
      <w:r>
        <w:rPr>
          <w:rFonts w:ascii="Times New Roman" w:hAnsi="Times New Roman" w:cs="Times New Roman" w:eastAsia="Times New Roman" w:hint="default"/>
          <w:spacing w:val="-1"/>
        </w:rPr>
        <w:t> </w:t>
      </w:r>
      <w:r>
        <w:rPr/>
        <w:t>实施顾问实行有效的激励和约束，该</w:t>
      </w:r>
    </w:p>
    <w:p>
      <w:pPr>
        <w:spacing w:after="0" w:line="345" w:lineRule="auto"/>
        <w:jc w:val="left"/>
        <w:sectPr>
          <w:footerReference w:type="default" r:id="rId19"/>
          <w:pgSz w:w="11910" w:h="16840"/>
          <w:pgMar w:footer="1186" w:header="884" w:top="1140" w:bottom="1380" w:left="1660" w:right="0"/>
          <w:pgNumType w:start="23"/>
        </w:sectPr>
      </w:pPr>
    </w:p>
    <w:p>
      <w:pPr>
        <w:spacing w:line="240" w:lineRule="auto" w:before="5"/>
        <w:rPr>
          <w:rFonts w:ascii="宋体" w:hAnsi="宋体" w:cs="宋体" w:eastAsia="宋体" w:hint="default"/>
          <w:sz w:val="16"/>
          <w:szCs w:val="16"/>
        </w:rPr>
      </w:pPr>
    </w:p>
    <w:p>
      <w:pPr>
        <w:pStyle w:val="BodyText"/>
        <w:spacing w:line="352" w:lineRule="auto" w:before="26"/>
        <w:ind w:right="1791"/>
        <w:jc w:val="left"/>
        <w:rPr>
          <w:rFonts w:ascii="宋体" w:hAnsi="宋体" w:cs="宋体" w:eastAsia="宋体" w:hint="default"/>
        </w:rPr>
      </w:pPr>
      <w:r>
        <w:rPr>
          <w:spacing w:val="-3"/>
        </w:rPr>
        <w:t>类人员的大量流失将对公司经营造成重大不利影响。尽管公司已经采取了骨干员</w:t>
      </w:r>
      <w:r>
        <w:rPr>
          <w:spacing w:val="-109"/>
        </w:rPr>
        <w:t> </w:t>
      </w:r>
      <w:r>
        <w:rPr>
          <w:spacing w:val="-109"/>
        </w:rPr>
      </w:r>
      <w:r>
        <w:rPr/>
        <w:t>工持股等一系列激励措施来稳定公司</w:t>
      </w:r>
      <w:r>
        <w:rPr>
          <w:spacing w:val="-61"/>
        </w:rPr>
        <w:t> </w:t>
      </w:r>
      <w:r>
        <w:rPr>
          <w:rFonts w:ascii="Times New Roman" w:hAnsi="Times New Roman" w:cs="Times New Roman" w:eastAsia="Times New Roman" w:hint="default"/>
        </w:rPr>
        <w:t>ERP </w:t>
      </w:r>
      <w:r>
        <w:rPr/>
        <w:t>实施顾问核心团队，但未来公司是否 </w:t>
      </w:r>
      <w:r>
        <w:rPr>
          <w:spacing w:val="-3"/>
        </w:rPr>
        <w:t>能保持现有顾问骨干队伍的稳定，同时能否不断吸纳和培养出公司发展所需的技</w:t>
      </w:r>
      <w:r>
        <w:rPr>
          <w:spacing w:val="-109"/>
        </w:rPr>
        <w:t> </w:t>
      </w:r>
      <w:r>
        <w:rPr>
          <w:spacing w:val="-109"/>
        </w:rPr>
      </w:r>
      <w:r>
        <w:rPr/>
        <w:t>术和管理人才构成了公司经营过程中潜在的人才风险。 </w:t>
      </w:r>
      <w:r>
        <w:rPr>
          <w:rFonts w:ascii="Times New Roman" w:hAnsi="Times New Roman" w:cs="Times New Roman" w:eastAsia="Times New Roman" w:hint="default"/>
          <w:b/>
          <w:bCs/>
        </w:rPr>
        <w:t>3</w:t>
      </w:r>
      <w:r>
        <w:rPr>
          <w:rFonts w:ascii="宋体" w:hAnsi="宋体" w:cs="宋体" w:eastAsia="宋体" w:hint="default"/>
          <w:b/>
          <w:bCs/>
        </w:rPr>
        <w:t>、生产经营场地依靠租赁的风险</w:t>
      </w:r>
      <w:r>
        <w:rPr>
          <w:rFonts w:ascii="宋体" w:hAnsi="宋体" w:cs="宋体" w:eastAsia="宋体" w:hint="default"/>
        </w:rPr>
      </w:r>
    </w:p>
    <w:p>
      <w:pPr>
        <w:pStyle w:val="BodyText"/>
        <w:spacing w:line="350" w:lineRule="auto" w:before="11"/>
        <w:ind w:right="1797" w:firstLine="479"/>
        <w:jc w:val="both"/>
      </w:pPr>
      <w:r>
        <w:rPr/>
        <w:t>目前，本公司经营场地均是通过租赁方式解决。尽管由于</w:t>
      </w:r>
      <w:r>
        <w:rPr>
          <w:spacing w:val="-61"/>
        </w:rPr>
        <w:t> </w:t>
      </w:r>
      <w:r>
        <w:rPr>
          <w:rFonts w:ascii="Times New Roman" w:hAnsi="Times New Roman" w:cs="Times New Roman" w:eastAsia="Times New Roman" w:hint="default"/>
        </w:rPr>
        <w:t>ERP</w:t>
      </w:r>
      <w:r>
        <w:rPr>
          <w:rFonts w:ascii="Times New Roman" w:hAnsi="Times New Roman" w:cs="Times New Roman" w:eastAsia="Times New Roman" w:hint="default"/>
          <w:spacing w:val="1"/>
        </w:rPr>
        <w:t> </w:t>
      </w:r>
      <w:r>
        <w:rPr/>
        <w:t>实施行业业 </w:t>
      </w:r>
      <w:r>
        <w:rPr>
          <w:spacing w:val="-3"/>
        </w:rPr>
        <w:t>务的开展不需要特殊的场地设施条件，而且可供选择的办公写字楼租赁市场供给</w:t>
      </w:r>
      <w:r>
        <w:rPr>
          <w:spacing w:val="-109"/>
        </w:rPr>
        <w:t> </w:t>
      </w:r>
      <w:r>
        <w:rPr>
          <w:spacing w:val="-109"/>
        </w:rPr>
      </w:r>
      <w:r>
        <w:rPr>
          <w:spacing w:val="-3"/>
        </w:rPr>
        <w:t>充分，目前公司所租赁的办公楼使用状况良好，租赁关系较为稳定，但也不排除</w:t>
      </w:r>
      <w:r>
        <w:rPr>
          <w:spacing w:val="-111"/>
        </w:rPr>
        <w:t> </w:t>
      </w:r>
      <w:r>
        <w:rPr>
          <w:spacing w:val="-111"/>
        </w:rPr>
      </w:r>
      <w:r>
        <w:rPr/>
        <w:t>租赁期满后租金上涨或无法继续租赁从而需要搬迁的风险。</w:t>
      </w:r>
    </w:p>
    <w:p>
      <w:pPr>
        <w:spacing w:line="312" w:lineRule="exact" w:before="74"/>
        <w:ind w:left="620" w:right="1785" w:hanging="36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、税率变动带来的风险</w:t>
      </w:r>
      <w:r>
        <w:rPr>
          <w:rFonts w:ascii="宋体" w:hAnsi="宋体" w:cs="宋体" w:eastAsia="宋体" w:hint="default"/>
          <w:b/>
          <w:bCs/>
          <w:w w:val="99"/>
          <w:sz w:val="24"/>
          <w:szCs w:val="24"/>
        </w:rPr>
        <w:t> </w:t>
      </w:r>
      <w:r>
        <w:rPr>
          <w:rFonts w:ascii="宋体" w:hAnsi="宋体" w:cs="宋体" w:eastAsia="宋体" w:hint="default"/>
          <w:spacing w:val="-3"/>
          <w:sz w:val="24"/>
          <w:szCs w:val="24"/>
        </w:rPr>
        <w:t>根据国家相关政策，本公司享受一定的税收优惠。虽然税收优惠占净利润的</w:t>
      </w:r>
    </w:p>
    <w:p>
      <w:pPr>
        <w:pStyle w:val="BodyText"/>
        <w:spacing w:line="357" w:lineRule="auto" w:before="123"/>
        <w:ind w:right="1797"/>
        <w:jc w:val="both"/>
      </w:pPr>
      <w:r>
        <w:rPr>
          <w:spacing w:val="-3"/>
        </w:rPr>
        <w:t>比重逐年下降，对本公司的净利润影响相对较小。但如果公司未来不能保持国家</w:t>
      </w:r>
      <w:r>
        <w:rPr>
          <w:spacing w:val="-112"/>
        </w:rPr>
        <w:t> </w:t>
      </w:r>
      <w:r>
        <w:rPr>
          <w:spacing w:val="-112"/>
        </w:rPr>
      </w:r>
      <w:r>
        <w:rPr>
          <w:spacing w:val="-3"/>
        </w:rPr>
        <w:t>规划布局内重点软件企业的资格，或者国家根据宏观经济形势和产业政策的变化</w:t>
      </w:r>
      <w:r>
        <w:rPr>
          <w:spacing w:val="-109"/>
        </w:rPr>
        <w:t> </w:t>
      </w:r>
      <w:r>
        <w:rPr>
          <w:spacing w:val="-109"/>
        </w:rPr>
      </w:r>
      <w:r>
        <w:rPr/>
        <w:t>调整相关的税收优惠政策，将会影响公司未来的收益情况。</w:t>
      </w:r>
    </w:p>
    <w:p>
      <w:pPr>
        <w:spacing w:line="240" w:lineRule="auto" w:before="8"/>
        <w:rPr>
          <w:rFonts w:ascii="宋体" w:hAnsi="宋体" w:cs="宋体" w:eastAsia="宋体" w:hint="default"/>
          <w:sz w:val="26"/>
          <w:szCs w:val="26"/>
        </w:rPr>
      </w:pPr>
    </w:p>
    <w:p>
      <w:pPr>
        <w:spacing w:line="300" w:lineRule="auto" w:before="0"/>
        <w:ind w:left="620" w:right="1686" w:hanging="480"/>
        <w:jc w:val="left"/>
        <w:rPr>
          <w:rFonts w:ascii="宋体" w:hAnsi="宋体" w:cs="宋体" w:eastAsia="宋体" w:hint="default"/>
          <w:sz w:val="24"/>
          <w:szCs w:val="24"/>
        </w:rPr>
      </w:pPr>
      <w:r>
        <w:rPr>
          <w:rFonts w:ascii="宋体" w:hAnsi="宋体" w:cs="宋体" w:eastAsia="宋体" w:hint="default"/>
          <w:b/>
          <w:bCs/>
          <w:sz w:val="24"/>
          <w:szCs w:val="24"/>
        </w:rPr>
        <w:t>（四）公司面临的机会和挑战</w:t>
      </w:r>
      <w:r>
        <w:rPr>
          <w:rFonts w:ascii="宋体" w:hAnsi="宋体" w:cs="宋体" w:eastAsia="宋体" w:hint="default"/>
          <w:b/>
          <w:bCs/>
          <w:w w:val="99"/>
          <w:sz w:val="24"/>
          <w:szCs w:val="24"/>
        </w:rPr>
        <w:t> </w:t>
      </w:r>
      <w:r>
        <w:rPr>
          <w:rFonts w:ascii="宋体" w:hAnsi="宋体" w:cs="宋体" w:eastAsia="宋体" w:hint="default"/>
          <w:sz w:val="24"/>
          <w:szCs w:val="24"/>
        </w:rPr>
        <w:t>公司在短期内面临的主要机会和挑战仍然是如何解决交付能力不足的问题。</w:t>
      </w:r>
    </w:p>
    <w:p>
      <w:pPr>
        <w:pStyle w:val="BodyText"/>
        <w:spacing w:line="350" w:lineRule="auto" w:before="94"/>
        <w:ind w:right="1797"/>
        <w:jc w:val="both"/>
      </w:pPr>
      <w:r>
        <w:rPr/>
        <w:t>自 </w:t>
      </w:r>
      <w:r>
        <w:rPr>
          <w:rFonts w:ascii="Times New Roman" w:hAnsi="Times New Roman" w:cs="Times New Roman" w:eastAsia="Times New Roman" w:hint="default"/>
        </w:rPr>
        <w:t>2009</w:t>
      </w:r>
      <w:r>
        <w:rPr>
          <w:rFonts w:ascii="Times New Roman" w:hAnsi="Times New Roman" w:cs="Times New Roman" w:eastAsia="Times New Roman" w:hint="default"/>
          <w:spacing w:val="-36"/>
        </w:rPr>
        <w:t> </w:t>
      </w:r>
      <w:r>
        <w:rPr/>
        <w:t>年下半年以来，公司始终存在较大的交付能力缺口。为应对并尽快解决 </w:t>
      </w:r>
      <w:r>
        <w:rPr>
          <w:spacing w:val="-3"/>
        </w:rPr>
        <w:t>交付能力缺口问题，公司希望在确保新增顾问质量的前提下，保持较高的人员增</w:t>
      </w:r>
      <w:r>
        <w:rPr>
          <w:spacing w:val="-111"/>
        </w:rPr>
        <w:t> </w:t>
      </w:r>
      <w:r>
        <w:rPr>
          <w:spacing w:val="-111"/>
        </w:rPr>
      </w:r>
      <w:r>
        <w:rPr>
          <w:spacing w:val="-3"/>
        </w:rPr>
        <w:t>长速度。这对公司的人员招聘、筛选和培训能力都提出了较高要求。从目前的实</w:t>
      </w:r>
      <w:r>
        <w:rPr>
          <w:spacing w:val="-111"/>
        </w:rPr>
        <w:t> </w:t>
      </w:r>
      <w:r>
        <w:rPr>
          <w:spacing w:val="-111"/>
        </w:rPr>
      </w:r>
      <w:r>
        <w:rPr/>
        <w:t>际情况来看，交付能力的增长呈现出健康的快速增长态势。</w:t>
      </w:r>
    </w:p>
    <w:p>
      <w:pPr>
        <w:pStyle w:val="BodyText"/>
        <w:spacing w:line="345" w:lineRule="auto" w:before="43"/>
        <w:ind w:right="1672" w:firstLine="479"/>
        <w:jc w:val="left"/>
      </w:pPr>
      <w:r>
        <w:rPr>
          <w:spacing w:val="-3"/>
        </w:rPr>
        <w:t>从中长期看，创新模式和发展公司的核心竞争力，仍然是公司面临的主要挑</w:t>
      </w:r>
      <w:r>
        <w:rPr/>
        <w:t> 战。公司主业位于 </w:t>
      </w:r>
      <w:r>
        <w:rPr>
          <w:rFonts w:ascii="Times New Roman" w:hAnsi="Times New Roman" w:cs="Times New Roman" w:eastAsia="Times New Roman" w:hint="default"/>
        </w:rPr>
        <w:t>IT</w:t>
      </w:r>
      <w:r>
        <w:rPr>
          <w:rFonts w:ascii="Times New Roman" w:hAnsi="Times New Roman" w:cs="Times New Roman" w:eastAsia="Times New Roman" w:hint="default"/>
          <w:spacing w:val="-20"/>
        </w:rPr>
        <w:t> </w:t>
      </w:r>
      <w:r>
        <w:rPr/>
        <w:t>技术和管理科学交叉的高端咨询服务领域，紧随这两大领 域的前沿并做出积极的尝试（例如，公司已经有部分项目在尝试</w:t>
      </w:r>
      <w:r>
        <w:rPr>
          <w:spacing w:val="-60"/>
        </w:rPr>
        <w:t> </w:t>
      </w:r>
      <w:r>
        <w:rPr>
          <w:rFonts w:ascii="Times New Roman" w:hAnsi="Times New Roman" w:cs="Times New Roman" w:eastAsia="Times New Roman" w:hint="default"/>
        </w:rPr>
        <w:t>SAAS </w:t>
      </w:r>
      <w:r>
        <w:rPr/>
        <w:t>模式）， 是公司谋求长期发展和突破的重要方针。</w:t>
      </w:r>
    </w:p>
    <w:p>
      <w:pPr>
        <w:spacing w:line="240" w:lineRule="auto" w:before="6"/>
        <w:rPr>
          <w:rFonts w:ascii="宋体" w:hAnsi="宋体" w:cs="宋体" w:eastAsia="宋体" w:hint="default"/>
          <w:sz w:val="21"/>
          <w:szCs w:val="21"/>
        </w:rPr>
      </w:pPr>
    </w:p>
    <w:p>
      <w:pPr>
        <w:pStyle w:val="Heading2"/>
        <w:spacing w:line="313" w:lineRule="exact"/>
        <w:ind w:right="0"/>
        <w:jc w:val="both"/>
        <w:rPr>
          <w:b w:val="0"/>
          <w:bCs w:val="0"/>
        </w:rPr>
      </w:pPr>
      <w:r>
        <w:rPr/>
        <w:t>三、报告期内公司投资情况</w:t>
      </w:r>
      <w:r>
        <w:rPr>
          <w:b w:val="0"/>
          <w:bCs w:val="0"/>
        </w:rPr>
      </w:r>
    </w:p>
    <w:p>
      <w:pPr>
        <w:pStyle w:val="BodyText"/>
        <w:spacing w:line="312" w:lineRule="exact" w:before="29"/>
        <w:ind w:right="1703"/>
        <w:jc w:val="both"/>
      </w:pPr>
      <w:r>
        <w:rPr/>
        <w:t>（一）报告期内，公司没有持有其他上市公司股权、参股商业银行、证券公司、 保险公司、信托公司和期货公司等金融企业股权。</w:t>
      </w:r>
    </w:p>
    <w:p>
      <w:pPr>
        <w:pStyle w:val="BodyText"/>
        <w:spacing w:line="312" w:lineRule="exact"/>
        <w:ind w:right="1703"/>
        <w:jc w:val="both"/>
      </w:pPr>
      <w:r>
        <w:rPr/>
        <w:t>（二）报告期内，公司没有持有以公允价值计量的境内基金、债券、信托产品、 期货、金融衍生工具等金融资产。</w:t>
      </w:r>
    </w:p>
    <w:p>
      <w:pPr>
        <w:spacing w:after="0" w:line="312" w:lineRule="exact"/>
        <w:jc w:val="both"/>
        <w:sectPr>
          <w:pgSz w:w="11910" w:h="16840"/>
          <w:pgMar w:header="884" w:footer="1186" w:top="1140" w:bottom="1380" w:left="1660" w:right="0"/>
        </w:sectPr>
      </w:pPr>
    </w:p>
    <w:p>
      <w:pPr>
        <w:spacing w:line="240" w:lineRule="auto" w:before="5"/>
        <w:rPr>
          <w:rFonts w:ascii="宋体" w:hAnsi="宋体" w:cs="宋体" w:eastAsia="宋体" w:hint="default"/>
          <w:sz w:val="16"/>
          <w:szCs w:val="16"/>
        </w:rPr>
      </w:pPr>
    </w:p>
    <w:p>
      <w:pPr>
        <w:pStyle w:val="Heading2"/>
        <w:spacing w:line="240" w:lineRule="auto" w:before="26"/>
        <w:ind w:right="1792"/>
        <w:jc w:val="left"/>
        <w:rPr>
          <w:b w:val="0"/>
          <w:bCs w:val="0"/>
        </w:rPr>
      </w:pPr>
      <w:r>
        <w:rPr>
          <w:spacing w:val="3"/>
        </w:rPr>
        <w:t>四、报告期内，公司没有发行在外的可转换为股份的各种金融工具、以公允价</w:t>
      </w:r>
      <w:r>
        <w:rPr>
          <w:w w:val="99"/>
        </w:rPr>
        <w:t> </w:t>
      </w:r>
      <w:r>
        <w:rPr/>
        <w:t>值计量的负债。</w:t>
      </w:r>
      <w:r>
        <w:rPr>
          <w:b w:val="0"/>
          <w:bCs w:val="0"/>
        </w:rPr>
      </w:r>
    </w:p>
    <w:p>
      <w:pPr>
        <w:spacing w:line="240" w:lineRule="auto" w:before="0"/>
        <w:rPr>
          <w:rFonts w:ascii="宋体" w:hAnsi="宋体" w:cs="宋体" w:eastAsia="宋体" w:hint="default"/>
          <w:b/>
          <w:bCs/>
          <w:sz w:val="26"/>
          <w:szCs w:val="26"/>
        </w:rPr>
      </w:pPr>
    </w:p>
    <w:p>
      <w:pPr>
        <w:pStyle w:val="Heading2"/>
        <w:spacing w:line="312" w:lineRule="exact"/>
        <w:ind w:right="1792"/>
        <w:jc w:val="left"/>
        <w:rPr>
          <w:b w:val="0"/>
          <w:bCs w:val="0"/>
        </w:rPr>
      </w:pPr>
      <w:r>
        <w:rPr>
          <w:spacing w:val="3"/>
        </w:rPr>
        <w:t>五、报告期财务会计报告审计情况及会计政策、会计估计变更以及会计差错更</w:t>
      </w:r>
      <w:r>
        <w:rPr>
          <w:spacing w:val="4"/>
          <w:w w:val="99"/>
        </w:rPr>
        <w:t> </w:t>
      </w:r>
      <w:r>
        <w:rPr/>
        <w:t>正的说明</w:t>
      </w:r>
      <w:r>
        <w:rPr>
          <w:b w:val="0"/>
          <w:bCs w:val="0"/>
        </w:rPr>
      </w:r>
    </w:p>
    <w:p>
      <w:pPr>
        <w:pStyle w:val="BodyText"/>
        <w:spacing w:line="302" w:lineRule="exact"/>
        <w:ind w:right="0"/>
        <w:jc w:val="both"/>
      </w:pPr>
      <w:r>
        <w:rPr/>
        <w:t>（一）立信会计师事务所有限公司对本公司</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日的资产负债表和</w:t>
      </w:r>
    </w:p>
    <w:p>
      <w:pPr>
        <w:pStyle w:val="BodyText"/>
        <w:spacing w:line="338" w:lineRule="auto" w:before="135"/>
        <w:ind w:right="1823"/>
        <w:jc w:val="both"/>
      </w:pPr>
      <w:r>
        <w:rPr/>
        <w:t>合并资产负债表、</w:t>
      </w:r>
      <w:r>
        <w:rPr>
          <w:rFonts w:ascii="Times New Roman" w:hAnsi="Times New Roman" w:cs="Times New Roman" w:eastAsia="Times New Roman" w:hint="default"/>
        </w:rPr>
        <w:t>2010 </w:t>
      </w:r>
      <w:r>
        <w:rPr/>
        <w:t>年度的利润表和合并利润表、</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年度的现金流量表和 合并现金流量表、</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年度的所有者权益变动表和合并所有者权益变动表以及 财务报表附注进行了审计，并出具了标准无保留意见的审计报告（信会师报字</w:t>
      </w:r>
    </w:p>
    <w:p>
      <w:pPr>
        <w:pStyle w:val="BodyText"/>
        <w:spacing w:line="240" w:lineRule="auto" w:before="53"/>
        <w:ind w:right="0"/>
        <w:jc w:val="both"/>
      </w:pPr>
      <w:r>
        <w:rPr/>
        <w:t>（</w:t>
      </w:r>
      <w:r>
        <w:rPr>
          <w:rFonts w:ascii="Times New Roman" w:hAnsi="Times New Roman" w:cs="Times New Roman" w:eastAsia="Times New Roman" w:hint="default"/>
        </w:rPr>
        <w:t>2011</w:t>
      </w:r>
      <w:r>
        <w:rPr/>
        <w:t>）第</w:t>
      </w:r>
      <w:r>
        <w:rPr>
          <w:spacing w:val="-61"/>
        </w:rPr>
        <w:t> </w:t>
      </w:r>
      <w:r>
        <w:rPr>
          <w:rFonts w:ascii="Times New Roman" w:hAnsi="Times New Roman" w:cs="Times New Roman" w:eastAsia="Times New Roman" w:hint="default"/>
        </w:rPr>
        <w:t>10849</w:t>
      </w:r>
      <w:r>
        <w:rPr>
          <w:rFonts w:ascii="Times New Roman" w:hAnsi="Times New Roman" w:cs="Times New Roman" w:eastAsia="Times New Roman" w:hint="default"/>
          <w:spacing w:val="-1"/>
        </w:rPr>
        <w:t> </w:t>
      </w:r>
      <w:r>
        <w:rPr/>
        <w:t>号）</w:t>
      </w:r>
    </w:p>
    <w:p>
      <w:pPr>
        <w:spacing w:line="240" w:lineRule="auto" w:before="3"/>
        <w:rPr>
          <w:rFonts w:ascii="宋体" w:hAnsi="宋体" w:cs="宋体" w:eastAsia="宋体" w:hint="default"/>
          <w:sz w:val="34"/>
          <w:szCs w:val="34"/>
        </w:rPr>
      </w:pPr>
    </w:p>
    <w:p>
      <w:pPr>
        <w:pStyle w:val="BodyText"/>
        <w:spacing w:line="313" w:lineRule="exact"/>
        <w:ind w:right="0"/>
        <w:jc w:val="both"/>
      </w:pPr>
      <w:r>
        <w:rPr/>
        <w:t>（二）报告期内，公司无会计政策变更事项</w:t>
      </w:r>
    </w:p>
    <w:p>
      <w:pPr>
        <w:pStyle w:val="BodyText"/>
        <w:spacing w:line="312" w:lineRule="exact"/>
        <w:ind w:right="0"/>
        <w:jc w:val="both"/>
      </w:pPr>
      <w:r>
        <w:rPr/>
        <w:t>（三）报告期内、公司无会计估计变更事项</w:t>
      </w:r>
    </w:p>
    <w:p>
      <w:pPr>
        <w:spacing w:line="477" w:lineRule="auto" w:before="0"/>
        <w:ind w:left="140" w:right="5046" w:firstLine="0"/>
        <w:jc w:val="left"/>
        <w:rPr>
          <w:rFonts w:ascii="宋体" w:hAnsi="宋体" w:cs="宋体" w:eastAsia="宋体" w:hint="default"/>
          <w:sz w:val="24"/>
          <w:szCs w:val="24"/>
        </w:rPr>
      </w:pPr>
      <w:r>
        <w:rPr>
          <w:rFonts w:ascii="宋体" w:hAnsi="宋体" w:cs="宋体" w:eastAsia="宋体" w:hint="default"/>
          <w:sz w:val="24"/>
          <w:szCs w:val="24"/>
        </w:rPr>
        <w:t>（四）报告期内，公司无重要前期差错更正事项 </w:t>
      </w:r>
      <w:r>
        <w:rPr>
          <w:rFonts w:ascii="宋体" w:hAnsi="宋体" w:cs="宋体" w:eastAsia="宋体" w:hint="default"/>
          <w:b/>
          <w:bCs/>
          <w:sz w:val="24"/>
          <w:szCs w:val="24"/>
        </w:rPr>
        <w:t>六、利润分配和资本公积转增股本预案</w:t>
      </w:r>
      <w:r>
        <w:rPr>
          <w:rFonts w:ascii="宋体" w:hAnsi="宋体" w:cs="宋体" w:eastAsia="宋体" w:hint="default"/>
          <w:sz w:val="24"/>
          <w:szCs w:val="24"/>
        </w:rPr>
      </w:r>
    </w:p>
    <w:p>
      <w:pPr>
        <w:pStyle w:val="BodyText"/>
        <w:spacing w:line="336" w:lineRule="auto" w:before="72"/>
        <w:ind w:right="1796" w:firstLine="599"/>
        <w:jc w:val="both"/>
      </w:pPr>
      <w:r>
        <w:rPr/>
        <w:t>经立信会计师事务所有限公司审计，</w:t>
      </w:r>
      <w:r>
        <w:rPr>
          <w:rFonts w:ascii="Times New Roman" w:hAnsi="Times New Roman" w:cs="Times New Roman" w:eastAsia="Times New Roman" w:hint="default"/>
        </w:rPr>
        <w:t>2010</w:t>
      </w:r>
      <w:r>
        <w:rPr>
          <w:rFonts w:ascii="Times New Roman" w:hAnsi="Times New Roman" w:cs="Times New Roman" w:eastAsia="Times New Roman" w:hint="default"/>
          <w:spacing w:val="-30"/>
        </w:rPr>
        <w:t> </w:t>
      </w:r>
      <w:r>
        <w:rPr/>
        <w:t>年实现归属于母公司股东的净利 润为</w:t>
      </w:r>
      <w:r>
        <w:rPr>
          <w:spacing w:val="-61"/>
        </w:rPr>
        <w:t> </w:t>
      </w:r>
      <w:r>
        <w:rPr>
          <w:rFonts w:ascii="Times New Roman" w:hAnsi="Times New Roman" w:cs="Times New Roman" w:eastAsia="Times New Roman" w:hint="default"/>
        </w:rPr>
        <w:t>63,278,947.64 </w:t>
      </w:r>
      <w:r>
        <w:rPr/>
        <w:t>元，其中母公司实现的净利润为</w:t>
      </w:r>
      <w:r>
        <w:rPr>
          <w:spacing w:val="-60"/>
        </w:rPr>
        <w:t> </w:t>
      </w:r>
      <w:r>
        <w:rPr>
          <w:rFonts w:ascii="Times New Roman" w:hAnsi="Times New Roman" w:cs="Times New Roman" w:eastAsia="Times New Roman" w:hint="default"/>
        </w:rPr>
        <w:t>63,737,975.68 </w:t>
      </w:r>
      <w:r>
        <w:rPr/>
        <w:t>元。根据公司 章程的有关规定，按照母公司</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年度实现净利润的</w:t>
      </w:r>
      <w:r>
        <w:rPr>
          <w:spacing w:val="-61"/>
        </w:rPr>
        <w:t> </w:t>
      </w:r>
      <w:r>
        <w:rPr>
          <w:rFonts w:ascii="Times New Roman" w:hAnsi="Times New Roman" w:cs="Times New Roman" w:eastAsia="Times New Roman" w:hint="default"/>
        </w:rPr>
        <w:t>10%</w:t>
      </w:r>
      <w:r>
        <w:rPr/>
        <w:t>计提法定盈余公积金 </w:t>
      </w:r>
      <w:r>
        <w:rPr>
          <w:rFonts w:ascii="Times New Roman" w:hAnsi="Times New Roman" w:cs="Times New Roman" w:eastAsia="Times New Roman" w:hint="default"/>
        </w:rPr>
        <w:t>6,373,797.57</w:t>
      </w:r>
      <w:r>
        <w:rPr>
          <w:rFonts w:ascii="Times New Roman" w:hAnsi="Times New Roman" w:cs="Times New Roman" w:eastAsia="Times New Roman" w:hint="default"/>
          <w:spacing w:val="-1"/>
        </w:rPr>
        <w:t> </w:t>
      </w:r>
      <w:r>
        <w:rPr/>
        <w:t>元，截至</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日，母公司可供股东分配利润为</w:t>
      </w:r>
    </w:p>
    <w:p>
      <w:pPr>
        <w:pStyle w:val="BodyText"/>
        <w:spacing w:line="240" w:lineRule="auto" w:before="29"/>
        <w:ind w:right="0"/>
        <w:jc w:val="both"/>
      </w:pPr>
      <w:r>
        <w:rPr>
          <w:rFonts w:ascii="Times New Roman" w:hAnsi="Times New Roman" w:cs="Times New Roman" w:eastAsia="Times New Roman" w:hint="default"/>
        </w:rPr>
        <w:t>75,975,571.97</w:t>
      </w:r>
      <w:r>
        <w:rPr>
          <w:rFonts w:ascii="Times New Roman" w:hAnsi="Times New Roman" w:cs="Times New Roman" w:eastAsia="Times New Roman" w:hint="default"/>
          <w:spacing w:val="-1"/>
        </w:rPr>
        <w:t> </w:t>
      </w:r>
      <w:r>
        <w:rPr/>
        <w:t>元，母公司年末资本公积金余额为</w:t>
      </w:r>
      <w:r>
        <w:rPr>
          <w:spacing w:val="-60"/>
        </w:rPr>
        <w:t> </w:t>
      </w:r>
      <w:r>
        <w:rPr>
          <w:rFonts w:ascii="Times New Roman" w:hAnsi="Times New Roman" w:cs="Times New Roman" w:eastAsia="Times New Roman" w:hint="default"/>
        </w:rPr>
        <w:t>55,076,131.59 </w:t>
      </w:r>
      <w:r>
        <w:rPr/>
        <w:t>元。</w:t>
      </w:r>
    </w:p>
    <w:p>
      <w:pPr>
        <w:pStyle w:val="BodyText"/>
        <w:spacing w:line="240" w:lineRule="auto" w:before="133"/>
        <w:ind w:left="740" w:right="0"/>
        <w:jc w:val="left"/>
      </w:pPr>
      <w:r>
        <w:rPr/>
        <w:t>公司于</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18 </w:t>
      </w:r>
      <w:r>
        <w:rPr/>
        <w:t>日召开第一届董事会第七次会议，审议通过了公司</w:t>
      </w:r>
    </w:p>
    <w:p>
      <w:pPr>
        <w:pStyle w:val="BodyText"/>
        <w:spacing w:line="240" w:lineRule="auto" w:before="135"/>
        <w:ind w:right="0"/>
        <w:jc w:val="both"/>
      </w:pPr>
      <w:r>
        <w:rPr>
          <w:rFonts w:ascii="Times New Roman" w:hAnsi="Times New Roman" w:cs="Times New Roman" w:eastAsia="Times New Roman" w:hint="default"/>
        </w:rPr>
        <w:t>2010 </w:t>
      </w:r>
      <w:r>
        <w:rPr>
          <w:spacing w:val="-4"/>
        </w:rPr>
        <w:t>年度利润分配为方案，拟以首次公开发行股票后的总股本 </w:t>
      </w:r>
      <w:r>
        <w:rPr>
          <w:rFonts w:ascii="Times New Roman" w:hAnsi="Times New Roman" w:cs="Times New Roman" w:eastAsia="Times New Roman" w:hint="default"/>
        </w:rPr>
        <w:t>115,724,482</w:t>
      </w:r>
      <w:r>
        <w:rPr>
          <w:rFonts w:ascii="Times New Roman" w:hAnsi="Times New Roman" w:cs="Times New Roman" w:eastAsia="Times New Roman" w:hint="default"/>
          <w:spacing w:val="10"/>
        </w:rPr>
        <w:t> </w:t>
      </w:r>
      <w:r>
        <w:rPr/>
        <w:t>股为</w:t>
      </w:r>
    </w:p>
    <w:p>
      <w:pPr>
        <w:pStyle w:val="BodyText"/>
        <w:spacing w:line="240" w:lineRule="auto" w:before="133"/>
        <w:ind w:right="0"/>
        <w:jc w:val="both"/>
      </w:pPr>
      <w:r>
        <w:rPr>
          <w:spacing w:val="-3"/>
        </w:rPr>
        <w:t>基数，向全体股东以每 </w:t>
      </w:r>
      <w:r>
        <w:rPr>
          <w:rFonts w:ascii="Times New Roman" w:hAnsi="Times New Roman" w:cs="Times New Roman" w:eastAsia="Times New Roman" w:hint="default"/>
        </w:rPr>
        <w:t>10 </w:t>
      </w:r>
      <w:r>
        <w:rPr/>
        <w:t>股派发人民币 </w:t>
      </w:r>
      <w:r>
        <w:rPr>
          <w:rFonts w:ascii="Times New Roman" w:hAnsi="Times New Roman" w:cs="Times New Roman" w:eastAsia="Times New Roman" w:hint="default"/>
        </w:rPr>
        <w:t>3</w:t>
      </w:r>
      <w:r>
        <w:rPr>
          <w:rFonts w:ascii="Times New Roman" w:hAnsi="Times New Roman" w:cs="Times New Roman" w:eastAsia="Times New Roman" w:hint="default"/>
          <w:spacing w:val="17"/>
        </w:rPr>
        <w:t> </w:t>
      </w:r>
      <w:r>
        <w:rPr>
          <w:spacing w:val="-5"/>
        </w:rPr>
        <w:t>元现金（含税）的股利分红，合计派</w:t>
      </w:r>
    </w:p>
    <w:p>
      <w:pPr>
        <w:pStyle w:val="BodyText"/>
        <w:spacing w:line="240" w:lineRule="auto" w:before="135"/>
        <w:ind w:right="0"/>
        <w:jc w:val="both"/>
      </w:pPr>
      <w:r>
        <w:rPr/>
        <w:t>发现金红利人民币 </w:t>
      </w:r>
      <w:r>
        <w:rPr>
          <w:rFonts w:ascii="Times New Roman" w:hAnsi="Times New Roman" w:cs="Times New Roman" w:eastAsia="Times New Roman" w:hint="default"/>
        </w:rPr>
        <w:t>34,717,345  </w:t>
      </w:r>
      <w:r>
        <w:rPr/>
        <w:t>元。同时，拟以首次公开发行股票后的总股本</w:t>
      </w:r>
    </w:p>
    <w:p>
      <w:pPr>
        <w:pStyle w:val="BodyText"/>
        <w:spacing w:line="240" w:lineRule="auto" w:before="133"/>
        <w:ind w:right="0"/>
        <w:jc w:val="both"/>
      </w:pPr>
      <w:r>
        <w:rPr>
          <w:rFonts w:ascii="Times New Roman" w:hAnsi="Times New Roman" w:cs="Times New Roman" w:eastAsia="Times New Roman" w:hint="default"/>
        </w:rPr>
        <w:t>115,724,482 </w:t>
      </w:r>
      <w:r>
        <w:rPr/>
        <w:t>股为基数，以资本公积金向全体股东每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股，共计</w:t>
      </w:r>
    </w:p>
    <w:p>
      <w:pPr>
        <w:pStyle w:val="BodyText"/>
        <w:spacing w:line="240" w:lineRule="auto" w:before="135"/>
        <w:ind w:right="0"/>
        <w:jc w:val="both"/>
      </w:pPr>
      <w:r>
        <w:rPr>
          <w:rFonts w:ascii="Times New Roman" w:hAnsi="Times New Roman" w:cs="Times New Roman" w:eastAsia="Times New Roman" w:hint="default"/>
        </w:rPr>
        <w:t>46,289,793</w:t>
      </w:r>
      <w:r>
        <w:rPr>
          <w:rFonts w:ascii="Times New Roman" w:hAnsi="Times New Roman" w:cs="Times New Roman" w:eastAsia="Times New Roman" w:hint="default"/>
          <w:spacing w:val="59"/>
        </w:rPr>
        <w:t> </w:t>
      </w:r>
      <w:r>
        <w:rPr/>
        <w:t>股。</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7"/>
          <w:szCs w:val="17"/>
        </w:rPr>
      </w:pPr>
    </w:p>
    <w:p>
      <w:pPr>
        <w:pStyle w:val="BodyText"/>
        <w:spacing w:line="240" w:lineRule="auto"/>
        <w:ind w:left="620" w:right="0"/>
        <w:jc w:val="left"/>
      </w:pPr>
      <w:r>
        <w:rPr/>
        <w:t>上述议案需经</w:t>
      </w:r>
      <w:r>
        <w:rPr>
          <w:spacing w:val="-60"/>
        </w:rPr>
        <w:t> </w:t>
      </w:r>
      <w:r>
        <w:rPr>
          <w:rFonts w:ascii="Times New Roman" w:hAnsi="Times New Roman" w:cs="Times New Roman" w:eastAsia="Times New Roman" w:hint="default"/>
        </w:rPr>
        <w:t>2010 </w:t>
      </w:r>
      <w:r>
        <w:rPr/>
        <w:t>年度股东大会审议通过后实施。</w:t>
      </w:r>
    </w:p>
    <w:p>
      <w:pPr>
        <w:spacing w:after="0" w:line="240" w:lineRule="auto"/>
        <w:jc w:val="left"/>
        <w:sectPr>
          <w:pgSz w:w="11910" w:h="16840"/>
          <w:pgMar w:header="884" w:footer="1186" w:top="1140" w:bottom="1380" w:left="1660" w:right="0"/>
        </w:sectPr>
      </w:pPr>
    </w:p>
    <w:p>
      <w:pPr>
        <w:spacing w:line="240" w:lineRule="auto" w:before="8"/>
        <w:rPr>
          <w:rFonts w:ascii="宋体" w:hAnsi="宋体" w:cs="宋体" w:eastAsia="宋体" w:hint="default"/>
          <w:sz w:val="29"/>
          <w:szCs w:val="29"/>
        </w:rPr>
      </w:pPr>
    </w:p>
    <w:p>
      <w:pPr>
        <w:pStyle w:val="Heading1"/>
        <w:tabs>
          <w:tab w:pos="1447" w:val="left" w:leader="none"/>
        </w:tabs>
        <w:spacing w:line="460" w:lineRule="exact"/>
        <w:ind w:left="0" w:right="1656"/>
        <w:jc w:val="center"/>
        <w:rPr>
          <w:b w:val="0"/>
          <w:bCs w:val="0"/>
        </w:rPr>
      </w:pPr>
      <w:bookmarkStart w:name="_TOC_250004" w:id="4"/>
      <w:r>
        <w:rPr>
          <w:w w:val="95"/>
        </w:rPr>
        <w:t>第四节</w:t>
        <w:tab/>
      </w:r>
      <w:r>
        <w:rPr/>
        <w:t>重要事项</w:t>
      </w:r>
      <w:bookmarkEnd w:id="4"/>
      <w:r>
        <w:rPr>
          <w:b w:val="0"/>
          <w:bCs w:val="0"/>
        </w:rPr>
      </w:r>
    </w:p>
    <w:p>
      <w:pPr>
        <w:spacing w:line="240" w:lineRule="auto" w:before="0"/>
        <w:rPr>
          <w:rFonts w:ascii="宋体" w:hAnsi="宋体" w:cs="宋体" w:eastAsia="宋体" w:hint="default"/>
          <w:b/>
          <w:bCs/>
          <w:sz w:val="31"/>
          <w:szCs w:val="31"/>
        </w:rPr>
      </w:pPr>
    </w:p>
    <w:p>
      <w:pPr>
        <w:pStyle w:val="BodyText"/>
        <w:spacing w:line="313" w:lineRule="exact"/>
        <w:ind w:right="4190"/>
        <w:jc w:val="left"/>
      </w:pPr>
      <w:r>
        <w:rPr/>
        <w:t>一、重大诉讼、仲裁事项</w:t>
      </w:r>
    </w:p>
    <w:p>
      <w:pPr>
        <w:pStyle w:val="BodyText"/>
        <w:spacing w:line="331" w:lineRule="exact"/>
        <w:ind w:left="620"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6"/>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16"/>
        </w:rPr>
        <w:t> </w:t>
      </w:r>
      <w:r>
        <w:rPr/>
        <w:t>日，本公司诉购宝商业集团，要求购宝商业集团承担全</w:t>
      </w:r>
    </w:p>
    <w:p>
      <w:pPr>
        <w:pStyle w:val="BodyText"/>
        <w:spacing w:line="240" w:lineRule="auto" w:before="133"/>
        <w:ind w:right="0"/>
        <w:jc w:val="left"/>
      </w:pPr>
      <w:r>
        <w:rPr>
          <w:spacing w:val="-4"/>
        </w:rPr>
        <w:t>资子公司购宝联商企业咨询（上海）有限公司的付款义务，支付</w:t>
      </w:r>
      <w:r>
        <w:rPr>
          <w:spacing w:val="-52"/>
        </w:rPr>
        <w:t> </w:t>
      </w:r>
      <w:r>
        <w:rPr>
          <w:rFonts w:ascii="Times New Roman" w:hAnsi="Times New Roman" w:cs="Times New Roman" w:eastAsia="Times New Roman" w:hint="default"/>
        </w:rPr>
        <w:t>278,000.00</w:t>
      </w:r>
      <w:r>
        <w:rPr>
          <w:rFonts w:ascii="Times New Roman" w:hAnsi="Times New Roman" w:cs="Times New Roman" w:eastAsia="Times New Roman" w:hint="default"/>
          <w:spacing w:val="7"/>
        </w:rPr>
        <w:t> </w:t>
      </w:r>
      <w:r>
        <w:rPr/>
        <w:t>元服</w:t>
      </w:r>
    </w:p>
    <w:p>
      <w:pPr>
        <w:pStyle w:val="BodyText"/>
        <w:spacing w:line="240" w:lineRule="auto" w:before="135"/>
        <w:ind w:right="4190"/>
        <w:jc w:val="left"/>
      </w:pPr>
      <w:r>
        <w:rPr/>
        <w:t>务费，及逾期利息</w:t>
      </w:r>
      <w:r>
        <w:rPr>
          <w:spacing w:val="-60"/>
        </w:rPr>
        <w:t> </w:t>
      </w:r>
      <w:r>
        <w:rPr>
          <w:rFonts w:ascii="Times New Roman" w:hAnsi="Times New Roman" w:cs="Times New Roman" w:eastAsia="Times New Roman" w:hint="default"/>
        </w:rPr>
        <w:t>68,183.00 </w:t>
      </w:r>
      <w:r>
        <w:rPr/>
        <w:t>元，该案尚在审理中。</w:t>
      </w:r>
    </w:p>
    <w:p>
      <w:pPr>
        <w:pStyle w:val="BodyText"/>
        <w:spacing w:line="322" w:lineRule="exact" w:before="133"/>
        <w:ind w:left="620"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21"/>
        </w:rPr>
        <w:t> </w:t>
      </w:r>
      <w:r>
        <w:rPr/>
        <w:t>日，本公司诉购宝商业集团，要求购宝商业集团支付</w:t>
      </w:r>
    </w:p>
    <w:p>
      <w:pPr>
        <w:pStyle w:val="BodyText"/>
        <w:spacing w:line="322" w:lineRule="exact"/>
        <w:ind w:right="4190"/>
        <w:jc w:val="left"/>
      </w:pPr>
      <w:r>
        <w:rPr>
          <w:rFonts w:ascii="Times New Roman" w:hAnsi="Times New Roman" w:cs="Times New Roman" w:eastAsia="Times New Roman" w:hint="default"/>
        </w:rPr>
        <w:t>1,580,000.00</w:t>
      </w:r>
      <w:r>
        <w:rPr>
          <w:rFonts w:ascii="Times New Roman" w:hAnsi="Times New Roman" w:cs="Times New Roman" w:eastAsia="Times New Roman" w:hint="default"/>
          <w:spacing w:val="-1"/>
        </w:rPr>
        <w:t> </w:t>
      </w:r>
      <w:r>
        <w:rPr/>
        <w:t>元服务费，该案尚在审理中。</w:t>
      </w:r>
    </w:p>
    <w:p>
      <w:pPr>
        <w:spacing w:line="240" w:lineRule="auto" w:before="4"/>
        <w:rPr>
          <w:rFonts w:ascii="宋体" w:hAnsi="宋体" w:cs="宋体" w:eastAsia="宋体" w:hint="default"/>
          <w:sz w:val="22"/>
          <w:szCs w:val="22"/>
        </w:rPr>
      </w:pPr>
    </w:p>
    <w:p>
      <w:pPr>
        <w:pStyle w:val="BodyText"/>
        <w:spacing w:line="240" w:lineRule="auto"/>
        <w:ind w:left="500" w:right="6126" w:hanging="360"/>
        <w:jc w:val="left"/>
      </w:pPr>
      <w:r>
        <w:rPr/>
        <w:t>二、破产相关事项 报告期内，公司无破产相关事项。</w:t>
      </w:r>
    </w:p>
    <w:p>
      <w:pPr>
        <w:spacing w:line="240" w:lineRule="auto" w:before="0"/>
        <w:rPr>
          <w:rFonts w:ascii="宋体" w:hAnsi="宋体" w:cs="宋体" w:eastAsia="宋体" w:hint="default"/>
          <w:sz w:val="26"/>
          <w:szCs w:val="26"/>
        </w:rPr>
      </w:pPr>
    </w:p>
    <w:p>
      <w:pPr>
        <w:pStyle w:val="BodyText"/>
        <w:spacing w:line="312" w:lineRule="exact"/>
        <w:ind w:left="500" w:right="4206" w:hanging="360"/>
        <w:jc w:val="left"/>
      </w:pPr>
      <w:r>
        <w:rPr/>
        <w:t>三、收购及出售资产、企业合并事项 报告期内。公司无收购及出售资产、企业合并事项。</w:t>
      </w:r>
    </w:p>
    <w:p>
      <w:pPr>
        <w:spacing w:line="240" w:lineRule="auto" w:before="11"/>
        <w:rPr>
          <w:rFonts w:ascii="宋体" w:hAnsi="宋体" w:cs="宋体" w:eastAsia="宋体" w:hint="default"/>
          <w:sz w:val="23"/>
          <w:szCs w:val="23"/>
        </w:rPr>
      </w:pPr>
    </w:p>
    <w:p>
      <w:pPr>
        <w:pStyle w:val="BodyText"/>
        <w:spacing w:line="312" w:lineRule="exact"/>
        <w:ind w:left="500" w:right="5886" w:hanging="360"/>
        <w:jc w:val="left"/>
      </w:pPr>
      <w:r>
        <w:rPr/>
        <w:t>四、股权激励计划事项 报告期内，公司无股权激励计划事项</w:t>
      </w:r>
    </w:p>
    <w:p>
      <w:pPr>
        <w:spacing w:line="240" w:lineRule="auto" w:before="11"/>
        <w:rPr>
          <w:rFonts w:ascii="宋体" w:hAnsi="宋体" w:cs="宋体" w:eastAsia="宋体" w:hint="default"/>
          <w:sz w:val="23"/>
          <w:szCs w:val="23"/>
        </w:rPr>
      </w:pPr>
    </w:p>
    <w:p>
      <w:pPr>
        <w:pStyle w:val="BodyText"/>
        <w:spacing w:line="312" w:lineRule="exact"/>
        <w:ind w:left="500" w:right="5886" w:hanging="360"/>
        <w:jc w:val="left"/>
      </w:pPr>
      <w:r>
        <w:rPr/>
        <w:t>五、重大关联交易事项 报告期内，公司无重大关联交易事项</w:t>
      </w:r>
    </w:p>
    <w:p>
      <w:pPr>
        <w:spacing w:line="240" w:lineRule="auto" w:before="7"/>
        <w:rPr>
          <w:rFonts w:ascii="宋体" w:hAnsi="宋体" w:cs="宋体" w:eastAsia="宋体" w:hint="default"/>
          <w:sz w:val="21"/>
          <w:szCs w:val="21"/>
        </w:rPr>
      </w:pPr>
    </w:p>
    <w:p>
      <w:pPr>
        <w:pStyle w:val="BodyText"/>
        <w:spacing w:line="313" w:lineRule="exact"/>
        <w:ind w:right="4190"/>
        <w:jc w:val="left"/>
      </w:pPr>
      <w:r>
        <w:rPr/>
        <w:t>六、重大合同及其履行情况</w:t>
      </w:r>
    </w:p>
    <w:p>
      <w:pPr>
        <w:pStyle w:val="BodyText"/>
        <w:spacing w:line="312" w:lineRule="exact" w:before="29"/>
        <w:ind w:right="1687" w:firstLine="239"/>
        <w:jc w:val="left"/>
      </w:pPr>
      <w:r>
        <w:rPr/>
        <w:t>（一）报告期内，公司未发生或以前期间发生但延续到报告期的托管、承包、 租赁其他公司资产或其他公司托管、承包、租赁公司资产的重大事项。</w:t>
      </w:r>
    </w:p>
    <w:p>
      <w:pPr>
        <w:spacing w:line="240" w:lineRule="auto" w:before="6"/>
        <w:rPr>
          <w:rFonts w:ascii="宋体" w:hAnsi="宋体" w:cs="宋体" w:eastAsia="宋体" w:hint="default"/>
          <w:sz w:val="21"/>
          <w:szCs w:val="21"/>
        </w:rPr>
      </w:pPr>
    </w:p>
    <w:p>
      <w:pPr>
        <w:pStyle w:val="BodyText"/>
        <w:spacing w:line="240" w:lineRule="auto"/>
        <w:ind w:left="380" w:right="4190"/>
        <w:jc w:val="left"/>
      </w:pPr>
      <w:r>
        <w:rPr/>
        <w:t>（二）报告期内，公司无对外担保合同</w:t>
      </w:r>
    </w:p>
    <w:p>
      <w:pPr>
        <w:spacing w:line="240" w:lineRule="auto" w:before="9"/>
        <w:rPr>
          <w:rFonts w:ascii="宋体" w:hAnsi="宋体" w:cs="宋体" w:eastAsia="宋体" w:hint="default"/>
          <w:sz w:val="23"/>
          <w:szCs w:val="23"/>
        </w:rPr>
      </w:pPr>
    </w:p>
    <w:p>
      <w:pPr>
        <w:pStyle w:val="BodyText"/>
        <w:spacing w:line="240" w:lineRule="auto"/>
        <w:ind w:left="380" w:right="0"/>
        <w:jc w:val="left"/>
      </w:pPr>
      <w:r>
        <w:rPr/>
        <w:t>（三）报告期内，公司未发生委托他人进行现金资产管理事项</w:t>
      </w:r>
    </w:p>
    <w:p>
      <w:pPr>
        <w:spacing w:line="240" w:lineRule="auto" w:before="0"/>
        <w:rPr>
          <w:rFonts w:ascii="宋体" w:hAnsi="宋体" w:cs="宋体" w:eastAsia="宋体" w:hint="default"/>
          <w:sz w:val="26"/>
          <w:szCs w:val="26"/>
        </w:rPr>
      </w:pPr>
    </w:p>
    <w:p>
      <w:pPr>
        <w:pStyle w:val="BodyText"/>
        <w:spacing w:line="312" w:lineRule="exact"/>
        <w:ind w:left="620" w:right="7686" w:hanging="240"/>
        <w:jc w:val="left"/>
      </w:pPr>
      <w:r>
        <w:rPr/>
        <w:t>（四）其他重大合同 借款协议：</w:t>
      </w:r>
    </w:p>
    <w:p>
      <w:pPr>
        <w:pStyle w:val="BodyText"/>
        <w:spacing w:line="292" w:lineRule="exact"/>
        <w:ind w:left="620"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16"/>
        </w:rPr>
        <w:t> </w:t>
      </w:r>
      <w:r>
        <w:rPr/>
        <w:t>月</w:t>
      </w:r>
      <w:r>
        <w:rPr>
          <w:spacing w:val="-43"/>
        </w:rPr>
        <w:t> </w:t>
      </w:r>
      <w:r>
        <w:rPr>
          <w:rFonts w:ascii="Times New Roman" w:hAnsi="Times New Roman" w:cs="Times New Roman" w:eastAsia="Times New Roman" w:hint="default"/>
        </w:rPr>
        <w:t>30</w:t>
      </w:r>
      <w:r>
        <w:rPr>
          <w:rFonts w:ascii="Times New Roman" w:hAnsi="Times New Roman" w:cs="Times New Roman" w:eastAsia="Times New Roman" w:hint="default"/>
          <w:spacing w:val="16"/>
        </w:rPr>
        <w:t> </w:t>
      </w:r>
      <w:r>
        <w:rPr/>
        <w:t>日，公司与招商银行上海分行签署《授信协议》，预定</w:t>
      </w:r>
    </w:p>
    <w:p>
      <w:pPr>
        <w:pStyle w:val="BodyText"/>
        <w:spacing w:line="312" w:lineRule="exact"/>
        <w:ind w:right="0"/>
        <w:jc w:val="left"/>
        <w:rPr>
          <w:rFonts w:ascii="Times New Roman" w:hAnsi="Times New Roman" w:cs="Times New Roman" w:eastAsia="Times New Roman" w:hint="default"/>
        </w:rPr>
      </w:pPr>
      <w:r>
        <w:rPr/>
        <w:t>公司的授信额度为</w:t>
      </w:r>
      <w:r>
        <w:rPr>
          <w:spacing w:val="-54"/>
        </w:rPr>
        <w:t> </w:t>
      </w:r>
      <w:r>
        <w:rPr>
          <w:rFonts w:ascii="Times New Roman" w:hAnsi="Times New Roman" w:cs="Times New Roman" w:eastAsia="Times New Roman" w:hint="default"/>
        </w:rPr>
        <w:t>3000</w:t>
      </w:r>
      <w:r>
        <w:rPr>
          <w:rFonts w:ascii="Times New Roman" w:hAnsi="Times New Roman" w:cs="Times New Roman" w:eastAsia="Times New Roman" w:hint="default"/>
          <w:spacing w:val="6"/>
        </w:rPr>
        <w:t> </w:t>
      </w:r>
      <w:r>
        <w:rPr/>
        <w:t>万元，授信期限为</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6"/>
        </w:rPr>
        <w:t> </w:t>
      </w:r>
      <w:r>
        <w:rPr/>
        <w:t>日至</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25</w:t>
      </w:r>
    </w:p>
    <w:p>
      <w:pPr>
        <w:pStyle w:val="BodyText"/>
        <w:spacing w:line="303" w:lineRule="exact"/>
        <w:ind w:right="4190"/>
        <w:jc w:val="left"/>
      </w:pPr>
      <w:r>
        <w:rPr/>
        <w:t>日。</w:t>
      </w:r>
    </w:p>
    <w:p>
      <w:pPr>
        <w:pStyle w:val="BodyText"/>
        <w:spacing w:line="321" w:lineRule="exact"/>
        <w:ind w:left="620" w:right="0"/>
        <w:jc w:val="left"/>
      </w:pPr>
      <w:r>
        <w:rPr>
          <w:rFonts w:ascii="Times New Roman" w:hAnsi="Times New Roman" w:cs="Times New Roman" w:eastAsia="Times New Roman" w:hint="default"/>
        </w:rPr>
        <w:t>2</w:t>
      </w:r>
      <w:r>
        <w:rPr>
          <w:spacing w:val="-99"/>
        </w:rPr>
        <w:t>、</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26 </w:t>
      </w:r>
      <w:r>
        <w:rPr/>
        <w:t>日</w:t>
      </w:r>
      <w:r>
        <w:rPr>
          <w:spacing w:val="-99"/>
        </w:rPr>
        <w:t>，</w:t>
      </w:r>
      <w:r>
        <w:rPr/>
        <w:t>公司与中国民生银行上海分行签</w:t>
      </w:r>
      <w:r>
        <w:rPr>
          <w:spacing w:val="-99"/>
        </w:rPr>
        <w:t>署</w:t>
      </w:r>
      <w:r>
        <w:rPr/>
        <w:t>《综合授信协议</w:t>
      </w:r>
      <w:r>
        <w:rPr>
          <w:spacing w:val="-99"/>
        </w:rPr>
        <w:t>》</w:t>
      </w:r>
      <w:r>
        <w:rPr/>
        <w:t>，</w:t>
      </w:r>
    </w:p>
    <w:p>
      <w:pPr>
        <w:pStyle w:val="BodyText"/>
        <w:spacing w:line="312" w:lineRule="exact"/>
        <w:ind w:right="0"/>
        <w:jc w:val="left"/>
        <w:rPr>
          <w:rFonts w:ascii="Times New Roman" w:hAnsi="Times New Roman" w:cs="Times New Roman" w:eastAsia="Times New Roman" w:hint="default"/>
        </w:rPr>
      </w:pPr>
      <w:r>
        <w:rPr/>
        <w:t>预定公司的授信额度为</w:t>
      </w:r>
      <w:r>
        <w:rPr>
          <w:spacing w:val="-60"/>
        </w:rPr>
        <w:t> </w:t>
      </w:r>
      <w:r>
        <w:rPr>
          <w:rFonts w:ascii="Times New Roman" w:hAnsi="Times New Roman" w:cs="Times New Roman" w:eastAsia="Times New Roman" w:hint="default"/>
        </w:rPr>
        <w:t>3000 </w:t>
      </w:r>
      <w:r>
        <w:rPr>
          <w:spacing w:val="-5"/>
        </w:rPr>
        <w:t>万元，授信期限为</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26 </w:t>
      </w:r>
      <w:r>
        <w:rPr/>
        <w:t>日至</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10</w:t>
      </w:r>
    </w:p>
    <w:p>
      <w:pPr>
        <w:pStyle w:val="BodyText"/>
        <w:spacing w:line="322" w:lineRule="exact"/>
        <w:ind w:right="4190"/>
        <w:jc w:val="left"/>
      </w:pPr>
      <w:r>
        <w:rPr/>
        <w:t>月</w:t>
      </w:r>
      <w:r>
        <w:rPr>
          <w:spacing w:val="-61"/>
        </w:rPr>
        <w:t> </w:t>
      </w:r>
      <w:r>
        <w:rPr>
          <w:rFonts w:ascii="Times New Roman" w:hAnsi="Times New Roman" w:cs="Times New Roman" w:eastAsia="Times New Roman" w:hint="default"/>
        </w:rPr>
        <w:t>26 </w:t>
      </w:r>
      <w:r>
        <w:rPr/>
        <w:t>日。</w:t>
      </w:r>
    </w:p>
    <w:p>
      <w:pPr>
        <w:spacing w:line="240" w:lineRule="auto" w:before="8"/>
        <w:rPr>
          <w:rFonts w:ascii="宋体" w:hAnsi="宋体" w:cs="宋体" w:eastAsia="宋体" w:hint="default"/>
          <w:sz w:val="24"/>
          <w:szCs w:val="24"/>
        </w:rPr>
      </w:pPr>
    </w:p>
    <w:p>
      <w:pPr>
        <w:pStyle w:val="BodyText"/>
        <w:spacing w:line="312" w:lineRule="exact"/>
        <w:ind w:right="1781"/>
        <w:jc w:val="left"/>
      </w:pPr>
      <w:r>
        <w:rPr/>
        <w:t>七、公司或持有公司股份 </w:t>
      </w:r>
      <w:r>
        <w:rPr>
          <w:rFonts w:ascii="Times New Roman" w:hAnsi="Times New Roman" w:cs="Times New Roman" w:eastAsia="Times New Roman" w:hint="default"/>
        </w:rPr>
        <w:t>5%</w:t>
      </w:r>
      <w:r>
        <w:rPr/>
        <w:t>以上（含</w:t>
      </w:r>
      <w:r>
        <w:rPr>
          <w:spacing w:val="-15"/>
        </w:rPr>
        <w:t> </w:t>
      </w:r>
      <w:r>
        <w:rPr>
          <w:rFonts w:ascii="Times New Roman" w:hAnsi="Times New Roman" w:cs="Times New Roman" w:eastAsia="Times New Roman" w:hint="default"/>
        </w:rPr>
        <w:t>5%</w:t>
      </w:r>
      <w:r>
        <w:rPr/>
        <w:t>）的股东在报告期内发生或持续发生 到报告期内的承诺事项</w:t>
      </w:r>
    </w:p>
    <w:p>
      <w:pPr>
        <w:spacing w:line="240" w:lineRule="auto" w:before="6"/>
        <w:rPr>
          <w:rFonts w:ascii="宋体" w:hAnsi="宋体" w:cs="宋体" w:eastAsia="宋体" w:hint="default"/>
          <w:sz w:val="21"/>
          <w:szCs w:val="21"/>
        </w:rPr>
      </w:pPr>
    </w:p>
    <w:p>
      <w:pPr>
        <w:pStyle w:val="BodyText"/>
        <w:spacing w:line="240" w:lineRule="auto"/>
        <w:ind w:right="4190"/>
        <w:jc w:val="left"/>
      </w:pPr>
      <w:r>
        <w:rPr/>
        <w:t>（一）避免同业竞争的承诺</w:t>
      </w:r>
    </w:p>
    <w:p>
      <w:pPr>
        <w:spacing w:after="0" w:line="240" w:lineRule="auto"/>
        <w:jc w:val="left"/>
        <w:sectPr>
          <w:pgSz w:w="11910" w:h="16840"/>
          <w:pgMar w:header="884" w:footer="1186" w:top="1140" w:bottom="1380" w:left="1660" w:right="0"/>
        </w:sectPr>
      </w:pPr>
    </w:p>
    <w:p>
      <w:pPr>
        <w:spacing w:line="240" w:lineRule="auto" w:before="5"/>
        <w:rPr>
          <w:rFonts w:ascii="宋体" w:hAnsi="宋体" w:cs="宋体" w:eastAsia="宋体" w:hint="default"/>
          <w:sz w:val="16"/>
          <w:szCs w:val="16"/>
        </w:rPr>
      </w:pPr>
    </w:p>
    <w:p>
      <w:pPr>
        <w:pStyle w:val="BodyText"/>
        <w:spacing w:line="240" w:lineRule="auto" w:before="26"/>
        <w:ind w:left="620" w:right="0"/>
        <w:jc w:val="left"/>
      </w:pPr>
      <w:r>
        <w:rPr>
          <w:spacing w:val="-3"/>
        </w:rPr>
        <w:t>公司实际控制人范建震、陈迪清及控股股东上海迪宣投资管理有限公司已于</w:t>
      </w:r>
    </w:p>
    <w:p>
      <w:pPr>
        <w:pStyle w:val="BodyText"/>
        <w:spacing w:line="336" w:lineRule="auto" w:before="154"/>
        <w:ind w:left="620" w:right="0" w:hanging="480"/>
        <w:jc w:val="left"/>
      </w:pPr>
      <w:r>
        <w:rPr>
          <w:rFonts w:ascii="Times New Roman" w:hAnsi="Times New Roman" w:cs="Times New Roman" w:eastAsia="Times New Roman" w:hint="default"/>
        </w:rPr>
        <w:t>2010</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12 </w:t>
      </w:r>
      <w:r>
        <w:rPr/>
        <w:t>日出具《不竞争承诺函》，向公司作出如下承诺： </w:t>
      </w:r>
      <w:r>
        <w:rPr>
          <w:spacing w:val="-2"/>
        </w:rPr>
        <w:t>“</w:t>
      </w:r>
      <w:r>
        <w:rPr>
          <w:rFonts w:ascii="Times New Roman" w:hAnsi="Times New Roman" w:cs="Times New Roman" w:eastAsia="Times New Roman" w:hint="default"/>
          <w:spacing w:val="-2"/>
        </w:rPr>
        <w:t>1</w:t>
      </w:r>
      <w:r>
        <w:rPr>
          <w:spacing w:val="-2"/>
        </w:rPr>
        <w:t>、我们及我们直接或间接控制的子公司、合作或联营企业和</w:t>
      </w:r>
      <w:r>
        <w:rPr>
          <w:rFonts w:ascii="Times New Roman" w:hAnsi="Times New Roman" w:cs="Times New Roman" w:eastAsia="Times New Roman" w:hint="default"/>
          <w:spacing w:val="-2"/>
        </w:rPr>
        <w:t>/</w:t>
      </w:r>
      <w:r>
        <w:rPr>
          <w:spacing w:val="-2"/>
        </w:rPr>
        <w:t>或下属企业</w:t>
      </w:r>
    </w:p>
    <w:p>
      <w:pPr>
        <w:pStyle w:val="BodyText"/>
        <w:spacing w:line="355" w:lineRule="auto" w:before="29"/>
        <w:ind w:right="0"/>
        <w:jc w:val="left"/>
      </w:pPr>
      <w:r>
        <w:rPr>
          <w:spacing w:val="3"/>
        </w:rPr>
        <w:t>目前没有直接或间接地从事任何与汉得的主营业务及其它业务相同或相似的业</w:t>
      </w:r>
      <w:r>
        <w:rPr>
          <w:spacing w:val="-98"/>
        </w:rPr>
        <w:t> </w:t>
      </w:r>
      <w:r>
        <w:rPr>
          <w:spacing w:val="-98"/>
        </w:rPr>
      </w:r>
      <w:r>
        <w:rPr/>
        <w:t>务（以下称“竞争业务”）；</w:t>
      </w:r>
    </w:p>
    <w:p>
      <w:pPr>
        <w:pStyle w:val="BodyText"/>
        <w:spacing w:line="338" w:lineRule="auto" w:before="38"/>
        <w:ind w:right="1755" w:firstLine="479"/>
        <w:jc w:val="both"/>
      </w:pPr>
      <w:r>
        <w:rPr>
          <w:rFonts w:ascii="Times New Roman" w:hAnsi="Times New Roman" w:cs="Times New Roman" w:eastAsia="Times New Roman" w:hint="default"/>
        </w:rPr>
        <w:t>2</w:t>
      </w:r>
      <w:r>
        <w:rPr/>
        <w:t>、我们及我们直接或间接控制的子公司、合作或联营企业和</w:t>
      </w:r>
      <w:r>
        <w:rPr>
          <w:rFonts w:ascii="Times New Roman" w:hAnsi="Times New Roman" w:cs="Times New Roman" w:eastAsia="Times New Roman" w:hint="default"/>
        </w:rPr>
        <w:t>/</w:t>
      </w:r>
      <w:r>
        <w:rPr/>
        <w:t>或下属企业， 于我们作为对汉得直接</w:t>
      </w:r>
      <w:r>
        <w:rPr>
          <w:rFonts w:ascii="Times New Roman" w:hAnsi="Times New Roman" w:cs="Times New Roman" w:eastAsia="Times New Roman" w:hint="default"/>
        </w:rPr>
        <w:t>/</w:t>
      </w:r>
      <w:r>
        <w:rPr/>
        <w:t>间接拥有权益的主要股东</w:t>
      </w:r>
      <w:r>
        <w:rPr>
          <w:rFonts w:ascii="Times New Roman" w:hAnsi="Times New Roman" w:cs="Times New Roman" w:eastAsia="Times New Roman" w:hint="default"/>
        </w:rPr>
        <w:t>/</w:t>
      </w:r>
      <w:r>
        <w:rPr/>
        <w:t>关联方期间，不会直接或间接</w:t>
      </w:r>
      <w:r>
        <w:rPr>
          <w:spacing w:val="-112"/>
        </w:rPr>
        <w:t> </w:t>
      </w:r>
      <w:r>
        <w:rPr>
          <w:spacing w:val="-112"/>
        </w:rPr>
      </w:r>
      <w:r>
        <w:rPr/>
        <w:t>地以任何方式从事竞争业务或可能构成竞争业务的业务；</w:t>
      </w:r>
    </w:p>
    <w:p>
      <w:pPr>
        <w:pStyle w:val="BodyText"/>
        <w:spacing w:line="348" w:lineRule="auto" w:before="53"/>
        <w:ind w:right="1755" w:firstLine="479"/>
        <w:jc w:val="both"/>
      </w:pPr>
      <w:r>
        <w:rPr>
          <w:rFonts w:ascii="Times New Roman" w:hAnsi="Times New Roman" w:cs="Times New Roman" w:eastAsia="Times New Roman" w:hint="default"/>
        </w:rPr>
        <w:t>3</w:t>
      </w:r>
      <w:r>
        <w:rPr/>
        <w:t>、我们及我们直接或间接控制的子公司、合作或联营企业和</w:t>
      </w:r>
      <w:r>
        <w:rPr>
          <w:rFonts w:ascii="Times New Roman" w:hAnsi="Times New Roman" w:cs="Times New Roman" w:eastAsia="Times New Roman" w:hint="default"/>
        </w:rPr>
        <w:t>/</w:t>
      </w:r>
      <w:r>
        <w:rPr/>
        <w:t>或下属企业， </w:t>
      </w:r>
      <w:r>
        <w:rPr>
          <w:spacing w:val="-3"/>
        </w:rPr>
        <w:t>将来面临或可能取得任何与竞争业务有关的投资机会或其它商业机会，在同等条</w:t>
      </w:r>
      <w:r>
        <w:rPr>
          <w:spacing w:val="-109"/>
        </w:rPr>
        <w:t> </w:t>
      </w:r>
      <w:r>
        <w:rPr>
          <w:spacing w:val="-109"/>
        </w:rPr>
      </w:r>
      <w:r>
        <w:rPr/>
        <w:t>件下赋予汉得该等投资机会或商业机会之优先选择权；</w:t>
      </w:r>
    </w:p>
    <w:p>
      <w:pPr>
        <w:pStyle w:val="BodyText"/>
        <w:spacing w:line="336" w:lineRule="auto" w:before="46"/>
        <w:ind w:right="1804" w:firstLine="479"/>
        <w:jc w:val="both"/>
      </w:pPr>
      <w:r>
        <w:rPr>
          <w:rFonts w:ascii="Times New Roman" w:hAnsi="Times New Roman" w:cs="Times New Roman" w:eastAsia="Times New Roman" w:hint="default"/>
        </w:rPr>
        <w:t>4</w:t>
      </w:r>
      <w:r>
        <w:rPr/>
        <w:t>、自本函出具日起，本函及本函项下之承诺为不可撤销的，且持续有效， 直至我们不再成为对汉得直接</w:t>
      </w:r>
      <w:r>
        <w:rPr>
          <w:rFonts w:ascii="Times New Roman" w:hAnsi="Times New Roman" w:cs="Times New Roman" w:eastAsia="Times New Roman" w:hint="default"/>
        </w:rPr>
        <w:t>/</w:t>
      </w:r>
      <w:r>
        <w:rPr/>
        <w:t>间接拥有权益的主要股东</w:t>
      </w:r>
      <w:r>
        <w:rPr>
          <w:rFonts w:ascii="Times New Roman" w:hAnsi="Times New Roman" w:cs="Times New Roman" w:eastAsia="Times New Roman" w:hint="default"/>
        </w:rPr>
        <w:t>/</w:t>
      </w:r>
      <w:r>
        <w:rPr/>
        <w:t>关联方为止；</w:t>
      </w:r>
    </w:p>
    <w:p>
      <w:pPr>
        <w:pStyle w:val="BodyText"/>
        <w:spacing w:line="312" w:lineRule="exact" w:before="60"/>
        <w:ind w:right="1795" w:firstLine="479"/>
        <w:jc w:val="both"/>
      </w:pPr>
      <w:r>
        <w:rPr>
          <w:rFonts w:ascii="Times New Roman" w:hAnsi="Times New Roman" w:cs="Times New Roman" w:eastAsia="Times New Roman" w:hint="default"/>
          <w:spacing w:val="-4"/>
        </w:rPr>
        <w:t>5</w:t>
      </w:r>
      <w:r>
        <w:rPr>
          <w:spacing w:val="-4"/>
        </w:rPr>
        <w:t>、我们和</w:t>
      </w:r>
      <w:r>
        <w:rPr>
          <w:rFonts w:ascii="Times New Roman" w:hAnsi="Times New Roman" w:cs="Times New Roman" w:eastAsia="Times New Roman" w:hint="default"/>
          <w:spacing w:val="-4"/>
        </w:rPr>
        <w:t>/</w:t>
      </w:r>
      <w:r>
        <w:rPr>
          <w:spacing w:val="-4"/>
        </w:rPr>
        <w:t>或我们直接或间接控制的子公司、合作或联营企业和</w:t>
      </w:r>
      <w:r>
        <w:rPr>
          <w:rFonts w:ascii="Times New Roman" w:hAnsi="Times New Roman" w:cs="Times New Roman" w:eastAsia="Times New Roman" w:hint="default"/>
          <w:spacing w:val="-4"/>
        </w:rPr>
        <w:t>/</w:t>
      </w:r>
      <w:r>
        <w:rPr>
          <w:spacing w:val="-4"/>
        </w:rPr>
        <w:t>或下属企业</w:t>
      </w:r>
      <w:r>
        <w:rPr/>
        <w:t> </w:t>
      </w:r>
      <w:r>
        <w:rPr>
          <w:spacing w:val="3"/>
        </w:rPr>
        <w:t>如违反上述任何承诺，我们将赔偿汉得及汉得其他股东因此遭受的一切经济损</w:t>
      </w:r>
      <w:r>
        <w:rPr>
          <w:spacing w:val="-99"/>
        </w:rPr>
        <w:t> </w:t>
      </w:r>
      <w:r>
        <w:rPr>
          <w:spacing w:val="-99"/>
        </w:rPr>
      </w:r>
      <w:r>
        <w:rPr/>
        <w:t>失，该等责任是连带责任。”</w:t>
      </w:r>
    </w:p>
    <w:p>
      <w:pPr>
        <w:pStyle w:val="BodyText"/>
        <w:spacing w:line="225" w:lineRule="auto"/>
        <w:ind w:right="1798" w:firstLine="479"/>
        <w:jc w:val="both"/>
      </w:pPr>
      <w:r>
        <w:rPr/>
        <w:t>截至</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日，公司实际控制人范建震、陈迪清及控股股东迪宣 投资均遵守上述承诺，未发现违反上述承诺情况。</w:t>
      </w:r>
    </w:p>
    <w:p>
      <w:pPr>
        <w:spacing w:line="240" w:lineRule="auto" w:before="2"/>
        <w:rPr>
          <w:rFonts w:ascii="宋体" w:hAnsi="宋体" w:cs="宋体" w:eastAsia="宋体" w:hint="default"/>
          <w:sz w:val="26"/>
          <w:szCs w:val="26"/>
        </w:rPr>
      </w:pPr>
    </w:p>
    <w:p>
      <w:pPr>
        <w:pStyle w:val="BodyText"/>
        <w:spacing w:line="312" w:lineRule="exact"/>
        <w:ind w:left="620" w:right="1785" w:hanging="480"/>
        <w:jc w:val="left"/>
      </w:pPr>
      <w:r>
        <w:rPr/>
        <w:t>（二）股份锁定承诺 </w:t>
      </w:r>
      <w:r>
        <w:rPr>
          <w:spacing w:val="-3"/>
        </w:rPr>
        <w:t>为了保证公司的稳定性，延续性，本公司相关股东已经分别作出股份锁定承</w:t>
      </w:r>
    </w:p>
    <w:p>
      <w:pPr>
        <w:pStyle w:val="BodyText"/>
        <w:spacing w:line="283" w:lineRule="exact"/>
        <w:ind w:right="4190"/>
        <w:jc w:val="left"/>
      </w:pPr>
      <w:r>
        <w:rPr/>
        <w:t>诺。</w:t>
      </w:r>
    </w:p>
    <w:p>
      <w:pPr>
        <w:pStyle w:val="BodyText"/>
        <w:spacing w:line="350" w:lineRule="auto" w:before="77"/>
        <w:ind w:right="1797" w:firstLine="590"/>
        <w:jc w:val="both"/>
      </w:pPr>
      <w:r>
        <w:rPr>
          <w:rFonts w:ascii="Times New Roman" w:hAnsi="Times New Roman" w:cs="Times New Roman" w:eastAsia="Times New Roman" w:hint="default"/>
          <w:spacing w:val="-3"/>
        </w:rPr>
        <w:t>1</w:t>
      </w:r>
      <w:r>
        <w:rPr>
          <w:spacing w:val="-3"/>
        </w:rPr>
        <w:t>、本公司控股股东迪宣投资、实际控制人范建震、陈迪清以及黄良之、徐</w:t>
      </w:r>
      <w:r>
        <w:rPr/>
        <w:t> </w:t>
      </w:r>
      <w:r>
        <w:rPr>
          <w:spacing w:val="-3"/>
        </w:rPr>
        <w:t>华承诺：自公司股票上市之日起三十六个月内，不转让或者委托他人管理本承诺</w:t>
      </w:r>
      <w:r>
        <w:rPr>
          <w:spacing w:val="-111"/>
        </w:rPr>
        <w:t> </w:t>
      </w:r>
      <w:r>
        <w:rPr>
          <w:spacing w:val="-111"/>
        </w:rPr>
      </w:r>
      <w:r>
        <w:rPr>
          <w:spacing w:val="-3"/>
        </w:rPr>
        <w:t>人在公司首次公开发行前已直接或间接持有的公司股份，也不由公司回购该部分</w:t>
      </w:r>
      <w:r>
        <w:rPr>
          <w:spacing w:val="-109"/>
        </w:rPr>
        <w:t> </w:t>
      </w:r>
      <w:r>
        <w:rPr>
          <w:spacing w:val="-109"/>
        </w:rPr>
      </w:r>
      <w:r>
        <w:rPr/>
        <w:t>股份。</w:t>
      </w:r>
    </w:p>
    <w:p>
      <w:pPr>
        <w:pStyle w:val="BodyText"/>
        <w:spacing w:line="350" w:lineRule="auto" w:before="44"/>
        <w:ind w:right="1671" w:firstLine="470"/>
        <w:jc w:val="left"/>
      </w:pPr>
      <w:r>
        <w:rPr>
          <w:rFonts w:ascii="Times New Roman" w:hAnsi="Times New Roman" w:cs="Times New Roman" w:eastAsia="Times New Roman" w:hint="default"/>
          <w:spacing w:val="-5"/>
        </w:rPr>
        <w:t>2</w:t>
      </w:r>
      <w:r>
        <w:rPr>
          <w:spacing w:val="-5"/>
        </w:rPr>
        <w:t>、本公司股东</w:t>
      </w:r>
      <w:r>
        <w:rPr>
          <w:rFonts w:ascii="Times New Roman" w:hAnsi="Times New Roman" w:cs="Times New Roman" w:eastAsia="Times New Roman" w:hint="default"/>
          <w:spacing w:val="-5"/>
        </w:rPr>
        <w:t>Inspire </w:t>
      </w:r>
      <w:r>
        <w:rPr>
          <w:rFonts w:ascii="Times New Roman" w:hAnsi="Times New Roman" w:cs="Times New Roman" w:eastAsia="Times New Roman" w:hint="default"/>
        </w:rPr>
        <w:t>Investment </w:t>
      </w:r>
      <w:r>
        <w:rPr>
          <w:rFonts w:ascii="Times New Roman" w:hAnsi="Times New Roman" w:cs="Times New Roman" w:eastAsia="Times New Roman" w:hint="default"/>
          <w:spacing w:val="-5"/>
        </w:rPr>
        <w:t>Limited</w:t>
      </w:r>
      <w:r>
        <w:rPr>
          <w:spacing w:val="-5"/>
        </w:rPr>
        <w:t>、</w:t>
      </w:r>
      <w:r>
        <w:rPr>
          <w:rFonts w:ascii="Times New Roman" w:hAnsi="Times New Roman" w:cs="Times New Roman" w:eastAsia="Times New Roman" w:hint="default"/>
          <w:spacing w:val="-5"/>
        </w:rPr>
        <w:t>China</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8"/>
        </w:rPr>
        <w:t>Fund</w:t>
      </w:r>
      <w:r>
        <w:rPr>
          <w:spacing w:val="-8"/>
        </w:rPr>
        <w:t>、上海得逸、上海得帆、</w:t>
      </w:r>
      <w:r>
        <w:rPr/>
        <w:t> </w:t>
      </w:r>
      <w:r>
        <w:rPr>
          <w:spacing w:val="-3"/>
        </w:rPr>
        <w:t>上海得拓、上海得竞以及石胜利、邹秉灵、石伟民承诺：自公司股票上市之日起</w:t>
      </w:r>
      <w:r>
        <w:rPr>
          <w:spacing w:val="-111"/>
        </w:rPr>
        <w:t> </w:t>
      </w:r>
      <w:r>
        <w:rPr>
          <w:spacing w:val="-111"/>
        </w:rPr>
      </w:r>
      <w:r>
        <w:rPr>
          <w:spacing w:val="-3"/>
        </w:rPr>
        <w:t>十二个月内，不转让或者委托他人管理本承诺人在公司首次公开发行前已直接或</w:t>
      </w:r>
      <w:r>
        <w:rPr>
          <w:spacing w:val="-109"/>
        </w:rPr>
        <w:t> </w:t>
      </w:r>
      <w:r>
        <w:rPr>
          <w:spacing w:val="-109"/>
        </w:rPr>
      </w:r>
      <w:r>
        <w:rPr/>
        <w:t>间接持有的公司股份，也不由公司回购该部分股份。</w:t>
      </w:r>
    </w:p>
    <w:p>
      <w:pPr>
        <w:pStyle w:val="BodyText"/>
        <w:spacing w:line="297" w:lineRule="exact"/>
        <w:ind w:right="0" w:firstLine="479"/>
        <w:jc w:val="left"/>
      </w:pPr>
      <w:r>
        <w:rPr>
          <w:rFonts w:ascii="Times New Roman" w:hAnsi="Times New Roman" w:cs="Times New Roman" w:eastAsia="Times New Roman" w:hint="default"/>
        </w:rPr>
        <w:t>3</w:t>
      </w:r>
      <w:r>
        <w:rPr/>
        <w:t>、担任公司董事、监事、高级管理人员的范建震、陈迪清、石胜利、邹秉</w:t>
      </w:r>
    </w:p>
    <w:p>
      <w:pPr>
        <w:pStyle w:val="BodyText"/>
        <w:spacing w:line="240" w:lineRule="auto" w:before="133"/>
        <w:ind w:right="0"/>
        <w:jc w:val="left"/>
      </w:pPr>
      <w:r>
        <w:rPr>
          <w:spacing w:val="-3"/>
        </w:rPr>
        <w:t>灵、石伟民和黄良之承诺：上述期限届满后，在其任职期间每年转让的股份不超</w:t>
      </w:r>
    </w:p>
    <w:p>
      <w:pPr>
        <w:spacing w:after="0" w:line="240" w:lineRule="auto"/>
        <w:jc w:val="left"/>
        <w:sectPr>
          <w:footerReference w:type="default" r:id="rId20"/>
          <w:pgSz w:w="11910" w:h="16840"/>
          <w:pgMar w:footer="1186" w:header="884" w:top="1140" w:bottom="1380" w:left="1660" w:right="0"/>
          <w:pgNumType w:start="27"/>
        </w:sectPr>
      </w:pPr>
    </w:p>
    <w:p>
      <w:pPr>
        <w:spacing w:line="240" w:lineRule="auto" w:before="5"/>
        <w:rPr>
          <w:rFonts w:ascii="宋体" w:hAnsi="宋体" w:cs="宋体" w:eastAsia="宋体" w:hint="default"/>
          <w:sz w:val="16"/>
          <w:szCs w:val="16"/>
        </w:rPr>
      </w:pPr>
    </w:p>
    <w:p>
      <w:pPr>
        <w:pStyle w:val="BodyText"/>
        <w:spacing w:line="357" w:lineRule="auto" w:before="26"/>
        <w:ind w:right="1791"/>
        <w:jc w:val="left"/>
      </w:pPr>
      <w:r>
        <w:rPr>
          <w:spacing w:val="-3"/>
        </w:rPr>
        <w:t>过其直接或间接持有的公司股份总数的百分之二十五，离职后六个月内，不转让</w:t>
      </w:r>
      <w:r>
        <w:rPr>
          <w:spacing w:val="-111"/>
        </w:rPr>
        <w:t> </w:t>
      </w:r>
      <w:r>
        <w:rPr>
          <w:spacing w:val="-111"/>
        </w:rPr>
      </w:r>
      <w:r>
        <w:rPr/>
        <w:t>其直接或间接持有的公司股份。</w:t>
      </w:r>
    </w:p>
    <w:p>
      <w:pPr>
        <w:pStyle w:val="BodyText"/>
        <w:spacing w:line="240" w:lineRule="auto" w:before="34"/>
        <w:ind w:left="620" w:right="0"/>
        <w:jc w:val="left"/>
      </w:pPr>
      <w:r>
        <w:rPr/>
        <w:t>报告期内，上述股东均严格遵守并履行了相应承诺。</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BodyText"/>
        <w:spacing w:line="313" w:lineRule="exact"/>
        <w:ind w:right="0"/>
        <w:jc w:val="both"/>
      </w:pPr>
      <w:r>
        <w:rPr/>
        <w:t>八、聘任会计师事务所情况</w:t>
      </w:r>
    </w:p>
    <w:p>
      <w:pPr>
        <w:pStyle w:val="BodyText"/>
        <w:spacing w:line="312" w:lineRule="exact" w:before="29"/>
        <w:ind w:right="1686" w:firstLine="479"/>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w:t>
      </w:r>
      <w:r>
        <w:rPr>
          <w:spacing w:val="-68"/>
        </w:rPr>
        <w:t> </w:t>
      </w:r>
      <w:r>
        <w:rPr>
          <w:rFonts w:ascii="Times New Roman" w:hAnsi="Times New Roman" w:cs="Times New Roman" w:eastAsia="Times New Roman" w:hint="default"/>
        </w:rPr>
        <w:t>25</w:t>
      </w:r>
      <w:r>
        <w:rPr>
          <w:rFonts w:ascii="Times New Roman" w:hAnsi="Times New Roman" w:cs="Times New Roman" w:eastAsia="Times New Roman" w:hint="default"/>
          <w:spacing w:val="-7"/>
        </w:rPr>
        <w:t> </w:t>
      </w:r>
      <w:r>
        <w:rPr/>
        <w:t>日本公司的创立大会暨第一次股东大会决定聘请立信会计师 事务所有限公司为公司报表审计及本公司首次公开发行股票并上市的审计机构。</w:t>
      </w:r>
    </w:p>
    <w:p>
      <w:pPr>
        <w:pStyle w:val="BodyText"/>
        <w:spacing w:line="312" w:lineRule="exact"/>
        <w:ind w:left="620" w:right="1785"/>
        <w:jc w:val="left"/>
      </w:pPr>
      <w:r>
        <w:rPr>
          <w:rFonts w:ascii="Times New Roman" w:hAnsi="Times New Roman" w:cs="Times New Roman" w:eastAsia="Times New Roman" w:hint="default"/>
        </w:rPr>
        <w:t>2010 </w:t>
      </w:r>
      <w:r>
        <w:rPr/>
        <w:t>年发生的年度财务报告审计费用为</w:t>
      </w:r>
      <w:r>
        <w:rPr>
          <w:spacing w:val="-59"/>
        </w:rPr>
        <w:t> </w:t>
      </w:r>
      <w:r>
        <w:rPr>
          <w:rFonts w:ascii="Times New Roman" w:hAnsi="Times New Roman" w:cs="Times New Roman" w:eastAsia="Times New Roman" w:hint="default"/>
        </w:rPr>
        <w:t>28 </w:t>
      </w:r>
      <w:r>
        <w:rPr/>
        <w:t>万元。 </w:t>
      </w:r>
      <w:r>
        <w:rPr>
          <w:spacing w:val="-3"/>
        </w:rPr>
        <w:t>经公司第一届董事会审计委员会事前审核及同意，董事会同意续聘立信会计</w:t>
      </w:r>
    </w:p>
    <w:p>
      <w:pPr>
        <w:pStyle w:val="BodyText"/>
        <w:spacing w:line="283" w:lineRule="exact"/>
        <w:ind w:right="0"/>
        <w:jc w:val="both"/>
      </w:pPr>
      <w:r>
        <w:rPr/>
        <w:t>师事务所（特殊普通合伙）为公司</w:t>
      </w:r>
      <w:r>
        <w:rPr>
          <w:spacing w:val="-60"/>
        </w:rPr>
        <w:t> </w:t>
      </w:r>
      <w:r>
        <w:rPr>
          <w:rFonts w:ascii="宋体" w:hAnsi="宋体" w:cs="宋体" w:eastAsia="宋体" w:hint="default"/>
        </w:rPr>
        <w:t>2011</w:t>
      </w:r>
      <w:r>
        <w:rPr>
          <w:rFonts w:ascii="宋体" w:hAnsi="宋体" w:cs="宋体" w:eastAsia="宋体" w:hint="default"/>
          <w:spacing w:val="-60"/>
        </w:rPr>
        <w:t> </w:t>
      </w:r>
      <w:r>
        <w:rPr/>
        <w:t>年度审计机构。</w:t>
      </w:r>
    </w:p>
    <w:p>
      <w:pPr>
        <w:spacing w:line="240" w:lineRule="auto" w:before="1"/>
        <w:rPr>
          <w:rFonts w:ascii="宋体" w:hAnsi="宋体" w:cs="宋体" w:eastAsia="宋体" w:hint="default"/>
          <w:sz w:val="26"/>
          <w:szCs w:val="26"/>
        </w:rPr>
      </w:pPr>
    </w:p>
    <w:p>
      <w:pPr>
        <w:pStyle w:val="BodyText"/>
        <w:spacing w:line="312" w:lineRule="exact"/>
        <w:ind w:left="620" w:right="1785" w:hanging="480"/>
        <w:jc w:val="left"/>
      </w:pPr>
      <w:r>
        <w:rPr/>
        <w:t>九、受监管部门处罚、通报批评、公开谴责等情况 </w:t>
      </w:r>
      <w:r>
        <w:rPr>
          <w:spacing w:val="-3"/>
        </w:rPr>
        <w:t>报告期内，公司及公司董事、监事、高级管理人员、公司控股股东、实际控</w:t>
      </w:r>
    </w:p>
    <w:p>
      <w:pPr>
        <w:pStyle w:val="BodyText"/>
        <w:spacing w:line="312" w:lineRule="exact"/>
        <w:ind w:right="1799"/>
        <w:jc w:val="both"/>
      </w:pPr>
      <w:r>
        <w:rPr>
          <w:spacing w:val="-3"/>
        </w:rPr>
        <w:t>制人不存在受有权机关调查、司法纪检部门采取强制措施、被移送司法机关或追</w:t>
      </w:r>
      <w:r>
        <w:rPr>
          <w:spacing w:val="-111"/>
        </w:rPr>
        <w:t> </w:t>
      </w:r>
      <w:r>
        <w:rPr>
          <w:spacing w:val="-111"/>
        </w:rPr>
      </w:r>
      <w:r>
        <w:rPr>
          <w:spacing w:val="-3"/>
        </w:rPr>
        <w:t>究刑事责任、中国证监会稽查、中国证监会行政处罚、证券市场禁入、认定为不</w:t>
      </w:r>
      <w:r>
        <w:rPr>
          <w:spacing w:val="-111"/>
        </w:rPr>
        <w:t> </w:t>
      </w:r>
      <w:r>
        <w:rPr>
          <w:spacing w:val="-111"/>
        </w:rPr>
      </w:r>
      <w:r>
        <w:rPr/>
        <w:t>适当人选被其他行政管理部门处罚及证券交易所公开谴责的情形。</w:t>
      </w:r>
    </w:p>
    <w:p>
      <w:pPr>
        <w:pStyle w:val="BodyText"/>
        <w:spacing w:line="624" w:lineRule="exact" w:before="62"/>
        <w:ind w:right="6006"/>
        <w:jc w:val="left"/>
      </w:pPr>
      <w:r>
        <w:rPr/>
        <w:t>十、报告期内，公司未发生公告事项。 十一、期后事项</w:t>
      </w:r>
    </w:p>
    <w:p>
      <w:pPr>
        <w:pStyle w:val="BodyText"/>
        <w:spacing w:line="220" w:lineRule="exact"/>
        <w:ind w:left="620" w:right="4190"/>
        <w:jc w:val="left"/>
      </w:pPr>
      <w:r>
        <w:rPr/>
        <w:t>日本地震对本公司业务的影响</w:t>
      </w:r>
    </w:p>
    <w:p>
      <w:pPr>
        <w:pStyle w:val="BodyText"/>
        <w:spacing w:line="321" w:lineRule="exact"/>
        <w:ind w:left="620" w:right="0"/>
        <w:jc w:val="left"/>
      </w:pPr>
      <w:r>
        <w:rPr>
          <w:spacing w:val="-4"/>
        </w:rPr>
        <w:t>（</w:t>
      </w:r>
      <w:r>
        <w:rPr>
          <w:rFonts w:ascii="Times New Roman" w:hAnsi="Times New Roman" w:cs="Times New Roman" w:eastAsia="Times New Roman" w:hint="default"/>
          <w:spacing w:val="-4"/>
        </w:rPr>
        <w:t>1</w:t>
      </w:r>
      <w:r>
        <w:rPr>
          <w:spacing w:val="-4"/>
        </w:rPr>
        <w:t>）包括日本子公司在内，公司对日业务占公司主营业务收入的</w:t>
      </w:r>
      <w:r>
        <w:rPr>
          <w:spacing w:val="-60"/>
        </w:rPr>
        <w:t> </w:t>
      </w:r>
      <w:r>
        <w:rPr>
          <w:rFonts w:ascii="Times New Roman" w:hAnsi="Times New Roman" w:cs="Times New Roman" w:eastAsia="Times New Roman" w:hint="default"/>
        </w:rPr>
        <w:t>10%</w:t>
      </w:r>
      <w:r>
        <w:rPr/>
        <w:t>左右。</w:t>
      </w:r>
    </w:p>
    <w:p>
      <w:pPr>
        <w:pStyle w:val="BodyText"/>
        <w:spacing w:line="312" w:lineRule="exact" w:before="20"/>
        <w:ind w:right="1791" w:firstLine="479"/>
        <w:jc w:val="left"/>
      </w:pPr>
      <w:r>
        <w:rPr/>
        <w:t>（</w:t>
      </w:r>
      <w:r>
        <w:rPr>
          <w:rFonts w:ascii="Times New Roman" w:hAnsi="Times New Roman" w:cs="Times New Roman" w:eastAsia="Times New Roman" w:hint="default"/>
        </w:rPr>
        <w:t>2</w:t>
      </w:r>
      <w:r>
        <w:rPr/>
        <w:t>）截至目前，公司对日业务合同履行情况正常，地震未对公司业务造成 影响。</w:t>
      </w:r>
    </w:p>
    <w:p>
      <w:pPr>
        <w:spacing w:after="0" w:line="312" w:lineRule="exact"/>
        <w:jc w:val="left"/>
        <w:sectPr>
          <w:pgSz w:w="11910" w:h="16840"/>
          <w:pgMar w:header="884" w:footer="1186" w:top="1140" w:bottom="1380" w:left="1660" w:right="0"/>
        </w:sectPr>
      </w:pPr>
    </w:p>
    <w:p>
      <w:pPr>
        <w:spacing w:line="240" w:lineRule="auto" w:before="8"/>
        <w:rPr>
          <w:rFonts w:ascii="宋体" w:hAnsi="宋体" w:cs="宋体" w:eastAsia="宋体" w:hint="default"/>
          <w:sz w:val="29"/>
          <w:szCs w:val="29"/>
        </w:rPr>
      </w:pPr>
    </w:p>
    <w:p>
      <w:pPr>
        <w:pStyle w:val="Heading1"/>
        <w:tabs>
          <w:tab w:pos="4130" w:val="left" w:leader="none"/>
        </w:tabs>
        <w:spacing w:line="460" w:lineRule="exact"/>
        <w:ind w:left="2682" w:right="0"/>
        <w:jc w:val="left"/>
        <w:rPr>
          <w:b w:val="0"/>
          <w:bCs w:val="0"/>
        </w:rPr>
      </w:pPr>
      <w:bookmarkStart w:name="_TOC_250003" w:id="5"/>
      <w:r>
        <w:rPr>
          <w:w w:val="95"/>
        </w:rPr>
        <w:t>第五节</w:t>
        <w:tab/>
      </w:r>
      <w:r>
        <w:rPr/>
        <w:t>股本变动及股东情况</w:t>
      </w:r>
      <w:bookmarkEnd w:id="5"/>
      <w:r>
        <w:rPr>
          <w:b w:val="0"/>
          <w:bCs w:val="0"/>
        </w:rPr>
      </w:r>
    </w:p>
    <w:p>
      <w:pPr>
        <w:spacing w:line="240" w:lineRule="auto" w:before="0"/>
        <w:rPr>
          <w:rFonts w:ascii="宋体" w:hAnsi="宋体" w:cs="宋体" w:eastAsia="宋体" w:hint="default"/>
          <w:b/>
          <w:bCs/>
          <w:sz w:val="36"/>
          <w:szCs w:val="36"/>
        </w:rPr>
      </w:pPr>
    </w:p>
    <w:p>
      <w:pPr>
        <w:pStyle w:val="BodyText"/>
        <w:spacing w:line="322" w:lineRule="exact" w:before="246"/>
        <w:ind w:left="880" w:right="0"/>
        <w:jc w:val="left"/>
      </w:pPr>
      <w:r>
        <w:rPr/>
        <w:t>一、股本变动情况（截至</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w:t>
      </w:r>
    </w:p>
    <w:p>
      <w:pPr>
        <w:pStyle w:val="BodyText"/>
        <w:spacing w:line="304" w:lineRule="exact"/>
        <w:ind w:left="880" w:right="0"/>
        <w:jc w:val="left"/>
      </w:pPr>
      <w:r>
        <w:rPr/>
        <w:t>（一）报告期内股份变动情况表（单位：股）</w:t>
      </w: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616"/>
        <w:gridCol w:w="1068"/>
        <w:gridCol w:w="764"/>
        <w:gridCol w:w="910"/>
        <w:gridCol w:w="910"/>
        <w:gridCol w:w="910"/>
        <w:gridCol w:w="912"/>
        <w:gridCol w:w="699"/>
        <w:gridCol w:w="1121"/>
        <w:gridCol w:w="910"/>
      </w:tblGrid>
      <w:tr>
        <w:trPr>
          <w:trHeight w:val="322" w:hRule="exact"/>
        </w:trPr>
        <w:tc>
          <w:tcPr>
            <w:tcW w:w="1616"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388"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340"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1123"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03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82"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1" w:hRule="exact"/>
        </w:trPr>
        <w:tc>
          <w:tcPr>
            <w:tcW w:w="1616" w:type="dxa"/>
            <w:vMerge w:val="restart"/>
            <w:tcBorders>
              <w:top w:val="nil" w:sz="6" w:space="0" w:color="auto"/>
              <w:left w:val="single" w:sz="4" w:space="0" w:color="000000"/>
              <w:right w:val="single" w:sz="4" w:space="0" w:color="000000"/>
            </w:tcBorders>
            <w:shd w:val="clear" w:color="auto" w:fill="DCDCDC"/>
          </w:tcPr>
          <w:p>
            <w:pPr/>
          </w:p>
        </w:tc>
        <w:tc>
          <w:tcPr>
            <w:tcW w:w="1068" w:type="dxa"/>
            <w:tcBorders>
              <w:top w:val="single" w:sz="4" w:space="0" w:color="000000"/>
              <w:left w:val="single" w:sz="4" w:space="0" w:color="000000"/>
              <w:bottom w:val="nil" w:sz="6" w:space="0" w:color="auto"/>
              <w:right w:val="single" w:sz="4" w:space="0" w:color="000000"/>
            </w:tcBorders>
            <w:shd w:val="clear" w:color="auto" w:fill="DCDCDC"/>
          </w:tcPr>
          <w:p>
            <w:pPr/>
          </w:p>
        </w:tc>
        <w:tc>
          <w:tcPr>
            <w:tcW w:w="764"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345" w:right="24" w:hanging="315"/>
              <w:jc w:val="left"/>
              <w:rPr>
                <w:rFonts w:ascii="宋体" w:hAnsi="宋体" w:cs="宋体" w:eastAsia="宋体" w:hint="default"/>
                <w:sz w:val="21"/>
                <w:szCs w:val="21"/>
              </w:rPr>
            </w:pPr>
            <w:r>
              <w:rPr>
                <w:rFonts w:ascii="宋体" w:hAnsi="宋体" w:cs="宋体" w:eastAsia="宋体" w:hint="default"/>
                <w:sz w:val="21"/>
                <w:szCs w:val="21"/>
              </w:rPr>
              <w:t>公积金转</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912" w:type="dxa"/>
            <w:tcBorders>
              <w:top w:val="single" w:sz="4" w:space="0" w:color="000000"/>
              <w:left w:val="single" w:sz="4" w:space="0" w:color="000000"/>
              <w:bottom w:val="nil" w:sz="6" w:space="0" w:color="auto"/>
              <w:right w:val="single" w:sz="4" w:space="0" w:color="000000"/>
            </w:tcBorders>
            <w:shd w:val="clear" w:color="auto" w:fill="DCDCDC"/>
          </w:tcPr>
          <w:p>
            <w:pPr/>
          </w:p>
        </w:tc>
        <w:tc>
          <w:tcPr>
            <w:tcW w:w="699" w:type="dxa"/>
            <w:tcBorders>
              <w:top w:val="single" w:sz="4" w:space="0" w:color="000000"/>
              <w:left w:val="single" w:sz="4" w:space="0" w:color="000000"/>
              <w:bottom w:val="nil" w:sz="6" w:space="0" w:color="auto"/>
              <w:right w:val="single" w:sz="4" w:space="0" w:color="000000"/>
            </w:tcBorders>
            <w:shd w:val="clear" w:color="auto" w:fill="DCDCDC"/>
          </w:tcPr>
          <w:p>
            <w:pPr/>
          </w:p>
        </w:tc>
        <w:tc>
          <w:tcPr>
            <w:tcW w:w="1121"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1" w:hRule="exact"/>
        </w:trPr>
        <w:tc>
          <w:tcPr>
            <w:tcW w:w="1616" w:type="dxa"/>
            <w:vMerge/>
            <w:tcBorders>
              <w:left w:val="single" w:sz="4" w:space="0" w:color="000000"/>
              <w:bottom w:val="nil" w:sz="6" w:space="0" w:color="auto"/>
              <w:right w:val="single" w:sz="4" w:space="0" w:color="000000"/>
            </w:tcBorders>
            <w:shd w:val="clear" w:color="auto" w:fill="DCDCDC"/>
          </w:tcPr>
          <w:p>
            <w:pPr/>
          </w:p>
        </w:tc>
        <w:tc>
          <w:tcPr>
            <w:tcW w:w="1068"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32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64"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16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240"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10" w:type="dxa"/>
            <w:vMerge/>
            <w:tcBorders>
              <w:left w:val="single" w:sz="4" w:space="0" w:color="000000"/>
              <w:right w:val="single" w:sz="4" w:space="0" w:color="000000"/>
            </w:tcBorders>
            <w:shd w:val="clear" w:color="auto" w:fill="DCDCDC"/>
          </w:tcPr>
          <w:p>
            <w:pPr/>
          </w:p>
        </w:tc>
        <w:tc>
          <w:tcPr>
            <w:tcW w:w="912"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24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99"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13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21"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34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237"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61" w:hRule="exact"/>
        </w:trPr>
        <w:tc>
          <w:tcPr>
            <w:tcW w:w="1616" w:type="dxa"/>
            <w:vMerge w:val="restart"/>
            <w:tcBorders>
              <w:top w:val="nil" w:sz="6" w:space="0" w:color="auto"/>
              <w:left w:val="single" w:sz="4" w:space="0" w:color="000000"/>
              <w:right w:val="single" w:sz="4" w:space="0" w:color="000000"/>
            </w:tcBorders>
            <w:shd w:val="clear" w:color="auto" w:fill="DCDCDC"/>
          </w:tcPr>
          <w:p>
            <w:pPr/>
          </w:p>
        </w:tc>
        <w:tc>
          <w:tcPr>
            <w:tcW w:w="1068" w:type="dxa"/>
            <w:vMerge/>
            <w:tcBorders>
              <w:left w:val="single" w:sz="4" w:space="0" w:color="000000"/>
              <w:bottom w:val="nil" w:sz="6" w:space="0" w:color="auto"/>
              <w:right w:val="single" w:sz="4" w:space="0" w:color="000000"/>
            </w:tcBorders>
            <w:shd w:val="clear" w:color="auto" w:fill="DCDCDC"/>
          </w:tcPr>
          <w:p>
            <w:pPr/>
          </w:p>
        </w:tc>
        <w:tc>
          <w:tcPr>
            <w:tcW w:w="764"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right w:val="single" w:sz="4" w:space="0" w:color="000000"/>
            </w:tcBorders>
            <w:shd w:val="clear" w:color="auto" w:fill="DCDCDC"/>
          </w:tcPr>
          <w:p>
            <w:pPr/>
          </w:p>
        </w:tc>
        <w:tc>
          <w:tcPr>
            <w:tcW w:w="912" w:type="dxa"/>
            <w:vMerge/>
            <w:tcBorders>
              <w:left w:val="single" w:sz="4" w:space="0" w:color="000000"/>
              <w:bottom w:val="nil" w:sz="6" w:space="0" w:color="auto"/>
              <w:right w:val="single" w:sz="4" w:space="0" w:color="000000"/>
            </w:tcBorders>
            <w:shd w:val="clear" w:color="auto" w:fill="DCDCDC"/>
          </w:tcPr>
          <w:p>
            <w:pPr/>
          </w:p>
        </w:tc>
        <w:tc>
          <w:tcPr>
            <w:tcW w:w="699" w:type="dxa"/>
            <w:vMerge/>
            <w:tcBorders>
              <w:left w:val="single" w:sz="4" w:space="0" w:color="000000"/>
              <w:bottom w:val="nil" w:sz="6" w:space="0" w:color="auto"/>
              <w:right w:val="single" w:sz="4" w:space="0" w:color="000000"/>
            </w:tcBorders>
            <w:shd w:val="clear" w:color="auto" w:fill="DCDCDC"/>
          </w:tcPr>
          <w:p>
            <w:pPr/>
          </w:p>
        </w:tc>
        <w:tc>
          <w:tcPr>
            <w:tcW w:w="1121"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1616" w:type="dxa"/>
            <w:vMerge/>
            <w:tcBorders>
              <w:left w:val="single" w:sz="4" w:space="0" w:color="000000"/>
              <w:bottom w:val="single" w:sz="4" w:space="0" w:color="000000"/>
              <w:right w:val="single" w:sz="4" w:space="0" w:color="000000"/>
            </w:tcBorders>
            <w:shd w:val="clear" w:color="auto" w:fill="DCDCDC"/>
          </w:tcPr>
          <w:p>
            <w:pPr/>
          </w:p>
        </w:tc>
        <w:tc>
          <w:tcPr>
            <w:tcW w:w="1068" w:type="dxa"/>
            <w:tcBorders>
              <w:top w:val="nil" w:sz="6" w:space="0" w:color="auto"/>
              <w:left w:val="single" w:sz="4" w:space="0" w:color="000000"/>
              <w:bottom w:val="single" w:sz="4" w:space="0" w:color="000000"/>
              <w:right w:val="single" w:sz="4" w:space="0" w:color="000000"/>
            </w:tcBorders>
            <w:shd w:val="clear" w:color="auto" w:fill="DCDCDC"/>
          </w:tcPr>
          <w:p>
            <w:pPr/>
          </w:p>
        </w:tc>
        <w:tc>
          <w:tcPr>
            <w:tcW w:w="764"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2" w:type="dxa"/>
            <w:tcBorders>
              <w:top w:val="nil" w:sz="6" w:space="0" w:color="auto"/>
              <w:left w:val="single" w:sz="4" w:space="0" w:color="000000"/>
              <w:bottom w:val="single" w:sz="4" w:space="0" w:color="000000"/>
              <w:right w:val="single" w:sz="4" w:space="0" w:color="000000"/>
            </w:tcBorders>
            <w:shd w:val="clear" w:color="auto" w:fill="DCDCDC"/>
          </w:tcPr>
          <w:p>
            <w:pPr/>
          </w:p>
        </w:tc>
        <w:tc>
          <w:tcPr>
            <w:tcW w:w="699" w:type="dxa"/>
            <w:tcBorders>
              <w:top w:val="nil" w:sz="6" w:space="0" w:color="auto"/>
              <w:left w:val="single" w:sz="4" w:space="0" w:color="000000"/>
              <w:bottom w:val="single" w:sz="4" w:space="0" w:color="000000"/>
              <w:right w:val="single" w:sz="4" w:space="0" w:color="000000"/>
            </w:tcBorders>
            <w:shd w:val="clear" w:color="auto" w:fill="DCDCDC"/>
          </w:tcPr>
          <w:p>
            <w:pPr/>
          </w:p>
        </w:tc>
        <w:tc>
          <w:tcPr>
            <w:tcW w:w="1121"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7"/>
              <w:jc w:val="left"/>
              <w:rPr>
                <w:rFonts w:ascii="宋体" w:hAnsi="宋体" w:cs="宋体" w:eastAsia="宋体" w:hint="default"/>
                <w:sz w:val="21"/>
                <w:szCs w:val="21"/>
              </w:rPr>
            </w:pPr>
            <w:r>
              <w:rPr>
                <w:rFonts w:ascii="宋体" w:hAnsi="宋体" w:cs="宋体" w:eastAsia="宋体" w:hint="default"/>
                <w:spacing w:val="-14"/>
                <w:w w:val="100"/>
                <w:sz w:val="21"/>
                <w:szCs w:val="21"/>
              </w:rPr>
              <w:t>一、有限售条件股</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份</w:t>
            </w:r>
          </w:p>
        </w:tc>
        <w:tc>
          <w:tcPr>
            <w:tcW w:w="106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85,724,482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85,724,482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100%</w:t>
            </w: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068" w:type="dxa"/>
            <w:tcBorders>
              <w:top w:val="single" w:sz="4" w:space="0" w:color="000000"/>
              <w:left w:val="single" w:sz="13" w:space="0" w:color="DCDCDC"/>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1"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068" w:type="dxa"/>
            <w:tcBorders>
              <w:top w:val="single" w:sz="4" w:space="0" w:color="000000"/>
              <w:left w:val="single" w:sz="13" w:space="0" w:color="DCDCDC"/>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06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69,670,000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81.27%</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69,670,000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81.27%</w:t>
            </w: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14" w:firstLine="105"/>
              <w:jc w:val="left"/>
              <w:rPr>
                <w:rFonts w:ascii="宋体" w:hAnsi="宋体" w:cs="宋体" w:eastAsia="宋体" w:hint="default"/>
                <w:sz w:val="21"/>
                <w:szCs w:val="21"/>
              </w:rPr>
            </w:pPr>
            <w:r>
              <w:rPr>
                <w:rFonts w:ascii="宋体" w:hAnsi="宋体" w:cs="宋体" w:eastAsia="宋体" w:hint="default"/>
                <w:sz w:val="21"/>
                <w:szCs w:val="21"/>
              </w:rPr>
              <w:t>其中：境内非国</w:t>
            </w:r>
            <w:r>
              <w:rPr>
                <w:rFonts w:ascii="宋体" w:hAnsi="宋体" w:cs="宋体" w:eastAsia="宋体" w:hint="default"/>
                <w:w w:val="100"/>
                <w:sz w:val="21"/>
                <w:szCs w:val="21"/>
              </w:rPr>
              <w:t> </w:t>
            </w:r>
            <w:r>
              <w:rPr>
                <w:rFonts w:ascii="宋体" w:hAnsi="宋体" w:cs="宋体" w:eastAsia="宋体" w:hint="default"/>
                <w:sz w:val="21"/>
                <w:szCs w:val="21"/>
              </w:rPr>
              <w:t>有法人持股</w:t>
            </w:r>
          </w:p>
        </w:tc>
        <w:tc>
          <w:tcPr>
            <w:tcW w:w="106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69,670,000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81.27%</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69,670,000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81.27%</w:t>
            </w: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538"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068" w:type="dxa"/>
            <w:tcBorders>
              <w:top w:val="single" w:sz="4" w:space="0" w:color="000000"/>
              <w:left w:val="single" w:sz="13" w:space="0" w:color="DCDCDC"/>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06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16,054,482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18.73%</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16,054,482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18.73%</w:t>
            </w: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14" w:firstLine="105"/>
              <w:jc w:val="left"/>
              <w:rPr>
                <w:rFonts w:ascii="宋体" w:hAnsi="宋体" w:cs="宋体" w:eastAsia="宋体" w:hint="default"/>
                <w:sz w:val="21"/>
                <w:szCs w:val="21"/>
              </w:rPr>
            </w:pPr>
            <w:r>
              <w:rPr>
                <w:rFonts w:ascii="宋体" w:hAnsi="宋体" w:cs="宋体" w:eastAsia="宋体" w:hint="default"/>
                <w:sz w:val="21"/>
                <w:szCs w:val="21"/>
              </w:rPr>
              <w:t>其中：境外法人</w:t>
            </w:r>
            <w:r>
              <w:rPr>
                <w:rFonts w:ascii="宋体" w:hAnsi="宋体" w:cs="宋体" w:eastAsia="宋体" w:hint="default"/>
                <w:w w:val="100"/>
                <w:sz w:val="21"/>
                <w:szCs w:val="21"/>
              </w:rPr>
              <w:t> </w:t>
            </w:r>
            <w:r>
              <w:rPr>
                <w:rFonts w:ascii="宋体" w:hAnsi="宋体" w:cs="宋体" w:eastAsia="宋体" w:hint="default"/>
                <w:sz w:val="21"/>
                <w:szCs w:val="21"/>
              </w:rPr>
              <w:t>持股</w:t>
            </w:r>
          </w:p>
        </w:tc>
        <w:tc>
          <w:tcPr>
            <w:tcW w:w="106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16,054,482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18.73%</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16,054,482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18.73%</w:t>
            </w:r>
          </w:p>
        </w:tc>
      </w:tr>
      <w:tr>
        <w:trPr>
          <w:trHeight w:val="636"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538"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068" w:type="dxa"/>
            <w:tcBorders>
              <w:top w:val="single" w:sz="4" w:space="0" w:color="000000"/>
              <w:left w:val="single" w:sz="13" w:space="0" w:color="DCDCDC"/>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9"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068" w:type="dxa"/>
            <w:tcBorders>
              <w:top w:val="single" w:sz="4" w:space="0" w:color="000000"/>
              <w:left w:val="single" w:sz="13" w:space="0" w:color="DCDCDC"/>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7"/>
              <w:jc w:val="left"/>
              <w:rPr>
                <w:rFonts w:ascii="宋体" w:hAnsi="宋体" w:cs="宋体" w:eastAsia="宋体" w:hint="default"/>
                <w:sz w:val="21"/>
                <w:szCs w:val="21"/>
              </w:rPr>
            </w:pPr>
            <w:r>
              <w:rPr>
                <w:rFonts w:ascii="宋体" w:hAnsi="宋体" w:cs="宋体" w:eastAsia="宋体" w:hint="default"/>
                <w:spacing w:val="-14"/>
                <w:w w:val="100"/>
                <w:sz w:val="21"/>
                <w:szCs w:val="21"/>
              </w:rPr>
              <w:t>二、无限售条件股</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份</w:t>
            </w:r>
          </w:p>
        </w:tc>
        <w:tc>
          <w:tcPr>
            <w:tcW w:w="1068" w:type="dxa"/>
            <w:tcBorders>
              <w:top w:val="single" w:sz="4" w:space="0" w:color="000000"/>
              <w:left w:val="single" w:sz="13" w:space="0" w:color="DCDCDC"/>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068" w:type="dxa"/>
            <w:tcBorders>
              <w:top w:val="single" w:sz="4" w:space="0" w:color="000000"/>
              <w:left w:val="single" w:sz="13" w:space="0" w:color="DCDCDC"/>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auto"/>
              <w:ind w:left="11" w:right="14"/>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w:t>
            </w:r>
            <w:r>
              <w:rPr>
                <w:rFonts w:ascii="宋体" w:hAnsi="宋体" w:cs="宋体" w:eastAsia="宋体" w:hint="default"/>
                <w:w w:val="100"/>
                <w:sz w:val="21"/>
                <w:szCs w:val="21"/>
              </w:rPr>
              <w:t> </w:t>
            </w:r>
            <w:r>
              <w:rPr>
                <w:rFonts w:ascii="宋体" w:hAnsi="宋体" w:cs="宋体" w:eastAsia="宋体" w:hint="default"/>
                <w:sz w:val="21"/>
                <w:szCs w:val="21"/>
              </w:rPr>
              <w:t>资股</w:t>
            </w:r>
          </w:p>
        </w:tc>
        <w:tc>
          <w:tcPr>
            <w:tcW w:w="1068" w:type="dxa"/>
            <w:tcBorders>
              <w:top w:val="single" w:sz="4" w:space="0" w:color="000000"/>
              <w:left w:val="single" w:sz="13" w:space="0" w:color="DCDCDC"/>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auto"/>
              <w:ind w:left="11" w:right="14"/>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w:t>
            </w:r>
            <w:r>
              <w:rPr>
                <w:rFonts w:ascii="宋体" w:hAnsi="宋体" w:cs="宋体" w:eastAsia="宋体" w:hint="default"/>
                <w:w w:val="100"/>
                <w:sz w:val="21"/>
                <w:szCs w:val="21"/>
              </w:rPr>
              <w:t> </w:t>
            </w:r>
            <w:r>
              <w:rPr>
                <w:rFonts w:ascii="宋体" w:hAnsi="宋体" w:cs="宋体" w:eastAsia="宋体" w:hint="default"/>
                <w:sz w:val="21"/>
                <w:szCs w:val="21"/>
              </w:rPr>
              <w:t>资股</w:t>
            </w:r>
          </w:p>
        </w:tc>
        <w:tc>
          <w:tcPr>
            <w:tcW w:w="1068" w:type="dxa"/>
            <w:tcBorders>
              <w:top w:val="single" w:sz="4" w:space="0" w:color="000000"/>
              <w:left w:val="single" w:sz="13" w:space="0" w:color="DCDCDC"/>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1"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068" w:type="dxa"/>
            <w:tcBorders>
              <w:top w:val="single" w:sz="4" w:space="0" w:color="000000"/>
              <w:left w:val="single" w:sz="13" w:space="0" w:color="DCDCDC"/>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06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85,724,482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100%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85,724,482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before="26"/>
        <w:ind w:left="880" w:right="0"/>
        <w:jc w:val="left"/>
      </w:pPr>
      <w:r>
        <w:rPr/>
        <w:t>（二）报告期内限售股份变动情况表</w:t>
      </w: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376"/>
        <w:gridCol w:w="1417"/>
        <w:gridCol w:w="1404"/>
        <w:gridCol w:w="1404"/>
        <w:gridCol w:w="1404"/>
        <w:gridCol w:w="1405"/>
        <w:gridCol w:w="1392"/>
      </w:tblGrid>
      <w:tr>
        <w:trPr>
          <w:trHeight w:val="161" w:hRule="exact"/>
        </w:trPr>
        <w:tc>
          <w:tcPr>
            <w:tcW w:w="1376" w:type="dxa"/>
            <w:tcBorders>
              <w:top w:val="single" w:sz="4" w:space="0" w:color="000000"/>
              <w:left w:val="single" w:sz="4" w:space="0" w:color="000000"/>
              <w:bottom w:val="nil" w:sz="6" w:space="0" w:color="auto"/>
              <w:right w:val="single" w:sz="4" w:space="0" w:color="000000"/>
            </w:tcBorders>
            <w:shd w:val="clear" w:color="auto" w:fill="DCDCDC"/>
          </w:tcPr>
          <w:p>
            <w:pPr/>
          </w:p>
        </w:tc>
        <w:tc>
          <w:tcPr>
            <w:tcW w:w="1417" w:type="dxa"/>
            <w:tcBorders>
              <w:top w:val="single" w:sz="4" w:space="0" w:color="000000"/>
              <w:left w:val="single" w:sz="4" w:space="0" w:color="000000"/>
              <w:bottom w:val="nil" w:sz="6" w:space="0" w:color="auto"/>
              <w:right w:val="single" w:sz="4" w:space="0" w:color="000000"/>
            </w:tcBorders>
            <w:shd w:val="clear" w:color="auto" w:fill="DCDCDC"/>
          </w:tcPr>
          <w:p>
            <w:pPr/>
          </w:p>
        </w:tc>
        <w:tc>
          <w:tcPr>
            <w:tcW w:w="1404"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487" w:right="62" w:hanging="420"/>
              <w:jc w:val="left"/>
              <w:rPr>
                <w:rFonts w:ascii="宋体" w:hAnsi="宋体" w:cs="宋体" w:eastAsia="宋体" w:hint="default"/>
                <w:sz w:val="21"/>
                <w:szCs w:val="21"/>
              </w:rPr>
            </w:pPr>
            <w:r>
              <w:rPr>
                <w:rFonts w:ascii="宋体" w:hAnsi="宋体" w:cs="宋体" w:eastAsia="宋体" w:hint="default"/>
                <w:sz w:val="21"/>
                <w:szCs w:val="21"/>
              </w:rPr>
              <w:t>本年解除限售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404"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487" w:right="63" w:hanging="420"/>
              <w:jc w:val="left"/>
              <w:rPr>
                <w:rFonts w:ascii="宋体" w:hAnsi="宋体" w:cs="宋体" w:eastAsia="宋体" w:hint="default"/>
                <w:sz w:val="21"/>
                <w:szCs w:val="21"/>
              </w:rPr>
            </w:pPr>
            <w:r>
              <w:rPr>
                <w:rFonts w:ascii="宋体" w:hAnsi="宋体" w:cs="宋体" w:eastAsia="宋体" w:hint="default"/>
                <w:sz w:val="21"/>
                <w:szCs w:val="21"/>
              </w:rPr>
              <w:t>本年增加限售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404" w:type="dxa"/>
            <w:tcBorders>
              <w:top w:val="single" w:sz="4" w:space="0" w:color="000000"/>
              <w:left w:val="single" w:sz="4" w:space="0" w:color="000000"/>
              <w:bottom w:val="nil" w:sz="6" w:space="0" w:color="auto"/>
              <w:right w:val="single" w:sz="4" w:space="0" w:color="000000"/>
            </w:tcBorders>
            <w:shd w:val="clear" w:color="auto" w:fill="DCDCDC"/>
          </w:tcPr>
          <w:p>
            <w:pPr/>
          </w:p>
        </w:tc>
        <w:tc>
          <w:tcPr>
            <w:tcW w:w="1405" w:type="dxa"/>
            <w:tcBorders>
              <w:top w:val="single" w:sz="4" w:space="0" w:color="000000"/>
              <w:left w:val="single" w:sz="4" w:space="0" w:color="000000"/>
              <w:bottom w:val="nil" w:sz="6" w:space="0" w:color="auto"/>
              <w:right w:val="single" w:sz="4" w:space="0" w:color="000000"/>
            </w:tcBorders>
            <w:shd w:val="clear" w:color="auto" w:fill="DCDCDC"/>
          </w:tcPr>
          <w:p>
            <w:pPr/>
          </w:p>
        </w:tc>
        <w:tc>
          <w:tcPr>
            <w:tcW w:w="1392"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37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26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1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79" w:right="0"/>
              <w:jc w:val="left"/>
              <w:rPr>
                <w:rFonts w:ascii="宋体" w:hAnsi="宋体" w:cs="宋体" w:eastAsia="宋体" w:hint="default"/>
                <w:sz w:val="21"/>
                <w:szCs w:val="21"/>
              </w:rPr>
            </w:pPr>
            <w:r>
              <w:rPr>
                <w:rFonts w:ascii="宋体" w:hAnsi="宋体" w:cs="宋体" w:eastAsia="宋体" w:hint="default"/>
                <w:sz w:val="21"/>
                <w:szCs w:val="21"/>
              </w:rPr>
              <w:t>年初限售股数</w:t>
            </w:r>
          </w:p>
        </w:tc>
        <w:tc>
          <w:tcPr>
            <w:tcW w:w="1404" w:type="dxa"/>
            <w:vMerge/>
            <w:tcBorders>
              <w:left w:val="single" w:sz="4" w:space="0" w:color="000000"/>
              <w:right w:val="single" w:sz="4" w:space="0" w:color="000000"/>
            </w:tcBorders>
            <w:shd w:val="clear" w:color="auto" w:fill="DCDCDC"/>
          </w:tcPr>
          <w:p>
            <w:pPr/>
          </w:p>
        </w:tc>
        <w:tc>
          <w:tcPr>
            <w:tcW w:w="1404" w:type="dxa"/>
            <w:vMerge/>
            <w:tcBorders>
              <w:left w:val="single" w:sz="4" w:space="0" w:color="000000"/>
              <w:right w:val="single" w:sz="4" w:space="0" w:color="000000"/>
            </w:tcBorders>
            <w:shd w:val="clear" w:color="auto" w:fill="DCDCDC"/>
          </w:tcPr>
          <w:p>
            <w:pPr/>
          </w:p>
        </w:tc>
        <w:tc>
          <w:tcPr>
            <w:tcW w:w="140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67" w:right="0"/>
              <w:jc w:val="left"/>
              <w:rPr>
                <w:rFonts w:ascii="宋体" w:hAnsi="宋体" w:cs="宋体" w:eastAsia="宋体" w:hint="default"/>
                <w:sz w:val="21"/>
                <w:szCs w:val="21"/>
              </w:rPr>
            </w:pPr>
            <w:r>
              <w:rPr>
                <w:rFonts w:ascii="宋体" w:hAnsi="宋体" w:cs="宋体" w:eastAsia="宋体" w:hint="default"/>
                <w:sz w:val="21"/>
                <w:szCs w:val="21"/>
              </w:rPr>
              <w:t>年末限售股数</w:t>
            </w:r>
          </w:p>
        </w:tc>
        <w:tc>
          <w:tcPr>
            <w:tcW w:w="140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39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14"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161" w:hRule="exact"/>
        </w:trPr>
        <w:tc>
          <w:tcPr>
            <w:tcW w:w="1376" w:type="dxa"/>
            <w:tcBorders>
              <w:top w:val="nil" w:sz="6" w:space="0" w:color="auto"/>
              <w:left w:val="single" w:sz="4" w:space="0" w:color="000000"/>
              <w:bottom w:val="single" w:sz="4" w:space="0" w:color="000000"/>
              <w:right w:val="single" w:sz="4" w:space="0" w:color="000000"/>
            </w:tcBorders>
            <w:shd w:val="clear" w:color="auto" w:fill="DCDCDC"/>
          </w:tcPr>
          <w:p>
            <w:pPr/>
          </w:p>
        </w:tc>
        <w:tc>
          <w:tcPr>
            <w:tcW w:w="1417" w:type="dxa"/>
            <w:tcBorders>
              <w:top w:val="nil" w:sz="6" w:space="0" w:color="auto"/>
              <w:left w:val="single" w:sz="4" w:space="0" w:color="000000"/>
              <w:bottom w:val="single" w:sz="4" w:space="0" w:color="000000"/>
              <w:right w:val="single" w:sz="4" w:space="0" w:color="000000"/>
            </w:tcBorders>
            <w:shd w:val="clear" w:color="auto" w:fill="DCDCDC"/>
          </w:tcPr>
          <w:p>
            <w:pPr/>
          </w:p>
        </w:tc>
        <w:tc>
          <w:tcPr>
            <w:tcW w:w="1404" w:type="dxa"/>
            <w:vMerge/>
            <w:tcBorders>
              <w:left w:val="single" w:sz="4" w:space="0" w:color="000000"/>
              <w:bottom w:val="single" w:sz="4" w:space="0" w:color="000000"/>
              <w:right w:val="single" w:sz="4" w:space="0" w:color="000000"/>
            </w:tcBorders>
            <w:shd w:val="clear" w:color="auto" w:fill="DCDCDC"/>
          </w:tcPr>
          <w:p>
            <w:pPr/>
          </w:p>
        </w:tc>
        <w:tc>
          <w:tcPr>
            <w:tcW w:w="1404" w:type="dxa"/>
            <w:vMerge/>
            <w:tcBorders>
              <w:left w:val="single" w:sz="4" w:space="0" w:color="000000"/>
              <w:bottom w:val="single" w:sz="4" w:space="0" w:color="000000"/>
              <w:right w:val="single" w:sz="4" w:space="0" w:color="000000"/>
            </w:tcBorders>
            <w:shd w:val="clear" w:color="auto" w:fill="DCDCDC"/>
          </w:tcPr>
          <w:p>
            <w:pPr/>
          </w:p>
        </w:tc>
        <w:tc>
          <w:tcPr>
            <w:tcW w:w="1404" w:type="dxa"/>
            <w:tcBorders>
              <w:top w:val="nil" w:sz="6" w:space="0" w:color="auto"/>
              <w:left w:val="single" w:sz="4" w:space="0" w:color="000000"/>
              <w:bottom w:val="single" w:sz="4" w:space="0" w:color="000000"/>
              <w:right w:val="single" w:sz="4" w:space="0" w:color="000000"/>
            </w:tcBorders>
            <w:shd w:val="clear" w:color="auto" w:fill="DCDCDC"/>
          </w:tcPr>
          <w:p>
            <w:pPr/>
          </w:p>
        </w:tc>
        <w:tc>
          <w:tcPr>
            <w:tcW w:w="1405" w:type="dxa"/>
            <w:tcBorders>
              <w:top w:val="nil" w:sz="6" w:space="0" w:color="auto"/>
              <w:left w:val="single" w:sz="4" w:space="0" w:color="000000"/>
              <w:bottom w:val="single" w:sz="4" w:space="0" w:color="000000"/>
              <w:right w:val="single" w:sz="4" w:space="0" w:color="000000"/>
            </w:tcBorders>
            <w:shd w:val="clear" w:color="auto" w:fill="DCDCDC"/>
          </w:tcPr>
          <w:p>
            <w:pPr/>
          </w:p>
        </w:tc>
        <w:tc>
          <w:tcPr>
            <w:tcW w:w="1392"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161" w:hRule="exact"/>
        </w:trPr>
        <w:tc>
          <w:tcPr>
            <w:tcW w:w="1376"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50" w:right="51"/>
              <w:jc w:val="left"/>
              <w:rPr>
                <w:rFonts w:ascii="宋体" w:hAnsi="宋体" w:cs="宋体" w:eastAsia="宋体" w:hint="default"/>
                <w:sz w:val="21"/>
                <w:szCs w:val="21"/>
              </w:rPr>
            </w:pPr>
            <w:r>
              <w:rPr>
                <w:rFonts w:ascii="宋体" w:hAnsi="宋体" w:cs="宋体" w:eastAsia="宋体" w:hint="default"/>
                <w:sz w:val="21"/>
                <w:szCs w:val="21"/>
              </w:rPr>
              <w:t>上海迪宣投资</w:t>
            </w:r>
            <w:r>
              <w:rPr>
                <w:rFonts w:ascii="宋体" w:hAnsi="宋体" w:cs="宋体" w:eastAsia="宋体" w:hint="default"/>
                <w:w w:val="100"/>
                <w:sz w:val="21"/>
                <w:szCs w:val="21"/>
              </w:rPr>
              <w:t> </w:t>
            </w:r>
            <w:r>
              <w:rPr>
                <w:rFonts w:ascii="宋体" w:hAnsi="宋体" w:cs="宋体" w:eastAsia="宋体" w:hint="default"/>
                <w:sz w:val="21"/>
                <w:szCs w:val="21"/>
              </w:rPr>
              <w:t>管理有限公司</w:t>
            </w:r>
          </w:p>
        </w:tc>
        <w:tc>
          <w:tcPr>
            <w:tcW w:w="1417" w:type="dxa"/>
            <w:vMerge w:val="restart"/>
            <w:tcBorders>
              <w:top w:val="single" w:sz="4" w:space="0" w:color="000000"/>
              <w:left w:val="single" w:sz="13" w:space="0" w:color="DCDCDC"/>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5" w:right="0"/>
              <w:jc w:val="left"/>
              <w:rPr>
                <w:rFonts w:ascii="Times New Roman" w:hAnsi="Times New Roman" w:cs="Times New Roman" w:eastAsia="Times New Roman" w:hint="default"/>
                <w:sz w:val="21"/>
                <w:szCs w:val="21"/>
              </w:rPr>
            </w:pPr>
            <w:r>
              <w:rPr>
                <w:rFonts w:ascii="Times New Roman"/>
                <w:sz w:val="21"/>
              </w:rPr>
              <w:t>43,350,000</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404" w:type="dxa"/>
            <w:vMerge w:val="restart"/>
            <w:tcBorders>
              <w:top w:val="single" w:sz="4" w:space="0" w:color="000000"/>
              <w:left w:val="single" w:sz="4" w:space="0" w:color="000000"/>
              <w:right w:val="single" w:sz="4" w:space="0" w:color="000000"/>
            </w:tcBorders>
          </w:tcPr>
          <w:p>
            <w:pPr/>
          </w:p>
        </w:tc>
        <w:tc>
          <w:tcPr>
            <w:tcW w:w="1404" w:type="dxa"/>
            <w:vMerge w:val="restart"/>
            <w:tcBorders>
              <w:top w:val="single" w:sz="4" w:space="0" w:color="000000"/>
              <w:left w:val="single" w:sz="4" w:space="0" w:color="000000"/>
              <w:right w:val="single" w:sz="10" w:space="0" w:color="DCDCDC"/>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5" w:right="0"/>
              <w:jc w:val="left"/>
              <w:rPr>
                <w:rFonts w:ascii="Times New Roman" w:hAnsi="Times New Roman" w:cs="Times New Roman" w:eastAsia="Times New Roman" w:hint="default"/>
                <w:sz w:val="21"/>
                <w:szCs w:val="21"/>
              </w:rPr>
            </w:pPr>
            <w:r>
              <w:rPr>
                <w:rFonts w:ascii="Times New Roman"/>
                <w:sz w:val="21"/>
              </w:rPr>
              <w:t>43,350,000</w:t>
            </w:r>
          </w:p>
        </w:tc>
        <w:tc>
          <w:tcPr>
            <w:tcW w:w="1405" w:type="dxa"/>
            <w:tcBorders>
              <w:top w:val="single" w:sz="4" w:space="0" w:color="000000"/>
              <w:left w:val="single" w:sz="4" w:space="0" w:color="000000"/>
              <w:bottom w:val="nil" w:sz="6" w:space="0" w:color="auto"/>
              <w:right w:val="single" w:sz="4" w:space="0" w:color="000000"/>
            </w:tcBorders>
            <w:shd w:val="clear" w:color="auto" w:fill="DCDCDC"/>
          </w:tcPr>
          <w:p>
            <w:pPr/>
          </w:p>
        </w:tc>
        <w:tc>
          <w:tcPr>
            <w:tcW w:w="1392"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376" w:type="dxa"/>
            <w:vMerge/>
            <w:tcBorders>
              <w:left w:val="single" w:sz="4" w:space="0" w:color="000000"/>
              <w:right w:val="single" w:sz="4" w:space="0" w:color="000000"/>
            </w:tcBorders>
            <w:shd w:val="clear" w:color="auto" w:fill="DCDCDC"/>
          </w:tcPr>
          <w:p>
            <w:pPr/>
          </w:p>
        </w:tc>
        <w:tc>
          <w:tcPr>
            <w:tcW w:w="1417" w:type="dxa"/>
            <w:vMerge/>
            <w:tcBorders>
              <w:left w:val="single" w:sz="13" w:space="0" w:color="DCDCDC"/>
              <w:right w:val="single" w:sz="4" w:space="0" w:color="000000"/>
            </w:tcBorders>
          </w:tcPr>
          <w:p>
            <w:pPr/>
          </w:p>
        </w:tc>
        <w:tc>
          <w:tcPr>
            <w:tcW w:w="1404" w:type="dxa"/>
            <w:vMerge/>
            <w:tcBorders>
              <w:left w:val="single" w:sz="4" w:space="0" w:color="000000"/>
              <w:right w:val="single" w:sz="4" w:space="0" w:color="000000"/>
            </w:tcBorders>
          </w:tcPr>
          <w:p>
            <w:pPr/>
          </w:p>
        </w:tc>
        <w:tc>
          <w:tcPr>
            <w:tcW w:w="1404" w:type="dxa"/>
            <w:vMerge/>
            <w:tcBorders>
              <w:left w:val="single" w:sz="4" w:space="0" w:color="000000"/>
              <w:right w:val="single" w:sz="4" w:space="0" w:color="000000"/>
            </w:tcBorders>
          </w:tcPr>
          <w:p>
            <w:pPr/>
          </w:p>
        </w:tc>
        <w:tc>
          <w:tcPr>
            <w:tcW w:w="1404" w:type="dxa"/>
            <w:vMerge/>
            <w:tcBorders>
              <w:left w:val="single" w:sz="4" w:space="0" w:color="000000"/>
              <w:right w:val="single" w:sz="10" w:space="0" w:color="DCDCDC"/>
            </w:tcBorders>
          </w:tcPr>
          <w:p>
            <w:pPr/>
          </w:p>
        </w:tc>
        <w:tc>
          <w:tcPr>
            <w:tcW w:w="140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39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14"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161" w:hRule="exact"/>
        </w:trPr>
        <w:tc>
          <w:tcPr>
            <w:tcW w:w="1376" w:type="dxa"/>
            <w:vMerge/>
            <w:tcBorders>
              <w:left w:val="single" w:sz="4" w:space="0" w:color="000000"/>
              <w:bottom w:val="single" w:sz="4" w:space="0" w:color="000000"/>
              <w:right w:val="single" w:sz="4" w:space="0" w:color="000000"/>
            </w:tcBorders>
            <w:shd w:val="clear" w:color="auto" w:fill="DCDCDC"/>
          </w:tcPr>
          <w:p>
            <w:pPr/>
          </w:p>
        </w:tc>
        <w:tc>
          <w:tcPr>
            <w:tcW w:w="1417" w:type="dxa"/>
            <w:vMerge/>
            <w:tcBorders>
              <w:left w:val="single" w:sz="13" w:space="0" w:color="DCDCDC"/>
              <w:bottom w:val="single" w:sz="4" w:space="0" w:color="000000"/>
              <w:right w:val="single" w:sz="4" w:space="0" w:color="000000"/>
            </w:tcBorders>
          </w:tcPr>
          <w:p>
            <w:pPr/>
          </w:p>
        </w:tc>
        <w:tc>
          <w:tcPr>
            <w:tcW w:w="1404" w:type="dxa"/>
            <w:vMerge/>
            <w:tcBorders>
              <w:left w:val="single" w:sz="4" w:space="0" w:color="000000"/>
              <w:bottom w:val="single" w:sz="4" w:space="0" w:color="000000"/>
              <w:right w:val="single" w:sz="4" w:space="0" w:color="000000"/>
            </w:tcBorders>
          </w:tcPr>
          <w:p>
            <w:pPr/>
          </w:p>
        </w:tc>
        <w:tc>
          <w:tcPr>
            <w:tcW w:w="1404" w:type="dxa"/>
            <w:vMerge/>
            <w:tcBorders>
              <w:left w:val="single" w:sz="4" w:space="0" w:color="000000"/>
              <w:bottom w:val="single" w:sz="4" w:space="0" w:color="000000"/>
              <w:right w:val="single" w:sz="4" w:space="0" w:color="000000"/>
            </w:tcBorders>
          </w:tcPr>
          <w:p>
            <w:pPr/>
          </w:p>
        </w:tc>
        <w:tc>
          <w:tcPr>
            <w:tcW w:w="1404" w:type="dxa"/>
            <w:vMerge/>
            <w:tcBorders>
              <w:left w:val="single" w:sz="4" w:space="0" w:color="000000"/>
              <w:bottom w:val="single" w:sz="4" w:space="0" w:color="000000"/>
              <w:right w:val="single" w:sz="10" w:space="0" w:color="DCDCDC"/>
            </w:tcBorders>
          </w:tcPr>
          <w:p>
            <w:pPr/>
          </w:p>
        </w:tc>
        <w:tc>
          <w:tcPr>
            <w:tcW w:w="1405" w:type="dxa"/>
            <w:tcBorders>
              <w:top w:val="nil" w:sz="6" w:space="0" w:color="auto"/>
              <w:left w:val="single" w:sz="4" w:space="0" w:color="000000"/>
              <w:bottom w:val="single" w:sz="4" w:space="0" w:color="000000"/>
              <w:right w:val="single" w:sz="4" w:space="0" w:color="000000"/>
            </w:tcBorders>
            <w:shd w:val="clear" w:color="auto" w:fill="DCDCDC"/>
          </w:tcPr>
          <w:p>
            <w:pPr/>
          </w:p>
        </w:tc>
        <w:tc>
          <w:tcPr>
            <w:tcW w:w="1392"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161" w:hRule="exact"/>
        </w:trPr>
        <w:tc>
          <w:tcPr>
            <w:tcW w:w="1376"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7" w:right="-10"/>
              <w:jc w:val="left"/>
              <w:rPr>
                <w:rFonts w:ascii="宋体" w:hAnsi="宋体" w:cs="宋体" w:eastAsia="宋体" w:hint="default"/>
                <w:sz w:val="21"/>
                <w:szCs w:val="21"/>
              </w:rPr>
            </w:pPr>
            <w:r>
              <w:rPr>
                <w:rFonts w:ascii="宋体" w:hAnsi="宋体" w:cs="宋体" w:eastAsia="宋体" w:hint="default"/>
                <w:spacing w:val="15"/>
                <w:sz w:val="21"/>
                <w:szCs w:val="21"/>
              </w:rPr>
              <w:t>上海得逸投资</w:t>
            </w:r>
            <w:r>
              <w:rPr>
                <w:rFonts w:ascii="宋体" w:hAnsi="宋体" w:cs="宋体" w:eastAsia="宋体" w:hint="default"/>
                <w:spacing w:val="-92"/>
                <w:sz w:val="21"/>
                <w:szCs w:val="21"/>
              </w:rPr>
              <w:t> </w:t>
            </w:r>
            <w:r>
              <w:rPr>
                <w:rFonts w:ascii="宋体" w:hAnsi="宋体" w:cs="宋体" w:eastAsia="宋体" w:hint="default"/>
                <w:sz w:val="21"/>
                <w:szCs w:val="21"/>
              </w:rPr>
              <w:t>管理有限公司</w:t>
            </w:r>
          </w:p>
        </w:tc>
        <w:tc>
          <w:tcPr>
            <w:tcW w:w="1417" w:type="dxa"/>
            <w:vMerge w:val="restart"/>
            <w:tcBorders>
              <w:top w:val="single" w:sz="4" w:space="0" w:color="000000"/>
              <w:left w:val="single" w:sz="13" w:space="0" w:color="DCDCDC"/>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5" w:right="0"/>
              <w:jc w:val="left"/>
              <w:rPr>
                <w:rFonts w:ascii="Times New Roman" w:hAnsi="Times New Roman" w:cs="Times New Roman" w:eastAsia="Times New Roman" w:hint="default"/>
                <w:sz w:val="21"/>
                <w:szCs w:val="21"/>
              </w:rPr>
            </w:pPr>
            <w:r>
              <w:rPr>
                <w:rFonts w:ascii="Times New Roman"/>
                <w:sz w:val="21"/>
              </w:rPr>
              <w:t>10,400,000</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404" w:type="dxa"/>
            <w:vMerge w:val="restart"/>
            <w:tcBorders>
              <w:top w:val="single" w:sz="4" w:space="0" w:color="000000"/>
              <w:left w:val="single" w:sz="4" w:space="0" w:color="000000"/>
              <w:right w:val="single" w:sz="4" w:space="0" w:color="000000"/>
            </w:tcBorders>
          </w:tcPr>
          <w:p>
            <w:pPr/>
          </w:p>
        </w:tc>
        <w:tc>
          <w:tcPr>
            <w:tcW w:w="1404" w:type="dxa"/>
            <w:vMerge w:val="restart"/>
            <w:tcBorders>
              <w:top w:val="single" w:sz="4" w:space="0" w:color="000000"/>
              <w:left w:val="single" w:sz="4" w:space="0" w:color="000000"/>
              <w:right w:val="single" w:sz="10" w:space="0" w:color="DCDCDC"/>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5" w:right="0"/>
              <w:jc w:val="left"/>
              <w:rPr>
                <w:rFonts w:ascii="Times New Roman" w:hAnsi="Times New Roman" w:cs="Times New Roman" w:eastAsia="Times New Roman" w:hint="default"/>
                <w:sz w:val="21"/>
                <w:szCs w:val="21"/>
              </w:rPr>
            </w:pPr>
            <w:r>
              <w:rPr>
                <w:rFonts w:ascii="Times New Roman"/>
                <w:sz w:val="21"/>
              </w:rPr>
              <w:t>10,400,000</w:t>
            </w:r>
          </w:p>
        </w:tc>
        <w:tc>
          <w:tcPr>
            <w:tcW w:w="1405" w:type="dxa"/>
            <w:tcBorders>
              <w:top w:val="single" w:sz="4" w:space="0" w:color="000000"/>
              <w:left w:val="single" w:sz="4" w:space="0" w:color="000000"/>
              <w:bottom w:val="nil" w:sz="6" w:space="0" w:color="auto"/>
              <w:right w:val="single" w:sz="4" w:space="0" w:color="000000"/>
            </w:tcBorders>
            <w:shd w:val="clear" w:color="auto" w:fill="DCDCDC"/>
          </w:tcPr>
          <w:p>
            <w:pPr/>
          </w:p>
        </w:tc>
        <w:tc>
          <w:tcPr>
            <w:tcW w:w="1392"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376" w:type="dxa"/>
            <w:vMerge/>
            <w:tcBorders>
              <w:left w:val="single" w:sz="4" w:space="0" w:color="000000"/>
              <w:right w:val="single" w:sz="4" w:space="0" w:color="000000"/>
            </w:tcBorders>
            <w:shd w:val="clear" w:color="auto" w:fill="DCDCDC"/>
          </w:tcPr>
          <w:p>
            <w:pPr/>
          </w:p>
        </w:tc>
        <w:tc>
          <w:tcPr>
            <w:tcW w:w="1417" w:type="dxa"/>
            <w:vMerge/>
            <w:tcBorders>
              <w:left w:val="single" w:sz="13" w:space="0" w:color="DCDCDC"/>
              <w:right w:val="single" w:sz="4" w:space="0" w:color="000000"/>
            </w:tcBorders>
          </w:tcPr>
          <w:p>
            <w:pPr/>
          </w:p>
        </w:tc>
        <w:tc>
          <w:tcPr>
            <w:tcW w:w="1404" w:type="dxa"/>
            <w:vMerge/>
            <w:tcBorders>
              <w:left w:val="single" w:sz="4" w:space="0" w:color="000000"/>
              <w:right w:val="single" w:sz="4" w:space="0" w:color="000000"/>
            </w:tcBorders>
          </w:tcPr>
          <w:p>
            <w:pPr/>
          </w:p>
        </w:tc>
        <w:tc>
          <w:tcPr>
            <w:tcW w:w="1404" w:type="dxa"/>
            <w:vMerge/>
            <w:tcBorders>
              <w:left w:val="single" w:sz="4" w:space="0" w:color="000000"/>
              <w:right w:val="single" w:sz="4" w:space="0" w:color="000000"/>
            </w:tcBorders>
          </w:tcPr>
          <w:p>
            <w:pPr/>
          </w:p>
        </w:tc>
        <w:tc>
          <w:tcPr>
            <w:tcW w:w="1404" w:type="dxa"/>
            <w:vMerge/>
            <w:tcBorders>
              <w:left w:val="single" w:sz="4" w:space="0" w:color="000000"/>
              <w:right w:val="single" w:sz="10" w:space="0" w:color="DCDCDC"/>
            </w:tcBorders>
          </w:tcPr>
          <w:p>
            <w:pPr/>
          </w:p>
        </w:tc>
        <w:tc>
          <w:tcPr>
            <w:tcW w:w="140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39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14"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163" w:hRule="exact"/>
        </w:trPr>
        <w:tc>
          <w:tcPr>
            <w:tcW w:w="1376" w:type="dxa"/>
            <w:vMerge/>
            <w:tcBorders>
              <w:left w:val="single" w:sz="4" w:space="0" w:color="000000"/>
              <w:bottom w:val="single" w:sz="4" w:space="0" w:color="000000"/>
              <w:right w:val="single" w:sz="4" w:space="0" w:color="000000"/>
            </w:tcBorders>
            <w:shd w:val="clear" w:color="auto" w:fill="DCDCDC"/>
          </w:tcPr>
          <w:p>
            <w:pPr/>
          </w:p>
        </w:tc>
        <w:tc>
          <w:tcPr>
            <w:tcW w:w="1417" w:type="dxa"/>
            <w:vMerge/>
            <w:tcBorders>
              <w:left w:val="single" w:sz="13" w:space="0" w:color="DCDCDC"/>
              <w:bottom w:val="single" w:sz="4" w:space="0" w:color="000000"/>
              <w:right w:val="single" w:sz="4" w:space="0" w:color="000000"/>
            </w:tcBorders>
          </w:tcPr>
          <w:p>
            <w:pPr/>
          </w:p>
        </w:tc>
        <w:tc>
          <w:tcPr>
            <w:tcW w:w="1404" w:type="dxa"/>
            <w:vMerge/>
            <w:tcBorders>
              <w:left w:val="single" w:sz="4" w:space="0" w:color="000000"/>
              <w:bottom w:val="single" w:sz="4" w:space="0" w:color="000000"/>
              <w:right w:val="single" w:sz="4" w:space="0" w:color="000000"/>
            </w:tcBorders>
          </w:tcPr>
          <w:p>
            <w:pPr/>
          </w:p>
        </w:tc>
        <w:tc>
          <w:tcPr>
            <w:tcW w:w="1404" w:type="dxa"/>
            <w:vMerge/>
            <w:tcBorders>
              <w:left w:val="single" w:sz="4" w:space="0" w:color="000000"/>
              <w:bottom w:val="single" w:sz="4" w:space="0" w:color="000000"/>
              <w:right w:val="single" w:sz="4" w:space="0" w:color="000000"/>
            </w:tcBorders>
          </w:tcPr>
          <w:p>
            <w:pPr/>
          </w:p>
        </w:tc>
        <w:tc>
          <w:tcPr>
            <w:tcW w:w="1404" w:type="dxa"/>
            <w:vMerge/>
            <w:tcBorders>
              <w:left w:val="single" w:sz="4" w:space="0" w:color="000000"/>
              <w:bottom w:val="single" w:sz="4" w:space="0" w:color="000000"/>
              <w:right w:val="single" w:sz="10" w:space="0" w:color="DCDCDC"/>
            </w:tcBorders>
          </w:tcPr>
          <w:p>
            <w:pPr/>
          </w:p>
        </w:tc>
        <w:tc>
          <w:tcPr>
            <w:tcW w:w="1405" w:type="dxa"/>
            <w:tcBorders>
              <w:top w:val="nil" w:sz="6" w:space="0" w:color="auto"/>
              <w:left w:val="single" w:sz="4" w:space="0" w:color="000000"/>
              <w:bottom w:val="single" w:sz="4" w:space="0" w:color="000000"/>
              <w:right w:val="single" w:sz="4" w:space="0" w:color="000000"/>
            </w:tcBorders>
            <w:shd w:val="clear" w:color="auto" w:fill="DCDCDC"/>
          </w:tcPr>
          <w:p>
            <w:pPr/>
          </w:p>
        </w:tc>
        <w:tc>
          <w:tcPr>
            <w:tcW w:w="1392" w:type="dxa"/>
            <w:tcBorders>
              <w:top w:val="nil" w:sz="6" w:space="0" w:color="auto"/>
              <w:left w:val="single" w:sz="4" w:space="0" w:color="000000"/>
              <w:bottom w:val="single" w:sz="4" w:space="0" w:color="000000"/>
              <w:right w:val="single" w:sz="4" w:space="0" w:color="000000"/>
            </w:tcBorders>
            <w:shd w:val="clear" w:color="auto" w:fill="DCDCDC"/>
          </w:tcPr>
          <w:p>
            <w:pPr/>
          </w:p>
        </w:tc>
      </w:tr>
    </w:tbl>
    <w:p>
      <w:pPr>
        <w:spacing w:after="0"/>
        <w:sectPr>
          <w:pgSz w:w="11910" w:h="16840"/>
          <w:pgMar w:header="884" w:footer="1186" w:top="1140" w:bottom="1380" w:left="920" w:right="0"/>
        </w:sectPr>
      </w:pPr>
    </w:p>
    <w:p>
      <w:pPr>
        <w:spacing w:line="240" w:lineRule="auto" w:before="6"/>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1404"/>
        <w:gridCol w:w="1405"/>
        <w:gridCol w:w="1404"/>
        <w:gridCol w:w="1404"/>
        <w:gridCol w:w="1404"/>
        <w:gridCol w:w="1405"/>
        <w:gridCol w:w="1404"/>
      </w:tblGrid>
      <w:tr>
        <w:trPr>
          <w:trHeight w:val="946"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9" w:lineRule="auto" w:before="34"/>
              <w:ind w:left="192" w:right="187" w:hanging="2"/>
              <w:jc w:val="center"/>
              <w:rPr>
                <w:rFonts w:ascii="Times New Roman" w:hAnsi="Times New Roman" w:cs="Times New Roman" w:eastAsia="Times New Roman" w:hint="default"/>
                <w:sz w:val="21"/>
                <w:szCs w:val="21"/>
              </w:rPr>
            </w:pPr>
            <w:r>
              <w:rPr>
                <w:rFonts w:ascii="Times New Roman"/>
                <w:sz w:val="21"/>
              </w:rPr>
              <w:t>Inspire</w:t>
            </w:r>
            <w:r>
              <w:rPr>
                <w:rFonts w:ascii="Times New Roman"/>
                <w:spacing w:val="-2"/>
                <w:sz w:val="21"/>
              </w:rPr>
              <w:t> </w:t>
            </w:r>
            <w:r>
              <w:rPr>
                <w:rFonts w:ascii="Times New Roman"/>
                <w:sz w:val="21"/>
              </w:rPr>
              <w:t>East</w:t>
            </w:r>
            <w:r>
              <w:rPr>
                <w:rFonts w:ascii="Times New Roman"/>
                <w:w w:val="100"/>
                <w:sz w:val="21"/>
              </w:rPr>
              <w:t> </w:t>
            </w:r>
            <w:r>
              <w:rPr>
                <w:rFonts w:ascii="Times New Roman"/>
                <w:spacing w:val="-1"/>
                <w:sz w:val="21"/>
              </w:rPr>
              <w:t>Investments</w:t>
            </w:r>
            <w:r>
              <w:rPr>
                <w:rFonts w:ascii="Times New Roman"/>
                <w:w w:val="100"/>
                <w:sz w:val="21"/>
              </w:rPr>
              <w:t> </w:t>
            </w:r>
            <w:r>
              <w:rPr>
                <w:rFonts w:ascii="Times New Roman"/>
                <w:sz w:val="21"/>
              </w:rPr>
              <w:t>Limited</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8,027,241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271"/>
              <w:jc w:val="right"/>
              <w:rPr>
                <w:rFonts w:ascii="Times New Roman" w:hAnsi="Times New Roman" w:cs="Times New Roman" w:eastAsia="Times New Roman" w:hint="default"/>
                <w:sz w:val="21"/>
                <w:szCs w:val="21"/>
              </w:rPr>
            </w:pPr>
            <w:r>
              <w:rPr>
                <w:rFonts w:ascii="Times New Roman"/>
                <w:spacing w:val="-1"/>
                <w:sz w:val="21"/>
              </w:rPr>
              <w:t>8,027,241</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634"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9" w:lineRule="auto" w:before="34"/>
              <w:ind w:left="269" w:right="252" w:hanging="12"/>
              <w:jc w:val="left"/>
              <w:rPr>
                <w:rFonts w:ascii="Times New Roman" w:hAnsi="Times New Roman" w:cs="Times New Roman" w:eastAsia="Times New Roman" w:hint="default"/>
                <w:sz w:val="21"/>
                <w:szCs w:val="21"/>
              </w:rPr>
            </w:pPr>
            <w:r>
              <w:rPr>
                <w:rFonts w:ascii="Times New Roman"/>
                <w:sz w:val="21"/>
              </w:rPr>
              <w:t>The China</w:t>
            </w:r>
            <w:r>
              <w:rPr>
                <w:rFonts w:ascii="Times New Roman"/>
                <w:w w:val="100"/>
                <w:sz w:val="21"/>
              </w:rPr>
              <w:t> </w:t>
            </w:r>
            <w:r>
              <w:rPr>
                <w:rFonts w:ascii="Times New Roman"/>
                <w:sz w:val="21"/>
              </w:rPr>
              <w:t>Fund,</w:t>
            </w:r>
            <w:r>
              <w:rPr>
                <w:rFonts w:ascii="Times New Roman"/>
                <w:spacing w:val="-3"/>
                <w:sz w:val="21"/>
              </w:rPr>
              <w:t> </w:t>
            </w:r>
            <w:r>
              <w:rPr>
                <w:rFonts w:ascii="Times New Roman"/>
                <w:sz w:val="21"/>
              </w:rPr>
              <w:t>Inc.</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8,027,241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71"/>
              <w:jc w:val="right"/>
              <w:rPr>
                <w:rFonts w:ascii="Times New Roman" w:hAnsi="Times New Roman" w:cs="Times New Roman" w:eastAsia="Times New Roman" w:hint="default"/>
                <w:sz w:val="21"/>
                <w:szCs w:val="21"/>
              </w:rPr>
            </w:pPr>
            <w:r>
              <w:rPr>
                <w:rFonts w:ascii="Times New Roman"/>
                <w:spacing w:val="-1"/>
                <w:sz w:val="21"/>
              </w:rPr>
              <w:t>8,027,241</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634"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7" w:right="63"/>
              <w:jc w:val="left"/>
              <w:rPr>
                <w:rFonts w:ascii="宋体" w:hAnsi="宋体" w:cs="宋体" w:eastAsia="宋体" w:hint="default"/>
                <w:sz w:val="21"/>
                <w:szCs w:val="21"/>
              </w:rPr>
            </w:pPr>
            <w:r>
              <w:rPr>
                <w:rFonts w:ascii="宋体" w:hAnsi="宋体" w:cs="宋体" w:eastAsia="宋体" w:hint="default"/>
                <w:sz w:val="21"/>
                <w:szCs w:val="21"/>
              </w:rPr>
              <w:t>上海得帆投资</w:t>
            </w:r>
            <w:r>
              <w:rPr>
                <w:rFonts w:ascii="宋体" w:hAnsi="宋体" w:cs="宋体" w:eastAsia="宋体" w:hint="default"/>
                <w:w w:val="100"/>
                <w:sz w:val="21"/>
                <w:szCs w:val="21"/>
              </w:rPr>
              <w:t> </w:t>
            </w:r>
            <w:r>
              <w:rPr>
                <w:rFonts w:ascii="宋体" w:hAnsi="宋体" w:cs="宋体" w:eastAsia="宋体" w:hint="default"/>
                <w:sz w:val="21"/>
                <w:szCs w:val="21"/>
              </w:rPr>
              <w:t>管理有限公司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6,510,000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71"/>
              <w:jc w:val="right"/>
              <w:rPr>
                <w:rFonts w:ascii="Times New Roman" w:hAnsi="Times New Roman" w:cs="Times New Roman" w:eastAsia="Times New Roman" w:hint="default"/>
                <w:sz w:val="21"/>
                <w:szCs w:val="21"/>
              </w:rPr>
            </w:pPr>
            <w:r>
              <w:rPr>
                <w:rFonts w:ascii="Times New Roman"/>
                <w:spacing w:val="-1"/>
                <w:sz w:val="21"/>
              </w:rPr>
              <w:t>6,510,000</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636"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7" w:right="63"/>
              <w:jc w:val="left"/>
              <w:rPr>
                <w:rFonts w:ascii="宋体" w:hAnsi="宋体" w:cs="宋体" w:eastAsia="宋体" w:hint="default"/>
                <w:sz w:val="21"/>
                <w:szCs w:val="21"/>
              </w:rPr>
            </w:pPr>
            <w:r>
              <w:rPr>
                <w:rFonts w:ascii="宋体" w:hAnsi="宋体" w:cs="宋体" w:eastAsia="宋体" w:hint="default"/>
                <w:sz w:val="21"/>
                <w:szCs w:val="21"/>
              </w:rPr>
              <w:t>上海得拓投资</w:t>
            </w:r>
            <w:r>
              <w:rPr>
                <w:rFonts w:ascii="宋体" w:hAnsi="宋体" w:cs="宋体" w:eastAsia="宋体" w:hint="default"/>
                <w:w w:val="100"/>
                <w:sz w:val="21"/>
                <w:szCs w:val="21"/>
              </w:rPr>
              <w:t> </w:t>
            </w:r>
            <w:r>
              <w:rPr>
                <w:rFonts w:ascii="宋体" w:hAnsi="宋体" w:cs="宋体" w:eastAsia="宋体" w:hint="default"/>
                <w:sz w:val="21"/>
                <w:szCs w:val="21"/>
              </w:rPr>
              <w:t>管理有限公司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4,925,000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71"/>
              <w:jc w:val="right"/>
              <w:rPr>
                <w:rFonts w:ascii="Times New Roman" w:hAnsi="Times New Roman" w:cs="Times New Roman" w:eastAsia="Times New Roman" w:hint="default"/>
                <w:sz w:val="21"/>
                <w:szCs w:val="21"/>
              </w:rPr>
            </w:pPr>
            <w:r>
              <w:rPr>
                <w:rFonts w:ascii="Times New Roman"/>
                <w:spacing w:val="-1"/>
                <w:sz w:val="21"/>
              </w:rPr>
              <w:t>4,925,000</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6"/>
              <w:ind w:left="1"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634"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7" w:right="63"/>
              <w:jc w:val="left"/>
              <w:rPr>
                <w:rFonts w:ascii="宋体" w:hAnsi="宋体" w:cs="宋体" w:eastAsia="宋体" w:hint="default"/>
                <w:sz w:val="21"/>
                <w:szCs w:val="21"/>
              </w:rPr>
            </w:pPr>
            <w:r>
              <w:rPr>
                <w:rFonts w:ascii="宋体" w:hAnsi="宋体" w:cs="宋体" w:eastAsia="宋体" w:hint="default"/>
                <w:sz w:val="21"/>
                <w:szCs w:val="21"/>
              </w:rPr>
              <w:t>上海得竞投资</w:t>
            </w:r>
            <w:r>
              <w:rPr>
                <w:rFonts w:ascii="宋体" w:hAnsi="宋体" w:cs="宋体" w:eastAsia="宋体" w:hint="default"/>
                <w:w w:val="100"/>
                <w:sz w:val="21"/>
                <w:szCs w:val="21"/>
              </w:rPr>
              <w:t> </w:t>
            </w:r>
            <w:r>
              <w:rPr>
                <w:rFonts w:ascii="宋体" w:hAnsi="宋体" w:cs="宋体" w:eastAsia="宋体" w:hint="default"/>
                <w:sz w:val="21"/>
                <w:szCs w:val="21"/>
              </w:rPr>
              <w:t>管理有限公司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4,485,000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71"/>
              <w:jc w:val="right"/>
              <w:rPr>
                <w:rFonts w:ascii="Times New Roman" w:hAnsi="Times New Roman" w:cs="Times New Roman" w:eastAsia="Times New Roman" w:hint="default"/>
                <w:sz w:val="21"/>
                <w:szCs w:val="21"/>
              </w:rPr>
            </w:pPr>
            <w:r>
              <w:rPr>
                <w:rFonts w:ascii="Times New Roman"/>
                <w:spacing w:val="-1"/>
                <w:sz w:val="21"/>
              </w:rPr>
              <w:t>4,485,000</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b/>
                <w:sz w:val="21"/>
              </w:rPr>
              <w:t>85,724,482</w:t>
            </w:r>
            <w:r>
              <w:rPr>
                <w:rFonts w:ascii="Times New Roman"/>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8"/>
              <w:jc w:val="right"/>
              <w:rPr>
                <w:rFonts w:ascii="Times New Roman" w:hAnsi="Times New Roman" w:cs="Times New Roman" w:eastAsia="Times New Roman" w:hint="default"/>
                <w:sz w:val="21"/>
                <w:szCs w:val="21"/>
              </w:rPr>
            </w:pPr>
            <w:r>
              <w:rPr>
                <w:rFonts w:ascii="Times New Roman"/>
                <w:b/>
                <w:spacing w:val="-1"/>
                <w:sz w:val="21"/>
              </w:rPr>
              <w:t>85,724,482</w:t>
            </w:r>
            <w:r>
              <w:rPr>
                <w:rFonts w:ascii="Times New Roman"/>
                <w:spacing w:val="-1"/>
                <w:sz w:val="21"/>
              </w:rPr>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before="26"/>
        <w:ind w:left="900" w:right="0"/>
        <w:jc w:val="left"/>
      </w:pPr>
      <w:r>
        <w:rPr/>
        <w:t>二、公司发行证券和上市情况</w:t>
      </w:r>
    </w:p>
    <w:p>
      <w:pPr>
        <w:spacing w:line="240" w:lineRule="auto" w:before="10"/>
        <w:rPr>
          <w:rFonts w:ascii="宋体" w:hAnsi="宋体" w:cs="宋体" w:eastAsia="宋体" w:hint="default"/>
          <w:sz w:val="29"/>
          <w:szCs w:val="29"/>
        </w:rPr>
      </w:pPr>
    </w:p>
    <w:p>
      <w:pPr>
        <w:pStyle w:val="BodyText"/>
        <w:spacing w:line="345" w:lineRule="auto"/>
        <w:ind w:left="900" w:right="1796" w:hanging="120"/>
        <w:jc w:val="both"/>
      </w:pPr>
      <w:r>
        <w:rPr/>
        <w:t>（一）经中国证券监督管理委员会《关于核准上海汉得信息技术股份有限公司首</w:t>
      </w:r>
      <w:r>
        <w:rPr>
          <w:spacing w:val="-103"/>
        </w:rPr>
        <w:t> </w:t>
      </w:r>
      <w:r>
        <w:rPr>
          <w:spacing w:val="-103"/>
        </w:rPr>
      </w:r>
      <w:r>
        <w:rPr/>
        <w:t>次公开发行股票并在创业板上市的批复》（证监许可</w:t>
      </w:r>
      <w:r>
        <w:rPr>
          <w:rFonts w:ascii="Times New Roman" w:hAnsi="Times New Roman" w:cs="Times New Roman" w:eastAsia="Times New Roman" w:hint="default"/>
        </w:rPr>
        <w:t>[2010]1835</w:t>
      </w:r>
      <w:r>
        <w:rPr>
          <w:rFonts w:ascii="Times New Roman" w:hAnsi="Times New Roman" w:cs="Times New Roman" w:eastAsia="Times New Roman" w:hint="default"/>
          <w:spacing w:val="-30"/>
        </w:rPr>
        <w:t> </w:t>
      </w:r>
      <w:r>
        <w:rPr>
          <w:spacing w:val="-6"/>
        </w:rPr>
        <w:t>号）文核准，公</w:t>
      </w:r>
      <w:r>
        <w:rPr/>
        <w:t> 司于 </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1 </w:t>
      </w:r>
      <w:r>
        <w:rPr/>
        <w:t>月公开发行人民币普通股（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3,000</w:t>
      </w:r>
      <w:r>
        <w:rPr>
          <w:rFonts w:ascii="Times New Roman" w:hAnsi="Times New Roman" w:cs="Times New Roman" w:eastAsia="Times New Roman" w:hint="default"/>
          <w:spacing w:val="30"/>
        </w:rPr>
        <w:t> </w:t>
      </w:r>
      <w:r>
        <w:rPr/>
        <w:t>万股。其中：网下配售 </w:t>
      </w:r>
      <w:r>
        <w:rPr>
          <w:rFonts w:ascii="Times New Roman" w:hAnsi="Times New Roman" w:cs="Times New Roman" w:eastAsia="Times New Roman" w:hint="default"/>
        </w:rPr>
        <w:t>585</w:t>
      </w:r>
      <w:r>
        <w:rPr>
          <w:rFonts w:ascii="Times New Roman" w:hAnsi="Times New Roman" w:cs="Times New Roman" w:eastAsia="Times New Roman" w:hint="default"/>
          <w:spacing w:val="-1"/>
        </w:rPr>
        <w:t> </w:t>
      </w:r>
      <w:r>
        <w:rPr/>
        <w:t>万股，网上定价发行</w:t>
      </w:r>
      <w:r>
        <w:rPr>
          <w:spacing w:val="-60"/>
        </w:rPr>
        <w:t> </w:t>
      </w:r>
      <w:r>
        <w:rPr>
          <w:rFonts w:ascii="Times New Roman" w:hAnsi="Times New Roman" w:cs="Times New Roman" w:eastAsia="Times New Roman" w:hint="default"/>
        </w:rPr>
        <w:t>2,415 </w:t>
      </w:r>
      <w:r>
        <w:rPr/>
        <w:t>万股，发行价格为</w:t>
      </w:r>
      <w:r>
        <w:rPr>
          <w:spacing w:val="-60"/>
        </w:rPr>
        <w:t> </w:t>
      </w:r>
      <w:r>
        <w:rPr>
          <w:rFonts w:ascii="Times New Roman" w:hAnsi="Times New Roman" w:cs="Times New Roman" w:eastAsia="Times New Roman" w:hint="default"/>
        </w:rPr>
        <w:t>25.32 </w:t>
      </w:r>
      <w:r>
        <w:rPr/>
        <w:t>元</w:t>
      </w:r>
      <w:r>
        <w:rPr>
          <w:rFonts w:ascii="Times New Roman" w:hAnsi="Times New Roman" w:cs="Times New Roman" w:eastAsia="Times New Roman" w:hint="default"/>
        </w:rPr>
        <w:t>/</w:t>
      </w:r>
      <w:r>
        <w:rPr/>
        <w:t>股。</w:t>
      </w:r>
    </w:p>
    <w:p>
      <w:pPr>
        <w:pStyle w:val="BodyText"/>
        <w:spacing w:line="348" w:lineRule="auto" w:before="19"/>
        <w:ind w:left="900" w:right="1786" w:hanging="120"/>
        <w:jc w:val="both"/>
      </w:pPr>
      <w:r>
        <w:rPr/>
        <w:t>（二）经深圳证券交易所《关于上海汉得信息技术股份有限公司人民币普通股股</w:t>
      </w:r>
      <w:r>
        <w:rPr>
          <w:spacing w:val="-104"/>
        </w:rPr>
        <w:t> </w:t>
      </w:r>
      <w:r>
        <w:rPr>
          <w:spacing w:val="-104"/>
        </w:rPr>
      </w:r>
      <w:r>
        <w:rPr/>
        <w:t>票在创业板上市的通知》（深证上【</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38</w:t>
      </w:r>
      <w:r>
        <w:rPr>
          <w:rFonts w:ascii="Times New Roman" w:hAnsi="Times New Roman" w:cs="Times New Roman" w:eastAsia="Times New Roman" w:hint="default"/>
          <w:spacing w:val="15"/>
        </w:rPr>
        <w:t> </w:t>
      </w:r>
      <w:r>
        <w:rPr/>
        <w:t>号）同意，公司发行的人民币普 </w:t>
      </w:r>
      <w:r>
        <w:rPr>
          <w:spacing w:val="12"/>
        </w:rPr>
        <w:t>通股股票在深圳证券交易所创业板上市，股票简称“汉得信息”，股票代码</w:t>
      </w:r>
      <w:r>
        <w:rPr/>
      </w:r>
    </w:p>
    <w:p>
      <w:pPr>
        <w:pStyle w:val="BodyText"/>
        <w:spacing w:line="240" w:lineRule="auto" w:before="46"/>
        <w:ind w:left="780"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300170</w:t>
      </w:r>
      <w:r>
        <w:rPr/>
        <w:t>”，其中本次公开发行中网上定价发行的</w:t>
      </w:r>
      <w:r>
        <w:rPr>
          <w:spacing w:val="-56"/>
        </w:rPr>
        <w:t> </w:t>
      </w:r>
      <w:r>
        <w:rPr>
          <w:rFonts w:ascii="Times New Roman" w:hAnsi="Times New Roman" w:cs="Times New Roman" w:eastAsia="Times New Roman" w:hint="default"/>
        </w:rPr>
        <w:t>2,415</w:t>
      </w:r>
      <w:r>
        <w:rPr>
          <w:rFonts w:ascii="Times New Roman" w:hAnsi="Times New Roman" w:cs="Times New Roman" w:eastAsia="Times New Roman" w:hint="default"/>
          <w:spacing w:val="3"/>
        </w:rPr>
        <w:t> </w:t>
      </w:r>
      <w:r>
        <w:rPr/>
        <w:t>万股股票已于</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2</w:t>
      </w:r>
    </w:p>
    <w:p>
      <w:pPr>
        <w:pStyle w:val="BodyText"/>
        <w:spacing w:line="338" w:lineRule="auto" w:before="135"/>
        <w:ind w:left="900" w:right="1785"/>
        <w:jc w:val="left"/>
      </w:pPr>
      <w:r>
        <w:rPr/>
        <w:t>月</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日起上市交易。向网下询价配售的</w:t>
      </w:r>
      <w:r>
        <w:rPr>
          <w:spacing w:val="-58"/>
        </w:rPr>
        <w:t> </w:t>
      </w:r>
      <w:r>
        <w:rPr>
          <w:rFonts w:ascii="Times New Roman" w:hAnsi="Times New Roman" w:cs="Times New Roman" w:eastAsia="Times New Roman" w:hint="default"/>
        </w:rPr>
        <w:t>585</w:t>
      </w:r>
      <w:r>
        <w:rPr>
          <w:rFonts w:ascii="Times New Roman" w:hAnsi="Times New Roman" w:cs="Times New Roman" w:eastAsia="Times New Roman" w:hint="default"/>
          <w:spacing w:val="2"/>
        </w:rPr>
        <w:t> </w:t>
      </w:r>
      <w:r>
        <w:rPr/>
        <w:t>万股限售股将于</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 上市交易（非交易日顺延）。</w:t>
      </w:r>
    </w:p>
    <w:p>
      <w:pPr>
        <w:pStyle w:val="BodyText"/>
        <w:spacing w:line="240" w:lineRule="auto" w:before="55"/>
        <w:ind w:left="780" w:right="0"/>
        <w:jc w:val="left"/>
        <w:rPr>
          <w:rFonts w:ascii="Times New Roman" w:hAnsi="Times New Roman" w:cs="Times New Roman" w:eastAsia="Times New Roman" w:hint="default"/>
        </w:rPr>
      </w:pPr>
      <w:r>
        <w:rPr/>
        <w:t>（三）发行募集资金总额为 </w:t>
      </w:r>
      <w:r>
        <w:rPr>
          <w:rFonts w:ascii="Times New Roman" w:hAnsi="Times New Roman" w:cs="Times New Roman" w:eastAsia="Times New Roman" w:hint="default"/>
        </w:rPr>
        <w:t>759,600,000 </w:t>
      </w:r>
      <w:r>
        <w:rPr/>
        <w:t>元，发行募集资金净额为</w:t>
      </w:r>
      <w:r>
        <w:rPr>
          <w:spacing w:val="-94"/>
        </w:rPr>
        <w:t> </w:t>
      </w:r>
      <w:r>
        <w:rPr>
          <w:rFonts w:ascii="Times New Roman" w:hAnsi="Times New Roman" w:cs="Times New Roman" w:eastAsia="Times New Roman" w:hint="default"/>
        </w:rPr>
        <w:t>713,733,119.68</w:t>
      </w:r>
    </w:p>
    <w:p>
      <w:pPr>
        <w:pStyle w:val="BodyText"/>
        <w:spacing w:line="240" w:lineRule="auto" w:before="135"/>
        <w:ind w:left="900" w:right="0"/>
        <w:jc w:val="left"/>
      </w:pPr>
      <w:r>
        <w:rPr/>
        <w:t>元，</w:t>
      </w:r>
    </w:p>
    <w:p>
      <w:pPr>
        <w:pStyle w:val="BodyText"/>
        <w:spacing w:line="240" w:lineRule="auto" w:before="154"/>
        <w:ind w:left="780" w:right="0"/>
        <w:jc w:val="left"/>
      </w:pPr>
      <w:r>
        <w:rPr/>
        <w:t>（四）立信会计师事务所有限公司已于</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日对公司首次公开发行股</w:t>
      </w:r>
    </w:p>
    <w:p>
      <w:pPr>
        <w:pStyle w:val="BodyText"/>
        <w:spacing w:line="338" w:lineRule="auto" w:before="136"/>
        <w:ind w:left="900" w:right="1788"/>
        <w:jc w:val="left"/>
      </w:pPr>
      <w:r>
        <w:rPr>
          <w:spacing w:val="-3"/>
        </w:rPr>
        <w:t>票的资金到位情况进行了审验，并出具“信会师报字（</w:t>
      </w:r>
      <w:r>
        <w:rPr>
          <w:rFonts w:ascii="Times New Roman" w:hAnsi="Times New Roman" w:cs="Times New Roman" w:eastAsia="Times New Roman" w:hint="default"/>
          <w:spacing w:val="-3"/>
        </w:rPr>
        <w:t>2011</w:t>
      </w:r>
      <w:r>
        <w:rPr>
          <w:spacing w:val="-3"/>
        </w:rPr>
        <w:t>）第</w:t>
      </w:r>
      <w:r>
        <w:rPr>
          <w:spacing w:val="-48"/>
        </w:rPr>
        <w:t> </w:t>
      </w:r>
      <w:r>
        <w:rPr>
          <w:rFonts w:ascii="Times New Roman" w:hAnsi="Times New Roman" w:cs="Times New Roman" w:eastAsia="Times New Roman" w:hint="default"/>
        </w:rPr>
        <w:t>10264</w:t>
      </w:r>
      <w:r>
        <w:rPr>
          <w:rFonts w:ascii="Times New Roman" w:hAnsi="Times New Roman" w:cs="Times New Roman" w:eastAsia="Times New Roman" w:hint="default"/>
          <w:spacing w:val="12"/>
        </w:rPr>
        <w:t> </w:t>
      </w:r>
      <w:r>
        <w:rPr>
          <w:spacing w:val="-9"/>
        </w:rPr>
        <w:t>号”《验</w:t>
      </w:r>
      <w:r>
        <w:rPr>
          <w:spacing w:val="-118"/>
        </w:rPr>
        <w:t> </w:t>
      </w:r>
      <w:r>
        <w:rPr>
          <w:spacing w:val="-118"/>
        </w:rPr>
      </w:r>
      <w:r>
        <w:rPr/>
        <w:t>资报告》。</w:t>
      </w:r>
    </w:p>
    <w:p>
      <w:pPr>
        <w:spacing w:line="240" w:lineRule="auto" w:before="0"/>
        <w:rPr>
          <w:rFonts w:ascii="宋体" w:hAnsi="宋体" w:cs="宋体" w:eastAsia="宋体" w:hint="default"/>
          <w:sz w:val="24"/>
          <w:szCs w:val="24"/>
        </w:rPr>
      </w:pPr>
    </w:p>
    <w:p>
      <w:pPr>
        <w:pStyle w:val="BodyText"/>
        <w:spacing w:line="240" w:lineRule="auto" w:before="209"/>
        <w:ind w:left="900" w:right="0"/>
        <w:jc w:val="left"/>
      </w:pPr>
      <w:r>
        <w:rPr/>
        <w:t>三、公司前</w:t>
      </w:r>
      <w:r>
        <w:rPr>
          <w:spacing w:val="-61"/>
        </w:rPr>
        <w:t> </w:t>
      </w:r>
      <w:r>
        <w:rPr>
          <w:rFonts w:ascii="Times New Roman" w:hAnsi="Times New Roman" w:cs="Times New Roman" w:eastAsia="Times New Roman" w:hint="default"/>
        </w:rPr>
        <w:t>10 </w:t>
      </w:r>
      <w:r>
        <w:rPr/>
        <w:t>名股东和控股股东及实际控制人情况</w:t>
      </w:r>
    </w:p>
    <w:p>
      <w:pPr>
        <w:pStyle w:val="BodyText"/>
        <w:spacing w:line="240" w:lineRule="auto" w:before="135"/>
        <w:ind w:left="780" w:right="0"/>
        <w:jc w:val="left"/>
      </w:pPr>
      <w:r>
        <w:rPr/>
        <w:t>（一）报告期末公司前</w:t>
      </w:r>
      <w:r>
        <w:rPr>
          <w:spacing w:val="-60"/>
        </w:rPr>
        <w:t> </w:t>
      </w:r>
      <w:r>
        <w:rPr>
          <w:rFonts w:ascii="Times New Roman" w:hAnsi="Times New Roman" w:cs="Times New Roman" w:eastAsia="Times New Roman" w:hint="default"/>
        </w:rPr>
        <w:t>10 </w:t>
      </w:r>
      <w:r>
        <w:rPr/>
        <w:t>名股东持股情况表（单位股）</w:t>
      </w:r>
    </w:p>
    <w:p>
      <w:pPr>
        <w:spacing w:after="0" w:line="240" w:lineRule="auto"/>
        <w:jc w:val="left"/>
        <w:sectPr>
          <w:pgSz w:w="11910" w:h="16840"/>
          <w:pgMar w:header="884" w:footer="1186" w:top="1140" w:bottom="1380" w:left="900" w:right="0"/>
        </w:sectPr>
      </w:pPr>
    </w:p>
    <w:p>
      <w:pPr>
        <w:spacing w:line="240" w:lineRule="auto" w:before="6"/>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2334"/>
        <w:gridCol w:w="1307"/>
        <w:gridCol w:w="1298"/>
        <w:gridCol w:w="1301"/>
        <w:gridCol w:w="1820"/>
        <w:gridCol w:w="1769"/>
      </w:tblGrid>
      <w:tr>
        <w:trPr>
          <w:trHeight w:val="322" w:hRule="exact"/>
        </w:trPr>
        <w:tc>
          <w:tcPr>
            <w:tcW w:w="23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746" w:right="0"/>
              <w:jc w:val="left"/>
              <w:rPr>
                <w:rFonts w:ascii="宋体" w:hAnsi="宋体" w:cs="宋体" w:eastAsia="宋体" w:hint="default"/>
                <w:sz w:val="21"/>
                <w:szCs w:val="21"/>
              </w:rPr>
            </w:pPr>
            <w:r>
              <w:rPr>
                <w:rFonts w:ascii="宋体" w:hAnsi="宋体" w:cs="宋体" w:eastAsia="宋体" w:hint="default"/>
                <w:sz w:val="21"/>
                <w:szCs w:val="21"/>
              </w:rPr>
              <w:t>股东总数</w:t>
            </w:r>
          </w:p>
        </w:tc>
        <w:tc>
          <w:tcPr>
            <w:tcW w:w="7496" w:type="dxa"/>
            <w:gridSpan w:val="5"/>
            <w:tcBorders>
              <w:top w:val="single" w:sz="4" w:space="0" w:color="000000"/>
              <w:left w:val="single" w:sz="13" w:space="0" w:color="DCDCDC"/>
              <w:bottom w:val="single" w:sz="4" w:space="0" w:color="000000"/>
              <w:right w:val="single" w:sz="4" w:space="0" w:color="000000"/>
            </w:tcBorders>
          </w:tcPr>
          <w:p>
            <w:pPr/>
          </w:p>
        </w:tc>
      </w:tr>
      <w:tr>
        <w:trPr>
          <w:trHeight w:val="322" w:hRule="exact"/>
        </w:trPr>
        <w:tc>
          <w:tcPr>
            <w:tcW w:w="9830"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9" w:lineRule="exact"/>
              <w:ind w:left="1075"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名股东持股情况</w:t>
            </w:r>
          </w:p>
        </w:tc>
      </w:tr>
      <w:tr>
        <w:trPr>
          <w:trHeight w:val="161" w:hRule="exact"/>
        </w:trPr>
        <w:tc>
          <w:tcPr>
            <w:tcW w:w="2334"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7" w:type="dxa"/>
            <w:tcBorders>
              <w:top w:val="single" w:sz="4" w:space="0" w:color="000000"/>
              <w:left w:val="single" w:sz="4" w:space="0" w:color="000000"/>
              <w:bottom w:val="nil" w:sz="6" w:space="0" w:color="auto"/>
              <w:right w:val="single" w:sz="4" w:space="0" w:color="000000"/>
            </w:tcBorders>
            <w:shd w:val="clear" w:color="auto" w:fill="DCDCDC"/>
          </w:tcPr>
          <w:p>
            <w:pPr/>
          </w:p>
        </w:tc>
        <w:tc>
          <w:tcPr>
            <w:tcW w:w="1298"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590" w:right="60" w:hanging="526"/>
              <w:jc w:val="left"/>
              <w:rPr>
                <w:rFonts w:ascii="宋体" w:hAnsi="宋体" w:cs="宋体" w:eastAsia="宋体" w:hint="default"/>
                <w:sz w:val="21"/>
                <w:szCs w:val="21"/>
              </w:rPr>
            </w:pPr>
            <w:r>
              <w:rPr>
                <w:rFonts w:ascii="宋体" w:hAnsi="宋体" w:cs="宋体" w:eastAsia="宋体" w:hint="default"/>
                <w:sz w:val="21"/>
                <w:szCs w:val="21"/>
              </w:rPr>
              <w:t>持有有限售条件股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1769"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669" w:right="36" w:hanging="632"/>
              <w:jc w:val="left"/>
              <w:rPr>
                <w:rFonts w:ascii="宋体" w:hAnsi="宋体" w:cs="宋体" w:eastAsia="宋体" w:hint="default"/>
                <w:sz w:val="21"/>
                <w:szCs w:val="21"/>
              </w:rPr>
            </w:pPr>
            <w:r>
              <w:rPr>
                <w:rFonts w:ascii="宋体" w:hAnsi="宋体" w:cs="宋体" w:eastAsia="宋体" w:hint="default"/>
                <w:sz w:val="21"/>
                <w:szCs w:val="21"/>
              </w:rPr>
              <w:t>质押或冻结的股份</w:t>
            </w:r>
            <w:r>
              <w:rPr>
                <w:rFonts w:ascii="宋体" w:hAnsi="宋体" w:cs="宋体" w:eastAsia="宋体" w:hint="default"/>
                <w:w w:val="100"/>
                <w:sz w:val="21"/>
                <w:szCs w:val="21"/>
              </w:rPr>
              <w:t> </w:t>
            </w:r>
            <w:r>
              <w:rPr>
                <w:rFonts w:ascii="宋体" w:hAnsi="宋体" w:cs="宋体" w:eastAsia="宋体" w:hint="default"/>
                <w:sz w:val="21"/>
                <w:szCs w:val="21"/>
              </w:rPr>
              <w:t>数量</w:t>
            </w:r>
          </w:p>
        </w:tc>
      </w:tr>
      <w:tr>
        <w:trPr>
          <w:trHeight w:val="312" w:hRule="exact"/>
        </w:trPr>
        <w:tc>
          <w:tcPr>
            <w:tcW w:w="233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746"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0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股东性质</w:t>
            </w:r>
          </w:p>
        </w:tc>
        <w:tc>
          <w:tcPr>
            <w:tcW w:w="129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13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持股总数</w:t>
            </w:r>
          </w:p>
        </w:tc>
        <w:tc>
          <w:tcPr>
            <w:tcW w:w="1820" w:type="dxa"/>
            <w:vMerge/>
            <w:tcBorders>
              <w:left w:val="single" w:sz="4" w:space="0" w:color="000000"/>
              <w:right w:val="single" w:sz="4" w:space="0" w:color="000000"/>
            </w:tcBorders>
            <w:shd w:val="clear" w:color="auto" w:fill="DCDCDC"/>
          </w:tcPr>
          <w:p>
            <w:pPr/>
          </w:p>
        </w:tc>
        <w:tc>
          <w:tcPr>
            <w:tcW w:w="1769" w:type="dxa"/>
            <w:vMerge/>
            <w:tcBorders>
              <w:left w:val="single" w:sz="4" w:space="0" w:color="000000"/>
              <w:right w:val="single" w:sz="4" w:space="0" w:color="000000"/>
            </w:tcBorders>
            <w:shd w:val="clear" w:color="auto" w:fill="DCDCDC"/>
          </w:tcPr>
          <w:p>
            <w:pPr/>
          </w:p>
        </w:tc>
      </w:tr>
      <w:tr>
        <w:trPr>
          <w:trHeight w:val="161" w:hRule="exact"/>
        </w:trPr>
        <w:tc>
          <w:tcPr>
            <w:tcW w:w="2334"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7" w:type="dxa"/>
            <w:tcBorders>
              <w:top w:val="nil" w:sz="6" w:space="0" w:color="auto"/>
              <w:left w:val="single" w:sz="4" w:space="0" w:color="000000"/>
              <w:bottom w:val="single" w:sz="4" w:space="0" w:color="000000"/>
              <w:right w:val="single" w:sz="4" w:space="0" w:color="000000"/>
            </w:tcBorders>
            <w:shd w:val="clear" w:color="auto" w:fill="DCDCDC"/>
          </w:tcPr>
          <w:p>
            <w:pPr/>
          </w:p>
        </w:tc>
        <w:tc>
          <w:tcPr>
            <w:tcW w:w="1298"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769" w:type="dxa"/>
            <w:vMerge/>
            <w:tcBorders>
              <w:left w:val="single" w:sz="4" w:space="0" w:color="000000"/>
              <w:bottom w:val="single" w:sz="4" w:space="0" w:color="000000"/>
              <w:right w:val="single" w:sz="4" w:space="0" w:color="000000"/>
            </w:tcBorders>
            <w:shd w:val="clear" w:color="auto" w:fill="DCDCDC"/>
          </w:tcPr>
          <w:p>
            <w:pPr/>
          </w:p>
        </w:tc>
      </w:tr>
      <w:tr>
        <w:trPr>
          <w:trHeight w:val="636"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6"/>
              <w:jc w:val="left"/>
              <w:rPr>
                <w:rFonts w:ascii="宋体" w:hAnsi="宋体" w:cs="宋体" w:eastAsia="宋体" w:hint="default"/>
                <w:sz w:val="21"/>
                <w:szCs w:val="21"/>
              </w:rPr>
            </w:pPr>
            <w:r>
              <w:rPr>
                <w:rFonts w:ascii="宋体" w:hAnsi="宋体" w:cs="宋体" w:eastAsia="宋体" w:hint="default"/>
                <w:spacing w:val="-2"/>
                <w:sz w:val="21"/>
                <w:szCs w:val="21"/>
              </w:rPr>
              <w:t>上海迪宣投资管理有限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40" w:right="116" w:hanging="315"/>
              <w:jc w:val="left"/>
              <w:rPr>
                <w:rFonts w:ascii="宋体" w:hAnsi="宋体" w:cs="宋体" w:eastAsia="宋体" w:hint="default"/>
                <w:sz w:val="21"/>
                <w:szCs w:val="21"/>
              </w:rPr>
            </w:pPr>
            <w:r>
              <w:rPr>
                <w:rFonts w:ascii="宋体" w:hAnsi="宋体" w:cs="宋体" w:eastAsia="宋体" w:hint="default"/>
                <w:sz w:val="21"/>
                <w:szCs w:val="21"/>
              </w:rPr>
              <w:t>境内非国有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法人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50.57%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43,350,000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31" w:right="0"/>
              <w:jc w:val="left"/>
              <w:rPr>
                <w:rFonts w:ascii="Times New Roman" w:hAnsi="Times New Roman" w:cs="Times New Roman" w:eastAsia="Times New Roman" w:hint="default"/>
                <w:sz w:val="21"/>
                <w:szCs w:val="21"/>
              </w:rPr>
            </w:pPr>
            <w:r>
              <w:rPr>
                <w:rFonts w:ascii="Times New Roman"/>
                <w:sz w:val="21"/>
              </w:rPr>
              <w:t>43,350,000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825" w:right="0"/>
              <w:jc w:val="lef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6"/>
              <w:jc w:val="left"/>
              <w:rPr>
                <w:rFonts w:ascii="宋体" w:hAnsi="宋体" w:cs="宋体" w:eastAsia="宋体" w:hint="default"/>
                <w:sz w:val="21"/>
                <w:szCs w:val="21"/>
              </w:rPr>
            </w:pPr>
            <w:r>
              <w:rPr>
                <w:rFonts w:ascii="宋体" w:hAnsi="宋体" w:cs="宋体" w:eastAsia="宋体" w:hint="default"/>
                <w:spacing w:val="-2"/>
                <w:sz w:val="21"/>
                <w:szCs w:val="21"/>
              </w:rPr>
              <w:t>上海得逸投资管理有限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40" w:right="116" w:hanging="315"/>
              <w:jc w:val="left"/>
              <w:rPr>
                <w:rFonts w:ascii="宋体" w:hAnsi="宋体" w:cs="宋体" w:eastAsia="宋体" w:hint="default"/>
                <w:sz w:val="21"/>
                <w:szCs w:val="21"/>
              </w:rPr>
            </w:pPr>
            <w:r>
              <w:rPr>
                <w:rFonts w:ascii="宋体" w:hAnsi="宋体" w:cs="宋体" w:eastAsia="宋体" w:hint="default"/>
                <w:sz w:val="21"/>
                <w:szCs w:val="21"/>
              </w:rPr>
              <w:t>境内非国有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法人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12.13%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10,400,000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1" w:right="0"/>
              <w:jc w:val="left"/>
              <w:rPr>
                <w:rFonts w:ascii="Times New Roman" w:hAnsi="Times New Roman" w:cs="Times New Roman" w:eastAsia="Times New Roman" w:hint="default"/>
                <w:sz w:val="21"/>
                <w:szCs w:val="21"/>
              </w:rPr>
            </w:pPr>
            <w:r>
              <w:rPr>
                <w:rFonts w:ascii="Times New Roman"/>
                <w:sz w:val="21"/>
              </w:rPr>
              <w:t>10,400,000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25" w:right="0"/>
              <w:jc w:val="lef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34"/>
              <w:ind w:left="24" w:right="237"/>
              <w:jc w:val="left"/>
              <w:rPr>
                <w:rFonts w:ascii="Times New Roman" w:hAnsi="Times New Roman" w:cs="Times New Roman" w:eastAsia="Times New Roman" w:hint="default"/>
                <w:sz w:val="21"/>
                <w:szCs w:val="21"/>
              </w:rPr>
            </w:pPr>
            <w:r>
              <w:rPr>
                <w:rFonts w:ascii="Times New Roman"/>
                <w:sz w:val="21"/>
              </w:rPr>
              <w:t>Inspire East</w:t>
            </w:r>
            <w:r>
              <w:rPr>
                <w:rFonts w:ascii="Times New Roman"/>
                <w:spacing w:val="-7"/>
                <w:sz w:val="21"/>
              </w:rPr>
              <w:t> </w:t>
            </w:r>
            <w:r>
              <w:rPr>
                <w:rFonts w:ascii="Times New Roman"/>
                <w:sz w:val="21"/>
              </w:rPr>
              <w:t>Investments</w:t>
            </w:r>
            <w:r>
              <w:rPr>
                <w:rFonts w:ascii="Times New Roman"/>
                <w:w w:val="100"/>
                <w:sz w:val="21"/>
              </w:rPr>
              <w:t> </w:t>
            </w:r>
            <w:r>
              <w:rPr>
                <w:rFonts w:ascii="Times New Roman"/>
                <w:sz w:val="21"/>
              </w:rPr>
              <w:t>Limited</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 w:right="0"/>
              <w:jc w:val="center"/>
              <w:rPr>
                <w:rFonts w:ascii="宋体" w:hAnsi="宋体" w:cs="宋体" w:eastAsia="宋体" w:hint="default"/>
                <w:sz w:val="21"/>
                <w:szCs w:val="21"/>
              </w:rPr>
            </w:pPr>
            <w:r>
              <w:rPr>
                <w:rFonts w:ascii="宋体" w:hAnsi="宋体" w:cs="宋体" w:eastAsia="宋体" w:hint="default"/>
                <w:sz w:val="21"/>
                <w:szCs w:val="21"/>
              </w:rPr>
              <w:t>境外法人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9.36%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8,027,241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84" w:right="0"/>
              <w:jc w:val="left"/>
              <w:rPr>
                <w:rFonts w:ascii="Times New Roman" w:hAnsi="Times New Roman" w:cs="Times New Roman" w:eastAsia="Times New Roman" w:hint="default"/>
                <w:sz w:val="21"/>
                <w:szCs w:val="21"/>
              </w:rPr>
            </w:pPr>
            <w:r>
              <w:rPr>
                <w:rFonts w:ascii="Times New Roman"/>
                <w:sz w:val="21"/>
              </w:rPr>
              <w:t>8,027,241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25" w:right="0"/>
              <w:jc w:val="left"/>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Times New Roman" w:hAnsi="Times New Roman" w:cs="Times New Roman" w:eastAsia="Times New Roman" w:hint="default"/>
                <w:sz w:val="21"/>
                <w:szCs w:val="21"/>
              </w:rPr>
            </w:pPr>
            <w:r>
              <w:rPr>
                <w:rFonts w:ascii="Times New Roman"/>
                <w:sz w:val="21"/>
              </w:rPr>
              <w:t>The China Fund,</w:t>
            </w:r>
            <w:r>
              <w:rPr>
                <w:rFonts w:ascii="Times New Roman"/>
                <w:spacing w:val="-4"/>
                <w:sz w:val="21"/>
              </w:rPr>
              <w:t> </w:t>
            </w:r>
            <w:r>
              <w:rPr>
                <w:rFonts w:ascii="Times New Roman"/>
                <w:sz w:val="21"/>
              </w:rPr>
              <w:t>Inc.</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境外法人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9.36%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8,027,241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84" w:right="0"/>
              <w:jc w:val="left"/>
              <w:rPr>
                <w:rFonts w:ascii="Times New Roman" w:hAnsi="Times New Roman" w:cs="Times New Roman" w:eastAsia="Times New Roman" w:hint="default"/>
                <w:sz w:val="21"/>
                <w:szCs w:val="21"/>
              </w:rPr>
            </w:pPr>
            <w:r>
              <w:rPr>
                <w:rFonts w:ascii="Times New Roman"/>
                <w:sz w:val="21"/>
              </w:rPr>
              <w:t>8,027,241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25" w:right="0"/>
              <w:jc w:val="lef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6"/>
              <w:jc w:val="left"/>
              <w:rPr>
                <w:rFonts w:ascii="宋体" w:hAnsi="宋体" w:cs="宋体" w:eastAsia="宋体" w:hint="default"/>
                <w:sz w:val="21"/>
                <w:szCs w:val="21"/>
              </w:rPr>
            </w:pPr>
            <w:r>
              <w:rPr>
                <w:rFonts w:ascii="宋体" w:hAnsi="宋体" w:cs="宋体" w:eastAsia="宋体" w:hint="default"/>
                <w:spacing w:val="-2"/>
                <w:sz w:val="21"/>
                <w:szCs w:val="21"/>
              </w:rPr>
              <w:t>上海得帆投资管理有限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40" w:right="116" w:hanging="315"/>
              <w:jc w:val="left"/>
              <w:rPr>
                <w:rFonts w:ascii="宋体" w:hAnsi="宋体" w:cs="宋体" w:eastAsia="宋体" w:hint="default"/>
                <w:sz w:val="21"/>
                <w:szCs w:val="21"/>
              </w:rPr>
            </w:pPr>
            <w:r>
              <w:rPr>
                <w:rFonts w:ascii="宋体" w:hAnsi="宋体" w:cs="宋体" w:eastAsia="宋体" w:hint="default"/>
                <w:sz w:val="21"/>
                <w:szCs w:val="21"/>
              </w:rPr>
              <w:t>境内非国有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法人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7.59%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6,510,000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84" w:right="0"/>
              <w:jc w:val="left"/>
              <w:rPr>
                <w:rFonts w:ascii="Times New Roman" w:hAnsi="Times New Roman" w:cs="Times New Roman" w:eastAsia="Times New Roman" w:hint="default"/>
                <w:sz w:val="21"/>
                <w:szCs w:val="21"/>
              </w:rPr>
            </w:pPr>
            <w:r>
              <w:rPr>
                <w:rFonts w:ascii="Times New Roman"/>
                <w:sz w:val="21"/>
              </w:rPr>
              <w:t>6,510,000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25" w:right="0"/>
              <w:jc w:val="lef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6"/>
              <w:jc w:val="left"/>
              <w:rPr>
                <w:rFonts w:ascii="宋体" w:hAnsi="宋体" w:cs="宋体" w:eastAsia="宋体" w:hint="default"/>
                <w:sz w:val="21"/>
                <w:szCs w:val="21"/>
              </w:rPr>
            </w:pPr>
            <w:r>
              <w:rPr>
                <w:rFonts w:ascii="宋体" w:hAnsi="宋体" w:cs="宋体" w:eastAsia="宋体" w:hint="default"/>
                <w:spacing w:val="-2"/>
                <w:sz w:val="21"/>
                <w:szCs w:val="21"/>
              </w:rPr>
              <w:t>上海得拓投资管理有限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40" w:right="115" w:hanging="315"/>
              <w:jc w:val="left"/>
              <w:rPr>
                <w:rFonts w:ascii="宋体" w:hAnsi="宋体" w:cs="宋体" w:eastAsia="宋体" w:hint="default"/>
                <w:sz w:val="21"/>
                <w:szCs w:val="21"/>
              </w:rPr>
            </w:pPr>
            <w:r>
              <w:rPr>
                <w:rFonts w:ascii="宋体" w:hAnsi="宋体" w:cs="宋体" w:eastAsia="宋体" w:hint="default"/>
                <w:sz w:val="21"/>
                <w:szCs w:val="21"/>
              </w:rPr>
              <w:t>境内非国有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法人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5.75%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4,925,000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84" w:right="0"/>
              <w:jc w:val="left"/>
              <w:rPr>
                <w:rFonts w:ascii="Times New Roman" w:hAnsi="Times New Roman" w:cs="Times New Roman" w:eastAsia="Times New Roman" w:hint="default"/>
                <w:sz w:val="21"/>
                <w:szCs w:val="21"/>
              </w:rPr>
            </w:pPr>
            <w:r>
              <w:rPr>
                <w:rFonts w:ascii="Times New Roman"/>
                <w:sz w:val="21"/>
              </w:rPr>
              <w:t>4,925,000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25" w:right="0"/>
              <w:jc w:val="left"/>
              <w:rPr>
                <w:rFonts w:ascii="Times New Roman" w:hAnsi="Times New Roman" w:cs="Times New Roman" w:eastAsia="Times New Roman" w:hint="default"/>
                <w:sz w:val="21"/>
                <w:szCs w:val="21"/>
              </w:rPr>
            </w:pPr>
            <w:r>
              <w:rPr>
                <w:rFonts w:ascii="Times New Roman"/>
                <w:w w:val="100"/>
                <w:sz w:val="21"/>
              </w:rPr>
              <w:t>0</w:t>
            </w:r>
          </w:p>
        </w:tc>
      </w:tr>
      <w:tr>
        <w:trPr>
          <w:trHeight w:val="636"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6"/>
              <w:jc w:val="left"/>
              <w:rPr>
                <w:rFonts w:ascii="宋体" w:hAnsi="宋体" w:cs="宋体" w:eastAsia="宋体" w:hint="default"/>
                <w:sz w:val="21"/>
                <w:szCs w:val="21"/>
              </w:rPr>
            </w:pPr>
            <w:r>
              <w:rPr>
                <w:rFonts w:ascii="宋体" w:hAnsi="宋体" w:cs="宋体" w:eastAsia="宋体" w:hint="default"/>
                <w:spacing w:val="-2"/>
                <w:sz w:val="21"/>
                <w:szCs w:val="21"/>
              </w:rPr>
              <w:t>上海得竞投资管理有限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40" w:right="116" w:hanging="315"/>
              <w:jc w:val="left"/>
              <w:rPr>
                <w:rFonts w:ascii="宋体" w:hAnsi="宋体" w:cs="宋体" w:eastAsia="宋体" w:hint="default"/>
                <w:sz w:val="21"/>
                <w:szCs w:val="21"/>
              </w:rPr>
            </w:pPr>
            <w:r>
              <w:rPr>
                <w:rFonts w:ascii="宋体" w:hAnsi="宋体" w:cs="宋体" w:eastAsia="宋体" w:hint="default"/>
                <w:sz w:val="21"/>
                <w:szCs w:val="21"/>
              </w:rPr>
              <w:t>境内非国有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法人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5.23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4,485,000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84" w:right="0"/>
              <w:jc w:val="left"/>
              <w:rPr>
                <w:rFonts w:ascii="Times New Roman" w:hAnsi="Times New Roman" w:cs="Times New Roman" w:eastAsia="Times New Roman" w:hint="default"/>
                <w:sz w:val="21"/>
                <w:szCs w:val="21"/>
              </w:rPr>
            </w:pPr>
            <w:r>
              <w:rPr>
                <w:rFonts w:ascii="Times New Roman"/>
                <w:sz w:val="21"/>
              </w:rPr>
              <w:t>4,485,000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825" w:right="0"/>
              <w:jc w:val="lef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23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535" w:right="104" w:hanging="421"/>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致行动的说明</w:t>
            </w:r>
          </w:p>
        </w:tc>
        <w:tc>
          <w:tcPr>
            <w:tcW w:w="7496" w:type="dxa"/>
            <w:gridSpan w:val="5"/>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3"/>
              <w:ind w:left="1422" w:right="0"/>
              <w:jc w:val="left"/>
              <w:rPr>
                <w:rFonts w:ascii="宋体" w:hAnsi="宋体" w:cs="宋体" w:eastAsia="宋体" w:hint="default"/>
                <w:sz w:val="21"/>
                <w:szCs w:val="21"/>
              </w:rPr>
            </w:pPr>
            <w:r>
              <w:rPr>
                <w:rFonts w:ascii="宋体" w:hAnsi="宋体" w:cs="宋体" w:eastAsia="宋体" w:hint="default"/>
                <w:sz w:val="21"/>
                <w:szCs w:val="21"/>
              </w:rPr>
              <w:t>上述各股东之间不存在关联关系或一致行动关系。</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780" w:right="0"/>
        <w:jc w:val="left"/>
      </w:pPr>
      <w:r>
        <w:rPr/>
        <w:t>（二）控股股东及实际控制人情况介绍</w:t>
      </w:r>
    </w:p>
    <w:p>
      <w:pPr>
        <w:pStyle w:val="BodyText"/>
        <w:spacing w:line="240" w:lineRule="auto" w:before="154"/>
        <w:ind w:left="900" w:right="0"/>
        <w:jc w:val="left"/>
      </w:pPr>
      <w:r>
        <w:rPr>
          <w:rFonts w:ascii="Times New Roman" w:hAnsi="Times New Roman" w:cs="Times New Roman" w:eastAsia="Times New Roman" w:hint="default"/>
        </w:rPr>
        <w:t>1</w:t>
      </w:r>
      <w:r>
        <w:rPr/>
        <w:t>、控股股东及实际控制人</w:t>
      </w:r>
    </w:p>
    <w:p>
      <w:pPr>
        <w:pStyle w:val="BodyText"/>
        <w:spacing w:line="240" w:lineRule="auto" w:before="136"/>
        <w:ind w:left="900" w:right="0"/>
        <w:jc w:val="left"/>
      </w:pPr>
      <w:r>
        <w:rPr>
          <w:rFonts w:ascii="Times New Roman" w:hAnsi="Times New Roman" w:cs="Times New Roman" w:eastAsia="Times New Roman" w:hint="default"/>
        </w:rPr>
        <w:t>2</w:t>
      </w:r>
      <w:r>
        <w:rPr/>
        <w:t>、公司与实际控制人之间的产权和控制关系如下图：</w:t>
      </w:r>
    </w:p>
    <w:p>
      <w:pPr>
        <w:spacing w:line="240" w:lineRule="auto" w:before="3"/>
        <w:rPr>
          <w:rFonts w:ascii="宋体" w:hAnsi="宋体" w:cs="宋体" w:eastAsia="宋体" w:hint="default"/>
          <w:sz w:val="13"/>
          <w:szCs w:val="13"/>
        </w:rPr>
      </w:pPr>
    </w:p>
    <w:p>
      <w:pPr>
        <w:tabs>
          <w:tab w:pos="3607" w:val="left" w:leader="none"/>
        </w:tabs>
        <w:spacing w:line="624" w:lineRule="exact"/>
        <w:ind w:left="908" w:right="0" w:firstLine="0"/>
        <w:rPr>
          <w:rFonts w:ascii="宋体" w:hAnsi="宋体" w:cs="宋体" w:eastAsia="宋体" w:hint="default"/>
          <w:sz w:val="20"/>
          <w:szCs w:val="20"/>
        </w:rPr>
      </w:pPr>
      <w:r>
        <w:rPr>
          <w:rFonts w:ascii="宋体"/>
          <w:position w:val="-11"/>
          <w:sz w:val="20"/>
        </w:rPr>
        <w:pict>
          <v:shape style="width:108pt;height:31.2pt;mso-position-horizontal-relative:char;mso-position-vertical-relative:line" type="#_x0000_t202" filled="true" fillcolor="#99ccff" stroked="true" strokeweight=".75pt" strokecolor="#000000">
            <w10:anchorlock/>
            <v:textbox inset="0,0,0,0">
              <w:txbxContent>
                <w:p>
                  <w:pPr>
                    <w:spacing w:before="62"/>
                    <w:ind w:left="145" w:right="0" w:firstLine="0"/>
                    <w:jc w:val="left"/>
                    <w:rPr>
                      <w:rFonts w:ascii="宋体" w:hAnsi="宋体" w:cs="宋体" w:eastAsia="宋体" w:hint="default"/>
                      <w:sz w:val="21"/>
                      <w:szCs w:val="21"/>
                    </w:rPr>
                  </w:pPr>
                  <w:r>
                    <w:rPr>
                      <w:rFonts w:ascii="宋体" w:hAnsi="宋体" w:cs="宋体" w:eastAsia="宋体" w:hint="default"/>
                      <w:sz w:val="21"/>
                      <w:szCs w:val="21"/>
                    </w:rPr>
                    <w:t>实际控制人范建震</w:t>
                  </w:r>
                </w:p>
              </w:txbxContent>
            </v:textbox>
            <v:fill type="solid"/>
          </v:shape>
        </w:pict>
      </w:r>
      <w:r>
        <w:rPr>
          <w:rFonts w:ascii="宋体"/>
          <w:position w:val="-11"/>
          <w:sz w:val="20"/>
        </w:rPr>
      </w:r>
      <w:r>
        <w:rPr>
          <w:rFonts w:ascii="宋体"/>
          <w:position w:val="-11"/>
          <w:sz w:val="20"/>
        </w:rPr>
        <w:tab/>
      </w:r>
      <w:r>
        <w:rPr>
          <w:rFonts w:ascii="宋体"/>
          <w:position w:val="-11"/>
          <w:sz w:val="20"/>
        </w:rPr>
        <w:pict>
          <v:shape style="width:108.05pt;height:31.2pt;mso-position-horizontal-relative:char;mso-position-vertical-relative:line" type="#_x0000_t202" filled="true" fillcolor="#99ccff" stroked="true" strokeweight=".75pt" strokecolor="#000000">
            <w10:anchorlock/>
            <v:textbox inset="0,0,0,0">
              <w:txbxContent>
                <w:p>
                  <w:pPr>
                    <w:spacing w:before="62"/>
                    <w:ind w:left="144" w:right="0" w:firstLine="0"/>
                    <w:jc w:val="left"/>
                    <w:rPr>
                      <w:rFonts w:ascii="宋体" w:hAnsi="宋体" w:cs="宋体" w:eastAsia="宋体" w:hint="default"/>
                      <w:sz w:val="21"/>
                      <w:szCs w:val="21"/>
                    </w:rPr>
                  </w:pPr>
                  <w:r>
                    <w:rPr>
                      <w:rFonts w:ascii="宋体" w:hAnsi="宋体" w:cs="宋体" w:eastAsia="宋体" w:hint="default"/>
                      <w:sz w:val="21"/>
                      <w:szCs w:val="21"/>
                    </w:rPr>
                    <w:t>实际控制人陈迪清</w:t>
                  </w:r>
                </w:p>
              </w:txbxContent>
            </v:textbox>
            <v:fill type="solid"/>
          </v:shape>
        </w:pict>
      </w:r>
      <w:r>
        <w:rPr>
          <w:rFonts w:ascii="宋体"/>
          <w:position w:val="-11"/>
          <w:sz w:val="20"/>
        </w:rPr>
      </w:r>
    </w:p>
    <w:p>
      <w:pPr>
        <w:spacing w:line="240" w:lineRule="auto" w:before="1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4" w:footer="1186" w:top="1140" w:bottom="1380" w:left="900" w:right="0"/>
        </w:sectPr>
      </w:pPr>
    </w:p>
    <w:p>
      <w:pPr>
        <w:spacing w:before="36"/>
        <w:ind w:left="2131" w:right="-18" w:firstLine="0"/>
        <w:jc w:val="left"/>
        <w:rPr>
          <w:rFonts w:ascii="宋体" w:hAnsi="宋体" w:cs="宋体" w:eastAsia="宋体" w:hint="default"/>
          <w:sz w:val="21"/>
          <w:szCs w:val="21"/>
        </w:rPr>
      </w:pPr>
      <w:r>
        <w:rPr/>
        <w:pict>
          <v:group style="position:absolute;margin-left:132.350006pt;margin-top:-17.406322pt;width:6pt;height:62.9pt;mso-position-horizontal-relative:page;mso-position-vertical-relative:paragraph;z-index:-992392" coordorigin="2647,-348" coordsize="120,1258">
            <v:shape style="position:absolute;left:2647;top:-348;width:120;height:1258" coordorigin="2647,-348" coordsize="120,1258" path="m2697,790l2647,790,2707,910,2752,820,2701,820,2697,815,2697,790xe" filled="true" fillcolor="#000000" stroked="false">
              <v:path arrowok="t"/>
              <v:fill type="solid"/>
            </v:shape>
            <v:shape style="position:absolute;left:2647;top:-348;width:120;height:1258" coordorigin="2647,-348" coordsize="120,1258" path="m2713,-348l2701,-348,2697,-344,2697,815,2701,820,2713,820,2717,815,2717,-344,2713,-348xe" filled="true" fillcolor="#000000" stroked="false">
              <v:path arrowok="t"/>
              <v:fill type="solid"/>
            </v:shape>
            <v:shape style="position:absolute;left:2647;top:-348;width:120;height:1258" coordorigin="2647,-348" coordsize="120,1258" path="m2767,790l2717,790,2717,815,2713,820,2752,820,2767,790xe" filled="true" fillcolor="#000000" stroked="false">
              <v:path arrowok="t"/>
              <v:fill type="solid"/>
            </v:shape>
            <w10:wrap type="none"/>
          </v:group>
        </w:pict>
      </w:r>
      <w:r>
        <w:rPr>
          <w:rFonts w:ascii="宋体" w:hAnsi="宋体" w:cs="宋体" w:eastAsia="宋体" w:hint="default"/>
          <w:sz w:val="21"/>
          <w:szCs w:val="21"/>
        </w:rPr>
        <w:t>股 份 占</w:t>
      </w:r>
      <w:r>
        <w:rPr>
          <w:rFonts w:ascii="宋体" w:hAnsi="宋体" w:cs="宋体" w:eastAsia="宋体" w:hint="default"/>
          <w:spacing w:val="-2"/>
          <w:sz w:val="21"/>
          <w:szCs w:val="21"/>
        </w:rPr>
        <w:t> </w:t>
      </w:r>
      <w:r>
        <w:rPr>
          <w:rFonts w:ascii="宋体" w:hAnsi="宋体" w:cs="宋体" w:eastAsia="宋体" w:hint="default"/>
          <w:sz w:val="21"/>
          <w:szCs w:val="21"/>
        </w:rPr>
        <w:t>比</w:t>
      </w:r>
    </w:p>
    <w:p>
      <w:pPr>
        <w:spacing w:before="79"/>
        <w:ind w:left="2131" w:right="-18" w:firstLine="0"/>
        <w:jc w:val="left"/>
        <w:rPr>
          <w:rFonts w:ascii="Times New Roman" w:hAnsi="Times New Roman" w:cs="Times New Roman" w:eastAsia="Times New Roman" w:hint="default"/>
          <w:sz w:val="21"/>
          <w:szCs w:val="21"/>
        </w:rPr>
      </w:pPr>
      <w:r>
        <w:rPr>
          <w:rFonts w:ascii="Times New Roman"/>
          <w:sz w:val="21"/>
        </w:rPr>
        <w:t>41.58%</w:t>
      </w:r>
    </w:p>
    <w:p>
      <w:pPr>
        <w:spacing w:before="36"/>
        <w:ind w:left="1506"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股 份 占</w:t>
      </w:r>
      <w:r>
        <w:rPr>
          <w:rFonts w:ascii="宋体" w:hAnsi="宋体" w:cs="宋体" w:eastAsia="宋体" w:hint="default"/>
          <w:spacing w:val="-2"/>
          <w:sz w:val="21"/>
          <w:szCs w:val="21"/>
        </w:rPr>
        <w:t> </w:t>
      </w:r>
      <w:r>
        <w:rPr>
          <w:rFonts w:ascii="宋体" w:hAnsi="宋体" w:cs="宋体" w:eastAsia="宋体" w:hint="default"/>
          <w:sz w:val="21"/>
          <w:szCs w:val="21"/>
        </w:rPr>
        <w:t>比</w:t>
      </w:r>
    </w:p>
    <w:p>
      <w:pPr>
        <w:spacing w:before="79"/>
        <w:ind w:left="1506" w:right="0" w:firstLine="0"/>
        <w:jc w:val="left"/>
        <w:rPr>
          <w:rFonts w:ascii="Times New Roman" w:hAnsi="Times New Roman" w:cs="Times New Roman" w:eastAsia="Times New Roman" w:hint="default"/>
          <w:sz w:val="21"/>
          <w:szCs w:val="21"/>
        </w:rPr>
      </w:pPr>
      <w:r>
        <w:rPr/>
        <w:pict>
          <v:group style="position:absolute;margin-left:276.399994pt;margin-top:-32.957279pt;width:6pt;height:62.9pt;mso-position-horizontal-relative:page;mso-position-vertical-relative:paragraph;z-index:-992368" coordorigin="5528,-659" coordsize="120,1258">
            <v:shape style="position:absolute;left:5528;top:-659;width:120;height:1258" coordorigin="5528,-659" coordsize="120,1258" path="m5578,479l5528,479,5588,599,5633,509,5582,509,5578,504,5578,479xe" filled="true" fillcolor="#000000" stroked="false">
              <v:path arrowok="t"/>
              <v:fill type="solid"/>
            </v:shape>
            <v:shape style="position:absolute;left:5528;top:-659;width:120;height:1258" coordorigin="5528,-659" coordsize="120,1258" path="m5594,-659l5582,-659,5578,-655,5578,504,5582,509,5594,509,5598,504,5598,-655,5594,-659xe" filled="true" fillcolor="#000000" stroked="false">
              <v:path arrowok="t"/>
              <v:fill type="solid"/>
            </v:shape>
            <v:shape style="position:absolute;left:5528;top:-659;width:120;height:1258" coordorigin="5528,-659" coordsize="120,1258" path="m5648,479l5598,479,5598,504,5594,509,5633,509,5648,479xe" filled="true" fillcolor="#000000" stroked="false">
              <v:path arrowok="t"/>
              <v:fill type="solid"/>
            </v:shape>
            <w10:wrap type="none"/>
          </v:group>
        </w:pict>
      </w:r>
      <w:r>
        <w:rPr/>
        <w:pict>
          <v:shape style="position:absolute;margin-left:90.400002pt;margin-top:29.94272pt;width:251.95pt;height:31.25pt;mso-position-horizontal-relative:page;mso-position-vertical-relative:paragraph;z-index:1192" type="#_x0000_t202" filled="true" fillcolor="#00ffff" stroked="true" strokeweight=".75pt" strokecolor="#000000">
            <v:textbox inset="0,0,0,0">
              <w:txbxContent>
                <w:p>
                  <w:pPr>
                    <w:spacing w:before="59"/>
                    <w:ind w:left="1252" w:right="0" w:firstLine="0"/>
                    <w:jc w:val="left"/>
                    <w:rPr>
                      <w:rFonts w:ascii="宋体" w:hAnsi="宋体" w:cs="宋体" w:eastAsia="宋体" w:hint="default"/>
                      <w:sz w:val="21"/>
                      <w:szCs w:val="21"/>
                    </w:rPr>
                  </w:pPr>
                  <w:r>
                    <w:rPr>
                      <w:rFonts w:ascii="宋体" w:hAnsi="宋体" w:cs="宋体" w:eastAsia="宋体" w:hint="default"/>
                      <w:sz w:val="21"/>
                      <w:szCs w:val="21"/>
                    </w:rPr>
                    <w:t>上海迪宣投资管理有限公司</w:t>
                  </w:r>
                </w:p>
              </w:txbxContent>
            </v:textbox>
            <v:fill type="solid"/>
            <w10:wrap type="none"/>
          </v:shape>
        </w:pict>
      </w:r>
      <w:r>
        <w:rPr>
          <w:rFonts w:ascii="Times New Roman"/>
          <w:sz w:val="21"/>
        </w:rPr>
        <w:t>41.58%</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24"/>
        <w:ind w:left="426" w:right="0" w:firstLine="0"/>
        <w:jc w:val="left"/>
        <w:rPr>
          <w:rFonts w:ascii="宋体" w:hAnsi="宋体" w:cs="宋体" w:eastAsia="宋体" w:hint="default"/>
          <w:sz w:val="21"/>
          <w:szCs w:val="21"/>
        </w:rPr>
      </w:pPr>
      <w:r>
        <w:rPr/>
        <w:pict>
          <v:group style="position:absolute;margin-left:213.449997pt;margin-top:-12.866332pt;width:6pt;height:70.6pt;mso-position-horizontal-relative:page;mso-position-vertical-relative:paragraph;z-index:-992344" coordorigin="4269,-257" coordsize="120,1412">
            <v:shape style="position:absolute;left:4269;top:-257;width:120;height:1412" coordorigin="4269,-257" coordsize="120,1412" path="m4319,1035l4269,1035,4329,1155,4374,1065,4323,1065,4319,1060,4319,1035xe" filled="true" fillcolor="#000000" stroked="false">
              <v:path arrowok="t"/>
              <v:fill type="solid"/>
            </v:shape>
            <v:shape style="position:absolute;left:4269;top:-257;width:120;height:1412" coordorigin="4269,-257" coordsize="120,1412" path="m4334,-257l4322,-257,4318,-253,4319,1060,4323,1065,4334,1065,4339,1060,4338,-247,4338,-253,4334,-257xe" filled="true" fillcolor="#000000" stroked="false">
              <v:path arrowok="t"/>
              <v:fill type="solid"/>
            </v:shape>
            <v:shape style="position:absolute;left:4269;top:-257;width:120;height:1412" coordorigin="4269,-257" coordsize="120,1412" path="m4389,1035l4339,1035,4339,1060,4334,1065,4374,1065,4389,1035xe" filled="true" fillcolor="#000000" stroked="false">
              <v:path arrowok="t"/>
              <v:fill type="solid"/>
            </v:shape>
            <w10:wrap type="none"/>
          </v:group>
        </w:pict>
      </w:r>
      <w:r>
        <w:rPr>
          <w:rFonts w:ascii="宋体" w:hAnsi="宋体" w:cs="宋体" w:eastAsia="宋体" w:hint="default"/>
          <w:sz w:val="21"/>
          <w:szCs w:val="21"/>
        </w:rPr>
        <w:t>股 份 占</w:t>
      </w:r>
      <w:r>
        <w:rPr>
          <w:rFonts w:ascii="宋体" w:hAnsi="宋体" w:cs="宋体" w:eastAsia="宋体" w:hint="default"/>
          <w:spacing w:val="-2"/>
          <w:sz w:val="21"/>
          <w:szCs w:val="21"/>
        </w:rPr>
        <w:t> </w:t>
      </w:r>
      <w:r>
        <w:rPr>
          <w:rFonts w:ascii="宋体" w:hAnsi="宋体" w:cs="宋体" w:eastAsia="宋体" w:hint="default"/>
          <w:sz w:val="21"/>
          <w:szCs w:val="21"/>
        </w:rPr>
        <w:t>比</w:t>
      </w:r>
    </w:p>
    <w:p>
      <w:pPr>
        <w:spacing w:before="81"/>
        <w:ind w:left="426" w:right="0" w:firstLine="0"/>
        <w:jc w:val="left"/>
        <w:rPr>
          <w:rFonts w:ascii="Times New Roman" w:hAnsi="Times New Roman" w:cs="Times New Roman" w:eastAsia="Times New Roman" w:hint="default"/>
          <w:sz w:val="21"/>
          <w:szCs w:val="21"/>
        </w:rPr>
      </w:pPr>
      <w:r>
        <w:rPr>
          <w:rFonts w:ascii="Times New Roman"/>
          <w:sz w:val="21"/>
        </w:rPr>
        <w:t>50.569%</w:t>
      </w:r>
    </w:p>
    <w:p>
      <w:pPr>
        <w:spacing w:after="0"/>
        <w:jc w:val="left"/>
        <w:rPr>
          <w:rFonts w:ascii="Times New Roman" w:hAnsi="Times New Roman" w:cs="Times New Roman" w:eastAsia="Times New Roman" w:hint="default"/>
          <w:sz w:val="21"/>
          <w:szCs w:val="21"/>
        </w:rPr>
        <w:sectPr>
          <w:type w:val="continuous"/>
          <w:pgSz w:w="11910" w:h="16840"/>
          <w:pgMar w:top="1080" w:bottom="540" w:left="900" w:right="0"/>
          <w:cols w:num="2" w:equalWidth="0">
            <w:col w:w="3287" w:space="40"/>
            <w:col w:w="7683"/>
          </w:cols>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spacing w:line="625" w:lineRule="exact"/>
        <w:ind w:left="90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pict>
          <v:shape style="width:251.95pt;height:31.25pt;mso-position-horizontal-relative:char;mso-position-vertical-relative:line" type="#_x0000_t202" filled="true" fillcolor="#ff99cc" stroked="true" strokeweight=".75pt" strokecolor="#000000">
            <w10:anchorlock/>
            <v:textbox inset="0,0,0,0">
              <w:txbxContent>
                <w:p>
                  <w:pPr>
                    <w:spacing w:before="58"/>
                    <w:ind w:left="1040" w:right="0" w:firstLine="0"/>
                    <w:jc w:val="left"/>
                    <w:rPr>
                      <w:rFonts w:ascii="宋体" w:hAnsi="宋体" w:cs="宋体" w:eastAsia="宋体" w:hint="default"/>
                      <w:sz w:val="21"/>
                      <w:szCs w:val="21"/>
                    </w:rPr>
                  </w:pPr>
                  <w:r>
                    <w:rPr>
                      <w:rFonts w:ascii="宋体" w:hAnsi="宋体" w:cs="宋体" w:eastAsia="宋体" w:hint="default"/>
                      <w:sz w:val="21"/>
                      <w:szCs w:val="21"/>
                    </w:rPr>
                    <w:t>上海汉得信息技术股份有限公司</w:t>
                  </w:r>
                </w:p>
              </w:txbxContent>
            </v:textbox>
            <v:fill type="solid"/>
          </v:shape>
        </w:pict>
      </w:r>
      <w:r>
        <w:rPr>
          <w:rFonts w:ascii="Times New Roman" w:hAnsi="Times New Roman" w:cs="Times New Roman" w:eastAsia="Times New Roman" w:hint="default"/>
          <w:position w:val="-12"/>
          <w:sz w:val="20"/>
          <w:szCs w:val="20"/>
        </w:rPr>
      </w:r>
    </w:p>
    <w:p>
      <w:pPr>
        <w:spacing w:after="0" w:line="625" w:lineRule="exact"/>
        <w:rPr>
          <w:rFonts w:ascii="Times New Roman" w:hAnsi="Times New Roman" w:cs="Times New Roman" w:eastAsia="Times New Roman" w:hint="default"/>
          <w:sz w:val="20"/>
          <w:szCs w:val="20"/>
        </w:rPr>
        <w:sectPr>
          <w:type w:val="continuous"/>
          <w:pgSz w:w="11910" w:h="16840"/>
          <w:pgMar w:top="1080" w:bottom="540" w:left="900" w:right="0"/>
        </w:sectPr>
      </w:pPr>
    </w:p>
    <w:p>
      <w:pPr>
        <w:spacing w:line="240" w:lineRule="auto" w:before="0"/>
        <w:rPr>
          <w:rFonts w:ascii="Times New Roman" w:hAnsi="Times New Roman" w:cs="Times New Roman" w:eastAsia="Times New Roman" w:hint="default"/>
          <w:sz w:val="20"/>
          <w:szCs w:val="20"/>
        </w:rPr>
      </w:pPr>
    </w:p>
    <w:p>
      <w:pPr>
        <w:pStyle w:val="Heading1"/>
        <w:tabs>
          <w:tab w:pos="2702" w:val="left" w:leader="none"/>
        </w:tabs>
        <w:spacing w:line="240" w:lineRule="auto" w:before="146"/>
        <w:ind w:left="1255" w:right="0"/>
        <w:jc w:val="left"/>
        <w:rPr>
          <w:b w:val="0"/>
          <w:bCs w:val="0"/>
        </w:rPr>
      </w:pPr>
      <w:bookmarkStart w:name="_TOC_250002" w:id="6"/>
      <w:r>
        <w:rPr>
          <w:w w:val="95"/>
        </w:rPr>
        <w:t>第六节</w:t>
        <w:tab/>
      </w:r>
      <w:r>
        <w:rPr/>
        <w:t>董事、监事和高级管理人员和员工情况</w:t>
      </w:r>
      <w:bookmarkEnd w:id="6"/>
      <w:r>
        <w:rPr>
          <w:b w:val="0"/>
          <w:bCs w:val="0"/>
        </w:rPr>
      </w:r>
    </w:p>
    <w:p>
      <w:pPr>
        <w:spacing w:line="240" w:lineRule="auto" w:before="0"/>
        <w:rPr>
          <w:rFonts w:ascii="宋体" w:hAnsi="宋体" w:cs="宋体" w:eastAsia="宋体" w:hint="default"/>
          <w:b/>
          <w:bCs/>
          <w:sz w:val="31"/>
          <w:szCs w:val="31"/>
        </w:rPr>
      </w:pPr>
    </w:p>
    <w:p>
      <w:pPr>
        <w:pStyle w:val="BodyText"/>
        <w:tabs>
          <w:tab w:pos="1740" w:val="left" w:leader="none"/>
        </w:tabs>
        <w:spacing w:line="313" w:lineRule="exact"/>
        <w:ind w:left="1020" w:right="0"/>
        <w:jc w:val="left"/>
      </w:pPr>
      <w:r>
        <w:rPr/>
        <w:t>一、</w:t>
        <w:tab/>
        <w:t>董事、监事和高级管理人员的情况</w:t>
      </w:r>
    </w:p>
    <w:p>
      <w:pPr>
        <w:pStyle w:val="BodyText"/>
        <w:spacing w:line="313" w:lineRule="exact"/>
        <w:ind w:left="1020" w:right="0"/>
        <w:jc w:val="left"/>
      </w:pPr>
      <w:r>
        <w:rPr/>
        <w:t>（一）董事、监事和高级管理人员持股变动情况及薪酬情况</w:t>
      </w:r>
    </w:p>
    <w:p>
      <w:pPr>
        <w:spacing w:line="240" w:lineRule="auto" w:before="10"/>
        <w:rPr>
          <w:rFonts w:ascii="宋体" w:hAnsi="宋体" w:cs="宋体" w:eastAsia="宋体"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780"/>
        <w:gridCol w:w="1039"/>
        <w:gridCol w:w="521"/>
        <w:gridCol w:w="521"/>
        <w:gridCol w:w="1169"/>
        <w:gridCol w:w="1171"/>
        <w:gridCol w:w="910"/>
        <w:gridCol w:w="910"/>
        <w:gridCol w:w="1119"/>
        <w:gridCol w:w="883"/>
        <w:gridCol w:w="806"/>
      </w:tblGrid>
      <w:tr>
        <w:trPr>
          <w:trHeight w:val="317" w:hRule="exact"/>
        </w:trPr>
        <w:tc>
          <w:tcPr>
            <w:tcW w:w="780" w:type="dxa"/>
            <w:vMerge w:val="restart"/>
            <w:tcBorders>
              <w:top w:val="single" w:sz="4" w:space="0" w:color="000000"/>
              <w:left w:val="single" w:sz="4" w:space="0" w:color="000000"/>
              <w:right w:val="single" w:sz="4" w:space="0" w:color="000000"/>
            </w:tcBorders>
            <w:shd w:val="clear" w:color="auto" w:fill="DCDCDC"/>
          </w:tcPr>
          <w:p>
            <w:pPr/>
          </w:p>
        </w:tc>
        <w:tc>
          <w:tcPr>
            <w:tcW w:w="1039" w:type="dxa"/>
            <w:vMerge w:val="restart"/>
            <w:tcBorders>
              <w:top w:val="single" w:sz="4" w:space="0" w:color="000000"/>
              <w:left w:val="single" w:sz="4" w:space="0" w:color="000000"/>
              <w:right w:val="single" w:sz="4" w:space="0" w:color="000000"/>
            </w:tcBorders>
            <w:shd w:val="clear" w:color="auto" w:fill="DCDCDC"/>
          </w:tcPr>
          <w:p>
            <w:pPr/>
          </w:p>
        </w:tc>
        <w:tc>
          <w:tcPr>
            <w:tcW w:w="521" w:type="dxa"/>
            <w:vMerge w:val="restart"/>
            <w:tcBorders>
              <w:top w:val="single" w:sz="4" w:space="0" w:color="000000"/>
              <w:left w:val="single" w:sz="4" w:space="0" w:color="000000"/>
              <w:right w:val="single" w:sz="4" w:space="0" w:color="000000"/>
            </w:tcBorders>
            <w:shd w:val="clear" w:color="auto" w:fill="DCDCDC"/>
          </w:tcPr>
          <w:p>
            <w:pPr/>
          </w:p>
        </w:tc>
        <w:tc>
          <w:tcPr>
            <w:tcW w:w="521" w:type="dxa"/>
            <w:vMerge w:val="restart"/>
            <w:tcBorders>
              <w:top w:val="single" w:sz="4" w:space="0" w:color="000000"/>
              <w:left w:val="single" w:sz="4" w:space="0" w:color="000000"/>
              <w:right w:val="single" w:sz="4" w:space="0" w:color="000000"/>
            </w:tcBorders>
            <w:shd w:val="clear" w:color="auto" w:fill="DCDCDC"/>
          </w:tcPr>
          <w:p>
            <w:pPr/>
          </w:p>
        </w:tc>
        <w:tc>
          <w:tcPr>
            <w:tcW w:w="1169" w:type="dxa"/>
            <w:vMerge w:val="restart"/>
            <w:tcBorders>
              <w:top w:val="single" w:sz="4" w:space="0" w:color="000000"/>
              <w:left w:val="single" w:sz="4" w:space="0" w:color="000000"/>
              <w:right w:val="single" w:sz="4" w:space="0" w:color="000000"/>
            </w:tcBorders>
            <w:shd w:val="clear" w:color="auto" w:fill="DCDCDC"/>
          </w:tcPr>
          <w:p>
            <w:pPr/>
          </w:p>
        </w:tc>
        <w:tc>
          <w:tcPr>
            <w:tcW w:w="1171" w:type="dxa"/>
            <w:vMerge w:val="restart"/>
            <w:tcBorders>
              <w:top w:val="single" w:sz="4" w:space="0" w:color="000000"/>
              <w:left w:val="single" w:sz="4" w:space="0" w:color="000000"/>
              <w:right w:val="single" w:sz="4" w:space="0" w:color="000000"/>
            </w:tcBorders>
            <w:shd w:val="clear" w:color="auto" w:fill="DCDCDC"/>
          </w:tcPr>
          <w:p>
            <w:pPr/>
          </w:p>
        </w:tc>
        <w:tc>
          <w:tcPr>
            <w:tcW w:w="910" w:type="dxa"/>
            <w:vMerge w:val="restart"/>
            <w:tcBorders>
              <w:top w:val="single" w:sz="4" w:space="0" w:color="000000"/>
              <w:left w:val="single" w:sz="4" w:space="0" w:color="000000"/>
              <w:right w:val="single" w:sz="4" w:space="0" w:color="000000"/>
            </w:tcBorders>
            <w:shd w:val="clear" w:color="auto" w:fill="DCDCDC"/>
          </w:tcPr>
          <w:p>
            <w:pPr/>
          </w:p>
        </w:tc>
        <w:tc>
          <w:tcPr>
            <w:tcW w:w="910" w:type="dxa"/>
            <w:vMerge w:val="restart"/>
            <w:tcBorders>
              <w:top w:val="single" w:sz="4" w:space="0" w:color="000000"/>
              <w:left w:val="single" w:sz="4" w:space="0" w:color="000000"/>
              <w:right w:val="single" w:sz="4" w:space="0" w:color="000000"/>
            </w:tcBorders>
            <w:shd w:val="clear" w:color="auto" w:fill="DCDCDC"/>
          </w:tcPr>
          <w:p>
            <w:pPr/>
          </w:p>
        </w:tc>
        <w:tc>
          <w:tcPr>
            <w:tcW w:w="1119" w:type="dxa"/>
            <w:vMerge w:val="restart"/>
            <w:tcBorders>
              <w:top w:val="single" w:sz="4" w:space="0" w:color="000000"/>
              <w:left w:val="single" w:sz="4" w:space="0" w:color="000000"/>
              <w:right w:val="single" w:sz="4" w:space="0" w:color="000000"/>
            </w:tcBorders>
            <w:shd w:val="clear" w:color="auto" w:fill="DCDCDC"/>
          </w:tcPr>
          <w:p>
            <w:pPr/>
          </w:p>
        </w:tc>
        <w:tc>
          <w:tcPr>
            <w:tcW w:w="883"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exact"/>
              <w:ind w:left="74" w:right="0"/>
              <w:jc w:val="both"/>
              <w:rPr>
                <w:rFonts w:ascii="宋体" w:hAnsi="宋体" w:cs="宋体" w:eastAsia="宋体" w:hint="default"/>
                <w:sz w:val="24"/>
                <w:szCs w:val="24"/>
              </w:rPr>
            </w:pPr>
            <w:r>
              <w:rPr>
                <w:rFonts w:ascii="宋体" w:hAnsi="宋体" w:cs="宋体" w:eastAsia="宋体" w:hint="default"/>
                <w:sz w:val="24"/>
                <w:szCs w:val="24"/>
              </w:rPr>
              <w:t>报告期</w:t>
            </w:r>
          </w:p>
          <w:p>
            <w:pPr>
              <w:pStyle w:val="TableParagraph"/>
              <w:spacing w:line="312" w:lineRule="exact" w:before="29"/>
              <w:ind w:left="74" w:right="77"/>
              <w:jc w:val="both"/>
              <w:rPr>
                <w:rFonts w:ascii="宋体" w:hAnsi="宋体" w:cs="宋体" w:eastAsia="宋体" w:hint="default"/>
                <w:sz w:val="24"/>
                <w:szCs w:val="24"/>
              </w:rPr>
            </w:pPr>
            <w:r>
              <w:rPr>
                <w:rFonts w:ascii="宋体" w:hAnsi="宋体" w:cs="宋体" w:eastAsia="宋体" w:hint="default"/>
                <w:sz w:val="24"/>
                <w:szCs w:val="24"/>
              </w:rPr>
              <w:t>内从公 司领取 的报酬 总额</w:t>
            </w:r>
          </w:p>
          <w:p>
            <w:pPr>
              <w:pStyle w:val="TableParagraph"/>
              <w:spacing w:line="283" w:lineRule="exact"/>
              <w:ind w:right="2"/>
              <w:jc w:val="center"/>
              <w:rPr>
                <w:rFonts w:ascii="宋体" w:hAnsi="宋体" w:cs="宋体" w:eastAsia="宋体" w:hint="default"/>
                <w:sz w:val="24"/>
                <w:szCs w:val="24"/>
              </w:rPr>
            </w:pPr>
            <w:r>
              <w:rPr>
                <w:rFonts w:ascii="宋体" w:hAnsi="宋体" w:cs="宋体" w:eastAsia="宋体" w:hint="default"/>
                <w:sz w:val="24"/>
                <w:szCs w:val="24"/>
              </w:rPr>
              <w:t>（万</w:t>
            </w:r>
          </w:p>
          <w:p>
            <w:pPr>
              <w:pStyle w:val="TableParagraph"/>
              <w:spacing w:line="312" w:lineRule="exact" w:before="30"/>
              <w:ind w:left="21" w:right="24"/>
              <w:jc w:val="center"/>
              <w:rPr>
                <w:rFonts w:ascii="宋体" w:hAnsi="宋体" w:cs="宋体" w:eastAsia="宋体" w:hint="default"/>
                <w:sz w:val="24"/>
                <w:szCs w:val="24"/>
              </w:rPr>
            </w:pPr>
            <w:r>
              <w:rPr>
                <w:rFonts w:ascii="宋体" w:hAnsi="宋体" w:cs="宋体" w:eastAsia="宋体" w:hint="default"/>
                <w:spacing w:val="-34"/>
                <w:sz w:val="24"/>
                <w:szCs w:val="24"/>
              </w:rPr>
              <w:t>元）（税</w:t>
            </w:r>
            <w:r>
              <w:rPr>
                <w:rFonts w:ascii="宋体" w:hAnsi="宋体" w:cs="宋体" w:eastAsia="宋体" w:hint="default"/>
                <w:sz w:val="24"/>
                <w:szCs w:val="24"/>
              </w:rPr>
              <w:t> 前）</w:t>
            </w:r>
          </w:p>
        </w:tc>
        <w:tc>
          <w:tcPr>
            <w:tcW w:w="806"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624" w:hRule="exact"/>
        </w:trPr>
        <w:tc>
          <w:tcPr>
            <w:tcW w:w="780" w:type="dxa"/>
            <w:vMerge/>
            <w:tcBorders>
              <w:left w:val="single" w:sz="4" w:space="0" w:color="000000"/>
              <w:right w:val="single" w:sz="4" w:space="0" w:color="000000"/>
            </w:tcBorders>
            <w:shd w:val="clear" w:color="auto" w:fill="DCDCDC"/>
          </w:tcPr>
          <w:p>
            <w:pPr/>
          </w:p>
        </w:tc>
        <w:tc>
          <w:tcPr>
            <w:tcW w:w="1039" w:type="dxa"/>
            <w:vMerge/>
            <w:tcBorders>
              <w:left w:val="single" w:sz="4" w:space="0" w:color="000000"/>
              <w:right w:val="single" w:sz="4" w:space="0" w:color="000000"/>
            </w:tcBorders>
            <w:shd w:val="clear" w:color="auto" w:fill="DCDCDC"/>
          </w:tcPr>
          <w:p>
            <w:pPr/>
          </w:p>
        </w:tc>
        <w:tc>
          <w:tcPr>
            <w:tcW w:w="521" w:type="dxa"/>
            <w:vMerge/>
            <w:tcBorders>
              <w:left w:val="single" w:sz="4" w:space="0" w:color="000000"/>
              <w:bottom w:val="nil" w:sz="6" w:space="0" w:color="auto"/>
              <w:right w:val="single" w:sz="4" w:space="0" w:color="000000"/>
            </w:tcBorders>
            <w:shd w:val="clear" w:color="auto" w:fill="DCDCDC"/>
          </w:tcPr>
          <w:p>
            <w:pPr/>
          </w:p>
        </w:tc>
        <w:tc>
          <w:tcPr>
            <w:tcW w:w="521" w:type="dxa"/>
            <w:vMerge/>
            <w:tcBorders>
              <w:left w:val="single" w:sz="4" w:space="0" w:color="000000"/>
              <w:bottom w:val="nil" w:sz="6" w:space="0" w:color="auto"/>
              <w:right w:val="single" w:sz="4" w:space="0" w:color="000000"/>
            </w:tcBorders>
            <w:shd w:val="clear" w:color="auto" w:fill="DCDCDC"/>
          </w:tcPr>
          <w:p>
            <w:pPr/>
          </w:p>
        </w:tc>
        <w:tc>
          <w:tcPr>
            <w:tcW w:w="1169" w:type="dxa"/>
            <w:vMerge/>
            <w:tcBorders>
              <w:left w:val="single" w:sz="4" w:space="0" w:color="000000"/>
              <w:bottom w:val="nil" w:sz="6" w:space="0" w:color="auto"/>
              <w:right w:val="single" w:sz="4" w:space="0" w:color="000000"/>
            </w:tcBorders>
            <w:shd w:val="clear" w:color="auto" w:fill="DCDCDC"/>
          </w:tcPr>
          <w:p>
            <w:pPr/>
          </w:p>
        </w:tc>
        <w:tc>
          <w:tcPr>
            <w:tcW w:w="1171"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1119" w:type="dxa"/>
            <w:vMerge/>
            <w:tcBorders>
              <w:left w:val="single" w:sz="4" w:space="0" w:color="000000"/>
              <w:right w:val="single" w:sz="4" w:space="0" w:color="000000"/>
            </w:tcBorders>
            <w:shd w:val="clear" w:color="auto" w:fill="DCDCDC"/>
          </w:tcPr>
          <w:p>
            <w:pPr/>
          </w:p>
        </w:tc>
        <w:tc>
          <w:tcPr>
            <w:tcW w:w="883" w:type="dxa"/>
            <w:vMerge/>
            <w:tcBorders>
              <w:left w:val="single" w:sz="4" w:space="0" w:color="000000"/>
              <w:right w:val="single" w:sz="4" w:space="0" w:color="000000"/>
            </w:tcBorders>
            <w:shd w:val="clear" w:color="auto" w:fill="DCDCDC"/>
          </w:tcPr>
          <w:p>
            <w:pPr/>
          </w:p>
        </w:tc>
        <w:tc>
          <w:tcPr>
            <w:tcW w:w="806"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exact"/>
              <w:ind w:left="38" w:right="0"/>
              <w:jc w:val="both"/>
              <w:rPr>
                <w:rFonts w:ascii="宋体" w:hAnsi="宋体" w:cs="宋体" w:eastAsia="宋体" w:hint="default"/>
                <w:sz w:val="24"/>
                <w:szCs w:val="24"/>
              </w:rPr>
            </w:pPr>
            <w:r>
              <w:rPr>
                <w:rFonts w:ascii="宋体" w:hAnsi="宋体" w:cs="宋体" w:eastAsia="宋体" w:hint="default"/>
                <w:sz w:val="24"/>
                <w:szCs w:val="24"/>
              </w:rPr>
              <w:t>是否在</w:t>
            </w:r>
          </w:p>
          <w:p>
            <w:pPr>
              <w:pStyle w:val="TableParagraph"/>
              <w:spacing w:line="237" w:lineRule="auto" w:before="1"/>
              <w:ind w:left="38" w:right="36"/>
              <w:jc w:val="both"/>
              <w:rPr>
                <w:rFonts w:ascii="宋体" w:hAnsi="宋体" w:cs="宋体" w:eastAsia="宋体" w:hint="default"/>
                <w:sz w:val="24"/>
                <w:szCs w:val="24"/>
              </w:rPr>
            </w:pPr>
            <w:r>
              <w:rPr>
                <w:rFonts w:ascii="宋体" w:hAnsi="宋体" w:cs="宋体" w:eastAsia="宋体" w:hint="default"/>
                <w:sz w:val="24"/>
                <w:szCs w:val="24"/>
              </w:rPr>
              <w:t>股东单 位或其 他关联 单位领 取薪酬</w:t>
            </w:r>
          </w:p>
        </w:tc>
      </w:tr>
      <w:tr>
        <w:trPr>
          <w:trHeight w:val="156" w:hRule="exact"/>
        </w:trPr>
        <w:tc>
          <w:tcPr>
            <w:tcW w:w="780" w:type="dxa"/>
            <w:vMerge/>
            <w:tcBorders>
              <w:left w:val="single" w:sz="4" w:space="0" w:color="000000"/>
              <w:bottom w:val="nil" w:sz="6" w:space="0" w:color="auto"/>
              <w:right w:val="single" w:sz="4" w:space="0" w:color="000000"/>
            </w:tcBorders>
            <w:shd w:val="clear" w:color="auto" w:fill="DCDCDC"/>
          </w:tcPr>
          <w:p>
            <w:pPr/>
          </w:p>
        </w:tc>
        <w:tc>
          <w:tcPr>
            <w:tcW w:w="1039" w:type="dxa"/>
            <w:vMerge/>
            <w:tcBorders>
              <w:left w:val="single" w:sz="4" w:space="0" w:color="000000"/>
              <w:bottom w:val="nil" w:sz="6" w:space="0" w:color="auto"/>
              <w:right w:val="single" w:sz="4" w:space="0" w:color="000000"/>
            </w:tcBorders>
            <w:shd w:val="clear" w:color="auto" w:fill="DCDCDC"/>
          </w:tcPr>
          <w:p>
            <w:pPr/>
          </w:p>
        </w:tc>
        <w:tc>
          <w:tcPr>
            <w:tcW w:w="521"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exact"/>
              <w:ind w:left="134" w:right="0"/>
              <w:jc w:val="left"/>
              <w:rPr>
                <w:rFonts w:ascii="宋体" w:hAnsi="宋体" w:cs="宋体" w:eastAsia="宋体" w:hint="default"/>
                <w:sz w:val="24"/>
                <w:szCs w:val="24"/>
              </w:rPr>
            </w:pPr>
            <w:r>
              <w:rPr>
                <w:rFonts w:ascii="宋体" w:hAnsi="宋体" w:cs="宋体" w:eastAsia="宋体" w:hint="default"/>
                <w:sz w:val="24"/>
                <w:szCs w:val="24"/>
              </w:rPr>
              <w:t>性</w:t>
            </w:r>
          </w:p>
          <w:p>
            <w:pPr>
              <w:pStyle w:val="TableParagraph"/>
              <w:spacing w:line="313" w:lineRule="exact"/>
              <w:ind w:left="134" w:right="0"/>
              <w:jc w:val="left"/>
              <w:rPr>
                <w:rFonts w:ascii="宋体" w:hAnsi="宋体" w:cs="宋体" w:eastAsia="宋体" w:hint="default"/>
                <w:sz w:val="24"/>
                <w:szCs w:val="24"/>
              </w:rPr>
            </w:pPr>
            <w:r>
              <w:rPr>
                <w:rFonts w:ascii="宋体" w:hAnsi="宋体" w:cs="宋体" w:eastAsia="宋体" w:hint="default"/>
                <w:sz w:val="24"/>
                <w:szCs w:val="24"/>
              </w:rPr>
              <w:t>别</w:t>
            </w:r>
          </w:p>
        </w:tc>
        <w:tc>
          <w:tcPr>
            <w:tcW w:w="521"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exact"/>
              <w:ind w:left="134" w:right="0"/>
              <w:jc w:val="left"/>
              <w:rPr>
                <w:rFonts w:ascii="宋体" w:hAnsi="宋体" w:cs="宋体" w:eastAsia="宋体" w:hint="default"/>
                <w:sz w:val="24"/>
                <w:szCs w:val="24"/>
              </w:rPr>
            </w:pPr>
            <w:r>
              <w:rPr>
                <w:rFonts w:ascii="宋体" w:hAnsi="宋体" w:cs="宋体" w:eastAsia="宋体" w:hint="default"/>
                <w:sz w:val="24"/>
                <w:szCs w:val="24"/>
              </w:rPr>
              <w:t>年</w:t>
            </w:r>
          </w:p>
          <w:p>
            <w:pPr>
              <w:pStyle w:val="TableParagraph"/>
              <w:spacing w:line="313" w:lineRule="exact"/>
              <w:ind w:left="134" w:right="0"/>
              <w:jc w:val="left"/>
              <w:rPr>
                <w:rFonts w:ascii="宋体" w:hAnsi="宋体" w:cs="宋体" w:eastAsia="宋体" w:hint="default"/>
                <w:sz w:val="24"/>
                <w:szCs w:val="24"/>
              </w:rPr>
            </w:pPr>
            <w:r>
              <w:rPr>
                <w:rFonts w:ascii="宋体" w:hAnsi="宋体" w:cs="宋体" w:eastAsia="宋体" w:hint="default"/>
                <w:sz w:val="24"/>
                <w:szCs w:val="24"/>
              </w:rPr>
              <w:t>龄</w:t>
            </w:r>
          </w:p>
        </w:tc>
        <w:tc>
          <w:tcPr>
            <w:tcW w:w="1169"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任期起始</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日期</w:t>
            </w:r>
          </w:p>
        </w:tc>
        <w:tc>
          <w:tcPr>
            <w:tcW w:w="1171"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任期终止</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日期</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年初持</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股数</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年末持</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股数</w:t>
            </w:r>
          </w:p>
        </w:tc>
        <w:tc>
          <w:tcPr>
            <w:tcW w:w="1119" w:type="dxa"/>
            <w:vMerge/>
            <w:tcBorders>
              <w:left w:val="single" w:sz="4" w:space="0" w:color="000000"/>
              <w:bottom w:val="nil" w:sz="6" w:space="0" w:color="auto"/>
              <w:right w:val="single" w:sz="4" w:space="0" w:color="000000"/>
            </w:tcBorders>
            <w:shd w:val="clear" w:color="auto" w:fill="DCDCDC"/>
          </w:tcPr>
          <w:p>
            <w:pPr/>
          </w:p>
        </w:tc>
        <w:tc>
          <w:tcPr>
            <w:tcW w:w="883" w:type="dxa"/>
            <w:vMerge/>
            <w:tcBorders>
              <w:left w:val="single" w:sz="4" w:space="0" w:color="000000"/>
              <w:right w:val="single" w:sz="4" w:space="0" w:color="000000"/>
            </w:tcBorders>
            <w:shd w:val="clear" w:color="auto" w:fill="DCDCDC"/>
          </w:tcPr>
          <w:p>
            <w:pPr/>
          </w:p>
        </w:tc>
        <w:tc>
          <w:tcPr>
            <w:tcW w:w="806" w:type="dxa"/>
            <w:vMerge/>
            <w:tcBorders>
              <w:left w:val="single" w:sz="4" w:space="0" w:color="000000"/>
              <w:right w:val="single" w:sz="4" w:space="0" w:color="000000"/>
            </w:tcBorders>
            <w:shd w:val="clear" w:color="auto" w:fill="DCDCDC"/>
          </w:tcPr>
          <w:p>
            <w:pPr/>
          </w:p>
        </w:tc>
      </w:tr>
      <w:tr>
        <w:trPr>
          <w:trHeight w:val="312" w:hRule="exact"/>
        </w:trPr>
        <w:tc>
          <w:tcPr>
            <w:tcW w:w="7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103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职务</w:t>
            </w:r>
          </w:p>
        </w:tc>
        <w:tc>
          <w:tcPr>
            <w:tcW w:w="521" w:type="dxa"/>
            <w:vMerge/>
            <w:tcBorders>
              <w:left w:val="single" w:sz="4" w:space="0" w:color="000000"/>
              <w:right w:val="single" w:sz="4" w:space="0" w:color="000000"/>
            </w:tcBorders>
            <w:shd w:val="clear" w:color="auto" w:fill="DCDCDC"/>
          </w:tcPr>
          <w:p>
            <w:pPr/>
          </w:p>
        </w:tc>
        <w:tc>
          <w:tcPr>
            <w:tcW w:w="521" w:type="dxa"/>
            <w:vMerge/>
            <w:tcBorders>
              <w:left w:val="single" w:sz="4" w:space="0" w:color="000000"/>
              <w:right w:val="single" w:sz="4" w:space="0" w:color="000000"/>
            </w:tcBorders>
            <w:shd w:val="clear" w:color="auto" w:fill="DCDCDC"/>
          </w:tcPr>
          <w:p>
            <w:pPr/>
          </w:p>
        </w:tc>
        <w:tc>
          <w:tcPr>
            <w:tcW w:w="1169" w:type="dxa"/>
            <w:vMerge/>
            <w:tcBorders>
              <w:left w:val="single" w:sz="4" w:space="0" w:color="000000"/>
              <w:right w:val="single" w:sz="4" w:space="0" w:color="000000"/>
            </w:tcBorders>
            <w:shd w:val="clear" w:color="auto" w:fill="DCDCDC"/>
          </w:tcPr>
          <w:p>
            <w:pPr/>
          </w:p>
        </w:tc>
        <w:tc>
          <w:tcPr>
            <w:tcW w:w="1171" w:type="dxa"/>
            <w:vMerge/>
            <w:tcBorders>
              <w:left w:val="single" w:sz="4" w:space="0" w:color="000000"/>
              <w:right w:val="single" w:sz="4" w:space="0" w:color="000000"/>
            </w:tcBorders>
            <w:shd w:val="clear" w:color="auto" w:fill="DCDCDC"/>
          </w:tcPr>
          <w:p>
            <w:pPr/>
          </w:p>
        </w:tc>
        <w:tc>
          <w:tcPr>
            <w:tcW w:w="910" w:type="dxa"/>
            <w:vMerge/>
            <w:tcBorders>
              <w:left w:val="single" w:sz="4" w:space="0" w:color="000000"/>
              <w:right w:val="single" w:sz="4" w:space="0" w:color="000000"/>
            </w:tcBorders>
            <w:shd w:val="clear" w:color="auto" w:fill="DCDCDC"/>
          </w:tcPr>
          <w:p>
            <w:pPr/>
          </w:p>
        </w:tc>
        <w:tc>
          <w:tcPr>
            <w:tcW w:w="910" w:type="dxa"/>
            <w:vMerge/>
            <w:tcBorders>
              <w:left w:val="single" w:sz="4" w:space="0" w:color="000000"/>
              <w:right w:val="single" w:sz="4" w:space="0" w:color="000000"/>
            </w:tcBorders>
            <w:shd w:val="clear" w:color="auto" w:fill="DCDCDC"/>
          </w:tcPr>
          <w:p>
            <w:pPr/>
          </w:p>
        </w:tc>
        <w:tc>
          <w:tcPr>
            <w:tcW w:w="1119" w:type="dxa"/>
            <w:tcBorders>
              <w:top w:val="nil" w:sz="6" w:space="0" w:color="auto"/>
              <w:left w:val="single" w:sz="10" w:space="0" w:color="DCDCDC"/>
              <w:bottom w:val="nil" w:sz="6" w:space="0" w:color="auto"/>
              <w:right w:val="single" w:sz="22" w:space="0" w:color="DCDCDC"/>
            </w:tcBorders>
          </w:tcPr>
          <w:p>
            <w:pPr>
              <w:pStyle w:val="TableParagraph"/>
              <w:tabs>
                <w:tab w:pos="1076" w:val="left" w:leader="none"/>
              </w:tabs>
              <w:spacing w:line="274" w:lineRule="exact"/>
              <w:ind w:left="15"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10"/>
                <w:sz w:val="24"/>
                <w:szCs w:val="24"/>
                <w:shd w:fill="DCDCDC" w:color="auto" w:val="clear"/>
              </w:rPr>
              <w:t> </w:t>
            </w:r>
            <w:r>
              <w:rPr>
                <w:rFonts w:ascii="宋体" w:hAnsi="宋体" w:cs="宋体" w:eastAsia="宋体" w:hint="default"/>
                <w:sz w:val="24"/>
                <w:szCs w:val="24"/>
                <w:shd w:fill="DCDCDC" w:color="auto" w:val="clear"/>
              </w:rPr>
              <w:t>变动原因</w:t>
              <w:tab/>
            </w:r>
            <w:r>
              <w:rPr>
                <w:rFonts w:ascii="宋体" w:hAnsi="宋体" w:cs="宋体" w:eastAsia="宋体" w:hint="default"/>
                <w:sz w:val="24"/>
                <w:szCs w:val="24"/>
              </w:rPr>
            </w:r>
          </w:p>
        </w:tc>
        <w:tc>
          <w:tcPr>
            <w:tcW w:w="883" w:type="dxa"/>
            <w:vMerge/>
            <w:tcBorders>
              <w:left w:val="single" w:sz="4" w:space="0" w:color="000000"/>
              <w:right w:val="single" w:sz="4" w:space="0" w:color="000000"/>
            </w:tcBorders>
            <w:shd w:val="clear" w:color="auto" w:fill="DCDCDC"/>
          </w:tcPr>
          <w:p>
            <w:pPr/>
          </w:p>
        </w:tc>
        <w:tc>
          <w:tcPr>
            <w:tcW w:w="806" w:type="dxa"/>
            <w:vMerge/>
            <w:tcBorders>
              <w:left w:val="single" w:sz="4" w:space="0" w:color="000000"/>
              <w:right w:val="single" w:sz="4" w:space="0" w:color="000000"/>
            </w:tcBorders>
            <w:shd w:val="clear" w:color="auto" w:fill="DCDCDC"/>
          </w:tcPr>
          <w:p>
            <w:pPr/>
          </w:p>
        </w:tc>
      </w:tr>
      <w:tr>
        <w:trPr>
          <w:trHeight w:val="156" w:hRule="exact"/>
        </w:trPr>
        <w:tc>
          <w:tcPr>
            <w:tcW w:w="780" w:type="dxa"/>
            <w:vMerge w:val="restart"/>
            <w:tcBorders>
              <w:top w:val="nil" w:sz="6" w:space="0" w:color="auto"/>
              <w:left w:val="single" w:sz="4" w:space="0" w:color="000000"/>
              <w:right w:val="single" w:sz="4" w:space="0" w:color="000000"/>
            </w:tcBorders>
            <w:shd w:val="clear" w:color="auto" w:fill="DCDCDC"/>
          </w:tcPr>
          <w:p>
            <w:pPr/>
          </w:p>
        </w:tc>
        <w:tc>
          <w:tcPr>
            <w:tcW w:w="1039" w:type="dxa"/>
            <w:vMerge w:val="restart"/>
            <w:tcBorders>
              <w:top w:val="nil" w:sz="6" w:space="0" w:color="auto"/>
              <w:left w:val="single" w:sz="4" w:space="0" w:color="000000"/>
              <w:right w:val="single" w:sz="4" w:space="0" w:color="000000"/>
            </w:tcBorders>
            <w:shd w:val="clear" w:color="auto" w:fill="DCDCDC"/>
          </w:tcPr>
          <w:p>
            <w:pPr/>
          </w:p>
        </w:tc>
        <w:tc>
          <w:tcPr>
            <w:tcW w:w="521" w:type="dxa"/>
            <w:vMerge/>
            <w:tcBorders>
              <w:left w:val="single" w:sz="4" w:space="0" w:color="000000"/>
              <w:bottom w:val="nil" w:sz="6" w:space="0" w:color="auto"/>
              <w:right w:val="single" w:sz="4" w:space="0" w:color="000000"/>
            </w:tcBorders>
            <w:shd w:val="clear" w:color="auto" w:fill="DCDCDC"/>
          </w:tcPr>
          <w:p>
            <w:pPr/>
          </w:p>
        </w:tc>
        <w:tc>
          <w:tcPr>
            <w:tcW w:w="521" w:type="dxa"/>
            <w:vMerge/>
            <w:tcBorders>
              <w:left w:val="single" w:sz="4" w:space="0" w:color="000000"/>
              <w:bottom w:val="nil" w:sz="6" w:space="0" w:color="auto"/>
              <w:right w:val="single" w:sz="4" w:space="0" w:color="000000"/>
            </w:tcBorders>
            <w:shd w:val="clear" w:color="auto" w:fill="DCDCDC"/>
          </w:tcPr>
          <w:p>
            <w:pPr/>
          </w:p>
        </w:tc>
        <w:tc>
          <w:tcPr>
            <w:tcW w:w="1169" w:type="dxa"/>
            <w:vMerge/>
            <w:tcBorders>
              <w:left w:val="single" w:sz="4" w:space="0" w:color="000000"/>
              <w:bottom w:val="nil" w:sz="6" w:space="0" w:color="auto"/>
              <w:right w:val="single" w:sz="4" w:space="0" w:color="000000"/>
            </w:tcBorders>
            <w:shd w:val="clear" w:color="auto" w:fill="DCDCDC"/>
          </w:tcPr>
          <w:p>
            <w:pPr/>
          </w:p>
        </w:tc>
        <w:tc>
          <w:tcPr>
            <w:tcW w:w="1171"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1119" w:type="dxa"/>
            <w:vMerge w:val="restart"/>
            <w:tcBorders>
              <w:top w:val="nil" w:sz="6" w:space="0" w:color="auto"/>
              <w:left w:val="single" w:sz="4" w:space="0" w:color="000000"/>
              <w:right w:val="single" w:sz="4" w:space="0" w:color="000000"/>
            </w:tcBorders>
            <w:shd w:val="clear" w:color="auto" w:fill="DCDCDC"/>
          </w:tcPr>
          <w:p>
            <w:pPr/>
          </w:p>
        </w:tc>
        <w:tc>
          <w:tcPr>
            <w:tcW w:w="883" w:type="dxa"/>
            <w:vMerge/>
            <w:tcBorders>
              <w:left w:val="single" w:sz="4" w:space="0" w:color="000000"/>
              <w:right w:val="single" w:sz="4" w:space="0" w:color="000000"/>
            </w:tcBorders>
            <w:shd w:val="clear" w:color="auto" w:fill="DCDCDC"/>
          </w:tcPr>
          <w:p>
            <w:pPr/>
          </w:p>
        </w:tc>
        <w:tc>
          <w:tcPr>
            <w:tcW w:w="806" w:type="dxa"/>
            <w:vMerge/>
            <w:tcBorders>
              <w:left w:val="single" w:sz="4" w:space="0" w:color="000000"/>
              <w:right w:val="single" w:sz="4" w:space="0" w:color="000000"/>
            </w:tcBorders>
            <w:shd w:val="clear" w:color="auto" w:fill="DCDCDC"/>
          </w:tcPr>
          <w:p>
            <w:pPr/>
          </w:p>
        </w:tc>
      </w:tr>
      <w:tr>
        <w:trPr>
          <w:trHeight w:val="624" w:hRule="exact"/>
        </w:trPr>
        <w:tc>
          <w:tcPr>
            <w:tcW w:w="780" w:type="dxa"/>
            <w:vMerge/>
            <w:tcBorders>
              <w:left w:val="single" w:sz="4" w:space="0" w:color="000000"/>
              <w:right w:val="single" w:sz="4" w:space="0" w:color="000000"/>
            </w:tcBorders>
            <w:shd w:val="clear" w:color="auto" w:fill="DCDCDC"/>
          </w:tcPr>
          <w:p>
            <w:pPr/>
          </w:p>
        </w:tc>
        <w:tc>
          <w:tcPr>
            <w:tcW w:w="1039" w:type="dxa"/>
            <w:vMerge/>
            <w:tcBorders>
              <w:left w:val="single" w:sz="4" w:space="0" w:color="000000"/>
              <w:right w:val="single" w:sz="4" w:space="0" w:color="000000"/>
            </w:tcBorders>
            <w:shd w:val="clear" w:color="auto" w:fill="DCDCDC"/>
          </w:tcPr>
          <w:p>
            <w:pPr/>
          </w:p>
        </w:tc>
        <w:tc>
          <w:tcPr>
            <w:tcW w:w="521" w:type="dxa"/>
            <w:vMerge w:val="restart"/>
            <w:tcBorders>
              <w:top w:val="nil" w:sz="6" w:space="0" w:color="auto"/>
              <w:left w:val="single" w:sz="4" w:space="0" w:color="000000"/>
              <w:right w:val="single" w:sz="4" w:space="0" w:color="000000"/>
            </w:tcBorders>
            <w:shd w:val="clear" w:color="auto" w:fill="DCDCDC"/>
          </w:tcPr>
          <w:p>
            <w:pPr/>
          </w:p>
        </w:tc>
        <w:tc>
          <w:tcPr>
            <w:tcW w:w="521" w:type="dxa"/>
            <w:vMerge w:val="restart"/>
            <w:tcBorders>
              <w:top w:val="nil" w:sz="6" w:space="0" w:color="auto"/>
              <w:left w:val="single" w:sz="4" w:space="0" w:color="000000"/>
              <w:right w:val="single" w:sz="4" w:space="0" w:color="000000"/>
            </w:tcBorders>
            <w:shd w:val="clear" w:color="auto" w:fill="DCDCDC"/>
          </w:tcPr>
          <w:p>
            <w:pPr/>
          </w:p>
        </w:tc>
        <w:tc>
          <w:tcPr>
            <w:tcW w:w="1169" w:type="dxa"/>
            <w:vMerge w:val="restart"/>
            <w:tcBorders>
              <w:top w:val="nil" w:sz="6" w:space="0" w:color="auto"/>
              <w:left w:val="single" w:sz="4" w:space="0" w:color="000000"/>
              <w:right w:val="single" w:sz="4" w:space="0" w:color="000000"/>
            </w:tcBorders>
            <w:shd w:val="clear" w:color="auto" w:fill="DCDCDC"/>
          </w:tcPr>
          <w:p>
            <w:pPr/>
          </w:p>
        </w:tc>
        <w:tc>
          <w:tcPr>
            <w:tcW w:w="1171" w:type="dxa"/>
            <w:vMerge w:val="restart"/>
            <w:tcBorders>
              <w:top w:val="nil" w:sz="6" w:space="0" w:color="auto"/>
              <w:left w:val="single" w:sz="4" w:space="0" w:color="000000"/>
              <w:right w:val="single" w:sz="4" w:space="0" w:color="000000"/>
            </w:tcBorders>
            <w:shd w:val="clear" w:color="auto" w:fill="DCDCDC"/>
          </w:tcPr>
          <w:p>
            <w:pPr/>
          </w:p>
        </w:tc>
        <w:tc>
          <w:tcPr>
            <w:tcW w:w="910" w:type="dxa"/>
            <w:vMerge w:val="restart"/>
            <w:tcBorders>
              <w:top w:val="nil" w:sz="6" w:space="0" w:color="auto"/>
              <w:left w:val="single" w:sz="4" w:space="0" w:color="000000"/>
              <w:right w:val="single" w:sz="4" w:space="0" w:color="000000"/>
            </w:tcBorders>
            <w:shd w:val="clear" w:color="auto" w:fill="DCDCDC"/>
          </w:tcPr>
          <w:p>
            <w:pPr/>
          </w:p>
        </w:tc>
        <w:tc>
          <w:tcPr>
            <w:tcW w:w="910" w:type="dxa"/>
            <w:vMerge w:val="restart"/>
            <w:tcBorders>
              <w:top w:val="nil" w:sz="6" w:space="0" w:color="auto"/>
              <w:left w:val="single" w:sz="4" w:space="0" w:color="000000"/>
              <w:right w:val="single" w:sz="4" w:space="0" w:color="000000"/>
            </w:tcBorders>
            <w:shd w:val="clear" w:color="auto" w:fill="DCDCDC"/>
          </w:tcPr>
          <w:p>
            <w:pPr/>
          </w:p>
        </w:tc>
        <w:tc>
          <w:tcPr>
            <w:tcW w:w="1119" w:type="dxa"/>
            <w:vMerge/>
            <w:tcBorders>
              <w:left w:val="single" w:sz="4" w:space="0" w:color="000000"/>
              <w:right w:val="single" w:sz="4" w:space="0" w:color="000000"/>
            </w:tcBorders>
            <w:shd w:val="clear" w:color="auto" w:fill="DCDCDC"/>
          </w:tcPr>
          <w:p>
            <w:pPr/>
          </w:p>
        </w:tc>
        <w:tc>
          <w:tcPr>
            <w:tcW w:w="883" w:type="dxa"/>
            <w:vMerge/>
            <w:tcBorders>
              <w:left w:val="single" w:sz="4" w:space="0" w:color="000000"/>
              <w:right w:val="single" w:sz="4" w:space="0" w:color="000000"/>
            </w:tcBorders>
            <w:shd w:val="clear" w:color="auto" w:fill="DCDCDC"/>
          </w:tcPr>
          <w:p>
            <w:pPr/>
          </w:p>
        </w:tc>
        <w:tc>
          <w:tcPr>
            <w:tcW w:w="806" w:type="dxa"/>
            <w:vMerge/>
            <w:tcBorders>
              <w:left w:val="single" w:sz="4" w:space="0" w:color="000000"/>
              <w:bottom w:val="nil" w:sz="6" w:space="0" w:color="auto"/>
              <w:right w:val="single" w:sz="4" w:space="0" w:color="000000"/>
            </w:tcBorders>
            <w:shd w:val="clear" w:color="auto" w:fill="DCDCDC"/>
          </w:tcPr>
          <w:p>
            <w:pPr/>
          </w:p>
        </w:tc>
      </w:tr>
      <w:tr>
        <w:trPr>
          <w:trHeight w:val="317" w:hRule="exact"/>
        </w:trPr>
        <w:tc>
          <w:tcPr>
            <w:tcW w:w="780" w:type="dxa"/>
            <w:vMerge/>
            <w:tcBorders>
              <w:left w:val="single" w:sz="4" w:space="0" w:color="000000"/>
              <w:bottom w:val="single" w:sz="4" w:space="0" w:color="000000"/>
              <w:right w:val="single" w:sz="4" w:space="0" w:color="000000"/>
            </w:tcBorders>
            <w:shd w:val="clear" w:color="auto" w:fill="DCDCDC"/>
          </w:tcPr>
          <w:p>
            <w:pPr/>
          </w:p>
        </w:tc>
        <w:tc>
          <w:tcPr>
            <w:tcW w:w="1039" w:type="dxa"/>
            <w:vMerge/>
            <w:tcBorders>
              <w:left w:val="single" w:sz="4" w:space="0" w:color="000000"/>
              <w:bottom w:val="single" w:sz="4" w:space="0" w:color="000000"/>
              <w:right w:val="single" w:sz="4" w:space="0" w:color="000000"/>
            </w:tcBorders>
            <w:shd w:val="clear" w:color="auto" w:fill="DCDCDC"/>
          </w:tcPr>
          <w:p>
            <w:pPr/>
          </w:p>
        </w:tc>
        <w:tc>
          <w:tcPr>
            <w:tcW w:w="521" w:type="dxa"/>
            <w:vMerge/>
            <w:tcBorders>
              <w:left w:val="single" w:sz="4" w:space="0" w:color="000000"/>
              <w:bottom w:val="single" w:sz="4" w:space="0" w:color="000000"/>
              <w:right w:val="single" w:sz="4" w:space="0" w:color="000000"/>
            </w:tcBorders>
            <w:shd w:val="clear" w:color="auto" w:fill="DCDCDC"/>
          </w:tcPr>
          <w:p>
            <w:pPr/>
          </w:p>
        </w:tc>
        <w:tc>
          <w:tcPr>
            <w:tcW w:w="521" w:type="dxa"/>
            <w:vMerge/>
            <w:tcBorders>
              <w:left w:val="single" w:sz="4" w:space="0" w:color="000000"/>
              <w:bottom w:val="single" w:sz="4" w:space="0" w:color="000000"/>
              <w:right w:val="single" w:sz="4" w:space="0" w:color="000000"/>
            </w:tcBorders>
            <w:shd w:val="clear" w:color="auto" w:fill="DCDCDC"/>
          </w:tcPr>
          <w:p>
            <w:pPr/>
          </w:p>
        </w:tc>
        <w:tc>
          <w:tcPr>
            <w:tcW w:w="1169" w:type="dxa"/>
            <w:vMerge/>
            <w:tcBorders>
              <w:left w:val="single" w:sz="4" w:space="0" w:color="000000"/>
              <w:bottom w:val="single" w:sz="4" w:space="0" w:color="000000"/>
              <w:right w:val="single" w:sz="4" w:space="0" w:color="000000"/>
            </w:tcBorders>
            <w:shd w:val="clear" w:color="auto" w:fill="DCDCDC"/>
          </w:tcPr>
          <w:p>
            <w:pPr/>
          </w:p>
        </w:tc>
        <w:tc>
          <w:tcPr>
            <w:tcW w:w="1171"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1119" w:type="dxa"/>
            <w:vMerge/>
            <w:tcBorders>
              <w:left w:val="single" w:sz="4" w:space="0" w:color="000000"/>
              <w:bottom w:val="single" w:sz="4" w:space="0" w:color="000000"/>
              <w:right w:val="single" w:sz="4" w:space="0" w:color="000000"/>
            </w:tcBorders>
            <w:shd w:val="clear" w:color="auto" w:fill="DCDCDC"/>
          </w:tcPr>
          <w:p>
            <w:pPr/>
          </w:p>
        </w:tc>
        <w:tc>
          <w:tcPr>
            <w:tcW w:w="883" w:type="dxa"/>
            <w:vMerge/>
            <w:tcBorders>
              <w:left w:val="single" w:sz="4" w:space="0" w:color="000000"/>
              <w:bottom w:val="single" w:sz="4" w:space="0" w:color="000000"/>
              <w:right w:val="single" w:sz="4" w:space="0" w:color="000000"/>
            </w:tcBorders>
            <w:shd w:val="clear" w:color="auto" w:fill="DCDCDC"/>
          </w:tcPr>
          <w:p>
            <w:pPr/>
          </w:p>
        </w:tc>
        <w:tc>
          <w:tcPr>
            <w:tcW w:w="806"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161" w:hRule="exact"/>
        </w:trPr>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39" w:type="dxa"/>
            <w:vMerge w:val="restart"/>
            <w:tcBorders>
              <w:top w:val="single" w:sz="4" w:space="0" w:color="000000"/>
              <w:left w:val="single" w:sz="10" w:space="0" w:color="DCDCDC"/>
              <w:right w:val="single" w:sz="4" w:space="0" w:color="000000"/>
            </w:tcBorders>
          </w:tcPr>
          <w:p>
            <w:pPr>
              <w:pStyle w:val="TableParagraph"/>
              <w:spacing w:line="240" w:lineRule="auto" w:before="115"/>
              <w:ind w:left="148"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115"/>
              <w:ind w:left="134" w:right="0"/>
              <w:jc w:val="left"/>
              <w:rPr>
                <w:rFonts w:ascii="宋体" w:hAnsi="宋体" w:cs="宋体" w:eastAsia="宋体" w:hint="default"/>
                <w:sz w:val="24"/>
                <w:szCs w:val="24"/>
              </w:rPr>
            </w:pPr>
            <w:r>
              <w:rPr>
                <w:rFonts w:ascii="宋体" w:hAnsi="宋体" w:cs="宋体" w:eastAsia="宋体" w:hint="default"/>
                <w:sz w:val="24"/>
                <w:szCs w:val="24"/>
              </w:rPr>
              <w:t>男</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172"/>
              <w:ind w:left="134" w:right="0"/>
              <w:jc w:val="left"/>
              <w:rPr>
                <w:rFonts w:ascii="Times New Roman" w:hAnsi="Times New Roman" w:cs="Times New Roman" w:eastAsia="Times New Roman" w:hint="default"/>
                <w:sz w:val="24"/>
                <w:szCs w:val="24"/>
              </w:rPr>
            </w:pPr>
            <w:r>
              <w:rPr>
                <w:rFonts w:ascii="Times New Roman"/>
                <w:sz w:val="24"/>
              </w:rPr>
              <w:t>47</w:t>
            </w:r>
          </w:p>
        </w:tc>
        <w:tc>
          <w:tcPr>
            <w:tcW w:w="1169" w:type="dxa"/>
            <w:vMerge w:val="restart"/>
            <w:tcBorders>
              <w:top w:val="single" w:sz="4" w:space="0" w:color="000000"/>
              <w:left w:val="single" w:sz="4" w:space="0" w:color="000000"/>
              <w:right w:val="single" w:sz="4" w:space="0" w:color="000000"/>
            </w:tcBorders>
          </w:tcPr>
          <w:p>
            <w:pPr>
              <w:pStyle w:val="TableParagraph"/>
              <w:spacing w:line="282" w:lineRule="exact"/>
              <w:ind w:left="98"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w:t>
            </w:r>
          </w:p>
          <w:p>
            <w:pPr>
              <w:pStyle w:val="TableParagraph"/>
              <w:spacing w:line="322" w:lineRule="exact"/>
              <w:ind w:left="158"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25 </w:t>
            </w:r>
            <w:r>
              <w:rPr>
                <w:rFonts w:ascii="宋体" w:hAnsi="宋体" w:cs="宋体" w:eastAsia="宋体" w:hint="default"/>
                <w:sz w:val="24"/>
                <w:szCs w:val="24"/>
              </w:rPr>
              <w:t>日</w:t>
            </w:r>
          </w:p>
        </w:tc>
        <w:tc>
          <w:tcPr>
            <w:tcW w:w="1171" w:type="dxa"/>
            <w:vMerge w:val="restart"/>
            <w:tcBorders>
              <w:top w:val="single" w:sz="4" w:space="0" w:color="000000"/>
              <w:left w:val="single" w:sz="4" w:space="0" w:color="000000"/>
              <w:right w:val="single" w:sz="4" w:space="0" w:color="000000"/>
            </w:tcBorders>
          </w:tcPr>
          <w:p>
            <w:pPr>
              <w:pStyle w:val="TableParagraph"/>
              <w:spacing w:line="282"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w:t>
            </w:r>
          </w:p>
          <w:p>
            <w:pPr>
              <w:pStyle w:val="TableParagraph"/>
              <w:spacing w:line="322" w:lineRule="exact"/>
              <w:ind w:left="16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25 </w:t>
            </w:r>
            <w:r>
              <w:rPr>
                <w:rFonts w:ascii="宋体" w:hAnsi="宋体" w:cs="宋体" w:eastAsia="宋体" w:hint="default"/>
                <w:sz w:val="24"/>
                <w:szCs w:val="24"/>
              </w:rPr>
              <w:t>日</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72"/>
              <w:ind w:right="0"/>
              <w:jc w:val="center"/>
              <w:rPr>
                <w:rFonts w:ascii="Times New Roman" w:hAnsi="Times New Roman" w:cs="Times New Roman" w:eastAsia="Times New Roman" w:hint="default"/>
                <w:sz w:val="24"/>
                <w:szCs w:val="24"/>
              </w:rPr>
            </w:pPr>
            <w:r>
              <w:rPr>
                <w:rFonts w:ascii="Times New Roman"/>
                <w:sz w:val="24"/>
              </w:rPr>
              <w:t>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72"/>
              <w:ind w:right="0"/>
              <w:jc w:val="center"/>
              <w:rPr>
                <w:rFonts w:ascii="Times New Roman" w:hAnsi="Times New Roman" w:cs="Times New Roman" w:eastAsia="Times New Roman" w:hint="default"/>
                <w:sz w:val="24"/>
                <w:szCs w:val="24"/>
              </w:rPr>
            </w:pPr>
            <w:r>
              <w:rPr>
                <w:rFonts w:ascii="Times New Roman"/>
                <w:sz w:val="24"/>
              </w:rPr>
              <w:t>0</w:t>
            </w:r>
          </w:p>
        </w:tc>
        <w:tc>
          <w:tcPr>
            <w:tcW w:w="1119"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72</w:t>
            </w:r>
          </w:p>
        </w:tc>
        <w:tc>
          <w:tcPr>
            <w:tcW w:w="806" w:type="dxa"/>
            <w:vMerge w:val="restart"/>
            <w:tcBorders>
              <w:top w:val="single" w:sz="4" w:space="0" w:color="000000"/>
              <w:left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12" w:hRule="exact"/>
        </w:trPr>
        <w:tc>
          <w:tcPr>
            <w:tcW w:w="780" w:type="dxa"/>
            <w:tcBorders>
              <w:top w:val="nil" w:sz="6" w:space="0" w:color="auto"/>
              <w:left w:val="single" w:sz="13" w:space="0" w:color="DCDCDC"/>
              <w:bottom w:val="nil" w:sz="6" w:space="0" w:color="auto"/>
              <w:right w:val="single" w:sz="13" w:space="0" w:color="DCDCDC"/>
            </w:tcBorders>
          </w:tcPr>
          <w:p>
            <w:pPr>
              <w:pStyle w:val="TableParagraph"/>
              <w:spacing w:line="274"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8"/>
                <w:sz w:val="24"/>
                <w:szCs w:val="24"/>
                <w:shd w:fill="DCDCDC" w:color="auto" w:val="clear"/>
              </w:rPr>
              <w:t> </w:t>
            </w:r>
            <w:r>
              <w:rPr>
                <w:rFonts w:ascii="宋体" w:hAnsi="宋体" w:cs="宋体" w:eastAsia="宋体" w:hint="default"/>
                <w:sz w:val="24"/>
                <w:szCs w:val="24"/>
                <w:shd w:fill="DCDCDC" w:color="auto" w:val="clear"/>
              </w:rPr>
              <w:t>范建震</w:t>
            </w:r>
            <w:r>
              <w:rPr>
                <w:rFonts w:ascii="宋体" w:hAnsi="宋体" w:cs="宋体" w:eastAsia="宋体" w:hint="default"/>
                <w:sz w:val="24"/>
                <w:szCs w:val="24"/>
              </w:rPr>
            </w:r>
          </w:p>
        </w:tc>
        <w:tc>
          <w:tcPr>
            <w:tcW w:w="1039" w:type="dxa"/>
            <w:vMerge/>
            <w:tcBorders>
              <w:left w:val="single" w:sz="10" w:space="0" w:color="DCDCDC"/>
              <w:right w:val="single" w:sz="4" w:space="0" w:color="000000"/>
            </w:tcBorders>
          </w:tcPr>
          <w:p>
            <w:pPr/>
          </w:p>
        </w:tc>
        <w:tc>
          <w:tcPr>
            <w:tcW w:w="521" w:type="dxa"/>
            <w:vMerge/>
            <w:tcBorders>
              <w:left w:val="single" w:sz="4" w:space="0" w:color="000000"/>
              <w:right w:val="single" w:sz="4" w:space="0" w:color="000000"/>
            </w:tcBorders>
          </w:tcPr>
          <w:p>
            <w:pPr/>
          </w:p>
        </w:tc>
        <w:tc>
          <w:tcPr>
            <w:tcW w:w="521"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1171"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1119"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r>
      <w:tr>
        <w:trPr>
          <w:trHeight w:val="161" w:hRule="exact"/>
        </w:trPr>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39" w:type="dxa"/>
            <w:vMerge/>
            <w:tcBorders>
              <w:left w:val="single" w:sz="10" w:space="0" w:color="DCDCDC"/>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71"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1119"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r>
      <w:tr>
        <w:trPr>
          <w:trHeight w:val="161" w:hRule="exact"/>
        </w:trPr>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39" w:type="dxa"/>
            <w:vMerge w:val="restart"/>
            <w:tcBorders>
              <w:top w:val="single" w:sz="4" w:space="0" w:color="000000"/>
              <w:left w:val="single" w:sz="10" w:space="0" w:color="DCDCDC"/>
              <w:right w:val="single" w:sz="4" w:space="0" w:color="000000"/>
            </w:tcBorders>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董事总经</w:t>
            </w:r>
          </w:p>
          <w:p>
            <w:pPr>
              <w:pStyle w:val="TableParagraph"/>
              <w:spacing w:line="313" w:lineRule="exact"/>
              <w:ind w:right="2"/>
              <w:jc w:val="center"/>
              <w:rPr>
                <w:rFonts w:ascii="宋体" w:hAnsi="宋体" w:cs="宋体" w:eastAsia="宋体" w:hint="default"/>
                <w:sz w:val="24"/>
                <w:szCs w:val="24"/>
              </w:rPr>
            </w:pPr>
            <w:r>
              <w:rPr>
                <w:rFonts w:ascii="宋体" w:hAnsi="宋体" w:cs="宋体" w:eastAsia="宋体" w:hint="default"/>
                <w:sz w:val="24"/>
                <w:szCs w:val="24"/>
              </w:rPr>
              <w:t>理</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115"/>
              <w:ind w:left="134" w:right="0"/>
              <w:jc w:val="left"/>
              <w:rPr>
                <w:rFonts w:ascii="宋体" w:hAnsi="宋体" w:cs="宋体" w:eastAsia="宋体" w:hint="default"/>
                <w:sz w:val="24"/>
                <w:szCs w:val="24"/>
              </w:rPr>
            </w:pPr>
            <w:r>
              <w:rPr>
                <w:rFonts w:ascii="宋体" w:hAnsi="宋体" w:cs="宋体" w:eastAsia="宋体" w:hint="default"/>
                <w:sz w:val="24"/>
                <w:szCs w:val="24"/>
              </w:rPr>
              <w:t>男</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172"/>
              <w:ind w:left="134" w:right="0"/>
              <w:jc w:val="left"/>
              <w:rPr>
                <w:rFonts w:ascii="Times New Roman" w:hAnsi="Times New Roman" w:cs="Times New Roman" w:eastAsia="Times New Roman" w:hint="default"/>
                <w:sz w:val="24"/>
                <w:szCs w:val="24"/>
              </w:rPr>
            </w:pPr>
            <w:r>
              <w:rPr>
                <w:rFonts w:ascii="Times New Roman"/>
                <w:sz w:val="24"/>
              </w:rPr>
              <w:t>48</w:t>
            </w:r>
          </w:p>
        </w:tc>
        <w:tc>
          <w:tcPr>
            <w:tcW w:w="1169" w:type="dxa"/>
            <w:vMerge w:val="restart"/>
            <w:tcBorders>
              <w:top w:val="single" w:sz="4" w:space="0" w:color="000000"/>
              <w:left w:val="single" w:sz="4" w:space="0" w:color="000000"/>
              <w:right w:val="single" w:sz="4" w:space="0" w:color="000000"/>
            </w:tcBorders>
          </w:tcPr>
          <w:p>
            <w:pPr>
              <w:pStyle w:val="TableParagraph"/>
              <w:spacing w:line="282" w:lineRule="exact"/>
              <w:ind w:left="98"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w:t>
            </w:r>
          </w:p>
          <w:p>
            <w:pPr>
              <w:pStyle w:val="TableParagraph"/>
              <w:spacing w:line="322" w:lineRule="exact"/>
              <w:ind w:left="158"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25 </w:t>
            </w:r>
            <w:r>
              <w:rPr>
                <w:rFonts w:ascii="宋体" w:hAnsi="宋体" w:cs="宋体" w:eastAsia="宋体" w:hint="default"/>
                <w:sz w:val="24"/>
                <w:szCs w:val="24"/>
              </w:rPr>
              <w:t>日</w:t>
            </w:r>
          </w:p>
        </w:tc>
        <w:tc>
          <w:tcPr>
            <w:tcW w:w="1171" w:type="dxa"/>
            <w:vMerge w:val="restart"/>
            <w:tcBorders>
              <w:top w:val="single" w:sz="4" w:space="0" w:color="000000"/>
              <w:left w:val="single" w:sz="4" w:space="0" w:color="000000"/>
              <w:right w:val="single" w:sz="4" w:space="0" w:color="000000"/>
            </w:tcBorders>
          </w:tcPr>
          <w:p>
            <w:pPr>
              <w:pStyle w:val="TableParagraph"/>
              <w:spacing w:line="282"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w:t>
            </w:r>
          </w:p>
          <w:p>
            <w:pPr>
              <w:pStyle w:val="TableParagraph"/>
              <w:spacing w:line="322" w:lineRule="exact"/>
              <w:ind w:left="16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25 </w:t>
            </w:r>
            <w:r>
              <w:rPr>
                <w:rFonts w:ascii="宋体" w:hAnsi="宋体" w:cs="宋体" w:eastAsia="宋体" w:hint="default"/>
                <w:sz w:val="24"/>
                <w:szCs w:val="24"/>
              </w:rPr>
              <w:t>日</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72"/>
              <w:ind w:right="0"/>
              <w:jc w:val="center"/>
              <w:rPr>
                <w:rFonts w:ascii="Times New Roman" w:hAnsi="Times New Roman" w:cs="Times New Roman" w:eastAsia="Times New Roman" w:hint="default"/>
                <w:sz w:val="24"/>
                <w:szCs w:val="24"/>
              </w:rPr>
            </w:pPr>
            <w:r>
              <w:rPr>
                <w:rFonts w:ascii="Times New Roman"/>
                <w:sz w:val="24"/>
              </w:rPr>
              <w:t>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72"/>
              <w:ind w:right="0"/>
              <w:jc w:val="center"/>
              <w:rPr>
                <w:rFonts w:ascii="Times New Roman" w:hAnsi="Times New Roman" w:cs="Times New Roman" w:eastAsia="Times New Roman" w:hint="default"/>
                <w:sz w:val="24"/>
                <w:szCs w:val="24"/>
              </w:rPr>
            </w:pPr>
            <w:r>
              <w:rPr>
                <w:rFonts w:ascii="Times New Roman"/>
                <w:sz w:val="24"/>
              </w:rPr>
              <w:t>0</w:t>
            </w:r>
          </w:p>
        </w:tc>
        <w:tc>
          <w:tcPr>
            <w:tcW w:w="1119"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72</w:t>
            </w:r>
          </w:p>
        </w:tc>
        <w:tc>
          <w:tcPr>
            <w:tcW w:w="806" w:type="dxa"/>
            <w:vMerge w:val="restart"/>
            <w:tcBorders>
              <w:top w:val="single" w:sz="4" w:space="0" w:color="000000"/>
              <w:left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12" w:hRule="exact"/>
        </w:trPr>
        <w:tc>
          <w:tcPr>
            <w:tcW w:w="780" w:type="dxa"/>
            <w:tcBorders>
              <w:top w:val="nil" w:sz="6" w:space="0" w:color="auto"/>
              <w:left w:val="single" w:sz="13" w:space="0" w:color="DCDCDC"/>
              <w:bottom w:val="nil" w:sz="6" w:space="0" w:color="auto"/>
              <w:right w:val="single" w:sz="13" w:space="0" w:color="DCDCDC"/>
            </w:tcBorders>
          </w:tcPr>
          <w:p>
            <w:pPr>
              <w:pStyle w:val="TableParagraph"/>
              <w:spacing w:line="274"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8"/>
                <w:sz w:val="24"/>
                <w:szCs w:val="24"/>
                <w:shd w:fill="DCDCDC" w:color="auto" w:val="clear"/>
              </w:rPr>
              <w:t> </w:t>
            </w:r>
            <w:r>
              <w:rPr>
                <w:rFonts w:ascii="宋体" w:hAnsi="宋体" w:cs="宋体" w:eastAsia="宋体" w:hint="default"/>
                <w:sz w:val="24"/>
                <w:szCs w:val="24"/>
                <w:shd w:fill="DCDCDC" w:color="auto" w:val="clear"/>
              </w:rPr>
              <w:t>陈迪清</w:t>
            </w:r>
            <w:r>
              <w:rPr>
                <w:rFonts w:ascii="宋体" w:hAnsi="宋体" w:cs="宋体" w:eastAsia="宋体" w:hint="default"/>
                <w:sz w:val="24"/>
                <w:szCs w:val="24"/>
              </w:rPr>
            </w:r>
          </w:p>
        </w:tc>
        <w:tc>
          <w:tcPr>
            <w:tcW w:w="1039" w:type="dxa"/>
            <w:vMerge/>
            <w:tcBorders>
              <w:left w:val="single" w:sz="10" w:space="0" w:color="DCDCDC"/>
              <w:right w:val="single" w:sz="4" w:space="0" w:color="000000"/>
            </w:tcBorders>
          </w:tcPr>
          <w:p>
            <w:pPr/>
          </w:p>
        </w:tc>
        <w:tc>
          <w:tcPr>
            <w:tcW w:w="521" w:type="dxa"/>
            <w:vMerge/>
            <w:tcBorders>
              <w:left w:val="single" w:sz="4" w:space="0" w:color="000000"/>
              <w:right w:val="single" w:sz="4" w:space="0" w:color="000000"/>
            </w:tcBorders>
          </w:tcPr>
          <w:p>
            <w:pPr/>
          </w:p>
        </w:tc>
        <w:tc>
          <w:tcPr>
            <w:tcW w:w="521"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1171"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1119"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r>
      <w:tr>
        <w:trPr>
          <w:trHeight w:val="161" w:hRule="exact"/>
        </w:trPr>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39" w:type="dxa"/>
            <w:vMerge/>
            <w:tcBorders>
              <w:left w:val="single" w:sz="10" w:space="0" w:color="DCDCDC"/>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71"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1119"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r>
      <w:tr>
        <w:trPr>
          <w:trHeight w:val="161" w:hRule="exact"/>
        </w:trPr>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39" w:type="dxa"/>
            <w:vMerge w:val="restart"/>
            <w:tcBorders>
              <w:top w:val="single" w:sz="4" w:space="0" w:color="000000"/>
              <w:left w:val="single" w:sz="10" w:space="0" w:color="DCDCDC"/>
              <w:right w:val="single" w:sz="4" w:space="0" w:color="000000"/>
            </w:tcBorders>
          </w:tcPr>
          <w:p>
            <w:pPr>
              <w:pStyle w:val="TableParagraph"/>
              <w:spacing w:line="240" w:lineRule="auto" w:before="115"/>
              <w:ind w:left="268"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115"/>
              <w:ind w:left="134" w:right="0"/>
              <w:jc w:val="left"/>
              <w:rPr>
                <w:rFonts w:ascii="宋体" w:hAnsi="宋体" w:cs="宋体" w:eastAsia="宋体" w:hint="default"/>
                <w:sz w:val="24"/>
                <w:szCs w:val="24"/>
              </w:rPr>
            </w:pPr>
            <w:r>
              <w:rPr>
                <w:rFonts w:ascii="宋体" w:hAnsi="宋体" w:cs="宋体" w:eastAsia="宋体" w:hint="default"/>
                <w:sz w:val="24"/>
                <w:szCs w:val="24"/>
              </w:rPr>
              <w:t>男</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172"/>
              <w:ind w:left="134" w:right="0"/>
              <w:jc w:val="left"/>
              <w:rPr>
                <w:rFonts w:ascii="Times New Roman" w:hAnsi="Times New Roman" w:cs="Times New Roman" w:eastAsia="Times New Roman" w:hint="default"/>
                <w:sz w:val="24"/>
                <w:szCs w:val="24"/>
              </w:rPr>
            </w:pPr>
            <w:r>
              <w:rPr>
                <w:rFonts w:ascii="Times New Roman"/>
                <w:sz w:val="24"/>
              </w:rPr>
              <w:t>55</w:t>
            </w:r>
          </w:p>
        </w:tc>
        <w:tc>
          <w:tcPr>
            <w:tcW w:w="1169" w:type="dxa"/>
            <w:vMerge w:val="restart"/>
            <w:tcBorders>
              <w:top w:val="single" w:sz="4" w:space="0" w:color="000000"/>
              <w:left w:val="single" w:sz="4" w:space="0" w:color="000000"/>
              <w:right w:val="single" w:sz="4" w:space="0" w:color="000000"/>
            </w:tcBorders>
          </w:tcPr>
          <w:p>
            <w:pPr>
              <w:pStyle w:val="TableParagraph"/>
              <w:spacing w:line="282" w:lineRule="exact"/>
              <w:ind w:left="98"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w:t>
            </w:r>
          </w:p>
          <w:p>
            <w:pPr>
              <w:pStyle w:val="TableParagraph"/>
              <w:spacing w:line="322" w:lineRule="exact"/>
              <w:ind w:left="158"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25 </w:t>
            </w:r>
            <w:r>
              <w:rPr>
                <w:rFonts w:ascii="宋体" w:hAnsi="宋体" w:cs="宋体" w:eastAsia="宋体" w:hint="default"/>
                <w:sz w:val="24"/>
                <w:szCs w:val="24"/>
              </w:rPr>
              <w:t>日</w:t>
            </w:r>
          </w:p>
        </w:tc>
        <w:tc>
          <w:tcPr>
            <w:tcW w:w="1171" w:type="dxa"/>
            <w:vMerge w:val="restart"/>
            <w:tcBorders>
              <w:top w:val="single" w:sz="4" w:space="0" w:color="000000"/>
              <w:left w:val="single" w:sz="4" w:space="0" w:color="000000"/>
              <w:right w:val="single" w:sz="4" w:space="0" w:color="000000"/>
            </w:tcBorders>
          </w:tcPr>
          <w:p>
            <w:pPr>
              <w:pStyle w:val="TableParagraph"/>
              <w:spacing w:line="282"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w:t>
            </w:r>
          </w:p>
          <w:p>
            <w:pPr>
              <w:pStyle w:val="TableParagraph"/>
              <w:spacing w:line="322" w:lineRule="exact"/>
              <w:ind w:left="16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25 </w:t>
            </w:r>
            <w:r>
              <w:rPr>
                <w:rFonts w:ascii="宋体" w:hAnsi="宋体" w:cs="宋体" w:eastAsia="宋体" w:hint="default"/>
                <w:sz w:val="24"/>
                <w:szCs w:val="24"/>
              </w:rPr>
              <w:t>日</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72"/>
              <w:ind w:right="0"/>
              <w:jc w:val="center"/>
              <w:rPr>
                <w:rFonts w:ascii="Times New Roman" w:hAnsi="Times New Roman" w:cs="Times New Roman" w:eastAsia="Times New Roman" w:hint="default"/>
                <w:sz w:val="24"/>
                <w:szCs w:val="24"/>
              </w:rPr>
            </w:pPr>
            <w:r>
              <w:rPr>
                <w:rFonts w:ascii="Times New Roman"/>
                <w:sz w:val="24"/>
              </w:rPr>
              <w:t>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72"/>
              <w:ind w:right="0"/>
              <w:jc w:val="center"/>
              <w:rPr>
                <w:rFonts w:ascii="Times New Roman" w:hAnsi="Times New Roman" w:cs="Times New Roman" w:eastAsia="Times New Roman" w:hint="default"/>
                <w:sz w:val="24"/>
                <w:szCs w:val="24"/>
              </w:rPr>
            </w:pPr>
            <w:r>
              <w:rPr>
                <w:rFonts w:ascii="Times New Roman"/>
                <w:sz w:val="24"/>
              </w:rPr>
              <w:t>0</w:t>
            </w:r>
          </w:p>
        </w:tc>
        <w:tc>
          <w:tcPr>
            <w:tcW w:w="1119"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806" w:type="dxa"/>
            <w:vMerge w:val="restart"/>
            <w:tcBorders>
              <w:top w:val="single" w:sz="4" w:space="0" w:color="000000"/>
              <w:left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12" w:hRule="exact"/>
        </w:trPr>
        <w:tc>
          <w:tcPr>
            <w:tcW w:w="780" w:type="dxa"/>
            <w:tcBorders>
              <w:top w:val="nil" w:sz="6" w:space="0" w:color="auto"/>
              <w:left w:val="single" w:sz="13" w:space="0" w:color="DCDCDC"/>
              <w:bottom w:val="nil" w:sz="6" w:space="0" w:color="auto"/>
              <w:right w:val="single" w:sz="13" w:space="0" w:color="DCDCDC"/>
            </w:tcBorders>
          </w:tcPr>
          <w:p>
            <w:pPr>
              <w:pStyle w:val="TableParagraph"/>
              <w:spacing w:line="274"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8"/>
                <w:sz w:val="24"/>
                <w:szCs w:val="24"/>
                <w:shd w:fill="DCDCDC" w:color="auto" w:val="clear"/>
              </w:rPr>
              <w:t> </w:t>
            </w:r>
            <w:r>
              <w:rPr>
                <w:rFonts w:ascii="宋体" w:hAnsi="宋体" w:cs="宋体" w:eastAsia="宋体" w:hint="default"/>
                <w:sz w:val="24"/>
                <w:szCs w:val="24"/>
                <w:shd w:fill="DCDCDC" w:color="auto" w:val="clear"/>
              </w:rPr>
              <w:t>陈敏川</w:t>
            </w:r>
            <w:r>
              <w:rPr>
                <w:rFonts w:ascii="宋体" w:hAnsi="宋体" w:cs="宋体" w:eastAsia="宋体" w:hint="default"/>
                <w:sz w:val="24"/>
                <w:szCs w:val="24"/>
              </w:rPr>
            </w:r>
          </w:p>
        </w:tc>
        <w:tc>
          <w:tcPr>
            <w:tcW w:w="1039" w:type="dxa"/>
            <w:vMerge/>
            <w:tcBorders>
              <w:left w:val="single" w:sz="10" w:space="0" w:color="DCDCDC"/>
              <w:right w:val="single" w:sz="4" w:space="0" w:color="000000"/>
            </w:tcBorders>
          </w:tcPr>
          <w:p>
            <w:pPr/>
          </w:p>
        </w:tc>
        <w:tc>
          <w:tcPr>
            <w:tcW w:w="521" w:type="dxa"/>
            <w:vMerge/>
            <w:tcBorders>
              <w:left w:val="single" w:sz="4" w:space="0" w:color="000000"/>
              <w:right w:val="single" w:sz="4" w:space="0" w:color="000000"/>
            </w:tcBorders>
          </w:tcPr>
          <w:p>
            <w:pPr/>
          </w:p>
        </w:tc>
        <w:tc>
          <w:tcPr>
            <w:tcW w:w="521"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1171"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1119"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r>
      <w:tr>
        <w:trPr>
          <w:trHeight w:val="161" w:hRule="exact"/>
        </w:trPr>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39" w:type="dxa"/>
            <w:vMerge/>
            <w:tcBorders>
              <w:left w:val="single" w:sz="10" w:space="0" w:color="DCDCDC"/>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71"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1119"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r>
      <w:tr>
        <w:trPr>
          <w:trHeight w:val="163" w:hRule="exact"/>
        </w:trPr>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39" w:type="dxa"/>
            <w:vMerge w:val="restart"/>
            <w:tcBorders>
              <w:top w:val="single" w:sz="4" w:space="0" w:color="000000"/>
              <w:left w:val="single" w:sz="10" w:space="0" w:color="DCDCDC"/>
              <w:right w:val="single" w:sz="4" w:space="0" w:color="000000"/>
            </w:tcBorders>
          </w:tcPr>
          <w:p>
            <w:pPr>
              <w:pStyle w:val="TableParagraph"/>
              <w:spacing w:line="240" w:lineRule="auto" w:before="118"/>
              <w:ind w:left="268"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118"/>
              <w:ind w:left="134" w:right="0"/>
              <w:jc w:val="left"/>
              <w:rPr>
                <w:rFonts w:ascii="宋体" w:hAnsi="宋体" w:cs="宋体" w:eastAsia="宋体" w:hint="default"/>
                <w:sz w:val="24"/>
                <w:szCs w:val="24"/>
              </w:rPr>
            </w:pPr>
            <w:r>
              <w:rPr>
                <w:rFonts w:ascii="宋体" w:hAnsi="宋体" w:cs="宋体" w:eastAsia="宋体" w:hint="default"/>
                <w:sz w:val="24"/>
                <w:szCs w:val="24"/>
              </w:rPr>
              <w:t>男</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174"/>
              <w:ind w:left="134" w:right="0"/>
              <w:jc w:val="left"/>
              <w:rPr>
                <w:rFonts w:ascii="Times New Roman" w:hAnsi="Times New Roman" w:cs="Times New Roman" w:eastAsia="Times New Roman" w:hint="default"/>
                <w:sz w:val="24"/>
                <w:szCs w:val="24"/>
              </w:rPr>
            </w:pPr>
            <w:r>
              <w:rPr>
                <w:rFonts w:ascii="Times New Roman"/>
                <w:sz w:val="24"/>
              </w:rPr>
              <w:t>46</w:t>
            </w:r>
          </w:p>
        </w:tc>
        <w:tc>
          <w:tcPr>
            <w:tcW w:w="1169" w:type="dxa"/>
            <w:vMerge w:val="restart"/>
            <w:tcBorders>
              <w:top w:val="single" w:sz="4" w:space="0" w:color="000000"/>
              <w:left w:val="single" w:sz="4" w:space="0" w:color="000000"/>
              <w:right w:val="single" w:sz="4" w:space="0" w:color="000000"/>
            </w:tcBorders>
          </w:tcPr>
          <w:p>
            <w:pPr>
              <w:pStyle w:val="TableParagraph"/>
              <w:spacing w:line="284" w:lineRule="exact"/>
              <w:ind w:left="98"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w:t>
            </w:r>
          </w:p>
          <w:p>
            <w:pPr>
              <w:pStyle w:val="TableParagraph"/>
              <w:spacing w:line="322" w:lineRule="exact"/>
              <w:ind w:left="158"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25 </w:t>
            </w:r>
            <w:r>
              <w:rPr>
                <w:rFonts w:ascii="宋体" w:hAnsi="宋体" w:cs="宋体" w:eastAsia="宋体" w:hint="default"/>
                <w:sz w:val="24"/>
                <w:szCs w:val="24"/>
              </w:rPr>
              <w:t>日</w:t>
            </w:r>
          </w:p>
        </w:tc>
        <w:tc>
          <w:tcPr>
            <w:tcW w:w="1171" w:type="dxa"/>
            <w:vMerge w:val="restart"/>
            <w:tcBorders>
              <w:top w:val="single" w:sz="4" w:space="0" w:color="000000"/>
              <w:left w:val="single" w:sz="4" w:space="0" w:color="000000"/>
              <w:right w:val="single" w:sz="4" w:space="0" w:color="000000"/>
            </w:tcBorders>
          </w:tcPr>
          <w:p>
            <w:pPr>
              <w:pStyle w:val="TableParagraph"/>
              <w:spacing w:line="284"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w:t>
            </w:r>
          </w:p>
          <w:p>
            <w:pPr>
              <w:pStyle w:val="TableParagraph"/>
              <w:spacing w:line="322" w:lineRule="exact"/>
              <w:ind w:left="16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25 </w:t>
            </w:r>
            <w:r>
              <w:rPr>
                <w:rFonts w:ascii="宋体" w:hAnsi="宋体" w:cs="宋体" w:eastAsia="宋体" w:hint="default"/>
                <w:sz w:val="24"/>
                <w:szCs w:val="24"/>
              </w:rPr>
              <w:t>日</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74"/>
              <w:ind w:right="0"/>
              <w:jc w:val="center"/>
              <w:rPr>
                <w:rFonts w:ascii="Times New Roman" w:hAnsi="Times New Roman" w:cs="Times New Roman" w:eastAsia="Times New Roman" w:hint="default"/>
                <w:sz w:val="24"/>
                <w:szCs w:val="24"/>
              </w:rPr>
            </w:pPr>
            <w:r>
              <w:rPr>
                <w:rFonts w:ascii="Times New Roman"/>
                <w:sz w:val="24"/>
              </w:rPr>
              <w:t>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74"/>
              <w:ind w:right="0"/>
              <w:jc w:val="center"/>
              <w:rPr>
                <w:rFonts w:ascii="Times New Roman" w:hAnsi="Times New Roman" w:cs="Times New Roman" w:eastAsia="Times New Roman" w:hint="default"/>
                <w:sz w:val="24"/>
                <w:szCs w:val="24"/>
              </w:rPr>
            </w:pPr>
            <w:r>
              <w:rPr>
                <w:rFonts w:ascii="Times New Roman"/>
                <w:sz w:val="24"/>
              </w:rPr>
              <w:t>0</w:t>
            </w:r>
          </w:p>
        </w:tc>
        <w:tc>
          <w:tcPr>
            <w:tcW w:w="1119"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806" w:type="dxa"/>
            <w:vMerge w:val="restart"/>
            <w:tcBorders>
              <w:top w:val="single" w:sz="4" w:space="0" w:color="000000"/>
              <w:left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12" w:hRule="exact"/>
        </w:trPr>
        <w:tc>
          <w:tcPr>
            <w:tcW w:w="780" w:type="dxa"/>
            <w:tcBorders>
              <w:top w:val="nil" w:sz="6" w:space="0" w:color="auto"/>
              <w:left w:val="single" w:sz="13" w:space="0" w:color="DCDCDC"/>
              <w:bottom w:val="nil" w:sz="6" w:space="0" w:color="auto"/>
              <w:right w:val="single" w:sz="13" w:space="0" w:color="DCDCDC"/>
            </w:tcBorders>
          </w:tcPr>
          <w:p>
            <w:pPr>
              <w:pStyle w:val="TableParagraph"/>
              <w:spacing w:line="274"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8"/>
                <w:sz w:val="24"/>
                <w:szCs w:val="24"/>
                <w:shd w:fill="DCDCDC" w:color="auto" w:val="clear"/>
              </w:rPr>
              <w:t> </w:t>
            </w:r>
            <w:r>
              <w:rPr>
                <w:rFonts w:ascii="宋体" w:hAnsi="宋体" w:cs="宋体" w:eastAsia="宋体" w:hint="default"/>
                <w:sz w:val="24"/>
                <w:szCs w:val="24"/>
                <w:shd w:fill="DCDCDC" w:color="auto" w:val="clear"/>
              </w:rPr>
              <w:t>柯世锋</w:t>
            </w:r>
            <w:r>
              <w:rPr>
                <w:rFonts w:ascii="宋体" w:hAnsi="宋体" w:cs="宋体" w:eastAsia="宋体" w:hint="default"/>
                <w:sz w:val="24"/>
                <w:szCs w:val="24"/>
              </w:rPr>
            </w:r>
          </w:p>
        </w:tc>
        <w:tc>
          <w:tcPr>
            <w:tcW w:w="1039" w:type="dxa"/>
            <w:vMerge/>
            <w:tcBorders>
              <w:left w:val="single" w:sz="10" w:space="0" w:color="DCDCDC"/>
              <w:right w:val="single" w:sz="4" w:space="0" w:color="000000"/>
            </w:tcBorders>
          </w:tcPr>
          <w:p>
            <w:pPr/>
          </w:p>
        </w:tc>
        <w:tc>
          <w:tcPr>
            <w:tcW w:w="521" w:type="dxa"/>
            <w:vMerge/>
            <w:tcBorders>
              <w:left w:val="single" w:sz="4" w:space="0" w:color="000000"/>
              <w:right w:val="single" w:sz="4" w:space="0" w:color="000000"/>
            </w:tcBorders>
          </w:tcPr>
          <w:p>
            <w:pPr/>
          </w:p>
        </w:tc>
        <w:tc>
          <w:tcPr>
            <w:tcW w:w="521"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1171"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1119"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r>
      <w:tr>
        <w:trPr>
          <w:trHeight w:val="161" w:hRule="exact"/>
        </w:trPr>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39" w:type="dxa"/>
            <w:vMerge/>
            <w:tcBorders>
              <w:left w:val="single" w:sz="10" w:space="0" w:color="DCDCDC"/>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71"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1119"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r>
      <w:tr>
        <w:trPr>
          <w:trHeight w:val="161" w:hRule="exact"/>
        </w:trPr>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39" w:type="dxa"/>
            <w:vMerge w:val="restart"/>
            <w:tcBorders>
              <w:top w:val="single" w:sz="4" w:space="0" w:color="000000"/>
              <w:left w:val="single" w:sz="10" w:space="0" w:color="DCDCDC"/>
              <w:right w:val="single" w:sz="4" w:space="0" w:color="000000"/>
            </w:tcBorders>
          </w:tcPr>
          <w:p>
            <w:pPr>
              <w:pStyle w:val="TableParagraph"/>
              <w:spacing w:line="240" w:lineRule="auto" w:before="115"/>
              <w:ind w:left="28"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115"/>
              <w:ind w:left="134" w:right="0"/>
              <w:jc w:val="left"/>
              <w:rPr>
                <w:rFonts w:ascii="宋体" w:hAnsi="宋体" w:cs="宋体" w:eastAsia="宋体" w:hint="default"/>
                <w:sz w:val="24"/>
                <w:szCs w:val="24"/>
              </w:rPr>
            </w:pPr>
            <w:r>
              <w:rPr>
                <w:rFonts w:ascii="宋体" w:hAnsi="宋体" w:cs="宋体" w:eastAsia="宋体" w:hint="default"/>
                <w:sz w:val="24"/>
                <w:szCs w:val="24"/>
              </w:rPr>
              <w:t>男</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172"/>
              <w:ind w:left="134" w:right="0"/>
              <w:jc w:val="left"/>
              <w:rPr>
                <w:rFonts w:ascii="Times New Roman" w:hAnsi="Times New Roman" w:cs="Times New Roman" w:eastAsia="Times New Roman" w:hint="default"/>
                <w:sz w:val="24"/>
                <w:szCs w:val="24"/>
              </w:rPr>
            </w:pPr>
            <w:r>
              <w:rPr>
                <w:rFonts w:ascii="Times New Roman"/>
                <w:sz w:val="24"/>
              </w:rPr>
              <w:t>41</w:t>
            </w:r>
          </w:p>
        </w:tc>
        <w:tc>
          <w:tcPr>
            <w:tcW w:w="1169" w:type="dxa"/>
            <w:vMerge w:val="restart"/>
            <w:tcBorders>
              <w:top w:val="single" w:sz="4" w:space="0" w:color="000000"/>
              <w:left w:val="single" w:sz="4" w:space="0" w:color="000000"/>
              <w:right w:val="single" w:sz="4" w:space="0" w:color="000000"/>
            </w:tcBorders>
          </w:tcPr>
          <w:p>
            <w:pPr>
              <w:pStyle w:val="TableParagraph"/>
              <w:spacing w:line="282" w:lineRule="exact"/>
              <w:ind w:right="0"/>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w:t>
            </w:r>
          </w:p>
          <w:p>
            <w:pPr>
              <w:pStyle w:val="TableParagraph"/>
              <w:spacing w:line="322" w:lineRule="exact"/>
              <w:ind w:right="0"/>
              <w:jc w:val="center"/>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日</w:t>
            </w:r>
          </w:p>
        </w:tc>
        <w:tc>
          <w:tcPr>
            <w:tcW w:w="1171" w:type="dxa"/>
            <w:vMerge w:val="restart"/>
            <w:tcBorders>
              <w:top w:val="single" w:sz="4" w:space="0" w:color="000000"/>
              <w:left w:val="single" w:sz="4" w:space="0" w:color="000000"/>
              <w:right w:val="single" w:sz="4" w:space="0" w:color="000000"/>
            </w:tcBorders>
          </w:tcPr>
          <w:p>
            <w:pPr>
              <w:pStyle w:val="TableParagraph"/>
              <w:spacing w:line="282" w:lineRule="exact"/>
              <w:ind w:right="0"/>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w:t>
            </w:r>
          </w:p>
          <w:p>
            <w:pPr>
              <w:pStyle w:val="TableParagraph"/>
              <w:spacing w:line="322" w:lineRule="exact"/>
              <w:ind w:right="0"/>
              <w:jc w:val="center"/>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日</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72"/>
              <w:ind w:right="0"/>
              <w:jc w:val="center"/>
              <w:rPr>
                <w:rFonts w:ascii="Times New Roman" w:hAnsi="Times New Roman" w:cs="Times New Roman" w:eastAsia="Times New Roman" w:hint="default"/>
                <w:sz w:val="24"/>
                <w:szCs w:val="24"/>
              </w:rPr>
            </w:pPr>
            <w:r>
              <w:rPr>
                <w:rFonts w:ascii="Times New Roman"/>
                <w:sz w:val="24"/>
              </w:rPr>
              <w:t>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72"/>
              <w:ind w:right="0"/>
              <w:jc w:val="center"/>
              <w:rPr>
                <w:rFonts w:ascii="Times New Roman" w:hAnsi="Times New Roman" w:cs="Times New Roman" w:eastAsia="Times New Roman" w:hint="default"/>
                <w:sz w:val="24"/>
                <w:szCs w:val="24"/>
              </w:rPr>
            </w:pPr>
            <w:r>
              <w:rPr>
                <w:rFonts w:ascii="Times New Roman"/>
                <w:sz w:val="24"/>
              </w:rPr>
              <w:t>0</w:t>
            </w:r>
          </w:p>
        </w:tc>
        <w:tc>
          <w:tcPr>
            <w:tcW w:w="1119"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806" w:type="dxa"/>
            <w:vMerge w:val="restart"/>
            <w:tcBorders>
              <w:top w:val="single" w:sz="4" w:space="0" w:color="000000"/>
              <w:left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12" w:hRule="exact"/>
        </w:trPr>
        <w:tc>
          <w:tcPr>
            <w:tcW w:w="7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刘维</w:t>
            </w:r>
          </w:p>
        </w:tc>
        <w:tc>
          <w:tcPr>
            <w:tcW w:w="1039" w:type="dxa"/>
            <w:vMerge/>
            <w:tcBorders>
              <w:left w:val="single" w:sz="10" w:space="0" w:color="DCDCDC"/>
              <w:right w:val="single" w:sz="4" w:space="0" w:color="000000"/>
            </w:tcBorders>
          </w:tcPr>
          <w:p>
            <w:pPr/>
          </w:p>
        </w:tc>
        <w:tc>
          <w:tcPr>
            <w:tcW w:w="521" w:type="dxa"/>
            <w:vMerge/>
            <w:tcBorders>
              <w:left w:val="single" w:sz="4" w:space="0" w:color="000000"/>
              <w:right w:val="single" w:sz="4" w:space="0" w:color="000000"/>
            </w:tcBorders>
          </w:tcPr>
          <w:p>
            <w:pPr/>
          </w:p>
        </w:tc>
        <w:tc>
          <w:tcPr>
            <w:tcW w:w="521"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1171"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1119"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r>
      <w:tr>
        <w:trPr>
          <w:trHeight w:val="161" w:hRule="exact"/>
        </w:trPr>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39" w:type="dxa"/>
            <w:vMerge/>
            <w:tcBorders>
              <w:left w:val="single" w:sz="10" w:space="0" w:color="DCDCDC"/>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71"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1119"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r>
      <w:tr>
        <w:trPr>
          <w:trHeight w:val="161" w:hRule="exact"/>
        </w:trPr>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39" w:type="dxa"/>
            <w:vMerge w:val="restart"/>
            <w:tcBorders>
              <w:top w:val="single" w:sz="4" w:space="0" w:color="000000"/>
              <w:left w:val="single" w:sz="10" w:space="0" w:color="DCDCDC"/>
              <w:right w:val="single" w:sz="4" w:space="0" w:color="000000"/>
            </w:tcBorders>
          </w:tcPr>
          <w:p>
            <w:pPr>
              <w:pStyle w:val="TableParagraph"/>
              <w:spacing w:line="240" w:lineRule="auto" w:before="115"/>
              <w:ind w:left="28"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115"/>
              <w:ind w:left="134" w:right="0"/>
              <w:jc w:val="left"/>
              <w:rPr>
                <w:rFonts w:ascii="宋体" w:hAnsi="宋体" w:cs="宋体" w:eastAsia="宋体" w:hint="default"/>
                <w:sz w:val="24"/>
                <w:szCs w:val="24"/>
              </w:rPr>
            </w:pPr>
            <w:r>
              <w:rPr>
                <w:rFonts w:ascii="宋体" w:hAnsi="宋体" w:cs="宋体" w:eastAsia="宋体" w:hint="default"/>
                <w:sz w:val="24"/>
                <w:szCs w:val="24"/>
              </w:rPr>
              <w:t>男</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172"/>
              <w:ind w:left="134" w:right="0"/>
              <w:jc w:val="left"/>
              <w:rPr>
                <w:rFonts w:ascii="Times New Roman" w:hAnsi="Times New Roman" w:cs="Times New Roman" w:eastAsia="Times New Roman" w:hint="default"/>
                <w:sz w:val="24"/>
                <w:szCs w:val="24"/>
              </w:rPr>
            </w:pPr>
            <w:r>
              <w:rPr>
                <w:rFonts w:ascii="Times New Roman"/>
                <w:sz w:val="24"/>
              </w:rPr>
              <w:t>43</w:t>
            </w:r>
          </w:p>
        </w:tc>
        <w:tc>
          <w:tcPr>
            <w:tcW w:w="1169" w:type="dxa"/>
            <w:vMerge w:val="restart"/>
            <w:tcBorders>
              <w:top w:val="single" w:sz="4" w:space="0" w:color="000000"/>
              <w:left w:val="single" w:sz="4" w:space="0" w:color="000000"/>
              <w:right w:val="single" w:sz="4" w:space="0" w:color="000000"/>
            </w:tcBorders>
          </w:tcPr>
          <w:p>
            <w:pPr>
              <w:pStyle w:val="TableParagraph"/>
              <w:spacing w:line="282" w:lineRule="exact"/>
              <w:ind w:right="0"/>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w:t>
            </w:r>
          </w:p>
          <w:p>
            <w:pPr>
              <w:pStyle w:val="TableParagraph"/>
              <w:spacing w:line="322" w:lineRule="exact"/>
              <w:ind w:right="0"/>
              <w:jc w:val="center"/>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日</w:t>
            </w:r>
          </w:p>
        </w:tc>
        <w:tc>
          <w:tcPr>
            <w:tcW w:w="1171" w:type="dxa"/>
            <w:vMerge w:val="restart"/>
            <w:tcBorders>
              <w:top w:val="single" w:sz="4" w:space="0" w:color="000000"/>
              <w:left w:val="single" w:sz="4" w:space="0" w:color="000000"/>
              <w:right w:val="single" w:sz="4" w:space="0" w:color="000000"/>
            </w:tcBorders>
          </w:tcPr>
          <w:p>
            <w:pPr>
              <w:pStyle w:val="TableParagraph"/>
              <w:spacing w:line="282" w:lineRule="exact"/>
              <w:ind w:right="0"/>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w:t>
            </w:r>
          </w:p>
          <w:p>
            <w:pPr>
              <w:pStyle w:val="TableParagraph"/>
              <w:spacing w:line="322" w:lineRule="exact"/>
              <w:ind w:right="0"/>
              <w:jc w:val="center"/>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日</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72"/>
              <w:ind w:right="0"/>
              <w:jc w:val="center"/>
              <w:rPr>
                <w:rFonts w:ascii="Times New Roman" w:hAnsi="Times New Roman" w:cs="Times New Roman" w:eastAsia="Times New Roman" w:hint="default"/>
                <w:sz w:val="24"/>
                <w:szCs w:val="24"/>
              </w:rPr>
            </w:pPr>
            <w:r>
              <w:rPr>
                <w:rFonts w:ascii="Times New Roman"/>
                <w:sz w:val="24"/>
              </w:rPr>
              <w:t>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72"/>
              <w:ind w:right="0"/>
              <w:jc w:val="center"/>
              <w:rPr>
                <w:rFonts w:ascii="Times New Roman" w:hAnsi="Times New Roman" w:cs="Times New Roman" w:eastAsia="Times New Roman" w:hint="default"/>
                <w:sz w:val="24"/>
                <w:szCs w:val="24"/>
              </w:rPr>
            </w:pPr>
            <w:r>
              <w:rPr>
                <w:rFonts w:ascii="Times New Roman"/>
                <w:sz w:val="24"/>
              </w:rPr>
              <w:t>0</w:t>
            </w:r>
          </w:p>
        </w:tc>
        <w:tc>
          <w:tcPr>
            <w:tcW w:w="1119"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4.5</w:t>
            </w:r>
          </w:p>
        </w:tc>
        <w:tc>
          <w:tcPr>
            <w:tcW w:w="806" w:type="dxa"/>
            <w:vMerge w:val="restart"/>
            <w:tcBorders>
              <w:top w:val="single" w:sz="4" w:space="0" w:color="000000"/>
              <w:left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12" w:hRule="exact"/>
        </w:trPr>
        <w:tc>
          <w:tcPr>
            <w:tcW w:w="780" w:type="dxa"/>
            <w:tcBorders>
              <w:top w:val="nil" w:sz="6" w:space="0" w:color="auto"/>
              <w:left w:val="single" w:sz="13" w:space="0" w:color="DCDCDC"/>
              <w:bottom w:val="nil" w:sz="6" w:space="0" w:color="auto"/>
              <w:right w:val="single" w:sz="13" w:space="0" w:color="DCDCDC"/>
            </w:tcBorders>
          </w:tcPr>
          <w:p>
            <w:pPr>
              <w:pStyle w:val="TableParagraph"/>
              <w:spacing w:line="274"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8"/>
                <w:sz w:val="24"/>
                <w:szCs w:val="24"/>
                <w:shd w:fill="DCDCDC" w:color="auto" w:val="clear"/>
              </w:rPr>
              <w:t> </w:t>
            </w:r>
            <w:r>
              <w:rPr>
                <w:rFonts w:ascii="宋体" w:hAnsi="宋体" w:cs="宋体" w:eastAsia="宋体" w:hint="default"/>
                <w:sz w:val="24"/>
                <w:szCs w:val="24"/>
                <w:shd w:fill="DCDCDC" w:color="auto" w:val="clear"/>
              </w:rPr>
              <w:t>陈靖丰</w:t>
            </w:r>
            <w:r>
              <w:rPr>
                <w:rFonts w:ascii="宋体" w:hAnsi="宋体" w:cs="宋体" w:eastAsia="宋体" w:hint="default"/>
                <w:sz w:val="24"/>
                <w:szCs w:val="24"/>
              </w:rPr>
            </w:r>
          </w:p>
        </w:tc>
        <w:tc>
          <w:tcPr>
            <w:tcW w:w="1039" w:type="dxa"/>
            <w:vMerge/>
            <w:tcBorders>
              <w:left w:val="single" w:sz="10" w:space="0" w:color="DCDCDC"/>
              <w:right w:val="single" w:sz="4" w:space="0" w:color="000000"/>
            </w:tcBorders>
          </w:tcPr>
          <w:p>
            <w:pPr/>
          </w:p>
        </w:tc>
        <w:tc>
          <w:tcPr>
            <w:tcW w:w="521" w:type="dxa"/>
            <w:vMerge/>
            <w:tcBorders>
              <w:left w:val="single" w:sz="4" w:space="0" w:color="000000"/>
              <w:right w:val="single" w:sz="4" w:space="0" w:color="000000"/>
            </w:tcBorders>
          </w:tcPr>
          <w:p>
            <w:pPr/>
          </w:p>
        </w:tc>
        <w:tc>
          <w:tcPr>
            <w:tcW w:w="521"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1171"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1119"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r>
      <w:tr>
        <w:trPr>
          <w:trHeight w:val="161" w:hRule="exact"/>
        </w:trPr>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39" w:type="dxa"/>
            <w:vMerge/>
            <w:tcBorders>
              <w:left w:val="single" w:sz="10" w:space="0" w:color="DCDCDC"/>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71"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1119"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r>
      <w:tr>
        <w:trPr>
          <w:trHeight w:val="161" w:hRule="exact"/>
        </w:trPr>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39" w:type="dxa"/>
            <w:vMerge w:val="restart"/>
            <w:tcBorders>
              <w:top w:val="single" w:sz="4" w:space="0" w:color="000000"/>
              <w:left w:val="single" w:sz="10" w:space="0" w:color="DCDCDC"/>
              <w:right w:val="single" w:sz="4" w:space="0" w:color="000000"/>
            </w:tcBorders>
          </w:tcPr>
          <w:p>
            <w:pPr>
              <w:pStyle w:val="TableParagraph"/>
              <w:spacing w:line="240" w:lineRule="auto" w:before="115"/>
              <w:ind w:left="28"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115"/>
              <w:ind w:left="134" w:right="0"/>
              <w:jc w:val="left"/>
              <w:rPr>
                <w:rFonts w:ascii="宋体" w:hAnsi="宋体" w:cs="宋体" w:eastAsia="宋体" w:hint="default"/>
                <w:sz w:val="24"/>
                <w:szCs w:val="24"/>
              </w:rPr>
            </w:pPr>
            <w:r>
              <w:rPr>
                <w:rFonts w:ascii="宋体" w:hAnsi="宋体" w:cs="宋体" w:eastAsia="宋体" w:hint="default"/>
                <w:sz w:val="24"/>
                <w:szCs w:val="24"/>
              </w:rPr>
              <w:t>男</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172"/>
              <w:ind w:left="134" w:right="0"/>
              <w:jc w:val="left"/>
              <w:rPr>
                <w:rFonts w:ascii="Times New Roman" w:hAnsi="Times New Roman" w:cs="Times New Roman" w:eastAsia="Times New Roman" w:hint="default"/>
                <w:sz w:val="24"/>
                <w:szCs w:val="24"/>
              </w:rPr>
            </w:pPr>
            <w:r>
              <w:rPr>
                <w:rFonts w:ascii="Times New Roman"/>
                <w:sz w:val="24"/>
              </w:rPr>
              <w:t>57</w:t>
            </w:r>
          </w:p>
        </w:tc>
        <w:tc>
          <w:tcPr>
            <w:tcW w:w="1169" w:type="dxa"/>
            <w:vMerge w:val="restart"/>
            <w:tcBorders>
              <w:top w:val="single" w:sz="4" w:space="0" w:color="000000"/>
              <w:left w:val="single" w:sz="4" w:space="0" w:color="000000"/>
              <w:right w:val="single" w:sz="4" w:space="0" w:color="000000"/>
            </w:tcBorders>
          </w:tcPr>
          <w:p>
            <w:pPr>
              <w:pStyle w:val="TableParagraph"/>
              <w:spacing w:line="282" w:lineRule="exact"/>
              <w:ind w:right="0"/>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w:t>
            </w:r>
          </w:p>
          <w:p>
            <w:pPr>
              <w:pStyle w:val="TableParagraph"/>
              <w:spacing w:line="322" w:lineRule="exact"/>
              <w:ind w:right="0"/>
              <w:jc w:val="center"/>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日</w:t>
            </w:r>
          </w:p>
        </w:tc>
        <w:tc>
          <w:tcPr>
            <w:tcW w:w="1171" w:type="dxa"/>
            <w:vMerge w:val="restart"/>
            <w:tcBorders>
              <w:top w:val="single" w:sz="4" w:space="0" w:color="000000"/>
              <w:left w:val="single" w:sz="4" w:space="0" w:color="000000"/>
              <w:right w:val="single" w:sz="4" w:space="0" w:color="000000"/>
            </w:tcBorders>
          </w:tcPr>
          <w:p>
            <w:pPr>
              <w:pStyle w:val="TableParagraph"/>
              <w:spacing w:line="282" w:lineRule="exact"/>
              <w:ind w:right="0"/>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w:t>
            </w:r>
          </w:p>
          <w:p>
            <w:pPr>
              <w:pStyle w:val="TableParagraph"/>
              <w:spacing w:line="322" w:lineRule="exact"/>
              <w:ind w:right="0"/>
              <w:jc w:val="center"/>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日</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72"/>
              <w:ind w:right="0"/>
              <w:jc w:val="center"/>
              <w:rPr>
                <w:rFonts w:ascii="Times New Roman" w:hAnsi="Times New Roman" w:cs="Times New Roman" w:eastAsia="Times New Roman" w:hint="default"/>
                <w:sz w:val="24"/>
                <w:szCs w:val="24"/>
              </w:rPr>
            </w:pPr>
            <w:r>
              <w:rPr>
                <w:rFonts w:ascii="Times New Roman"/>
                <w:sz w:val="24"/>
              </w:rPr>
              <w:t>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72"/>
              <w:ind w:right="0"/>
              <w:jc w:val="center"/>
              <w:rPr>
                <w:rFonts w:ascii="Times New Roman" w:hAnsi="Times New Roman" w:cs="Times New Roman" w:eastAsia="Times New Roman" w:hint="default"/>
                <w:sz w:val="24"/>
                <w:szCs w:val="24"/>
              </w:rPr>
            </w:pPr>
            <w:r>
              <w:rPr>
                <w:rFonts w:ascii="Times New Roman"/>
                <w:sz w:val="24"/>
              </w:rPr>
              <w:t>0</w:t>
            </w:r>
          </w:p>
        </w:tc>
        <w:tc>
          <w:tcPr>
            <w:tcW w:w="1119"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4.5</w:t>
            </w:r>
          </w:p>
        </w:tc>
        <w:tc>
          <w:tcPr>
            <w:tcW w:w="806" w:type="dxa"/>
            <w:vMerge w:val="restart"/>
            <w:tcBorders>
              <w:top w:val="single" w:sz="4" w:space="0" w:color="000000"/>
              <w:left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12" w:hRule="exact"/>
        </w:trPr>
        <w:tc>
          <w:tcPr>
            <w:tcW w:w="780" w:type="dxa"/>
            <w:tcBorders>
              <w:top w:val="nil" w:sz="6" w:space="0" w:color="auto"/>
              <w:left w:val="single" w:sz="13" w:space="0" w:color="DCDCDC"/>
              <w:bottom w:val="nil" w:sz="6" w:space="0" w:color="auto"/>
              <w:right w:val="single" w:sz="13" w:space="0" w:color="DCDCDC"/>
            </w:tcBorders>
          </w:tcPr>
          <w:p>
            <w:pPr>
              <w:pStyle w:val="TableParagraph"/>
              <w:spacing w:line="274"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8"/>
                <w:sz w:val="24"/>
                <w:szCs w:val="24"/>
                <w:shd w:fill="DCDCDC" w:color="auto" w:val="clear"/>
              </w:rPr>
              <w:t> </w:t>
            </w:r>
            <w:r>
              <w:rPr>
                <w:rFonts w:ascii="宋体" w:hAnsi="宋体" w:cs="宋体" w:eastAsia="宋体" w:hint="default"/>
                <w:sz w:val="24"/>
                <w:szCs w:val="24"/>
                <w:shd w:fill="DCDCDC" w:color="auto" w:val="clear"/>
              </w:rPr>
              <w:t>曹惠民</w:t>
            </w:r>
            <w:r>
              <w:rPr>
                <w:rFonts w:ascii="宋体" w:hAnsi="宋体" w:cs="宋体" w:eastAsia="宋体" w:hint="default"/>
                <w:sz w:val="24"/>
                <w:szCs w:val="24"/>
              </w:rPr>
            </w:r>
          </w:p>
        </w:tc>
        <w:tc>
          <w:tcPr>
            <w:tcW w:w="1039" w:type="dxa"/>
            <w:vMerge/>
            <w:tcBorders>
              <w:left w:val="single" w:sz="10" w:space="0" w:color="DCDCDC"/>
              <w:right w:val="single" w:sz="4" w:space="0" w:color="000000"/>
            </w:tcBorders>
          </w:tcPr>
          <w:p>
            <w:pPr/>
          </w:p>
        </w:tc>
        <w:tc>
          <w:tcPr>
            <w:tcW w:w="521" w:type="dxa"/>
            <w:vMerge/>
            <w:tcBorders>
              <w:left w:val="single" w:sz="4" w:space="0" w:color="000000"/>
              <w:right w:val="single" w:sz="4" w:space="0" w:color="000000"/>
            </w:tcBorders>
          </w:tcPr>
          <w:p>
            <w:pPr/>
          </w:p>
        </w:tc>
        <w:tc>
          <w:tcPr>
            <w:tcW w:w="521"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1171"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1119"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r>
      <w:tr>
        <w:trPr>
          <w:trHeight w:val="161" w:hRule="exact"/>
        </w:trPr>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39" w:type="dxa"/>
            <w:vMerge/>
            <w:tcBorders>
              <w:left w:val="single" w:sz="10" w:space="0" w:color="DCDCDC"/>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71"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1119"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r>
      <w:tr>
        <w:trPr>
          <w:trHeight w:val="161" w:hRule="exact"/>
        </w:trPr>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39" w:type="dxa"/>
            <w:vMerge w:val="restart"/>
            <w:tcBorders>
              <w:top w:val="single" w:sz="4" w:space="0" w:color="000000"/>
              <w:left w:val="single" w:sz="10" w:space="0" w:color="DCDCDC"/>
              <w:right w:val="single" w:sz="4" w:space="0" w:color="000000"/>
            </w:tcBorders>
          </w:tcPr>
          <w:p>
            <w:pPr>
              <w:pStyle w:val="TableParagraph"/>
              <w:spacing w:line="240" w:lineRule="auto" w:before="115"/>
              <w:ind w:left="28"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115"/>
              <w:ind w:left="134" w:right="0"/>
              <w:jc w:val="left"/>
              <w:rPr>
                <w:rFonts w:ascii="宋体" w:hAnsi="宋体" w:cs="宋体" w:eastAsia="宋体" w:hint="default"/>
                <w:sz w:val="24"/>
                <w:szCs w:val="24"/>
              </w:rPr>
            </w:pPr>
            <w:r>
              <w:rPr>
                <w:rFonts w:ascii="宋体" w:hAnsi="宋体" w:cs="宋体" w:eastAsia="宋体" w:hint="default"/>
                <w:sz w:val="24"/>
                <w:szCs w:val="24"/>
              </w:rPr>
              <w:t>男</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172"/>
              <w:ind w:left="134" w:right="0"/>
              <w:jc w:val="left"/>
              <w:rPr>
                <w:rFonts w:ascii="Times New Roman" w:hAnsi="Times New Roman" w:cs="Times New Roman" w:eastAsia="Times New Roman" w:hint="default"/>
                <w:sz w:val="24"/>
                <w:szCs w:val="24"/>
              </w:rPr>
            </w:pPr>
            <w:r>
              <w:rPr>
                <w:rFonts w:ascii="Times New Roman"/>
                <w:sz w:val="24"/>
              </w:rPr>
              <w:t>39</w:t>
            </w:r>
          </w:p>
        </w:tc>
        <w:tc>
          <w:tcPr>
            <w:tcW w:w="1169" w:type="dxa"/>
            <w:vMerge w:val="restart"/>
            <w:tcBorders>
              <w:top w:val="single" w:sz="4" w:space="0" w:color="000000"/>
              <w:left w:val="single" w:sz="4" w:space="0" w:color="000000"/>
              <w:right w:val="single" w:sz="4" w:space="0" w:color="000000"/>
            </w:tcBorders>
          </w:tcPr>
          <w:p>
            <w:pPr>
              <w:pStyle w:val="TableParagraph"/>
              <w:spacing w:line="282" w:lineRule="exact"/>
              <w:ind w:right="0"/>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w:t>
            </w:r>
          </w:p>
          <w:p>
            <w:pPr>
              <w:pStyle w:val="TableParagraph"/>
              <w:spacing w:line="322" w:lineRule="exact"/>
              <w:ind w:right="0"/>
              <w:jc w:val="center"/>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日</w:t>
            </w:r>
          </w:p>
        </w:tc>
        <w:tc>
          <w:tcPr>
            <w:tcW w:w="1171" w:type="dxa"/>
            <w:vMerge w:val="restart"/>
            <w:tcBorders>
              <w:top w:val="single" w:sz="4" w:space="0" w:color="000000"/>
              <w:left w:val="single" w:sz="4" w:space="0" w:color="000000"/>
              <w:right w:val="single" w:sz="4" w:space="0" w:color="000000"/>
            </w:tcBorders>
          </w:tcPr>
          <w:p>
            <w:pPr>
              <w:pStyle w:val="TableParagraph"/>
              <w:spacing w:line="282" w:lineRule="exact"/>
              <w:ind w:right="0"/>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w:t>
            </w:r>
          </w:p>
          <w:p>
            <w:pPr>
              <w:pStyle w:val="TableParagraph"/>
              <w:spacing w:line="322" w:lineRule="exact"/>
              <w:ind w:right="0"/>
              <w:jc w:val="center"/>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日</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72"/>
              <w:ind w:right="0"/>
              <w:jc w:val="center"/>
              <w:rPr>
                <w:rFonts w:ascii="Times New Roman" w:hAnsi="Times New Roman" w:cs="Times New Roman" w:eastAsia="Times New Roman" w:hint="default"/>
                <w:sz w:val="24"/>
                <w:szCs w:val="24"/>
              </w:rPr>
            </w:pPr>
            <w:r>
              <w:rPr>
                <w:rFonts w:ascii="Times New Roman"/>
                <w:sz w:val="24"/>
              </w:rPr>
              <w:t>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72"/>
              <w:ind w:right="0"/>
              <w:jc w:val="center"/>
              <w:rPr>
                <w:rFonts w:ascii="Times New Roman" w:hAnsi="Times New Roman" w:cs="Times New Roman" w:eastAsia="Times New Roman" w:hint="default"/>
                <w:sz w:val="24"/>
                <w:szCs w:val="24"/>
              </w:rPr>
            </w:pPr>
            <w:r>
              <w:rPr>
                <w:rFonts w:ascii="Times New Roman"/>
                <w:sz w:val="24"/>
              </w:rPr>
              <w:t>0</w:t>
            </w:r>
          </w:p>
        </w:tc>
        <w:tc>
          <w:tcPr>
            <w:tcW w:w="1119"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3</w:t>
            </w:r>
          </w:p>
        </w:tc>
        <w:tc>
          <w:tcPr>
            <w:tcW w:w="806" w:type="dxa"/>
            <w:vMerge w:val="restart"/>
            <w:tcBorders>
              <w:top w:val="single" w:sz="4" w:space="0" w:color="000000"/>
              <w:left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12" w:hRule="exact"/>
        </w:trPr>
        <w:tc>
          <w:tcPr>
            <w:tcW w:w="780" w:type="dxa"/>
            <w:tcBorders>
              <w:top w:val="nil" w:sz="6" w:space="0" w:color="auto"/>
              <w:left w:val="single" w:sz="13" w:space="0" w:color="DCDCDC"/>
              <w:bottom w:val="nil" w:sz="6" w:space="0" w:color="auto"/>
              <w:right w:val="single" w:sz="13" w:space="0" w:color="DCDCDC"/>
            </w:tcBorders>
          </w:tcPr>
          <w:p>
            <w:pPr>
              <w:pStyle w:val="TableParagraph"/>
              <w:spacing w:line="274"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8"/>
                <w:sz w:val="24"/>
                <w:szCs w:val="24"/>
                <w:shd w:fill="DCDCDC" w:color="auto" w:val="clear"/>
              </w:rPr>
              <w:t> </w:t>
            </w:r>
            <w:r>
              <w:rPr>
                <w:rFonts w:ascii="宋体" w:hAnsi="宋体" w:cs="宋体" w:eastAsia="宋体" w:hint="default"/>
                <w:sz w:val="24"/>
                <w:szCs w:val="24"/>
                <w:shd w:fill="DCDCDC" w:color="auto" w:val="clear"/>
              </w:rPr>
              <w:t>白树锋</w:t>
            </w:r>
            <w:r>
              <w:rPr>
                <w:rFonts w:ascii="宋体" w:hAnsi="宋体" w:cs="宋体" w:eastAsia="宋体" w:hint="default"/>
                <w:sz w:val="24"/>
                <w:szCs w:val="24"/>
              </w:rPr>
            </w:r>
          </w:p>
        </w:tc>
        <w:tc>
          <w:tcPr>
            <w:tcW w:w="1039" w:type="dxa"/>
            <w:vMerge/>
            <w:tcBorders>
              <w:left w:val="single" w:sz="10" w:space="0" w:color="DCDCDC"/>
              <w:right w:val="single" w:sz="4" w:space="0" w:color="000000"/>
            </w:tcBorders>
          </w:tcPr>
          <w:p>
            <w:pPr/>
          </w:p>
        </w:tc>
        <w:tc>
          <w:tcPr>
            <w:tcW w:w="521" w:type="dxa"/>
            <w:vMerge/>
            <w:tcBorders>
              <w:left w:val="single" w:sz="4" w:space="0" w:color="000000"/>
              <w:right w:val="single" w:sz="4" w:space="0" w:color="000000"/>
            </w:tcBorders>
          </w:tcPr>
          <w:p>
            <w:pPr/>
          </w:p>
        </w:tc>
        <w:tc>
          <w:tcPr>
            <w:tcW w:w="521"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1171"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1119"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r>
      <w:tr>
        <w:trPr>
          <w:trHeight w:val="161" w:hRule="exact"/>
        </w:trPr>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39" w:type="dxa"/>
            <w:vMerge/>
            <w:tcBorders>
              <w:left w:val="single" w:sz="10" w:space="0" w:color="DCDCDC"/>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71"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1119"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r>
      <w:tr>
        <w:trPr>
          <w:trHeight w:val="161" w:hRule="exact"/>
        </w:trPr>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39" w:type="dxa"/>
            <w:vMerge w:val="restart"/>
            <w:tcBorders>
              <w:top w:val="single" w:sz="4" w:space="0" w:color="000000"/>
              <w:left w:val="single" w:sz="10" w:space="0" w:color="DCDCDC"/>
              <w:right w:val="single" w:sz="4" w:space="0" w:color="000000"/>
            </w:tcBorders>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监事会主</w:t>
            </w:r>
          </w:p>
          <w:p>
            <w:pPr>
              <w:pStyle w:val="TableParagraph"/>
              <w:spacing w:line="313" w:lineRule="exact"/>
              <w:ind w:right="2"/>
              <w:jc w:val="center"/>
              <w:rPr>
                <w:rFonts w:ascii="宋体" w:hAnsi="宋体" w:cs="宋体" w:eastAsia="宋体" w:hint="default"/>
                <w:sz w:val="24"/>
                <w:szCs w:val="24"/>
              </w:rPr>
            </w:pPr>
            <w:r>
              <w:rPr>
                <w:rFonts w:ascii="宋体" w:hAnsi="宋体" w:cs="宋体" w:eastAsia="宋体" w:hint="default"/>
                <w:sz w:val="24"/>
                <w:szCs w:val="24"/>
              </w:rPr>
              <w:t>席</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115"/>
              <w:ind w:left="134" w:right="0"/>
              <w:jc w:val="left"/>
              <w:rPr>
                <w:rFonts w:ascii="宋体" w:hAnsi="宋体" w:cs="宋体" w:eastAsia="宋体" w:hint="default"/>
                <w:sz w:val="24"/>
                <w:szCs w:val="24"/>
              </w:rPr>
            </w:pPr>
            <w:r>
              <w:rPr>
                <w:rFonts w:ascii="宋体" w:hAnsi="宋体" w:cs="宋体" w:eastAsia="宋体" w:hint="default"/>
                <w:sz w:val="24"/>
                <w:szCs w:val="24"/>
              </w:rPr>
              <w:t>男</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172"/>
              <w:ind w:left="134" w:right="0"/>
              <w:jc w:val="left"/>
              <w:rPr>
                <w:rFonts w:ascii="Times New Roman" w:hAnsi="Times New Roman" w:cs="Times New Roman" w:eastAsia="Times New Roman" w:hint="default"/>
                <w:sz w:val="24"/>
                <w:szCs w:val="24"/>
              </w:rPr>
            </w:pPr>
            <w:r>
              <w:rPr>
                <w:rFonts w:ascii="Times New Roman"/>
                <w:sz w:val="24"/>
              </w:rPr>
              <w:t>46</w:t>
            </w:r>
          </w:p>
        </w:tc>
        <w:tc>
          <w:tcPr>
            <w:tcW w:w="1169" w:type="dxa"/>
            <w:vMerge w:val="restart"/>
            <w:tcBorders>
              <w:top w:val="single" w:sz="4" w:space="0" w:color="000000"/>
              <w:left w:val="single" w:sz="4" w:space="0" w:color="000000"/>
              <w:right w:val="single" w:sz="4" w:space="0" w:color="000000"/>
            </w:tcBorders>
          </w:tcPr>
          <w:p>
            <w:pPr>
              <w:pStyle w:val="TableParagraph"/>
              <w:spacing w:line="282" w:lineRule="exact"/>
              <w:ind w:left="98"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w:t>
            </w:r>
          </w:p>
          <w:p>
            <w:pPr>
              <w:pStyle w:val="TableParagraph"/>
              <w:spacing w:line="322" w:lineRule="exact"/>
              <w:ind w:left="158"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25 </w:t>
            </w:r>
            <w:r>
              <w:rPr>
                <w:rFonts w:ascii="宋体" w:hAnsi="宋体" w:cs="宋体" w:eastAsia="宋体" w:hint="default"/>
                <w:sz w:val="24"/>
                <w:szCs w:val="24"/>
              </w:rPr>
              <w:t>日</w:t>
            </w:r>
          </w:p>
        </w:tc>
        <w:tc>
          <w:tcPr>
            <w:tcW w:w="1171" w:type="dxa"/>
            <w:vMerge w:val="restart"/>
            <w:tcBorders>
              <w:top w:val="single" w:sz="4" w:space="0" w:color="000000"/>
              <w:left w:val="single" w:sz="4" w:space="0" w:color="000000"/>
              <w:right w:val="single" w:sz="4" w:space="0" w:color="000000"/>
            </w:tcBorders>
          </w:tcPr>
          <w:p>
            <w:pPr>
              <w:pStyle w:val="TableParagraph"/>
              <w:spacing w:line="282"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w:t>
            </w:r>
          </w:p>
          <w:p>
            <w:pPr>
              <w:pStyle w:val="TableParagraph"/>
              <w:spacing w:line="322" w:lineRule="exact"/>
              <w:ind w:left="16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25 </w:t>
            </w:r>
            <w:r>
              <w:rPr>
                <w:rFonts w:ascii="宋体" w:hAnsi="宋体" w:cs="宋体" w:eastAsia="宋体" w:hint="default"/>
                <w:sz w:val="24"/>
                <w:szCs w:val="24"/>
              </w:rPr>
              <w:t>日</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72"/>
              <w:ind w:right="0"/>
              <w:jc w:val="center"/>
              <w:rPr>
                <w:rFonts w:ascii="Times New Roman" w:hAnsi="Times New Roman" w:cs="Times New Roman" w:eastAsia="Times New Roman" w:hint="default"/>
                <w:sz w:val="24"/>
                <w:szCs w:val="24"/>
              </w:rPr>
            </w:pPr>
            <w:r>
              <w:rPr>
                <w:rFonts w:ascii="Times New Roman"/>
                <w:sz w:val="24"/>
              </w:rPr>
              <w:t>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72"/>
              <w:ind w:right="0"/>
              <w:jc w:val="center"/>
              <w:rPr>
                <w:rFonts w:ascii="Times New Roman" w:hAnsi="Times New Roman" w:cs="Times New Roman" w:eastAsia="Times New Roman" w:hint="default"/>
                <w:sz w:val="24"/>
                <w:szCs w:val="24"/>
              </w:rPr>
            </w:pPr>
            <w:r>
              <w:rPr>
                <w:rFonts w:ascii="Times New Roman"/>
                <w:sz w:val="24"/>
              </w:rPr>
              <w:t>0</w:t>
            </w:r>
          </w:p>
        </w:tc>
        <w:tc>
          <w:tcPr>
            <w:tcW w:w="1119"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99" w:right="0"/>
              <w:jc w:val="left"/>
              <w:rPr>
                <w:rFonts w:ascii="Times New Roman" w:hAnsi="Times New Roman" w:cs="Times New Roman" w:eastAsia="Times New Roman" w:hint="default"/>
                <w:sz w:val="21"/>
                <w:szCs w:val="21"/>
              </w:rPr>
            </w:pPr>
            <w:r>
              <w:rPr>
                <w:rFonts w:ascii="Times New Roman"/>
                <w:sz w:val="21"/>
              </w:rPr>
              <w:t>69.24</w:t>
            </w:r>
          </w:p>
        </w:tc>
        <w:tc>
          <w:tcPr>
            <w:tcW w:w="806" w:type="dxa"/>
            <w:vMerge w:val="restart"/>
            <w:tcBorders>
              <w:top w:val="single" w:sz="4" w:space="0" w:color="000000"/>
              <w:left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12" w:hRule="exact"/>
        </w:trPr>
        <w:tc>
          <w:tcPr>
            <w:tcW w:w="780" w:type="dxa"/>
            <w:tcBorders>
              <w:top w:val="nil" w:sz="6" w:space="0" w:color="auto"/>
              <w:left w:val="single" w:sz="13" w:space="0" w:color="DCDCDC"/>
              <w:bottom w:val="nil" w:sz="6" w:space="0" w:color="auto"/>
              <w:right w:val="single" w:sz="13" w:space="0" w:color="DCDCDC"/>
            </w:tcBorders>
          </w:tcPr>
          <w:p>
            <w:pPr>
              <w:pStyle w:val="TableParagraph"/>
              <w:spacing w:line="274"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8"/>
                <w:sz w:val="24"/>
                <w:szCs w:val="24"/>
                <w:shd w:fill="DCDCDC" w:color="auto" w:val="clear"/>
              </w:rPr>
              <w:t> </w:t>
            </w:r>
            <w:r>
              <w:rPr>
                <w:rFonts w:ascii="宋体" w:hAnsi="宋体" w:cs="宋体" w:eastAsia="宋体" w:hint="default"/>
                <w:sz w:val="24"/>
                <w:szCs w:val="24"/>
                <w:shd w:fill="DCDCDC" w:color="auto" w:val="clear"/>
              </w:rPr>
              <w:t>石胜利</w:t>
            </w:r>
            <w:r>
              <w:rPr>
                <w:rFonts w:ascii="宋体" w:hAnsi="宋体" w:cs="宋体" w:eastAsia="宋体" w:hint="default"/>
                <w:sz w:val="24"/>
                <w:szCs w:val="24"/>
              </w:rPr>
            </w:r>
          </w:p>
        </w:tc>
        <w:tc>
          <w:tcPr>
            <w:tcW w:w="1039" w:type="dxa"/>
            <w:vMerge/>
            <w:tcBorders>
              <w:left w:val="single" w:sz="10" w:space="0" w:color="DCDCDC"/>
              <w:right w:val="single" w:sz="4" w:space="0" w:color="000000"/>
            </w:tcBorders>
          </w:tcPr>
          <w:p>
            <w:pPr/>
          </w:p>
        </w:tc>
        <w:tc>
          <w:tcPr>
            <w:tcW w:w="521" w:type="dxa"/>
            <w:vMerge/>
            <w:tcBorders>
              <w:left w:val="single" w:sz="4" w:space="0" w:color="000000"/>
              <w:right w:val="single" w:sz="4" w:space="0" w:color="000000"/>
            </w:tcBorders>
          </w:tcPr>
          <w:p>
            <w:pPr/>
          </w:p>
        </w:tc>
        <w:tc>
          <w:tcPr>
            <w:tcW w:w="521"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1171"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1119"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r>
      <w:tr>
        <w:trPr>
          <w:trHeight w:val="161" w:hRule="exact"/>
        </w:trPr>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39" w:type="dxa"/>
            <w:vMerge/>
            <w:tcBorders>
              <w:left w:val="single" w:sz="10" w:space="0" w:color="DCDCDC"/>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71"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1119"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r>
      <w:tr>
        <w:trPr>
          <w:trHeight w:val="163" w:hRule="exact"/>
        </w:trPr>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39" w:type="dxa"/>
            <w:vMerge w:val="restart"/>
            <w:tcBorders>
              <w:top w:val="single" w:sz="4" w:space="0" w:color="000000"/>
              <w:left w:val="single" w:sz="10" w:space="0" w:color="DCDCDC"/>
              <w:right w:val="single" w:sz="4" w:space="0" w:color="000000"/>
            </w:tcBorders>
          </w:tcPr>
          <w:p>
            <w:pPr>
              <w:pStyle w:val="TableParagraph"/>
              <w:spacing w:line="240" w:lineRule="auto" w:before="118"/>
              <w:ind w:left="268"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118"/>
              <w:ind w:left="134" w:right="0"/>
              <w:jc w:val="left"/>
              <w:rPr>
                <w:rFonts w:ascii="宋体" w:hAnsi="宋体" w:cs="宋体" w:eastAsia="宋体" w:hint="default"/>
                <w:sz w:val="24"/>
                <w:szCs w:val="24"/>
              </w:rPr>
            </w:pPr>
            <w:r>
              <w:rPr>
                <w:rFonts w:ascii="宋体" w:hAnsi="宋体" w:cs="宋体" w:eastAsia="宋体" w:hint="default"/>
                <w:sz w:val="24"/>
                <w:szCs w:val="24"/>
              </w:rPr>
              <w:t>男</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174"/>
              <w:ind w:left="134" w:right="0"/>
              <w:jc w:val="left"/>
              <w:rPr>
                <w:rFonts w:ascii="Times New Roman" w:hAnsi="Times New Roman" w:cs="Times New Roman" w:eastAsia="Times New Roman" w:hint="default"/>
                <w:sz w:val="24"/>
                <w:szCs w:val="24"/>
              </w:rPr>
            </w:pPr>
            <w:r>
              <w:rPr>
                <w:rFonts w:ascii="Times New Roman"/>
                <w:sz w:val="24"/>
              </w:rPr>
              <w:t>46</w:t>
            </w:r>
          </w:p>
        </w:tc>
        <w:tc>
          <w:tcPr>
            <w:tcW w:w="1169" w:type="dxa"/>
            <w:vMerge w:val="restart"/>
            <w:tcBorders>
              <w:top w:val="single" w:sz="4" w:space="0" w:color="000000"/>
              <w:left w:val="single" w:sz="4" w:space="0" w:color="000000"/>
              <w:right w:val="single" w:sz="4" w:space="0" w:color="000000"/>
            </w:tcBorders>
          </w:tcPr>
          <w:p>
            <w:pPr>
              <w:pStyle w:val="TableParagraph"/>
              <w:spacing w:line="284" w:lineRule="exact"/>
              <w:ind w:left="98"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w:t>
            </w:r>
          </w:p>
          <w:p>
            <w:pPr>
              <w:pStyle w:val="TableParagraph"/>
              <w:spacing w:line="322" w:lineRule="exact"/>
              <w:ind w:left="158"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25 </w:t>
            </w:r>
            <w:r>
              <w:rPr>
                <w:rFonts w:ascii="宋体" w:hAnsi="宋体" w:cs="宋体" w:eastAsia="宋体" w:hint="default"/>
                <w:sz w:val="24"/>
                <w:szCs w:val="24"/>
              </w:rPr>
              <w:t>日</w:t>
            </w:r>
          </w:p>
        </w:tc>
        <w:tc>
          <w:tcPr>
            <w:tcW w:w="1171" w:type="dxa"/>
            <w:vMerge w:val="restart"/>
            <w:tcBorders>
              <w:top w:val="single" w:sz="4" w:space="0" w:color="000000"/>
              <w:left w:val="single" w:sz="4" w:space="0" w:color="000000"/>
              <w:right w:val="single" w:sz="4" w:space="0" w:color="000000"/>
            </w:tcBorders>
          </w:tcPr>
          <w:p>
            <w:pPr>
              <w:pStyle w:val="TableParagraph"/>
              <w:spacing w:line="284"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w:t>
            </w:r>
          </w:p>
          <w:p>
            <w:pPr>
              <w:pStyle w:val="TableParagraph"/>
              <w:spacing w:line="322" w:lineRule="exact"/>
              <w:ind w:left="16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25 </w:t>
            </w:r>
            <w:r>
              <w:rPr>
                <w:rFonts w:ascii="宋体" w:hAnsi="宋体" w:cs="宋体" w:eastAsia="宋体" w:hint="default"/>
                <w:sz w:val="24"/>
                <w:szCs w:val="24"/>
              </w:rPr>
              <w:t>日</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74"/>
              <w:ind w:right="0"/>
              <w:jc w:val="center"/>
              <w:rPr>
                <w:rFonts w:ascii="Times New Roman" w:hAnsi="Times New Roman" w:cs="Times New Roman" w:eastAsia="Times New Roman" w:hint="default"/>
                <w:sz w:val="24"/>
                <w:szCs w:val="24"/>
              </w:rPr>
            </w:pPr>
            <w:r>
              <w:rPr>
                <w:rFonts w:ascii="Times New Roman"/>
                <w:sz w:val="24"/>
              </w:rPr>
              <w:t>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74"/>
              <w:ind w:right="0"/>
              <w:jc w:val="center"/>
              <w:rPr>
                <w:rFonts w:ascii="Times New Roman" w:hAnsi="Times New Roman" w:cs="Times New Roman" w:eastAsia="Times New Roman" w:hint="default"/>
                <w:sz w:val="24"/>
                <w:szCs w:val="24"/>
              </w:rPr>
            </w:pPr>
            <w:r>
              <w:rPr>
                <w:rFonts w:ascii="Times New Roman"/>
                <w:sz w:val="24"/>
              </w:rPr>
              <w:t>0</w:t>
            </w:r>
          </w:p>
        </w:tc>
        <w:tc>
          <w:tcPr>
            <w:tcW w:w="1119"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51" w:right="0"/>
              <w:jc w:val="left"/>
              <w:rPr>
                <w:rFonts w:ascii="Times New Roman" w:hAnsi="Times New Roman" w:cs="Times New Roman" w:eastAsia="Times New Roman" w:hint="default"/>
                <w:sz w:val="21"/>
                <w:szCs w:val="21"/>
              </w:rPr>
            </w:pPr>
            <w:r>
              <w:rPr>
                <w:rFonts w:ascii="Times New Roman"/>
                <w:sz w:val="21"/>
              </w:rPr>
              <w:t>34.4</w:t>
            </w:r>
          </w:p>
        </w:tc>
        <w:tc>
          <w:tcPr>
            <w:tcW w:w="806" w:type="dxa"/>
            <w:vMerge w:val="restart"/>
            <w:tcBorders>
              <w:top w:val="single" w:sz="4" w:space="0" w:color="000000"/>
              <w:left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12" w:hRule="exact"/>
        </w:trPr>
        <w:tc>
          <w:tcPr>
            <w:tcW w:w="780" w:type="dxa"/>
            <w:tcBorders>
              <w:top w:val="nil" w:sz="6" w:space="0" w:color="auto"/>
              <w:left w:val="single" w:sz="13" w:space="0" w:color="DCDCDC"/>
              <w:bottom w:val="nil" w:sz="6" w:space="0" w:color="auto"/>
              <w:right w:val="single" w:sz="13" w:space="0" w:color="DCDCDC"/>
            </w:tcBorders>
          </w:tcPr>
          <w:p>
            <w:pPr>
              <w:pStyle w:val="TableParagraph"/>
              <w:spacing w:line="274"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8"/>
                <w:sz w:val="24"/>
                <w:szCs w:val="24"/>
                <w:shd w:fill="DCDCDC" w:color="auto" w:val="clear"/>
              </w:rPr>
              <w:t> </w:t>
            </w:r>
            <w:r>
              <w:rPr>
                <w:rFonts w:ascii="宋体" w:hAnsi="宋体" w:cs="宋体" w:eastAsia="宋体" w:hint="default"/>
                <w:sz w:val="24"/>
                <w:szCs w:val="24"/>
                <w:shd w:fill="DCDCDC" w:color="auto" w:val="clear"/>
              </w:rPr>
              <w:t>邹秉灵</w:t>
            </w:r>
            <w:r>
              <w:rPr>
                <w:rFonts w:ascii="宋体" w:hAnsi="宋体" w:cs="宋体" w:eastAsia="宋体" w:hint="default"/>
                <w:sz w:val="24"/>
                <w:szCs w:val="24"/>
              </w:rPr>
            </w:r>
          </w:p>
        </w:tc>
        <w:tc>
          <w:tcPr>
            <w:tcW w:w="1039" w:type="dxa"/>
            <w:vMerge/>
            <w:tcBorders>
              <w:left w:val="single" w:sz="10" w:space="0" w:color="DCDCDC"/>
              <w:right w:val="single" w:sz="4" w:space="0" w:color="000000"/>
            </w:tcBorders>
          </w:tcPr>
          <w:p>
            <w:pPr/>
          </w:p>
        </w:tc>
        <w:tc>
          <w:tcPr>
            <w:tcW w:w="521" w:type="dxa"/>
            <w:vMerge/>
            <w:tcBorders>
              <w:left w:val="single" w:sz="4" w:space="0" w:color="000000"/>
              <w:right w:val="single" w:sz="4" w:space="0" w:color="000000"/>
            </w:tcBorders>
          </w:tcPr>
          <w:p>
            <w:pPr/>
          </w:p>
        </w:tc>
        <w:tc>
          <w:tcPr>
            <w:tcW w:w="521"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1171"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1119"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r>
      <w:tr>
        <w:trPr>
          <w:trHeight w:val="161" w:hRule="exact"/>
        </w:trPr>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39" w:type="dxa"/>
            <w:vMerge/>
            <w:tcBorders>
              <w:left w:val="single" w:sz="10" w:space="0" w:color="DCDCDC"/>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71"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1119"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r>
      <w:tr>
        <w:trPr>
          <w:trHeight w:val="161" w:hRule="exact"/>
        </w:trPr>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39" w:type="dxa"/>
            <w:vMerge w:val="restart"/>
            <w:tcBorders>
              <w:top w:val="single" w:sz="4" w:space="0" w:color="000000"/>
              <w:left w:val="single" w:sz="10" w:space="0" w:color="DCDCDC"/>
              <w:right w:val="single" w:sz="4" w:space="0" w:color="000000"/>
            </w:tcBorders>
          </w:tcPr>
          <w:p>
            <w:pPr>
              <w:pStyle w:val="TableParagraph"/>
              <w:spacing w:line="240" w:lineRule="auto" w:before="116"/>
              <w:ind w:left="268"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116"/>
              <w:ind w:left="134" w:right="0"/>
              <w:jc w:val="left"/>
              <w:rPr>
                <w:rFonts w:ascii="宋体" w:hAnsi="宋体" w:cs="宋体" w:eastAsia="宋体" w:hint="default"/>
                <w:sz w:val="24"/>
                <w:szCs w:val="24"/>
              </w:rPr>
            </w:pPr>
            <w:r>
              <w:rPr>
                <w:rFonts w:ascii="宋体" w:hAnsi="宋体" w:cs="宋体" w:eastAsia="宋体" w:hint="default"/>
                <w:sz w:val="24"/>
                <w:szCs w:val="24"/>
              </w:rPr>
              <w:t>男</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172"/>
              <w:ind w:left="134" w:right="0"/>
              <w:jc w:val="left"/>
              <w:rPr>
                <w:rFonts w:ascii="Times New Roman" w:hAnsi="Times New Roman" w:cs="Times New Roman" w:eastAsia="Times New Roman" w:hint="default"/>
                <w:sz w:val="24"/>
                <w:szCs w:val="24"/>
              </w:rPr>
            </w:pPr>
            <w:r>
              <w:rPr>
                <w:rFonts w:ascii="Times New Roman"/>
                <w:sz w:val="24"/>
              </w:rPr>
              <w:t>40</w:t>
            </w:r>
          </w:p>
        </w:tc>
        <w:tc>
          <w:tcPr>
            <w:tcW w:w="1169" w:type="dxa"/>
            <w:vMerge w:val="restart"/>
            <w:tcBorders>
              <w:top w:val="single" w:sz="4" w:space="0" w:color="000000"/>
              <w:left w:val="single" w:sz="4" w:space="0" w:color="000000"/>
              <w:right w:val="single" w:sz="4" w:space="0" w:color="000000"/>
            </w:tcBorders>
          </w:tcPr>
          <w:p>
            <w:pPr>
              <w:pStyle w:val="TableParagraph"/>
              <w:spacing w:line="282" w:lineRule="exact"/>
              <w:ind w:left="98"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w:t>
            </w:r>
          </w:p>
          <w:p>
            <w:pPr>
              <w:pStyle w:val="TableParagraph"/>
              <w:spacing w:line="322" w:lineRule="exact"/>
              <w:ind w:left="158"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25 </w:t>
            </w:r>
            <w:r>
              <w:rPr>
                <w:rFonts w:ascii="宋体" w:hAnsi="宋体" w:cs="宋体" w:eastAsia="宋体" w:hint="default"/>
                <w:sz w:val="24"/>
                <w:szCs w:val="24"/>
              </w:rPr>
              <w:t>日</w:t>
            </w:r>
          </w:p>
        </w:tc>
        <w:tc>
          <w:tcPr>
            <w:tcW w:w="1171" w:type="dxa"/>
            <w:vMerge w:val="restart"/>
            <w:tcBorders>
              <w:top w:val="single" w:sz="4" w:space="0" w:color="000000"/>
              <w:left w:val="single" w:sz="4" w:space="0" w:color="000000"/>
              <w:right w:val="single" w:sz="4" w:space="0" w:color="000000"/>
            </w:tcBorders>
          </w:tcPr>
          <w:p>
            <w:pPr>
              <w:pStyle w:val="TableParagraph"/>
              <w:spacing w:line="282" w:lineRule="exact"/>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w:t>
            </w:r>
          </w:p>
          <w:p>
            <w:pPr>
              <w:pStyle w:val="TableParagraph"/>
              <w:spacing w:line="322" w:lineRule="exact"/>
              <w:ind w:left="16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25 </w:t>
            </w:r>
            <w:r>
              <w:rPr>
                <w:rFonts w:ascii="宋体" w:hAnsi="宋体" w:cs="宋体" w:eastAsia="宋体" w:hint="default"/>
                <w:sz w:val="24"/>
                <w:szCs w:val="24"/>
              </w:rPr>
              <w:t>日</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72"/>
              <w:ind w:right="0"/>
              <w:jc w:val="center"/>
              <w:rPr>
                <w:rFonts w:ascii="Times New Roman" w:hAnsi="Times New Roman" w:cs="Times New Roman" w:eastAsia="Times New Roman" w:hint="default"/>
                <w:sz w:val="24"/>
                <w:szCs w:val="24"/>
              </w:rPr>
            </w:pPr>
            <w:r>
              <w:rPr>
                <w:rFonts w:ascii="Times New Roman"/>
                <w:sz w:val="24"/>
              </w:rPr>
              <w:t>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72"/>
              <w:ind w:right="0"/>
              <w:jc w:val="center"/>
              <w:rPr>
                <w:rFonts w:ascii="Times New Roman" w:hAnsi="Times New Roman" w:cs="Times New Roman" w:eastAsia="Times New Roman" w:hint="default"/>
                <w:sz w:val="24"/>
                <w:szCs w:val="24"/>
              </w:rPr>
            </w:pPr>
            <w:r>
              <w:rPr>
                <w:rFonts w:ascii="Times New Roman"/>
                <w:sz w:val="24"/>
              </w:rPr>
              <w:t>0</w:t>
            </w:r>
          </w:p>
        </w:tc>
        <w:tc>
          <w:tcPr>
            <w:tcW w:w="1119"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34</w:t>
            </w:r>
          </w:p>
        </w:tc>
        <w:tc>
          <w:tcPr>
            <w:tcW w:w="806" w:type="dxa"/>
            <w:vMerge w:val="restart"/>
            <w:tcBorders>
              <w:top w:val="single" w:sz="4" w:space="0" w:color="000000"/>
              <w:left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13" w:hRule="exact"/>
        </w:trPr>
        <w:tc>
          <w:tcPr>
            <w:tcW w:w="780" w:type="dxa"/>
            <w:tcBorders>
              <w:top w:val="nil" w:sz="6" w:space="0" w:color="auto"/>
              <w:left w:val="single" w:sz="13" w:space="0" w:color="DCDCDC"/>
              <w:bottom w:val="nil" w:sz="6" w:space="0" w:color="auto"/>
              <w:right w:val="single" w:sz="13" w:space="0" w:color="DCDCDC"/>
            </w:tcBorders>
          </w:tcPr>
          <w:p>
            <w:pPr>
              <w:pStyle w:val="TableParagraph"/>
              <w:spacing w:line="274"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8"/>
                <w:sz w:val="24"/>
                <w:szCs w:val="24"/>
                <w:shd w:fill="DCDCDC" w:color="auto" w:val="clear"/>
              </w:rPr>
              <w:t> </w:t>
            </w:r>
            <w:r>
              <w:rPr>
                <w:rFonts w:ascii="宋体" w:hAnsi="宋体" w:cs="宋体" w:eastAsia="宋体" w:hint="default"/>
                <w:sz w:val="24"/>
                <w:szCs w:val="24"/>
                <w:shd w:fill="DCDCDC" w:color="auto" w:val="clear"/>
              </w:rPr>
              <w:t>石伟民</w:t>
            </w:r>
            <w:r>
              <w:rPr>
                <w:rFonts w:ascii="宋体" w:hAnsi="宋体" w:cs="宋体" w:eastAsia="宋体" w:hint="default"/>
                <w:sz w:val="24"/>
                <w:szCs w:val="24"/>
              </w:rPr>
            </w:r>
          </w:p>
        </w:tc>
        <w:tc>
          <w:tcPr>
            <w:tcW w:w="1039" w:type="dxa"/>
            <w:vMerge/>
            <w:tcBorders>
              <w:left w:val="single" w:sz="10" w:space="0" w:color="DCDCDC"/>
              <w:right w:val="single" w:sz="4" w:space="0" w:color="000000"/>
            </w:tcBorders>
          </w:tcPr>
          <w:p>
            <w:pPr/>
          </w:p>
        </w:tc>
        <w:tc>
          <w:tcPr>
            <w:tcW w:w="521" w:type="dxa"/>
            <w:vMerge/>
            <w:tcBorders>
              <w:left w:val="single" w:sz="4" w:space="0" w:color="000000"/>
              <w:right w:val="single" w:sz="4" w:space="0" w:color="000000"/>
            </w:tcBorders>
          </w:tcPr>
          <w:p>
            <w:pPr/>
          </w:p>
        </w:tc>
        <w:tc>
          <w:tcPr>
            <w:tcW w:w="521"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1171"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1119"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r>
      <w:tr>
        <w:trPr>
          <w:trHeight w:val="161" w:hRule="exact"/>
        </w:trPr>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39" w:type="dxa"/>
            <w:vMerge/>
            <w:tcBorders>
              <w:left w:val="single" w:sz="10" w:space="0" w:color="DCDCDC"/>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71"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1119"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r>
      <w:tr>
        <w:trPr>
          <w:trHeight w:val="317" w:hRule="exact"/>
        </w:trPr>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39" w:type="dxa"/>
            <w:vMerge w:val="restart"/>
            <w:tcBorders>
              <w:top w:val="single" w:sz="4" w:space="0" w:color="000000"/>
              <w:left w:val="single" w:sz="10" w:space="0" w:color="DCDCDC"/>
              <w:right w:val="single" w:sz="4" w:space="0" w:color="000000"/>
            </w:tcBorders>
          </w:tcPr>
          <w:p>
            <w:pPr>
              <w:pStyle w:val="TableParagraph"/>
              <w:spacing w:line="273" w:lineRule="exact"/>
              <w:ind w:left="28" w:right="0"/>
              <w:jc w:val="left"/>
              <w:rPr>
                <w:rFonts w:ascii="宋体" w:hAnsi="宋体" w:cs="宋体" w:eastAsia="宋体" w:hint="default"/>
                <w:sz w:val="24"/>
                <w:szCs w:val="24"/>
              </w:rPr>
            </w:pPr>
            <w:r>
              <w:rPr>
                <w:rFonts w:ascii="宋体" w:hAnsi="宋体" w:cs="宋体" w:eastAsia="宋体" w:hint="default"/>
                <w:sz w:val="24"/>
                <w:szCs w:val="24"/>
              </w:rPr>
              <w:t>董事会秘</w:t>
            </w:r>
          </w:p>
          <w:p>
            <w:pPr>
              <w:pStyle w:val="TableParagraph"/>
              <w:spacing w:line="312" w:lineRule="exact" w:before="29"/>
              <w:ind w:left="268" w:right="31" w:hanging="240"/>
              <w:jc w:val="left"/>
              <w:rPr>
                <w:rFonts w:ascii="宋体" w:hAnsi="宋体" w:cs="宋体" w:eastAsia="宋体" w:hint="default"/>
                <w:sz w:val="24"/>
                <w:szCs w:val="24"/>
              </w:rPr>
            </w:pPr>
            <w:r>
              <w:rPr>
                <w:rFonts w:ascii="宋体" w:hAnsi="宋体" w:cs="宋体" w:eastAsia="宋体" w:hint="default"/>
                <w:sz w:val="24"/>
                <w:szCs w:val="24"/>
              </w:rPr>
              <w:t>书；财务 总监</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34" w:right="0"/>
              <w:jc w:val="left"/>
              <w:rPr>
                <w:rFonts w:ascii="宋体" w:hAnsi="宋体" w:cs="宋体" w:eastAsia="宋体" w:hint="default"/>
                <w:sz w:val="24"/>
                <w:szCs w:val="24"/>
              </w:rPr>
            </w:pPr>
            <w:r>
              <w:rPr>
                <w:rFonts w:ascii="宋体" w:hAnsi="宋体" w:cs="宋体" w:eastAsia="宋体" w:hint="default"/>
                <w:sz w:val="24"/>
                <w:szCs w:val="24"/>
              </w:rPr>
              <w:t>男</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34" w:right="0"/>
              <w:jc w:val="left"/>
              <w:rPr>
                <w:rFonts w:ascii="Times New Roman" w:hAnsi="Times New Roman" w:cs="Times New Roman" w:eastAsia="Times New Roman" w:hint="default"/>
                <w:sz w:val="24"/>
                <w:szCs w:val="24"/>
              </w:rPr>
            </w:pPr>
            <w:r>
              <w:rPr>
                <w:rFonts w:ascii="Times New Roman"/>
                <w:sz w:val="24"/>
              </w:rPr>
              <w:t>38</w:t>
            </w:r>
          </w:p>
        </w:tc>
        <w:tc>
          <w:tcPr>
            <w:tcW w:w="1169" w:type="dxa"/>
            <w:vMerge w:val="restart"/>
            <w:tcBorders>
              <w:top w:val="single" w:sz="4" w:space="0" w:color="000000"/>
              <w:left w:val="single" w:sz="4" w:space="0" w:color="000000"/>
              <w:right w:val="single" w:sz="4" w:space="0" w:color="000000"/>
            </w:tcBorders>
          </w:tcPr>
          <w:p>
            <w:pPr>
              <w:pStyle w:val="TableParagraph"/>
              <w:spacing w:line="322" w:lineRule="exact" w:before="115"/>
              <w:ind w:left="98"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w:t>
            </w:r>
          </w:p>
          <w:p>
            <w:pPr>
              <w:pStyle w:val="TableParagraph"/>
              <w:spacing w:line="322" w:lineRule="exact"/>
              <w:ind w:left="158"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25 </w:t>
            </w:r>
            <w:r>
              <w:rPr>
                <w:rFonts w:ascii="宋体" w:hAnsi="宋体" w:cs="宋体" w:eastAsia="宋体" w:hint="default"/>
                <w:sz w:val="24"/>
                <w:szCs w:val="24"/>
              </w:rPr>
              <w:t>日</w:t>
            </w:r>
          </w:p>
        </w:tc>
        <w:tc>
          <w:tcPr>
            <w:tcW w:w="1171" w:type="dxa"/>
            <w:vMerge w:val="restart"/>
            <w:tcBorders>
              <w:top w:val="single" w:sz="4" w:space="0" w:color="000000"/>
              <w:left w:val="single" w:sz="4" w:space="0" w:color="000000"/>
              <w:right w:val="single" w:sz="4" w:space="0" w:color="000000"/>
            </w:tcBorders>
          </w:tcPr>
          <w:p>
            <w:pPr>
              <w:pStyle w:val="TableParagraph"/>
              <w:spacing w:line="322" w:lineRule="exact" w:before="115"/>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w:t>
            </w:r>
          </w:p>
          <w:p>
            <w:pPr>
              <w:pStyle w:val="TableParagraph"/>
              <w:spacing w:line="322" w:lineRule="exact"/>
              <w:ind w:left="160"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25 </w:t>
            </w:r>
            <w:r>
              <w:rPr>
                <w:rFonts w:ascii="宋体" w:hAnsi="宋体" w:cs="宋体" w:eastAsia="宋体" w:hint="default"/>
                <w:sz w:val="24"/>
                <w:szCs w:val="24"/>
              </w:rPr>
              <w:t>日</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0</w:t>
            </w:r>
          </w:p>
        </w:tc>
        <w:tc>
          <w:tcPr>
            <w:tcW w:w="1119"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38</w:t>
            </w:r>
          </w:p>
        </w:tc>
        <w:tc>
          <w:tcPr>
            <w:tcW w:w="80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12" w:hRule="exact"/>
        </w:trPr>
        <w:tc>
          <w:tcPr>
            <w:tcW w:w="780" w:type="dxa"/>
            <w:tcBorders>
              <w:top w:val="nil" w:sz="6" w:space="0" w:color="auto"/>
              <w:left w:val="single" w:sz="13" w:space="0" w:color="DCDCDC"/>
              <w:bottom w:val="nil" w:sz="6" w:space="0" w:color="auto"/>
              <w:right w:val="single" w:sz="13" w:space="0" w:color="DCDCDC"/>
            </w:tcBorders>
          </w:tcPr>
          <w:p>
            <w:pPr>
              <w:pStyle w:val="TableParagraph"/>
              <w:spacing w:line="274"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8"/>
                <w:sz w:val="24"/>
                <w:szCs w:val="24"/>
                <w:shd w:fill="DCDCDC" w:color="auto" w:val="clear"/>
              </w:rPr>
              <w:t> </w:t>
            </w:r>
            <w:r>
              <w:rPr>
                <w:rFonts w:ascii="宋体" w:hAnsi="宋体" w:cs="宋体" w:eastAsia="宋体" w:hint="default"/>
                <w:sz w:val="24"/>
                <w:szCs w:val="24"/>
                <w:shd w:fill="DCDCDC" w:color="auto" w:val="clear"/>
              </w:rPr>
              <w:t>黄良之</w:t>
            </w:r>
            <w:r>
              <w:rPr>
                <w:rFonts w:ascii="宋体" w:hAnsi="宋体" w:cs="宋体" w:eastAsia="宋体" w:hint="default"/>
                <w:sz w:val="24"/>
                <w:szCs w:val="24"/>
              </w:rPr>
            </w:r>
          </w:p>
        </w:tc>
        <w:tc>
          <w:tcPr>
            <w:tcW w:w="1039" w:type="dxa"/>
            <w:vMerge/>
            <w:tcBorders>
              <w:left w:val="single" w:sz="10" w:space="0" w:color="DCDCDC"/>
              <w:right w:val="single" w:sz="4" w:space="0" w:color="000000"/>
            </w:tcBorders>
          </w:tcPr>
          <w:p>
            <w:pPr/>
          </w:p>
        </w:tc>
        <w:tc>
          <w:tcPr>
            <w:tcW w:w="521" w:type="dxa"/>
            <w:vMerge/>
            <w:tcBorders>
              <w:left w:val="single" w:sz="4" w:space="0" w:color="000000"/>
              <w:right w:val="single" w:sz="4" w:space="0" w:color="000000"/>
            </w:tcBorders>
          </w:tcPr>
          <w:p>
            <w:pPr/>
          </w:p>
        </w:tc>
        <w:tc>
          <w:tcPr>
            <w:tcW w:w="521"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1171"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1119"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r>
      <w:tr>
        <w:trPr>
          <w:trHeight w:val="317" w:hRule="exact"/>
        </w:trPr>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39" w:type="dxa"/>
            <w:vMerge/>
            <w:tcBorders>
              <w:left w:val="single" w:sz="10" w:space="0" w:color="DCDCDC"/>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71"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1119"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0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
              <w:ind w:right="9"/>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Times New Roman" w:hAnsi="Times New Roman" w:cs="Times New Roman" w:eastAsia="Times New Roman" w:hint="default"/>
                <w:sz w:val="24"/>
                <w:szCs w:val="24"/>
              </w:rPr>
            </w:pPr>
            <w:r>
              <w:rPr>
                <w:rFonts w:ascii="Times New Roman"/>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Times New Roman" w:hAnsi="Times New Roman" w:cs="Times New Roman" w:eastAsia="Times New Roman" w:hint="default"/>
                <w:sz w:val="24"/>
                <w:szCs w:val="24"/>
              </w:rPr>
            </w:pPr>
            <w:r>
              <w:rPr>
                <w:rFonts w:ascii="Times New Roman"/>
                <w:sz w:val="24"/>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6" w:right="0"/>
              <w:jc w:val="left"/>
              <w:rPr>
                <w:rFonts w:ascii="Times New Roman" w:hAnsi="Times New Roman" w:cs="Times New Roman" w:eastAsia="Times New Roman" w:hint="default"/>
                <w:sz w:val="21"/>
                <w:szCs w:val="21"/>
              </w:rPr>
            </w:pPr>
            <w:r>
              <w:rPr>
                <w:rFonts w:ascii="Times New Roman"/>
                <w:sz w:val="21"/>
              </w:rPr>
              <w:t>331.64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 w:right="0"/>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bl>
    <w:p>
      <w:pPr>
        <w:spacing w:line="240" w:lineRule="auto" w:before="10"/>
        <w:rPr>
          <w:rFonts w:ascii="宋体" w:hAnsi="宋体" w:cs="宋体" w:eastAsia="宋体" w:hint="default"/>
          <w:sz w:val="18"/>
          <w:szCs w:val="18"/>
        </w:rPr>
      </w:pPr>
    </w:p>
    <w:p>
      <w:pPr>
        <w:pStyle w:val="BodyText"/>
        <w:spacing w:line="313" w:lineRule="exact" w:before="26"/>
        <w:ind w:left="1020" w:right="0"/>
        <w:jc w:val="left"/>
      </w:pPr>
      <w:r>
        <w:rPr/>
        <w:t>（二）董事、监事、高级管理人员最近五年的主要工作经历</w:t>
      </w:r>
    </w:p>
    <w:p>
      <w:pPr>
        <w:pStyle w:val="BodyText"/>
        <w:spacing w:line="331" w:lineRule="exact"/>
        <w:ind w:left="1440" w:right="0"/>
        <w:jc w:val="left"/>
      </w:pPr>
      <w:r>
        <w:rPr>
          <w:rFonts w:ascii="Times New Roman" w:hAnsi="Times New Roman" w:cs="Times New Roman" w:eastAsia="Times New Roman" w:hint="default"/>
        </w:rPr>
        <w:t>1</w:t>
      </w:r>
      <w:r>
        <w:rPr/>
        <w:t>、董事会成员</w:t>
      </w:r>
    </w:p>
    <w:p>
      <w:pPr>
        <w:spacing w:after="0" w:line="331" w:lineRule="exact"/>
        <w:jc w:val="left"/>
        <w:sectPr>
          <w:pgSz w:w="11910" w:h="16840"/>
          <w:pgMar w:header="884" w:footer="1186" w:top="1140" w:bottom="1380" w:left="900" w:right="0"/>
        </w:sectPr>
      </w:pPr>
    </w:p>
    <w:p>
      <w:pPr>
        <w:spacing w:line="240" w:lineRule="auto" w:before="5"/>
        <w:rPr>
          <w:rFonts w:ascii="宋体" w:hAnsi="宋体" w:cs="宋体" w:eastAsia="宋体" w:hint="default"/>
          <w:sz w:val="16"/>
          <w:szCs w:val="16"/>
        </w:rPr>
      </w:pPr>
    </w:p>
    <w:p>
      <w:pPr>
        <w:pStyle w:val="BodyText"/>
        <w:spacing w:line="338" w:lineRule="auto" w:before="26"/>
        <w:ind w:left="682" w:right="1781" w:firstLine="117"/>
        <w:jc w:val="left"/>
      </w:pPr>
      <w:r>
        <w:rPr/>
        <w:t>本公司董事会由</w:t>
      </w:r>
      <w:r>
        <w:rPr>
          <w:rFonts w:ascii="Times New Roman" w:hAnsi="Times New Roman" w:cs="Times New Roman" w:eastAsia="Times New Roman" w:hint="default"/>
        </w:rPr>
        <w:t>7</w:t>
      </w:r>
      <w:r>
        <w:rPr/>
        <w:t>人组成，包括</w:t>
      </w:r>
      <w:r>
        <w:rPr>
          <w:rFonts w:ascii="Times New Roman" w:hAnsi="Times New Roman" w:cs="Times New Roman" w:eastAsia="Times New Roman" w:hint="default"/>
        </w:rPr>
        <w:t>3</w:t>
      </w:r>
      <w:r>
        <w:rPr/>
        <w:t>名独立董事。 </w:t>
      </w:r>
      <w:r>
        <w:rPr>
          <w:rFonts w:ascii="宋体" w:hAnsi="宋体" w:cs="宋体" w:eastAsia="宋体" w:hint="default"/>
          <w:b/>
          <w:bCs/>
        </w:rPr>
        <w:t>范建震先生：</w:t>
      </w:r>
      <w:r>
        <w:rPr/>
        <w:t>董事长，中国国籍，拥有加拿大永久居留权，</w:t>
      </w:r>
      <w:r>
        <w:rPr>
          <w:rFonts w:ascii="Times New Roman" w:hAnsi="Times New Roman" w:cs="Times New Roman" w:eastAsia="Times New Roman" w:hint="default"/>
        </w:rPr>
        <w:t>1964</w:t>
      </w:r>
      <w:r>
        <w:rPr>
          <w:rFonts w:ascii="Times New Roman" w:hAnsi="Times New Roman" w:cs="Times New Roman" w:eastAsia="Times New Roman" w:hint="default"/>
          <w:spacing w:val="17"/>
        </w:rPr>
        <w:t> </w:t>
      </w:r>
      <w:r>
        <w:rPr/>
        <w:t>年出生，</w:t>
      </w:r>
    </w:p>
    <w:p>
      <w:pPr>
        <w:pStyle w:val="BodyText"/>
        <w:spacing w:line="338" w:lineRule="auto" w:before="24"/>
        <w:ind w:right="1796"/>
        <w:jc w:val="both"/>
      </w:pPr>
      <w:r>
        <w:rPr/>
        <w:t>复旦大学电子工程系理学学士、中欧国际工商学院工商管理硕士。有近 </w:t>
      </w:r>
      <w:r>
        <w:rPr>
          <w:rFonts w:ascii="Times New Roman" w:hAnsi="Times New Roman" w:cs="Times New Roman" w:eastAsia="Times New Roman" w:hint="default"/>
        </w:rPr>
        <w:t>20</w:t>
      </w:r>
      <w:r>
        <w:rPr>
          <w:rFonts w:ascii="Times New Roman" w:hAnsi="Times New Roman" w:cs="Times New Roman" w:eastAsia="Times New Roman" w:hint="default"/>
          <w:spacing w:val="-36"/>
        </w:rPr>
        <w:t> </w:t>
      </w:r>
      <w:r>
        <w:rPr/>
        <w:t>年的 </w:t>
      </w:r>
      <w:r>
        <w:rPr>
          <w:rFonts w:ascii="Times New Roman" w:hAnsi="Times New Roman" w:cs="Times New Roman" w:eastAsia="Times New Roman" w:hint="default"/>
        </w:rPr>
        <w:t>ERP</w:t>
      </w:r>
      <w:r>
        <w:rPr>
          <w:rFonts w:ascii="Times New Roman" w:hAnsi="Times New Roman" w:cs="Times New Roman" w:eastAsia="Times New Roman" w:hint="default"/>
          <w:spacing w:val="2"/>
        </w:rPr>
        <w:t> </w:t>
      </w:r>
      <w:r>
        <w:rPr>
          <w:spacing w:val="-10"/>
        </w:rPr>
        <w:t>行业从业经验，于</w:t>
      </w:r>
      <w:r>
        <w:rPr>
          <w:spacing w:val="-60"/>
        </w:rPr>
        <w:t> </w:t>
      </w:r>
      <w:r>
        <w:rPr>
          <w:rFonts w:ascii="Times New Roman" w:hAnsi="Times New Roman" w:cs="Times New Roman" w:eastAsia="Times New Roman" w:hint="default"/>
        </w:rPr>
        <w:t>1996 </w:t>
      </w:r>
      <w:r>
        <w:rPr/>
        <w:t>年创办中国第一家专业从事高端</w:t>
      </w:r>
      <w:r>
        <w:rPr>
          <w:spacing w:val="-60"/>
        </w:rPr>
        <w:t> </w:t>
      </w:r>
      <w:r>
        <w:rPr>
          <w:rFonts w:ascii="Times New Roman" w:hAnsi="Times New Roman" w:cs="Times New Roman" w:eastAsia="Times New Roman" w:hint="default"/>
        </w:rPr>
        <w:t>ERP</w:t>
      </w:r>
      <w:r>
        <w:rPr>
          <w:rFonts w:ascii="Times New Roman" w:hAnsi="Times New Roman" w:cs="Times New Roman" w:eastAsia="Times New Roman" w:hint="default"/>
          <w:spacing w:val="-1"/>
        </w:rPr>
        <w:t> </w:t>
      </w:r>
      <w:r>
        <w:rPr/>
        <w:t>产品实施服务 的咨询公司——上海汉得计算机服务有限公司，</w:t>
      </w:r>
      <w:r>
        <w:rPr>
          <w:rFonts w:ascii="Times New Roman" w:hAnsi="Times New Roman" w:cs="Times New Roman" w:eastAsia="Times New Roman" w:hint="default"/>
        </w:rPr>
        <w:t>2002</w:t>
      </w:r>
      <w:r>
        <w:rPr>
          <w:rFonts w:ascii="Times New Roman" w:hAnsi="Times New Roman" w:cs="Times New Roman" w:eastAsia="Times New Roman" w:hint="default"/>
          <w:spacing w:val="16"/>
        </w:rPr>
        <w:t> </w:t>
      </w:r>
      <w:r>
        <w:rPr/>
        <w:t>年起任上海汉得信息技术</w:t>
      </w:r>
      <w:r>
        <w:rPr>
          <w:spacing w:val="-118"/>
        </w:rPr>
        <w:t> </w:t>
      </w:r>
      <w:r>
        <w:rPr>
          <w:spacing w:val="-118"/>
        </w:rPr>
      </w:r>
      <w:r>
        <w:rPr/>
        <w:t>有限公司首席执行官。现任本公司董事长。</w:t>
      </w:r>
    </w:p>
    <w:p>
      <w:pPr>
        <w:pStyle w:val="BodyText"/>
        <w:spacing w:line="338" w:lineRule="auto" w:before="53"/>
        <w:ind w:right="1667" w:firstLine="542"/>
        <w:jc w:val="left"/>
      </w:pPr>
      <w:r>
        <w:rPr>
          <w:rFonts w:ascii="宋体" w:hAnsi="宋体" w:cs="宋体" w:eastAsia="宋体" w:hint="default"/>
          <w:b/>
          <w:bCs/>
          <w:spacing w:val="-4"/>
        </w:rPr>
        <w:t>陈迪清先生：</w:t>
      </w:r>
      <w:r>
        <w:rPr>
          <w:spacing w:val="-4"/>
        </w:rPr>
        <w:t>董事，总经理，中国国籍，无永久境外居留权，</w:t>
      </w:r>
      <w:r>
        <w:rPr>
          <w:rFonts w:ascii="Times New Roman" w:hAnsi="Times New Roman" w:cs="Times New Roman" w:eastAsia="Times New Roman" w:hint="default"/>
          <w:spacing w:val="-4"/>
        </w:rPr>
        <w:t>1963</w:t>
      </w:r>
      <w:r>
        <w:rPr>
          <w:rFonts w:ascii="Times New Roman" w:hAnsi="Times New Roman" w:cs="Times New Roman" w:eastAsia="Times New Roman" w:hint="default"/>
          <w:spacing w:val="15"/>
        </w:rPr>
        <w:t> </w:t>
      </w:r>
      <w:r>
        <w:rPr/>
        <w:t>年出生， 复旦大学电子工程系理学学士、美国 </w:t>
      </w:r>
      <w:r>
        <w:rPr>
          <w:rFonts w:ascii="Times New Roman" w:hAnsi="Times New Roman" w:cs="Times New Roman" w:eastAsia="Times New Roman" w:hint="default"/>
        </w:rPr>
        <w:t>Louisiana Tech University</w:t>
      </w:r>
      <w:r>
        <w:rPr>
          <w:rFonts w:ascii="Times New Roman" w:hAnsi="Times New Roman" w:cs="Times New Roman" w:eastAsia="Times New Roman" w:hint="default"/>
          <w:spacing w:val="44"/>
        </w:rPr>
        <w:t> </w:t>
      </w:r>
      <w:r>
        <w:rPr/>
        <w:t>理学硕士学位。 曾任中国惠普有限公司上海分公司地区销售经理，美国</w:t>
      </w:r>
      <w:r>
        <w:rPr>
          <w:spacing w:val="-77"/>
        </w:rPr>
        <w:t> </w:t>
      </w:r>
      <w:r>
        <w:rPr>
          <w:rFonts w:ascii="Times New Roman" w:hAnsi="Times New Roman" w:cs="Times New Roman" w:eastAsia="Times New Roman" w:hint="default"/>
        </w:rPr>
        <w:t>Skywell</w:t>
      </w:r>
      <w:r>
        <w:rPr>
          <w:rFonts w:ascii="Times New Roman" w:hAnsi="Times New Roman" w:cs="Times New Roman" w:eastAsia="Times New Roman" w:hint="default"/>
          <w:spacing w:val="-17"/>
        </w:rPr>
        <w:t> </w:t>
      </w:r>
      <w:r>
        <w:rPr>
          <w:rFonts w:ascii="Times New Roman" w:hAnsi="Times New Roman" w:cs="Times New Roman" w:eastAsia="Times New Roman" w:hint="default"/>
        </w:rPr>
        <w:t>Technology</w:t>
      </w:r>
      <w:r>
        <w:rPr>
          <w:rFonts w:ascii="Times New Roman" w:hAnsi="Times New Roman" w:cs="Times New Roman" w:eastAsia="Times New Roman" w:hint="default"/>
          <w:spacing w:val="-20"/>
        </w:rPr>
        <w:t> </w:t>
      </w:r>
      <w:r>
        <w:rPr/>
        <w:t>公司</w:t>
      </w:r>
    </w:p>
    <w:p>
      <w:pPr>
        <w:pStyle w:val="BodyText"/>
        <w:spacing w:line="338" w:lineRule="auto" w:before="27"/>
        <w:ind w:right="1792"/>
        <w:jc w:val="both"/>
      </w:pPr>
      <w:r>
        <w:rPr>
          <w:spacing w:val="2"/>
        </w:rPr>
        <w:t>工程师，西门子—利多富华东</w:t>
      </w:r>
      <w:r>
        <w:rPr>
          <w:rFonts w:ascii="Times New Roman" w:hAnsi="Times New Roman" w:cs="Times New Roman" w:eastAsia="Times New Roman" w:hint="default"/>
          <w:spacing w:val="2"/>
        </w:rPr>
        <w:t>/</w:t>
      </w:r>
      <w:r>
        <w:rPr>
          <w:spacing w:val="2"/>
        </w:rPr>
        <w:t>华中区总经理，思爱普（北京）软件技术有限公 </w:t>
      </w:r>
      <w:r>
        <w:rPr>
          <w:spacing w:val="-6"/>
        </w:rPr>
        <w:t>司（</w:t>
      </w:r>
      <w:r>
        <w:rPr>
          <w:rFonts w:ascii="Times New Roman" w:hAnsi="Times New Roman" w:cs="Times New Roman" w:eastAsia="Times New Roman" w:hint="default"/>
          <w:spacing w:val="-6"/>
        </w:rPr>
        <w:t>SAP</w:t>
      </w:r>
      <w:r>
        <w:rPr>
          <w:rFonts w:ascii="Times New Roman" w:hAnsi="Times New Roman" w:cs="Times New Roman" w:eastAsia="Times New Roman" w:hint="default"/>
          <w:spacing w:val="4"/>
        </w:rPr>
        <w:t> </w:t>
      </w:r>
      <w:r>
        <w:rPr>
          <w:spacing w:val="-3"/>
        </w:rPr>
        <w:t>中国）市场及销售总监，上海汉得信息技术有限公司总裁。现任本公司</w:t>
      </w:r>
      <w:r>
        <w:rPr/>
        <w:t> 总经理。</w:t>
      </w:r>
    </w:p>
    <w:p>
      <w:pPr>
        <w:pStyle w:val="BodyText"/>
        <w:spacing w:line="345" w:lineRule="auto" w:before="53"/>
        <w:ind w:right="1686" w:firstLine="542"/>
        <w:jc w:val="left"/>
      </w:pPr>
      <w:r>
        <w:rPr>
          <w:rFonts w:ascii="宋体" w:hAnsi="宋体" w:cs="宋体" w:eastAsia="宋体" w:hint="default"/>
          <w:b/>
          <w:bCs/>
        </w:rPr>
        <w:t>柯世锋先生：</w:t>
      </w:r>
      <w:r>
        <w:rPr/>
        <w:t>董事，中国国籍，拥有英国永久居留权，</w:t>
      </w:r>
      <w:r>
        <w:rPr>
          <w:rFonts w:ascii="Times New Roman" w:hAnsi="Times New Roman" w:cs="Times New Roman" w:eastAsia="Times New Roman" w:hint="default"/>
        </w:rPr>
        <w:t>1965</w:t>
      </w:r>
      <w:r>
        <w:rPr>
          <w:rFonts w:ascii="Times New Roman" w:hAnsi="Times New Roman" w:cs="Times New Roman" w:eastAsia="Times New Roman" w:hint="default"/>
          <w:spacing w:val="18"/>
        </w:rPr>
        <w:t> </w:t>
      </w:r>
      <w:r>
        <w:rPr/>
        <w:t>年出生，爱丁 堡大学工商管理硕士。自</w:t>
      </w:r>
      <w:r>
        <w:rPr>
          <w:spacing w:val="-68"/>
        </w:rPr>
        <w:t> </w:t>
      </w:r>
      <w:r>
        <w:rPr>
          <w:rFonts w:ascii="Times New Roman" w:hAnsi="Times New Roman" w:cs="Times New Roman" w:eastAsia="Times New Roman" w:hint="default"/>
        </w:rPr>
        <w:t>1997</w:t>
      </w:r>
      <w:r>
        <w:rPr>
          <w:rFonts w:ascii="Times New Roman" w:hAnsi="Times New Roman" w:cs="Times New Roman" w:eastAsia="Times New Roman" w:hint="default"/>
          <w:spacing w:val="-8"/>
        </w:rPr>
        <w:t> </w:t>
      </w:r>
      <w:r>
        <w:rPr/>
        <w:t>年就职于马丁可利投资管理有限公司。</w:t>
      </w:r>
      <w:r>
        <w:rPr>
          <w:rFonts w:ascii="Times New Roman" w:hAnsi="Times New Roman" w:cs="Times New Roman" w:eastAsia="Times New Roman" w:hint="default"/>
        </w:rPr>
        <w:t>2004</w:t>
      </w:r>
      <w:r>
        <w:rPr>
          <w:rFonts w:ascii="Times New Roman" w:hAnsi="Times New Roman" w:cs="Times New Roman" w:eastAsia="Times New Roman" w:hint="default"/>
          <w:spacing w:val="-8"/>
        </w:rPr>
        <w:t> </w:t>
      </w:r>
      <w:r>
        <w:rPr/>
        <w:t>年至 </w:t>
      </w:r>
      <w:r>
        <w:rPr>
          <w:rFonts w:ascii="Times New Roman" w:hAnsi="Times New Roman" w:cs="Times New Roman" w:eastAsia="Times New Roman" w:hint="default"/>
        </w:rPr>
        <w:t>2006</w:t>
      </w:r>
      <w:r>
        <w:rPr>
          <w:rFonts w:ascii="Times New Roman" w:hAnsi="Times New Roman" w:cs="Times New Roman" w:eastAsia="Times New Roman" w:hint="default"/>
          <w:spacing w:val="-9"/>
        </w:rPr>
        <w:t> </w:t>
      </w:r>
      <w:r>
        <w:rPr/>
        <w:t>年期间任马丁可利投资管理有限公司董事。自</w:t>
      </w:r>
      <w:r>
        <w:rPr>
          <w:spacing w:val="-6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年起，中原资本管理有 限公司借调柯先生予马丁可利投资管理有限公司及其附属公司。通过该项安排， </w:t>
      </w:r>
      <w:r>
        <w:rPr>
          <w:spacing w:val="3"/>
        </w:rPr>
        <w:t>柯先生以等同于全职雇员的身份及职责全时间继续为马丁可利投资管理有限公</w:t>
      </w:r>
      <w:r>
        <w:rPr>
          <w:spacing w:val="-99"/>
        </w:rPr>
        <w:t> </w:t>
      </w:r>
      <w:r>
        <w:rPr>
          <w:spacing w:val="-99"/>
        </w:rPr>
      </w:r>
      <w:r>
        <w:rPr/>
        <w:t>司的客户提供研究及投资管理服务。</w:t>
      </w:r>
    </w:p>
    <w:p>
      <w:pPr>
        <w:pStyle w:val="BodyText"/>
        <w:spacing w:line="345" w:lineRule="auto" w:before="48"/>
        <w:ind w:right="1664" w:firstLine="542"/>
        <w:jc w:val="left"/>
      </w:pPr>
      <w:r>
        <w:rPr>
          <w:rFonts w:ascii="宋体" w:hAnsi="宋体" w:cs="宋体" w:eastAsia="宋体" w:hint="default"/>
          <w:b/>
          <w:bCs/>
        </w:rPr>
        <w:t>陈敏川先生：</w:t>
      </w:r>
      <w:r>
        <w:rPr/>
        <w:t>英文名为</w:t>
      </w:r>
      <w:r>
        <w:rPr>
          <w:spacing w:val="-62"/>
        </w:rPr>
        <w:t> </w:t>
      </w:r>
      <w:r>
        <w:rPr>
          <w:rFonts w:ascii="Times New Roman" w:hAnsi="Times New Roman" w:cs="Times New Roman" w:eastAsia="Times New Roman" w:hint="default"/>
        </w:rPr>
        <w:t>Tan Bien </w:t>
      </w:r>
      <w:r>
        <w:rPr>
          <w:rFonts w:ascii="Times New Roman" w:hAnsi="Times New Roman" w:cs="Times New Roman" w:eastAsia="Times New Roman" w:hint="default"/>
          <w:spacing w:val="-3"/>
        </w:rPr>
        <w:t>Chuan</w:t>
      </w:r>
      <w:r>
        <w:rPr>
          <w:spacing w:val="-3"/>
        </w:rPr>
        <w:t>，董事，新加坡国籍，</w:t>
      </w:r>
      <w:r>
        <w:rPr>
          <w:rFonts w:ascii="Times New Roman" w:hAnsi="Times New Roman" w:cs="Times New Roman" w:eastAsia="Times New Roman" w:hint="default"/>
          <w:spacing w:val="-3"/>
        </w:rPr>
        <w:t>1956</w:t>
      </w:r>
      <w:r>
        <w:rPr>
          <w:rFonts w:ascii="Times New Roman" w:hAnsi="Times New Roman" w:cs="Times New Roman" w:eastAsia="Times New Roman" w:hint="default"/>
        </w:rPr>
        <w:t> </w:t>
      </w:r>
      <w:r>
        <w:rPr/>
        <w:t>年出生， </w:t>
      </w:r>
      <w:r>
        <w:rPr>
          <w:spacing w:val="3"/>
        </w:rPr>
        <w:t>英国曼彻斯特大学理科学士荣誉学士学位，英格兰和威尔士特许会计师协会会</w:t>
      </w:r>
      <w:r>
        <w:rPr>
          <w:spacing w:val="-99"/>
        </w:rPr>
        <w:t> </w:t>
      </w:r>
      <w:r>
        <w:rPr>
          <w:spacing w:val="-99"/>
        </w:rPr>
      </w:r>
      <w:r>
        <w:rPr>
          <w:spacing w:val="-3"/>
        </w:rPr>
        <w:t>员。曾先后就职于维信集团、渣打银行商人银行亚洲（投资银行）和英国的永道</w:t>
      </w:r>
      <w:r>
        <w:rPr>
          <w:spacing w:val="-111"/>
        </w:rPr>
        <w:t> </w:t>
      </w:r>
      <w:r>
        <w:rPr>
          <w:spacing w:val="-111"/>
        </w:rPr>
      </w:r>
      <w:r>
        <w:rPr/>
        <w:t>会计师事务所。</w:t>
      </w:r>
      <w:r>
        <w:rPr>
          <w:rFonts w:ascii="Times New Roman" w:hAnsi="Times New Roman" w:cs="Times New Roman" w:eastAsia="Times New Roman" w:hint="default"/>
        </w:rPr>
        <w:t>1991 </w:t>
      </w:r>
      <w:r>
        <w:rPr/>
        <w:t>年成立丰鼎创业投资管理公司，负责制订战略，指导投资</w:t>
      </w:r>
      <w:r>
        <w:rPr>
          <w:spacing w:val="-102"/>
        </w:rPr>
        <w:t> </w:t>
      </w:r>
      <w:r>
        <w:rPr>
          <w:spacing w:val="-102"/>
        </w:rPr>
      </w:r>
      <w:r>
        <w:rPr/>
        <w:t>和总体管理。丰鼎投资管理公司在大中华区和东南亚投资了超过 </w:t>
      </w:r>
      <w:r>
        <w:rPr>
          <w:rFonts w:ascii="Times New Roman" w:hAnsi="Times New Roman" w:cs="Times New Roman" w:eastAsia="Times New Roman" w:hint="default"/>
        </w:rPr>
        <w:t>19</w:t>
      </w:r>
      <w:r>
        <w:rPr>
          <w:rFonts w:ascii="Times New Roman" w:hAnsi="Times New Roman" w:cs="Times New Roman" w:eastAsia="Times New Roman" w:hint="default"/>
          <w:spacing w:val="-9"/>
        </w:rPr>
        <w:t> </w:t>
      </w:r>
      <w:r>
        <w:rPr>
          <w:spacing w:val="-4"/>
        </w:rPr>
        <w:t>个项目，所</w:t>
      </w:r>
      <w:r>
        <w:rPr/>
        <w:t> 涉及行业包括资讯科技，通讯，消费品，食品业和服务行业。</w:t>
      </w:r>
    </w:p>
    <w:p>
      <w:pPr>
        <w:pStyle w:val="BodyText"/>
        <w:spacing w:line="345" w:lineRule="auto" w:before="49"/>
        <w:ind w:right="1660" w:firstLine="463"/>
        <w:jc w:val="left"/>
      </w:pPr>
      <w:r>
        <w:rPr>
          <w:rFonts w:ascii="宋体" w:hAnsi="宋体" w:cs="宋体" w:eastAsia="宋体" w:hint="default"/>
          <w:b/>
          <w:bCs/>
        </w:rPr>
        <w:t>刘维先生：</w:t>
      </w:r>
      <w:r>
        <w:rPr/>
        <w:t>独立董事，中国国籍，无永久境外居留权，</w:t>
      </w:r>
      <w:r>
        <w:rPr>
          <w:rFonts w:ascii="Times New Roman" w:hAnsi="Times New Roman" w:cs="Times New Roman" w:eastAsia="Times New Roman" w:hint="default"/>
        </w:rPr>
        <w:t>1970</w:t>
      </w:r>
      <w:r>
        <w:rPr>
          <w:rFonts w:ascii="Times New Roman" w:hAnsi="Times New Roman" w:cs="Times New Roman" w:eastAsia="Times New Roman" w:hint="default"/>
          <w:spacing w:val="-1"/>
        </w:rPr>
        <w:t> </w:t>
      </w:r>
      <w:r>
        <w:rPr/>
        <w:t>年出生，法律 </w:t>
      </w:r>
      <w:r>
        <w:rPr>
          <w:spacing w:val="-8"/>
        </w:rPr>
        <w:t>硕士，律师。</w:t>
      </w:r>
      <w:r>
        <w:rPr>
          <w:rFonts w:ascii="Times New Roman" w:hAnsi="Times New Roman" w:cs="Times New Roman" w:eastAsia="Times New Roman" w:hint="default"/>
          <w:spacing w:val="-8"/>
        </w:rPr>
        <w:t>1993</w:t>
      </w:r>
      <w:r>
        <w:rPr>
          <w:rFonts w:ascii="Times New Roman" w:hAnsi="Times New Roman" w:cs="Times New Roman" w:eastAsia="Times New Roman" w:hint="default"/>
          <w:spacing w:val="-34"/>
        </w:rPr>
        <w:t> </w:t>
      </w:r>
      <w:r>
        <w:rPr/>
        <w:t>年起在上海市万国律师事务所</w:t>
      </w:r>
      <w:r>
        <w:rPr>
          <w:rFonts w:ascii="Times New Roman" w:hAnsi="Times New Roman" w:cs="Times New Roman" w:eastAsia="Times New Roman" w:hint="default"/>
        </w:rPr>
        <w:t>[</w:t>
      </w:r>
      <w:r>
        <w:rPr/>
        <w:t>后更名为国浩律师集团（上海） 事务所</w:t>
      </w:r>
      <w:r>
        <w:rPr>
          <w:rFonts w:ascii="Times New Roman" w:hAnsi="Times New Roman" w:cs="Times New Roman" w:eastAsia="Times New Roman" w:hint="default"/>
        </w:rPr>
        <w:t>]</w:t>
      </w:r>
      <w:r>
        <w:rPr/>
        <w:t>执业。刘维律师执业</w:t>
      </w:r>
      <w:r>
        <w:rPr>
          <w:spacing w:val="-59"/>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spacing w:val="-3"/>
        </w:rPr>
        <w:t>年，擅长公司、股票、金融律师业务。曾为近两</w:t>
      </w:r>
      <w:r>
        <w:rPr>
          <w:spacing w:val="-117"/>
        </w:rPr>
        <w:t> </w:t>
      </w:r>
      <w:r>
        <w:rPr>
          <w:spacing w:val="-117"/>
        </w:rPr>
      </w:r>
      <w:r>
        <w:rPr>
          <w:spacing w:val="-3"/>
        </w:rPr>
        <w:t>百家上市公司提供过发行上市、再融资、资产重组法律服务，为数十家大型企业</w:t>
      </w:r>
      <w:r>
        <w:rPr>
          <w:spacing w:val="-111"/>
        </w:rPr>
        <w:t> </w:t>
      </w:r>
      <w:r>
        <w:rPr>
          <w:spacing w:val="-111"/>
        </w:rPr>
      </w:r>
      <w:r>
        <w:rPr>
          <w:spacing w:val="-3"/>
        </w:rPr>
        <w:t>提供常年法律顾问服务。刘维律师为中国证券监督管理委员会第一、第二届（现</w:t>
      </w:r>
      <w:r>
        <w:rPr>
          <w:spacing w:val="-111"/>
        </w:rPr>
        <w:t> </w:t>
      </w:r>
      <w:r>
        <w:rPr>
          <w:spacing w:val="-111"/>
        </w:rPr>
      </w:r>
      <w:r>
        <w:rPr>
          <w:spacing w:val="-3"/>
        </w:rPr>
        <w:t>任）并购重组委委员，中华全国律师协会金融证券委员会委员。现任国浩律师集</w:t>
      </w:r>
    </w:p>
    <w:p>
      <w:pPr>
        <w:spacing w:after="0" w:line="345" w:lineRule="auto"/>
        <w:jc w:val="left"/>
        <w:sectPr>
          <w:pgSz w:w="11910" w:h="16840"/>
          <w:pgMar w:header="884" w:footer="1186" w:top="1140" w:bottom="1380" w:left="1660" w:right="0"/>
        </w:sectPr>
      </w:pPr>
    </w:p>
    <w:p>
      <w:pPr>
        <w:spacing w:line="240" w:lineRule="auto" w:before="5"/>
        <w:rPr>
          <w:rFonts w:ascii="宋体" w:hAnsi="宋体" w:cs="宋体" w:eastAsia="宋体" w:hint="default"/>
          <w:sz w:val="16"/>
          <w:szCs w:val="16"/>
        </w:rPr>
      </w:pPr>
    </w:p>
    <w:p>
      <w:pPr>
        <w:pStyle w:val="BodyText"/>
        <w:spacing w:line="357" w:lineRule="auto" w:before="26"/>
        <w:ind w:right="1791"/>
        <w:jc w:val="left"/>
      </w:pPr>
      <w:r>
        <w:rPr>
          <w:spacing w:val="-3"/>
        </w:rPr>
        <w:t>团（上海）事务所管理合伙人，承德大路股份有限公司独立董事，新疆西龙土工</w:t>
      </w:r>
      <w:r>
        <w:rPr>
          <w:spacing w:val="-111"/>
        </w:rPr>
        <w:t> </w:t>
      </w:r>
      <w:r>
        <w:rPr>
          <w:spacing w:val="-111"/>
        </w:rPr>
      </w:r>
      <w:r>
        <w:rPr/>
        <w:t>新材料股份有限公司独立董事和四川广汉士达炭素股份有限公司独立董事。</w:t>
      </w:r>
    </w:p>
    <w:p>
      <w:pPr>
        <w:pStyle w:val="BodyText"/>
        <w:spacing w:line="352" w:lineRule="auto" w:before="34"/>
        <w:ind w:right="1796" w:firstLine="542"/>
        <w:jc w:val="both"/>
      </w:pPr>
      <w:r>
        <w:rPr>
          <w:rFonts w:ascii="宋体" w:hAnsi="宋体" w:cs="宋体" w:eastAsia="宋体" w:hint="default"/>
          <w:b/>
          <w:bCs/>
        </w:rPr>
        <w:t>陈靖丰先生：</w:t>
      </w:r>
      <w:r>
        <w:rPr/>
        <w:t>独立董事，中国国籍，无永久境外居留权，</w:t>
      </w:r>
      <w:r>
        <w:rPr>
          <w:rFonts w:ascii="Times New Roman" w:hAnsi="Times New Roman" w:cs="Times New Roman" w:eastAsia="Times New Roman" w:hint="default"/>
        </w:rPr>
        <w:t>1968</w:t>
      </w:r>
      <w:r>
        <w:rPr>
          <w:rFonts w:ascii="Times New Roman" w:hAnsi="Times New Roman" w:cs="Times New Roman" w:eastAsia="Times New Roman" w:hint="default"/>
          <w:spacing w:val="17"/>
        </w:rPr>
        <w:t> </w:t>
      </w:r>
      <w:r>
        <w:rPr/>
        <w:t>年出生。硕 </w:t>
      </w:r>
      <w:r>
        <w:rPr>
          <w:spacing w:val="-3"/>
        </w:rPr>
        <w:t>士研究生。曾任大众交通（集团）股份有限公司发展部经理，进行过多项资产收</w:t>
      </w:r>
      <w:r>
        <w:rPr>
          <w:spacing w:val="-111"/>
        </w:rPr>
        <w:t> </w:t>
      </w:r>
      <w:r>
        <w:rPr>
          <w:spacing w:val="-111"/>
        </w:rPr>
      </w:r>
      <w:r>
        <w:rPr>
          <w:spacing w:val="-3"/>
        </w:rPr>
        <w:t>购、兼并、企业整合工作，在企业发展战略规划、资产运作等方面具有较强的实</w:t>
      </w:r>
      <w:r>
        <w:rPr>
          <w:spacing w:val="-111"/>
        </w:rPr>
        <w:t> </w:t>
      </w:r>
      <w:r>
        <w:rPr>
          <w:spacing w:val="-111"/>
        </w:rPr>
      </w:r>
      <w:r>
        <w:rPr>
          <w:spacing w:val="-3"/>
        </w:rPr>
        <w:t>践能力。现任上海大众公用事业（集团）股份有限公司董事、总经理，上海翔殷</w:t>
      </w:r>
      <w:r>
        <w:rPr>
          <w:spacing w:val="-115"/>
        </w:rPr>
        <w:t> </w:t>
      </w:r>
      <w:r>
        <w:rPr>
          <w:spacing w:val="-115"/>
        </w:rPr>
      </w:r>
      <w:r>
        <w:rPr>
          <w:spacing w:val="-3"/>
        </w:rPr>
        <w:t>路隧道建设发展有限公司董事长、上海隽基环境产业有限公司董事长、兼任上海</w:t>
      </w:r>
      <w:r>
        <w:rPr>
          <w:spacing w:val="-111"/>
        </w:rPr>
        <w:t> </w:t>
      </w:r>
      <w:r>
        <w:rPr>
          <w:spacing w:val="-111"/>
        </w:rPr>
      </w:r>
      <w:r>
        <w:rPr/>
        <w:t>大众燃气有限公司和大众交通（集团）股份有限公司董事。</w:t>
      </w:r>
    </w:p>
    <w:p>
      <w:pPr>
        <w:pStyle w:val="BodyText"/>
        <w:spacing w:line="312" w:lineRule="exact" w:before="70"/>
        <w:ind w:left="260" w:right="1793" w:firstLine="482"/>
        <w:jc w:val="both"/>
      </w:pPr>
      <w:r>
        <w:rPr>
          <w:rFonts w:ascii="宋体" w:hAnsi="宋体" w:cs="宋体" w:eastAsia="宋体" w:hint="default"/>
          <w:b/>
          <w:bCs/>
        </w:rPr>
        <w:t>曹惠民先生：</w:t>
      </w:r>
      <w:r>
        <w:rPr/>
        <w:t>独立董事，中国国籍，无永久境外居留权，</w:t>
      </w:r>
      <w:r>
        <w:rPr>
          <w:rFonts w:ascii="Times New Roman" w:hAnsi="Times New Roman" w:cs="Times New Roman" w:eastAsia="Times New Roman" w:hint="default"/>
        </w:rPr>
        <w:t>1954</w:t>
      </w:r>
      <w:r>
        <w:rPr>
          <w:rFonts w:ascii="Times New Roman" w:hAnsi="Times New Roman" w:cs="Times New Roman" w:eastAsia="Times New Roman" w:hint="default"/>
          <w:spacing w:val="-36"/>
        </w:rPr>
        <w:t> </w:t>
      </w:r>
      <w:r>
        <w:rPr/>
        <w:t>年出生，经 济学硕士，教授。曾任上海立信会计学院副系主任、系主任。现任上海立信会</w:t>
      </w:r>
      <w:r>
        <w:rPr>
          <w:spacing w:val="-103"/>
        </w:rPr>
        <w:t> </w:t>
      </w:r>
      <w:r>
        <w:rPr>
          <w:spacing w:val="-103"/>
        </w:rPr>
      </w:r>
      <w:r>
        <w:rPr/>
        <w:t>计学院院长助理，上海国际港务集团股份有限公司独立董事，上海百联集团股</w:t>
      </w:r>
      <w:r>
        <w:rPr>
          <w:spacing w:val="-103"/>
        </w:rPr>
        <w:t> </w:t>
      </w:r>
      <w:r>
        <w:rPr>
          <w:spacing w:val="-103"/>
        </w:rPr>
      </w:r>
      <w:r>
        <w:rPr/>
        <w:t>份有限公司独立董事，上海二纺机股份有限公司独立董事，上海九百股份有限</w:t>
      </w:r>
      <w:r>
        <w:rPr>
          <w:spacing w:val="-103"/>
        </w:rPr>
        <w:t> </w:t>
      </w:r>
      <w:r>
        <w:rPr>
          <w:spacing w:val="-103"/>
        </w:rPr>
      </w:r>
      <w:r>
        <w:rPr/>
        <w:t>公司独立董事，中国企业管理研究会常务理事，上海会计学会高校工作委员会</w:t>
      </w:r>
      <w:r>
        <w:rPr>
          <w:spacing w:val="-103"/>
        </w:rPr>
        <w:t> </w:t>
      </w:r>
      <w:r>
        <w:rPr>
          <w:spacing w:val="-103"/>
        </w:rPr>
      </w:r>
      <w:r>
        <w:rPr/>
        <w:t>副主任委员。〉</w:t>
      </w:r>
    </w:p>
    <w:p>
      <w:pPr>
        <w:spacing w:line="240" w:lineRule="auto" w:before="6"/>
        <w:rPr>
          <w:rFonts w:ascii="宋体" w:hAnsi="宋体" w:cs="宋体" w:eastAsia="宋体" w:hint="default"/>
          <w:sz w:val="21"/>
          <w:szCs w:val="21"/>
        </w:rPr>
      </w:pPr>
    </w:p>
    <w:p>
      <w:pPr>
        <w:pStyle w:val="BodyText"/>
        <w:spacing w:line="322" w:lineRule="exact"/>
        <w:ind w:left="0" w:right="8163"/>
        <w:jc w:val="center"/>
      </w:pPr>
      <w:r>
        <w:rPr>
          <w:rFonts w:ascii="Times New Roman" w:hAnsi="Times New Roman" w:cs="Times New Roman" w:eastAsia="Times New Roman" w:hint="default"/>
        </w:rPr>
        <w:t>2</w:t>
      </w:r>
      <w:r>
        <w:rPr/>
        <w:t>、监事会成员</w:t>
      </w:r>
    </w:p>
    <w:p>
      <w:pPr>
        <w:pStyle w:val="BodyText"/>
        <w:spacing w:line="343" w:lineRule="auto"/>
        <w:ind w:right="1662" w:firstLine="482"/>
        <w:jc w:val="left"/>
      </w:pPr>
      <w:r>
        <w:rPr>
          <w:rFonts w:ascii="宋体" w:hAnsi="宋体" w:cs="宋体" w:eastAsia="宋体" w:hint="default"/>
          <w:b/>
          <w:bCs/>
        </w:rPr>
        <w:t>石胜利先生：</w:t>
      </w:r>
      <w:r>
        <w:rPr/>
        <w:t>中国国籍，无永久境外居留权，</w:t>
      </w:r>
      <w:r>
        <w:rPr>
          <w:rFonts w:ascii="Times New Roman" w:hAnsi="Times New Roman" w:cs="Times New Roman" w:eastAsia="Times New Roman" w:hint="default"/>
        </w:rPr>
        <w:t>1965 </w:t>
      </w:r>
      <w:r>
        <w:rPr/>
        <w:t>年出生，</w:t>
      </w:r>
      <w:r>
        <w:rPr>
          <w:rFonts w:ascii="Times New Roman" w:hAnsi="Times New Roman" w:cs="Times New Roman" w:eastAsia="Times New Roman" w:hint="default"/>
        </w:rPr>
        <w:t>1987</w:t>
      </w:r>
      <w:r>
        <w:rPr>
          <w:rFonts w:ascii="Times New Roman" w:hAnsi="Times New Roman" w:cs="Times New Roman" w:eastAsia="Times New Roman" w:hint="default"/>
          <w:spacing w:val="18"/>
        </w:rPr>
        <w:t> </w:t>
      </w:r>
      <w:r>
        <w:rPr/>
        <w:t>年毕业于 </w:t>
      </w:r>
      <w:r>
        <w:rPr>
          <w:spacing w:val="-6"/>
        </w:rPr>
        <w:t>武汉大学计算机科学系，获理学学士学位；毕业后被分配到湖北省自动化研究所，</w:t>
      </w:r>
      <w:r>
        <w:rPr>
          <w:spacing w:val="-118"/>
        </w:rPr>
        <w:t> </w:t>
      </w:r>
      <w:r>
        <w:rPr>
          <w:spacing w:val="-118"/>
        </w:rPr>
      </w:r>
      <w:r>
        <w:rPr/>
        <w:t>从事计算机过程控制；</w:t>
      </w:r>
      <w:r>
        <w:rPr>
          <w:rFonts w:ascii="Times New Roman" w:hAnsi="Times New Roman" w:cs="Times New Roman" w:eastAsia="Times New Roman" w:hint="default"/>
        </w:rPr>
        <w:t>1993 </w:t>
      </w:r>
      <w:r>
        <w:rPr/>
        <w:t>加入广东省惠州市信华精机有限公司，任信息中心</w:t>
      </w:r>
      <w:r>
        <w:rPr>
          <w:spacing w:val="-101"/>
        </w:rPr>
        <w:t> </w:t>
      </w:r>
      <w:r>
        <w:rPr>
          <w:spacing w:val="-101"/>
        </w:rPr>
      </w:r>
      <w:r>
        <w:rPr/>
        <w:t>经理，组织实施该公司的管理信息系统。</w:t>
      </w:r>
      <w:r>
        <w:rPr>
          <w:rFonts w:ascii="Times New Roman" w:hAnsi="Times New Roman" w:cs="Times New Roman" w:eastAsia="Times New Roman" w:hint="default"/>
        </w:rPr>
        <w:t>1997 </w:t>
      </w:r>
      <w:r>
        <w:rPr/>
        <w:t>年加入本公司、现负责行业业务</w:t>
      </w:r>
      <w:r>
        <w:rPr>
          <w:spacing w:val="-102"/>
        </w:rPr>
        <w:t> </w:t>
      </w:r>
      <w:r>
        <w:rPr>
          <w:spacing w:val="-102"/>
        </w:rPr>
      </w:r>
      <w:r>
        <w:rPr/>
        <w:t>拓展工作。</w:t>
      </w:r>
    </w:p>
    <w:p>
      <w:pPr>
        <w:pStyle w:val="BodyText"/>
        <w:spacing w:line="343" w:lineRule="auto" w:before="50"/>
        <w:ind w:right="1791" w:firstLine="479"/>
        <w:jc w:val="both"/>
      </w:pPr>
      <w:r>
        <w:rPr>
          <w:rFonts w:ascii="宋体" w:hAnsi="宋体" w:cs="宋体" w:eastAsia="宋体" w:hint="default"/>
          <w:b/>
          <w:bCs/>
        </w:rPr>
        <w:t>邹秉灵先生：</w:t>
      </w:r>
      <w:r>
        <w:rPr/>
        <w:t>监事，中国国籍，无永久境外居留权，</w:t>
      </w:r>
      <w:r>
        <w:rPr>
          <w:rFonts w:ascii="Times New Roman" w:hAnsi="Times New Roman" w:cs="Times New Roman" w:eastAsia="Times New Roman" w:hint="default"/>
        </w:rPr>
        <w:t>1965</w:t>
      </w:r>
      <w:r>
        <w:rPr>
          <w:rFonts w:ascii="Times New Roman" w:hAnsi="Times New Roman" w:cs="Times New Roman" w:eastAsia="Times New Roman" w:hint="default"/>
          <w:spacing w:val="14"/>
        </w:rPr>
        <w:t> </w:t>
      </w:r>
      <w:r>
        <w:rPr/>
        <w:t>年出生，研究生 学历。</w:t>
      </w:r>
      <w:r>
        <w:rPr>
          <w:rFonts w:ascii="Times New Roman" w:hAnsi="Times New Roman" w:cs="Times New Roman" w:eastAsia="Times New Roman" w:hint="default"/>
        </w:rPr>
        <w:t>1987 </w:t>
      </w:r>
      <w:r>
        <w:rPr/>
        <w:t>年毕业于北京大学计算机系，获计算机软件专业学士学位；</w:t>
      </w:r>
      <w:r>
        <w:rPr>
          <w:rFonts w:ascii="Times New Roman" w:hAnsi="Times New Roman" w:cs="Times New Roman" w:eastAsia="Times New Roman" w:hint="default"/>
        </w:rPr>
        <w:t>1999</w:t>
      </w:r>
      <w:r>
        <w:rPr>
          <w:rFonts w:ascii="Times New Roman" w:hAnsi="Times New Roman" w:cs="Times New Roman" w:eastAsia="Times New Roman" w:hint="default"/>
          <w:spacing w:val="24"/>
        </w:rPr>
        <w:t> </w:t>
      </w:r>
      <w:r>
        <w:rPr/>
        <w:t>年 </w:t>
      </w:r>
      <w:r>
        <w:rPr>
          <w:spacing w:val="-3"/>
        </w:rPr>
        <w:t>毕业于中南财经大学金融管理学院，获国际金融专业硕士学位。曾任湖北省自动</w:t>
      </w:r>
      <w:r>
        <w:rPr>
          <w:spacing w:val="-111"/>
        </w:rPr>
        <w:t> </w:t>
      </w:r>
      <w:r>
        <w:rPr>
          <w:spacing w:val="-111"/>
        </w:rPr>
      </w:r>
      <w:r>
        <w:rPr/>
        <w:t>化研究所程序员、武汉证券公司电脑部主管、上海汉得信息技术有限公司</w:t>
      </w:r>
      <w:r>
        <w:rPr>
          <w:spacing w:val="50"/>
        </w:rPr>
        <w:t> </w:t>
      </w:r>
      <w:r>
        <w:rPr>
          <w:rFonts w:ascii="Times New Roman" w:hAnsi="Times New Roman" w:cs="Times New Roman" w:eastAsia="Times New Roman" w:hint="default"/>
        </w:rPr>
        <w:t>SAP</w:t>
      </w:r>
      <w:r>
        <w:rPr>
          <w:rFonts w:ascii="Times New Roman" w:hAnsi="Times New Roman" w:cs="Times New Roman" w:eastAsia="Times New Roman" w:hint="default"/>
          <w:spacing w:val="-53"/>
        </w:rPr>
        <w:t> </w:t>
      </w:r>
      <w:r>
        <w:rPr/>
        <w:t>咨询部经理，现为</w:t>
      </w:r>
      <w:r>
        <w:rPr>
          <w:spacing w:val="-61"/>
        </w:rPr>
        <w:t> </w:t>
      </w:r>
      <w:r>
        <w:rPr>
          <w:rFonts w:ascii="Times New Roman" w:hAnsi="Times New Roman" w:cs="Times New Roman" w:eastAsia="Times New Roman" w:hint="default"/>
        </w:rPr>
        <w:t>MAS</w:t>
      </w:r>
      <w:r>
        <w:rPr>
          <w:rFonts w:ascii="Times New Roman" w:hAnsi="Times New Roman" w:cs="Times New Roman" w:eastAsia="Times New Roman" w:hint="default"/>
          <w:spacing w:val="-1"/>
        </w:rPr>
        <w:t> </w:t>
      </w:r>
      <w:r>
        <w:rPr/>
        <w:t>产品部总监。</w:t>
      </w:r>
    </w:p>
    <w:p>
      <w:pPr>
        <w:pStyle w:val="BodyText"/>
        <w:spacing w:line="343" w:lineRule="auto" w:before="22"/>
        <w:ind w:right="1796" w:firstLine="482"/>
        <w:jc w:val="both"/>
      </w:pPr>
      <w:r>
        <w:rPr>
          <w:rFonts w:ascii="宋体" w:hAnsi="宋体" w:cs="宋体" w:eastAsia="宋体" w:hint="default"/>
          <w:b/>
          <w:bCs/>
        </w:rPr>
        <w:t>石伟民先生：</w:t>
      </w:r>
      <w:r>
        <w:rPr/>
        <w:t>监事，中国国籍，无永久境外居留权，</w:t>
      </w:r>
      <w:r>
        <w:rPr>
          <w:rFonts w:ascii="Times New Roman" w:hAnsi="Times New Roman" w:cs="Times New Roman" w:eastAsia="Times New Roman" w:hint="default"/>
        </w:rPr>
        <w:t>1971 </w:t>
      </w:r>
      <w:r>
        <w:rPr/>
        <w:t>年出生，</w:t>
      </w:r>
      <w:r>
        <w:rPr>
          <w:rFonts w:ascii="Times New Roman" w:hAnsi="Times New Roman" w:cs="Times New Roman" w:eastAsia="Times New Roman" w:hint="default"/>
        </w:rPr>
        <w:t>1993</w:t>
      </w:r>
      <w:r>
        <w:rPr>
          <w:rFonts w:ascii="Times New Roman" w:hAnsi="Times New Roman" w:cs="Times New Roman" w:eastAsia="Times New Roman" w:hint="default"/>
          <w:spacing w:val="16"/>
        </w:rPr>
        <w:t> </w:t>
      </w:r>
      <w:r>
        <w:rPr/>
        <w:t>年 毕业于复旦大学，获理学学士学位，</w:t>
      </w:r>
      <w:r>
        <w:rPr>
          <w:rFonts w:ascii="Times New Roman" w:hAnsi="Times New Roman" w:cs="Times New Roman" w:eastAsia="Times New Roman" w:hint="default"/>
        </w:rPr>
        <w:t>1993</w:t>
      </w:r>
      <w:r>
        <w:rPr>
          <w:rFonts w:ascii="Times New Roman" w:hAnsi="Times New Roman" w:cs="Times New Roman" w:eastAsia="Times New Roman" w:hint="default"/>
          <w:spacing w:val="-12"/>
        </w:rPr>
        <w:t> </w:t>
      </w:r>
      <w:r>
        <w:rPr/>
        <w:t>年</w:t>
      </w:r>
      <w:r>
        <w:rPr>
          <w:spacing w:val="-72"/>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月获国家计算机与软件专业技术 </w:t>
      </w:r>
      <w:r>
        <w:rPr>
          <w:spacing w:val="-3"/>
        </w:rPr>
        <w:t>资格（水平）软件工程师资格。曾任英业达集团上海公司技术研发工程师，现任</w:t>
      </w:r>
      <w:r>
        <w:rPr>
          <w:spacing w:val="-111"/>
        </w:rPr>
        <w:t> </w:t>
      </w:r>
      <w:r>
        <w:rPr>
          <w:spacing w:val="-111"/>
        </w:rPr>
      </w:r>
      <w:r>
        <w:rPr/>
        <w:t>汉得公司技术部总监。</w:t>
      </w:r>
    </w:p>
    <w:p>
      <w:pPr>
        <w:spacing w:line="240" w:lineRule="auto" w:before="5"/>
        <w:rPr>
          <w:rFonts w:ascii="宋体" w:hAnsi="宋体" w:cs="宋体" w:eastAsia="宋体" w:hint="default"/>
          <w:sz w:val="35"/>
          <w:szCs w:val="35"/>
        </w:rPr>
      </w:pPr>
    </w:p>
    <w:p>
      <w:pPr>
        <w:pStyle w:val="BodyText"/>
        <w:spacing w:line="240" w:lineRule="auto"/>
        <w:ind w:right="4190"/>
        <w:jc w:val="left"/>
      </w:pPr>
      <w:r>
        <w:rPr>
          <w:rFonts w:ascii="Times New Roman" w:hAnsi="Times New Roman" w:cs="Times New Roman" w:eastAsia="Times New Roman" w:hint="default"/>
        </w:rPr>
        <w:t>3</w:t>
      </w:r>
      <w:r>
        <w:rPr/>
        <w:t>、高级管理人员</w:t>
      </w:r>
    </w:p>
    <w:p>
      <w:pPr>
        <w:spacing w:after="0" w:line="240" w:lineRule="auto"/>
        <w:jc w:val="left"/>
        <w:sectPr>
          <w:pgSz w:w="11910" w:h="16840"/>
          <w:pgMar w:header="884" w:footer="1186" w:top="1140" w:bottom="1380" w:left="1660" w:right="0"/>
        </w:sectPr>
      </w:pPr>
    </w:p>
    <w:p>
      <w:pPr>
        <w:spacing w:line="240" w:lineRule="auto" w:before="5"/>
        <w:rPr>
          <w:rFonts w:ascii="宋体" w:hAnsi="宋体" w:cs="宋体" w:eastAsia="宋体" w:hint="default"/>
          <w:sz w:val="16"/>
          <w:szCs w:val="16"/>
        </w:rPr>
      </w:pPr>
    </w:p>
    <w:p>
      <w:pPr>
        <w:spacing w:before="26"/>
        <w:ind w:left="642" w:right="166" w:firstLine="0"/>
        <w:jc w:val="left"/>
        <w:rPr>
          <w:rFonts w:ascii="宋体" w:hAnsi="宋体" w:cs="宋体" w:eastAsia="宋体" w:hint="default"/>
          <w:sz w:val="24"/>
          <w:szCs w:val="24"/>
        </w:rPr>
      </w:pPr>
      <w:r>
        <w:rPr>
          <w:rFonts w:ascii="宋体" w:hAnsi="宋体" w:cs="宋体" w:eastAsia="宋体" w:hint="default"/>
          <w:b/>
          <w:bCs/>
          <w:sz w:val="24"/>
          <w:szCs w:val="24"/>
        </w:rPr>
        <w:t>陈迪清先生：</w:t>
      </w:r>
      <w:r>
        <w:rPr>
          <w:rFonts w:ascii="宋体" w:hAnsi="宋体" w:cs="宋体" w:eastAsia="宋体" w:hint="default"/>
          <w:sz w:val="24"/>
          <w:szCs w:val="24"/>
        </w:rPr>
        <w:t>总经理，简历详见本节之“</w:t>
      </w:r>
      <w:r>
        <w:rPr>
          <w:rFonts w:ascii="Times New Roman" w:hAnsi="Times New Roman" w:cs="Times New Roman" w:eastAsia="Times New Roman" w:hint="default"/>
          <w:sz w:val="24"/>
          <w:szCs w:val="24"/>
        </w:rPr>
        <w:t>1</w:t>
      </w:r>
      <w:r>
        <w:rPr>
          <w:rFonts w:ascii="宋体" w:hAnsi="宋体" w:cs="宋体" w:eastAsia="宋体" w:hint="default"/>
          <w:sz w:val="24"/>
          <w:szCs w:val="24"/>
        </w:rPr>
        <w:t>、董事会成员”。</w:t>
      </w:r>
    </w:p>
    <w:p>
      <w:pPr>
        <w:pStyle w:val="BodyText"/>
        <w:spacing w:line="312" w:lineRule="exact" w:before="167"/>
        <w:ind w:left="160" w:right="1793" w:firstLine="482"/>
        <w:jc w:val="both"/>
      </w:pPr>
      <w:r>
        <w:rPr>
          <w:rFonts w:ascii="宋体" w:hAnsi="宋体" w:cs="宋体" w:eastAsia="宋体" w:hint="default"/>
          <w:b/>
          <w:bCs/>
          <w:spacing w:val="-3"/>
        </w:rPr>
        <w:t>黄良之先生：</w:t>
      </w:r>
      <w:r>
        <w:rPr>
          <w:spacing w:val="-3"/>
        </w:rPr>
        <w:t>财务总监、董事会秘书，中国国籍，无永久境外居留权，</w:t>
      </w:r>
      <w:r>
        <w:rPr>
          <w:rFonts w:ascii="Times New Roman" w:hAnsi="Times New Roman" w:cs="Times New Roman" w:eastAsia="Times New Roman" w:hint="default"/>
          <w:spacing w:val="-3"/>
        </w:rPr>
        <w:t>1973</w:t>
      </w:r>
      <w:r>
        <w:rPr>
          <w:rFonts w:ascii="Times New Roman" w:hAnsi="Times New Roman" w:cs="Times New Roman" w:eastAsia="Times New Roman" w:hint="default"/>
        </w:rPr>
        <w:t> </w:t>
      </w:r>
      <w:r>
        <w:rPr>
          <w:spacing w:val="-3"/>
        </w:rPr>
        <w:t>年出生，复旦大学文学学士、复旦大学会计硕士。曾任东京三菱银行上海分行信</w:t>
      </w:r>
      <w:r>
        <w:rPr>
          <w:spacing w:val="-111"/>
        </w:rPr>
        <w:t> </w:t>
      </w:r>
      <w:r>
        <w:rPr>
          <w:spacing w:val="-111"/>
        </w:rPr>
      </w:r>
      <w:r>
        <w:rPr>
          <w:spacing w:val="-3"/>
        </w:rPr>
        <w:t>贷主管，三菱商事（上海）有限公司副经理，上海理光数码设备有限公司财务部</w:t>
      </w:r>
      <w:r>
        <w:rPr>
          <w:spacing w:val="-111"/>
        </w:rPr>
        <w:t> </w:t>
      </w:r>
      <w:r>
        <w:rPr>
          <w:spacing w:val="-111"/>
        </w:rPr>
      </w:r>
      <w:r>
        <w:rPr/>
        <w:t>副部长，上海吉田拉链有限公司财务部长，</w:t>
      </w:r>
      <w:r>
        <w:rPr>
          <w:rFonts w:ascii="Times New Roman" w:hAnsi="Times New Roman" w:cs="Times New Roman" w:eastAsia="Times New Roman" w:hint="default"/>
        </w:rPr>
        <w:t>2009</w:t>
      </w:r>
      <w:r>
        <w:rPr>
          <w:rFonts w:ascii="Times New Roman" w:hAnsi="Times New Roman" w:cs="Times New Roman" w:eastAsia="Times New Roman" w:hint="default"/>
          <w:spacing w:val="18"/>
        </w:rPr>
        <w:t> </w:t>
      </w:r>
      <w:r>
        <w:rPr/>
        <w:t>年以来任上海汉得信息技术有</w:t>
      </w:r>
      <w:r>
        <w:rPr>
          <w:spacing w:val="-118"/>
        </w:rPr>
        <w:t> </w:t>
      </w:r>
      <w:r>
        <w:rPr>
          <w:spacing w:val="-118"/>
        </w:rPr>
      </w:r>
      <w:r>
        <w:rPr/>
        <w:t>限公司财务总监。现任本公司财务总监兼董事会秘书。</w:t>
      </w:r>
    </w:p>
    <w:p>
      <w:pPr>
        <w:spacing w:line="240" w:lineRule="auto" w:before="11"/>
        <w:rPr>
          <w:rFonts w:ascii="宋体" w:hAnsi="宋体" w:cs="宋体" w:eastAsia="宋体" w:hint="default"/>
          <w:sz w:val="23"/>
          <w:szCs w:val="23"/>
        </w:rPr>
      </w:pPr>
    </w:p>
    <w:p>
      <w:pPr>
        <w:pStyle w:val="BodyText"/>
        <w:spacing w:line="312" w:lineRule="exact"/>
        <w:ind w:left="280" w:right="166"/>
        <w:jc w:val="left"/>
      </w:pPr>
      <w:r>
        <w:rPr/>
        <w:t>（三）董事、监事、高级管理人员与其他核心人员的兼职情况和兼职单位与本</w:t>
      </w:r>
      <w:r>
        <w:rPr>
          <w:spacing w:val="-104"/>
        </w:rPr>
        <w:t> </w:t>
      </w:r>
      <w:r>
        <w:rPr>
          <w:spacing w:val="-104"/>
        </w:rPr>
      </w:r>
      <w:r>
        <w:rPr/>
        <w:t>公司的关联关系</w:t>
      </w:r>
    </w:p>
    <w:p>
      <w:pPr>
        <w:spacing w:line="240" w:lineRule="auto" w:before="6"/>
        <w:rPr>
          <w:rFonts w:ascii="宋体" w:hAnsi="宋体" w:cs="宋体" w:eastAsia="宋体" w:hint="default"/>
          <w:sz w:val="21"/>
          <w:szCs w:val="21"/>
        </w:rPr>
      </w:pPr>
    </w:p>
    <w:p>
      <w:pPr>
        <w:pStyle w:val="BodyText"/>
        <w:spacing w:line="240" w:lineRule="auto"/>
        <w:ind w:left="280" w:right="166"/>
        <w:jc w:val="left"/>
      </w:pPr>
      <w:r>
        <w:rPr>
          <w:rFonts w:ascii="Times New Roman" w:hAnsi="Times New Roman" w:cs="Times New Roman" w:eastAsia="Times New Roman" w:hint="default"/>
        </w:rPr>
        <w:t>1</w:t>
      </w:r>
      <w:r>
        <w:rPr/>
        <w:t>、于本公司关联企业任职情况</w:t>
      </w:r>
    </w:p>
    <w:tbl>
      <w:tblPr>
        <w:tblW w:w="0" w:type="auto"/>
        <w:jc w:val="left"/>
        <w:tblInd w:w="114" w:type="dxa"/>
        <w:tblLayout w:type="fixed"/>
        <w:tblCellMar>
          <w:top w:w="0" w:type="dxa"/>
          <w:left w:w="0" w:type="dxa"/>
          <w:bottom w:w="0" w:type="dxa"/>
          <w:right w:w="0" w:type="dxa"/>
        </w:tblCellMar>
        <w:tblLook w:val="01E0"/>
      </w:tblPr>
      <w:tblGrid>
        <w:gridCol w:w="1193"/>
        <w:gridCol w:w="1861"/>
        <w:gridCol w:w="1937"/>
        <w:gridCol w:w="1454"/>
        <w:gridCol w:w="1945"/>
      </w:tblGrid>
      <w:tr>
        <w:trPr>
          <w:trHeight w:val="281" w:hRule="exact"/>
        </w:trPr>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86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98" w:right="0"/>
              <w:jc w:val="left"/>
              <w:rPr>
                <w:rFonts w:ascii="宋体" w:hAnsi="宋体" w:cs="宋体" w:eastAsia="宋体" w:hint="default"/>
                <w:sz w:val="21"/>
                <w:szCs w:val="21"/>
              </w:rPr>
            </w:pPr>
            <w:r>
              <w:rPr>
                <w:rFonts w:ascii="宋体" w:hAnsi="宋体" w:cs="宋体" w:eastAsia="宋体" w:hint="default"/>
                <w:b/>
                <w:bCs/>
                <w:sz w:val="21"/>
                <w:szCs w:val="21"/>
              </w:rPr>
              <w:t>本公司职位</w:t>
            </w:r>
            <w:r>
              <w:rPr>
                <w:rFonts w:ascii="宋体" w:hAnsi="宋体" w:cs="宋体" w:eastAsia="宋体" w:hint="default"/>
                <w:sz w:val="21"/>
                <w:szCs w:val="21"/>
              </w:rPr>
            </w:r>
          </w:p>
        </w:tc>
        <w:tc>
          <w:tcPr>
            <w:tcW w:w="53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兼职单位情况</w:t>
            </w:r>
            <w:r>
              <w:rPr>
                <w:rFonts w:ascii="宋体" w:hAnsi="宋体" w:cs="宋体" w:eastAsia="宋体" w:hint="default"/>
                <w:sz w:val="21"/>
                <w:szCs w:val="21"/>
              </w:rPr>
            </w:r>
          </w:p>
        </w:tc>
      </w:tr>
      <w:tr>
        <w:trPr>
          <w:trHeight w:val="555" w:hRule="exact"/>
        </w:trPr>
        <w:tc>
          <w:tcPr>
            <w:tcW w:w="1193" w:type="dxa"/>
            <w:vMerge/>
            <w:tcBorders>
              <w:left w:val="single" w:sz="4" w:space="0" w:color="000000"/>
              <w:bottom w:val="single" w:sz="4" w:space="0" w:color="000000"/>
              <w:right w:val="single" w:sz="4" w:space="0" w:color="000000"/>
            </w:tcBorders>
          </w:tcPr>
          <w:p>
            <w:pPr/>
          </w:p>
        </w:tc>
        <w:tc>
          <w:tcPr>
            <w:tcW w:w="1861" w:type="dxa"/>
            <w:vMerge/>
            <w:tcBorders>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b/>
                <w:bCs/>
                <w:sz w:val="21"/>
                <w:szCs w:val="21"/>
              </w:rPr>
              <w:t>兼职单位</w:t>
            </w:r>
            <w:r>
              <w:rPr>
                <w:rFonts w:ascii="宋体" w:hAnsi="宋体" w:cs="宋体" w:eastAsia="宋体" w:hint="default"/>
                <w:sz w:val="21"/>
                <w:szCs w:val="21"/>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是否在该兼职方</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领取薪资</w:t>
            </w:r>
            <w:r>
              <w:rPr>
                <w:rFonts w:ascii="宋体" w:hAnsi="宋体" w:cs="宋体" w:eastAsia="宋体" w:hint="default"/>
                <w:sz w:val="21"/>
                <w:szCs w:val="21"/>
              </w:rPr>
            </w:r>
          </w:p>
        </w:tc>
      </w:tr>
      <w:tr>
        <w:trPr>
          <w:trHeight w:val="283" w:hRule="exact"/>
        </w:trPr>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75" w:right="0"/>
              <w:jc w:val="left"/>
              <w:rPr>
                <w:rFonts w:ascii="宋体" w:hAnsi="宋体" w:cs="宋体" w:eastAsia="宋体" w:hint="default"/>
                <w:sz w:val="21"/>
                <w:szCs w:val="21"/>
              </w:rPr>
            </w:pPr>
            <w:r>
              <w:rPr>
                <w:rFonts w:ascii="宋体" w:hAnsi="宋体" w:cs="宋体" w:eastAsia="宋体" w:hint="default"/>
                <w:sz w:val="21"/>
                <w:szCs w:val="21"/>
              </w:rPr>
              <w:t>范建震</w:t>
            </w:r>
          </w:p>
        </w:tc>
        <w:tc>
          <w:tcPr>
            <w:tcW w:w="1861"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0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迪宣投资</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193" w:type="dxa"/>
            <w:vMerge/>
            <w:tcBorders>
              <w:left w:val="single" w:sz="4" w:space="0" w:color="000000"/>
              <w:right w:val="single" w:sz="4" w:space="0" w:color="000000"/>
            </w:tcBorders>
          </w:tcPr>
          <w:p>
            <w:pPr/>
          </w:p>
        </w:tc>
        <w:tc>
          <w:tcPr>
            <w:tcW w:w="1861" w:type="dxa"/>
            <w:vMerge/>
            <w:tcBorders>
              <w:left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Times New Roman" w:hAnsi="Times New Roman" w:cs="Times New Roman" w:eastAsia="Times New Roman" w:hint="default"/>
                <w:sz w:val="21"/>
                <w:szCs w:val="21"/>
              </w:rPr>
            </w:pPr>
            <w:r>
              <w:rPr>
                <w:rFonts w:ascii="Times New Roman"/>
                <w:sz w:val="21"/>
              </w:rPr>
              <w:t>First</w:t>
            </w:r>
            <w:r>
              <w:rPr>
                <w:rFonts w:ascii="Times New Roman"/>
                <w:spacing w:val="-8"/>
                <w:sz w:val="21"/>
              </w:rPr>
              <w:t> </w:t>
            </w:r>
            <w:r>
              <w:rPr>
                <w:rFonts w:ascii="Times New Roman"/>
                <w:sz w:val="21"/>
              </w:rPr>
              <w:t>Delta</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193" w:type="dxa"/>
            <w:vMerge/>
            <w:tcBorders>
              <w:left w:val="single" w:sz="4" w:space="0" w:color="000000"/>
              <w:bottom w:val="single" w:sz="4" w:space="0" w:color="000000"/>
              <w:right w:val="single" w:sz="4" w:space="0" w:color="000000"/>
            </w:tcBorders>
          </w:tcPr>
          <w:p>
            <w:pPr/>
          </w:p>
        </w:tc>
        <w:tc>
          <w:tcPr>
            <w:tcW w:w="1861" w:type="dxa"/>
            <w:vMerge/>
            <w:tcBorders>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新加坡汉得</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107"/>
              <w:ind w:left="275" w:right="0"/>
              <w:jc w:val="left"/>
              <w:rPr>
                <w:rFonts w:ascii="宋体" w:hAnsi="宋体" w:cs="宋体" w:eastAsia="宋体" w:hint="default"/>
                <w:sz w:val="21"/>
                <w:szCs w:val="21"/>
              </w:rPr>
            </w:pPr>
            <w:r>
              <w:rPr>
                <w:rFonts w:ascii="宋体" w:hAnsi="宋体" w:cs="宋体" w:eastAsia="宋体" w:hint="default"/>
                <w:sz w:val="21"/>
                <w:szCs w:val="21"/>
              </w:rPr>
              <w:t>陈迪清</w:t>
            </w:r>
          </w:p>
        </w:tc>
        <w:tc>
          <w:tcPr>
            <w:tcW w:w="1861" w:type="dxa"/>
            <w:vMerge w:val="restart"/>
            <w:tcBorders>
              <w:top w:val="single" w:sz="4" w:space="0" w:color="000000"/>
              <w:left w:val="single" w:sz="4" w:space="0" w:color="000000"/>
              <w:right w:val="single" w:sz="4" w:space="0" w:color="000000"/>
            </w:tcBorders>
          </w:tcPr>
          <w:p>
            <w:pPr>
              <w:pStyle w:val="TableParagraph"/>
              <w:spacing w:line="240" w:lineRule="auto" w:before="107"/>
              <w:ind w:left="609"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Times New Roman" w:hAnsi="Times New Roman" w:cs="Times New Roman" w:eastAsia="Times New Roman" w:hint="default"/>
                <w:sz w:val="21"/>
                <w:szCs w:val="21"/>
              </w:rPr>
            </w:pPr>
            <w:r>
              <w:rPr>
                <w:rFonts w:ascii="Times New Roman"/>
                <w:sz w:val="21"/>
              </w:rPr>
              <w:t>First</w:t>
            </w:r>
            <w:r>
              <w:rPr>
                <w:rFonts w:ascii="Times New Roman"/>
                <w:spacing w:val="-8"/>
                <w:sz w:val="21"/>
              </w:rPr>
              <w:t> </w:t>
            </w:r>
            <w:r>
              <w:rPr>
                <w:rFonts w:ascii="Times New Roman"/>
                <w:sz w:val="21"/>
              </w:rPr>
              <w:t>Delta</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193" w:type="dxa"/>
            <w:vMerge/>
            <w:tcBorders>
              <w:left w:val="single" w:sz="4" w:space="0" w:color="000000"/>
              <w:bottom w:val="single" w:sz="4" w:space="0" w:color="000000"/>
              <w:right w:val="single" w:sz="4" w:space="0" w:color="000000"/>
            </w:tcBorders>
          </w:tcPr>
          <w:p>
            <w:pPr/>
          </w:p>
        </w:tc>
        <w:tc>
          <w:tcPr>
            <w:tcW w:w="1861" w:type="dxa"/>
            <w:vMerge/>
            <w:tcBorders>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新加坡汉得</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陈敏川</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IEI</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6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柯世锋</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China</w:t>
            </w:r>
            <w:r>
              <w:rPr>
                <w:rFonts w:ascii="Times New Roman"/>
                <w:spacing w:val="-2"/>
                <w:sz w:val="21"/>
              </w:rPr>
              <w:t> </w:t>
            </w:r>
            <w:r>
              <w:rPr>
                <w:rFonts w:ascii="Times New Roman"/>
                <w:sz w:val="21"/>
              </w:rPr>
              <w:t>Fund</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4"/>
        <w:rPr>
          <w:rFonts w:ascii="宋体" w:hAnsi="宋体" w:cs="宋体" w:eastAsia="宋体" w:hint="default"/>
          <w:sz w:val="20"/>
          <w:szCs w:val="20"/>
        </w:rPr>
      </w:pPr>
    </w:p>
    <w:p>
      <w:pPr>
        <w:pStyle w:val="BodyText"/>
        <w:spacing w:line="240" w:lineRule="auto" w:before="26"/>
        <w:ind w:left="160" w:right="166"/>
        <w:jc w:val="left"/>
      </w:pPr>
      <w:r>
        <w:rPr>
          <w:rFonts w:ascii="Times New Roman" w:hAnsi="Times New Roman" w:cs="Times New Roman" w:eastAsia="Times New Roman" w:hint="default"/>
        </w:rPr>
        <w:t>2</w:t>
      </w:r>
      <w:r>
        <w:rPr/>
        <w:t>、于本公司非关联企业任职情况</w:t>
      </w:r>
    </w:p>
    <w:tbl>
      <w:tblPr>
        <w:tblW w:w="0" w:type="auto"/>
        <w:jc w:val="left"/>
        <w:tblInd w:w="114" w:type="dxa"/>
        <w:tblLayout w:type="fixed"/>
        <w:tblCellMar>
          <w:top w:w="0" w:type="dxa"/>
          <w:left w:w="0" w:type="dxa"/>
          <w:bottom w:w="0" w:type="dxa"/>
          <w:right w:w="0" w:type="dxa"/>
        </w:tblCellMar>
        <w:tblLook w:val="01E0"/>
      </w:tblPr>
      <w:tblGrid>
        <w:gridCol w:w="943"/>
        <w:gridCol w:w="1438"/>
        <w:gridCol w:w="4681"/>
        <w:gridCol w:w="1328"/>
      </w:tblGrid>
      <w:tr>
        <w:trPr>
          <w:trHeight w:val="283" w:hRule="exact"/>
        </w:trPr>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本公司职务</w:t>
            </w:r>
            <w:r>
              <w:rPr>
                <w:rFonts w:ascii="宋体" w:hAnsi="宋体" w:cs="宋体" w:eastAsia="宋体" w:hint="default"/>
                <w:sz w:val="21"/>
                <w:szCs w:val="21"/>
              </w:rPr>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任职法人企业</w:t>
            </w:r>
            <w:r>
              <w:rPr>
                <w:rFonts w:ascii="宋体" w:hAnsi="宋体" w:cs="宋体" w:eastAsia="宋体" w:hint="default"/>
                <w:sz w:val="21"/>
                <w:szCs w:val="21"/>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b/>
                <w:bCs/>
                <w:sz w:val="21"/>
                <w:szCs w:val="21"/>
              </w:rPr>
              <w:t>任职情况</w:t>
            </w:r>
            <w:r>
              <w:rPr>
                <w:rFonts w:ascii="宋体" w:hAnsi="宋体" w:cs="宋体" w:eastAsia="宋体" w:hint="default"/>
                <w:sz w:val="21"/>
                <w:szCs w:val="21"/>
              </w:rPr>
            </w:r>
          </w:p>
        </w:tc>
      </w:tr>
      <w:tr>
        <w:trPr>
          <w:trHeight w:val="281" w:hRule="exact"/>
        </w:trPr>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陈敏川</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sz w:val="21"/>
              </w:rPr>
              <w:t>OWW Capital Partners</w:t>
            </w:r>
            <w:r>
              <w:rPr>
                <w:rFonts w:ascii="Times New Roman"/>
                <w:spacing w:val="-8"/>
                <w:sz w:val="21"/>
              </w:rPr>
              <w:t> </w:t>
            </w:r>
            <w:r>
              <w:rPr>
                <w:rFonts w:ascii="Times New Roman"/>
                <w:sz w:val="21"/>
              </w:rPr>
              <w:t>Pte.Ltd.</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hAnsi="宋体" w:cs="宋体" w:eastAsia="宋体" w:hint="default"/>
                <w:sz w:val="21"/>
                <w:szCs w:val="21"/>
              </w:rPr>
              <w:t>董事总经理</w:t>
            </w:r>
          </w:p>
        </w:tc>
      </w:tr>
      <w:tr>
        <w:trPr>
          <w:trHeight w:val="283" w:hRule="exact"/>
        </w:trPr>
        <w:tc>
          <w:tcPr>
            <w:tcW w:w="94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柯世锋</w:t>
            </w:r>
          </w:p>
        </w:tc>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马丁可利投资管理有限公司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943" w:type="dxa"/>
            <w:vMerge/>
            <w:tcBorders>
              <w:left w:val="single" w:sz="4" w:space="0" w:color="000000"/>
              <w:right w:val="single" w:sz="4" w:space="0" w:color="000000"/>
            </w:tcBorders>
          </w:tcPr>
          <w:p>
            <w:pPr/>
          </w:p>
        </w:tc>
        <w:tc>
          <w:tcPr>
            <w:tcW w:w="1438" w:type="dxa"/>
            <w:vMerge/>
            <w:tcBorders>
              <w:left w:val="single" w:sz="4" w:space="0" w:color="000000"/>
              <w:right w:val="single" w:sz="4" w:space="0" w:color="000000"/>
            </w:tcBorders>
          </w:tcPr>
          <w:p>
            <w:pP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汇银家电（控股）有限公司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非执行董事</w:t>
            </w:r>
          </w:p>
        </w:tc>
      </w:tr>
      <w:tr>
        <w:trPr>
          <w:trHeight w:val="281" w:hRule="exact"/>
        </w:trPr>
        <w:tc>
          <w:tcPr>
            <w:tcW w:w="943" w:type="dxa"/>
            <w:vMerge/>
            <w:tcBorders>
              <w:left w:val="single" w:sz="4" w:space="0" w:color="000000"/>
              <w:right w:val="single" w:sz="4" w:space="0" w:color="000000"/>
            </w:tcBorders>
          </w:tcPr>
          <w:p>
            <w:pPr/>
          </w:p>
        </w:tc>
        <w:tc>
          <w:tcPr>
            <w:tcW w:w="1438" w:type="dxa"/>
            <w:vMerge/>
            <w:tcBorders>
              <w:left w:val="single" w:sz="4" w:space="0" w:color="000000"/>
              <w:right w:val="single" w:sz="4" w:space="0" w:color="000000"/>
            </w:tcBorders>
          </w:tcPr>
          <w:p>
            <w:pP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sz w:val="21"/>
              </w:rPr>
              <w:t>China Corn Oil Company</w:t>
            </w:r>
            <w:r>
              <w:rPr>
                <w:rFonts w:ascii="Times New Roman"/>
                <w:spacing w:val="-13"/>
                <w:sz w:val="21"/>
              </w:rPr>
              <w:t> </w:t>
            </w:r>
            <w:r>
              <w:rPr>
                <w:rFonts w:ascii="Times New Roman"/>
                <w:sz w:val="21"/>
              </w:rPr>
              <w:t>Limited</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非执行董事</w:t>
            </w:r>
          </w:p>
        </w:tc>
      </w:tr>
      <w:tr>
        <w:trPr>
          <w:trHeight w:val="283" w:hRule="exact"/>
        </w:trPr>
        <w:tc>
          <w:tcPr>
            <w:tcW w:w="943" w:type="dxa"/>
            <w:vMerge/>
            <w:tcBorders>
              <w:left w:val="single" w:sz="4" w:space="0" w:color="000000"/>
              <w:bottom w:val="single" w:sz="4" w:space="0" w:color="000000"/>
              <w:right w:val="single" w:sz="4" w:space="0" w:color="000000"/>
            </w:tcBorders>
          </w:tcPr>
          <w:p>
            <w:pPr/>
          </w:p>
        </w:tc>
        <w:tc>
          <w:tcPr>
            <w:tcW w:w="1438" w:type="dxa"/>
            <w:vMerge/>
            <w:tcBorders>
              <w:left w:val="single" w:sz="4" w:space="0" w:color="000000"/>
              <w:bottom w:val="single" w:sz="4" w:space="0" w:color="000000"/>
              <w:right w:val="single" w:sz="4" w:space="0" w:color="000000"/>
            </w:tcBorders>
          </w:tcPr>
          <w:p>
            <w:pP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China Merchants China Direct Investments</w:t>
            </w:r>
            <w:r>
              <w:rPr>
                <w:rFonts w:ascii="Times New Roman"/>
                <w:spacing w:val="-17"/>
                <w:sz w:val="21"/>
              </w:rPr>
              <w:t> </w:t>
            </w:r>
            <w:r>
              <w:rPr>
                <w:rFonts w:ascii="Times New Roman"/>
                <w:sz w:val="21"/>
              </w:rPr>
              <w:t>Limited</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非执行董事</w:t>
            </w:r>
          </w:p>
        </w:tc>
      </w:tr>
      <w:tr>
        <w:trPr>
          <w:trHeight w:val="281" w:hRule="exact"/>
        </w:trPr>
        <w:tc>
          <w:tcPr>
            <w:tcW w:w="94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刘维</w:t>
            </w:r>
          </w:p>
        </w:tc>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国浩律师集团（上海）事务所</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管理合伙人</w:t>
            </w:r>
          </w:p>
        </w:tc>
      </w:tr>
      <w:tr>
        <w:trPr>
          <w:trHeight w:val="283" w:hRule="exact"/>
        </w:trPr>
        <w:tc>
          <w:tcPr>
            <w:tcW w:w="943" w:type="dxa"/>
            <w:vMerge/>
            <w:tcBorders>
              <w:left w:val="single" w:sz="4" w:space="0" w:color="000000"/>
              <w:right w:val="single" w:sz="4" w:space="0" w:color="000000"/>
            </w:tcBorders>
          </w:tcPr>
          <w:p>
            <w:pPr/>
          </w:p>
        </w:tc>
        <w:tc>
          <w:tcPr>
            <w:tcW w:w="1438" w:type="dxa"/>
            <w:vMerge/>
            <w:tcBorders>
              <w:left w:val="single" w:sz="4" w:space="0" w:color="000000"/>
              <w:right w:val="single" w:sz="4" w:space="0" w:color="000000"/>
            </w:tcBorders>
          </w:tcPr>
          <w:p>
            <w:pP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承德大路股份有限公司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283" w:hRule="exact"/>
        </w:trPr>
        <w:tc>
          <w:tcPr>
            <w:tcW w:w="943" w:type="dxa"/>
            <w:vMerge/>
            <w:tcBorders>
              <w:left w:val="single" w:sz="4" w:space="0" w:color="000000"/>
              <w:right w:val="single" w:sz="4" w:space="0" w:color="000000"/>
            </w:tcBorders>
          </w:tcPr>
          <w:p>
            <w:pPr/>
          </w:p>
        </w:tc>
        <w:tc>
          <w:tcPr>
            <w:tcW w:w="1438" w:type="dxa"/>
            <w:vMerge/>
            <w:tcBorders>
              <w:left w:val="single" w:sz="4" w:space="0" w:color="000000"/>
              <w:right w:val="single" w:sz="4" w:space="0" w:color="000000"/>
            </w:tcBorders>
          </w:tcPr>
          <w:p>
            <w:pP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新疆西龙土工新材料股份有限公司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281" w:hRule="exact"/>
        </w:trPr>
        <w:tc>
          <w:tcPr>
            <w:tcW w:w="943" w:type="dxa"/>
            <w:vMerge/>
            <w:tcBorders>
              <w:left w:val="single" w:sz="4" w:space="0" w:color="000000"/>
              <w:bottom w:val="single" w:sz="4" w:space="0" w:color="000000"/>
              <w:right w:val="single" w:sz="4" w:space="0" w:color="000000"/>
            </w:tcBorders>
          </w:tcPr>
          <w:p>
            <w:pPr/>
          </w:p>
        </w:tc>
        <w:tc>
          <w:tcPr>
            <w:tcW w:w="1438" w:type="dxa"/>
            <w:vMerge/>
            <w:tcBorders>
              <w:left w:val="single" w:sz="4" w:space="0" w:color="000000"/>
              <w:bottom w:val="single" w:sz="4" w:space="0" w:color="000000"/>
              <w:right w:val="single" w:sz="4" w:space="0" w:color="000000"/>
            </w:tcBorders>
          </w:tcPr>
          <w:p>
            <w:pP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四川广汉士达炭素股份有限公司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283" w:hRule="exact"/>
        </w:trPr>
        <w:tc>
          <w:tcPr>
            <w:tcW w:w="9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陈靖丰</w:t>
            </w:r>
          </w:p>
        </w:tc>
        <w:tc>
          <w:tcPr>
            <w:tcW w:w="14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上海大众公用事业（集团）股份有限公司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Times New Roman" w:hAnsi="Times New Roman" w:cs="Times New Roman" w:eastAsia="Times New Roman" w:hint="default"/>
                <w:sz w:val="21"/>
                <w:szCs w:val="21"/>
              </w:rPr>
              <w:t>/</w:t>
            </w:r>
            <w:r>
              <w:rPr>
                <w:rFonts w:ascii="宋体" w:hAnsi="宋体" w:cs="宋体" w:eastAsia="宋体" w:hint="default"/>
                <w:sz w:val="21"/>
                <w:szCs w:val="21"/>
              </w:rPr>
              <w:t>总经理</w:t>
            </w:r>
          </w:p>
        </w:tc>
      </w:tr>
      <w:tr>
        <w:trPr>
          <w:trHeight w:val="283" w:hRule="exact"/>
        </w:trPr>
        <w:tc>
          <w:tcPr>
            <w:tcW w:w="943" w:type="dxa"/>
            <w:vMerge/>
            <w:tcBorders>
              <w:left w:val="single" w:sz="4" w:space="0" w:color="000000"/>
              <w:right w:val="single" w:sz="4" w:space="0" w:color="000000"/>
            </w:tcBorders>
          </w:tcPr>
          <w:p>
            <w:pPr/>
          </w:p>
        </w:tc>
        <w:tc>
          <w:tcPr>
            <w:tcW w:w="1438" w:type="dxa"/>
            <w:vMerge/>
            <w:tcBorders>
              <w:left w:val="single" w:sz="4" w:space="0" w:color="000000"/>
              <w:right w:val="single" w:sz="4" w:space="0" w:color="000000"/>
            </w:tcBorders>
          </w:tcPr>
          <w:p>
            <w:pP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大众交通（集团）股份有限公司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943" w:type="dxa"/>
            <w:vMerge/>
            <w:tcBorders>
              <w:left w:val="single" w:sz="4" w:space="0" w:color="000000"/>
              <w:right w:val="single" w:sz="4" w:space="0" w:color="000000"/>
            </w:tcBorders>
          </w:tcPr>
          <w:p>
            <w:pPr/>
          </w:p>
        </w:tc>
        <w:tc>
          <w:tcPr>
            <w:tcW w:w="1438" w:type="dxa"/>
            <w:vMerge/>
            <w:tcBorders>
              <w:left w:val="single" w:sz="4" w:space="0" w:color="000000"/>
              <w:right w:val="single" w:sz="4" w:space="0" w:color="000000"/>
            </w:tcBorders>
          </w:tcPr>
          <w:p>
            <w:pP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上海大众燃气有限公司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943" w:type="dxa"/>
            <w:vMerge/>
            <w:tcBorders>
              <w:left w:val="single" w:sz="4" w:space="0" w:color="000000"/>
              <w:right w:val="single" w:sz="4" w:space="0" w:color="000000"/>
            </w:tcBorders>
          </w:tcPr>
          <w:p>
            <w:pPr/>
          </w:p>
        </w:tc>
        <w:tc>
          <w:tcPr>
            <w:tcW w:w="1438" w:type="dxa"/>
            <w:vMerge/>
            <w:tcBorders>
              <w:left w:val="single" w:sz="4" w:space="0" w:color="000000"/>
              <w:right w:val="single" w:sz="4" w:space="0" w:color="000000"/>
            </w:tcBorders>
          </w:tcPr>
          <w:p>
            <w:pP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上海翔殷路隧道建设发展有限公司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4" w:hRule="exact"/>
        </w:trPr>
        <w:tc>
          <w:tcPr>
            <w:tcW w:w="943" w:type="dxa"/>
            <w:vMerge/>
            <w:tcBorders>
              <w:left w:val="single" w:sz="4" w:space="0" w:color="000000"/>
              <w:bottom w:val="single" w:sz="4" w:space="0" w:color="000000"/>
              <w:right w:val="single" w:sz="4" w:space="0" w:color="000000"/>
            </w:tcBorders>
          </w:tcPr>
          <w:p>
            <w:pPr/>
          </w:p>
        </w:tc>
        <w:tc>
          <w:tcPr>
            <w:tcW w:w="1438" w:type="dxa"/>
            <w:vMerge/>
            <w:tcBorders>
              <w:left w:val="single" w:sz="4" w:space="0" w:color="000000"/>
              <w:bottom w:val="single" w:sz="4" w:space="0" w:color="000000"/>
              <w:right w:val="single" w:sz="4" w:space="0" w:color="000000"/>
            </w:tcBorders>
          </w:tcPr>
          <w:p>
            <w:pP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上海隽基环境产业有限公司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9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曹惠民</w:t>
            </w:r>
          </w:p>
        </w:tc>
        <w:tc>
          <w:tcPr>
            <w:tcW w:w="14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上海立信会计学院</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教授</w:t>
            </w:r>
          </w:p>
        </w:tc>
      </w:tr>
      <w:tr>
        <w:trPr>
          <w:trHeight w:val="283" w:hRule="exact"/>
        </w:trPr>
        <w:tc>
          <w:tcPr>
            <w:tcW w:w="943" w:type="dxa"/>
            <w:vMerge/>
            <w:tcBorders>
              <w:left w:val="single" w:sz="4" w:space="0" w:color="000000"/>
              <w:right w:val="single" w:sz="4" w:space="0" w:color="000000"/>
            </w:tcBorders>
          </w:tcPr>
          <w:p>
            <w:pPr/>
          </w:p>
        </w:tc>
        <w:tc>
          <w:tcPr>
            <w:tcW w:w="1438" w:type="dxa"/>
            <w:vMerge/>
            <w:tcBorders>
              <w:left w:val="single" w:sz="4" w:space="0" w:color="000000"/>
              <w:right w:val="single" w:sz="4" w:space="0" w:color="000000"/>
            </w:tcBorders>
          </w:tcPr>
          <w:p>
            <w:pP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上海国际港务集团股份有限公司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283" w:hRule="exact"/>
        </w:trPr>
        <w:tc>
          <w:tcPr>
            <w:tcW w:w="943" w:type="dxa"/>
            <w:vMerge/>
            <w:tcBorders>
              <w:left w:val="single" w:sz="4" w:space="0" w:color="000000"/>
              <w:right w:val="single" w:sz="4" w:space="0" w:color="000000"/>
            </w:tcBorders>
          </w:tcPr>
          <w:p>
            <w:pPr/>
          </w:p>
        </w:tc>
        <w:tc>
          <w:tcPr>
            <w:tcW w:w="1438" w:type="dxa"/>
            <w:vMerge/>
            <w:tcBorders>
              <w:left w:val="single" w:sz="4" w:space="0" w:color="000000"/>
              <w:right w:val="single" w:sz="4" w:space="0" w:color="000000"/>
            </w:tcBorders>
          </w:tcPr>
          <w:p>
            <w:pP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上海百联集团股份有限公司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281" w:hRule="exact"/>
        </w:trPr>
        <w:tc>
          <w:tcPr>
            <w:tcW w:w="943" w:type="dxa"/>
            <w:vMerge/>
            <w:tcBorders>
              <w:left w:val="single" w:sz="4" w:space="0" w:color="000000"/>
              <w:right w:val="single" w:sz="4" w:space="0" w:color="000000"/>
            </w:tcBorders>
          </w:tcPr>
          <w:p>
            <w:pPr/>
          </w:p>
        </w:tc>
        <w:tc>
          <w:tcPr>
            <w:tcW w:w="1438" w:type="dxa"/>
            <w:vMerge/>
            <w:tcBorders>
              <w:left w:val="single" w:sz="4" w:space="0" w:color="000000"/>
              <w:right w:val="single" w:sz="4" w:space="0" w:color="000000"/>
            </w:tcBorders>
          </w:tcPr>
          <w:p>
            <w:pP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上海二纺机股份有限公司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283" w:hRule="exact"/>
        </w:trPr>
        <w:tc>
          <w:tcPr>
            <w:tcW w:w="943" w:type="dxa"/>
            <w:vMerge/>
            <w:tcBorders>
              <w:left w:val="single" w:sz="4" w:space="0" w:color="000000"/>
              <w:bottom w:val="single" w:sz="4" w:space="0" w:color="000000"/>
              <w:right w:val="single" w:sz="4" w:space="0" w:color="000000"/>
            </w:tcBorders>
          </w:tcPr>
          <w:p>
            <w:pPr/>
          </w:p>
        </w:tc>
        <w:tc>
          <w:tcPr>
            <w:tcW w:w="1438" w:type="dxa"/>
            <w:vMerge/>
            <w:tcBorders>
              <w:left w:val="single" w:sz="4" w:space="0" w:color="000000"/>
              <w:bottom w:val="single" w:sz="4" w:space="0" w:color="000000"/>
              <w:right w:val="single" w:sz="4" w:space="0" w:color="000000"/>
            </w:tcBorders>
          </w:tcPr>
          <w:p>
            <w:pP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上海九百股份有限公司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r>
    </w:tbl>
    <w:p>
      <w:pPr>
        <w:spacing w:line="240" w:lineRule="auto" w:before="4"/>
        <w:rPr>
          <w:rFonts w:ascii="宋体" w:hAnsi="宋体" w:cs="宋体" w:eastAsia="宋体" w:hint="default"/>
          <w:sz w:val="20"/>
          <w:szCs w:val="20"/>
        </w:rPr>
      </w:pPr>
    </w:p>
    <w:p>
      <w:pPr>
        <w:pStyle w:val="BodyText"/>
        <w:spacing w:line="240" w:lineRule="auto" w:before="26"/>
        <w:ind w:left="400" w:right="166"/>
        <w:jc w:val="left"/>
      </w:pPr>
      <w:r>
        <w:rPr/>
        <w:t>（一）报告期内董事、监事、高级管理人员变动情况</w:t>
      </w:r>
    </w:p>
    <w:p>
      <w:pPr>
        <w:spacing w:after="0" w:line="240" w:lineRule="auto"/>
        <w:jc w:val="left"/>
        <w:sectPr>
          <w:pgSz w:w="11910" w:h="16840"/>
          <w:pgMar w:header="884" w:footer="1186" w:top="1140" w:bottom="1380" w:left="1640" w:right="0"/>
        </w:sectPr>
      </w:pPr>
    </w:p>
    <w:p>
      <w:pPr>
        <w:spacing w:line="240" w:lineRule="auto" w:before="6"/>
        <w:rPr>
          <w:rFonts w:ascii="宋体" w:hAnsi="宋体" w:cs="宋体" w:eastAsia="宋体" w:hint="default"/>
          <w:sz w:val="22"/>
          <w:szCs w:val="22"/>
        </w:rPr>
      </w:pPr>
    </w:p>
    <w:p>
      <w:pPr>
        <w:pStyle w:val="BodyText"/>
        <w:spacing w:line="357" w:lineRule="auto" w:before="26"/>
        <w:ind w:left="1067" w:right="1793" w:hanging="420"/>
        <w:jc w:val="both"/>
      </w:pPr>
      <w:r>
        <w:rPr>
          <w:rFonts w:ascii="宋体" w:hAnsi="宋体" w:cs="宋体" w:eastAsia="宋体" w:hint="default"/>
        </w:rPr>
        <w:t>1.</w:t>
      </w:r>
      <w:r>
        <w:rPr>
          <w:rFonts w:ascii="宋体" w:hAnsi="宋体" w:cs="宋体" w:eastAsia="宋体" w:hint="default"/>
          <w:spacing w:val="52"/>
        </w:rPr>
        <w:t> </w:t>
      </w:r>
      <w:r>
        <w:rPr>
          <w:rFonts w:ascii="宋体" w:hAnsi="宋体" w:cs="宋体" w:eastAsia="宋体" w:hint="default"/>
        </w:rPr>
        <w:t>2010</w:t>
      </w:r>
      <w:r>
        <w:rPr>
          <w:rFonts w:ascii="宋体" w:hAnsi="宋体" w:cs="宋体" w:eastAsia="宋体" w:hint="default"/>
          <w:spacing w:val="-44"/>
        </w:rPr>
        <w:t> </w:t>
      </w:r>
      <w:r>
        <w:rPr/>
        <w:t>年</w:t>
      </w:r>
      <w:r>
        <w:rPr>
          <w:spacing w:val="-44"/>
        </w:rPr>
        <w:t> </w:t>
      </w:r>
      <w:r>
        <w:rPr>
          <w:rFonts w:ascii="宋体" w:hAnsi="宋体" w:cs="宋体" w:eastAsia="宋体" w:hint="default"/>
        </w:rPr>
        <w:t>2</w:t>
      </w:r>
      <w:r>
        <w:rPr>
          <w:rFonts w:ascii="宋体" w:hAnsi="宋体" w:cs="宋体" w:eastAsia="宋体" w:hint="default"/>
          <w:spacing w:val="-44"/>
        </w:rPr>
        <w:t> </w:t>
      </w:r>
      <w:r>
        <w:rPr/>
        <w:t>月</w:t>
      </w:r>
      <w:r>
        <w:rPr>
          <w:spacing w:val="-43"/>
        </w:rPr>
        <w:t> </w:t>
      </w:r>
      <w:r>
        <w:rPr>
          <w:rFonts w:ascii="宋体" w:hAnsi="宋体" w:cs="宋体" w:eastAsia="宋体" w:hint="default"/>
        </w:rPr>
        <w:t>25</w:t>
      </w:r>
      <w:r>
        <w:rPr>
          <w:rFonts w:ascii="宋体" w:hAnsi="宋体" w:cs="宋体" w:eastAsia="宋体" w:hint="default"/>
          <w:spacing w:val="-44"/>
        </w:rPr>
        <w:t> </w:t>
      </w:r>
      <w:r>
        <w:rPr/>
        <w:t>日，公司创立大会选举范建震、陈迪清、邓辉、陈敏川 </w:t>
      </w:r>
      <w:r>
        <w:rPr>
          <w:rFonts w:ascii="宋体" w:hAnsi="宋体" w:cs="宋体" w:eastAsia="宋体" w:hint="default"/>
        </w:rPr>
        <w:t>(Tan Bien Chuan)</w:t>
      </w:r>
      <w:r>
        <w:rPr/>
        <w:t>、柯世锋为公司首届董事会成员，自选举日起任期</w:t>
      </w:r>
      <w:r>
        <w:rPr>
          <w:spacing w:val="17"/>
        </w:rPr>
        <w:t> </w:t>
      </w:r>
      <w:r>
        <w:rPr>
          <w:rFonts w:ascii="宋体" w:hAnsi="宋体" w:cs="宋体" w:eastAsia="宋体" w:hint="default"/>
        </w:rPr>
        <w:t>3 </w:t>
      </w:r>
      <w:r>
        <w:rPr/>
        <w:t>年；选举石胜利、邹秉灵为公司首届监事会中由股东代表出任的监事， 与由职工代表会议选举产生的职工监事石伟民共同组成第一届监事会， 自选举日起任期 </w:t>
      </w:r>
      <w:r>
        <w:rPr>
          <w:rFonts w:ascii="宋体" w:hAnsi="宋体" w:cs="宋体" w:eastAsia="宋体" w:hint="default"/>
        </w:rPr>
        <w:t>3</w:t>
      </w:r>
      <w:r>
        <w:rPr>
          <w:rFonts w:ascii="宋体" w:hAnsi="宋体" w:cs="宋体" w:eastAsia="宋体" w:hint="default"/>
          <w:spacing w:val="-60"/>
        </w:rPr>
        <w:t> </w:t>
      </w:r>
      <w:r>
        <w:rPr/>
        <w:t>年。</w:t>
      </w:r>
    </w:p>
    <w:p>
      <w:pPr>
        <w:pStyle w:val="BodyText"/>
        <w:spacing w:line="271" w:lineRule="exact"/>
        <w:ind w:left="1067" w:right="0" w:hanging="420"/>
        <w:jc w:val="both"/>
      </w:pPr>
      <w:r>
        <w:rPr>
          <w:rFonts w:ascii="宋体" w:hAnsi="宋体" w:cs="宋体" w:eastAsia="宋体" w:hint="default"/>
        </w:rPr>
        <w:t>2.</w:t>
      </w:r>
      <w:r>
        <w:rPr>
          <w:rFonts w:ascii="宋体" w:hAnsi="宋体" w:cs="宋体" w:eastAsia="宋体" w:hint="default"/>
          <w:spacing w:val="52"/>
        </w:rPr>
        <w:t> </w:t>
      </w:r>
      <w:r>
        <w:rPr>
          <w:rFonts w:ascii="宋体" w:hAnsi="宋体" w:cs="宋体" w:eastAsia="宋体" w:hint="default"/>
        </w:rPr>
        <w:t>2010</w:t>
      </w:r>
      <w:r>
        <w:rPr>
          <w:rFonts w:ascii="宋体" w:hAnsi="宋体" w:cs="宋体" w:eastAsia="宋体" w:hint="default"/>
          <w:spacing w:val="-44"/>
        </w:rPr>
        <w:t> </w:t>
      </w:r>
      <w:r>
        <w:rPr/>
        <w:t>年</w:t>
      </w:r>
      <w:r>
        <w:rPr>
          <w:spacing w:val="-44"/>
        </w:rPr>
        <w:t> </w:t>
      </w:r>
      <w:r>
        <w:rPr>
          <w:rFonts w:ascii="宋体" w:hAnsi="宋体" w:cs="宋体" w:eastAsia="宋体" w:hint="default"/>
        </w:rPr>
        <w:t>2</w:t>
      </w:r>
      <w:r>
        <w:rPr>
          <w:rFonts w:ascii="宋体" w:hAnsi="宋体" w:cs="宋体" w:eastAsia="宋体" w:hint="default"/>
          <w:spacing w:val="-44"/>
        </w:rPr>
        <w:t> </w:t>
      </w:r>
      <w:r>
        <w:rPr/>
        <w:t>月</w:t>
      </w:r>
      <w:r>
        <w:rPr>
          <w:spacing w:val="-43"/>
        </w:rPr>
        <w:t> </w:t>
      </w:r>
      <w:r>
        <w:rPr>
          <w:rFonts w:ascii="宋体" w:hAnsi="宋体" w:cs="宋体" w:eastAsia="宋体" w:hint="default"/>
        </w:rPr>
        <w:t>25</w:t>
      </w:r>
      <w:r>
        <w:rPr>
          <w:rFonts w:ascii="宋体" w:hAnsi="宋体" w:cs="宋体" w:eastAsia="宋体" w:hint="default"/>
          <w:spacing w:val="-44"/>
        </w:rPr>
        <w:t> </w:t>
      </w:r>
      <w:r>
        <w:rPr/>
        <w:t>日，公司召开第一届董事会第一次会议，会议选举范建</w:t>
      </w:r>
    </w:p>
    <w:p>
      <w:pPr>
        <w:pStyle w:val="BodyText"/>
        <w:spacing w:line="355" w:lineRule="auto" w:before="154"/>
        <w:ind w:left="1067" w:right="1796"/>
        <w:jc w:val="both"/>
      </w:pPr>
      <w:r>
        <w:rPr/>
        <w:t>震本公司的董事长；经董事长提名，董事会聘任陈迪清为公司总经理；</w:t>
      </w:r>
      <w:r>
        <w:rPr>
          <w:spacing w:val="-102"/>
        </w:rPr>
        <w:t> </w:t>
      </w:r>
      <w:r>
        <w:rPr>
          <w:spacing w:val="-102"/>
        </w:rPr>
      </w:r>
      <w:r>
        <w:rPr/>
        <w:t>经总经理提名，董事会聘任黄良之为财务总监。</w:t>
      </w:r>
    </w:p>
    <w:p>
      <w:pPr>
        <w:pStyle w:val="BodyText"/>
        <w:spacing w:line="357" w:lineRule="auto" w:before="118"/>
        <w:ind w:left="1067" w:right="1798" w:hanging="420"/>
        <w:jc w:val="both"/>
      </w:pPr>
      <w:r>
        <w:rPr>
          <w:rFonts w:ascii="宋体" w:hAnsi="宋体" w:cs="宋体" w:eastAsia="宋体" w:hint="default"/>
        </w:rPr>
        <w:t>3.</w:t>
      </w:r>
      <w:r>
        <w:rPr>
          <w:rFonts w:ascii="宋体" w:hAnsi="宋体" w:cs="宋体" w:eastAsia="宋体" w:hint="default"/>
          <w:spacing w:val="52"/>
        </w:rPr>
        <w:t> </w:t>
      </w:r>
      <w:r>
        <w:rPr>
          <w:rFonts w:ascii="宋体" w:hAnsi="宋体" w:cs="宋体" w:eastAsia="宋体" w:hint="default"/>
        </w:rPr>
        <w:t>2010</w:t>
      </w:r>
      <w:r>
        <w:rPr>
          <w:rFonts w:ascii="宋体" w:hAnsi="宋体" w:cs="宋体" w:eastAsia="宋体" w:hint="default"/>
          <w:spacing w:val="-44"/>
        </w:rPr>
        <w:t> </w:t>
      </w:r>
      <w:r>
        <w:rPr/>
        <w:t>年</w:t>
      </w:r>
      <w:r>
        <w:rPr>
          <w:spacing w:val="-44"/>
        </w:rPr>
        <w:t> </w:t>
      </w:r>
      <w:r>
        <w:rPr>
          <w:rFonts w:ascii="宋体" w:hAnsi="宋体" w:cs="宋体" w:eastAsia="宋体" w:hint="default"/>
        </w:rPr>
        <w:t>2</w:t>
      </w:r>
      <w:r>
        <w:rPr>
          <w:rFonts w:ascii="宋体" w:hAnsi="宋体" w:cs="宋体" w:eastAsia="宋体" w:hint="default"/>
          <w:spacing w:val="-44"/>
        </w:rPr>
        <w:t> </w:t>
      </w:r>
      <w:r>
        <w:rPr/>
        <w:t>月</w:t>
      </w:r>
      <w:r>
        <w:rPr>
          <w:spacing w:val="-43"/>
        </w:rPr>
        <w:t> </w:t>
      </w:r>
      <w:r>
        <w:rPr>
          <w:rFonts w:ascii="宋体" w:hAnsi="宋体" w:cs="宋体" w:eastAsia="宋体" w:hint="default"/>
        </w:rPr>
        <w:t>25</w:t>
      </w:r>
      <w:r>
        <w:rPr>
          <w:rFonts w:ascii="宋体" w:hAnsi="宋体" w:cs="宋体" w:eastAsia="宋体" w:hint="default"/>
          <w:spacing w:val="-44"/>
        </w:rPr>
        <w:t> </w:t>
      </w:r>
      <w:r>
        <w:rPr/>
        <w:t>日，公司召开第一届监事会第一次会议，选举石胜利为 监事会主席。</w:t>
      </w:r>
    </w:p>
    <w:p>
      <w:pPr>
        <w:pStyle w:val="BodyText"/>
        <w:spacing w:line="271" w:lineRule="exact"/>
        <w:ind w:left="1067" w:right="0" w:hanging="420"/>
        <w:jc w:val="both"/>
      </w:pPr>
      <w:r>
        <w:rPr>
          <w:rFonts w:ascii="宋体" w:hAnsi="宋体" w:cs="宋体" w:eastAsia="宋体" w:hint="default"/>
        </w:rPr>
        <w:t>4.</w:t>
      </w:r>
      <w:r>
        <w:rPr>
          <w:rFonts w:ascii="宋体" w:hAnsi="宋体" w:cs="宋体" w:eastAsia="宋体" w:hint="default"/>
          <w:spacing w:val="39"/>
        </w:rPr>
        <w:t> </w:t>
      </w:r>
      <w:r>
        <w:rPr>
          <w:rFonts w:ascii="宋体" w:hAnsi="宋体" w:cs="宋体" w:eastAsia="宋体" w:hint="default"/>
        </w:rPr>
        <w:t>2010</w:t>
      </w:r>
      <w:r>
        <w:rPr>
          <w:rFonts w:ascii="宋体" w:hAnsi="宋体" w:cs="宋体" w:eastAsia="宋体" w:hint="default"/>
          <w:spacing w:val="-65"/>
        </w:rPr>
        <w:t> </w:t>
      </w:r>
      <w:r>
        <w:rPr/>
        <w:t>年</w:t>
      </w:r>
      <w:r>
        <w:rPr>
          <w:spacing w:val="-65"/>
        </w:rPr>
        <w:t> </w:t>
      </w:r>
      <w:r>
        <w:rPr>
          <w:rFonts w:ascii="宋体" w:hAnsi="宋体" w:cs="宋体" w:eastAsia="宋体" w:hint="default"/>
        </w:rPr>
        <w:t>3</w:t>
      </w:r>
      <w:r>
        <w:rPr>
          <w:rFonts w:ascii="宋体" w:hAnsi="宋体" w:cs="宋体" w:eastAsia="宋体" w:hint="default"/>
          <w:spacing w:val="-65"/>
        </w:rPr>
        <w:t> </w:t>
      </w:r>
      <w:r>
        <w:rPr/>
        <w:t>月</w:t>
      </w:r>
      <w:r>
        <w:rPr>
          <w:spacing w:val="-65"/>
        </w:rPr>
        <w:t> </w:t>
      </w:r>
      <w:r>
        <w:rPr>
          <w:rFonts w:ascii="宋体" w:hAnsi="宋体" w:cs="宋体" w:eastAsia="宋体" w:hint="default"/>
        </w:rPr>
        <w:t>3</w:t>
      </w:r>
      <w:r>
        <w:rPr>
          <w:rFonts w:ascii="宋体" w:hAnsi="宋体" w:cs="宋体" w:eastAsia="宋体" w:hint="default"/>
          <w:spacing w:val="-65"/>
        </w:rPr>
        <w:t> </w:t>
      </w:r>
      <w:r>
        <w:rPr/>
        <w:t>日召开第一届董事会第二次会议，会议审议通过董事邓辉</w:t>
      </w:r>
    </w:p>
    <w:p>
      <w:pPr>
        <w:pStyle w:val="BodyText"/>
        <w:spacing w:line="357" w:lineRule="auto" w:before="151"/>
        <w:ind w:left="1067" w:right="1794"/>
        <w:jc w:val="both"/>
      </w:pPr>
      <w:r>
        <w:rPr/>
        <w:t>辞去公司董事职务，并提交股东大会审议；审议通过新增白树锋、陈靖</w:t>
      </w:r>
      <w:r>
        <w:rPr>
          <w:spacing w:val="-101"/>
        </w:rPr>
        <w:t> </w:t>
      </w:r>
      <w:r>
        <w:rPr>
          <w:spacing w:val="-101"/>
        </w:rPr>
      </w:r>
      <w:r>
        <w:rPr/>
        <w:t>丰和曹惠民为独立董事，并提交股东大会审议；审议通过聘任黄良之为</w:t>
      </w:r>
      <w:r>
        <w:rPr>
          <w:spacing w:val="-101"/>
        </w:rPr>
        <w:t> </w:t>
      </w:r>
      <w:r>
        <w:rPr>
          <w:spacing w:val="-101"/>
        </w:rPr>
      </w:r>
      <w:r>
        <w:rPr/>
        <w:t>公司董事会秘书</w:t>
      </w:r>
    </w:p>
    <w:p>
      <w:pPr>
        <w:pStyle w:val="BodyText"/>
        <w:spacing w:line="357" w:lineRule="auto" w:before="36"/>
        <w:ind w:left="1067" w:right="1793" w:hanging="420"/>
        <w:jc w:val="both"/>
      </w:pPr>
      <w:r>
        <w:rPr>
          <w:rFonts w:ascii="宋体" w:hAnsi="宋体" w:cs="宋体" w:eastAsia="宋体" w:hint="default"/>
        </w:rPr>
        <w:t>5. 2010 </w:t>
      </w:r>
      <w:r>
        <w:rPr/>
        <w:t>年 </w:t>
      </w:r>
      <w:r>
        <w:rPr>
          <w:rFonts w:ascii="宋体" w:hAnsi="宋体" w:cs="宋体" w:eastAsia="宋体" w:hint="default"/>
        </w:rPr>
        <w:t>3 </w:t>
      </w:r>
      <w:r>
        <w:rPr/>
        <w:t>月 </w:t>
      </w:r>
      <w:r>
        <w:rPr>
          <w:rFonts w:ascii="宋体" w:hAnsi="宋体" w:cs="宋体" w:eastAsia="宋体" w:hint="default"/>
        </w:rPr>
        <w:t>5 </w:t>
      </w:r>
      <w:r>
        <w:rPr>
          <w:spacing w:val="-12"/>
        </w:rPr>
        <w:t>日，公司 </w:t>
      </w:r>
      <w:r>
        <w:rPr>
          <w:rFonts w:ascii="宋体" w:hAnsi="宋体" w:cs="宋体" w:eastAsia="宋体" w:hint="default"/>
        </w:rPr>
        <w:t>2010</w:t>
      </w:r>
      <w:r>
        <w:rPr>
          <w:rFonts w:ascii="宋体" w:hAnsi="宋体" w:cs="宋体" w:eastAsia="宋体" w:hint="default"/>
          <w:spacing w:val="66"/>
        </w:rPr>
        <w:t> </w:t>
      </w:r>
      <w:r>
        <w:rPr>
          <w:spacing w:val="-3"/>
        </w:rPr>
        <w:t>年第二次临时股东大会通过决议，同意</w:t>
      </w:r>
      <w:r>
        <w:rPr/>
        <w:t> 邓辉辞去董事职务，并选举白树锋、陈靖丰和曹惠民为公司独立董事。 公司董事会成员由“范建震、陈迪清、邓辉、陈敏川、柯世锋”变更为 “范建震、陈迪清、陈敏川、柯世锋、白树锋、陈靖丰、曹惠民”。</w:t>
      </w:r>
    </w:p>
    <w:p>
      <w:pPr>
        <w:pStyle w:val="BodyText"/>
        <w:spacing w:line="357" w:lineRule="auto" w:before="115"/>
        <w:ind w:left="1067" w:right="1795" w:hanging="420"/>
        <w:jc w:val="both"/>
      </w:pPr>
      <w:r>
        <w:rPr>
          <w:rFonts w:ascii="宋体" w:hAnsi="宋体" w:cs="宋体" w:eastAsia="宋体" w:hint="default"/>
        </w:rPr>
        <w:t>6. 2010 </w:t>
      </w:r>
      <w:r>
        <w:rPr/>
        <w:t>年 </w:t>
      </w:r>
      <w:r>
        <w:rPr>
          <w:rFonts w:ascii="宋体" w:hAnsi="宋体" w:cs="宋体" w:eastAsia="宋体" w:hint="default"/>
        </w:rPr>
        <w:t>9 </w:t>
      </w:r>
      <w:r>
        <w:rPr/>
        <w:t>月 </w:t>
      </w:r>
      <w:r>
        <w:rPr>
          <w:rFonts w:ascii="宋体" w:hAnsi="宋体" w:cs="宋体" w:eastAsia="宋体" w:hint="default"/>
        </w:rPr>
        <w:t>8 </w:t>
      </w:r>
      <w:r>
        <w:rPr>
          <w:spacing w:val="-8"/>
        </w:rPr>
        <w:t>日，公司召开 </w:t>
      </w:r>
      <w:r>
        <w:rPr>
          <w:rFonts w:ascii="宋体" w:hAnsi="宋体" w:cs="宋体" w:eastAsia="宋体" w:hint="default"/>
        </w:rPr>
        <w:t>2010</w:t>
      </w:r>
      <w:r>
        <w:rPr>
          <w:rFonts w:ascii="宋体" w:hAnsi="宋体" w:cs="宋体" w:eastAsia="宋体" w:hint="default"/>
          <w:spacing w:val="71"/>
        </w:rPr>
        <w:t> </w:t>
      </w:r>
      <w:r>
        <w:rPr>
          <w:spacing w:val="-4"/>
        </w:rPr>
        <w:t>年第四次临时股东大会，通过白树</w:t>
      </w:r>
      <w:r>
        <w:rPr/>
        <w:t> 锋辞去独立董事和董事会提名刘维任独立董事的议案。公司董事会成员 由</w:t>
      </w:r>
      <w:r>
        <w:rPr>
          <w:spacing w:val="-10"/>
        </w:rPr>
        <w:t> </w:t>
      </w:r>
      <w:r>
        <w:rPr>
          <w:spacing w:val="-3"/>
        </w:rPr>
        <w:t>“范建震、陈迪清、陈敏川、柯世锋、白树锋、陈靖丰、曹惠民”变</w:t>
      </w:r>
      <w:r>
        <w:rPr/>
        <w:t> 更为“范建震、陈迪清、陈敏川、柯世锋、刘维、陈靖丰、曹惠民”。</w:t>
      </w:r>
    </w:p>
    <w:p>
      <w:pPr>
        <w:spacing w:line="240" w:lineRule="auto" w:before="6"/>
        <w:rPr>
          <w:rFonts w:ascii="宋体" w:hAnsi="宋体" w:cs="宋体" w:eastAsia="宋体" w:hint="default"/>
          <w:sz w:val="32"/>
          <w:szCs w:val="32"/>
        </w:rPr>
      </w:pPr>
    </w:p>
    <w:p>
      <w:pPr>
        <w:pStyle w:val="BodyText"/>
        <w:spacing w:line="240" w:lineRule="auto"/>
        <w:ind w:left="220" w:right="1791"/>
        <w:jc w:val="left"/>
      </w:pPr>
      <w:r>
        <w:rPr>
          <w:spacing w:val="-3"/>
        </w:rPr>
        <w:t>二、报告期内，公司核心技术团队和关键技术人员（非董事、监事、高级管理人</w:t>
      </w:r>
      <w:r>
        <w:rPr>
          <w:spacing w:val="-112"/>
        </w:rPr>
        <w:t> </w:t>
      </w:r>
      <w:r>
        <w:rPr>
          <w:spacing w:val="-112"/>
        </w:rPr>
      </w:r>
      <w:r>
        <w:rPr/>
        <w:t>员）未发生变动</w:t>
      </w:r>
    </w:p>
    <w:p>
      <w:pPr>
        <w:spacing w:line="240" w:lineRule="auto" w:before="9"/>
        <w:rPr>
          <w:rFonts w:ascii="宋体" w:hAnsi="宋体" w:cs="宋体" w:eastAsia="宋体" w:hint="default"/>
          <w:sz w:val="23"/>
          <w:szCs w:val="23"/>
        </w:rPr>
      </w:pPr>
    </w:p>
    <w:p>
      <w:pPr>
        <w:pStyle w:val="BodyText"/>
        <w:spacing w:line="313" w:lineRule="exact"/>
        <w:ind w:left="340" w:right="1663"/>
        <w:jc w:val="left"/>
      </w:pPr>
      <w:r>
        <w:rPr/>
        <w:t>三、公司员工情况</w:t>
      </w:r>
    </w:p>
    <w:p>
      <w:pPr>
        <w:pStyle w:val="BodyText"/>
        <w:spacing w:line="313" w:lineRule="exact"/>
        <w:ind w:left="460" w:right="1663"/>
        <w:jc w:val="left"/>
      </w:pPr>
      <w:r>
        <w:rPr/>
        <w:t>（一）专业结构、年龄结构〈按照招股书披露格式披露〉</w:t>
      </w:r>
    </w:p>
    <w:p>
      <w:pPr>
        <w:spacing w:line="240" w:lineRule="auto" w:before="9"/>
        <w:rPr>
          <w:rFonts w:ascii="宋体" w:hAnsi="宋体" w:cs="宋体" w:eastAsia="宋体" w:hint="default"/>
          <w:sz w:val="23"/>
          <w:szCs w:val="23"/>
        </w:rPr>
      </w:pPr>
    </w:p>
    <w:p>
      <w:pPr>
        <w:pStyle w:val="Heading2"/>
        <w:spacing w:line="240" w:lineRule="auto"/>
        <w:ind w:left="220" w:right="1663"/>
        <w:jc w:val="left"/>
        <w:rPr>
          <w:b w:val="0"/>
          <w:bCs w:val="0"/>
        </w:rPr>
      </w:pPr>
      <w:r>
        <w:rPr>
          <w:rFonts w:ascii="Times New Roman" w:hAnsi="Times New Roman" w:cs="Times New Roman" w:eastAsia="Times New Roman" w:hint="default"/>
        </w:rPr>
        <w:t>1</w:t>
      </w:r>
      <w:r>
        <w:rPr/>
        <w:t>、员工人数及变化情况</w:t>
      </w:r>
      <w:r>
        <w:rPr>
          <w:b w:val="0"/>
          <w:bCs w:val="0"/>
        </w:rPr>
      </w:r>
    </w:p>
    <w:p>
      <w:pPr>
        <w:spacing w:line="240" w:lineRule="auto" w:before="4"/>
        <w:rPr>
          <w:rFonts w:ascii="宋体" w:hAnsi="宋体" w:cs="宋体" w:eastAsia="宋体" w:hint="default"/>
          <w:b/>
          <w:bCs/>
          <w:sz w:val="13"/>
          <w:szCs w:val="13"/>
        </w:rPr>
      </w:pPr>
    </w:p>
    <w:tbl>
      <w:tblPr>
        <w:tblW w:w="0" w:type="auto"/>
        <w:jc w:val="left"/>
        <w:tblInd w:w="107" w:type="dxa"/>
        <w:tblLayout w:type="fixed"/>
        <w:tblCellMar>
          <w:top w:w="0" w:type="dxa"/>
          <w:left w:w="0" w:type="dxa"/>
          <w:bottom w:w="0" w:type="dxa"/>
          <w:right w:w="0" w:type="dxa"/>
        </w:tblCellMar>
        <w:tblLook w:val="01E0"/>
      </w:tblPr>
      <w:tblGrid>
        <w:gridCol w:w="1567"/>
        <w:gridCol w:w="1741"/>
        <w:gridCol w:w="1738"/>
        <w:gridCol w:w="1740"/>
        <w:gridCol w:w="1738"/>
      </w:tblGrid>
      <w:tr>
        <w:trPr>
          <w:trHeight w:val="341"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时间</w:t>
            </w:r>
            <w:r>
              <w:rPr>
                <w:rFonts w:ascii="宋体" w:hAnsi="宋体" w:cs="宋体" w:eastAsia="宋体" w:hint="default"/>
                <w:sz w:val="21"/>
                <w:szCs w:val="21"/>
              </w:rPr>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b/>
                <w:sz w:val="21"/>
              </w:rPr>
              <w:t>2010.12.31</w:t>
            </w:r>
            <w:r>
              <w:rPr>
                <w:rFonts w:ascii="Times New Roman"/>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b/>
                <w:sz w:val="21"/>
              </w:rPr>
              <w:t>2009.12.31</w:t>
            </w:r>
            <w:r>
              <w:rPr>
                <w:rFonts w:ascii="Times New Roman"/>
                <w:sz w:val="21"/>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b/>
                <w:sz w:val="21"/>
              </w:rPr>
              <w:t>2008.12.31</w:t>
            </w:r>
            <w:r>
              <w:rPr>
                <w:rFonts w:ascii="Times New Roman"/>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b/>
                <w:sz w:val="21"/>
              </w:rPr>
              <w:t>2007.12.31</w:t>
            </w:r>
            <w:r>
              <w:rPr>
                <w:rFonts w:ascii="Times New Roman"/>
                <w:sz w:val="21"/>
              </w:rPr>
            </w:r>
          </w:p>
        </w:tc>
      </w:tr>
      <w:tr>
        <w:trPr>
          <w:trHeight w:val="341"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6"/>
              <w:jc w:val="left"/>
              <w:rPr>
                <w:rFonts w:ascii="宋体" w:hAnsi="宋体" w:cs="宋体" w:eastAsia="宋体" w:hint="default"/>
                <w:sz w:val="21"/>
                <w:szCs w:val="21"/>
              </w:rPr>
            </w:pPr>
            <w:r>
              <w:rPr>
                <w:rFonts w:ascii="宋体" w:hAnsi="宋体" w:cs="宋体" w:eastAsia="宋体" w:hint="default"/>
                <w:spacing w:val="-3"/>
                <w:sz w:val="21"/>
                <w:szCs w:val="21"/>
              </w:rPr>
              <w:t>员工人数（人）</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Times New Roman" w:hAnsi="Times New Roman" w:cs="Times New Roman" w:eastAsia="Times New Roman" w:hint="default"/>
                <w:sz w:val="21"/>
                <w:szCs w:val="21"/>
              </w:rPr>
            </w:pPr>
            <w:r>
              <w:rPr>
                <w:rFonts w:ascii="Times New Roman"/>
                <w:sz w:val="21"/>
              </w:rPr>
              <w:t>1196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1023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Times New Roman" w:hAnsi="Times New Roman" w:cs="Times New Roman" w:eastAsia="Times New Roman" w:hint="default"/>
                <w:sz w:val="21"/>
                <w:szCs w:val="21"/>
              </w:rPr>
            </w:pPr>
            <w:r>
              <w:rPr>
                <w:rFonts w:ascii="Times New Roman"/>
                <w:sz w:val="21"/>
              </w:rPr>
              <w:t>1070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788</w:t>
            </w:r>
          </w:p>
        </w:tc>
      </w:tr>
    </w:tbl>
    <w:p>
      <w:pPr>
        <w:spacing w:after="0" w:line="240" w:lineRule="auto"/>
        <w:jc w:val="center"/>
        <w:rPr>
          <w:rFonts w:ascii="Times New Roman" w:hAnsi="Times New Roman" w:cs="Times New Roman" w:eastAsia="Times New Roman" w:hint="default"/>
          <w:sz w:val="21"/>
          <w:szCs w:val="21"/>
        </w:rPr>
        <w:sectPr>
          <w:pgSz w:w="11910" w:h="16840"/>
          <w:pgMar w:header="884" w:footer="1186" w:top="1140" w:bottom="1380" w:left="1580" w:right="0"/>
        </w:sectPr>
      </w:pPr>
    </w:p>
    <w:p>
      <w:pPr>
        <w:spacing w:line="240" w:lineRule="auto" w:before="5"/>
        <w:rPr>
          <w:rFonts w:ascii="宋体" w:hAnsi="宋体" w:cs="宋体" w:eastAsia="宋体" w:hint="default"/>
          <w:b/>
          <w:bCs/>
          <w:sz w:val="16"/>
          <w:szCs w:val="16"/>
        </w:rPr>
      </w:pPr>
    </w:p>
    <w:p>
      <w:pPr>
        <w:pStyle w:val="Heading2"/>
        <w:spacing w:line="240" w:lineRule="auto" w:before="26"/>
        <w:ind w:left="460" w:right="1663"/>
        <w:jc w:val="left"/>
        <w:rPr>
          <w:b w:val="0"/>
          <w:bCs w:val="0"/>
        </w:rPr>
      </w:pPr>
      <w:r>
        <w:rPr>
          <w:rFonts w:ascii="Times New Roman" w:hAnsi="Times New Roman" w:cs="Times New Roman" w:eastAsia="Times New Roman" w:hint="default"/>
        </w:rPr>
        <w:t>2</w:t>
      </w:r>
      <w:r>
        <w:rPr/>
        <w:t>、员工专业结构（截至</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日在册员工）</w:t>
      </w:r>
      <w:r>
        <w:rPr>
          <w:b w:val="0"/>
          <w:bCs w:val="0"/>
        </w:rPr>
      </w:r>
    </w:p>
    <w:p>
      <w:pPr>
        <w:spacing w:line="240" w:lineRule="auto" w:before="6"/>
        <w:rPr>
          <w:rFonts w:ascii="宋体" w:hAnsi="宋体" w:cs="宋体" w:eastAsia="宋体" w:hint="default"/>
          <w:b/>
          <w:bCs/>
          <w:sz w:val="13"/>
          <w:szCs w:val="13"/>
        </w:rPr>
      </w:pPr>
    </w:p>
    <w:tbl>
      <w:tblPr>
        <w:tblW w:w="0" w:type="auto"/>
        <w:jc w:val="left"/>
        <w:tblInd w:w="107" w:type="dxa"/>
        <w:tblLayout w:type="fixed"/>
        <w:tblCellMar>
          <w:top w:w="0" w:type="dxa"/>
          <w:left w:w="0" w:type="dxa"/>
          <w:bottom w:w="0" w:type="dxa"/>
          <w:right w:w="0" w:type="dxa"/>
        </w:tblCellMar>
        <w:tblLook w:val="01E0"/>
      </w:tblPr>
      <w:tblGrid>
        <w:gridCol w:w="2307"/>
        <w:gridCol w:w="1387"/>
        <w:gridCol w:w="4830"/>
      </w:tblGrid>
      <w:tr>
        <w:trPr>
          <w:trHeight w:val="338"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部门分工</w:t>
            </w:r>
            <w:r>
              <w:rPr>
                <w:rFonts w:ascii="宋体" w:hAnsi="宋体" w:cs="宋体" w:eastAsia="宋体" w:hint="default"/>
                <w:sz w:val="21"/>
                <w:szCs w:val="21"/>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占员工总数比例（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26"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12</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Times New Roman" w:hAnsi="Times New Roman" w:cs="Times New Roman" w:eastAsia="Times New Roman" w:hint="default"/>
                <w:sz w:val="21"/>
                <w:szCs w:val="21"/>
              </w:rPr>
            </w:pPr>
            <w:r>
              <w:rPr>
                <w:rFonts w:ascii="Times New Roman"/>
                <w:sz w:val="21"/>
              </w:rPr>
              <w:t>1.00%</w:t>
            </w:r>
          </w:p>
        </w:tc>
      </w:tr>
      <w:tr>
        <w:trPr>
          <w:trHeight w:val="324"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1139</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95.23%</w:t>
            </w:r>
          </w:p>
        </w:tc>
      </w:tr>
      <w:tr>
        <w:trPr>
          <w:trHeight w:val="324"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29</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2.42%</w:t>
            </w:r>
          </w:p>
        </w:tc>
      </w:tr>
      <w:tr>
        <w:trPr>
          <w:trHeight w:val="326"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6</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Times New Roman" w:hAnsi="Times New Roman" w:cs="Times New Roman" w:eastAsia="Times New Roman" w:hint="default"/>
                <w:sz w:val="21"/>
                <w:szCs w:val="21"/>
              </w:rPr>
            </w:pPr>
            <w:r>
              <w:rPr>
                <w:rFonts w:ascii="Times New Roman"/>
                <w:sz w:val="21"/>
              </w:rPr>
              <w:t>0.51%</w:t>
            </w:r>
          </w:p>
        </w:tc>
      </w:tr>
      <w:tr>
        <w:trPr>
          <w:trHeight w:val="324"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人事行政</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10</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0.84%</w:t>
            </w:r>
          </w:p>
        </w:tc>
      </w:tr>
      <w:tr>
        <w:trPr>
          <w:trHeight w:val="341"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b/>
                <w:sz w:val="21"/>
              </w:rPr>
              <w:t>1196</w:t>
            </w:r>
            <w:r>
              <w:rPr>
                <w:rFonts w:ascii="Times New Roman"/>
                <w:sz w:val="21"/>
              </w:rPr>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bl>
    <w:p>
      <w:pPr>
        <w:pStyle w:val="Heading2"/>
        <w:spacing w:line="292" w:lineRule="exact"/>
        <w:ind w:left="686" w:right="1663"/>
        <w:jc w:val="left"/>
        <w:rPr>
          <w:b w:val="0"/>
          <w:bCs w:val="0"/>
        </w:rPr>
      </w:pPr>
      <w:r>
        <w:rPr>
          <w:rFonts w:ascii="Times New Roman" w:hAnsi="Times New Roman" w:cs="Times New Roman" w:eastAsia="Times New Roman" w:hint="default"/>
        </w:rPr>
        <w:t>3</w:t>
      </w:r>
      <w:r>
        <w:rPr/>
        <w:t>、员工受教育程度（截至</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日在册员工）</w:t>
      </w:r>
      <w:r>
        <w:rPr>
          <w:b w:val="0"/>
          <w:bCs w:val="0"/>
        </w:rPr>
      </w:r>
    </w:p>
    <w:p>
      <w:pPr>
        <w:spacing w:line="240" w:lineRule="auto" w:before="6"/>
        <w:rPr>
          <w:rFonts w:ascii="宋体" w:hAnsi="宋体" w:cs="宋体" w:eastAsia="宋体" w:hint="default"/>
          <w:b/>
          <w:bCs/>
          <w:sz w:val="13"/>
          <w:szCs w:val="13"/>
        </w:rPr>
      </w:pPr>
    </w:p>
    <w:tbl>
      <w:tblPr>
        <w:tblW w:w="0" w:type="auto"/>
        <w:jc w:val="left"/>
        <w:tblInd w:w="107" w:type="dxa"/>
        <w:tblLayout w:type="fixed"/>
        <w:tblCellMar>
          <w:top w:w="0" w:type="dxa"/>
          <w:left w:w="0" w:type="dxa"/>
          <w:bottom w:w="0" w:type="dxa"/>
          <w:right w:w="0" w:type="dxa"/>
        </w:tblCellMar>
        <w:tblLook w:val="01E0"/>
      </w:tblPr>
      <w:tblGrid>
        <w:gridCol w:w="2624"/>
        <w:gridCol w:w="1318"/>
        <w:gridCol w:w="4583"/>
      </w:tblGrid>
      <w:tr>
        <w:trPr>
          <w:trHeight w:val="338"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受教育程度</w:t>
            </w:r>
            <w:r>
              <w:rPr>
                <w:rFonts w:ascii="宋体" w:hAnsi="宋体" w:cs="宋体" w:eastAsia="宋体" w:hint="default"/>
                <w:sz w:val="21"/>
                <w:szCs w:val="21"/>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0"/>
              <w:jc w:val="center"/>
              <w:rPr>
                <w:rFonts w:ascii="宋体" w:hAnsi="宋体" w:cs="宋体" w:eastAsia="宋体" w:hint="default"/>
                <w:sz w:val="21"/>
                <w:szCs w:val="21"/>
              </w:rPr>
            </w:pPr>
            <w:r>
              <w:rPr>
                <w:rFonts w:ascii="宋体" w:hAnsi="宋体" w:cs="宋体" w:eastAsia="宋体" w:hint="default"/>
                <w:b/>
                <w:bCs/>
                <w:sz w:val="21"/>
                <w:szCs w:val="21"/>
              </w:rPr>
              <w:t>占员工总数比例（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27"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硕士以上</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124</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10.36%</w:t>
            </w:r>
          </w:p>
        </w:tc>
      </w:tr>
      <w:tr>
        <w:trPr>
          <w:trHeight w:val="324"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大学本科</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911</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76.17%</w:t>
            </w:r>
          </w:p>
        </w:tc>
      </w:tr>
      <w:tr>
        <w:trPr>
          <w:trHeight w:val="326"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121</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10.12%</w:t>
            </w:r>
          </w:p>
        </w:tc>
      </w:tr>
      <w:tr>
        <w:trPr>
          <w:trHeight w:val="324"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40</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3.34%</w:t>
            </w:r>
          </w:p>
        </w:tc>
      </w:tr>
      <w:tr>
        <w:trPr>
          <w:trHeight w:val="341"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b/>
                <w:sz w:val="21"/>
              </w:rPr>
              <w:t>1196</w:t>
            </w:r>
            <w:r>
              <w:rPr>
                <w:rFonts w:ascii="Times New Roman"/>
                <w:sz w:val="21"/>
              </w:rPr>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bl>
    <w:p>
      <w:pPr>
        <w:pStyle w:val="Heading2"/>
        <w:spacing w:line="292" w:lineRule="exact"/>
        <w:ind w:left="700" w:right="1663"/>
        <w:jc w:val="left"/>
        <w:rPr>
          <w:b w:val="0"/>
          <w:bCs w:val="0"/>
        </w:rPr>
      </w:pPr>
      <w:r>
        <w:rPr>
          <w:rFonts w:ascii="Times New Roman" w:hAnsi="Times New Roman" w:cs="Times New Roman" w:eastAsia="Times New Roman" w:hint="default"/>
        </w:rPr>
        <w:t>4</w:t>
      </w:r>
      <w:r>
        <w:rPr/>
        <w:t>、员工年龄分布（截至</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日在册员工）</w:t>
      </w:r>
      <w:r>
        <w:rPr>
          <w:b w:val="0"/>
          <w:bCs w:val="0"/>
        </w:rPr>
      </w:r>
    </w:p>
    <w:p>
      <w:pPr>
        <w:spacing w:line="240" w:lineRule="auto" w:before="4"/>
        <w:rPr>
          <w:rFonts w:ascii="宋体" w:hAnsi="宋体" w:cs="宋体" w:eastAsia="宋体" w:hint="default"/>
          <w:b/>
          <w:bCs/>
          <w:sz w:val="13"/>
          <w:szCs w:val="13"/>
        </w:rPr>
      </w:pPr>
    </w:p>
    <w:tbl>
      <w:tblPr>
        <w:tblW w:w="0" w:type="auto"/>
        <w:jc w:val="left"/>
        <w:tblInd w:w="107" w:type="dxa"/>
        <w:tblLayout w:type="fixed"/>
        <w:tblCellMar>
          <w:top w:w="0" w:type="dxa"/>
          <w:left w:w="0" w:type="dxa"/>
          <w:bottom w:w="0" w:type="dxa"/>
          <w:right w:w="0" w:type="dxa"/>
        </w:tblCellMar>
        <w:tblLook w:val="01E0"/>
      </w:tblPr>
      <w:tblGrid>
        <w:gridCol w:w="2384"/>
        <w:gridCol w:w="1370"/>
        <w:gridCol w:w="4770"/>
      </w:tblGrid>
      <w:tr>
        <w:trPr>
          <w:trHeight w:val="341" w:hRule="exact"/>
        </w:trPr>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年龄区间</w:t>
            </w:r>
            <w:r>
              <w:rPr>
                <w:rFonts w:ascii="宋体" w:hAnsi="宋体" w:cs="宋体" w:eastAsia="宋体" w:hint="default"/>
                <w:sz w:val="21"/>
                <w:szCs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0"/>
              <w:jc w:val="center"/>
              <w:rPr>
                <w:rFonts w:ascii="宋体" w:hAnsi="宋体" w:cs="宋体" w:eastAsia="宋体" w:hint="default"/>
                <w:sz w:val="21"/>
                <w:szCs w:val="21"/>
              </w:rPr>
            </w:pPr>
            <w:r>
              <w:rPr>
                <w:rFonts w:ascii="宋体" w:hAnsi="宋体" w:cs="宋体" w:eastAsia="宋体" w:hint="default"/>
                <w:b/>
                <w:bCs/>
                <w:sz w:val="21"/>
                <w:szCs w:val="21"/>
              </w:rPr>
              <w:t>占员工总数比例（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24" w:hRule="exact"/>
        </w:trPr>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岁以下</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399</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33.36%</w:t>
            </w:r>
          </w:p>
        </w:tc>
      </w:tr>
      <w:tr>
        <w:trPr>
          <w:trHeight w:val="326" w:hRule="exact"/>
        </w:trPr>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宋体" w:hAnsi="宋体" w:cs="宋体" w:eastAsia="宋体" w:hint="default"/>
                <w:sz w:val="21"/>
                <w:szCs w:val="21"/>
              </w:rPr>
              <w:t>～</w:t>
            </w:r>
            <w:r>
              <w:rPr>
                <w:rFonts w:ascii="Times New Roman" w:hAnsi="Times New Roman" w:cs="Times New Roman" w:eastAsia="Times New Roman" w:hint="default"/>
                <w:sz w:val="21"/>
                <w:szCs w:val="21"/>
              </w:rPr>
              <w:t>35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岁</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696</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58.19%</w:t>
            </w:r>
          </w:p>
        </w:tc>
      </w:tr>
      <w:tr>
        <w:trPr>
          <w:trHeight w:val="324" w:hRule="exact"/>
        </w:trPr>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35</w:t>
            </w:r>
            <w:r>
              <w:rPr>
                <w:rFonts w:ascii="宋体" w:hAnsi="宋体" w:cs="宋体" w:eastAsia="宋体" w:hint="default"/>
                <w:sz w:val="21"/>
                <w:szCs w:val="21"/>
              </w:rPr>
              <w:t>～</w:t>
            </w: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岁</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89</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7.44%</w:t>
            </w:r>
          </w:p>
        </w:tc>
      </w:tr>
      <w:tr>
        <w:trPr>
          <w:trHeight w:val="326" w:hRule="exact"/>
        </w:trPr>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岁以上</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12</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1.00%</w:t>
            </w:r>
          </w:p>
        </w:tc>
      </w:tr>
      <w:tr>
        <w:trPr>
          <w:trHeight w:val="341" w:hRule="exact"/>
        </w:trPr>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 w:right="0"/>
              <w:jc w:val="center"/>
              <w:rPr>
                <w:rFonts w:ascii="Times New Roman" w:hAnsi="Times New Roman" w:cs="Times New Roman" w:eastAsia="Times New Roman" w:hint="default"/>
                <w:sz w:val="21"/>
                <w:szCs w:val="21"/>
              </w:rPr>
            </w:pPr>
            <w:r>
              <w:rPr>
                <w:rFonts w:ascii="Times New Roman"/>
                <w:b/>
                <w:sz w:val="21"/>
              </w:rPr>
              <w:t>1196</w:t>
            </w:r>
            <w:r>
              <w:rPr>
                <w:rFonts w:ascii="Times New Roman"/>
                <w:sz w:val="21"/>
              </w:rPr>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 w:right="0"/>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bl>
    <w:p>
      <w:pPr>
        <w:spacing w:line="240" w:lineRule="auto" w:before="10"/>
        <w:rPr>
          <w:rFonts w:ascii="宋体" w:hAnsi="宋体" w:cs="宋体" w:eastAsia="宋体" w:hint="default"/>
          <w:b/>
          <w:bCs/>
          <w:sz w:val="18"/>
          <w:szCs w:val="18"/>
        </w:rPr>
      </w:pPr>
    </w:p>
    <w:p>
      <w:pPr>
        <w:pStyle w:val="BodyText"/>
        <w:spacing w:line="240" w:lineRule="auto" w:before="26"/>
        <w:ind w:left="445" w:right="1663"/>
        <w:jc w:val="left"/>
      </w:pPr>
      <w:r>
        <w:rPr/>
        <w:t>（二）截至</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日，公司没有需承担费用的离退休员工</w:t>
      </w:r>
    </w:p>
    <w:p>
      <w:pPr>
        <w:spacing w:after="0" w:line="240" w:lineRule="auto"/>
        <w:jc w:val="left"/>
        <w:sectPr>
          <w:pgSz w:w="11910" w:h="16840"/>
          <w:pgMar w:header="884" w:footer="1186" w:top="1140" w:bottom="1380" w:left="1580" w:right="0"/>
        </w:sectPr>
      </w:pPr>
    </w:p>
    <w:p>
      <w:pPr>
        <w:spacing w:line="240" w:lineRule="auto" w:before="8"/>
        <w:rPr>
          <w:rFonts w:ascii="宋体" w:hAnsi="宋体" w:cs="宋体" w:eastAsia="宋体" w:hint="default"/>
          <w:sz w:val="29"/>
          <w:szCs w:val="29"/>
        </w:rPr>
      </w:pPr>
    </w:p>
    <w:p>
      <w:pPr>
        <w:pStyle w:val="Heading1"/>
        <w:spacing w:line="460" w:lineRule="exact"/>
        <w:ind w:left="2577" w:right="4190"/>
        <w:jc w:val="left"/>
        <w:rPr>
          <w:b w:val="0"/>
          <w:bCs w:val="0"/>
        </w:rPr>
      </w:pPr>
      <w:bookmarkStart w:name="_TOC_250001" w:id="7"/>
      <w:r>
        <w:rPr/>
        <w:t>第七节</w:t>
      </w:r>
      <w:r>
        <w:rPr>
          <w:spacing w:val="-2"/>
        </w:rPr>
        <w:t> </w:t>
      </w:r>
      <w:r>
        <w:rPr/>
        <w:t>公司治理结构</w:t>
      </w:r>
      <w:bookmarkEnd w:id="7"/>
      <w:r>
        <w:rPr>
          <w:b w:val="0"/>
          <w:bCs w:val="0"/>
        </w:rPr>
      </w:r>
    </w:p>
    <w:p>
      <w:pPr>
        <w:spacing w:line="240" w:lineRule="auto" w:before="1"/>
        <w:rPr>
          <w:rFonts w:ascii="宋体" w:hAnsi="宋体" w:cs="宋体" w:eastAsia="宋体" w:hint="default"/>
          <w:b/>
          <w:bCs/>
          <w:sz w:val="37"/>
          <w:szCs w:val="37"/>
        </w:rPr>
      </w:pPr>
    </w:p>
    <w:p>
      <w:pPr>
        <w:pStyle w:val="BodyText"/>
        <w:tabs>
          <w:tab w:pos="1400" w:val="left" w:leader="none"/>
        </w:tabs>
        <w:spacing w:line="357" w:lineRule="auto"/>
        <w:ind w:left="620" w:right="1797" w:hanging="60"/>
        <w:jc w:val="left"/>
      </w:pPr>
      <w:r>
        <w:rPr/>
        <w:t>一、</w:t>
        <w:tab/>
        <w:t>公司治理的情况 </w:t>
      </w:r>
      <w:r>
        <w:rPr>
          <w:spacing w:val="-3"/>
        </w:rPr>
        <w:t>公司严格按照《公司法》、《证券法》、《上市公司治理准则》、《深圳证</w:t>
      </w:r>
    </w:p>
    <w:p>
      <w:pPr>
        <w:pStyle w:val="BodyText"/>
        <w:spacing w:line="357" w:lineRule="auto" w:before="36"/>
        <w:ind w:right="1686"/>
        <w:jc w:val="left"/>
      </w:pPr>
      <w:r>
        <w:rPr>
          <w:spacing w:val="-3"/>
        </w:rPr>
        <w:t>券交易所创业板股票上市规则》、《深圳证券交易所创业板上市公司规范运作指</w:t>
      </w:r>
      <w:r>
        <w:rPr>
          <w:spacing w:val="-110"/>
        </w:rPr>
        <w:t> </w:t>
      </w:r>
      <w:r>
        <w:rPr>
          <w:spacing w:val="-110"/>
        </w:rPr>
      </w:r>
      <w:r>
        <w:rPr>
          <w:spacing w:val="-3"/>
        </w:rPr>
        <w:t>引》和中国证监会有关法律法规的要求，及时制定或修订了《公司章程》、《股</w:t>
      </w:r>
      <w:r>
        <w:rPr>
          <w:spacing w:val="-111"/>
        </w:rPr>
        <w:t> </w:t>
      </w:r>
      <w:r>
        <w:rPr>
          <w:spacing w:val="-111"/>
        </w:rPr>
      </w:r>
      <w:r>
        <w:rPr>
          <w:spacing w:val="-3"/>
        </w:rPr>
        <w:t>东大会议事规则》、《董事会议事规则》、《监事会议事规则》、《总经理工作</w:t>
      </w:r>
      <w:r>
        <w:rPr>
          <w:spacing w:val="-114"/>
        </w:rPr>
        <w:t> </w:t>
      </w:r>
      <w:r>
        <w:rPr>
          <w:spacing w:val="-114"/>
        </w:rPr>
      </w:r>
      <w:r>
        <w:rPr>
          <w:spacing w:val="-3"/>
        </w:rPr>
        <w:t>细则》、《关联交易决策制度》、《募集资金使用管理办法》、《董事会秘书工</w:t>
      </w:r>
      <w:r>
        <w:rPr>
          <w:spacing w:val="-113"/>
        </w:rPr>
        <w:t> </w:t>
      </w:r>
      <w:r>
        <w:rPr>
          <w:spacing w:val="-113"/>
        </w:rPr>
      </w:r>
      <w:r>
        <w:rPr>
          <w:spacing w:val="-3"/>
        </w:rPr>
        <w:t>作细则》、《独立董事议事规则》、《信息披露管理制度》、《董事会专门委员</w:t>
      </w:r>
      <w:r>
        <w:rPr>
          <w:spacing w:val="-114"/>
        </w:rPr>
        <w:t> </w:t>
      </w:r>
      <w:r>
        <w:rPr>
          <w:spacing w:val="-114"/>
        </w:rPr>
      </w:r>
      <w:r>
        <w:rPr/>
        <w:t>会议事规则》等规章制度；不断完善公司法人治理结构，进一步规范公司运作， </w:t>
      </w:r>
      <w:r>
        <w:rPr>
          <w:spacing w:val="-3"/>
        </w:rPr>
        <w:t>提高公司治理水平。截至报告期末，公司治理实际情况符合中国证监会发布的有</w:t>
      </w:r>
      <w:r>
        <w:rPr>
          <w:spacing w:val="-111"/>
        </w:rPr>
        <w:t> </w:t>
      </w:r>
      <w:r>
        <w:rPr>
          <w:spacing w:val="-111"/>
        </w:rPr>
      </w:r>
      <w:r>
        <w:rPr/>
        <w:t>关上市公司治理的规范性文件。</w:t>
      </w:r>
    </w:p>
    <w:p>
      <w:pPr>
        <w:pStyle w:val="BodyText"/>
        <w:spacing w:line="357" w:lineRule="auto" w:before="36"/>
        <w:ind w:left="620" w:right="0"/>
        <w:jc w:val="left"/>
      </w:pPr>
      <w:r>
        <w:rPr>
          <w:rFonts w:ascii="宋体" w:hAnsi="宋体" w:cs="宋体" w:eastAsia="宋体" w:hint="default"/>
        </w:rPr>
        <w:t>1</w:t>
      </w:r>
      <w:r>
        <w:rPr/>
        <w:t>、关于股东与股东大会 </w:t>
      </w:r>
      <w:r>
        <w:rPr>
          <w:spacing w:val="-4"/>
        </w:rPr>
        <w:t>公司严格按照《公司章程》和《股东大会议事规则》的要求，规范股东大会</w:t>
      </w:r>
    </w:p>
    <w:p>
      <w:pPr>
        <w:pStyle w:val="BodyText"/>
        <w:spacing w:line="357" w:lineRule="auto" w:before="36"/>
        <w:ind w:right="1797"/>
        <w:jc w:val="both"/>
      </w:pPr>
      <w:r>
        <w:rPr>
          <w:spacing w:val="-3"/>
        </w:rPr>
        <w:t>的召集、召开和议事程序，能够平等对待所有的股东，确保股东能充分行使自己</w:t>
      </w:r>
      <w:r>
        <w:rPr>
          <w:spacing w:val="-111"/>
        </w:rPr>
        <w:t> </w:t>
      </w:r>
      <w:r>
        <w:rPr>
          <w:spacing w:val="-111"/>
        </w:rPr>
      </w:r>
      <w:r>
        <w:rPr/>
        <w:t>的权利。</w:t>
      </w:r>
    </w:p>
    <w:p>
      <w:pPr>
        <w:pStyle w:val="BodyText"/>
        <w:spacing w:line="357" w:lineRule="auto" w:before="36"/>
        <w:ind w:left="620" w:right="1785"/>
        <w:jc w:val="left"/>
      </w:pPr>
      <w:r>
        <w:rPr>
          <w:rFonts w:ascii="宋体" w:hAnsi="宋体" w:cs="宋体" w:eastAsia="宋体" w:hint="default"/>
        </w:rPr>
        <w:t>2</w:t>
      </w:r>
      <w:r>
        <w:rPr/>
        <w:t>、关于公司与实际控制人 </w:t>
      </w:r>
      <w:r>
        <w:rPr>
          <w:spacing w:val="-3"/>
        </w:rPr>
        <w:t>公司实际控制人行为规范，依法行使其权力并承担相应义务，没有超越股东</w:t>
      </w:r>
    </w:p>
    <w:p>
      <w:pPr>
        <w:pStyle w:val="BodyText"/>
        <w:spacing w:line="357" w:lineRule="auto" w:before="36"/>
        <w:ind w:right="1798"/>
        <w:jc w:val="both"/>
      </w:pPr>
      <w:r>
        <w:rPr>
          <w:spacing w:val="-3"/>
        </w:rPr>
        <w:t>大会、董事会直接或间接干预公司的决策和经营活动。同时，公司具有独立的业</w:t>
      </w:r>
      <w:r>
        <w:rPr>
          <w:spacing w:val="-111"/>
        </w:rPr>
        <w:t> </w:t>
      </w:r>
      <w:r>
        <w:rPr>
          <w:spacing w:val="-111"/>
        </w:rPr>
      </w:r>
      <w:r>
        <w:rPr>
          <w:spacing w:val="-3"/>
        </w:rPr>
        <w:t>务和经营系统，拥有自主决策能力，在业务、人员、资产、机构、财务上独立于</w:t>
      </w:r>
      <w:r>
        <w:rPr>
          <w:spacing w:val="-111"/>
        </w:rPr>
        <w:t> </w:t>
      </w:r>
      <w:r>
        <w:rPr>
          <w:spacing w:val="-111"/>
        </w:rPr>
      </w:r>
      <w:r>
        <w:rPr/>
        <w:t>实际控制人及其控制的其它企业。</w:t>
      </w:r>
    </w:p>
    <w:p>
      <w:pPr>
        <w:pStyle w:val="BodyText"/>
        <w:spacing w:line="357" w:lineRule="auto" w:before="36"/>
        <w:ind w:right="1786" w:firstLine="479"/>
        <w:jc w:val="left"/>
      </w:pPr>
      <w:r>
        <w:rPr>
          <w:spacing w:val="4"/>
        </w:rPr>
        <w:t>公司不存在向大股东、实际控制人提供未公开信息等公司治理不规范的情 </w:t>
      </w:r>
      <w:r>
        <w:rPr/>
        <w:t>况。</w:t>
      </w:r>
    </w:p>
    <w:p>
      <w:pPr>
        <w:pStyle w:val="BodyText"/>
        <w:spacing w:line="240" w:lineRule="auto" w:before="37"/>
        <w:ind w:left="620" w:right="4190"/>
        <w:jc w:val="left"/>
      </w:pPr>
      <w:r>
        <w:rPr>
          <w:rFonts w:ascii="宋体" w:hAnsi="宋体" w:cs="宋体" w:eastAsia="宋体" w:hint="default"/>
        </w:rPr>
        <w:t>3</w:t>
      </w:r>
      <w:r>
        <w:rPr/>
        <w:t>、关于董事与董事会</w:t>
      </w:r>
    </w:p>
    <w:p>
      <w:pPr>
        <w:pStyle w:val="BodyText"/>
        <w:spacing w:line="240" w:lineRule="auto" w:before="154"/>
        <w:ind w:left="620" w:right="0"/>
        <w:jc w:val="left"/>
      </w:pPr>
      <w:r>
        <w:rPr/>
        <w:t>公司董事会由</w:t>
      </w:r>
      <w:r>
        <w:rPr>
          <w:spacing w:val="-55"/>
        </w:rPr>
        <w:t> </w:t>
      </w:r>
      <w:r>
        <w:rPr>
          <w:rFonts w:ascii="宋体" w:hAnsi="宋体" w:cs="宋体" w:eastAsia="宋体" w:hint="default"/>
        </w:rPr>
        <w:t>7</w:t>
      </w:r>
      <w:r>
        <w:rPr>
          <w:rFonts w:ascii="宋体" w:hAnsi="宋体" w:cs="宋体" w:eastAsia="宋体" w:hint="default"/>
          <w:spacing w:val="-55"/>
        </w:rPr>
        <w:t> </w:t>
      </w:r>
      <w:r>
        <w:rPr>
          <w:spacing w:val="-4"/>
        </w:rPr>
        <w:t>名董事组成，选聘程序规范，人数和人员构成均符合相关法</w:t>
      </w:r>
    </w:p>
    <w:p>
      <w:pPr>
        <w:pStyle w:val="BodyText"/>
        <w:spacing w:line="357" w:lineRule="auto" w:before="154"/>
        <w:ind w:right="1796"/>
        <w:jc w:val="both"/>
      </w:pPr>
      <w:r>
        <w:rPr>
          <w:spacing w:val="-4"/>
        </w:rPr>
        <w:t>律法规和《公司章程》的规定。公司依法选聘</w:t>
      </w:r>
      <w:r>
        <w:rPr>
          <w:spacing w:val="-59"/>
        </w:rPr>
        <w:t> </w:t>
      </w:r>
      <w:r>
        <w:rPr>
          <w:rFonts w:ascii="宋体" w:hAnsi="宋体" w:cs="宋体" w:eastAsia="宋体" w:hint="default"/>
        </w:rPr>
        <w:t>3</w:t>
      </w:r>
      <w:r>
        <w:rPr>
          <w:rFonts w:ascii="宋体" w:hAnsi="宋体" w:cs="宋体" w:eastAsia="宋体" w:hint="default"/>
          <w:spacing w:val="-59"/>
        </w:rPr>
        <w:t> </w:t>
      </w:r>
      <w:r>
        <w:rPr>
          <w:spacing w:val="-3"/>
        </w:rPr>
        <w:t>名独立董事，其中</w:t>
      </w:r>
      <w:r>
        <w:rPr>
          <w:spacing w:val="-59"/>
        </w:rPr>
        <w:t> </w:t>
      </w:r>
      <w:r>
        <w:rPr>
          <w:rFonts w:ascii="宋体" w:hAnsi="宋体" w:cs="宋体" w:eastAsia="宋体" w:hint="default"/>
        </w:rPr>
        <w:t>1</w:t>
      </w:r>
      <w:r>
        <w:rPr>
          <w:rFonts w:ascii="宋体" w:hAnsi="宋体" w:cs="宋体" w:eastAsia="宋体" w:hint="default"/>
          <w:spacing w:val="-59"/>
        </w:rPr>
        <w:t> </w:t>
      </w:r>
      <w:r>
        <w:rPr/>
        <w:t>名为会计专 </w:t>
      </w:r>
      <w:r>
        <w:rPr>
          <w:spacing w:val="-3"/>
        </w:rPr>
        <w:t>业人士，符合中国证监会《关于在上市公司建立独立董事制度的指导意见》的要</w:t>
      </w:r>
      <w:r>
        <w:rPr>
          <w:spacing w:val="-111"/>
        </w:rPr>
        <w:t> </w:t>
      </w:r>
      <w:r>
        <w:rPr>
          <w:spacing w:val="-111"/>
        </w:rPr>
      </w:r>
      <w:r>
        <w:rPr>
          <w:spacing w:val="-3"/>
        </w:rPr>
        <w:t>求。董事会设立了战略、审计、薪酬与考核、提名等四个委员会，制订了相应的</w:t>
      </w:r>
      <w:r>
        <w:rPr>
          <w:spacing w:val="-112"/>
        </w:rPr>
        <w:t> </w:t>
      </w:r>
      <w:r>
        <w:rPr>
          <w:spacing w:val="-112"/>
        </w:rPr>
      </w:r>
      <w:r>
        <w:rPr>
          <w:spacing w:val="-3"/>
        </w:rPr>
        <w:t>议事规则。公司董事积极参加相关知识培训，熟悉有关法律法规；公司董事严格</w:t>
      </w:r>
    </w:p>
    <w:p>
      <w:pPr>
        <w:spacing w:after="0" w:line="357" w:lineRule="auto"/>
        <w:jc w:val="both"/>
        <w:sectPr>
          <w:pgSz w:w="11910" w:h="16840"/>
          <w:pgMar w:header="884" w:footer="1186" w:top="1140" w:bottom="1380" w:left="1660" w:right="0"/>
        </w:sectPr>
      </w:pPr>
    </w:p>
    <w:p>
      <w:pPr>
        <w:spacing w:line="240" w:lineRule="auto" w:before="6"/>
        <w:rPr>
          <w:rFonts w:ascii="宋体" w:hAnsi="宋体" w:cs="宋体" w:eastAsia="宋体" w:hint="default"/>
          <w:sz w:val="22"/>
          <w:szCs w:val="22"/>
        </w:rPr>
      </w:pPr>
    </w:p>
    <w:p>
      <w:pPr>
        <w:pStyle w:val="BodyText"/>
        <w:spacing w:line="357" w:lineRule="auto" w:before="26"/>
        <w:ind w:right="1796"/>
        <w:jc w:val="both"/>
      </w:pPr>
      <w:r>
        <w:rPr>
          <w:spacing w:val="-3"/>
        </w:rPr>
        <w:t>按照《董事会议事规则》、《独立董事议事规则》等规章制度开展工作，认真出</w:t>
      </w:r>
      <w:r>
        <w:rPr>
          <w:spacing w:val="-110"/>
        </w:rPr>
        <w:t> </w:t>
      </w:r>
      <w:r>
        <w:rPr>
          <w:spacing w:val="-110"/>
        </w:rPr>
      </w:r>
      <w:r>
        <w:rPr>
          <w:spacing w:val="-3"/>
        </w:rPr>
        <w:t>席董事会和股东大会，正确行使权利和勤勉履行义务，确保董事会的有效运作和</w:t>
      </w:r>
      <w:r>
        <w:rPr>
          <w:spacing w:val="-111"/>
        </w:rPr>
        <w:t> </w:t>
      </w:r>
      <w:r>
        <w:rPr>
          <w:spacing w:val="-111"/>
        </w:rPr>
      </w:r>
      <w:r>
        <w:rPr/>
        <w:t>科学决策。</w:t>
      </w:r>
    </w:p>
    <w:p>
      <w:pPr>
        <w:pStyle w:val="BodyText"/>
        <w:spacing w:line="240" w:lineRule="auto" w:before="36"/>
        <w:ind w:left="620" w:right="4190"/>
        <w:jc w:val="left"/>
      </w:pPr>
      <w:r>
        <w:rPr>
          <w:rFonts w:ascii="宋体" w:hAnsi="宋体" w:cs="宋体" w:eastAsia="宋体" w:hint="default"/>
        </w:rPr>
        <w:t>4</w:t>
      </w:r>
      <w:r>
        <w:rPr/>
        <w:t>、关于监事和监事会</w:t>
      </w:r>
    </w:p>
    <w:p>
      <w:pPr>
        <w:pStyle w:val="BodyText"/>
        <w:tabs>
          <w:tab w:pos="2480" w:val="left" w:leader="none"/>
        </w:tabs>
        <w:spacing w:line="357" w:lineRule="auto" w:before="154"/>
        <w:ind w:right="1703" w:firstLine="479"/>
        <w:jc w:val="left"/>
      </w:pPr>
      <w:r>
        <w:rPr/>
        <w:t>公司监事会由</w:t>
      </w:r>
      <w:r>
        <w:rPr>
          <w:spacing w:val="-60"/>
        </w:rPr>
        <w:t> </w:t>
      </w:r>
      <w:r>
        <w:rPr>
          <w:rFonts w:ascii="宋体" w:hAnsi="宋体" w:cs="宋体" w:eastAsia="宋体" w:hint="default"/>
        </w:rPr>
        <w:t>3</w:t>
        <w:tab/>
      </w:r>
      <w:r>
        <w:rPr/>
        <w:t>名监事组成，其中一名监事由非股东职工担任，其人数和 </w:t>
      </w:r>
      <w:r>
        <w:rPr>
          <w:spacing w:val="-3"/>
        </w:rPr>
        <w:t>人员构成均符合相关法律法规的要求；公司监事会严格按照《公司章程》、《监</w:t>
      </w:r>
      <w:r>
        <w:rPr>
          <w:spacing w:val="-114"/>
        </w:rPr>
        <w:t> </w:t>
      </w:r>
      <w:r>
        <w:rPr>
          <w:spacing w:val="-114"/>
        </w:rPr>
      </w:r>
      <w:r>
        <w:rPr/>
        <w:t>事会议事规则》的规定，积极开展工作；公司监事本着对全体股东负责的态度， </w:t>
      </w:r>
      <w:r>
        <w:rPr>
          <w:spacing w:val="-3"/>
        </w:rPr>
        <w:t>切实行使监察、督促职能，对公司董事、经理及其他高级管理人员履行职务情况</w:t>
      </w:r>
      <w:r>
        <w:rPr>
          <w:spacing w:val="-111"/>
        </w:rPr>
        <w:t> </w:t>
      </w:r>
      <w:r>
        <w:rPr>
          <w:spacing w:val="-111"/>
        </w:rPr>
      </w:r>
      <w:r>
        <w:rPr>
          <w:spacing w:val="-3"/>
        </w:rPr>
        <w:t>进行监督，对公司财务状况进行检查，对相关重大事项发表意见，维护公司及股</w:t>
      </w:r>
      <w:r>
        <w:rPr>
          <w:spacing w:val="-111"/>
        </w:rPr>
        <w:t> </w:t>
      </w:r>
      <w:r>
        <w:rPr>
          <w:spacing w:val="-111"/>
        </w:rPr>
      </w:r>
      <w:r>
        <w:rPr/>
        <w:t>东的合法权益。</w:t>
      </w:r>
    </w:p>
    <w:p>
      <w:pPr>
        <w:pStyle w:val="BodyText"/>
        <w:spacing w:line="357" w:lineRule="auto" w:before="36"/>
        <w:ind w:left="620" w:right="1785"/>
        <w:jc w:val="left"/>
      </w:pPr>
      <w:r>
        <w:rPr>
          <w:rFonts w:ascii="宋体" w:hAnsi="宋体" w:cs="宋体" w:eastAsia="宋体" w:hint="default"/>
        </w:rPr>
        <w:t>5</w:t>
      </w:r>
      <w:r>
        <w:rPr/>
        <w:t>、关于利益相关者 </w:t>
      </w:r>
      <w:r>
        <w:rPr>
          <w:spacing w:val="-3"/>
        </w:rPr>
        <w:t>公司能够充分尊重和维护利益相关者的合法权益，实现股东、职工和社会等</w:t>
      </w:r>
    </w:p>
    <w:p>
      <w:pPr>
        <w:pStyle w:val="BodyText"/>
        <w:spacing w:line="357" w:lineRule="auto" w:before="36"/>
        <w:ind w:right="1791"/>
        <w:jc w:val="left"/>
      </w:pPr>
      <w:r>
        <w:rPr>
          <w:spacing w:val="-3"/>
        </w:rPr>
        <w:t>各方面利益的协调平衡，重视公司的社会责任，与利益相关者积极合作，共同推</w:t>
      </w:r>
      <w:r>
        <w:rPr>
          <w:spacing w:val="-111"/>
        </w:rPr>
        <w:t> </w:t>
      </w:r>
      <w:r>
        <w:rPr>
          <w:spacing w:val="-111"/>
        </w:rPr>
      </w:r>
      <w:r>
        <w:rPr/>
        <w:t>动公司持续、健康地发展。</w:t>
      </w:r>
    </w:p>
    <w:p>
      <w:pPr>
        <w:pStyle w:val="BodyText"/>
        <w:tabs>
          <w:tab w:pos="1400" w:val="left" w:leader="none"/>
        </w:tabs>
        <w:spacing w:line="357" w:lineRule="auto" w:before="36"/>
        <w:ind w:left="620" w:right="1802" w:hanging="60"/>
        <w:jc w:val="left"/>
      </w:pPr>
      <w:r>
        <w:rPr/>
        <w:t>二、</w:t>
        <w:tab/>
        <w:t>公司董事长、独立董事及其它董事履行职责情况 </w:t>
      </w:r>
      <w:r>
        <w:rPr>
          <w:rFonts w:ascii="宋体" w:hAnsi="宋体" w:cs="宋体" w:eastAsia="宋体" w:hint="default"/>
        </w:rPr>
        <w:t>1</w:t>
      </w:r>
      <w:r>
        <w:rPr/>
        <w:t>、报告期内，公司全体董事严格按照《公司法》、《证券法》、《深圳证</w:t>
      </w:r>
    </w:p>
    <w:p>
      <w:pPr>
        <w:pStyle w:val="BodyText"/>
        <w:spacing w:line="357" w:lineRule="auto" w:before="36"/>
        <w:ind w:right="1662"/>
        <w:jc w:val="left"/>
      </w:pPr>
      <w:r>
        <w:rPr>
          <w:spacing w:val="-7"/>
        </w:rPr>
        <w:t>券交易所创业板上市公司规范运作指引》、《上市公司治理准则》及《公司章程》</w:t>
      </w:r>
      <w:r>
        <w:rPr>
          <w:spacing w:val="-85"/>
        </w:rPr>
        <w:t> </w:t>
      </w:r>
      <w:r>
        <w:rPr>
          <w:spacing w:val="-85"/>
        </w:rPr>
      </w:r>
      <w:r>
        <w:rPr/>
        <w:t>等法律、 法规及规章制度的规定和要求，勤勉尽责地履行董事职责，持续关注</w:t>
      </w:r>
      <w:r>
        <w:rPr>
          <w:spacing w:val="-102"/>
        </w:rPr>
        <w:t> </w:t>
      </w:r>
      <w:r>
        <w:rPr>
          <w:spacing w:val="-102"/>
        </w:rPr>
      </w:r>
      <w:r>
        <w:rPr/>
        <w:t>公司经营状况， 遵守董事行为规范，积极参加相关培训，提高规范运作水平，</w:t>
      </w:r>
      <w:r>
        <w:rPr>
          <w:spacing w:val="-100"/>
        </w:rPr>
        <w:t> </w:t>
      </w:r>
      <w:r>
        <w:rPr>
          <w:spacing w:val="-100"/>
        </w:rPr>
      </w:r>
      <w:r>
        <w:rPr/>
        <w:t>发挥各自的专业特长， 积极的履行职责。董事在董事会会议投票表决重大事项</w:t>
      </w:r>
      <w:r>
        <w:rPr>
          <w:spacing w:val="-102"/>
        </w:rPr>
        <w:t> </w:t>
      </w:r>
      <w:r>
        <w:rPr>
          <w:spacing w:val="-102"/>
        </w:rPr>
      </w:r>
      <w:r>
        <w:rPr>
          <w:spacing w:val="-3"/>
        </w:rPr>
        <w:t>或其它对公司有重大影响的事项时，严格遵循公司董事会议事规则的有关审议规</w:t>
      </w:r>
      <w:r>
        <w:rPr>
          <w:spacing w:val="-109"/>
        </w:rPr>
        <w:t> </w:t>
      </w:r>
      <w:r>
        <w:rPr>
          <w:spacing w:val="-109"/>
        </w:rPr>
      </w:r>
      <w:r>
        <w:rPr/>
        <w:t>定，审慎决策，切实保护公司和股东利益。</w:t>
      </w:r>
    </w:p>
    <w:p>
      <w:pPr>
        <w:pStyle w:val="BodyText"/>
        <w:spacing w:line="357" w:lineRule="auto" w:before="36"/>
        <w:ind w:right="1686" w:firstLine="479"/>
        <w:jc w:val="left"/>
      </w:pPr>
      <w:r>
        <w:rPr>
          <w:rFonts w:ascii="宋体" w:hAnsi="宋体" w:cs="宋体" w:eastAsia="宋体" w:hint="default"/>
        </w:rPr>
        <w:t>2</w:t>
      </w:r>
      <w:r>
        <w:rPr/>
        <w:t>、公司董事长在履行职责时，严格按照《公司法》、《证券法》、《深圳 </w:t>
      </w:r>
      <w:r>
        <w:rPr>
          <w:spacing w:val="-3"/>
        </w:rPr>
        <w:t>证券交易所创业板上市公司规范运作指引》和《公司章程》等规定，行使董事长</w:t>
      </w:r>
      <w:r>
        <w:rPr>
          <w:spacing w:val="-109"/>
        </w:rPr>
        <w:t> </w:t>
      </w:r>
      <w:r>
        <w:rPr>
          <w:spacing w:val="-109"/>
        </w:rPr>
      </w:r>
      <w:r>
        <w:rPr/>
        <w:t>职权，履行职责。在召集、主持董事会会议时，带头执行董事会集体决策机制， </w:t>
      </w:r>
      <w:r>
        <w:rPr>
          <w:spacing w:val="3"/>
        </w:rPr>
        <w:t>积极推动公司治理工作和内部控制建设、督促执行股东大会和董事会的各项决</w:t>
      </w:r>
      <w:r>
        <w:rPr>
          <w:spacing w:val="-99"/>
        </w:rPr>
        <w:t> </w:t>
      </w:r>
      <w:r>
        <w:rPr>
          <w:spacing w:val="-99"/>
        </w:rPr>
      </w:r>
      <w:r>
        <w:rPr>
          <w:spacing w:val="-3"/>
        </w:rPr>
        <w:t>议，确保董事会依法正常运作。保证独立董事和董事会秘书的知情权，及时将董</w:t>
      </w:r>
      <w:r>
        <w:rPr>
          <w:spacing w:val="-111"/>
        </w:rPr>
        <w:t> </w:t>
      </w:r>
      <w:r>
        <w:rPr>
          <w:spacing w:val="-111"/>
        </w:rPr>
      </w:r>
      <w:r>
        <w:rPr>
          <w:spacing w:val="-3"/>
        </w:rPr>
        <w:t>事会工作运行情况通报其它董事。督促其它董事、监事、高管人员积极参加监管</w:t>
      </w:r>
    </w:p>
    <w:p>
      <w:pPr>
        <w:spacing w:after="0" w:line="357" w:lineRule="auto"/>
        <w:jc w:val="left"/>
        <w:sectPr>
          <w:pgSz w:w="11910" w:h="16840"/>
          <w:pgMar w:header="884" w:footer="1186" w:top="1140" w:bottom="1380" w:left="1660" w:right="0"/>
        </w:sectPr>
      </w:pPr>
    </w:p>
    <w:p>
      <w:pPr>
        <w:spacing w:line="240" w:lineRule="auto" w:before="6"/>
        <w:rPr>
          <w:rFonts w:ascii="宋体" w:hAnsi="宋体" w:cs="宋体" w:eastAsia="宋体" w:hint="default"/>
          <w:sz w:val="22"/>
          <w:szCs w:val="22"/>
        </w:rPr>
      </w:pPr>
    </w:p>
    <w:p>
      <w:pPr>
        <w:pStyle w:val="BodyText"/>
        <w:spacing w:line="357" w:lineRule="auto" w:before="26"/>
        <w:ind w:right="1791"/>
        <w:jc w:val="left"/>
      </w:pPr>
      <w:r>
        <w:rPr>
          <w:spacing w:val="-3"/>
        </w:rPr>
        <w:t>部门组织的培训，提高董事、监事、高管人员的依法履职意识，确保公司规范运</w:t>
      </w:r>
      <w:r>
        <w:rPr>
          <w:spacing w:val="-111"/>
        </w:rPr>
        <w:t> </w:t>
      </w:r>
      <w:r>
        <w:rPr>
          <w:spacing w:val="-111"/>
        </w:rPr>
      </w:r>
      <w:r>
        <w:rPr/>
        <w:t>作。</w:t>
      </w:r>
    </w:p>
    <w:p>
      <w:pPr>
        <w:pStyle w:val="BodyText"/>
        <w:spacing w:line="357" w:lineRule="auto" w:before="36"/>
        <w:ind w:right="1797" w:firstLine="479"/>
        <w:jc w:val="both"/>
      </w:pPr>
      <w:r>
        <w:rPr>
          <w:rFonts w:ascii="宋体" w:hAnsi="宋体" w:cs="宋体" w:eastAsia="宋体" w:hint="default"/>
        </w:rPr>
        <w:t>3</w:t>
      </w:r>
      <w:r>
        <w:rPr/>
        <w:t>、公司独立董事认真履行职责，能够严格按照《公司章程》、《独立董事 </w:t>
      </w:r>
      <w:r>
        <w:rPr>
          <w:spacing w:val="-3"/>
        </w:rPr>
        <w:t>制度》等的规定，本着对公司、股东负责的态度，勤勉尽责，忠实履行职责，积</w:t>
      </w:r>
      <w:r>
        <w:rPr>
          <w:spacing w:val="-111"/>
        </w:rPr>
        <w:t> </w:t>
      </w:r>
      <w:r>
        <w:rPr>
          <w:spacing w:val="-111"/>
        </w:rPr>
      </w:r>
      <w:r>
        <w:rPr>
          <w:spacing w:val="-3"/>
        </w:rPr>
        <w:t>极准时出席相关会议，认真审议各项议案，客观的发表自己的看法及观点，认真</w:t>
      </w:r>
      <w:r>
        <w:rPr>
          <w:spacing w:val="-111"/>
        </w:rPr>
        <w:t> </w:t>
      </w:r>
      <w:r>
        <w:rPr>
          <w:spacing w:val="-111"/>
        </w:rPr>
      </w:r>
      <w:r>
        <w:rPr>
          <w:spacing w:val="-3"/>
        </w:rPr>
        <w:t>发挥独立董事作用，不受公司和控股股东的影响，努力维护公司整体利益及中小</w:t>
      </w:r>
      <w:r>
        <w:rPr>
          <w:spacing w:val="-111"/>
        </w:rPr>
        <w:t> </w:t>
      </w:r>
      <w:r>
        <w:rPr>
          <w:spacing w:val="-111"/>
        </w:rPr>
      </w:r>
      <w:r>
        <w:rPr>
          <w:spacing w:val="-3"/>
        </w:rPr>
        <w:t>股东的合法权益。同时积极深入公司现场调查，了解公司经营状况和内部控制的</w:t>
      </w:r>
      <w:r>
        <w:rPr>
          <w:spacing w:val="-111"/>
        </w:rPr>
        <w:t> </w:t>
      </w:r>
      <w:r>
        <w:rPr>
          <w:spacing w:val="-111"/>
        </w:rPr>
      </w:r>
      <w:r>
        <w:rPr>
          <w:spacing w:val="-3"/>
        </w:rPr>
        <w:t>建设及董事会决议、股东会决议的执行情况，关注外部环境变化对公司造成的影</w:t>
      </w:r>
      <w:r>
        <w:rPr>
          <w:spacing w:val="-111"/>
        </w:rPr>
        <w:t> </w:t>
      </w:r>
      <w:r>
        <w:rPr>
          <w:spacing w:val="-111"/>
        </w:rPr>
      </w:r>
      <w:r>
        <w:rPr>
          <w:spacing w:val="-3"/>
        </w:rPr>
        <w:t>响，并利用自己的专业知识为公司未来经营和发展提出合理化的意见和建议。报</w:t>
      </w:r>
      <w:r>
        <w:rPr>
          <w:spacing w:val="-111"/>
        </w:rPr>
        <w:t> </w:t>
      </w:r>
      <w:r>
        <w:rPr>
          <w:spacing w:val="-111"/>
        </w:rPr>
      </w:r>
      <w:r>
        <w:rPr>
          <w:spacing w:val="3"/>
        </w:rPr>
        <w:t>告期内，公司三名独立董事对公司董事会的议案及公司其他事项均没有提出异</w:t>
      </w:r>
      <w:r>
        <w:rPr>
          <w:spacing w:val="-99"/>
        </w:rPr>
        <w:t> </w:t>
      </w:r>
      <w:r>
        <w:rPr>
          <w:spacing w:val="-99"/>
        </w:rPr>
      </w:r>
      <w:r>
        <w:rPr/>
        <w:t>议。</w:t>
      </w:r>
    </w:p>
    <w:p>
      <w:pPr>
        <w:pStyle w:val="BodyText"/>
        <w:spacing w:line="240" w:lineRule="auto" w:before="36"/>
        <w:ind w:left="620" w:right="4190"/>
        <w:jc w:val="left"/>
      </w:pPr>
      <w:r>
        <w:rPr/>
        <w:t>报告期内，公司董事出席董事会情况如下：</w:t>
      </w:r>
    </w:p>
    <w:p>
      <w:pPr>
        <w:spacing w:line="240" w:lineRule="auto" w:before="10"/>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1879"/>
        <w:gridCol w:w="1102"/>
        <w:gridCol w:w="1087"/>
        <w:gridCol w:w="1088"/>
        <w:gridCol w:w="1085"/>
        <w:gridCol w:w="1088"/>
        <w:gridCol w:w="1087"/>
      </w:tblGrid>
      <w:tr>
        <w:trPr>
          <w:trHeight w:val="322" w:hRule="exact"/>
        </w:trPr>
        <w:tc>
          <w:tcPr>
            <w:tcW w:w="4069" w:type="dxa"/>
            <w:gridSpan w:val="3"/>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74" w:lineRule="exact"/>
              <w:ind w:left="707" w:right="0"/>
              <w:jc w:val="left"/>
              <w:rPr>
                <w:rFonts w:ascii="宋体" w:hAnsi="宋体" w:cs="宋体" w:eastAsia="宋体" w:hint="default"/>
                <w:sz w:val="24"/>
                <w:szCs w:val="24"/>
              </w:rPr>
            </w:pPr>
            <w:r>
              <w:rPr>
                <w:rFonts w:ascii="宋体" w:hAnsi="宋体" w:cs="宋体" w:eastAsia="宋体" w:hint="default"/>
                <w:sz w:val="24"/>
                <w:szCs w:val="24"/>
              </w:rPr>
              <w:t>报告期内董事会召开次数</w:t>
            </w:r>
          </w:p>
        </w:tc>
        <w:tc>
          <w:tcPr>
            <w:tcW w:w="43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Times New Roman" w:hAnsi="Times New Roman" w:cs="Times New Roman" w:eastAsia="Times New Roman" w:hint="default"/>
                <w:sz w:val="24"/>
                <w:szCs w:val="24"/>
              </w:rPr>
            </w:pPr>
            <w:r>
              <w:rPr>
                <w:rFonts w:ascii="Times New Roman"/>
                <w:sz w:val="24"/>
              </w:rPr>
              <w:t>5</w:t>
            </w:r>
          </w:p>
        </w:tc>
      </w:tr>
      <w:tr>
        <w:trPr>
          <w:trHeight w:val="1570" w:hRule="exact"/>
        </w:trPr>
        <w:tc>
          <w:tcPr>
            <w:tcW w:w="1879"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1102"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73" w:lineRule="exact"/>
              <w:ind w:right="1"/>
              <w:jc w:val="center"/>
              <w:rPr>
                <w:rFonts w:ascii="宋体" w:hAnsi="宋体" w:cs="宋体" w:eastAsia="宋体" w:hint="default"/>
                <w:sz w:val="24"/>
                <w:szCs w:val="24"/>
              </w:rPr>
            </w:pPr>
            <w:r>
              <w:rPr>
                <w:rFonts w:ascii="宋体" w:hAnsi="宋体" w:cs="宋体" w:eastAsia="宋体" w:hint="default"/>
                <w:sz w:val="24"/>
                <w:szCs w:val="24"/>
              </w:rPr>
              <w:t>具体职</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位</w:t>
            </w:r>
          </w:p>
        </w:tc>
        <w:tc>
          <w:tcPr>
            <w:tcW w:w="1087"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应出席</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次数</w:t>
            </w:r>
          </w:p>
        </w:tc>
        <w:tc>
          <w:tcPr>
            <w:tcW w:w="1088"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73" w:lineRule="exact"/>
              <w:ind w:left="177" w:right="0"/>
              <w:jc w:val="left"/>
              <w:rPr>
                <w:rFonts w:ascii="宋体" w:hAnsi="宋体" w:cs="宋体" w:eastAsia="宋体" w:hint="default"/>
                <w:sz w:val="24"/>
                <w:szCs w:val="24"/>
              </w:rPr>
            </w:pPr>
            <w:r>
              <w:rPr>
                <w:rFonts w:ascii="宋体" w:hAnsi="宋体" w:cs="宋体" w:eastAsia="宋体" w:hint="default"/>
                <w:sz w:val="24"/>
                <w:szCs w:val="24"/>
              </w:rPr>
              <w:t>亲自出</w:t>
            </w:r>
          </w:p>
          <w:p>
            <w:pPr>
              <w:pStyle w:val="TableParagraph"/>
              <w:spacing w:line="313" w:lineRule="exact"/>
              <w:ind w:left="177" w:right="0"/>
              <w:jc w:val="left"/>
              <w:rPr>
                <w:rFonts w:ascii="宋体" w:hAnsi="宋体" w:cs="宋体" w:eastAsia="宋体" w:hint="default"/>
                <w:sz w:val="24"/>
                <w:szCs w:val="24"/>
              </w:rPr>
            </w:pPr>
            <w:r>
              <w:rPr>
                <w:rFonts w:ascii="宋体" w:hAnsi="宋体" w:cs="宋体" w:eastAsia="宋体" w:hint="default"/>
                <w:sz w:val="24"/>
                <w:szCs w:val="24"/>
              </w:rPr>
              <w:t>席次数</w:t>
            </w:r>
          </w:p>
        </w:tc>
        <w:tc>
          <w:tcPr>
            <w:tcW w:w="1085"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73" w:lineRule="exact"/>
              <w:ind w:left="175" w:right="0"/>
              <w:jc w:val="left"/>
              <w:rPr>
                <w:rFonts w:ascii="宋体" w:hAnsi="宋体" w:cs="宋体" w:eastAsia="宋体" w:hint="default"/>
                <w:sz w:val="24"/>
                <w:szCs w:val="24"/>
              </w:rPr>
            </w:pPr>
            <w:r>
              <w:rPr>
                <w:rFonts w:ascii="宋体" w:hAnsi="宋体" w:cs="宋体" w:eastAsia="宋体" w:hint="default"/>
                <w:sz w:val="24"/>
                <w:szCs w:val="24"/>
              </w:rPr>
              <w:t>委托出</w:t>
            </w:r>
          </w:p>
          <w:p>
            <w:pPr>
              <w:pStyle w:val="TableParagraph"/>
              <w:spacing w:line="313" w:lineRule="exact"/>
              <w:ind w:left="175" w:right="0"/>
              <w:jc w:val="left"/>
              <w:rPr>
                <w:rFonts w:ascii="宋体" w:hAnsi="宋体" w:cs="宋体" w:eastAsia="宋体" w:hint="default"/>
                <w:sz w:val="24"/>
                <w:szCs w:val="24"/>
              </w:rPr>
            </w:pPr>
            <w:r>
              <w:rPr>
                <w:rFonts w:ascii="宋体" w:hAnsi="宋体" w:cs="宋体" w:eastAsia="宋体" w:hint="default"/>
                <w:sz w:val="24"/>
                <w:szCs w:val="24"/>
              </w:rPr>
              <w:t>席次数</w:t>
            </w:r>
          </w:p>
        </w:tc>
        <w:tc>
          <w:tcPr>
            <w:tcW w:w="1088"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73" w:lineRule="exact"/>
              <w:ind w:right="1"/>
              <w:jc w:val="center"/>
              <w:rPr>
                <w:rFonts w:ascii="宋体" w:hAnsi="宋体" w:cs="宋体" w:eastAsia="宋体" w:hint="default"/>
                <w:sz w:val="24"/>
                <w:szCs w:val="24"/>
              </w:rPr>
            </w:pPr>
            <w:r>
              <w:rPr>
                <w:rFonts w:ascii="宋体" w:hAnsi="宋体" w:cs="宋体" w:eastAsia="宋体" w:hint="default"/>
                <w:sz w:val="24"/>
                <w:szCs w:val="24"/>
              </w:rPr>
              <w:t>缺席次</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数</w:t>
            </w:r>
          </w:p>
        </w:tc>
        <w:tc>
          <w:tcPr>
            <w:tcW w:w="1087"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是否连</w:t>
            </w:r>
          </w:p>
          <w:p>
            <w:pPr>
              <w:pStyle w:val="TableParagraph"/>
              <w:spacing w:line="312" w:lineRule="exact" w:before="29"/>
              <w:ind w:left="177" w:right="179"/>
              <w:jc w:val="center"/>
              <w:rPr>
                <w:rFonts w:ascii="宋体" w:hAnsi="宋体" w:cs="宋体" w:eastAsia="宋体" w:hint="default"/>
                <w:sz w:val="24"/>
                <w:szCs w:val="24"/>
              </w:rPr>
            </w:pPr>
            <w:r>
              <w:rPr>
                <w:rFonts w:ascii="宋体" w:hAnsi="宋体" w:cs="宋体" w:eastAsia="宋体" w:hint="default"/>
                <w:sz w:val="24"/>
                <w:szCs w:val="24"/>
              </w:rPr>
              <w:t>续两次 未亲自 出席会 议</w:t>
            </w:r>
          </w:p>
        </w:tc>
      </w:tr>
      <w:tr>
        <w:trPr>
          <w:trHeight w:val="322" w:hRule="exact"/>
        </w:trPr>
        <w:tc>
          <w:tcPr>
            <w:tcW w:w="1879"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范建震</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5</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82" w:right="0"/>
              <w:jc w:val="left"/>
              <w:rPr>
                <w:rFonts w:ascii="Times New Roman" w:hAnsi="Times New Roman" w:cs="Times New Roman" w:eastAsia="Times New Roman" w:hint="default"/>
                <w:sz w:val="21"/>
                <w:szCs w:val="21"/>
              </w:rPr>
            </w:pPr>
            <w:r>
              <w:rPr>
                <w:rFonts w:ascii="Times New Roman"/>
                <w:w w:val="100"/>
                <w:sz w:val="21"/>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6" w:hRule="exact"/>
        </w:trPr>
        <w:tc>
          <w:tcPr>
            <w:tcW w:w="1879"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陈迪清</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1" w:right="99"/>
              <w:jc w:val="left"/>
              <w:rPr>
                <w:rFonts w:ascii="宋体" w:hAnsi="宋体" w:cs="宋体" w:eastAsia="宋体" w:hint="default"/>
                <w:sz w:val="21"/>
                <w:szCs w:val="21"/>
              </w:rPr>
            </w:pPr>
            <w:r>
              <w:rPr>
                <w:rFonts w:ascii="宋体" w:hAnsi="宋体" w:cs="宋体" w:eastAsia="宋体" w:hint="default"/>
                <w:spacing w:val="10"/>
                <w:sz w:val="21"/>
                <w:szCs w:val="21"/>
              </w:rPr>
              <w:t>董事总经</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理</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5</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21"/>
                <w:szCs w:val="21"/>
              </w:rPr>
            </w:pPr>
            <w:r>
              <w:rPr>
                <w:rFonts w:ascii="Times New Roman"/>
                <w:w w:val="100"/>
                <w:sz w:val="21"/>
              </w:rPr>
              <w:t>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82" w:right="0"/>
              <w:jc w:val="left"/>
              <w:rPr>
                <w:rFonts w:ascii="Times New Roman" w:hAnsi="Times New Roman" w:cs="Times New Roman" w:eastAsia="Times New Roman" w:hint="default"/>
                <w:sz w:val="21"/>
                <w:szCs w:val="21"/>
              </w:rPr>
            </w:pPr>
            <w:r>
              <w:rPr>
                <w:rFonts w:ascii="Times New Roman"/>
                <w:w w:val="100"/>
                <w:sz w:val="21"/>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21"/>
                <w:szCs w:val="21"/>
              </w:rPr>
            </w:pPr>
            <w:r>
              <w:rPr>
                <w:rFonts w:ascii="Times New Roman"/>
                <w:w w:val="100"/>
                <w:sz w:val="21"/>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879"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陈敏川</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5</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82" w:right="0"/>
              <w:jc w:val="left"/>
              <w:rPr>
                <w:rFonts w:ascii="Times New Roman" w:hAnsi="Times New Roman" w:cs="Times New Roman" w:eastAsia="Times New Roman" w:hint="default"/>
                <w:sz w:val="21"/>
                <w:szCs w:val="21"/>
              </w:rPr>
            </w:pPr>
            <w:r>
              <w:rPr>
                <w:rFonts w:ascii="Times New Roman"/>
                <w:w w:val="100"/>
                <w:sz w:val="21"/>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879"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柯世锋</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5</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82" w:right="0"/>
              <w:jc w:val="left"/>
              <w:rPr>
                <w:rFonts w:ascii="Times New Roman" w:hAnsi="Times New Roman" w:cs="Times New Roman" w:eastAsia="Times New Roman" w:hint="default"/>
                <w:sz w:val="21"/>
                <w:szCs w:val="21"/>
              </w:rPr>
            </w:pPr>
            <w:r>
              <w:rPr>
                <w:rFonts w:ascii="Times New Roman"/>
                <w:w w:val="100"/>
                <w:sz w:val="21"/>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879"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刘维</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82" w:right="0"/>
              <w:jc w:val="left"/>
              <w:rPr>
                <w:rFonts w:ascii="Times New Roman" w:hAnsi="Times New Roman" w:cs="Times New Roman" w:eastAsia="Times New Roman" w:hint="default"/>
                <w:sz w:val="21"/>
                <w:szCs w:val="21"/>
              </w:rPr>
            </w:pPr>
            <w:r>
              <w:rPr>
                <w:rFonts w:ascii="Times New Roman"/>
                <w:w w:val="100"/>
                <w:sz w:val="21"/>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879"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陈靖丰</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3</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3</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82" w:right="0"/>
              <w:jc w:val="left"/>
              <w:rPr>
                <w:rFonts w:ascii="Times New Roman" w:hAnsi="Times New Roman" w:cs="Times New Roman" w:eastAsia="Times New Roman" w:hint="default"/>
                <w:sz w:val="21"/>
                <w:szCs w:val="21"/>
              </w:rPr>
            </w:pPr>
            <w:r>
              <w:rPr>
                <w:rFonts w:ascii="Times New Roman"/>
                <w:w w:val="100"/>
                <w:sz w:val="21"/>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879"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曹惠民</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3</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3</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82" w:right="0"/>
              <w:jc w:val="left"/>
              <w:rPr>
                <w:rFonts w:ascii="Times New Roman" w:hAnsi="Times New Roman" w:cs="Times New Roman" w:eastAsia="Times New Roman" w:hint="default"/>
                <w:sz w:val="21"/>
                <w:szCs w:val="21"/>
              </w:rPr>
            </w:pPr>
            <w:r>
              <w:rPr>
                <w:rFonts w:ascii="Times New Roman"/>
                <w:w w:val="100"/>
                <w:sz w:val="21"/>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6" w:hRule="exact"/>
        </w:trPr>
        <w:tc>
          <w:tcPr>
            <w:tcW w:w="1879"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白树锋</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spacing w:val="10"/>
                <w:sz w:val="21"/>
                <w:szCs w:val="21"/>
              </w:rPr>
              <w:t>独立董事</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3</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21"/>
                <w:szCs w:val="21"/>
              </w:rPr>
            </w:pPr>
            <w:r>
              <w:rPr>
                <w:rFonts w:ascii="Times New Roman"/>
                <w:w w:val="100"/>
                <w:sz w:val="21"/>
              </w:rPr>
              <w:t>3</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82" w:right="0"/>
              <w:jc w:val="left"/>
              <w:rPr>
                <w:rFonts w:ascii="Times New Roman" w:hAnsi="Times New Roman" w:cs="Times New Roman" w:eastAsia="Times New Roman" w:hint="default"/>
                <w:sz w:val="21"/>
                <w:szCs w:val="21"/>
              </w:rPr>
            </w:pPr>
            <w:r>
              <w:rPr>
                <w:rFonts w:ascii="Times New Roman"/>
                <w:w w:val="100"/>
                <w:sz w:val="21"/>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21"/>
                <w:szCs w:val="21"/>
              </w:rPr>
            </w:pPr>
            <w:r>
              <w:rPr>
                <w:rFonts w:ascii="Times New Roman"/>
                <w:w w:val="100"/>
                <w:sz w:val="21"/>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11"/>
        <w:rPr>
          <w:rFonts w:ascii="宋体" w:hAnsi="宋体" w:cs="宋体" w:eastAsia="宋体" w:hint="default"/>
          <w:sz w:val="24"/>
          <w:szCs w:val="24"/>
        </w:rPr>
      </w:pPr>
    </w:p>
    <w:p>
      <w:pPr>
        <w:pStyle w:val="BodyText"/>
        <w:tabs>
          <w:tab w:pos="1400" w:val="left" w:leader="none"/>
        </w:tabs>
        <w:spacing w:line="357" w:lineRule="auto" w:before="26"/>
        <w:ind w:left="620" w:right="1799" w:hanging="60"/>
        <w:jc w:val="left"/>
      </w:pPr>
      <w:r>
        <w:rPr/>
        <w:t>三、</w:t>
        <w:tab/>
        <w:t>股东大会会议情况 </w:t>
      </w:r>
      <w:r>
        <w:rPr>
          <w:spacing w:val="-4"/>
        </w:rPr>
        <w:t>根据《公司法》及有关规定，报告期内，公司先后召开了 </w:t>
      </w:r>
      <w:r>
        <w:rPr>
          <w:rFonts w:ascii="宋体" w:hAnsi="宋体" w:cs="宋体" w:eastAsia="宋体" w:hint="default"/>
        </w:rPr>
        <w:t>4</w:t>
      </w:r>
      <w:r>
        <w:rPr>
          <w:rFonts w:ascii="宋体" w:hAnsi="宋体" w:cs="宋体" w:eastAsia="宋体" w:hint="default"/>
          <w:spacing w:val="-94"/>
        </w:rPr>
        <w:t> </w:t>
      </w:r>
      <w:r>
        <w:rPr>
          <w:spacing w:val="-3"/>
        </w:rPr>
        <w:t>次股东大会。会</w:t>
      </w:r>
    </w:p>
    <w:p>
      <w:pPr>
        <w:pStyle w:val="BodyText"/>
        <w:spacing w:line="357" w:lineRule="auto" w:before="36"/>
        <w:ind w:right="1791"/>
        <w:jc w:val="left"/>
      </w:pPr>
      <w:r>
        <w:rPr>
          <w:spacing w:val="-3"/>
        </w:rPr>
        <w:t>议在召集方式、议事程序、表决方式和决议内容等方面，均符合有关法律、法规</w:t>
      </w:r>
      <w:r>
        <w:rPr>
          <w:spacing w:val="-111"/>
        </w:rPr>
        <w:t> </w:t>
      </w:r>
      <w:r>
        <w:rPr>
          <w:spacing w:val="-111"/>
        </w:rPr>
      </w:r>
      <w:r>
        <w:rPr/>
        <w:t>和《公司章程》的规定。具体召开情况如下：</w:t>
      </w:r>
    </w:p>
    <w:p>
      <w:pPr>
        <w:pStyle w:val="BodyText"/>
        <w:spacing w:line="357" w:lineRule="auto" w:before="36"/>
        <w:ind w:right="1786" w:firstLine="479"/>
        <w:jc w:val="left"/>
      </w:pPr>
      <w:r>
        <w:rPr>
          <w:rFonts w:ascii="宋体" w:hAnsi="宋体" w:cs="宋体" w:eastAsia="宋体" w:hint="default"/>
        </w:rPr>
        <w:t>1</w:t>
      </w:r>
      <w:r>
        <w:rPr/>
        <w:t>、</w:t>
      </w:r>
      <w:r>
        <w:rPr>
          <w:rFonts w:ascii="宋体" w:hAnsi="宋体" w:cs="宋体" w:eastAsia="宋体" w:hint="default"/>
        </w:rPr>
        <w:t>2010</w:t>
      </w:r>
      <w:r>
        <w:rPr>
          <w:rFonts w:ascii="宋体" w:hAnsi="宋体" w:cs="宋体" w:eastAsia="宋体" w:hint="default"/>
          <w:spacing w:val="-44"/>
        </w:rPr>
        <w:t> </w:t>
      </w:r>
      <w:r>
        <w:rPr/>
        <w:t>年</w:t>
      </w:r>
      <w:r>
        <w:rPr>
          <w:spacing w:val="-44"/>
        </w:rPr>
        <w:t> </w:t>
      </w:r>
      <w:r>
        <w:rPr>
          <w:rFonts w:ascii="宋体" w:hAnsi="宋体" w:cs="宋体" w:eastAsia="宋体" w:hint="default"/>
        </w:rPr>
        <w:t>2</w:t>
      </w:r>
      <w:r>
        <w:rPr>
          <w:rFonts w:ascii="宋体" w:hAnsi="宋体" w:cs="宋体" w:eastAsia="宋体" w:hint="default"/>
          <w:spacing w:val="-44"/>
        </w:rPr>
        <w:t> </w:t>
      </w:r>
      <w:r>
        <w:rPr/>
        <w:t>月</w:t>
      </w:r>
      <w:r>
        <w:rPr>
          <w:spacing w:val="-43"/>
        </w:rPr>
        <w:t> </w:t>
      </w:r>
      <w:r>
        <w:rPr>
          <w:rFonts w:ascii="宋体" w:hAnsi="宋体" w:cs="宋体" w:eastAsia="宋体" w:hint="default"/>
        </w:rPr>
        <w:t>25</w:t>
      </w:r>
      <w:r>
        <w:rPr>
          <w:rFonts w:ascii="宋体" w:hAnsi="宋体" w:cs="宋体" w:eastAsia="宋体" w:hint="default"/>
          <w:spacing w:val="-44"/>
        </w:rPr>
        <w:t> </w:t>
      </w:r>
      <w:r>
        <w:rPr/>
        <w:t>日，本公司召开创立大会暨第一次股东大会；会议审议 </w:t>
      </w:r>
      <w:r>
        <w:rPr>
          <w:spacing w:val="-3"/>
        </w:rPr>
        <w:t>通过公司筹委会关于公司筹建工作报告、公司筹委会关于上海汉得信息技术股份</w:t>
      </w:r>
    </w:p>
    <w:p>
      <w:pPr>
        <w:spacing w:after="0" w:line="357" w:lineRule="auto"/>
        <w:jc w:val="left"/>
        <w:sectPr>
          <w:pgSz w:w="11910" w:h="16840"/>
          <w:pgMar w:header="884" w:footer="1186" w:top="1140" w:bottom="1380" w:left="1660" w:right="0"/>
        </w:sectPr>
      </w:pPr>
    </w:p>
    <w:p>
      <w:pPr>
        <w:spacing w:line="240" w:lineRule="auto" w:before="6"/>
        <w:rPr>
          <w:rFonts w:ascii="宋体" w:hAnsi="宋体" w:cs="宋体" w:eastAsia="宋体" w:hint="default"/>
          <w:sz w:val="22"/>
          <w:szCs w:val="22"/>
        </w:rPr>
      </w:pPr>
    </w:p>
    <w:p>
      <w:pPr>
        <w:pStyle w:val="BodyText"/>
        <w:spacing w:line="357" w:lineRule="auto" w:before="26"/>
        <w:ind w:right="1797"/>
        <w:jc w:val="both"/>
      </w:pPr>
      <w:r>
        <w:rPr>
          <w:spacing w:val="-3"/>
        </w:rPr>
        <w:t>有限公司开办费用的报告、《上海汉得信息技术股份有限公司章程》、同意聘请</w:t>
      </w:r>
      <w:r>
        <w:rPr>
          <w:spacing w:val="-111"/>
        </w:rPr>
        <w:t> </w:t>
      </w:r>
      <w:r>
        <w:rPr>
          <w:spacing w:val="-111"/>
        </w:rPr>
      </w:r>
      <w:r>
        <w:rPr>
          <w:spacing w:val="-3"/>
        </w:rPr>
        <w:t>立信会计师事务所有限公司为公司的财务审计机构、同意聘请兴业证券股份有限</w:t>
      </w:r>
      <w:r>
        <w:rPr>
          <w:spacing w:val="-109"/>
        </w:rPr>
        <w:t> </w:t>
      </w:r>
      <w:r>
        <w:rPr>
          <w:spacing w:val="-109"/>
        </w:rPr>
      </w:r>
      <w:r>
        <w:rPr>
          <w:spacing w:val="-3"/>
        </w:rPr>
        <w:t>公司为公司首次公开发行股票的辅导机构、并选举了公司第一届董事会成员和监</w:t>
      </w:r>
      <w:r>
        <w:rPr>
          <w:spacing w:val="-109"/>
        </w:rPr>
        <w:t> </w:t>
      </w:r>
      <w:r>
        <w:rPr>
          <w:spacing w:val="-109"/>
        </w:rPr>
      </w:r>
      <w:r>
        <w:rPr/>
        <w:t>事会非职工监事成员等。</w:t>
      </w:r>
    </w:p>
    <w:p>
      <w:pPr>
        <w:pStyle w:val="BodyText"/>
        <w:spacing w:line="357" w:lineRule="auto" w:before="36"/>
        <w:ind w:right="1796" w:firstLine="479"/>
        <w:jc w:val="both"/>
      </w:pPr>
      <w:r>
        <w:rPr>
          <w:rFonts w:ascii="宋体" w:hAnsi="宋体" w:cs="宋体" w:eastAsia="宋体" w:hint="default"/>
        </w:rPr>
        <w:t>2</w:t>
      </w:r>
      <w:r>
        <w:rPr/>
        <w:t>、</w:t>
      </w:r>
      <w:r>
        <w:rPr>
          <w:rFonts w:ascii="宋体" w:hAnsi="宋体" w:cs="宋体" w:eastAsia="宋体" w:hint="default"/>
        </w:rPr>
        <w:t>2010</w:t>
      </w:r>
      <w:r>
        <w:rPr>
          <w:rFonts w:ascii="宋体" w:hAnsi="宋体" w:cs="宋体" w:eastAsia="宋体" w:hint="default"/>
          <w:spacing w:val="-64"/>
        </w:rPr>
        <w:t> </w:t>
      </w:r>
      <w:r>
        <w:rPr/>
        <w:t>年</w:t>
      </w:r>
      <w:r>
        <w:rPr>
          <w:spacing w:val="-64"/>
        </w:rPr>
        <w:t> </w:t>
      </w:r>
      <w:r>
        <w:rPr>
          <w:rFonts w:ascii="宋体" w:hAnsi="宋体" w:cs="宋体" w:eastAsia="宋体" w:hint="default"/>
        </w:rPr>
        <w:t>3</w:t>
      </w:r>
      <w:r>
        <w:rPr>
          <w:rFonts w:ascii="宋体" w:hAnsi="宋体" w:cs="宋体" w:eastAsia="宋体" w:hint="default"/>
          <w:spacing w:val="-8"/>
        </w:rPr>
        <w:t> </w:t>
      </w:r>
      <w:r>
        <w:rPr/>
        <w:t>月</w:t>
      </w:r>
      <w:r>
        <w:rPr>
          <w:spacing w:val="-64"/>
        </w:rPr>
        <w:t> </w:t>
      </w:r>
      <w:r>
        <w:rPr>
          <w:rFonts w:ascii="宋体" w:hAnsi="宋体" w:cs="宋体" w:eastAsia="宋体" w:hint="default"/>
        </w:rPr>
        <w:t>5</w:t>
      </w:r>
      <w:r>
        <w:rPr>
          <w:rFonts w:ascii="宋体" w:hAnsi="宋体" w:cs="宋体" w:eastAsia="宋体" w:hint="default"/>
          <w:spacing w:val="-64"/>
        </w:rPr>
        <w:t> </w:t>
      </w:r>
      <w:r>
        <w:rPr/>
        <w:t>日，本公司召开</w:t>
      </w:r>
      <w:r>
        <w:rPr>
          <w:spacing w:val="-64"/>
        </w:rPr>
        <w:t> </w:t>
      </w:r>
      <w:r>
        <w:rPr>
          <w:rFonts w:ascii="宋体" w:hAnsi="宋体" w:cs="宋体" w:eastAsia="宋体" w:hint="default"/>
        </w:rPr>
        <w:t>2010</w:t>
      </w:r>
      <w:r>
        <w:rPr>
          <w:rFonts w:ascii="宋体" w:hAnsi="宋体" w:cs="宋体" w:eastAsia="宋体" w:hint="default"/>
          <w:spacing w:val="-8"/>
        </w:rPr>
        <w:t> </w:t>
      </w:r>
      <w:r>
        <w:rPr/>
        <w:t>年第二次临时股东大会；会议同意 </w:t>
      </w:r>
      <w:r>
        <w:rPr>
          <w:spacing w:val="-3"/>
        </w:rPr>
        <w:t>邓辉辞去公司董事职务，同时聘任曹惠民、白树锋、陈靖丰为公司独立董事。会</w:t>
      </w:r>
      <w:r>
        <w:rPr>
          <w:spacing w:val="-111"/>
        </w:rPr>
        <w:t> </w:t>
      </w:r>
      <w:r>
        <w:rPr>
          <w:spacing w:val="-111"/>
        </w:rPr>
      </w:r>
      <w:r>
        <w:rPr>
          <w:spacing w:val="-3"/>
        </w:rPr>
        <w:t>议审议通过了《上海汉得信息技术股份有限公司股东大会议事规则》、《上海汉</w:t>
      </w:r>
      <w:r>
        <w:rPr>
          <w:spacing w:val="-112"/>
        </w:rPr>
        <w:t> </w:t>
      </w:r>
      <w:r>
        <w:rPr>
          <w:spacing w:val="-112"/>
        </w:rPr>
      </w:r>
      <w:r>
        <w:rPr>
          <w:spacing w:val="-3"/>
        </w:rPr>
        <w:t>得信息技术股份有限公司董事会议事规则》、《上海汉得信息技术股份有限公司</w:t>
      </w:r>
      <w:r>
        <w:rPr>
          <w:spacing w:val="-110"/>
        </w:rPr>
        <w:t> </w:t>
      </w:r>
      <w:r>
        <w:rPr>
          <w:spacing w:val="-110"/>
        </w:rPr>
      </w:r>
      <w:r>
        <w:rPr>
          <w:spacing w:val="-10"/>
        </w:rPr>
        <w:t>监事会议事规则》、《上海汉得信息技术股份有限公司关联交易决策制度》、《上</w:t>
      </w:r>
      <w:r>
        <w:rPr>
          <w:spacing w:val="-97"/>
        </w:rPr>
        <w:t> </w:t>
      </w:r>
      <w:r>
        <w:rPr>
          <w:spacing w:val="-97"/>
        </w:rPr>
      </w:r>
      <w:r>
        <w:rPr>
          <w:spacing w:val="-3"/>
        </w:rPr>
        <w:t>海汉得信息技术股份有限公司募集资金使用管理办法》、《上海汉得信息技术股</w:t>
      </w:r>
      <w:r>
        <w:rPr>
          <w:spacing w:val="-110"/>
        </w:rPr>
        <w:t> </w:t>
      </w:r>
      <w:r>
        <w:rPr>
          <w:spacing w:val="-110"/>
        </w:rPr>
      </w:r>
      <w:r>
        <w:rPr>
          <w:spacing w:val="-3"/>
        </w:rPr>
        <w:t>份有限公司对外投资管理制度》、《上海汉得信息技术股份有限公司对外担保决</w:t>
      </w:r>
      <w:r>
        <w:rPr>
          <w:spacing w:val="-110"/>
        </w:rPr>
        <w:t> </w:t>
      </w:r>
      <w:r>
        <w:rPr>
          <w:spacing w:val="-110"/>
        </w:rPr>
      </w:r>
      <w:r>
        <w:rPr/>
        <w:t>策制度》等。</w:t>
      </w:r>
    </w:p>
    <w:p>
      <w:pPr>
        <w:pStyle w:val="BodyText"/>
        <w:spacing w:line="357" w:lineRule="auto" w:before="36"/>
        <w:ind w:right="1677" w:firstLine="479"/>
        <w:jc w:val="both"/>
      </w:pPr>
      <w:r>
        <w:rPr>
          <w:rFonts w:ascii="宋体" w:hAnsi="宋体" w:cs="宋体" w:eastAsia="宋体" w:hint="default"/>
          <w:spacing w:val="-6"/>
        </w:rPr>
        <w:t>3</w:t>
      </w:r>
      <w:r>
        <w:rPr>
          <w:spacing w:val="-6"/>
        </w:rPr>
        <w:t>、</w:t>
      </w:r>
      <w:r>
        <w:rPr>
          <w:rFonts w:ascii="宋体" w:hAnsi="宋体" w:cs="宋体" w:eastAsia="宋体" w:hint="default"/>
          <w:spacing w:val="-6"/>
        </w:rPr>
        <w:t>2010</w:t>
      </w:r>
      <w:r>
        <w:rPr>
          <w:rFonts w:ascii="宋体" w:hAnsi="宋体" w:cs="宋体" w:eastAsia="宋体" w:hint="default"/>
          <w:spacing w:val="2"/>
        </w:rPr>
        <w:t> </w:t>
      </w:r>
      <w:r>
        <w:rPr/>
        <w:t>年</w:t>
      </w:r>
      <w:r>
        <w:rPr>
          <w:spacing w:val="2"/>
        </w:rPr>
        <w:t> </w:t>
      </w:r>
      <w:r>
        <w:rPr>
          <w:rFonts w:ascii="宋体" w:hAnsi="宋体" w:cs="宋体" w:eastAsia="宋体" w:hint="default"/>
        </w:rPr>
        <w:t>3</w:t>
      </w:r>
      <w:r>
        <w:rPr>
          <w:rFonts w:ascii="宋体" w:hAnsi="宋体" w:cs="宋体" w:eastAsia="宋体" w:hint="default"/>
          <w:spacing w:val="2"/>
        </w:rPr>
        <w:t> </w:t>
      </w:r>
      <w:r>
        <w:rPr/>
        <w:t>月</w:t>
      </w:r>
      <w:r>
        <w:rPr>
          <w:spacing w:val="-59"/>
        </w:rPr>
        <w:t> </w:t>
      </w:r>
      <w:r>
        <w:rPr>
          <w:rFonts w:ascii="宋体" w:hAnsi="宋体" w:cs="宋体" w:eastAsia="宋体" w:hint="default"/>
        </w:rPr>
        <w:t>10</w:t>
      </w:r>
      <w:r>
        <w:rPr>
          <w:rFonts w:ascii="宋体" w:hAnsi="宋体" w:cs="宋体" w:eastAsia="宋体" w:hint="default"/>
          <w:spacing w:val="-59"/>
        </w:rPr>
        <w:t> </w:t>
      </w:r>
      <w:r>
        <w:rPr>
          <w:spacing w:val="-5"/>
        </w:rPr>
        <w:t>日，本公司召开</w:t>
      </w:r>
      <w:r>
        <w:rPr>
          <w:spacing w:val="2"/>
        </w:rPr>
        <w:t> </w:t>
      </w:r>
      <w:r>
        <w:rPr>
          <w:rFonts w:ascii="宋体" w:hAnsi="宋体" w:cs="宋体" w:eastAsia="宋体" w:hint="default"/>
        </w:rPr>
        <w:t>2010</w:t>
      </w:r>
      <w:r>
        <w:rPr>
          <w:rFonts w:ascii="宋体" w:hAnsi="宋体" w:cs="宋体" w:eastAsia="宋体" w:hint="default"/>
          <w:spacing w:val="2"/>
        </w:rPr>
        <w:t> </w:t>
      </w:r>
      <w:r>
        <w:rPr>
          <w:spacing w:val="-3"/>
        </w:rPr>
        <w:t>年第三次临时股东大会；会议审</w:t>
      </w:r>
      <w:r>
        <w:rPr/>
        <w:t> 议通过《关于申请首次公开发行人民币普通股（</w:t>
      </w:r>
      <w:r>
        <w:rPr>
          <w:rFonts w:ascii="宋体" w:hAnsi="宋体" w:cs="宋体" w:eastAsia="宋体" w:hint="default"/>
        </w:rPr>
        <w:t>A</w:t>
      </w:r>
      <w:r>
        <w:rPr>
          <w:rFonts w:ascii="宋体" w:hAnsi="宋体" w:cs="宋体" w:eastAsia="宋体" w:hint="default"/>
          <w:spacing w:val="-71"/>
        </w:rPr>
        <w:t> </w:t>
      </w:r>
      <w:r>
        <w:rPr/>
        <w:t>股）股票并于创业板上市的议 </w:t>
      </w:r>
      <w:r>
        <w:rPr>
          <w:spacing w:val="-16"/>
        </w:rPr>
        <w:t>案》、《关于首次公开发行人民币普通股（</w:t>
      </w:r>
      <w:r>
        <w:rPr>
          <w:rFonts w:ascii="宋体" w:hAnsi="宋体" w:cs="宋体" w:eastAsia="宋体" w:hint="default"/>
          <w:spacing w:val="-16"/>
        </w:rPr>
        <w:t>A</w:t>
      </w:r>
      <w:r>
        <w:rPr>
          <w:rFonts w:ascii="宋体" w:hAnsi="宋体" w:cs="宋体" w:eastAsia="宋体" w:hint="default"/>
          <w:spacing w:val="16"/>
        </w:rPr>
        <w:t> </w:t>
      </w:r>
      <w:r>
        <w:rPr>
          <w:spacing w:val="-9"/>
        </w:rPr>
        <w:t>股）股票募集资金运用方案的议案》、</w:t>
      </w:r>
    </w:p>
    <w:p>
      <w:pPr>
        <w:pStyle w:val="BodyText"/>
        <w:spacing w:line="240" w:lineRule="auto" w:before="36"/>
        <w:ind w:right="0"/>
        <w:jc w:val="both"/>
      </w:pPr>
      <w:r>
        <w:rPr/>
        <w:t>《关于首次公开发行人民币普通股（</w:t>
      </w:r>
      <w:r>
        <w:rPr>
          <w:rFonts w:ascii="宋体" w:hAnsi="宋体" w:cs="宋体" w:eastAsia="宋体" w:hint="default"/>
        </w:rPr>
        <w:t>A</w:t>
      </w:r>
      <w:r>
        <w:rPr>
          <w:rFonts w:ascii="宋体" w:hAnsi="宋体" w:cs="宋体" w:eastAsia="宋体" w:hint="default"/>
          <w:spacing w:val="-60"/>
        </w:rPr>
        <w:t> </w:t>
      </w:r>
      <w:r>
        <w:rPr/>
        <w:t>股）股票前滚存利润分配方案的议案》、</w:t>
      </w:r>
    </w:p>
    <w:p>
      <w:pPr>
        <w:pStyle w:val="BodyText"/>
        <w:spacing w:line="357" w:lineRule="auto" w:before="154"/>
        <w:ind w:right="1796"/>
        <w:jc w:val="both"/>
      </w:pPr>
      <w:r>
        <w:rPr/>
        <w:t>《关于制订首次公开发行人民币普通股（</w:t>
      </w:r>
      <w:r>
        <w:rPr>
          <w:rFonts w:ascii="宋体" w:hAnsi="宋体" w:cs="宋体" w:eastAsia="宋体" w:hint="default"/>
        </w:rPr>
        <w:t>A</w:t>
      </w:r>
      <w:r>
        <w:rPr>
          <w:rFonts w:ascii="宋体" w:hAnsi="宋体" w:cs="宋体" w:eastAsia="宋体" w:hint="default"/>
          <w:spacing w:val="17"/>
        </w:rPr>
        <w:t> </w:t>
      </w:r>
      <w:r>
        <w:rPr/>
        <w:t>股）股票并与创业板上市后的</w:t>
      </w:r>
      <w:r>
        <w:rPr>
          <w:rFonts w:ascii="宋体" w:hAnsi="宋体" w:cs="宋体" w:eastAsia="宋体" w:hint="default"/>
        </w:rPr>
        <w:t>&lt;</w:t>
      </w:r>
      <w:r>
        <w:rPr/>
        <w:t>公司</w:t>
      </w:r>
      <w:r>
        <w:rPr>
          <w:spacing w:val="-118"/>
        </w:rPr>
        <w:t> </w:t>
      </w:r>
      <w:r>
        <w:rPr>
          <w:spacing w:val="-3"/>
        </w:rPr>
        <w:t>章程（草案）</w:t>
      </w:r>
      <w:r>
        <w:rPr>
          <w:rFonts w:ascii="宋体" w:hAnsi="宋体" w:cs="宋体" w:eastAsia="宋体" w:hint="default"/>
          <w:spacing w:val="-3"/>
        </w:rPr>
        <w:t>&gt;</w:t>
      </w:r>
      <w:r>
        <w:rPr>
          <w:spacing w:val="-3"/>
        </w:rPr>
        <w:t>的议案》、《关于授权董事会（或董事会委任的董事小组）</w:t>
      </w:r>
      <w:r>
        <w:rPr/>
        <w:t> 全权</w:t>
      </w:r>
      <w:r>
        <w:rPr/>
        <w:t> 处理上海汉得信息技术股份有限公司首次公开发行人民币普通股（</w:t>
      </w:r>
      <w:r>
        <w:rPr>
          <w:rFonts w:ascii="宋体" w:hAnsi="宋体" w:cs="宋体" w:eastAsia="宋体" w:hint="default"/>
        </w:rPr>
        <w:t>A</w:t>
      </w:r>
      <w:r>
        <w:rPr>
          <w:rFonts w:ascii="宋体" w:hAnsi="宋体" w:cs="宋体" w:eastAsia="宋体" w:hint="default"/>
          <w:spacing w:val="-73"/>
        </w:rPr>
        <w:t> </w:t>
      </w:r>
      <w:r>
        <w:rPr>
          <w:spacing w:val="-4"/>
        </w:rPr>
        <w:t>股）股票并</w:t>
      </w:r>
      <w:r>
        <w:rPr/>
        <w:t> </w:t>
      </w:r>
      <w:r>
        <w:rPr>
          <w:spacing w:val="-3"/>
        </w:rPr>
        <w:t>于创业板上市有关事宜的议案》、《上海汉得信息技术股份有限公司近三年关联</w:t>
      </w:r>
      <w:r>
        <w:rPr>
          <w:spacing w:val="-110"/>
        </w:rPr>
        <w:t> </w:t>
      </w:r>
      <w:r>
        <w:rPr>
          <w:spacing w:val="-110"/>
        </w:rPr>
      </w:r>
      <w:r>
        <w:rPr>
          <w:spacing w:val="-3"/>
        </w:rPr>
        <w:t>交易公允报告的议案》、《关于公司独立董事津贴的议案》、《上海汉得信息技</w:t>
      </w:r>
      <w:r>
        <w:rPr>
          <w:spacing w:val="-111"/>
        </w:rPr>
        <w:t> </w:t>
      </w:r>
      <w:r>
        <w:rPr>
          <w:spacing w:val="-111"/>
        </w:rPr>
      </w:r>
      <w:r>
        <w:rPr/>
        <w:t>术股份有限公司 </w:t>
      </w:r>
      <w:r>
        <w:rPr>
          <w:rFonts w:ascii="宋体" w:hAnsi="宋体" w:cs="宋体" w:eastAsia="宋体" w:hint="default"/>
        </w:rPr>
        <w:t>2009</w:t>
      </w:r>
      <w:r>
        <w:rPr>
          <w:rFonts w:ascii="宋体" w:hAnsi="宋体" w:cs="宋体" w:eastAsia="宋体" w:hint="default"/>
          <w:spacing w:val="3"/>
        </w:rPr>
        <w:t> </w:t>
      </w:r>
      <w:r>
        <w:rPr>
          <w:spacing w:val="-4"/>
        </w:rPr>
        <w:t>年度利润分配议案》及《关于豁免上海汉得信息技术股份</w:t>
      </w:r>
    </w:p>
    <w:p>
      <w:pPr>
        <w:pStyle w:val="BodyText"/>
        <w:spacing w:line="240" w:lineRule="auto" w:before="36"/>
        <w:ind w:right="0"/>
        <w:jc w:val="both"/>
      </w:pPr>
      <w:r>
        <w:rPr/>
        <w:t>有限公司 </w:t>
      </w:r>
      <w:r>
        <w:rPr>
          <w:rFonts w:ascii="宋体" w:hAnsi="宋体" w:cs="宋体" w:eastAsia="宋体" w:hint="default"/>
        </w:rPr>
        <w:t>2010</w:t>
      </w:r>
      <w:r>
        <w:rPr>
          <w:rFonts w:ascii="宋体" w:hAnsi="宋体" w:cs="宋体" w:eastAsia="宋体" w:hint="default"/>
          <w:spacing w:val="-1"/>
        </w:rPr>
        <w:t> </w:t>
      </w:r>
      <w:r>
        <w:rPr/>
        <w:t>年第三次临时股东大会通知期限的议案》等。</w:t>
      </w:r>
    </w:p>
    <w:p>
      <w:pPr>
        <w:pStyle w:val="BodyText"/>
        <w:spacing w:line="240" w:lineRule="auto" w:before="154"/>
        <w:ind w:left="620" w:right="0"/>
        <w:jc w:val="left"/>
      </w:pPr>
      <w:r>
        <w:rPr>
          <w:rFonts w:ascii="宋体" w:hAnsi="宋体" w:cs="宋体" w:eastAsia="宋体" w:hint="default"/>
        </w:rPr>
        <w:t>4</w:t>
      </w:r>
      <w:r>
        <w:rPr/>
        <w:t>、</w:t>
      </w:r>
      <w:r>
        <w:rPr>
          <w:rFonts w:ascii="宋体" w:hAnsi="宋体" w:cs="宋体" w:eastAsia="宋体" w:hint="default"/>
        </w:rPr>
        <w:t>2010 </w:t>
      </w:r>
      <w:r>
        <w:rPr/>
        <w:t>年 </w:t>
      </w:r>
      <w:r>
        <w:rPr>
          <w:rFonts w:ascii="宋体" w:hAnsi="宋体" w:cs="宋体" w:eastAsia="宋体" w:hint="default"/>
        </w:rPr>
        <w:t>6 </w:t>
      </w:r>
      <w:r>
        <w:rPr/>
        <w:t>月 </w:t>
      </w:r>
      <w:r>
        <w:rPr>
          <w:rFonts w:ascii="宋体" w:hAnsi="宋体" w:cs="宋体" w:eastAsia="宋体" w:hint="default"/>
        </w:rPr>
        <w:t>27 </w:t>
      </w:r>
      <w:r>
        <w:rPr/>
        <w:t>日，本公司召开 </w:t>
      </w:r>
      <w:r>
        <w:rPr>
          <w:rFonts w:ascii="宋体" w:hAnsi="宋体" w:cs="宋体" w:eastAsia="宋体" w:hint="default"/>
        </w:rPr>
        <w:t>2009</w:t>
      </w:r>
      <w:r>
        <w:rPr>
          <w:rFonts w:ascii="宋体" w:hAnsi="宋体" w:cs="宋体" w:eastAsia="宋体" w:hint="default"/>
          <w:spacing w:val="20"/>
        </w:rPr>
        <w:t> </w:t>
      </w:r>
      <w:r>
        <w:rPr/>
        <w:t>年年度股东大会；会议审议通</w:t>
      </w:r>
    </w:p>
    <w:p>
      <w:pPr>
        <w:pStyle w:val="BodyText"/>
        <w:spacing w:line="357" w:lineRule="auto" w:before="154"/>
        <w:ind w:right="1796"/>
        <w:jc w:val="both"/>
        <w:rPr>
          <w:rFonts w:ascii="宋体" w:hAnsi="宋体" w:cs="宋体" w:eastAsia="宋体" w:hint="default"/>
        </w:rPr>
      </w:pPr>
      <w:r>
        <w:rPr>
          <w:spacing w:val="3"/>
        </w:rPr>
        <w:t>过《关于公司向招商银行股份有限公司上海分行徐家汇支行申请人民币</w:t>
      </w:r>
      <w:r>
        <w:rPr>
          <w:spacing w:val="27"/>
        </w:rPr>
        <w:t> </w:t>
      </w:r>
      <w:r>
        <w:rPr>
          <w:rFonts w:ascii="宋体" w:hAnsi="宋体" w:cs="宋体" w:eastAsia="宋体" w:hint="default"/>
        </w:rPr>
        <w:t>3,000</w:t>
      </w:r>
      <w:r>
        <w:rPr>
          <w:rFonts w:ascii="宋体" w:hAnsi="宋体" w:cs="宋体" w:eastAsia="宋体" w:hint="default"/>
          <w:spacing w:val="-117"/>
        </w:rPr>
        <w:t> </w:t>
      </w:r>
      <w:r>
        <w:rPr>
          <w:spacing w:val="-3"/>
        </w:rPr>
        <w:t>万元授信额度的议案》、《关于公司向中国民生银行股份有限公司上海分行申请</w:t>
      </w:r>
      <w:r>
        <w:rPr>
          <w:spacing w:val="-110"/>
        </w:rPr>
        <w:t> </w:t>
      </w:r>
      <w:r>
        <w:rPr>
          <w:spacing w:val="-110"/>
        </w:rPr>
      </w:r>
      <w:r>
        <w:rPr/>
        <w:t>人民币 </w:t>
      </w:r>
      <w:r>
        <w:rPr>
          <w:rFonts w:ascii="宋体" w:hAnsi="宋体" w:cs="宋体" w:eastAsia="宋体" w:hint="default"/>
        </w:rPr>
        <w:t>3,000 </w:t>
      </w:r>
      <w:r>
        <w:rPr>
          <w:spacing w:val="-4"/>
        </w:rPr>
        <w:t>万元授信额度的议案》、《上海汉得信息技术股份有限公司</w:t>
      </w:r>
      <w:r>
        <w:rPr>
          <w:spacing w:val="9"/>
        </w:rPr>
        <w:t> </w:t>
      </w:r>
      <w:r>
        <w:rPr>
          <w:rFonts w:ascii="宋体" w:hAnsi="宋体" w:cs="宋体" w:eastAsia="宋体" w:hint="default"/>
        </w:rPr>
        <w:t>2009</w:t>
      </w:r>
    </w:p>
    <w:p>
      <w:pPr>
        <w:pStyle w:val="BodyText"/>
        <w:spacing w:line="240" w:lineRule="auto" w:before="36"/>
        <w:ind w:right="0"/>
        <w:jc w:val="both"/>
      </w:pPr>
      <w:r>
        <w:rPr/>
        <w:t>年度董事会工作报告》、《上海汉得信息技术股份有限公司 </w:t>
      </w:r>
      <w:r>
        <w:rPr>
          <w:rFonts w:ascii="宋体" w:hAnsi="宋体" w:cs="宋体" w:eastAsia="宋体" w:hint="default"/>
        </w:rPr>
        <w:t>2009</w:t>
      </w:r>
      <w:r>
        <w:rPr>
          <w:rFonts w:ascii="宋体" w:hAnsi="宋体" w:cs="宋体" w:eastAsia="宋体" w:hint="default"/>
          <w:spacing w:val="-93"/>
        </w:rPr>
        <w:t> </w:t>
      </w:r>
      <w:r>
        <w:rPr/>
        <w:t>年度监事会工</w:t>
      </w:r>
    </w:p>
    <w:p>
      <w:pPr>
        <w:spacing w:after="0" w:line="240" w:lineRule="auto"/>
        <w:jc w:val="both"/>
        <w:sectPr>
          <w:pgSz w:w="11910" w:h="16840"/>
          <w:pgMar w:header="884" w:footer="1186" w:top="1140" w:bottom="1380" w:left="1660" w:right="0"/>
        </w:sectPr>
      </w:pPr>
    </w:p>
    <w:p>
      <w:pPr>
        <w:spacing w:line="240" w:lineRule="auto" w:before="6"/>
        <w:rPr>
          <w:rFonts w:ascii="宋体" w:hAnsi="宋体" w:cs="宋体" w:eastAsia="宋体" w:hint="default"/>
          <w:sz w:val="22"/>
          <w:szCs w:val="22"/>
        </w:rPr>
      </w:pPr>
    </w:p>
    <w:p>
      <w:pPr>
        <w:pStyle w:val="BodyText"/>
        <w:spacing w:line="240" w:lineRule="auto" w:before="26"/>
        <w:ind w:right="0"/>
        <w:jc w:val="both"/>
      </w:pPr>
      <w:r>
        <w:rPr>
          <w:spacing w:val="-3"/>
        </w:rPr>
        <w:t>作报告》、《上海汉得信息技术股份有限公司 </w:t>
      </w:r>
      <w:r>
        <w:rPr>
          <w:rFonts w:ascii="宋体" w:hAnsi="宋体" w:cs="宋体" w:eastAsia="宋体" w:hint="default"/>
        </w:rPr>
        <w:t>2009</w:t>
      </w:r>
      <w:r>
        <w:rPr>
          <w:rFonts w:ascii="宋体" w:hAnsi="宋体" w:cs="宋体" w:eastAsia="宋体" w:hint="default"/>
          <w:spacing w:val="14"/>
        </w:rPr>
        <w:t> </w:t>
      </w:r>
      <w:r>
        <w:rPr>
          <w:spacing w:val="-4"/>
        </w:rPr>
        <w:t>年度财务决算报告》和《上</w:t>
      </w:r>
    </w:p>
    <w:p>
      <w:pPr>
        <w:pStyle w:val="BodyText"/>
        <w:spacing w:line="240" w:lineRule="auto" w:before="154"/>
        <w:ind w:right="0"/>
        <w:jc w:val="both"/>
      </w:pPr>
      <w:r>
        <w:rPr/>
        <w:t>海汉得信息技术股份有限公司 </w:t>
      </w:r>
      <w:r>
        <w:rPr>
          <w:rFonts w:ascii="宋体" w:hAnsi="宋体" w:cs="宋体" w:eastAsia="宋体" w:hint="default"/>
        </w:rPr>
        <w:t>2010</w:t>
      </w:r>
      <w:r>
        <w:rPr>
          <w:rFonts w:ascii="宋体" w:hAnsi="宋体" w:cs="宋体" w:eastAsia="宋体" w:hint="default"/>
          <w:spacing w:val="-60"/>
        </w:rPr>
        <w:t> </w:t>
      </w:r>
      <w:r>
        <w:rPr/>
        <w:t>年度财务预算报告》等。</w:t>
      </w:r>
    </w:p>
    <w:p>
      <w:pPr>
        <w:pStyle w:val="BodyText"/>
        <w:spacing w:line="357" w:lineRule="auto" w:before="154"/>
        <w:ind w:right="1796" w:firstLine="479"/>
        <w:jc w:val="both"/>
      </w:pPr>
      <w:r>
        <w:rPr>
          <w:rFonts w:ascii="宋体" w:hAnsi="宋体" w:cs="宋体" w:eastAsia="宋体" w:hint="default"/>
          <w:spacing w:val="-6"/>
        </w:rPr>
        <w:t>5</w:t>
      </w:r>
      <w:r>
        <w:rPr>
          <w:spacing w:val="-6"/>
        </w:rPr>
        <w:t>、</w:t>
      </w:r>
      <w:r>
        <w:rPr>
          <w:rFonts w:ascii="宋体" w:hAnsi="宋体" w:cs="宋体" w:eastAsia="宋体" w:hint="default"/>
          <w:spacing w:val="-6"/>
        </w:rPr>
        <w:t>2010 </w:t>
      </w:r>
      <w:r>
        <w:rPr/>
        <w:t>年 </w:t>
      </w:r>
      <w:r>
        <w:rPr>
          <w:rFonts w:ascii="宋体" w:hAnsi="宋体" w:cs="宋体" w:eastAsia="宋体" w:hint="default"/>
        </w:rPr>
        <w:t>9 </w:t>
      </w:r>
      <w:r>
        <w:rPr/>
        <w:t>月 </w:t>
      </w:r>
      <w:r>
        <w:rPr>
          <w:rFonts w:ascii="宋体" w:hAnsi="宋体" w:cs="宋体" w:eastAsia="宋体" w:hint="default"/>
        </w:rPr>
        <w:t>8 </w:t>
      </w:r>
      <w:r>
        <w:rPr>
          <w:spacing w:val="-5"/>
        </w:rPr>
        <w:t>日，本公司召开 </w:t>
      </w:r>
      <w:r>
        <w:rPr>
          <w:rFonts w:ascii="宋体" w:hAnsi="宋体" w:cs="宋体" w:eastAsia="宋体" w:hint="default"/>
        </w:rPr>
        <w:t>2010</w:t>
      </w:r>
      <w:r>
        <w:rPr>
          <w:rFonts w:ascii="宋体" w:hAnsi="宋体" w:cs="宋体" w:eastAsia="宋体" w:hint="default"/>
          <w:spacing w:val="27"/>
        </w:rPr>
        <w:t> </w:t>
      </w:r>
      <w:r>
        <w:rPr>
          <w:spacing w:val="-3"/>
        </w:rPr>
        <w:t>年第四次临时股东大会。会议审</w:t>
      </w:r>
      <w:r>
        <w:rPr/>
        <w:t> </w:t>
      </w:r>
      <w:r>
        <w:rPr>
          <w:spacing w:val="-3"/>
        </w:rPr>
        <w:t>议通过《关于白树锋辞去独立董事职务的议案》和《关于提名刘维任职独立董事</w:t>
      </w:r>
      <w:r>
        <w:rPr>
          <w:spacing w:val="-111"/>
        </w:rPr>
        <w:t> </w:t>
      </w:r>
      <w:r>
        <w:rPr>
          <w:spacing w:val="-111"/>
        </w:rPr>
      </w:r>
      <w:r>
        <w:rPr/>
        <w:t>的议案》。</w:t>
      </w:r>
    </w:p>
    <w:p>
      <w:pPr>
        <w:pStyle w:val="BodyText"/>
        <w:tabs>
          <w:tab w:pos="1400" w:val="left" w:leader="none"/>
        </w:tabs>
        <w:spacing w:line="240" w:lineRule="auto" w:before="36"/>
        <w:ind w:left="560" w:right="4190"/>
        <w:jc w:val="left"/>
      </w:pPr>
      <w:r>
        <w:rPr/>
        <w:t>四、</w:t>
        <w:tab/>
        <w:t>董事会运行情况</w:t>
      </w:r>
    </w:p>
    <w:p>
      <w:pPr>
        <w:pStyle w:val="BodyText"/>
        <w:spacing w:line="357" w:lineRule="auto" w:before="154"/>
        <w:ind w:left="620" w:right="1785" w:hanging="60"/>
        <w:jc w:val="left"/>
      </w:pPr>
      <w:r>
        <w:rPr/>
        <w:t>（一）董事会会议情况 </w:t>
      </w:r>
      <w:r>
        <w:rPr>
          <w:spacing w:val="-4"/>
        </w:rPr>
        <w:t>根据《公司法》及有关规定，报告期内，公司先后召开了 </w:t>
      </w:r>
      <w:r>
        <w:rPr>
          <w:rFonts w:ascii="宋体" w:hAnsi="宋体" w:cs="宋体" w:eastAsia="宋体" w:hint="default"/>
        </w:rPr>
        <w:t>5</w:t>
      </w:r>
      <w:r>
        <w:rPr>
          <w:rFonts w:ascii="宋体" w:hAnsi="宋体" w:cs="宋体" w:eastAsia="宋体" w:hint="default"/>
          <w:spacing w:val="-94"/>
        </w:rPr>
        <w:t> </w:t>
      </w:r>
      <w:r>
        <w:rPr>
          <w:spacing w:val="-3"/>
        </w:rPr>
        <w:t>次董事会。会议</w:t>
      </w:r>
    </w:p>
    <w:p>
      <w:pPr>
        <w:pStyle w:val="BodyText"/>
        <w:spacing w:line="240" w:lineRule="auto" w:before="37"/>
        <w:ind w:right="0"/>
        <w:jc w:val="both"/>
      </w:pPr>
      <w:r>
        <w:rPr>
          <w:spacing w:val="-3"/>
        </w:rPr>
        <w:t>在召集方式、议事程序、表决方式和决议内容等方面，均符合有关法律、法规和</w:t>
      </w:r>
    </w:p>
    <w:p>
      <w:pPr>
        <w:pStyle w:val="BodyText"/>
        <w:spacing w:line="240" w:lineRule="auto" w:before="154"/>
        <w:ind w:right="0"/>
        <w:jc w:val="both"/>
      </w:pPr>
      <w:r>
        <w:rPr/>
        <w:t>《公司章程》的规定。具体召开情况如下：</w:t>
      </w:r>
    </w:p>
    <w:p>
      <w:pPr>
        <w:pStyle w:val="BodyText"/>
        <w:spacing w:line="357" w:lineRule="auto" w:before="154"/>
        <w:ind w:right="1797" w:firstLine="479"/>
        <w:jc w:val="both"/>
      </w:pPr>
      <w:r>
        <w:rPr>
          <w:rFonts w:ascii="宋体" w:hAnsi="宋体" w:cs="宋体" w:eastAsia="宋体" w:hint="default"/>
        </w:rPr>
        <w:t>1</w:t>
      </w:r>
      <w:r>
        <w:rPr/>
        <w:t>、</w:t>
      </w:r>
      <w:r>
        <w:rPr>
          <w:rFonts w:ascii="宋体" w:hAnsi="宋体" w:cs="宋体" w:eastAsia="宋体" w:hint="default"/>
        </w:rPr>
        <w:t>2010 </w:t>
      </w:r>
      <w:r>
        <w:rPr/>
        <w:t>年 </w:t>
      </w:r>
      <w:r>
        <w:rPr>
          <w:rFonts w:ascii="宋体" w:hAnsi="宋体" w:cs="宋体" w:eastAsia="宋体" w:hint="default"/>
        </w:rPr>
        <w:t>2 </w:t>
      </w:r>
      <w:r>
        <w:rPr/>
        <w:t>月 </w:t>
      </w:r>
      <w:r>
        <w:rPr>
          <w:rFonts w:ascii="宋体" w:hAnsi="宋体" w:cs="宋体" w:eastAsia="宋体" w:hint="default"/>
        </w:rPr>
        <w:t>25</w:t>
      </w:r>
      <w:r>
        <w:rPr>
          <w:rFonts w:ascii="宋体" w:hAnsi="宋体" w:cs="宋体" w:eastAsia="宋体" w:hint="default"/>
          <w:spacing w:val="22"/>
        </w:rPr>
        <w:t> </w:t>
      </w:r>
      <w:r>
        <w:rPr/>
        <w:t>日召开公司第一届董事会第一次会议；会议选举范建 </w:t>
      </w:r>
      <w:r>
        <w:rPr>
          <w:spacing w:val="-3"/>
        </w:rPr>
        <w:t>震本公司的董事长；经董事长提名，董事会聘任陈迪清为公司总经理；经总经理</w:t>
      </w:r>
      <w:r>
        <w:rPr>
          <w:spacing w:val="-111"/>
        </w:rPr>
        <w:t> </w:t>
      </w:r>
      <w:r>
        <w:rPr>
          <w:spacing w:val="-111"/>
        </w:rPr>
      </w:r>
      <w:r>
        <w:rPr/>
        <w:t>提名，董事会聘任黄良之为财务总监。</w:t>
      </w:r>
    </w:p>
    <w:p>
      <w:pPr>
        <w:pStyle w:val="BodyText"/>
        <w:spacing w:line="357" w:lineRule="auto" w:before="36"/>
        <w:ind w:right="1662" w:firstLine="479"/>
        <w:jc w:val="left"/>
      </w:pPr>
      <w:r>
        <w:rPr>
          <w:rFonts w:ascii="宋体" w:hAnsi="宋体" w:cs="宋体" w:eastAsia="宋体" w:hint="default"/>
          <w:spacing w:val="-8"/>
        </w:rPr>
        <w:t>2</w:t>
      </w:r>
      <w:r>
        <w:rPr>
          <w:spacing w:val="-8"/>
        </w:rPr>
        <w:t>、</w:t>
      </w:r>
      <w:r>
        <w:rPr>
          <w:rFonts w:ascii="宋体" w:hAnsi="宋体" w:cs="宋体" w:eastAsia="宋体" w:hint="default"/>
          <w:spacing w:val="-8"/>
        </w:rPr>
        <w:t>2010 </w:t>
      </w:r>
      <w:r>
        <w:rPr/>
        <w:t>年 </w:t>
      </w:r>
      <w:r>
        <w:rPr>
          <w:rFonts w:ascii="宋体" w:hAnsi="宋体" w:cs="宋体" w:eastAsia="宋体" w:hint="default"/>
        </w:rPr>
        <w:t>3 </w:t>
      </w:r>
      <w:r>
        <w:rPr/>
        <w:t>月 </w:t>
      </w:r>
      <w:r>
        <w:rPr>
          <w:rFonts w:ascii="宋体" w:hAnsi="宋体" w:cs="宋体" w:eastAsia="宋体" w:hint="default"/>
        </w:rPr>
        <w:t>3</w:t>
      </w:r>
      <w:r>
        <w:rPr>
          <w:rFonts w:ascii="宋体" w:hAnsi="宋体" w:cs="宋体" w:eastAsia="宋体" w:hint="default"/>
          <w:spacing w:val="-32"/>
        </w:rPr>
        <w:t> </w:t>
      </w:r>
      <w:r>
        <w:rPr/>
        <w:t>日召开的公司第一届董事会第二次会议；会议审议通过 </w:t>
      </w:r>
      <w:r>
        <w:rPr>
          <w:spacing w:val="-6"/>
        </w:rPr>
        <w:t>董事邓辉辞去公司董事职务；审议通过新增白树锋、陈靖丰和曹惠民为独立董事；</w:t>
      </w:r>
      <w:r>
        <w:rPr/>
        <w:t> </w:t>
      </w:r>
      <w:r>
        <w:rPr>
          <w:spacing w:val="-3"/>
        </w:rPr>
        <w:t>审议通过聘任黄良之为公司董事会秘书；审议通过《上海汉得信息技术股份有限</w:t>
      </w:r>
      <w:r>
        <w:rPr>
          <w:spacing w:val="-111"/>
        </w:rPr>
        <w:t> </w:t>
      </w:r>
      <w:r>
        <w:rPr>
          <w:spacing w:val="-111"/>
        </w:rPr>
      </w:r>
      <w:r>
        <w:rPr>
          <w:spacing w:val="-6"/>
        </w:rPr>
        <w:t>公司股东大会议事规则》、《上海汉得信息技术股份有限公司董事会议事规则》、</w:t>
      </w:r>
    </w:p>
    <w:p>
      <w:pPr>
        <w:pStyle w:val="BodyText"/>
        <w:spacing w:line="357" w:lineRule="auto" w:before="36"/>
        <w:ind w:right="1796"/>
        <w:jc w:val="both"/>
      </w:pPr>
      <w:r>
        <w:rPr>
          <w:spacing w:val="-3"/>
        </w:rPr>
        <w:t>《上海汉得信息技术股份有限公司独立董事议事规则》、《上海汉得信息技术股</w:t>
      </w:r>
      <w:r>
        <w:rPr>
          <w:spacing w:val="-110"/>
        </w:rPr>
        <w:t> </w:t>
      </w:r>
      <w:r>
        <w:rPr>
          <w:spacing w:val="-110"/>
        </w:rPr>
      </w:r>
      <w:r>
        <w:rPr/>
        <w:t>份有限公司总经理工作细则》、</w:t>
      </w:r>
      <w:r>
        <w:rPr>
          <w:spacing w:val="17"/>
        </w:rPr>
        <w:t> </w:t>
      </w:r>
      <w:r>
        <w:rPr/>
        <w:t>《上海汉得信息技术股份有限公司董事会秘书</w:t>
      </w:r>
      <w:r>
        <w:rPr/>
        <w:t> 工作细则》、</w:t>
      </w:r>
      <w:r>
        <w:rPr>
          <w:spacing w:val="16"/>
        </w:rPr>
        <w:t> </w:t>
      </w:r>
      <w:r>
        <w:rPr/>
        <w:t>《上海汉得信息技术股份有限公司关联交易决策制度》、《上海</w:t>
      </w:r>
      <w:r>
        <w:rPr/>
        <w:t> </w:t>
      </w:r>
      <w:r>
        <w:rPr>
          <w:spacing w:val="-3"/>
        </w:rPr>
        <w:t>汉得信息技术股份有限公司募集资金使用管理办法》、《上海汉得信息技术股份</w:t>
      </w:r>
      <w:r>
        <w:rPr>
          <w:spacing w:val="-110"/>
        </w:rPr>
        <w:t> </w:t>
      </w:r>
      <w:r>
        <w:rPr>
          <w:spacing w:val="-110"/>
        </w:rPr>
      </w:r>
      <w:r>
        <w:rPr/>
        <w:t>有限公司对外担保决策制度》、</w:t>
      </w:r>
      <w:r>
        <w:rPr>
          <w:spacing w:val="17"/>
        </w:rPr>
        <w:t> </w:t>
      </w:r>
      <w:r>
        <w:rPr/>
        <w:t>《上海汉得信息技术股份有限公司对外投资管</w:t>
      </w:r>
      <w:r>
        <w:rPr/>
        <w:t> </w:t>
      </w:r>
      <w:r>
        <w:rPr>
          <w:spacing w:val="-4"/>
        </w:rPr>
        <w:t>理制度》、《关于召开上海汉得信息技术股份有限公司 </w:t>
      </w:r>
      <w:r>
        <w:rPr>
          <w:rFonts w:ascii="宋体" w:hAnsi="宋体" w:cs="宋体" w:eastAsia="宋体" w:hint="default"/>
        </w:rPr>
        <w:t>2010</w:t>
      </w:r>
      <w:r>
        <w:rPr>
          <w:rFonts w:ascii="宋体" w:hAnsi="宋体" w:cs="宋体" w:eastAsia="宋体" w:hint="default"/>
          <w:spacing w:val="5"/>
        </w:rPr>
        <w:t> </w:t>
      </w:r>
      <w:r>
        <w:rPr/>
        <w:t>年第二次临时股东 大会的议案》、《上海汉得信息技术股份有限公司章程 （修正案） 》等。</w:t>
      </w:r>
    </w:p>
    <w:p>
      <w:pPr>
        <w:pStyle w:val="BodyText"/>
        <w:spacing w:line="357" w:lineRule="auto" w:before="36"/>
        <w:ind w:right="1662" w:firstLine="479"/>
        <w:jc w:val="left"/>
      </w:pPr>
      <w:r>
        <w:rPr>
          <w:rFonts w:ascii="宋体" w:hAnsi="宋体" w:cs="宋体" w:eastAsia="宋体" w:hint="default"/>
          <w:spacing w:val="-8"/>
        </w:rPr>
        <w:t>3</w:t>
      </w:r>
      <w:r>
        <w:rPr>
          <w:spacing w:val="-8"/>
        </w:rPr>
        <w:t>、</w:t>
      </w:r>
      <w:r>
        <w:rPr>
          <w:rFonts w:ascii="宋体" w:hAnsi="宋体" w:cs="宋体" w:eastAsia="宋体" w:hint="default"/>
          <w:spacing w:val="-8"/>
        </w:rPr>
        <w:t>2010 </w:t>
      </w:r>
      <w:r>
        <w:rPr/>
        <w:t>年 </w:t>
      </w:r>
      <w:r>
        <w:rPr>
          <w:rFonts w:ascii="宋体" w:hAnsi="宋体" w:cs="宋体" w:eastAsia="宋体" w:hint="default"/>
        </w:rPr>
        <w:t>3 </w:t>
      </w:r>
      <w:r>
        <w:rPr/>
        <w:t>月 </w:t>
      </w:r>
      <w:r>
        <w:rPr>
          <w:rFonts w:ascii="宋体" w:hAnsi="宋体" w:cs="宋体" w:eastAsia="宋体" w:hint="default"/>
        </w:rPr>
        <w:t>10 </w:t>
      </w:r>
      <w:r>
        <w:rPr/>
        <w:t>日召开的公司第一届董事会第三次会议；</w:t>
      </w:r>
      <w:r>
        <w:rPr>
          <w:spacing w:val="-39"/>
        </w:rPr>
        <w:t> </w:t>
      </w:r>
      <w:r>
        <w:rPr/>
        <w:t>会议审议通</w:t>
      </w:r>
      <w:r>
        <w:rPr/>
        <w:t> </w:t>
      </w:r>
      <w:r>
        <w:rPr>
          <w:spacing w:val="-4"/>
        </w:rPr>
        <w:t>过《关于申请首次公开发行人民币普通股（</w:t>
      </w:r>
      <w:r>
        <w:rPr>
          <w:rFonts w:ascii="宋体" w:hAnsi="宋体" w:cs="宋体" w:eastAsia="宋体" w:hint="default"/>
          <w:spacing w:val="-4"/>
        </w:rPr>
        <w:t>A</w:t>
      </w:r>
      <w:r>
        <w:rPr>
          <w:rFonts w:ascii="宋体" w:hAnsi="宋体" w:cs="宋体" w:eastAsia="宋体" w:hint="default"/>
          <w:spacing w:val="-56"/>
        </w:rPr>
        <w:t> </w:t>
      </w:r>
      <w:r>
        <w:rPr>
          <w:spacing w:val="-5"/>
        </w:rPr>
        <w:t>股）股票并于创业板上市的议案》、</w:t>
      </w:r>
    </w:p>
    <w:p>
      <w:pPr>
        <w:pStyle w:val="BodyText"/>
        <w:spacing w:line="357" w:lineRule="auto" w:before="36"/>
        <w:ind w:right="1799"/>
        <w:jc w:val="both"/>
      </w:pPr>
      <w:r>
        <w:rPr>
          <w:spacing w:val="-4"/>
        </w:rPr>
        <w:t>《关于首次公开发行人民币普通股（</w:t>
      </w:r>
      <w:r>
        <w:rPr>
          <w:rFonts w:ascii="宋体" w:hAnsi="宋体" w:cs="宋体" w:eastAsia="宋体" w:hint="default"/>
          <w:spacing w:val="-4"/>
        </w:rPr>
        <w:t>A</w:t>
      </w:r>
      <w:r>
        <w:rPr>
          <w:rFonts w:ascii="宋体" w:hAnsi="宋体" w:cs="宋体" w:eastAsia="宋体" w:hint="default"/>
          <w:spacing w:val="12"/>
        </w:rPr>
        <w:t> </w:t>
      </w:r>
      <w:r>
        <w:rPr>
          <w:spacing w:val="-15"/>
        </w:rPr>
        <w:t>股）股票募集资金运用方案的议案》、《关</w:t>
      </w:r>
      <w:r>
        <w:rPr/>
        <w:t> 于首次公开发行人民币普通股（</w:t>
      </w:r>
      <w:r>
        <w:rPr>
          <w:rFonts w:ascii="宋体" w:hAnsi="宋体" w:cs="宋体" w:eastAsia="宋体" w:hint="default"/>
        </w:rPr>
        <w:t>A</w:t>
      </w:r>
      <w:r>
        <w:rPr>
          <w:rFonts w:ascii="宋体" w:hAnsi="宋体" w:cs="宋体" w:eastAsia="宋体" w:hint="default"/>
          <w:spacing w:val="-94"/>
        </w:rPr>
        <w:t> </w:t>
      </w:r>
      <w:r>
        <w:rPr/>
        <w:t>股）股票前滚存利润分配方案的议案》、《关 于制订首次公开发行人民币普通股（</w:t>
      </w:r>
      <w:r>
        <w:rPr>
          <w:rFonts w:ascii="宋体" w:hAnsi="宋体" w:cs="宋体" w:eastAsia="宋体" w:hint="default"/>
        </w:rPr>
        <w:t>A</w:t>
      </w:r>
      <w:r>
        <w:rPr>
          <w:rFonts w:ascii="宋体" w:hAnsi="宋体" w:cs="宋体" w:eastAsia="宋体" w:hint="default"/>
          <w:spacing w:val="20"/>
        </w:rPr>
        <w:t> </w:t>
      </w:r>
      <w:r>
        <w:rPr/>
        <w:t>股）股票并于创业板上市后的</w:t>
      </w:r>
      <w:r>
        <w:rPr>
          <w:rFonts w:ascii="宋体" w:hAnsi="宋体" w:cs="宋体" w:eastAsia="宋体" w:hint="default"/>
        </w:rPr>
        <w:t>&lt;</w:t>
      </w:r>
      <w:r>
        <w:rPr/>
        <w:t>公司章程</w:t>
      </w:r>
    </w:p>
    <w:p>
      <w:pPr>
        <w:spacing w:after="0" w:line="357" w:lineRule="auto"/>
        <w:jc w:val="both"/>
        <w:sectPr>
          <w:pgSz w:w="11910" w:h="16840"/>
          <w:pgMar w:header="884" w:footer="1186" w:top="1140" w:bottom="1380" w:left="1660" w:right="0"/>
        </w:sectPr>
      </w:pPr>
    </w:p>
    <w:p>
      <w:pPr>
        <w:spacing w:line="240" w:lineRule="auto" w:before="6"/>
        <w:rPr>
          <w:rFonts w:ascii="宋体" w:hAnsi="宋体" w:cs="宋体" w:eastAsia="宋体" w:hint="default"/>
          <w:sz w:val="22"/>
          <w:szCs w:val="22"/>
        </w:rPr>
      </w:pPr>
    </w:p>
    <w:p>
      <w:pPr>
        <w:pStyle w:val="BodyText"/>
        <w:spacing w:line="357" w:lineRule="auto" w:before="26"/>
        <w:ind w:right="1676"/>
        <w:jc w:val="both"/>
      </w:pPr>
      <w:r>
        <w:rPr>
          <w:spacing w:val="-3"/>
        </w:rPr>
        <w:t>（草案）的议案》、《关于授权董事会（或董事会委任的董事小组）全权处理上</w:t>
      </w:r>
      <w:r>
        <w:rPr>
          <w:spacing w:val="-109"/>
        </w:rPr>
        <w:t> </w:t>
      </w:r>
      <w:r>
        <w:rPr>
          <w:spacing w:val="-109"/>
        </w:rPr>
      </w:r>
      <w:r>
        <w:rPr/>
        <w:t>海汉得信息技术股份有限公司首次公开发行人民币普通股（</w:t>
      </w:r>
      <w:r>
        <w:rPr>
          <w:rFonts w:ascii="宋体" w:hAnsi="宋体" w:cs="宋体" w:eastAsia="宋体" w:hint="default"/>
        </w:rPr>
        <w:t>A</w:t>
      </w:r>
      <w:r>
        <w:rPr>
          <w:rFonts w:ascii="宋体" w:hAnsi="宋体" w:cs="宋体" w:eastAsia="宋体" w:hint="default"/>
          <w:spacing w:val="-64"/>
        </w:rPr>
        <w:t> </w:t>
      </w:r>
      <w:r>
        <w:rPr>
          <w:spacing w:val="-3"/>
        </w:rPr>
        <w:t>股）股票并与创业</w:t>
      </w:r>
      <w:r>
        <w:rPr/>
        <w:t> </w:t>
      </w:r>
      <w:r>
        <w:rPr>
          <w:spacing w:val="-3"/>
        </w:rPr>
        <w:t>板上市有关事宜的议案》、《上海汉得信息技术股份有限公司近三年关联交易公</w:t>
      </w:r>
      <w:r>
        <w:rPr>
          <w:spacing w:val="-110"/>
        </w:rPr>
        <w:t> </w:t>
      </w:r>
      <w:r>
        <w:rPr>
          <w:spacing w:val="-110"/>
        </w:rPr>
      </w:r>
      <w:r>
        <w:rPr>
          <w:spacing w:val="-6"/>
        </w:rPr>
        <w:t>允报告的议案》、《上海汉得信息技术股份有限公司 </w:t>
      </w:r>
      <w:r>
        <w:rPr>
          <w:rFonts w:ascii="宋体" w:hAnsi="宋体" w:cs="宋体" w:eastAsia="宋体" w:hint="default"/>
        </w:rPr>
        <w:t>2009</w:t>
      </w:r>
      <w:r>
        <w:rPr>
          <w:rFonts w:ascii="宋体" w:hAnsi="宋体" w:cs="宋体" w:eastAsia="宋体" w:hint="default"/>
          <w:spacing w:val="-31"/>
        </w:rPr>
        <w:t> </w:t>
      </w:r>
      <w:r>
        <w:rPr>
          <w:spacing w:val="-4"/>
        </w:rPr>
        <w:t>年度利润分配议案》、</w:t>
      </w:r>
    </w:p>
    <w:p>
      <w:pPr>
        <w:pStyle w:val="BodyText"/>
        <w:spacing w:line="357" w:lineRule="auto" w:before="36"/>
        <w:ind w:right="1797"/>
        <w:jc w:val="both"/>
      </w:pPr>
      <w:r>
        <w:rPr/>
        <w:t>《上海汉得信息技术股份有限公司 </w:t>
      </w:r>
      <w:r>
        <w:rPr>
          <w:rFonts w:ascii="宋体" w:hAnsi="宋体" w:cs="宋体" w:eastAsia="宋体" w:hint="default"/>
        </w:rPr>
        <w:t>2007-2009</w:t>
      </w:r>
      <w:r>
        <w:rPr>
          <w:rFonts w:ascii="宋体" w:hAnsi="宋体" w:cs="宋体" w:eastAsia="宋体" w:hint="default"/>
          <w:spacing w:val="22"/>
        </w:rPr>
        <w:t> </w:t>
      </w:r>
      <w:r>
        <w:rPr/>
        <w:t>年财务报告议案》、《关于在公 </w:t>
      </w:r>
      <w:r>
        <w:rPr>
          <w:spacing w:val="-10"/>
        </w:rPr>
        <w:t>司董事会下设四个专门委员会的议案》、《关于公司独立董事津贴的议案》、《上</w:t>
      </w:r>
      <w:r>
        <w:rPr>
          <w:spacing w:val="-98"/>
        </w:rPr>
        <w:t> </w:t>
      </w:r>
      <w:r>
        <w:rPr>
          <w:spacing w:val="-98"/>
        </w:rPr>
      </w:r>
      <w:r>
        <w:rPr>
          <w:spacing w:val="-3"/>
        </w:rPr>
        <w:t>海汉得信息技术股份有限公司将来对汉得日本株式会社增资议案》、《关于豁免</w:t>
      </w:r>
      <w:r>
        <w:rPr>
          <w:spacing w:val="-110"/>
        </w:rPr>
        <w:t> </w:t>
      </w:r>
      <w:r>
        <w:rPr>
          <w:spacing w:val="-110"/>
        </w:rPr>
      </w:r>
      <w:r>
        <w:rPr>
          <w:spacing w:val="3"/>
        </w:rPr>
        <w:t>上海汉得信息技术股份有限公司 </w:t>
      </w:r>
      <w:r>
        <w:rPr>
          <w:rFonts w:ascii="宋体" w:hAnsi="宋体" w:cs="宋体" w:eastAsia="宋体" w:hint="default"/>
        </w:rPr>
        <w:t>2010</w:t>
      </w:r>
      <w:r>
        <w:rPr>
          <w:rFonts w:ascii="宋体" w:hAnsi="宋体" w:cs="宋体" w:eastAsia="宋体" w:hint="default"/>
          <w:spacing w:val="27"/>
        </w:rPr>
        <w:t> </w:t>
      </w:r>
      <w:r>
        <w:rPr>
          <w:spacing w:val="3"/>
        </w:rPr>
        <w:t>年第一届董事会第三次会议通知期限的</w:t>
      </w:r>
    </w:p>
    <w:p>
      <w:pPr>
        <w:pStyle w:val="BodyText"/>
        <w:spacing w:line="357" w:lineRule="auto" w:before="37"/>
        <w:ind w:right="1796"/>
        <w:jc w:val="both"/>
      </w:pPr>
      <w:r>
        <w:rPr/>
        <w:t>议案》、《关于豁免上海汉得信息技术股份有限公司 </w:t>
      </w:r>
      <w:r>
        <w:rPr>
          <w:rFonts w:ascii="宋体" w:hAnsi="宋体" w:cs="宋体" w:eastAsia="宋体" w:hint="default"/>
        </w:rPr>
        <w:t>2010</w:t>
      </w:r>
      <w:r>
        <w:rPr>
          <w:rFonts w:ascii="宋体" w:hAnsi="宋体" w:cs="宋体" w:eastAsia="宋体" w:hint="default"/>
          <w:spacing w:val="-92"/>
        </w:rPr>
        <w:t> </w:t>
      </w:r>
      <w:r>
        <w:rPr/>
        <w:t>年第三次临时股东大 会通知期限的议案》、</w:t>
      </w:r>
      <w:r>
        <w:rPr>
          <w:spacing w:val="18"/>
        </w:rPr>
        <w:t> </w:t>
      </w:r>
      <w:r>
        <w:rPr/>
        <w:t>《关于本公司内部控制的评价说明的议案》、《关于召</w:t>
      </w:r>
      <w:r>
        <w:rPr/>
        <w:t> 开上海汉得信息技术股份有限公司 </w:t>
      </w:r>
      <w:r>
        <w:rPr>
          <w:rFonts w:ascii="宋体" w:hAnsi="宋体" w:cs="宋体" w:eastAsia="宋体" w:hint="default"/>
        </w:rPr>
        <w:t>2010 </w:t>
      </w:r>
      <w:r>
        <w:rPr/>
        <w:t>年第三次临时股东大会的议案》等。</w:t>
      </w:r>
    </w:p>
    <w:p>
      <w:pPr>
        <w:pStyle w:val="BodyText"/>
        <w:spacing w:line="240" w:lineRule="auto" w:before="36"/>
        <w:ind w:left="620" w:right="0"/>
        <w:jc w:val="left"/>
      </w:pPr>
      <w:r>
        <w:rPr>
          <w:rFonts w:ascii="宋体" w:hAnsi="宋体" w:cs="宋体" w:eastAsia="宋体" w:hint="default"/>
        </w:rPr>
        <w:t>4</w:t>
      </w:r>
      <w:r>
        <w:rPr/>
        <w:t>、</w:t>
      </w:r>
      <w:r>
        <w:rPr>
          <w:rFonts w:ascii="宋体" w:hAnsi="宋体" w:cs="宋体" w:eastAsia="宋体" w:hint="default"/>
        </w:rPr>
        <w:t>2010 </w:t>
      </w:r>
      <w:r>
        <w:rPr/>
        <w:t>年 </w:t>
      </w:r>
      <w:r>
        <w:rPr>
          <w:rFonts w:ascii="宋体" w:hAnsi="宋体" w:cs="宋体" w:eastAsia="宋体" w:hint="default"/>
        </w:rPr>
        <w:t>6 </w:t>
      </w:r>
      <w:r>
        <w:rPr/>
        <w:t>月 </w:t>
      </w:r>
      <w:r>
        <w:rPr>
          <w:rFonts w:ascii="宋体" w:hAnsi="宋体" w:cs="宋体" w:eastAsia="宋体" w:hint="default"/>
        </w:rPr>
        <w:t>4</w:t>
      </w:r>
      <w:r>
        <w:rPr>
          <w:rFonts w:ascii="宋体" w:hAnsi="宋体" w:cs="宋体" w:eastAsia="宋体" w:hint="default"/>
          <w:spacing w:val="-94"/>
        </w:rPr>
        <w:t> </w:t>
      </w:r>
      <w:r>
        <w:rPr/>
        <w:t>日召开的公司第一届董事会第四次会议；会议审议通过</w:t>
      </w:r>
    </w:p>
    <w:p>
      <w:pPr>
        <w:pStyle w:val="BodyText"/>
        <w:spacing w:line="357" w:lineRule="auto" w:before="154"/>
        <w:ind w:right="1796"/>
        <w:jc w:val="both"/>
      </w:pPr>
      <w:r>
        <w:rPr/>
        <w:t>《关于公司向招商银行股份有限公司上海分行徐家汇支行申请人民币 </w:t>
      </w:r>
      <w:r>
        <w:rPr>
          <w:rFonts w:ascii="宋体" w:hAnsi="宋体" w:cs="宋体" w:eastAsia="宋体" w:hint="default"/>
        </w:rPr>
        <w:t>3,000</w:t>
      </w:r>
      <w:r>
        <w:rPr>
          <w:rFonts w:ascii="宋体" w:hAnsi="宋体" w:cs="宋体" w:eastAsia="宋体" w:hint="default"/>
          <w:spacing w:val="20"/>
        </w:rPr>
        <w:t> </w:t>
      </w:r>
      <w:r>
        <w:rPr/>
        <w:t>万 </w:t>
      </w:r>
      <w:r>
        <w:rPr>
          <w:spacing w:val="-3"/>
        </w:rPr>
        <w:t>元授信额度的议案》、《关于公司向中国民生银行股份有限公司上海分行申请人</w:t>
      </w:r>
      <w:r>
        <w:rPr>
          <w:spacing w:val="-110"/>
        </w:rPr>
        <w:t> </w:t>
      </w:r>
      <w:r>
        <w:rPr>
          <w:spacing w:val="-110"/>
        </w:rPr>
      </w:r>
      <w:r>
        <w:rPr/>
        <w:t>民币 </w:t>
      </w:r>
      <w:r>
        <w:rPr>
          <w:rFonts w:ascii="宋体" w:hAnsi="宋体" w:cs="宋体" w:eastAsia="宋体" w:hint="default"/>
        </w:rPr>
        <w:t>3,000 </w:t>
      </w:r>
      <w:r>
        <w:rPr>
          <w:spacing w:val="-6"/>
        </w:rPr>
        <w:t>万元授信额度的议案》、《上海汉得信息技术股份有限公司</w:t>
      </w:r>
      <w:r>
        <w:rPr/>
        <w:t> </w:t>
      </w:r>
      <w:r>
        <w:rPr>
          <w:rFonts w:ascii="宋体" w:hAnsi="宋体" w:cs="宋体" w:eastAsia="宋体" w:hint="default"/>
        </w:rPr>
        <w:t>2009</w:t>
      </w:r>
      <w:r>
        <w:rPr>
          <w:rFonts w:ascii="宋体" w:hAnsi="宋体" w:cs="宋体" w:eastAsia="宋体" w:hint="default"/>
          <w:spacing w:val="-59"/>
        </w:rPr>
        <w:t> </w:t>
      </w:r>
      <w:r>
        <w:rPr/>
        <w:t>年</w:t>
      </w:r>
    </w:p>
    <w:p>
      <w:pPr>
        <w:pStyle w:val="BodyText"/>
        <w:spacing w:line="240" w:lineRule="auto" w:before="36"/>
        <w:ind w:right="0"/>
        <w:jc w:val="both"/>
      </w:pPr>
      <w:r>
        <w:rPr/>
        <w:t>度董事会工作报告》、《上海汉得信息技术股份有限公司 </w:t>
      </w:r>
      <w:r>
        <w:rPr>
          <w:rFonts w:ascii="宋体" w:hAnsi="宋体" w:cs="宋体" w:eastAsia="宋体" w:hint="default"/>
        </w:rPr>
        <w:t>2009</w:t>
      </w:r>
      <w:r>
        <w:rPr>
          <w:rFonts w:ascii="宋体" w:hAnsi="宋体" w:cs="宋体" w:eastAsia="宋体" w:hint="default"/>
          <w:spacing w:val="-94"/>
        </w:rPr>
        <w:t> </w:t>
      </w:r>
      <w:r>
        <w:rPr/>
        <w:t>年度总经理工作</w:t>
      </w:r>
    </w:p>
    <w:p>
      <w:pPr>
        <w:pStyle w:val="BodyText"/>
        <w:spacing w:line="240" w:lineRule="auto" w:before="154"/>
        <w:ind w:right="0"/>
        <w:jc w:val="both"/>
      </w:pPr>
      <w:r>
        <w:rPr>
          <w:spacing w:val="-3"/>
        </w:rPr>
        <w:t>报告》、《上海汉得信息技术股份有限公司 </w:t>
      </w:r>
      <w:r>
        <w:rPr>
          <w:rFonts w:ascii="宋体" w:hAnsi="宋体" w:cs="宋体" w:eastAsia="宋体" w:hint="default"/>
        </w:rPr>
        <w:t>2009</w:t>
      </w:r>
      <w:r>
        <w:rPr>
          <w:rFonts w:ascii="宋体" w:hAnsi="宋体" w:cs="宋体" w:eastAsia="宋体" w:hint="default"/>
          <w:spacing w:val="12"/>
        </w:rPr>
        <w:t> </w:t>
      </w:r>
      <w:r>
        <w:rPr>
          <w:spacing w:val="-4"/>
        </w:rPr>
        <w:t>年度财务决算报告》、《上海</w:t>
      </w:r>
    </w:p>
    <w:p>
      <w:pPr>
        <w:pStyle w:val="BodyText"/>
        <w:spacing w:line="240" w:lineRule="auto" w:before="154"/>
        <w:ind w:right="0"/>
        <w:jc w:val="both"/>
      </w:pPr>
      <w:r>
        <w:rPr/>
        <w:t>汉得信息技术股份有限公司 </w:t>
      </w:r>
      <w:r>
        <w:rPr>
          <w:rFonts w:ascii="宋体" w:hAnsi="宋体" w:cs="宋体" w:eastAsia="宋体" w:hint="default"/>
        </w:rPr>
        <w:t>2010</w:t>
      </w:r>
      <w:r>
        <w:rPr>
          <w:rFonts w:ascii="宋体" w:hAnsi="宋体" w:cs="宋体" w:eastAsia="宋体" w:hint="default"/>
          <w:spacing w:val="6"/>
        </w:rPr>
        <w:t> </w:t>
      </w:r>
      <w:r>
        <w:rPr>
          <w:spacing w:val="-5"/>
        </w:rPr>
        <w:t>年度财务预算报告》和《关于召开上海汉得信</w:t>
      </w:r>
    </w:p>
    <w:p>
      <w:pPr>
        <w:pStyle w:val="BodyText"/>
        <w:spacing w:line="240" w:lineRule="auto" w:before="154"/>
        <w:ind w:right="0"/>
        <w:jc w:val="both"/>
      </w:pPr>
      <w:r>
        <w:rPr/>
        <w:t>息技术股份有限公司 </w:t>
      </w:r>
      <w:r>
        <w:rPr>
          <w:rFonts w:ascii="宋体" w:hAnsi="宋体" w:cs="宋体" w:eastAsia="宋体" w:hint="default"/>
        </w:rPr>
        <w:t>2009</w:t>
      </w:r>
      <w:r>
        <w:rPr>
          <w:rFonts w:ascii="宋体" w:hAnsi="宋体" w:cs="宋体" w:eastAsia="宋体" w:hint="default"/>
          <w:spacing w:val="-60"/>
        </w:rPr>
        <w:t> </w:t>
      </w:r>
      <w:r>
        <w:rPr/>
        <w:t>年度股东大会的议案》等。</w:t>
      </w:r>
    </w:p>
    <w:p>
      <w:pPr>
        <w:pStyle w:val="BodyText"/>
        <w:spacing w:line="357" w:lineRule="auto" w:before="154"/>
        <w:ind w:right="0" w:firstLine="479"/>
        <w:jc w:val="left"/>
      </w:pPr>
      <w:r>
        <w:rPr>
          <w:rFonts w:ascii="宋体" w:hAnsi="宋体" w:cs="宋体" w:eastAsia="宋体" w:hint="default"/>
        </w:rPr>
        <w:t>5</w:t>
      </w:r>
      <w:r>
        <w:rPr/>
        <w:t>、</w:t>
      </w:r>
      <w:r>
        <w:rPr>
          <w:rFonts w:ascii="宋体" w:hAnsi="宋体" w:cs="宋体" w:eastAsia="宋体" w:hint="default"/>
        </w:rPr>
        <w:t>2010 </w:t>
      </w:r>
      <w:r>
        <w:rPr/>
        <w:t>年 </w:t>
      </w:r>
      <w:r>
        <w:rPr>
          <w:rFonts w:ascii="宋体" w:hAnsi="宋体" w:cs="宋体" w:eastAsia="宋体" w:hint="default"/>
        </w:rPr>
        <w:t>8 </w:t>
      </w:r>
      <w:r>
        <w:rPr/>
        <w:t>月</w:t>
      </w:r>
      <w:r>
        <w:rPr>
          <w:spacing w:val="-48"/>
        </w:rPr>
        <w:t> </w:t>
      </w:r>
      <w:r>
        <w:rPr>
          <w:rFonts w:ascii="宋体" w:hAnsi="宋体" w:cs="宋体" w:eastAsia="宋体" w:hint="default"/>
        </w:rPr>
        <w:t>24</w:t>
      </w:r>
      <w:r>
        <w:rPr>
          <w:rFonts w:ascii="宋体" w:hAnsi="宋体" w:cs="宋体" w:eastAsia="宋体" w:hint="default"/>
          <w:spacing w:val="-48"/>
        </w:rPr>
        <w:t> </w:t>
      </w:r>
      <w:r>
        <w:rPr/>
        <w:t>日召开的公司第一届董事会第五次会议。</w:t>
      </w:r>
      <w:r>
        <w:rPr>
          <w:spacing w:val="1"/>
        </w:rPr>
        <w:t> </w:t>
      </w:r>
      <w:r>
        <w:rPr/>
        <w:t>会议审议通</w:t>
      </w:r>
      <w:r>
        <w:rPr/>
        <w:t> </w:t>
      </w:r>
      <w:r>
        <w:rPr>
          <w:spacing w:val="-13"/>
        </w:rPr>
        <w:t>过《关于白树锋辞去独立董事职务的议案》、《关于提名刘维任独立董事的议案》、</w:t>
      </w:r>
    </w:p>
    <w:p>
      <w:pPr>
        <w:pStyle w:val="BodyText"/>
        <w:spacing w:line="240" w:lineRule="auto" w:before="36"/>
        <w:ind w:right="0"/>
        <w:jc w:val="both"/>
      </w:pPr>
      <w:r>
        <w:rPr/>
        <w:t>《关于公司首次公开发行人民币普通股股票募集资金运用方案的议案》。</w:t>
      </w:r>
    </w:p>
    <w:p>
      <w:pPr>
        <w:pStyle w:val="BodyText"/>
        <w:spacing w:line="240" w:lineRule="auto" w:before="154"/>
        <w:ind w:left="620" w:right="4190"/>
        <w:jc w:val="left"/>
      </w:pPr>
      <w:r>
        <w:rPr/>
        <w:t>（二）董事会专门委员会运行情况</w:t>
      </w:r>
    </w:p>
    <w:p>
      <w:pPr>
        <w:pStyle w:val="BodyText"/>
        <w:spacing w:line="357" w:lineRule="auto" w:before="154"/>
        <w:ind w:right="1789" w:firstLine="479"/>
        <w:jc w:val="both"/>
      </w:pPr>
      <w:r>
        <w:rPr>
          <w:spacing w:val="4"/>
        </w:rPr>
        <w:t>经本公司第一届董事会第三次会议审议通过，本公司董事会下设审计委员 </w:t>
      </w:r>
      <w:r>
        <w:rPr>
          <w:spacing w:val="-3"/>
        </w:rPr>
        <w:t>会、薪酬与考核委员会、提名委员会和战略委员会，并制定了各专门委员会议事</w:t>
      </w:r>
      <w:r>
        <w:rPr>
          <w:spacing w:val="-111"/>
        </w:rPr>
        <w:t> </w:t>
      </w:r>
      <w:r>
        <w:rPr>
          <w:spacing w:val="-111"/>
        </w:rPr>
      </w:r>
      <w:r>
        <w:rPr>
          <w:spacing w:val="-3"/>
        </w:rPr>
        <w:t>规则。但由于四个专门委员会成立时公司正处于拟上市阶段，成立四个专门委员</w:t>
      </w:r>
      <w:r>
        <w:rPr>
          <w:spacing w:val="-111"/>
        </w:rPr>
        <w:t> </w:t>
      </w:r>
      <w:r>
        <w:rPr>
          <w:spacing w:val="-111"/>
        </w:rPr>
      </w:r>
      <w:r>
        <w:rPr>
          <w:spacing w:val="-3"/>
        </w:rPr>
        <w:t>会是为了更加规范公司运作，符合公司上市要求。在上市过程中，独立董事发挥</w:t>
      </w:r>
      <w:r>
        <w:rPr>
          <w:spacing w:val="-111"/>
        </w:rPr>
        <w:t> </w:t>
      </w:r>
      <w:r>
        <w:rPr>
          <w:spacing w:val="-111"/>
        </w:rPr>
      </w:r>
      <w:r>
        <w:rPr>
          <w:spacing w:val="-3"/>
        </w:rPr>
        <w:t>了一定作用，但四个委员会的工作尚未充分开展起来。上市后，公司充分认识到</w:t>
      </w:r>
      <w:r>
        <w:rPr>
          <w:spacing w:val="-111"/>
        </w:rPr>
        <w:t> </w:t>
      </w:r>
      <w:r>
        <w:rPr>
          <w:spacing w:val="-111"/>
        </w:rPr>
      </w:r>
      <w:r>
        <w:rPr>
          <w:spacing w:val="-3"/>
        </w:rPr>
        <w:t>独立董事在公司决策方面发挥其专业作用的重要性。在以后的工作中，公司将为</w:t>
      </w:r>
    </w:p>
    <w:p>
      <w:pPr>
        <w:spacing w:after="0" w:line="357" w:lineRule="auto"/>
        <w:jc w:val="both"/>
        <w:sectPr>
          <w:pgSz w:w="11910" w:h="16840"/>
          <w:pgMar w:header="884" w:footer="1186" w:top="1140" w:bottom="1380" w:left="1660" w:right="0"/>
        </w:sectPr>
      </w:pPr>
    </w:p>
    <w:p>
      <w:pPr>
        <w:spacing w:line="240" w:lineRule="auto" w:before="6"/>
        <w:rPr>
          <w:rFonts w:ascii="宋体" w:hAnsi="宋体" w:cs="宋体" w:eastAsia="宋体" w:hint="default"/>
          <w:sz w:val="22"/>
          <w:szCs w:val="22"/>
        </w:rPr>
      </w:pPr>
    </w:p>
    <w:p>
      <w:pPr>
        <w:pStyle w:val="BodyText"/>
        <w:spacing w:line="357" w:lineRule="auto" w:before="26"/>
        <w:ind w:right="1799"/>
        <w:jc w:val="both"/>
      </w:pPr>
      <w:r>
        <w:rPr>
          <w:spacing w:val="-3"/>
        </w:rPr>
        <w:t>其提供更加便利的条件，使其进一步熟悉公司的日常运作，更好的发挥其专业作</w:t>
      </w:r>
      <w:r>
        <w:rPr>
          <w:spacing w:val="-111"/>
        </w:rPr>
        <w:t> </w:t>
      </w:r>
      <w:r>
        <w:rPr>
          <w:spacing w:val="-111"/>
        </w:rPr>
      </w:r>
      <w:r>
        <w:rPr>
          <w:spacing w:val="-3"/>
        </w:rPr>
        <w:t>用，为公司的发展规划、经营管理、风险控制等多方面献计献策，进一步提高公</w:t>
      </w:r>
      <w:r>
        <w:rPr>
          <w:spacing w:val="-111"/>
        </w:rPr>
        <w:t> </w:t>
      </w:r>
      <w:r>
        <w:rPr>
          <w:spacing w:val="-111"/>
        </w:rPr>
      </w:r>
      <w:r>
        <w:rPr/>
        <w:t>司科学决策能力和风险防范能力。</w:t>
      </w:r>
    </w:p>
    <w:p>
      <w:pPr>
        <w:pStyle w:val="BodyText"/>
        <w:tabs>
          <w:tab w:pos="1400" w:val="left" w:leader="none"/>
        </w:tabs>
        <w:spacing w:line="357" w:lineRule="auto" w:before="36"/>
        <w:ind w:left="620" w:right="1797" w:hanging="60"/>
        <w:jc w:val="left"/>
      </w:pPr>
      <w:r>
        <w:rPr/>
        <w:t>五、</w:t>
        <w:tab/>
        <w:t>公司内部控制制度的建立健全情况 </w:t>
      </w:r>
      <w:r>
        <w:rPr>
          <w:spacing w:val="-3"/>
        </w:rPr>
        <w:t>公司严格按照《公司法》、《证券法》、《深圳证券交易所创业板股票上市</w:t>
      </w:r>
    </w:p>
    <w:p>
      <w:pPr>
        <w:pStyle w:val="BodyText"/>
        <w:spacing w:line="357" w:lineRule="auto" w:before="36"/>
        <w:ind w:right="1662"/>
        <w:jc w:val="left"/>
      </w:pPr>
      <w:r>
        <w:rPr>
          <w:spacing w:val="-3"/>
        </w:rPr>
        <w:t>规则》以及中国证监会有关法律、法规及规范性文件的要求，规范运作，不断完</w:t>
      </w:r>
      <w:r>
        <w:rPr>
          <w:spacing w:val="-111"/>
        </w:rPr>
        <w:t> </w:t>
      </w:r>
      <w:r>
        <w:rPr>
          <w:spacing w:val="-111"/>
        </w:rPr>
      </w:r>
      <w:r>
        <w:rPr>
          <w:spacing w:val="-3"/>
        </w:rPr>
        <w:t>善公司法人治理结构。公司针对自身特点，结合公司业务发展情况和公司运营管</w:t>
      </w:r>
      <w:r>
        <w:rPr>
          <w:spacing w:val="-111"/>
        </w:rPr>
        <w:t> </w:t>
      </w:r>
      <w:r>
        <w:rPr>
          <w:spacing w:val="-111"/>
        </w:rPr>
      </w:r>
      <w:r>
        <w:rPr>
          <w:spacing w:val="-3"/>
        </w:rPr>
        <w:t>理经验，制定了适合的内部控制制度，使公司的各项业务有章可循，并得到了有</w:t>
      </w:r>
      <w:r>
        <w:rPr>
          <w:spacing w:val="-111"/>
        </w:rPr>
        <w:t> </w:t>
      </w:r>
      <w:r>
        <w:rPr>
          <w:spacing w:val="-111"/>
        </w:rPr>
      </w:r>
      <w:r>
        <w:rPr/>
        <w:t>效执行，公司内部控制制度完整、合理，整体运行是有效的，不存在重大缺陷。 </w:t>
      </w:r>
      <w:r>
        <w:rPr>
          <w:spacing w:val="-6"/>
        </w:rPr>
        <w:t>同时，公司的管理层将根据公司发展的实际需要，对内部控制制度不断加以改进。</w:t>
      </w:r>
    </w:p>
    <w:p>
      <w:pPr>
        <w:pStyle w:val="BodyText"/>
        <w:spacing w:line="240" w:lineRule="auto" w:before="36"/>
        <w:ind w:left="620" w:right="4190"/>
        <w:jc w:val="left"/>
      </w:pPr>
      <w:r>
        <w:rPr>
          <w:rFonts w:ascii="宋体" w:hAnsi="宋体" w:cs="宋体" w:eastAsia="宋体" w:hint="default"/>
        </w:rPr>
        <w:t>1</w:t>
      </w:r>
      <w:r>
        <w:rPr/>
        <w:t>、法人治理方面</w:t>
      </w:r>
    </w:p>
    <w:p>
      <w:pPr>
        <w:pStyle w:val="BodyText"/>
        <w:spacing w:line="240" w:lineRule="auto" w:before="154"/>
        <w:ind w:left="620" w:right="0"/>
        <w:jc w:val="left"/>
      </w:pPr>
      <w:r>
        <w:rPr/>
        <w:t>公司制订了《公司章程</w:t>
      </w:r>
      <w:r>
        <w:rPr>
          <w:spacing w:val="-4"/>
        </w:rPr>
        <w:t> 》、《股东大会议事规则》、《董事会议事规则》、</w:t>
      </w:r>
    </w:p>
    <w:p>
      <w:pPr>
        <w:pStyle w:val="BodyText"/>
        <w:spacing w:line="357" w:lineRule="auto" w:before="154"/>
        <w:ind w:right="1794"/>
        <w:jc w:val="both"/>
      </w:pPr>
      <w:r>
        <w:rPr>
          <w:spacing w:val="-3"/>
        </w:rPr>
        <w:t>《监事会议事规则》、《独立董事制度》、《董事会秘书工作细则》、《总经理</w:t>
      </w:r>
      <w:r>
        <w:rPr>
          <w:spacing w:val="-110"/>
        </w:rPr>
        <w:t> </w:t>
      </w:r>
      <w:r>
        <w:rPr>
          <w:spacing w:val="-110"/>
        </w:rPr>
      </w:r>
      <w:r>
        <w:rPr>
          <w:spacing w:val="-3"/>
        </w:rPr>
        <w:t>工作细则》等，明确了股东大会、董事会、监事会和经理层的职权范围、议事规</w:t>
      </w:r>
      <w:r>
        <w:rPr>
          <w:spacing w:val="-115"/>
        </w:rPr>
        <w:t> </w:t>
      </w:r>
      <w:r>
        <w:rPr>
          <w:spacing w:val="-115"/>
        </w:rPr>
      </w:r>
      <w:r>
        <w:rPr/>
        <w:t>则和决策机制。</w:t>
      </w:r>
    </w:p>
    <w:p>
      <w:pPr>
        <w:pStyle w:val="BodyText"/>
        <w:spacing w:line="357" w:lineRule="auto" w:before="36"/>
        <w:ind w:left="620" w:right="1785"/>
        <w:jc w:val="left"/>
      </w:pPr>
      <w:r>
        <w:rPr>
          <w:rFonts w:ascii="宋体" w:hAnsi="宋体" w:cs="宋体" w:eastAsia="宋体" w:hint="default"/>
        </w:rPr>
        <w:t>2</w:t>
      </w:r>
      <w:r>
        <w:rPr/>
        <w:t>、经营管理方面 </w:t>
      </w:r>
      <w:r>
        <w:rPr>
          <w:spacing w:val="-3"/>
        </w:rPr>
        <w:t>公司针对经营管理的各个层面制定和修订了系列管理办法，主要有：合同管</w:t>
      </w:r>
    </w:p>
    <w:p>
      <w:pPr>
        <w:pStyle w:val="BodyText"/>
        <w:spacing w:line="357" w:lineRule="auto" w:before="36"/>
        <w:ind w:right="1791"/>
        <w:jc w:val="left"/>
      </w:pPr>
      <w:r>
        <w:rPr>
          <w:spacing w:val="-3"/>
        </w:rPr>
        <w:t>理制度、资产管理制度、软件采购管理制度、档案保密管理制度等，保证了公司</w:t>
      </w:r>
      <w:r>
        <w:rPr>
          <w:spacing w:val="-112"/>
        </w:rPr>
        <w:t> </w:t>
      </w:r>
      <w:r>
        <w:rPr>
          <w:spacing w:val="-112"/>
        </w:rPr>
      </w:r>
      <w:r>
        <w:rPr/>
        <w:t>的经营管理科学有效，规范操作，安全有序 。</w:t>
      </w:r>
    </w:p>
    <w:p>
      <w:pPr>
        <w:pStyle w:val="BodyText"/>
        <w:spacing w:line="357" w:lineRule="auto" w:before="36"/>
        <w:ind w:left="620" w:right="1785"/>
        <w:jc w:val="left"/>
      </w:pPr>
      <w:r>
        <w:rPr>
          <w:rFonts w:ascii="宋体" w:hAnsi="宋体" w:cs="宋体" w:eastAsia="宋体" w:hint="default"/>
        </w:rPr>
        <w:t>3</w:t>
      </w:r>
      <w:r>
        <w:rPr/>
        <w:t>、财务管理方面 </w:t>
      </w:r>
      <w:r>
        <w:rPr>
          <w:spacing w:val="-3"/>
        </w:rPr>
        <w:t>公司先后制定和修订了一系列严格的财务内控制度，主要有：公司会计电算</w:t>
      </w:r>
    </w:p>
    <w:p>
      <w:pPr>
        <w:pStyle w:val="BodyText"/>
        <w:spacing w:line="357" w:lineRule="auto" w:before="36"/>
        <w:ind w:right="1686"/>
        <w:jc w:val="left"/>
      </w:pPr>
      <w:r>
        <w:rPr>
          <w:spacing w:val="-3"/>
        </w:rPr>
        <w:t>化管理制度、财务管理制度、资金管理制度、对外投资管理制度、关联交易决策</w:t>
      </w:r>
      <w:r>
        <w:rPr>
          <w:spacing w:val="-112"/>
        </w:rPr>
        <w:t> </w:t>
      </w:r>
      <w:r>
        <w:rPr>
          <w:spacing w:val="-112"/>
        </w:rPr>
      </w:r>
      <w:r>
        <w:rPr/>
        <w:t>制度、对外担保管理制度、资产管理规定、员工借款及差旅费用报销管理制度、 </w:t>
      </w:r>
      <w:r>
        <w:rPr>
          <w:spacing w:val="-3"/>
        </w:rPr>
        <w:t>销售与收款管理制度、内部审计制度等，较好地保证了财务工作的安全性、严密</w:t>
      </w:r>
      <w:r>
        <w:rPr>
          <w:spacing w:val="-112"/>
        </w:rPr>
        <w:t> </w:t>
      </w:r>
      <w:r>
        <w:rPr>
          <w:spacing w:val="-112"/>
        </w:rPr>
      </w:r>
      <w:r>
        <w:rPr/>
        <w:t>性，确保公司各项经营活动的正常进行，有效控制了财务风险。</w:t>
      </w:r>
    </w:p>
    <w:p>
      <w:pPr>
        <w:spacing w:after="0" w:line="357" w:lineRule="auto"/>
        <w:jc w:val="left"/>
        <w:sectPr>
          <w:pgSz w:w="11910" w:h="16840"/>
          <w:pgMar w:header="884" w:footer="1186" w:top="1140" w:bottom="1380" w:left="1660" w:right="0"/>
        </w:sectPr>
      </w:pPr>
    </w:p>
    <w:p>
      <w:pPr>
        <w:spacing w:line="240" w:lineRule="auto" w:before="12"/>
        <w:rPr>
          <w:rFonts w:ascii="宋体" w:hAnsi="宋体" w:cs="宋体" w:eastAsia="宋体" w:hint="default"/>
          <w:sz w:val="23"/>
          <w:szCs w:val="23"/>
        </w:rPr>
      </w:pPr>
    </w:p>
    <w:p>
      <w:pPr>
        <w:spacing w:line="460" w:lineRule="exact" w:before="0"/>
        <w:ind w:left="3237" w:right="0" w:firstLine="0"/>
        <w:jc w:val="left"/>
        <w:rPr>
          <w:rFonts w:ascii="宋体" w:hAnsi="宋体" w:cs="宋体" w:eastAsia="宋体" w:hint="default"/>
          <w:sz w:val="36"/>
          <w:szCs w:val="36"/>
        </w:rPr>
      </w:pPr>
      <w:r>
        <w:rPr>
          <w:rFonts w:ascii="宋体" w:hAnsi="宋体" w:cs="宋体" w:eastAsia="宋体" w:hint="default"/>
          <w:b/>
          <w:bCs/>
          <w:sz w:val="36"/>
          <w:szCs w:val="36"/>
        </w:rPr>
        <w:t>第八节</w:t>
      </w:r>
      <w:r>
        <w:rPr>
          <w:rFonts w:ascii="宋体" w:hAnsi="宋体" w:cs="宋体" w:eastAsia="宋体" w:hint="default"/>
          <w:b/>
          <w:bCs/>
          <w:spacing w:val="-3"/>
          <w:sz w:val="36"/>
          <w:szCs w:val="36"/>
        </w:rPr>
        <w:t> </w:t>
      </w:r>
      <w:r>
        <w:rPr>
          <w:rFonts w:ascii="宋体" w:hAnsi="宋体" w:cs="宋体" w:eastAsia="宋体" w:hint="default"/>
          <w:b/>
          <w:bCs/>
          <w:sz w:val="36"/>
          <w:szCs w:val="36"/>
        </w:rPr>
        <w:t>监事会报告</w:t>
      </w:r>
      <w:r>
        <w:rPr>
          <w:rFonts w:ascii="宋体" w:hAnsi="宋体" w:cs="宋体" w:eastAsia="宋体" w:hint="default"/>
          <w:sz w:val="36"/>
          <w:szCs w:val="36"/>
        </w:rPr>
      </w:r>
    </w:p>
    <w:p>
      <w:pPr>
        <w:pStyle w:val="BodyText"/>
        <w:spacing w:line="357" w:lineRule="auto" w:before="170"/>
        <w:ind w:right="1797" w:firstLine="479"/>
        <w:jc w:val="both"/>
      </w:pPr>
      <w:r>
        <w:rPr>
          <w:spacing w:val="-3"/>
        </w:rPr>
        <w:t>报告期内，公司监事会严格按照《公司法》、《公司章程》、《监事会议事</w:t>
      </w:r>
      <w:r>
        <w:rPr/>
        <w:t> </w:t>
      </w:r>
      <w:r>
        <w:rPr>
          <w:spacing w:val="-3"/>
        </w:rPr>
        <w:t>规则》等有关规定的要求，本着对全体股东负责的态度，认真履行监事会自身职</w:t>
      </w:r>
      <w:r>
        <w:rPr>
          <w:spacing w:val="-111"/>
        </w:rPr>
        <w:t> </w:t>
      </w:r>
      <w:r>
        <w:rPr>
          <w:spacing w:val="-111"/>
        </w:rPr>
      </w:r>
      <w:r>
        <w:rPr/>
        <w:t>能，发挥监事会应有的作用。</w:t>
      </w:r>
    </w:p>
    <w:p>
      <w:pPr>
        <w:pStyle w:val="BodyText"/>
        <w:spacing w:line="357" w:lineRule="auto" w:before="36"/>
        <w:ind w:left="800" w:right="5106"/>
        <w:jc w:val="left"/>
      </w:pPr>
      <w:r>
        <w:rPr/>
        <w:t>一、 报告期内监事会工作情况 报告期内监事会共召开</w:t>
      </w:r>
      <w:r>
        <w:rPr>
          <w:spacing w:val="-60"/>
        </w:rPr>
        <w:t> </w:t>
      </w:r>
      <w:r>
        <w:rPr>
          <w:rFonts w:ascii="Times New Roman" w:hAnsi="Times New Roman" w:cs="Times New Roman" w:eastAsia="Times New Roman" w:hint="default"/>
        </w:rPr>
        <w:t>3 </w:t>
      </w:r>
      <w:r>
        <w:rPr/>
        <w:t>次监事会会议：</w:t>
      </w:r>
    </w:p>
    <w:p>
      <w:pPr>
        <w:pStyle w:val="BodyText"/>
        <w:spacing w:line="338" w:lineRule="auto" w:before="5"/>
        <w:ind w:right="1796" w:firstLine="479"/>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25</w:t>
      </w:r>
      <w:r>
        <w:rPr>
          <w:rFonts w:ascii="Times New Roman" w:hAnsi="Times New Roman" w:cs="Times New Roman" w:eastAsia="Times New Roman" w:hint="default"/>
          <w:spacing w:val="23"/>
        </w:rPr>
        <w:t> </w:t>
      </w:r>
      <w:r>
        <w:rPr/>
        <w:t>日召开的公司第一届监事会第一次会议。会议一致通 过选举石胜利为监事会主席。</w:t>
      </w:r>
    </w:p>
    <w:p>
      <w:pPr>
        <w:pStyle w:val="BodyText"/>
        <w:spacing w:line="348" w:lineRule="auto" w:before="56"/>
        <w:ind w:right="1794" w:firstLine="479"/>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10</w:t>
      </w:r>
      <w:r>
        <w:rPr>
          <w:rFonts w:ascii="Times New Roman" w:hAnsi="Times New Roman" w:cs="Times New Roman" w:eastAsia="Times New Roman" w:hint="default"/>
          <w:spacing w:val="23"/>
        </w:rPr>
        <w:t> </w:t>
      </w:r>
      <w:r>
        <w:rPr/>
        <w:t>日召开的公司第一届监事会第二次会议。会议审议通 过</w:t>
      </w:r>
      <w:r>
        <w:rPr>
          <w:spacing w:val="14"/>
        </w:rPr>
        <w:t> </w:t>
      </w:r>
      <w:r>
        <w:rPr/>
        <w:t>《关于豁免上海汉得信息技术股份有限公司首届监事会第二次会议通知期限</w:t>
      </w:r>
      <w:r>
        <w:rPr>
          <w:spacing w:val="-118"/>
        </w:rPr>
        <w:t> </w:t>
      </w:r>
      <w:r>
        <w:rPr>
          <w:spacing w:val="-118"/>
        </w:rPr>
      </w:r>
      <w:r>
        <w:rPr/>
        <w:t>的议案》，并一致确认董事会关于</w:t>
      </w:r>
      <w:r>
        <w:rPr>
          <w:spacing w:val="28"/>
        </w:rPr>
        <w:t> </w:t>
      </w:r>
      <w:r>
        <w:rPr>
          <w:rFonts w:ascii="Times New Roman" w:hAnsi="Times New Roman" w:cs="Times New Roman" w:eastAsia="Times New Roman" w:hint="default"/>
        </w:rPr>
        <w:t>2007-2009</w:t>
      </w:r>
      <w:r>
        <w:rPr>
          <w:rFonts w:ascii="Times New Roman" w:hAnsi="Times New Roman" w:cs="Times New Roman" w:eastAsia="Times New Roman" w:hint="default"/>
          <w:spacing w:val="25"/>
        </w:rPr>
        <w:t> </w:t>
      </w:r>
      <w:r>
        <w:rPr/>
        <w:t>年三年财务报告的编制和审核程</w:t>
      </w:r>
      <w:r>
        <w:rPr>
          <w:spacing w:val="-117"/>
        </w:rPr>
        <w:t> </w:t>
      </w:r>
      <w:r>
        <w:rPr>
          <w:spacing w:val="-117"/>
        </w:rPr>
      </w:r>
      <w:r>
        <w:rPr>
          <w:spacing w:val="-3"/>
        </w:rPr>
        <w:t>序符合相关法律、法规和行政法规的规定，能够真实、准确和完整地反映公司实</w:t>
      </w:r>
      <w:r>
        <w:rPr>
          <w:spacing w:val="-111"/>
        </w:rPr>
        <w:t> </w:t>
      </w:r>
      <w:r>
        <w:rPr>
          <w:spacing w:val="-111"/>
        </w:rPr>
      </w:r>
      <w:r>
        <w:rPr/>
        <w:t>际情况。</w:t>
      </w:r>
    </w:p>
    <w:p>
      <w:pPr>
        <w:pStyle w:val="BodyText"/>
        <w:spacing w:line="240" w:lineRule="auto" w:before="46"/>
        <w:ind w:left="620" w:right="0"/>
        <w:jc w:val="left"/>
      </w:pPr>
      <w:r>
        <w:rPr>
          <w:rFonts w:ascii="Times New Roman" w:hAnsi="Times New Roman" w:cs="Times New Roman" w:eastAsia="Times New Roman" w:hint="default"/>
          <w:spacing w:val="-8"/>
        </w:rPr>
        <w:t>3</w:t>
      </w:r>
      <w:r>
        <w:rPr>
          <w:spacing w:val="-8"/>
        </w:rPr>
        <w:t>、</w:t>
      </w:r>
      <w:r>
        <w:rPr>
          <w:rFonts w:ascii="Times New Roman" w:hAnsi="Times New Roman" w:cs="Times New Roman" w:eastAsia="Times New Roman" w:hint="default"/>
          <w:spacing w:val="-8"/>
        </w:rPr>
        <w:t>2010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日召开的公司第一届监事会第三次会议。会议审议通过</w:t>
      </w:r>
    </w:p>
    <w:p>
      <w:pPr>
        <w:pStyle w:val="BodyText"/>
        <w:spacing w:line="240" w:lineRule="auto" w:before="135"/>
        <w:ind w:right="0"/>
        <w:jc w:val="left"/>
      </w:pPr>
      <w:r>
        <w:rPr/>
        <w:t>《上海汉得信息技术股份有限公司 </w:t>
      </w:r>
      <w:r>
        <w:rPr>
          <w:rFonts w:ascii="Times New Roman" w:hAnsi="Times New Roman" w:cs="Times New Roman" w:eastAsia="Times New Roman" w:hint="default"/>
        </w:rPr>
        <w:t>2009 </w:t>
      </w:r>
      <w:r>
        <w:rPr>
          <w:rFonts w:ascii="Times New Roman" w:hAnsi="Times New Roman" w:cs="Times New Roman" w:eastAsia="Times New Roman" w:hint="default"/>
          <w:spacing w:val="8"/>
        </w:rPr>
        <w:t> </w:t>
      </w:r>
      <w:r>
        <w:rPr>
          <w:spacing w:val="-6"/>
        </w:rPr>
        <w:t>年度监事会工作报告》、《上海汉得信</w:t>
      </w:r>
    </w:p>
    <w:p>
      <w:pPr>
        <w:pStyle w:val="BodyText"/>
        <w:spacing w:line="240" w:lineRule="auto" w:before="136"/>
        <w:ind w:right="0"/>
        <w:jc w:val="left"/>
      </w:pPr>
      <w:r>
        <w:rPr/>
        <w:t>息技术股份有限公司 </w:t>
      </w:r>
      <w:r>
        <w:rPr>
          <w:rFonts w:ascii="Times New Roman" w:hAnsi="Times New Roman" w:cs="Times New Roman" w:eastAsia="Times New Roman" w:hint="default"/>
        </w:rPr>
        <w:t>2009 </w:t>
      </w:r>
      <w:r>
        <w:rPr>
          <w:rFonts w:ascii="Times New Roman" w:hAnsi="Times New Roman" w:cs="Times New Roman" w:eastAsia="Times New Roman" w:hint="default"/>
          <w:spacing w:val="21"/>
        </w:rPr>
        <w:t> </w:t>
      </w:r>
      <w:r>
        <w:rPr>
          <w:spacing w:val="-5"/>
        </w:rPr>
        <w:t>年度财务决算报告》和《上海汉得信息技术股份有限</w:t>
      </w:r>
    </w:p>
    <w:p>
      <w:pPr>
        <w:pStyle w:val="BodyText"/>
        <w:spacing w:line="240" w:lineRule="auto" w:before="135"/>
        <w:ind w:right="4190"/>
        <w:jc w:val="left"/>
      </w:pPr>
      <w:r>
        <w:rPr/>
        <w:t>公司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年度财务预算报告》等。</w:t>
      </w:r>
    </w:p>
    <w:p>
      <w:pPr>
        <w:pStyle w:val="BodyText"/>
        <w:spacing w:line="357" w:lineRule="auto" w:before="135"/>
        <w:ind w:left="620" w:right="1785" w:firstLine="180"/>
        <w:jc w:val="left"/>
      </w:pPr>
      <w:r>
        <w:rPr/>
        <w:t>二、 监事会对报告期内有关事项的独立意见 </w:t>
      </w:r>
      <w:r>
        <w:rPr>
          <w:spacing w:val="-3"/>
        </w:rPr>
        <w:t>报告期内，公司监事会严格按照有关法律、法规及公司章程的规定，对公司</w:t>
      </w:r>
    </w:p>
    <w:p>
      <w:pPr>
        <w:pStyle w:val="BodyText"/>
        <w:spacing w:line="357" w:lineRule="auto" w:before="36"/>
        <w:ind w:right="1791"/>
        <w:jc w:val="left"/>
      </w:pPr>
      <w:r>
        <w:rPr>
          <w:spacing w:val="-3"/>
        </w:rPr>
        <w:t>依法运作情况、公司财务情况、关联交易等事项进行了认真监督检查，根据检查</w:t>
      </w:r>
      <w:r>
        <w:rPr>
          <w:spacing w:val="-111"/>
        </w:rPr>
        <w:t> </w:t>
      </w:r>
      <w:r>
        <w:rPr>
          <w:spacing w:val="-111"/>
        </w:rPr>
      </w:r>
      <w:r>
        <w:rPr/>
        <w:t>结果，对报告期内公司有关情况发表如下独立意见：</w:t>
      </w:r>
    </w:p>
    <w:p>
      <w:pPr>
        <w:pStyle w:val="BodyText"/>
        <w:spacing w:line="240" w:lineRule="auto" w:before="36"/>
        <w:ind w:left="620" w:right="4190"/>
        <w:jc w:val="left"/>
      </w:pPr>
      <w:r>
        <w:rPr>
          <w:rFonts w:ascii="Times New Roman" w:hAnsi="Times New Roman" w:cs="Times New Roman" w:eastAsia="Times New Roman" w:hint="default"/>
        </w:rPr>
        <w:t>1</w:t>
      </w:r>
      <w:r>
        <w:rPr/>
        <w:t>、公司依法运作情况</w:t>
      </w:r>
    </w:p>
    <w:p>
      <w:pPr>
        <w:pStyle w:val="BodyText"/>
        <w:spacing w:line="352" w:lineRule="auto" w:before="135"/>
        <w:ind w:right="1686" w:firstLine="479"/>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年，监事会依法列席了公司监事会成立以来所有董事会和股东大会， 对公司的决策程序和公司董事、高级管理人员履行职务情况进行了严格的监督。 </w:t>
      </w:r>
      <w:r>
        <w:rPr>
          <w:spacing w:val="-3"/>
        </w:rPr>
        <w:t>监事会认为：公司董事会决策程序严格遵循《公司法》、《证券法》等法律法规</w:t>
      </w:r>
      <w:r>
        <w:rPr>
          <w:spacing w:val="-110"/>
        </w:rPr>
        <w:t> </w:t>
      </w:r>
      <w:r>
        <w:rPr>
          <w:spacing w:val="-110"/>
        </w:rPr>
      </w:r>
      <w:r>
        <w:rPr>
          <w:spacing w:val="-3"/>
        </w:rPr>
        <w:t>和《公司章程》的规定，建立了较为完善的内部控制制度。公司董事、高级管理</w:t>
      </w:r>
      <w:r>
        <w:rPr>
          <w:spacing w:val="-115"/>
        </w:rPr>
        <w:t> </w:t>
      </w:r>
      <w:r>
        <w:rPr>
          <w:spacing w:val="-115"/>
        </w:rPr>
      </w:r>
      <w:r>
        <w:rPr/>
        <w:t>人员在执行公司职务时不存在违反法律、法规 、《公司章程》或有损于公司和</w:t>
      </w:r>
      <w:r>
        <w:rPr>
          <w:spacing w:val="-101"/>
        </w:rPr>
        <w:t> </w:t>
      </w:r>
      <w:r>
        <w:rPr>
          <w:spacing w:val="-101"/>
        </w:rPr>
      </w:r>
      <w:r>
        <w:rPr/>
        <w:t>股东利益的行为。</w:t>
      </w:r>
    </w:p>
    <w:p>
      <w:pPr>
        <w:pStyle w:val="BodyText"/>
        <w:spacing w:line="240" w:lineRule="auto" w:before="41"/>
        <w:ind w:left="620" w:right="4190"/>
        <w:jc w:val="left"/>
      </w:pPr>
      <w:r>
        <w:rPr>
          <w:rFonts w:ascii="Times New Roman" w:hAnsi="Times New Roman" w:cs="Times New Roman" w:eastAsia="Times New Roman" w:hint="default"/>
        </w:rPr>
        <w:t>2</w:t>
      </w:r>
      <w:r>
        <w:rPr/>
        <w:t>、公司财务情况</w:t>
      </w:r>
    </w:p>
    <w:p>
      <w:pPr>
        <w:spacing w:after="0" w:line="240" w:lineRule="auto"/>
        <w:jc w:val="left"/>
        <w:sectPr>
          <w:pgSz w:w="11910" w:h="16840"/>
          <w:pgMar w:header="884" w:footer="1186" w:top="1140" w:bottom="1380" w:left="1660" w:right="0"/>
        </w:sectPr>
      </w:pPr>
    </w:p>
    <w:p>
      <w:pPr>
        <w:spacing w:line="240" w:lineRule="auto" w:before="6"/>
        <w:rPr>
          <w:rFonts w:ascii="宋体" w:hAnsi="宋体" w:cs="宋体" w:eastAsia="宋体" w:hint="default"/>
          <w:sz w:val="22"/>
          <w:szCs w:val="22"/>
        </w:rPr>
      </w:pPr>
    </w:p>
    <w:p>
      <w:pPr>
        <w:pStyle w:val="BodyText"/>
        <w:spacing w:line="350" w:lineRule="auto" w:before="26"/>
        <w:ind w:right="1790" w:firstLine="479"/>
        <w:jc w:val="both"/>
      </w:pPr>
      <w:r>
        <w:rPr>
          <w:spacing w:val="4"/>
        </w:rPr>
        <w:t>监事会对公司报告期内的财务状况、财务管理和经营成果进行了认真的监 </w:t>
      </w:r>
      <w:r>
        <w:rPr>
          <w:spacing w:val="-3"/>
        </w:rPr>
        <w:t>督、检查和审核，公司监事会认为：公司财务制度及内控机制健全、财务运作规</w:t>
      </w:r>
      <w:r>
        <w:rPr>
          <w:spacing w:val="-111"/>
        </w:rPr>
        <w:t> </w:t>
      </w:r>
      <w:r>
        <w:rPr>
          <w:spacing w:val="-111"/>
        </w:rPr>
      </w:r>
      <w:r>
        <w:rPr/>
        <w:t>范、财务状况良好。 </w:t>
      </w:r>
      <w:r>
        <w:rPr>
          <w:rFonts w:ascii="Times New Roman" w:hAnsi="Times New Roman" w:cs="Times New Roman" w:eastAsia="Times New Roman" w:hint="default"/>
        </w:rPr>
        <w:t>2010</w:t>
      </w:r>
      <w:r>
        <w:rPr>
          <w:rFonts w:ascii="Times New Roman" w:hAnsi="Times New Roman" w:cs="Times New Roman" w:eastAsia="Times New Roman" w:hint="default"/>
          <w:spacing w:val="-33"/>
        </w:rPr>
        <w:t> </w:t>
      </w:r>
      <w:r>
        <w:rPr/>
        <w:t>年度财务报告真实、客观反映了公司的财务状况和经 营成果。</w:t>
      </w:r>
    </w:p>
    <w:p>
      <w:pPr>
        <w:pStyle w:val="BodyText"/>
        <w:spacing w:line="240" w:lineRule="auto" w:before="43"/>
        <w:ind w:left="620" w:right="4190"/>
        <w:jc w:val="left"/>
      </w:pPr>
      <w:r>
        <w:rPr>
          <w:rFonts w:ascii="Times New Roman" w:hAnsi="Times New Roman" w:cs="Times New Roman" w:eastAsia="Times New Roman" w:hint="default"/>
        </w:rPr>
        <w:t>3</w:t>
      </w:r>
      <w:r>
        <w:rPr/>
        <w:t>、公司关联交易情况</w:t>
      </w:r>
    </w:p>
    <w:p>
      <w:pPr>
        <w:pStyle w:val="BodyText"/>
        <w:spacing w:line="338" w:lineRule="auto" w:before="135"/>
        <w:ind w:right="0" w:firstLine="479"/>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1"/>
        </w:rPr>
        <w:t> </w:t>
      </w:r>
      <w:r>
        <w:rPr/>
        <w:t>年度公司未发生重大关联交易行为，不存在任何内部交易，不存在损 害公司和所有股东利益的行为。</w:t>
      </w:r>
    </w:p>
    <w:p>
      <w:pPr>
        <w:pStyle w:val="BodyText"/>
        <w:spacing w:line="240" w:lineRule="auto" w:before="55"/>
        <w:ind w:left="620" w:right="4190"/>
        <w:jc w:val="left"/>
      </w:pPr>
      <w:r>
        <w:rPr>
          <w:rFonts w:ascii="Times New Roman" w:hAnsi="Times New Roman" w:cs="Times New Roman" w:eastAsia="Times New Roman" w:hint="default"/>
        </w:rPr>
        <w:t>4</w:t>
      </w:r>
      <w:r>
        <w:rPr/>
        <w:t>、公司募集资金投入项目情况</w:t>
      </w:r>
    </w:p>
    <w:p>
      <w:pPr>
        <w:pStyle w:val="BodyText"/>
        <w:spacing w:line="240" w:lineRule="auto" w:before="136"/>
        <w:ind w:left="620" w:right="4190"/>
        <w:jc w:val="left"/>
      </w:pPr>
      <w:r>
        <w:rPr>
          <w:rFonts w:ascii="Times New Roman" w:hAnsi="Times New Roman" w:cs="Times New Roman" w:eastAsia="Times New Roman" w:hint="default"/>
        </w:rPr>
        <w:t>2010 </w:t>
      </w:r>
      <w:r>
        <w:rPr/>
        <w:t>年度公司尚未获得募集资金。</w:t>
      </w:r>
    </w:p>
    <w:p>
      <w:pPr>
        <w:pStyle w:val="BodyText"/>
        <w:spacing w:line="240" w:lineRule="auto" w:before="135"/>
        <w:ind w:left="620" w:right="4190"/>
        <w:jc w:val="left"/>
      </w:pPr>
      <w:r>
        <w:rPr>
          <w:rFonts w:ascii="Times New Roman" w:hAnsi="Times New Roman" w:cs="Times New Roman" w:eastAsia="Times New Roman" w:hint="default"/>
        </w:rPr>
        <w:t>5</w:t>
      </w:r>
      <w:r>
        <w:rPr/>
        <w:t>、公司对外担保及股权、资产置换情况</w:t>
      </w:r>
    </w:p>
    <w:p>
      <w:pPr>
        <w:pStyle w:val="BodyText"/>
        <w:spacing w:line="338" w:lineRule="auto" w:before="135"/>
        <w:ind w:right="0" w:firstLine="479"/>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0"/>
        </w:rPr>
        <w:t> </w:t>
      </w:r>
      <w:r>
        <w:rPr/>
        <w:t>年度公司未发生对外担保，未发生债务重组、非货币性交易事项及资 产置换，也未发生其他损害公司股东利益或造成公司资产流失的情况。</w:t>
      </w:r>
    </w:p>
    <w:p>
      <w:pPr>
        <w:pStyle w:val="BodyText"/>
        <w:spacing w:line="240" w:lineRule="auto" w:before="55"/>
        <w:ind w:left="620" w:right="4190"/>
        <w:jc w:val="left"/>
      </w:pPr>
      <w:r>
        <w:rPr>
          <w:rFonts w:ascii="Times New Roman" w:hAnsi="Times New Roman" w:cs="Times New Roman" w:eastAsia="Times New Roman" w:hint="default"/>
        </w:rPr>
        <w:t>6</w:t>
      </w:r>
      <w:r>
        <w:rPr/>
        <w:t>、公司收购、出售资产情况</w:t>
      </w:r>
    </w:p>
    <w:p>
      <w:pPr>
        <w:pStyle w:val="BodyText"/>
        <w:spacing w:line="240" w:lineRule="auto" w:before="135"/>
        <w:ind w:left="620" w:right="4190"/>
        <w:jc w:val="left"/>
      </w:pPr>
      <w:r>
        <w:rPr>
          <w:rFonts w:ascii="Times New Roman" w:hAnsi="Times New Roman" w:cs="Times New Roman" w:eastAsia="Times New Roman" w:hint="default"/>
        </w:rPr>
        <w:t>2010 </w:t>
      </w:r>
      <w:r>
        <w:rPr/>
        <w:t>年度公司未发生收购、出售资产情况。</w:t>
      </w:r>
    </w:p>
    <w:p>
      <w:pPr>
        <w:spacing w:after="0" w:line="240" w:lineRule="auto"/>
        <w:jc w:val="left"/>
        <w:sectPr>
          <w:pgSz w:w="11910" w:h="16840"/>
          <w:pgMar w:header="884" w:footer="1186" w:top="1140" w:bottom="1380" w:left="1660" w:right="0"/>
        </w:sectPr>
      </w:pPr>
    </w:p>
    <w:p>
      <w:pPr>
        <w:spacing w:line="240" w:lineRule="auto" w:before="8"/>
        <w:rPr>
          <w:rFonts w:ascii="宋体" w:hAnsi="宋体" w:cs="宋体" w:eastAsia="宋体" w:hint="default"/>
          <w:sz w:val="29"/>
          <w:szCs w:val="29"/>
        </w:rPr>
      </w:pPr>
    </w:p>
    <w:p>
      <w:pPr>
        <w:spacing w:line="436" w:lineRule="auto" w:before="0"/>
        <w:ind w:left="3299" w:right="4582" w:hanging="363"/>
        <w:jc w:val="left"/>
        <w:rPr>
          <w:rFonts w:ascii="宋体" w:hAnsi="宋体" w:cs="宋体" w:eastAsia="宋体" w:hint="default"/>
          <w:sz w:val="36"/>
          <w:szCs w:val="36"/>
        </w:rPr>
      </w:pPr>
      <w:r>
        <w:rPr>
          <w:rFonts w:ascii="宋体" w:hAnsi="宋体" w:cs="宋体" w:eastAsia="宋体" w:hint="default"/>
          <w:b/>
          <w:bCs/>
          <w:sz w:val="36"/>
          <w:szCs w:val="36"/>
        </w:rPr>
        <w:t>第九节</w:t>
      </w:r>
      <w:r>
        <w:rPr>
          <w:rFonts w:ascii="宋体" w:hAnsi="宋体" w:cs="宋体" w:eastAsia="宋体" w:hint="default"/>
          <w:b/>
          <w:bCs/>
          <w:spacing w:val="-3"/>
          <w:sz w:val="36"/>
          <w:szCs w:val="36"/>
        </w:rPr>
        <w:t> </w:t>
      </w:r>
      <w:r>
        <w:rPr>
          <w:rFonts w:ascii="宋体" w:hAnsi="宋体" w:cs="宋体" w:eastAsia="宋体" w:hint="default"/>
          <w:b/>
          <w:bCs/>
          <w:sz w:val="36"/>
          <w:szCs w:val="36"/>
        </w:rPr>
        <w:t>财务报告</w:t>
      </w:r>
      <w:r>
        <w:rPr>
          <w:rFonts w:ascii="宋体" w:hAnsi="宋体" w:cs="宋体" w:eastAsia="宋体" w:hint="default"/>
          <w:b/>
          <w:bCs/>
          <w:w w:val="99"/>
          <w:sz w:val="36"/>
          <w:szCs w:val="36"/>
        </w:rPr>
        <w:t> </w:t>
      </w:r>
      <w:r>
        <w:rPr>
          <w:rFonts w:ascii="宋体" w:hAnsi="宋体" w:cs="宋体" w:eastAsia="宋体" w:hint="default"/>
          <w:b/>
          <w:bCs/>
          <w:sz w:val="36"/>
          <w:szCs w:val="36"/>
        </w:rPr>
        <w:t>审 计 报</w:t>
      </w:r>
      <w:r>
        <w:rPr>
          <w:rFonts w:ascii="宋体" w:hAnsi="宋体" w:cs="宋体" w:eastAsia="宋体" w:hint="default"/>
          <w:b/>
          <w:bCs/>
          <w:spacing w:val="-3"/>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pStyle w:val="BodyText"/>
        <w:spacing w:line="314" w:lineRule="exact" w:before="94"/>
        <w:ind w:left="5882" w:right="0"/>
        <w:jc w:val="left"/>
      </w:pPr>
      <w:r>
        <w:rPr/>
        <w:t>信会师报字（</w:t>
      </w:r>
      <w:r>
        <w:rPr>
          <w:rFonts w:ascii="Times New Roman" w:hAnsi="Times New Roman" w:cs="Times New Roman" w:eastAsia="Times New Roman" w:hint="default"/>
        </w:rPr>
        <w:t>2011</w:t>
      </w:r>
      <w:r>
        <w:rPr/>
        <w:t>）第</w:t>
      </w:r>
      <w:r>
        <w:rPr>
          <w:spacing w:val="-60"/>
        </w:rPr>
        <w:t> </w:t>
      </w:r>
      <w:r>
        <w:rPr>
          <w:rFonts w:ascii="Times New Roman" w:hAnsi="Times New Roman" w:cs="Times New Roman" w:eastAsia="Times New Roman" w:hint="default"/>
        </w:rPr>
        <w:t>10849 </w:t>
      </w:r>
      <w:r>
        <w:rPr/>
        <w:t>号</w:t>
      </w:r>
    </w:p>
    <w:p>
      <w:pPr>
        <w:pStyle w:val="Heading2"/>
        <w:spacing w:line="296" w:lineRule="exact"/>
        <w:ind w:right="4190"/>
        <w:jc w:val="left"/>
        <w:rPr>
          <w:b w:val="0"/>
          <w:bCs w:val="0"/>
        </w:rPr>
      </w:pPr>
      <w:r>
        <w:rPr/>
        <w:t>上海汉得信息技术股份有限公司全体股东：</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1"/>
          <w:szCs w:val="21"/>
        </w:rPr>
      </w:pPr>
    </w:p>
    <w:p>
      <w:pPr>
        <w:pStyle w:val="BodyText"/>
        <w:spacing w:line="343" w:lineRule="auto" w:before="26"/>
        <w:ind w:right="1796" w:firstLine="479"/>
        <w:jc w:val="both"/>
      </w:pPr>
      <w:r>
        <w:rPr>
          <w:spacing w:val="-3"/>
        </w:rPr>
        <w:t>我们审计了后附的上海汉得信息技术股份有限公司（以下简称贵公司）财务</w:t>
      </w:r>
      <w:r>
        <w:rPr/>
        <w:t> </w:t>
      </w:r>
      <w:r>
        <w:rPr>
          <w:spacing w:val="-4"/>
        </w:rPr>
        <w:t>报表，包括</w:t>
      </w:r>
      <w:r>
        <w:rPr>
          <w:spacing w:val="-6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日的资产负债表和合并资产负债表、</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年度的利 润表和合并利润表、</w:t>
      </w:r>
      <w:r>
        <w:rPr>
          <w:rFonts w:ascii="Times New Roman" w:hAnsi="Times New Roman" w:cs="Times New Roman" w:eastAsia="Times New Roman" w:hint="default"/>
        </w:rPr>
        <w:t>2010 </w:t>
      </w:r>
      <w:r>
        <w:rPr/>
        <w:t>年度的现金流量表和合并现金流量表、</w:t>
      </w:r>
      <w:r>
        <w:rPr>
          <w:rFonts w:ascii="Times New Roman" w:hAnsi="Times New Roman" w:cs="Times New Roman" w:eastAsia="Times New Roman" w:hint="default"/>
        </w:rPr>
        <w:t>2010</w:t>
      </w:r>
      <w:r>
        <w:rPr>
          <w:rFonts w:ascii="Times New Roman" w:hAnsi="Times New Roman" w:cs="Times New Roman" w:eastAsia="Times New Roman" w:hint="default"/>
          <w:spacing w:val="23"/>
        </w:rPr>
        <w:t> </w:t>
      </w:r>
      <w:r>
        <w:rPr/>
        <w:t>年度的所 有者权益变动表和合并所有者权益变动表以及财务报表附注。</w:t>
      </w:r>
    </w:p>
    <w:p>
      <w:pPr>
        <w:spacing w:line="240" w:lineRule="auto" w:before="6"/>
        <w:rPr>
          <w:rFonts w:ascii="宋体" w:hAnsi="宋体" w:cs="宋体" w:eastAsia="宋体" w:hint="default"/>
          <w:sz w:val="35"/>
          <w:szCs w:val="35"/>
        </w:rPr>
      </w:pPr>
    </w:p>
    <w:p>
      <w:pPr>
        <w:pStyle w:val="Heading2"/>
        <w:spacing w:line="240" w:lineRule="auto"/>
        <w:ind w:left="622" w:right="4190"/>
        <w:jc w:val="left"/>
        <w:rPr>
          <w:b w:val="0"/>
          <w:bCs w:val="0"/>
        </w:rPr>
      </w:pPr>
      <w:r>
        <w:rPr/>
        <w:t>一、管理层对财务报表的责任</w:t>
      </w:r>
      <w:r>
        <w:rPr>
          <w:b w:val="0"/>
          <w:bCs w:val="0"/>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31"/>
          <w:szCs w:val="31"/>
        </w:rPr>
      </w:pPr>
    </w:p>
    <w:p>
      <w:pPr>
        <w:pStyle w:val="BodyText"/>
        <w:spacing w:line="343" w:lineRule="auto"/>
        <w:ind w:right="1662" w:firstLine="479"/>
        <w:jc w:val="left"/>
      </w:pPr>
      <w:r>
        <w:rPr>
          <w:spacing w:val="-3"/>
        </w:rPr>
        <w:t>按照《企业会计准则》的规定编制财务报表是贵公司管理层的责任。这种责</w:t>
      </w:r>
      <w:r>
        <w:rPr/>
        <w:t> </w:t>
      </w:r>
      <w:r>
        <w:rPr>
          <w:spacing w:val="-6"/>
        </w:rPr>
        <w:t>任包括：（</w:t>
      </w:r>
      <w:r>
        <w:rPr>
          <w:rFonts w:ascii="Times New Roman" w:hAnsi="Times New Roman" w:cs="Times New Roman" w:eastAsia="Times New Roman" w:hint="default"/>
          <w:spacing w:val="-6"/>
        </w:rPr>
        <w:t>1</w:t>
      </w:r>
      <w:r>
        <w:rPr>
          <w:spacing w:val="-6"/>
        </w:rPr>
        <w:t>）设计、实施和维护与财务报表编制相关的内部控制，以使财务报表</w:t>
      </w:r>
      <w:r>
        <w:rPr/>
        <w:t> </w:t>
      </w:r>
      <w:r>
        <w:rPr>
          <w:spacing w:val="-12"/>
        </w:rPr>
        <w:t>不存在由于舞弊或错误而导致的重大错报；（</w:t>
      </w:r>
      <w:r>
        <w:rPr>
          <w:rFonts w:ascii="Times New Roman" w:hAnsi="Times New Roman" w:cs="Times New Roman" w:eastAsia="Times New Roman" w:hint="default"/>
          <w:spacing w:val="-12"/>
        </w:rPr>
        <w:t>2</w:t>
      </w:r>
      <w:r>
        <w:rPr>
          <w:spacing w:val="-12"/>
        </w:rPr>
        <w:t>）选择和运用恰当的会计政策；（</w:t>
      </w:r>
      <w:r>
        <w:rPr>
          <w:rFonts w:ascii="Times New Roman" w:hAnsi="Times New Roman" w:cs="Times New Roman" w:eastAsia="Times New Roman" w:hint="default"/>
          <w:spacing w:val="-12"/>
        </w:rPr>
        <w:t>3</w:t>
      </w:r>
      <w:r>
        <w:rPr>
          <w:spacing w:val="-12"/>
        </w:rPr>
        <w:t>）</w:t>
      </w:r>
      <w:r>
        <w:rPr/>
        <w:t> 作出合理的会计估计。</w:t>
      </w:r>
    </w:p>
    <w:p>
      <w:pPr>
        <w:spacing w:line="240" w:lineRule="auto" w:before="8"/>
        <w:rPr>
          <w:rFonts w:ascii="宋体" w:hAnsi="宋体" w:cs="宋体" w:eastAsia="宋体" w:hint="default"/>
          <w:sz w:val="35"/>
          <w:szCs w:val="35"/>
        </w:rPr>
      </w:pPr>
    </w:p>
    <w:p>
      <w:pPr>
        <w:pStyle w:val="Heading2"/>
        <w:spacing w:line="240" w:lineRule="auto"/>
        <w:ind w:left="622" w:right="4190"/>
        <w:jc w:val="left"/>
        <w:rPr>
          <w:b w:val="0"/>
          <w:bCs w:val="0"/>
        </w:rPr>
      </w:pPr>
      <w:r>
        <w:rPr/>
        <w:t>二、注册会计师的责任</w:t>
      </w:r>
      <w:r>
        <w:rPr>
          <w:b w:val="0"/>
          <w:bCs w:val="0"/>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31"/>
          <w:szCs w:val="31"/>
        </w:rPr>
      </w:pPr>
    </w:p>
    <w:p>
      <w:pPr>
        <w:pStyle w:val="BodyText"/>
        <w:spacing w:line="357" w:lineRule="auto"/>
        <w:ind w:right="1797" w:firstLine="479"/>
        <w:jc w:val="both"/>
      </w:pPr>
      <w:r>
        <w:rPr>
          <w:spacing w:val="-3"/>
        </w:rPr>
        <w:t>我们的责任是在实施审计工作的基础上对财务报表发表审计意见。我们按照</w:t>
      </w:r>
      <w:r>
        <w:rPr/>
        <w:t> </w:t>
      </w:r>
      <w:r>
        <w:rPr>
          <w:spacing w:val="-3"/>
        </w:rPr>
        <w:t>中国注册会计师审计准则的规定执行了审计工作。中国注册会计师审计准则要求</w:t>
      </w:r>
      <w:r>
        <w:rPr>
          <w:spacing w:val="-109"/>
        </w:rPr>
        <w:t> </w:t>
      </w:r>
      <w:r>
        <w:rPr>
          <w:spacing w:val="-109"/>
        </w:rPr>
      </w:r>
      <w:r>
        <w:rPr>
          <w:spacing w:val="-3"/>
        </w:rPr>
        <w:t>我们遵守职业道德规范，计划和实施审计工作以对财务报表是否不存在重大错报</w:t>
      </w:r>
      <w:r>
        <w:rPr>
          <w:spacing w:val="-109"/>
        </w:rPr>
        <w:t> </w:t>
      </w:r>
      <w:r>
        <w:rPr>
          <w:spacing w:val="-109"/>
        </w:rPr>
      </w:r>
      <w:r>
        <w:rPr/>
        <w:t>获取合理保证。</w:t>
      </w:r>
    </w:p>
    <w:p>
      <w:pPr>
        <w:spacing w:line="240" w:lineRule="auto" w:before="4"/>
        <w:rPr>
          <w:rFonts w:ascii="宋体" w:hAnsi="宋体" w:cs="宋体" w:eastAsia="宋体" w:hint="default"/>
          <w:sz w:val="34"/>
          <w:szCs w:val="34"/>
        </w:rPr>
      </w:pPr>
    </w:p>
    <w:p>
      <w:pPr>
        <w:pStyle w:val="BodyText"/>
        <w:spacing w:line="357" w:lineRule="auto"/>
        <w:ind w:right="1687" w:firstLine="479"/>
        <w:jc w:val="left"/>
      </w:pPr>
      <w:r>
        <w:rPr/>
        <w:t>审计工作涉及实施审计程序，以获取有关财务报表金额和披露的审计证据。 </w:t>
      </w:r>
      <w:r>
        <w:rPr>
          <w:spacing w:val="-3"/>
        </w:rPr>
        <w:t>选择的审计程序取决于注册会计师的判断，包括对由于舞弊或错误导致的财务报</w:t>
      </w:r>
      <w:r>
        <w:rPr>
          <w:spacing w:val="-109"/>
        </w:rPr>
        <w:t> </w:t>
      </w:r>
      <w:r>
        <w:rPr>
          <w:spacing w:val="-109"/>
        </w:rPr>
      </w:r>
      <w:r>
        <w:rPr>
          <w:spacing w:val="-3"/>
        </w:rPr>
        <w:t>表重大错报风险的评估。在进行风险评估时，我们考虑与财务报表编制相关的内</w:t>
      </w:r>
      <w:r>
        <w:rPr>
          <w:spacing w:val="-109"/>
        </w:rPr>
        <w:t> </w:t>
      </w:r>
      <w:r>
        <w:rPr>
          <w:spacing w:val="-109"/>
        </w:rPr>
      </w:r>
      <w:r>
        <w:rPr>
          <w:spacing w:val="-3"/>
        </w:rPr>
        <w:t>部控制，以设计恰当的审计程序，但目的并非对内部控制的有效性发表意见。审</w:t>
      </w:r>
    </w:p>
    <w:p>
      <w:pPr>
        <w:spacing w:after="0" w:line="357" w:lineRule="auto"/>
        <w:jc w:val="left"/>
        <w:sectPr>
          <w:pgSz w:w="11910" w:h="16840"/>
          <w:pgMar w:header="884" w:footer="1186" w:top="1140" w:bottom="1380" w:left="1660" w:right="0"/>
        </w:sectPr>
      </w:pPr>
    </w:p>
    <w:p>
      <w:pPr>
        <w:spacing w:line="240" w:lineRule="auto" w:before="5"/>
        <w:rPr>
          <w:rFonts w:ascii="宋体" w:hAnsi="宋体" w:cs="宋体" w:eastAsia="宋体" w:hint="default"/>
          <w:sz w:val="16"/>
          <w:szCs w:val="16"/>
        </w:rPr>
      </w:pPr>
    </w:p>
    <w:p>
      <w:pPr>
        <w:pStyle w:val="BodyText"/>
        <w:spacing w:line="357" w:lineRule="auto" w:before="26"/>
        <w:ind w:right="1791"/>
        <w:jc w:val="left"/>
      </w:pPr>
      <w:r>
        <w:rPr>
          <w:spacing w:val="-3"/>
        </w:rPr>
        <w:t>计工作还包括评价管理层选用会计政策的恰当性和作出会计估计的合理性，以及</w:t>
      </w:r>
      <w:r>
        <w:rPr>
          <w:spacing w:val="-109"/>
        </w:rPr>
        <w:t> </w:t>
      </w:r>
      <w:r>
        <w:rPr>
          <w:spacing w:val="-109"/>
        </w:rPr>
      </w:r>
      <w:r>
        <w:rPr/>
        <w:t>评价财务报表的总体列报。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4"/>
          <w:szCs w:val="24"/>
        </w:rPr>
      </w:pPr>
    </w:p>
    <w:p>
      <w:pPr>
        <w:pStyle w:val="BodyText"/>
        <w:spacing w:line="357" w:lineRule="auto"/>
        <w:ind w:right="1797" w:firstLine="479"/>
        <w:jc w:val="both"/>
      </w:pPr>
      <w:r>
        <w:rPr>
          <w:spacing w:val="-3"/>
        </w:rPr>
        <w:t>我们相信，我们获取的审计证据是充分、适当的，为发表审计意见提供了基</w:t>
      </w:r>
      <w:r>
        <w:rPr/>
        <w:t> 础。</w:t>
      </w:r>
    </w:p>
    <w:p>
      <w:pPr>
        <w:spacing w:line="240" w:lineRule="auto" w:before="4"/>
        <w:rPr>
          <w:rFonts w:ascii="宋体" w:hAnsi="宋体" w:cs="宋体" w:eastAsia="宋体" w:hint="default"/>
          <w:sz w:val="34"/>
          <w:szCs w:val="34"/>
        </w:rPr>
      </w:pPr>
    </w:p>
    <w:p>
      <w:pPr>
        <w:pStyle w:val="Heading2"/>
        <w:tabs>
          <w:tab w:pos="1400" w:val="left" w:leader="none"/>
        </w:tabs>
        <w:spacing w:line="240" w:lineRule="auto"/>
        <w:ind w:left="622" w:right="4190"/>
        <w:jc w:val="left"/>
        <w:rPr>
          <w:b w:val="0"/>
          <w:bCs w:val="0"/>
        </w:rPr>
      </w:pPr>
      <w:r>
        <w:rPr/>
        <w:t>三、</w:t>
        <w:tab/>
        <w:t>审计意见</w:t>
      </w:r>
      <w:r>
        <w:rPr>
          <w:b w:val="0"/>
          <w:bCs w:val="0"/>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31"/>
          <w:szCs w:val="31"/>
        </w:rPr>
      </w:pPr>
    </w:p>
    <w:p>
      <w:pPr>
        <w:pStyle w:val="BodyText"/>
        <w:spacing w:line="348" w:lineRule="auto"/>
        <w:ind w:right="1796" w:firstLine="479"/>
        <w:jc w:val="both"/>
      </w:pPr>
      <w:r>
        <w:rPr>
          <w:spacing w:val="-3"/>
        </w:rPr>
        <w:t>我们认为，贵公司财务报表已经按照《企业会计准则》的规定编制，在所有</w:t>
      </w:r>
      <w:r>
        <w:rPr/>
        <w:t> 重大方面公允反映了贵公司</w:t>
      </w:r>
      <w:r>
        <w:rPr>
          <w:spacing w:val="-7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w:t>
      </w:r>
      <w:r>
        <w:rPr>
          <w:spacing w:val="-72"/>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72"/>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日的财务状况以及</w:t>
      </w:r>
      <w:r>
        <w:rPr>
          <w:spacing w:val="-7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年度的经营 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3"/>
          <w:szCs w:val="33"/>
        </w:rPr>
      </w:pPr>
    </w:p>
    <w:p>
      <w:pPr>
        <w:pStyle w:val="Heading2"/>
        <w:tabs>
          <w:tab w:pos="5001" w:val="left" w:leader="none"/>
        </w:tabs>
        <w:spacing w:line="240" w:lineRule="auto"/>
        <w:ind w:left="5001" w:right="0" w:hanging="4861"/>
        <w:jc w:val="left"/>
        <w:rPr>
          <w:b w:val="0"/>
          <w:bCs w:val="0"/>
        </w:rPr>
      </w:pPr>
      <w:r>
        <w:rPr>
          <w:w w:val="95"/>
        </w:rPr>
        <w:t>立信会计师事务所有限公司</w:t>
        <w:tab/>
      </w:r>
      <w:r>
        <w:rPr/>
        <w:t>中国注册会计师：</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18"/>
          <w:szCs w:val="18"/>
        </w:rPr>
      </w:pPr>
    </w:p>
    <w:p>
      <w:pPr>
        <w:pStyle w:val="Heading2"/>
        <w:spacing w:line="240" w:lineRule="auto"/>
        <w:ind w:left="5001" w:right="0"/>
        <w:jc w:val="left"/>
        <w:rPr>
          <w:b w:val="0"/>
          <w:bCs w:val="0"/>
        </w:rPr>
      </w:pPr>
      <w:r>
        <w:rPr/>
        <w:t>中国注册会计师：</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2"/>
        <w:rPr>
          <w:rFonts w:ascii="宋体" w:hAnsi="宋体" w:cs="宋体" w:eastAsia="宋体" w:hint="default"/>
          <w:b/>
          <w:bCs/>
          <w:sz w:val="18"/>
          <w:szCs w:val="18"/>
        </w:rPr>
      </w:pPr>
    </w:p>
    <w:p>
      <w:pPr>
        <w:pStyle w:val="Heading2"/>
        <w:tabs>
          <w:tab w:pos="4295" w:val="left" w:leader="none"/>
        </w:tabs>
        <w:spacing w:line="240" w:lineRule="auto"/>
        <w:ind w:right="0"/>
        <w:jc w:val="left"/>
        <w:rPr>
          <w:b w:val="0"/>
          <w:bCs w:val="0"/>
        </w:rPr>
      </w:pPr>
      <w:r>
        <w:rPr>
          <w:spacing w:val="-25"/>
          <w:w w:val="95"/>
        </w:rPr>
        <w:t>中国</w:t>
      </w:r>
      <w:r>
        <w:rPr>
          <w:rFonts w:ascii="Times New Roman" w:hAnsi="Times New Roman" w:cs="Times New Roman" w:eastAsia="Times New Roman" w:hint="default"/>
          <w:spacing w:val="-25"/>
          <w:w w:val="95"/>
        </w:rPr>
        <w:t>·</w:t>
      </w:r>
      <w:r>
        <w:rPr>
          <w:spacing w:val="-25"/>
          <w:w w:val="95"/>
        </w:rPr>
        <w:t>上海</w:t>
        <w:tab/>
      </w:r>
      <w:r>
        <w:rPr/>
        <w:t>二</w:t>
      </w:r>
      <w:r>
        <w:rPr>
          <w:spacing w:val="-61"/>
        </w:rPr>
        <w:t> </w:t>
      </w:r>
      <w:r>
        <w:rPr>
          <w:rFonts w:ascii="Times New Roman" w:hAnsi="Times New Roman" w:cs="Times New Roman" w:eastAsia="Times New Roman" w:hint="default"/>
        </w:rPr>
        <w:t>O</w:t>
      </w:r>
      <w:r>
        <w:rPr>
          <w:rFonts w:ascii="Times New Roman" w:hAnsi="Times New Roman" w:cs="Times New Roman" w:eastAsia="Times New Roman" w:hint="default"/>
          <w:spacing w:val="-2"/>
        </w:rPr>
        <w:t> </w:t>
      </w:r>
      <w:r>
        <w:rPr/>
        <w:t>一一年三月十八日</w:t>
      </w:r>
      <w:r>
        <w:rPr>
          <w:b w:val="0"/>
          <w:bCs w:val="0"/>
        </w:rPr>
      </w:r>
    </w:p>
    <w:p>
      <w:pPr>
        <w:spacing w:after="0" w:line="240" w:lineRule="auto"/>
        <w:jc w:val="left"/>
        <w:sectPr>
          <w:pgSz w:w="11910" w:h="16840"/>
          <w:pgMar w:header="884" w:footer="1186" w:top="1140" w:bottom="1380" w:left="1660" w:right="0"/>
        </w:sectPr>
      </w:pPr>
    </w:p>
    <w:p>
      <w:pPr>
        <w:spacing w:line="240" w:lineRule="auto" w:before="10"/>
        <w:rPr>
          <w:rFonts w:ascii="宋体" w:hAnsi="宋体" w:cs="宋体" w:eastAsia="宋体" w:hint="default"/>
          <w:b/>
          <w:bCs/>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73" w:lineRule="auto" w:before="0"/>
        <w:ind w:left="2817" w:right="4475" w:firstLine="0"/>
        <w:jc w:val="center"/>
        <w:rPr>
          <w:rFonts w:ascii="宋体" w:hAnsi="宋体" w:cs="宋体" w:eastAsia="宋体" w:hint="default"/>
          <w:sz w:val="21"/>
          <w:szCs w:val="21"/>
        </w:rPr>
      </w:pPr>
      <w:r>
        <w:rPr>
          <w:rFonts w:ascii="宋体" w:hAnsi="宋体" w:cs="宋体" w:eastAsia="宋体" w:hint="default"/>
          <w:b/>
          <w:bCs/>
          <w:spacing w:val="-1"/>
          <w:sz w:val="21"/>
          <w:szCs w:val="21"/>
        </w:rPr>
        <w:t>上海汉得信息技术股份有限公司</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b/>
          <w:bCs/>
          <w:sz w:val="21"/>
          <w:szCs w:val="21"/>
        </w:rPr>
        <w:t>资产负债表</w:t>
      </w:r>
      <w:r>
        <w:rPr>
          <w:rFonts w:ascii="宋体" w:hAnsi="宋体" w:cs="宋体" w:eastAsia="宋体" w:hint="default"/>
          <w:sz w:val="21"/>
          <w:szCs w:val="21"/>
        </w:rPr>
      </w:r>
    </w:p>
    <w:p>
      <w:pPr>
        <w:spacing w:before="8"/>
        <w:ind w:left="0" w:right="1653"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spacing w:before="21"/>
        <w:ind w:left="0" w:right="1653"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tbl>
      <w:tblPr>
        <w:tblW w:w="0" w:type="auto"/>
        <w:jc w:val="left"/>
        <w:tblInd w:w="133" w:type="dxa"/>
        <w:tblLayout w:type="fixed"/>
        <w:tblCellMar>
          <w:top w:w="0" w:type="dxa"/>
          <w:left w:w="0" w:type="dxa"/>
          <w:bottom w:w="0" w:type="dxa"/>
          <w:right w:w="0" w:type="dxa"/>
        </w:tblCellMar>
        <w:tblLook w:val="01E0"/>
      </w:tblPr>
      <w:tblGrid>
        <w:gridCol w:w="3543"/>
        <w:gridCol w:w="1064"/>
        <w:gridCol w:w="1961"/>
        <w:gridCol w:w="1961"/>
      </w:tblGrid>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tabs>
                <w:tab w:pos="544" w:val="left" w:leader="none"/>
              </w:tabs>
              <w:spacing w:line="215" w:lineRule="exact"/>
              <w:ind w:left="1" w:right="0"/>
              <w:jc w:val="center"/>
              <w:rPr>
                <w:rFonts w:ascii="宋体" w:hAnsi="宋体" w:cs="宋体" w:eastAsia="宋体" w:hint="default"/>
                <w:sz w:val="18"/>
                <w:szCs w:val="18"/>
              </w:rPr>
            </w:pPr>
            <w:r>
              <w:rPr>
                <w:rFonts w:ascii="宋体" w:hAnsi="宋体" w:cs="宋体" w:eastAsia="宋体" w:hint="default"/>
                <w:sz w:val="18"/>
                <w:szCs w:val="18"/>
              </w:rPr>
              <w:t>资</w:t>
              <w:tab/>
              <w:t>产</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附注十三</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14"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15"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170,292,450.72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138,135,647.87</w:t>
            </w: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3,827,292.55</w:t>
            </w: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（一）</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75,180,385.18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56,816,673.14</w:t>
            </w:r>
          </w:p>
        </w:tc>
      </w:tr>
      <w:tr>
        <w:trPr>
          <w:trHeight w:val="295"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4,478,898.26</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441,947.94</w:t>
            </w: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（二）</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6,264,630.82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4,765,608.69</w:t>
            </w: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918,012.92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3,830,321.79</w:t>
            </w: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260,961,670.45</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203,990,199.43</w:t>
            </w: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（三）</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574,886.68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574,886.68</w:t>
            </w: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3,886,052.52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3,809,105.30</w:t>
            </w: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251,882.25</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283,538.23</w:t>
            </w: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1,240,204.53</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1,786,003.25</w:t>
            </w:r>
          </w:p>
        </w:tc>
      </w:tr>
      <w:tr>
        <w:trPr>
          <w:trHeight w:val="295"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1,224,866.28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683,169.19</w:t>
            </w: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2,975,000.00</w:t>
            </w: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10,152,892.26</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7,136,702.65</w:t>
            </w: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271,114,562.71</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211,126,902.08</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p>
      <w:pPr>
        <w:spacing w:before="44"/>
        <w:ind w:left="138" w:right="419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3023" w:val="left" w:leader="none"/>
          <w:tab w:pos="5814" w:val="left" w:leader="none"/>
        </w:tabs>
        <w:spacing w:before="133"/>
        <w:ind w:left="138" w:right="0"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884" w:footer="1186" w:top="1080" w:bottom="1380" w:left="1660" w:right="0"/>
        </w:sectPr>
      </w:pP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73" w:lineRule="auto" w:before="0"/>
        <w:ind w:left="2817" w:right="4475" w:firstLine="0"/>
        <w:jc w:val="center"/>
        <w:rPr>
          <w:rFonts w:ascii="宋体" w:hAnsi="宋体" w:cs="宋体" w:eastAsia="宋体" w:hint="default"/>
          <w:sz w:val="21"/>
          <w:szCs w:val="21"/>
        </w:rPr>
      </w:pPr>
      <w:r>
        <w:rPr>
          <w:rFonts w:ascii="宋体" w:hAnsi="宋体" w:cs="宋体" w:eastAsia="宋体" w:hint="default"/>
          <w:b/>
          <w:bCs/>
          <w:spacing w:val="-1"/>
          <w:sz w:val="21"/>
          <w:szCs w:val="21"/>
        </w:rPr>
        <w:t>上海汉得信息技术股份有限公司</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b/>
          <w:bCs/>
          <w:sz w:val="21"/>
          <w:szCs w:val="21"/>
        </w:rPr>
        <w:t>资产负债表（续）</w:t>
      </w:r>
      <w:r>
        <w:rPr>
          <w:rFonts w:ascii="宋体" w:hAnsi="宋体" w:cs="宋体" w:eastAsia="宋体" w:hint="default"/>
          <w:sz w:val="21"/>
          <w:szCs w:val="21"/>
        </w:rPr>
      </w:r>
    </w:p>
    <w:p>
      <w:pPr>
        <w:spacing w:before="8"/>
        <w:ind w:left="0" w:right="1653"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spacing w:before="21"/>
        <w:ind w:left="0" w:right="1653"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tbl>
      <w:tblPr>
        <w:tblW w:w="0" w:type="auto"/>
        <w:jc w:val="left"/>
        <w:tblInd w:w="133" w:type="dxa"/>
        <w:tblLayout w:type="fixed"/>
        <w:tblCellMar>
          <w:top w:w="0" w:type="dxa"/>
          <w:left w:w="0" w:type="dxa"/>
          <w:bottom w:w="0" w:type="dxa"/>
          <w:right w:w="0" w:type="dxa"/>
        </w:tblCellMar>
        <w:tblLook w:val="01E0"/>
      </w:tblPr>
      <w:tblGrid>
        <w:gridCol w:w="3543"/>
        <w:gridCol w:w="1064"/>
        <w:gridCol w:w="1961"/>
        <w:gridCol w:w="1961"/>
      </w:tblGrid>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15"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65" w:right="0"/>
              <w:jc w:val="left"/>
              <w:rPr>
                <w:rFonts w:ascii="宋体" w:hAnsi="宋体" w:cs="宋体" w:eastAsia="宋体" w:hint="default"/>
                <w:sz w:val="18"/>
                <w:szCs w:val="18"/>
              </w:rPr>
            </w:pPr>
            <w:r>
              <w:rPr>
                <w:rFonts w:ascii="宋体" w:hAnsi="宋体" w:cs="宋体" w:eastAsia="宋体" w:hint="default"/>
                <w:sz w:val="18"/>
                <w:szCs w:val="18"/>
              </w:rPr>
              <w:t>附注十三</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14"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15"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3,725,329.39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6,102,945.52</w:t>
            </w:r>
          </w:p>
        </w:tc>
      </w:tr>
      <w:tr>
        <w:trPr>
          <w:trHeight w:val="295"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4,960,457.37</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4,360,362.31</w:t>
            </w: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30,947,750.55</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29,836,470.32</w:t>
            </w: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8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2,975,671.73</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6,734,572.61</w:t>
            </w: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5,355,370.54</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5,124,363.37</w:t>
            </w: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47,964,579.58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52,158,714.13</w:t>
            </w: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47,964,579.58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52,158,714.13</w:t>
            </w: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85,724,482.00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17,795,387.00</w:t>
            </w: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55,076,131.59</w:t>
            </w: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6,373,797.57</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9,087,878.45</w:t>
            </w: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8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75,975,571.97</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132,084,922.50</w:t>
            </w: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所有者权益（或股东权益）合计</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223,149,983.13</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158,968,187.95</w:t>
            </w:r>
          </w:p>
        </w:tc>
      </w:tr>
      <w:tr>
        <w:trPr>
          <w:trHeight w:val="29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负债和所有者权益（或股东权益）总计</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271,114,562.71</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211,126,902.08</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p>
      <w:pPr>
        <w:spacing w:before="44"/>
        <w:ind w:left="138" w:right="419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3023" w:val="left" w:leader="none"/>
          <w:tab w:pos="5814" w:val="left" w:leader="none"/>
        </w:tabs>
        <w:spacing w:before="126"/>
        <w:ind w:left="138" w:right="0"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t>主管会计工作负责人：</w:t>
        <w:tab/>
        <w:t>会计机构负责人：</w:t>
      </w:r>
    </w:p>
    <w:p>
      <w:pPr>
        <w:spacing w:after="0"/>
        <w:jc w:val="left"/>
        <w:rPr>
          <w:rFonts w:ascii="宋体" w:hAnsi="宋体" w:cs="宋体" w:eastAsia="宋体" w:hint="default"/>
          <w:sz w:val="18"/>
          <w:szCs w:val="18"/>
        </w:rPr>
        <w:sectPr>
          <w:footerReference w:type="default" r:id="rId21"/>
          <w:pgSz w:w="11910" w:h="16840"/>
          <w:pgMar w:footer="1186" w:header="884" w:top="1080" w:bottom="1380" w:left="1660" w:right="0"/>
          <w:pgNumType w:start="50"/>
        </w:sectPr>
      </w:pP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73" w:lineRule="auto" w:before="0"/>
        <w:ind w:left="2817" w:right="4475" w:firstLine="0"/>
        <w:jc w:val="center"/>
        <w:rPr>
          <w:rFonts w:ascii="宋体" w:hAnsi="宋体" w:cs="宋体" w:eastAsia="宋体" w:hint="default"/>
          <w:sz w:val="21"/>
          <w:szCs w:val="21"/>
        </w:rPr>
      </w:pPr>
      <w:r>
        <w:rPr>
          <w:rFonts w:ascii="宋体" w:hAnsi="宋体" w:cs="宋体" w:eastAsia="宋体" w:hint="default"/>
          <w:b/>
          <w:bCs/>
          <w:spacing w:val="-1"/>
          <w:sz w:val="21"/>
          <w:szCs w:val="21"/>
        </w:rPr>
        <w:t>上海汉得信息技术股份有限公司</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before="8"/>
        <w:ind w:left="0" w:right="1653"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spacing w:before="21"/>
        <w:ind w:left="0" w:right="1653"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p>
    <w:tbl>
      <w:tblPr>
        <w:tblW w:w="0" w:type="auto"/>
        <w:jc w:val="left"/>
        <w:tblInd w:w="133" w:type="dxa"/>
        <w:tblLayout w:type="fixed"/>
        <w:tblCellMar>
          <w:top w:w="0" w:type="dxa"/>
          <w:left w:w="0" w:type="dxa"/>
          <w:bottom w:w="0" w:type="dxa"/>
          <w:right w:w="0" w:type="dxa"/>
        </w:tblCellMar>
        <w:tblLook w:val="01E0"/>
      </w:tblPr>
      <w:tblGrid>
        <w:gridCol w:w="3543"/>
        <w:gridCol w:w="1064"/>
        <w:gridCol w:w="1961"/>
        <w:gridCol w:w="1961"/>
      </w:tblGrid>
      <w:tr>
        <w:trPr>
          <w:trHeight w:val="252"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tabs>
                <w:tab w:pos="544" w:val="left" w:leader="none"/>
              </w:tabs>
              <w:spacing w:line="196" w:lineRule="exact"/>
              <w:ind w:left="1" w:right="0"/>
              <w:jc w:val="center"/>
              <w:rPr>
                <w:rFonts w:ascii="宋体" w:hAnsi="宋体" w:cs="宋体" w:eastAsia="宋体" w:hint="default"/>
                <w:sz w:val="18"/>
                <w:szCs w:val="18"/>
              </w:rPr>
            </w:pPr>
            <w:r>
              <w:rPr>
                <w:rFonts w:ascii="宋体" w:hAnsi="宋体" w:cs="宋体" w:eastAsia="宋体" w:hint="default"/>
                <w:sz w:val="18"/>
                <w:szCs w:val="18"/>
              </w:rPr>
              <w:t>资</w:t>
              <w:tab/>
              <w:t>产</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614"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615"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254"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（一）</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171,545,154.07</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142,279,204.93</w:t>
            </w:r>
          </w:p>
        </w:tc>
      </w:tr>
      <w:tr>
        <w:trPr>
          <w:trHeight w:val="254"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（二）</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3,827,292.55</w:t>
            </w: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0"/>
              <w:jc w:val="center"/>
              <w:rPr>
                <w:rFonts w:ascii="宋体" w:hAnsi="宋体" w:cs="宋体" w:eastAsia="宋体" w:hint="default"/>
                <w:sz w:val="18"/>
                <w:szCs w:val="18"/>
              </w:rPr>
            </w:pPr>
            <w:r>
              <w:rPr>
                <w:rFonts w:ascii="宋体" w:hAnsi="宋体" w:cs="宋体" w:eastAsia="宋体" w:hint="default"/>
                <w:sz w:val="18"/>
                <w:szCs w:val="18"/>
              </w:rPr>
              <w:t>（三）</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74,590,253.79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55,553,676.46</w:t>
            </w:r>
          </w:p>
        </w:tc>
      </w:tr>
      <w:tr>
        <w:trPr>
          <w:trHeight w:val="254"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（五）</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4,534,626.70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8"/>
                <w:szCs w:val="18"/>
              </w:rPr>
            </w:pPr>
            <w:r>
              <w:rPr>
                <w:rFonts w:ascii="Times New Roman"/>
                <w:spacing w:val="-1"/>
                <w:sz w:val="18"/>
              </w:rPr>
              <w:t>496,532.16</w:t>
            </w:r>
          </w:p>
        </w:tc>
      </w:tr>
      <w:tr>
        <w:trPr>
          <w:trHeight w:val="254"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5"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（四）</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5,684,555.49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2,446,632.02</w:t>
            </w:r>
          </w:p>
        </w:tc>
      </w:tr>
      <w:tr>
        <w:trPr>
          <w:trHeight w:val="254"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（六）</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918,012.92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3,830,321.79</w:t>
            </w:r>
          </w:p>
        </w:tc>
      </w:tr>
      <w:tr>
        <w:trPr>
          <w:trHeight w:val="254"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261,099,895.52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204,606,367.36</w:t>
            </w:r>
          </w:p>
        </w:tc>
      </w:tr>
      <w:tr>
        <w:trPr>
          <w:trHeight w:val="254"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94"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（七）</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3,886,052.52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8"/>
                <w:szCs w:val="18"/>
              </w:rPr>
            </w:pPr>
            <w:r>
              <w:rPr>
                <w:rFonts w:ascii="Times New Roman"/>
                <w:spacing w:val="-1"/>
                <w:sz w:val="18"/>
              </w:rPr>
              <w:t>3,809,105.30</w:t>
            </w:r>
          </w:p>
        </w:tc>
      </w:tr>
      <w:tr>
        <w:trPr>
          <w:trHeight w:val="254"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5"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（八）</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8"/>
                <w:szCs w:val="18"/>
              </w:rPr>
            </w:pPr>
            <w:r>
              <w:rPr>
                <w:rFonts w:ascii="Times New Roman"/>
                <w:spacing w:val="-1"/>
                <w:sz w:val="18"/>
              </w:rPr>
              <w:t>251,882.25</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8"/>
                <w:szCs w:val="18"/>
              </w:rPr>
            </w:pPr>
            <w:r>
              <w:rPr>
                <w:rFonts w:ascii="Times New Roman"/>
                <w:spacing w:val="-1"/>
                <w:sz w:val="18"/>
              </w:rPr>
              <w:t>283,538.23</w:t>
            </w:r>
          </w:p>
        </w:tc>
      </w:tr>
      <w:tr>
        <w:trPr>
          <w:trHeight w:val="254"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（九）</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1,240,204.53</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1,786,003.25</w:t>
            </w:r>
          </w:p>
        </w:tc>
      </w:tr>
      <w:tr>
        <w:trPr>
          <w:trHeight w:val="254"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0"/>
              <w:jc w:val="center"/>
              <w:rPr>
                <w:rFonts w:ascii="宋体" w:hAnsi="宋体" w:cs="宋体" w:eastAsia="宋体" w:hint="default"/>
                <w:sz w:val="18"/>
                <w:szCs w:val="18"/>
              </w:rPr>
            </w:pPr>
            <w:r>
              <w:rPr>
                <w:rFonts w:ascii="宋体" w:hAnsi="宋体" w:cs="宋体" w:eastAsia="宋体" w:hint="default"/>
                <w:sz w:val="18"/>
                <w:szCs w:val="18"/>
              </w:rPr>
              <w:t>（十）</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1,020,546.39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8"/>
                <w:szCs w:val="18"/>
              </w:rPr>
            </w:pPr>
            <w:r>
              <w:rPr>
                <w:rFonts w:ascii="Times New Roman"/>
                <w:spacing w:val="-1"/>
                <w:sz w:val="18"/>
              </w:rPr>
              <w:t>683,169.19</w:t>
            </w:r>
          </w:p>
        </w:tc>
      </w:tr>
      <w:tr>
        <w:trPr>
          <w:trHeight w:val="255"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（十二）</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18"/>
                <w:szCs w:val="18"/>
              </w:rPr>
            </w:pPr>
            <w:r>
              <w:rPr>
                <w:rFonts w:ascii="Times New Roman"/>
                <w:spacing w:val="-1"/>
                <w:sz w:val="18"/>
              </w:rPr>
              <w:t>2,975,000.00</w:t>
            </w: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9,373,685.69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6,561,815.97</w:t>
            </w:r>
          </w:p>
        </w:tc>
      </w:tr>
      <w:tr>
        <w:trPr>
          <w:trHeight w:val="254"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270,473,581.21</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211,168,183.33</w:t>
            </w:r>
          </w:p>
        </w:tc>
      </w:tr>
    </w:tbl>
    <w:p>
      <w:pPr>
        <w:spacing w:line="240" w:lineRule="auto" w:before="1"/>
        <w:rPr>
          <w:rFonts w:ascii="宋体" w:hAnsi="宋体" w:cs="宋体" w:eastAsia="宋体" w:hint="default"/>
          <w:b/>
          <w:bCs/>
          <w:sz w:val="21"/>
          <w:szCs w:val="21"/>
        </w:rPr>
      </w:pPr>
    </w:p>
    <w:p>
      <w:pPr>
        <w:spacing w:before="44"/>
        <w:ind w:left="138" w:right="419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3023" w:val="left" w:leader="none"/>
          <w:tab w:pos="5814" w:val="left" w:leader="none"/>
        </w:tabs>
        <w:spacing w:before="153"/>
        <w:ind w:left="138" w:right="0"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884" w:footer="1186" w:top="1080" w:bottom="1380" w:left="1660" w:right="0"/>
        </w:sectPr>
      </w:pPr>
    </w:p>
    <w:p>
      <w:pPr>
        <w:spacing w:line="240" w:lineRule="auto" w:before="10"/>
        <w:rPr>
          <w:rFonts w:ascii="宋体" w:hAnsi="宋体" w:cs="宋体" w:eastAsia="宋体" w:hint="default"/>
          <w:sz w:val="3"/>
          <w:szCs w:val="3"/>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73" w:lineRule="auto" w:before="0"/>
        <w:ind w:left="2348" w:right="3926" w:firstLine="0"/>
        <w:jc w:val="center"/>
        <w:rPr>
          <w:rFonts w:ascii="宋体" w:hAnsi="宋体" w:cs="宋体" w:eastAsia="宋体" w:hint="default"/>
          <w:sz w:val="21"/>
          <w:szCs w:val="21"/>
        </w:rPr>
      </w:pPr>
      <w:r>
        <w:rPr>
          <w:rFonts w:ascii="宋体" w:hAnsi="宋体" w:cs="宋体" w:eastAsia="宋体" w:hint="default"/>
          <w:b/>
          <w:bCs/>
          <w:spacing w:val="-1"/>
          <w:sz w:val="21"/>
          <w:szCs w:val="21"/>
        </w:rPr>
        <w:t>上海汉得信息技术股份有限公司</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b/>
          <w:bCs/>
          <w:sz w:val="21"/>
          <w:szCs w:val="21"/>
        </w:rPr>
        <w:t>合并资产负债表（续）</w:t>
      </w:r>
      <w:r>
        <w:rPr>
          <w:rFonts w:ascii="宋体" w:hAnsi="宋体" w:cs="宋体" w:eastAsia="宋体" w:hint="default"/>
          <w:sz w:val="21"/>
          <w:szCs w:val="21"/>
        </w:rPr>
      </w:r>
    </w:p>
    <w:p>
      <w:pPr>
        <w:spacing w:before="8"/>
        <w:ind w:left="2353" w:right="3926"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spacing w:before="21"/>
        <w:ind w:left="2353" w:right="3926"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p>
    <w:tbl>
      <w:tblPr>
        <w:tblW w:w="0" w:type="auto"/>
        <w:jc w:val="left"/>
        <w:tblInd w:w="105" w:type="dxa"/>
        <w:tblLayout w:type="fixed"/>
        <w:tblCellMar>
          <w:top w:w="0" w:type="dxa"/>
          <w:left w:w="0" w:type="dxa"/>
          <w:bottom w:w="0" w:type="dxa"/>
          <w:right w:w="0" w:type="dxa"/>
        </w:tblCellMar>
        <w:tblLook w:val="01E0"/>
      </w:tblPr>
      <w:tblGrid>
        <w:gridCol w:w="3709"/>
        <w:gridCol w:w="1116"/>
        <w:gridCol w:w="1853"/>
        <w:gridCol w:w="1851"/>
      </w:tblGrid>
      <w:tr>
        <w:trPr>
          <w:trHeight w:val="252"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499"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3"/>
              <w:jc w:val="center"/>
              <w:rPr>
                <w:rFonts w:ascii="宋体" w:hAnsi="宋体" w:cs="宋体" w:eastAsia="宋体" w:hint="default"/>
                <w:sz w:val="18"/>
                <w:szCs w:val="18"/>
              </w:rPr>
            </w:pPr>
            <w:r>
              <w:rPr>
                <w:rFonts w:ascii="宋体" w:hAnsi="宋体" w:cs="宋体" w:eastAsia="宋体" w:hint="default"/>
                <w:sz w:val="18"/>
                <w:szCs w:val="18"/>
              </w:rPr>
              <w:t>附注五</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561"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559"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5"/>
              <w:jc w:val="center"/>
              <w:rPr>
                <w:rFonts w:ascii="宋体" w:hAnsi="宋体" w:cs="宋体" w:eastAsia="宋体" w:hint="default"/>
                <w:sz w:val="18"/>
                <w:szCs w:val="18"/>
              </w:rPr>
            </w:pPr>
            <w:r>
              <w:rPr>
                <w:rFonts w:ascii="宋体" w:hAnsi="宋体" w:cs="宋体" w:eastAsia="宋体" w:hint="default"/>
                <w:sz w:val="18"/>
                <w:szCs w:val="18"/>
              </w:rPr>
              <w:t>（十三）</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3,725,329.38</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6,467,756.93</w:t>
            </w: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5"/>
              <w:jc w:val="center"/>
              <w:rPr>
                <w:rFonts w:ascii="宋体" w:hAnsi="宋体" w:cs="宋体" w:eastAsia="宋体" w:hint="default"/>
                <w:sz w:val="18"/>
                <w:szCs w:val="18"/>
              </w:rPr>
            </w:pPr>
            <w:r>
              <w:rPr>
                <w:rFonts w:ascii="宋体" w:hAnsi="宋体" w:cs="宋体" w:eastAsia="宋体" w:hint="default"/>
                <w:sz w:val="18"/>
                <w:szCs w:val="18"/>
              </w:rPr>
              <w:t>（十四）</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4,960,457.37</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8"/>
                <w:szCs w:val="18"/>
              </w:rPr>
            </w:pPr>
            <w:r>
              <w:rPr>
                <w:rFonts w:ascii="Times New Roman"/>
                <w:spacing w:val="-1"/>
                <w:sz w:val="18"/>
              </w:rPr>
              <w:t>4,360,362.31</w:t>
            </w:r>
          </w:p>
        </w:tc>
      </w:tr>
      <w:tr>
        <w:trPr>
          <w:trHeight w:val="255"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5"/>
              <w:jc w:val="center"/>
              <w:rPr>
                <w:rFonts w:ascii="宋体" w:hAnsi="宋体" w:cs="宋体" w:eastAsia="宋体" w:hint="default"/>
                <w:sz w:val="18"/>
                <w:szCs w:val="18"/>
              </w:rPr>
            </w:pPr>
            <w:r>
              <w:rPr>
                <w:rFonts w:ascii="宋体" w:hAnsi="宋体" w:cs="宋体" w:eastAsia="宋体" w:hint="default"/>
                <w:sz w:val="18"/>
                <w:szCs w:val="18"/>
              </w:rPr>
              <w:t>（十五）</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31,154,897.97</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29,836,470.32</w:t>
            </w: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5"/>
              <w:jc w:val="center"/>
              <w:rPr>
                <w:rFonts w:ascii="宋体" w:hAnsi="宋体" w:cs="宋体" w:eastAsia="宋体" w:hint="default"/>
                <w:sz w:val="18"/>
                <w:szCs w:val="18"/>
              </w:rPr>
            </w:pPr>
            <w:r>
              <w:rPr>
                <w:rFonts w:ascii="宋体" w:hAnsi="宋体" w:cs="宋体" w:eastAsia="宋体" w:hint="default"/>
                <w:sz w:val="18"/>
                <w:szCs w:val="18"/>
              </w:rPr>
              <w:t>（十六）</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3,430,305.18</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6,771,582.99</w:t>
            </w: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5"/>
              <w:jc w:val="center"/>
              <w:rPr>
                <w:rFonts w:ascii="宋体" w:hAnsi="宋体" w:cs="宋体" w:eastAsia="宋体" w:hint="default"/>
                <w:sz w:val="18"/>
                <w:szCs w:val="18"/>
              </w:rPr>
            </w:pPr>
            <w:r>
              <w:rPr>
                <w:rFonts w:ascii="宋体" w:hAnsi="宋体" w:cs="宋体" w:eastAsia="宋体" w:hint="default"/>
                <w:sz w:val="18"/>
                <w:szCs w:val="18"/>
              </w:rPr>
              <w:t>（十七）</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4,942,873.33</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5,141,411.51</w:t>
            </w: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5"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48,213,863.23</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52,577,584.06</w:t>
            </w:r>
          </w:p>
        </w:tc>
      </w:tr>
      <w:tr>
        <w:trPr>
          <w:trHeight w:val="252"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48,213,863.23</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52,577,584.06</w:t>
            </w: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5"/>
              <w:jc w:val="center"/>
              <w:rPr>
                <w:rFonts w:ascii="宋体" w:hAnsi="宋体" w:cs="宋体" w:eastAsia="宋体" w:hint="default"/>
                <w:sz w:val="18"/>
                <w:szCs w:val="18"/>
              </w:rPr>
            </w:pPr>
            <w:r>
              <w:rPr>
                <w:rFonts w:ascii="宋体" w:hAnsi="宋体" w:cs="宋体" w:eastAsia="宋体" w:hint="default"/>
                <w:sz w:val="18"/>
                <w:szCs w:val="18"/>
              </w:rPr>
              <w:t>（十八）</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85,724,482.00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17,795,387.00</w:t>
            </w:r>
          </w:p>
        </w:tc>
      </w:tr>
      <w:tr>
        <w:trPr>
          <w:trHeight w:val="252"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5"/>
              <w:jc w:val="center"/>
              <w:rPr>
                <w:rFonts w:ascii="宋体" w:hAnsi="宋体" w:cs="宋体" w:eastAsia="宋体" w:hint="default"/>
                <w:sz w:val="18"/>
                <w:szCs w:val="18"/>
              </w:rPr>
            </w:pPr>
            <w:r>
              <w:rPr>
                <w:rFonts w:ascii="宋体" w:hAnsi="宋体" w:cs="宋体" w:eastAsia="宋体" w:hint="default"/>
                <w:sz w:val="18"/>
                <w:szCs w:val="18"/>
              </w:rPr>
              <w:t>（十九）</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58,268,553.57</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3,192,421.98</w:t>
            </w: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55"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5"/>
              <w:jc w:val="center"/>
              <w:rPr>
                <w:rFonts w:ascii="宋体" w:hAnsi="宋体" w:cs="宋体" w:eastAsia="宋体" w:hint="default"/>
                <w:sz w:val="18"/>
                <w:szCs w:val="18"/>
              </w:rPr>
            </w:pPr>
            <w:r>
              <w:rPr>
                <w:rFonts w:ascii="宋体" w:hAnsi="宋体" w:cs="宋体" w:eastAsia="宋体" w:hint="default"/>
                <w:sz w:val="18"/>
                <w:szCs w:val="18"/>
              </w:rPr>
              <w:t>（二十）</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6,373,797.57</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9,087,878.45</w:t>
            </w: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3"/>
              <w:jc w:val="center"/>
              <w:rPr>
                <w:rFonts w:ascii="宋体" w:hAnsi="宋体" w:cs="宋体" w:eastAsia="宋体" w:hint="default"/>
                <w:sz w:val="18"/>
                <w:szCs w:val="18"/>
              </w:rPr>
            </w:pPr>
            <w:r>
              <w:rPr>
                <w:rFonts w:ascii="宋体" w:hAnsi="宋体" w:cs="宋体" w:eastAsia="宋体" w:hint="default"/>
                <w:sz w:val="18"/>
                <w:szCs w:val="18"/>
              </w:rPr>
              <w:t>（二十一）</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72,003,041.22</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128,571,419.79</w:t>
            </w:r>
          </w:p>
        </w:tc>
      </w:tr>
      <w:tr>
        <w:trPr>
          <w:trHeight w:val="252"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-110,156.38</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-56,507.95</w:t>
            </w: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222,259,717.98</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158,590,599.27</w:t>
            </w: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所有者权益（或股东权益）合计</w:t>
            </w:r>
            <w:r>
              <w:rPr>
                <w:rFonts w:ascii="宋体" w:hAnsi="宋体" w:cs="宋体" w:eastAsia="宋体" w:hint="default"/>
                <w:sz w:val="18"/>
                <w:szCs w:val="18"/>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222,259,717.98</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158,590,599.27</w:t>
            </w:r>
          </w:p>
        </w:tc>
      </w:tr>
      <w:tr>
        <w:trPr>
          <w:trHeight w:val="25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负债和所有者权益（或股东权益）总计</w:t>
            </w:r>
            <w:r>
              <w:rPr>
                <w:rFonts w:ascii="宋体" w:hAnsi="宋体" w:cs="宋体" w:eastAsia="宋体" w:hint="default"/>
                <w:sz w:val="18"/>
                <w:szCs w:val="18"/>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270,473,581.21</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211,168,183.33</w:t>
            </w:r>
          </w:p>
        </w:tc>
      </w:tr>
    </w:tbl>
    <w:p>
      <w:pPr>
        <w:spacing w:line="240" w:lineRule="auto" w:before="11"/>
        <w:rPr>
          <w:rFonts w:ascii="宋体" w:hAnsi="宋体" w:cs="宋体" w:eastAsia="宋体" w:hint="default"/>
          <w:b/>
          <w:bCs/>
          <w:sz w:val="12"/>
          <w:szCs w:val="12"/>
        </w:rPr>
      </w:pPr>
    </w:p>
    <w:p>
      <w:pPr>
        <w:spacing w:before="44"/>
        <w:ind w:left="218" w:right="1663"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3700" w:val="left" w:leader="none"/>
          <w:tab w:pos="6492" w:val="left" w:leader="none"/>
        </w:tabs>
        <w:spacing w:before="35"/>
        <w:ind w:left="815" w:right="1663"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884" w:footer="1186" w:top="1080" w:bottom="1380" w:left="1580" w:right="0"/>
        </w:sectPr>
      </w:pP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73" w:lineRule="auto" w:before="0"/>
        <w:ind w:left="2817" w:right="4475" w:firstLine="0"/>
        <w:jc w:val="center"/>
        <w:rPr>
          <w:rFonts w:ascii="宋体" w:hAnsi="宋体" w:cs="宋体" w:eastAsia="宋体" w:hint="default"/>
          <w:sz w:val="21"/>
          <w:szCs w:val="21"/>
        </w:rPr>
      </w:pPr>
      <w:r>
        <w:rPr>
          <w:rFonts w:ascii="宋体" w:hAnsi="宋体" w:cs="宋体" w:eastAsia="宋体" w:hint="default"/>
          <w:b/>
          <w:bCs/>
          <w:spacing w:val="-1"/>
          <w:sz w:val="21"/>
          <w:szCs w:val="21"/>
        </w:rPr>
        <w:t>上海汉得信息技术股份有限公司</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b/>
          <w:bCs/>
          <w:sz w:val="21"/>
          <w:szCs w:val="21"/>
        </w:rPr>
        <w:t>利润表</w:t>
      </w:r>
      <w:r>
        <w:rPr>
          <w:rFonts w:ascii="宋体" w:hAnsi="宋体" w:cs="宋体" w:eastAsia="宋体" w:hint="default"/>
          <w:sz w:val="21"/>
          <w:szCs w:val="21"/>
        </w:rPr>
      </w:r>
    </w:p>
    <w:p>
      <w:pPr>
        <w:tabs>
          <w:tab w:pos="631" w:val="left" w:leader="none"/>
        </w:tabs>
        <w:spacing w:before="8"/>
        <w:ind w:left="0" w:right="1656"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tab/>
      </w:r>
      <w:r>
        <w:rPr>
          <w:rFonts w:ascii="宋体" w:hAnsi="宋体" w:cs="宋体" w:eastAsia="宋体" w:hint="default"/>
          <w:b/>
          <w:bCs/>
          <w:sz w:val="21"/>
          <w:szCs w:val="21"/>
        </w:rPr>
        <w:t>年度</w:t>
      </w:r>
      <w:r>
        <w:rPr>
          <w:rFonts w:ascii="宋体" w:hAnsi="宋体" w:cs="宋体" w:eastAsia="宋体" w:hint="default"/>
          <w:sz w:val="21"/>
          <w:szCs w:val="21"/>
        </w:rPr>
      </w:r>
    </w:p>
    <w:p>
      <w:pPr>
        <w:spacing w:before="21"/>
        <w:ind w:left="0" w:right="1653"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p>
    <w:tbl>
      <w:tblPr>
        <w:tblW w:w="0" w:type="auto"/>
        <w:jc w:val="left"/>
        <w:tblInd w:w="133" w:type="dxa"/>
        <w:tblLayout w:type="fixed"/>
        <w:tblCellMar>
          <w:top w:w="0" w:type="dxa"/>
          <w:left w:w="0" w:type="dxa"/>
          <w:bottom w:w="0" w:type="dxa"/>
          <w:right w:w="0" w:type="dxa"/>
        </w:tblCellMar>
        <w:tblLook w:val="01E0"/>
      </w:tblPr>
      <w:tblGrid>
        <w:gridCol w:w="4186"/>
        <w:gridCol w:w="982"/>
        <w:gridCol w:w="1678"/>
        <w:gridCol w:w="1681"/>
      </w:tblGrid>
      <w:tr>
        <w:trPr>
          <w:trHeight w:val="463"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z w:val="18"/>
                <w:szCs w:val="18"/>
              </w:rPr>
              <w:t>目</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附注十三</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72"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75"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63"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3"/>
              <w:jc w:val="center"/>
              <w:rPr>
                <w:rFonts w:ascii="宋体" w:hAnsi="宋体" w:cs="宋体" w:eastAsia="宋体" w:hint="default"/>
                <w:sz w:val="18"/>
                <w:szCs w:val="18"/>
              </w:rPr>
            </w:pPr>
            <w:r>
              <w:rPr>
                <w:rFonts w:ascii="宋体" w:hAnsi="宋体" w:cs="宋体" w:eastAsia="宋体" w:hint="default"/>
                <w:sz w:val="18"/>
                <w:szCs w:val="18"/>
              </w:rPr>
              <w:t>（四）</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356,985,573.22</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307,127,637.80</w:t>
            </w:r>
          </w:p>
        </w:tc>
      </w:tr>
      <w:tr>
        <w:trPr>
          <w:trHeight w:val="466"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65"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3"/>
              <w:jc w:val="center"/>
              <w:rPr>
                <w:rFonts w:ascii="宋体" w:hAnsi="宋体" w:cs="宋体" w:eastAsia="宋体" w:hint="default"/>
                <w:sz w:val="18"/>
                <w:szCs w:val="18"/>
              </w:rPr>
            </w:pPr>
            <w:r>
              <w:rPr>
                <w:rFonts w:ascii="宋体" w:hAnsi="宋体" w:cs="宋体" w:eastAsia="宋体" w:hint="default"/>
                <w:sz w:val="18"/>
                <w:szCs w:val="18"/>
              </w:rPr>
              <w:t>（四）</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228,689,442.41</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192,786,007.73</w:t>
            </w:r>
          </w:p>
        </w:tc>
      </w:tr>
      <w:tr>
        <w:trPr>
          <w:trHeight w:val="463"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2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13,133,142.68</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10,732,449.58</w:t>
            </w:r>
          </w:p>
        </w:tc>
      </w:tr>
      <w:tr>
        <w:trPr>
          <w:trHeight w:val="463"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82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24,346,772.77</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23,348,693.85</w:t>
            </w:r>
          </w:p>
        </w:tc>
      </w:tr>
      <w:tr>
        <w:trPr>
          <w:trHeight w:val="466"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82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35,447,031.08</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33,581,273.23</w:t>
            </w:r>
          </w:p>
        </w:tc>
      </w:tr>
      <w:tr>
        <w:trPr>
          <w:trHeight w:val="463"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2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-3,661,980.61</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-459,200.51</w:t>
            </w:r>
          </w:p>
        </w:tc>
      </w:tr>
      <w:tr>
        <w:trPr>
          <w:trHeight w:val="463"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82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5,097,190.92</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2,003,073.76</w:t>
            </w:r>
          </w:p>
        </w:tc>
      </w:tr>
      <w:tr>
        <w:trPr>
          <w:trHeight w:val="466"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65" w:right="0"/>
              <w:jc w:val="left"/>
              <w:rPr>
                <w:rFonts w:ascii="宋体" w:hAnsi="宋体" w:cs="宋体" w:eastAsia="宋体" w:hint="default"/>
                <w:sz w:val="18"/>
                <w:szCs w:val="18"/>
              </w:rPr>
            </w:pPr>
            <w:r>
              <w:rPr>
                <w:rFonts w:ascii="宋体" w:hAnsi="宋体" w:cs="宋体" w:eastAsia="宋体" w:hint="default"/>
                <w:spacing w:val="-5"/>
                <w:sz w:val="18"/>
                <w:szCs w:val="18"/>
              </w:rPr>
              <w:t>加：公允价值变动收益（损失以“－”号填列）</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25"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宋体" w:hAnsi="宋体" w:cs="宋体" w:eastAsia="宋体" w:hint="default"/>
                <w:sz w:val="18"/>
                <w:szCs w:val="18"/>
              </w:rPr>
            </w:pPr>
            <w:r>
              <w:rPr>
                <w:rFonts w:ascii="宋体" w:hAnsi="宋体" w:cs="宋体" w:eastAsia="宋体" w:hint="default"/>
                <w:sz w:val="18"/>
                <w:szCs w:val="18"/>
              </w:rPr>
              <w:t>（五）</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5"/>
                <w:sz w:val="18"/>
              </w:rPr>
              <w:t>1,112.33</w:t>
            </w:r>
          </w:p>
        </w:tc>
      </w:tr>
      <w:tr>
        <w:trPr>
          <w:trHeight w:val="463"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825"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53,933,973.97</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45,136,452.49</w:t>
            </w:r>
          </w:p>
        </w:tc>
      </w:tr>
      <w:tr>
        <w:trPr>
          <w:trHeight w:val="463"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15,448,458.74</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8,098,871.40</w:t>
            </w:r>
          </w:p>
        </w:tc>
      </w:tr>
      <w:tr>
        <w:trPr>
          <w:trHeight w:val="46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pacing w:val="-1"/>
                <w:sz w:val="18"/>
              </w:rPr>
              <w:t>59,368.40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pacing w:val="-1"/>
                <w:sz w:val="18"/>
              </w:rPr>
              <w:t>50,606.26</w:t>
            </w:r>
          </w:p>
        </w:tc>
      </w:tr>
      <w:tr>
        <w:trPr>
          <w:trHeight w:val="466"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82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59,368.40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50,606.26</w:t>
            </w:r>
          </w:p>
        </w:tc>
      </w:tr>
      <w:tr>
        <w:trPr>
          <w:trHeight w:val="463"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69,323,064.31</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53,184,717.63</w:t>
            </w:r>
          </w:p>
        </w:tc>
      </w:tr>
      <w:tr>
        <w:trPr>
          <w:trHeight w:val="463"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5,585,088.63</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4,533,951.06</w:t>
            </w:r>
          </w:p>
        </w:tc>
      </w:tr>
      <w:tr>
        <w:trPr>
          <w:trHeight w:val="466"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63,737,975.68</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48,650,766.57</w:t>
            </w:r>
          </w:p>
        </w:tc>
      </w:tr>
      <w:tr>
        <w:trPr>
          <w:trHeight w:val="463"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0.74</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0.57</w:t>
            </w:r>
          </w:p>
        </w:tc>
      </w:tr>
      <w:tr>
        <w:trPr>
          <w:trHeight w:val="466"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0.74</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0.57</w:t>
            </w:r>
          </w:p>
        </w:tc>
      </w:tr>
      <w:tr>
        <w:trPr>
          <w:trHeight w:val="46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63,737,975.68</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48,650,766.57</w:t>
            </w:r>
          </w:p>
        </w:tc>
      </w:tr>
    </w:tbl>
    <w:p>
      <w:pPr>
        <w:spacing w:line="240" w:lineRule="auto" w:before="1"/>
        <w:rPr>
          <w:rFonts w:ascii="宋体" w:hAnsi="宋体" w:cs="宋体" w:eastAsia="宋体" w:hint="default"/>
          <w:b/>
          <w:bCs/>
          <w:sz w:val="21"/>
          <w:szCs w:val="21"/>
        </w:rPr>
      </w:pPr>
    </w:p>
    <w:p>
      <w:pPr>
        <w:spacing w:before="44"/>
        <w:ind w:left="138" w:right="419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3383" w:val="left" w:leader="none"/>
          <w:tab w:pos="6534" w:val="left" w:leader="none"/>
        </w:tabs>
        <w:spacing w:before="121"/>
        <w:ind w:left="138" w:right="0"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r>
      <w:r>
        <w:rPr>
          <w:rFonts w:ascii="宋体" w:hAnsi="宋体" w:cs="宋体" w:eastAsia="宋体" w:hint="default"/>
          <w:spacing w:val="-1"/>
          <w:sz w:val="18"/>
          <w:szCs w:val="18"/>
        </w:rPr>
        <w:t>主管会计工作负责人：</w:t>
        <w:tab/>
        <w:t>会计机构负责人：</w:t>
      </w:r>
    </w:p>
    <w:p>
      <w:pPr>
        <w:spacing w:after="0"/>
        <w:jc w:val="left"/>
        <w:rPr>
          <w:rFonts w:ascii="宋体" w:hAnsi="宋体" w:cs="宋体" w:eastAsia="宋体" w:hint="default"/>
          <w:sz w:val="18"/>
          <w:szCs w:val="18"/>
        </w:rPr>
        <w:sectPr>
          <w:pgSz w:w="11910" w:h="16840"/>
          <w:pgMar w:header="884" w:footer="1186" w:top="1080" w:bottom="1380" w:left="1660" w:right="0"/>
        </w:sectPr>
      </w:pP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73" w:lineRule="auto" w:before="0"/>
        <w:ind w:left="2817" w:right="4475" w:firstLine="0"/>
        <w:jc w:val="center"/>
        <w:rPr>
          <w:rFonts w:ascii="宋体" w:hAnsi="宋体" w:cs="宋体" w:eastAsia="宋体" w:hint="default"/>
          <w:sz w:val="21"/>
          <w:szCs w:val="21"/>
        </w:rPr>
      </w:pPr>
      <w:r>
        <w:rPr>
          <w:rFonts w:ascii="宋体" w:hAnsi="宋体" w:cs="宋体" w:eastAsia="宋体" w:hint="default"/>
          <w:b/>
          <w:bCs/>
          <w:spacing w:val="-1"/>
          <w:sz w:val="21"/>
          <w:szCs w:val="21"/>
        </w:rPr>
        <w:t>上海汉得信息技术股份有限公司</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b/>
          <w:bCs/>
          <w:sz w:val="21"/>
          <w:szCs w:val="21"/>
        </w:rPr>
        <w:t>合并利润表</w:t>
      </w:r>
      <w:r>
        <w:rPr>
          <w:rFonts w:ascii="宋体" w:hAnsi="宋体" w:cs="宋体" w:eastAsia="宋体" w:hint="default"/>
          <w:sz w:val="21"/>
          <w:szCs w:val="21"/>
        </w:rPr>
      </w:r>
    </w:p>
    <w:p>
      <w:pPr>
        <w:tabs>
          <w:tab w:pos="631" w:val="left" w:leader="none"/>
        </w:tabs>
        <w:spacing w:before="8"/>
        <w:ind w:left="0" w:right="1656"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tab/>
      </w:r>
      <w:r>
        <w:rPr>
          <w:rFonts w:ascii="宋体" w:hAnsi="宋体" w:cs="宋体" w:eastAsia="宋体" w:hint="default"/>
          <w:b/>
          <w:bCs/>
          <w:sz w:val="21"/>
          <w:szCs w:val="21"/>
        </w:rPr>
        <w:t>年度</w:t>
      </w:r>
      <w:r>
        <w:rPr>
          <w:rFonts w:ascii="宋体" w:hAnsi="宋体" w:cs="宋体" w:eastAsia="宋体" w:hint="default"/>
          <w:sz w:val="21"/>
          <w:szCs w:val="21"/>
        </w:rPr>
      </w:r>
    </w:p>
    <w:p>
      <w:pPr>
        <w:spacing w:before="21"/>
        <w:ind w:left="0" w:right="1653"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0"/>
        <w:rPr>
          <w:rFonts w:ascii="宋体" w:hAnsi="宋体" w:cs="宋体" w:eastAsia="宋体" w:hint="default"/>
          <w:b/>
          <w:bCs/>
          <w:sz w:val="19"/>
          <w:szCs w:val="19"/>
        </w:rPr>
      </w:pPr>
    </w:p>
    <w:tbl>
      <w:tblPr>
        <w:tblW w:w="0" w:type="auto"/>
        <w:jc w:val="left"/>
        <w:tblInd w:w="133" w:type="dxa"/>
        <w:tblLayout w:type="fixed"/>
        <w:tblCellMar>
          <w:top w:w="0" w:type="dxa"/>
          <w:left w:w="0" w:type="dxa"/>
          <w:bottom w:w="0" w:type="dxa"/>
          <w:right w:w="0" w:type="dxa"/>
        </w:tblCellMar>
        <w:tblLook w:val="01E0"/>
      </w:tblPr>
      <w:tblGrid>
        <w:gridCol w:w="4186"/>
        <w:gridCol w:w="1395"/>
        <w:gridCol w:w="1688"/>
        <w:gridCol w:w="1685"/>
      </w:tblGrid>
      <w:tr>
        <w:trPr>
          <w:trHeight w:val="25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z w:val="18"/>
                <w:szCs w:val="18"/>
              </w:rPr>
              <w:t>目</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477"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475"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25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39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361,112,821.02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312,373,065.39</w:t>
            </w:r>
          </w:p>
        </w:tc>
      </w:tr>
      <w:tr>
        <w:trPr>
          <w:trHeight w:val="252"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465"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（二十二）</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361,112,821.02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312,373,065.39</w:t>
            </w:r>
          </w:p>
        </w:tc>
      </w:tr>
      <w:tr>
        <w:trPr>
          <w:trHeight w:val="25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0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39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05"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39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05"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39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39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307,459,754.20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270,374,293.14</w:t>
            </w:r>
          </w:p>
        </w:tc>
      </w:tr>
      <w:tr>
        <w:trPr>
          <w:trHeight w:val="25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465"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（二十二）</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228,689,442.41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195,565,372.32</w:t>
            </w:r>
          </w:p>
        </w:tc>
      </w:tr>
      <w:tr>
        <w:trPr>
          <w:trHeight w:val="252"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0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39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05"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39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5"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05"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39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05"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39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05"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39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05"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39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05"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39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0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0"/>
              <w:jc w:val="center"/>
              <w:rPr>
                <w:rFonts w:ascii="宋体" w:hAnsi="宋体" w:cs="宋体" w:eastAsia="宋体" w:hint="default"/>
                <w:sz w:val="18"/>
                <w:szCs w:val="18"/>
              </w:rPr>
            </w:pPr>
            <w:r>
              <w:rPr>
                <w:rFonts w:ascii="宋体" w:hAnsi="宋体" w:cs="宋体" w:eastAsia="宋体" w:hint="default"/>
                <w:sz w:val="18"/>
                <w:szCs w:val="18"/>
              </w:rPr>
              <w:t>（二十三）</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13,133,142.68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10,732,449.58</w:t>
            </w:r>
          </w:p>
        </w:tc>
      </w:tr>
      <w:tr>
        <w:trPr>
          <w:trHeight w:val="25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0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（二十四）</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24,346,772.77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23,348,693.85</w:t>
            </w:r>
          </w:p>
        </w:tc>
      </w:tr>
      <w:tr>
        <w:trPr>
          <w:trHeight w:val="25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0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（二十五）</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41,642,569.17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38,870,591.72</w:t>
            </w:r>
          </w:p>
        </w:tc>
      </w:tr>
      <w:tr>
        <w:trPr>
          <w:trHeight w:val="25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0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（二十六）</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-3,649,992.84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-439,206.21</w:t>
            </w:r>
          </w:p>
        </w:tc>
      </w:tr>
      <w:tr>
        <w:trPr>
          <w:trHeight w:val="25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0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（二十八）</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3,297,820.01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2,296,391.88</w:t>
            </w:r>
          </w:p>
        </w:tc>
      </w:tr>
      <w:tr>
        <w:trPr>
          <w:trHeight w:val="252"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50"/>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39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825"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0"/>
              <w:jc w:val="center"/>
              <w:rPr>
                <w:rFonts w:ascii="宋体" w:hAnsi="宋体" w:cs="宋体" w:eastAsia="宋体" w:hint="default"/>
                <w:sz w:val="18"/>
                <w:szCs w:val="18"/>
              </w:rPr>
            </w:pPr>
            <w:r>
              <w:rPr>
                <w:rFonts w:ascii="宋体" w:hAnsi="宋体" w:cs="宋体" w:eastAsia="宋体" w:hint="default"/>
                <w:sz w:val="18"/>
                <w:szCs w:val="18"/>
              </w:rPr>
              <w:t>（二十七）</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8"/>
                <w:szCs w:val="18"/>
              </w:rPr>
            </w:pPr>
            <w:r>
              <w:rPr>
                <w:rFonts w:ascii="Times New Roman"/>
                <w:w w:val="95"/>
                <w:sz w:val="18"/>
              </w:rPr>
              <w:t>1,112.33</w:t>
            </w:r>
          </w:p>
        </w:tc>
      </w:tr>
      <w:tr>
        <w:trPr>
          <w:trHeight w:val="25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111"/>
              <w:jc w:val="right"/>
              <w:rPr>
                <w:rFonts w:ascii="宋体" w:hAnsi="宋体" w:cs="宋体" w:eastAsia="宋体" w:hint="default"/>
                <w:sz w:val="18"/>
                <w:szCs w:val="18"/>
              </w:rPr>
            </w:pPr>
            <w:r>
              <w:rPr>
                <w:rFonts w:ascii="宋体" w:hAnsi="宋体" w:cs="宋体" w:eastAsia="宋体" w:hint="default"/>
                <w:spacing w:val="-1"/>
                <w:sz w:val="18"/>
                <w:szCs w:val="18"/>
              </w:rPr>
              <w:t>其中：对联营企业和合营企业的投资收益</w:t>
            </w:r>
          </w:p>
        </w:tc>
        <w:tc>
          <w:tcPr>
            <w:tcW w:w="139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05"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9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5"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9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53,653,066.82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41,999,884.58</w:t>
            </w:r>
          </w:p>
        </w:tc>
      </w:tr>
      <w:tr>
        <w:trPr>
          <w:trHeight w:val="25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46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（二十九）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15,450,618.48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8,910,066.53</w:t>
            </w:r>
          </w:p>
        </w:tc>
      </w:tr>
      <w:tr>
        <w:trPr>
          <w:trHeight w:val="252"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46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1"/>
              <w:jc w:val="center"/>
              <w:rPr>
                <w:rFonts w:ascii="宋体" w:hAnsi="宋体" w:cs="宋体" w:eastAsia="宋体" w:hint="default"/>
                <w:sz w:val="18"/>
                <w:szCs w:val="18"/>
              </w:rPr>
            </w:pPr>
            <w:r>
              <w:rPr>
                <w:rFonts w:ascii="宋体" w:hAnsi="宋体" w:cs="宋体" w:eastAsia="宋体" w:hint="default"/>
                <w:sz w:val="18"/>
                <w:szCs w:val="18"/>
              </w:rPr>
              <w:t>（三十）</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59,368.40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50,606.26</w:t>
            </w:r>
          </w:p>
        </w:tc>
      </w:tr>
      <w:tr>
        <w:trPr>
          <w:trHeight w:val="25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825"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39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9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69,044,316.90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50,859,344.85</w:t>
            </w:r>
          </w:p>
        </w:tc>
      </w:tr>
      <w:tr>
        <w:trPr>
          <w:trHeight w:val="25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46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（三十一）</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5,765,369.26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4,571,309.06</w:t>
            </w:r>
          </w:p>
        </w:tc>
      </w:tr>
      <w:tr>
        <w:trPr>
          <w:trHeight w:val="25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9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63,278,947.64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46,288,035.79</w:t>
            </w:r>
          </w:p>
        </w:tc>
      </w:tr>
      <w:tr>
        <w:trPr>
          <w:trHeight w:val="25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465" w:right="0"/>
              <w:jc w:val="left"/>
              <w:rPr>
                <w:rFonts w:ascii="宋体" w:hAnsi="宋体" w:cs="宋体" w:eastAsia="宋体" w:hint="default"/>
                <w:sz w:val="18"/>
                <w:szCs w:val="18"/>
              </w:rPr>
            </w:pPr>
            <w:r>
              <w:rPr>
                <w:rFonts w:ascii="宋体" w:hAnsi="宋体" w:cs="宋体" w:eastAsia="宋体" w:hint="default"/>
                <w:sz w:val="18"/>
                <w:szCs w:val="18"/>
              </w:rPr>
              <w:t>其中：被合并方在合并前实现的净利润</w:t>
            </w:r>
          </w:p>
        </w:tc>
        <w:tc>
          <w:tcPr>
            <w:tcW w:w="139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-1,993,085.01</w:t>
            </w:r>
          </w:p>
        </w:tc>
      </w:tr>
      <w:tr>
        <w:trPr>
          <w:trHeight w:val="252"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465"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39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63,278,947.64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46,288,035.79</w:t>
            </w:r>
          </w:p>
        </w:tc>
      </w:tr>
      <w:tr>
        <w:trPr>
          <w:trHeight w:val="25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465"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39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39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465"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（三十二）</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0.74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8"/>
                <w:szCs w:val="18"/>
              </w:rPr>
            </w:pPr>
            <w:r>
              <w:rPr>
                <w:rFonts w:ascii="Times New Roman"/>
                <w:spacing w:val="-1"/>
                <w:sz w:val="18"/>
              </w:rPr>
              <w:t>0.54</w:t>
            </w:r>
          </w:p>
        </w:tc>
      </w:tr>
      <w:tr>
        <w:trPr>
          <w:trHeight w:val="25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465"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（三十二）</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0.74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0.54</w:t>
            </w:r>
          </w:p>
        </w:tc>
      </w:tr>
      <w:tr>
        <w:trPr>
          <w:trHeight w:val="25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（三十三）</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-53,648.43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-762.43</w:t>
            </w:r>
          </w:p>
        </w:tc>
      </w:tr>
      <w:tr>
        <w:trPr>
          <w:trHeight w:val="253"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39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63,225,299.21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46,287,273.36</w:t>
            </w:r>
          </w:p>
        </w:tc>
      </w:tr>
      <w:tr>
        <w:trPr>
          <w:trHeight w:val="25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465"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39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63,225,299.21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46,287,273.36</w:t>
            </w:r>
          </w:p>
        </w:tc>
      </w:tr>
      <w:tr>
        <w:trPr>
          <w:trHeight w:val="25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39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b/>
          <w:bCs/>
          <w:sz w:val="9"/>
          <w:szCs w:val="9"/>
        </w:rPr>
      </w:pPr>
    </w:p>
    <w:p>
      <w:pPr>
        <w:spacing w:before="44"/>
        <w:ind w:left="138" w:right="419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7"/>
        <w:rPr>
          <w:rFonts w:ascii="宋体" w:hAnsi="宋体" w:cs="宋体" w:eastAsia="宋体" w:hint="default"/>
          <w:sz w:val="18"/>
          <w:szCs w:val="18"/>
        </w:rPr>
      </w:pPr>
    </w:p>
    <w:p>
      <w:pPr>
        <w:tabs>
          <w:tab w:pos="3383" w:val="left" w:leader="none"/>
          <w:tab w:pos="6534" w:val="left" w:leader="none"/>
        </w:tabs>
        <w:spacing w:before="0"/>
        <w:ind w:left="138" w:right="0"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r>
      <w:r>
        <w:rPr>
          <w:rFonts w:ascii="宋体" w:hAnsi="宋体" w:cs="宋体" w:eastAsia="宋体" w:hint="default"/>
          <w:spacing w:val="-1"/>
          <w:sz w:val="18"/>
          <w:szCs w:val="18"/>
        </w:rPr>
        <w:t>主管会计工作负责人：</w:t>
        <w:tab/>
        <w:t>会计机构负责人：</w:t>
      </w:r>
    </w:p>
    <w:p>
      <w:pPr>
        <w:spacing w:after="0"/>
        <w:jc w:val="left"/>
        <w:rPr>
          <w:rFonts w:ascii="宋体" w:hAnsi="宋体" w:cs="宋体" w:eastAsia="宋体" w:hint="default"/>
          <w:sz w:val="18"/>
          <w:szCs w:val="18"/>
        </w:rPr>
        <w:sectPr>
          <w:pgSz w:w="11910" w:h="16840"/>
          <w:pgMar w:header="884" w:footer="1186" w:top="1080" w:bottom="1380" w:left="1660" w:right="0"/>
        </w:sectPr>
      </w:pPr>
    </w:p>
    <w:p>
      <w:pPr>
        <w:spacing w:line="240" w:lineRule="auto" w:before="10"/>
        <w:rPr>
          <w:rFonts w:ascii="宋体" w:hAnsi="宋体" w:cs="宋体" w:eastAsia="宋体" w:hint="default"/>
          <w:sz w:val="3"/>
          <w:szCs w:val="3"/>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73" w:lineRule="auto" w:before="0"/>
        <w:ind w:left="2896" w:right="4475" w:firstLine="0"/>
        <w:jc w:val="center"/>
        <w:rPr>
          <w:rFonts w:ascii="宋体" w:hAnsi="宋体" w:cs="宋体" w:eastAsia="宋体" w:hint="default"/>
          <w:sz w:val="21"/>
          <w:szCs w:val="21"/>
        </w:rPr>
      </w:pPr>
      <w:r>
        <w:rPr>
          <w:rFonts w:ascii="宋体" w:hAnsi="宋体" w:cs="宋体" w:eastAsia="宋体" w:hint="default"/>
          <w:b/>
          <w:bCs/>
          <w:spacing w:val="-1"/>
          <w:sz w:val="21"/>
          <w:szCs w:val="21"/>
        </w:rPr>
        <w:t>上海汉得信息技术股份有限公司</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b/>
          <w:bCs/>
          <w:sz w:val="21"/>
          <w:szCs w:val="21"/>
        </w:rPr>
        <w:t>现金流量表</w:t>
      </w:r>
      <w:r>
        <w:rPr>
          <w:rFonts w:ascii="宋体" w:hAnsi="宋体" w:cs="宋体" w:eastAsia="宋体" w:hint="default"/>
          <w:sz w:val="21"/>
          <w:szCs w:val="21"/>
        </w:rPr>
      </w:r>
    </w:p>
    <w:p>
      <w:pPr>
        <w:tabs>
          <w:tab w:pos="631" w:val="left" w:leader="none"/>
        </w:tabs>
        <w:spacing w:before="8"/>
        <w:ind w:left="0" w:right="1576"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tab/>
      </w:r>
      <w:r>
        <w:rPr>
          <w:rFonts w:ascii="宋体" w:hAnsi="宋体" w:cs="宋体" w:eastAsia="宋体" w:hint="default"/>
          <w:b/>
          <w:bCs/>
          <w:sz w:val="21"/>
          <w:szCs w:val="21"/>
        </w:rPr>
        <w:t>年度</w:t>
      </w:r>
      <w:r>
        <w:rPr>
          <w:rFonts w:ascii="宋体" w:hAnsi="宋体" w:cs="宋体" w:eastAsia="宋体" w:hint="default"/>
          <w:sz w:val="21"/>
          <w:szCs w:val="21"/>
        </w:rPr>
      </w:r>
    </w:p>
    <w:p>
      <w:pPr>
        <w:spacing w:before="21"/>
        <w:ind w:left="2353" w:right="3926"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p>
    <w:tbl>
      <w:tblPr>
        <w:tblW w:w="0" w:type="auto"/>
        <w:jc w:val="left"/>
        <w:tblInd w:w="105" w:type="dxa"/>
        <w:tblLayout w:type="fixed"/>
        <w:tblCellMar>
          <w:top w:w="0" w:type="dxa"/>
          <w:left w:w="0" w:type="dxa"/>
          <w:bottom w:w="0" w:type="dxa"/>
          <w:right w:w="0" w:type="dxa"/>
        </w:tblCellMar>
        <w:tblLook w:val="01E0"/>
      </w:tblPr>
      <w:tblGrid>
        <w:gridCol w:w="5187"/>
        <w:gridCol w:w="1670"/>
        <w:gridCol w:w="1671"/>
      </w:tblGrid>
      <w:tr>
        <w:trPr>
          <w:trHeight w:val="293"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70"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71"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293"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167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5"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341,769,194.24</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301,425,687.15</w:t>
            </w:r>
          </w:p>
        </w:tc>
      </w:tr>
      <w:tr>
        <w:trPr>
          <w:trHeight w:val="293"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171,453.46</w:t>
            </w: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5"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17,664,311.57</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9,057,660.98</w:t>
            </w:r>
          </w:p>
        </w:tc>
      </w:tr>
      <w:tr>
        <w:trPr>
          <w:trHeight w:val="293"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359,604,959.27</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310,483,348.13</w:t>
            </w:r>
          </w:p>
        </w:tc>
      </w:tr>
      <w:tr>
        <w:trPr>
          <w:trHeight w:val="293"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135,022,729.27</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89,502,183.72</w:t>
            </w:r>
          </w:p>
        </w:tc>
      </w:tr>
      <w:tr>
        <w:trPr>
          <w:trHeight w:val="293"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135,116,727.08</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116,452,149.03</w:t>
            </w:r>
          </w:p>
        </w:tc>
      </w:tr>
      <w:tr>
        <w:trPr>
          <w:trHeight w:val="293"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24,802,910.72</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14,515,735.30</w:t>
            </w:r>
          </w:p>
        </w:tc>
      </w:tr>
      <w:tr>
        <w:trPr>
          <w:trHeight w:val="293"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27,795,680.51</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36,329,246.70</w:t>
            </w:r>
          </w:p>
        </w:tc>
      </w:tr>
      <w:tr>
        <w:trPr>
          <w:trHeight w:val="293"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322,738,047.58</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256,799,314.75</w:t>
            </w:r>
          </w:p>
        </w:tc>
      </w:tr>
      <w:tr>
        <w:trPr>
          <w:trHeight w:val="293"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36,866,911.69</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53,684,033.38</w:t>
            </w:r>
          </w:p>
        </w:tc>
      </w:tr>
      <w:tr>
        <w:trPr>
          <w:trHeight w:val="295"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167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67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167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w w:val="95"/>
                <w:sz w:val="18"/>
              </w:rPr>
              <w:t>1,112.33</w:t>
            </w:r>
          </w:p>
        </w:tc>
      </w:tr>
      <w:tr>
        <w:trPr>
          <w:trHeight w:val="382"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46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w:t>
            </w:r>
          </w:p>
          <w:p>
            <w:pPr>
              <w:pStyle w:val="TableParagraph"/>
              <w:spacing w:line="211" w:lineRule="exact"/>
              <w:ind w:left="645"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153,406.85</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163,708.53</w:t>
            </w:r>
          </w:p>
        </w:tc>
      </w:tr>
      <w:tr>
        <w:trPr>
          <w:trHeight w:val="295"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292"/>
              <w:jc w:val="right"/>
              <w:rPr>
                <w:rFonts w:ascii="宋体" w:hAnsi="宋体" w:cs="宋体" w:eastAsia="宋体" w:hint="default"/>
                <w:sz w:val="18"/>
                <w:szCs w:val="18"/>
              </w:rPr>
            </w:pPr>
            <w:r>
              <w:rPr>
                <w:rFonts w:ascii="宋体" w:hAnsi="宋体" w:cs="宋体" w:eastAsia="宋体" w:hint="default"/>
                <w:spacing w:val="-1"/>
                <w:sz w:val="18"/>
                <w:szCs w:val="18"/>
              </w:rPr>
              <w:t>处置子公司及其他营业单位收到的现金净额</w:t>
            </w:r>
          </w:p>
        </w:tc>
        <w:tc>
          <w:tcPr>
            <w:tcW w:w="167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5"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67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153,406.85</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164,820.86</w:t>
            </w:r>
          </w:p>
        </w:tc>
      </w:tr>
      <w:tr>
        <w:trPr>
          <w:trHeight w:val="384"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46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w:t>
            </w:r>
          </w:p>
          <w:p>
            <w:pPr>
              <w:pStyle w:val="TableParagraph"/>
              <w:spacing w:line="211" w:lineRule="exact"/>
              <w:ind w:left="645"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6,154,313.05</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1,016,683.95</w:t>
            </w:r>
          </w:p>
        </w:tc>
      </w:tr>
      <w:tr>
        <w:trPr>
          <w:trHeight w:val="293"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67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757,470.00</w:t>
            </w:r>
          </w:p>
        </w:tc>
      </w:tr>
      <w:tr>
        <w:trPr>
          <w:trHeight w:val="293"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292"/>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67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67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6,154,313.05</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1,774,153.95</w:t>
            </w:r>
          </w:p>
        </w:tc>
      </w:tr>
      <w:tr>
        <w:trPr>
          <w:trHeight w:val="293"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-6,000,906.20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-1,609,333.09</w:t>
            </w:r>
          </w:p>
        </w:tc>
      </w:tr>
      <w:tr>
        <w:trPr>
          <w:trHeight w:val="293"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167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5"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67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67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67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67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67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67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67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67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67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167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1,290,797.36</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-487,944.09</w:t>
            </w:r>
          </w:p>
        </w:tc>
      </w:tr>
      <w:tr>
        <w:trPr>
          <w:trHeight w:val="293"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32,156,802.85</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51,586,756.20</w:t>
            </w:r>
          </w:p>
        </w:tc>
      </w:tr>
      <w:tr>
        <w:trPr>
          <w:trHeight w:val="293"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138,135,647.87</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86,548,891.67</w:t>
            </w:r>
          </w:p>
        </w:tc>
      </w:tr>
      <w:tr>
        <w:trPr>
          <w:trHeight w:val="293" w:hRule="exact"/>
        </w:trPr>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170,292,450.72</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138,135,647.87</w:t>
            </w:r>
          </w:p>
        </w:tc>
      </w:tr>
    </w:tbl>
    <w:p>
      <w:pPr>
        <w:spacing w:line="240" w:lineRule="auto" w:before="2"/>
        <w:rPr>
          <w:rFonts w:ascii="宋体" w:hAnsi="宋体" w:cs="宋体" w:eastAsia="宋体" w:hint="default"/>
          <w:b/>
          <w:bCs/>
          <w:sz w:val="11"/>
          <w:szCs w:val="11"/>
        </w:rPr>
      </w:pPr>
    </w:p>
    <w:p>
      <w:pPr>
        <w:spacing w:before="44"/>
        <w:ind w:left="218" w:right="1663"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3700" w:val="left" w:leader="none"/>
          <w:tab w:pos="6852" w:val="left" w:leader="none"/>
        </w:tabs>
        <w:spacing w:before="83"/>
        <w:ind w:left="455" w:right="1663"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r>
      <w:r>
        <w:rPr>
          <w:rFonts w:ascii="宋体" w:hAnsi="宋体" w:cs="宋体" w:eastAsia="宋体" w:hint="default"/>
          <w:spacing w:val="-1"/>
          <w:sz w:val="18"/>
          <w:szCs w:val="18"/>
        </w:rPr>
        <w:t>主管会计工作负责人：</w:t>
        <w:tab/>
        <w:t>会计机构负责人：</w:t>
      </w:r>
    </w:p>
    <w:p>
      <w:pPr>
        <w:spacing w:after="0"/>
        <w:jc w:val="left"/>
        <w:rPr>
          <w:rFonts w:ascii="宋体" w:hAnsi="宋体" w:cs="宋体" w:eastAsia="宋体" w:hint="default"/>
          <w:sz w:val="18"/>
          <w:szCs w:val="18"/>
        </w:rPr>
        <w:sectPr>
          <w:pgSz w:w="11910" w:h="16840"/>
          <w:pgMar w:header="884" w:footer="1186" w:top="1080" w:bottom="1380" w:left="1580" w:right="0"/>
        </w:sectPr>
      </w:pP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73" w:lineRule="auto" w:before="0"/>
        <w:ind w:left="2817" w:right="4475" w:firstLine="0"/>
        <w:jc w:val="center"/>
        <w:rPr>
          <w:rFonts w:ascii="宋体" w:hAnsi="宋体" w:cs="宋体" w:eastAsia="宋体" w:hint="default"/>
          <w:sz w:val="21"/>
          <w:szCs w:val="21"/>
        </w:rPr>
      </w:pPr>
      <w:r>
        <w:rPr>
          <w:rFonts w:ascii="宋体" w:hAnsi="宋体" w:cs="宋体" w:eastAsia="宋体" w:hint="default"/>
          <w:b/>
          <w:bCs/>
          <w:spacing w:val="-1"/>
          <w:sz w:val="21"/>
          <w:szCs w:val="21"/>
        </w:rPr>
        <w:t>上海汉得信息技术股份有限公司</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b/>
          <w:bCs/>
          <w:sz w:val="21"/>
          <w:szCs w:val="21"/>
        </w:rPr>
        <w:t>合并现金流量表</w:t>
      </w:r>
      <w:r>
        <w:rPr>
          <w:rFonts w:ascii="宋体" w:hAnsi="宋体" w:cs="宋体" w:eastAsia="宋体" w:hint="default"/>
          <w:sz w:val="21"/>
          <w:szCs w:val="21"/>
        </w:rPr>
      </w:r>
    </w:p>
    <w:p>
      <w:pPr>
        <w:tabs>
          <w:tab w:pos="631" w:val="left" w:leader="none"/>
        </w:tabs>
        <w:spacing w:before="8"/>
        <w:ind w:left="0" w:right="1656"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tab/>
      </w:r>
      <w:r>
        <w:rPr>
          <w:rFonts w:ascii="宋体" w:hAnsi="宋体" w:cs="宋体" w:eastAsia="宋体" w:hint="default"/>
          <w:b/>
          <w:bCs/>
          <w:sz w:val="21"/>
          <w:szCs w:val="21"/>
        </w:rPr>
        <w:t>年度</w:t>
      </w:r>
      <w:r>
        <w:rPr>
          <w:rFonts w:ascii="宋体" w:hAnsi="宋体" w:cs="宋体" w:eastAsia="宋体" w:hint="default"/>
          <w:sz w:val="21"/>
          <w:szCs w:val="21"/>
        </w:rPr>
      </w:r>
    </w:p>
    <w:p>
      <w:pPr>
        <w:spacing w:before="21"/>
        <w:ind w:left="0" w:right="1653"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p>
    <w:tbl>
      <w:tblPr>
        <w:tblW w:w="0" w:type="auto"/>
        <w:jc w:val="left"/>
        <w:tblInd w:w="133" w:type="dxa"/>
        <w:tblLayout w:type="fixed"/>
        <w:tblCellMar>
          <w:top w:w="0" w:type="dxa"/>
          <w:left w:w="0" w:type="dxa"/>
          <w:bottom w:w="0" w:type="dxa"/>
          <w:right w:w="0" w:type="dxa"/>
        </w:tblCellMar>
        <w:tblLook w:val="01E0"/>
      </w:tblPr>
      <w:tblGrid>
        <w:gridCol w:w="4256"/>
        <w:gridCol w:w="965"/>
        <w:gridCol w:w="1805"/>
        <w:gridCol w:w="1682"/>
      </w:tblGrid>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right="0"/>
              <w:jc w:val="center"/>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3"/>
                <w:sz w:val="15"/>
                <w:szCs w:val="15"/>
              </w:rPr>
              <w:t> </w:t>
            </w:r>
            <w:r>
              <w:rPr>
                <w:rFonts w:ascii="宋体" w:hAnsi="宋体" w:cs="宋体" w:eastAsia="宋体" w:hint="default"/>
                <w:sz w:val="15"/>
                <w:szCs w:val="15"/>
              </w:rPr>
              <w:t>目</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2" w:right="0"/>
              <w:jc w:val="center"/>
              <w:rPr>
                <w:rFonts w:ascii="宋体" w:hAnsi="宋体" w:cs="宋体" w:eastAsia="宋体" w:hint="default"/>
                <w:sz w:val="15"/>
                <w:szCs w:val="15"/>
              </w:rPr>
            </w:pPr>
            <w:r>
              <w:rPr>
                <w:rFonts w:ascii="宋体" w:hAnsi="宋体" w:cs="宋体" w:eastAsia="宋体" w:hint="default"/>
                <w:sz w:val="15"/>
                <w:szCs w:val="15"/>
              </w:rPr>
              <w:t>附注五</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597" w:right="0"/>
              <w:jc w:val="left"/>
              <w:rPr>
                <w:rFonts w:ascii="宋体" w:hAnsi="宋体" w:cs="宋体" w:eastAsia="宋体" w:hint="default"/>
                <w:sz w:val="15"/>
                <w:szCs w:val="15"/>
              </w:rPr>
            </w:pPr>
            <w:r>
              <w:rPr>
                <w:rFonts w:ascii="宋体" w:hAnsi="宋体" w:cs="宋体" w:eastAsia="宋体" w:hint="default"/>
                <w:sz w:val="15"/>
                <w:szCs w:val="15"/>
              </w:rPr>
              <w:t>本年金额</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535" w:right="0"/>
              <w:jc w:val="left"/>
              <w:rPr>
                <w:rFonts w:ascii="宋体" w:hAnsi="宋体" w:cs="宋体" w:eastAsia="宋体" w:hint="default"/>
                <w:sz w:val="15"/>
                <w:szCs w:val="15"/>
              </w:rPr>
            </w:pPr>
            <w:r>
              <w:rPr>
                <w:rFonts w:ascii="宋体" w:hAnsi="宋体" w:cs="宋体" w:eastAsia="宋体" w:hint="default"/>
                <w:sz w:val="15"/>
                <w:szCs w:val="15"/>
              </w:rPr>
              <w:t>上年金额</w:t>
            </w: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一、经营活动产生的现金流量</w:t>
            </w:r>
            <w:r>
              <w:rPr>
                <w:rFonts w:ascii="宋体" w:hAnsi="宋体" w:cs="宋体" w:eastAsia="宋体" w:hint="default"/>
                <w:sz w:val="15"/>
                <w:szCs w:val="15"/>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销售商品、提供劳务收到的现金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5"/>
                <w:szCs w:val="15"/>
              </w:rPr>
            </w:pPr>
            <w:r>
              <w:rPr>
                <w:rFonts w:ascii="Times New Roman"/>
                <w:spacing w:val="-1"/>
                <w:sz w:val="15"/>
              </w:rPr>
              <w:t>346,154,527.43</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Times New Roman" w:hAnsi="Times New Roman" w:cs="Times New Roman" w:eastAsia="Times New Roman" w:hint="default"/>
                <w:sz w:val="15"/>
                <w:szCs w:val="15"/>
              </w:rPr>
            </w:pPr>
            <w:r>
              <w:rPr>
                <w:rFonts w:ascii="Times New Roman"/>
                <w:spacing w:val="-1"/>
                <w:sz w:val="15"/>
              </w:rPr>
              <w:t>322,318,002.95</w:t>
            </w: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客户存款和同业存放款项净增加额</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向中央银行借款净增加额</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7"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405" w:right="0"/>
              <w:jc w:val="left"/>
              <w:rPr>
                <w:rFonts w:ascii="宋体" w:hAnsi="宋体" w:cs="宋体" w:eastAsia="宋体" w:hint="default"/>
                <w:sz w:val="15"/>
                <w:szCs w:val="15"/>
              </w:rPr>
            </w:pPr>
            <w:r>
              <w:rPr>
                <w:rFonts w:ascii="宋体" w:hAnsi="宋体" w:cs="宋体" w:eastAsia="宋体" w:hint="default"/>
                <w:sz w:val="15"/>
                <w:szCs w:val="15"/>
              </w:rPr>
              <w:t>向其他金融机构拆入资金净增加额</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收到原保险合同保费取得的现金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收到再保险业务现金净额</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保户储金及投资款净增加额</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处置交易性金融资产净增加额</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收取利息、手续费及佣金的现金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7"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405" w:right="0"/>
              <w:jc w:val="left"/>
              <w:rPr>
                <w:rFonts w:ascii="宋体" w:hAnsi="宋体" w:cs="宋体" w:eastAsia="宋体" w:hint="default"/>
                <w:sz w:val="15"/>
                <w:szCs w:val="15"/>
              </w:rPr>
            </w:pPr>
            <w:r>
              <w:rPr>
                <w:rFonts w:ascii="宋体" w:hAnsi="宋体" w:cs="宋体" w:eastAsia="宋体" w:hint="default"/>
                <w:sz w:val="15"/>
                <w:szCs w:val="15"/>
              </w:rPr>
              <w:t>拆入资金净增加额</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回购业务资金净增加额</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5"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left="405" w:right="0"/>
              <w:jc w:val="left"/>
              <w:rPr>
                <w:rFonts w:ascii="宋体" w:hAnsi="宋体" w:cs="宋体" w:eastAsia="宋体" w:hint="default"/>
                <w:sz w:val="15"/>
                <w:szCs w:val="15"/>
              </w:rPr>
            </w:pPr>
            <w:r>
              <w:rPr>
                <w:rFonts w:ascii="宋体" w:hAnsi="宋体" w:cs="宋体" w:eastAsia="宋体" w:hint="default"/>
                <w:sz w:val="15"/>
                <w:szCs w:val="15"/>
              </w:rPr>
              <w:t>收到的税费返还</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Times New Roman" w:hAnsi="Times New Roman" w:cs="Times New Roman" w:eastAsia="Times New Roman" w:hint="default"/>
                <w:sz w:val="15"/>
                <w:szCs w:val="15"/>
              </w:rPr>
            </w:pPr>
            <w:r>
              <w:rPr>
                <w:rFonts w:ascii="Times New Roman"/>
                <w:spacing w:val="-1"/>
                <w:sz w:val="15"/>
              </w:rPr>
              <w:t>200,919.19</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收到其他与经营活动有关的现金</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 w:right="0"/>
              <w:jc w:val="center"/>
              <w:rPr>
                <w:rFonts w:ascii="宋体" w:hAnsi="宋体" w:cs="宋体" w:eastAsia="宋体" w:hint="default"/>
                <w:sz w:val="15"/>
                <w:szCs w:val="15"/>
              </w:rPr>
            </w:pPr>
            <w:r>
              <w:rPr>
                <w:rFonts w:ascii="宋体" w:hAnsi="宋体" w:cs="宋体" w:eastAsia="宋体" w:hint="default"/>
                <w:sz w:val="15"/>
                <w:szCs w:val="15"/>
              </w:rPr>
              <w:t>（三十四）</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5"/>
                <w:szCs w:val="15"/>
              </w:rPr>
            </w:pPr>
            <w:r>
              <w:rPr>
                <w:rFonts w:ascii="Times New Roman"/>
                <w:spacing w:val="-1"/>
                <w:sz w:val="15"/>
              </w:rPr>
              <w:t>17,668,065.99</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Times New Roman" w:hAnsi="Times New Roman" w:cs="Times New Roman" w:eastAsia="Times New Roman" w:hint="default"/>
                <w:sz w:val="15"/>
                <w:szCs w:val="15"/>
              </w:rPr>
            </w:pPr>
            <w:r>
              <w:rPr>
                <w:rFonts w:ascii="Times New Roman"/>
                <w:spacing w:val="-1"/>
                <w:sz w:val="15"/>
              </w:rPr>
              <w:t>12,473,034.60</w:t>
            </w: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103" w:right="0"/>
              <w:jc w:val="left"/>
              <w:rPr>
                <w:rFonts w:ascii="宋体" w:hAnsi="宋体" w:cs="宋体" w:eastAsia="宋体" w:hint="default"/>
                <w:sz w:val="15"/>
                <w:szCs w:val="15"/>
              </w:rPr>
            </w:pPr>
            <w:r>
              <w:rPr>
                <w:rFonts w:ascii="宋体" w:hAnsi="宋体" w:cs="宋体" w:eastAsia="宋体" w:hint="default"/>
                <w:sz w:val="15"/>
                <w:szCs w:val="15"/>
              </w:rPr>
              <w:t>经营活动现金流入小计</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5"/>
                <w:szCs w:val="15"/>
              </w:rPr>
            </w:pPr>
            <w:r>
              <w:rPr>
                <w:rFonts w:ascii="Times New Roman"/>
                <w:spacing w:val="-1"/>
                <w:sz w:val="15"/>
              </w:rPr>
              <w:t>364,023,512.61</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Times New Roman" w:hAnsi="Times New Roman" w:cs="Times New Roman" w:eastAsia="Times New Roman" w:hint="default"/>
                <w:sz w:val="15"/>
                <w:szCs w:val="15"/>
              </w:rPr>
            </w:pPr>
            <w:r>
              <w:rPr>
                <w:rFonts w:ascii="Times New Roman"/>
                <w:spacing w:val="-1"/>
                <w:sz w:val="15"/>
              </w:rPr>
              <w:t>334,791,037.55</w:t>
            </w:r>
          </w:p>
        </w:tc>
      </w:tr>
      <w:tr>
        <w:trPr>
          <w:trHeight w:val="197"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405" w:right="0"/>
              <w:jc w:val="left"/>
              <w:rPr>
                <w:rFonts w:ascii="宋体" w:hAnsi="宋体" w:cs="宋体" w:eastAsia="宋体" w:hint="default"/>
                <w:sz w:val="15"/>
                <w:szCs w:val="15"/>
              </w:rPr>
            </w:pPr>
            <w:r>
              <w:rPr>
                <w:rFonts w:ascii="宋体" w:hAnsi="宋体" w:cs="宋体" w:eastAsia="宋体" w:hint="default"/>
                <w:sz w:val="15"/>
                <w:szCs w:val="15"/>
              </w:rPr>
              <w:t>购买商品、接受劳务支付的现金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5"/>
                <w:szCs w:val="15"/>
              </w:rPr>
            </w:pPr>
            <w:r>
              <w:rPr>
                <w:rFonts w:ascii="Times New Roman"/>
                <w:spacing w:val="-1"/>
                <w:sz w:val="15"/>
              </w:rPr>
              <w:t>136,281,461.08</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Times New Roman" w:hAnsi="Times New Roman" w:cs="Times New Roman" w:eastAsia="Times New Roman" w:hint="default"/>
                <w:sz w:val="15"/>
                <w:szCs w:val="15"/>
              </w:rPr>
            </w:pPr>
            <w:r>
              <w:rPr>
                <w:rFonts w:ascii="Times New Roman"/>
                <w:spacing w:val="-1"/>
                <w:sz w:val="15"/>
              </w:rPr>
              <w:t>105,790,371.66</w:t>
            </w: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客户贷款及垫款净增加额</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存放中央银行和同业款项净增加额</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支付原保险合同赔付款项的现金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支付利息、手续费及佣金的现金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支付保单红利的现金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7"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支付给职工以及为职工支付的现金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5"/>
                <w:szCs w:val="15"/>
              </w:rPr>
            </w:pPr>
            <w:r>
              <w:rPr>
                <w:rFonts w:ascii="Times New Roman"/>
                <w:spacing w:val="-1"/>
                <w:sz w:val="15"/>
              </w:rPr>
              <w:t>138,763,354.70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Times New Roman" w:hAnsi="Times New Roman" w:cs="Times New Roman" w:eastAsia="Times New Roman" w:hint="default"/>
                <w:sz w:val="15"/>
                <w:szCs w:val="15"/>
              </w:rPr>
            </w:pPr>
            <w:r>
              <w:rPr>
                <w:rFonts w:ascii="Times New Roman"/>
                <w:spacing w:val="-1"/>
                <w:sz w:val="15"/>
              </w:rPr>
              <w:t>119,609,302.45</w:t>
            </w: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支付的各项税费</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Times New Roman" w:hAnsi="Times New Roman" w:cs="Times New Roman" w:eastAsia="Times New Roman" w:hint="default"/>
                <w:sz w:val="15"/>
                <w:szCs w:val="15"/>
              </w:rPr>
            </w:pPr>
            <w:r>
              <w:rPr>
                <w:rFonts w:ascii="Times New Roman"/>
                <w:spacing w:val="-1"/>
                <w:sz w:val="15"/>
              </w:rPr>
              <w:t>24,417,493.52</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Times New Roman" w:hAnsi="Times New Roman" w:cs="Times New Roman" w:eastAsia="Times New Roman" w:hint="default"/>
                <w:sz w:val="15"/>
                <w:szCs w:val="15"/>
              </w:rPr>
            </w:pPr>
            <w:r>
              <w:rPr>
                <w:rFonts w:ascii="Times New Roman"/>
                <w:spacing w:val="-1"/>
                <w:sz w:val="15"/>
              </w:rPr>
              <w:t>15,091,285.90</w:t>
            </w: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支付其他与经营活动有关的现金</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 w:right="0"/>
              <w:jc w:val="center"/>
              <w:rPr>
                <w:rFonts w:ascii="宋体" w:hAnsi="宋体" w:cs="宋体" w:eastAsia="宋体" w:hint="default"/>
                <w:sz w:val="15"/>
                <w:szCs w:val="15"/>
              </w:rPr>
            </w:pPr>
            <w:r>
              <w:rPr>
                <w:rFonts w:ascii="宋体" w:hAnsi="宋体" w:cs="宋体" w:eastAsia="宋体" w:hint="default"/>
                <w:sz w:val="15"/>
                <w:szCs w:val="15"/>
              </w:rPr>
              <w:t>（三十四）</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Times New Roman" w:hAnsi="Times New Roman" w:cs="Times New Roman" w:eastAsia="Times New Roman" w:hint="default"/>
                <w:sz w:val="15"/>
                <w:szCs w:val="15"/>
              </w:rPr>
            </w:pPr>
            <w:r>
              <w:rPr>
                <w:rFonts w:ascii="Times New Roman"/>
                <w:spacing w:val="-1"/>
                <w:sz w:val="15"/>
              </w:rPr>
              <w:t>30,531,496.90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Times New Roman" w:hAnsi="Times New Roman" w:cs="Times New Roman" w:eastAsia="Times New Roman" w:hint="default"/>
                <w:sz w:val="15"/>
                <w:szCs w:val="15"/>
              </w:rPr>
            </w:pPr>
            <w:r>
              <w:rPr>
                <w:rFonts w:ascii="Times New Roman"/>
                <w:spacing w:val="-1"/>
                <w:sz w:val="15"/>
              </w:rPr>
              <w:t>38,470,829.13</w:t>
            </w: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103" w:right="0"/>
              <w:jc w:val="left"/>
              <w:rPr>
                <w:rFonts w:ascii="宋体" w:hAnsi="宋体" w:cs="宋体" w:eastAsia="宋体" w:hint="default"/>
                <w:sz w:val="15"/>
                <w:szCs w:val="15"/>
              </w:rPr>
            </w:pPr>
            <w:r>
              <w:rPr>
                <w:rFonts w:ascii="宋体" w:hAnsi="宋体" w:cs="宋体" w:eastAsia="宋体" w:hint="default"/>
                <w:sz w:val="15"/>
                <w:szCs w:val="15"/>
              </w:rPr>
              <w:t>经营活动现金流出小计</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Times New Roman" w:hAnsi="Times New Roman" w:cs="Times New Roman" w:eastAsia="Times New Roman" w:hint="default"/>
                <w:sz w:val="15"/>
                <w:szCs w:val="15"/>
              </w:rPr>
            </w:pPr>
            <w:r>
              <w:rPr>
                <w:rFonts w:ascii="Times New Roman"/>
                <w:spacing w:val="-1"/>
                <w:sz w:val="15"/>
              </w:rPr>
              <w:t>329,993,806.20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Times New Roman" w:hAnsi="Times New Roman" w:cs="Times New Roman" w:eastAsia="Times New Roman" w:hint="default"/>
                <w:sz w:val="15"/>
                <w:szCs w:val="15"/>
              </w:rPr>
            </w:pPr>
            <w:r>
              <w:rPr>
                <w:rFonts w:ascii="Times New Roman"/>
                <w:spacing w:val="-1"/>
                <w:sz w:val="15"/>
              </w:rPr>
              <w:t>278,961,789.14</w:t>
            </w: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经营活动产生的现金流量净额</w:t>
            </w:r>
            <w:r>
              <w:rPr>
                <w:rFonts w:ascii="宋体" w:hAnsi="宋体" w:cs="宋体" w:eastAsia="宋体" w:hint="default"/>
                <w:sz w:val="15"/>
                <w:szCs w:val="15"/>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5"/>
                <w:szCs w:val="15"/>
              </w:rPr>
            </w:pPr>
            <w:r>
              <w:rPr>
                <w:rFonts w:ascii="Times New Roman"/>
                <w:spacing w:val="-1"/>
                <w:sz w:val="15"/>
              </w:rPr>
              <w:t>34,029,706.41</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Times New Roman" w:hAnsi="Times New Roman" w:cs="Times New Roman" w:eastAsia="Times New Roman" w:hint="default"/>
                <w:sz w:val="15"/>
                <w:szCs w:val="15"/>
              </w:rPr>
            </w:pPr>
            <w:r>
              <w:rPr>
                <w:rFonts w:ascii="Times New Roman"/>
                <w:spacing w:val="-1"/>
                <w:sz w:val="15"/>
              </w:rPr>
              <w:t>55,829,248.41</w:t>
            </w: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二、投资活动产生的现金流量</w:t>
            </w:r>
            <w:r>
              <w:rPr>
                <w:rFonts w:ascii="宋体" w:hAnsi="宋体" w:cs="宋体" w:eastAsia="宋体" w:hint="default"/>
                <w:sz w:val="15"/>
                <w:szCs w:val="15"/>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7"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405" w:right="0"/>
              <w:jc w:val="left"/>
              <w:rPr>
                <w:rFonts w:ascii="宋体" w:hAnsi="宋体" w:cs="宋体" w:eastAsia="宋体" w:hint="default"/>
                <w:sz w:val="15"/>
                <w:szCs w:val="15"/>
              </w:rPr>
            </w:pPr>
            <w:r>
              <w:rPr>
                <w:rFonts w:ascii="宋体" w:hAnsi="宋体" w:cs="宋体" w:eastAsia="宋体" w:hint="default"/>
                <w:sz w:val="15"/>
                <w:szCs w:val="15"/>
              </w:rPr>
              <w:t>收回投资收到的现金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取得投资收益所收到的现金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Times New Roman" w:hAnsi="Times New Roman" w:cs="Times New Roman" w:eastAsia="Times New Roman" w:hint="default"/>
                <w:sz w:val="15"/>
                <w:szCs w:val="15"/>
              </w:rPr>
            </w:pPr>
            <w:r>
              <w:rPr>
                <w:rFonts w:ascii="Times New Roman"/>
                <w:spacing w:val="-1"/>
                <w:sz w:val="15"/>
              </w:rPr>
              <w:t>1,112.33</w:t>
            </w: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处置固定资产、无形资产和其他长期资产收回的现金净额</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Times New Roman" w:hAnsi="Times New Roman" w:cs="Times New Roman" w:eastAsia="Times New Roman" w:hint="default"/>
                <w:sz w:val="15"/>
                <w:szCs w:val="15"/>
              </w:rPr>
            </w:pPr>
            <w:r>
              <w:rPr>
                <w:rFonts w:ascii="Times New Roman"/>
                <w:spacing w:val="-1"/>
                <w:sz w:val="15"/>
              </w:rPr>
              <w:t>153,406.85</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Times New Roman" w:hAnsi="Times New Roman" w:cs="Times New Roman" w:eastAsia="Times New Roman" w:hint="default"/>
                <w:sz w:val="15"/>
                <w:szCs w:val="15"/>
              </w:rPr>
            </w:pPr>
            <w:r>
              <w:rPr>
                <w:rFonts w:ascii="Times New Roman"/>
                <w:spacing w:val="-1"/>
                <w:sz w:val="15"/>
              </w:rPr>
              <w:t>163,708.53</w:t>
            </w:r>
          </w:p>
        </w:tc>
      </w:tr>
      <w:tr>
        <w:trPr>
          <w:trHeight w:val="195"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处置子公司及其他营业单位收到的现金净额</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收到其他与投资活动有关的现金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103" w:right="0"/>
              <w:jc w:val="left"/>
              <w:rPr>
                <w:rFonts w:ascii="宋体" w:hAnsi="宋体" w:cs="宋体" w:eastAsia="宋体" w:hint="default"/>
                <w:sz w:val="15"/>
                <w:szCs w:val="15"/>
              </w:rPr>
            </w:pPr>
            <w:r>
              <w:rPr>
                <w:rFonts w:ascii="宋体" w:hAnsi="宋体" w:cs="宋体" w:eastAsia="宋体" w:hint="default"/>
                <w:sz w:val="15"/>
                <w:szCs w:val="15"/>
              </w:rPr>
              <w:t>投资活动现金流入小计</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5"/>
                <w:szCs w:val="15"/>
              </w:rPr>
            </w:pPr>
            <w:r>
              <w:rPr>
                <w:rFonts w:ascii="Times New Roman"/>
                <w:spacing w:val="-1"/>
                <w:sz w:val="15"/>
              </w:rPr>
              <w:t>153,406.85</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Times New Roman" w:hAnsi="Times New Roman" w:cs="Times New Roman" w:eastAsia="Times New Roman" w:hint="default"/>
                <w:sz w:val="15"/>
                <w:szCs w:val="15"/>
              </w:rPr>
            </w:pPr>
            <w:r>
              <w:rPr>
                <w:rFonts w:ascii="Times New Roman"/>
                <w:spacing w:val="-1"/>
                <w:sz w:val="15"/>
              </w:rPr>
              <w:t>164,820.86</w:t>
            </w:r>
          </w:p>
        </w:tc>
      </w:tr>
      <w:tr>
        <w:trPr>
          <w:trHeight w:val="197"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405" w:right="0"/>
              <w:jc w:val="left"/>
              <w:rPr>
                <w:rFonts w:ascii="宋体" w:hAnsi="宋体" w:cs="宋体" w:eastAsia="宋体" w:hint="default"/>
                <w:sz w:val="15"/>
                <w:szCs w:val="15"/>
              </w:rPr>
            </w:pPr>
            <w:r>
              <w:rPr>
                <w:rFonts w:ascii="宋体" w:hAnsi="宋体" w:cs="宋体" w:eastAsia="宋体" w:hint="default"/>
                <w:sz w:val="15"/>
                <w:szCs w:val="15"/>
              </w:rPr>
              <w:t>购建固定资产、无形资产和其他长期资产支付的现金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5"/>
                <w:szCs w:val="15"/>
              </w:rPr>
            </w:pPr>
            <w:r>
              <w:rPr>
                <w:rFonts w:ascii="Times New Roman"/>
                <w:spacing w:val="-1"/>
                <w:sz w:val="15"/>
              </w:rPr>
              <w:t>6,154,313.05</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Times New Roman" w:hAnsi="Times New Roman" w:cs="Times New Roman" w:eastAsia="Times New Roman" w:hint="default"/>
                <w:sz w:val="15"/>
                <w:szCs w:val="15"/>
              </w:rPr>
            </w:pPr>
            <w:r>
              <w:rPr>
                <w:rFonts w:ascii="Times New Roman"/>
                <w:spacing w:val="-1"/>
                <w:sz w:val="15"/>
              </w:rPr>
              <w:t>1,016,683.95</w:t>
            </w: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投资支付的现金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Times New Roman" w:hAnsi="Times New Roman" w:cs="Times New Roman" w:eastAsia="Times New Roman" w:hint="default"/>
                <w:sz w:val="15"/>
                <w:szCs w:val="15"/>
              </w:rPr>
            </w:pPr>
            <w:r>
              <w:rPr>
                <w:rFonts w:ascii="Times New Roman"/>
                <w:spacing w:val="-1"/>
                <w:sz w:val="15"/>
              </w:rPr>
              <w:t>757,470.00</w:t>
            </w: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质押贷款净增加额</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取得子公司及其他营业单位支付的现金净额</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支付其他与投资活动有关的现金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103" w:right="0"/>
              <w:jc w:val="left"/>
              <w:rPr>
                <w:rFonts w:ascii="宋体" w:hAnsi="宋体" w:cs="宋体" w:eastAsia="宋体" w:hint="default"/>
                <w:sz w:val="15"/>
                <w:szCs w:val="15"/>
              </w:rPr>
            </w:pPr>
            <w:r>
              <w:rPr>
                <w:rFonts w:ascii="宋体" w:hAnsi="宋体" w:cs="宋体" w:eastAsia="宋体" w:hint="default"/>
                <w:sz w:val="15"/>
                <w:szCs w:val="15"/>
              </w:rPr>
              <w:t>投资活动现金流出小计</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5"/>
                <w:szCs w:val="15"/>
              </w:rPr>
            </w:pPr>
            <w:r>
              <w:rPr>
                <w:rFonts w:ascii="Times New Roman"/>
                <w:spacing w:val="-1"/>
                <w:sz w:val="15"/>
              </w:rPr>
              <w:t>6,154,313.05</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Times New Roman" w:hAnsi="Times New Roman" w:cs="Times New Roman" w:eastAsia="Times New Roman" w:hint="default"/>
                <w:sz w:val="15"/>
                <w:szCs w:val="15"/>
              </w:rPr>
            </w:pPr>
            <w:r>
              <w:rPr>
                <w:rFonts w:ascii="Times New Roman"/>
                <w:spacing w:val="-1"/>
                <w:sz w:val="15"/>
              </w:rPr>
              <w:t>1,774,153.95</w:t>
            </w:r>
          </w:p>
        </w:tc>
      </w:tr>
      <w:tr>
        <w:trPr>
          <w:trHeight w:val="197"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投资活动产生的现金流量净额</w:t>
            </w:r>
            <w:r>
              <w:rPr>
                <w:rFonts w:ascii="宋体" w:hAnsi="宋体" w:cs="宋体" w:eastAsia="宋体" w:hint="default"/>
                <w:sz w:val="15"/>
                <w:szCs w:val="15"/>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5"/>
                <w:szCs w:val="15"/>
              </w:rPr>
            </w:pPr>
            <w:r>
              <w:rPr>
                <w:rFonts w:ascii="Times New Roman"/>
                <w:spacing w:val="-1"/>
                <w:sz w:val="15"/>
              </w:rPr>
              <w:t>-6,000,906.20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Times New Roman" w:hAnsi="Times New Roman" w:cs="Times New Roman" w:eastAsia="Times New Roman" w:hint="default"/>
                <w:sz w:val="15"/>
                <w:szCs w:val="15"/>
              </w:rPr>
            </w:pPr>
            <w:r>
              <w:rPr>
                <w:rFonts w:ascii="Times New Roman"/>
                <w:spacing w:val="-1"/>
                <w:sz w:val="15"/>
              </w:rPr>
              <w:t>-1,609,333.09</w:t>
            </w: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三、筹资活动产生的现金流量</w:t>
            </w:r>
            <w:r>
              <w:rPr>
                <w:rFonts w:ascii="宋体" w:hAnsi="宋体" w:cs="宋体" w:eastAsia="宋体" w:hint="default"/>
                <w:sz w:val="15"/>
                <w:szCs w:val="15"/>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吸收投资收到的现金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其中：子公司吸收少数股东投资收到的现金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取得借款收到的现金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发行债券收到的现金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7"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405" w:right="0"/>
              <w:jc w:val="left"/>
              <w:rPr>
                <w:rFonts w:ascii="宋体" w:hAnsi="宋体" w:cs="宋体" w:eastAsia="宋体" w:hint="default"/>
                <w:sz w:val="15"/>
                <w:szCs w:val="15"/>
              </w:rPr>
            </w:pPr>
            <w:r>
              <w:rPr>
                <w:rFonts w:ascii="宋体" w:hAnsi="宋体" w:cs="宋体" w:eastAsia="宋体" w:hint="default"/>
                <w:sz w:val="15"/>
                <w:szCs w:val="15"/>
              </w:rPr>
              <w:t>收到其他与筹资活动有关的现金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103" w:right="0"/>
              <w:jc w:val="left"/>
              <w:rPr>
                <w:rFonts w:ascii="宋体" w:hAnsi="宋体" w:cs="宋体" w:eastAsia="宋体" w:hint="default"/>
                <w:sz w:val="15"/>
                <w:szCs w:val="15"/>
              </w:rPr>
            </w:pPr>
            <w:r>
              <w:rPr>
                <w:rFonts w:ascii="宋体" w:hAnsi="宋体" w:cs="宋体" w:eastAsia="宋体" w:hint="default"/>
                <w:sz w:val="15"/>
                <w:szCs w:val="15"/>
              </w:rPr>
              <w:t>筹资活动现金流入小计</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偿还债务支付的现金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分配股利、利润或偿付利息支付的现金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5"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left="405" w:right="0"/>
              <w:jc w:val="left"/>
              <w:rPr>
                <w:rFonts w:ascii="宋体" w:hAnsi="宋体" w:cs="宋体" w:eastAsia="宋体" w:hint="default"/>
                <w:sz w:val="15"/>
                <w:szCs w:val="15"/>
              </w:rPr>
            </w:pPr>
            <w:r>
              <w:rPr>
                <w:rFonts w:ascii="宋体" w:hAnsi="宋体" w:cs="宋体" w:eastAsia="宋体" w:hint="default"/>
                <w:sz w:val="15"/>
                <w:szCs w:val="15"/>
              </w:rPr>
              <w:t>其中：子公司支付给少数股东的股利、利润</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支付其他与筹资活动有关的现金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7"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03" w:right="0"/>
              <w:jc w:val="left"/>
              <w:rPr>
                <w:rFonts w:ascii="宋体" w:hAnsi="宋体" w:cs="宋体" w:eastAsia="宋体" w:hint="default"/>
                <w:sz w:val="15"/>
                <w:szCs w:val="15"/>
              </w:rPr>
            </w:pPr>
            <w:r>
              <w:rPr>
                <w:rFonts w:ascii="宋体" w:hAnsi="宋体" w:cs="宋体" w:eastAsia="宋体" w:hint="default"/>
                <w:sz w:val="15"/>
                <w:szCs w:val="15"/>
              </w:rPr>
              <w:t>筹资活动现金流出小计</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筹资活动产生的现金流量净额</w:t>
            </w:r>
            <w:r>
              <w:rPr>
                <w:rFonts w:ascii="宋体" w:hAnsi="宋体" w:cs="宋体" w:eastAsia="宋体" w:hint="default"/>
                <w:sz w:val="15"/>
                <w:szCs w:val="15"/>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四、汇率变动对现金及现金等价物的影响</w:t>
            </w:r>
            <w:r>
              <w:rPr>
                <w:rFonts w:ascii="宋体" w:hAnsi="宋体" w:cs="宋体" w:eastAsia="宋体" w:hint="default"/>
                <w:sz w:val="15"/>
                <w:szCs w:val="15"/>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Times New Roman" w:hAnsi="Times New Roman" w:cs="Times New Roman" w:eastAsia="Times New Roman" w:hint="default"/>
                <w:sz w:val="15"/>
                <w:szCs w:val="15"/>
              </w:rPr>
            </w:pPr>
            <w:r>
              <w:rPr>
                <w:rFonts w:ascii="Times New Roman"/>
                <w:spacing w:val="-1"/>
                <w:sz w:val="15"/>
              </w:rPr>
              <w:t>1,237,148.93</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Times New Roman" w:hAnsi="Times New Roman" w:cs="Times New Roman" w:eastAsia="Times New Roman" w:hint="default"/>
                <w:sz w:val="15"/>
                <w:szCs w:val="15"/>
              </w:rPr>
            </w:pPr>
            <w:r>
              <w:rPr>
                <w:rFonts w:ascii="Times New Roman"/>
                <w:spacing w:val="-1"/>
                <w:sz w:val="15"/>
              </w:rPr>
              <w:t>-487,944.09</w:t>
            </w: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五、现金及现金等价物净增加额</w:t>
            </w:r>
            <w:r>
              <w:rPr>
                <w:rFonts w:ascii="宋体" w:hAnsi="宋体" w:cs="宋体" w:eastAsia="宋体" w:hint="default"/>
                <w:sz w:val="15"/>
                <w:szCs w:val="15"/>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Times New Roman" w:hAnsi="Times New Roman" w:cs="Times New Roman" w:eastAsia="Times New Roman" w:hint="default"/>
                <w:sz w:val="15"/>
                <w:szCs w:val="15"/>
              </w:rPr>
            </w:pPr>
            <w:r>
              <w:rPr>
                <w:rFonts w:ascii="Times New Roman"/>
                <w:spacing w:val="-1"/>
                <w:sz w:val="15"/>
              </w:rPr>
              <w:t>29,265,949.14</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Times New Roman" w:hAnsi="Times New Roman" w:cs="Times New Roman" w:eastAsia="Times New Roman" w:hint="default"/>
                <w:sz w:val="15"/>
                <w:szCs w:val="15"/>
              </w:rPr>
            </w:pPr>
            <w:r>
              <w:rPr>
                <w:rFonts w:ascii="Times New Roman"/>
                <w:spacing w:val="-1"/>
                <w:sz w:val="15"/>
              </w:rPr>
              <w:t>53,731,971.23</w:t>
            </w:r>
          </w:p>
        </w:tc>
      </w:tr>
      <w:tr>
        <w:trPr>
          <w:trHeight w:val="19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405" w:right="0"/>
              <w:jc w:val="left"/>
              <w:rPr>
                <w:rFonts w:ascii="宋体" w:hAnsi="宋体" w:cs="宋体" w:eastAsia="宋体" w:hint="default"/>
                <w:sz w:val="15"/>
                <w:szCs w:val="15"/>
              </w:rPr>
            </w:pPr>
            <w:r>
              <w:rPr>
                <w:rFonts w:ascii="宋体" w:hAnsi="宋体" w:cs="宋体" w:eastAsia="宋体" w:hint="default"/>
                <w:sz w:val="15"/>
                <w:szCs w:val="15"/>
              </w:rPr>
              <w:t>加：期初现金及现金等价物余额</w:t>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5"/>
                <w:szCs w:val="15"/>
              </w:rPr>
            </w:pPr>
            <w:r>
              <w:rPr>
                <w:rFonts w:ascii="Times New Roman"/>
                <w:spacing w:val="-1"/>
                <w:sz w:val="15"/>
              </w:rPr>
              <w:t>142,279,204.93</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5"/>
                <w:szCs w:val="15"/>
              </w:rPr>
            </w:pPr>
            <w:r>
              <w:rPr>
                <w:rFonts w:ascii="Times New Roman"/>
                <w:spacing w:val="-1"/>
                <w:sz w:val="15"/>
              </w:rPr>
              <w:t>88,547,233.70</w:t>
            </w:r>
          </w:p>
        </w:tc>
      </w:tr>
      <w:tr>
        <w:trPr>
          <w:trHeight w:val="197"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六、期末现金及现金等价物余额</w:t>
            </w:r>
            <w:r>
              <w:rPr>
                <w:rFonts w:ascii="宋体" w:hAnsi="宋体" w:cs="宋体" w:eastAsia="宋体" w:hint="default"/>
                <w:sz w:val="15"/>
                <w:szCs w:val="15"/>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5"/>
                <w:szCs w:val="15"/>
              </w:rPr>
            </w:pPr>
            <w:r>
              <w:rPr>
                <w:rFonts w:ascii="Times New Roman"/>
                <w:spacing w:val="-1"/>
                <w:sz w:val="15"/>
              </w:rPr>
              <w:t>171,545,154.07</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Times New Roman" w:hAnsi="Times New Roman" w:cs="Times New Roman" w:eastAsia="Times New Roman" w:hint="default"/>
                <w:sz w:val="15"/>
                <w:szCs w:val="15"/>
              </w:rPr>
            </w:pPr>
            <w:r>
              <w:rPr>
                <w:rFonts w:ascii="Times New Roman"/>
                <w:spacing w:val="-1"/>
                <w:sz w:val="15"/>
              </w:rPr>
              <w:t>142,279,204.93</w:t>
            </w:r>
          </w:p>
        </w:tc>
      </w:tr>
    </w:tbl>
    <w:p>
      <w:pPr>
        <w:spacing w:line="240" w:lineRule="auto" w:before="5"/>
        <w:rPr>
          <w:rFonts w:ascii="宋体" w:hAnsi="宋体" w:cs="宋体" w:eastAsia="宋体" w:hint="default"/>
          <w:b/>
          <w:bCs/>
          <w:sz w:val="26"/>
          <w:szCs w:val="26"/>
        </w:rPr>
      </w:pPr>
    </w:p>
    <w:p>
      <w:pPr>
        <w:spacing w:before="44"/>
        <w:ind w:left="138" w:right="419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3383" w:val="left" w:leader="none"/>
          <w:tab w:pos="6534" w:val="left" w:leader="none"/>
        </w:tabs>
        <w:spacing w:before="54"/>
        <w:ind w:left="138" w:right="0"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r>
      <w:r>
        <w:rPr>
          <w:rFonts w:ascii="宋体" w:hAnsi="宋体" w:cs="宋体" w:eastAsia="宋体" w:hint="default"/>
          <w:spacing w:val="-1"/>
          <w:sz w:val="18"/>
          <w:szCs w:val="18"/>
        </w:rPr>
        <w:t>主管会计工作负责人：</w:t>
        <w:tab/>
        <w:t>会计机构负责人：</w:t>
      </w:r>
    </w:p>
    <w:p>
      <w:pPr>
        <w:spacing w:after="0"/>
        <w:jc w:val="left"/>
        <w:rPr>
          <w:rFonts w:ascii="宋体" w:hAnsi="宋体" w:cs="宋体" w:eastAsia="宋体" w:hint="default"/>
          <w:sz w:val="18"/>
          <w:szCs w:val="18"/>
        </w:rPr>
        <w:sectPr>
          <w:pgSz w:w="11910" w:h="16840"/>
          <w:pgMar w:header="884" w:footer="1186" w:top="1080" w:bottom="1380" w:left="1660" w:right="0"/>
        </w:sectPr>
      </w:pPr>
    </w:p>
    <w:p>
      <w:pPr>
        <w:spacing w:line="240" w:lineRule="auto" w:before="10"/>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73" w:lineRule="auto" w:before="0"/>
        <w:ind w:left="5097" w:right="6393" w:firstLine="0"/>
        <w:jc w:val="center"/>
        <w:rPr>
          <w:rFonts w:ascii="宋体" w:hAnsi="宋体" w:cs="宋体" w:eastAsia="宋体" w:hint="default"/>
          <w:sz w:val="21"/>
          <w:szCs w:val="21"/>
        </w:rPr>
      </w:pPr>
      <w:r>
        <w:rPr>
          <w:rFonts w:ascii="宋体" w:hAnsi="宋体" w:cs="宋体" w:eastAsia="宋体" w:hint="default"/>
          <w:b/>
          <w:bCs/>
          <w:spacing w:val="-1"/>
          <w:sz w:val="21"/>
          <w:szCs w:val="21"/>
        </w:rPr>
        <w:t>上海汉得信息技术股份有限公司</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b/>
          <w:bCs/>
          <w:sz w:val="21"/>
          <w:szCs w:val="21"/>
        </w:rPr>
        <w:t>所有者权益变动表</w:t>
      </w:r>
      <w:r>
        <w:rPr>
          <w:rFonts w:ascii="宋体" w:hAnsi="宋体" w:cs="宋体" w:eastAsia="宋体" w:hint="default"/>
          <w:sz w:val="21"/>
          <w:szCs w:val="21"/>
        </w:rPr>
      </w:r>
    </w:p>
    <w:p>
      <w:pPr>
        <w:tabs>
          <w:tab w:pos="631" w:val="left" w:leader="none"/>
        </w:tabs>
        <w:spacing w:before="7"/>
        <w:ind w:left="0" w:right="1298"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tab/>
      </w:r>
      <w:r>
        <w:rPr>
          <w:rFonts w:ascii="宋体" w:hAnsi="宋体" w:cs="宋体" w:eastAsia="宋体" w:hint="default"/>
          <w:b/>
          <w:bCs/>
          <w:sz w:val="21"/>
          <w:szCs w:val="21"/>
        </w:rPr>
        <w:t>年度</w:t>
      </w:r>
      <w:r>
        <w:rPr>
          <w:rFonts w:ascii="宋体" w:hAnsi="宋体" w:cs="宋体" w:eastAsia="宋体" w:hint="default"/>
          <w:sz w:val="21"/>
          <w:szCs w:val="21"/>
        </w:rPr>
      </w:r>
    </w:p>
    <w:p>
      <w:pPr>
        <w:spacing w:before="21"/>
        <w:ind w:left="5098" w:right="6393"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30" w:type="dxa"/>
        <w:tblLayout w:type="fixed"/>
        <w:tblCellMar>
          <w:top w:w="0" w:type="dxa"/>
          <w:left w:w="0" w:type="dxa"/>
          <w:bottom w:w="0" w:type="dxa"/>
          <w:right w:w="0" w:type="dxa"/>
        </w:tblCellMar>
        <w:tblLook w:val="01E0"/>
      </w:tblPr>
      <w:tblGrid>
        <w:gridCol w:w="3670"/>
        <w:gridCol w:w="1832"/>
        <w:gridCol w:w="1378"/>
        <w:gridCol w:w="1198"/>
        <w:gridCol w:w="962"/>
        <w:gridCol w:w="1337"/>
        <w:gridCol w:w="1253"/>
        <w:gridCol w:w="1277"/>
        <w:gridCol w:w="1416"/>
      </w:tblGrid>
      <w:tr>
        <w:trPr>
          <w:trHeight w:val="235" w:hRule="exact"/>
        </w:trPr>
        <w:tc>
          <w:tcPr>
            <w:tcW w:w="3670" w:type="dxa"/>
            <w:vMerge w:val="restart"/>
            <w:tcBorders>
              <w:top w:val="single" w:sz="4" w:space="0" w:color="000000"/>
              <w:left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0653" w:type="dxa"/>
            <w:gridSpan w:val="8"/>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2" w:right="0"/>
              <w:jc w:val="center"/>
              <w:rPr>
                <w:rFonts w:ascii="宋体" w:hAnsi="宋体" w:cs="宋体" w:eastAsia="宋体" w:hint="default"/>
                <w:sz w:val="15"/>
                <w:szCs w:val="15"/>
              </w:rPr>
            </w:pPr>
            <w:r>
              <w:rPr>
                <w:rFonts w:ascii="宋体" w:hAnsi="宋体" w:cs="宋体" w:eastAsia="宋体" w:hint="default"/>
                <w:sz w:val="15"/>
                <w:szCs w:val="15"/>
              </w:rPr>
              <w:t>本年金额</w:t>
            </w:r>
          </w:p>
        </w:tc>
      </w:tr>
      <w:tr>
        <w:trPr>
          <w:trHeight w:val="238" w:hRule="exact"/>
        </w:trPr>
        <w:tc>
          <w:tcPr>
            <w:tcW w:w="3670" w:type="dxa"/>
            <w:vMerge/>
            <w:tcBorders>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36"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实收资本</w:t>
            </w:r>
            <w:r>
              <w:rPr>
                <w:rFonts w:ascii="Times New Roman" w:hAnsi="Times New Roman" w:cs="Times New Roman" w:eastAsia="Times New Roman" w:hint="default"/>
                <w:sz w:val="15"/>
                <w:szCs w:val="15"/>
              </w:rPr>
              <w:t>(</w:t>
            </w:r>
            <w:r>
              <w:rPr>
                <w:rFonts w:ascii="宋体" w:hAnsi="宋体" w:cs="宋体" w:eastAsia="宋体" w:hint="default"/>
                <w:sz w:val="15"/>
                <w:szCs w:val="15"/>
              </w:rPr>
              <w:t>或股本</w:t>
            </w:r>
            <w:r>
              <w:rPr>
                <w:rFonts w:ascii="Times New Roman" w:hAnsi="Times New Roman" w:cs="Times New Roman" w:eastAsia="Times New Roman" w:hint="default"/>
                <w:sz w:val="15"/>
                <w:szCs w:val="15"/>
              </w:rPr>
              <w:t>)</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38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218"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75"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362"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70"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25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77"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38"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17,795,387.00</w:t>
            </w:r>
          </w:p>
        </w:tc>
        <w:tc>
          <w:tcPr>
            <w:tcW w:w="137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36" w:right="0"/>
              <w:jc w:val="left"/>
              <w:rPr>
                <w:rFonts w:ascii="Times New Roman" w:hAnsi="Times New Roman" w:cs="Times New Roman" w:eastAsia="Times New Roman" w:hint="default"/>
                <w:sz w:val="15"/>
                <w:szCs w:val="15"/>
              </w:rPr>
            </w:pPr>
            <w:r>
              <w:rPr>
                <w:rFonts w:ascii="Times New Roman"/>
                <w:sz w:val="15"/>
              </w:rPr>
              <w:t>9,087,878.45</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132,084,922.50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158,968,187.95</w:t>
            </w:r>
          </w:p>
        </w:tc>
      </w:tr>
      <w:tr>
        <w:trPr>
          <w:trHeight w:val="238"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254"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83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554"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83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554"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83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17,795,387.00</w:t>
            </w:r>
          </w:p>
        </w:tc>
        <w:tc>
          <w:tcPr>
            <w:tcW w:w="137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36" w:right="0"/>
              <w:jc w:val="left"/>
              <w:rPr>
                <w:rFonts w:ascii="Times New Roman" w:hAnsi="Times New Roman" w:cs="Times New Roman" w:eastAsia="Times New Roman" w:hint="default"/>
                <w:sz w:val="15"/>
                <w:szCs w:val="15"/>
              </w:rPr>
            </w:pPr>
            <w:r>
              <w:rPr>
                <w:rFonts w:ascii="Times New Roman"/>
                <w:sz w:val="15"/>
              </w:rPr>
              <w:t>9,087,878.45</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132,084,922.50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158,968,187.95</w:t>
            </w:r>
          </w:p>
        </w:tc>
      </w:tr>
      <w:tr>
        <w:trPr>
          <w:trHeight w:val="238"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67,929,095.00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55,076,131.59</w:t>
            </w:r>
          </w:p>
        </w:tc>
        <w:tc>
          <w:tcPr>
            <w:tcW w:w="119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86" w:right="0"/>
              <w:jc w:val="left"/>
              <w:rPr>
                <w:rFonts w:ascii="Times New Roman" w:hAnsi="Times New Roman" w:cs="Times New Roman" w:eastAsia="Times New Roman" w:hint="default"/>
                <w:sz w:val="15"/>
                <w:szCs w:val="15"/>
              </w:rPr>
            </w:pPr>
            <w:r>
              <w:rPr>
                <w:rFonts w:ascii="Times New Roman"/>
                <w:sz w:val="15"/>
              </w:rPr>
              <w:t>-2,714,080.88</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-56,109,350.53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64,181,795.18</w:t>
            </w:r>
          </w:p>
        </w:tc>
      </w:tr>
      <w:tr>
        <w:trPr>
          <w:trHeight w:val="235"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83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63,737,975.68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63,737,975.68</w:t>
            </w:r>
          </w:p>
        </w:tc>
      </w:tr>
      <w:tr>
        <w:trPr>
          <w:trHeight w:val="238"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83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80"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83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63,737,975.68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63,737,975.68</w:t>
            </w:r>
          </w:p>
        </w:tc>
      </w:tr>
      <w:tr>
        <w:trPr>
          <w:trHeight w:val="238"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83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443,819.50</w:t>
            </w:r>
          </w:p>
        </w:tc>
        <w:tc>
          <w:tcPr>
            <w:tcW w:w="119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443,819.50</w:t>
            </w:r>
          </w:p>
        </w:tc>
      </w:tr>
      <w:tr>
        <w:trPr>
          <w:trHeight w:val="235"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83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83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83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443,819.50</w:t>
            </w:r>
          </w:p>
        </w:tc>
        <w:tc>
          <w:tcPr>
            <w:tcW w:w="119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443,819.50</w:t>
            </w:r>
          </w:p>
        </w:tc>
      </w:tr>
      <w:tr>
        <w:trPr>
          <w:trHeight w:val="238"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67,929,095.00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45,544,433.64</w:t>
            </w:r>
          </w:p>
        </w:tc>
        <w:tc>
          <w:tcPr>
            <w:tcW w:w="119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36" w:right="0"/>
              <w:jc w:val="left"/>
              <w:rPr>
                <w:rFonts w:ascii="Times New Roman" w:hAnsi="Times New Roman" w:cs="Times New Roman" w:eastAsia="Times New Roman" w:hint="default"/>
                <w:sz w:val="15"/>
                <w:szCs w:val="15"/>
              </w:rPr>
            </w:pPr>
            <w:r>
              <w:rPr>
                <w:rFonts w:ascii="Times New Roman"/>
                <w:sz w:val="15"/>
              </w:rPr>
              <w:t>6,373,797.57</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-119,847,326.21</w:t>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83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6" w:right="0"/>
              <w:jc w:val="left"/>
              <w:rPr>
                <w:rFonts w:ascii="Times New Roman" w:hAnsi="Times New Roman" w:cs="Times New Roman" w:eastAsia="Times New Roman" w:hint="default"/>
                <w:sz w:val="15"/>
                <w:szCs w:val="15"/>
              </w:rPr>
            </w:pPr>
            <w:r>
              <w:rPr>
                <w:rFonts w:ascii="Times New Roman"/>
                <w:sz w:val="15"/>
              </w:rPr>
              <w:t>6,373,797.57</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-6,373,797.57</w:t>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83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67,929,095.00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45,544,433.64</w:t>
            </w:r>
          </w:p>
        </w:tc>
        <w:tc>
          <w:tcPr>
            <w:tcW w:w="119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-113,473,528.64</w:t>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83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83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9,087,878.45</w:t>
            </w:r>
          </w:p>
        </w:tc>
        <w:tc>
          <w:tcPr>
            <w:tcW w:w="119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6" w:right="0"/>
              <w:jc w:val="left"/>
              <w:rPr>
                <w:rFonts w:ascii="Times New Roman" w:hAnsi="Times New Roman" w:cs="Times New Roman" w:eastAsia="Times New Roman" w:hint="default"/>
                <w:sz w:val="15"/>
                <w:szCs w:val="15"/>
              </w:rPr>
            </w:pPr>
            <w:r>
              <w:rPr>
                <w:rFonts w:ascii="Times New Roman"/>
                <w:sz w:val="15"/>
              </w:rPr>
              <w:t>-9,087,878.45</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83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83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9,087,878.45</w:t>
            </w:r>
          </w:p>
        </w:tc>
        <w:tc>
          <w:tcPr>
            <w:tcW w:w="119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86" w:right="0"/>
              <w:jc w:val="left"/>
              <w:rPr>
                <w:rFonts w:ascii="Times New Roman" w:hAnsi="Times New Roman" w:cs="Times New Roman" w:eastAsia="Times New Roman" w:hint="default"/>
                <w:sz w:val="15"/>
                <w:szCs w:val="15"/>
              </w:rPr>
            </w:pPr>
            <w:r>
              <w:rPr>
                <w:rFonts w:ascii="Times New Roman"/>
                <w:sz w:val="15"/>
              </w:rPr>
              <w:t>-9,087,878.45</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83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83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83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83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83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83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四、本年年末余额</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85,724,482.00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55,076,131.59</w:t>
            </w:r>
          </w:p>
        </w:tc>
        <w:tc>
          <w:tcPr>
            <w:tcW w:w="119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36" w:right="0"/>
              <w:jc w:val="left"/>
              <w:rPr>
                <w:rFonts w:ascii="Times New Roman" w:hAnsi="Times New Roman" w:cs="Times New Roman" w:eastAsia="Times New Roman" w:hint="default"/>
                <w:sz w:val="15"/>
                <w:szCs w:val="15"/>
              </w:rPr>
            </w:pPr>
            <w:r>
              <w:rPr>
                <w:rFonts w:ascii="Times New Roman"/>
                <w:sz w:val="15"/>
              </w:rPr>
              <w:t>6,373,797.57</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75,975,571.97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223,149,983.13</w:t>
            </w:r>
          </w:p>
        </w:tc>
      </w:tr>
    </w:tbl>
    <w:p>
      <w:pPr>
        <w:spacing w:before="75"/>
        <w:ind w:left="140"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4912" w:val="left" w:leader="none"/>
          <w:tab w:pos="9146" w:val="left" w:leader="none"/>
        </w:tabs>
        <w:spacing w:before="150"/>
        <w:ind w:left="140" w:right="0"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t>主管会计工作负责人：</w:t>
        <w:tab/>
        <w:t>会计机构负责人：</w:t>
      </w:r>
    </w:p>
    <w:p>
      <w:pPr>
        <w:spacing w:after="0"/>
        <w:jc w:val="left"/>
        <w:rPr>
          <w:rFonts w:ascii="宋体" w:hAnsi="宋体" w:cs="宋体" w:eastAsia="宋体" w:hint="default"/>
          <w:sz w:val="18"/>
          <w:szCs w:val="18"/>
        </w:rPr>
        <w:sectPr>
          <w:headerReference w:type="default" r:id="rId22"/>
          <w:footerReference w:type="default" r:id="rId23"/>
          <w:pgSz w:w="16840" w:h="11910" w:orient="landscape"/>
          <w:pgMar w:header="884" w:footer="1186" w:top="1080" w:bottom="1380" w:left="1300" w:right="0"/>
          <w:pgNumType w:start="57"/>
        </w:sectPr>
      </w:pPr>
    </w:p>
    <w:p>
      <w:pPr>
        <w:spacing w:line="240" w:lineRule="auto" w:before="10"/>
        <w:rPr>
          <w:rFonts w:ascii="宋体" w:hAnsi="宋体" w:cs="宋体" w:eastAsia="宋体" w:hint="default"/>
          <w:sz w:val="3"/>
          <w:szCs w:val="3"/>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316" w:lineRule="auto" w:before="3"/>
        <w:ind w:left="5463" w:right="6680" w:firstLine="0"/>
        <w:jc w:val="center"/>
        <w:rPr>
          <w:rFonts w:ascii="宋体" w:hAnsi="宋体" w:cs="宋体" w:eastAsia="宋体" w:hint="default"/>
          <w:sz w:val="18"/>
          <w:szCs w:val="18"/>
        </w:rPr>
      </w:pPr>
      <w:r>
        <w:rPr>
          <w:rFonts w:ascii="宋体" w:hAnsi="宋体" w:cs="宋体" w:eastAsia="宋体" w:hint="default"/>
          <w:b/>
          <w:bCs/>
          <w:w w:val="95"/>
          <w:sz w:val="18"/>
          <w:szCs w:val="18"/>
        </w:rPr>
        <w:t>上海汉得信息技术股份有限公司</w:t>
      </w:r>
      <w:r>
        <w:rPr>
          <w:rFonts w:ascii="宋体" w:hAnsi="宋体" w:cs="宋体" w:eastAsia="宋体" w:hint="default"/>
          <w:b/>
          <w:bCs/>
          <w:spacing w:val="35"/>
          <w:w w:val="95"/>
          <w:sz w:val="18"/>
          <w:szCs w:val="18"/>
        </w:rPr>
        <w:t> </w:t>
      </w:r>
      <w:r>
        <w:rPr>
          <w:rFonts w:ascii="宋体" w:hAnsi="宋体" w:cs="宋体" w:eastAsia="宋体" w:hint="default"/>
          <w:b/>
          <w:bCs/>
          <w:spacing w:val="35"/>
          <w:w w:val="95"/>
          <w:sz w:val="18"/>
          <w:szCs w:val="18"/>
        </w:rPr>
      </w:r>
      <w:r>
        <w:rPr>
          <w:rFonts w:ascii="宋体" w:hAnsi="宋体" w:cs="宋体" w:eastAsia="宋体" w:hint="default"/>
          <w:b/>
          <w:bCs/>
          <w:sz w:val="18"/>
          <w:szCs w:val="18"/>
        </w:rPr>
        <w:t>所有者权益变动表（续）</w:t>
      </w:r>
      <w:r>
        <w:rPr>
          <w:rFonts w:ascii="宋体" w:hAnsi="宋体" w:cs="宋体" w:eastAsia="宋体" w:hint="default"/>
          <w:sz w:val="18"/>
          <w:szCs w:val="18"/>
        </w:rPr>
      </w:r>
    </w:p>
    <w:p>
      <w:pPr>
        <w:spacing w:before="19"/>
        <w:ind w:left="5463" w:right="6680" w:firstLine="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  </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spacing w:before="63"/>
        <w:ind w:left="5463" w:right="6682" w:firstLine="0"/>
        <w:jc w:val="center"/>
        <w:rPr>
          <w:rFonts w:ascii="宋体" w:hAnsi="宋体" w:cs="宋体" w:eastAsia="宋体" w:hint="default"/>
          <w:sz w:val="18"/>
          <w:szCs w:val="18"/>
        </w:rPr>
      </w:pPr>
      <w:r>
        <w:rPr>
          <w:rFonts w:ascii="宋体" w:hAnsi="宋体" w:cs="宋体" w:eastAsia="宋体" w:hint="default"/>
          <w:b/>
          <w:bCs/>
          <w:sz w:val="18"/>
          <w:szCs w:val="18"/>
        </w:rPr>
        <w:t>（除特别注明外，金额单位均为人民币元）</w:t>
      </w:r>
      <w:r>
        <w:rPr>
          <w:rFonts w:ascii="宋体" w:hAnsi="宋体" w:cs="宋体" w:eastAsia="宋体" w:hint="default"/>
          <w:sz w:val="18"/>
          <w:szCs w:val="18"/>
        </w:rPr>
      </w:r>
    </w:p>
    <w:p>
      <w:pPr>
        <w:spacing w:line="240" w:lineRule="auto" w:before="3"/>
        <w:rPr>
          <w:rFonts w:ascii="宋体" w:hAnsi="宋体" w:cs="宋体" w:eastAsia="宋体" w:hint="default"/>
          <w:b/>
          <w:bCs/>
          <w:sz w:val="5"/>
          <w:szCs w:val="5"/>
        </w:rPr>
      </w:pPr>
    </w:p>
    <w:tbl>
      <w:tblPr>
        <w:tblW w:w="0" w:type="auto"/>
        <w:jc w:val="left"/>
        <w:tblInd w:w="107" w:type="dxa"/>
        <w:tblLayout w:type="fixed"/>
        <w:tblCellMar>
          <w:top w:w="0" w:type="dxa"/>
          <w:left w:w="0" w:type="dxa"/>
          <w:bottom w:w="0" w:type="dxa"/>
          <w:right w:w="0" w:type="dxa"/>
        </w:tblCellMar>
        <w:tblLook w:val="01E0"/>
      </w:tblPr>
      <w:tblGrid>
        <w:gridCol w:w="3528"/>
        <w:gridCol w:w="1453"/>
        <w:gridCol w:w="1428"/>
        <w:gridCol w:w="900"/>
        <w:gridCol w:w="1260"/>
        <w:gridCol w:w="1260"/>
        <w:gridCol w:w="1260"/>
        <w:gridCol w:w="1441"/>
        <w:gridCol w:w="1620"/>
      </w:tblGrid>
      <w:tr>
        <w:trPr>
          <w:trHeight w:val="235" w:hRule="exact"/>
        </w:trPr>
        <w:tc>
          <w:tcPr>
            <w:tcW w:w="3528" w:type="dxa"/>
            <w:vMerge w:val="restart"/>
            <w:tcBorders>
              <w:top w:val="single" w:sz="4" w:space="0" w:color="000000"/>
              <w:left w:val="single" w:sz="4" w:space="0" w:color="000000"/>
              <w:right w:val="single" w:sz="4" w:space="0" w:color="000000"/>
            </w:tcBorders>
          </w:tcPr>
          <w:p>
            <w:pPr>
              <w:pStyle w:val="TableParagraph"/>
              <w:spacing w:line="240" w:lineRule="auto" w:before="98"/>
              <w:ind w:left="2"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0622" w:type="dxa"/>
            <w:gridSpan w:val="8"/>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2" w:right="0"/>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238" w:hRule="exact"/>
        </w:trPr>
        <w:tc>
          <w:tcPr>
            <w:tcW w:w="3528" w:type="dxa"/>
            <w:vMerge/>
            <w:tcBorders>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42"/>
              <w:jc w:val="right"/>
              <w:rPr>
                <w:rFonts w:ascii="Times New Roman" w:hAnsi="Times New Roman" w:cs="Times New Roman" w:eastAsia="Times New Roman" w:hint="default"/>
                <w:sz w:val="15"/>
                <w:szCs w:val="15"/>
              </w:rPr>
            </w:pPr>
            <w:r>
              <w:rPr>
                <w:rFonts w:ascii="宋体" w:hAnsi="宋体" w:cs="宋体" w:eastAsia="宋体" w:hint="default"/>
                <w:spacing w:val="-1"/>
                <w:sz w:val="15"/>
                <w:szCs w:val="15"/>
              </w:rPr>
              <w:t>实收资本</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或股本</w:t>
            </w:r>
            <w:r>
              <w:rPr>
                <w:rFonts w:ascii="Times New Roman" w:hAnsi="Times New Roman" w:cs="Times New Roman" w:eastAsia="Times New Roman" w:hint="default"/>
                <w:spacing w:val="-1"/>
                <w:sz w:val="15"/>
                <w:szCs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7"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减</w:t>
            </w:r>
            <w:r>
              <w:rPr>
                <w:rFonts w:ascii="宋体" w:hAnsi="宋体" w:cs="宋体" w:eastAsia="宋体" w:hint="default"/>
                <w:spacing w:val="-68"/>
                <w:w w:val="100"/>
                <w:sz w:val="15"/>
                <w:szCs w:val="15"/>
              </w:rPr>
              <w:t>：</w:t>
            </w:r>
            <w:r>
              <w:rPr>
                <w:rFonts w:ascii="宋体" w:hAnsi="宋体" w:cs="宋体" w:eastAsia="宋体" w:hint="default"/>
                <w:w w:val="100"/>
                <w:sz w:val="15"/>
                <w:szCs w:val="15"/>
              </w:rPr>
              <w:t>库</w:t>
            </w:r>
            <w:r>
              <w:rPr>
                <w:rFonts w:ascii="宋体" w:hAnsi="宋体" w:cs="宋体" w:eastAsia="宋体" w:hint="default"/>
                <w:spacing w:val="-3"/>
                <w:w w:val="100"/>
                <w:sz w:val="15"/>
                <w:szCs w:val="15"/>
              </w:rPr>
              <w:t>存</w:t>
            </w:r>
            <w:r>
              <w:rPr>
                <w:rFonts w:ascii="宋体" w:hAnsi="宋体" w:cs="宋体" w:eastAsia="宋体" w:hint="default"/>
                <w:w w:val="100"/>
                <w:sz w:val="15"/>
                <w:szCs w:val="15"/>
              </w:rPr>
              <w:t>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324"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32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75"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339"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278"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17,795,387.00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9,270,461.77</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83,434,155.93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110,500,004.70</w:t>
            </w: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254"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554"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554"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17,795,387.00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9,270,461.77</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83,434,155.93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110,500,004.70</w:t>
            </w: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-182,583.32</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48,650,766.57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48,468,183.25</w:t>
            </w:r>
          </w:p>
        </w:tc>
      </w:tr>
      <w:tr>
        <w:trPr>
          <w:trHeight w:val="235"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48,650,766.57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48,650,766.57</w:t>
            </w: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80"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48,650,766.57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48,650,766.57</w:t>
            </w: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-182,583.32</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-182,583.32</w:t>
            </w:r>
          </w:p>
        </w:tc>
      </w:tr>
      <w:tr>
        <w:trPr>
          <w:trHeight w:val="235"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-182,583.32</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-182,583.32</w:t>
            </w: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14"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5"/>
                <w:szCs w:val="15"/>
              </w:rPr>
            </w:pPr>
            <w:r>
              <w:rPr>
                <w:rFonts w:ascii="宋体" w:hAnsi="宋体" w:cs="宋体" w:eastAsia="宋体" w:hint="default"/>
                <w:sz w:val="15"/>
                <w:szCs w:val="15"/>
              </w:rPr>
              <w:t>四、本年年末余额</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spacing w:val="-1"/>
                <w:sz w:val="15"/>
              </w:rPr>
              <w:t>17,795,387.00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9,087,878.45</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132,084,922.50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158,968,187.95</w:t>
            </w:r>
          </w:p>
        </w:tc>
      </w:tr>
    </w:tbl>
    <w:p>
      <w:pPr>
        <w:spacing w:before="77"/>
        <w:ind w:left="220"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after="0"/>
        <w:jc w:val="left"/>
        <w:rPr>
          <w:rFonts w:ascii="宋体" w:hAnsi="宋体" w:cs="宋体" w:eastAsia="宋体" w:hint="default"/>
          <w:sz w:val="18"/>
          <w:szCs w:val="18"/>
        </w:rPr>
        <w:sectPr>
          <w:footerReference w:type="default" r:id="rId24"/>
          <w:pgSz w:w="16840" w:h="11910" w:orient="landscape"/>
          <w:pgMar w:footer="1472" w:header="884" w:top="1080" w:bottom="1660" w:left="1220" w:right="0"/>
          <w:pgNumType w:start="58"/>
        </w:sectPr>
      </w:pPr>
    </w:p>
    <w:p>
      <w:pPr>
        <w:spacing w:line="240" w:lineRule="auto" w:before="10"/>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316" w:lineRule="auto" w:before="3"/>
        <w:ind w:left="5096" w:right="6393" w:firstLine="0"/>
        <w:jc w:val="center"/>
        <w:rPr>
          <w:rFonts w:ascii="宋体" w:hAnsi="宋体" w:cs="宋体" w:eastAsia="宋体" w:hint="default"/>
          <w:sz w:val="18"/>
          <w:szCs w:val="18"/>
        </w:rPr>
      </w:pPr>
      <w:r>
        <w:rPr>
          <w:rFonts w:ascii="宋体" w:hAnsi="宋体" w:cs="宋体" w:eastAsia="宋体" w:hint="default"/>
          <w:b/>
          <w:bCs/>
          <w:w w:val="95"/>
          <w:sz w:val="18"/>
          <w:szCs w:val="18"/>
        </w:rPr>
        <w:t>上海汉得信息技术股份有限公司</w:t>
      </w:r>
      <w:r>
        <w:rPr>
          <w:rFonts w:ascii="宋体" w:hAnsi="宋体" w:cs="宋体" w:eastAsia="宋体" w:hint="default"/>
          <w:b/>
          <w:bCs/>
          <w:spacing w:val="35"/>
          <w:w w:val="95"/>
          <w:sz w:val="18"/>
          <w:szCs w:val="18"/>
        </w:rPr>
        <w:t> </w:t>
      </w:r>
      <w:r>
        <w:rPr>
          <w:rFonts w:ascii="宋体" w:hAnsi="宋体" w:cs="宋体" w:eastAsia="宋体" w:hint="default"/>
          <w:b/>
          <w:bCs/>
          <w:spacing w:val="35"/>
          <w:w w:val="95"/>
          <w:sz w:val="18"/>
          <w:szCs w:val="18"/>
        </w:rPr>
      </w:r>
      <w:r>
        <w:rPr>
          <w:rFonts w:ascii="宋体" w:hAnsi="宋体" w:cs="宋体" w:eastAsia="宋体" w:hint="default"/>
          <w:b/>
          <w:bCs/>
          <w:sz w:val="18"/>
          <w:szCs w:val="18"/>
        </w:rPr>
        <w:t>合并所有者权益变动表</w:t>
      </w:r>
      <w:r>
        <w:rPr>
          <w:rFonts w:ascii="宋体" w:hAnsi="宋体" w:cs="宋体" w:eastAsia="宋体" w:hint="default"/>
          <w:sz w:val="18"/>
          <w:szCs w:val="18"/>
        </w:rPr>
      </w:r>
    </w:p>
    <w:p>
      <w:pPr>
        <w:spacing w:before="19"/>
        <w:ind w:left="5096" w:right="6393" w:firstLine="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  </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spacing w:before="63"/>
        <w:ind w:left="5094" w:right="6393" w:firstLine="0"/>
        <w:jc w:val="center"/>
        <w:rPr>
          <w:rFonts w:ascii="宋体" w:hAnsi="宋体" w:cs="宋体" w:eastAsia="宋体" w:hint="default"/>
          <w:sz w:val="18"/>
          <w:szCs w:val="18"/>
        </w:rPr>
      </w:pPr>
      <w:r>
        <w:rPr>
          <w:rFonts w:ascii="宋体" w:hAnsi="宋体" w:cs="宋体" w:eastAsia="宋体" w:hint="default"/>
          <w:b/>
          <w:bCs/>
          <w:sz w:val="18"/>
          <w:szCs w:val="18"/>
        </w:rPr>
        <w:t>（除特别注明外，金额单位均为人民币元）</w:t>
      </w:r>
      <w:r>
        <w:rPr>
          <w:rFonts w:ascii="宋体" w:hAnsi="宋体" w:cs="宋体" w:eastAsia="宋体" w:hint="default"/>
          <w:sz w:val="18"/>
          <w:szCs w:val="18"/>
        </w:rPr>
      </w:r>
    </w:p>
    <w:p>
      <w:pPr>
        <w:spacing w:line="240" w:lineRule="auto" w:before="3"/>
        <w:rPr>
          <w:rFonts w:ascii="宋体" w:hAnsi="宋体" w:cs="宋体" w:eastAsia="宋体" w:hint="default"/>
          <w:b/>
          <w:bCs/>
          <w:sz w:val="5"/>
          <w:szCs w:val="5"/>
        </w:rPr>
      </w:pPr>
    </w:p>
    <w:tbl>
      <w:tblPr>
        <w:tblW w:w="0" w:type="auto"/>
        <w:jc w:val="left"/>
        <w:tblInd w:w="135" w:type="dxa"/>
        <w:tblLayout w:type="fixed"/>
        <w:tblCellMar>
          <w:top w:w="0" w:type="dxa"/>
          <w:left w:w="0" w:type="dxa"/>
          <w:bottom w:w="0" w:type="dxa"/>
          <w:right w:w="0" w:type="dxa"/>
        </w:tblCellMar>
        <w:tblLook w:val="01E0"/>
      </w:tblPr>
      <w:tblGrid>
        <w:gridCol w:w="3060"/>
        <w:gridCol w:w="1450"/>
        <w:gridCol w:w="1133"/>
        <w:gridCol w:w="900"/>
        <w:gridCol w:w="944"/>
        <w:gridCol w:w="1135"/>
        <w:gridCol w:w="850"/>
        <w:gridCol w:w="1277"/>
        <w:gridCol w:w="1081"/>
        <w:gridCol w:w="931"/>
        <w:gridCol w:w="1277"/>
      </w:tblGrid>
      <w:tr>
        <w:trPr>
          <w:trHeight w:val="235" w:hRule="exact"/>
        </w:trPr>
        <w:tc>
          <w:tcPr>
            <w:tcW w:w="306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0977" w:type="dxa"/>
            <w:gridSpan w:val="10"/>
            <w:tcBorders>
              <w:top w:val="single" w:sz="4" w:space="0" w:color="000000"/>
              <w:left w:val="single" w:sz="4" w:space="0" w:color="000000"/>
              <w:bottom w:val="single" w:sz="4" w:space="0" w:color="000000"/>
              <w:right w:val="single" w:sz="4" w:space="0" w:color="000000"/>
            </w:tcBorders>
          </w:tcPr>
          <w:p>
            <w:pPr>
              <w:pStyle w:val="TableParagraph"/>
              <w:spacing w:line="177" w:lineRule="exact"/>
              <w:ind w:right="0"/>
              <w:jc w:val="center"/>
              <w:rPr>
                <w:rFonts w:ascii="宋体" w:hAnsi="宋体" w:cs="宋体" w:eastAsia="宋体" w:hint="default"/>
                <w:sz w:val="15"/>
                <w:szCs w:val="15"/>
              </w:rPr>
            </w:pPr>
            <w:r>
              <w:rPr>
                <w:rFonts w:ascii="宋体" w:hAnsi="宋体" w:cs="宋体" w:eastAsia="宋体" w:hint="default"/>
                <w:sz w:val="15"/>
                <w:szCs w:val="15"/>
              </w:rPr>
              <w:t>本年金额</w:t>
            </w:r>
          </w:p>
        </w:tc>
      </w:tr>
      <w:tr>
        <w:trPr>
          <w:trHeight w:val="238" w:hRule="exact"/>
        </w:trPr>
        <w:tc>
          <w:tcPr>
            <w:tcW w:w="3060" w:type="dxa"/>
            <w:vMerge/>
            <w:tcBorders>
              <w:left w:val="single" w:sz="4" w:space="0" w:color="000000"/>
              <w:right w:val="single" w:sz="4" w:space="0" w:color="000000"/>
            </w:tcBorders>
          </w:tcPr>
          <w:p>
            <w:pPr/>
          </w:p>
        </w:tc>
        <w:tc>
          <w:tcPr>
            <w:tcW w:w="8769" w:type="dxa"/>
            <w:gridSpan w:val="8"/>
            <w:tcBorders>
              <w:top w:val="single" w:sz="4" w:space="0" w:color="000000"/>
              <w:left w:val="single" w:sz="4" w:space="0" w:color="000000"/>
              <w:bottom w:val="single" w:sz="4" w:space="0" w:color="000000"/>
              <w:right w:val="single" w:sz="4" w:space="0" w:color="000000"/>
            </w:tcBorders>
          </w:tcPr>
          <w:p>
            <w:pPr>
              <w:pStyle w:val="TableParagraph"/>
              <w:spacing w:line="177" w:lineRule="exact"/>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931" w:type="dxa"/>
            <w:vMerge w:val="restart"/>
            <w:tcBorders>
              <w:top w:val="single" w:sz="4" w:space="0" w:color="000000"/>
              <w:left w:val="single" w:sz="4" w:space="0" w:color="000000"/>
              <w:right w:val="single" w:sz="4" w:space="0" w:color="000000"/>
            </w:tcBorders>
          </w:tcPr>
          <w:p>
            <w:pPr>
              <w:pStyle w:val="TableParagraph"/>
              <w:spacing w:line="189" w:lineRule="auto" w:before="101"/>
              <w:ind w:left="307" w:right="158" w:hanging="149"/>
              <w:jc w:val="left"/>
              <w:rPr>
                <w:rFonts w:ascii="宋体" w:hAnsi="宋体" w:cs="宋体" w:eastAsia="宋体" w:hint="default"/>
                <w:sz w:val="15"/>
                <w:szCs w:val="15"/>
              </w:rPr>
            </w:pPr>
            <w:r>
              <w:rPr>
                <w:rFonts w:ascii="宋体" w:hAnsi="宋体" w:cs="宋体" w:eastAsia="宋体" w:hint="default"/>
                <w:sz w:val="15"/>
                <w:szCs w:val="15"/>
              </w:rPr>
              <w:t>少数股东</w:t>
            </w:r>
            <w:r>
              <w:rPr>
                <w:rFonts w:ascii="宋体" w:hAnsi="宋体" w:cs="宋体" w:eastAsia="宋体" w:hint="default"/>
                <w:w w:val="100"/>
                <w:sz w:val="15"/>
                <w:szCs w:val="15"/>
              </w:rPr>
              <w:t> </w:t>
            </w:r>
            <w:r>
              <w:rPr>
                <w:rFonts w:ascii="宋体" w:hAnsi="宋体" w:cs="宋体" w:eastAsia="宋体" w:hint="default"/>
                <w:sz w:val="15"/>
                <w:szCs w:val="15"/>
              </w:rPr>
              <w:t>权益</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22" w:hRule="exact"/>
        </w:trPr>
        <w:tc>
          <w:tcPr>
            <w:tcW w:w="3060" w:type="dxa"/>
            <w:vMerge/>
            <w:tcBorders>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2"/>
              <w:jc w:val="right"/>
              <w:rPr>
                <w:rFonts w:ascii="Times New Roman" w:hAnsi="Times New Roman" w:cs="Times New Roman" w:eastAsia="Times New Roman" w:hint="default"/>
                <w:sz w:val="15"/>
                <w:szCs w:val="15"/>
              </w:rPr>
            </w:pPr>
            <w:r>
              <w:rPr>
                <w:rFonts w:ascii="宋体" w:hAnsi="宋体" w:cs="宋体" w:eastAsia="宋体" w:hint="default"/>
                <w:spacing w:val="-1"/>
                <w:sz w:val="15"/>
                <w:szCs w:val="15"/>
              </w:rPr>
              <w:t>实收资本</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或股本</w:t>
            </w:r>
            <w:r>
              <w:rPr>
                <w:rFonts w:ascii="Times New Roman" w:hAnsi="Times New Roman" w:cs="Times New Roman" w:eastAsia="Times New Roman" w:hint="default"/>
                <w:spacing w:val="-1"/>
                <w:sz w:val="15"/>
                <w:szCs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61"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15"/>
                <w:szCs w:val="15"/>
              </w:rPr>
            </w:pPr>
            <w:r>
              <w:rPr>
                <w:rFonts w:ascii="宋体" w:hAnsi="宋体" w:cs="宋体" w:eastAsia="宋体" w:hint="default"/>
                <w:w w:val="100"/>
                <w:sz w:val="15"/>
                <w:szCs w:val="15"/>
              </w:rPr>
              <w:t>减</w:t>
            </w:r>
            <w:r>
              <w:rPr>
                <w:rFonts w:ascii="宋体" w:hAnsi="宋体" w:cs="宋体" w:eastAsia="宋体" w:hint="default"/>
                <w:spacing w:val="-68"/>
                <w:w w:val="100"/>
                <w:sz w:val="15"/>
                <w:szCs w:val="15"/>
              </w:rPr>
              <w:t>：</w:t>
            </w:r>
            <w:r>
              <w:rPr>
                <w:rFonts w:ascii="宋体" w:hAnsi="宋体" w:cs="宋体" w:eastAsia="宋体" w:hint="default"/>
                <w:w w:val="100"/>
                <w:sz w:val="15"/>
                <w:szCs w:val="15"/>
              </w:rPr>
              <w:t>库</w:t>
            </w:r>
            <w:r>
              <w:rPr>
                <w:rFonts w:ascii="宋体" w:hAnsi="宋体" w:cs="宋体" w:eastAsia="宋体" w:hint="default"/>
                <w:spacing w:val="-3"/>
                <w:w w:val="100"/>
                <w:sz w:val="15"/>
                <w:szCs w:val="15"/>
              </w:rPr>
              <w:t>存</w:t>
            </w:r>
            <w:r>
              <w:rPr>
                <w:rFonts w:ascii="宋体" w:hAnsi="宋体" w:cs="宋体" w:eastAsia="宋体" w:hint="default"/>
                <w:w w:val="100"/>
                <w:sz w:val="15"/>
                <w:szCs w:val="15"/>
              </w:rPr>
              <w:t>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65"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15"/>
                <w:szCs w:val="15"/>
              </w:rPr>
            </w:pPr>
            <w:r>
              <w:rPr>
                <w:rFonts w:ascii="宋体" w:hAnsi="宋体" w:cs="宋体" w:eastAsia="宋体" w:hint="default"/>
                <w:sz w:val="15"/>
                <w:szCs w:val="15"/>
              </w:rPr>
              <w:t>盈余公积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21" w:lineRule="exact"/>
              <w:ind w:left="2" w:right="0"/>
              <w:jc w:val="center"/>
              <w:rPr>
                <w:rFonts w:ascii="宋体" w:hAnsi="宋体" w:cs="宋体" w:eastAsia="宋体" w:hint="default"/>
                <w:sz w:val="15"/>
                <w:szCs w:val="15"/>
              </w:rPr>
            </w:pPr>
            <w:r>
              <w:rPr>
                <w:rFonts w:ascii="宋体" w:hAnsi="宋体" w:cs="宋体" w:eastAsia="宋体" w:hint="default"/>
                <w:sz w:val="15"/>
                <w:szCs w:val="15"/>
              </w:rPr>
              <w:t>一般风险</w:t>
            </w:r>
          </w:p>
          <w:p>
            <w:pPr>
              <w:pStyle w:val="TableParagraph"/>
              <w:spacing w:line="176" w:lineRule="exact"/>
              <w:ind w:left="4" w:right="0"/>
              <w:jc w:val="center"/>
              <w:rPr>
                <w:rFonts w:ascii="宋体" w:hAnsi="宋体" w:cs="宋体" w:eastAsia="宋体" w:hint="default"/>
                <w:sz w:val="15"/>
                <w:szCs w:val="15"/>
              </w:rPr>
            </w:pPr>
            <w:r>
              <w:rPr>
                <w:rFonts w:ascii="宋体" w:hAnsi="宋体" w:cs="宋体" w:eastAsia="宋体" w:hint="default"/>
                <w:sz w:val="15"/>
                <w:szCs w:val="15"/>
              </w:rPr>
              <w:t>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5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121" w:lineRule="exact"/>
              <w:ind w:right="3"/>
              <w:jc w:val="center"/>
              <w:rPr>
                <w:rFonts w:ascii="宋体" w:hAnsi="宋体" w:cs="宋体" w:eastAsia="宋体" w:hint="default"/>
                <w:sz w:val="15"/>
                <w:szCs w:val="15"/>
              </w:rPr>
            </w:pPr>
            <w:r>
              <w:rPr>
                <w:rFonts w:ascii="宋体" w:hAnsi="宋体" w:cs="宋体" w:eastAsia="宋体" w:hint="default"/>
                <w:sz w:val="15"/>
                <w:szCs w:val="15"/>
              </w:rPr>
              <w:t>外币报表折</w:t>
            </w:r>
          </w:p>
          <w:p>
            <w:pPr>
              <w:pStyle w:val="TableParagraph"/>
              <w:spacing w:line="176" w:lineRule="exact"/>
              <w:ind w:right="1"/>
              <w:jc w:val="center"/>
              <w:rPr>
                <w:rFonts w:ascii="宋体" w:hAnsi="宋体" w:cs="宋体" w:eastAsia="宋体" w:hint="default"/>
                <w:sz w:val="15"/>
                <w:szCs w:val="15"/>
              </w:rPr>
            </w:pPr>
            <w:r>
              <w:rPr>
                <w:rFonts w:ascii="宋体" w:hAnsi="宋体" w:cs="宋体" w:eastAsia="宋体" w:hint="default"/>
                <w:sz w:val="15"/>
                <w:szCs w:val="15"/>
              </w:rPr>
              <w:t>算差额</w:t>
            </w:r>
          </w:p>
        </w:tc>
        <w:tc>
          <w:tcPr>
            <w:tcW w:w="93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17,795,387.00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3,192,421.98</w:t>
            </w:r>
          </w:p>
        </w:tc>
        <w:tc>
          <w:tcPr>
            <w:tcW w:w="90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27" w:right="0"/>
              <w:jc w:val="center"/>
              <w:rPr>
                <w:rFonts w:ascii="Times New Roman" w:hAnsi="Times New Roman" w:cs="Times New Roman" w:eastAsia="Times New Roman" w:hint="default"/>
                <w:sz w:val="15"/>
                <w:szCs w:val="15"/>
              </w:rPr>
            </w:pPr>
            <w:r>
              <w:rPr>
                <w:rFonts w:ascii="Times New Roman"/>
                <w:sz w:val="15"/>
              </w:rPr>
              <w:t>9,087,878.45</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Times New Roman" w:hAnsi="Times New Roman" w:cs="Times New Roman" w:eastAsia="Times New Roman" w:hint="default"/>
                <w:sz w:val="15"/>
                <w:szCs w:val="15"/>
              </w:rPr>
            </w:pPr>
            <w:r>
              <w:rPr>
                <w:rFonts w:ascii="Times New Roman"/>
                <w:spacing w:val="-1"/>
                <w:sz w:val="15"/>
              </w:rPr>
              <w:t>128,571,419.79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Times New Roman" w:hAnsi="Times New Roman" w:cs="Times New Roman" w:eastAsia="Times New Roman" w:hint="default"/>
                <w:sz w:val="15"/>
                <w:szCs w:val="15"/>
              </w:rPr>
            </w:pPr>
            <w:r>
              <w:rPr>
                <w:rFonts w:ascii="Times New Roman"/>
                <w:spacing w:val="-1"/>
                <w:sz w:val="15"/>
              </w:rPr>
              <w:t>-56,507.95</w:t>
            </w:r>
          </w:p>
        </w:tc>
        <w:tc>
          <w:tcPr>
            <w:tcW w:w="93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158,590,599.27</w:t>
            </w:r>
          </w:p>
        </w:tc>
      </w:tr>
      <w:tr>
        <w:trPr>
          <w:trHeight w:val="235"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254"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ind w:left="554"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554"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17,795,387.00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3,192,421.98</w:t>
            </w:r>
          </w:p>
        </w:tc>
        <w:tc>
          <w:tcPr>
            <w:tcW w:w="90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27" w:right="0"/>
              <w:jc w:val="center"/>
              <w:rPr>
                <w:rFonts w:ascii="Times New Roman" w:hAnsi="Times New Roman" w:cs="Times New Roman" w:eastAsia="Times New Roman" w:hint="default"/>
                <w:sz w:val="15"/>
                <w:szCs w:val="15"/>
              </w:rPr>
            </w:pPr>
            <w:r>
              <w:rPr>
                <w:rFonts w:ascii="Times New Roman"/>
                <w:sz w:val="15"/>
              </w:rPr>
              <w:t>9,087,878.45</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Times New Roman" w:hAnsi="Times New Roman" w:cs="Times New Roman" w:eastAsia="Times New Roman" w:hint="default"/>
                <w:sz w:val="15"/>
                <w:szCs w:val="15"/>
              </w:rPr>
            </w:pPr>
            <w:r>
              <w:rPr>
                <w:rFonts w:ascii="Times New Roman"/>
                <w:spacing w:val="-1"/>
                <w:sz w:val="15"/>
              </w:rPr>
              <w:t>128,571,419.79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Times New Roman" w:hAnsi="Times New Roman" w:cs="Times New Roman" w:eastAsia="Times New Roman" w:hint="default"/>
                <w:sz w:val="15"/>
                <w:szCs w:val="15"/>
              </w:rPr>
            </w:pPr>
            <w:r>
              <w:rPr>
                <w:rFonts w:ascii="Times New Roman"/>
                <w:spacing w:val="-1"/>
                <w:sz w:val="15"/>
              </w:rPr>
              <w:t>-56,507.95</w:t>
            </w:r>
          </w:p>
        </w:tc>
        <w:tc>
          <w:tcPr>
            <w:tcW w:w="93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158,590,599.27</w:t>
            </w:r>
          </w:p>
        </w:tc>
      </w:tr>
      <w:tr>
        <w:trPr>
          <w:trHeight w:val="235"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5"/>
                <w:szCs w:val="15"/>
              </w:rPr>
            </w:pPr>
            <w:r>
              <w:rPr>
                <w:rFonts w:ascii="Times New Roman"/>
                <w:spacing w:val="-1"/>
                <w:sz w:val="15"/>
              </w:rPr>
              <w:t>67,929,095.00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55,076,131.59</w:t>
            </w:r>
          </w:p>
        </w:tc>
        <w:tc>
          <w:tcPr>
            <w:tcW w:w="90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7" w:right="0"/>
              <w:jc w:val="center"/>
              <w:rPr>
                <w:rFonts w:ascii="Times New Roman" w:hAnsi="Times New Roman" w:cs="Times New Roman" w:eastAsia="Times New Roman" w:hint="default"/>
                <w:sz w:val="15"/>
                <w:szCs w:val="15"/>
              </w:rPr>
            </w:pPr>
            <w:r>
              <w:rPr>
                <w:rFonts w:ascii="Times New Roman"/>
                <w:sz w:val="15"/>
              </w:rPr>
              <w:t>-2,714,080.88</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15"/>
                <w:szCs w:val="15"/>
              </w:rPr>
            </w:pPr>
            <w:r>
              <w:rPr>
                <w:rFonts w:ascii="Times New Roman"/>
                <w:spacing w:val="-1"/>
                <w:sz w:val="15"/>
              </w:rPr>
              <w:t>-56,568,378.57</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15"/>
                <w:szCs w:val="15"/>
              </w:rPr>
            </w:pPr>
            <w:r>
              <w:rPr>
                <w:rFonts w:ascii="Times New Roman"/>
                <w:spacing w:val="-1"/>
                <w:sz w:val="15"/>
              </w:rPr>
              <w:t>-53,648.43</w:t>
            </w:r>
          </w:p>
        </w:tc>
        <w:tc>
          <w:tcPr>
            <w:tcW w:w="93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63,669,118.71</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3"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Times New Roman" w:hAnsi="Times New Roman" w:cs="Times New Roman" w:eastAsia="Times New Roman" w:hint="default"/>
                <w:sz w:val="15"/>
                <w:szCs w:val="15"/>
              </w:rPr>
            </w:pPr>
            <w:r>
              <w:rPr>
                <w:rFonts w:ascii="Times New Roman"/>
                <w:spacing w:val="-1"/>
                <w:sz w:val="15"/>
              </w:rPr>
              <w:t>63,278,947.64</w:t>
            </w:r>
          </w:p>
        </w:tc>
        <w:tc>
          <w:tcPr>
            <w:tcW w:w="108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63,278,947.64</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4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Times New Roman" w:hAnsi="Times New Roman" w:cs="Times New Roman" w:eastAsia="Times New Roman" w:hint="default"/>
                <w:sz w:val="15"/>
                <w:szCs w:val="15"/>
              </w:rPr>
            </w:pPr>
            <w:r>
              <w:rPr>
                <w:rFonts w:ascii="Times New Roman"/>
                <w:spacing w:val="-1"/>
                <w:sz w:val="15"/>
              </w:rPr>
              <w:t>-53,648.43</w:t>
            </w:r>
          </w:p>
        </w:tc>
        <w:tc>
          <w:tcPr>
            <w:tcW w:w="93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-53,648.43</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79"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Times New Roman" w:hAnsi="Times New Roman" w:cs="Times New Roman" w:eastAsia="Times New Roman" w:hint="default"/>
                <w:sz w:val="15"/>
                <w:szCs w:val="15"/>
              </w:rPr>
            </w:pPr>
            <w:r>
              <w:rPr>
                <w:rFonts w:ascii="Times New Roman"/>
                <w:spacing w:val="-1"/>
                <w:sz w:val="15"/>
              </w:rPr>
              <w:t>63,278,947.64</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Times New Roman" w:hAnsi="Times New Roman" w:cs="Times New Roman" w:eastAsia="Times New Roman" w:hint="default"/>
                <w:sz w:val="15"/>
                <w:szCs w:val="15"/>
              </w:rPr>
            </w:pPr>
            <w:r>
              <w:rPr>
                <w:rFonts w:ascii="Times New Roman"/>
                <w:spacing w:val="-1"/>
                <w:sz w:val="15"/>
              </w:rPr>
              <w:t>-53,648.43</w:t>
            </w:r>
          </w:p>
        </w:tc>
        <w:tc>
          <w:tcPr>
            <w:tcW w:w="93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63,225,299.21</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4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443,819.50</w:t>
            </w:r>
          </w:p>
        </w:tc>
        <w:tc>
          <w:tcPr>
            <w:tcW w:w="90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443,819.50</w:t>
            </w:r>
          </w:p>
        </w:tc>
      </w:tr>
      <w:tr>
        <w:trPr>
          <w:trHeight w:val="235"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7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4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7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4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7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4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443,819.50</w:t>
            </w:r>
          </w:p>
        </w:tc>
        <w:tc>
          <w:tcPr>
            <w:tcW w:w="90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443,819.50</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5"/>
                <w:szCs w:val="15"/>
              </w:rPr>
            </w:pPr>
            <w:r>
              <w:rPr>
                <w:rFonts w:ascii="Times New Roman"/>
                <w:spacing w:val="-1"/>
                <w:sz w:val="15"/>
              </w:rPr>
              <w:t>67,929,095.00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45,544,433.64</w:t>
            </w:r>
          </w:p>
        </w:tc>
        <w:tc>
          <w:tcPr>
            <w:tcW w:w="90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7" w:right="0"/>
              <w:jc w:val="center"/>
              <w:rPr>
                <w:rFonts w:ascii="Times New Roman" w:hAnsi="Times New Roman" w:cs="Times New Roman" w:eastAsia="Times New Roman" w:hint="default"/>
                <w:sz w:val="15"/>
                <w:szCs w:val="15"/>
              </w:rPr>
            </w:pPr>
            <w:r>
              <w:rPr>
                <w:rFonts w:ascii="Times New Roman"/>
                <w:sz w:val="15"/>
              </w:rPr>
              <w:t>6,373,797.57</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15"/>
                <w:szCs w:val="15"/>
              </w:rPr>
            </w:pPr>
            <w:r>
              <w:rPr>
                <w:rFonts w:ascii="Times New Roman"/>
                <w:spacing w:val="-1"/>
                <w:sz w:val="15"/>
              </w:rPr>
              <w:t>-119,847,326.21</w:t>
            </w:r>
          </w:p>
        </w:tc>
        <w:tc>
          <w:tcPr>
            <w:tcW w:w="108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7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4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7" w:right="0"/>
              <w:jc w:val="center"/>
              <w:rPr>
                <w:rFonts w:ascii="Times New Roman" w:hAnsi="Times New Roman" w:cs="Times New Roman" w:eastAsia="Times New Roman" w:hint="default"/>
                <w:sz w:val="15"/>
                <w:szCs w:val="15"/>
              </w:rPr>
            </w:pPr>
            <w:r>
              <w:rPr>
                <w:rFonts w:ascii="Times New Roman"/>
                <w:sz w:val="15"/>
              </w:rPr>
              <w:t>6,373,797.57</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15"/>
                <w:szCs w:val="15"/>
              </w:rPr>
            </w:pPr>
            <w:r>
              <w:rPr>
                <w:rFonts w:ascii="Times New Roman"/>
                <w:spacing w:val="-1"/>
                <w:sz w:val="15"/>
              </w:rPr>
              <w:t>-6,373,797.57</w:t>
            </w:r>
          </w:p>
        </w:tc>
        <w:tc>
          <w:tcPr>
            <w:tcW w:w="108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7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4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7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67,929,095.00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45,544,433.64</w:t>
            </w:r>
          </w:p>
        </w:tc>
        <w:tc>
          <w:tcPr>
            <w:tcW w:w="90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Times New Roman" w:hAnsi="Times New Roman" w:cs="Times New Roman" w:eastAsia="Times New Roman" w:hint="default"/>
                <w:sz w:val="15"/>
                <w:szCs w:val="15"/>
              </w:rPr>
            </w:pPr>
            <w:r>
              <w:rPr>
                <w:rFonts w:ascii="Times New Roman"/>
                <w:spacing w:val="-1"/>
                <w:sz w:val="15"/>
              </w:rPr>
              <w:t>-113,473,528.64</w:t>
            </w:r>
          </w:p>
        </w:tc>
        <w:tc>
          <w:tcPr>
            <w:tcW w:w="108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6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52" w:lineRule="exact"/>
              <w:ind w:left="17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4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9,087,878.45</w:t>
            </w:r>
          </w:p>
        </w:tc>
        <w:tc>
          <w:tcPr>
            <w:tcW w:w="90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7" w:right="0"/>
              <w:jc w:val="center"/>
              <w:rPr>
                <w:rFonts w:ascii="Times New Roman" w:hAnsi="Times New Roman" w:cs="Times New Roman" w:eastAsia="Times New Roman" w:hint="default"/>
                <w:sz w:val="15"/>
                <w:szCs w:val="15"/>
              </w:rPr>
            </w:pPr>
            <w:r>
              <w:rPr>
                <w:rFonts w:ascii="Times New Roman"/>
                <w:sz w:val="15"/>
              </w:rPr>
              <w:t>-9,087,878.45</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7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4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7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4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9,087,878.45</w:t>
            </w:r>
          </w:p>
        </w:tc>
        <w:tc>
          <w:tcPr>
            <w:tcW w:w="90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77" w:right="0"/>
              <w:jc w:val="center"/>
              <w:rPr>
                <w:rFonts w:ascii="Times New Roman" w:hAnsi="Times New Roman" w:cs="Times New Roman" w:eastAsia="Times New Roman" w:hint="default"/>
                <w:sz w:val="15"/>
                <w:szCs w:val="15"/>
              </w:rPr>
            </w:pPr>
            <w:r>
              <w:rPr>
                <w:rFonts w:ascii="Times New Roman"/>
                <w:sz w:val="15"/>
              </w:rPr>
              <w:t>-9,087,878.45</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7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4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7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4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4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4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4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四、本年年末余额</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5"/>
                <w:szCs w:val="15"/>
              </w:rPr>
            </w:pPr>
            <w:r>
              <w:rPr>
                <w:rFonts w:ascii="Times New Roman"/>
                <w:spacing w:val="-1"/>
                <w:sz w:val="15"/>
              </w:rPr>
              <w:t>85,724,482.00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58,268,553.57</w:t>
            </w:r>
          </w:p>
        </w:tc>
        <w:tc>
          <w:tcPr>
            <w:tcW w:w="90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7" w:right="0"/>
              <w:jc w:val="center"/>
              <w:rPr>
                <w:rFonts w:ascii="Times New Roman" w:hAnsi="Times New Roman" w:cs="Times New Roman" w:eastAsia="Times New Roman" w:hint="default"/>
                <w:sz w:val="15"/>
                <w:szCs w:val="15"/>
              </w:rPr>
            </w:pPr>
            <w:r>
              <w:rPr>
                <w:rFonts w:ascii="Times New Roman"/>
                <w:sz w:val="15"/>
              </w:rPr>
              <w:t>6,373,797.57</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15"/>
                <w:szCs w:val="15"/>
              </w:rPr>
            </w:pPr>
            <w:r>
              <w:rPr>
                <w:rFonts w:ascii="Times New Roman"/>
                <w:spacing w:val="-1"/>
                <w:sz w:val="15"/>
              </w:rPr>
              <w:t>72,003,041.22</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15"/>
                <w:szCs w:val="15"/>
              </w:rPr>
            </w:pPr>
            <w:r>
              <w:rPr>
                <w:rFonts w:ascii="Times New Roman"/>
                <w:spacing w:val="-1"/>
                <w:sz w:val="15"/>
              </w:rPr>
              <w:t>-110,156.38</w:t>
            </w:r>
          </w:p>
        </w:tc>
        <w:tc>
          <w:tcPr>
            <w:tcW w:w="93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222,259,717.98</w:t>
            </w:r>
          </w:p>
        </w:tc>
      </w:tr>
    </w:tbl>
    <w:p>
      <w:pPr>
        <w:spacing w:after="0" w:line="240" w:lineRule="auto"/>
        <w:jc w:val="right"/>
        <w:rPr>
          <w:rFonts w:ascii="Times New Roman" w:hAnsi="Times New Roman" w:cs="Times New Roman" w:eastAsia="Times New Roman" w:hint="default"/>
          <w:sz w:val="15"/>
          <w:szCs w:val="15"/>
        </w:rPr>
        <w:sectPr>
          <w:footerReference w:type="default" r:id="rId25"/>
          <w:pgSz w:w="16840" w:h="11910" w:orient="landscape"/>
          <w:pgMar w:footer="1798" w:header="884" w:top="1080" w:bottom="1980" w:left="1300" w:right="0"/>
          <w:pgNumType w:start="59"/>
        </w:sectPr>
      </w:pPr>
    </w:p>
    <w:p>
      <w:pPr>
        <w:spacing w:line="240" w:lineRule="auto" w:before="10"/>
        <w:rPr>
          <w:rFonts w:ascii="宋体" w:hAnsi="宋体" w:cs="宋体" w:eastAsia="宋体" w:hint="default"/>
          <w:b/>
          <w:bCs/>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tabs>
          <w:tab w:pos="6275" w:val="left" w:leader="none"/>
        </w:tabs>
        <w:spacing w:line="273" w:lineRule="auto" w:before="0"/>
        <w:ind w:left="5644" w:right="6939" w:firstLine="0"/>
        <w:jc w:val="center"/>
        <w:rPr>
          <w:rFonts w:ascii="宋体" w:hAnsi="宋体" w:cs="宋体" w:eastAsia="宋体" w:hint="default"/>
          <w:sz w:val="21"/>
          <w:szCs w:val="21"/>
        </w:rPr>
      </w:pPr>
      <w:r>
        <w:rPr>
          <w:rFonts w:ascii="宋体" w:hAnsi="宋体" w:cs="宋体" w:eastAsia="宋体" w:hint="default"/>
          <w:b/>
          <w:bCs/>
          <w:spacing w:val="-1"/>
          <w:sz w:val="21"/>
          <w:szCs w:val="21"/>
        </w:rPr>
        <w:t>上海汉得信息技术股份有限公司</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b/>
          <w:bCs/>
          <w:sz w:val="21"/>
          <w:szCs w:val="21"/>
        </w:rPr>
        <w:t>合并所有者权益变动表（续）</w:t>
      </w:r>
      <w:r>
        <w:rPr>
          <w:rFonts w:ascii="宋体" w:hAnsi="宋体" w:cs="宋体" w:eastAsia="宋体" w:hint="default"/>
          <w:b/>
          <w:bCs/>
          <w:w w:val="100"/>
          <w:sz w:val="21"/>
          <w:szCs w:val="21"/>
        </w:rPr>
        <w:t> </w:t>
      </w:r>
      <w:r>
        <w:rPr>
          <w:rFonts w:ascii="Times New Roman" w:hAnsi="Times New Roman" w:cs="Times New Roman" w:eastAsia="Times New Roman" w:hint="default"/>
          <w:b/>
          <w:bCs/>
          <w:sz w:val="21"/>
          <w:szCs w:val="21"/>
        </w:rPr>
        <w:t>2010</w:t>
        <w:tab/>
      </w:r>
      <w:r>
        <w:rPr>
          <w:rFonts w:ascii="宋体" w:hAnsi="宋体" w:cs="宋体" w:eastAsia="宋体" w:hint="default"/>
          <w:b/>
          <w:bCs/>
          <w:sz w:val="21"/>
          <w:szCs w:val="21"/>
        </w:rPr>
        <w:t>年度</w:t>
      </w:r>
      <w:r>
        <w:rPr>
          <w:rFonts w:ascii="宋体" w:hAnsi="宋体" w:cs="宋体" w:eastAsia="宋体" w:hint="default"/>
          <w:sz w:val="21"/>
          <w:szCs w:val="21"/>
        </w:rPr>
      </w:r>
    </w:p>
    <w:p>
      <w:pPr>
        <w:spacing w:line="264" w:lineRule="exact" w:before="0"/>
        <w:ind w:left="5098" w:right="6393"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35" w:type="dxa"/>
        <w:tblLayout w:type="fixed"/>
        <w:tblCellMar>
          <w:top w:w="0" w:type="dxa"/>
          <w:left w:w="0" w:type="dxa"/>
          <w:bottom w:w="0" w:type="dxa"/>
          <w:right w:w="0" w:type="dxa"/>
        </w:tblCellMar>
        <w:tblLook w:val="01E0"/>
      </w:tblPr>
      <w:tblGrid>
        <w:gridCol w:w="3060"/>
        <w:gridCol w:w="1167"/>
        <w:gridCol w:w="1133"/>
        <w:gridCol w:w="900"/>
        <w:gridCol w:w="943"/>
        <w:gridCol w:w="1136"/>
        <w:gridCol w:w="850"/>
        <w:gridCol w:w="1277"/>
        <w:gridCol w:w="1081"/>
        <w:gridCol w:w="1296"/>
        <w:gridCol w:w="1476"/>
      </w:tblGrid>
      <w:tr>
        <w:trPr>
          <w:trHeight w:val="235" w:hRule="exact"/>
        </w:trPr>
        <w:tc>
          <w:tcPr>
            <w:tcW w:w="306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1258" w:type="dxa"/>
            <w:gridSpan w:val="10"/>
            <w:tcBorders>
              <w:top w:val="single" w:sz="4" w:space="0" w:color="000000"/>
              <w:left w:val="single" w:sz="4" w:space="0" w:color="000000"/>
              <w:bottom w:val="single" w:sz="4" w:space="0" w:color="000000"/>
              <w:right w:val="single" w:sz="4" w:space="0" w:color="000000"/>
            </w:tcBorders>
          </w:tcPr>
          <w:p>
            <w:pPr>
              <w:pStyle w:val="TableParagraph"/>
              <w:spacing w:line="177" w:lineRule="exact"/>
              <w:ind w:right="0"/>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238" w:hRule="exact"/>
        </w:trPr>
        <w:tc>
          <w:tcPr>
            <w:tcW w:w="3060" w:type="dxa"/>
            <w:vMerge/>
            <w:tcBorders>
              <w:left w:val="single" w:sz="4" w:space="0" w:color="000000"/>
              <w:right w:val="single" w:sz="4" w:space="0" w:color="000000"/>
            </w:tcBorders>
          </w:tcPr>
          <w:p>
            <w:pPr/>
          </w:p>
        </w:tc>
        <w:tc>
          <w:tcPr>
            <w:tcW w:w="8486" w:type="dxa"/>
            <w:gridSpan w:val="8"/>
            <w:tcBorders>
              <w:top w:val="single" w:sz="4" w:space="0" w:color="000000"/>
              <w:left w:val="single" w:sz="4" w:space="0" w:color="000000"/>
              <w:bottom w:val="single" w:sz="4" w:space="0" w:color="000000"/>
              <w:right w:val="single" w:sz="4" w:space="0" w:color="000000"/>
            </w:tcBorders>
          </w:tcPr>
          <w:p>
            <w:pPr>
              <w:pStyle w:val="TableParagraph"/>
              <w:spacing w:line="177" w:lineRule="exact"/>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left="206"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22" w:hRule="exact"/>
        </w:trPr>
        <w:tc>
          <w:tcPr>
            <w:tcW w:w="3060" w:type="dxa"/>
            <w:vMerge/>
            <w:tcBorders>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27" w:lineRule="exact"/>
              <w:ind w:left="1" w:right="0"/>
              <w:jc w:val="center"/>
              <w:rPr>
                <w:rFonts w:ascii="宋体" w:hAnsi="宋体" w:cs="宋体" w:eastAsia="宋体" w:hint="default"/>
                <w:sz w:val="15"/>
                <w:szCs w:val="15"/>
              </w:rPr>
            </w:pPr>
            <w:r>
              <w:rPr>
                <w:rFonts w:ascii="宋体" w:hAnsi="宋体" w:cs="宋体" w:eastAsia="宋体" w:hint="default"/>
                <w:sz w:val="15"/>
                <w:szCs w:val="15"/>
              </w:rPr>
              <w:t>实收资本</w:t>
            </w:r>
            <w:r>
              <w:rPr>
                <w:rFonts w:ascii="Times New Roman" w:hAnsi="Times New Roman" w:cs="Times New Roman" w:eastAsia="Times New Roman" w:hint="default"/>
                <w:sz w:val="15"/>
                <w:szCs w:val="15"/>
              </w:rPr>
              <w:t>(</w:t>
            </w:r>
            <w:r>
              <w:rPr>
                <w:rFonts w:ascii="宋体" w:hAnsi="宋体" w:cs="宋体" w:eastAsia="宋体" w:hint="default"/>
                <w:sz w:val="15"/>
                <w:szCs w:val="15"/>
              </w:rPr>
              <w:t>或股</w:t>
            </w:r>
          </w:p>
          <w:p>
            <w:pPr>
              <w:pStyle w:val="TableParagraph"/>
              <w:spacing w:line="182" w:lineRule="exact"/>
              <w:ind w:right="0"/>
              <w:jc w:val="center"/>
              <w:rPr>
                <w:rFonts w:ascii="Times New Roman" w:hAnsi="Times New Roman" w:cs="Times New Roman" w:eastAsia="Times New Roman" w:hint="default"/>
                <w:sz w:val="15"/>
                <w:szCs w:val="15"/>
              </w:rPr>
            </w:pPr>
            <w:r>
              <w:rPr>
                <w:rFonts w:ascii="宋体" w:hAnsi="宋体" w:cs="宋体" w:eastAsia="宋体" w:hint="default"/>
                <w:sz w:val="15"/>
                <w:szCs w:val="15"/>
              </w:rPr>
              <w:t>本</w:t>
            </w:r>
            <w:r>
              <w:rPr>
                <w:rFonts w:ascii="Times New Roman" w:hAnsi="Times New Roman" w:cs="Times New Roman" w:eastAsia="Times New Roman" w:hint="default"/>
                <w:sz w:val="15"/>
                <w:szCs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61"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15"/>
                <w:szCs w:val="15"/>
              </w:rPr>
            </w:pPr>
            <w:r>
              <w:rPr>
                <w:rFonts w:ascii="宋体" w:hAnsi="宋体" w:cs="宋体" w:eastAsia="宋体" w:hint="default"/>
                <w:w w:val="100"/>
                <w:sz w:val="15"/>
                <w:szCs w:val="15"/>
              </w:rPr>
              <w:t>减</w:t>
            </w:r>
            <w:r>
              <w:rPr>
                <w:rFonts w:ascii="宋体" w:hAnsi="宋体" w:cs="宋体" w:eastAsia="宋体" w:hint="default"/>
                <w:spacing w:val="-68"/>
                <w:w w:val="100"/>
                <w:sz w:val="15"/>
                <w:szCs w:val="15"/>
              </w:rPr>
              <w:t>：</w:t>
            </w:r>
            <w:r>
              <w:rPr>
                <w:rFonts w:ascii="宋体" w:hAnsi="宋体" w:cs="宋体" w:eastAsia="宋体" w:hint="default"/>
                <w:w w:val="100"/>
                <w:sz w:val="15"/>
                <w:szCs w:val="15"/>
              </w:rPr>
              <w:t>库</w:t>
            </w:r>
            <w:r>
              <w:rPr>
                <w:rFonts w:ascii="宋体" w:hAnsi="宋体" w:cs="宋体" w:eastAsia="宋体" w:hint="default"/>
                <w:spacing w:val="-3"/>
                <w:w w:val="100"/>
                <w:sz w:val="15"/>
                <w:szCs w:val="15"/>
              </w:rPr>
              <w:t>存</w:t>
            </w:r>
            <w:r>
              <w:rPr>
                <w:rFonts w:ascii="宋体" w:hAnsi="宋体" w:cs="宋体" w:eastAsia="宋体" w:hint="default"/>
                <w:w w:val="100"/>
                <w:sz w:val="15"/>
                <w:szCs w:val="15"/>
              </w:rPr>
              <w:t>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65"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61"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21" w:lineRule="exact"/>
              <w:ind w:left="2" w:right="0"/>
              <w:jc w:val="center"/>
              <w:rPr>
                <w:rFonts w:ascii="宋体" w:hAnsi="宋体" w:cs="宋体" w:eastAsia="宋体" w:hint="default"/>
                <w:sz w:val="15"/>
                <w:szCs w:val="15"/>
              </w:rPr>
            </w:pPr>
            <w:r>
              <w:rPr>
                <w:rFonts w:ascii="宋体" w:hAnsi="宋体" w:cs="宋体" w:eastAsia="宋体" w:hint="default"/>
                <w:sz w:val="15"/>
                <w:szCs w:val="15"/>
              </w:rPr>
              <w:t>一般风险</w:t>
            </w:r>
          </w:p>
          <w:p>
            <w:pPr>
              <w:pStyle w:val="TableParagraph"/>
              <w:spacing w:line="176" w:lineRule="exact"/>
              <w:ind w:right="0"/>
              <w:jc w:val="center"/>
              <w:rPr>
                <w:rFonts w:ascii="宋体" w:hAnsi="宋体" w:cs="宋体" w:eastAsia="宋体" w:hint="default"/>
                <w:sz w:val="15"/>
                <w:szCs w:val="15"/>
              </w:rPr>
            </w:pPr>
            <w:r>
              <w:rPr>
                <w:rFonts w:ascii="宋体" w:hAnsi="宋体" w:cs="宋体" w:eastAsia="宋体" w:hint="default"/>
                <w:sz w:val="15"/>
                <w:szCs w:val="15"/>
              </w:rPr>
              <w:t>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5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121" w:lineRule="exact"/>
              <w:ind w:right="0"/>
              <w:jc w:val="center"/>
              <w:rPr>
                <w:rFonts w:ascii="宋体" w:hAnsi="宋体" w:cs="宋体" w:eastAsia="宋体" w:hint="default"/>
                <w:sz w:val="15"/>
                <w:szCs w:val="15"/>
              </w:rPr>
            </w:pPr>
            <w:r>
              <w:rPr>
                <w:rFonts w:ascii="宋体" w:hAnsi="宋体" w:cs="宋体" w:eastAsia="宋体" w:hint="default"/>
                <w:sz w:val="15"/>
                <w:szCs w:val="15"/>
              </w:rPr>
              <w:t>外币报表折</w:t>
            </w:r>
          </w:p>
          <w:p>
            <w:pPr>
              <w:pStyle w:val="TableParagraph"/>
              <w:spacing w:line="176" w:lineRule="exact"/>
              <w:ind w:left="1" w:right="0"/>
              <w:jc w:val="center"/>
              <w:rPr>
                <w:rFonts w:ascii="宋体" w:hAnsi="宋体" w:cs="宋体" w:eastAsia="宋体" w:hint="default"/>
                <w:sz w:val="15"/>
                <w:szCs w:val="15"/>
              </w:rPr>
            </w:pPr>
            <w:r>
              <w:rPr>
                <w:rFonts w:ascii="宋体" w:hAnsi="宋体" w:cs="宋体" w:eastAsia="宋体" w:hint="default"/>
                <w:sz w:val="15"/>
                <w:szCs w:val="15"/>
              </w:rPr>
              <w:t>算差额</w:t>
            </w:r>
          </w:p>
        </w:tc>
        <w:tc>
          <w:tcPr>
            <w:tcW w:w="1296"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17,795,387.00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667,890.00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32" w:right="0"/>
              <w:jc w:val="left"/>
              <w:rPr>
                <w:rFonts w:ascii="Times New Roman" w:hAnsi="Times New Roman" w:cs="Times New Roman" w:eastAsia="Times New Roman" w:hint="default"/>
                <w:sz w:val="15"/>
                <w:szCs w:val="15"/>
              </w:rPr>
            </w:pPr>
            <w:r>
              <w:rPr>
                <w:rFonts w:ascii="Times New Roman"/>
                <w:sz w:val="15"/>
              </w:rPr>
              <w:t>9,270,461.77</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02" w:right="0"/>
              <w:jc w:val="left"/>
              <w:rPr>
                <w:rFonts w:ascii="Times New Roman" w:hAnsi="Times New Roman" w:cs="Times New Roman" w:eastAsia="Times New Roman" w:hint="default"/>
                <w:sz w:val="15"/>
                <w:szCs w:val="15"/>
              </w:rPr>
            </w:pPr>
            <w:r>
              <w:rPr>
                <w:rFonts w:ascii="Times New Roman"/>
                <w:sz w:val="15"/>
              </w:rPr>
              <w:t>82,283,384.00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-55,745.52</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109,961,377.25</w:t>
            </w:r>
          </w:p>
        </w:tc>
      </w:tr>
      <w:tr>
        <w:trPr>
          <w:trHeight w:val="235"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254"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ind w:left="554"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554"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17,795,387.00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667,890.00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32" w:right="0"/>
              <w:jc w:val="left"/>
              <w:rPr>
                <w:rFonts w:ascii="Times New Roman" w:hAnsi="Times New Roman" w:cs="Times New Roman" w:eastAsia="Times New Roman" w:hint="default"/>
                <w:sz w:val="15"/>
                <w:szCs w:val="15"/>
              </w:rPr>
            </w:pPr>
            <w:r>
              <w:rPr>
                <w:rFonts w:ascii="Times New Roman"/>
                <w:sz w:val="15"/>
              </w:rPr>
              <w:t>9,270,461.77</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02" w:right="0"/>
              <w:jc w:val="left"/>
              <w:rPr>
                <w:rFonts w:ascii="Times New Roman" w:hAnsi="Times New Roman" w:cs="Times New Roman" w:eastAsia="Times New Roman" w:hint="default"/>
                <w:sz w:val="15"/>
                <w:szCs w:val="15"/>
              </w:rPr>
            </w:pPr>
            <w:r>
              <w:rPr>
                <w:rFonts w:ascii="Times New Roman"/>
                <w:sz w:val="15"/>
              </w:rPr>
              <w:t>82,283,384.00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-55,745.52</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109,961,377.25</w:t>
            </w:r>
          </w:p>
        </w:tc>
      </w:tr>
      <w:tr>
        <w:trPr>
          <w:trHeight w:val="235"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2,524,531.98</w:t>
            </w:r>
          </w:p>
        </w:tc>
        <w:tc>
          <w:tcPr>
            <w:tcW w:w="9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95" w:right="0"/>
              <w:jc w:val="left"/>
              <w:rPr>
                <w:rFonts w:ascii="Times New Roman" w:hAnsi="Times New Roman" w:cs="Times New Roman" w:eastAsia="Times New Roman" w:hint="default"/>
                <w:sz w:val="15"/>
                <w:szCs w:val="15"/>
              </w:rPr>
            </w:pPr>
            <w:r>
              <w:rPr>
                <w:rFonts w:ascii="Times New Roman"/>
                <w:sz w:val="15"/>
              </w:rPr>
              <w:t>-182,583.32</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2" w:right="0"/>
              <w:jc w:val="left"/>
              <w:rPr>
                <w:rFonts w:ascii="Times New Roman" w:hAnsi="Times New Roman" w:cs="Times New Roman" w:eastAsia="Times New Roman" w:hint="default"/>
                <w:sz w:val="15"/>
                <w:szCs w:val="15"/>
              </w:rPr>
            </w:pPr>
            <w:r>
              <w:rPr>
                <w:rFonts w:ascii="Times New Roman"/>
                <w:sz w:val="15"/>
              </w:rPr>
              <w:t>46,288,035.79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5"/>
                <w:szCs w:val="15"/>
              </w:rPr>
            </w:pPr>
            <w:r>
              <w:rPr>
                <w:rFonts w:ascii="Times New Roman"/>
                <w:spacing w:val="-1"/>
                <w:sz w:val="15"/>
              </w:rPr>
              <w:t>-762.43</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48,629,222.02</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3"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02" w:right="0"/>
              <w:jc w:val="left"/>
              <w:rPr>
                <w:rFonts w:ascii="Times New Roman" w:hAnsi="Times New Roman" w:cs="Times New Roman" w:eastAsia="Times New Roman" w:hint="default"/>
                <w:sz w:val="15"/>
                <w:szCs w:val="15"/>
              </w:rPr>
            </w:pPr>
            <w:r>
              <w:rPr>
                <w:rFonts w:ascii="Times New Roman"/>
                <w:sz w:val="15"/>
              </w:rPr>
              <w:t>46,288,035.79</w:t>
            </w:r>
          </w:p>
        </w:tc>
        <w:tc>
          <w:tcPr>
            <w:tcW w:w="108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46,288,035.79</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-762.43</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-762.43</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79"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02" w:right="0"/>
              <w:jc w:val="left"/>
              <w:rPr>
                <w:rFonts w:ascii="Times New Roman" w:hAnsi="Times New Roman" w:cs="Times New Roman" w:eastAsia="Times New Roman" w:hint="default"/>
                <w:sz w:val="15"/>
                <w:szCs w:val="15"/>
              </w:rPr>
            </w:pPr>
            <w:r>
              <w:rPr>
                <w:rFonts w:ascii="Times New Roman"/>
                <w:sz w:val="15"/>
              </w:rPr>
              <w:t>46,288,035.79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-762.43</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46,287,273.36</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7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7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16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52" w:lineRule="exact"/>
              <w:ind w:left="17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5"/>
                <w:szCs w:val="15"/>
              </w:rPr>
            </w:pPr>
            <w:r>
              <w:rPr>
                <w:rFonts w:ascii="Times New Roman"/>
                <w:spacing w:val="-1"/>
                <w:sz w:val="15"/>
              </w:rPr>
              <w:t>2,524,531.98</w:t>
            </w:r>
          </w:p>
        </w:tc>
        <w:tc>
          <w:tcPr>
            <w:tcW w:w="9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95" w:right="0"/>
              <w:jc w:val="left"/>
              <w:rPr>
                <w:rFonts w:ascii="Times New Roman" w:hAnsi="Times New Roman" w:cs="Times New Roman" w:eastAsia="Times New Roman" w:hint="default"/>
                <w:sz w:val="15"/>
                <w:szCs w:val="15"/>
              </w:rPr>
            </w:pPr>
            <w:r>
              <w:rPr>
                <w:rFonts w:ascii="Times New Roman"/>
                <w:sz w:val="15"/>
              </w:rPr>
              <w:t>-182,583.32</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5"/>
                <w:szCs w:val="15"/>
              </w:rPr>
            </w:pPr>
            <w:r>
              <w:rPr>
                <w:rFonts w:ascii="Times New Roman"/>
                <w:spacing w:val="-1"/>
                <w:sz w:val="15"/>
              </w:rPr>
              <w:t>2,341,948.66</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7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7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7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7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2,524,531.98</w:t>
            </w:r>
          </w:p>
        </w:tc>
        <w:tc>
          <w:tcPr>
            <w:tcW w:w="9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95" w:right="0"/>
              <w:jc w:val="left"/>
              <w:rPr>
                <w:rFonts w:ascii="Times New Roman" w:hAnsi="Times New Roman" w:cs="Times New Roman" w:eastAsia="Times New Roman" w:hint="default"/>
                <w:sz w:val="15"/>
                <w:szCs w:val="15"/>
              </w:rPr>
            </w:pPr>
            <w:r>
              <w:rPr>
                <w:rFonts w:ascii="Times New Roman"/>
                <w:sz w:val="15"/>
              </w:rPr>
              <w:t>-182,583.32</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2,341,948.66</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7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7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7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7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四、本年年末余额</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5"/>
                <w:szCs w:val="15"/>
              </w:rPr>
            </w:pPr>
            <w:r>
              <w:rPr>
                <w:rFonts w:ascii="Times New Roman"/>
                <w:spacing w:val="-1"/>
                <w:sz w:val="15"/>
              </w:rPr>
              <w:t>17,795,387.00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3,192,421.98</w:t>
            </w:r>
          </w:p>
        </w:tc>
        <w:tc>
          <w:tcPr>
            <w:tcW w:w="9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2" w:right="0"/>
              <w:jc w:val="left"/>
              <w:rPr>
                <w:rFonts w:ascii="Times New Roman" w:hAnsi="Times New Roman" w:cs="Times New Roman" w:eastAsia="Times New Roman" w:hint="default"/>
                <w:sz w:val="15"/>
                <w:szCs w:val="15"/>
              </w:rPr>
            </w:pPr>
            <w:r>
              <w:rPr>
                <w:rFonts w:ascii="Times New Roman"/>
                <w:sz w:val="15"/>
              </w:rPr>
              <w:t>9,087,878.45</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5" w:right="0"/>
              <w:jc w:val="left"/>
              <w:rPr>
                <w:rFonts w:ascii="Times New Roman" w:hAnsi="Times New Roman" w:cs="Times New Roman" w:eastAsia="Times New Roman" w:hint="default"/>
                <w:sz w:val="15"/>
                <w:szCs w:val="15"/>
              </w:rPr>
            </w:pPr>
            <w:r>
              <w:rPr>
                <w:rFonts w:ascii="Times New Roman"/>
                <w:sz w:val="15"/>
              </w:rPr>
              <w:t>128,571,419.79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5"/>
                <w:szCs w:val="15"/>
              </w:rPr>
            </w:pPr>
            <w:r>
              <w:rPr>
                <w:rFonts w:ascii="Times New Roman"/>
                <w:spacing w:val="-1"/>
                <w:sz w:val="15"/>
              </w:rPr>
              <w:t>-56,507.95</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158,590,599.27</w:t>
            </w:r>
          </w:p>
        </w:tc>
      </w:tr>
    </w:tbl>
    <w:p>
      <w:pPr>
        <w:spacing w:after="0" w:line="240" w:lineRule="auto"/>
        <w:jc w:val="right"/>
        <w:rPr>
          <w:rFonts w:ascii="Times New Roman" w:hAnsi="Times New Roman" w:cs="Times New Roman" w:eastAsia="Times New Roman" w:hint="default"/>
          <w:sz w:val="15"/>
          <w:szCs w:val="15"/>
        </w:rPr>
        <w:sectPr>
          <w:pgSz w:w="16840" w:h="11910" w:orient="landscape"/>
          <w:pgMar w:header="884" w:footer="1798" w:top="1080" w:bottom="1980" w:left="130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spacing w:line="381" w:lineRule="auto" w:before="7"/>
        <w:ind w:left="4328" w:right="3563" w:hanging="221"/>
        <w:jc w:val="left"/>
        <w:rPr>
          <w:rFonts w:ascii="宋体" w:hAnsi="宋体" w:cs="宋体" w:eastAsia="宋体" w:hint="default"/>
          <w:sz w:val="30"/>
          <w:szCs w:val="30"/>
        </w:rPr>
      </w:pPr>
      <w:r>
        <w:rPr>
          <w:rFonts w:ascii="宋体" w:hAnsi="宋体" w:cs="宋体" w:eastAsia="宋体" w:hint="default"/>
          <w:b/>
          <w:bCs/>
          <w:sz w:val="30"/>
          <w:szCs w:val="30"/>
        </w:rPr>
        <w:t>上海汉得信息技术股份有限公司</w:t>
      </w:r>
      <w:r>
        <w:rPr>
          <w:rFonts w:ascii="宋体" w:hAnsi="宋体" w:cs="宋体" w:eastAsia="宋体" w:hint="default"/>
          <w:b/>
          <w:bCs/>
          <w:w w:val="99"/>
          <w:sz w:val="30"/>
          <w:szCs w:val="30"/>
        </w:rPr>
        <w:t> </w:t>
      </w:r>
      <w:r>
        <w:rPr>
          <w:rFonts w:ascii="宋体" w:hAnsi="宋体" w:cs="宋体" w:eastAsia="宋体" w:hint="default"/>
          <w:b/>
          <w:bCs/>
          <w:sz w:val="30"/>
          <w:szCs w:val="30"/>
        </w:rPr>
        <w:t>二</w:t>
      </w:r>
      <w:r>
        <w:rPr>
          <w:rFonts w:ascii="宋体" w:hAnsi="宋体" w:cs="宋体" w:eastAsia="宋体" w:hint="default"/>
          <w:b/>
          <w:bCs/>
          <w:spacing w:val="-76"/>
          <w:sz w:val="30"/>
          <w:szCs w:val="30"/>
        </w:rPr>
        <w:t> </w:t>
      </w:r>
      <w:r>
        <w:rPr>
          <w:rFonts w:ascii="Times New Roman" w:hAnsi="Times New Roman" w:cs="Times New Roman" w:eastAsia="Times New Roman" w:hint="default"/>
          <w:b/>
          <w:bCs/>
          <w:sz w:val="30"/>
          <w:szCs w:val="30"/>
        </w:rPr>
        <w:t>O</w:t>
      </w:r>
      <w:r>
        <w:rPr>
          <w:rFonts w:ascii="Times New Roman" w:hAnsi="Times New Roman" w:cs="Times New Roman" w:eastAsia="Times New Roman" w:hint="default"/>
          <w:b/>
          <w:bCs/>
          <w:spacing w:val="-3"/>
          <w:sz w:val="30"/>
          <w:szCs w:val="30"/>
        </w:rPr>
        <w:t> </w:t>
      </w:r>
      <w:r>
        <w:rPr>
          <w:rFonts w:ascii="宋体" w:hAnsi="宋体" w:cs="宋体" w:eastAsia="宋体" w:hint="default"/>
          <w:b/>
          <w:bCs/>
          <w:sz w:val="30"/>
          <w:szCs w:val="30"/>
        </w:rPr>
        <w:t>一</w:t>
      </w:r>
      <w:r>
        <w:rPr>
          <w:rFonts w:ascii="宋体" w:hAnsi="宋体" w:cs="宋体" w:eastAsia="宋体" w:hint="default"/>
          <w:b/>
          <w:bCs/>
          <w:spacing w:val="-76"/>
          <w:sz w:val="30"/>
          <w:szCs w:val="30"/>
        </w:rPr>
        <w:t> </w:t>
      </w:r>
      <w:r>
        <w:rPr>
          <w:rFonts w:ascii="Times New Roman" w:hAnsi="Times New Roman" w:cs="Times New Roman" w:eastAsia="Times New Roman" w:hint="default"/>
          <w:b/>
          <w:bCs/>
          <w:sz w:val="30"/>
          <w:szCs w:val="30"/>
        </w:rPr>
        <w:t>O</w:t>
      </w:r>
      <w:r>
        <w:rPr>
          <w:rFonts w:ascii="Times New Roman" w:hAnsi="Times New Roman" w:cs="Times New Roman" w:eastAsia="Times New Roman" w:hint="default"/>
          <w:b/>
          <w:bCs/>
          <w:spacing w:val="-3"/>
          <w:sz w:val="30"/>
          <w:szCs w:val="30"/>
        </w:rPr>
        <w:t> </w:t>
      </w:r>
      <w:r>
        <w:rPr>
          <w:rFonts w:ascii="宋体" w:hAnsi="宋体" w:cs="宋体" w:eastAsia="宋体" w:hint="default"/>
          <w:b/>
          <w:bCs/>
          <w:sz w:val="30"/>
          <w:szCs w:val="30"/>
        </w:rPr>
        <w:t>年度财务报表附注</w:t>
      </w:r>
      <w:r>
        <w:rPr>
          <w:rFonts w:ascii="宋体" w:hAnsi="宋体" w:cs="宋体" w:eastAsia="宋体" w:hint="default"/>
          <w:sz w:val="30"/>
          <w:szCs w:val="30"/>
        </w:rPr>
      </w:r>
    </w:p>
    <w:p>
      <w:pPr>
        <w:spacing w:line="240" w:lineRule="auto" w:before="12"/>
        <w:rPr>
          <w:rFonts w:ascii="宋体" w:hAnsi="宋体" w:cs="宋体" w:eastAsia="宋体" w:hint="default"/>
          <w:b/>
          <w:bCs/>
          <w:sz w:val="27"/>
          <w:szCs w:val="27"/>
        </w:rPr>
      </w:pPr>
    </w:p>
    <w:p>
      <w:pPr>
        <w:spacing w:before="0"/>
        <w:ind w:left="1800" w:right="3563" w:firstLine="0"/>
        <w:jc w:val="left"/>
        <w:rPr>
          <w:rFonts w:ascii="黑体" w:hAnsi="黑体" w:cs="黑体" w:eastAsia="黑体" w:hint="default"/>
          <w:sz w:val="36"/>
          <w:szCs w:val="36"/>
        </w:rPr>
      </w:pPr>
      <w:r>
        <w:rPr>
          <w:rFonts w:ascii="黑体" w:hAnsi="黑体" w:cs="黑体" w:eastAsia="黑体" w:hint="default"/>
          <w:b/>
          <w:bCs/>
          <w:sz w:val="36"/>
          <w:szCs w:val="36"/>
        </w:rPr>
        <w:t>一、公司基本情况</w:t>
      </w:r>
      <w:r>
        <w:rPr>
          <w:rFonts w:ascii="黑体" w:hAnsi="黑体" w:cs="黑体" w:eastAsia="黑体" w:hint="default"/>
          <w:sz w:val="36"/>
          <w:szCs w:val="36"/>
        </w:rPr>
      </w:r>
    </w:p>
    <w:p>
      <w:pPr>
        <w:spacing w:line="340" w:lineRule="auto" w:before="225"/>
        <w:ind w:left="2518" w:right="1259" w:firstLine="0"/>
        <w:jc w:val="left"/>
        <w:rPr>
          <w:rFonts w:ascii="宋体" w:hAnsi="宋体" w:cs="宋体" w:eastAsia="宋体" w:hint="default"/>
          <w:sz w:val="21"/>
          <w:szCs w:val="21"/>
        </w:rPr>
      </w:pPr>
      <w:r>
        <w:rPr>
          <w:rFonts w:ascii="宋体" w:hAnsi="宋体" w:cs="宋体" w:eastAsia="宋体" w:hint="default"/>
          <w:spacing w:val="-2"/>
          <w:sz w:val="21"/>
          <w:szCs w:val="21"/>
        </w:rPr>
        <w:t>上海汉得信息技术股份有限公司（以下简称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或</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）前身是上海全富汉得软件</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3"/>
          <w:sz w:val="21"/>
          <w:szCs w:val="21"/>
        </w:rPr>
        <w:t>技术有限公司，系于</w:t>
      </w:r>
      <w:r>
        <w:rPr>
          <w:rFonts w:ascii="宋体" w:hAnsi="宋体" w:cs="宋体" w:eastAsia="宋体" w:hint="default"/>
          <w:spacing w:val="-50"/>
          <w:sz w:val="21"/>
          <w:szCs w:val="21"/>
        </w:rPr>
        <w:t> </w:t>
      </w:r>
      <w:r>
        <w:rPr>
          <w:rFonts w:ascii="宋体" w:hAnsi="宋体" w:cs="宋体" w:eastAsia="宋体" w:hint="default"/>
          <w:sz w:val="21"/>
          <w:szCs w:val="21"/>
        </w:rPr>
        <w:t>2002</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48"/>
          <w:sz w:val="21"/>
          <w:szCs w:val="21"/>
        </w:rPr>
        <w:t> </w:t>
      </w:r>
      <w:r>
        <w:rPr>
          <w:rFonts w:ascii="宋体" w:hAnsi="宋体" w:cs="宋体" w:eastAsia="宋体" w:hint="default"/>
          <w:spacing w:val="-3"/>
          <w:sz w:val="21"/>
          <w:szCs w:val="21"/>
        </w:rPr>
        <w:t>月经上海市人民政府批准，由</w:t>
      </w:r>
      <w:r>
        <w:rPr>
          <w:rFonts w:ascii="宋体" w:hAnsi="宋体" w:cs="宋体" w:eastAsia="宋体" w:hint="default"/>
          <w:spacing w:val="-48"/>
          <w:sz w:val="21"/>
          <w:szCs w:val="21"/>
        </w:rPr>
        <w:t> </w:t>
      </w:r>
      <w:r>
        <w:rPr>
          <w:rFonts w:ascii="宋体" w:hAnsi="宋体" w:cs="宋体" w:eastAsia="宋体" w:hint="default"/>
          <w:sz w:val="21"/>
          <w:szCs w:val="21"/>
        </w:rPr>
        <w:t>SINO-TWINWOOD</w:t>
      </w:r>
      <w:r>
        <w:rPr>
          <w:rFonts w:ascii="宋体" w:hAnsi="宋体" w:cs="宋体" w:eastAsia="宋体" w:hint="default"/>
          <w:spacing w:val="-50"/>
          <w:sz w:val="21"/>
          <w:szCs w:val="21"/>
        </w:rPr>
        <w:t> </w:t>
      </w:r>
      <w:r>
        <w:rPr>
          <w:rFonts w:ascii="宋体" w:hAnsi="宋体" w:cs="宋体" w:eastAsia="宋体" w:hint="default"/>
          <w:sz w:val="21"/>
          <w:szCs w:val="21"/>
        </w:rPr>
        <w:t>PTE.,LTD</w:t>
      </w:r>
      <w:r>
        <w:rPr>
          <w:rFonts w:ascii="宋体" w:hAnsi="宋体" w:cs="宋体" w:eastAsia="宋体" w:hint="default"/>
          <w:spacing w:val="-47"/>
          <w:sz w:val="21"/>
          <w:szCs w:val="21"/>
        </w:rPr>
        <w:t> </w:t>
      </w:r>
      <w:r>
        <w:rPr>
          <w:rFonts w:ascii="宋体" w:hAnsi="宋体" w:cs="宋体" w:eastAsia="宋体" w:hint="default"/>
          <w:sz w:val="21"/>
          <w:szCs w:val="21"/>
        </w:rPr>
        <w:t>投</w:t>
      </w:r>
      <w:r>
        <w:rPr>
          <w:rFonts w:ascii="宋体" w:hAnsi="宋体" w:cs="宋体" w:eastAsia="宋体" w:hint="default"/>
          <w:spacing w:val="-103"/>
          <w:sz w:val="21"/>
          <w:szCs w:val="21"/>
        </w:rPr>
        <w:t> </w:t>
      </w:r>
      <w:r>
        <w:rPr>
          <w:rFonts w:ascii="宋体" w:hAnsi="宋体" w:cs="宋体" w:eastAsia="宋体" w:hint="default"/>
          <w:spacing w:val="-4"/>
          <w:sz w:val="21"/>
          <w:szCs w:val="21"/>
        </w:rPr>
        <w:t>资设立的有限公司，中华人民共和国外商投资企业批准证书的批准号为商外资沪青独资字</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4"/>
          <w:w w:val="100"/>
          <w:sz w:val="21"/>
          <w:szCs w:val="21"/>
        </w:rPr>
        <w:t>[2002]1793</w:t>
      </w:r>
      <w:r>
        <w:rPr>
          <w:rFonts w:ascii="宋体" w:hAnsi="宋体" w:cs="宋体" w:eastAsia="宋体" w:hint="default"/>
          <w:spacing w:val="-4"/>
          <w:w w:val="100"/>
          <w:sz w:val="21"/>
          <w:szCs w:val="21"/>
        </w:rPr>
        <w:t>。公司的企业法人营业执照注册号：</w:t>
      </w:r>
      <w:r>
        <w:rPr>
          <w:rFonts w:ascii="宋体" w:hAnsi="宋体" w:cs="宋体" w:eastAsia="宋体" w:hint="default"/>
          <w:spacing w:val="-4"/>
          <w:w w:val="100"/>
          <w:sz w:val="21"/>
          <w:szCs w:val="21"/>
        </w:rPr>
        <w:t>310000400308460</w:t>
      </w:r>
      <w:r>
        <w:rPr>
          <w:rFonts w:ascii="宋体" w:hAnsi="宋体" w:cs="宋体" w:eastAsia="宋体" w:hint="default"/>
          <w:spacing w:val="-4"/>
          <w:w w:val="100"/>
          <w:sz w:val="21"/>
          <w:szCs w:val="21"/>
        </w:rPr>
        <w:t>（青浦）。</w:t>
      </w:r>
      <w:r>
        <w:rPr>
          <w:rFonts w:ascii="宋体" w:hAnsi="宋体" w:cs="宋体" w:eastAsia="宋体" w:hint="default"/>
          <w:spacing w:val="-74"/>
          <w:w w:val="100"/>
          <w:sz w:val="21"/>
          <w:szCs w:val="21"/>
        </w:rPr>
        <w:t> </w:t>
      </w:r>
      <w:r>
        <w:rPr>
          <w:rFonts w:ascii="宋体" w:hAnsi="宋体" w:cs="宋体" w:eastAsia="宋体" w:hint="default"/>
          <w:spacing w:val="-74"/>
          <w:w w:val="100"/>
          <w:sz w:val="21"/>
          <w:szCs w:val="21"/>
        </w:rPr>
      </w:r>
      <w:r>
        <w:rPr>
          <w:rFonts w:ascii="宋体" w:hAnsi="宋体" w:cs="宋体" w:eastAsia="宋体" w:hint="default"/>
          <w:sz w:val="21"/>
          <w:szCs w:val="21"/>
        </w:rPr>
        <w:t>公司注册资本为</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215</w:t>
      </w:r>
      <w:r>
        <w:rPr>
          <w:rFonts w:ascii="Times New Roman" w:hAnsi="Times New Roman" w:cs="Times New Roman" w:eastAsia="Times New Roman" w:hint="default"/>
          <w:spacing w:val="14"/>
          <w:sz w:val="21"/>
          <w:szCs w:val="21"/>
        </w:rPr>
        <w:t> </w:t>
      </w:r>
      <w:r>
        <w:rPr>
          <w:rFonts w:ascii="宋体" w:hAnsi="宋体" w:cs="宋体" w:eastAsia="宋体" w:hint="default"/>
          <w:spacing w:val="-4"/>
          <w:sz w:val="21"/>
          <w:szCs w:val="21"/>
        </w:rPr>
        <w:t>万美元，经营范围为：研究、开发和生产计算机软件、信息系统和网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络产品，从事信息系统和网络产品，从事信息系统和数据管理系统的安装以及信息系统的</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4"/>
          <w:sz w:val="21"/>
          <w:szCs w:val="21"/>
        </w:rPr>
        <w:t>集成，提供技术开发、咨询服务以及与该服务相关的客户支援服务，提供整体企业信息系</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4"/>
          <w:w w:val="100"/>
          <w:sz w:val="21"/>
          <w:szCs w:val="21"/>
        </w:rPr>
        <w:t>统解决方案，销售公司自产产品。（涉及许可经营的凭许可证经营），主要产品为自产的</w:t>
      </w:r>
      <w:r>
        <w:rPr>
          <w:rFonts w:ascii="宋体" w:hAnsi="宋体" w:cs="宋体" w:eastAsia="宋体" w:hint="default"/>
          <w:spacing w:val="-79"/>
          <w:w w:val="100"/>
          <w:sz w:val="21"/>
          <w:szCs w:val="21"/>
        </w:rPr>
        <w:t> </w:t>
      </w:r>
      <w:r>
        <w:rPr>
          <w:rFonts w:ascii="宋体" w:hAnsi="宋体" w:cs="宋体" w:eastAsia="宋体" w:hint="default"/>
          <w:spacing w:val="-79"/>
          <w:w w:val="100"/>
          <w:sz w:val="21"/>
          <w:szCs w:val="21"/>
        </w:rPr>
      </w:r>
      <w:r>
        <w:rPr>
          <w:rFonts w:ascii="Times New Roman" w:hAnsi="Times New Roman" w:cs="Times New Roman" w:eastAsia="Times New Roman" w:hint="default"/>
          <w:sz w:val="21"/>
          <w:szCs w:val="21"/>
        </w:rPr>
        <w:t>MAS</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软件、外购软件，提供主要劳务内容为技术开发、咨询服务、客户支援服务。公司</w:t>
      </w:r>
      <w:r>
        <w:rPr>
          <w:rFonts w:ascii="宋体" w:hAnsi="宋体" w:cs="宋体" w:eastAsia="宋体" w:hint="default"/>
          <w:w w:val="100"/>
          <w:sz w:val="21"/>
          <w:szCs w:val="21"/>
        </w:rPr>
        <w:t> </w:t>
      </w:r>
      <w:r>
        <w:rPr>
          <w:rFonts w:ascii="宋体" w:hAnsi="宋体" w:cs="宋体" w:eastAsia="宋体" w:hint="default"/>
          <w:sz w:val="21"/>
          <w:szCs w:val="21"/>
        </w:rPr>
        <w:t>注册地</w:t>
      </w:r>
      <w:r>
        <w:rPr>
          <w:rFonts w:ascii="Times New Roman" w:hAnsi="Times New Roman" w:cs="Times New Roman" w:eastAsia="Times New Roman" w:hint="default"/>
          <w:sz w:val="21"/>
          <w:szCs w:val="21"/>
        </w:rPr>
        <w:t>:</w:t>
      </w:r>
      <w:r>
        <w:rPr>
          <w:rFonts w:ascii="宋体" w:hAnsi="宋体" w:cs="宋体" w:eastAsia="宋体" w:hint="default"/>
          <w:sz w:val="21"/>
          <w:szCs w:val="21"/>
        </w:rPr>
        <w:t>上海市青浦工业园区外青松公路</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5500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室，总部办公地：上海市科苑路</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151</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号</w:t>
      </w:r>
      <w:r>
        <w:rPr>
          <w:rFonts w:ascii="宋体" w:hAnsi="宋体" w:cs="宋体" w:eastAsia="宋体" w:hint="default"/>
          <w:spacing w:val="2"/>
          <w:sz w:val="21"/>
          <w:szCs w:val="21"/>
        </w:rPr>
        <w:t> </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331" w:lineRule="auto" w:before="175"/>
        <w:ind w:left="2510" w:right="1258"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年投资方</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SINO-TWINWOOD</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PTE.,</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pacing w:val="-8"/>
          <w:sz w:val="21"/>
          <w:szCs w:val="21"/>
        </w:rPr>
        <w:t>LTD</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更名为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Hand</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Enterprise</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Solutions</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Pte.</w:t>
      </w:r>
      <w:r>
        <w:rPr>
          <w:rFonts w:ascii="宋体" w:hAnsi="宋体" w:cs="宋体" w:eastAsia="宋体" w:hint="default"/>
          <w:sz w:val="21"/>
          <w:szCs w:val="21"/>
        </w:rPr>
        <w:t>，</w:t>
      </w:r>
      <w:r>
        <w:rPr>
          <w:rFonts w:ascii="Times New Roman" w:hAnsi="Times New Roman" w:cs="Times New Roman" w:eastAsia="Times New Roman" w:hint="default"/>
          <w:sz w:val="21"/>
          <w:szCs w:val="21"/>
        </w:rPr>
        <w:t>Ltd</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月，本公司由上海全富汉得软件技术有限公司更名为上海汉得信息技术有限公</w:t>
      </w:r>
      <w:r>
        <w:rPr>
          <w:rFonts w:ascii="宋体" w:hAnsi="宋体" w:cs="宋体" w:eastAsia="宋体" w:hint="default"/>
          <w:w w:val="100"/>
          <w:sz w:val="21"/>
          <w:szCs w:val="21"/>
        </w:rPr>
        <w:t> </w:t>
      </w:r>
      <w:r>
        <w:rPr>
          <w:rFonts w:ascii="宋体" w:hAnsi="宋体" w:cs="宋体" w:eastAsia="宋体" w:hint="default"/>
          <w:sz w:val="21"/>
          <w:szCs w:val="21"/>
        </w:rPr>
        <w:t>司。</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line="333" w:lineRule="auto" w:before="0"/>
        <w:ind w:left="2518" w:right="1265" w:hanging="8"/>
        <w:jc w:val="both"/>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Hand</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Enterprise</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Solutions</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Pte.,</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pacing w:val="-3"/>
          <w:sz w:val="21"/>
          <w:szCs w:val="21"/>
        </w:rPr>
        <w:t>Ltd</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将其持有的本公司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股权分别转</w:t>
      </w:r>
      <w:r>
        <w:rPr>
          <w:rFonts w:ascii="宋体" w:hAnsi="宋体" w:cs="宋体" w:eastAsia="宋体" w:hint="default"/>
          <w:w w:val="100"/>
          <w:sz w:val="21"/>
          <w:szCs w:val="21"/>
        </w:rPr>
        <w:t> </w:t>
      </w:r>
      <w:r>
        <w:rPr>
          <w:rFonts w:ascii="宋体" w:hAnsi="宋体" w:cs="宋体" w:eastAsia="宋体" w:hint="default"/>
          <w:sz w:val="21"/>
          <w:szCs w:val="21"/>
        </w:rPr>
        <w:t>让给上海迪宣投资管理有限公司、</w:t>
      </w:r>
      <w:r>
        <w:rPr>
          <w:rFonts w:ascii="Times New Roman" w:hAnsi="Times New Roman" w:cs="Times New Roman" w:eastAsia="Times New Roman" w:hint="default"/>
          <w:sz w:val="21"/>
          <w:szCs w:val="21"/>
        </w:rPr>
        <w:t>Inspire East Investments Limited</w:t>
      </w:r>
      <w:r>
        <w:rPr>
          <w:rFonts w:ascii="宋体" w:hAnsi="宋体" w:cs="宋体" w:eastAsia="宋体" w:hint="default"/>
          <w:sz w:val="21"/>
          <w:szCs w:val="21"/>
        </w:rPr>
        <w:t>、</w:t>
      </w:r>
      <w:r>
        <w:rPr>
          <w:rFonts w:ascii="Times New Roman" w:hAnsi="Times New Roman" w:cs="Times New Roman" w:eastAsia="Times New Roman" w:hint="default"/>
          <w:sz w:val="21"/>
          <w:szCs w:val="21"/>
        </w:rPr>
        <w:t>The China</w:t>
      </w:r>
      <w:r>
        <w:rPr>
          <w:rFonts w:ascii="Times New Roman" w:hAnsi="Times New Roman" w:cs="Times New Roman" w:eastAsia="Times New Roman" w:hint="default"/>
          <w:spacing w:val="8"/>
          <w:sz w:val="21"/>
          <w:szCs w:val="21"/>
        </w:rPr>
        <w:t> </w:t>
      </w:r>
      <w:r>
        <w:rPr>
          <w:rFonts w:ascii="Times New Roman" w:hAnsi="Times New Roman" w:cs="Times New Roman" w:eastAsia="Times New Roman" w:hint="default"/>
          <w:sz w:val="21"/>
          <w:szCs w:val="21"/>
        </w:rPr>
        <w:t>Fund,Inc.</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4"/>
          <w:sz w:val="21"/>
          <w:szCs w:val="21"/>
        </w:rPr>
        <w:t>上海得帆投资管理有限公司、上海得竞投资管理有限公司、上海得拓投资管理有限公司和</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2"/>
          <w:sz w:val="21"/>
          <w:szCs w:val="21"/>
        </w:rPr>
        <w:t>上海得逸投资管理有限公司。转让完成后，上海迪宣投资管理有限公司持有本公司</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Times New Roman" w:hAnsi="Times New Roman" w:cs="Times New Roman" w:eastAsia="Times New Roman" w:hint="default"/>
          <w:sz w:val="21"/>
          <w:szCs w:val="21"/>
        </w:rPr>
        <w:t>50.569%</w:t>
      </w:r>
      <w:r>
        <w:rPr>
          <w:rFonts w:ascii="宋体" w:hAnsi="宋体" w:cs="宋体" w:eastAsia="宋体" w:hint="default"/>
          <w:sz w:val="21"/>
          <w:szCs w:val="21"/>
        </w:rPr>
        <w:t>的股权，计 </w:t>
      </w:r>
      <w:r>
        <w:rPr>
          <w:rFonts w:ascii="Times New Roman" w:hAnsi="Times New Roman" w:cs="Times New Roman" w:eastAsia="Times New Roman" w:hint="default"/>
          <w:sz w:val="21"/>
          <w:szCs w:val="21"/>
        </w:rPr>
        <w:t>108.72 </w:t>
      </w:r>
      <w:r>
        <w:rPr>
          <w:rFonts w:ascii="宋体" w:hAnsi="宋体" w:cs="宋体" w:eastAsia="宋体" w:hint="default"/>
          <w:sz w:val="21"/>
          <w:szCs w:val="21"/>
        </w:rPr>
        <w:t>万美元； </w:t>
      </w:r>
      <w:r>
        <w:rPr>
          <w:rFonts w:ascii="Times New Roman" w:hAnsi="Times New Roman" w:cs="Times New Roman" w:eastAsia="Times New Roman" w:hint="default"/>
          <w:sz w:val="21"/>
          <w:szCs w:val="21"/>
        </w:rPr>
        <w:t>Inspire East Investments Limited </w:t>
      </w:r>
      <w:r>
        <w:rPr>
          <w:rFonts w:ascii="宋体" w:hAnsi="宋体" w:cs="宋体" w:eastAsia="宋体" w:hint="default"/>
          <w:sz w:val="21"/>
          <w:szCs w:val="21"/>
        </w:rPr>
        <w:t>持有本公司</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9.364%</w:t>
      </w:r>
      <w:r>
        <w:rPr>
          <w:rFonts w:ascii="Times New Roman" w:hAnsi="Times New Roman" w:cs="Times New Roman" w:eastAsia="Times New Roman" w:hint="default"/>
          <w:w w:val="100"/>
          <w:sz w:val="21"/>
          <w:szCs w:val="21"/>
        </w:rPr>
        <w:t> </w:t>
      </w:r>
      <w:r>
        <w:rPr>
          <w:rFonts w:ascii="宋体" w:hAnsi="宋体" w:cs="宋体" w:eastAsia="宋体" w:hint="default"/>
          <w:spacing w:val="-8"/>
          <w:sz w:val="21"/>
          <w:szCs w:val="21"/>
        </w:rPr>
        <w:t>的股权，计</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20.135</w:t>
      </w:r>
      <w:r>
        <w:rPr>
          <w:rFonts w:ascii="Times New Roman" w:hAnsi="Times New Roman" w:cs="Times New Roman" w:eastAsia="Times New Roman" w:hint="default"/>
          <w:spacing w:val="4"/>
          <w:sz w:val="21"/>
          <w:szCs w:val="21"/>
        </w:rPr>
        <w:t> </w:t>
      </w:r>
      <w:r>
        <w:rPr>
          <w:rFonts w:ascii="宋体" w:hAnsi="宋体" w:cs="宋体" w:eastAsia="宋体" w:hint="default"/>
          <w:spacing w:val="-6"/>
          <w:sz w:val="21"/>
          <w:szCs w:val="21"/>
        </w:rPr>
        <w:t>万美元；</w:t>
      </w:r>
      <w:r>
        <w:rPr>
          <w:rFonts w:ascii="Times New Roman" w:hAnsi="Times New Roman" w:cs="Times New Roman" w:eastAsia="Times New Roman" w:hint="default"/>
          <w:spacing w:val="-6"/>
          <w:sz w:val="21"/>
          <w:szCs w:val="21"/>
        </w:rPr>
        <w:t>The</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China</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Fund,Inc.</w:t>
      </w:r>
      <w:r>
        <w:rPr>
          <w:rFonts w:ascii="宋体" w:hAnsi="宋体" w:cs="宋体" w:eastAsia="宋体" w:hint="default"/>
          <w:sz w:val="21"/>
          <w:szCs w:val="21"/>
        </w:rPr>
        <w:t>持有本公司</w:t>
      </w:r>
      <w:r>
        <w:rPr>
          <w:rFonts w:ascii="宋体" w:hAnsi="宋体" w:cs="宋体" w:eastAsia="宋体" w:hint="default"/>
          <w:spacing w:val="-49"/>
          <w:sz w:val="21"/>
          <w:szCs w:val="21"/>
        </w:rPr>
        <w:t> </w:t>
      </w:r>
      <w:r>
        <w:rPr>
          <w:rFonts w:ascii="Times New Roman" w:hAnsi="Times New Roman" w:cs="Times New Roman" w:eastAsia="Times New Roman" w:hint="default"/>
          <w:spacing w:val="-4"/>
          <w:sz w:val="21"/>
          <w:szCs w:val="21"/>
        </w:rPr>
        <w:t>9.364%</w:t>
      </w:r>
      <w:r>
        <w:rPr>
          <w:rFonts w:ascii="宋体" w:hAnsi="宋体" w:cs="宋体" w:eastAsia="宋体" w:hint="default"/>
          <w:spacing w:val="-4"/>
          <w:sz w:val="21"/>
          <w:szCs w:val="21"/>
        </w:rPr>
        <w:t>的股权，计</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20.135 </w:t>
      </w:r>
      <w:r>
        <w:rPr>
          <w:rFonts w:ascii="宋体" w:hAnsi="宋体" w:cs="宋体" w:eastAsia="宋体" w:hint="default"/>
          <w:sz w:val="21"/>
          <w:szCs w:val="21"/>
        </w:rPr>
        <w:t>万美</w:t>
      </w:r>
      <w:r>
        <w:rPr>
          <w:rFonts w:ascii="宋体" w:hAnsi="宋体" w:cs="宋体" w:eastAsia="宋体" w:hint="default"/>
          <w:w w:val="100"/>
          <w:sz w:val="21"/>
          <w:szCs w:val="21"/>
        </w:rPr>
        <w:t> </w:t>
      </w:r>
      <w:r>
        <w:rPr>
          <w:rFonts w:ascii="宋体" w:hAnsi="宋体" w:cs="宋体" w:eastAsia="宋体" w:hint="default"/>
          <w:spacing w:val="-3"/>
          <w:sz w:val="21"/>
          <w:szCs w:val="21"/>
        </w:rPr>
        <w:t>元；上海得帆投资管理有限公司持有本公司</w:t>
      </w:r>
      <w:r>
        <w:rPr>
          <w:rFonts w:ascii="宋体" w:hAnsi="宋体" w:cs="宋体" w:eastAsia="宋体" w:hint="default"/>
          <w:spacing w:val="-39"/>
          <w:sz w:val="21"/>
          <w:szCs w:val="21"/>
        </w:rPr>
        <w:t> </w:t>
      </w:r>
      <w:r>
        <w:rPr>
          <w:rFonts w:ascii="Times New Roman" w:hAnsi="Times New Roman" w:cs="Times New Roman" w:eastAsia="Times New Roman" w:hint="default"/>
          <w:spacing w:val="-4"/>
          <w:sz w:val="21"/>
          <w:szCs w:val="21"/>
        </w:rPr>
        <w:t>7.594%</w:t>
      </w:r>
      <w:r>
        <w:rPr>
          <w:rFonts w:ascii="宋体" w:hAnsi="宋体" w:cs="宋体" w:eastAsia="宋体" w:hint="default"/>
          <w:spacing w:val="-4"/>
          <w:sz w:val="21"/>
          <w:szCs w:val="21"/>
        </w:rPr>
        <w:t>的股权，计</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16.33</w:t>
      </w:r>
      <w:r>
        <w:rPr>
          <w:rFonts w:ascii="Times New Roman" w:hAnsi="Times New Roman" w:cs="Times New Roman" w:eastAsia="Times New Roman" w:hint="default"/>
          <w:spacing w:val="13"/>
          <w:sz w:val="21"/>
          <w:szCs w:val="21"/>
        </w:rPr>
        <w:t> </w:t>
      </w:r>
      <w:r>
        <w:rPr>
          <w:rFonts w:ascii="宋体" w:hAnsi="宋体" w:cs="宋体" w:eastAsia="宋体" w:hint="default"/>
          <w:spacing w:val="-5"/>
          <w:sz w:val="21"/>
          <w:szCs w:val="21"/>
        </w:rPr>
        <w:t>万美元；上海得竞投</w:t>
      </w:r>
      <w:r>
        <w:rPr>
          <w:rFonts w:ascii="宋体" w:hAnsi="宋体" w:cs="宋体" w:eastAsia="宋体" w:hint="default"/>
          <w:w w:val="100"/>
          <w:sz w:val="21"/>
          <w:szCs w:val="21"/>
        </w:rPr>
        <w:t> </w:t>
      </w:r>
      <w:r>
        <w:rPr>
          <w:rFonts w:ascii="宋体" w:hAnsi="宋体" w:cs="宋体" w:eastAsia="宋体" w:hint="default"/>
          <w:sz w:val="21"/>
          <w:szCs w:val="21"/>
        </w:rPr>
        <w:t>资管理有限公司持有本公司</w:t>
      </w:r>
      <w:r>
        <w:rPr>
          <w:rFonts w:ascii="宋体" w:hAnsi="宋体" w:cs="宋体" w:eastAsia="宋体" w:hint="default"/>
          <w:spacing w:val="-41"/>
          <w:sz w:val="21"/>
          <w:szCs w:val="21"/>
        </w:rPr>
        <w:t> </w:t>
      </w:r>
      <w:r>
        <w:rPr>
          <w:rFonts w:ascii="Times New Roman" w:hAnsi="Times New Roman" w:cs="Times New Roman" w:eastAsia="Times New Roman" w:hint="default"/>
          <w:spacing w:val="-5"/>
          <w:sz w:val="21"/>
          <w:szCs w:val="21"/>
        </w:rPr>
        <w:t>5.232%</w:t>
      </w:r>
      <w:r>
        <w:rPr>
          <w:rFonts w:ascii="宋体" w:hAnsi="宋体" w:cs="宋体" w:eastAsia="宋体" w:hint="default"/>
          <w:spacing w:val="-5"/>
          <w:sz w:val="21"/>
          <w:szCs w:val="21"/>
        </w:rPr>
        <w:t>的股权，计</w:t>
      </w:r>
      <w:r>
        <w:rPr>
          <w:rFonts w:ascii="宋体" w:hAnsi="宋体" w:cs="宋体" w:eastAsia="宋体" w:hint="default"/>
          <w:spacing w:val="-45"/>
          <w:sz w:val="21"/>
          <w:szCs w:val="21"/>
        </w:rPr>
        <w:t> </w:t>
      </w:r>
      <w:r>
        <w:rPr>
          <w:rFonts w:ascii="Times New Roman" w:hAnsi="Times New Roman" w:cs="Times New Roman" w:eastAsia="Times New Roman" w:hint="default"/>
          <w:spacing w:val="-3"/>
          <w:sz w:val="21"/>
          <w:szCs w:val="21"/>
        </w:rPr>
        <w:t>11.25</w:t>
      </w:r>
      <w:r>
        <w:rPr>
          <w:rFonts w:ascii="Times New Roman" w:hAnsi="Times New Roman" w:cs="Times New Roman" w:eastAsia="Times New Roman" w:hint="default"/>
          <w:spacing w:val="10"/>
          <w:sz w:val="21"/>
          <w:szCs w:val="21"/>
        </w:rPr>
        <w:t> </w:t>
      </w:r>
      <w:r>
        <w:rPr>
          <w:rFonts w:ascii="宋体" w:hAnsi="宋体" w:cs="宋体" w:eastAsia="宋体" w:hint="default"/>
          <w:spacing w:val="-4"/>
          <w:sz w:val="21"/>
          <w:szCs w:val="21"/>
        </w:rPr>
        <w:t>万美元；上海得拓投资管理有限公司</w:t>
      </w:r>
      <w:r>
        <w:rPr>
          <w:rFonts w:ascii="宋体" w:hAnsi="宋体" w:cs="宋体" w:eastAsia="宋体" w:hint="default"/>
          <w:w w:val="100"/>
          <w:sz w:val="21"/>
          <w:szCs w:val="21"/>
        </w:rPr>
        <w:t> </w:t>
      </w:r>
      <w:r>
        <w:rPr>
          <w:rFonts w:ascii="宋体" w:hAnsi="宋体" w:cs="宋体" w:eastAsia="宋体" w:hint="default"/>
          <w:spacing w:val="2"/>
          <w:sz w:val="21"/>
          <w:szCs w:val="21"/>
        </w:rPr>
        <w:t>持有本公司 </w:t>
      </w:r>
      <w:r>
        <w:rPr>
          <w:rFonts w:ascii="Times New Roman" w:hAnsi="Times New Roman" w:cs="Times New Roman" w:eastAsia="Times New Roman" w:hint="default"/>
          <w:sz w:val="21"/>
          <w:szCs w:val="21"/>
        </w:rPr>
        <w:t>5.745%</w:t>
      </w:r>
      <w:r>
        <w:rPr>
          <w:rFonts w:ascii="宋体" w:hAnsi="宋体" w:cs="宋体" w:eastAsia="宋体" w:hint="default"/>
          <w:sz w:val="21"/>
          <w:szCs w:val="21"/>
        </w:rPr>
        <w:t>的股权，计 </w:t>
      </w:r>
      <w:r>
        <w:rPr>
          <w:rFonts w:ascii="Times New Roman" w:hAnsi="Times New Roman" w:cs="Times New Roman" w:eastAsia="Times New Roman" w:hint="default"/>
          <w:sz w:val="21"/>
          <w:szCs w:val="21"/>
        </w:rPr>
        <w:t>12.35</w:t>
      </w:r>
      <w:r>
        <w:rPr>
          <w:rFonts w:ascii="Times New Roman" w:hAnsi="Times New Roman" w:cs="Times New Roman" w:eastAsia="Times New Roman" w:hint="default"/>
          <w:spacing w:val="37"/>
          <w:sz w:val="21"/>
          <w:szCs w:val="21"/>
        </w:rPr>
        <w:t> </w:t>
      </w:r>
      <w:r>
        <w:rPr>
          <w:rFonts w:ascii="宋体" w:hAnsi="宋体" w:cs="宋体" w:eastAsia="宋体" w:hint="default"/>
          <w:spacing w:val="2"/>
          <w:sz w:val="21"/>
          <w:szCs w:val="21"/>
        </w:rPr>
        <w:t>万美元；上海得逸投资管理有限公司持有本公司</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12.132%</w:t>
      </w:r>
      <w:r>
        <w:rPr>
          <w:rFonts w:ascii="宋体" w:hAnsi="宋体" w:cs="宋体" w:eastAsia="宋体" w:hint="default"/>
          <w:sz w:val="21"/>
          <w:szCs w:val="21"/>
        </w:rPr>
        <w:t>的股权，计</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万美元。</w:t>
      </w:r>
    </w:p>
    <w:p>
      <w:pPr>
        <w:spacing w:line="240" w:lineRule="auto" w:before="12"/>
        <w:rPr>
          <w:rFonts w:ascii="宋体" w:hAnsi="宋体" w:cs="宋体" w:eastAsia="宋体" w:hint="default"/>
          <w:sz w:val="31"/>
          <w:szCs w:val="31"/>
        </w:rPr>
      </w:pPr>
    </w:p>
    <w:p>
      <w:pPr>
        <w:spacing w:before="0"/>
        <w:ind w:left="2510" w:right="0" w:firstLine="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9"/>
          <w:sz w:val="21"/>
          <w:szCs w:val="21"/>
        </w:rPr>
        <w:t> </w:t>
      </w:r>
      <w:r>
        <w:rPr>
          <w:rFonts w:ascii="宋体" w:hAnsi="宋体" w:cs="宋体" w:eastAsia="宋体" w:hint="default"/>
          <w:spacing w:val="-5"/>
          <w:sz w:val="21"/>
          <w:szCs w:val="21"/>
        </w:rPr>
        <w:t>日，本公司董事会作出决议，同意本公司整体变更为股份有限公司。</w:t>
      </w:r>
      <w:r>
        <w:rPr>
          <w:rFonts w:ascii="Times New Roman" w:hAnsi="Times New Roman" w:cs="Times New Roman" w:eastAsia="Times New Roman" w:hint="default"/>
          <w:spacing w:val="-5"/>
          <w:sz w:val="21"/>
          <w:szCs w:val="21"/>
        </w:rPr>
        <w:t>2009</w:t>
      </w:r>
    </w:p>
    <w:p>
      <w:pPr>
        <w:spacing w:after="0"/>
        <w:jc w:val="both"/>
        <w:rPr>
          <w:rFonts w:ascii="Times New Roman" w:hAnsi="Times New Roman" w:cs="Times New Roman" w:eastAsia="Times New Roman" w:hint="default"/>
          <w:sz w:val="21"/>
          <w:szCs w:val="21"/>
        </w:rPr>
        <w:sectPr>
          <w:headerReference w:type="default" r:id="rId26"/>
          <w:footerReference w:type="default" r:id="rId27"/>
          <w:pgSz w:w="11910" w:h="16840"/>
          <w:pgMar w:header="884" w:footer="1186" w:top="1140" w:bottom="1380" w:left="0" w:right="0"/>
          <w:pgNumType w:start="61"/>
        </w:sectPr>
      </w:pPr>
    </w:p>
    <w:p>
      <w:pPr>
        <w:spacing w:line="240" w:lineRule="auto" w:before="4"/>
        <w:rPr>
          <w:rFonts w:ascii="Times New Roman" w:hAnsi="Times New Roman" w:cs="Times New Roman" w:eastAsia="Times New Roman" w:hint="default"/>
          <w:sz w:val="29"/>
          <w:szCs w:val="29"/>
        </w:rPr>
      </w:pPr>
    </w:p>
    <w:p>
      <w:pPr>
        <w:spacing w:line="331" w:lineRule="auto" w:before="36"/>
        <w:ind w:left="2518" w:right="1265" w:firstLine="0"/>
        <w:jc w:val="both"/>
        <w:rPr>
          <w:rFonts w:ascii="宋体" w:hAnsi="宋体" w:cs="宋体" w:eastAsia="宋体" w:hint="default"/>
          <w:sz w:val="21"/>
          <w:szCs w:val="21"/>
        </w:rPr>
      </w:pP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4"/>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8"/>
          <w:w w:val="100"/>
          <w:sz w:val="21"/>
          <w:szCs w:val="21"/>
        </w:rPr>
        <w:t>日，本公司的全体股东签订了《发起人协议》。上海商务委于</w:t>
      </w:r>
      <w:r>
        <w:rPr>
          <w:rFonts w:ascii="宋体" w:hAnsi="宋体" w:cs="宋体" w:eastAsia="宋体" w:hint="default"/>
          <w:spacing w:val="-55"/>
          <w:w w:val="100"/>
          <w:sz w:val="21"/>
          <w:szCs w:val="21"/>
        </w:rPr>
        <w:t> </w:t>
      </w:r>
      <w:r>
        <w:rPr>
          <w:rFonts w:ascii="Times New Roman" w:hAnsi="Times New Roman" w:cs="Times New Roman" w:eastAsia="Times New Roman" w:hint="default"/>
          <w:spacing w:val="-1"/>
          <w:w w:val="100"/>
          <w:sz w:val="21"/>
          <w:szCs w:val="21"/>
        </w:rPr>
        <w:t>2010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4"/>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4"/>
          <w:w w:val="100"/>
          <w:sz w:val="21"/>
          <w:szCs w:val="21"/>
        </w:rPr>
        <w:t> </w:t>
      </w:r>
      <w:r>
        <w:rPr>
          <w:rFonts w:ascii="宋体" w:hAnsi="宋体" w:cs="宋体" w:eastAsia="宋体" w:hint="default"/>
          <w:w w:val="100"/>
          <w:sz w:val="21"/>
          <w:szCs w:val="21"/>
        </w:rPr>
        <w:t>日 </w:t>
      </w:r>
      <w:r>
        <w:rPr>
          <w:rFonts w:ascii="宋体" w:hAnsi="宋体" w:cs="宋体" w:eastAsia="宋体" w:hint="default"/>
          <w:sz w:val="21"/>
          <w:szCs w:val="21"/>
        </w:rPr>
        <w:t>以沪商外资批</w:t>
      </w:r>
      <w:r>
        <w:rPr>
          <w:rFonts w:ascii="Times New Roman" w:hAnsi="Times New Roman" w:cs="Times New Roman" w:eastAsia="Times New Roman" w:hint="default"/>
          <w:sz w:val="21"/>
          <w:szCs w:val="21"/>
        </w:rPr>
        <w:t>[2010]28</w:t>
      </w:r>
      <w:r>
        <w:rPr>
          <w:rFonts w:ascii="Times New Roman" w:hAnsi="Times New Roman" w:cs="Times New Roman" w:eastAsia="Times New Roman" w:hint="default"/>
          <w:spacing w:val="37"/>
          <w:sz w:val="21"/>
          <w:szCs w:val="21"/>
        </w:rPr>
        <w:t> </w:t>
      </w:r>
      <w:r>
        <w:rPr>
          <w:rFonts w:ascii="宋体" w:hAnsi="宋体" w:cs="宋体" w:eastAsia="宋体" w:hint="default"/>
          <w:spacing w:val="-4"/>
          <w:sz w:val="21"/>
          <w:szCs w:val="21"/>
        </w:rPr>
        <w:t>号《市商务委关于同意上海汉得信息技术有限公司变更为外商投资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股份有限公司的批复》批准本公司整体变更为股份有限公司，上海市人民政府于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w:t>
      </w:r>
    </w:p>
    <w:p>
      <w:pPr>
        <w:spacing w:before="21"/>
        <w:ind w:left="2518" w:right="1158"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颁</w:t>
      </w:r>
      <w:r>
        <w:rPr>
          <w:rFonts w:ascii="宋体" w:hAnsi="宋体" w:cs="宋体" w:eastAsia="宋体" w:hint="default"/>
          <w:w w:val="100"/>
          <w:sz w:val="21"/>
          <w:szCs w:val="21"/>
        </w:rPr>
        <w:t>发</w:t>
      </w:r>
      <w:r>
        <w:rPr>
          <w:rFonts w:ascii="宋体" w:hAnsi="宋体" w:cs="宋体" w:eastAsia="宋体" w:hint="default"/>
          <w:spacing w:val="-3"/>
          <w:w w:val="100"/>
          <w:sz w:val="21"/>
          <w:szCs w:val="21"/>
        </w:rPr>
        <w:t>商</w:t>
      </w:r>
      <w:r>
        <w:rPr>
          <w:rFonts w:ascii="宋体" w:hAnsi="宋体" w:cs="宋体" w:eastAsia="宋体" w:hint="default"/>
          <w:w w:val="100"/>
          <w:sz w:val="21"/>
          <w:szCs w:val="21"/>
        </w:rPr>
        <w:t>外</w:t>
      </w:r>
      <w:r>
        <w:rPr>
          <w:rFonts w:ascii="宋体" w:hAnsi="宋体" w:cs="宋体" w:eastAsia="宋体" w:hint="default"/>
          <w:spacing w:val="-3"/>
          <w:w w:val="100"/>
          <w:sz w:val="21"/>
          <w:szCs w:val="21"/>
        </w:rPr>
        <w:t>资</w:t>
      </w:r>
      <w:r>
        <w:rPr>
          <w:rFonts w:ascii="宋体" w:hAnsi="宋体" w:cs="宋体" w:eastAsia="宋体" w:hint="default"/>
          <w:w w:val="100"/>
          <w:sz w:val="21"/>
          <w:szCs w:val="21"/>
        </w:rPr>
        <w:t>沪</w:t>
      </w:r>
      <w:r>
        <w:rPr>
          <w:rFonts w:ascii="宋体" w:hAnsi="宋体" w:cs="宋体" w:eastAsia="宋体" w:hint="default"/>
          <w:spacing w:val="-3"/>
          <w:w w:val="100"/>
          <w:sz w:val="21"/>
          <w:szCs w:val="21"/>
        </w:rPr>
        <w:t>股</w:t>
      </w:r>
      <w:r>
        <w:rPr>
          <w:rFonts w:ascii="宋体" w:hAnsi="宋体" w:cs="宋体" w:eastAsia="宋体" w:hint="default"/>
          <w:w w:val="100"/>
          <w:sz w:val="21"/>
          <w:szCs w:val="21"/>
        </w:rPr>
        <w:t>份字</w:t>
      </w:r>
      <w:r>
        <w:rPr>
          <w:rFonts w:ascii="Times New Roman" w:hAnsi="Times New Roman" w:cs="Times New Roman" w:eastAsia="Times New Roman" w:hint="default"/>
          <w:spacing w:val="-1"/>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02</w:t>
      </w:r>
      <w:r>
        <w:rPr>
          <w:rFonts w:ascii="Times New Roman" w:hAnsi="Times New Roman" w:cs="Times New Roman" w:eastAsia="Times New Roman" w:hint="default"/>
          <w:spacing w:val="-1"/>
          <w:w w:val="100"/>
          <w:sz w:val="21"/>
          <w:szCs w:val="21"/>
        </w:rPr>
        <w:t>]</w:t>
      </w:r>
      <w:r>
        <w:rPr>
          <w:rFonts w:ascii="Times New Roman" w:hAnsi="Times New Roman" w:cs="Times New Roman" w:eastAsia="Times New Roman" w:hint="default"/>
          <w:w w:val="100"/>
          <w:sz w:val="21"/>
          <w:szCs w:val="21"/>
        </w:rPr>
        <w:t>17</w:t>
      </w:r>
      <w:r>
        <w:rPr>
          <w:rFonts w:ascii="Times New Roman" w:hAnsi="Times New Roman" w:cs="Times New Roman" w:eastAsia="Times New Roman" w:hint="default"/>
          <w:spacing w:val="-3"/>
          <w:w w:val="100"/>
          <w:sz w:val="21"/>
          <w:szCs w:val="21"/>
        </w:rPr>
        <w:t>9</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号</w:t>
      </w:r>
      <w:r>
        <w:rPr>
          <w:rFonts w:ascii="宋体" w:hAnsi="宋体" w:cs="宋体" w:eastAsia="宋体" w:hint="default"/>
          <w:w w:val="100"/>
          <w:sz w:val="21"/>
          <w:szCs w:val="21"/>
        </w:rPr>
        <w:t>《</w:t>
      </w:r>
      <w:r>
        <w:rPr>
          <w:rFonts w:ascii="宋体" w:hAnsi="宋体" w:cs="宋体" w:eastAsia="宋体" w:hint="default"/>
          <w:spacing w:val="-3"/>
          <w:w w:val="100"/>
          <w:sz w:val="21"/>
          <w:szCs w:val="21"/>
        </w:rPr>
        <w:t>中华</w:t>
      </w:r>
      <w:r>
        <w:rPr>
          <w:rFonts w:ascii="宋体" w:hAnsi="宋体" w:cs="宋体" w:eastAsia="宋体" w:hint="default"/>
          <w:w w:val="100"/>
          <w:sz w:val="21"/>
          <w:szCs w:val="21"/>
        </w:rPr>
        <w:t>人民</w:t>
      </w:r>
      <w:r>
        <w:rPr>
          <w:rFonts w:ascii="宋体" w:hAnsi="宋体" w:cs="宋体" w:eastAsia="宋体" w:hint="default"/>
          <w:spacing w:val="-3"/>
          <w:w w:val="100"/>
          <w:sz w:val="21"/>
          <w:szCs w:val="21"/>
        </w:rPr>
        <w:t>共</w:t>
      </w:r>
      <w:r>
        <w:rPr>
          <w:rFonts w:ascii="宋体" w:hAnsi="宋体" w:cs="宋体" w:eastAsia="宋体" w:hint="default"/>
          <w:w w:val="100"/>
          <w:sz w:val="21"/>
          <w:szCs w:val="21"/>
        </w:rPr>
        <w:t>和</w:t>
      </w:r>
      <w:r>
        <w:rPr>
          <w:rFonts w:ascii="宋体" w:hAnsi="宋体" w:cs="宋体" w:eastAsia="宋体" w:hint="default"/>
          <w:spacing w:val="-3"/>
          <w:w w:val="100"/>
          <w:sz w:val="21"/>
          <w:szCs w:val="21"/>
        </w:rPr>
        <w:t>国</w:t>
      </w:r>
      <w:r>
        <w:rPr>
          <w:rFonts w:ascii="宋体" w:hAnsi="宋体" w:cs="宋体" w:eastAsia="宋体" w:hint="default"/>
          <w:w w:val="100"/>
          <w:sz w:val="21"/>
          <w:szCs w:val="21"/>
        </w:rPr>
        <w:t>外</w:t>
      </w:r>
      <w:r>
        <w:rPr>
          <w:rFonts w:ascii="宋体" w:hAnsi="宋体" w:cs="宋体" w:eastAsia="宋体" w:hint="default"/>
          <w:spacing w:val="-3"/>
          <w:w w:val="100"/>
          <w:sz w:val="21"/>
          <w:szCs w:val="21"/>
        </w:rPr>
        <w:t>商</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批准</w:t>
      </w:r>
      <w:r>
        <w:rPr>
          <w:rFonts w:ascii="宋体" w:hAnsi="宋体" w:cs="宋体" w:eastAsia="宋体" w:hint="default"/>
          <w:spacing w:val="-3"/>
          <w:w w:val="100"/>
          <w:sz w:val="21"/>
          <w:szCs w:val="21"/>
        </w:rPr>
        <w:t>证</w:t>
      </w:r>
      <w:r>
        <w:rPr>
          <w:rFonts w:ascii="宋体" w:hAnsi="宋体" w:cs="宋体" w:eastAsia="宋体" w:hint="default"/>
          <w:w w:val="100"/>
          <w:sz w:val="21"/>
          <w:szCs w:val="21"/>
        </w:rPr>
        <w:t>书</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line="331" w:lineRule="auto" w:before="110"/>
        <w:ind w:left="2510" w:right="1158" w:firstLine="7"/>
        <w:jc w:val="left"/>
        <w:rPr>
          <w:rFonts w:ascii="宋体" w:hAnsi="宋体" w:cs="宋体" w:eastAsia="宋体" w:hint="default"/>
          <w:sz w:val="21"/>
          <w:szCs w:val="21"/>
        </w:rPr>
      </w:pPr>
      <w:r>
        <w:rPr>
          <w:rFonts w:ascii="宋体" w:hAnsi="宋体" w:cs="宋体" w:eastAsia="宋体" w:hint="default"/>
          <w:sz w:val="21"/>
          <w:szCs w:val="21"/>
        </w:rPr>
        <w:t>根据董事会决议及发起人协议，本公司各股东以其所拥有的截止</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日上海</w:t>
      </w:r>
      <w:r>
        <w:rPr>
          <w:rFonts w:ascii="宋体" w:hAnsi="宋体" w:cs="宋体" w:eastAsia="宋体" w:hint="default"/>
          <w:w w:val="100"/>
          <w:sz w:val="21"/>
          <w:szCs w:val="21"/>
        </w:rPr>
        <w:t> </w:t>
      </w:r>
      <w:r>
        <w:rPr>
          <w:rFonts w:ascii="宋体" w:hAnsi="宋体" w:cs="宋体" w:eastAsia="宋体" w:hint="default"/>
          <w:sz w:val="21"/>
          <w:szCs w:val="21"/>
        </w:rPr>
        <w:t>汉得信息技术有限公司的净资产</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140,356,794.09</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元按原出资比例认购公司股份，按</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88"/>
          <w:sz w:val="21"/>
          <w:szCs w:val="21"/>
        </w:rPr>
        <w:t> </w:t>
      </w:r>
      <w:r>
        <w:rPr>
          <w:rFonts w:ascii="Times New Roman" w:hAnsi="Times New Roman" w:cs="Times New Roman" w:eastAsia="Times New Roman" w:hint="default"/>
          <w:sz w:val="21"/>
          <w:szCs w:val="21"/>
        </w:rPr>
        <w:t>0.6108 </w:t>
      </w:r>
      <w:r>
        <w:rPr>
          <w:rFonts w:ascii="宋体" w:hAnsi="宋体" w:cs="宋体" w:eastAsia="宋体" w:hint="default"/>
          <w:sz w:val="21"/>
          <w:szCs w:val="21"/>
        </w:rPr>
        <w:t>的比例折合股份总额，共计 </w:t>
      </w:r>
      <w:r>
        <w:rPr>
          <w:rFonts w:ascii="Times New Roman" w:hAnsi="Times New Roman" w:cs="Times New Roman" w:eastAsia="Times New Roman" w:hint="default"/>
          <w:sz w:val="21"/>
          <w:szCs w:val="21"/>
        </w:rPr>
        <w:t>8,572.4482 </w:t>
      </w:r>
      <w:r>
        <w:rPr>
          <w:rFonts w:ascii="宋体" w:hAnsi="宋体" w:cs="宋体" w:eastAsia="宋体" w:hint="default"/>
          <w:sz w:val="21"/>
          <w:szCs w:val="21"/>
        </w:rPr>
        <w:t>万股，净资产大于股本部分</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54,632,312.09</w:t>
      </w:r>
      <w:r>
        <w:rPr>
          <w:rFonts w:ascii="Times New Roman" w:hAnsi="Times New Roman" w:cs="Times New Roman" w:eastAsia="Times New Roman" w:hint="default"/>
          <w:w w:val="100"/>
          <w:sz w:val="21"/>
          <w:szCs w:val="21"/>
        </w:rPr>
        <w:t> </w:t>
      </w:r>
      <w:r>
        <w:rPr>
          <w:rFonts w:ascii="宋体" w:hAnsi="宋体" w:cs="宋体" w:eastAsia="宋体" w:hint="default"/>
          <w:spacing w:val="-2"/>
          <w:sz w:val="21"/>
          <w:szCs w:val="21"/>
        </w:rPr>
        <w:t>元计入资本公积。立信会计师事务所有限公司就此次整体变更出具了信会师报字（</w:t>
      </w: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w:t>
      </w:r>
      <w:r>
        <w:rPr>
          <w:rFonts w:ascii="宋体" w:hAnsi="宋体" w:cs="宋体" w:eastAsia="宋体" w:hint="default"/>
          <w:spacing w:val="-26"/>
          <w:sz w:val="21"/>
          <w:szCs w:val="21"/>
        </w:rPr>
        <w:t> </w:t>
      </w:r>
      <w:r>
        <w:rPr>
          <w:rFonts w:ascii="宋体" w:hAnsi="宋体" w:cs="宋体" w:eastAsia="宋体" w:hint="default"/>
          <w:w w:val="100"/>
          <w:sz w:val="21"/>
          <w:szCs w:val="21"/>
        </w:rPr>
        <w:t>第</w:t>
      </w:r>
      <w:r>
        <w:rPr>
          <w:rFonts w:ascii="宋体" w:hAnsi="宋体" w:cs="宋体" w:eastAsia="宋体" w:hint="default"/>
          <w:spacing w:val="-50"/>
          <w:w w:val="100"/>
          <w:sz w:val="21"/>
          <w:szCs w:val="21"/>
        </w:rPr>
        <w:t> </w:t>
      </w:r>
      <w:r>
        <w:rPr>
          <w:rFonts w:ascii="Times New Roman" w:hAnsi="Times New Roman" w:cs="Times New Roman" w:eastAsia="Times New Roman" w:hint="default"/>
          <w:w w:val="100"/>
          <w:sz w:val="21"/>
          <w:szCs w:val="21"/>
        </w:rPr>
        <w:t>10274</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7"/>
          <w:w w:val="100"/>
          <w:sz w:val="21"/>
          <w:szCs w:val="21"/>
        </w:rPr>
        <w:t>号《验资报告》。上海市工商行政管理局于</w:t>
      </w:r>
      <w:r>
        <w:rPr>
          <w:rFonts w:ascii="宋体" w:hAnsi="宋体" w:cs="宋体" w:eastAsia="宋体" w:hint="default"/>
          <w:spacing w:val="-52"/>
          <w:w w:val="100"/>
          <w:sz w:val="21"/>
          <w:szCs w:val="21"/>
        </w:rPr>
        <w:t> </w:t>
      </w: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2"/>
          <w:w w:val="100"/>
          <w:sz w:val="21"/>
          <w:szCs w:val="21"/>
        </w:rPr>
        <w:t> </w:t>
      </w:r>
      <w:r>
        <w:rPr>
          <w:rFonts w:ascii="宋体" w:hAnsi="宋体" w:cs="宋体" w:eastAsia="宋体" w:hint="default"/>
          <w:w w:val="100"/>
          <w:sz w:val="21"/>
          <w:szCs w:val="21"/>
        </w:rPr>
        <w:t>年</w:t>
      </w:r>
      <w:r>
        <w:rPr>
          <w:rFonts w:ascii="宋体" w:hAnsi="宋体" w:cs="宋体" w:eastAsia="宋体" w:hint="default"/>
          <w:spacing w:val="-50"/>
          <w:w w:val="100"/>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2"/>
          <w:w w:val="100"/>
          <w:sz w:val="21"/>
          <w:szCs w:val="21"/>
        </w:rPr>
        <w:t> </w:t>
      </w:r>
      <w:r>
        <w:rPr>
          <w:rFonts w:ascii="宋体" w:hAnsi="宋体" w:cs="宋体" w:eastAsia="宋体" w:hint="default"/>
          <w:w w:val="100"/>
          <w:sz w:val="21"/>
          <w:szCs w:val="21"/>
        </w:rPr>
        <w:t>月</w:t>
      </w:r>
      <w:r>
        <w:rPr>
          <w:rFonts w:ascii="宋体" w:hAnsi="宋体" w:cs="宋体" w:eastAsia="宋体" w:hint="default"/>
          <w:spacing w:val="-50"/>
          <w:w w:val="100"/>
          <w:sz w:val="21"/>
          <w:szCs w:val="21"/>
        </w:rPr>
        <w:t> </w:t>
      </w:r>
      <w:r>
        <w:rPr>
          <w:rFonts w:ascii="Times New Roman" w:hAnsi="Times New Roman" w:cs="Times New Roman" w:eastAsia="Times New Roman" w:hint="default"/>
          <w:w w:val="100"/>
          <w:sz w:val="21"/>
          <w:szCs w:val="21"/>
        </w:rPr>
        <w:t>26</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2"/>
          <w:w w:val="100"/>
          <w:sz w:val="21"/>
          <w:szCs w:val="21"/>
        </w:rPr>
        <w:t>日换发了《企业法人</w:t>
      </w:r>
      <w:r>
        <w:rPr>
          <w:rFonts w:ascii="宋体" w:hAnsi="宋体" w:cs="宋体" w:eastAsia="宋体" w:hint="default"/>
          <w:w w:val="100"/>
          <w:sz w:val="21"/>
          <w:szCs w:val="21"/>
        </w:rPr>
        <w:t> </w:t>
      </w:r>
      <w:r>
        <w:rPr>
          <w:rFonts w:ascii="宋体" w:hAnsi="宋体" w:cs="宋体" w:eastAsia="宋体" w:hint="default"/>
          <w:spacing w:val="-8"/>
          <w:w w:val="100"/>
          <w:sz w:val="21"/>
          <w:szCs w:val="21"/>
        </w:rPr>
        <w:t>营业执照》，注册号：</w:t>
      </w:r>
      <w:r>
        <w:rPr>
          <w:rFonts w:ascii="Times New Roman" w:hAnsi="Times New Roman" w:cs="Times New Roman" w:eastAsia="Times New Roman" w:hint="default"/>
          <w:spacing w:val="-8"/>
          <w:w w:val="100"/>
          <w:sz w:val="21"/>
          <w:szCs w:val="21"/>
        </w:rPr>
        <w:t>310000400308460</w:t>
      </w:r>
      <w:r>
        <w:rPr>
          <w:rFonts w:ascii="宋体" w:hAnsi="宋体" w:cs="宋体" w:eastAsia="宋体" w:hint="default"/>
          <w:spacing w:val="-8"/>
          <w:w w:val="100"/>
          <w:sz w:val="21"/>
          <w:szCs w:val="21"/>
        </w:rPr>
        <w:t>（市局）。</w:t>
      </w:r>
    </w:p>
    <w:p>
      <w:pPr>
        <w:spacing w:line="240" w:lineRule="auto" w:before="1"/>
        <w:rPr>
          <w:rFonts w:ascii="宋体" w:hAnsi="宋体" w:cs="宋体" w:eastAsia="宋体" w:hint="default"/>
          <w:sz w:val="32"/>
          <w:szCs w:val="32"/>
        </w:rPr>
      </w:pPr>
    </w:p>
    <w:p>
      <w:pPr>
        <w:spacing w:line="331" w:lineRule="auto" w:before="0"/>
        <w:ind w:left="2518" w:right="1158" w:hanging="8"/>
        <w:jc w:val="left"/>
        <w:rPr>
          <w:rFonts w:ascii="宋体" w:hAnsi="宋体" w:cs="宋体" w:eastAsia="宋体" w:hint="default"/>
          <w:sz w:val="21"/>
          <w:szCs w:val="21"/>
        </w:rPr>
      </w:pPr>
      <w:r>
        <w:rPr/>
        <w:pict>
          <v:shape style="position:absolute;margin-left:125.900002pt;margin-top:95.383659pt;width:414.6pt;height:252.7pt;mso-position-horizontal-relative:page;mso-position-vertical-relative:paragraph;z-index:-992008" type="#_x0000_t75" stroked="false">
            <v:imagedata r:id="rId28" o:title=""/>
          </v:shape>
        </w:pict>
      </w:r>
      <w:r>
        <w:rPr>
          <w:rFonts w:ascii="宋体" w:hAnsi="宋体" w:cs="宋体" w:eastAsia="宋体" w:hint="default"/>
          <w:sz w:val="21"/>
          <w:szCs w:val="21"/>
        </w:rPr>
        <w:t>经中国证券监督管理委员会证监发行字</w:t>
      </w:r>
      <w:r>
        <w:rPr>
          <w:rFonts w:ascii="Times New Roman" w:hAnsi="Times New Roman" w:cs="Times New Roman" w:eastAsia="Times New Roman" w:hint="default"/>
          <w:color w:val="404040"/>
          <w:sz w:val="21"/>
          <w:szCs w:val="21"/>
        </w:rPr>
        <w:t>[2010]1835</w:t>
      </w:r>
      <w:r>
        <w:rPr>
          <w:rFonts w:ascii="Times New Roman" w:hAnsi="Times New Roman" w:cs="Times New Roman" w:eastAsia="Times New Roman" w:hint="default"/>
          <w:color w:val="404040"/>
          <w:spacing w:val="9"/>
          <w:sz w:val="21"/>
          <w:szCs w:val="21"/>
        </w:rPr>
        <w:t> </w:t>
      </w:r>
      <w:r>
        <w:rPr>
          <w:rFonts w:ascii="宋体" w:hAnsi="宋体" w:cs="宋体" w:eastAsia="宋体" w:hint="default"/>
          <w:color w:val="404040"/>
          <w:sz w:val="21"/>
          <w:szCs w:val="21"/>
        </w:rPr>
        <w:t>号</w:t>
      </w:r>
      <w:r>
        <w:rPr>
          <w:rFonts w:ascii="宋体" w:hAnsi="宋体" w:cs="宋体" w:eastAsia="宋体" w:hint="default"/>
          <w:sz w:val="21"/>
          <w:szCs w:val="21"/>
        </w:rPr>
        <w:t>文核准，公司于</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月向社会</w:t>
      </w:r>
      <w:r>
        <w:rPr>
          <w:rFonts w:ascii="宋体" w:hAnsi="宋体" w:cs="宋体" w:eastAsia="宋体" w:hint="default"/>
          <w:w w:val="100"/>
          <w:sz w:val="21"/>
          <w:szCs w:val="21"/>
        </w:rPr>
        <w:t> </w:t>
      </w:r>
      <w:r>
        <w:rPr>
          <w:rFonts w:ascii="宋体" w:hAnsi="宋体" w:cs="宋体" w:eastAsia="宋体" w:hint="default"/>
          <w:sz w:val="21"/>
          <w:szCs w:val="21"/>
        </w:rPr>
        <w:t>公开发行人民币普通股（</w:t>
      </w:r>
      <w:r>
        <w:rPr>
          <w:rFonts w:ascii="Times New Roman" w:hAnsi="Times New Roman" w:cs="Times New Roman" w:eastAsia="Times New Roman" w:hint="default"/>
          <w:sz w:val="21"/>
          <w:szCs w:val="21"/>
        </w:rPr>
        <w:t>A </w:t>
      </w:r>
      <w:r>
        <w:rPr>
          <w:rFonts w:ascii="宋体" w:hAnsi="宋体" w:cs="宋体" w:eastAsia="宋体" w:hint="default"/>
          <w:sz w:val="21"/>
          <w:szCs w:val="21"/>
        </w:rPr>
        <w:t>股）</w:t>
      </w:r>
      <w:r>
        <w:rPr>
          <w:rFonts w:ascii="Times New Roman" w:hAnsi="Times New Roman" w:cs="Times New Roman" w:eastAsia="Times New Roman" w:hint="default"/>
          <w:color w:val="404040"/>
          <w:sz w:val="21"/>
          <w:szCs w:val="21"/>
        </w:rPr>
        <w:t>3,000 </w:t>
      </w:r>
      <w:r>
        <w:rPr>
          <w:rFonts w:ascii="宋体" w:hAnsi="宋体" w:cs="宋体" w:eastAsia="宋体" w:hint="default"/>
          <w:sz w:val="21"/>
          <w:szCs w:val="21"/>
        </w:rPr>
        <w:t>万股，增加注册资本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万元，增加后的注册资</w:t>
      </w:r>
      <w:r>
        <w:rPr>
          <w:rFonts w:ascii="宋体" w:hAnsi="宋体" w:cs="宋体" w:eastAsia="宋体" w:hint="default"/>
          <w:w w:val="100"/>
          <w:sz w:val="21"/>
          <w:szCs w:val="21"/>
        </w:rPr>
        <w:t> </w:t>
      </w:r>
      <w:r>
        <w:rPr>
          <w:rFonts w:ascii="宋体" w:hAnsi="宋体" w:cs="宋体" w:eastAsia="宋体" w:hint="default"/>
          <w:sz w:val="21"/>
          <w:szCs w:val="21"/>
        </w:rPr>
        <w:t>本为人民币</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11,572.4482</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万元，正在办理工商变更登记手续。公司于</w:t>
      </w:r>
      <w:r>
        <w:rPr>
          <w:rFonts w:ascii="宋体" w:hAnsi="宋体" w:cs="宋体" w:eastAsia="宋体" w:hint="default"/>
          <w:spacing w:val="-51"/>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日在深</w:t>
      </w:r>
      <w:r>
        <w:rPr>
          <w:rFonts w:ascii="宋体" w:hAnsi="宋体" w:cs="宋体" w:eastAsia="宋体" w:hint="default"/>
          <w:w w:val="100"/>
          <w:sz w:val="21"/>
          <w:szCs w:val="21"/>
        </w:rPr>
        <w:t> </w:t>
      </w:r>
      <w:r>
        <w:rPr>
          <w:rFonts w:ascii="宋体" w:hAnsi="宋体" w:cs="宋体" w:eastAsia="宋体" w:hint="default"/>
          <w:sz w:val="21"/>
          <w:szCs w:val="21"/>
        </w:rPr>
        <w:t>圳证券交易所挂牌上市，深圳证券交易所</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股交易代码：</w:t>
      </w:r>
      <w:r>
        <w:rPr>
          <w:rFonts w:ascii="Times New Roman" w:hAnsi="Times New Roman" w:cs="Times New Roman" w:eastAsia="Times New Roman" w:hint="default"/>
          <w:sz w:val="21"/>
          <w:szCs w:val="21"/>
        </w:rPr>
        <w:t>300170</w:t>
      </w:r>
      <w:r>
        <w:rPr>
          <w:rFonts w:ascii="宋体" w:hAnsi="宋体" w:cs="宋体" w:eastAsia="宋体" w:hint="default"/>
          <w:sz w:val="21"/>
          <w:szCs w:val="21"/>
        </w:rPr>
        <w:t>，</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股简称：汉得信息。</w:t>
      </w:r>
      <w:r>
        <w:rPr>
          <w:rFonts w:ascii="宋体" w:hAnsi="宋体" w:cs="宋体" w:eastAsia="宋体" w:hint="default"/>
          <w:w w:val="100"/>
          <w:sz w:val="21"/>
          <w:szCs w:val="21"/>
        </w:rPr>
        <w:t> </w:t>
      </w:r>
      <w:r>
        <w:rPr>
          <w:rFonts w:ascii="宋体" w:hAnsi="宋体" w:cs="宋体" w:eastAsia="宋体" w:hint="default"/>
          <w:sz w:val="21"/>
          <w:szCs w:val="21"/>
        </w:rPr>
        <w:t>公司的基本组织架构为：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1800" w:right="1259" w:firstLine="0"/>
        <w:jc w:val="left"/>
        <w:rPr>
          <w:rFonts w:ascii="黑体" w:hAnsi="黑体" w:cs="黑体" w:eastAsia="黑体" w:hint="default"/>
          <w:sz w:val="36"/>
          <w:szCs w:val="36"/>
        </w:rPr>
      </w:pPr>
      <w:r>
        <w:rPr>
          <w:rFonts w:ascii="黑体" w:hAnsi="黑体" w:cs="黑体" w:eastAsia="黑体" w:hint="default"/>
          <w:b/>
          <w:bCs/>
          <w:sz w:val="36"/>
          <w:szCs w:val="36"/>
        </w:rPr>
        <w:t>二、主要会计政策、会计估计和前期差错</w:t>
      </w:r>
      <w:r>
        <w:rPr>
          <w:rFonts w:ascii="黑体" w:hAnsi="黑体" w:cs="黑体" w:eastAsia="黑体" w:hint="default"/>
          <w:sz w:val="36"/>
          <w:szCs w:val="36"/>
        </w:rPr>
      </w:r>
    </w:p>
    <w:p>
      <w:pPr>
        <w:tabs>
          <w:tab w:pos="2433" w:val="left" w:leader="none"/>
        </w:tabs>
        <w:spacing w:line="340" w:lineRule="auto" w:before="225"/>
        <w:ind w:left="2518" w:right="1188" w:hanging="718"/>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财务报表的编制基础</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spacing w:val="-2"/>
          <w:sz w:val="21"/>
          <w:szCs w:val="21"/>
        </w:rPr>
        <w:t>公司以持续经营为基础，根据实际发生的交易和事项，按照《企业会计准则</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基本准则》</w:t>
      </w:r>
      <w:r>
        <w:rPr>
          <w:rFonts w:ascii="宋体" w:hAnsi="宋体" w:cs="宋体" w:eastAsia="宋体" w:hint="default"/>
          <w:w w:val="100"/>
          <w:sz w:val="21"/>
          <w:szCs w:val="21"/>
        </w:rPr>
        <w:t> </w:t>
      </w:r>
      <w:r>
        <w:rPr>
          <w:rFonts w:ascii="宋体" w:hAnsi="宋体" w:cs="宋体" w:eastAsia="宋体" w:hint="default"/>
          <w:sz w:val="21"/>
          <w:szCs w:val="21"/>
        </w:rPr>
        <w:t>和其他各项会计准则及其他相关规定进行确认和计量，在此基础上编制财务报表。</w:t>
      </w:r>
    </w:p>
    <w:p>
      <w:pPr>
        <w:spacing w:after="0" w:line="340" w:lineRule="auto"/>
        <w:jc w:val="left"/>
        <w:rPr>
          <w:rFonts w:ascii="宋体" w:hAnsi="宋体" w:cs="宋体" w:eastAsia="宋体" w:hint="default"/>
          <w:sz w:val="21"/>
          <w:szCs w:val="21"/>
        </w:rPr>
        <w:sectPr>
          <w:pgSz w:w="11910" w:h="16840"/>
          <w:pgMar w:header="884" w:footer="1186" w:top="1140" w:bottom="13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tabs>
          <w:tab w:pos="2433" w:val="left" w:leader="none"/>
        </w:tabs>
        <w:spacing w:line="348" w:lineRule="auto" w:before="36"/>
        <w:ind w:left="2518" w:right="1267" w:hanging="718"/>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遵循企业会计准则的声明</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pacing w:val="-4"/>
          <w:sz w:val="21"/>
          <w:szCs w:val="21"/>
        </w:rPr>
        <w:t>公司所编制的财务报表符合企业会计准则的要求，真实、完整地反映了报告期公司的财务</w:t>
      </w:r>
      <w:r>
        <w:rPr>
          <w:rFonts w:ascii="宋体" w:hAnsi="宋体" w:cs="宋体" w:eastAsia="宋体" w:hint="default"/>
          <w:w w:val="100"/>
          <w:sz w:val="21"/>
          <w:szCs w:val="21"/>
        </w:rPr>
        <w:t> </w:t>
      </w:r>
      <w:r>
        <w:rPr>
          <w:rFonts w:ascii="宋体" w:hAnsi="宋体" w:cs="宋体" w:eastAsia="宋体" w:hint="default"/>
          <w:sz w:val="21"/>
          <w:szCs w:val="21"/>
        </w:rPr>
        <w:t>状况、经营成果、现金流量等有关信息。</w:t>
      </w:r>
    </w:p>
    <w:p>
      <w:pPr>
        <w:spacing w:line="240" w:lineRule="auto" w:before="0"/>
        <w:rPr>
          <w:rFonts w:ascii="宋体" w:hAnsi="宋体" w:cs="宋体" w:eastAsia="宋体" w:hint="default"/>
          <w:sz w:val="20"/>
          <w:szCs w:val="20"/>
        </w:rPr>
      </w:pPr>
    </w:p>
    <w:p>
      <w:pPr>
        <w:tabs>
          <w:tab w:pos="2433" w:val="left" w:leader="none"/>
        </w:tabs>
        <w:spacing w:before="168"/>
        <w:ind w:left="1800" w:right="3563"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w:t>
      </w:r>
      <w:r>
        <w:rPr>
          <w:rFonts w:ascii="宋体" w:hAnsi="宋体" w:cs="宋体" w:eastAsia="宋体" w:hint="default"/>
          <w:b/>
          <w:bCs/>
          <w:spacing w:val="-1"/>
          <w:sz w:val="21"/>
          <w:szCs w:val="21"/>
        </w:rPr>
        <w:t>)</w:t>
        <w:tab/>
      </w:r>
      <w:r>
        <w:rPr>
          <w:rFonts w:ascii="宋体" w:hAnsi="宋体" w:cs="宋体" w:eastAsia="宋体" w:hint="default"/>
          <w:b/>
          <w:bCs/>
          <w:sz w:val="21"/>
          <w:szCs w:val="21"/>
        </w:rPr>
        <w:t>会计期间</w:t>
      </w:r>
      <w:r>
        <w:rPr>
          <w:rFonts w:ascii="宋体" w:hAnsi="宋体" w:cs="宋体" w:eastAsia="宋体" w:hint="default"/>
          <w:sz w:val="21"/>
          <w:szCs w:val="21"/>
        </w:rPr>
      </w:r>
    </w:p>
    <w:p>
      <w:pPr>
        <w:spacing w:before="126"/>
        <w:ind w:left="2518" w:right="3563" w:firstLine="0"/>
        <w:jc w:val="left"/>
        <w:rPr>
          <w:rFonts w:ascii="宋体" w:hAnsi="宋体" w:cs="宋体" w:eastAsia="宋体" w:hint="default"/>
          <w:sz w:val="21"/>
          <w:szCs w:val="21"/>
        </w:rPr>
      </w:pPr>
      <w:r>
        <w:rPr>
          <w:rFonts w:ascii="宋体" w:hAnsi="宋体" w:cs="宋体" w:eastAsia="宋体" w:hint="default"/>
          <w:sz w:val="21"/>
          <w:szCs w:val="21"/>
        </w:rPr>
        <w:t>自公历</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日止为一个会计年度。</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tabs>
          <w:tab w:pos="2433" w:val="left" w:leader="none"/>
        </w:tabs>
        <w:spacing w:before="0"/>
        <w:ind w:left="1800" w:right="3563"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四</w:t>
      </w:r>
      <w:r>
        <w:rPr>
          <w:rFonts w:ascii="宋体" w:hAnsi="宋体" w:cs="宋体" w:eastAsia="宋体" w:hint="default"/>
          <w:b/>
          <w:bCs/>
          <w:spacing w:val="-1"/>
          <w:sz w:val="21"/>
          <w:szCs w:val="21"/>
        </w:rPr>
        <w:t>)</w:t>
        <w:tab/>
      </w:r>
      <w:r>
        <w:rPr>
          <w:rFonts w:ascii="宋体" w:hAnsi="宋体" w:cs="宋体" w:eastAsia="宋体" w:hint="default"/>
          <w:b/>
          <w:bCs/>
          <w:sz w:val="21"/>
          <w:szCs w:val="21"/>
        </w:rPr>
        <w:t>记账本位币</w:t>
      </w:r>
      <w:r>
        <w:rPr>
          <w:rFonts w:ascii="宋体" w:hAnsi="宋体" w:cs="宋体" w:eastAsia="宋体" w:hint="default"/>
          <w:sz w:val="21"/>
          <w:szCs w:val="21"/>
        </w:rPr>
      </w:r>
    </w:p>
    <w:p>
      <w:pPr>
        <w:spacing w:before="126"/>
        <w:ind w:left="2518" w:right="3563" w:firstLine="0"/>
        <w:jc w:val="left"/>
        <w:rPr>
          <w:rFonts w:ascii="宋体" w:hAnsi="宋体" w:cs="宋体" w:eastAsia="宋体" w:hint="default"/>
          <w:sz w:val="21"/>
          <w:szCs w:val="21"/>
        </w:rPr>
      </w:pPr>
      <w:r>
        <w:rPr>
          <w:rFonts w:ascii="宋体" w:hAnsi="宋体" w:cs="宋体" w:eastAsia="宋体" w:hint="default"/>
          <w:sz w:val="21"/>
          <w:szCs w:val="21"/>
        </w:rPr>
        <w:t>采用人民币为记账本位币。</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tabs>
          <w:tab w:pos="2433" w:val="left" w:leader="none"/>
        </w:tabs>
        <w:spacing w:before="0"/>
        <w:ind w:left="1800" w:right="3563"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五</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同一控制下和非同一控制下企业合并的会计处理方法</w:t>
      </w:r>
      <w:r>
        <w:rPr>
          <w:rFonts w:ascii="宋体" w:hAnsi="宋体" w:cs="宋体" w:eastAsia="宋体" w:hint="default"/>
          <w:spacing w:val="-1"/>
          <w:sz w:val="21"/>
          <w:szCs w:val="21"/>
        </w:rPr>
      </w:r>
    </w:p>
    <w:p>
      <w:pPr>
        <w:tabs>
          <w:tab w:pos="3055" w:val="left" w:leader="none"/>
        </w:tabs>
        <w:spacing w:line="348" w:lineRule="auto" w:before="126"/>
        <w:ind w:left="3060" w:right="1160"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同一控制下企业合并</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21"/>
          <w:szCs w:val="21"/>
        </w:rPr>
        <w:t>本公司在企业合并中取得的资产和负债，按照合并日在被合并方的账面价值计量。</w:t>
      </w:r>
      <w:r>
        <w:rPr>
          <w:rFonts w:ascii="宋体" w:hAnsi="宋体" w:cs="宋体" w:eastAsia="宋体" w:hint="default"/>
          <w:w w:val="100"/>
          <w:sz w:val="21"/>
          <w:szCs w:val="21"/>
        </w:rPr>
        <w:t> </w:t>
      </w:r>
      <w:r>
        <w:rPr>
          <w:rFonts w:ascii="宋体" w:hAnsi="宋体" w:cs="宋体" w:eastAsia="宋体" w:hint="default"/>
          <w:spacing w:val="-4"/>
          <w:w w:val="100"/>
          <w:sz w:val="21"/>
          <w:szCs w:val="21"/>
        </w:rPr>
        <w:t>在合并中取得的净资产账面价值与支付的合并对价账面价值（或发行股份面值总额）</w:t>
      </w:r>
      <w:r>
        <w:rPr>
          <w:rFonts w:ascii="宋体" w:hAnsi="宋体" w:cs="宋体" w:eastAsia="宋体" w:hint="default"/>
          <w:w w:val="100"/>
          <w:sz w:val="21"/>
          <w:szCs w:val="21"/>
        </w:rPr>
        <w:t> </w:t>
      </w:r>
      <w:r>
        <w:rPr>
          <w:rFonts w:ascii="宋体" w:hAnsi="宋体" w:cs="宋体" w:eastAsia="宋体" w:hint="default"/>
          <w:sz w:val="21"/>
          <w:szCs w:val="21"/>
        </w:rPr>
        <w:t>的差额，调整资本公积，资本公积不足冲减的，调整留存收益。</w:t>
      </w:r>
      <w:r>
        <w:rPr>
          <w:rFonts w:ascii="宋体" w:hAnsi="宋体" w:cs="宋体" w:eastAsia="宋体" w:hint="default"/>
          <w:w w:val="100"/>
          <w:sz w:val="21"/>
          <w:szCs w:val="21"/>
        </w:rPr>
        <w:t> </w:t>
      </w:r>
      <w:r>
        <w:rPr>
          <w:rFonts w:ascii="宋体" w:hAnsi="宋体" w:cs="宋体" w:eastAsia="宋体" w:hint="default"/>
          <w:sz w:val="21"/>
          <w:szCs w:val="21"/>
        </w:rPr>
        <w:t>本公司为进行企业合并而发生的各项直接相关费用，包括为进行企业合并而支付的</w:t>
      </w:r>
      <w:r>
        <w:rPr>
          <w:rFonts w:ascii="宋体" w:hAnsi="宋体" w:cs="宋体" w:eastAsia="宋体" w:hint="default"/>
          <w:w w:val="100"/>
          <w:sz w:val="21"/>
          <w:szCs w:val="21"/>
        </w:rPr>
        <w:t> </w:t>
      </w:r>
      <w:r>
        <w:rPr>
          <w:rFonts w:ascii="宋体" w:hAnsi="宋体" w:cs="宋体" w:eastAsia="宋体" w:hint="default"/>
          <w:sz w:val="21"/>
          <w:szCs w:val="21"/>
        </w:rPr>
        <w:t>审计费用、评估费用、法律服务费等，于发生时计入当期损益。</w:t>
      </w:r>
      <w:r>
        <w:rPr>
          <w:rFonts w:ascii="宋体" w:hAnsi="宋体" w:cs="宋体" w:eastAsia="宋体" w:hint="default"/>
          <w:w w:val="100"/>
          <w:sz w:val="21"/>
          <w:szCs w:val="21"/>
        </w:rPr>
        <w:t> </w:t>
      </w:r>
      <w:r>
        <w:rPr>
          <w:rFonts w:ascii="宋体" w:hAnsi="宋体" w:cs="宋体" w:eastAsia="宋体" w:hint="default"/>
          <w:sz w:val="21"/>
          <w:szCs w:val="21"/>
        </w:rPr>
        <w:t>企业合并中发行权益性证券发生的手续费、佣金等，抵减权益性证券溢价收入，溢</w:t>
      </w:r>
      <w:r>
        <w:rPr>
          <w:rFonts w:ascii="宋体" w:hAnsi="宋体" w:cs="宋体" w:eastAsia="宋体" w:hint="default"/>
          <w:w w:val="100"/>
          <w:sz w:val="21"/>
          <w:szCs w:val="21"/>
        </w:rPr>
        <w:t> </w:t>
      </w:r>
      <w:r>
        <w:rPr>
          <w:rFonts w:ascii="宋体" w:hAnsi="宋体" w:cs="宋体" w:eastAsia="宋体" w:hint="default"/>
          <w:sz w:val="21"/>
          <w:szCs w:val="21"/>
        </w:rPr>
        <w:t>价收入不足冲减的，冲减留存收益。</w:t>
      </w:r>
      <w:r>
        <w:rPr>
          <w:rFonts w:ascii="宋体" w:hAnsi="宋体" w:cs="宋体" w:eastAsia="宋体" w:hint="default"/>
          <w:w w:val="100"/>
          <w:sz w:val="21"/>
          <w:szCs w:val="21"/>
        </w:rPr>
        <w:t> </w:t>
      </w:r>
      <w:r>
        <w:rPr>
          <w:rFonts w:ascii="宋体" w:hAnsi="宋体" w:cs="宋体" w:eastAsia="宋体" w:hint="default"/>
          <w:sz w:val="21"/>
          <w:szCs w:val="21"/>
        </w:rPr>
        <w:t>被合并各方采用的会计政策与本公司不一致的，本公司在合并日按照本公司会计政</w:t>
      </w:r>
      <w:r>
        <w:rPr>
          <w:rFonts w:ascii="宋体" w:hAnsi="宋体" w:cs="宋体" w:eastAsia="宋体" w:hint="default"/>
          <w:w w:val="100"/>
          <w:sz w:val="21"/>
          <w:szCs w:val="21"/>
        </w:rPr>
        <w:t> </w:t>
      </w:r>
      <w:r>
        <w:rPr>
          <w:rFonts w:ascii="宋体" w:hAnsi="宋体" w:cs="宋体" w:eastAsia="宋体" w:hint="default"/>
          <w:sz w:val="21"/>
          <w:szCs w:val="21"/>
        </w:rPr>
        <w:t>策进行调整，在此基础上按照企业会计准则规定确认。</w:t>
      </w:r>
    </w:p>
    <w:p>
      <w:pPr>
        <w:spacing w:line="240" w:lineRule="auto" w:before="0"/>
        <w:rPr>
          <w:rFonts w:ascii="宋体" w:hAnsi="宋体" w:cs="宋体" w:eastAsia="宋体" w:hint="default"/>
          <w:sz w:val="20"/>
          <w:szCs w:val="20"/>
        </w:rPr>
      </w:pPr>
    </w:p>
    <w:p>
      <w:pPr>
        <w:tabs>
          <w:tab w:pos="3055" w:val="left" w:leader="none"/>
        </w:tabs>
        <w:spacing w:line="348" w:lineRule="auto" w:before="168"/>
        <w:ind w:left="3060" w:right="1172"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r>
      <w:r>
        <w:rPr>
          <w:rFonts w:ascii="宋体" w:hAnsi="宋体" w:cs="宋体" w:eastAsia="宋体" w:hint="default"/>
          <w:b/>
          <w:bCs/>
          <w:spacing w:val="-1"/>
          <w:sz w:val="21"/>
          <w:szCs w:val="21"/>
        </w:rPr>
        <w:t>非同一控制下的企业合并</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本公司在购买日对作为企业合并对价付出的资产、发生或承担的负债按照公允价值</w:t>
      </w:r>
      <w:r>
        <w:rPr>
          <w:rFonts w:ascii="宋体" w:hAnsi="宋体" w:cs="宋体" w:eastAsia="宋体" w:hint="default"/>
          <w:w w:val="100"/>
          <w:sz w:val="21"/>
          <w:szCs w:val="21"/>
        </w:rPr>
        <w:t> </w:t>
      </w:r>
      <w:r>
        <w:rPr>
          <w:rFonts w:ascii="宋体" w:hAnsi="宋体" w:cs="宋体" w:eastAsia="宋体" w:hint="default"/>
          <w:sz w:val="21"/>
          <w:szCs w:val="21"/>
        </w:rPr>
        <w:t>计量。公允价值与其账面价值的差额，计入当期损益。</w:t>
      </w:r>
      <w:r>
        <w:rPr>
          <w:rFonts w:ascii="宋体" w:hAnsi="宋体" w:cs="宋体" w:eastAsia="宋体" w:hint="default"/>
          <w:w w:val="100"/>
          <w:sz w:val="21"/>
          <w:szCs w:val="21"/>
        </w:rPr>
        <w:t> </w:t>
      </w:r>
      <w:r>
        <w:rPr>
          <w:rFonts w:ascii="宋体" w:hAnsi="宋体" w:cs="宋体" w:eastAsia="宋体" w:hint="default"/>
          <w:sz w:val="21"/>
          <w:szCs w:val="21"/>
        </w:rPr>
        <w:t>本公司在购买日对合并成本进行分配。</w:t>
      </w:r>
      <w:r>
        <w:rPr>
          <w:rFonts w:ascii="宋体" w:hAnsi="宋体" w:cs="宋体" w:eastAsia="宋体" w:hint="default"/>
          <w:w w:val="100"/>
          <w:sz w:val="21"/>
          <w:szCs w:val="21"/>
        </w:rPr>
        <w:t> </w:t>
      </w:r>
      <w:r>
        <w:rPr>
          <w:rFonts w:ascii="宋体" w:hAnsi="宋体" w:cs="宋体" w:eastAsia="宋体" w:hint="default"/>
          <w:sz w:val="21"/>
          <w:szCs w:val="21"/>
        </w:rPr>
        <w:t>本公司对合并成本大于合并中取得的被购买方可辨认净资产公允价值份额的差额，</w:t>
      </w:r>
      <w:r>
        <w:rPr>
          <w:rFonts w:ascii="宋体" w:hAnsi="宋体" w:cs="宋体" w:eastAsia="宋体" w:hint="default"/>
          <w:w w:val="100"/>
          <w:sz w:val="21"/>
          <w:szCs w:val="21"/>
        </w:rPr>
        <w:t> </w:t>
      </w:r>
      <w:r>
        <w:rPr>
          <w:rFonts w:ascii="宋体" w:hAnsi="宋体" w:cs="宋体" w:eastAsia="宋体" w:hint="default"/>
          <w:sz w:val="21"/>
          <w:szCs w:val="21"/>
        </w:rPr>
        <w:t>确认为商誉；合并成本小于合并中取得的被购买方可辨认净资产公允价值份额的差</w:t>
      </w:r>
      <w:r>
        <w:rPr>
          <w:rFonts w:ascii="宋体" w:hAnsi="宋体" w:cs="宋体" w:eastAsia="宋体" w:hint="default"/>
          <w:w w:val="100"/>
          <w:sz w:val="21"/>
          <w:szCs w:val="21"/>
        </w:rPr>
        <w:t> </w:t>
      </w:r>
      <w:r>
        <w:rPr>
          <w:rFonts w:ascii="宋体" w:hAnsi="宋体" w:cs="宋体" w:eastAsia="宋体" w:hint="default"/>
          <w:sz w:val="21"/>
          <w:szCs w:val="21"/>
        </w:rPr>
        <w:t>额，计入当期损益。</w:t>
      </w:r>
      <w:r>
        <w:rPr>
          <w:rFonts w:ascii="宋体" w:hAnsi="宋体" w:cs="宋体" w:eastAsia="宋体" w:hint="default"/>
          <w:w w:val="100"/>
          <w:sz w:val="21"/>
          <w:szCs w:val="21"/>
        </w:rPr>
        <w:t> </w:t>
      </w:r>
      <w:r>
        <w:rPr>
          <w:rFonts w:ascii="宋体" w:hAnsi="宋体" w:cs="宋体" w:eastAsia="宋体" w:hint="default"/>
          <w:sz w:val="21"/>
          <w:szCs w:val="21"/>
        </w:rPr>
        <w:t>企业合并中取得的被购买方除无形资产外的其他各项资产（不仅限于被购买方原已</w:t>
      </w:r>
      <w:r>
        <w:rPr>
          <w:rFonts w:ascii="宋体" w:hAnsi="宋体" w:cs="宋体" w:eastAsia="宋体" w:hint="default"/>
          <w:w w:val="100"/>
          <w:sz w:val="21"/>
          <w:szCs w:val="21"/>
        </w:rPr>
        <w:t> </w:t>
      </w:r>
      <w:r>
        <w:rPr>
          <w:rFonts w:ascii="宋体" w:hAnsi="宋体" w:cs="宋体" w:eastAsia="宋体" w:hint="default"/>
          <w:spacing w:val="-5"/>
          <w:w w:val="100"/>
          <w:sz w:val="21"/>
          <w:szCs w:val="21"/>
        </w:rPr>
        <w:t>确认的资产），其所带来的经济利益很可能流入本公司且公允价值能够可靠计量的，</w:t>
      </w:r>
      <w:r>
        <w:rPr>
          <w:rFonts w:ascii="宋体" w:hAnsi="宋体" w:cs="宋体" w:eastAsia="宋体" w:hint="default"/>
          <w:w w:val="100"/>
          <w:sz w:val="21"/>
          <w:szCs w:val="21"/>
        </w:rPr>
        <w:t> </w:t>
      </w:r>
      <w:r>
        <w:rPr>
          <w:rFonts w:ascii="宋体" w:hAnsi="宋体" w:cs="宋体" w:eastAsia="宋体" w:hint="default"/>
          <w:sz w:val="21"/>
          <w:szCs w:val="21"/>
        </w:rPr>
        <w:t>单独确认并按公允价值计量；公允价值能够可靠计量的无形资产，单独确认为无形</w:t>
      </w:r>
      <w:r>
        <w:rPr>
          <w:rFonts w:ascii="宋体" w:hAnsi="宋体" w:cs="宋体" w:eastAsia="宋体" w:hint="default"/>
          <w:w w:val="100"/>
          <w:sz w:val="21"/>
          <w:szCs w:val="21"/>
        </w:rPr>
        <w:t> </w:t>
      </w:r>
      <w:r>
        <w:rPr>
          <w:rFonts w:ascii="宋体" w:hAnsi="宋体" w:cs="宋体" w:eastAsia="宋体" w:hint="default"/>
          <w:sz w:val="21"/>
          <w:szCs w:val="21"/>
        </w:rPr>
        <w:t>资产并按公允价值计量；取得的被购买方除或有负债以外的其他各项负债，履行有</w:t>
      </w:r>
    </w:p>
    <w:p>
      <w:pPr>
        <w:spacing w:after="0" w:line="348" w:lineRule="auto"/>
        <w:jc w:val="left"/>
        <w:rPr>
          <w:rFonts w:ascii="宋体" w:hAnsi="宋体" w:cs="宋体" w:eastAsia="宋体" w:hint="default"/>
          <w:sz w:val="21"/>
          <w:szCs w:val="21"/>
        </w:rPr>
        <w:sectPr>
          <w:pgSz w:w="11910" w:h="16840"/>
          <w:pgMar w:header="884" w:footer="1186" w:top="1140" w:bottom="1380" w:left="0" w:right="0"/>
        </w:sectPr>
      </w:pPr>
    </w:p>
    <w:p>
      <w:pPr>
        <w:spacing w:line="240" w:lineRule="auto" w:before="11"/>
        <w:rPr>
          <w:rFonts w:ascii="宋体" w:hAnsi="宋体" w:cs="宋体" w:eastAsia="宋体" w:hint="default"/>
          <w:sz w:val="25"/>
          <w:szCs w:val="25"/>
        </w:rPr>
      </w:pPr>
    </w:p>
    <w:p>
      <w:pPr>
        <w:spacing w:line="348" w:lineRule="auto" w:before="36"/>
        <w:ind w:left="3060" w:right="1268" w:firstLine="0"/>
        <w:jc w:val="both"/>
        <w:rPr>
          <w:rFonts w:ascii="宋体" w:hAnsi="宋体" w:cs="宋体" w:eastAsia="宋体" w:hint="default"/>
          <w:sz w:val="21"/>
          <w:szCs w:val="21"/>
        </w:rPr>
      </w:pPr>
      <w:r>
        <w:rPr>
          <w:rFonts w:ascii="宋体" w:hAnsi="宋体" w:cs="宋体" w:eastAsia="宋体" w:hint="default"/>
          <w:spacing w:val="-1"/>
          <w:sz w:val="21"/>
          <w:szCs w:val="21"/>
        </w:rPr>
        <w:t>关义务很可能导致经济利益流出本公司且公允价值能够可靠计量的，单独确认并按</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照公允价值计量；取得的被购买方或有负债，其公允价值能可靠计量的，单独确认</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为负债并按照公允价值计量。</w:t>
      </w:r>
    </w:p>
    <w:p>
      <w:pPr>
        <w:spacing w:line="240" w:lineRule="auto" w:before="0"/>
        <w:rPr>
          <w:rFonts w:ascii="宋体" w:hAnsi="宋体" w:cs="宋体" w:eastAsia="宋体" w:hint="default"/>
          <w:sz w:val="20"/>
          <w:szCs w:val="20"/>
        </w:rPr>
      </w:pPr>
    </w:p>
    <w:p>
      <w:pPr>
        <w:tabs>
          <w:tab w:pos="2433" w:val="left" w:leader="none"/>
        </w:tabs>
        <w:spacing w:line="350" w:lineRule="auto" w:before="170"/>
        <w:ind w:left="2518" w:right="1267" w:hanging="718"/>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六</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合并财务报表的编制方法</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本公司合并财务报表的合并范围以控制为基础确定，所有子公司均纳入合并财务报表。</w:t>
      </w:r>
      <w:r>
        <w:rPr>
          <w:rFonts w:ascii="宋体" w:hAnsi="宋体" w:cs="宋体" w:eastAsia="宋体" w:hint="default"/>
          <w:w w:val="100"/>
          <w:sz w:val="21"/>
          <w:szCs w:val="21"/>
        </w:rPr>
        <w:t> </w:t>
      </w:r>
      <w:r>
        <w:rPr>
          <w:rFonts w:ascii="宋体" w:hAnsi="宋体" w:cs="宋体" w:eastAsia="宋体" w:hint="default"/>
          <w:spacing w:val="-4"/>
          <w:sz w:val="21"/>
          <w:szCs w:val="21"/>
        </w:rPr>
        <w:t>所有纳入合并财务报表合并范围的子公司所采用的会计政策、会计期间与本公司一致，如</w:t>
      </w:r>
      <w:r>
        <w:rPr>
          <w:rFonts w:ascii="宋体" w:hAnsi="宋体" w:cs="宋体" w:eastAsia="宋体" w:hint="default"/>
          <w:w w:val="100"/>
          <w:sz w:val="21"/>
          <w:szCs w:val="21"/>
        </w:rPr>
        <w:t> </w:t>
      </w:r>
      <w:r>
        <w:rPr>
          <w:rFonts w:ascii="宋体" w:hAnsi="宋体" w:cs="宋体" w:eastAsia="宋体" w:hint="default"/>
          <w:spacing w:val="-4"/>
          <w:sz w:val="21"/>
          <w:szCs w:val="21"/>
        </w:rPr>
        <w:t>子公司采用的会计政策、会计期间与本公司不一致的，在编制合并财务报表时，按本公司</w:t>
      </w:r>
      <w:r>
        <w:rPr>
          <w:rFonts w:ascii="宋体" w:hAnsi="宋体" w:cs="宋体" w:eastAsia="宋体" w:hint="default"/>
          <w:w w:val="100"/>
          <w:sz w:val="21"/>
          <w:szCs w:val="21"/>
        </w:rPr>
        <w:t> </w:t>
      </w:r>
      <w:r>
        <w:rPr>
          <w:rFonts w:ascii="宋体" w:hAnsi="宋体" w:cs="宋体" w:eastAsia="宋体" w:hint="default"/>
          <w:sz w:val="21"/>
          <w:szCs w:val="21"/>
        </w:rPr>
        <w:t>的会计政策、会计期间进行必要的调整。</w:t>
      </w:r>
      <w:r>
        <w:rPr>
          <w:rFonts w:ascii="宋体" w:hAnsi="宋体" w:cs="宋体" w:eastAsia="宋体" w:hint="default"/>
          <w:w w:val="100"/>
          <w:sz w:val="21"/>
          <w:szCs w:val="21"/>
        </w:rPr>
        <w:t> </w:t>
      </w:r>
      <w:r>
        <w:rPr>
          <w:rFonts w:ascii="宋体" w:hAnsi="宋体" w:cs="宋体" w:eastAsia="宋体" w:hint="default"/>
          <w:spacing w:val="-4"/>
          <w:sz w:val="21"/>
          <w:szCs w:val="21"/>
        </w:rPr>
        <w:t>合并财务报表以本公司及子公司的财务报表为基础，根据其他有关资料，按照权益法调整</w:t>
      </w:r>
      <w:r>
        <w:rPr>
          <w:rFonts w:ascii="宋体" w:hAnsi="宋体" w:cs="宋体" w:eastAsia="宋体" w:hint="default"/>
          <w:w w:val="100"/>
          <w:sz w:val="21"/>
          <w:szCs w:val="21"/>
        </w:rPr>
        <w:t> </w:t>
      </w:r>
      <w:r>
        <w:rPr>
          <w:rFonts w:ascii="宋体" w:hAnsi="宋体" w:cs="宋体" w:eastAsia="宋体" w:hint="default"/>
          <w:sz w:val="21"/>
          <w:szCs w:val="21"/>
        </w:rPr>
        <w:t>对子公司的长期股权投资后，由本公司编制。</w:t>
      </w:r>
      <w:r>
        <w:rPr>
          <w:rFonts w:ascii="宋体" w:hAnsi="宋体" w:cs="宋体" w:eastAsia="宋体" w:hint="default"/>
          <w:w w:val="100"/>
          <w:sz w:val="21"/>
          <w:szCs w:val="21"/>
        </w:rPr>
        <w:t> </w:t>
      </w:r>
      <w:r>
        <w:rPr>
          <w:rFonts w:ascii="宋体" w:hAnsi="宋体" w:cs="宋体" w:eastAsia="宋体" w:hint="default"/>
          <w:spacing w:val="-4"/>
          <w:sz w:val="21"/>
          <w:szCs w:val="21"/>
        </w:rPr>
        <w:t>合并财务报表时抵销本公司与各子公司、各子公司相互之间发生的内部交易对合并资产负</w:t>
      </w:r>
      <w:r>
        <w:rPr>
          <w:rFonts w:ascii="宋体" w:hAnsi="宋体" w:cs="宋体" w:eastAsia="宋体" w:hint="default"/>
          <w:w w:val="100"/>
          <w:sz w:val="21"/>
          <w:szCs w:val="21"/>
        </w:rPr>
        <w:t> </w:t>
      </w:r>
      <w:r>
        <w:rPr>
          <w:rFonts w:ascii="宋体" w:hAnsi="宋体" w:cs="宋体" w:eastAsia="宋体" w:hint="default"/>
          <w:sz w:val="21"/>
          <w:szCs w:val="21"/>
        </w:rPr>
        <w:t>债表、合并利润表、合并现金流量表、合并所有者权益变动表的影响。</w:t>
      </w:r>
    </w:p>
    <w:p>
      <w:pPr>
        <w:spacing w:line="350" w:lineRule="auto" w:before="29"/>
        <w:ind w:left="2518" w:right="1160" w:firstLine="0"/>
        <w:jc w:val="left"/>
        <w:rPr>
          <w:rFonts w:ascii="宋体" w:hAnsi="宋体" w:cs="宋体" w:eastAsia="宋体" w:hint="default"/>
          <w:sz w:val="21"/>
          <w:szCs w:val="21"/>
        </w:rPr>
      </w:pPr>
      <w:r>
        <w:rPr>
          <w:rFonts w:ascii="宋体" w:hAnsi="宋体" w:cs="宋体" w:eastAsia="宋体" w:hint="default"/>
          <w:sz w:val="21"/>
          <w:szCs w:val="21"/>
        </w:rPr>
        <w:t>子公司少数股东分担的当期亏损超过了少数股东在该子公司期初所有者权益中所享有份</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额而形成的余额，冲减少数股东权益。</w:t>
      </w:r>
      <w:r>
        <w:rPr>
          <w:rFonts w:ascii="宋体" w:hAnsi="宋体" w:cs="宋体" w:eastAsia="宋体" w:hint="default"/>
          <w:w w:val="100"/>
          <w:sz w:val="21"/>
          <w:szCs w:val="21"/>
        </w:rPr>
        <w:t> </w:t>
      </w:r>
      <w:r>
        <w:rPr>
          <w:rFonts w:ascii="宋体" w:hAnsi="宋体" w:cs="宋体" w:eastAsia="宋体" w:hint="default"/>
          <w:spacing w:val="-2"/>
          <w:sz w:val="21"/>
          <w:szCs w:val="21"/>
        </w:rPr>
        <w:t>在报告期内，若因同一控制下企业合并增加子公司的，则调整合并资产负债表的期初数；</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4"/>
          <w:sz w:val="21"/>
          <w:szCs w:val="21"/>
        </w:rPr>
        <w:t>将子公司合并当期期初至报告期末的收入、费用、利润纳入合并利润表；将子公司合并当</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期期初至报告期末的现金流量纳入合并现金流量表。</w:t>
      </w:r>
      <w:r>
        <w:rPr>
          <w:rFonts w:ascii="宋体" w:hAnsi="宋体" w:cs="宋体" w:eastAsia="宋体" w:hint="default"/>
          <w:w w:val="100"/>
          <w:sz w:val="21"/>
          <w:szCs w:val="21"/>
        </w:rPr>
        <w:t> </w:t>
      </w:r>
      <w:r>
        <w:rPr>
          <w:rFonts w:ascii="宋体" w:hAnsi="宋体" w:cs="宋体" w:eastAsia="宋体" w:hint="default"/>
          <w:spacing w:val="-6"/>
          <w:w w:val="100"/>
          <w:sz w:val="21"/>
          <w:szCs w:val="21"/>
        </w:rPr>
        <w:t>在报告期内，若因非同一控制下企业合并增加子公司的，则不调整合并资产负债表期初数；</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4"/>
          <w:sz w:val="21"/>
          <w:szCs w:val="21"/>
        </w:rPr>
        <w:t>将子公司自购买日至报告期末的收入、费用、利润纳入合并利润表；该子公司自购买日至</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报告期末的现金流量纳入合并现金流量表。</w:t>
      </w:r>
      <w:r>
        <w:rPr>
          <w:rFonts w:ascii="宋体" w:hAnsi="宋体" w:cs="宋体" w:eastAsia="宋体" w:hint="default"/>
          <w:w w:val="100"/>
          <w:sz w:val="21"/>
          <w:szCs w:val="21"/>
        </w:rPr>
        <w:t> </w:t>
      </w:r>
      <w:r>
        <w:rPr>
          <w:rFonts w:ascii="宋体" w:hAnsi="宋体" w:cs="宋体" w:eastAsia="宋体" w:hint="default"/>
          <w:spacing w:val="-4"/>
          <w:sz w:val="21"/>
          <w:szCs w:val="21"/>
        </w:rPr>
        <w:t>在报告期内，本公司处置子公司，则该子公司期初至处置日的收入、费用、利润纳入合并</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利润表；该子公司期初至处置日的现金流量纳入合并现金流量表。</w:t>
      </w:r>
    </w:p>
    <w:p>
      <w:pPr>
        <w:spacing w:line="240" w:lineRule="auto" w:before="0"/>
        <w:rPr>
          <w:rFonts w:ascii="宋体" w:hAnsi="宋体" w:cs="宋体" w:eastAsia="宋体" w:hint="default"/>
          <w:sz w:val="20"/>
          <w:szCs w:val="20"/>
        </w:rPr>
      </w:pPr>
    </w:p>
    <w:p>
      <w:pPr>
        <w:tabs>
          <w:tab w:pos="2433" w:val="left" w:leader="none"/>
        </w:tabs>
        <w:spacing w:line="350" w:lineRule="auto" w:before="166"/>
        <w:ind w:left="2518" w:right="1267" w:hanging="718"/>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七</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现金及现金等价物的确定标准</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spacing w:val="-4"/>
          <w:sz w:val="21"/>
          <w:szCs w:val="21"/>
        </w:rPr>
        <w:t>在编制现金流量表时，将本公司库存现金以及可以随时用于支付的存款确认为现金。将同</w:t>
      </w:r>
      <w:r>
        <w:rPr>
          <w:rFonts w:ascii="宋体" w:hAnsi="宋体" w:cs="宋体" w:eastAsia="宋体" w:hint="default"/>
          <w:w w:val="100"/>
          <w:sz w:val="21"/>
          <w:szCs w:val="21"/>
        </w:rPr>
        <w:t> </w:t>
      </w:r>
      <w:r>
        <w:rPr>
          <w:rFonts w:ascii="宋体" w:hAnsi="宋体" w:cs="宋体" w:eastAsia="宋体" w:hint="default"/>
          <w:spacing w:val="-4"/>
          <w:w w:val="100"/>
          <w:sz w:val="21"/>
          <w:szCs w:val="21"/>
        </w:rPr>
        <w:t>时具备期限短（从购买日起三个月内到期）、流动性强、易于转换为已知现金、价值变动</w:t>
      </w:r>
      <w:r>
        <w:rPr>
          <w:rFonts w:ascii="宋体" w:hAnsi="宋体" w:cs="宋体" w:eastAsia="宋体" w:hint="default"/>
          <w:w w:val="100"/>
          <w:sz w:val="21"/>
          <w:szCs w:val="21"/>
        </w:rPr>
        <w:t> </w:t>
      </w:r>
      <w:r>
        <w:rPr>
          <w:rFonts w:ascii="宋体" w:hAnsi="宋体" w:cs="宋体" w:eastAsia="宋体" w:hint="default"/>
          <w:sz w:val="21"/>
          <w:szCs w:val="21"/>
        </w:rPr>
        <w:t>风险很小四个条件的投资，确定为现金等价物。</w:t>
      </w:r>
    </w:p>
    <w:p>
      <w:pPr>
        <w:spacing w:line="240" w:lineRule="auto" w:before="0"/>
        <w:rPr>
          <w:rFonts w:ascii="宋体" w:hAnsi="宋体" w:cs="宋体" w:eastAsia="宋体" w:hint="default"/>
          <w:sz w:val="20"/>
          <w:szCs w:val="20"/>
        </w:rPr>
      </w:pPr>
    </w:p>
    <w:p>
      <w:pPr>
        <w:tabs>
          <w:tab w:pos="2433" w:val="left" w:leader="none"/>
        </w:tabs>
        <w:spacing w:before="166"/>
        <w:ind w:left="1800" w:right="3563"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八</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外币业务和外币报表折算</w:t>
      </w:r>
      <w:r>
        <w:rPr>
          <w:rFonts w:ascii="宋体" w:hAnsi="宋体" w:cs="宋体" w:eastAsia="宋体" w:hint="default"/>
          <w:spacing w:val="-1"/>
          <w:sz w:val="21"/>
          <w:szCs w:val="21"/>
        </w:rPr>
      </w:r>
    </w:p>
    <w:p>
      <w:pPr>
        <w:tabs>
          <w:tab w:pos="3055" w:val="left" w:leader="none"/>
        </w:tabs>
        <w:spacing w:before="126"/>
        <w:ind w:left="2518" w:right="35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外币业务</w:t>
      </w:r>
      <w:r>
        <w:rPr>
          <w:rFonts w:ascii="宋体" w:hAnsi="宋体" w:cs="宋体" w:eastAsia="宋体" w:hint="default"/>
          <w:sz w:val="21"/>
          <w:szCs w:val="21"/>
        </w:rPr>
      </w:r>
    </w:p>
    <w:p>
      <w:pPr>
        <w:spacing w:line="348" w:lineRule="auto" w:before="110"/>
        <w:ind w:left="3060" w:right="1259" w:firstLine="0"/>
        <w:jc w:val="left"/>
        <w:rPr>
          <w:rFonts w:ascii="宋体" w:hAnsi="宋体" w:cs="宋体" w:eastAsia="宋体" w:hint="default"/>
          <w:sz w:val="21"/>
          <w:szCs w:val="21"/>
        </w:rPr>
      </w:pPr>
      <w:r>
        <w:rPr>
          <w:rFonts w:ascii="宋体" w:hAnsi="宋体" w:cs="宋体" w:eastAsia="宋体" w:hint="default"/>
          <w:sz w:val="21"/>
          <w:szCs w:val="21"/>
        </w:rPr>
        <w:t>外币业务采用交易发生日的即期汇率作为折算汇率折合成人民币记账。</w:t>
      </w:r>
      <w:r>
        <w:rPr>
          <w:rFonts w:ascii="宋体" w:hAnsi="宋体" w:cs="宋体" w:eastAsia="宋体" w:hint="default"/>
          <w:w w:val="100"/>
          <w:sz w:val="21"/>
          <w:szCs w:val="21"/>
        </w:rPr>
        <w:t> </w:t>
      </w:r>
      <w:r>
        <w:rPr>
          <w:rFonts w:ascii="宋体" w:hAnsi="宋体" w:cs="宋体" w:eastAsia="宋体" w:hint="default"/>
          <w:spacing w:val="-1"/>
          <w:sz w:val="21"/>
          <w:szCs w:val="21"/>
        </w:rPr>
        <w:t>外币货币性项目余额按资产负债表日即期汇率折算，由此产生的汇兑差额，除属于</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与购建符合资本化条件的资产相关的外币专门借款产生的汇兑差额按照借款费用资</w:t>
      </w:r>
    </w:p>
    <w:p>
      <w:pPr>
        <w:spacing w:after="0" w:line="348" w:lineRule="auto"/>
        <w:jc w:val="left"/>
        <w:rPr>
          <w:rFonts w:ascii="宋体" w:hAnsi="宋体" w:cs="宋体" w:eastAsia="宋体" w:hint="default"/>
          <w:sz w:val="21"/>
          <w:szCs w:val="21"/>
        </w:rPr>
        <w:sectPr>
          <w:pgSz w:w="11910" w:h="16840"/>
          <w:pgMar w:header="884" w:footer="1186" w:top="1140" w:bottom="1380" w:left="0" w:right="0"/>
        </w:sectPr>
      </w:pPr>
    </w:p>
    <w:p>
      <w:pPr>
        <w:spacing w:line="240" w:lineRule="auto" w:before="11"/>
        <w:rPr>
          <w:rFonts w:ascii="宋体" w:hAnsi="宋体" w:cs="宋体" w:eastAsia="宋体" w:hint="default"/>
          <w:sz w:val="25"/>
          <w:szCs w:val="25"/>
        </w:rPr>
      </w:pPr>
    </w:p>
    <w:p>
      <w:pPr>
        <w:spacing w:line="350" w:lineRule="auto" w:before="36"/>
        <w:ind w:left="3060" w:right="1268" w:firstLine="0"/>
        <w:jc w:val="both"/>
        <w:rPr>
          <w:rFonts w:ascii="宋体" w:hAnsi="宋体" w:cs="宋体" w:eastAsia="宋体" w:hint="default"/>
          <w:sz w:val="21"/>
          <w:szCs w:val="21"/>
        </w:rPr>
      </w:pPr>
      <w:r>
        <w:rPr>
          <w:rFonts w:ascii="宋体" w:hAnsi="宋体" w:cs="宋体" w:eastAsia="宋体" w:hint="default"/>
          <w:spacing w:val="-1"/>
          <w:sz w:val="21"/>
          <w:szCs w:val="21"/>
        </w:rPr>
        <w:t>本化的原则处理外，均计入当期损益。以历史成本计量的外币非货币性项目，仍采</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用交易发生日的即期汇率折算，不改变其记账本位币金额。以公允价值计量的外币</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非货币性项目，采用公允价值确定日的即期汇率折算，由此产生的汇兑差额计入当</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期损益或资本公积。</w:t>
      </w:r>
    </w:p>
    <w:p>
      <w:pPr>
        <w:spacing w:line="240" w:lineRule="auto" w:before="0"/>
        <w:rPr>
          <w:rFonts w:ascii="宋体" w:hAnsi="宋体" w:cs="宋体" w:eastAsia="宋体" w:hint="default"/>
          <w:sz w:val="20"/>
          <w:szCs w:val="20"/>
        </w:rPr>
      </w:pPr>
    </w:p>
    <w:p>
      <w:pPr>
        <w:tabs>
          <w:tab w:pos="3055" w:val="left" w:leader="none"/>
        </w:tabs>
        <w:spacing w:line="343" w:lineRule="auto" w:before="166"/>
        <w:ind w:left="3060" w:right="1268"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外币财务报表的折算</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1"/>
          <w:sz w:val="21"/>
          <w:szCs w:val="21"/>
        </w:rPr>
        <w:t>资产负债表中的资产和负债项目，采用资产负债表日的即期汇率折算；所有者权益</w:t>
      </w:r>
      <w:r>
        <w:rPr>
          <w:rFonts w:ascii="宋体" w:hAnsi="宋体" w:cs="宋体" w:eastAsia="宋体" w:hint="default"/>
          <w:w w:val="100"/>
          <w:sz w:val="21"/>
          <w:szCs w:val="21"/>
        </w:rPr>
        <w:t> </w:t>
      </w:r>
      <w:r>
        <w:rPr>
          <w:rFonts w:ascii="宋体" w:hAnsi="宋体" w:cs="宋体" w:eastAsia="宋体" w:hint="default"/>
          <w:spacing w:val="-1"/>
          <w:sz w:val="21"/>
          <w:szCs w:val="21"/>
        </w:rPr>
        <w:t>项目除</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未分配利润</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项目外，其他项目采用发生时的即期汇率折算。利润表中的收</w:t>
      </w:r>
      <w:r>
        <w:rPr>
          <w:rFonts w:ascii="宋体" w:hAnsi="宋体" w:cs="宋体" w:eastAsia="宋体" w:hint="default"/>
          <w:w w:val="100"/>
          <w:sz w:val="21"/>
          <w:szCs w:val="21"/>
        </w:rPr>
        <w:t> </w:t>
      </w:r>
      <w:r>
        <w:rPr>
          <w:rFonts w:ascii="宋体" w:hAnsi="宋体" w:cs="宋体" w:eastAsia="宋体" w:hint="default"/>
          <w:spacing w:val="-1"/>
          <w:sz w:val="21"/>
          <w:szCs w:val="21"/>
        </w:rPr>
        <w:t>入和费用项目，采用资产负债表日期初期末的平均汇率折算。按照上述折算产生的</w:t>
      </w:r>
      <w:r>
        <w:rPr>
          <w:rFonts w:ascii="宋体" w:hAnsi="宋体" w:cs="宋体" w:eastAsia="宋体" w:hint="default"/>
          <w:w w:val="100"/>
          <w:sz w:val="21"/>
          <w:szCs w:val="21"/>
        </w:rPr>
        <w:t> </w:t>
      </w:r>
      <w:r>
        <w:rPr>
          <w:rFonts w:ascii="宋体" w:hAnsi="宋体" w:cs="宋体" w:eastAsia="宋体" w:hint="default"/>
          <w:sz w:val="21"/>
          <w:szCs w:val="21"/>
        </w:rPr>
        <w:t>外币财务报表折算差额，在资产负债表所有者权益项目下单独列示。</w:t>
      </w:r>
      <w:r>
        <w:rPr>
          <w:rFonts w:ascii="宋体" w:hAnsi="宋体" w:cs="宋体" w:eastAsia="宋体" w:hint="default"/>
          <w:w w:val="100"/>
          <w:sz w:val="21"/>
          <w:szCs w:val="21"/>
        </w:rPr>
        <w:t> </w:t>
      </w:r>
      <w:r>
        <w:rPr>
          <w:rFonts w:ascii="宋体" w:hAnsi="宋体" w:cs="宋体" w:eastAsia="宋体" w:hint="default"/>
          <w:spacing w:val="-1"/>
          <w:sz w:val="21"/>
          <w:szCs w:val="21"/>
        </w:rPr>
        <w:t>处置境外经营时，将资产负债表中所有者权益项目下列示的、与该境外经营相关的</w:t>
      </w:r>
      <w:r>
        <w:rPr>
          <w:rFonts w:ascii="宋体" w:hAnsi="宋体" w:cs="宋体" w:eastAsia="宋体" w:hint="default"/>
          <w:w w:val="100"/>
          <w:sz w:val="21"/>
          <w:szCs w:val="21"/>
        </w:rPr>
        <w:t> </w:t>
      </w:r>
      <w:r>
        <w:rPr>
          <w:rFonts w:ascii="宋体" w:hAnsi="宋体" w:cs="宋体" w:eastAsia="宋体" w:hint="default"/>
          <w:spacing w:val="-1"/>
          <w:sz w:val="21"/>
          <w:szCs w:val="21"/>
        </w:rPr>
        <w:t>外币财务报表折算差额，自所有者权益项目转入处置当期损益；部分处置境外经营</w:t>
      </w:r>
      <w:r>
        <w:rPr>
          <w:rFonts w:ascii="宋体" w:hAnsi="宋体" w:cs="宋体" w:eastAsia="宋体" w:hint="default"/>
          <w:w w:val="100"/>
          <w:sz w:val="21"/>
          <w:szCs w:val="21"/>
        </w:rPr>
        <w:t> </w:t>
      </w:r>
      <w:r>
        <w:rPr>
          <w:rFonts w:ascii="宋体" w:hAnsi="宋体" w:cs="宋体" w:eastAsia="宋体" w:hint="default"/>
          <w:sz w:val="21"/>
          <w:szCs w:val="21"/>
        </w:rPr>
        <w:t>的，按处置的比例计算处置部分的外币财务报表折算差额，转入处置当期损益。</w:t>
      </w:r>
    </w:p>
    <w:p>
      <w:pPr>
        <w:spacing w:line="240" w:lineRule="auto" w:before="0"/>
        <w:rPr>
          <w:rFonts w:ascii="宋体" w:hAnsi="宋体" w:cs="宋体" w:eastAsia="宋体" w:hint="default"/>
          <w:sz w:val="20"/>
          <w:szCs w:val="20"/>
        </w:rPr>
      </w:pPr>
    </w:p>
    <w:p>
      <w:pPr>
        <w:tabs>
          <w:tab w:pos="2433" w:val="left" w:leader="none"/>
        </w:tabs>
        <w:spacing w:before="172"/>
        <w:ind w:left="1800" w:right="3563"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九</w:t>
      </w:r>
      <w:r>
        <w:rPr>
          <w:rFonts w:ascii="宋体" w:hAnsi="宋体" w:cs="宋体" w:eastAsia="宋体" w:hint="default"/>
          <w:b/>
          <w:bCs/>
          <w:spacing w:val="-1"/>
          <w:sz w:val="21"/>
          <w:szCs w:val="21"/>
        </w:rPr>
        <w:t>)</w:t>
        <w:tab/>
      </w:r>
      <w:r>
        <w:rPr>
          <w:rFonts w:ascii="宋体" w:hAnsi="宋体" w:cs="宋体" w:eastAsia="宋体" w:hint="default"/>
          <w:b/>
          <w:bCs/>
          <w:sz w:val="21"/>
          <w:szCs w:val="21"/>
        </w:rPr>
        <w:t>金融工具</w:t>
      </w:r>
      <w:r>
        <w:rPr>
          <w:rFonts w:ascii="宋体" w:hAnsi="宋体" w:cs="宋体" w:eastAsia="宋体" w:hint="default"/>
          <w:sz w:val="21"/>
          <w:szCs w:val="21"/>
        </w:rPr>
      </w:r>
    </w:p>
    <w:p>
      <w:pPr>
        <w:spacing w:before="126"/>
        <w:ind w:left="2518" w:right="3563" w:firstLine="0"/>
        <w:jc w:val="left"/>
        <w:rPr>
          <w:rFonts w:ascii="宋体" w:hAnsi="宋体" w:cs="宋体" w:eastAsia="宋体" w:hint="default"/>
          <w:sz w:val="21"/>
          <w:szCs w:val="21"/>
        </w:rPr>
      </w:pPr>
      <w:r>
        <w:rPr>
          <w:rFonts w:ascii="宋体" w:hAnsi="宋体" w:cs="宋体" w:eastAsia="宋体" w:hint="default"/>
          <w:sz w:val="21"/>
          <w:szCs w:val="21"/>
        </w:rPr>
        <w:t>金融工具包括金融资产、金融负债和权益工具。</w:t>
      </w:r>
    </w:p>
    <w:p>
      <w:pPr>
        <w:tabs>
          <w:tab w:pos="3055" w:val="left" w:leader="none"/>
        </w:tabs>
        <w:spacing w:line="340" w:lineRule="auto" w:before="126"/>
        <w:ind w:left="3060" w:right="1268"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金融工具的分类</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1"/>
          <w:sz w:val="21"/>
          <w:szCs w:val="21"/>
        </w:rPr>
        <w:t>管理层按照取得持有金融资产和承担金融负债的目的，将其划分为：以公允价值计</w:t>
      </w:r>
      <w:r>
        <w:rPr>
          <w:rFonts w:ascii="宋体" w:hAnsi="宋体" w:cs="宋体" w:eastAsia="宋体" w:hint="default"/>
          <w:w w:val="100"/>
          <w:sz w:val="21"/>
          <w:szCs w:val="21"/>
        </w:rPr>
        <w:t> </w:t>
      </w:r>
      <w:r>
        <w:rPr>
          <w:rFonts w:ascii="宋体" w:hAnsi="宋体" w:cs="宋体" w:eastAsia="宋体" w:hint="default"/>
          <w:spacing w:val="-1"/>
          <w:sz w:val="21"/>
          <w:szCs w:val="21"/>
        </w:rPr>
        <w:t>量且其变动计入当期损益的金融资产或金融负债，包括交易性金融资产或金融负债</w:t>
      </w:r>
    </w:p>
    <w:p>
      <w:pPr>
        <w:spacing w:line="348" w:lineRule="auto" w:before="37"/>
        <w:ind w:left="3060" w:right="1259" w:firstLine="0"/>
        <w:jc w:val="left"/>
        <w:rPr>
          <w:rFonts w:ascii="宋体" w:hAnsi="宋体" w:cs="宋体" w:eastAsia="宋体" w:hint="default"/>
          <w:sz w:val="21"/>
          <w:szCs w:val="21"/>
        </w:rPr>
      </w:pPr>
      <w:r>
        <w:rPr>
          <w:rFonts w:ascii="宋体" w:hAnsi="宋体" w:cs="宋体" w:eastAsia="宋体" w:hint="default"/>
          <w:spacing w:val="-7"/>
          <w:w w:val="100"/>
          <w:sz w:val="21"/>
          <w:szCs w:val="21"/>
        </w:rPr>
        <w:t>（和直接指定为以公允价值计量且其变动计入当期损益的金融资产或金融负债）；持</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有至到期投资；应收款项；可供出售金融资产；其他金融负债等。</w:t>
      </w:r>
    </w:p>
    <w:p>
      <w:pPr>
        <w:spacing w:line="240" w:lineRule="auto" w:before="0"/>
        <w:rPr>
          <w:rFonts w:ascii="宋体" w:hAnsi="宋体" w:cs="宋体" w:eastAsia="宋体" w:hint="default"/>
          <w:sz w:val="20"/>
          <w:szCs w:val="20"/>
        </w:rPr>
      </w:pPr>
    </w:p>
    <w:p>
      <w:pPr>
        <w:tabs>
          <w:tab w:pos="3055" w:val="left" w:leader="none"/>
        </w:tabs>
        <w:spacing w:before="170"/>
        <w:ind w:left="2518" w:right="35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r>
      <w:r>
        <w:rPr>
          <w:rFonts w:ascii="宋体" w:hAnsi="宋体" w:cs="宋体" w:eastAsia="宋体" w:hint="default"/>
          <w:b/>
          <w:bCs/>
          <w:spacing w:val="-1"/>
          <w:sz w:val="21"/>
          <w:szCs w:val="21"/>
        </w:rPr>
        <w:t>金融工具的确认依据和计量方法</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6"/>
          <w:szCs w:val="16"/>
        </w:rPr>
      </w:pPr>
    </w:p>
    <w:p>
      <w:pPr>
        <w:spacing w:line="345" w:lineRule="auto" w:before="0"/>
        <w:ind w:left="3060" w:right="12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）以公允价值计量且其变动计入当期损益的金融资产（金融负债）</w:t>
      </w:r>
      <w:r>
        <w:rPr>
          <w:rFonts w:ascii="宋体" w:hAnsi="宋体" w:cs="宋体" w:eastAsia="宋体" w:hint="default"/>
          <w:w w:val="100"/>
          <w:sz w:val="21"/>
          <w:szCs w:val="21"/>
        </w:rPr>
        <w:t> </w:t>
      </w:r>
      <w:r>
        <w:rPr>
          <w:rFonts w:ascii="宋体" w:hAnsi="宋体" w:cs="宋体" w:eastAsia="宋体" w:hint="default"/>
          <w:spacing w:val="-1"/>
          <w:sz w:val="21"/>
          <w:szCs w:val="21"/>
        </w:rPr>
        <w:t>取得时以公允价值（扣除已宣告但尚未发放的现金股利或已到付息期但尚未领取的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债券利息）作为初始确认金额，相关的交易费用计入当期损益。</w:t>
      </w:r>
      <w:r>
        <w:rPr>
          <w:rFonts w:ascii="宋体" w:hAnsi="宋体" w:cs="宋体" w:eastAsia="宋体" w:hint="default"/>
          <w:w w:val="100"/>
          <w:sz w:val="21"/>
          <w:szCs w:val="21"/>
        </w:rPr>
        <w:t> </w:t>
      </w:r>
      <w:r>
        <w:rPr>
          <w:rFonts w:ascii="宋体" w:hAnsi="宋体" w:cs="宋体" w:eastAsia="宋体" w:hint="default"/>
          <w:spacing w:val="-1"/>
          <w:sz w:val="21"/>
          <w:szCs w:val="21"/>
        </w:rPr>
        <w:t>持有期间将取得的利息或现金股利确认为投资收益，期末将公允价值变动计入当期</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损益。</w:t>
      </w:r>
      <w:r>
        <w:rPr>
          <w:rFonts w:ascii="宋体" w:hAnsi="宋体" w:cs="宋体" w:eastAsia="宋体" w:hint="default"/>
          <w:spacing w:val="-102"/>
          <w:sz w:val="21"/>
          <w:szCs w:val="21"/>
        </w:rPr>
        <w:t> </w:t>
      </w:r>
      <w:r>
        <w:rPr>
          <w:rFonts w:ascii="宋体" w:hAnsi="宋体" w:cs="宋体" w:eastAsia="宋体" w:hint="default"/>
          <w:spacing w:val="-1"/>
          <w:sz w:val="21"/>
          <w:szCs w:val="21"/>
        </w:rPr>
        <w:t>处置时，其公允价值与初始入账金额之间的差额确认为投资收益，同时调整公允价</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值变动损益。</w:t>
      </w:r>
    </w:p>
    <w:p>
      <w:pPr>
        <w:spacing w:after="0" w:line="345" w:lineRule="auto"/>
        <w:jc w:val="left"/>
        <w:rPr>
          <w:rFonts w:ascii="宋体" w:hAnsi="宋体" w:cs="宋体" w:eastAsia="宋体" w:hint="default"/>
          <w:sz w:val="21"/>
          <w:szCs w:val="21"/>
        </w:rPr>
        <w:sectPr>
          <w:pgSz w:w="11910" w:h="16840"/>
          <w:pgMar w:header="884" w:footer="1186" w:top="1140" w:bottom="13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line="345" w:lineRule="auto" w:before="36"/>
        <w:ind w:left="3060" w:right="12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）持有至到期投资</w:t>
      </w:r>
      <w:r>
        <w:rPr>
          <w:rFonts w:ascii="宋体" w:hAnsi="宋体" w:cs="宋体" w:eastAsia="宋体" w:hint="default"/>
          <w:w w:val="100"/>
          <w:sz w:val="21"/>
          <w:szCs w:val="21"/>
        </w:rPr>
        <w:t> </w:t>
      </w:r>
      <w:r>
        <w:rPr>
          <w:rFonts w:ascii="宋体" w:hAnsi="宋体" w:cs="宋体" w:eastAsia="宋体" w:hint="default"/>
          <w:spacing w:val="-1"/>
          <w:sz w:val="21"/>
          <w:szCs w:val="21"/>
        </w:rPr>
        <w:t>取得时按公允价值（扣除已到付息期但尚未领取的债券利息）和相关交易费用之和</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作为初始确认金额。</w:t>
      </w:r>
      <w:r>
        <w:rPr>
          <w:rFonts w:ascii="宋体" w:hAnsi="宋体" w:cs="宋体" w:eastAsia="宋体" w:hint="default"/>
          <w:w w:val="100"/>
          <w:sz w:val="21"/>
          <w:szCs w:val="21"/>
        </w:rPr>
        <w:t> </w:t>
      </w:r>
      <w:r>
        <w:rPr>
          <w:rFonts w:ascii="宋体" w:hAnsi="宋体" w:cs="宋体" w:eastAsia="宋体" w:hint="default"/>
          <w:spacing w:val="-1"/>
          <w:sz w:val="21"/>
          <w:szCs w:val="21"/>
        </w:rPr>
        <w:t>持有期间按照摊余成本和实际利率（如实际利率与票面利率差别较小的，按票面利</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率）计算确认利息收入，计入投资收益。实际利率在取得时确定，在该预期存续期</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间或适用的更短期间内保持不变。</w:t>
      </w:r>
      <w:r>
        <w:rPr>
          <w:rFonts w:ascii="宋体" w:hAnsi="宋体" w:cs="宋体" w:eastAsia="宋体" w:hint="default"/>
          <w:w w:val="100"/>
          <w:sz w:val="21"/>
          <w:szCs w:val="21"/>
        </w:rPr>
        <w:t> </w:t>
      </w:r>
      <w:r>
        <w:rPr>
          <w:rFonts w:ascii="宋体" w:hAnsi="宋体" w:cs="宋体" w:eastAsia="宋体" w:hint="default"/>
          <w:sz w:val="21"/>
          <w:szCs w:val="21"/>
        </w:rPr>
        <w:t>处置时，将所取得价款与该投资账面价值之间的差额计入投资收益。</w:t>
      </w:r>
    </w:p>
    <w:p>
      <w:pPr>
        <w:spacing w:line="240" w:lineRule="auto" w:before="0"/>
        <w:rPr>
          <w:rFonts w:ascii="宋体" w:hAnsi="宋体" w:cs="宋体" w:eastAsia="宋体" w:hint="default"/>
          <w:sz w:val="20"/>
          <w:szCs w:val="20"/>
        </w:rPr>
      </w:pPr>
    </w:p>
    <w:p>
      <w:pPr>
        <w:spacing w:line="345" w:lineRule="auto" w:before="171"/>
        <w:ind w:left="3060" w:right="12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）应收款项</w:t>
      </w:r>
      <w:r>
        <w:rPr>
          <w:rFonts w:ascii="宋体" w:hAnsi="宋体" w:cs="宋体" w:eastAsia="宋体" w:hint="default"/>
          <w:w w:val="100"/>
          <w:sz w:val="21"/>
          <w:szCs w:val="21"/>
        </w:rPr>
        <w:t> </w:t>
      </w:r>
      <w:r>
        <w:rPr>
          <w:rFonts w:ascii="宋体" w:hAnsi="宋体" w:cs="宋体" w:eastAsia="宋体" w:hint="default"/>
          <w:spacing w:val="-1"/>
          <w:sz w:val="21"/>
          <w:szCs w:val="21"/>
        </w:rPr>
        <w:t>公司对外销售商品或提供劳务形成的应收债权，以及公司持有的其他企业的不包括</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在活跃市场上有报价的债务工具的债权，包括应收账款、其他应收款、应收票据、</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预付账款、长期应收款等，以向购货方应收的合同或协议价款作为初始确认金额；</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具有融资性质的，按其现值进行初始确认。</w:t>
      </w:r>
      <w:r>
        <w:rPr>
          <w:rFonts w:ascii="宋体" w:hAnsi="宋体" w:cs="宋体" w:eastAsia="宋体" w:hint="default"/>
          <w:w w:val="100"/>
          <w:sz w:val="21"/>
          <w:szCs w:val="21"/>
        </w:rPr>
        <w:t> </w:t>
      </w:r>
      <w:r>
        <w:rPr>
          <w:rFonts w:ascii="宋体" w:hAnsi="宋体" w:cs="宋体" w:eastAsia="宋体" w:hint="default"/>
          <w:sz w:val="21"/>
          <w:szCs w:val="21"/>
        </w:rPr>
        <w:t>收回或处置时，将取得的价款与该应收款项账面价值之间的差额计入当期损益。</w:t>
      </w:r>
    </w:p>
    <w:p>
      <w:pPr>
        <w:spacing w:line="240" w:lineRule="auto" w:before="0"/>
        <w:rPr>
          <w:rFonts w:ascii="宋体" w:hAnsi="宋体" w:cs="宋体" w:eastAsia="宋体" w:hint="default"/>
          <w:sz w:val="20"/>
          <w:szCs w:val="20"/>
        </w:rPr>
      </w:pPr>
    </w:p>
    <w:p>
      <w:pPr>
        <w:spacing w:line="345" w:lineRule="auto" w:before="172"/>
        <w:ind w:left="3060" w:right="12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）可供出售金融资产</w:t>
      </w:r>
      <w:r>
        <w:rPr>
          <w:rFonts w:ascii="宋体" w:hAnsi="宋体" w:cs="宋体" w:eastAsia="宋体" w:hint="default"/>
          <w:w w:val="100"/>
          <w:sz w:val="21"/>
          <w:szCs w:val="21"/>
        </w:rPr>
        <w:t> </w:t>
      </w:r>
      <w:r>
        <w:rPr>
          <w:rFonts w:ascii="宋体" w:hAnsi="宋体" w:cs="宋体" w:eastAsia="宋体" w:hint="default"/>
          <w:spacing w:val="-1"/>
          <w:sz w:val="21"/>
          <w:szCs w:val="21"/>
        </w:rPr>
        <w:t>取得时按公允价值（扣除已宣告但尚未发放的现金股利或已到付息期但尚未领取的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债券利息）和相关交易费用之和作为初始确认金额。</w:t>
      </w:r>
      <w:r>
        <w:rPr>
          <w:rFonts w:ascii="宋体" w:hAnsi="宋体" w:cs="宋体" w:eastAsia="宋体" w:hint="default"/>
          <w:w w:val="100"/>
          <w:sz w:val="21"/>
          <w:szCs w:val="21"/>
        </w:rPr>
        <w:t> </w:t>
      </w:r>
      <w:r>
        <w:rPr>
          <w:rFonts w:ascii="宋体" w:hAnsi="宋体" w:cs="宋体" w:eastAsia="宋体" w:hint="default"/>
          <w:spacing w:val="-1"/>
          <w:sz w:val="21"/>
          <w:szCs w:val="21"/>
        </w:rPr>
        <w:t>持有期间将取得的利息或现金股利确认为投资收益。期末以公允价值计量且将公允</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7"/>
          <w:w w:val="100"/>
          <w:sz w:val="21"/>
          <w:szCs w:val="21"/>
        </w:rPr>
        <w:t>价值变动计入资本公积（其他资本公积）。</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1"/>
          <w:sz w:val="21"/>
          <w:szCs w:val="21"/>
        </w:rPr>
        <w:t>处置时，将取得的价款与该金融资产账面价值之间的差额，计入投资损益；同时，</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将原直接计入所有者权益的公允价值变动累计额对应处置部分的金额转出，计入投</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资损益。</w:t>
      </w:r>
    </w:p>
    <w:p>
      <w:pPr>
        <w:spacing w:line="240" w:lineRule="auto" w:before="0"/>
        <w:rPr>
          <w:rFonts w:ascii="宋体" w:hAnsi="宋体" w:cs="宋体" w:eastAsia="宋体" w:hint="default"/>
          <w:sz w:val="20"/>
          <w:szCs w:val="20"/>
        </w:rPr>
      </w:pPr>
    </w:p>
    <w:p>
      <w:pPr>
        <w:spacing w:line="328" w:lineRule="auto" w:before="172"/>
        <w:ind w:left="3060" w:right="116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）其他金融负债</w:t>
      </w:r>
      <w:r>
        <w:rPr>
          <w:rFonts w:ascii="宋体" w:hAnsi="宋体" w:cs="宋体" w:eastAsia="宋体" w:hint="default"/>
          <w:w w:val="100"/>
          <w:sz w:val="21"/>
          <w:szCs w:val="21"/>
        </w:rPr>
        <w:t> </w:t>
      </w:r>
      <w:r>
        <w:rPr>
          <w:rFonts w:ascii="宋体" w:hAnsi="宋体" w:cs="宋体" w:eastAsia="宋体" w:hint="default"/>
          <w:spacing w:val="-4"/>
          <w:w w:val="100"/>
          <w:sz w:val="21"/>
          <w:szCs w:val="21"/>
        </w:rPr>
        <w:t>按其公允价值和相关交易费用之和作为初始确认金额。采用摊余成本进行后续计量。</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tabs>
          <w:tab w:pos="3055" w:val="left" w:leader="none"/>
        </w:tabs>
        <w:spacing w:line="345" w:lineRule="auto" w:before="0"/>
        <w:ind w:left="3060" w:right="1268"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r>
      <w:r>
        <w:rPr>
          <w:rFonts w:ascii="宋体" w:hAnsi="宋体" w:cs="宋体" w:eastAsia="宋体" w:hint="default"/>
          <w:b/>
          <w:bCs/>
          <w:spacing w:val="-1"/>
          <w:sz w:val="21"/>
          <w:szCs w:val="21"/>
        </w:rPr>
        <w:t>金融资产转移的确认依据和计量方法</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pacing w:val="-1"/>
          <w:sz w:val="21"/>
          <w:szCs w:val="21"/>
        </w:rPr>
        <w:t>公司发生金融资产转移时，如已将金融资产所有权上几乎所有的风险和报酬转移给</w:t>
      </w:r>
      <w:r>
        <w:rPr>
          <w:rFonts w:ascii="宋体" w:hAnsi="宋体" w:cs="宋体" w:eastAsia="宋体" w:hint="default"/>
          <w:w w:val="100"/>
          <w:sz w:val="21"/>
          <w:szCs w:val="21"/>
        </w:rPr>
        <w:t> </w:t>
      </w:r>
      <w:r>
        <w:rPr>
          <w:rFonts w:ascii="宋体" w:hAnsi="宋体" w:cs="宋体" w:eastAsia="宋体" w:hint="default"/>
          <w:spacing w:val="-1"/>
          <w:sz w:val="21"/>
          <w:szCs w:val="21"/>
        </w:rPr>
        <w:t>转入方，则终止确认该金融资产；如保留了金融资产所有权上几乎所有的风险和报</w:t>
      </w:r>
      <w:r>
        <w:rPr>
          <w:rFonts w:ascii="宋体" w:hAnsi="宋体" w:cs="宋体" w:eastAsia="宋体" w:hint="default"/>
          <w:w w:val="100"/>
          <w:sz w:val="21"/>
          <w:szCs w:val="21"/>
        </w:rPr>
        <w:t> </w:t>
      </w:r>
      <w:r>
        <w:rPr>
          <w:rFonts w:ascii="宋体" w:hAnsi="宋体" w:cs="宋体" w:eastAsia="宋体" w:hint="default"/>
          <w:sz w:val="21"/>
          <w:szCs w:val="21"/>
        </w:rPr>
        <w:t>酬的，则不终止确认该金融资产。</w:t>
      </w:r>
      <w:r>
        <w:rPr>
          <w:rFonts w:ascii="宋体" w:hAnsi="宋体" w:cs="宋体" w:eastAsia="宋体" w:hint="default"/>
          <w:w w:val="100"/>
          <w:sz w:val="21"/>
          <w:szCs w:val="21"/>
        </w:rPr>
        <w:t> </w:t>
      </w:r>
      <w:r>
        <w:rPr>
          <w:rFonts w:ascii="宋体" w:hAnsi="宋体" w:cs="宋体" w:eastAsia="宋体" w:hint="default"/>
          <w:spacing w:val="-1"/>
          <w:sz w:val="21"/>
          <w:szCs w:val="21"/>
        </w:rPr>
        <w:t>在判断金融资产转移是否满足上述金融资产终止确认条件时，采用实质重于形式的</w:t>
      </w:r>
      <w:r>
        <w:rPr>
          <w:rFonts w:ascii="宋体" w:hAnsi="宋体" w:cs="宋体" w:eastAsia="宋体" w:hint="default"/>
          <w:w w:val="100"/>
          <w:sz w:val="21"/>
          <w:szCs w:val="21"/>
        </w:rPr>
        <w:t> </w:t>
      </w:r>
      <w:r>
        <w:rPr>
          <w:rFonts w:ascii="宋体" w:hAnsi="宋体" w:cs="宋体" w:eastAsia="宋体" w:hint="default"/>
          <w:spacing w:val="-1"/>
          <w:sz w:val="21"/>
          <w:szCs w:val="21"/>
        </w:rPr>
        <w:t>原则。公司将金融资产转移区分为金融资产整体转移和部分转移。金融资产整体转</w:t>
      </w:r>
    </w:p>
    <w:p>
      <w:pPr>
        <w:spacing w:after="0" w:line="345" w:lineRule="auto"/>
        <w:jc w:val="left"/>
        <w:rPr>
          <w:rFonts w:ascii="宋体" w:hAnsi="宋体" w:cs="宋体" w:eastAsia="宋体" w:hint="default"/>
          <w:sz w:val="21"/>
          <w:szCs w:val="21"/>
        </w:rPr>
        <w:sectPr>
          <w:pgSz w:w="11910" w:h="16840"/>
          <w:pgMar w:header="884" w:footer="1186" w:top="1140" w:bottom="1380" w:left="0" w:right="0"/>
        </w:sectPr>
      </w:pPr>
    </w:p>
    <w:p>
      <w:pPr>
        <w:spacing w:line="240" w:lineRule="auto" w:before="11"/>
        <w:rPr>
          <w:rFonts w:ascii="宋体" w:hAnsi="宋体" w:cs="宋体" w:eastAsia="宋体" w:hint="default"/>
          <w:sz w:val="25"/>
          <w:szCs w:val="25"/>
        </w:rPr>
      </w:pPr>
    </w:p>
    <w:p>
      <w:pPr>
        <w:spacing w:before="36"/>
        <w:ind w:left="3060" w:right="1259" w:firstLine="0"/>
        <w:jc w:val="left"/>
        <w:rPr>
          <w:rFonts w:ascii="宋体" w:hAnsi="宋体" w:cs="宋体" w:eastAsia="宋体" w:hint="default"/>
          <w:sz w:val="21"/>
          <w:szCs w:val="21"/>
        </w:rPr>
      </w:pPr>
      <w:r>
        <w:rPr>
          <w:rFonts w:ascii="宋体" w:hAnsi="宋体" w:cs="宋体" w:eastAsia="宋体" w:hint="default"/>
          <w:sz w:val="21"/>
          <w:szCs w:val="21"/>
        </w:rPr>
        <w:t>移满足终止确认条件的，将下列两项金额的差额计入当期损益：</w:t>
      </w:r>
    </w:p>
    <w:p>
      <w:pPr>
        <w:spacing w:before="126"/>
        <w:ind w:left="3060" w:right="356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）所转移金融资产的账面价值；</w:t>
      </w:r>
    </w:p>
    <w:p>
      <w:pPr>
        <w:spacing w:line="345" w:lineRule="auto" w:before="107"/>
        <w:ind w:left="3060" w:right="1259"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）因转移而收到的对价，与原直接计入所有者权益的公允价值变动累计额（涉及</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转移的金融资产为可供出售金融资产的情形）之和。</w:t>
      </w:r>
      <w:r>
        <w:rPr>
          <w:rFonts w:ascii="宋体" w:hAnsi="宋体" w:cs="宋体" w:eastAsia="宋体" w:hint="default"/>
          <w:w w:val="100"/>
          <w:sz w:val="21"/>
          <w:szCs w:val="21"/>
        </w:rPr>
        <w:t> </w:t>
      </w:r>
      <w:r>
        <w:rPr>
          <w:rFonts w:ascii="宋体" w:hAnsi="宋体" w:cs="宋体" w:eastAsia="宋体" w:hint="default"/>
          <w:spacing w:val="-1"/>
          <w:sz w:val="21"/>
          <w:szCs w:val="21"/>
        </w:rPr>
        <w:t>金融资产部分转移满足终止确认条件的，将所转移金融资产整体的账面价值，在终</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止确认部分和未终止确认部分之间，按照各自的相对公允价值进行分摊，并将下列</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两项金额的差额计入当期损益：</w:t>
      </w:r>
    </w:p>
    <w:p>
      <w:pPr>
        <w:spacing w:before="33"/>
        <w:ind w:left="3060" w:right="356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）终止确认部分的账面价值；</w:t>
      </w:r>
    </w:p>
    <w:p>
      <w:pPr>
        <w:spacing w:line="343" w:lineRule="auto" w:before="107"/>
        <w:ind w:left="3060" w:right="1259"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）终止确认部分的对价，与原直接计入所有者权益的公允价值变动累计额中对应</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终止确认部分的金额（涉及转移的金融资产为可供出售金融资产的情形）之和。</w:t>
      </w:r>
      <w:r>
        <w:rPr>
          <w:rFonts w:ascii="宋体" w:hAnsi="宋体" w:cs="宋体" w:eastAsia="宋体" w:hint="default"/>
          <w:w w:val="100"/>
          <w:sz w:val="21"/>
          <w:szCs w:val="21"/>
        </w:rPr>
        <w:t> </w:t>
      </w:r>
      <w:r>
        <w:rPr>
          <w:rFonts w:ascii="宋体" w:hAnsi="宋体" w:cs="宋体" w:eastAsia="宋体" w:hint="default"/>
          <w:spacing w:val="-1"/>
          <w:sz w:val="21"/>
          <w:szCs w:val="21"/>
        </w:rPr>
        <w:t>金融资产转移不满足终止确认条件的，继续确认该金融资产，所收到的对价确认为</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一项金融负债。</w:t>
      </w:r>
    </w:p>
    <w:p>
      <w:pPr>
        <w:spacing w:line="240" w:lineRule="auto" w:before="7"/>
        <w:rPr>
          <w:rFonts w:ascii="宋体" w:hAnsi="宋体" w:cs="宋体" w:eastAsia="宋体" w:hint="default"/>
          <w:sz w:val="26"/>
          <w:szCs w:val="26"/>
        </w:rPr>
      </w:pPr>
    </w:p>
    <w:p>
      <w:pPr>
        <w:tabs>
          <w:tab w:pos="3055" w:val="left" w:leader="none"/>
        </w:tabs>
        <w:spacing w:line="348" w:lineRule="auto" w:before="0"/>
        <w:ind w:left="3060" w:right="1267"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tab/>
      </w:r>
      <w:r>
        <w:rPr>
          <w:rFonts w:ascii="宋体" w:hAnsi="宋体" w:cs="宋体" w:eastAsia="宋体" w:hint="default"/>
          <w:b/>
          <w:bCs/>
          <w:spacing w:val="-1"/>
          <w:sz w:val="21"/>
          <w:szCs w:val="21"/>
        </w:rPr>
        <w:t>金融负债终止确认条件</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pacing w:val="-1"/>
          <w:sz w:val="21"/>
          <w:szCs w:val="21"/>
        </w:rPr>
        <w:t>金融负债的现时义务全部或部分已经解除的，则终止确认该金融负债或其一部分；</w:t>
      </w:r>
      <w:r>
        <w:rPr>
          <w:rFonts w:ascii="宋体" w:hAnsi="宋体" w:cs="宋体" w:eastAsia="宋体" w:hint="default"/>
          <w:w w:val="100"/>
          <w:sz w:val="21"/>
          <w:szCs w:val="21"/>
        </w:rPr>
        <w:t> </w:t>
      </w:r>
      <w:r>
        <w:rPr>
          <w:rFonts w:ascii="宋体" w:hAnsi="宋体" w:cs="宋体" w:eastAsia="宋体" w:hint="default"/>
          <w:spacing w:val="-1"/>
          <w:sz w:val="21"/>
          <w:szCs w:val="21"/>
        </w:rPr>
        <w:t>本公司若与债权人签定协议，以承担新金融负债方式替换现存金融负债，且新金融</w:t>
      </w:r>
      <w:r>
        <w:rPr>
          <w:rFonts w:ascii="宋体" w:hAnsi="宋体" w:cs="宋体" w:eastAsia="宋体" w:hint="default"/>
          <w:w w:val="100"/>
          <w:sz w:val="21"/>
          <w:szCs w:val="21"/>
        </w:rPr>
        <w:t> </w:t>
      </w:r>
      <w:r>
        <w:rPr>
          <w:rFonts w:ascii="宋体" w:hAnsi="宋体" w:cs="宋体" w:eastAsia="宋体" w:hint="default"/>
          <w:spacing w:val="-1"/>
          <w:sz w:val="21"/>
          <w:szCs w:val="21"/>
        </w:rPr>
        <w:t>负债与现存金融负债的合同条款实质上不同的，则终止确认现存金融负债，并同时</w:t>
      </w:r>
      <w:r>
        <w:rPr>
          <w:rFonts w:ascii="宋体" w:hAnsi="宋体" w:cs="宋体" w:eastAsia="宋体" w:hint="default"/>
          <w:w w:val="100"/>
          <w:sz w:val="21"/>
          <w:szCs w:val="21"/>
        </w:rPr>
        <w:t> </w:t>
      </w:r>
      <w:r>
        <w:rPr>
          <w:rFonts w:ascii="宋体" w:hAnsi="宋体" w:cs="宋体" w:eastAsia="宋体" w:hint="default"/>
          <w:sz w:val="21"/>
          <w:szCs w:val="21"/>
        </w:rPr>
        <w:t>确认新金融负债。</w:t>
      </w:r>
      <w:r>
        <w:rPr>
          <w:rFonts w:ascii="宋体" w:hAnsi="宋体" w:cs="宋体" w:eastAsia="宋体" w:hint="default"/>
          <w:w w:val="100"/>
          <w:sz w:val="21"/>
          <w:szCs w:val="21"/>
        </w:rPr>
        <w:t> </w:t>
      </w:r>
      <w:r>
        <w:rPr>
          <w:rFonts w:ascii="宋体" w:hAnsi="宋体" w:cs="宋体" w:eastAsia="宋体" w:hint="default"/>
          <w:spacing w:val="-1"/>
          <w:sz w:val="21"/>
          <w:szCs w:val="21"/>
        </w:rPr>
        <w:t>对现存金融负债全部或部分合同条款作出实质性修改的，则终止确认现存金融负债</w:t>
      </w:r>
      <w:r>
        <w:rPr>
          <w:rFonts w:ascii="宋体" w:hAnsi="宋体" w:cs="宋体" w:eastAsia="宋体" w:hint="default"/>
          <w:w w:val="100"/>
          <w:sz w:val="21"/>
          <w:szCs w:val="21"/>
        </w:rPr>
        <w:t> </w:t>
      </w:r>
      <w:r>
        <w:rPr>
          <w:rFonts w:ascii="宋体" w:hAnsi="宋体" w:cs="宋体" w:eastAsia="宋体" w:hint="default"/>
          <w:sz w:val="21"/>
          <w:szCs w:val="21"/>
        </w:rPr>
        <w:t>或其一部分，同时将修改条款后的金融负债确认为一项新金融负债。</w:t>
      </w:r>
      <w:r>
        <w:rPr>
          <w:rFonts w:ascii="宋体" w:hAnsi="宋体" w:cs="宋体" w:eastAsia="宋体" w:hint="default"/>
          <w:w w:val="100"/>
          <w:sz w:val="21"/>
          <w:szCs w:val="21"/>
        </w:rPr>
        <w:t> </w:t>
      </w:r>
      <w:r>
        <w:rPr>
          <w:rFonts w:ascii="宋体" w:hAnsi="宋体" w:cs="宋体" w:eastAsia="宋体" w:hint="default"/>
          <w:spacing w:val="-1"/>
          <w:sz w:val="21"/>
          <w:szCs w:val="21"/>
        </w:rPr>
        <w:t>金融负债全部或部分终止确认时，终止确认的金融负债账面价值与支付对价（包括</w:t>
      </w:r>
      <w:r>
        <w:rPr>
          <w:rFonts w:ascii="宋体" w:hAnsi="宋体" w:cs="宋体" w:eastAsia="宋体" w:hint="default"/>
          <w:w w:val="100"/>
          <w:sz w:val="21"/>
          <w:szCs w:val="21"/>
        </w:rPr>
        <w:t> </w:t>
      </w:r>
      <w:r>
        <w:rPr>
          <w:rFonts w:ascii="宋体" w:hAnsi="宋体" w:cs="宋体" w:eastAsia="宋体" w:hint="default"/>
          <w:sz w:val="21"/>
          <w:szCs w:val="21"/>
        </w:rPr>
        <w:t>转出的非现金资产或承担的新金融负债）之间的差额，计入当期损益。</w:t>
      </w:r>
      <w:r>
        <w:rPr>
          <w:rFonts w:ascii="宋体" w:hAnsi="宋体" w:cs="宋体" w:eastAsia="宋体" w:hint="default"/>
          <w:w w:val="100"/>
          <w:sz w:val="21"/>
          <w:szCs w:val="21"/>
        </w:rPr>
        <w:t> </w:t>
      </w:r>
      <w:r>
        <w:rPr>
          <w:rFonts w:ascii="宋体" w:hAnsi="宋体" w:cs="宋体" w:eastAsia="宋体" w:hint="default"/>
          <w:spacing w:val="-1"/>
          <w:sz w:val="21"/>
          <w:szCs w:val="21"/>
        </w:rPr>
        <w:t>本公司若回购部分金融负债的，在回购日按照继续确认部分与终止确认部分的相对</w:t>
      </w:r>
      <w:r>
        <w:rPr>
          <w:rFonts w:ascii="宋体" w:hAnsi="宋体" w:cs="宋体" w:eastAsia="宋体" w:hint="default"/>
          <w:w w:val="100"/>
          <w:sz w:val="21"/>
          <w:szCs w:val="21"/>
        </w:rPr>
        <w:t> </w:t>
      </w:r>
      <w:r>
        <w:rPr>
          <w:rFonts w:ascii="宋体" w:hAnsi="宋体" w:cs="宋体" w:eastAsia="宋体" w:hint="default"/>
          <w:spacing w:val="-1"/>
          <w:sz w:val="21"/>
          <w:szCs w:val="21"/>
        </w:rPr>
        <w:t>公允价值，将该金融负债整体的账面价值进行分配。分配给终止确认部分的账面价</w:t>
      </w:r>
      <w:r>
        <w:rPr>
          <w:rFonts w:ascii="宋体" w:hAnsi="宋体" w:cs="宋体" w:eastAsia="宋体" w:hint="default"/>
          <w:w w:val="100"/>
          <w:sz w:val="21"/>
          <w:szCs w:val="21"/>
        </w:rPr>
        <w:t> </w:t>
      </w:r>
      <w:r>
        <w:rPr>
          <w:rFonts w:ascii="宋体" w:hAnsi="宋体" w:cs="宋体" w:eastAsia="宋体" w:hint="default"/>
          <w:spacing w:val="-1"/>
          <w:sz w:val="21"/>
          <w:szCs w:val="21"/>
        </w:rPr>
        <w:t>值与支付的对价（包括转出的非现金资产或承担的新金融负债）之间的差额，计入</w:t>
      </w:r>
      <w:r>
        <w:rPr>
          <w:rFonts w:ascii="宋体" w:hAnsi="宋体" w:cs="宋体" w:eastAsia="宋体" w:hint="default"/>
          <w:w w:val="100"/>
          <w:sz w:val="21"/>
          <w:szCs w:val="21"/>
        </w:rPr>
        <w:t> </w:t>
      </w:r>
      <w:r>
        <w:rPr>
          <w:rFonts w:ascii="宋体" w:hAnsi="宋体" w:cs="宋体" w:eastAsia="宋体" w:hint="default"/>
          <w:sz w:val="21"/>
          <w:szCs w:val="21"/>
        </w:rPr>
        <w:t>当期损益。</w:t>
      </w:r>
    </w:p>
    <w:p>
      <w:pPr>
        <w:spacing w:line="240" w:lineRule="auto" w:before="0"/>
        <w:rPr>
          <w:rFonts w:ascii="宋体" w:hAnsi="宋体" w:cs="宋体" w:eastAsia="宋体" w:hint="default"/>
          <w:sz w:val="20"/>
          <w:szCs w:val="20"/>
        </w:rPr>
      </w:pPr>
    </w:p>
    <w:p>
      <w:pPr>
        <w:tabs>
          <w:tab w:pos="3055" w:val="left" w:leader="none"/>
        </w:tabs>
        <w:spacing w:line="331" w:lineRule="auto" w:before="168"/>
        <w:ind w:left="3060" w:right="2118"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tab/>
      </w:r>
      <w:r>
        <w:rPr>
          <w:rFonts w:ascii="宋体" w:hAnsi="宋体" w:cs="宋体" w:eastAsia="宋体" w:hint="default"/>
          <w:b/>
          <w:bCs/>
          <w:spacing w:val="-1"/>
          <w:sz w:val="21"/>
          <w:szCs w:val="21"/>
        </w:rPr>
        <w:t>金融资产和金融负债公允价值的确定方法</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spacing w:val="-2"/>
          <w:sz w:val="21"/>
          <w:szCs w:val="21"/>
        </w:rPr>
        <w:t>本公司采用公允价值计量的金融资产和金融负债全部活跃市场中的报价。</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tabs>
          <w:tab w:pos="3055" w:val="left" w:leader="none"/>
        </w:tabs>
        <w:spacing w:before="0"/>
        <w:ind w:left="2518" w:right="3563"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w:t>
        <w:tab/>
        <w:t>金融资产（不含应收款项）减值准备计提</w:t>
      </w:r>
      <w:r>
        <w:rPr>
          <w:rFonts w:ascii="宋体" w:hAnsi="宋体" w:cs="宋体" w:eastAsia="宋体" w:hint="default"/>
          <w:sz w:val="21"/>
          <w:szCs w:val="21"/>
        </w:rPr>
      </w:r>
    </w:p>
    <w:p>
      <w:pPr>
        <w:spacing w:line="343" w:lineRule="auto" w:before="126"/>
        <w:ind w:left="3060" w:right="12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）可供出售金融资产的减值准备：</w:t>
      </w:r>
      <w:r>
        <w:rPr>
          <w:rFonts w:ascii="宋体" w:hAnsi="宋体" w:cs="宋体" w:eastAsia="宋体" w:hint="default"/>
          <w:w w:val="100"/>
          <w:sz w:val="21"/>
          <w:szCs w:val="21"/>
        </w:rPr>
        <w:t> </w:t>
      </w:r>
      <w:r>
        <w:rPr>
          <w:rFonts w:ascii="宋体" w:hAnsi="宋体" w:cs="宋体" w:eastAsia="宋体" w:hint="default"/>
          <w:spacing w:val="-1"/>
          <w:sz w:val="21"/>
          <w:szCs w:val="21"/>
        </w:rPr>
        <w:t>期末如果可供出售金融资产的公允价值发生较大幅度下降，或在综合考虑各种相关</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因素后，预期这种下降趋势属于非暂时性的，就认定其已发生减值，将原直接计入</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所有者权益的公允价值下降形成的累计损失一并转出，确认减值损失。</w:t>
      </w:r>
    </w:p>
    <w:p>
      <w:pPr>
        <w:spacing w:after="0" w:line="343" w:lineRule="auto"/>
        <w:jc w:val="left"/>
        <w:rPr>
          <w:rFonts w:ascii="宋体" w:hAnsi="宋体" w:cs="宋体" w:eastAsia="宋体" w:hint="default"/>
          <w:sz w:val="21"/>
          <w:szCs w:val="21"/>
        </w:rPr>
        <w:sectPr>
          <w:pgSz w:w="11910" w:h="16840"/>
          <w:pgMar w:header="884" w:footer="1186" w:top="1140" w:bottom="1380" w:left="0" w:right="0"/>
        </w:sectPr>
      </w:pPr>
    </w:p>
    <w:p>
      <w:pPr>
        <w:spacing w:line="240" w:lineRule="auto" w:before="11"/>
        <w:rPr>
          <w:rFonts w:ascii="宋体" w:hAnsi="宋体" w:cs="宋体" w:eastAsia="宋体" w:hint="default"/>
          <w:sz w:val="25"/>
          <w:szCs w:val="25"/>
        </w:rPr>
      </w:pPr>
    </w:p>
    <w:p>
      <w:pPr>
        <w:spacing w:line="331" w:lineRule="auto" w:before="36"/>
        <w:ind w:left="3060" w:right="12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）持有至到期投资的减值准备：</w:t>
      </w:r>
      <w:r>
        <w:rPr>
          <w:rFonts w:ascii="宋体" w:hAnsi="宋体" w:cs="宋体" w:eastAsia="宋体" w:hint="default"/>
          <w:w w:val="100"/>
          <w:sz w:val="21"/>
          <w:szCs w:val="21"/>
        </w:rPr>
        <w:t> </w:t>
      </w:r>
      <w:r>
        <w:rPr>
          <w:rFonts w:ascii="宋体" w:hAnsi="宋体" w:cs="宋体" w:eastAsia="宋体" w:hint="default"/>
          <w:spacing w:val="-2"/>
          <w:sz w:val="21"/>
          <w:szCs w:val="21"/>
        </w:rPr>
        <w:t>持有至到期投资减值损失的计量比照应收款项减值损失计量方法处理。</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tabs>
          <w:tab w:pos="2433" w:val="left" w:leader="none"/>
        </w:tabs>
        <w:spacing w:before="0"/>
        <w:ind w:left="1800" w:right="3563"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十</w:t>
      </w:r>
      <w:r>
        <w:rPr>
          <w:rFonts w:ascii="宋体" w:hAnsi="宋体" w:cs="宋体" w:eastAsia="宋体" w:hint="default"/>
          <w:b/>
          <w:bCs/>
          <w:spacing w:val="-1"/>
          <w:sz w:val="21"/>
          <w:szCs w:val="21"/>
        </w:rPr>
        <w:t>)</w:t>
        <w:tab/>
      </w:r>
      <w:r>
        <w:rPr>
          <w:rFonts w:ascii="宋体" w:hAnsi="宋体" w:cs="宋体" w:eastAsia="宋体" w:hint="default"/>
          <w:b/>
          <w:bCs/>
          <w:sz w:val="21"/>
          <w:szCs w:val="21"/>
        </w:rPr>
        <w:t>应收款项</w:t>
      </w:r>
      <w:r>
        <w:rPr>
          <w:rFonts w:ascii="宋体" w:hAnsi="宋体" w:cs="宋体" w:eastAsia="宋体" w:hint="default"/>
          <w:sz w:val="21"/>
          <w:szCs w:val="21"/>
        </w:rPr>
      </w:r>
    </w:p>
    <w:p>
      <w:pPr>
        <w:tabs>
          <w:tab w:pos="3055" w:val="left" w:leader="none"/>
        </w:tabs>
        <w:spacing w:line="350" w:lineRule="auto" w:before="126"/>
        <w:ind w:left="3060" w:right="1160" w:hanging="543"/>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tab/>
        <w:t>单项金额重大并单项计提坏账准备的应收款项：</w:t>
      </w:r>
      <w:r>
        <w:rPr>
          <w:rFonts w:ascii="宋体" w:hAnsi="宋体" w:cs="宋体" w:eastAsia="宋体" w:hint="default"/>
          <w:b/>
          <w:bCs/>
          <w:w w:val="100"/>
          <w:sz w:val="21"/>
          <w:szCs w:val="21"/>
        </w:rPr>
        <w:t> </w:t>
      </w:r>
      <w:r>
        <w:rPr>
          <w:rFonts w:ascii="宋体" w:hAnsi="宋体" w:cs="宋体" w:eastAsia="宋体" w:hint="default"/>
          <w:sz w:val="21"/>
          <w:szCs w:val="21"/>
        </w:rPr>
        <w:t>单项金额重大的判断依据或金额标准：</w:t>
      </w:r>
      <w:r>
        <w:rPr>
          <w:rFonts w:ascii="宋体" w:hAnsi="宋体" w:cs="宋体" w:eastAsia="宋体" w:hint="default"/>
          <w:w w:val="100"/>
          <w:sz w:val="21"/>
          <w:szCs w:val="21"/>
        </w:rPr>
        <w:t> </w:t>
      </w:r>
      <w:r>
        <w:rPr>
          <w:rFonts w:ascii="宋体" w:hAnsi="宋体" w:cs="宋体" w:eastAsia="宋体" w:hint="default"/>
          <w:sz w:val="21"/>
          <w:szCs w:val="21"/>
        </w:rPr>
        <w:t>单项金额重大的具体标准为：应收款项余额前三名且金额在</w:t>
      </w:r>
      <w:r>
        <w:rPr>
          <w:rFonts w:ascii="宋体" w:hAnsi="宋体" w:cs="宋体" w:eastAsia="宋体" w:hint="default"/>
          <w:spacing w:val="-54"/>
          <w:sz w:val="21"/>
          <w:szCs w:val="21"/>
        </w:rPr>
        <w:t> </w:t>
      </w:r>
      <w:r>
        <w:rPr>
          <w:rFonts w:ascii="宋体" w:hAnsi="宋体" w:cs="宋体" w:eastAsia="宋体" w:hint="default"/>
          <w:sz w:val="21"/>
          <w:szCs w:val="21"/>
        </w:rPr>
        <w:t>300</w:t>
      </w:r>
      <w:r>
        <w:rPr>
          <w:rFonts w:ascii="宋体" w:hAnsi="宋体" w:cs="宋体" w:eastAsia="宋体" w:hint="default"/>
          <w:spacing w:val="-53"/>
          <w:sz w:val="21"/>
          <w:szCs w:val="21"/>
        </w:rPr>
        <w:t> </w:t>
      </w:r>
      <w:r>
        <w:rPr>
          <w:rFonts w:ascii="宋体" w:hAnsi="宋体" w:cs="宋体" w:eastAsia="宋体" w:hint="default"/>
          <w:sz w:val="21"/>
          <w:szCs w:val="21"/>
        </w:rPr>
        <w:t>万元以上。</w:t>
      </w:r>
      <w:r>
        <w:rPr>
          <w:rFonts w:ascii="宋体" w:hAnsi="宋体" w:cs="宋体" w:eastAsia="宋体" w:hint="default"/>
          <w:w w:val="100"/>
          <w:sz w:val="21"/>
          <w:szCs w:val="21"/>
        </w:rPr>
        <w:t> </w:t>
      </w:r>
      <w:r>
        <w:rPr>
          <w:rFonts w:ascii="宋体" w:hAnsi="宋体" w:cs="宋体" w:eastAsia="宋体" w:hint="default"/>
          <w:sz w:val="21"/>
          <w:szCs w:val="21"/>
        </w:rPr>
        <w:t>单项金额重大并单项计提坏账准备的计提方法：</w:t>
      </w:r>
      <w:r>
        <w:rPr>
          <w:rFonts w:ascii="宋体" w:hAnsi="宋体" w:cs="宋体" w:eastAsia="宋体" w:hint="default"/>
          <w:w w:val="100"/>
          <w:sz w:val="21"/>
          <w:szCs w:val="21"/>
        </w:rPr>
        <w:t> </w:t>
      </w:r>
      <w:r>
        <w:rPr>
          <w:rFonts w:ascii="宋体" w:hAnsi="宋体" w:cs="宋体" w:eastAsia="宋体" w:hint="default"/>
          <w:spacing w:val="-4"/>
          <w:w w:val="100"/>
          <w:sz w:val="21"/>
          <w:szCs w:val="21"/>
        </w:rPr>
        <w:t>单独进行减值测试，按预计未来现金流量现值低于其账面价值的差额计提坏账准备，</w:t>
      </w:r>
      <w:r>
        <w:rPr>
          <w:rFonts w:ascii="宋体" w:hAnsi="宋体" w:cs="宋体" w:eastAsia="宋体" w:hint="default"/>
          <w:w w:val="100"/>
          <w:sz w:val="21"/>
          <w:szCs w:val="21"/>
        </w:rPr>
        <w:t> </w:t>
      </w:r>
      <w:r>
        <w:rPr>
          <w:rFonts w:ascii="宋体" w:hAnsi="宋体" w:cs="宋体" w:eastAsia="宋体" w:hint="default"/>
          <w:sz w:val="21"/>
          <w:szCs w:val="21"/>
        </w:rPr>
        <w:t>计入当期损益。</w:t>
      </w:r>
    </w:p>
    <w:p>
      <w:pPr>
        <w:spacing w:line="240" w:lineRule="auto" w:before="0"/>
        <w:rPr>
          <w:rFonts w:ascii="宋体" w:hAnsi="宋体" w:cs="宋体" w:eastAsia="宋体" w:hint="default"/>
          <w:sz w:val="20"/>
          <w:szCs w:val="20"/>
        </w:rPr>
      </w:pPr>
    </w:p>
    <w:p>
      <w:pPr>
        <w:tabs>
          <w:tab w:pos="3055" w:val="left" w:leader="none"/>
        </w:tabs>
        <w:spacing w:before="166"/>
        <w:ind w:left="2518" w:right="356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tab/>
        <w:t>按组合计提坏账准备应收款项：</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2952" w:type="dxa"/>
        <w:tblLayout w:type="fixed"/>
        <w:tblCellMar>
          <w:top w:w="0" w:type="dxa"/>
          <w:left w:w="0" w:type="dxa"/>
          <w:bottom w:w="0" w:type="dxa"/>
          <w:right w:w="0" w:type="dxa"/>
        </w:tblCellMar>
        <w:tblLook w:val="01E0"/>
      </w:tblPr>
      <w:tblGrid>
        <w:gridCol w:w="2271"/>
        <w:gridCol w:w="5399"/>
      </w:tblGrid>
      <w:tr>
        <w:trPr>
          <w:trHeight w:val="394" w:hRule="exact"/>
        </w:trPr>
        <w:tc>
          <w:tcPr>
            <w:tcW w:w="227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8"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5399" w:type="dxa"/>
            <w:tcBorders>
              <w:top w:val="single" w:sz="12" w:space="0" w:color="000000"/>
              <w:left w:val="nil" w:sz="6" w:space="0" w:color="auto"/>
              <w:bottom w:val="single" w:sz="4" w:space="0" w:color="000000"/>
              <w:right w:val="nil" w:sz="6" w:space="0" w:color="auto"/>
            </w:tcBorders>
          </w:tcPr>
          <w:p>
            <w:pPr/>
          </w:p>
        </w:tc>
      </w:tr>
      <w:tr>
        <w:trPr>
          <w:trHeight w:val="1510" w:hRule="exact"/>
        </w:trPr>
        <w:tc>
          <w:tcPr>
            <w:tcW w:w="227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5399" w:type="dxa"/>
            <w:tcBorders>
              <w:top w:val="single" w:sz="4" w:space="0" w:color="000000"/>
              <w:left w:val="single" w:sz="4" w:space="0" w:color="000000"/>
              <w:bottom w:val="single" w:sz="4" w:space="0" w:color="000000"/>
              <w:right w:val="nil" w:sz="6" w:space="0" w:color="auto"/>
            </w:tcBorders>
          </w:tcPr>
          <w:p>
            <w:pPr>
              <w:pStyle w:val="TableParagraph"/>
              <w:spacing w:line="326" w:lineRule="auto" w:before="21"/>
              <w:ind w:left="103" w:right="34"/>
              <w:jc w:val="left"/>
              <w:rPr>
                <w:rFonts w:ascii="宋体" w:hAnsi="宋体" w:cs="宋体" w:eastAsia="宋体" w:hint="default"/>
                <w:sz w:val="21"/>
                <w:szCs w:val="21"/>
              </w:rPr>
            </w:pPr>
            <w:r>
              <w:rPr>
                <w:rFonts w:ascii="宋体" w:hAnsi="宋体" w:cs="宋体" w:eastAsia="宋体" w:hint="default"/>
                <w:spacing w:val="-5"/>
                <w:sz w:val="21"/>
                <w:szCs w:val="21"/>
              </w:rPr>
              <w:t>除已单独计提减值准备的应收账款、其他应收款外，公司</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5"/>
                <w:sz w:val="21"/>
                <w:szCs w:val="21"/>
              </w:rPr>
              <w:t>根据以前年度与之相同或相类似的、按账龄段划分的具有</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2"/>
                <w:sz w:val="21"/>
                <w:szCs w:val="21"/>
              </w:rPr>
              <w:t>类似信用风险特征的应收款项组合的实际损失率为基础，</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结合现时情况分析法确定坏账准备计提的比例。</w:t>
            </w:r>
          </w:p>
        </w:tc>
      </w:tr>
      <w:tr>
        <w:trPr>
          <w:trHeight w:val="1882" w:hRule="exact"/>
        </w:trPr>
        <w:tc>
          <w:tcPr>
            <w:tcW w:w="227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5399" w:type="dxa"/>
            <w:tcBorders>
              <w:top w:val="single" w:sz="4" w:space="0" w:color="000000"/>
              <w:left w:val="single" w:sz="4" w:space="0" w:color="000000"/>
              <w:bottom w:val="single" w:sz="4" w:space="0" w:color="000000"/>
              <w:right w:val="nil" w:sz="6" w:space="0" w:color="auto"/>
            </w:tcBorders>
          </w:tcPr>
          <w:p>
            <w:pPr>
              <w:pStyle w:val="TableParagraph"/>
              <w:spacing w:line="326" w:lineRule="auto" w:before="18"/>
              <w:ind w:left="103" w:right="103"/>
              <w:jc w:val="both"/>
              <w:rPr>
                <w:rFonts w:ascii="宋体" w:hAnsi="宋体" w:cs="宋体" w:eastAsia="宋体" w:hint="default"/>
                <w:sz w:val="21"/>
                <w:szCs w:val="21"/>
              </w:rPr>
            </w:pPr>
            <w:r>
              <w:rPr>
                <w:rFonts w:ascii="宋体" w:hAnsi="宋体" w:cs="宋体" w:eastAsia="宋体" w:hint="default"/>
                <w:spacing w:val="-5"/>
                <w:sz w:val="21"/>
                <w:szCs w:val="21"/>
              </w:rPr>
              <w:t>年末对于不适用按类似信用风险特征组合的应收票据、预</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5"/>
                <w:sz w:val="21"/>
                <w:szCs w:val="21"/>
              </w:rPr>
              <w:t>付账款和长期应收款均进行单项减值测试。如有客观证据</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5"/>
                <w:sz w:val="21"/>
                <w:szCs w:val="21"/>
              </w:rPr>
              <w:t>表明其发生了减值的，根据其未来现金流量现值低于其账</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5"/>
                <w:sz w:val="21"/>
                <w:szCs w:val="21"/>
              </w:rPr>
              <w:t>面价值的差额，确认减值损失，计提坏账准备。如经减值</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测试未发现减值的，则不计提坏账准备。</w:t>
            </w:r>
          </w:p>
        </w:tc>
      </w:tr>
      <w:tr>
        <w:trPr>
          <w:trHeight w:val="384" w:hRule="exact"/>
        </w:trPr>
        <w:tc>
          <w:tcPr>
            <w:tcW w:w="2271" w:type="dxa"/>
            <w:tcBorders>
              <w:top w:val="single" w:sz="4" w:space="0" w:color="000000"/>
              <w:left w:val="nil" w:sz="6" w:space="0" w:color="auto"/>
              <w:bottom w:val="single" w:sz="4" w:space="0" w:color="000000"/>
              <w:right w:val="nil" w:sz="6" w:space="0" w:color="auto"/>
            </w:tcBorders>
          </w:tcPr>
          <w:p>
            <w:pPr>
              <w:pStyle w:val="TableParagraph"/>
              <w:spacing w:line="326" w:lineRule="exact"/>
              <w:ind w:left="2266" w:right="-56"/>
              <w:jc w:val="left"/>
              <w:rPr>
                <w:rFonts w:ascii="宋体" w:hAnsi="宋体" w:cs="宋体" w:eastAsia="宋体" w:hint="default"/>
                <w:sz w:val="20"/>
                <w:szCs w:val="20"/>
              </w:rPr>
            </w:pPr>
            <w:r>
              <w:rPr>
                <w:rFonts w:ascii="宋体" w:hAnsi="宋体" w:cs="宋体" w:eastAsia="宋体" w:hint="default"/>
                <w:position w:val="-6"/>
                <w:sz w:val="20"/>
                <w:szCs w:val="20"/>
              </w:rPr>
              <w:pict>
                <v:group style="width:.5pt;height:16.3500pt;mso-position-horizontal-relative:char;mso-position-vertical-relative:line" coordorigin="0,0" coordsize="10,327">
                  <v:group style="position:absolute;left:0;top:0;width:10;height:20" coordorigin="0,0" coordsize="10,20">
                    <v:shape style="position:absolute;left:0;top:0;width:10;height:20" coordorigin="0,0" coordsize="10,20" path="m0,19l10,19,10,0,0,0,0,19xe" filled="true" fillcolor="#000000" stroked="false">
                      <v:path arrowok="t"/>
                      <v:fill type="solid"/>
                    </v:shape>
                  </v:group>
                  <v:group style="position:absolute;left:0;top:19;width:10;height:20" coordorigin="0,19" coordsize="10,20">
                    <v:shape style="position:absolute;left:0;top:19;width:10;height:20" coordorigin="0,19" coordsize="10,20" path="m0,38l10,38,10,19,0,19,0,38xe" filled="true" fillcolor="#000000" stroked="false">
                      <v:path arrowok="t"/>
                      <v:fill type="solid"/>
                    </v:shape>
                  </v:group>
                  <v:group style="position:absolute;left:0;top:38;width:10;height:20" coordorigin="0,38" coordsize="10,20">
                    <v:shape style="position:absolute;left:0;top:38;width:10;height:20" coordorigin="0,38" coordsize="10,20" path="m0,58l10,58,10,38,0,38,0,58xe" filled="true" fillcolor="#000000" stroked="false">
                      <v:path arrowok="t"/>
                      <v:fill type="solid"/>
                    </v:shape>
                  </v:group>
                  <v:group style="position:absolute;left:0;top:58;width:10;height:20" coordorigin="0,58" coordsize="10,20">
                    <v:shape style="position:absolute;left:0;top:58;width:10;height:20" coordorigin="0,58" coordsize="10,20" path="m0,77l10,77,10,58,0,58,0,77xe" filled="true" fillcolor="#000000" stroked="false">
                      <v:path arrowok="t"/>
                      <v:fill type="solid"/>
                    </v:shape>
                  </v:group>
                  <v:group style="position:absolute;left:0;top:77;width:10;height:20" coordorigin="0,77" coordsize="10,20">
                    <v:shape style="position:absolute;left:0;top:77;width:10;height:20" coordorigin="0,77" coordsize="10,20" path="m0,96l10,96,10,77,0,77,0,96xe" filled="true" fillcolor="#000000" stroked="false">
                      <v:path arrowok="t"/>
                      <v:fill type="solid"/>
                    </v:shape>
                  </v:group>
                  <v:group style="position:absolute;left:0;top:96;width:10;height:20" coordorigin="0,96" coordsize="10,20">
                    <v:shape style="position:absolute;left:0;top:96;width:10;height:20" coordorigin="0,96" coordsize="10,20" path="m0,115l10,115,10,96,0,96,0,115xe" filled="true" fillcolor="#000000" stroked="false">
                      <v:path arrowok="t"/>
                      <v:fill type="solid"/>
                    </v:shape>
                  </v:group>
                  <v:group style="position:absolute;left:0;top:115;width:10;height:20" coordorigin="0,115" coordsize="10,20">
                    <v:shape style="position:absolute;left:0;top:115;width:10;height:20" coordorigin="0,115" coordsize="10,20" path="m0,134l10,134,10,115,0,115,0,134xe" filled="true" fillcolor="#000000" stroked="false">
                      <v:path arrowok="t"/>
                      <v:fill type="solid"/>
                    </v:shape>
                  </v:group>
                  <v:group style="position:absolute;left:0;top:134;width:10;height:20" coordorigin="0,134" coordsize="10,20">
                    <v:shape style="position:absolute;left:0;top:134;width:10;height:20" coordorigin="0,134" coordsize="10,20" path="m0,154l10,154,10,134,0,134,0,154xe" filled="true" fillcolor="#000000" stroked="false">
                      <v:path arrowok="t"/>
                      <v:fill type="solid"/>
                    </v:shape>
                  </v:group>
                  <v:group style="position:absolute;left:0;top:154;width:10;height:20" coordorigin="0,154" coordsize="10,20">
                    <v:shape style="position:absolute;left:0;top:154;width:10;height:20" coordorigin="0,154" coordsize="10,20" path="m0,173l10,173,10,154,0,154,0,173xe" filled="true" fillcolor="#000000" stroked="false">
                      <v:path arrowok="t"/>
                      <v:fill type="solid"/>
                    </v:shape>
                  </v:group>
                  <v:group style="position:absolute;left:0;top:173;width:10;height:20" coordorigin="0,173" coordsize="10,20">
                    <v:shape style="position:absolute;left:0;top:173;width:10;height:20" coordorigin="0,173" coordsize="10,20" path="m0,192l10,192,10,173,0,173,0,192xe" filled="true" fillcolor="#000000" stroked="false">
                      <v:path arrowok="t"/>
                      <v:fill type="solid"/>
                    </v:shape>
                  </v:group>
                  <v:group style="position:absolute;left:0;top:192;width:10;height:20" coordorigin="0,192" coordsize="10,20">
                    <v:shape style="position:absolute;left:0;top:192;width:10;height:20" coordorigin="0,192" coordsize="10,20" path="m0,211l10,211,10,192,0,192,0,211xe" filled="true" fillcolor="#000000" stroked="false">
                      <v:path arrowok="t"/>
                      <v:fill type="solid"/>
                    </v:shape>
                  </v:group>
                  <v:group style="position:absolute;left:0;top:211;width:10;height:20" coordorigin="0,211" coordsize="10,20">
                    <v:shape style="position:absolute;left:0;top:211;width:10;height:20" coordorigin="0,211" coordsize="10,20" path="m0,230l10,230,10,211,0,211,0,230xe" filled="true" fillcolor="#000000" stroked="false">
                      <v:path arrowok="t"/>
                      <v:fill type="solid"/>
                    </v:shape>
                  </v:group>
                  <v:group style="position:absolute;left:0;top:230;width:10;height:20" coordorigin="0,230" coordsize="10,20">
                    <v:shape style="position:absolute;left:0;top:230;width:10;height:20" coordorigin="0,230" coordsize="10,20" path="m0,250l10,250,10,230,0,230,0,250xe" filled="true" fillcolor="#000000" stroked="false">
                      <v:path arrowok="t"/>
                      <v:fill type="solid"/>
                    </v:shape>
                  </v:group>
                  <v:group style="position:absolute;left:0;top:250;width:10;height:20" coordorigin="0,250" coordsize="10,20">
                    <v:shape style="position:absolute;left:0;top:250;width:10;height:20" coordorigin="0,250" coordsize="10,20" path="m0,269l10,269,10,250,0,250,0,269xe" filled="true" fillcolor="#000000" stroked="false">
                      <v:path arrowok="t"/>
                      <v:fill type="solid"/>
                    </v:shape>
                  </v:group>
                  <v:group style="position:absolute;left:0;top:269;width:10;height:20" coordorigin="0,269" coordsize="10,20">
                    <v:shape style="position:absolute;left:0;top:269;width:10;height:20" coordorigin="0,269" coordsize="10,20" path="m0,288l10,288,10,269,0,269,0,288xe" filled="true" fillcolor="#000000" stroked="false">
                      <v:path arrowok="t"/>
                      <v:fill type="solid"/>
                    </v:shape>
                  </v:group>
                  <v:group style="position:absolute;left:0;top:288;width:10;height:20" coordorigin="0,288" coordsize="10,20">
                    <v:shape style="position:absolute;left:0;top:288;width:10;height:20" coordorigin="0,288" coordsize="10,20" path="m0,307l10,307,10,288,0,288,0,307xe" filled="true" fillcolor="#000000" stroked="false">
                      <v:path arrowok="t"/>
                      <v:fill type="solid"/>
                    </v:shape>
                  </v:group>
                  <v:group style="position:absolute;left:0;top:307;width:10;height:20" coordorigin="0,307" coordsize="10,20">
                    <v:shape style="position:absolute;left:0;top:307;width:10;height:20" coordorigin="0,307" coordsize="10,20" path="m0,326l10,326,10,307,0,307,0,326xe" filled="true" fillcolor="#000000" stroked="false">
                      <v:path arrowok="t"/>
                      <v:fill type="solid"/>
                    </v:shape>
                  </v:group>
                </v:group>
              </w:pict>
            </w:r>
            <w:r>
              <w:rPr>
                <w:rFonts w:ascii="宋体" w:hAnsi="宋体" w:cs="宋体" w:eastAsia="宋体" w:hint="default"/>
                <w:position w:val="-6"/>
                <w:sz w:val="20"/>
                <w:szCs w:val="20"/>
              </w:rPr>
            </w:r>
          </w:p>
        </w:tc>
        <w:tc>
          <w:tcPr>
            <w:tcW w:w="5399"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28"/>
                <w:szCs w:val="28"/>
              </w:rPr>
            </w:pPr>
          </w:p>
        </w:tc>
      </w:tr>
      <w:tr>
        <w:trPr>
          <w:trHeight w:val="384" w:hRule="exact"/>
        </w:trPr>
        <w:tc>
          <w:tcPr>
            <w:tcW w:w="7670"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384" w:hRule="exact"/>
        </w:trPr>
        <w:tc>
          <w:tcPr>
            <w:tcW w:w="2271"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108"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5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108"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758" w:hRule="exact"/>
        </w:trPr>
        <w:tc>
          <w:tcPr>
            <w:tcW w:w="2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5399" w:type="dxa"/>
            <w:tcBorders>
              <w:top w:val="single" w:sz="4" w:space="0" w:color="000000"/>
              <w:left w:val="single" w:sz="4" w:space="0" w:color="000000"/>
              <w:bottom w:val="single" w:sz="4" w:space="0" w:color="000000"/>
              <w:right w:val="nil" w:sz="6" w:space="0" w:color="auto"/>
            </w:tcBorders>
          </w:tcPr>
          <w:p>
            <w:pPr>
              <w:pStyle w:val="TableParagraph"/>
              <w:spacing w:line="326" w:lineRule="auto" w:before="18"/>
              <w:ind w:left="103" w:right="103"/>
              <w:jc w:val="left"/>
              <w:rPr>
                <w:rFonts w:ascii="宋体" w:hAnsi="宋体" w:cs="宋体" w:eastAsia="宋体" w:hint="default"/>
                <w:sz w:val="21"/>
                <w:szCs w:val="21"/>
              </w:rPr>
            </w:pPr>
            <w:r>
              <w:rPr>
                <w:rFonts w:ascii="宋体" w:hAnsi="宋体" w:cs="宋体" w:eastAsia="宋体" w:hint="default"/>
                <w:spacing w:val="-5"/>
                <w:sz w:val="21"/>
                <w:szCs w:val="21"/>
              </w:rPr>
              <w:t>如有客观证据表明其发生了减值的，根据其未来现金流量</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现值低于其账面价值的差额，确认减值损失。</w:t>
            </w:r>
          </w:p>
        </w:tc>
      </w:tr>
    </w:tbl>
    <w:p>
      <w:pPr>
        <w:spacing w:line="386" w:lineRule="exact"/>
        <w:ind w:left="292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385.65pt;height:19.350pt;mso-position-horizontal-relative:char;mso-position-vertical-relative:line" coordorigin="0,0" coordsize="7713,387">
            <v:group style="position:absolute;left:14;top:372;width:2281;height:2" coordorigin="14,372" coordsize="2281,2">
              <v:shape style="position:absolute;left:14;top:372;width:2281;height:2" coordorigin="14,372" coordsize="2281,0" path="m14,372l2295,372e" filled="false" stroked="true" strokeweight="1.44pt" strokecolor="#000000">
                <v:path arrowok="t"/>
              </v:shape>
            </v:group>
            <v:group style="position:absolute;left:2295;top:0;width:10;height:20" coordorigin="2295,0" coordsize="10,20">
              <v:shape style="position:absolute;left:2295;top:0;width:10;height:20" coordorigin="2295,0" coordsize="10,20" path="m2295,19l2305,19,2305,0,2295,0,2295,19xe" filled="true" fillcolor="#000000" stroked="false">
                <v:path arrowok="t"/>
                <v:fill type="solid"/>
              </v:shape>
            </v:group>
            <v:group style="position:absolute;left:2295;top:19;width:10;height:20" coordorigin="2295,19" coordsize="10,20">
              <v:shape style="position:absolute;left:2295;top:19;width:10;height:20" coordorigin="2295,19" coordsize="10,20" path="m2295,38l2305,38,2305,19,2295,19,2295,38xe" filled="true" fillcolor="#000000" stroked="false">
                <v:path arrowok="t"/>
                <v:fill type="solid"/>
              </v:shape>
            </v:group>
            <v:group style="position:absolute;left:2295;top:38;width:10;height:20" coordorigin="2295,38" coordsize="10,20">
              <v:shape style="position:absolute;left:2295;top:38;width:10;height:20" coordorigin="2295,38" coordsize="10,20" path="m2295,58l2305,58,2305,38,2295,38,2295,58xe" filled="true" fillcolor="#000000" stroked="false">
                <v:path arrowok="t"/>
                <v:fill type="solid"/>
              </v:shape>
            </v:group>
            <v:group style="position:absolute;left:2295;top:58;width:10;height:20" coordorigin="2295,58" coordsize="10,20">
              <v:shape style="position:absolute;left:2295;top:58;width:10;height:20" coordorigin="2295,58" coordsize="10,20" path="m2295,77l2305,77,2305,58,2295,58,2295,77xe" filled="true" fillcolor="#000000" stroked="false">
                <v:path arrowok="t"/>
                <v:fill type="solid"/>
              </v:shape>
            </v:group>
            <v:group style="position:absolute;left:2295;top:77;width:10;height:20" coordorigin="2295,77" coordsize="10,20">
              <v:shape style="position:absolute;left:2295;top:77;width:10;height:20" coordorigin="2295,77" coordsize="10,20" path="m2295,96l2305,96,2305,77,2295,77,2295,96xe" filled="true" fillcolor="#000000" stroked="false">
                <v:path arrowok="t"/>
                <v:fill type="solid"/>
              </v:shape>
            </v:group>
            <v:group style="position:absolute;left:2295;top:96;width:10;height:20" coordorigin="2295,96" coordsize="10,20">
              <v:shape style="position:absolute;left:2295;top:96;width:10;height:20" coordorigin="2295,96" coordsize="10,20" path="m2295,115l2305,115,2305,96,2295,96,2295,115xe" filled="true" fillcolor="#000000" stroked="false">
                <v:path arrowok="t"/>
                <v:fill type="solid"/>
              </v:shape>
            </v:group>
            <v:group style="position:absolute;left:2295;top:115;width:10;height:20" coordorigin="2295,115" coordsize="10,20">
              <v:shape style="position:absolute;left:2295;top:115;width:10;height:20" coordorigin="2295,115" coordsize="10,20" path="m2295,134l2305,134,2305,115,2295,115,2295,134xe" filled="true" fillcolor="#000000" stroked="false">
                <v:path arrowok="t"/>
                <v:fill type="solid"/>
              </v:shape>
            </v:group>
            <v:group style="position:absolute;left:2295;top:134;width:10;height:20" coordorigin="2295,134" coordsize="10,20">
              <v:shape style="position:absolute;left:2295;top:134;width:10;height:20" coordorigin="2295,134" coordsize="10,20" path="m2295,154l2305,154,2305,134,2295,134,2295,154xe" filled="true" fillcolor="#000000" stroked="false">
                <v:path arrowok="t"/>
                <v:fill type="solid"/>
              </v:shape>
            </v:group>
            <v:group style="position:absolute;left:2295;top:154;width:10;height:20" coordorigin="2295,154" coordsize="10,20">
              <v:shape style="position:absolute;left:2295;top:154;width:10;height:20" coordorigin="2295,154" coordsize="10,20" path="m2295,173l2305,173,2305,154,2295,154,2295,173xe" filled="true" fillcolor="#000000" stroked="false">
                <v:path arrowok="t"/>
                <v:fill type="solid"/>
              </v:shape>
            </v:group>
            <v:group style="position:absolute;left:2295;top:173;width:10;height:20" coordorigin="2295,173" coordsize="10,20">
              <v:shape style="position:absolute;left:2295;top:173;width:10;height:20" coordorigin="2295,173" coordsize="10,20" path="m2295,192l2305,192,2305,173,2295,173,2295,192xe" filled="true" fillcolor="#000000" stroked="false">
                <v:path arrowok="t"/>
                <v:fill type="solid"/>
              </v:shape>
            </v:group>
            <v:group style="position:absolute;left:2295;top:192;width:10;height:20" coordorigin="2295,192" coordsize="10,20">
              <v:shape style="position:absolute;left:2295;top:192;width:10;height:20" coordorigin="2295,192" coordsize="10,20" path="m2295,211l2305,211,2305,192,2295,192,2295,211xe" filled="true" fillcolor="#000000" stroked="false">
                <v:path arrowok="t"/>
                <v:fill type="solid"/>
              </v:shape>
            </v:group>
            <v:group style="position:absolute;left:2295;top:211;width:10;height:20" coordorigin="2295,211" coordsize="10,20">
              <v:shape style="position:absolute;left:2295;top:211;width:10;height:20" coordorigin="2295,211" coordsize="10,20" path="m2295,230l2305,230,2305,211,2295,211,2295,230xe" filled="true" fillcolor="#000000" stroked="false">
                <v:path arrowok="t"/>
                <v:fill type="solid"/>
              </v:shape>
            </v:group>
            <v:group style="position:absolute;left:2295;top:230;width:10;height:20" coordorigin="2295,230" coordsize="10,20">
              <v:shape style="position:absolute;left:2295;top:230;width:10;height:20" coordorigin="2295,230" coordsize="10,20" path="m2295,250l2305,250,2305,230,2295,230,2295,250xe" filled="true" fillcolor="#000000" stroked="false">
                <v:path arrowok="t"/>
                <v:fill type="solid"/>
              </v:shape>
            </v:group>
            <v:group style="position:absolute;left:2295;top:250;width:10;height:20" coordorigin="2295,250" coordsize="10,20">
              <v:shape style="position:absolute;left:2295;top:250;width:10;height:20" coordorigin="2295,250" coordsize="10,20" path="m2295,269l2305,269,2305,250,2295,250,2295,269xe" filled="true" fillcolor="#000000" stroked="false">
                <v:path arrowok="t"/>
                <v:fill type="solid"/>
              </v:shape>
            </v:group>
            <v:group style="position:absolute;left:2295;top:269;width:10;height:20" coordorigin="2295,269" coordsize="10,20">
              <v:shape style="position:absolute;left:2295;top:269;width:10;height:20" coordorigin="2295,269" coordsize="10,20" path="m2295,288l2305,288,2305,269,2295,269,2295,288xe" filled="true" fillcolor="#000000" stroked="false">
                <v:path arrowok="t"/>
                <v:fill type="solid"/>
              </v:shape>
            </v:group>
            <v:group style="position:absolute;left:2295;top:288;width:10;height:20" coordorigin="2295,288" coordsize="10,20">
              <v:shape style="position:absolute;left:2295;top:288;width:10;height:20" coordorigin="2295,288" coordsize="10,20" path="m2295,307l2305,307,2305,288,2295,288,2295,307xe" filled="true" fillcolor="#000000" stroked="false">
                <v:path arrowok="t"/>
                <v:fill type="solid"/>
              </v:shape>
            </v:group>
            <v:group style="position:absolute;left:2295;top:307;width:10;height:20" coordorigin="2295,307" coordsize="10,20">
              <v:shape style="position:absolute;left:2295;top:307;width:10;height:20" coordorigin="2295,307" coordsize="10,20" path="m2295,326l2305,326,2305,307,2295,307,2295,326xe" filled="true" fillcolor="#000000" stroked="false">
                <v:path arrowok="t"/>
                <v:fill type="solid"/>
              </v:shape>
            </v:group>
            <v:group style="position:absolute;left:2295;top:326;width:10;height:20" coordorigin="2295,326" coordsize="10,20">
              <v:shape style="position:absolute;left:2295;top:326;width:10;height:20" coordorigin="2295,326" coordsize="10,20" path="m2295,346l2305,346,2305,326,2295,326,2295,346xe" filled="true" fillcolor="#000000" stroked="false">
                <v:path arrowok="t"/>
                <v:fill type="solid"/>
              </v:shape>
            </v:group>
            <v:group style="position:absolute;left:2295;top:352;width:10;height:2" coordorigin="2295,352" coordsize="10,2">
              <v:shape style="position:absolute;left:2295;top:352;width:10;height:2" coordorigin="2295,352" coordsize="10,0" path="m2295,352l2305,352e" filled="false" stroked="true" strokeweight=".60004pt" strokecolor="#000000">
                <v:path arrowok="t"/>
              </v:shape>
            </v:group>
            <v:group style="position:absolute;left:2295;top:372;width:29;height:2" coordorigin="2295,372" coordsize="29,2">
              <v:shape style="position:absolute;left:2295;top:372;width:29;height:2" coordorigin="2295,372" coordsize="29,0" path="m2295,372l2324,372e" filled="false" stroked="true" strokeweight="1.44pt" strokecolor="#000000">
                <v:path arrowok="t"/>
              </v:shape>
            </v:group>
            <v:group style="position:absolute;left:2324;top:372;width:5375;height:2" coordorigin="2324,372" coordsize="5375,2">
              <v:shape style="position:absolute;left:2324;top:372;width:5375;height:2" coordorigin="2324,372" coordsize="5375,0" path="m2324,372l7698,372e" filled="false" stroked="true" strokeweight="1.44pt" strokecolor="#000000">
                <v:path arrowok="t"/>
              </v:shape>
            </v:group>
          </v:group>
        </w:pict>
      </w:r>
      <w:r>
        <w:rPr>
          <w:rFonts w:ascii="宋体" w:hAnsi="宋体" w:cs="宋体" w:eastAsia="宋体" w:hint="default"/>
          <w:position w:val="-7"/>
          <w:sz w:val="20"/>
          <w:szCs w:val="20"/>
        </w:rPr>
      </w:r>
    </w:p>
    <w:p>
      <w:pPr>
        <w:spacing w:line="240" w:lineRule="auto" w:before="10"/>
        <w:rPr>
          <w:rFonts w:ascii="宋体" w:hAnsi="宋体" w:cs="宋体" w:eastAsia="宋体" w:hint="default"/>
          <w:b/>
          <w:bCs/>
          <w:sz w:val="29"/>
          <w:szCs w:val="29"/>
        </w:rPr>
      </w:pPr>
    </w:p>
    <w:p>
      <w:pPr>
        <w:spacing w:before="36"/>
        <w:ind w:left="3060" w:right="3563" w:firstLine="0"/>
        <w:jc w:val="left"/>
        <w:rPr>
          <w:rFonts w:ascii="宋体" w:hAnsi="宋体" w:cs="宋体" w:eastAsia="宋体" w:hint="default"/>
          <w:sz w:val="21"/>
          <w:szCs w:val="21"/>
        </w:rPr>
      </w:pPr>
      <w:r>
        <w:rPr/>
        <w:pict>
          <v:group style="position:absolute;margin-left:260.929993pt;margin-top:-94.926285pt;width:.5pt;height:16.3500pt;mso-position-horizontal-relative:page;mso-position-vertical-relative:paragraph;z-index:-991936" coordorigin="5219,-1899" coordsize="10,327">
            <v:group style="position:absolute;left:5219;top:-1899;width:10;height:20" coordorigin="5219,-1899" coordsize="10,20">
              <v:shape style="position:absolute;left:5219;top:-1899;width:10;height:20" coordorigin="5219,-1899" coordsize="10,20" path="m5219,-1879l5228,-1879,5228,-1899,5219,-1899,5219,-1879xe" filled="true" fillcolor="#000000" stroked="false">
                <v:path arrowok="t"/>
                <v:fill type="solid"/>
              </v:shape>
            </v:group>
            <v:group style="position:absolute;left:5219;top:-1879;width:10;height:20" coordorigin="5219,-1879" coordsize="10,20">
              <v:shape style="position:absolute;left:5219;top:-1879;width:10;height:20" coordorigin="5219,-1879" coordsize="10,20" path="m5219,-1860l5228,-1860,5228,-1879,5219,-1879,5219,-1860xe" filled="true" fillcolor="#000000" stroked="false">
                <v:path arrowok="t"/>
                <v:fill type="solid"/>
              </v:shape>
            </v:group>
            <v:group style="position:absolute;left:5219;top:-1860;width:10;height:20" coordorigin="5219,-1860" coordsize="10,20">
              <v:shape style="position:absolute;left:5219;top:-1860;width:10;height:20" coordorigin="5219,-1860" coordsize="10,20" path="m5219,-1841l5228,-1841,5228,-1860,5219,-1860,5219,-1841xe" filled="true" fillcolor="#000000" stroked="false">
                <v:path arrowok="t"/>
                <v:fill type="solid"/>
              </v:shape>
            </v:group>
            <v:group style="position:absolute;left:5219;top:-1841;width:10;height:20" coordorigin="5219,-1841" coordsize="10,20">
              <v:shape style="position:absolute;left:5219;top:-1841;width:10;height:20" coordorigin="5219,-1841" coordsize="10,20" path="m5219,-1822l5228,-1822,5228,-1841,5219,-1841,5219,-1822xe" filled="true" fillcolor="#000000" stroked="false">
                <v:path arrowok="t"/>
                <v:fill type="solid"/>
              </v:shape>
            </v:group>
            <v:group style="position:absolute;left:5219;top:-1822;width:10;height:20" coordorigin="5219,-1822" coordsize="10,20">
              <v:shape style="position:absolute;left:5219;top:-1822;width:10;height:20" coordorigin="5219,-1822" coordsize="10,20" path="m5219,-1803l5228,-1803,5228,-1822,5219,-1822,5219,-1803xe" filled="true" fillcolor="#000000" stroked="false">
                <v:path arrowok="t"/>
                <v:fill type="solid"/>
              </v:shape>
            </v:group>
            <v:group style="position:absolute;left:5219;top:-1803;width:10;height:20" coordorigin="5219,-1803" coordsize="10,20">
              <v:shape style="position:absolute;left:5219;top:-1803;width:10;height:20" coordorigin="5219,-1803" coordsize="10,20" path="m5219,-1783l5228,-1783,5228,-1803,5219,-1803,5219,-1783xe" filled="true" fillcolor="#000000" stroked="false">
                <v:path arrowok="t"/>
                <v:fill type="solid"/>
              </v:shape>
            </v:group>
            <v:group style="position:absolute;left:5219;top:-1783;width:10;height:20" coordorigin="5219,-1783" coordsize="10,20">
              <v:shape style="position:absolute;left:5219;top:-1783;width:10;height:20" coordorigin="5219,-1783" coordsize="10,20" path="m5219,-1764l5228,-1764,5228,-1783,5219,-1783,5219,-1764xe" filled="true" fillcolor="#000000" stroked="false">
                <v:path arrowok="t"/>
                <v:fill type="solid"/>
              </v:shape>
            </v:group>
            <v:group style="position:absolute;left:5219;top:-1764;width:10;height:20" coordorigin="5219,-1764" coordsize="10,20">
              <v:shape style="position:absolute;left:5219;top:-1764;width:10;height:20" coordorigin="5219,-1764" coordsize="10,20" path="m5219,-1745l5228,-1745,5228,-1764,5219,-1764,5219,-1745xe" filled="true" fillcolor="#000000" stroked="false">
                <v:path arrowok="t"/>
                <v:fill type="solid"/>
              </v:shape>
            </v:group>
            <v:group style="position:absolute;left:5219;top:-1745;width:10;height:20" coordorigin="5219,-1745" coordsize="10,20">
              <v:shape style="position:absolute;left:5219;top:-1745;width:10;height:20" coordorigin="5219,-1745" coordsize="10,20" path="m5219,-1726l5228,-1726,5228,-1745,5219,-1745,5219,-1726xe" filled="true" fillcolor="#000000" stroked="false">
                <v:path arrowok="t"/>
                <v:fill type="solid"/>
              </v:shape>
            </v:group>
            <v:group style="position:absolute;left:5219;top:-1726;width:10;height:20" coordorigin="5219,-1726" coordsize="10,20">
              <v:shape style="position:absolute;left:5219;top:-1726;width:10;height:20" coordorigin="5219,-1726" coordsize="10,20" path="m5219,-1707l5228,-1707,5228,-1726,5219,-1726,5219,-1707xe" filled="true" fillcolor="#000000" stroked="false">
                <v:path arrowok="t"/>
                <v:fill type="solid"/>
              </v:shape>
            </v:group>
            <v:group style="position:absolute;left:5219;top:-1707;width:10;height:20" coordorigin="5219,-1707" coordsize="10,20">
              <v:shape style="position:absolute;left:5219;top:-1707;width:10;height:20" coordorigin="5219,-1707" coordsize="10,20" path="m5219,-1687l5228,-1687,5228,-1707,5219,-1707,5219,-1687xe" filled="true" fillcolor="#000000" stroked="false">
                <v:path arrowok="t"/>
                <v:fill type="solid"/>
              </v:shape>
            </v:group>
            <v:group style="position:absolute;left:5219;top:-1687;width:10;height:20" coordorigin="5219,-1687" coordsize="10,20">
              <v:shape style="position:absolute;left:5219;top:-1687;width:10;height:20" coordorigin="5219,-1687" coordsize="10,20" path="m5219,-1668l5228,-1668,5228,-1687,5219,-1687,5219,-1668xe" filled="true" fillcolor="#000000" stroked="false">
                <v:path arrowok="t"/>
                <v:fill type="solid"/>
              </v:shape>
            </v:group>
            <v:group style="position:absolute;left:5219;top:-1668;width:10;height:20" coordorigin="5219,-1668" coordsize="10,20">
              <v:shape style="position:absolute;left:5219;top:-1668;width:10;height:20" coordorigin="5219,-1668" coordsize="10,20" path="m5219,-1649l5228,-1649,5228,-1668,5219,-1668,5219,-1649xe" filled="true" fillcolor="#000000" stroked="false">
                <v:path arrowok="t"/>
                <v:fill type="solid"/>
              </v:shape>
            </v:group>
            <v:group style="position:absolute;left:5219;top:-1649;width:10;height:20" coordorigin="5219,-1649" coordsize="10,20">
              <v:shape style="position:absolute;left:5219;top:-1649;width:10;height:20" coordorigin="5219,-1649" coordsize="10,20" path="m5219,-1630l5228,-1630,5228,-1649,5219,-1649,5219,-1630xe" filled="true" fillcolor="#000000" stroked="false">
                <v:path arrowok="t"/>
                <v:fill type="solid"/>
              </v:shape>
            </v:group>
            <v:group style="position:absolute;left:5219;top:-1630;width:10;height:20" coordorigin="5219,-1630" coordsize="10,20">
              <v:shape style="position:absolute;left:5219;top:-1630;width:10;height:20" coordorigin="5219,-1630" coordsize="10,20" path="m5219,-1611l5228,-1611,5228,-1630,5219,-1630,5219,-1611xe" filled="true" fillcolor="#000000" stroked="false">
                <v:path arrowok="t"/>
                <v:fill type="solid"/>
              </v:shape>
            </v:group>
            <v:group style="position:absolute;left:5219;top:-1611;width:10;height:20" coordorigin="5219,-1611" coordsize="10,20">
              <v:shape style="position:absolute;left:5219;top:-1611;width:10;height:20" coordorigin="5219,-1611" coordsize="10,20" path="m5219,-1591l5228,-1591,5228,-1611,5219,-1611,5219,-1591xe" filled="true" fillcolor="#000000" stroked="false">
                <v:path arrowok="t"/>
                <v:fill type="solid"/>
              </v:shape>
            </v:group>
            <v:group style="position:absolute;left:5219;top:-1591;width:10;height:20" coordorigin="5219,-1591" coordsize="10,20">
              <v:shape style="position:absolute;left:5219;top:-1591;width:10;height:20" coordorigin="5219,-1591" coordsize="10,20" path="m5219,-1572l5228,-1572,5228,-1591,5219,-1591,5219,-1572xe" filled="true" fillcolor="#000000" stroked="false">
                <v:path arrowok="t"/>
                <v:fill type="solid"/>
              </v:shape>
            </v:group>
            <w10:wrap type="none"/>
          </v:group>
        </w:pict>
      </w:r>
      <w:r>
        <w:rPr/>
        <w:pict>
          <v:group style="position:absolute;margin-left:147.619995pt;margin-top:34.103657pt;width:383.5pt;height:5.05pt;mso-position-horizontal-relative:page;mso-position-vertical-relative:paragraph;z-index:-991912" coordorigin="2952,682" coordsize="7670,101">
            <v:shape style="position:absolute;left:2952;top:682;width:2821;height:101" type="#_x0000_t75" stroked="false">
              <v:imagedata r:id="rId29" o:title=""/>
            </v:shape>
            <v:shape style="position:absolute;left:5749;top:773;width:2345;height:10" type="#_x0000_t75" stroked="false">
              <v:imagedata r:id="rId30" o:title=""/>
            </v:shape>
            <v:shape style="position:absolute;left:8089;top:773;width:2533;height:10" type="#_x0000_t75" stroked="false">
              <v:imagedata r:id="rId31" o:title=""/>
            </v:shape>
            <w10:wrap type="none"/>
          </v:group>
        </w:pict>
      </w:r>
      <w:r>
        <w:rPr/>
        <w:pict>
          <v:group style="position:absolute;margin-left:147.619995pt;margin-top:57.863693pt;width:383.5pt;height:.5pt;mso-position-horizontal-relative:page;mso-position-vertical-relative:paragraph;z-index:-991888" coordorigin="2952,1157" coordsize="7670,10">
            <v:shape style="position:absolute;left:2952;top:1157;width:2801;height:10" type="#_x0000_t75" stroked="false">
              <v:imagedata r:id="rId32" o:title=""/>
            </v:shape>
            <v:shape style="position:absolute;left:5749;top:1157;width:2345;height:10" type="#_x0000_t75" stroked="false">
              <v:imagedata r:id="rId33" o:title=""/>
            </v:shape>
            <v:shape style="position:absolute;left:8089;top:1157;width:2533;height:10" type="#_x0000_t75" stroked="false">
              <v:imagedata r:id="rId34" o:title=""/>
            </v:shape>
            <w10:wrap type="none"/>
          </v:group>
        </w:pict>
      </w:r>
      <w:r>
        <w:rPr/>
        <w:pict>
          <v:group style="position:absolute;margin-left:147.619995pt;margin-top:77.063698pt;width:383.5pt;height:.5pt;mso-position-horizontal-relative:page;mso-position-vertical-relative:paragraph;z-index:-991864" coordorigin="2952,1541" coordsize="7670,10">
            <v:shape style="position:absolute;left:2952;top:1541;width:2801;height:10" type="#_x0000_t75" stroked="false">
              <v:imagedata r:id="rId32" o:title=""/>
            </v:shape>
            <v:shape style="position:absolute;left:5749;top:1541;width:2345;height:10" type="#_x0000_t75" stroked="false">
              <v:imagedata r:id="rId33" o:title=""/>
            </v:shape>
            <v:shape style="position:absolute;left:8089;top:1541;width:2533;height:10" type="#_x0000_t75" stroked="false">
              <v:imagedata r:id="rId34" o:title=""/>
            </v:shape>
            <w10:wrap type="none"/>
          </v:group>
        </w:pict>
      </w:r>
      <w:r>
        <w:rPr/>
        <w:pict>
          <v:group style="position:absolute;margin-left:147.619995pt;margin-top:96.263634pt;width:383.5pt;height:.5pt;mso-position-horizontal-relative:page;mso-position-vertical-relative:paragraph;z-index:-991840" coordorigin="2952,1925" coordsize="7670,10">
            <v:shape style="position:absolute;left:2952;top:1925;width:2801;height:10" type="#_x0000_t75" stroked="false">
              <v:imagedata r:id="rId32" o:title=""/>
            </v:shape>
            <v:shape style="position:absolute;left:5749;top:1925;width:2345;height:10" type="#_x0000_t75" stroked="false">
              <v:imagedata r:id="rId33" o:title=""/>
            </v:shape>
            <v:shape style="position:absolute;left:8089;top:1925;width:2533;height:10" type="#_x0000_t75" stroked="false">
              <v:imagedata r:id="rId34" o:title=""/>
            </v:shape>
            <w10:wrap type="none"/>
          </v:group>
        </w:pict>
      </w:r>
      <w:r>
        <w:rPr>
          <w:rFonts w:ascii="宋体" w:hAnsi="宋体" w:cs="宋体" w:eastAsia="宋体" w:hint="default"/>
          <w:sz w:val="21"/>
          <w:szCs w:val="21"/>
        </w:rPr>
        <w:t>组合中，采用账龄分析法计提坏账准备的：</w:t>
      </w:r>
    </w:p>
    <w:p>
      <w:pPr>
        <w:spacing w:line="240" w:lineRule="auto" w:before="7"/>
        <w:rPr>
          <w:rFonts w:ascii="宋体" w:hAnsi="宋体" w:cs="宋体" w:eastAsia="宋体" w:hint="default"/>
          <w:sz w:val="2"/>
          <w:szCs w:val="2"/>
        </w:rPr>
      </w:pPr>
    </w:p>
    <w:tbl>
      <w:tblPr>
        <w:tblW w:w="0" w:type="auto"/>
        <w:jc w:val="left"/>
        <w:tblInd w:w="2937" w:type="dxa"/>
        <w:tblLayout w:type="fixed"/>
        <w:tblCellMar>
          <w:top w:w="0" w:type="dxa"/>
          <w:left w:w="0" w:type="dxa"/>
          <w:bottom w:w="0" w:type="dxa"/>
          <w:right w:w="0" w:type="dxa"/>
        </w:tblCellMar>
        <w:tblLook w:val="01E0"/>
      </w:tblPr>
      <w:tblGrid>
        <w:gridCol w:w="2821"/>
        <w:gridCol w:w="2340"/>
        <w:gridCol w:w="2523"/>
      </w:tblGrid>
      <w:tr>
        <w:trPr>
          <w:trHeight w:val="324" w:hRule="exact"/>
        </w:trPr>
        <w:tc>
          <w:tcPr>
            <w:tcW w:w="2821" w:type="dxa"/>
            <w:tcBorders>
              <w:top w:val="single" w:sz="12" w:space="0" w:color="000000"/>
              <w:left w:val="nil" w:sz="6" w:space="0" w:color="auto"/>
              <w:bottom w:val="nil" w:sz="6" w:space="0" w:color="auto"/>
              <w:right w:val="single" w:sz="4" w:space="0" w:color="000000"/>
            </w:tcBorders>
          </w:tcPr>
          <w:p>
            <w:pPr>
              <w:pStyle w:val="TableParagraph"/>
              <w:spacing w:line="240" w:lineRule="auto" w:before="33"/>
              <w:ind w:left="2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340" w:type="dxa"/>
            <w:tcBorders>
              <w:top w:val="single" w:sz="12" w:space="0" w:color="000000"/>
              <w:left w:val="single" w:sz="4" w:space="0" w:color="000000"/>
              <w:bottom w:val="nil" w:sz="6" w:space="0" w:color="auto"/>
              <w:right w:val="single" w:sz="4" w:space="0" w:color="000000"/>
            </w:tcBorders>
          </w:tcPr>
          <w:p>
            <w:pPr>
              <w:pStyle w:val="TableParagraph"/>
              <w:spacing w:line="256" w:lineRule="exact" w:before="93"/>
              <w:ind w:left="167"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523" w:type="dxa"/>
            <w:tcBorders>
              <w:top w:val="single" w:sz="12" w:space="0" w:color="000000"/>
              <w:left w:val="single" w:sz="4" w:space="0" w:color="000000"/>
              <w:bottom w:val="nil" w:sz="6" w:space="0" w:color="auto"/>
              <w:right w:val="nil" w:sz="6" w:space="0" w:color="auto"/>
            </w:tcBorders>
          </w:tcPr>
          <w:p>
            <w:pPr>
              <w:pStyle w:val="TableParagraph"/>
              <w:spacing w:line="240" w:lineRule="auto" w:before="33"/>
              <w:ind w:left="15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487" w:hRule="exact"/>
        </w:trPr>
        <w:tc>
          <w:tcPr>
            <w:tcW w:w="2821" w:type="dxa"/>
            <w:tcBorders>
              <w:top w:val="nil" w:sz="6" w:space="0" w:color="auto"/>
              <w:left w:val="nil" w:sz="6" w:space="0" w:color="auto"/>
              <w:bottom w:val="nil" w:sz="6" w:space="0" w:color="auto"/>
              <w:right w:val="single" w:sz="4" w:space="0" w:color="000000"/>
            </w:tcBorders>
          </w:tcPr>
          <w:p>
            <w:pPr>
              <w:pStyle w:val="TableParagraph"/>
              <w:spacing w:line="240" w:lineRule="auto" w:before="11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66"/>
              <w:ind w:left="103" w:right="0"/>
              <w:jc w:val="left"/>
              <w:rPr>
                <w:rFonts w:ascii="Times New Roman" w:hAnsi="Times New Roman" w:cs="Times New Roman" w:eastAsia="Times New Roman" w:hint="default"/>
                <w:sz w:val="21"/>
                <w:szCs w:val="21"/>
              </w:rPr>
            </w:pPr>
            <w:r>
              <w:rPr>
                <w:rFonts w:ascii="Times New Roman"/>
                <w:w w:val="100"/>
                <w:sz w:val="21"/>
              </w:rPr>
              <w:t>5</w:t>
            </w:r>
          </w:p>
        </w:tc>
        <w:tc>
          <w:tcPr>
            <w:tcW w:w="2523" w:type="dxa"/>
            <w:tcBorders>
              <w:top w:val="nil" w:sz="6" w:space="0" w:color="auto"/>
              <w:left w:val="single" w:sz="4" w:space="0" w:color="000000"/>
              <w:bottom w:val="nil" w:sz="6" w:space="0" w:color="auto"/>
              <w:right w:val="nil" w:sz="6" w:space="0" w:color="auto"/>
            </w:tcBorders>
          </w:tcPr>
          <w:p>
            <w:pPr>
              <w:pStyle w:val="TableParagraph"/>
              <w:spacing w:line="240" w:lineRule="auto" w:before="166"/>
              <w:ind w:left="103" w:right="0"/>
              <w:jc w:val="left"/>
              <w:rPr>
                <w:rFonts w:ascii="Times New Roman" w:hAnsi="Times New Roman" w:cs="Times New Roman" w:eastAsia="Times New Roman" w:hint="default"/>
                <w:sz w:val="21"/>
                <w:szCs w:val="21"/>
              </w:rPr>
            </w:pPr>
            <w:r>
              <w:rPr>
                <w:rFonts w:ascii="Times New Roman"/>
                <w:w w:val="100"/>
                <w:sz w:val="21"/>
              </w:rPr>
              <w:t>5</w:t>
            </w:r>
          </w:p>
        </w:tc>
      </w:tr>
      <w:tr>
        <w:trPr>
          <w:trHeight w:val="384" w:hRule="exact"/>
        </w:trPr>
        <w:tc>
          <w:tcPr>
            <w:tcW w:w="2821"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103" w:right="0"/>
              <w:jc w:val="left"/>
              <w:rPr>
                <w:rFonts w:ascii="Times New Roman" w:hAnsi="Times New Roman" w:cs="Times New Roman" w:eastAsia="Times New Roman" w:hint="default"/>
                <w:sz w:val="21"/>
                <w:szCs w:val="21"/>
              </w:rPr>
            </w:pPr>
            <w:r>
              <w:rPr>
                <w:rFonts w:ascii="Times New Roman"/>
                <w:sz w:val="21"/>
              </w:rPr>
              <w:t>50</w:t>
            </w:r>
          </w:p>
        </w:tc>
        <w:tc>
          <w:tcPr>
            <w:tcW w:w="2523"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left="103" w:right="0"/>
              <w:jc w:val="left"/>
              <w:rPr>
                <w:rFonts w:ascii="Times New Roman" w:hAnsi="Times New Roman" w:cs="Times New Roman" w:eastAsia="Times New Roman" w:hint="default"/>
                <w:sz w:val="21"/>
                <w:szCs w:val="21"/>
              </w:rPr>
            </w:pPr>
            <w:r>
              <w:rPr>
                <w:rFonts w:ascii="Times New Roman"/>
                <w:sz w:val="21"/>
              </w:rPr>
              <w:t>50</w:t>
            </w:r>
          </w:p>
        </w:tc>
      </w:tr>
      <w:tr>
        <w:trPr>
          <w:trHeight w:val="385" w:hRule="exact"/>
        </w:trPr>
        <w:tc>
          <w:tcPr>
            <w:tcW w:w="2821"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103" w:right="0"/>
              <w:jc w:val="left"/>
              <w:rPr>
                <w:rFonts w:ascii="Times New Roman" w:hAnsi="Times New Roman" w:cs="Times New Roman" w:eastAsia="Times New Roman" w:hint="default"/>
                <w:sz w:val="21"/>
                <w:szCs w:val="21"/>
              </w:rPr>
            </w:pPr>
            <w:r>
              <w:rPr>
                <w:rFonts w:ascii="Times New Roman"/>
                <w:sz w:val="21"/>
              </w:rPr>
              <w:t>100</w:t>
            </w:r>
          </w:p>
        </w:tc>
        <w:tc>
          <w:tcPr>
            <w:tcW w:w="2523"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left="103" w:right="0"/>
              <w:jc w:val="left"/>
              <w:rPr>
                <w:rFonts w:ascii="Times New Roman" w:hAnsi="Times New Roman" w:cs="Times New Roman" w:eastAsia="Times New Roman" w:hint="default"/>
                <w:sz w:val="21"/>
                <w:szCs w:val="21"/>
              </w:rPr>
            </w:pPr>
            <w:r>
              <w:rPr>
                <w:rFonts w:ascii="Times New Roman"/>
                <w:sz w:val="21"/>
              </w:rPr>
              <w:t>100</w:t>
            </w:r>
          </w:p>
        </w:tc>
      </w:tr>
      <w:tr>
        <w:trPr>
          <w:trHeight w:val="388" w:hRule="exact"/>
        </w:trPr>
        <w:tc>
          <w:tcPr>
            <w:tcW w:w="2821" w:type="dxa"/>
            <w:tcBorders>
              <w:top w:val="nil" w:sz="6" w:space="0" w:color="auto"/>
              <w:left w:val="nil" w:sz="6" w:space="0" w:color="auto"/>
              <w:bottom w:val="single" w:sz="12"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234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5"/>
              <w:ind w:left="103" w:right="0"/>
              <w:jc w:val="left"/>
              <w:rPr>
                <w:rFonts w:ascii="Times New Roman" w:hAnsi="Times New Roman" w:cs="Times New Roman" w:eastAsia="Times New Roman" w:hint="default"/>
                <w:sz w:val="21"/>
                <w:szCs w:val="21"/>
              </w:rPr>
            </w:pPr>
            <w:r>
              <w:rPr>
                <w:rFonts w:ascii="Times New Roman"/>
                <w:sz w:val="21"/>
              </w:rPr>
              <w:t>100</w:t>
            </w:r>
          </w:p>
        </w:tc>
        <w:tc>
          <w:tcPr>
            <w:tcW w:w="2523" w:type="dxa"/>
            <w:tcBorders>
              <w:top w:val="nil" w:sz="6" w:space="0" w:color="auto"/>
              <w:left w:val="single" w:sz="4" w:space="0" w:color="000000"/>
              <w:bottom w:val="single" w:sz="12" w:space="0" w:color="000000"/>
              <w:right w:val="nil" w:sz="6" w:space="0" w:color="auto"/>
            </w:tcBorders>
          </w:tcPr>
          <w:p>
            <w:pPr>
              <w:pStyle w:val="TableParagraph"/>
              <w:spacing w:line="240" w:lineRule="auto" w:before="65"/>
              <w:ind w:left="103" w:right="0"/>
              <w:jc w:val="left"/>
              <w:rPr>
                <w:rFonts w:ascii="Times New Roman" w:hAnsi="Times New Roman" w:cs="Times New Roman" w:eastAsia="Times New Roman" w:hint="default"/>
                <w:sz w:val="21"/>
                <w:szCs w:val="21"/>
              </w:rPr>
            </w:pPr>
            <w:r>
              <w:rPr>
                <w:rFonts w:ascii="Times New Roman"/>
                <w:sz w:val="21"/>
              </w:rPr>
              <w:t>100</w:t>
            </w:r>
          </w:p>
        </w:tc>
      </w:tr>
    </w:tbl>
    <w:p>
      <w:pPr>
        <w:spacing w:after="0" w:line="240" w:lineRule="auto"/>
        <w:jc w:val="left"/>
        <w:rPr>
          <w:rFonts w:ascii="Times New Roman" w:hAnsi="Times New Roman" w:cs="Times New Roman" w:eastAsia="Times New Roman" w:hint="default"/>
          <w:sz w:val="21"/>
          <w:szCs w:val="21"/>
        </w:rPr>
        <w:sectPr>
          <w:pgSz w:w="11910" w:h="16840"/>
          <w:pgMar w:header="884" w:footer="1186" w:top="1140" w:bottom="13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tabs>
          <w:tab w:pos="3055" w:val="left" w:leader="none"/>
        </w:tabs>
        <w:spacing w:line="348" w:lineRule="auto" w:before="36"/>
        <w:ind w:left="3060" w:right="4000" w:hanging="543"/>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tab/>
      </w:r>
      <w:r>
        <w:rPr>
          <w:rFonts w:ascii="宋体" w:hAnsi="宋体" w:cs="宋体" w:eastAsia="宋体" w:hint="default"/>
          <w:b/>
          <w:bCs/>
          <w:spacing w:val="-1"/>
          <w:sz w:val="21"/>
          <w:szCs w:val="21"/>
        </w:rPr>
        <w:t>单项金额虽不重大但单项计提坏账准备的应收账款：</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sz w:val="21"/>
          <w:szCs w:val="21"/>
        </w:rPr>
        <w:t>单项计提坏账准备的理由：</w:t>
      </w:r>
    </w:p>
    <w:p>
      <w:pPr>
        <w:spacing w:line="350" w:lineRule="auto" w:before="31"/>
        <w:ind w:left="3060" w:right="1259" w:firstLine="0"/>
        <w:jc w:val="left"/>
        <w:rPr>
          <w:rFonts w:ascii="宋体" w:hAnsi="宋体" w:cs="宋体" w:eastAsia="宋体" w:hint="default"/>
          <w:sz w:val="21"/>
          <w:szCs w:val="21"/>
        </w:rPr>
      </w:pPr>
      <w:r>
        <w:rPr>
          <w:rFonts w:ascii="宋体" w:hAnsi="宋体" w:cs="宋体" w:eastAsia="宋体" w:hint="default"/>
          <w:spacing w:val="-1"/>
          <w:sz w:val="21"/>
          <w:szCs w:val="21"/>
        </w:rPr>
        <w:t>经测试，有客观证据表明单项金额虽不重大，但因其发生了特殊减值，不适合按照</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按组合计提坏账准备应收款项。</w:t>
      </w:r>
    </w:p>
    <w:p>
      <w:pPr>
        <w:spacing w:line="350" w:lineRule="auto" w:before="27"/>
        <w:ind w:left="3060" w:right="1259" w:firstLine="0"/>
        <w:jc w:val="left"/>
        <w:rPr>
          <w:rFonts w:ascii="宋体" w:hAnsi="宋体" w:cs="宋体" w:eastAsia="宋体" w:hint="default"/>
          <w:sz w:val="21"/>
          <w:szCs w:val="21"/>
        </w:rPr>
      </w:pPr>
      <w:r>
        <w:rPr>
          <w:rFonts w:ascii="宋体" w:hAnsi="宋体" w:cs="宋体" w:eastAsia="宋体" w:hint="default"/>
          <w:sz w:val="21"/>
          <w:szCs w:val="21"/>
        </w:rPr>
        <w:t>坏账准备的计提方法：</w:t>
      </w:r>
      <w:r>
        <w:rPr>
          <w:rFonts w:ascii="宋体" w:hAnsi="宋体" w:cs="宋体" w:eastAsia="宋体" w:hint="default"/>
          <w:w w:val="100"/>
          <w:sz w:val="21"/>
          <w:szCs w:val="21"/>
        </w:rPr>
        <w:t> </w:t>
      </w:r>
      <w:r>
        <w:rPr>
          <w:rFonts w:ascii="宋体" w:hAnsi="宋体" w:cs="宋体" w:eastAsia="宋体" w:hint="default"/>
          <w:sz w:val="21"/>
          <w:szCs w:val="21"/>
        </w:rPr>
        <w:t>单独进行减值测试，结合现时情况分析确定坏账准备计提的比例。</w:t>
      </w:r>
    </w:p>
    <w:p>
      <w:pPr>
        <w:spacing w:line="240" w:lineRule="auto" w:before="0"/>
        <w:rPr>
          <w:rFonts w:ascii="宋体" w:hAnsi="宋体" w:cs="宋体" w:eastAsia="宋体" w:hint="default"/>
          <w:sz w:val="20"/>
          <w:szCs w:val="20"/>
        </w:rPr>
      </w:pPr>
    </w:p>
    <w:p>
      <w:pPr>
        <w:spacing w:line="350" w:lineRule="auto" w:before="166"/>
        <w:ind w:left="3060" w:right="1268" w:firstLine="0"/>
        <w:jc w:val="both"/>
        <w:rPr>
          <w:rFonts w:ascii="宋体" w:hAnsi="宋体" w:cs="宋体" w:eastAsia="宋体" w:hint="default"/>
          <w:sz w:val="21"/>
          <w:szCs w:val="21"/>
        </w:rPr>
      </w:pPr>
      <w:r>
        <w:rPr>
          <w:rFonts w:ascii="宋体" w:hAnsi="宋体" w:cs="宋体" w:eastAsia="宋体" w:hint="default"/>
          <w:spacing w:val="-1"/>
          <w:sz w:val="21"/>
          <w:szCs w:val="21"/>
        </w:rPr>
        <w:t>其他说明：期末对于合并报表范围内公司的应收款项单独进行减值测试。如有客观</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证据表明其发生了减值的，根据其未来现金流量现值低于其账面价值的差额，确认</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减值损失，计提坏账准备。如经测试未发现减值的，则不计提坏账准备。</w:t>
      </w:r>
    </w:p>
    <w:p>
      <w:pPr>
        <w:spacing w:line="240" w:lineRule="auto" w:before="0"/>
        <w:rPr>
          <w:rFonts w:ascii="宋体" w:hAnsi="宋体" w:cs="宋体" w:eastAsia="宋体" w:hint="default"/>
          <w:sz w:val="20"/>
          <w:szCs w:val="20"/>
        </w:rPr>
      </w:pPr>
    </w:p>
    <w:p>
      <w:pPr>
        <w:tabs>
          <w:tab w:pos="2640" w:val="left" w:leader="none"/>
        </w:tabs>
        <w:spacing w:before="166"/>
        <w:ind w:left="1800" w:right="3563"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十一</w:t>
      </w:r>
      <w:r>
        <w:rPr>
          <w:rFonts w:ascii="宋体" w:hAnsi="宋体" w:cs="宋体" w:eastAsia="宋体" w:hint="default"/>
          <w:b/>
          <w:bCs/>
          <w:spacing w:val="-1"/>
          <w:sz w:val="21"/>
          <w:szCs w:val="21"/>
        </w:rPr>
        <w:t>)</w:t>
        <w:tab/>
      </w:r>
      <w:r>
        <w:rPr>
          <w:rFonts w:ascii="宋体" w:hAnsi="宋体" w:cs="宋体" w:eastAsia="宋体" w:hint="default"/>
          <w:b/>
          <w:bCs/>
          <w:sz w:val="21"/>
          <w:szCs w:val="21"/>
        </w:rPr>
        <w:t>存货</w:t>
      </w:r>
      <w:r>
        <w:rPr>
          <w:rFonts w:ascii="宋体" w:hAnsi="宋体" w:cs="宋体" w:eastAsia="宋体" w:hint="default"/>
          <w:sz w:val="21"/>
          <w:szCs w:val="21"/>
        </w:rPr>
      </w:r>
    </w:p>
    <w:p>
      <w:pPr>
        <w:tabs>
          <w:tab w:pos="3055" w:val="left" w:leader="none"/>
        </w:tabs>
        <w:spacing w:before="126"/>
        <w:ind w:left="2518" w:right="35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存货的分类</w:t>
      </w:r>
      <w:r>
        <w:rPr>
          <w:rFonts w:ascii="宋体" w:hAnsi="宋体" w:cs="宋体" w:eastAsia="宋体" w:hint="default"/>
          <w:sz w:val="21"/>
          <w:szCs w:val="21"/>
        </w:rPr>
      </w:r>
    </w:p>
    <w:p>
      <w:pPr>
        <w:spacing w:before="107"/>
        <w:ind w:left="3060" w:right="3563" w:firstLine="0"/>
        <w:jc w:val="left"/>
        <w:rPr>
          <w:rFonts w:ascii="宋体" w:hAnsi="宋体" w:cs="宋体" w:eastAsia="宋体" w:hint="default"/>
          <w:sz w:val="21"/>
          <w:szCs w:val="21"/>
        </w:rPr>
      </w:pPr>
      <w:r>
        <w:rPr>
          <w:rFonts w:ascii="宋体" w:hAnsi="宋体" w:cs="宋体" w:eastAsia="宋体" w:hint="default"/>
          <w:sz w:val="21"/>
          <w:szCs w:val="21"/>
        </w:rPr>
        <w:t>存货分类为：库存商品等。</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tabs>
          <w:tab w:pos="3055" w:val="left" w:leader="none"/>
        </w:tabs>
        <w:spacing w:line="328" w:lineRule="auto" w:before="0"/>
        <w:ind w:left="3060" w:right="5898"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发出存货的计价方法</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存货发出时按个别认定法计价。</w:t>
      </w:r>
    </w:p>
    <w:p>
      <w:pPr>
        <w:spacing w:line="240" w:lineRule="auto" w:before="7"/>
        <w:rPr>
          <w:rFonts w:ascii="宋体" w:hAnsi="宋体" w:cs="宋体" w:eastAsia="宋体" w:hint="default"/>
          <w:sz w:val="27"/>
          <w:szCs w:val="27"/>
        </w:rPr>
      </w:pPr>
    </w:p>
    <w:p>
      <w:pPr>
        <w:tabs>
          <w:tab w:pos="3055" w:val="left" w:leader="none"/>
        </w:tabs>
        <w:spacing w:before="0"/>
        <w:ind w:left="2518" w:right="35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r>
      <w:r>
        <w:rPr>
          <w:rFonts w:ascii="宋体" w:hAnsi="宋体" w:cs="宋体" w:eastAsia="宋体" w:hint="default"/>
          <w:b/>
          <w:bCs/>
          <w:spacing w:val="-1"/>
          <w:sz w:val="21"/>
          <w:szCs w:val="21"/>
        </w:rPr>
        <w:t>存货可变现净值的确定依据及存货跌价准备的计提方法</w:t>
      </w:r>
      <w:r>
        <w:rPr>
          <w:rFonts w:ascii="宋体" w:hAnsi="宋体" w:cs="宋体" w:eastAsia="宋体" w:hint="default"/>
          <w:spacing w:val="-1"/>
          <w:sz w:val="21"/>
          <w:szCs w:val="21"/>
        </w:rPr>
      </w:r>
    </w:p>
    <w:p>
      <w:pPr>
        <w:spacing w:line="240" w:lineRule="auto" w:before="3"/>
        <w:rPr>
          <w:rFonts w:ascii="宋体" w:hAnsi="宋体" w:cs="宋体" w:eastAsia="宋体" w:hint="default"/>
          <w:b/>
          <w:bCs/>
          <w:sz w:val="32"/>
          <w:szCs w:val="32"/>
        </w:rPr>
      </w:pPr>
    </w:p>
    <w:p>
      <w:pPr>
        <w:spacing w:line="348" w:lineRule="auto" w:before="0"/>
        <w:ind w:left="3060" w:right="1158" w:firstLine="0"/>
        <w:jc w:val="left"/>
        <w:rPr>
          <w:rFonts w:ascii="宋体" w:hAnsi="宋体" w:cs="宋体" w:eastAsia="宋体" w:hint="default"/>
          <w:sz w:val="21"/>
          <w:szCs w:val="21"/>
        </w:rPr>
      </w:pPr>
      <w:r>
        <w:rPr>
          <w:rFonts w:ascii="宋体" w:hAnsi="宋体" w:cs="宋体" w:eastAsia="宋体" w:hint="default"/>
          <w:sz w:val="21"/>
          <w:szCs w:val="21"/>
        </w:rPr>
        <w:t>期末对存货进行全面清查后，按存货的成本与可变现净值孰低提取或调整存货跌价</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准备。</w:t>
      </w:r>
      <w:r>
        <w:rPr>
          <w:rFonts w:ascii="宋体" w:hAnsi="宋体" w:cs="宋体" w:eastAsia="宋体" w:hint="default"/>
          <w:spacing w:val="-102"/>
          <w:sz w:val="21"/>
          <w:szCs w:val="21"/>
        </w:rPr>
        <w:t> </w:t>
      </w:r>
      <w:r>
        <w:rPr>
          <w:rFonts w:ascii="宋体" w:hAnsi="宋体" w:cs="宋体" w:eastAsia="宋体" w:hint="default"/>
          <w:spacing w:val="-4"/>
          <w:w w:val="100"/>
          <w:sz w:val="21"/>
          <w:szCs w:val="21"/>
        </w:rPr>
        <w:t>为执行销售合同或者劳务合同而持有的存货，其可变现净值以合同价格为基础计算，</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若持有存货的数量多于销售合同订购数量的，超出部分的存货的可变现净值以一般</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销售价格为基础计算。</w:t>
      </w:r>
    </w:p>
    <w:p>
      <w:pPr>
        <w:spacing w:line="350" w:lineRule="auto" w:before="31"/>
        <w:ind w:left="3060" w:right="1259" w:firstLine="0"/>
        <w:jc w:val="left"/>
        <w:rPr>
          <w:rFonts w:ascii="宋体" w:hAnsi="宋体" w:cs="宋体" w:eastAsia="宋体" w:hint="default"/>
          <w:sz w:val="21"/>
          <w:szCs w:val="21"/>
        </w:rPr>
      </w:pPr>
      <w:r>
        <w:rPr>
          <w:rFonts w:ascii="宋体" w:hAnsi="宋体" w:cs="宋体" w:eastAsia="宋体" w:hint="default"/>
          <w:sz w:val="21"/>
          <w:szCs w:val="21"/>
        </w:rPr>
        <w:t>期末按照单个存货项目计提存货跌价准备。</w:t>
      </w:r>
      <w:r>
        <w:rPr>
          <w:rFonts w:ascii="宋体" w:hAnsi="宋体" w:cs="宋体" w:eastAsia="宋体" w:hint="default"/>
          <w:w w:val="100"/>
          <w:sz w:val="21"/>
          <w:szCs w:val="21"/>
        </w:rPr>
        <w:t> </w:t>
      </w:r>
      <w:r>
        <w:rPr>
          <w:rFonts w:ascii="宋体" w:hAnsi="宋体" w:cs="宋体" w:eastAsia="宋体" w:hint="default"/>
          <w:spacing w:val="-1"/>
          <w:sz w:val="21"/>
          <w:szCs w:val="21"/>
        </w:rPr>
        <w:t>以前减记存货价值的影响因素已经消失的，减记的金额予以恢复，并在原已计提的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存货跌价准备金额内转回，转回的金额计入当期损益。</w:t>
      </w:r>
    </w:p>
    <w:p>
      <w:pPr>
        <w:spacing w:line="240" w:lineRule="auto" w:before="1"/>
        <w:rPr>
          <w:rFonts w:ascii="宋体" w:hAnsi="宋体" w:cs="宋体" w:eastAsia="宋体" w:hint="default"/>
          <w:sz w:val="26"/>
          <w:szCs w:val="26"/>
        </w:rPr>
      </w:pPr>
    </w:p>
    <w:p>
      <w:pPr>
        <w:tabs>
          <w:tab w:pos="3055" w:val="left" w:leader="none"/>
        </w:tabs>
        <w:spacing w:line="331" w:lineRule="auto" w:before="0"/>
        <w:ind w:left="3060" w:right="7161"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tab/>
        <w:t>存货的盘存制度</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采用永续盘存制。</w:t>
      </w:r>
    </w:p>
    <w:p>
      <w:pPr>
        <w:spacing w:line="240" w:lineRule="auto" w:before="2"/>
        <w:rPr>
          <w:rFonts w:ascii="宋体" w:hAnsi="宋体" w:cs="宋体" w:eastAsia="宋体" w:hint="default"/>
          <w:sz w:val="27"/>
          <w:szCs w:val="27"/>
        </w:rPr>
      </w:pPr>
    </w:p>
    <w:p>
      <w:pPr>
        <w:tabs>
          <w:tab w:pos="3055" w:val="left" w:leader="none"/>
        </w:tabs>
        <w:spacing w:line="331" w:lineRule="auto" w:before="0"/>
        <w:ind w:left="3060" w:right="5896"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tab/>
      </w:r>
      <w:r>
        <w:rPr>
          <w:rFonts w:ascii="宋体" w:hAnsi="宋体" w:cs="宋体" w:eastAsia="宋体" w:hint="default"/>
          <w:b/>
          <w:bCs/>
          <w:spacing w:val="-1"/>
          <w:sz w:val="21"/>
          <w:szCs w:val="21"/>
        </w:rPr>
        <w:t>低值易耗品和包装物的摊销方法</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21"/>
          <w:szCs w:val="21"/>
        </w:rPr>
        <w:t>低值易耗品采用一次转销法。</w:t>
      </w:r>
    </w:p>
    <w:p>
      <w:pPr>
        <w:spacing w:after="0" w:line="331" w:lineRule="auto"/>
        <w:jc w:val="left"/>
        <w:rPr>
          <w:rFonts w:ascii="宋体" w:hAnsi="宋体" w:cs="宋体" w:eastAsia="宋体" w:hint="default"/>
          <w:sz w:val="21"/>
          <w:szCs w:val="21"/>
        </w:rPr>
        <w:sectPr>
          <w:pgSz w:w="11910" w:h="16840"/>
          <w:pgMar w:header="884" w:footer="1186" w:top="1140" w:bottom="13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tabs>
          <w:tab w:pos="2640" w:val="left" w:leader="none"/>
        </w:tabs>
        <w:spacing w:before="36"/>
        <w:ind w:left="1800" w:right="3563"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十二</w:t>
      </w:r>
      <w:r>
        <w:rPr>
          <w:rFonts w:ascii="宋体" w:hAnsi="宋体" w:cs="宋体" w:eastAsia="宋体" w:hint="default"/>
          <w:b/>
          <w:bCs/>
          <w:spacing w:val="-1"/>
          <w:sz w:val="21"/>
          <w:szCs w:val="21"/>
        </w:rPr>
        <w:t>)</w:t>
        <w:tab/>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tabs>
          <w:tab w:pos="3055" w:val="left" w:leader="none"/>
        </w:tabs>
        <w:spacing w:before="0"/>
        <w:ind w:left="2518" w:right="35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投资成本确定</w:t>
      </w:r>
      <w:r>
        <w:rPr>
          <w:rFonts w:ascii="宋体" w:hAnsi="宋体" w:cs="宋体" w:eastAsia="宋体" w:hint="default"/>
          <w:sz w:val="21"/>
          <w:szCs w:val="21"/>
        </w:rPr>
      </w:r>
    </w:p>
    <w:p>
      <w:pPr>
        <w:spacing w:line="348" w:lineRule="auto" w:before="110"/>
        <w:ind w:left="3060" w:right="12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）企业合并形成的长期股权投资</w:t>
      </w:r>
      <w:r>
        <w:rPr>
          <w:rFonts w:ascii="宋体" w:hAnsi="宋体" w:cs="宋体" w:eastAsia="宋体" w:hint="default"/>
          <w:w w:val="100"/>
          <w:sz w:val="21"/>
          <w:szCs w:val="21"/>
        </w:rPr>
        <w:t> </w:t>
      </w:r>
      <w:r>
        <w:rPr>
          <w:rFonts w:ascii="宋体" w:hAnsi="宋体" w:cs="宋体" w:eastAsia="宋体" w:hint="default"/>
          <w:spacing w:val="-1"/>
          <w:sz w:val="21"/>
          <w:szCs w:val="21"/>
        </w:rPr>
        <w:t>同一控制下的企业合并：公司以支付现金、转让非现金资产或承担债务方式以及以</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发行权益性证券作为合并对价的，在合并日按照取得被合并方所有者权益账面价值</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的份额作为长期股权投资的初始投资成本。长期股权投资初始投资成本与支付合并</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对价之间的差额，调整资本公积；资本公积不足冲减的，调整留存收益。合并发生</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的各项直接相关费用，包括为进行合并而支付的审计费用、评估费用、法律服务费</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用等，于发生时计入当期损益。</w:t>
      </w:r>
      <w:r>
        <w:rPr>
          <w:rFonts w:ascii="宋体" w:hAnsi="宋体" w:cs="宋体" w:eastAsia="宋体" w:hint="default"/>
          <w:w w:val="100"/>
          <w:sz w:val="21"/>
          <w:szCs w:val="21"/>
        </w:rPr>
        <w:t> </w:t>
      </w:r>
      <w:r>
        <w:rPr>
          <w:rFonts w:ascii="宋体" w:hAnsi="宋体" w:cs="宋体" w:eastAsia="宋体" w:hint="default"/>
          <w:spacing w:val="-1"/>
          <w:sz w:val="21"/>
          <w:szCs w:val="21"/>
        </w:rPr>
        <w:t>非同一控制下的企业合并：合并成本为购买日购买方为取得对被购买方的控制权而</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付出的资产、发生或承担的负债以及发行的权益性证券的公允价值。通过多次交换</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交易分步实现的企业合并，合并成本为每一单项交易成本之和。在合并合同中对可</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能影响合并成本的未来事项作出约定的，购买日如果估计未来事项很可能发生并且</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对合并成本的影响金额能够可靠计量的，也计入合并成本。</w:t>
      </w:r>
    </w:p>
    <w:p>
      <w:pPr>
        <w:spacing w:line="240" w:lineRule="auto" w:before="0"/>
        <w:rPr>
          <w:rFonts w:ascii="宋体" w:hAnsi="宋体" w:cs="宋体" w:eastAsia="宋体" w:hint="default"/>
          <w:sz w:val="20"/>
          <w:szCs w:val="20"/>
        </w:rPr>
      </w:pPr>
    </w:p>
    <w:p>
      <w:pPr>
        <w:spacing w:line="348" w:lineRule="auto" w:before="168"/>
        <w:ind w:left="3060" w:right="116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）其他方式取得的长期股权投资</w:t>
      </w:r>
      <w:r>
        <w:rPr>
          <w:rFonts w:ascii="宋体" w:hAnsi="宋体" w:cs="宋体" w:eastAsia="宋体" w:hint="default"/>
          <w:w w:val="100"/>
          <w:sz w:val="21"/>
          <w:szCs w:val="21"/>
        </w:rPr>
        <w:t> </w:t>
      </w:r>
      <w:r>
        <w:rPr>
          <w:rFonts w:ascii="宋体" w:hAnsi="宋体" w:cs="宋体" w:eastAsia="宋体" w:hint="default"/>
          <w:spacing w:val="-4"/>
          <w:w w:val="100"/>
          <w:sz w:val="21"/>
          <w:szCs w:val="21"/>
        </w:rPr>
        <w:t>以支付现金方式取得的长期股权投资，按照实际支付的购买价款作为初始投资成本。</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以发行权益性证券取得的长期股权投资，按照发行权益性证券的公允价值作为初始</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投资成本。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投资者投入的长期股权投资，按照投资合同或协议约定的价值（扣除已宣告但尚未</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4"/>
          <w:sz w:val="21"/>
          <w:szCs w:val="21"/>
        </w:rPr>
        <w:t>发放的现金股利或利润）作为初始投资成本，但合同或协议约定价值不公允的除外。</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在非货币性资产交换具备商业实质和换入资产或换出资产的公允价值能够可靠计量</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的前提下，非货币性资产交换换入的长期股权投资以换出资产的公允价值为基础确</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定其初始投资成本，除非有确凿证据表明换入资产的公允价值更加可靠；不满足上</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述前提的非货币性资产交换，以换出资产的账面价值和应支付的相关税费作为换入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长期股权投资的初始投资成本。</w:t>
      </w:r>
      <w:r>
        <w:rPr>
          <w:rFonts w:ascii="宋体" w:hAnsi="宋体" w:cs="宋体" w:eastAsia="宋体" w:hint="default"/>
          <w:w w:val="100"/>
          <w:sz w:val="21"/>
          <w:szCs w:val="21"/>
        </w:rPr>
        <w:t> </w:t>
      </w:r>
      <w:r>
        <w:rPr>
          <w:rFonts w:ascii="宋体" w:hAnsi="宋体" w:cs="宋体" w:eastAsia="宋体" w:hint="default"/>
          <w:sz w:val="21"/>
          <w:szCs w:val="21"/>
        </w:rPr>
        <w:t>通过债务重组取得的长期股权投资，其初始投资成本按照公允价值为基础确定。</w:t>
      </w:r>
    </w:p>
    <w:p>
      <w:pPr>
        <w:spacing w:line="240" w:lineRule="auto" w:before="0"/>
        <w:rPr>
          <w:rFonts w:ascii="宋体" w:hAnsi="宋体" w:cs="宋体" w:eastAsia="宋体" w:hint="default"/>
          <w:sz w:val="20"/>
          <w:szCs w:val="20"/>
        </w:rPr>
      </w:pPr>
    </w:p>
    <w:p>
      <w:pPr>
        <w:tabs>
          <w:tab w:pos="3055" w:val="left" w:leader="none"/>
        </w:tabs>
        <w:spacing w:before="168"/>
        <w:ind w:left="2518" w:right="35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后续计量及损益确认</w:t>
      </w:r>
      <w:r>
        <w:rPr>
          <w:rFonts w:ascii="宋体" w:hAnsi="宋体" w:cs="宋体" w:eastAsia="宋体" w:hint="default"/>
          <w:sz w:val="21"/>
          <w:szCs w:val="21"/>
        </w:rPr>
      </w:r>
    </w:p>
    <w:p>
      <w:pPr>
        <w:spacing w:line="338" w:lineRule="auto" w:before="110"/>
        <w:ind w:left="3060" w:right="12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）后续计量</w:t>
      </w:r>
      <w:r>
        <w:rPr>
          <w:rFonts w:ascii="宋体" w:hAnsi="宋体" w:cs="宋体" w:eastAsia="宋体" w:hint="default"/>
          <w:w w:val="100"/>
          <w:sz w:val="21"/>
          <w:szCs w:val="21"/>
        </w:rPr>
        <w:t> </w:t>
      </w:r>
      <w:r>
        <w:rPr>
          <w:rFonts w:ascii="宋体" w:hAnsi="宋体" w:cs="宋体" w:eastAsia="宋体" w:hint="default"/>
          <w:spacing w:val="-1"/>
          <w:sz w:val="21"/>
          <w:szCs w:val="21"/>
        </w:rPr>
        <w:t>公司对子公司的长期股权投资，采用成本法核算，编制合并财务报表时按照权益法</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进行调整。</w:t>
      </w:r>
    </w:p>
    <w:p>
      <w:pPr>
        <w:spacing w:after="0" w:line="338" w:lineRule="auto"/>
        <w:jc w:val="left"/>
        <w:rPr>
          <w:rFonts w:ascii="宋体" w:hAnsi="宋体" w:cs="宋体" w:eastAsia="宋体" w:hint="default"/>
          <w:sz w:val="21"/>
          <w:szCs w:val="21"/>
        </w:rPr>
        <w:sectPr>
          <w:pgSz w:w="11910" w:h="16840"/>
          <w:pgMar w:header="884" w:footer="1186" w:top="1140" w:bottom="1380" w:left="0" w:right="0"/>
        </w:sectPr>
      </w:pPr>
    </w:p>
    <w:p>
      <w:pPr>
        <w:spacing w:line="240" w:lineRule="auto" w:before="11"/>
        <w:rPr>
          <w:rFonts w:ascii="宋体" w:hAnsi="宋体" w:cs="宋体" w:eastAsia="宋体" w:hint="default"/>
          <w:sz w:val="25"/>
          <w:szCs w:val="25"/>
        </w:rPr>
      </w:pPr>
    </w:p>
    <w:p>
      <w:pPr>
        <w:spacing w:line="350" w:lineRule="auto" w:before="36"/>
        <w:ind w:left="3060" w:right="1259" w:firstLine="0"/>
        <w:jc w:val="left"/>
        <w:rPr>
          <w:rFonts w:ascii="宋体" w:hAnsi="宋体" w:cs="宋体" w:eastAsia="宋体" w:hint="default"/>
          <w:sz w:val="21"/>
          <w:szCs w:val="21"/>
        </w:rPr>
      </w:pPr>
      <w:r>
        <w:rPr>
          <w:rFonts w:ascii="宋体" w:hAnsi="宋体" w:cs="宋体" w:eastAsia="宋体" w:hint="default"/>
          <w:spacing w:val="-1"/>
          <w:sz w:val="21"/>
          <w:szCs w:val="21"/>
        </w:rPr>
        <w:t>对被投资单位不具有共同控制或重大影响，并且在活跃市场中没有报价、公允价值</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不能可靠计量的长期股权投资，采用成本法核算。</w:t>
      </w:r>
      <w:r>
        <w:rPr>
          <w:rFonts w:ascii="宋体" w:hAnsi="宋体" w:cs="宋体" w:eastAsia="宋体" w:hint="default"/>
          <w:w w:val="100"/>
          <w:sz w:val="21"/>
          <w:szCs w:val="21"/>
        </w:rPr>
        <w:t> </w:t>
      </w:r>
      <w:r>
        <w:rPr>
          <w:rFonts w:ascii="宋体" w:hAnsi="宋体" w:cs="宋体" w:eastAsia="宋体" w:hint="default"/>
          <w:spacing w:val="-1"/>
          <w:sz w:val="21"/>
          <w:szCs w:val="21"/>
        </w:rPr>
        <w:t>对被投资单位具有共同控制或重大影响的长期股权投资，采用权益法核算。初始投</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资成本大于投资时应享有被投资单位可辨认净资产公允价值份额的差额，不调整长</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期股权投资的初始投资成本；初始投资成本小于投资时应享有被投资单位可辨认净</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资产公允价值份额的差额，计入当期损益。</w:t>
      </w:r>
      <w:r>
        <w:rPr>
          <w:rFonts w:ascii="宋体" w:hAnsi="宋体" w:cs="宋体" w:eastAsia="宋体" w:hint="default"/>
          <w:w w:val="100"/>
          <w:sz w:val="21"/>
          <w:szCs w:val="21"/>
        </w:rPr>
        <w:t> </w:t>
      </w:r>
      <w:r>
        <w:rPr>
          <w:rFonts w:ascii="宋体" w:hAnsi="宋体" w:cs="宋体" w:eastAsia="宋体" w:hint="default"/>
          <w:spacing w:val="-1"/>
          <w:sz w:val="21"/>
          <w:szCs w:val="21"/>
        </w:rPr>
        <w:t>被投资单位除净损益以外所有者权益其他变动的处理：对于被投资单位除净损益以</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外所有者权益的其他变动，在持股比例不变的情况下，公司按照持股比例计算应享</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1"/>
          <w:sz w:val="21"/>
          <w:szCs w:val="21"/>
        </w:rPr>
        <w:t>有或承担的部分，调整长期股权投资的账面价值，同时增加或减少资本公积（其他</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9"/>
          <w:w w:val="100"/>
          <w:sz w:val="21"/>
          <w:szCs w:val="21"/>
        </w:rPr>
        <w:t>资本公积）。</w:t>
      </w:r>
    </w:p>
    <w:p>
      <w:pPr>
        <w:spacing w:line="240" w:lineRule="auto" w:before="0"/>
        <w:rPr>
          <w:rFonts w:ascii="宋体" w:hAnsi="宋体" w:cs="宋体" w:eastAsia="宋体" w:hint="default"/>
          <w:sz w:val="20"/>
          <w:szCs w:val="20"/>
        </w:rPr>
      </w:pPr>
    </w:p>
    <w:p>
      <w:pPr>
        <w:spacing w:line="340" w:lineRule="auto" w:before="166"/>
        <w:ind w:left="3060" w:right="116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）损益确认</w:t>
      </w:r>
      <w:r>
        <w:rPr>
          <w:rFonts w:ascii="宋体" w:hAnsi="宋体" w:cs="宋体" w:eastAsia="宋体" w:hint="default"/>
          <w:w w:val="100"/>
          <w:sz w:val="21"/>
          <w:szCs w:val="21"/>
        </w:rPr>
        <w:t> </w:t>
      </w:r>
      <w:r>
        <w:rPr>
          <w:rFonts w:ascii="宋体" w:hAnsi="宋体" w:cs="宋体" w:eastAsia="宋体" w:hint="default"/>
          <w:sz w:val="21"/>
          <w:szCs w:val="21"/>
        </w:rPr>
        <w:t>成本法下，除取得投资时实际支付的价款或对价中包含的已宣告但尚未发放的现金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4"/>
          <w:w w:val="100"/>
          <w:sz w:val="21"/>
          <w:szCs w:val="21"/>
        </w:rPr>
        <w:t>股利或利润外，公司按照享有被投资单位宣告发放的现金股利或利润确认投资收益。</w:t>
      </w:r>
    </w:p>
    <w:p>
      <w:pPr>
        <w:spacing w:line="240" w:lineRule="auto" w:before="0"/>
        <w:rPr>
          <w:rFonts w:ascii="宋体" w:hAnsi="宋体" w:cs="宋体" w:eastAsia="宋体" w:hint="default"/>
          <w:sz w:val="20"/>
          <w:szCs w:val="20"/>
        </w:rPr>
      </w:pPr>
    </w:p>
    <w:p>
      <w:pPr>
        <w:spacing w:line="350" w:lineRule="auto" w:before="174"/>
        <w:ind w:left="3060" w:right="1259" w:firstLine="0"/>
        <w:jc w:val="left"/>
        <w:rPr>
          <w:rFonts w:ascii="宋体" w:hAnsi="宋体" w:cs="宋体" w:eastAsia="宋体" w:hint="default"/>
          <w:sz w:val="21"/>
          <w:szCs w:val="21"/>
        </w:rPr>
      </w:pPr>
      <w:r>
        <w:rPr>
          <w:rFonts w:ascii="宋体" w:hAnsi="宋体" w:cs="宋体" w:eastAsia="宋体" w:hint="default"/>
          <w:spacing w:val="-1"/>
          <w:sz w:val="21"/>
          <w:szCs w:val="21"/>
        </w:rPr>
        <w:t>权益法下，在被投资单位账面净利润的基础上考虑：被投资单位与本公司采用的会</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计政策及会计期间不一致，按本公司的会计政策及会计期间对被投资单位财务报表</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进行调整；以取得投资时被投资单位固定资产、无形资产的公允价值为基础计提的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折旧额或摊销额以及有关资产减值准备金额等对被投资单位净利润的影响；对本公</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司与联营企业及合营企业之间发生的未实现内部交易予以抵销等事项的适当调整</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后，确认应享有或应负担被投资单位的净利润或净亏损。</w:t>
      </w:r>
      <w:r>
        <w:rPr>
          <w:rFonts w:ascii="宋体" w:hAnsi="宋体" w:cs="宋体" w:eastAsia="宋体" w:hint="default"/>
          <w:w w:val="100"/>
          <w:sz w:val="21"/>
          <w:szCs w:val="21"/>
        </w:rPr>
        <w:t> </w:t>
      </w:r>
      <w:r>
        <w:rPr>
          <w:rFonts w:ascii="宋体" w:hAnsi="宋体" w:cs="宋体" w:eastAsia="宋体" w:hint="default"/>
          <w:spacing w:val="-1"/>
          <w:sz w:val="21"/>
          <w:szCs w:val="21"/>
        </w:rPr>
        <w:t>在公司确认应分担被投资单位发生的亏损时，按照以下顺序进行处理：首先，冲减</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长期股权投资的账面价值。其次，长期股权投资的账面价值不足以冲减的，以其他</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实质上构成对被投资单位净投资的长期权益账面价值为限继续确认投资损失，冲减</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长期应收项目等的账面价值。最后，经过上述处理，按照投资合同或协议约定企业</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仍承担额外义务的，按预计承担的义务确认预计负债，计入当期投资损失。被投资</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1"/>
          <w:sz w:val="21"/>
          <w:szCs w:val="21"/>
        </w:rPr>
        <w:t>单位以后期间实现盈利的，公司在扣除未确认的亏损分担额后，按与上述相反的顺</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序处理，减记已确认预计负债的账面余额、恢复其他实质上构成对被投资单位净投</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资的长期权益及长期股权投资的账面价值，同时确认投资收益。</w:t>
      </w:r>
    </w:p>
    <w:p>
      <w:pPr>
        <w:spacing w:line="240" w:lineRule="auto" w:before="0"/>
        <w:rPr>
          <w:rFonts w:ascii="宋体" w:hAnsi="宋体" w:cs="宋体" w:eastAsia="宋体" w:hint="default"/>
          <w:sz w:val="20"/>
          <w:szCs w:val="20"/>
        </w:rPr>
      </w:pPr>
    </w:p>
    <w:p>
      <w:pPr>
        <w:tabs>
          <w:tab w:pos="3055" w:val="left" w:leader="none"/>
        </w:tabs>
        <w:spacing w:line="343" w:lineRule="auto" w:before="166"/>
        <w:ind w:left="3060" w:right="1268"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r>
      <w:r>
        <w:rPr>
          <w:rFonts w:ascii="宋体" w:hAnsi="宋体" w:cs="宋体" w:eastAsia="宋体" w:hint="default"/>
          <w:b/>
          <w:bCs/>
          <w:spacing w:val="-1"/>
          <w:sz w:val="21"/>
          <w:szCs w:val="21"/>
        </w:rPr>
        <w:t>确定对被投资单位具有共同控制、重大影响的依据</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pacing w:val="-1"/>
          <w:sz w:val="21"/>
          <w:szCs w:val="21"/>
        </w:rPr>
        <w:t>按照合同约定对某项经济活动所共有的控制，仅在与该项经济活动相关的重要财务</w:t>
      </w:r>
      <w:r>
        <w:rPr>
          <w:rFonts w:ascii="宋体" w:hAnsi="宋体" w:cs="宋体" w:eastAsia="宋体" w:hint="default"/>
          <w:w w:val="100"/>
          <w:sz w:val="21"/>
          <w:szCs w:val="21"/>
        </w:rPr>
        <w:t> </w:t>
      </w:r>
      <w:r>
        <w:rPr>
          <w:rFonts w:ascii="宋体" w:hAnsi="宋体" w:cs="宋体" w:eastAsia="宋体" w:hint="default"/>
          <w:spacing w:val="-1"/>
          <w:sz w:val="21"/>
          <w:szCs w:val="21"/>
        </w:rPr>
        <w:t>和经营决策需要分享控制权的投资方一致同意时存在，则视为与其他方对被投资单</w:t>
      </w:r>
      <w:r>
        <w:rPr>
          <w:rFonts w:ascii="宋体" w:hAnsi="宋体" w:cs="宋体" w:eastAsia="宋体" w:hint="default"/>
          <w:w w:val="100"/>
          <w:sz w:val="21"/>
          <w:szCs w:val="21"/>
        </w:rPr>
        <w:t> </w:t>
      </w:r>
      <w:r>
        <w:rPr>
          <w:rFonts w:ascii="宋体" w:hAnsi="宋体" w:cs="宋体" w:eastAsia="宋体" w:hint="default"/>
          <w:spacing w:val="-1"/>
          <w:sz w:val="21"/>
          <w:szCs w:val="21"/>
        </w:rPr>
        <w:t>位实施共同控制；对一个企业的财务和经营决策有参与决策的权力，但并不能够控</w:t>
      </w:r>
    </w:p>
    <w:p>
      <w:pPr>
        <w:spacing w:after="0" w:line="343" w:lineRule="auto"/>
        <w:jc w:val="left"/>
        <w:rPr>
          <w:rFonts w:ascii="宋体" w:hAnsi="宋体" w:cs="宋体" w:eastAsia="宋体" w:hint="default"/>
          <w:sz w:val="21"/>
          <w:szCs w:val="21"/>
        </w:rPr>
        <w:sectPr>
          <w:pgSz w:w="11910" w:h="16840"/>
          <w:pgMar w:header="884" w:footer="1186" w:top="1140" w:bottom="1380" w:left="0" w:right="0"/>
        </w:sectPr>
      </w:pPr>
    </w:p>
    <w:p>
      <w:pPr>
        <w:spacing w:line="240" w:lineRule="auto" w:before="11"/>
        <w:rPr>
          <w:rFonts w:ascii="宋体" w:hAnsi="宋体" w:cs="宋体" w:eastAsia="宋体" w:hint="default"/>
          <w:sz w:val="25"/>
          <w:szCs w:val="25"/>
        </w:rPr>
      </w:pPr>
    </w:p>
    <w:p>
      <w:pPr>
        <w:spacing w:line="350" w:lineRule="auto" w:before="36"/>
        <w:ind w:left="3060" w:right="1259" w:firstLine="0"/>
        <w:jc w:val="left"/>
        <w:rPr>
          <w:rFonts w:ascii="宋体" w:hAnsi="宋体" w:cs="宋体" w:eastAsia="宋体" w:hint="default"/>
          <w:sz w:val="21"/>
          <w:szCs w:val="21"/>
        </w:rPr>
      </w:pPr>
      <w:r>
        <w:rPr>
          <w:rFonts w:ascii="宋体" w:hAnsi="宋体" w:cs="宋体" w:eastAsia="宋体" w:hint="default"/>
          <w:spacing w:val="-1"/>
          <w:sz w:val="21"/>
          <w:szCs w:val="21"/>
        </w:rPr>
        <w:t>制或者与其他方一起共同控制这些政策的制定，则视为投资企业能够对被投资单位</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施加重大影响。</w:t>
      </w:r>
    </w:p>
    <w:p>
      <w:pPr>
        <w:spacing w:line="240" w:lineRule="auto" w:before="0"/>
        <w:rPr>
          <w:rFonts w:ascii="宋体" w:hAnsi="宋体" w:cs="宋体" w:eastAsia="宋体" w:hint="default"/>
          <w:sz w:val="20"/>
          <w:szCs w:val="20"/>
        </w:rPr>
      </w:pPr>
    </w:p>
    <w:p>
      <w:pPr>
        <w:tabs>
          <w:tab w:pos="3055" w:val="left" w:leader="none"/>
        </w:tabs>
        <w:spacing w:before="166"/>
        <w:ind w:left="2518" w:right="35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tab/>
      </w:r>
      <w:r>
        <w:rPr>
          <w:rFonts w:ascii="宋体" w:hAnsi="宋体" w:cs="宋体" w:eastAsia="宋体" w:hint="default"/>
          <w:b/>
          <w:bCs/>
          <w:spacing w:val="-1"/>
          <w:sz w:val="21"/>
          <w:szCs w:val="21"/>
        </w:rPr>
        <w:t>减值测试方法及减值准备计提方法</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6"/>
          <w:szCs w:val="16"/>
        </w:rPr>
      </w:pPr>
    </w:p>
    <w:p>
      <w:pPr>
        <w:spacing w:line="350" w:lineRule="auto" w:before="0"/>
        <w:ind w:left="3060" w:right="1158" w:firstLine="0"/>
        <w:jc w:val="left"/>
        <w:rPr>
          <w:rFonts w:ascii="宋体" w:hAnsi="宋体" w:cs="宋体" w:eastAsia="宋体" w:hint="default"/>
          <w:sz w:val="21"/>
          <w:szCs w:val="21"/>
        </w:rPr>
      </w:pPr>
      <w:r>
        <w:rPr>
          <w:rFonts w:ascii="宋体" w:hAnsi="宋体" w:cs="宋体" w:eastAsia="宋体" w:hint="default"/>
          <w:spacing w:val="-4"/>
          <w:sz w:val="21"/>
          <w:szCs w:val="21"/>
        </w:rPr>
        <w:t>重大影响以下的、在活跃市场中没有报价、公允价值不能可靠计量的长期股权投资，</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其减值损失是根据其账面价值与按类似金融资产当时市场收益率对未来现金流量折</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现确定的现值之间的差额进行确定。</w:t>
      </w:r>
      <w:r>
        <w:rPr>
          <w:rFonts w:ascii="宋体" w:hAnsi="宋体" w:cs="宋体" w:eastAsia="宋体" w:hint="default"/>
          <w:w w:val="100"/>
          <w:sz w:val="21"/>
          <w:szCs w:val="21"/>
        </w:rPr>
        <w:t> </w:t>
      </w:r>
      <w:r>
        <w:rPr>
          <w:rFonts w:ascii="宋体" w:hAnsi="宋体" w:cs="宋体" w:eastAsia="宋体" w:hint="default"/>
          <w:sz w:val="21"/>
          <w:szCs w:val="21"/>
        </w:rPr>
        <w:t>除因企业合并形成的商誉以外的存在减值迹象的其他长期股权投资，如果可收回金</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额的计量结果表明，该长期股权投资的可收回金额低于其账面价值的，将差额确认</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为减值损失。</w:t>
      </w:r>
      <w:r>
        <w:rPr>
          <w:rFonts w:ascii="宋体" w:hAnsi="宋体" w:cs="宋体" w:eastAsia="宋体" w:hint="default"/>
          <w:w w:val="100"/>
          <w:sz w:val="21"/>
          <w:szCs w:val="21"/>
        </w:rPr>
        <w:t> </w:t>
      </w:r>
      <w:r>
        <w:rPr>
          <w:rFonts w:ascii="宋体" w:hAnsi="宋体" w:cs="宋体" w:eastAsia="宋体" w:hint="default"/>
          <w:sz w:val="21"/>
          <w:szCs w:val="21"/>
        </w:rPr>
        <w:t>因企业合并形成的商誉，无论是否存在减值迹象，每年都进行减值测试。</w:t>
      </w:r>
      <w:r>
        <w:rPr>
          <w:rFonts w:ascii="宋体" w:hAnsi="宋体" w:cs="宋体" w:eastAsia="宋体" w:hint="default"/>
          <w:w w:val="100"/>
          <w:sz w:val="21"/>
          <w:szCs w:val="21"/>
        </w:rPr>
        <w:t> </w:t>
      </w:r>
      <w:r>
        <w:rPr>
          <w:rFonts w:ascii="宋体" w:hAnsi="宋体" w:cs="宋体" w:eastAsia="宋体" w:hint="default"/>
          <w:sz w:val="21"/>
          <w:szCs w:val="21"/>
        </w:rPr>
        <w:t>长期股权投资减值损失一经确认，不再转回。</w:t>
      </w:r>
    </w:p>
    <w:p>
      <w:pPr>
        <w:spacing w:line="240" w:lineRule="auto" w:before="0"/>
        <w:rPr>
          <w:rFonts w:ascii="宋体" w:hAnsi="宋体" w:cs="宋体" w:eastAsia="宋体" w:hint="default"/>
          <w:sz w:val="20"/>
          <w:szCs w:val="20"/>
        </w:rPr>
      </w:pPr>
    </w:p>
    <w:p>
      <w:pPr>
        <w:tabs>
          <w:tab w:pos="2640" w:val="left" w:leader="none"/>
        </w:tabs>
        <w:spacing w:before="166"/>
        <w:ind w:left="1800" w:right="3563"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十三</w:t>
      </w:r>
      <w:r>
        <w:rPr>
          <w:rFonts w:ascii="宋体" w:hAnsi="宋体" w:cs="宋体" w:eastAsia="宋体" w:hint="default"/>
          <w:b/>
          <w:bCs/>
          <w:spacing w:val="-1"/>
          <w:sz w:val="21"/>
          <w:szCs w:val="21"/>
        </w:rPr>
        <w:t>)</w:t>
        <w:tab/>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tabs>
          <w:tab w:pos="3055" w:val="left" w:leader="none"/>
        </w:tabs>
        <w:spacing w:line="340" w:lineRule="auto" w:before="0"/>
        <w:ind w:left="3060" w:right="1268"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固定资产确认条件</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1"/>
          <w:sz w:val="21"/>
          <w:szCs w:val="21"/>
        </w:rPr>
        <w:t>固定资产指为生产商品、提供劳务、出租或经营管理而持有，并且使用寿命超过一</w:t>
      </w:r>
      <w:r>
        <w:rPr>
          <w:rFonts w:ascii="宋体" w:hAnsi="宋体" w:cs="宋体" w:eastAsia="宋体" w:hint="default"/>
          <w:w w:val="100"/>
          <w:sz w:val="21"/>
          <w:szCs w:val="21"/>
        </w:rPr>
        <w:t> </w:t>
      </w:r>
      <w:r>
        <w:rPr>
          <w:rFonts w:ascii="宋体" w:hAnsi="宋体" w:cs="宋体" w:eastAsia="宋体" w:hint="default"/>
          <w:sz w:val="21"/>
          <w:szCs w:val="21"/>
        </w:rPr>
        <w:t>个会计年度的有形资产。固定资产在同时满足下列条件时予以确认：</w:t>
      </w:r>
    </w:p>
    <w:p>
      <w:pPr>
        <w:spacing w:before="37"/>
        <w:ind w:left="3060" w:right="356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）与该固定资产有关的经济利益很可能流入企业；</w:t>
      </w:r>
    </w:p>
    <w:p>
      <w:pPr>
        <w:spacing w:before="107"/>
        <w:ind w:left="3060" w:right="356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）该固定资产的成本能够可靠地计量。</w:t>
      </w:r>
    </w:p>
    <w:p>
      <w:pPr>
        <w:tabs>
          <w:tab w:pos="3055" w:val="left" w:leader="none"/>
        </w:tabs>
        <w:spacing w:line="338" w:lineRule="auto" w:before="110"/>
        <w:ind w:left="3060" w:right="1268"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r>
      <w:r>
        <w:rPr>
          <w:rFonts w:ascii="宋体" w:hAnsi="宋体" w:cs="宋体" w:eastAsia="宋体" w:hint="default"/>
          <w:b/>
          <w:bCs/>
          <w:spacing w:val="-1"/>
          <w:sz w:val="21"/>
          <w:szCs w:val="21"/>
        </w:rPr>
        <w:t>各类固定资产的折旧方法</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pacing w:val="-1"/>
          <w:sz w:val="21"/>
          <w:szCs w:val="21"/>
        </w:rPr>
        <w:t>固定资产折旧采用年限平均法分类计提，根据固定资产类别、预计使用寿命和预计</w:t>
      </w:r>
      <w:r>
        <w:rPr>
          <w:rFonts w:ascii="宋体" w:hAnsi="宋体" w:cs="宋体" w:eastAsia="宋体" w:hint="default"/>
          <w:w w:val="100"/>
          <w:sz w:val="21"/>
          <w:szCs w:val="21"/>
        </w:rPr>
        <w:t> </w:t>
      </w:r>
      <w:r>
        <w:rPr>
          <w:rFonts w:ascii="宋体" w:hAnsi="宋体" w:cs="宋体" w:eastAsia="宋体" w:hint="default"/>
          <w:sz w:val="21"/>
          <w:szCs w:val="21"/>
        </w:rPr>
        <w:t>净残值率确定折旧率。</w:t>
      </w:r>
    </w:p>
    <w:p>
      <w:pPr>
        <w:spacing w:line="240" w:lineRule="auto" w:before="0"/>
        <w:rPr>
          <w:rFonts w:ascii="宋体" w:hAnsi="宋体" w:cs="宋体" w:eastAsia="宋体" w:hint="default"/>
          <w:sz w:val="20"/>
          <w:szCs w:val="20"/>
        </w:rPr>
      </w:pPr>
    </w:p>
    <w:p>
      <w:pPr>
        <w:spacing w:line="350" w:lineRule="auto" w:before="179"/>
        <w:ind w:left="3060" w:right="1162" w:firstLine="0"/>
        <w:jc w:val="both"/>
        <w:rPr>
          <w:rFonts w:ascii="宋体" w:hAnsi="宋体" w:cs="宋体" w:eastAsia="宋体" w:hint="default"/>
          <w:sz w:val="21"/>
          <w:szCs w:val="21"/>
        </w:rPr>
      </w:pPr>
      <w:r>
        <w:rPr>
          <w:rFonts w:ascii="宋体" w:hAnsi="宋体" w:cs="宋体" w:eastAsia="宋体" w:hint="default"/>
          <w:sz w:val="21"/>
          <w:szCs w:val="21"/>
        </w:rPr>
        <w:t>融资租赁方式租入的固定资产，能合理确定租赁期届满时将会取得租赁资产所有权</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的，在租赁资产尚可使用年限内计提折旧；无法合理确定租赁期届满时能够取得租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4"/>
          <w:w w:val="100"/>
          <w:sz w:val="21"/>
          <w:szCs w:val="21"/>
        </w:rPr>
        <w:t>赁资产所有权的，在租赁期与租赁资产尚可使用年限两者中较短的期间内计提折旧。</w:t>
      </w:r>
    </w:p>
    <w:p>
      <w:pPr>
        <w:spacing w:line="240" w:lineRule="auto" w:before="0"/>
        <w:rPr>
          <w:rFonts w:ascii="宋体" w:hAnsi="宋体" w:cs="宋体" w:eastAsia="宋体" w:hint="default"/>
          <w:sz w:val="20"/>
          <w:szCs w:val="20"/>
        </w:rPr>
      </w:pPr>
    </w:p>
    <w:p>
      <w:pPr>
        <w:spacing w:before="166"/>
        <w:ind w:left="3060" w:right="3563" w:firstLine="0"/>
        <w:jc w:val="left"/>
        <w:rPr>
          <w:rFonts w:ascii="宋体" w:hAnsi="宋体" w:cs="宋体" w:eastAsia="宋体" w:hint="default"/>
          <w:sz w:val="21"/>
          <w:szCs w:val="21"/>
        </w:rPr>
      </w:pPr>
      <w:r>
        <w:rPr/>
        <w:pict>
          <v:shape style="position:absolute;margin-left:259.970001pt;margin-top:25.123674pt;width:.48001pt;height:.12pt;mso-position-horizontal-relative:page;mso-position-vertical-relative:paragraph;z-index:-991816" type="#_x0000_t75" stroked="false">
            <v:imagedata r:id="rId35" o:title=""/>
          </v:shape>
        </w:pict>
      </w:r>
      <w:r>
        <w:rPr/>
        <w:pict>
          <v:shape style="position:absolute;margin-left:349.869995pt;margin-top:25.123674pt;width:.47998pt;height:.12pt;mso-position-horizontal-relative:page;mso-position-vertical-relative:paragraph;z-index:-991792" type="#_x0000_t75" stroked="false">
            <v:imagedata r:id="rId35" o:title=""/>
          </v:shape>
        </w:pict>
      </w:r>
      <w:r>
        <w:rPr/>
        <w:pict>
          <v:shape style="position:absolute;margin-left:439.869995pt;margin-top:25.123674pt;width:.47998pt;height:.12pt;mso-position-horizontal-relative:page;mso-position-vertical-relative:paragraph;z-index:-991768" type="#_x0000_t75" stroked="false">
            <v:imagedata r:id="rId35" o:title=""/>
          </v:shape>
        </w:pict>
      </w:r>
      <w:r>
        <w:rPr/>
        <w:pict>
          <v:group style="position:absolute;margin-left:153.860001pt;margin-top:39.643715pt;width:376.3pt;height:5.55pt;mso-position-horizontal-relative:page;mso-position-vertical-relative:paragraph;z-index:-991744" coordorigin="3077,793" coordsize="7526,111">
            <v:shape style="position:absolute;left:3077;top:793;width:2141;height:110" type="#_x0000_t75" stroked="false">
              <v:imagedata r:id="rId36" o:title=""/>
            </v:shape>
            <v:shape style="position:absolute;left:5195;top:894;width:1803;height:10" type="#_x0000_t75" stroked="false">
              <v:imagedata r:id="rId37" o:title=""/>
            </v:shape>
            <v:shape style="position:absolute;left:6993;top:894;width:1805;height:10" type="#_x0000_t75" stroked="false">
              <v:imagedata r:id="rId38" o:title=""/>
            </v:shape>
            <v:shape style="position:absolute;left:8793;top:894;width:1810;height:10" type="#_x0000_t75" stroked="false">
              <v:imagedata r:id="rId39" o:title=""/>
            </v:shape>
            <w10:wrap type="none"/>
          </v:group>
        </w:pict>
      </w:r>
      <w:r>
        <w:rPr/>
        <w:pict>
          <v:group style="position:absolute;margin-left:153.860001pt;margin-top:60.523655pt;width:376.3pt;height:5.2pt;mso-position-horizontal-relative:page;mso-position-vertical-relative:paragraph;z-index:-991720" coordorigin="3077,1210" coordsize="7526,104">
            <v:shape style="position:absolute;left:3077;top:1210;width:3939;height:103" type="#_x0000_t75" stroked="false">
              <v:imagedata r:id="rId40" o:title=""/>
            </v:shape>
            <v:shape style="position:absolute;left:6993;top:1304;width:1805;height:10" type="#_x0000_t75" stroked="false">
              <v:imagedata r:id="rId38" o:title=""/>
            </v:shape>
            <v:shape style="position:absolute;left:8793;top:1304;width:1810;height:10" type="#_x0000_t75" stroked="false">
              <v:imagedata r:id="rId39" o:title=""/>
            </v:shape>
            <w10:wrap type="none"/>
          </v:group>
        </w:pict>
      </w:r>
      <w:r>
        <w:rPr/>
        <w:pict>
          <v:group style="position:absolute;margin-left:153.860001pt;margin-top:81.043655pt;width:376.3pt;height:5.2pt;mso-position-horizontal-relative:page;mso-position-vertical-relative:paragraph;z-index:-991696" coordorigin="3077,1621" coordsize="7526,104">
            <v:shape style="position:absolute;left:3077;top:1621;width:3939;height:103" type="#_x0000_t75" stroked="false">
              <v:imagedata r:id="rId40" o:title=""/>
            </v:shape>
            <v:shape style="position:absolute;left:6993;top:1714;width:1805;height:10" type="#_x0000_t75" stroked="false">
              <v:imagedata r:id="rId38" o:title=""/>
            </v:shape>
            <v:shape style="position:absolute;left:8793;top:1714;width:1810;height:10" type="#_x0000_t75" stroked="false">
              <v:imagedata r:id="rId39" o:title=""/>
            </v:shape>
            <w10:wrap type="none"/>
          </v:group>
        </w:pict>
      </w:r>
      <w:r>
        <w:rPr>
          <w:rFonts w:ascii="宋体" w:hAnsi="宋体" w:cs="宋体" w:eastAsia="宋体" w:hint="default"/>
          <w:sz w:val="21"/>
          <w:szCs w:val="21"/>
        </w:rPr>
        <w:t>各类固定资产折旧年限和年折旧率如下：</w:t>
      </w:r>
    </w:p>
    <w:p>
      <w:pPr>
        <w:spacing w:line="240" w:lineRule="auto" w:before="7"/>
        <w:rPr>
          <w:rFonts w:ascii="宋体" w:hAnsi="宋体" w:cs="宋体" w:eastAsia="宋体" w:hint="default"/>
          <w:sz w:val="2"/>
          <w:szCs w:val="2"/>
        </w:rPr>
      </w:pPr>
    </w:p>
    <w:tbl>
      <w:tblPr>
        <w:tblW w:w="0" w:type="auto"/>
        <w:jc w:val="left"/>
        <w:tblInd w:w="3062" w:type="dxa"/>
        <w:tblLayout w:type="fixed"/>
        <w:tblCellMar>
          <w:top w:w="0" w:type="dxa"/>
          <w:left w:w="0" w:type="dxa"/>
          <w:bottom w:w="0" w:type="dxa"/>
          <w:right w:w="0" w:type="dxa"/>
        </w:tblCellMar>
        <w:tblLook w:val="01E0"/>
      </w:tblPr>
      <w:tblGrid>
        <w:gridCol w:w="2141"/>
        <w:gridCol w:w="1798"/>
        <w:gridCol w:w="1800"/>
        <w:gridCol w:w="1801"/>
      </w:tblGrid>
      <w:tr>
        <w:trPr>
          <w:trHeight w:val="305" w:hRule="exact"/>
        </w:trPr>
        <w:tc>
          <w:tcPr>
            <w:tcW w:w="2141" w:type="dxa"/>
            <w:tcBorders>
              <w:top w:val="single" w:sz="12" w:space="0" w:color="000000"/>
              <w:left w:val="nil" w:sz="6" w:space="0" w:color="auto"/>
              <w:bottom w:val="nil" w:sz="6" w:space="0" w:color="auto"/>
              <w:right w:val="single" w:sz="4" w:space="0" w:color="000000"/>
            </w:tcBorders>
          </w:tcPr>
          <w:p>
            <w:pPr>
              <w:pStyle w:val="TableParagraph"/>
              <w:spacing w:line="240" w:lineRule="auto" w:before="28"/>
              <w:ind w:left="1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79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0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8"/>
              <w:ind w:left="232"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01" w:type="dxa"/>
            <w:tcBorders>
              <w:top w:val="single" w:sz="12" w:space="0" w:color="000000"/>
              <w:left w:val="single" w:sz="4" w:space="0" w:color="000000"/>
              <w:bottom w:val="nil" w:sz="6" w:space="0" w:color="auto"/>
              <w:right w:val="nil" w:sz="6" w:space="0" w:color="auto"/>
            </w:tcBorders>
          </w:tcPr>
          <w:p>
            <w:pPr>
              <w:pStyle w:val="TableParagraph"/>
              <w:spacing w:line="240" w:lineRule="auto" w:before="28"/>
              <w:ind w:left="127"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18" w:hRule="exact"/>
        </w:trPr>
        <w:tc>
          <w:tcPr>
            <w:tcW w:w="2141" w:type="dxa"/>
            <w:tcBorders>
              <w:top w:val="nil" w:sz="6" w:space="0" w:color="auto"/>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24" w:lineRule="exact"/>
              <w:ind w:right="96"/>
              <w:jc w:val="right"/>
              <w:rPr>
                <w:rFonts w:ascii="Times New Roman" w:hAnsi="Times New Roman" w:cs="Times New Roman" w:eastAsia="Times New Roman" w:hint="default"/>
                <w:sz w:val="21"/>
                <w:szCs w:val="21"/>
              </w:rPr>
            </w:pPr>
            <w:r>
              <w:rPr>
                <w:rFonts w:ascii="Times New Roman"/>
                <w:w w:val="100"/>
                <w:sz w:val="21"/>
              </w:rPr>
              <w:t>5</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24" w:lineRule="exact"/>
              <w:ind w:right="96"/>
              <w:jc w:val="right"/>
              <w:rPr>
                <w:rFonts w:ascii="Times New Roman" w:hAnsi="Times New Roman" w:cs="Times New Roman" w:eastAsia="Times New Roman" w:hint="default"/>
                <w:sz w:val="21"/>
                <w:szCs w:val="21"/>
              </w:rPr>
            </w:pPr>
            <w:r>
              <w:rPr>
                <w:rFonts w:ascii="Times New Roman"/>
                <w:sz w:val="21"/>
              </w:rPr>
              <w:t>10</w:t>
            </w:r>
          </w:p>
        </w:tc>
        <w:tc>
          <w:tcPr>
            <w:tcW w:w="1801" w:type="dxa"/>
            <w:vMerge w:val="restart"/>
            <w:tcBorders>
              <w:top w:val="nil" w:sz="6" w:space="0" w:color="auto"/>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18.00</w:t>
            </w:r>
          </w:p>
        </w:tc>
      </w:tr>
      <w:tr>
        <w:trPr>
          <w:trHeight w:val="53" w:hRule="exact"/>
        </w:trPr>
        <w:tc>
          <w:tcPr>
            <w:tcW w:w="2141" w:type="dxa"/>
            <w:tcBorders>
              <w:top w:val="nil" w:sz="6" w:space="0" w:color="auto"/>
              <w:left w:val="nil" w:sz="6" w:space="0" w:color="auto"/>
              <w:bottom w:val="nil" w:sz="6" w:space="0" w:color="auto"/>
              <w:right w:val="single" w:sz="4" w:space="0" w:color="000000"/>
            </w:tcBorders>
          </w:tcPr>
          <w:p>
            <w:pPr/>
          </w:p>
        </w:tc>
        <w:tc>
          <w:tcPr>
            <w:tcW w:w="1798" w:type="dxa"/>
            <w:tcBorders>
              <w:top w:val="nil" w:sz="6" w:space="0" w:color="auto"/>
              <w:left w:val="single" w:sz="4" w:space="0" w:color="000000"/>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single" w:sz="4" w:space="0" w:color="000000"/>
            </w:tcBorders>
          </w:tcPr>
          <w:p>
            <w:pPr/>
          </w:p>
        </w:tc>
        <w:tc>
          <w:tcPr>
            <w:tcW w:w="1801" w:type="dxa"/>
            <w:vMerge/>
            <w:tcBorders>
              <w:left w:val="single" w:sz="4" w:space="0" w:color="000000"/>
              <w:right w:val="nil" w:sz="6" w:space="0" w:color="auto"/>
            </w:tcBorders>
          </w:tcPr>
          <w:p>
            <w:pPr/>
          </w:p>
        </w:tc>
      </w:tr>
      <w:tr>
        <w:trPr>
          <w:trHeight w:val="50" w:hRule="exact"/>
        </w:trPr>
        <w:tc>
          <w:tcPr>
            <w:tcW w:w="2141" w:type="dxa"/>
            <w:tcBorders>
              <w:top w:val="nil" w:sz="6" w:space="0" w:color="auto"/>
              <w:left w:val="nil" w:sz="6" w:space="0" w:color="auto"/>
              <w:bottom w:val="nil" w:sz="6" w:space="0" w:color="auto"/>
              <w:right w:val="single" w:sz="4" w:space="0" w:color="000000"/>
            </w:tcBorders>
          </w:tcPr>
          <w:p>
            <w:pPr/>
          </w:p>
        </w:tc>
        <w:tc>
          <w:tcPr>
            <w:tcW w:w="1798" w:type="dxa"/>
            <w:tcBorders>
              <w:top w:val="nil" w:sz="6" w:space="0" w:color="auto"/>
              <w:left w:val="single" w:sz="4" w:space="0" w:color="000000"/>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single" w:sz="4" w:space="0" w:color="000000"/>
            </w:tcBorders>
          </w:tcPr>
          <w:p>
            <w:pPr/>
          </w:p>
        </w:tc>
        <w:tc>
          <w:tcPr>
            <w:tcW w:w="1801" w:type="dxa"/>
            <w:vMerge/>
            <w:tcBorders>
              <w:left w:val="single" w:sz="4" w:space="0" w:color="000000"/>
              <w:bottom w:val="nil" w:sz="6" w:space="0" w:color="auto"/>
              <w:right w:val="nil" w:sz="6" w:space="0" w:color="auto"/>
            </w:tcBorders>
          </w:tcPr>
          <w:p>
            <w:pPr/>
          </w:p>
        </w:tc>
      </w:tr>
      <w:tr>
        <w:trPr>
          <w:trHeight w:val="410" w:hRule="exact"/>
        </w:trPr>
        <w:tc>
          <w:tcPr>
            <w:tcW w:w="2141"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4"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96"/>
              <w:jc w:val="right"/>
              <w:rPr>
                <w:rFonts w:ascii="Times New Roman" w:hAnsi="Times New Roman" w:cs="Times New Roman" w:eastAsia="Times New Roman" w:hint="default"/>
                <w:sz w:val="21"/>
                <w:szCs w:val="21"/>
              </w:rPr>
            </w:pPr>
            <w:r>
              <w:rPr>
                <w:rFonts w:ascii="Times New Roman"/>
                <w:w w:val="100"/>
                <w:sz w:val="21"/>
              </w:rPr>
              <w:t>5</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96"/>
              <w:jc w:val="right"/>
              <w:rPr>
                <w:rFonts w:ascii="Times New Roman" w:hAnsi="Times New Roman" w:cs="Times New Roman" w:eastAsia="Times New Roman" w:hint="default"/>
                <w:sz w:val="21"/>
                <w:szCs w:val="21"/>
              </w:rPr>
            </w:pPr>
            <w:r>
              <w:rPr>
                <w:rFonts w:ascii="Times New Roman"/>
                <w:sz w:val="21"/>
              </w:rPr>
              <w:t>10</w:t>
            </w:r>
          </w:p>
        </w:tc>
        <w:tc>
          <w:tcPr>
            <w:tcW w:w="1801"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z w:val="21"/>
              </w:rPr>
              <w:t>18.00</w:t>
            </w:r>
          </w:p>
        </w:tc>
      </w:tr>
      <w:tr>
        <w:trPr>
          <w:trHeight w:val="415" w:hRule="exact"/>
        </w:trPr>
        <w:tc>
          <w:tcPr>
            <w:tcW w:w="2141" w:type="dxa"/>
            <w:tcBorders>
              <w:top w:val="nil" w:sz="6" w:space="0" w:color="auto"/>
              <w:left w:val="nil" w:sz="6" w:space="0" w:color="auto"/>
              <w:bottom w:val="single" w:sz="12" w:space="0" w:color="000000"/>
              <w:right w:val="single" w:sz="4" w:space="0" w:color="000000"/>
            </w:tcBorders>
          </w:tcPr>
          <w:p>
            <w:pPr>
              <w:pStyle w:val="TableParagraph"/>
              <w:spacing w:line="240" w:lineRule="auto" w:before="74"/>
              <w:ind w:left="14"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79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pacing w:val="-2"/>
                <w:sz w:val="21"/>
              </w:rPr>
              <w:t>3-5</w:t>
            </w:r>
          </w:p>
        </w:tc>
        <w:tc>
          <w:tcPr>
            <w:tcW w:w="180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3"/>
              <w:ind w:right="96"/>
              <w:jc w:val="right"/>
              <w:rPr>
                <w:rFonts w:ascii="Times New Roman" w:hAnsi="Times New Roman" w:cs="Times New Roman" w:eastAsia="Times New Roman" w:hint="default"/>
                <w:sz w:val="21"/>
                <w:szCs w:val="21"/>
              </w:rPr>
            </w:pPr>
            <w:r>
              <w:rPr>
                <w:rFonts w:ascii="Times New Roman"/>
                <w:spacing w:val="-1"/>
                <w:sz w:val="21"/>
              </w:rPr>
              <w:t>0-10</w:t>
            </w:r>
          </w:p>
        </w:tc>
        <w:tc>
          <w:tcPr>
            <w:tcW w:w="1801" w:type="dxa"/>
            <w:tcBorders>
              <w:top w:val="nil" w:sz="6" w:space="0" w:color="auto"/>
              <w:left w:val="single" w:sz="4" w:space="0" w:color="000000"/>
              <w:bottom w:val="single" w:sz="12" w:space="0" w:color="000000"/>
              <w:right w:val="nil" w:sz="6" w:space="0" w:color="auto"/>
            </w:tcBorders>
          </w:tcPr>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pacing w:val="-1"/>
                <w:sz w:val="21"/>
              </w:rPr>
              <w:t>18.00-33.33</w:t>
            </w:r>
          </w:p>
        </w:tc>
      </w:tr>
    </w:tbl>
    <w:p>
      <w:pPr>
        <w:spacing w:after="0" w:line="240" w:lineRule="auto"/>
        <w:jc w:val="right"/>
        <w:rPr>
          <w:rFonts w:ascii="Times New Roman" w:hAnsi="Times New Roman" w:cs="Times New Roman" w:eastAsia="Times New Roman" w:hint="default"/>
          <w:sz w:val="21"/>
          <w:szCs w:val="21"/>
        </w:rPr>
        <w:sectPr>
          <w:pgSz w:w="11910" w:h="16840"/>
          <w:pgMar w:header="884" w:footer="1186" w:top="1140" w:bottom="13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tabs>
          <w:tab w:pos="3055" w:val="left" w:leader="none"/>
        </w:tabs>
        <w:spacing w:before="36"/>
        <w:ind w:left="2518" w:right="35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r>
      <w:r>
        <w:rPr>
          <w:rFonts w:ascii="宋体" w:hAnsi="宋体" w:cs="宋体" w:eastAsia="宋体" w:hint="default"/>
          <w:b/>
          <w:bCs/>
          <w:spacing w:val="-1"/>
          <w:sz w:val="21"/>
          <w:szCs w:val="21"/>
        </w:rPr>
        <w:t>固定资产的减值测试方法、减值准备计提方法</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6"/>
          <w:szCs w:val="16"/>
        </w:rPr>
      </w:pPr>
    </w:p>
    <w:p>
      <w:pPr>
        <w:spacing w:line="350" w:lineRule="auto" w:before="0"/>
        <w:ind w:left="3060" w:right="1259" w:firstLine="0"/>
        <w:jc w:val="left"/>
        <w:rPr>
          <w:rFonts w:ascii="宋体" w:hAnsi="宋体" w:cs="宋体" w:eastAsia="宋体" w:hint="default"/>
          <w:sz w:val="21"/>
          <w:szCs w:val="21"/>
        </w:rPr>
      </w:pPr>
      <w:r>
        <w:rPr>
          <w:rFonts w:ascii="宋体" w:hAnsi="宋体" w:cs="宋体" w:eastAsia="宋体" w:hint="default"/>
          <w:sz w:val="21"/>
          <w:szCs w:val="21"/>
        </w:rPr>
        <w:t>公司在每期末判断固定资产是否存在可能发生减值的迹象。</w:t>
      </w:r>
      <w:r>
        <w:rPr>
          <w:rFonts w:ascii="宋体" w:hAnsi="宋体" w:cs="宋体" w:eastAsia="宋体" w:hint="default"/>
          <w:w w:val="100"/>
          <w:sz w:val="21"/>
          <w:szCs w:val="21"/>
        </w:rPr>
        <w:t> </w:t>
      </w:r>
      <w:r>
        <w:rPr>
          <w:rFonts w:ascii="宋体" w:hAnsi="宋体" w:cs="宋体" w:eastAsia="宋体" w:hint="default"/>
          <w:spacing w:val="-1"/>
          <w:sz w:val="21"/>
          <w:szCs w:val="21"/>
        </w:rPr>
        <w:t>固定资产存在减值迹象的，估计其可收回金额。可收回金额根据固定资产的公允价</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值减去处置费用后的净额与固定资产预计未来现金流量的现值两者之间较高者确</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定。</w:t>
      </w:r>
      <w:r>
        <w:rPr>
          <w:rFonts w:ascii="宋体" w:hAnsi="宋体" w:cs="宋体" w:eastAsia="宋体" w:hint="default"/>
          <w:spacing w:val="-103"/>
          <w:sz w:val="21"/>
          <w:szCs w:val="21"/>
        </w:rPr>
        <w:t> </w:t>
      </w:r>
      <w:r>
        <w:rPr>
          <w:rFonts w:ascii="宋体" w:hAnsi="宋体" w:cs="宋体" w:eastAsia="宋体" w:hint="default"/>
          <w:spacing w:val="-1"/>
          <w:sz w:val="21"/>
          <w:szCs w:val="21"/>
        </w:rPr>
        <w:t>当固定资产的可收回金额低于其账面价值的，将固定资产的账面价值减记至可收回</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金额，减记的金额确认为固定资产减值损失，计入当期损益，同时计提相应的固定</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资产减值准备。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固定资产减值损失确认后，减值固定资产的折旧在未来期间作相应调整，以使该固</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定资产在剩余使用寿命内，系统地分摊调整后的固定资产账面价值（扣除预计净残</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6"/>
          <w:w w:val="100"/>
          <w:sz w:val="21"/>
          <w:szCs w:val="21"/>
        </w:rPr>
        <w:t>值）。</w:t>
      </w:r>
    </w:p>
    <w:p>
      <w:pPr>
        <w:spacing w:line="350" w:lineRule="auto" w:before="29"/>
        <w:ind w:left="3060" w:right="1259" w:firstLine="0"/>
        <w:jc w:val="left"/>
        <w:rPr>
          <w:rFonts w:ascii="宋体" w:hAnsi="宋体" w:cs="宋体" w:eastAsia="宋体" w:hint="default"/>
          <w:sz w:val="21"/>
          <w:szCs w:val="21"/>
        </w:rPr>
      </w:pPr>
      <w:r>
        <w:rPr>
          <w:rFonts w:ascii="宋体" w:hAnsi="宋体" w:cs="宋体" w:eastAsia="宋体" w:hint="default"/>
          <w:sz w:val="21"/>
          <w:szCs w:val="21"/>
        </w:rPr>
        <w:t>固定资产的减值损失一经确认，在以后会计期间不再转回。</w:t>
      </w:r>
      <w:r>
        <w:rPr>
          <w:rFonts w:ascii="宋体" w:hAnsi="宋体" w:cs="宋体" w:eastAsia="宋体" w:hint="default"/>
          <w:w w:val="100"/>
          <w:sz w:val="21"/>
          <w:szCs w:val="21"/>
        </w:rPr>
        <w:t> </w:t>
      </w:r>
      <w:r>
        <w:rPr>
          <w:rFonts w:ascii="宋体" w:hAnsi="宋体" w:cs="宋体" w:eastAsia="宋体" w:hint="default"/>
          <w:spacing w:val="-1"/>
          <w:sz w:val="21"/>
          <w:szCs w:val="21"/>
        </w:rPr>
        <w:t>有迹象表明一项固定资产可能发生减值的，企业以单项固定资产为基础估计其可收</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回金额。企业难以对单项固定资产的可收回金额进行估计的，以该固定资产所属的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资产组为基础确定资产组的可收回金额。</w:t>
      </w:r>
    </w:p>
    <w:p>
      <w:pPr>
        <w:spacing w:line="240" w:lineRule="auto" w:before="0"/>
        <w:rPr>
          <w:rFonts w:ascii="宋体" w:hAnsi="宋体" w:cs="宋体" w:eastAsia="宋体" w:hint="default"/>
          <w:sz w:val="20"/>
          <w:szCs w:val="20"/>
        </w:rPr>
      </w:pPr>
    </w:p>
    <w:p>
      <w:pPr>
        <w:tabs>
          <w:tab w:pos="3055" w:val="left" w:leader="none"/>
        </w:tabs>
        <w:spacing w:line="338" w:lineRule="auto" w:before="166"/>
        <w:ind w:left="3060" w:right="1268"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tab/>
      </w:r>
      <w:r>
        <w:rPr>
          <w:rFonts w:ascii="宋体" w:hAnsi="宋体" w:cs="宋体" w:eastAsia="宋体" w:hint="default"/>
          <w:b/>
          <w:bCs/>
          <w:spacing w:val="-1"/>
          <w:sz w:val="21"/>
          <w:szCs w:val="21"/>
        </w:rPr>
        <w:t>融资租入固定资产的认定依据、计价方法</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spacing w:val="-1"/>
          <w:sz w:val="21"/>
          <w:szCs w:val="21"/>
        </w:rPr>
        <w:t>公司与租赁方所签订的租赁协议条款中规定了下列条件之一的，确认为融资租入资</w:t>
      </w:r>
      <w:r>
        <w:rPr>
          <w:rFonts w:ascii="宋体" w:hAnsi="宋体" w:cs="宋体" w:eastAsia="宋体" w:hint="default"/>
          <w:w w:val="100"/>
          <w:sz w:val="21"/>
          <w:szCs w:val="21"/>
        </w:rPr>
        <w:t> </w:t>
      </w:r>
      <w:r>
        <w:rPr>
          <w:rFonts w:ascii="宋体" w:hAnsi="宋体" w:cs="宋体" w:eastAsia="宋体" w:hint="default"/>
          <w:sz w:val="21"/>
          <w:szCs w:val="21"/>
        </w:rPr>
        <w:t>产：</w:t>
      </w:r>
    </w:p>
    <w:p>
      <w:pPr>
        <w:spacing w:before="40"/>
        <w:ind w:left="3060" w:right="356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）租赁期满后租赁资产的所有权归属于本公司；</w:t>
      </w:r>
    </w:p>
    <w:p>
      <w:pPr>
        <w:spacing w:before="110"/>
        <w:ind w:left="3060"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宋体" w:hAnsi="宋体" w:cs="宋体" w:eastAsia="宋体" w:hint="default"/>
          <w:spacing w:val="-101"/>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具</w:t>
      </w:r>
      <w:r>
        <w:rPr>
          <w:rFonts w:ascii="宋体" w:hAnsi="宋体" w:cs="宋体" w:eastAsia="宋体" w:hint="default"/>
          <w:spacing w:val="-3"/>
          <w:w w:val="100"/>
          <w:sz w:val="21"/>
          <w:szCs w:val="21"/>
        </w:rPr>
        <w:t>有</w:t>
      </w:r>
      <w:r>
        <w:rPr>
          <w:rFonts w:ascii="宋体" w:hAnsi="宋体" w:cs="宋体" w:eastAsia="宋体" w:hint="default"/>
          <w:w w:val="100"/>
          <w:sz w:val="21"/>
          <w:szCs w:val="21"/>
        </w:rPr>
        <w:t>购</w:t>
      </w:r>
      <w:r>
        <w:rPr>
          <w:rFonts w:ascii="宋体" w:hAnsi="宋体" w:cs="宋体" w:eastAsia="宋体" w:hint="default"/>
          <w:spacing w:val="-3"/>
          <w:w w:val="100"/>
          <w:sz w:val="21"/>
          <w:szCs w:val="21"/>
        </w:rPr>
        <w:t>买</w:t>
      </w:r>
      <w:r>
        <w:rPr>
          <w:rFonts w:ascii="宋体" w:hAnsi="宋体" w:cs="宋体" w:eastAsia="宋体" w:hint="default"/>
          <w:w w:val="100"/>
          <w:sz w:val="21"/>
          <w:szCs w:val="21"/>
        </w:rPr>
        <w:t>资</w:t>
      </w:r>
      <w:r>
        <w:rPr>
          <w:rFonts w:ascii="宋体" w:hAnsi="宋体" w:cs="宋体" w:eastAsia="宋体" w:hint="default"/>
          <w:spacing w:val="-3"/>
          <w:w w:val="100"/>
          <w:sz w:val="21"/>
          <w:szCs w:val="21"/>
        </w:rPr>
        <w:t>产的</w:t>
      </w:r>
      <w:r>
        <w:rPr>
          <w:rFonts w:ascii="宋体" w:hAnsi="宋体" w:cs="宋体" w:eastAsia="宋体" w:hint="default"/>
          <w:w w:val="100"/>
          <w:sz w:val="21"/>
          <w:szCs w:val="21"/>
        </w:rPr>
        <w:t>选择</w:t>
      </w:r>
      <w:r>
        <w:rPr>
          <w:rFonts w:ascii="宋体" w:hAnsi="宋体" w:cs="宋体" w:eastAsia="宋体" w:hint="default"/>
          <w:spacing w:val="-3"/>
          <w:w w:val="100"/>
          <w:sz w:val="21"/>
          <w:szCs w:val="21"/>
        </w:rPr>
        <w:t>权</w:t>
      </w:r>
      <w:r>
        <w:rPr>
          <w:rFonts w:ascii="宋体" w:hAnsi="宋体" w:cs="宋体" w:eastAsia="宋体" w:hint="default"/>
          <w:spacing w:val="-101"/>
          <w:w w:val="100"/>
          <w:sz w:val="21"/>
          <w:szCs w:val="21"/>
        </w:rPr>
        <w:t>，</w:t>
      </w:r>
      <w:r>
        <w:rPr>
          <w:rFonts w:ascii="宋体" w:hAnsi="宋体" w:cs="宋体" w:eastAsia="宋体" w:hint="default"/>
          <w:w w:val="100"/>
          <w:sz w:val="21"/>
          <w:szCs w:val="21"/>
        </w:rPr>
        <w:t>购</w:t>
      </w:r>
      <w:r>
        <w:rPr>
          <w:rFonts w:ascii="宋体" w:hAnsi="宋体" w:cs="宋体" w:eastAsia="宋体" w:hint="default"/>
          <w:spacing w:val="-3"/>
          <w:w w:val="100"/>
          <w:sz w:val="21"/>
          <w:szCs w:val="21"/>
        </w:rPr>
        <w:t>买</w:t>
      </w:r>
      <w:r>
        <w:rPr>
          <w:rFonts w:ascii="宋体" w:hAnsi="宋体" w:cs="宋体" w:eastAsia="宋体" w:hint="default"/>
          <w:w w:val="100"/>
          <w:sz w:val="21"/>
          <w:szCs w:val="21"/>
        </w:rPr>
        <w:t>价</w:t>
      </w:r>
      <w:r>
        <w:rPr>
          <w:rFonts w:ascii="宋体" w:hAnsi="宋体" w:cs="宋体" w:eastAsia="宋体" w:hint="default"/>
          <w:spacing w:val="-3"/>
          <w:w w:val="100"/>
          <w:sz w:val="21"/>
          <w:szCs w:val="21"/>
        </w:rPr>
        <w:t>款</w:t>
      </w:r>
      <w:r>
        <w:rPr>
          <w:rFonts w:ascii="宋体" w:hAnsi="宋体" w:cs="宋体" w:eastAsia="宋体" w:hint="default"/>
          <w:w w:val="100"/>
          <w:sz w:val="21"/>
          <w:szCs w:val="21"/>
        </w:rPr>
        <w:t>远</w:t>
      </w:r>
      <w:r>
        <w:rPr>
          <w:rFonts w:ascii="宋体" w:hAnsi="宋体" w:cs="宋体" w:eastAsia="宋体" w:hint="default"/>
          <w:spacing w:val="-3"/>
          <w:w w:val="100"/>
          <w:sz w:val="21"/>
          <w:szCs w:val="21"/>
        </w:rPr>
        <w:t>低</w:t>
      </w:r>
      <w:r>
        <w:rPr>
          <w:rFonts w:ascii="宋体" w:hAnsi="宋体" w:cs="宋体" w:eastAsia="宋体" w:hint="default"/>
          <w:w w:val="100"/>
          <w:sz w:val="21"/>
          <w:szCs w:val="21"/>
        </w:rPr>
        <w:t>于</w:t>
      </w:r>
      <w:r>
        <w:rPr>
          <w:rFonts w:ascii="宋体" w:hAnsi="宋体" w:cs="宋体" w:eastAsia="宋体" w:hint="default"/>
          <w:spacing w:val="-3"/>
          <w:w w:val="100"/>
          <w:sz w:val="21"/>
          <w:szCs w:val="21"/>
        </w:rPr>
        <w:t>行</w:t>
      </w:r>
      <w:r>
        <w:rPr>
          <w:rFonts w:ascii="宋体" w:hAnsi="宋体" w:cs="宋体" w:eastAsia="宋体" w:hint="default"/>
          <w:w w:val="100"/>
          <w:sz w:val="21"/>
          <w:szCs w:val="21"/>
        </w:rPr>
        <w:t>使选</w:t>
      </w:r>
      <w:r>
        <w:rPr>
          <w:rFonts w:ascii="宋体" w:hAnsi="宋体" w:cs="宋体" w:eastAsia="宋体" w:hint="default"/>
          <w:spacing w:val="-3"/>
          <w:w w:val="100"/>
          <w:sz w:val="21"/>
          <w:szCs w:val="21"/>
        </w:rPr>
        <w:t>择</w:t>
      </w:r>
      <w:r>
        <w:rPr>
          <w:rFonts w:ascii="宋体" w:hAnsi="宋体" w:cs="宋体" w:eastAsia="宋体" w:hint="default"/>
          <w:w w:val="100"/>
          <w:sz w:val="21"/>
          <w:szCs w:val="21"/>
        </w:rPr>
        <w:t>权</w:t>
      </w:r>
      <w:r>
        <w:rPr>
          <w:rFonts w:ascii="宋体" w:hAnsi="宋体" w:cs="宋体" w:eastAsia="宋体" w:hint="default"/>
          <w:spacing w:val="-3"/>
          <w:w w:val="100"/>
          <w:sz w:val="21"/>
          <w:szCs w:val="21"/>
        </w:rPr>
        <w:t>时</w:t>
      </w:r>
      <w:r>
        <w:rPr>
          <w:rFonts w:ascii="宋体" w:hAnsi="宋体" w:cs="宋体" w:eastAsia="宋体" w:hint="default"/>
          <w:w w:val="100"/>
          <w:sz w:val="21"/>
          <w:szCs w:val="21"/>
        </w:rPr>
        <w:t>该</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的</w:t>
      </w:r>
      <w:r>
        <w:rPr>
          <w:rFonts w:ascii="宋体" w:hAnsi="宋体" w:cs="宋体" w:eastAsia="宋体" w:hint="default"/>
          <w:w w:val="100"/>
          <w:sz w:val="21"/>
          <w:szCs w:val="21"/>
        </w:rPr>
        <w:t>公</w:t>
      </w:r>
      <w:r>
        <w:rPr>
          <w:rFonts w:ascii="宋体" w:hAnsi="宋体" w:cs="宋体" w:eastAsia="宋体" w:hint="default"/>
          <w:spacing w:val="-3"/>
          <w:w w:val="100"/>
          <w:sz w:val="21"/>
          <w:szCs w:val="21"/>
        </w:rPr>
        <w:t>允</w:t>
      </w:r>
      <w:r>
        <w:rPr>
          <w:rFonts w:ascii="宋体" w:hAnsi="宋体" w:cs="宋体" w:eastAsia="宋体" w:hint="default"/>
          <w:w w:val="100"/>
          <w:sz w:val="21"/>
          <w:szCs w:val="21"/>
        </w:rPr>
        <w:t>价</w:t>
      </w:r>
      <w:r>
        <w:rPr>
          <w:rFonts w:ascii="宋体" w:hAnsi="宋体" w:cs="宋体" w:eastAsia="宋体" w:hint="default"/>
          <w:spacing w:val="-3"/>
          <w:w w:val="100"/>
          <w:sz w:val="21"/>
          <w:szCs w:val="21"/>
        </w:rPr>
        <w:t>值</w:t>
      </w:r>
      <w:r>
        <w:rPr>
          <w:rFonts w:ascii="宋体" w:hAnsi="宋体" w:cs="宋体" w:eastAsia="宋体" w:hint="default"/>
          <w:w w:val="100"/>
          <w:sz w:val="21"/>
          <w:szCs w:val="21"/>
        </w:rPr>
        <w:t>；</w:t>
      </w:r>
    </w:p>
    <w:p>
      <w:pPr>
        <w:spacing w:before="107"/>
        <w:ind w:left="3060" w:right="356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）租赁期占所租赁资产使用寿命的大部分；</w:t>
      </w:r>
    </w:p>
    <w:p>
      <w:pPr>
        <w:spacing w:line="343" w:lineRule="auto" w:before="110"/>
        <w:ind w:left="3060" w:right="1158"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）租赁开始日的最低租赁付款额现值，与该资产的公允价值不存在较大的差异。</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公司在承租开始日，将租赁资产公允价值与最低租赁付款额现值两者中较低者作为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租入资产的入账价值，将最低租赁付款额作为长期应付款的入账价值，其差额作为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未确认的融资费</w:t>
      </w:r>
    </w:p>
    <w:p>
      <w:pPr>
        <w:spacing w:line="240" w:lineRule="auto" w:before="7"/>
        <w:rPr>
          <w:rFonts w:ascii="宋体" w:hAnsi="宋体" w:cs="宋体" w:eastAsia="宋体" w:hint="default"/>
          <w:sz w:val="26"/>
          <w:szCs w:val="26"/>
        </w:rPr>
      </w:pPr>
    </w:p>
    <w:p>
      <w:pPr>
        <w:tabs>
          <w:tab w:pos="2640" w:val="left" w:leader="none"/>
        </w:tabs>
        <w:spacing w:before="0"/>
        <w:ind w:left="1800" w:right="3563"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十四</w:t>
      </w:r>
      <w:r>
        <w:rPr>
          <w:rFonts w:ascii="宋体" w:hAnsi="宋体" w:cs="宋体" w:eastAsia="宋体" w:hint="default"/>
          <w:b/>
          <w:bCs/>
          <w:spacing w:val="-1"/>
          <w:sz w:val="21"/>
          <w:szCs w:val="21"/>
        </w:rPr>
        <w:t>)</w:t>
        <w:tab/>
      </w:r>
      <w:r>
        <w:rPr>
          <w:rFonts w:ascii="宋体" w:hAnsi="宋体" w:cs="宋体" w:eastAsia="宋体" w:hint="default"/>
          <w:b/>
          <w:bCs/>
          <w:sz w:val="21"/>
          <w:szCs w:val="21"/>
        </w:rPr>
        <w:t>在建工程</w:t>
      </w:r>
      <w:r>
        <w:rPr>
          <w:rFonts w:ascii="宋体" w:hAnsi="宋体" w:cs="宋体" w:eastAsia="宋体" w:hint="default"/>
          <w:sz w:val="21"/>
          <w:szCs w:val="21"/>
        </w:rPr>
      </w:r>
    </w:p>
    <w:p>
      <w:pPr>
        <w:tabs>
          <w:tab w:pos="3055" w:val="left" w:leader="none"/>
        </w:tabs>
        <w:spacing w:line="331" w:lineRule="auto" w:before="123"/>
        <w:ind w:left="3060" w:right="5898"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在建工程的类别</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在建工程以立项项目分类核算。</w:t>
      </w:r>
    </w:p>
    <w:p>
      <w:pPr>
        <w:spacing w:after="0" w:line="331" w:lineRule="auto"/>
        <w:jc w:val="left"/>
        <w:rPr>
          <w:rFonts w:ascii="宋体" w:hAnsi="宋体" w:cs="宋体" w:eastAsia="宋体" w:hint="default"/>
          <w:sz w:val="21"/>
          <w:szCs w:val="21"/>
        </w:rPr>
        <w:sectPr>
          <w:pgSz w:w="11910" w:h="16840"/>
          <w:pgMar w:header="884" w:footer="1186" w:top="1140" w:bottom="13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tabs>
          <w:tab w:pos="3055" w:val="left" w:leader="none"/>
        </w:tabs>
        <w:spacing w:line="345" w:lineRule="auto" w:before="36"/>
        <w:ind w:left="3060" w:right="1268"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r>
      <w:r>
        <w:rPr>
          <w:rFonts w:ascii="宋体" w:hAnsi="宋体" w:cs="宋体" w:eastAsia="宋体" w:hint="default"/>
          <w:b/>
          <w:bCs/>
          <w:spacing w:val="-1"/>
          <w:sz w:val="21"/>
          <w:szCs w:val="21"/>
        </w:rPr>
        <w:t>在建工程结转为固定资产的标准和时点</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pacing w:val="-1"/>
          <w:sz w:val="21"/>
          <w:szCs w:val="21"/>
        </w:rPr>
        <w:t>在建工程项目按建造该项资产达到预定可使用状态前所发生的全部支出，作为固定</w:t>
      </w:r>
      <w:r>
        <w:rPr>
          <w:rFonts w:ascii="宋体" w:hAnsi="宋体" w:cs="宋体" w:eastAsia="宋体" w:hint="default"/>
          <w:w w:val="100"/>
          <w:sz w:val="21"/>
          <w:szCs w:val="21"/>
        </w:rPr>
        <w:t> </w:t>
      </w:r>
      <w:r>
        <w:rPr>
          <w:rFonts w:ascii="宋体" w:hAnsi="宋体" w:cs="宋体" w:eastAsia="宋体" w:hint="default"/>
          <w:spacing w:val="-1"/>
          <w:sz w:val="21"/>
          <w:szCs w:val="21"/>
        </w:rPr>
        <w:t>资产的入账价值。所建造的固定资产在建工程已达到预定可使用状态，但尚未办理</w:t>
      </w:r>
      <w:r>
        <w:rPr>
          <w:rFonts w:ascii="宋体" w:hAnsi="宋体" w:cs="宋体" w:eastAsia="宋体" w:hint="default"/>
          <w:w w:val="100"/>
          <w:sz w:val="21"/>
          <w:szCs w:val="21"/>
        </w:rPr>
        <w:t> </w:t>
      </w:r>
      <w:r>
        <w:rPr>
          <w:rFonts w:ascii="宋体" w:hAnsi="宋体" w:cs="宋体" w:eastAsia="宋体" w:hint="default"/>
          <w:spacing w:val="-1"/>
          <w:sz w:val="21"/>
          <w:szCs w:val="21"/>
        </w:rPr>
        <w:t>竣工决算的，自达到预定可使用状态之日起，根据工程预算、造价或者工程实际成</w:t>
      </w:r>
      <w:r>
        <w:rPr>
          <w:rFonts w:ascii="宋体" w:hAnsi="宋体" w:cs="宋体" w:eastAsia="宋体" w:hint="default"/>
          <w:w w:val="100"/>
          <w:sz w:val="21"/>
          <w:szCs w:val="21"/>
        </w:rPr>
        <w:t> </w:t>
      </w:r>
      <w:r>
        <w:rPr>
          <w:rFonts w:ascii="宋体" w:hAnsi="宋体" w:cs="宋体" w:eastAsia="宋体" w:hint="default"/>
          <w:spacing w:val="-1"/>
          <w:sz w:val="21"/>
          <w:szCs w:val="21"/>
        </w:rPr>
        <w:t>本等，按估计的价值转入固定资产，并按本公司固定资产折旧政策计提固定资产的</w:t>
      </w:r>
      <w:r>
        <w:rPr>
          <w:rFonts w:ascii="宋体" w:hAnsi="宋体" w:cs="宋体" w:eastAsia="宋体" w:hint="default"/>
          <w:w w:val="100"/>
          <w:sz w:val="21"/>
          <w:szCs w:val="21"/>
        </w:rPr>
        <w:t> </w:t>
      </w:r>
      <w:r>
        <w:rPr>
          <w:rFonts w:ascii="宋体" w:hAnsi="宋体" w:cs="宋体" w:eastAsia="宋体" w:hint="default"/>
          <w:spacing w:val="-1"/>
          <w:sz w:val="21"/>
          <w:szCs w:val="21"/>
        </w:rPr>
        <w:t>折旧，待办理竣工决算后，再按实际成本调整原来的暂估价值，但不调整原已计提</w:t>
      </w:r>
      <w:r>
        <w:rPr>
          <w:rFonts w:ascii="宋体" w:hAnsi="宋体" w:cs="宋体" w:eastAsia="宋体" w:hint="default"/>
          <w:w w:val="100"/>
          <w:sz w:val="21"/>
          <w:szCs w:val="21"/>
        </w:rPr>
        <w:t> </w:t>
      </w:r>
      <w:r>
        <w:rPr>
          <w:rFonts w:ascii="宋体" w:hAnsi="宋体" w:cs="宋体" w:eastAsia="宋体" w:hint="default"/>
          <w:sz w:val="21"/>
          <w:szCs w:val="21"/>
        </w:rPr>
        <w:t>的折旧额。</w:t>
      </w:r>
    </w:p>
    <w:p>
      <w:pPr>
        <w:spacing w:line="240" w:lineRule="auto" w:before="0"/>
        <w:rPr>
          <w:rFonts w:ascii="宋体" w:hAnsi="宋体" w:cs="宋体" w:eastAsia="宋体" w:hint="default"/>
          <w:sz w:val="20"/>
          <w:szCs w:val="20"/>
        </w:rPr>
      </w:pPr>
    </w:p>
    <w:p>
      <w:pPr>
        <w:tabs>
          <w:tab w:pos="3055" w:val="left" w:leader="none"/>
        </w:tabs>
        <w:spacing w:line="345" w:lineRule="auto" w:before="171"/>
        <w:ind w:left="3060" w:right="1268"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r>
      <w:r>
        <w:rPr>
          <w:rFonts w:ascii="宋体" w:hAnsi="宋体" w:cs="宋体" w:eastAsia="宋体" w:hint="default"/>
          <w:b/>
          <w:bCs/>
          <w:spacing w:val="-1"/>
          <w:sz w:val="21"/>
          <w:szCs w:val="21"/>
        </w:rPr>
        <w:t>在建工程的减值测试方法、减值准备计提方法</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公司在每期末判断在建工程是否存在可能发生减值的迹象。</w:t>
      </w:r>
      <w:r>
        <w:rPr>
          <w:rFonts w:ascii="宋体" w:hAnsi="宋体" w:cs="宋体" w:eastAsia="宋体" w:hint="default"/>
          <w:w w:val="100"/>
          <w:sz w:val="21"/>
          <w:szCs w:val="21"/>
        </w:rPr>
        <w:t> </w:t>
      </w:r>
      <w:r>
        <w:rPr>
          <w:rFonts w:ascii="宋体" w:hAnsi="宋体" w:cs="宋体" w:eastAsia="宋体" w:hint="default"/>
          <w:spacing w:val="-1"/>
          <w:sz w:val="21"/>
          <w:szCs w:val="21"/>
        </w:rPr>
        <w:t>在建工程存在减值迹象的，估计其可收回金额。可收回金额根据在建工程的公允价</w:t>
      </w:r>
      <w:r>
        <w:rPr>
          <w:rFonts w:ascii="宋体" w:hAnsi="宋体" w:cs="宋体" w:eastAsia="宋体" w:hint="default"/>
          <w:w w:val="100"/>
          <w:sz w:val="21"/>
          <w:szCs w:val="21"/>
        </w:rPr>
        <w:t> </w:t>
      </w:r>
      <w:r>
        <w:rPr>
          <w:rFonts w:ascii="宋体" w:hAnsi="宋体" w:cs="宋体" w:eastAsia="宋体" w:hint="default"/>
          <w:spacing w:val="3"/>
          <w:sz w:val="21"/>
          <w:szCs w:val="21"/>
        </w:rPr>
        <w:t>值减去处置费用后的净额与在建工程预计未来现金流量的现值两者之间较高者确</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pacing w:val="-1"/>
          <w:sz w:val="21"/>
          <w:szCs w:val="21"/>
        </w:rPr>
        <w:t>当在建工程的可收回金额低于其账面价值的，将在建工程的账面价值减记至可收回</w:t>
      </w:r>
      <w:r>
        <w:rPr>
          <w:rFonts w:ascii="宋体" w:hAnsi="宋体" w:cs="宋体" w:eastAsia="宋体" w:hint="default"/>
          <w:w w:val="100"/>
          <w:sz w:val="21"/>
          <w:szCs w:val="21"/>
        </w:rPr>
        <w:t> </w:t>
      </w:r>
      <w:r>
        <w:rPr>
          <w:rFonts w:ascii="宋体" w:hAnsi="宋体" w:cs="宋体" w:eastAsia="宋体" w:hint="default"/>
          <w:spacing w:val="-1"/>
          <w:sz w:val="21"/>
          <w:szCs w:val="21"/>
        </w:rPr>
        <w:t>金额，减记的金额确认为在建工程减值损失，计入当期损益，同时计提相应的在建</w:t>
      </w:r>
      <w:r>
        <w:rPr>
          <w:rFonts w:ascii="宋体" w:hAnsi="宋体" w:cs="宋体" w:eastAsia="宋体" w:hint="default"/>
          <w:w w:val="100"/>
          <w:sz w:val="21"/>
          <w:szCs w:val="21"/>
        </w:rPr>
        <w:t> </w:t>
      </w:r>
      <w:r>
        <w:rPr>
          <w:rFonts w:ascii="宋体" w:hAnsi="宋体" w:cs="宋体" w:eastAsia="宋体" w:hint="default"/>
          <w:sz w:val="21"/>
          <w:szCs w:val="21"/>
        </w:rPr>
        <w:t>工程减值准备。</w:t>
      </w:r>
    </w:p>
    <w:p>
      <w:pPr>
        <w:spacing w:line="350" w:lineRule="auto" w:before="31"/>
        <w:ind w:left="3060" w:right="1259" w:firstLine="0"/>
        <w:jc w:val="left"/>
        <w:rPr>
          <w:rFonts w:ascii="宋体" w:hAnsi="宋体" w:cs="宋体" w:eastAsia="宋体" w:hint="default"/>
          <w:sz w:val="21"/>
          <w:szCs w:val="21"/>
        </w:rPr>
      </w:pPr>
      <w:r>
        <w:rPr>
          <w:rFonts w:ascii="宋体" w:hAnsi="宋体" w:cs="宋体" w:eastAsia="宋体" w:hint="default"/>
          <w:sz w:val="21"/>
          <w:szCs w:val="21"/>
        </w:rPr>
        <w:t>在建工程的减值损失一经确认，在以后会计期间不再转回。</w:t>
      </w:r>
      <w:r>
        <w:rPr>
          <w:rFonts w:ascii="宋体" w:hAnsi="宋体" w:cs="宋体" w:eastAsia="宋体" w:hint="default"/>
          <w:w w:val="100"/>
          <w:sz w:val="21"/>
          <w:szCs w:val="21"/>
        </w:rPr>
        <w:t> </w:t>
      </w:r>
      <w:r>
        <w:rPr>
          <w:rFonts w:ascii="宋体" w:hAnsi="宋体" w:cs="宋体" w:eastAsia="宋体" w:hint="default"/>
          <w:spacing w:val="-1"/>
          <w:sz w:val="21"/>
          <w:szCs w:val="21"/>
        </w:rPr>
        <w:t>有迹象表明一项在建工程可能发生减值的，企业以单项在建工程为基础估计其可收</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回金额。企业难以对单项在建工程的可收回金额进行估计的，以该在建工程所属的</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资产组为基础确定资产组的可收回金额。</w:t>
      </w:r>
    </w:p>
    <w:p>
      <w:pPr>
        <w:spacing w:line="240" w:lineRule="auto" w:before="0"/>
        <w:rPr>
          <w:rFonts w:ascii="宋体" w:hAnsi="宋体" w:cs="宋体" w:eastAsia="宋体" w:hint="default"/>
          <w:sz w:val="20"/>
          <w:szCs w:val="20"/>
        </w:rPr>
      </w:pPr>
    </w:p>
    <w:p>
      <w:pPr>
        <w:tabs>
          <w:tab w:pos="2640" w:val="left" w:leader="none"/>
        </w:tabs>
        <w:spacing w:before="168"/>
        <w:ind w:left="1800" w:right="3563"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十五</w:t>
      </w:r>
      <w:r>
        <w:rPr>
          <w:rFonts w:ascii="宋体" w:hAnsi="宋体" w:cs="宋体" w:eastAsia="宋体" w:hint="default"/>
          <w:b/>
          <w:bCs/>
          <w:spacing w:val="-1"/>
          <w:sz w:val="21"/>
          <w:szCs w:val="21"/>
        </w:rPr>
        <w:t>)</w:t>
        <w:tab/>
      </w:r>
      <w:r>
        <w:rPr>
          <w:rFonts w:ascii="宋体" w:hAnsi="宋体" w:cs="宋体" w:eastAsia="宋体" w:hint="default"/>
          <w:b/>
          <w:bCs/>
          <w:sz w:val="21"/>
          <w:szCs w:val="21"/>
        </w:rPr>
        <w:t>无形资产</w:t>
      </w:r>
      <w:r>
        <w:rPr>
          <w:rFonts w:ascii="宋体" w:hAnsi="宋体" w:cs="宋体" w:eastAsia="宋体" w:hint="default"/>
          <w:sz w:val="21"/>
          <w:szCs w:val="21"/>
        </w:rPr>
      </w:r>
    </w:p>
    <w:p>
      <w:pPr>
        <w:tabs>
          <w:tab w:pos="3055" w:val="left" w:leader="none"/>
        </w:tabs>
        <w:spacing w:before="123"/>
        <w:ind w:left="2518" w:right="35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无形资产的计价方法</w:t>
      </w:r>
      <w:r>
        <w:rPr>
          <w:rFonts w:ascii="宋体" w:hAnsi="宋体" w:cs="宋体" w:eastAsia="宋体" w:hint="default"/>
          <w:sz w:val="21"/>
          <w:szCs w:val="21"/>
        </w:rPr>
      </w:r>
    </w:p>
    <w:p>
      <w:pPr>
        <w:spacing w:line="348" w:lineRule="auto" w:before="110"/>
        <w:ind w:left="3060" w:right="115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）公司取得无形资产时按成本进行初始计量；</w:t>
      </w:r>
      <w:r>
        <w:rPr>
          <w:rFonts w:ascii="宋体" w:hAnsi="宋体" w:cs="宋体" w:eastAsia="宋体" w:hint="default"/>
          <w:w w:val="100"/>
          <w:sz w:val="21"/>
          <w:szCs w:val="21"/>
        </w:rPr>
        <w:t> </w:t>
      </w:r>
      <w:r>
        <w:rPr>
          <w:rFonts w:ascii="宋体" w:hAnsi="宋体" w:cs="宋体" w:eastAsia="宋体" w:hint="default"/>
          <w:sz w:val="21"/>
          <w:szCs w:val="21"/>
        </w:rPr>
        <w:t>外购无形资产的成本，包括购买价款、相关税费以及直接归属于使该项资产达到预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定用途所发生的其他支出。购买无形资产的价款超过正常信用条件延期支付，实质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上具有融资性质的，无形资产的成本以购买价款的现值为基础确定。</w:t>
      </w:r>
      <w:r>
        <w:rPr>
          <w:rFonts w:ascii="宋体" w:hAnsi="宋体" w:cs="宋体" w:eastAsia="宋体" w:hint="default"/>
          <w:w w:val="100"/>
          <w:sz w:val="21"/>
          <w:szCs w:val="21"/>
        </w:rPr>
        <w:t> </w:t>
      </w:r>
      <w:r>
        <w:rPr>
          <w:rFonts w:ascii="宋体" w:hAnsi="宋体" w:cs="宋体" w:eastAsia="宋体" w:hint="default"/>
          <w:sz w:val="21"/>
          <w:szCs w:val="21"/>
        </w:rPr>
        <w:t>债务重组取得债务人用以抵债的无形资产，以该无形资产的公允价值为基础确定其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4"/>
          <w:w w:val="100"/>
          <w:sz w:val="21"/>
          <w:szCs w:val="21"/>
        </w:rPr>
        <w:t>入账价值，并将重组债务的账面价值与该用以抵债的无形资产公允价值之间的差额，</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计入当期损益；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在非货币性资产交换具备商业实质且换入资产或换出资产的公允价值能够可靠计量</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的前提下，非货币性资产交换换入的无形资产以换出资产的公允价值为基础确定其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入账价值，除非有确凿证据表明换入资产的公允价值更加可靠；不满足上述前提的</w:t>
      </w:r>
    </w:p>
    <w:p>
      <w:pPr>
        <w:spacing w:after="0" w:line="348" w:lineRule="auto"/>
        <w:jc w:val="left"/>
        <w:rPr>
          <w:rFonts w:ascii="宋体" w:hAnsi="宋体" w:cs="宋体" w:eastAsia="宋体" w:hint="default"/>
          <w:sz w:val="21"/>
          <w:szCs w:val="21"/>
        </w:rPr>
        <w:sectPr>
          <w:pgSz w:w="11910" w:h="16840"/>
          <w:pgMar w:header="884" w:footer="1186" w:top="1140" w:bottom="1380" w:left="0" w:right="0"/>
        </w:sectPr>
      </w:pPr>
    </w:p>
    <w:p>
      <w:pPr>
        <w:spacing w:line="240" w:lineRule="auto" w:before="11"/>
        <w:rPr>
          <w:rFonts w:ascii="宋体" w:hAnsi="宋体" w:cs="宋体" w:eastAsia="宋体" w:hint="default"/>
          <w:sz w:val="25"/>
          <w:szCs w:val="25"/>
        </w:rPr>
      </w:pPr>
    </w:p>
    <w:p>
      <w:pPr>
        <w:spacing w:line="350" w:lineRule="auto" w:before="36"/>
        <w:ind w:left="3060" w:right="1158" w:firstLine="0"/>
        <w:jc w:val="left"/>
        <w:rPr>
          <w:rFonts w:ascii="宋体" w:hAnsi="宋体" w:cs="宋体" w:eastAsia="宋体" w:hint="default"/>
          <w:sz w:val="21"/>
          <w:szCs w:val="21"/>
        </w:rPr>
      </w:pPr>
      <w:r>
        <w:rPr>
          <w:rFonts w:ascii="宋体" w:hAnsi="宋体" w:cs="宋体" w:eastAsia="宋体" w:hint="default"/>
          <w:sz w:val="21"/>
          <w:szCs w:val="21"/>
        </w:rPr>
        <w:t>非货币性资产交换，以换出资产的账面价值和应支付的相关税费作为换入无形资产</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的成本，不确认损益。</w:t>
      </w:r>
      <w:r>
        <w:rPr>
          <w:rFonts w:ascii="宋体" w:hAnsi="宋体" w:cs="宋体" w:eastAsia="宋体" w:hint="default"/>
          <w:w w:val="100"/>
          <w:sz w:val="21"/>
          <w:szCs w:val="21"/>
        </w:rPr>
        <w:t> </w:t>
      </w:r>
      <w:r>
        <w:rPr>
          <w:rFonts w:ascii="宋体" w:hAnsi="宋体" w:cs="宋体" w:eastAsia="宋体" w:hint="default"/>
          <w:sz w:val="21"/>
          <w:szCs w:val="21"/>
        </w:rPr>
        <w:t>以同一控制下的企业吸收合并方式取得的无形资产按被合并方的账面价值确定其入</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账价值；以非同一控制下的企业吸收合并方式取得的无形资产按公允价值确定其入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账价值。</w:t>
      </w:r>
      <w:r>
        <w:rPr>
          <w:rFonts w:ascii="宋体" w:hAnsi="宋体" w:cs="宋体" w:eastAsia="宋体" w:hint="default"/>
          <w:w w:val="100"/>
          <w:sz w:val="21"/>
          <w:szCs w:val="21"/>
        </w:rPr>
        <w:t> </w:t>
      </w:r>
      <w:r>
        <w:rPr>
          <w:rFonts w:ascii="宋体" w:hAnsi="宋体" w:cs="宋体" w:eastAsia="宋体" w:hint="default"/>
          <w:spacing w:val="-4"/>
          <w:sz w:val="21"/>
          <w:szCs w:val="21"/>
        </w:rPr>
        <w:t>内部自行开发的无形资产，其成本包括：开发该无形资产时耗用的材料、劳务成本、</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注册费、在开发过程中使用的其他专利权和特许权的摊销以及满足资本化条件的利</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息费用，以及为使该无形资产达到预定用途前所发生的其他直接费用。</w:t>
      </w:r>
    </w:p>
    <w:p>
      <w:pPr>
        <w:spacing w:line="331" w:lineRule="auto" w:before="27"/>
        <w:ind w:left="3060" w:right="40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）后续计量</w:t>
      </w:r>
      <w:r>
        <w:rPr>
          <w:rFonts w:ascii="宋体" w:hAnsi="宋体" w:cs="宋体" w:eastAsia="宋体" w:hint="default"/>
          <w:w w:val="100"/>
          <w:sz w:val="21"/>
          <w:szCs w:val="21"/>
        </w:rPr>
        <w:t> </w:t>
      </w:r>
      <w:r>
        <w:rPr>
          <w:rFonts w:ascii="宋体" w:hAnsi="宋体" w:cs="宋体" w:eastAsia="宋体" w:hint="default"/>
          <w:spacing w:val="-2"/>
          <w:sz w:val="21"/>
          <w:szCs w:val="21"/>
        </w:rPr>
        <w:t>在取得无形资产时分析判断其使用寿命。</w:t>
      </w:r>
    </w:p>
    <w:p>
      <w:pPr>
        <w:spacing w:line="348" w:lineRule="auto" w:before="46"/>
        <w:ind w:left="3060" w:right="1267" w:firstLine="0"/>
        <w:jc w:val="both"/>
        <w:rPr>
          <w:rFonts w:ascii="宋体" w:hAnsi="宋体" w:cs="宋体" w:eastAsia="宋体" w:hint="default"/>
          <w:sz w:val="21"/>
          <w:szCs w:val="21"/>
        </w:rPr>
      </w:pPr>
      <w:r>
        <w:rPr>
          <w:rFonts w:ascii="宋体" w:hAnsi="宋体" w:cs="宋体" w:eastAsia="宋体" w:hint="default"/>
          <w:spacing w:val="-1"/>
          <w:sz w:val="21"/>
          <w:szCs w:val="21"/>
        </w:rPr>
        <w:t>对于使用寿命有限的无形资产，在为企业带来经济利益的期限内按直线法摊销；无</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法预见无形资产为企业带来经济利益期限的，视为使用寿命不确定的无形资产，不</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予摊销。</w:t>
      </w:r>
    </w:p>
    <w:p>
      <w:pPr>
        <w:spacing w:line="240" w:lineRule="auto" w:before="0"/>
        <w:rPr>
          <w:rFonts w:ascii="宋体" w:hAnsi="宋体" w:cs="宋体" w:eastAsia="宋体" w:hint="default"/>
          <w:sz w:val="20"/>
          <w:szCs w:val="20"/>
        </w:rPr>
      </w:pPr>
    </w:p>
    <w:p>
      <w:pPr>
        <w:tabs>
          <w:tab w:pos="3055" w:val="left" w:leader="none"/>
        </w:tabs>
        <w:spacing w:before="168"/>
        <w:ind w:left="2518" w:right="3563" w:firstLine="0"/>
        <w:jc w:val="left"/>
        <w:rPr>
          <w:rFonts w:ascii="宋体" w:hAnsi="宋体" w:cs="宋体" w:eastAsia="宋体" w:hint="default"/>
          <w:sz w:val="21"/>
          <w:szCs w:val="21"/>
        </w:rPr>
      </w:pPr>
      <w:r>
        <w:rPr/>
        <w:pict>
          <v:group style="position:absolute;margin-left:359.230011pt;margin-top:45.26366pt;width:.5pt;height:39.25pt;mso-position-horizontal-relative:page;mso-position-vertical-relative:paragraph;z-index:-991672" coordorigin="7185,905" coordsize="10,785">
            <v:shape style="position:absolute;left:7185;top:905;width:10;height:2" type="#_x0000_t75" stroked="false">
              <v:imagedata r:id="rId41" o:title=""/>
            </v:shape>
            <v:group style="position:absolute;left:7185;top:927;width:10;height:20" coordorigin="7185,927" coordsize="10,20">
              <v:shape style="position:absolute;left:7185;top:927;width:10;height:20" coordorigin="7185,927" coordsize="10,20" path="m7185,946l7194,946,7194,927,7185,927,7185,946xe" filled="true" fillcolor="#000000" stroked="false">
                <v:path arrowok="t"/>
                <v:fill type="solid"/>
              </v:shape>
            </v:group>
            <v:group style="position:absolute;left:7185;top:946;width:10;height:20" coordorigin="7185,946" coordsize="10,20">
              <v:shape style="position:absolute;left:7185;top:946;width:10;height:20" coordorigin="7185,946" coordsize="10,20" path="m7185,965l7194,965,7194,946,7185,946,7185,965xe" filled="true" fillcolor="#000000" stroked="false">
                <v:path arrowok="t"/>
                <v:fill type="solid"/>
              </v:shape>
            </v:group>
            <v:group style="position:absolute;left:7185;top:965;width:10;height:20" coordorigin="7185,965" coordsize="10,20">
              <v:shape style="position:absolute;left:7185;top:965;width:10;height:20" coordorigin="7185,965" coordsize="10,20" path="m7185,984l7194,984,7194,965,7185,965,7185,984xe" filled="true" fillcolor="#000000" stroked="false">
                <v:path arrowok="t"/>
                <v:fill type="solid"/>
              </v:shape>
            </v:group>
            <v:group style="position:absolute;left:7185;top:984;width:10;height:20" coordorigin="7185,984" coordsize="10,20">
              <v:shape style="position:absolute;left:7185;top:984;width:10;height:20" coordorigin="7185,984" coordsize="10,20" path="m7185,1004l7194,1004,7194,984,7185,984,7185,1004xe" filled="true" fillcolor="#000000" stroked="false">
                <v:path arrowok="t"/>
                <v:fill type="solid"/>
              </v:shape>
            </v:group>
            <v:group style="position:absolute;left:7185;top:1004;width:10;height:20" coordorigin="7185,1004" coordsize="10,20">
              <v:shape style="position:absolute;left:7185;top:1004;width:10;height:20" coordorigin="7185,1004" coordsize="10,20" path="m7185,1023l7194,1023,7194,1004,7185,1004,7185,1023xe" filled="true" fillcolor="#000000" stroked="false">
                <v:path arrowok="t"/>
                <v:fill type="solid"/>
              </v:shape>
            </v:group>
            <v:group style="position:absolute;left:7185;top:1023;width:10;height:20" coordorigin="7185,1023" coordsize="10,20">
              <v:shape style="position:absolute;left:7185;top:1023;width:10;height:20" coordorigin="7185,1023" coordsize="10,20" path="m7185,1042l7194,1042,7194,1023,7185,1023,7185,1042xe" filled="true" fillcolor="#000000" stroked="false">
                <v:path arrowok="t"/>
                <v:fill type="solid"/>
              </v:shape>
            </v:group>
            <v:group style="position:absolute;left:7185;top:1042;width:10;height:20" coordorigin="7185,1042" coordsize="10,20">
              <v:shape style="position:absolute;left:7185;top:1042;width:10;height:20" coordorigin="7185,1042" coordsize="10,20" path="m7185,1061l7194,1061,7194,1042,7185,1042,7185,1061xe" filled="true" fillcolor="#000000" stroked="false">
                <v:path arrowok="t"/>
                <v:fill type="solid"/>
              </v:shape>
            </v:group>
            <v:group style="position:absolute;left:7185;top:1061;width:10;height:20" coordorigin="7185,1061" coordsize="10,20">
              <v:shape style="position:absolute;left:7185;top:1061;width:10;height:20" coordorigin="7185,1061" coordsize="10,20" path="m7185,1080l7194,1080,7194,1061,7185,1061,7185,1080xe" filled="true" fillcolor="#000000" stroked="false">
                <v:path arrowok="t"/>
                <v:fill type="solid"/>
              </v:shape>
            </v:group>
            <v:group style="position:absolute;left:7185;top:1080;width:10;height:20" coordorigin="7185,1080" coordsize="10,20">
              <v:shape style="position:absolute;left:7185;top:1080;width:10;height:20" coordorigin="7185,1080" coordsize="10,20" path="m7185,1100l7194,1100,7194,1080,7185,1080,7185,1100xe" filled="true" fillcolor="#000000" stroked="false">
                <v:path arrowok="t"/>
                <v:fill type="solid"/>
              </v:shape>
            </v:group>
            <v:group style="position:absolute;left:7185;top:1100;width:10;height:20" coordorigin="7185,1100" coordsize="10,20">
              <v:shape style="position:absolute;left:7185;top:1100;width:10;height:20" coordorigin="7185,1100" coordsize="10,20" path="m7185,1119l7194,1119,7194,1100,7185,1100,7185,1119xe" filled="true" fillcolor="#000000" stroked="false">
                <v:path arrowok="t"/>
                <v:fill type="solid"/>
              </v:shape>
            </v:group>
            <v:group style="position:absolute;left:7185;top:1119;width:10;height:20" coordorigin="7185,1119" coordsize="10,20">
              <v:shape style="position:absolute;left:7185;top:1119;width:10;height:20" coordorigin="7185,1119" coordsize="10,20" path="m7185,1138l7194,1138,7194,1119,7185,1119,7185,1138xe" filled="true" fillcolor="#000000" stroked="false">
                <v:path arrowok="t"/>
                <v:fill type="solid"/>
              </v:shape>
            </v:group>
            <v:group style="position:absolute;left:7185;top:1138;width:10;height:20" coordorigin="7185,1138" coordsize="10,20">
              <v:shape style="position:absolute;left:7185;top:1138;width:10;height:20" coordorigin="7185,1138" coordsize="10,20" path="m7185,1157l7194,1157,7194,1138,7185,1138,7185,1157xe" filled="true" fillcolor="#000000" stroked="false">
                <v:path arrowok="t"/>
                <v:fill type="solid"/>
              </v:shape>
            </v:group>
            <v:group style="position:absolute;left:7185;top:1157;width:10;height:20" coordorigin="7185,1157" coordsize="10,20">
              <v:shape style="position:absolute;left:7185;top:1157;width:10;height:20" coordorigin="7185,1157" coordsize="10,20" path="m7185,1176l7194,1176,7194,1157,7185,1157,7185,1176xe" filled="true" fillcolor="#000000" stroked="false">
                <v:path arrowok="t"/>
                <v:fill type="solid"/>
              </v:shape>
            </v:group>
            <v:group style="position:absolute;left:7185;top:1176;width:10;height:20" coordorigin="7185,1176" coordsize="10,20">
              <v:shape style="position:absolute;left:7185;top:1176;width:10;height:20" coordorigin="7185,1176" coordsize="10,20" path="m7185,1196l7194,1196,7194,1176,7185,1176,7185,1196xe" filled="true" fillcolor="#000000" stroked="false">
                <v:path arrowok="t"/>
                <v:fill type="solid"/>
              </v:shape>
            </v:group>
            <v:group style="position:absolute;left:7185;top:1196;width:10;height:20" coordorigin="7185,1196" coordsize="10,20">
              <v:shape style="position:absolute;left:7185;top:1196;width:10;height:20" coordorigin="7185,1196" coordsize="10,20" path="m7185,1215l7194,1215,7194,1196,7185,1196,7185,1215xe" filled="true" fillcolor="#000000" stroked="false">
                <v:path arrowok="t"/>
                <v:fill type="solid"/>
              </v:shape>
            </v:group>
            <v:group style="position:absolute;left:7185;top:1215;width:10;height:20" coordorigin="7185,1215" coordsize="10,20">
              <v:shape style="position:absolute;left:7185;top:1215;width:10;height:20" coordorigin="7185,1215" coordsize="10,20" path="m7185,1234l7194,1234,7194,1215,7185,1215,7185,1234xe" filled="true" fillcolor="#000000" stroked="false">
                <v:path arrowok="t"/>
                <v:fill type="solid"/>
              </v:shape>
            </v:group>
            <v:group style="position:absolute;left:7185;top:1234;width:10;height:20" coordorigin="7185,1234" coordsize="10,20">
              <v:shape style="position:absolute;left:7185;top:1234;width:10;height:20" coordorigin="7185,1234" coordsize="10,20" path="m7185,1253l7194,1253,7194,1234,7185,1234,7185,1253xe" filled="true" fillcolor="#000000" stroked="false">
                <v:path arrowok="t"/>
                <v:fill type="solid"/>
              </v:shape>
            </v:group>
            <v:group style="position:absolute;left:7185;top:1253;width:10;height:20" coordorigin="7185,1253" coordsize="10,20">
              <v:shape style="position:absolute;left:7185;top:1253;width:10;height:20" coordorigin="7185,1253" coordsize="10,20" path="m7185,1272l7194,1272,7194,1253,7185,1253,7185,1272xe" filled="true" fillcolor="#000000" stroked="false">
                <v:path arrowok="t"/>
                <v:fill type="solid"/>
              </v:shape>
            </v:group>
            <v:group style="position:absolute;left:7185;top:1325;width:10;height:20" coordorigin="7185,1325" coordsize="10,20">
              <v:shape style="position:absolute;left:7185;top:1325;width:10;height:20" coordorigin="7185,1325" coordsize="10,20" path="m7185,1344l7194,1344,7194,1325,7185,1325,7185,1344xe" filled="true" fillcolor="#000000" stroked="false">
                <v:path arrowok="t"/>
                <v:fill type="solid"/>
              </v:shape>
            </v:group>
            <v:group style="position:absolute;left:7185;top:1344;width:10;height:20" coordorigin="7185,1344" coordsize="10,20">
              <v:shape style="position:absolute;left:7185;top:1344;width:10;height:20" coordorigin="7185,1344" coordsize="10,20" path="m7185,1364l7194,1364,7194,1344,7185,1344,7185,1364xe" filled="true" fillcolor="#000000" stroked="false">
                <v:path arrowok="t"/>
                <v:fill type="solid"/>
              </v:shape>
            </v:group>
            <v:group style="position:absolute;left:7185;top:1364;width:10;height:20" coordorigin="7185,1364" coordsize="10,20">
              <v:shape style="position:absolute;left:7185;top:1364;width:10;height:20" coordorigin="7185,1364" coordsize="10,20" path="m7185,1383l7194,1383,7194,1364,7185,1364,7185,1383xe" filled="true" fillcolor="#000000" stroked="false">
                <v:path arrowok="t"/>
                <v:fill type="solid"/>
              </v:shape>
            </v:group>
            <v:group style="position:absolute;left:7185;top:1383;width:10;height:20" coordorigin="7185,1383" coordsize="10,20">
              <v:shape style="position:absolute;left:7185;top:1383;width:10;height:20" coordorigin="7185,1383" coordsize="10,20" path="m7185,1402l7194,1402,7194,1383,7185,1383,7185,1402xe" filled="true" fillcolor="#000000" stroked="false">
                <v:path arrowok="t"/>
                <v:fill type="solid"/>
              </v:shape>
            </v:group>
            <v:group style="position:absolute;left:7185;top:1402;width:10;height:20" coordorigin="7185,1402" coordsize="10,20">
              <v:shape style="position:absolute;left:7185;top:1402;width:10;height:20" coordorigin="7185,1402" coordsize="10,20" path="m7185,1421l7194,1421,7194,1402,7185,1402,7185,1421xe" filled="true" fillcolor="#000000" stroked="false">
                <v:path arrowok="t"/>
                <v:fill type="solid"/>
              </v:shape>
            </v:group>
            <v:group style="position:absolute;left:7185;top:1421;width:10;height:20" coordorigin="7185,1421" coordsize="10,20">
              <v:shape style="position:absolute;left:7185;top:1421;width:10;height:20" coordorigin="7185,1421" coordsize="10,20" path="m7185,1440l7194,1440,7194,1421,7185,1421,7185,1440xe" filled="true" fillcolor="#000000" stroked="false">
                <v:path arrowok="t"/>
                <v:fill type="solid"/>
              </v:shape>
            </v:group>
            <v:group style="position:absolute;left:7185;top:1440;width:10;height:20" coordorigin="7185,1440" coordsize="10,20">
              <v:shape style="position:absolute;left:7185;top:1440;width:10;height:20" coordorigin="7185,1440" coordsize="10,20" path="m7185,1460l7194,1460,7194,1440,7185,1440,7185,1460xe" filled="true" fillcolor="#000000" stroked="false">
                <v:path arrowok="t"/>
                <v:fill type="solid"/>
              </v:shape>
            </v:group>
            <v:group style="position:absolute;left:7185;top:1460;width:10;height:20" coordorigin="7185,1460" coordsize="10,20">
              <v:shape style="position:absolute;left:7185;top:1460;width:10;height:20" coordorigin="7185,1460" coordsize="10,20" path="m7185,1479l7194,1479,7194,1460,7185,1460,7185,1479xe" filled="true" fillcolor="#000000" stroked="false">
                <v:path arrowok="t"/>
                <v:fill type="solid"/>
              </v:shape>
            </v:group>
            <v:group style="position:absolute;left:7185;top:1479;width:10;height:20" coordorigin="7185,1479" coordsize="10,20">
              <v:shape style="position:absolute;left:7185;top:1479;width:10;height:20" coordorigin="7185,1479" coordsize="10,20" path="m7185,1498l7194,1498,7194,1479,7185,1479,7185,1498xe" filled="true" fillcolor="#000000" stroked="false">
                <v:path arrowok="t"/>
                <v:fill type="solid"/>
              </v:shape>
            </v:group>
            <v:group style="position:absolute;left:7185;top:1498;width:10;height:20" coordorigin="7185,1498" coordsize="10,20">
              <v:shape style="position:absolute;left:7185;top:1498;width:10;height:20" coordorigin="7185,1498" coordsize="10,20" path="m7185,1517l7194,1517,7194,1498,7185,1498,7185,1517xe" filled="true" fillcolor="#000000" stroked="false">
                <v:path arrowok="t"/>
                <v:fill type="solid"/>
              </v:shape>
            </v:group>
            <v:group style="position:absolute;left:7185;top:1517;width:10;height:20" coordorigin="7185,1517" coordsize="10,20">
              <v:shape style="position:absolute;left:7185;top:1517;width:10;height:20" coordorigin="7185,1517" coordsize="10,20" path="m7185,1536l7194,1536,7194,1517,7185,1517,7185,1536xe" filled="true" fillcolor="#000000" stroked="false">
                <v:path arrowok="t"/>
                <v:fill type="solid"/>
              </v:shape>
            </v:group>
            <v:group style="position:absolute;left:7185;top:1536;width:10;height:20" coordorigin="7185,1536" coordsize="10,20">
              <v:shape style="position:absolute;left:7185;top:1536;width:10;height:20" coordorigin="7185,1536" coordsize="10,20" path="m7185,1556l7194,1556,7194,1536,7185,1536,7185,1556xe" filled="true" fillcolor="#000000" stroked="false">
                <v:path arrowok="t"/>
                <v:fill type="solid"/>
              </v:shape>
            </v:group>
            <v:group style="position:absolute;left:7185;top:1556;width:10;height:20" coordorigin="7185,1556" coordsize="10,20">
              <v:shape style="position:absolute;left:7185;top:1556;width:10;height:20" coordorigin="7185,1556" coordsize="10,20" path="m7185,1575l7194,1575,7194,1556,7185,1556,7185,1575xe" filled="true" fillcolor="#000000" stroked="false">
                <v:path arrowok="t"/>
                <v:fill type="solid"/>
              </v:shape>
            </v:group>
            <v:group style="position:absolute;left:7185;top:1575;width:10;height:20" coordorigin="7185,1575" coordsize="10,20">
              <v:shape style="position:absolute;left:7185;top:1575;width:10;height:20" coordorigin="7185,1575" coordsize="10,20" path="m7185,1594l7194,1594,7194,1575,7185,1575,7185,1594xe" filled="true" fillcolor="#000000" stroked="false">
                <v:path arrowok="t"/>
                <v:fill type="solid"/>
              </v:shape>
            </v:group>
            <v:group style="position:absolute;left:7185;top:1594;width:10;height:20" coordorigin="7185,1594" coordsize="10,20">
              <v:shape style="position:absolute;left:7185;top:1594;width:10;height:20" coordorigin="7185,1594" coordsize="10,20" path="m7185,1613l7194,1613,7194,1594,7185,1594,7185,1613xe" filled="true" fillcolor="#000000" stroked="false">
                <v:path arrowok="t"/>
                <v:fill type="solid"/>
              </v:shape>
            </v:group>
            <v:group style="position:absolute;left:7185;top:1613;width:10;height:20" coordorigin="7185,1613" coordsize="10,20">
              <v:shape style="position:absolute;left:7185;top:1613;width:10;height:20" coordorigin="7185,1613" coordsize="10,20" path="m7185,1632l7194,1632,7194,1613,7185,1613,7185,1632xe" filled="true" fillcolor="#000000" stroked="false">
                <v:path arrowok="t"/>
                <v:fill type="solid"/>
              </v:shape>
            </v:group>
            <v:group style="position:absolute;left:7185;top:1632;width:10;height:20" coordorigin="7185,1632" coordsize="10,20">
              <v:shape style="position:absolute;left:7185;top:1632;width:10;height:20" coordorigin="7185,1632" coordsize="10,20" path="m7185,1652l7194,1652,7194,1632,7185,1632,7185,1652xe" filled="true" fillcolor="#000000" stroked="false">
                <v:path arrowok="t"/>
                <v:fill type="solid"/>
              </v:shape>
            </v:group>
            <v:group style="position:absolute;left:7185;top:1652;width:10;height:20" coordorigin="7185,1652" coordsize="10,20">
              <v:shape style="position:absolute;left:7185;top:1652;width:10;height:20" coordorigin="7185,1652" coordsize="10,20" path="m7185,1671l7194,1671,7194,1652,7185,1652,7185,1671xe" filled="true" fillcolor="#000000" stroked="false">
                <v:path arrowok="t"/>
                <v:fill type="solid"/>
              </v:shape>
            </v:group>
            <v:group style="position:absolute;left:7185;top:1671;width:10;height:20" coordorigin="7185,1671" coordsize="10,20">
              <v:shape style="position:absolute;left:7185;top:1671;width:10;height:20" coordorigin="7185,1671" coordsize="10,20" path="m7185,1690l7194,1690,7194,1671,7185,1671,7185,1690xe" filled="true" fillcolor="#000000" stroked="false">
                <v:path arrowok="t"/>
                <v:fill type="solid"/>
              </v:shape>
            </v:group>
            <w10:wrap type="none"/>
          </v:group>
        </w:pict>
      </w:r>
      <w:r>
        <w:rPr>
          <w:rFonts w:ascii="宋体" w:hAnsi="宋体" w:cs="宋体" w:eastAsia="宋体" w:hint="default"/>
          <w:b/>
          <w:bCs/>
          <w:sz w:val="21"/>
          <w:szCs w:val="21"/>
        </w:rPr>
        <w:t>2</w:t>
      </w:r>
      <w:r>
        <w:rPr>
          <w:rFonts w:ascii="宋体" w:hAnsi="宋体" w:cs="宋体" w:eastAsia="宋体" w:hint="default"/>
          <w:b/>
          <w:bCs/>
          <w:sz w:val="21"/>
          <w:szCs w:val="21"/>
        </w:rPr>
        <w:t>、</w:t>
        <w:tab/>
        <w:t>使用寿命有限的无形资产的使用寿命估计情况：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3046" w:type="dxa"/>
        <w:tblLayout w:type="fixed"/>
        <w:tblCellMar>
          <w:top w:w="0" w:type="dxa"/>
          <w:left w:w="0" w:type="dxa"/>
          <w:bottom w:w="0" w:type="dxa"/>
          <w:right w:w="0" w:type="dxa"/>
        </w:tblCellMar>
        <w:tblLook w:val="01E0"/>
      </w:tblPr>
      <w:tblGrid>
        <w:gridCol w:w="3753"/>
        <w:gridCol w:w="3791"/>
      </w:tblGrid>
      <w:tr>
        <w:trPr>
          <w:trHeight w:val="410" w:hRule="exact"/>
        </w:trPr>
        <w:tc>
          <w:tcPr>
            <w:tcW w:w="3753" w:type="dxa"/>
            <w:tcBorders>
              <w:top w:val="single" w:sz="12" w:space="0" w:color="000000"/>
              <w:left w:val="nil" w:sz="6" w:space="0" w:color="auto"/>
              <w:bottom w:val="single" w:sz="4" w:space="0" w:color="000000"/>
              <w:right w:val="nil" w:sz="6" w:space="0" w:color="auto"/>
            </w:tcBorders>
          </w:tcPr>
          <w:p>
            <w:pPr>
              <w:pStyle w:val="TableParagraph"/>
              <w:tabs>
                <w:tab w:pos="721" w:val="left" w:leader="none"/>
              </w:tabs>
              <w:spacing w:line="240" w:lineRule="auto" w:before="26"/>
              <w:ind w:left="29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791" w:type="dxa"/>
            <w:tcBorders>
              <w:top w:val="single" w:sz="12" w:space="0" w:color="000000"/>
              <w:left w:val="nil" w:sz="6" w:space="0" w:color="auto"/>
              <w:bottom w:val="single" w:sz="8" w:space="0" w:color="000000"/>
              <w:right w:val="nil" w:sz="6" w:space="0" w:color="auto"/>
            </w:tcBorders>
          </w:tcPr>
          <w:p>
            <w:pPr>
              <w:pStyle w:val="TableParagraph"/>
              <w:spacing w:line="240" w:lineRule="auto" w:before="26"/>
              <w:ind w:left="1410" w:right="0"/>
              <w:jc w:val="left"/>
              <w:rPr>
                <w:rFonts w:ascii="宋体" w:hAnsi="宋体" w:cs="宋体" w:eastAsia="宋体" w:hint="default"/>
                <w:sz w:val="21"/>
                <w:szCs w:val="21"/>
              </w:rPr>
            </w:pPr>
            <w:r>
              <w:rPr>
                <w:rFonts w:ascii="宋体" w:hAnsi="宋体" w:cs="宋体" w:eastAsia="宋体" w:hint="default"/>
                <w:sz w:val="21"/>
                <w:szCs w:val="21"/>
              </w:rPr>
              <w:t>预计使用寿命</w:t>
            </w:r>
          </w:p>
        </w:tc>
      </w:tr>
      <w:tr>
        <w:trPr>
          <w:trHeight w:val="420" w:hRule="exact"/>
        </w:trPr>
        <w:tc>
          <w:tcPr>
            <w:tcW w:w="3753"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left="14" w:right="0"/>
              <w:jc w:val="left"/>
              <w:rPr>
                <w:rFonts w:ascii="宋体" w:hAnsi="宋体" w:cs="宋体" w:eastAsia="宋体" w:hint="default"/>
                <w:sz w:val="21"/>
                <w:szCs w:val="21"/>
              </w:rPr>
            </w:pPr>
            <w:r>
              <w:rPr>
                <w:rFonts w:ascii="宋体" w:hAnsi="宋体" w:cs="宋体" w:eastAsia="宋体" w:hint="default"/>
                <w:sz w:val="21"/>
                <w:szCs w:val="21"/>
              </w:rPr>
              <w:t>计算机软件</w:t>
            </w:r>
          </w:p>
        </w:tc>
        <w:tc>
          <w:tcPr>
            <w:tcW w:w="3791" w:type="dxa"/>
            <w:tcBorders>
              <w:top w:val="single" w:sz="8" w:space="0" w:color="000000"/>
              <w:left w:val="nil" w:sz="6" w:space="0" w:color="auto"/>
              <w:bottom w:val="single" w:sz="12" w:space="0" w:color="000000"/>
              <w:right w:val="nil" w:sz="6" w:space="0" w:color="auto"/>
            </w:tcBorders>
          </w:tcPr>
          <w:p>
            <w:pPr>
              <w:pStyle w:val="TableParagraph"/>
              <w:spacing w:line="240" w:lineRule="auto" w:before="88"/>
              <w:ind w:right="98"/>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spacing w:line="348" w:lineRule="auto" w:before="36"/>
        <w:ind w:left="3060" w:right="1259" w:firstLine="0"/>
        <w:jc w:val="left"/>
        <w:rPr>
          <w:rFonts w:ascii="宋体" w:hAnsi="宋体" w:cs="宋体" w:eastAsia="宋体" w:hint="default"/>
          <w:sz w:val="21"/>
          <w:szCs w:val="21"/>
        </w:rPr>
      </w:pPr>
      <w:r>
        <w:rPr>
          <w:rFonts w:ascii="宋体" w:hAnsi="宋体" w:cs="宋体" w:eastAsia="宋体" w:hint="default"/>
          <w:sz w:val="21"/>
          <w:szCs w:val="21"/>
        </w:rPr>
        <w:t>每期末，对使用寿命有限的无形资产的使用寿命及摊销方法进行复核。</w:t>
      </w:r>
      <w:r>
        <w:rPr>
          <w:rFonts w:ascii="宋体" w:hAnsi="宋体" w:cs="宋体" w:eastAsia="宋体" w:hint="default"/>
          <w:w w:val="100"/>
          <w:sz w:val="21"/>
          <w:szCs w:val="21"/>
        </w:rPr>
        <w:t> </w:t>
      </w:r>
      <w:r>
        <w:rPr>
          <w:rFonts w:ascii="宋体" w:hAnsi="宋体" w:cs="宋体" w:eastAsia="宋体" w:hint="default"/>
          <w:spacing w:val="-2"/>
          <w:sz w:val="21"/>
          <w:szCs w:val="21"/>
        </w:rPr>
        <w:t>经复核，本年期末无形资产的使用寿命及摊销方法与以前估计未有不同。</w:t>
      </w:r>
    </w:p>
    <w:p>
      <w:pPr>
        <w:spacing w:line="240" w:lineRule="auto" w:before="0"/>
        <w:rPr>
          <w:rFonts w:ascii="宋体" w:hAnsi="宋体" w:cs="宋体" w:eastAsia="宋体" w:hint="default"/>
          <w:sz w:val="20"/>
          <w:szCs w:val="20"/>
        </w:rPr>
      </w:pPr>
    </w:p>
    <w:p>
      <w:pPr>
        <w:tabs>
          <w:tab w:pos="3055" w:val="left" w:leader="none"/>
        </w:tabs>
        <w:spacing w:line="348" w:lineRule="auto" w:before="170"/>
        <w:ind w:left="3060" w:right="3167" w:hanging="543"/>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tab/>
        <w:t>使用寿命不确定的无形资产的判断依据：</w:t>
      </w:r>
      <w:r>
        <w:rPr>
          <w:rFonts w:ascii="宋体" w:hAnsi="宋体" w:cs="宋体" w:eastAsia="宋体" w:hint="default"/>
          <w:b/>
          <w:bCs/>
          <w:w w:val="100"/>
          <w:sz w:val="21"/>
          <w:szCs w:val="21"/>
        </w:rPr>
        <w:t> </w:t>
      </w:r>
      <w:r>
        <w:rPr>
          <w:rFonts w:ascii="宋体" w:hAnsi="宋体" w:cs="宋体" w:eastAsia="宋体" w:hint="default"/>
          <w:spacing w:val="-2"/>
          <w:sz w:val="21"/>
          <w:szCs w:val="21"/>
        </w:rPr>
        <w:t>每期末，对使用寿命不确定的无形资产的使用寿命进行复核。</w:t>
      </w:r>
      <w:r>
        <w:rPr>
          <w:rFonts w:ascii="宋体" w:hAnsi="宋体" w:cs="宋体" w:eastAsia="宋体" w:hint="default"/>
          <w:w w:val="100"/>
          <w:sz w:val="21"/>
          <w:szCs w:val="21"/>
        </w:rPr>
        <w:t> </w:t>
      </w:r>
      <w:r>
        <w:rPr>
          <w:rFonts w:ascii="宋体" w:hAnsi="宋体" w:cs="宋体" w:eastAsia="宋体" w:hint="default"/>
          <w:sz w:val="21"/>
          <w:szCs w:val="21"/>
        </w:rPr>
        <w:t>经复核，本年期末无该类使用寿命不确定的无形资产。</w:t>
      </w:r>
    </w:p>
    <w:p>
      <w:pPr>
        <w:spacing w:line="240" w:lineRule="auto" w:before="0"/>
        <w:rPr>
          <w:rFonts w:ascii="宋体" w:hAnsi="宋体" w:cs="宋体" w:eastAsia="宋体" w:hint="default"/>
          <w:sz w:val="20"/>
          <w:szCs w:val="20"/>
        </w:rPr>
      </w:pPr>
    </w:p>
    <w:p>
      <w:pPr>
        <w:tabs>
          <w:tab w:pos="3055" w:val="left" w:leader="none"/>
        </w:tabs>
        <w:spacing w:line="345" w:lineRule="auto" w:before="168"/>
        <w:ind w:left="3060" w:right="1268"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tab/>
      </w:r>
      <w:r>
        <w:rPr>
          <w:rFonts w:ascii="宋体" w:hAnsi="宋体" w:cs="宋体" w:eastAsia="宋体" w:hint="default"/>
          <w:b/>
          <w:bCs/>
          <w:spacing w:val="-1"/>
          <w:sz w:val="21"/>
          <w:szCs w:val="21"/>
        </w:rPr>
        <w:t>无形资产减值准备的计提</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对于使用寿命确定的无形资产，如有明显减值迹象的，期末进行减值测试。</w:t>
      </w:r>
      <w:r>
        <w:rPr>
          <w:rFonts w:ascii="宋体" w:hAnsi="宋体" w:cs="宋体" w:eastAsia="宋体" w:hint="default"/>
          <w:w w:val="100"/>
          <w:sz w:val="21"/>
          <w:szCs w:val="21"/>
        </w:rPr>
        <w:t> </w:t>
      </w:r>
      <w:r>
        <w:rPr>
          <w:rFonts w:ascii="宋体" w:hAnsi="宋体" w:cs="宋体" w:eastAsia="宋体" w:hint="default"/>
          <w:sz w:val="21"/>
          <w:szCs w:val="21"/>
        </w:rPr>
        <w:t>对于使用寿命不确定的无形资产，每期末进行减值测试。</w:t>
      </w:r>
      <w:r>
        <w:rPr>
          <w:rFonts w:ascii="宋体" w:hAnsi="宋体" w:cs="宋体" w:eastAsia="宋体" w:hint="default"/>
          <w:w w:val="100"/>
          <w:sz w:val="21"/>
          <w:szCs w:val="21"/>
        </w:rPr>
        <w:t> </w:t>
      </w:r>
      <w:r>
        <w:rPr>
          <w:rFonts w:ascii="宋体" w:hAnsi="宋体" w:cs="宋体" w:eastAsia="宋体" w:hint="default"/>
          <w:spacing w:val="-1"/>
          <w:sz w:val="21"/>
          <w:szCs w:val="21"/>
        </w:rPr>
        <w:t>对无形资产进行减值测试，估计其可收回金额。可收回金额根据无形资产的公允价</w:t>
      </w:r>
      <w:r>
        <w:rPr>
          <w:rFonts w:ascii="宋体" w:hAnsi="宋体" w:cs="宋体" w:eastAsia="宋体" w:hint="default"/>
          <w:w w:val="100"/>
          <w:sz w:val="21"/>
          <w:szCs w:val="21"/>
        </w:rPr>
        <w:t> </w:t>
      </w:r>
      <w:r>
        <w:rPr>
          <w:rFonts w:ascii="宋体" w:hAnsi="宋体" w:cs="宋体" w:eastAsia="宋体" w:hint="default"/>
          <w:spacing w:val="3"/>
          <w:sz w:val="21"/>
          <w:szCs w:val="21"/>
        </w:rPr>
        <w:t>值减去处置费用后的净额与无形资产预计未来现金流量的现值两者之间较高者确</w:t>
      </w:r>
      <w:r>
        <w:rPr>
          <w:rFonts w:ascii="宋体" w:hAnsi="宋体" w:cs="宋体" w:eastAsia="宋体" w:hint="default"/>
          <w:w w:val="100"/>
          <w:sz w:val="21"/>
          <w:szCs w:val="21"/>
        </w:rPr>
        <w:t> </w:t>
      </w:r>
      <w:r>
        <w:rPr>
          <w:rFonts w:ascii="宋体" w:hAnsi="宋体" w:cs="宋体" w:eastAsia="宋体" w:hint="default"/>
          <w:sz w:val="21"/>
          <w:szCs w:val="21"/>
        </w:rPr>
        <w:t>定。</w:t>
      </w:r>
    </w:p>
    <w:p>
      <w:pPr>
        <w:spacing w:after="0" w:line="345" w:lineRule="auto"/>
        <w:jc w:val="left"/>
        <w:rPr>
          <w:rFonts w:ascii="宋体" w:hAnsi="宋体" w:cs="宋体" w:eastAsia="宋体" w:hint="default"/>
          <w:sz w:val="21"/>
          <w:szCs w:val="21"/>
        </w:rPr>
        <w:sectPr>
          <w:pgSz w:w="11910" w:h="16840"/>
          <w:pgMar w:header="884" w:footer="1186" w:top="1140" w:bottom="13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line="348" w:lineRule="auto" w:before="36"/>
        <w:ind w:left="3060" w:right="1259" w:firstLine="0"/>
        <w:jc w:val="left"/>
        <w:rPr>
          <w:rFonts w:ascii="宋体" w:hAnsi="宋体" w:cs="宋体" w:eastAsia="宋体" w:hint="default"/>
          <w:sz w:val="21"/>
          <w:szCs w:val="21"/>
        </w:rPr>
      </w:pPr>
      <w:r>
        <w:rPr>
          <w:rFonts w:ascii="宋体" w:hAnsi="宋体" w:cs="宋体" w:eastAsia="宋体" w:hint="default"/>
          <w:spacing w:val="-1"/>
          <w:sz w:val="21"/>
          <w:szCs w:val="21"/>
        </w:rPr>
        <w:t>当无形资产的可收回金额低于其账面价值的，将无形资产的账面价值减记至可收回</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金额，减记的金额确认为无形资产减值损失，计入当期损益，同时计提相应的无形</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资产减值准备。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无形资产减值损失确认后，减值无形资产的折耗或者摊销费用在未来期间作相应调</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7"/>
          <w:sz w:val="21"/>
          <w:szCs w:val="21"/>
        </w:rPr>
        <w:t>整，以使该无形资产在剩余使用寿命内，系统地分摊调整后的无形资产账面价值（扣</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15"/>
          <w:w w:val="100"/>
          <w:sz w:val="21"/>
          <w:szCs w:val="21"/>
        </w:rPr>
        <w:t>除预计净残值）。</w:t>
      </w:r>
    </w:p>
    <w:p>
      <w:pPr>
        <w:spacing w:line="350" w:lineRule="auto" w:before="31"/>
        <w:ind w:left="3060" w:right="1259" w:firstLine="0"/>
        <w:jc w:val="left"/>
        <w:rPr>
          <w:rFonts w:ascii="宋体" w:hAnsi="宋体" w:cs="宋体" w:eastAsia="宋体" w:hint="default"/>
          <w:sz w:val="21"/>
          <w:szCs w:val="21"/>
        </w:rPr>
      </w:pPr>
      <w:r>
        <w:rPr>
          <w:rFonts w:ascii="宋体" w:hAnsi="宋体" w:cs="宋体" w:eastAsia="宋体" w:hint="default"/>
          <w:sz w:val="21"/>
          <w:szCs w:val="21"/>
        </w:rPr>
        <w:t>无形资产的减值损失一经确认，在以后会计期间不再转回。</w:t>
      </w:r>
      <w:r>
        <w:rPr>
          <w:rFonts w:ascii="宋体" w:hAnsi="宋体" w:cs="宋体" w:eastAsia="宋体" w:hint="default"/>
          <w:w w:val="100"/>
          <w:sz w:val="21"/>
          <w:szCs w:val="21"/>
        </w:rPr>
        <w:t> </w:t>
      </w:r>
      <w:r>
        <w:rPr>
          <w:rFonts w:ascii="宋体" w:hAnsi="宋体" w:cs="宋体" w:eastAsia="宋体" w:hint="default"/>
          <w:spacing w:val="-1"/>
          <w:sz w:val="21"/>
          <w:szCs w:val="21"/>
        </w:rPr>
        <w:t>有迹象表明一项无形资产可能发生减值的，公司以单项无形资产为基础估计其可收</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回金额。公司难以对单项资产的可收回金额进行估计的，以该无形资产所属的资产</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组为基础确定无形资产组的可收回金额。</w:t>
      </w:r>
    </w:p>
    <w:p>
      <w:pPr>
        <w:spacing w:line="240" w:lineRule="auto" w:before="12"/>
        <w:rPr>
          <w:rFonts w:ascii="宋体" w:hAnsi="宋体" w:cs="宋体" w:eastAsia="宋体" w:hint="default"/>
          <w:sz w:val="25"/>
          <w:szCs w:val="25"/>
        </w:rPr>
      </w:pPr>
    </w:p>
    <w:p>
      <w:pPr>
        <w:tabs>
          <w:tab w:pos="3055" w:val="left" w:leader="none"/>
        </w:tabs>
        <w:spacing w:line="345" w:lineRule="auto" w:before="0"/>
        <w:ind w:left="3060" w:right="1268"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tab/>
      </w:r>
      <w:r>
        <w:rPr>
          <w:rFonts w:ascii="宋体" w:hAnsi="宋体" w:cs="宋体" w:eastAsia="宋体" w:hint="default"/>
          <w:b/>
          <w:bCs/>
          <w:spacing w:val="-1"/>
          <w:sz w:val="21"/>
          <w:szCs w:val="21"/>
        </w:rPr>
        <w:t>划分公司内部研究开发项目的研究阶段和开发阶段具体标准</w:t>
      </w:r>
      <w:r>
        <w:rPr>
          <w:rFonts w:ascii="宋体" w:hAnsi="宋体" w:cs="宋体" w:eastAsia="宋体" w:hint="default"/>
          <w:b/>
          <w:bCs/>
          <w:spacing w:val="-82"/>
          <w:sz w:val="21"/>
          <w:szCs w:val="21"/>
        </w:rPr>
        <w:t> </w:t>
      </w:r>
      <w:r>
        <w:rPr>
          <w:rFonts w:ascii="宋体" w:hAnsi="宋体" w:cs="宋体" w:eastAsia="宋体" w:hint="default"/>
          <w:b/>
          <w:bCs/>
          <w:spacing w:val="-82"/>
          <w:sz w:val="21"/>
          <w:szCs w:val="21"/>
        </w:rPr>
      </w:r>
      <w:r>
        <w:rPr>
          <w:rFonts w:ascii="宋体" w:hAnsi="宋体" w:cs="宋体" w:eastAsia="宋体" w:hint="default"/>
          <w:spacing w:val="-1"/>
          <w:sz w:val="21"/>
          <w:szCs w:val="21"/>
        </w:rPr>
        <w:t>研究阶段：为获取并理解新的科学或技术知识等而进行的独创性的有计划调查、研</w:t>
      </w:r>
      <w:r>
        <w:rPr>
          <w:rFonts w:ascii="宋体" w:hAnsi="宋体" w:cs="宋体" w:eastAsia="宋体" w:hint="default"/>
          <w:w w:val="100"/>
          <w:sz w:val="21"/>
          <w:szCs w:val="21"/>
        </w:rPr>
        <w:t> </w:t>
      </w:r>
      <w:r>
        <w:rPr>
          <w:rFonts w:ascii="宋体" w:hAnsi="宋体" w:cs="宋体" w:eastAsia="宋体" w:hint="default"/>
          <w:sz w:val="21"/>
          <w:szCs w:val="21"/>
        </w:rPr>
        <w:t>究活动的阶段。</w:t>
      </w:r>
      <w:r>
        <w:rPr>
          <w:rFonts w:ascii="宋体" w:hAnsi="宋体" w:cs="宋体" w:eastAsia="宋体" w:hint="default"/>
          <w:w w:val="100"/>
          <w:sz w:val="21"/>
          <w:szCs w:val="21"/>
        </w:rPr>
        <w:t> </w:t>
      </w:r>
      <w:r>
        <w:rPr>
          <w:rFonts w:ascii="宋体" w:hAnsi="宋体" w:cs="宋体" w:eastAsia="宋体" w:hint="default"/>
          <w:spacing w:val="-1"/>
          <w:sz w:val="21"/>
          <w:szCs w:val="21"/>
        </w:rPr>
        <w:t>开发阶段：在进行商业性生产或使用前，将研究成果或其他知识应用于某项计划或</w:t>
      </w:r>
      <w:r>
        <w:rPr>
          <w:rFonts w:ascii="宋体" w:hAnsi="宋体" w:cs="宋体" w:eastAsia="宋体" w:hint="default"/>
          <w:w w:val="100"/>
          <w:sz w:val="21"/>
          <w:szCs w:val="21"/>
        </w:rPr>
        <w:t> </w:t>
      </w:r>
      <w:r>
        <w:rPr>
          <w:rFonts w:ascii="宋体" w:hAnsi="宋体" w:cs="宋体" w:eastAsia="宋体" w:hint="default"/>
          <w:sz w:val="21"/>
          <w:szCs w:val="21"/>
        </w:rPr>
        <w:t>设计，以生产出新的或具有实质性改进的材料、装置、产品等活动的阶段。</w:t>
      </w:r>
    </w:p>
    <w:p>
      <w:pPr>
        <w:spacing w:line="240" w:lineRule="auto" w:before="0"/>
        <w:rPr>
          <w:rFonts w:ascii="宋体" w:hAnsi="宋体" w:cs="宋体" w:eastAsia="宋体" w:hint="default"/>
          <w:sz w:val="20"/>
          <w:szCs w:val="20"/>
        </w:rPr>
      </w:pPr>
    </w:p>
    <w:p>
      <w:pPr>
        <w:spacing w:line="350" w:lineRule="auto" w:before="170"/>
        <w:ind w:left="3060" w:right="1259" w:firstLine="0"/>
        <w:jc w:val="left"/>
        <w:rPr>
          <w:rFonts w:ascii="宋体" w:hAnsi="宋体" w:cs="宋体" w:eastAsia="宋体" w:hint="default"/>
          <w:sz w:val="21"/>
          <w:szCs w:val="21"/>
        </w:rPr>
      </w:pPr>
      <w:r>
        <w:rPr>
          <w:rFonts w:ascii="宋体" w:hAnsi="宋体" w:cs="宋体" w:eastAsia="宋体" w:hint="default"/>
          <w:sz w:val="21"/>
          <w:szCs w:val="21"/>
        </w:rPr>
        <w:t>内部研究开发项目研究阶段的支出，在发生时计入当期损益。</w:t>
      </w:r>
      <w:r>
        <w:rPr>
          <w:rFonts w:ascii="宋体" w:hAnsi="宋体" w:cs="宋体" w:eastAsia="宋体" w:hint="default"/>
          <w:w w:val="100"/>
          <w:sz w:val="21"/>
          <w:szCs w:val="21"/>
        </w:rPr>
        <w:t> </w:t>
      </w:r>
      <w:r>
        <w:rPr>
          <w:rFonts w:ascii="宋体" w:hAnsi="宋体" w:cs="宋体" w:eastAsia="宋体" w:hint="default"/>
          <w:spacing w:val="-2"/>
          <w:sz w:val="21"/>
          <w:szCs w:val="21"/>
        </w:rPr>
        <w:t>报告期内，本公司未对内部研究开发费用划分阶段，全部在发生时计入当期损益。</w:t>
      </w:r>
    </w:p>
    <w:p>
      <w:pPr>
        <w:spacing w:line="240" w:lineRule="auto" w:before="1"/>
        <w:rPr>
          <w:rFonts w:ascii="宋体" w:hAnsi="宋体" w:cs="宋体" w:eastAsia="宋体" w:hint="default"/>
          <w:sz w:val="26"/>
          <w:szCs w:val="26"/>
        </w:rPr>
      </w:pPr>
    </w:p>
    <w:p>
      <w:pPr>
        <w:tabs>
          <w:tab w:pos="3055" w:val="left" w:leader="none"/>
        </w:tabs>
        <w:spacing w:line="328" w:lineRule="auto" w:before="0"/>
        <w:ind w:left="3060" w:right="1906"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w:t>
        <w:tab/>
      </w:r>
      <w:r>
        <w:rPr>
          <w:rFonts w:ascii="宋体" w:hAnsi="宋体" w:cs="宋体" w:eastAsia="宋体" w:hint="default"/>
          <w:b/>
          <w:bCs/>
          <w:spacing w:val="-1"/>
          <w:sz w:val="21"/>
          <w:szCs w:val="21"/>
        </w:rPr>
        <w:t>开发阶段支出符合资本化的具体标准</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pacing w:val="-2"/>
          <w:sz w:val="21"/>
          <w:szCs w:val="21"/>
        </w:rPr>
        <w:t>内部研究开发项目开发阶段的支出，同时满足下列条件时确认为无形资产：</w:t>
      </w:r>
    </w:p>
    <w:p>
      <w:pPr>
        <w:spacing w:before="48"/>
        <w:ind w:left="3060" w:right="12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）完成该无形资产以使其能够使用或出售在技术上具有可行性；</w:t>
      </w:r>
    </w:p>
    <w:p>
      <w:pPr>
        <w:spacing w:before="110"/>
        <w:ind w:left="3060" w:right="356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）具有完成该无形资产并使用或出售的意图；</w:t>
      </w:r>
    </w:p>
    <w:p>
      <w:pPr>
        <w:spacing w:line="331" w:lineRule="auto" w:before="107"/>
        <w:ind w:left="3060" w:right="1259"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）无形资产产生经济利益的方式，包括能够证明运用该无形资产生产的产品存在</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市场或无形资产自身存在市场，无形资产将在内部使用的，能够证明其有用性；</w:t>
      </w:r>
    </w:p>
    <w:p>
      <w:pPr>
        <w:spacing w:line="328" w:lineRule="auto" w:before="46"/>
        <w:ind w:left="3060" w:right="1259"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）有足够的技术、财务资源和其他资源支持，以完成该无形资产的开发，并有能</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力使用或出售该无形资产；</w:t>
      </w:r>
    </w:p>
    <w:p>
      <w:pPr>
        <w:spacing w:before="48"/>
        <w:ind w:left="3060" w:right="12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）归属于该无形资产开发阶段的支出能够可靠地计量。</w:t>
      </w:r>
    </w:p>
    <w:p>
      <w:pPr>
        <w:spacing w:after="0"/>
        <w:jc w:val="left"/>
        <w:rPr>
          <w:rFonts w:ascii="宋体" w:hAnsi="宋体" w:cs="宋体" w:eastAsia="宋体" w:hint="default"/>
          <w:sz w:val="21"/>
          <w:szCs w:val="21"/>
        </w:rPr>
        <w:sectPr>
          <w:pgSz w:w="11910" w:h="16840"/>
          <w:pgMar w:header="884" w:footer="1186" w:top="1140" w:bottom="13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tabs>
          <w:tab w:pos="2640" w:val="left" w:leader="none"/>
        </w:tabs>
        <w:spacing w:before="36"/>
        <w:ind w:left="1800" w:right="3563"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十六</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长期待摊费用、其他非流动资产</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tabs>
          <w:tab w:pos="3055" w:val="left" w:leader="none"/>
        </w:tabs>
        <w:spacing w:before="0"/>
        <w:ind w:left="2518" w:right="3563"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tab/>
        <w:t>摊销方法</w:t>
      </w:r>
      <w:r>
        <w:rPr>
          <w:rFonts w:ascii="宋体" w:hAnsi="宋体" w:cs="宋体" w:eastAsia="宋体" w:hint="default"/>
          <w:sz w:val="21"/>
          <w:szCs w:val="21"/>
        </w:rPr>
      </w:r>
    </w:p>
    <w:p>
      <w:pPr>
        <w:spacing w:line="350" w:lineRule="auto" w:before="126"/>
        <w:ind w:left="3060" w:right="1259" w:firstLine="0"/>
        <w:jc w:val="left"/>
        <w:rPr>
          <w:rFonts w:ascii="宋体" w:hAnsi="宋体" w:cs="宋体" w:eastAsia="宋体" w:hint="default"/>
          <w:sz w:val="21"/>
          <w:szCs w:val="21"/>
        </w:rPr>
      </w:pPr>
      <w:r>
        <w:rPr>
          <w:rFonts w:ascii="宋体" w:hAnsi="宋体" w:cs="宋体" w:eastAsia="宋体" w:hint="default"/>
          <w:sz w:val="21"/>
          <w:szCs w:val="21"/>
        </w:rPr>
        <w:t>长期待摊费用、其他非流动资产在受益期内平均摊销。</w:t>
      </w:r>
      <w:r>
        <w:rPr>
          <w:rFonts w:ascii="宋体" w:hAnsi="宋体" w:cs="宋体" w:eastAsia="宋体" w:hint="default"/>
          <w:w w:val="100"/>
          <w:sz w:val="21"/>
          <w:szCs w:val="21"/>
        </w:rPr>
        <w:t> </w:t>
      </w:r>
      <w:r>
        <w:rPr>
          <w:rFonts w:ascii="宋体" w:hAnsi="宋体" w:cs="宋体" w:eastAsia="宋体" w:hint="default"/>
          <w:spacing w:val="-1"/>
          <w:sz w:val="21"/>
          <w:szCs w:val="21"/>
        </w:rPr>
        <w:t>经营租赁方式租入的固定资产改良支出，按最佳预期经济利益实现方式合理摊销。</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如果长期待摊的费用项目不能使以后会计期间受益的，将尚未摊销的该项目的摊余</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价值全部转入当期损益。</w:t>
      </w:r>
    </w:p>
    <w:p>
      <w:pPr>
        <w:spacing w:line="240" w:lineRule="auto" w:before="0"/>
        <w:rPr>
          <w:rFonts w:ascii="宋体" w:hAnsi="宋体" w:cs="宋体" w:eastAsia="宋体" w:hint="default"/>
          <w:sz w:val="20"/>
          <w:szCs w:val="20"/>
        </w:rPr>
      </w:pPr>
    </w:p>
    <w:p>
      <w:pPr>
        <w:tabs>
          <w:tab w:pos="3055" w:val="left" w:leader="none"/>
        </w:tabs>
        <w:spacing w:before="166"/>
        <w:ind w:left="2518" w:right="3563" w:firstLine="0"/>
        <w:jc w:val="left"/>
        <w:rPr>
          <w:rFonts w:ascii="宋体" w:hAnsi="宋体" w:cs="宋体" w:eastAsia="宋体" w:hint="default"/>
          <w:sz w:val="21"/>
          <w:szCs w:val="21"/>
        </w:rPr>
      </w:pPr>
      <w:r>
        <w:rPr/>
        <w:pict>
          <v:group style="position:absolute;margin-left:373.390015pt;margin-top:45.043686pt;width:.5pt;height:59.8pt;mso-position-horizontal-relative:page;mso-position-vertical-relative:paragraph;z-index:-991648" coordorigin="7468,901" coordsize="10,1196">
            <v:shape style="position:absolute;left:7468;top:901;width:10;height:2" type="#_x0000_t75" stroked="false">
              <v:imagedata r:id="rId41" o:title=""/>
            </v:shape>
            <v:group style="position:absolute;left:7468;top:922;width:10;height:20" coordorigin="7468,922" coordsize="10,20">
              <v:shape style="position:absolute;left:7468;top:922;width:10;height:20" coordorigin="7468,922" coordsize="10,20" path="m7468,942l7477,942,7477,922,7468,922,7468,942xe" filled="true" fillcolor="#000000" stroked="false">
                <v:path arrowok="t"/>
                <v:fill type="solid"/>
              </v:shape>
            </v:group>
            <v:group style="position:absolute;left:7468;top:942;width:10;height:20" coordorigin="7468,942" coordsize="10,20">
              <v:shape style="position:absolute;left:7468;top:942;width:10;height:20" coordorigin="7468,942" coordsize="10,20" path="m7468,961l7477,961,7477,942,7468,942,7468,961xe" filled="true" fillcolor="#000000" stroked="false">
                <v:path arrowok="t"/>
                <v:fill type="solid"/>
              </v:shape>
            </v:group>
            <v:group style="position:absolute;left:7468;top:961;width:10;height:20" coordorigin="7468,961" coordsize="10,20">
              <v:shape style="position:absolute;left:7468;top:961;width:10;height:20" coordorigin="7468,961" coordsize="10,20" path="m7468,980l7477,980,7477,961,7468,961,7468,980xe" filled="true" fillcolor="#000000" stroked="false">
                <v:path arrowok="t"/>
                <v:fill type="solid"/>
              </v:shape>
            </v:group>
            <v:group style="position:absolute;left:7468;top:980;width:10;height:20" coordorigin="7468,980" coordsize="10,20">
              <v:shape style="position:absolute;left:7468;top:980;width:10;height:20" coordorigin="7468,980" coordsize="10,20" path="m7468,999l7477,999,7477,980,7468,980,7468,999xe" filled="true" fillcolor="#000000" stroked="false">
                <v:path arrowok="t"/>
                <v:fill type="solid"/>
              </v:shape>
            </v:group>
            <v:group style="position:absolute;left:7468;top:999;width:10;height:20" coordorigin="7468,999" coordsize="10,20">
              <v:shape style="position:absolute;left:7468;top:999;width:10;height:20" coordorigin="7468,999" coordsize="10,20" path="m7468,1018l7477,1018,7477,999,7468,999,7468,1018xe" filled="true" fillcolor="#000000" stroked="false">
                <v:path arrowok="t"/>
                <v:fill type="solid"/>
              </v:shape>
            </v:group>
            <v:group style="position:absolute;left:7468;top:1018;width:10;height:20" coordorigin="7468,1018" coordsize="10,20">
              <v:shape style="position:absolute;left:7468;top:1018;width:10;height:20" coordorigin="7468,1018" coordsize="10,20" path="m7468,1038l7477,1038,7477,1018,7468,1018,7468,1038xe" filled="true" fillcolor="#000000" stroked="false">
                <v:path arrowok="t"/>
                <v:fill type="solid"/>
              </v:shape>
            </v:group>
            <v:group style="position:absolute;left:7468;top:1038;width:10;height:20" coordorigin="7468,1038" coordsize="10,20">
              <v:shape style="position:absolute;left:7468;top:1038;width:10;height:20" coordorigin="7468,1038" coordsize="10,20" path="m7468,1057l7477,1057,7477,1038,7468,1038,7468,1057xe" filled="true" fillcolor="#000000" stroked="false">
                <v:path arrowok="t"/>
                <v:fill type="solid"/>
              </v:shape>
            </v:group>
            <v:group style="position:absolute;left:7468;top:1057;width:10;height:20" coordorigin="7468,1057" coordsize="10,20">
              <v:shape style="position:absolute;left:7468;top:1057;width:10;height:20" coordorigin="7468,1057" coordsize="10,20" path="m7468,1076l7477,1076,7477,1057,7468,1057,7468,1076xe" filled="true" fillcolor="#000000" stroked="false">
                <v:path arrowok="t"/>
                <v:fill type="solid"/>
              </v:shape>
            </v:group>
            <v:group style="position:absolute;left:7468;top:1076;width:10;height:20" coordorigin="7468,1076" coordsize="10,20">
              <v:shape style="position:absolute;left:7468;top:1076;width:10;height:20" coordorigin="7468,1076" coordsize="10,20" path="m7468,1095l7477,1095,7477,1076,7468,1076,7468,1095xe" filled="true" fillcolor="#000000" stroked="false">
                <v:path arrowok="t"/>
                <v:fill type="solid"/>
              </v:shape>
            </v:group>
            <v:group style="position:absolute;left:7468;top:1095;width:10;height:20" coordorigin="7468,1095" coordsize="10,20">
              <v:shape style="position:absolute;left:7468;top:1095;width:10;height:20" coordorigin="7468,1095" coordsize="10,20" path="m7468,1114l7477,1114,7477,1095,7468,1095,7468,1114xe" filled="true" fillcolor="#000000" stroked="false">
                <v:path arrowok="t"/>
                <v:fill type="solid"/>
              </v:shape>
            </v:group>
            <v:group style="position:absolute;left:7468;top:1114;width:10;height:20" coordorigin="7468,1114" coordsize="10,20">
              <v:shape style="position:absolute;left:7468;top:1114;width:10;height:20" coordorigin="7468,1114" coordsize="10,20" path="m7468,1134l7477,1134,7477,1114,7468,1114,7468,1134xe" filled="true" fillcolor="#000000" stroked="false">
                <v:path arrowok="t"/>
                <v:fill type="solid"/>
              </v:shape>
            </v:group>
            <v:group style="position:absolute;left:7468;top:1134;width:10;height:20" coordorigin="7468,1134" coordsize="10,20">
              <v:shape style="position:absolute;left:7468;top:1134;width:10;height:20" coordorigin="7468,1134" coordsize="10,20" path="m7468,1153l7477,1153,7477,1134,7468,1134,7468,1153xe" filled="true" fillcolor="#000000" stroked="false">
                <v:path arrowok="t"/>
                <v:fill type="solid"/>
              </v:shape>
            </v:group>
            <v:group style="position:absolute;left:7468;top:1153;width:10;height:20" coordorigin="7468,1153" coordsize="10,20">
              <v:shape style="position:absolute;left:7468;top:1153;width:10;height:20" coordorigin="7468,1153" coordsize="10,20" path="m7468,1172l7477,1172,7477,1153,7468,1153,7468,1172xe" filled="true" fillcolor="#000000" stroked="false">
                <v:path arrowok="t"/>
                <v:fill type="solid"/>
              </v:shape>
            </v:group>
            <v:group style="position:absolute;left:7468;top:1172;width:10;height:20" coordorigin="7468,1172" coordsize="10,20">
              <v:shape style="position:absolute;left:7468;top:1172;width:10;height:20" coordorigin="7468,1172" coordsize="10,20" path="m7468,1191l7477,1191,7477,1172,7468,1172,7468,1191xe" filled="true" fillcolor="#000000" stroked="false">
                <v:path arrowok="t"/>
                <v:fill type="solid"/>
              </v:shape>
            </v:group>
            <v:group style="position:absolute;left:7468;top:1191;width:10;height:20" coordorigin="7468,1191" coordsize="10,20">
              <v:shape style="position:absolute;left:7468;top:1191;width:10;height:20" coordorigin="7468,1191" coordsize="10,20" path="m7468,1210l7477,1210,7477,1191,7468,1191,7468,1210xe" filled="true" fillcolor="#000000" stroked="false">
                <v:path arrowok="t"/>
                <v:fill type="solid"/>
              </v:shape>
            </v:group>
            <v:group style="position:absolute;left:7468;top:1210;width:10;height:20" coordorigin="7468,1210" coordsize="10,20">
              <v:shape style="position:absolute;left:7468;top:1210;width:10;height:20" coordorigin="7468,1210" coordsize="10,20" path="m7468,1230l7477,1230,7477,1210,7468,1210,7468,1230xe" filled="true" fillcolor="#000000" stroked="false">
                <v:path arrowok="t"/>
                <v:fill type="solid"/>
              </v:shape>
            </v:group>
            <v:group style="position:absolute;left:7468;top:1230;width:10;height:20" coordorigin="7468,1230" coordsize="10,20">
              <v:shape style="position:absolute;left:7468;top:1230;width:10;height:20" coordorigin="7468,1230" coordsize="10,20" path="m7468,1249l7477,1249,7477,1230,7468,1230,7468,1249xe" filled="true" fillcolor="#000000" stroked="false">
                <v:path arrowok="t"/>
                <v:fill type="solid"/>
              </v:shape>
            </v:group>
            <v:group style="position:absolute;left:7468;top:1249;width:10;height:20" coordorigin="7468,1249" coordsize="10,20">
              <v:shape style="position:absolute;left:7468;top:1249;width:10;height:20" coordorigin="7468,1249" coordsize="10,20" path="m7468,1268l7477,1268,7477,1249,7468,1249,7468,1268xe" filled="true" fillcolor="#000000" stroked="false">
                <v:path arrowok="t"/>
                <v:fill type="solid"/>
              </v:shape>
              <v:shape style="position:absolute;left:7468;top:1287;width:10;height:5" type="#_x0000_t75" stroked="false">
                <v:imagedata r:id="rId41" o:title=""/>
              </v:shape>
            </v:group>
            <v:group style="position:absolute;left:7468;top:1321;width:10;height:20" coordorigin="7468,1321" coordsize="10,20">
              <v:shape style="position:absolute;left:7468;top:1321;width:10;height:20" coordorigin="7468,1321" coordsize="10,20" path="m7468,1340l7477,1340,7477,1321,7468,1321,7468,1340xe" filled="true" fillcolor="#000000" stroked="false">
                <v:path arrowok="t"/>
                <v:fill type="solid"/>
              </v:shape>
            </v:group>
            <v:group style="position:absolute;left:7468;top:1340;width:10;height:20" coordorigin="7468,1340" coordsize="10,20">
              <v:shape style="position:absolute;left:7468;top:1340;width:10;height:20" coordorigin="7468,1340" coordsize="10,20" path="m7468,1359l7477,1359,7477,1340,7468,1340,7468,1359xe" filled="true" fillcolor="#000000" stroked="false">
                <v:path arrowok="t"/>
                <v:fill type="solid"/>
              </v:shape>
            </v:group>
            <v:group style="position:absolute;left:7468;top:1359;width:10;height:20" coordorigin="7468,1359" coordsize="10,20">
              <v:shape style="position:absolute;left:7468;top:1359;width:10;height:20" coordorigin="7468,1359" coordsize="10,20" path="m7468,1378l7477,1378,7477,1359,7468,1359,7468,1378xe" filled="true" fillcolor="#000000" stroked="false">
                <v:path arrowok="t"/>
                <v:fill type="solid"/>
              </v:shape>
            </v:group>
            <v:group style="position:absolute;left:7468;top:1378;width:10;height:20" coordorigin="7468,1378" coordsize="10,20">
              <v:shape style="position:absolute;left:7468;top:1378;width:10;height:20" coordorigin="7468,1378" coordsize="10,20" path="m7468,1398l7477,1398,7477,1378,7468,1378,7468,1398xe" filled="true" fillcolor="#000000" stroked="false">
                <v:path arrowok="t"/>
                <v:fill type="solid"/>
              </v:shape>
            </v:group>
            <v:group style="position:absolute;left:7468;top:1398;width:10;height:20" coordorigin="7468,1398" coordsize="10,20">
              <v:shape style="position:absolute;left:7468;top:1398;width:10;height:20" coordorigin="7468,1398" coordsize="10,20" path="m7468,1417l7477,1417,7477,1398,7468,1398,7468,1417xe" filled="true" fillcolor="#000000" stroked="false">
                <v:path arrowok="t"/>
                <v:fill type="solid"/>
              </v:shape>
            </v:group>
            <v:group style="position:absolute;left:7468;top:1417;width:10;height:20" coordorigin="7468,1417" coordsize="10,20">
              <v:shape style="position:absolute;left:7468;top:1417;width:10;height:20" coordorigin="7468,1417" coordsize="10,20" path="m7468,1436l7477,1436,7477,1417,7468,1417,7468,1436xe" filled="true" fillcolor="#000000" stroked="false">
                <v:path arrowok="t"/>
                <v:fill type="solid"/>
              </v:shape>
            </v:group>
            <v:group style="position:absolute;left:7468;top:1436;width:10;height:20" coordorigin="7468,1436" coordsize="10,20">
              <v:shape style="position:absolute;left:7468;top:1436;width:10;height:20" coordorigin="7468,1436" coordsize="10,20" path="m7468,1455l7477,1455,7477,1436,7468,1436,7468,1455xe" filled="true" fillcolor="#000000" stroked="false">
                <v:path arrowok="t"/>
                <v:fill type="solid"/>
              </v:shape>
            </v:group>
            <v:group style="position:absolute;left:7468;top:1455;width:10;height:20" coordorigin="7468,1455" coordsize="10,20">
              <v:shape style="position:absolute;left:7468;top:1455;width:10;height:20" coordorigin="7468,1455" coordsize="10,20" path="m7468,1474l7477,1474,7477,1455,7468,1455,7468,1474xe" filled="true" fillcolor="#000000" stroked="false">
                <v:path arrowok="t"/>
                <v:fill type="solid"/>
              </v:shape>
            </v:group>
            <v:group style="position:absolute;left:7468;top:1474;width:10;height:20" coordorigin="7468,1474" coordsize="10,20">
              <v:shape style="position:absolute;left:7468;top:1474;width:10;height:20" coordorigin="7468,1474" coordsize="10,20" path="m7468,1494l7477,1494,7477,1474,7468,1474,7468,1494xe" filled="true" fillcolor="#000000" stroked="false">
                <v:path arrowok="t"/>
                <v:fill type="solid"/>
              </v:shape>
            </v:group>
            <v:group style="position:absolute;left:7468;top:1494;width:10;height:20" coordorigin="7468,1494" coordsize="10,20">
              <v:shape style="position:absolute;left:7468;top:1494;width:10;height:20" coordorigin="7468,1494" coordsize="10,20" path="m7468,1513l7477,1513,7477,1494,7468,1494,7468,1513xe" filled="true" fillcolor="#000000" stroked="false">
                <v:path arrowok="t"/>
                <v:fill type="solid"/>
              </v:shape>
            </v:group>
            <v:group style="position:absolute;left:7468;top:1513;width:10;height:20" coordorigin="7468,1513" coordsize="10,20">
              <v:shape style="position:absolute;left:7468;top:1513;width:10;height:20" coordorigin="7468,1513" coordsize="10,20" path="m7468,1532l7477,1532,7477,1513,7468,1513,7468,1532xe" filled="true" fillcolor="#000000" stroked="false">
                <v:path arrowok="t"/>
                <v:fill type="solid"/>
              </v:shape>
            </v:group>
            <v:group style="position:absolute;left:7468;top:1532;width:10;height:20" coordorigin="7468,1532" coordsize="10,20">
              <v:shape style="position:absolute;left:7468;top:1532;width:10;height:20" coordorigin="7468,1532" coordsize="10,20" path="m7468,1551l7477,1551,7477,1532,7468,1532,7468,1551xe" filled="true" fillcolor="#000000" stroked="false">
                <v:path arrowok="t"/>
                <v:fill type="solid"/>
              </v:shape>
            </v:group>
            <v:group style="position:absolute;left:7468;top:1551;width:10;height:20" coordorigin="7468,1551" coordsize="10,20">
              <v:shape style="position:absolute;left:7468;top:1551;width:10;height:20" coordorigin="7468,1551" coordsize="10,20" path="m7468,1570l7477,1570,7477,1551,7468,1551,7468,1570xe" filled="true" fillcolor="#000000" stroked="false">
                <v:path arrowok="t"/>
                <v:fill type="solid"/>
              </v:shape>
            </v:group>
            <v:group style="position:absolute;left:7468;top:1570;width:10;height:20" coordorigin="7468,1570" coordsize="10,20">
              <v:shape style="position:absolute;left:7468;top:1570;width:10;height:20" coordorigin="7468,1570" coordsize="10,20" path="m7468,1590l7477,1590,7477,1570,7468,1570,7468,1590xe" filled="true" fillcolor="#000000" stroked="false">
                <v:path arrowok="t"/>
                <v:fill type="solid"/>
              </v:shape>
            </v:group>
            <v:group style="position:absolute;left:7468;top:1590;width:10;height:20" coordorigin="7468,1590" coordsize="10,20">
              <v:shape style="position:absolute;left:7468;top:1590;width:10;height:20" coordorigin="7468,1590" coordsize="10,20" path="m7468,1609l7477,1609,7477,1590,7468,1590,7468,1609xe" filled="true" fillcolor="#000000" stroked="false">
                <v:path arrowok="t"/>
                <v:fill type="solid"/>
              </v:shape>
            </v:group>
            <v:group style="position:absolute;left:7468;top:1609;width:10;height:20" coordorigin="7468,1609" coordsize="10,20">
              <v:shape style="position:absolute;left:7468;top:1609;width:10;height:20" coordorigin="7468,1609" coordsize="10,20" path="m7468,1628l7477,1628,7477,1609,7468,1609,7468,1628xe" filled="true" fillcolor="#000000" stroked="false">
                <v:path arrowok="t"/>
                <v:fill type="solid"/>
              </v:shape>
            </v:group>
            <v:group style="position:absolute;left:7468;top:1628;width:10;height:20" coordorigin="7468,1628" coordsize="10,20">
              <v:shape style="position:absolute;left:7468;top:1628;width:10;height:20" coordorigin="7468,1628" coordsize="10,20" path="m7468,1647l7477,1647,7477,1628,7468,1628,7468,1647xe" filled="true" fillcolor="#000000" stroked="false">
                <v:path arrowok="t"/>
                <v:fill type="solid"/>
              </v:shape>
            </v:group>
            <v:group style="position:absolute;left:7468;top:1647;width:10;height:20" coordorigin="7468,1647" coordsize="10,20">
              <v:shape style="position:absolute;left:7468;top:1647;width:10;height:20" coordorigin="7468,1647" coordsize="10,20" path="m7468,1666l7477,1666,7477,1647,7468,1647,7468,1666xe" filled="true" fillcolor="#000000" stroked="false">
                <v:path arrowok="t"/>
                <v:fill type="solid"/>
              </v:shape>
            </v:group>
            <v:group style="position:absolute;left:7468;top:1731;width:10;height:20" coordorigin="7468,1731" coordsize="10,20">
              <v:shape style="position:absolute;left:7468;top:1731;width:10;height:20" coordorigin="7468,1731" coordsize="10,20" path="m7468,1750l7477,1750,7477,1731,7468,1731,7468,1750xe" filled="true" fillcolor="#000000" stroked="false">
                <v:path arrowok="t"/>
                <v:fill type="solid"/>
              </v:shape>
            </v:group>
            <v:group style="position:absolute;left:7468;top:1750;width:10;height:20" coordorigin="7468,1750" coordsize="10,20">
              <v:shape style="position:absolute;left:7468;top:1750;width:10;height:20" coordorigin="7468,1750" coordsize="10,20" path="m7468,1770l7477,1770,7477,1750,7468,1750,7468,1770xe" filled="true" fillcolor="#000000" stroked="false">
                <v:path arrowok="t"/>
                <v:fill type="solid"/>
              </v:shape>
            </v:group>
            <v:group style="position:absolute;left:7468;top:1770;width:10;height:20" coordorigin="7468,1770" coordsize="10,20">
              <v:shape style="position:absolute;left:7468;top:1770;width:10;height:20" coordorigin="7468,1770" coordsize="10,20" path="m7468,1789l7477,1789,7477,1770,7468,1770,7468,1789xe" filled="true" fillcolor="#000000" stroked="false">
                <v:path arrowok="t"/>
                <v:fill type="solid"/>
              </v:shape>
            </v:group>
            <v:group style="position:absolute;left:7468;top:1789;width:10;height:20" coordorigin="7468,1789" coordsize="10,20">
              <v:shape style="position:absolute;left:7468;top:1789;width:10;height:20" coordorigin="7468,1789" coordsize="10,20" path="m7468,1808l7477,1808,7477,1789,7468,1789,7468,1808xe" filled="true" fillcolor="#000000" stroked="false">
                <v:path arrowok="t"/>
                <v:fill type="solid"/>
              </v:shape>
            </v:group>
            <v:group style="position:absolute;left:7468;top:1808;width:10;height:20" coordorigin="7468,1808" coordsize="10,20">
              <v:shape style="position:absolute;left:7468;top:1808;width:10;height:20" coordorigin="7468,1808" coordsize="10,20" path="m7468,1827l7477,1827,7477,1808,7468,1808,7468,1827xe" filled="true" fillcolor="#000000" stroked="false">
                <v:path arrowok="t"/>
                <v:fill type="solid"/>
              </v:shape>
            </v:group>
            <v:group style="position:absolute;left:7468;top:1827;width:10;height:20" coordorigin="7468,1827" coordsize="10,20">
              <v:shape style="position:absolute;left:7468;top:1827;width:10;height:20" coordorigin="7468,1827" coordsize="10,20" path="m7468,1846l7477,1846,7477,1827,7468,1827,7468,1846xe" filled="true" fillcolor="#000000" stroked="false">
                <v:path arrowok="t"/>
                <v:fill type="solid"/>
              </v:shape>
            </v:group>
            <v:group style="position:absolute;left:7468;top:1846;width:10;height:20" coordorigin="7468,1846" coordsize="10,20">
              <v:shape style="position:absolute;left:7468;top:1846;width:10;height:20" coordorigin="7468,1846" coordsize="10,20" path="m7468,1866l7477,1866,7477,1846,7468,1846,7468,1866xe" filled="true" fillcolor="#000000" stroked="false">
                <v:path arrowok="t"/>
                <v:fill type="solid"/>
              </v:shape>
            </v:group>
            <v:group style="position:absolute;left:7468;top:1866;width:10;height:20" coordorigin="7468,1866" coordsize="10,20">
              <v:shape style="position:absolute;left:7468;top:1866;width:10;height:20" coordorigin="7468,1866" coordsize="10,20" path="m7468,1885l7477,1885,7477,1866,7468,1866,7468,1885xe" filled="true" fillcolor="#000000" stroked="false">
                <v:path arrowok="t"/>
                <v:fill type="solid"/>
              </v:shape>
            </v:group>
            <v:group style="position:absolute;left:7468;top:1885;width:10;height:20" coordorigin="7468,1885" coordsize="10,20">
              <v:shape style="position:absolute;left:7468;top:1885;width:10;height:20" coordorigin="7468,1885" coordsize="10,20" path="m7468,1904l7477,1904,7477,1885,7468,1885,7468,1904xe" filled="true" fillcolor="#000000" stroked="false">
                <v:path arrowok="t"/>
                <v:fill type="solid"/>
              </v:shape>
            </v:group>
            <v:group style="position:absolute;left:7468;top:1904;width:10;height:20" coordorigin="7468,1904" coordsize="10,20">
              <v:shape style="position:absolute;left:7468;top:1904;width:10;height:20" coordorigin="7468,1904" coordsize="10,20" path="m7468,1923l7477,1923,7477,1904,7468,1904,7468,1923xe" filled="true" fillcolor="#000000" stroked="false">
                <v:path arrowok="t"/>
                <v:fill type="solid"/>
              </v:shape>
            </v:group>
            <v:group style="position:absolute;left:7468;top:1923;width:10;height:20" coordorigin="7468,1923" coordsize="10,20">
              <v:shape style="position:absolute;left:7468;top:1923;width:10;height:20" coordorigin="7468,1923" coordsize="10,20" path="m7468,1942l7477,1942,7477,1923,7468,1923,7468,1942xe" filled="true" fillcolor="#000000" stroked="false">
                <v:path arrowok="t"/>
                <v:fill type="solid"/>
              </v:shape>
            </v:group>
            <v:group style="position:absolute;left:7468;top:1942;width:10;height:20" coordorigin="7468,1942" coordsize="10,20">
              <v:shape style="position:absolute;left:7468;top:1942;width:10;height:20" coordorigin="7468,1942" coordsize="10,20" path="m7468,1962l7477,1962,7477,1942,7468,1942,7468,1962xe" filled="true" fillcolor="#000000" stroked="false">
                <v:path arrowok="t"/>
                <v:fill type="solid"/>
              </v:shape>
            </v:group>
            <v:group style="position:absolute;left:7468;top:1962;width:10;height:20" coordorigin="7468,1962" coordsize="10,20">
              <v:shape style="position:absolute;left:7468;top:1962;width:10;height:20" coordorigin="7468,1962" coordsize="10,20" path="m7468,1981l7477,1981,7477,1962,7468,1962,7468,1981xe" filled="true" fillcolor="#000000" stroked="false">
                <v:path arrowok="t"/>
                <v:fill type="solid"/>
              </v:shape>
            </v:group>
            <v:group style="position:absolute;left:7468;top:1981;width:10;height:20" coordorigin="7468,1981" coordsize="10,20">
              <v:shape style="position:absolute;left:7468;top:1981;width:10;height:20" coordorigin="7468,1981" coordsize="10,20" path="m7468,2000l7477,2000,7477,1981,7468,1981,7468,2000xe" filled="true" fillcolor="#000000" stroked="false">
                <v:path arrowok="t"/>
                <v:fill type="solid"/>
              </v:shape>
            </v:group>
            <v:group style="position:absolute;left:7468;top:2000;width:10;height:20" coordorigin="7468,2000" coordsize="10,20">
              <v:shape style="position:absolute;left:7468;top:2000;width:10;height:20" coordorigin="7468,2000" coordsize="10,20" path="m7468,2019l7477,2019,7477,2000,7468,2000,7468,2019xe" filled="true" fillcolor="#000000" stroked="false">
                <v:path arrowok="t"/>
                <v:fill type="solid"/>
              </v:shape>
            </v:group>
            <v:group style="position:absolute;left:7468;top:2019;width:10;height:20" coordorigin="7468,2019" coordsize="10,20">
              <v:shape style="position:absolute;left:7468;top:2019;width:10;height:20" coordorigin="7468,2019" coordsize="10,20" path="m7468,2038l7477,2038,7477,2019,7468,2019,7468,2038xe" filled="true" fillcolor="#000000" stroked="false">
                <v:path arrowok="t"/>
                <v:fill type="solid"/>
              </v:shape>
            </v:group>
            <v:group style="position:absolute;left:7468;top:2038;width:10;height:20" coordorigin="7468,2038" coordsize="10,20">
              <v:shape style="position:absolute;left:7468;top:2038;width:10;height:20" coordorigin="7468,2038" coordsize="10,20" path="m7468,2058l7477,2058,7477,2038,7468,2038,7468,2058xe" filled="true" fillcolor="#000000" stroked="false">
                <v:path arrowok="t"/>
                <v:fill type="solid"/>
              </v:shape>
            </v:group>
            <v:group style="position:absolute;left:7468;top:2058;width:10;height:20" coordorigin="7468,2058" coordsize="10,20">
              <v:shape style="position:absolute;left:7468;top:2058;width:10;height:20" coordorigin="7468,2058" coordsize="10,20" path="m7468,2077l7477,2077,7477,2058,7468,2058,7468,2077xe" filled="true" fillcolor="#000000" stroked="false">
                <v:path arrowok="t"/>
                <v:fill type="solid"/>
              </v:shape>
            </v:group>
            <v:group style="position:absolute;left:7468;top:2077;width:10;height:20" coordorigin="7468,2077" coordsize="10,20">
              <v:shape style="position:absolute;left:7468;top:2077;width:10;height:20" coordorigin="7468,2077" coordsize="10,20" path="m7468,2096l7477,2096,7477,2077,7468,2077,7468,2096xe" filled="true" fillcolor="#000000" stroked="false">
                <v:path arrowok="t"/>
                <v:fill type="solid"/>
              </v:shape>
            </v:group>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摊销年限</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1"/>
          <w:szCs w:val="11"/>
        </w:rPr>
      </w:pPr>
    </w:p>
    <w:tbl>
      <w:tblPr>
        <w:tblW w:w="0" w:type="auto"/>
        <w:jc w:val="left"/>
        <w:tblInd w:w="3046" w:type="dxa"/>
        <w:tblLayout w:type="fixed"/>
        <w:tblCellMar>
          <w:top w:w="0" w:type="dxa"/>
          <w:left w:w="0" w:type="dxa"/>
          <w:bottom w:w="0" w:type="dxa"/>
          <w:right w:w="0" w:type="dxa"/>
        </w:tblCellMar>
        <w:tblLook w:val="01E0"/>
      </w:tblPr>
      <w:tblGrid>
        <w:gridCol w:w="3931"/>
        <w:gridCol w:w="3755"/>
      </w:tblGrid>
      <w:tr>
        <w:trPr>
          <w:trHeight w:val="410" w:hRule="exact"/>
        </w:trPr>
        <w:tc>
          <w:tcPr>
            <w:tcW w:w="3931" w:type="dxa"/>
            <w:tcBorders>
              <w:top w:val="single" w:sz="12" w:space="0" w:color="000000"/>
              <w:left w:val="nil" w:sz="6" w:space="0" w:color="auto"/>
              <w:bottom w:val="single" w:sz="4" w:space="0" w:color="000000"/>
              <w:right w:val="nil" w:sz="6" w:space="0" w:color="auto"/>
            </w:tcBorders>
          </w:tcPr>
          <w:p>
            <w:pPr>
              <w:pStyle w:val="TableParagraph"/>
              <w:tabs>
                <w:tab w:pos="827" w:val="left" w:leader="none"/>
              </w:tabs>
              <w:spacing w:line="240" w:lineRule="auto" w:before="28"/>
              <w:ind w:left="40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755" w:type="dxa"/>
            <w:tcBorders>
              <w:top w:val="single" w:sz="12" w:space="0" w:color="000000"/>
              <w:left w:val="nil" w:sz="6" w:space="0" w:color="auto"/>
              <w:bottom w:val="single" w:sz="8" w:space="0" w:color="000000"/>
              <w:right w:val="nil" w:sz="6" w:space="0" w:color="auto"/>
            </w:tcBorders>
          </w:tcPr>
          <w:p>
            <w:pPr>
              <w:pStyle w:val="TableParagraph"/>
              <w:spacing w:line="240" w:lineRule="auto" w:before="28"/>
              <w:ind w:left="1446" w:right="0"/>
              <w:jc w:val="left"/>
              <w:rPr>
                <w:rFonts w:ascii="宋体" w:hAnsi="宋体" w:cs="宋体" w:eastAsia="宋体" w:hint="default"/>
                <w:sz w:val="21"/>
                <w:szCs w:val="21"/>
              </w:rPr>
            </w:pPr>
            <w:r>
              <w:rPr>
                <w:rFonts w:ascii="宋体" w:hAnsi="宋体" w:cs="宋体" w:eastAsia="宋体" w:hint="default"/>
                <w:sz w:val="21"/>
                <w:szCs w:val="21"/>
              </w:rPr>
              <w:t>预计使用寿命</w:t>
            </w:r>
          </w:p>
        </w:tc>
      </w:tr>
      <w:tr>
        <w:trPr>
          <w:trHeight w:val="410" w:hRule="exact"/>
        </w:trPr>
        <w:tc>
          <w:tcPr>
            <w:tcW w:w="3931" w:type="dxa"/>
            <w:tcBorders>
              <w:top w:val="single" w:sz="4" w:space="0" w:color="000000"/>
              <w:left w:val="nil" w:sz="6" w:space="0" w:color="auto"/>
              <w:bottom w:val="single" w:sz="4" w:space="0" w:color="000000"/>
              <w:right w:val="nil" w:sz="6" w:space="0" w:color="auto"/>
            </w:tcBorders>
          </w:tcPr>
          <w:p>
            <w:pPr>
              <w:pStyle w:val="TableParagraph"/>
              <w:spacing w:line="240" w:lineRule="auto" w:before="93"/>
              <w:ind w:left="14"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3755" w:type="dxa"/>
            <w:tcBorders>
              <w:top w:val="single" w:sz="8" w:space="0" w:color="000000"/>
              <w:left w:val="nil" w:sz="6" w:space="0" w:color="auto"/>
              <w:bottom w:val="single" w:sz="8" w:space="0" w:color="000000"/>
              <w:right w:val="nil" w:sz="6" w:space="0" w:color="auto"/>
            </w:tcBorders>
          </w:tcPr>
          <w:p>
            <w:pPr>
              <w:pStyle w:val="TableParagraph"/>
              <w:spacing w:line="240" w:lineRule="auto" w:before="88"/>
              <w:ind w:right="98"/>
              <w:jc w:val="righ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420" w:hRule="exact"/>
        </w:trPr>
        <w:tc>
          <w:tcPr>
            <w:tcW w:w="3931"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left="14" w:right="0"/>
              <w:jc w:val="left"/>
              <w:rPr>
                <w:rFonts w:ascii="宋体" w:hAnsi="宋体" w:cs="宋体" w:eastAsia="宋体" w:hint="default"/>
                <w:sz w:val="21"/>
                <w:szCs w:val="21"/>
              </w:rPr>
            </w:pPr>
            <w:r>
              <w:rPr>
                <w:rFonts w:ascii="宋体" w:hAnsi="宋体" w:cs="宋体" w:eastAsia="宋体" w:hint="default"/>
                <w:sz w:val="21"/>
                <w:szCs w:val="21"/>
              </w:rPr>
              <w:t>会员证</w:t>
            </w:r>
          </w:p>
        </w:tc>
        <w:tc>
          <w:tcPr>
            <w:tcW w:w="3755" w:type="dxa"/>
            <w:tcBorders>
              <w:top w:val="single" w:sz="8" w:space="0" w:color="000000"/>
              <w:left w:val="nil" w:sz="6" w:space="0" w:color="auto"/>
              <w:bottom w:val="single" w:sz="12" w:space="0" w:color="000000"/>
              <w:right w:val="nil" w:sz="6" w:space="0" w:color="auto"/>
            </w:tcBorders>
          </w:tcPr>
          <w:p>
            <w:pPr>
              <w:pStyle w:val="TableParagraph"/>
              <w:spacing w:line="240" w:lineRule="auto" w:before="88"/>
              <w:ind w:right="98"/>
              <w:jc w:val="righ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tabs>
          <w:tab w:pos="2640" w:val="left" w:leader="none"/>
        </w:tabs>
        <w:spacing w:before="36"/>
        <w:ind w:left="1800" w:right="3563"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十七</w:t>
      </w:r>
      <w:r>
        <w:rPr>
          <w:rFonts w:ascii="宋体" w:hAnsi="宋体" w:cs="宋体" w:eastAsia="宋体" w:hint="default"/>
          <w:b/>
          <w:bCs/>
          <w:spacing w:val="-1"/>
          <w:sz w:val="21"/>
          <w:szCs w:val="21"/>
        </w:rPr>
        <w:t>)</w:t>
        <w:tab/>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348" w:lineRule="auto" w:before="126"/>
        <w:ind w:left="2518" w:right="1259" w:firstLine="0"/>
        <w:jc w:val="left"/>
        <w:rPr>
          <w:rFonts w:ascii="宋体" w:hAnsi="宋体" w:cs="宋体" w:eastAsia="宋体" w:hint="default"/>
          <w:sz w:val="21"/>
          <w:szCs w:val="21"/>
        </w:rPr>
      </w:pPr>
      <w:r>
        <w:rPr>
          <w:rFonts w:ascii="宋体" w:hAnsi="宋体" w:cs="宋体" w:eastAsia="宋体" w:hint="default"/>
          <w:spacing w:val="-4"/>
          <w:sz w:val="21"/>
          <w:szCs w:val="21"/>
        </w:rPr>
        <w:t>本公司涉及诉讼、债务担保、亏损合同、重组事项时，如该等事项很可能需要未来以交付</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资产或提供劳务、其金额能够可靠计量的，确认为预计负债。</w:t>
      </w:r>
    </w:p>
    <w:p>
      <w:pPr>
        <w:spacing w:line="240" w:lineRule="auto" w:before="0"/>
        <w:rPr>
          <w:rFonts w:ascii="宋体" w:hAnsi="宋体" w:cs="宋体" w:eastAsia="宋体" w:hint="default"/>
          <w:sz w:val="20"/>
          <w:szCs w:val="20"/>
        </w:rPr>
      </w:pPr>
    </w:p>
    <w:p>
      <w:pPr>
        <w:tabs>
          <w:tab w:pos="3055" w:val="left" w:leader="none"/>
        </w:tabs>
        <w:spacing w:line="343" w:lineRule="auto" w:before="171"/>
        <w:ind w:left="3060" w:right="2327"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预计负债的确认标准</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与或有事项相关的义务同时满足下列条件时，本公司确认为预计负债：</w:t>
      </w:r>
      <w:r>
        <w:rPr>
          <w:rFonts w:ascii="宋体" w:hAnsi="宋体" w:cs="宋体" w:eastAsia="宋体" w:hint="default"/>
          <w:w w:val="100"/>
          <w:sz w:val="21"/>
          <w:szCs w:val="21"/>
        </w:rPr>
        <w:t> </w:t>
      </w:r>
      <w:r>
        <w:rPr>
          <w:rFonts w:ascii="宋体" w:hAnsi="宋体" w:cs="宋体" w:eastAsia="宋体" w:hint="default"/>
          <w:sz w:val="21"/>
          <w:szCs w:val="21"/>
        </w:rPr>
        <w:t>该义务是本公司承担的现时义务；</w:t>
      </w:r>
      <w:r>
        <w:rPr>
          <w:rFonts w:ascii="宋体" w:hAnsi="宋体" w:cs="宋体" w:eastAsia="宋体" w:hint="default"/>
          <w:w w:val="100"/>
          <w:sz w:val="21"/>
          <w:szCs w:val="21"/>
        </w:rPr>
        <w:t> </w:t>
      </w:r>
      <w:r>
        <w:rPr>
          <w:rFonts w:ascii="宋体" w:hAnsi="宋体" w:cs="宋体" w:eastAsia="宋体" w:hint="default"/>
          <w:sz w:val="21"/>
          <w:szCs w:val="21"/>
        </w:rPr>
        <w:t>履行该义务很可能导致经济利益流出本公司；</w:t>
      </w:r>
      <w:r>
        <w:rPr>
          <w:rFonts w:ascii="宋体" w:hAnsi="宋体" w:cs="宋体" w:eastAsia="宋体" w:hint="default"/>
          <w:w w:val="100"/>
          <w:sz w:val="21"/>
          <w:szCs w:val="21"/>
        </w:rPr>
        <w:t> </w:t>
      </w:r>
      <w:r>
        <w:rPr>
          <w:rFonts w:ascii="宋体" w:hAnsi="宋体" w:cs="宋体" w:eastAsia="宋体" w:hint="default"/>
          <w:sz w:val="21"/>
          <w:szCs w:val="21"/>
        </w:rPr>
        <w:t>该义务的金额能够可靠地计量。</w:t>
      </w:r>
    </w:p>
    <w:p>
      <w:pPr>
        <w:spacing w:line="240" w:lineRule="auto" w:before="0"/>
        <w:rPr>
          <w:rFonts w:ascii="宋体" w:hAnsi="宋体" w:cs="宋体" w:eastAsia="宋体" w:hint="default"/>
          <w:sz w:val="20"/>
          <w:szCs w:val="20"/>
        </w:rPr>
      </w:pPr>
    </w:p>
    <w:p>
      <w:pPr>
        <w:tabs>
          <w:tab w:pos="3055" w:val="left" w:leader="none"/>
        </w:tabs>
        <w:spacing w:line="343" w:lineRule="auto" w:before="174"/>
        <w:ind w:left="3060" w:right="1268"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预计负债的计量方法</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21"/>
          <w:szCs w:val="21"/>
        </w:rPr>
        <w:t>本公司预计负债按履行相关现时义务所需的支出的最佳估计数进行初始计量。</w:t>
      </w:r>
      <w:r>
        <w:rPr>
          <w:rFonts w:ascii="宋体" w:hAnsi="宋体" w:cs="宋体" w:eastAsia="宋体" w:hint="default"/>
          <w:w w:val="100"/>
          <w:sz w:val="21"/>
          <w:szCs w:val="21"/>
        </w:rPr>
        <w:t> </w:t>
      </w:r>
      <w:r>
        <w:rPr>
          <w:rFonts w:ascii="宋体" w:hAnsi="宋体" w:cs="宋体" w:eastAsia="宋体" w:hint="default"/>
          <w:spacing w:val="-1"/>
          <w:sz w:val="21"/>
          <w:szCs w:val="21"/>
        </w:rPr>
        <w:t>本公司在确定最佳估计数时，综合考虑与或有事项有关的风险、不确定性和货币时</w:t>
      </w:r>
      <w:r>
        <w:rPr>
          <w:rFonts w:ascii="宋体" w:hAnsi="宋体" w:cs="宋体" w:eastAsia="宋体" w:hint="default"/>
          <w:w w:val="100"/>
          <w:sz w:val="21"/>
          <w:szCs w:val="21"/>
        </w:rPr>
        <w:t> </w:t>
      </w:r>
      <w:r>
        <w:rPr>
          <w:rFonts w:ascii="宋体" w:hAnsi="宋体" w:cs="宋体" w:eastAsia="宋体" w:hint="default"/>
          <w:spacing w:val="-1"/>
          <w:sz w:val="21"/>
          <w:szCs w:val="21"/>
        </w:rPr>
        <w:t>间价值等因素。对于货币时间价值影响重大的，通过对相关未来现金流出进行折现</w:t>
      </w:r>
      <w:r>
        <w:rPr>
          <w:rFonts w:ascii="宋体" w:hAnsi="宋体" w:cs="宋体" w:eastAsia="宋体" w:hint="default"/>
          <w:w w:val="100"/>
          <w:sz w:val="21"/>
          <w:szCs w:val="21"/>
        </w:rPr>
        <w:t> </w:t>
      </w:r>
      <w:r>
        <w:rPr>
          <w:rFonts w:ascii="宋体" w:hAnsi="宋体" w:cs="宋体" w:eastAsia="宋体" w:hint="default"/>
          <w:sz w:val="21"/>
          <w:szCs w:val="21"/>
        </w:rPr>
        <w:t>后确定最佳估计数。</w:t>
      </w:r>
    </w:p>
    <w:p>
      <w:pPr>
        <w:spacing w:line="348" w:lineRule="auto" w:before="35"/>
        <w:ind w:left="3060" w:right="1158" w:firstLine="0"/>
        <w:jc w:val="left"/>
        <w:rPr>
          <w:rFonts w:ascii="宋体" w:hAnsi="宋体" w:cs="宋体" w:eastAsia="宋体" w:hint="default"/>
          <w:sz w:val="21"/>
          <w:szCs w:val="21"/>
        </w:rPr>
      </w:pPr>
      <w:r>
        <w:rPr>
          <w:rFonts w:ascii="宋体" w:hAnsi="宋体" w:cs="宋体" w:eastAsia="宋体" w:hint="default"/>
          <w:sz w:val="21"/>
          <w:szCs w:val="21"/>
        </w:rPr>
        <w:t>最佳估计数分别以下情况处理：</w:t>
      </w:r>
      <w:r>
        <w:rPr>
          <w:rFonts w:ascii="宋体" w:hAnsi="宋体" w:cs="宋体" w:eastAsia="宋体" w:hint="default"/>
          <w:w w:val="100"/>
          <w:sz w:val="21"/>
          <w:szCs w:val="21"/>
        </w:rPr>
        <w:t> </w:t>
      </w:r>
      <w:r>
        <w:rPr>
          <w:rFonts w:ascii="宋体" w:hAnsi="宋体" w:cs="宋体" w:eastAsia="宋体" w:hint="default"/>
          <w:spacing w:val="-5"/>
          <w:w w:val="100"/>
          <w:sz w:val="21"/>
          <w:szCs w:val="21"/>
        </w:rPr>
        <w:t>所需支出存在一个连续范围（或区间），且该范围内各种结果发生的可能性相同的，</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z w:val="21"/>
          <w:szCs w:val="21"/>
        </w:rPr>
        <w:t>则最佳估计数按照该范围的中间值即上下限金额的平均数确定。</w:t>
      </w:r>
    </w:p>
    <w:p>
      <w:pPr>
        <w:spacing w:after="0" w:line="348" w:lineRule="auto"/>
        <w:jc w:val="left"/>
        <w:rPr>
          <w:rFonts w:ascii="宋体" w:hAnsi="宋体" w:cs="宋体" w:eastAsia="宋体" w:hint="default"/>
          <w:sz w:val="21"/>
          <w:szCs w:val="21"/>
        </w:rPr>
        <w:sectPr>
          <w:pgSz w:w="11910" w:h="16840"/>
          <w:pgMar w:header="884" w:footer="1186" w:top="1140" w:bottom="13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line="350" w:lineRule="auto" w:before="36"/>
        <w:ind w:left="3060" w:right="1265" w:firstLine="0"/>
        <w:jc w:val="both"/>
        <w:rPr>
          <w:rFonts w:ascii="宋体" w:hAnsi="宋体" w:cs="宋体" w:eastAsia="宋体" w:hint="default"/>
          <w:sz w:val="21"/>
          <w:szCs w:val="21"/>
        </w:rPr>
      </w:pPr>
      <w:r>
        <w:rPr>
          <w:rFonts w:ascii="宋体" w:hAnsi="宋体" w:cs="宋体" w:eastAsia="宋体" w:hint="default"/>
          <w:spacing w:val="-7"/>
          <w:w w:val="100"/>
          <w:sz w:val="21"/>
          <w:szCs w:val="21"/>
        </w:rPr>
        <w:t>所需支出不存在一个连续范围（或区间），或虽然存在一个连续范围但该范围内各种</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1"/>
          <w:sz w:val="21"/>
          <w:szCs w:val="21"/>
        </w:rPr>
        <w:t>结果发生的可能性不相同的，如或有事项涉及单个项目的，则最佳估计数按照最可</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能发生金额确定；如或有事项涉及多个项目的，则最佳估计数按各种可能结果及相</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关概率计算确定。</w:t>
      </w:r>
    </w:p>
    <w:p>
      <w:pPr>
        <w:spacing w:line="240" w:lineRule="auto" w:before="0"/>
        <w:rPr>
          <w:rFonts w:ascii="宋体" w:hAnsi="宋体" w:cs="宋体" w:eastAsia="宋体" w:hint="default"/>
          <w:sz w:val="20"/>
          <w:szCs w:val="20"/>
        </w:rPr>
      </w:pPr>
    </w:p>
    <w:p>
      <w:pPr>
        <w:spacing w:line="350" w:lineRule="auto" w:before="166"/>
        <w:ind w:left="2518" w:right="1259" w:firstLine="0"/>
        <w:jc w:val="left"/>
        <w:rPr>
          <w:rFonts w:ascii="宋体" w:hAnsi="宋体" w:cs="宋体" w:eastAsia="宋体" w:hint="default"/>
          <w:sz w:val="21"/>
          <w:szCs w:val="21"/>
        </w:rPr>
      </w:pPr>
      <w:r>
        <w:rPr>
          <w:rFonts w:ascii="宋体" w:hAnsi="宋体" w:cs="宋体" w:eastAsia="宋体" w:hint="default"/>
          <w:spacing w:val="-4"/>
          <w:sz w:val="21"/>
          <w:szCs w:val="21"/>
        </w:rPr>
        <w:t>本公司清偿预计负债所需支出全部或部分预期由第三方补偿的，补偿金额在基本确定能够</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收到时，作为资产单独确认，确认的补偿金额不超过预计负债的账面价值。</w:t>
      </w:r>
    </w:p>
    <w:p>
      <w:pPr>
        <w:spacing w:line="240" w:lineRule="auto" w:before="0"/>
        <w:rPr>
          <w:rFonts w:ascii="宋体" w:hAnsi="宋体" w:cs="宋体" w:eastAsia="宋体" w:hint="default"/>
          <w:sz w:val="20"/>
          <w:szCs w:val="20"/>
        </w:rPr>
      </w:pPr>
    </w:p>
    <w:p>
      <w:pPr>
        <w:tabs>
          <w:tab w:pos="2640" w:val="left" w:leader="none"/>
        </w:tabs>
        <w:spacing w:before="166"/>
        <w:ind w:left="1800" w:right="3563"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十八</w:t>
      </w:r>
      <w:r>
        <w:rPr>
          <w:rFonts w:ascii="宋体" w:hAnsi="宋体" w:cs="宋体" w:eastAsia="宋体" w:hint="default"/>
          <w:b/>
          <w:bCs/>
          <w:spacing w:val="-1"/>
          <w:sz w:val="21"/>
          <w:szCs w:val="21"/>
        </w:rPr>
        <w:t>)</w:t>
        <w:tab/>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tabs>
          <w:tab w:pos="3055" w:val="left" w:leader="none"/>
        </w:tabs>
        <w:spacing w:line="345" w:lineRule="auto" w:before="0"/>
        <w:ind w:left="3060" w:right="1268"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r>
      <w:r>
        <w:rPr>
          <w:rFonts w:ascii="宋体" w:hAnsi="宋体" w:cs="宋体" w:eastAsia="宋体" w:hint="default"/>
          <w:b/>
          <w:bCs/>
          <w:spacing w:val="-1"/>
          <w:sz w:val="21"/>
          <w:szCs w:val="21"/>
        </w:rPr>
        <w:t>销售商品收入确认时间的具体判断标准</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pacing w:val="-1"/>
          <w:sz w:val="21"/>
          <w:szCs w:val="21"/>
        </w:rPr>
        <w:t>公司已将商品所有权上的主要风险和报酬转移给购买方；公司既没有保留与所有权</w:t>
      </w:r>
      <w:r>
        <w:rPr>
          <w:rFonts w:ascii="宋体" w:hAnsi="宋体" w:cs="宋体" w:eastAsia="宋体" w:hint="default"/>
          <w:w w:val="100"/>
          <w:sz w:val="21"/>
          <w:szCs w:val="21"/>
        </w:rPr>
        <w:t> </w:t>
      </w:r>
      <w:r>
        <w:rPr>
          <w:rFonts w:ascii="宋体" w:hAnsi="宋体" w:cs="宋体" w:eastAsia="宋体" w:hint="default"/>
          <w:spacing w:val="-1"/>
          <w:sz w:val="21"/>
          <w:szCs w:val="21"/>
        </w:rPr>
        <w:t>相联系的继续管理权，也没有对已售出的商品实施有效控制；收入的金额能够可靠</w:t>
      </w:r>
      <w:r>
        <w:rPr>
          <w:rFonts w:ascii="宋体" w:hAnsi="宋体" w:cs="宋体" w:eastAsia="宋体" w:hint="default"/>
          <w:w w:val="100"/>
          <w:sz w:val="21"/>
          <w:szCs w:val="21"/>
        </w:rPr>
        <w:t> </w:t>
      </w:r>
      <w:r>
        <w:rPr>
          <w:rFonts w:ascii="宋体" w:hAnsi="宋体" w:cs="宋体" w:eastAsia="宋体" w:hint="default"/>
          <w:spacing w:val="-1"/>
          <w:sz w:val="21"/>
          <w:szCs w:val="21"/>
        </w:rPr>
        <w:t>地计量；相关的经济利益很可能流入企业；相关的已发生或将发生的成本能够可靠</w:t>
      </w:r>
      <w:r>
        <w:rPr>
          <w:rFonts w:ascii="宋体" w:hAnsi="宋体" w:cs="宋体" w:eastAsia="宋体" w:hint="default"/>
          <w:w w:val="100"/>
          <w:sz w:val="21"/>
          <w:szCs w:val="21"/>
        </w:rPr>
        <w:t> </w:t>
      </w:r>
      <w:r>
        <w:rPr>
          <w:rFonts w:ascii="宋体" w:hAnsi="宋体" w:cs="宋体" w:eastAsia="宋体" w:hint="default"/>
          <w:sz w:val="21"/>
          <w:szCs w:val="21"/>
        </w:rPr>
        <w:t>地计量时，确认商品销售收入实现。</w:t>
      </w:r>
    </w:p>
    <w:p>
      <w:pPr>
        <w:spacing w:line="240" w:lineRule="auto" w:before="0"/>
        <w:rPr>
          <w:rFonts w:ascii="宋体" w:hAnsi="宋体" w:cs="宋体" w:eastAsia="宋体" w:hint="default"/>
          <w:sz w:val="20"/>
          <w:szCs w:val="20"/>
        </w:rPr>
      </w:pPr>
    </w:p>
    <w:p>
      <w:pPr>
        <w:tabs>
          <w:tab w:pos="3055" w:val="left" w:leader="none"/>
        </w:tabs>
        <w:spacing w:line="340" w:lineRule="auto" w:before="170"/>
        <w:ind w:left="3060" w:right="1268"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r>
      <w:r>
        <w:rPr>
          <w:rFonts w:ascii="宋体" w:hAnsi="宋体" w:cs="宋体" w:eastAsia="宋体" w:hint="default"/>
          <w:b/>
          <w:bCs/>
          <w:spacing w:val="-1"/>
          <w:sz w:val="21"/>
          <w:szCs w:val="21"/>
        </w:rPr>
        <w:t>确认让渡资产使用权收入的依据</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pacing w:val="-1"/>
          <w:sz w:val="21"/>
          <w:szCs w:val="21"/>
        </w:rPr>
        <w:t>与交易相关的经济利益很可能流入企业，收入的金额能够可靠地计量时。分别下列</w:t>
      </w:r>
      <w:r>
        <w:rPr>
          <w:rFonts w:ascii="宋体" w:hAnsi="宋体" w:cs="宋体" w:eastAsia="宋体" w:hint="default"/>
          <w:w w:val="100"/>
          <w:sz w:val="21"/>
          <w:szCs w:val="21"/>
        </w:rPr>
        <w:t> </w:t>
      </w:r>
      <w:r>
        <w:rPr>
          <w:rFonts w:ascii="宋体" w:hAnsi="宋体" w:cs="宋体" w:eastAsia="宋体" w:hint="default"/>
          <w:sz w:val="21"/>
          <w:szCs w:val="21"/>
        </w:rPr>
        <w:t>情况确定让渡资产使用权收入金额：</w:t>
      </w:r>
    </w:p>
    <w:p>
      <w:pPr>
        <w:spacing w:before="35"/>
        <w:ind w:left="3060"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）利息收入金额，按照他人使用本企业货币资金的时间和实际利率计算确定。</w:t>
      </w:r>
    </w:p>
    <w:p>
      <w:pPr>
        <w:spacing w:before="110"/>
        <w:ind w:left="3060"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）使用费收入金额，按照有关合同或协议约定的收费时间和方法计算确定。</w:t>
      </w:r>
    </w:p>
    <w:p>
      <w:pPr>
        <w:spacing w:line="240" w:lineRule="auto" w:before="3"/>
        <w:rPr>
          <w:rFonts w:ascii="宋体" w:hAnsi="宋体" w:cs="宋体" w:eastAsia="宋体" w:hint="default"/>
          <w:sz w:val="32"/>
          <w:szCs w:val="32"/>
        </w:rPr>
      </w:pPr>
    </w:p>
    <w:p>
      <w:pPr>
        <w:tabs>
          <w:tab w:pos="3055" w:val="left" w:leader="none"/>
        </w:tabs>
        <w:spacing w:line="348" w:lineRule="auto" w:before="0"/>
        <w:ind w:left="3055" w:right="1268" w:hanging="53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r>
      <w:r>
        <w:rPr>
          <w:rFonts w:ascii="宋体" w:hAnsi="宋体" w:cs="宋体" w:eastAsia="宋体" w:hint="default"/>
          <w:b/>
          <w:bCs/>
          <w:spacing w:val="-1"/>
          <w:sz w:val="21"/>
          <w:szCs w:val="21"/>
        </w:rPr>
        <w:t>按完工百分比法确认提供劳务的收入和建造合同收入时，确定合同完工进度的依据</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b/>
          <w:bCs/>
          <w:sz w:val="21"/>
          <w:szCs w:val="21"/>
        </w:rPr>
        <w:t>和方法</w:t>
      </w:r>
      <w:r>
        <w:rPr>
          <w:rFonts w:ascii="宋体" w:hAnsi="宋体" w:cs="宋体" w:eastAsia="宋体" w:hint="default"/>
          <w:b/>
          <w:bCs/>
          <w:w w:val="100"/>
          <w:sz w:val="21"/>
          <w:szCs w:val="21"/>
        </w:rPr>
        <w:t> </w:t>
      </w:r>
      <w:r>
        <w:rPr>
          <w:rFonts w:ascii="宋体" w:hAnsi="宋体" w:cs="宋体" w:eastAsia="宋体" w:hint="default"/>
          <w:spacing w:val="-1"/>
          <w:sz w:val="21"/>
          <w:szCs w:val="21"/>
        </w:rPr>
        <w:t>在资产负债表日提供劳务交易的结果能够可靠估计的，采用完工百分比法确认提供</w:t>
      </w:r>
      <w:r>
        <w:rPr>
          <w:rFonts w:ascii="宋体" w:hAnsi="宋体" w:cs="宋体" w:eastAsia="宋体" w:hint="default"/>
          <w:w w:val="100"/>
          <w:sz w:val="21"/>
          <w:szCs w:val="21"/>
        </w:rPr>
        <w:t> </w:t>
      </w:r>
      <w:r>
        <w:rPr>
          <w:rFonts w:ascii="宋体" w:hAnsi="宋体" w:cs="宋体" w:eastAsia="宋体" w:hint="default"/>
          <w:spacing w:val="-1"/>
          <w:sz w:val="21"/>
          <w:szCs w:val="21"/>
        </w:rPr>
        <w:t>劳务收入。提供劳务交易的完工进度，依据已完成工作的工时占应提供劳务总工时</w:t>
      </w:r>
      <w:r>
        <w:rPr>
          <w:rFonts w:ascii="宋体" w:hAnsi="宋体" w:cs="宋体" w:eastAsia="宋体" w:hint="default"/>
          <w:w w:val="100"/>
          <w:sz w:val="21"/>
          <w:szCs w:val="21"/>
        </w:rPr>
        <w:t> </w:t>
      </w:r>
      <w:r>
        <w:rPr>
          <w:rFonts w:ascii="宋体" w:hAnsi="宋体" w:cs="宋体" w:eastAsia="宋体" w:hint="default"/>
          <w:sz w:val="21"/>
          <w:szCs w:val="21"/>
        </w:rPr>
        <w:t>的比例确定。</w:t>
      </w:r>
      <w:r>
        <w:rPr>
          <w:rFonts w:ascii="宋体" w:hAnsi="宋体" w:cs="宋体" w:eastAsia="宋体" w:hint="default"/>
          <w:w w:val="100"/>
          <w:sz w:val="21"/>
          <w:szCs w:val="21"/>
        </w:rPr>
        <w:t> </w:t>
      </w:r>
      <w:r>
        <w:rPr>
          <w:rFonts w:ascii="宋体" w:hAnsi="宋体" w:cs="宋体" w:eastAsia="宋体" w:hint="default"/>
          <w:spacing w:val="-1"/>
          <w:sz w:val="21"/>
          <w:szCs w:val="21"/>
        </w:rPr>
        <w:t>按照已收或应收的合同或协议价款确定提供劳务收入总额，但已收或应收的合同或</w:t>
      </w:r>
      <w:r>
        <w:rPr>
          <w:rFonts w:ascii="宋体" w:hAnsi="宋体" w:cs="宋体" w:eastAsia="宋体" w:hint="default"/>
          <w:w w:val="100"/>
          <w:sz w:val="21"/>
          <w:szCs w:val="21"/>
        </w:rPr>
        <w:t> </w:t>
      </w:r>
      <w:r>
        <w:rPr>
          <w:rFonts w:ascii="宋体" w:hAnsi="宋体" w:cs="宋体" w:eastAsia="宋体" w:hint="default"/>
          <w:spacing w:val="-1"/>
          <w:sz w:val="21"/>
          <w:szCs w:val="21"/>
        </w:rPr>
        <w:t>协议价款不公允的除外。资产负债表日按照提供劳务收入总额乘以完工进度扣除以</w:t>
      </w:r>
      <w:r>
        <w:rPr>
          <w:rFonts w:ascii="宋体" w:hAnsi="宋体" w:cs="宋体" w:eastAsia="宋体" w:hint="default"/>
          <w:w w:val="100"/>
          <w:sz w:val="21"/>
          <w:szCs w:val="21"/>
        </w:rPr>
        <w:t> </w:t>
      </w:r>
      <w:r>
        <w:rPr>
          <w:rFonts w:ascii="宋体" w:hAnsi="宋体" w:cs="宋体" w:eastAsia="宋体" w:hint="default"/>
          <w:spacing w:val="-1"/>
          <w:sz w:val="21"/>
          <w:szCs w:val="21"/>
        </w:rPr>
        <w:t>前会计期间累计已确认提供劳务收入后的金额，确认当期提供劳务收入；同时，按</w:t>
      </w:r>
      <w:r>
        <w:rPr>
          <w:rFonts w:ascii="宋体" w:hAnsi="宋体" w:cs="宋体" w:eastAsia="宋体" w:hint="default"/>
          <w:w w:val="100"/>
          <w:sz w:val="21"/>
          <w:szCs w:val="21"/>
        </w:rPr>
        <w:t> </w:t>
      </w:r>
      <w:r>
        <w:rPr>
          <w:rFonts w:ascii="宋体" w:hAnsi="宋体" w:cs="宋体" w:eastAsia="宋体" w:hint="default"/>
          <w:spacing w:val="-1"/>
          <w:sz w:val="21"/>
          <w:szCs w:val="21"/>
        </w:rPr>
        <w:t>照提供劳务估计总成本乘以完工进度扣除以前会计期间累计已确认劳务成本后的金</w:t>
      </w:r>
      <w:r>
        <w:rPr>
          <w:rFonts w:ascii="宋体" w:hAnsi="宋体" w:cs="宋体" w:eastAsia="宋体" w:hint="default"/>
          <w:w w:val="100"/>
          <w:sz w:val="21"/>
          <w:szCs w:val="21"/>
        </w:rPr>
        <w:t> </w:t>
      </w:r>
      <w:r>
        <w:rPr>
          <w:rFonts w:ascii="宋体" w:hAnsi="宋体" w:cs="宋体" w:eastAsia="宋体" w:hint="default"/>
          <w:sz w:val="21"/>
          <w:szCs w:val="21"/>
        </w:rPr>
        <w:t>额，结转当期劳务成本。</w:t>
      </w:r>
    </w:p>
    <w:p>
      <w:pPr>
        <w:spacing w:after="0" w:line="348" w:lineRule="auto"/>
        <w:jc w:val="left"/>
        <w:rPr>
          <w:rFonts w:ascii="宋体" w:hAnsi="宋体" w:cs="宋体" w:eastAsia="宋体" w:hint="default"/>
          <w:sz w:val="21"/>
          <w:szCs w:val="21"/>
        </w:rPr>
        <w:sectPr>
          <w:pgSz w:w="11910" w:h="16840"/>
          <w:pgMar w:header="884" w:footer="1186" w:top="1140" w:bottom="13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6"/>
        <w:ind w:left="3060" w:right="1259" w:firstLine="0"/>
        <w:jc w:val="left"/>
        <w:rPr>
          <w:rFonts w:ascii="宋体" w:hAnsi="宋体" w:cs="宋体" w:eastAsia="宋体" w:hint="default"/>
          <w:sz w:val="21"/>
          <w:szCs w:val="21"/>
        </w:rPr>
      </w:pPr>
      <w:r>
        <w:rPr>
          <w:rFonts w:ascii="宋体" w:hAnsi="宋体" w:cs="宋体" w:eastAsia="宋体" w:hint="default"/>
          <w:sz w:val="21"/>
          <w:szCs w:val="21"/>
        </w:rPr>
        <w:t>在资产负债表日提供劳务交易结果不能够可靠估计的，分别下列情况处理：</w:t>
      </w:r>
    </w:p>
    <w:p>
      <w:pPr>
        <w:spacing w:line="331" w:lineRule="auto" w:before="123"/>
        <w:ind w:left="3060" w:right="1259"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）已经发生的劳务成本预计能够得到补偿的，按照已经发生的劳务成本金额确认</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提供劳务收入，并按相同金额结转劳务成本。</w:t>
      </w:r>
    </w:p>
    <w:p>
      <w:pPr>
        <w:spacing w:line="328" w:lineRule="auto" w:before="46"/>
        <w:ind w:left="3060" w:right="1259"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）已经发生的劳务成本预计不能够得到补偿的，将已经发生的劳务成本计入当期</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损益，不确认提供劳务收入。</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tabs>
          <w:tab w:pos="2640" w:val="left" w:leader="none"/>
        </w:tabs>
        <w:spacing w:before="0"/>
        <w:ind w:left="1800" w:right="3563"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十九</w:t>
      </w:r>
      <w:r>
        <w:rPr>
          <w:rFonts w:ascii="宋体" w:hAnsi="宋体" w:cs="宋体" w:eastAsia="宋体" w:hint="default"/>
          <w:b/>
          <w:bCs/>
          <w:spacing w:val="-1"/>
          <w:sz w:val="21"/>
          <w:szCs w:val="21"/>
        </w:rPr>
        <w:t>)</w:t>
        <w:tab/>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tabs>
          <w:tab w:pos="3055" w:val="left" w:leader="none"/>
        </w:tabs>
        <w:spacing w:line="338" w:lineRule="auto" w:before="0"/>
        <w:ind w:left="3060" w:right="1268"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类型</w:t>
      </w:r>
      <w:r>
        <w:rPr>
          <w:rFonts w:ascii="宋体" w:hAnsi="宋体" w:cs="宋体" w:eastAsia="宋体" w:hint="default"/>
          <w:b/>
          <w:bCs/>
          <w:w w:val="100"/>
          <w:sz w:val="21"/>
          <w:szCs w:val="21"/>
        </w:rPr>
        <w:t> </w:t>
      </w:r>
      <w:r>
        <w:rPr>
          <w:rFonts w:ascii="宋体" w:hAnsi="宋体" w:cs="宋体" w:eastAsia="宋体" w:hint="default"/>
          <w:spacing w:val="-1"/>
          <w:sz w:val="21"/>
          <w:szCs w:val="21"/>
        </w:rPr>
        <w:t>政府补助，是本公司从政府无偿取得的货币性资产与非货币性资产。分为与资产相</w:t>
      </w:r>
      <w:r>
        <w:rPr>
          <w:rFonts w:ascii="宋体" w:hAnsi="宋体" w:cs="宋体" w:eastAsia="宋体" w:hint="default"/>
          <w:w w:val="100"/>
          <w:sz w:val="21"/>
          <w:szCs w:val="21"/>
        </w:rPr>
        <w:t> </w:t>
      </w:r>
      <w:r>
        <w:rPr>
          <w:rFonts w:ascii="宋体" w:hAnsi="宋体" w:cs="宋体" w:eastAsia="宋体" w:hint="default"/>
          <w:sz w:val="21"/>
          <w:szCs w:val="21"/>
        </w:rPr>
        <w:t>关的政府补助和与收益相关的政府补助。</w:t>
      </w:r>
    </w:p>
    <w:p>
      <w:pPr>
        <w:spacing w:line="240" w:lineRule="auto" w:before="0"/>
        <w:rPr>
          <w:rFonts w:ascii="宋体" w:hAnsi="宋体" w:cs="宋体" w:eastAsia="宋体" w:hint="default"/>
          <w:sz w:val="20"/>
          <w:szCs w:val="20"/>
        </w:rPr>
      </w:pPr>
    </w:p>
    <w:p>
      <w:pPr>
        <w:tabs>
          <w:tab w:pos="3055" w:val="left" w:leader="none"/>
        </w:tabs>
        <w:spacing w:before="179"/>
        <w:ind w:left="2518" w:right="35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会计处理方法</w:t>
      </w:r>
      <w:r>
        <w:rPr>
          <w:rFonts w:ascii="宋体" w:hAnsi="宋体" w:cs="宋体" w:eastAsia="宋体" w:hint="default"/>
          <w:sz w:val="21"/>
          <w:szCs w:val="21"/>
        </w:rPr>
      </w:r>
    </w:p>
    <w:p>
      <w:pPr>
        <w:spacing w:line="350" w:lineRule="auto" w:before="107"/>
        <w:ind w:left="3060" w:right="1259" w:firstLine="0"/>
        <w:jc w:val="left"/>
        <w:rPr>
          <w:rFonts w:ascii="宋体" w:hAnsi="宋体" w:cs="宋体" w:eastAsia="宋体" w:hint="default"/>
          <w:sz w:val="21"/>
          <w:szCs w:val="21"/>
        </w:rPr>
      </w:pPr>
      <w:r>
        <w:rPr>
          <w:rFonts w:ascii="宋体" w:hAnsi="宋体" w:cs="宋体" w:eastAsia="宋体" w:hint="default"/>
          <w:spacing w:val="-1"/>
          <w:sz w:val="21"/>
          <w:szCs w:val="21"/>
        </w:rPr>
        <w:t>与购建固定资产、无形资产等长期资产相关的政府补助，确认为递延收益，按照所</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建造或购买的资产使用年限分期计入营业外收入；</w:t>
      </w:r>
      <w:r>
        <w:rPr>
          <w:rFonts w:ascii="宋体" w:hAnsi="宋体" w:cs="宋体" w:eastAsia="宋体" w:hint="default"/>
          <w:w w:val="100"/>
          <w:sz w:val="21"/>
          <w:szCs w:val="21"/>
        </w:rPr>
        <w:t> </w:t>
      </w:r>
      <w:r>
        <w:rPr>
          <w:rFonts w:ascii="宋体" w:hAnsi="宋体" w:cs="宋体" w:eastAsia="宋体" w:hint="default"/>
          <w:spacing w:val="-1"/>
          <w:sz w:val="21"/>
          <w:szCs w:val="21"/>
        </w:rPr>
        <w:t>与收益相关的政府补助，用于补偿企业以后期间的相关费用或损失的，取得时确认</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为递延收益，在确认相关费用的期间计入当期营业外收入；用于补偿企业已发生的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相关费用或损失的，取得时直接计入当期营业外收入。</w:t>
      </w:r>
    </w:p>
    <w:p>
      <w:pPr>
        <w:spacing w:line="240" w:lineRule="auto" w:before="0"/>
        <w:rPr>
          <w:rFonts w:ascii="宋体" w:hAnsi="宋体" w:cs="宋体" w:eastAsia="宋体" w:hint="default"/>
          <w:sz w:val="20"/>
          <w:szCs w:val="20"/>
        </w:rPr>
      </w:pPr>
    </w:p>
    <w:p>
      <w:pPr>
        <w:tabs>
          <w:tab w:pos="2640" w:val="left" w:leader="none"/>
        </w:tabs>
        <w:spacing w:before="166"/>
        <w:ind w:left="1800" w:right="3563"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二十</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递延所得税资产和递延所得税负债</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tabs>
          <w:tab w:pos="3055" w:val="left" w:leader="none"/>
        </w:tabs>
        <w:spacing w:line="338" w:lineRule="auto" w:before="0"/>
        <w:ind w:left="3060" w:right="1268"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r>
      <w:r>
        <w:rPr>
          <w:rFonts w:ascii="宋体" w:hAnsi="宋体" w:cs="宋体" w:eastAsia="宋体" w:hint="default"/>
          <w:b/>
          <w:bCs/>
          <w:spacing w:val="-1"/>
          <w:sz w:val="21"/>
          <w:szCs w:val="21"/>
        </w:rPr>
        <w:t>确认递延所得税资产的依据</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pacing w:val="-1"/>
          <w:sz w:val="21"/>
          <w:szCs w:val="21"/>
        </w:rPr>
        <w:t>公司以很可能取得用来抵扣可抵扣暂时性差异的应纳税所得额为限，确认由可抵扣</w:t>
      </w:r>
      <w:r>
        <w:rPr>
          <w:rFonts w:ascii="宋体" w:hAnsi="宋体" w:cs="宋体" w:eastAsia="宋体" w:hint="default"/>
          <w:w w:val="100"/>
          <w:sz w:val="21"/>
          <w:szCs w:val="21"/>
        </w:rPr>
        <w:t> </w:t>
      </w:r>
      <w:r>
        <w:rPr>
          <w:rFonts w:ascii="宋体" w:hAnsi="宋体" w:cs="宋体" w:eastAsia="宋体" w:hint="default"/>
          <w:sz w:val="21"/>
          <w:szCs w:val="21"/>
        </w:rPr>
        <w:t>暂时性差异产生的递延所得税资产。</w:t>
      </w:r>
    </w:p>
    <w:p>
      <w:pPr>
        <w:spacing w:line="240" w:lineRule="auto" w:before="0"/>
        <w:rPr>
          <w:rFonts w:ascii="宋体" w:hAnsi="宋体" w:cs="宋体" w:eastAsia="宋体" w:hint="default"/>
          <w:sz w:val="20"/>
          <w:szCs w:val="20"/>
        </w:rPr>
      </w:pPr>
    </w:p>
    <w:p>
      <w:pPr>
        <w:tabs>
          <w:tab w:pos="3055" w:val="left" w:leader="none"/>
        </w:tabs>
        <w:spacing w:line="343" w:lineRule="auto" w:before="176"/>
        <w:ind w:left="3060" w:right="1268"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r>
      <w:r>
        <w:rPr>
          <w:rFonts w:ascii="宋体" w:hAnsi="宋体" w:cs="宋体" w:eastAsia="宋体" w:hint="default"/>
          <w:b/>
          <w:bCs/>
          <w:spacing w:val="-1"/>
          <w:sz w:val="21"/>
          <w:szCs w:val="21"/>
        </w:rPr>
        <w:t>确认递延所得税负债的依据</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pacing w:val="-1"/>
          <w:sz w:val="21"/>
          <w:szCs w:val="21"/>
        </w:rPr>
        <w:t>公司将当期与以前期间应交未交的应纳税暂时性差异确认为递延所得税负债。但不</w:t>
      </w:r>
      <w:r>
        <w:rPr>
          <w:rFonts w:ascii="宋体" w:hAnsi="宋体" w:cs="宋体" w:eastAsia="宋体" w:hint="default"/>
          <w:w w:val="100"/>
          <w:sz w:val="21"/>
          <w:szCs w:val="21"/>
        </w:rPr>
        <w:t> </w:t>
      </w:r>
      <w:r>
        <w:rPr>
          <w:rFonts w:ascii="宋体" w:hAnsi="宋体" w:cs="宋体" w:eastAsia="宋体" w:hint="default"/>
          <w:spacing w:val="-1"/>
          <w:sz w:val="21"/>
          <w:szCs w:val="21"/>
        </w:rPr>
        <w:t>包括商誉、非企业合并形成的交易且该交易发生时既不影响会计利润也不影响应纳</w:t>
      </w:r>
      <w:r>
        <w:rPr>
          <w:rFonts w:ascii="宋体" w:hAnsi="宋体" w:cs="宋体" w:eastAsia="宋体" w:hint="default"/>
          <w:w w:val="100"/>
          <w:sz w:val="21"/>
          <w:szCs w:val="21"/>
        </w:rPr>
        <w:t> </w:t>
      </w:r>
      <w:r>
        <w:rPr>
          <w:rFonts w:ascii="宋体" w:hAnsi="宋体" w:cs="宋体" w:eastAsia="宋体" w:hint="default"/>
          <w:sz w:val="21"/>
          <w:szCs w:val="21"/>
        </w:rPr>
        <w:t>税所得额所形成的暂时性差异。</w:t>
      </w:r>
    </w:p>
    <w:p>
      <w:pPr>
        <w:spacing w:after="0" w:line="343" w:lineRule="auto"/>
        <w:jc w:val="left"/>
        <w:rPr>
          <w:rFonts w:ascii="宋体" w:hAnsi="宋体" w:cs="宋体" w:eastAsia="宋体" w:hint="default"/>
          <w:sz w:val="21"/>
          <w:szCs w:val="21"/>
        </w:rPr>
        <w:sectPr>
          <w:pgSz w:w="11910" w:h="16840"/>
          <w:pgMar w:header="884" w:footer="1186" w:top="1140" w:bottom="13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tabs>
          <w:tab w:pos="3060" w:val="left" w:leader="none"/>
        </w:tabs>
        <w:spacing w:before="36"/>
        <w:ind w:left="1800" w:right="3563"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二十一</w:t>
      </w:r>
      <w:r>
        <w:rPr>
          <w:rFonts w:ascii="宋体" w:hAnsi="宋体" w:cs="宋体" w:eastAsia="宋体" w:hint="default"/>
          <w:b/>
          <w:bCs/>
          <w:spacing w:val="-1"/>
          <w:sz w:val="21"/>
          <w:szCs w:val="21"/>
        </w:rPr>
        <w:t>)</w:t>
        <w:tab/>
      </w:r>
      <w:r>
        <w:rPr>
          <w:rFonts w:ascii="宋体" w:hAnsi="宋体" w:cs="宋体" w:eastAsia="宋体" w:hint="default"/>
          <w:b/>
          <w:bCs/>
          <w:sz w:val="21"/>
          <w:szCs w:val="21"/>
        </w:rPr>
        <w:t>经营租赁、融资租赁</w:t>
      </w:r>
      <w:r>
        <w:rPr>
          <w:rFonts w:ascii="宋体" w:hAnsi="宋体" w:cs="宋体" w:eastAsia="宋体" w:hint="default"/>
          <w:sz w:val="21"/>
          <w:szCs w:val="21"/>
        </w:rPr>
      </w:r>
    </w:p>
    <w:p>
      <w:pPr>
        <w:tabs>
          <w:tab w:pos="3055" w:val="left" w:leader="none"/>
        </w:tabs>
        <w:spacing w:before="123"/>
        <w:ind w:left="2518" w:right="35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经营租赁会计处理</w:t>
      </w:r>
      <w:r>
        <w:rPr>
          <w:rFonts w:ascii="宋体" w:hAnsi="宋体" w:cs="宋体" w:eastAsia="宋体" w:hint="default"/>
          <w:sz w:val="21"/>
          <w:szCs w:val="21"/>
        </w:rPr>
      </w:r>
    </w:p>
    <w:p>
      <w:pPr>
        <w:spacing w:line="345" w:lineRule="auto" w:before="110"/>
        <w:ind w:left="3060" w:right="1259"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）公司租入资产所支付的租赁费，在不扣除免租期的整个租赁期内，按直线法进</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1"/>
          <w:sz w:val="21"/>
          <w:szCs w:val="21"/>
        </w:rPr>
        <w:t>行分摊，计入当期费用。公司支付的与租赁交易相关的初始直接费用，计入当期费</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用。</w:t>
      </w:r>
      <w:r>
        <w:rPr>
          <w:rFonts w:ascii="宋体" w:hAnsi="宋体" w:cs="宋体" w:eastAsia="宋体" w:hint="default"/>
          <w:spacing w:val="-103"/>
          <w:sz w:val="21"/>
          <w:szCs w:val="21"/>
        </w:rPr>
        <w:t> </w:t>
      </w:r>
      <w:r>
        <w:rPr>
          <w:rFonts w:ascii="宋体" w:hAnsi="宋体" w:cs="宋体" w:eastAsia="宋体" w:hint="default"/>
          <w:spacing w:val="-1"/>
          <w:sz w:val="21"/>
          <w:szCs w:val="21"/>
        </w:rPr>
        <w:t>资产出租方承担了应由公司承担的与租赁相关的费用时，公司将该部分费用从租金</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总额中扣除，按扣除后的租金费用在租赁期内分摊，计入当期费用。</w:t>
      </w:r>
    </w:p>
    <w:p>
      <w:pPr>
        <w:spacing w:line="240" w:lineRule="auto" w:before="0"/>
        <w:rPr>
          <w:rFonts w:ascii="宋体" w:hAnsi="宋体" w:cs="宋体" w:eastAsia="宋体" w:hint="default"/>
          <w:sz w:val="20"/>
          <w:szCs w:val="20"/>
        </w:rPr>
      </w:pPr>
    </w:p>
    <w:p>
      <w:pPr>
        <w:spacing w:line="345" w:lineRule="auto" w:before="171"/>
        <w:ind w:left="3060" w:right="1259"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）公司出租资产所收取的租赁费，在不扣除免租期的整个租赁期内，按直线法进</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1"/>
          <w:sz w:val="21"/>
          <w:szCs w:val="21"/>
        </w:rPr>
        <w:t>行分摊，确认为租赁收入。公司支付的与租赁交易相关的初始直接费用，计入当期</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1"/>
          <w:sz w:val="21"/>
          <w:szCs w:val="21"/>
        </w:rPr>
        <w:t>费用；如金额较大的，则予以资本化，在整个租赁期间内按照与租赁收入确认相同</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的基础分期计入当期收益。</w:t>
      </w:r>
      <w:r>
        <w:rPr>
          <w:rFonts w:ascii="宋体" w:hAnsi="宋体" w:cs="宋体" w:eastAsia="宋体" w:hint="default"/>
          <w:w w:val="100"/>
          <w:sz w:val="21"/>
          <w:szCs w:val="21"/>
        </w:rPr>
        <w:t> </w:t>
      </w:r>
      <w:r>
        <w:rPr>
          <w:rFonts w:ascii="宋体" w:hAnsi="宋体" w:cs="宋体" w:eastAsia="宋体" w:hint="default"/>
          <w:spacing w:val="-1"/>
          <w:sz w:val="21"/>
          <w:szCs w:val="21"/>
        </w:rPr>
        <w:t>公司承担了应由承租方承担的与租赁相关的费用时，公司将该部分费用从租金收入</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总额中扣除，按扣除后的租金费用在租赁期内分配。</w:t>
      </w:r>
    </w:p>
    <w:p>
      <w:pPr>
        <w:spacing w:line="240" w:lineRule="auto" w:before="0"/>
        <w:rPr>
          <w:rFonts w:ascii="宋体" w:hAnsi="宋体" w:cs="宋体" w:eastAsia="宋体" w:hint="default"/>
          <w:sz w:val="20"/>
          <w:szCs w:val="20"/>
        </w:rPr>
      </w:pPr>
    </w:p>
    <w:p>
      <w:pPr>
        <w:tabs>
          <w:tab w:pos="3055" w:val="left" w:leader="none"/>
        </w:tabs>
        <w:spacing w:before="172"/>
        <w:ind w:left="2518" w:right="35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融资租赁会计处理</w:t>
      </w:r>
      <w:r>
        <w:rPr>
          <w:rFonts w:ascii="宋体" w:hAnsi="宋体" w:cs="宋体" w:eastAsia="宋体" w:hint="default"/>
          <w:sz w:val="21"/>
          <w:szCs w:val="21"/>
        </w:rPr>
      </w:r>
    </w:p>
    <w:p>
      <w:pPr>
        <w:spacing w:line="343" w:lineRule="auto" w:before="107"/>
        <w:ind w:left="3060" w:right="1158"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）融资租入资产：公司在承租开始日，将租赁资产公允价值与最低租赁付款额现</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值两者中较低者作为租入资产的入账价值，将最低租赁付款额作为长期应付款的入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账价值，其差额作为未确认的融资费用。</w:t>
      </w:r>
      <w:r>
        <w:rPr>
          <w:rFonts w:ascii="宋体" w:hAnsi="宋体" w:cs="宋体" w:eastAsia="宋体" w:hint="default"/>
          <w:w w:val="100"/>
          <w:sz w:val="21"/>
          <w:szCs w:val="21"/>
        </w:rPr>
        <w:t> </w:t>
      </w:r>
      <w:r>
        <w:rPr>
          <w:rFonts w:ascii="宋体" w:hAnsi="宋体" w:cs="宋体" w:eastAsia="宋体" w:hint="default"/>
          <w:spacing w:val="-4"/>
          <w:sz w:val="21"/>
          <w:szCs w:val="21"/>
        </w:rPr>
        <w:t>公司采用实际利率法对未确认的融资费用，在资产租赁期间内摊销，计入财务费用。</w:t>
      </w:r>
    </w:p>
    <w:p>
      <w:pPr>
        <w:spacing w:line="240" w:lineRule="auto" w:before="0"/>
        <w:rPr>
          <w:rFonts w:ascii="宋体" w:hAnsi="宋体" w:cs="宋体" w:eastAsia="宋体" w:hint="default"/>
          <w:sz w:val="20"/>
          <w:szCs w:val="20"/>
        </w:rPr>
      </w:pPr>
    </w:p>
    <w:p>
      <w:pPr>
        <w:spacing w:line="343" w:lineRule="auto" w:before="174"/>
        <w:ind w:left="3060" w:right="1266" w:firstLine="0"/>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）融资租出资产：公司在租赁开始日，将应收融资租赁款，未担保余值之和与其</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1"/>
          <w:sz w:val="21"/>
          <w:szCs w:val="21"/>
        </w:rPr>
        <w:t>现值的差额确认为未实现融资收益，在将来受到租赁的各期间内确认为租赁收入，</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公司发生的与出租交易相关的初始直接费用，计入应收融资租赁款的初始计量中，</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并减少租赁期内确认的收益金额。</w:t>
      </w:r>
    </w:p>
    <w:p>
      <w:pPr>
        <w:tabs>
          <w:tab w:pos="2856" w:val="left" w:leader="none"/>
          <w:tab w:pos="3055" w:val="left" w:leader="none"/>
        </w:tabs>
        <w:spacing w:line="800" w:lineRule="exact" w:before="40"/>
        <w:ind w:left="2518" w:right="6093" w:hanging="718"/>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二十二</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主要会计政策、会计估计的变更</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w:t>
        <w:tab/>
        <w:tab/>
        <w:t>会计政策变更</w:t>
      </w:r>
      <w:r>
        <w:rPr>
          <w:rFonts w:ascii="宋体" w:hAnsi="宋体" w:cs="宋体" w:eastAsia="宋体" w:hint="default"/>
          <w:sz w:val="21"/>
          <w:szCs w:val="21"/>
        </w:rPr>
      </w:r>
    </w:p>
    <w:p>
      <w:pPr>
        <w:spacing w:line="270" w:lineRule="exact" w:before="0"/>
        <w:ind w:left="3060" w:right="3563" w:firstLine="0"/>
        <w:jc w:val="left"/>
        <w:rPr>
          <w:rFonts w:ascii="宋体" w:hAnsi="宋体" w:cs="宋体" w:eastAsia="宋体" w:hint="default"/>
          <w:sz w:val="21"/>
          <w:szCs w:val="21"/>
        </w:rPr>
      </w:pPr>
      <w:r>
        <w:rPr>
          <w:rFonts w:ascii="宋体" w:hAnsi="宋体" w:cs="宋体" w:eastAsia="宋体" w:hint="default"/>
          <w:sz w:val="21"/>
          <w:szCs w:val="21"/>
        </w:rPr>
        <w:t>本报告期主要会计政策未变更。</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tabs>
          <w:tab w:pos="3055" w:val="left" w:leader="none"/>
        </w:tabs>
        <w:spacing w:before="0"/>
        <w:ind w:left="2518" w:right="356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tab/>
        <w:t>会计估计变更</w:t>
      </w:r>
      <w:r>
        <w:rPr>
          <w:rFonts w:ascii="宋体" w:hAnsi="宋体" w:cs="宋体" w:eastAsia="宋体" w:hint="default"/>
          <w:sz w:val="21"/>
          <w:szCs w:val="21"/>
        </w:rPr>
      </w:r>
    </w:p>
    <w:p>
      <w:pPr>
        <w:spacing w:before="126"/>
        <w:ind w:left="3060" w:right="3563" w:firstLine="0"/>
        <w:jc w:val="left"/>
        <w:rPr>
          <w:rFonts w:ascii="宋体" w:hAnsi="宋体" w:cs="宋体" w:eastAsia="宋体" w:hint="default"/>
          <w:sz w:val="21"/>
          <w:szCs w:val="21"/>
        </w:rPr>
      </w:pPr>
      <w:r>
        <w:rPr>
          <w:rFonts w:ascii="宋体" w:hAnsi="宋体" w:cs="宋体" w:eastAsia="宋体" w:hint="default"/>
          <w:sz w:val="21"/>
          <w:szCs w:val="21"/>
        </w:rPr>
        <w:t>本报告期主要会计估计未变更。</w:t>
      </w:r>
    </w:p>
    <w:p>
      <w:pPr>
        <w:spacing w:after="0"/>
        <w:jc w:val="left"/>
        <w:rPr>
          <w:rFonts w:ascii="宋体" w:hAnsi="宋体" w:cs="宋体" w:eastAsia="宋体" w:hint="default"/>
          <w:sz w:val="21"/>
          <w:szCs w:val="21"/>
        </w:rPr>
        <w:sectPr>
          <w:pgSz w:w="11910" w:h="16840"/>
          <w:pgMar w:header="884" w:footer="1186" w:top="1140" w:bottom="13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tabs>
          <w:tab w:pos="3060" w:val="left" w:leader="none"/>
        </w:tabs>
        <w:spacing w:before="36"/>
        <w:ind w:left="2518" w:right="3563" w:hanging="718"/>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二十三</w:t>
      </w:r>
      <w:r>
        <w:rPr>
          <w:rFonts w:ascii="宋体" w:hAnsi="宋体" w:cs="宋体" w:eastAsia="宋体" w:hint="default"/>
          <w:b/>
          <w:bCs/>
          <w:spacing w:val="-1"/>
          <w:sz w:val="21"/>
          <w:szCs w:val="21"/>
        </w:rPr>
        <w:t>)</w:t>
        <w:tab/>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tabs>
          <w:tab w:pos="537" w:val="left" w:leader="none"/>
        </w:tabs>
        <w:spacing w:before="0"/>
        <w:ind w:left="0" w:right="5274" w:firstLine="0"/>
        <w:jc w:val="center"/>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tab/>
        <w:t>追溯重述法</w:t>
      </w:r>
      <w:r>
        <w:rPr>
          <w:rFonts w:ascii="宋体" w:hAnsi="宋体" w:cs="宋体" w:eastAsia="宋体" w:hint="default"/>
          <w:sz w:val="21"/>
          <w:szCs w:val="21"/>
        </w:rPr>
      </w:r>
    </w:p>
    <w:p>
      <w:pPr>
        <w:spacing w:before="126"/>
        <w:ind w:left="3060" w:right="3563" w:firstLine="0"/>
        <w:jc w:val="left"/>
        <w:rPr>
          <w:rFonts w:ascii="宋体" w:hAnsi="宋体" w:cs="宋体" w:eastAsia="宋体" w:hint="default"/>
          <w:sz w:val="21"/>
          <w:szCs w:val="21"/>
        </w:rPr>
      </w:pPr>
      <w:r>
        <w:rPr>
          <w:rFonts w:ascii="宋体" w:hAnsi="宋体" w:cs="宋体" w:eastAsia="宋体" w:hint="default"/>
          <w:sz w:val="21"/>
          <w:szCs w:val="21"/>
        </w:rPr>
        <w:t>本报告期未发现采用追溯重述法的前期会计差错。</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tabs>
          <w:tab w:pos="537" w:val="left" w:leader="none"/>
        </w:tabs>
        <w:spacing w:before="0"/>
        <w:ind w:left="0" w:right="5274" w:firstLine="0"/>
        <w:jc w:val="center"/>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tab/>
        <w:t>未来适用法</w:t>
      </w:r>
      <w:r>
        <w:rPr>
          <w:rFonts w:ascii="宋体" w:hAnsi="宋体" w:cs="宋体" w:eastAsia="宋体" w:hint="default"/>
          <w:sz w:val="21"/>
          <w:szCs w:val="21"/>
        </w:rPr>
      </w:r>
    </w:p>
    <w:p>
      <w:pPr>
        <w:spacing w:before="126"/>
        <w:ind w:left="3060" w:right="3563" w:firstLine="0"/>
        <w:jc w:val="left"/>
        <w:rPr>
          <w:rFonts w:ascii="宋体" w:hAnsi="宋体" w:cs="宋体" w:eastAsia="宋体" w:hint="default"/>
          <w:sz w:val="21"/>
          <w:szCs w:val="21"/>
        </w:rPr>
      </w:pPr>
      <w:r>
        <w:rPr>
          <w:rFonts w:ascii="宋体" w:hAnsi="宋体" w:cs="宋体" w:eastAsia="宋体" w:hint="default"/>
          <w:sz w:val="21"/>
          <w:szCs w:val="21"/>
        </w:rPr>
        <w:t>本报告期未发现采用未来适用法的前期会计差错。</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0"/>
        <w:ind w:left="1800" w:right="3563" w:firstLine="0"/>
        <w:jc w:val="left"/>
        <w:rPr>
          <w:rFonts w:ascii="黑体" w:hAnsi="黑体" w:cs="黑体" w:eastAsia="黑体" w:hint="default"/>
          <w:sz w:val="36"/>
          <w:szCs w:val="36"/>
        </w:rPr>
      </w:pPr>
      <w:r>
        <w:rPr>
          <w:rFonts w:ascii="黑体" w:hAnsi="黑体" w:cs="黑体" w:eastAsia="黑体" w:hint="default"/>
          <w:b/>
          <w:bCs/>
          <w:sz w:val="36"/>
          <w:szCs w:val="36"/>
        </w:rPr>
        <w:t>三、</w:t>
      </w:r>
      <w:r>
        <w:rPr>
          <w:rFonts w:ascii="黑体" w:hAnsi="黑体" w:cs="黑体" w:eastAsia="黑体" w:hint="default"/>
          <w:b/>
          <w:bCs/>
          <w:spacing w:val="-64"/>
          <w:sz w:val="36"/>
          <w:szCs w:val="36"/>
        </w:rPr>
        <w:t> </w:t>
      </w:r>
      <w:r>
        <w:rPr>
          <w:rFonts w:ascii="黑体" w:hAnsi="黑体" w:cs="黑体" w:eastAsia="黑体" w:hint="default"/>
          <w:b/>
          <w:bCs/>
          <w:sz w:val="36"/>
          <w:szCs w:val="36"/>
        </w:rPr>
        <w:t>税项</w:t>
      </w:r>
      <w:r>
        <w:rPr>
          <w:rFonts w:ascii="黑体" w:hAnsi="黑体" w:cs="黑体" w:eastAsia="黑体" w:hint="default"/>
          <w:sz w:val="36"/>
          <w:szCs w:val="36"/>
        </w:rPr>
      </w:r>
    </w:p>
    <w:p>
      <w:pPr>
        <w:tabs>
          <w:tab w:pos="2640" w:val="left" w:leader="none"/>
        </w:tabs>
        <w:spacing w:before="225"/>
        <w:ind w:left="1800" w:right="3563" w:firstLine="0"/>
        <w:jc w:val="left"/>
        <w:rPr>
          <w:rFonts w:ascii="宋体" w:hAnsi="宋体" w:cs="宋体" w:eastAsia="宋体" w:hint="default"/>
          <w:sz w:val="21"/>
          <w:szCs w:val="21"/>
        </w:rPr>
      </w:pPr>
      <w:r>
        <w:rPr/>
        <w:pict>
          <v:shape style="position:absolute;margin-left:238.610001pt;margin-top:47.993671pt;width:.48pt;height:.12pt;mso-position-horizontal-relative:page;mso-position-vertical-relative:paragraph;z-index:-991624" type="#_x0000_t75" stroked="false">
            <v:imagedata r:id="rId42" o:title=""/>
          </v:shape>
        </w:pict>
      </w:r>
      <w:r>
        <w:rPr/>
        <w:pict>
          <v:shape style="position:absolute;margin-left:330.670013pt;margin-top:47.993671pt;width:.48001pt;height:.12pt;mso-position-horizontal-relative:page;mso-position-vertical-relative:paragraph;z-index:-991600" type="#_x0000_t75" stroked="false">
            <v:imagedata r:id="rId42" o:title=""/>
          </v:shape>
        </w:pict>
      </w:r>
      <w:r>
        <w:rPr/>
        <w:pict>
          <v:shape style="position:absolute;margin-left:406.51001pt;margin-top:47.993671pt;width:.48001pt;height:.12pt;mso-position-horizontal-relative:page;mso-position-vertical-relative:paragraph;z-index:-991576" type="#_x0000_t75" stroked="false">
            <v:imagedata r:id="rId42" o:title=""/>
          </v:shape>
        </w:pict>
      </w:r>
      <w:r>
        <w:rPr/>
        <w:pict>
          <v:group style="position:absolute;margin-left:120.5pt;margin-top:67.553696pt;width:416.15pt;height:.5pt;mso-position-horizontal-relative:page;mso-position-vertical-relative:paragraph;z-index:-991552" coordorigin="2410,1351" coordsize="8323,10">
            <v:shape style="position:absolute;left:2410;top:1351;width:2362;height:10" type="#_x0000_t75" stroked="false">
              <v:imagedata r:id="rId43" o:title=""/>
            </v:shape>
            <v:shape style="position:absolute;left:4767;top:1351;width:5965;height:10" type="#_x0000_t75" stroked="false">
              <v:imagedata r:id="rId44" o:title=""/>
            </v:shape>
            <w10:wrap type="none"/>
          </v:group>
        </w:pict>
      </w:r>
      <w:r>
        <w:rPr/>
        <w:pict>
          <v:group style="position:absolute;margin-left:120.5pt;margin-top:83.393684pt;width:416.15pt;height:5.2pt;mso-position-horizontal-relative:page;mso-position-vertical-relative:paragraph;z-index:-991528" coordorigin="2410,1668" coordsize="8323,104">
            <v:shape style="position:absolute;left:2410;top:1668;width:2381;height:103" type="#_x0000_t75" stroked="false">
              <v:imagedata r:id="rId45" o:title=""/>
            </v:shape>
            <v:shape style="position:absolute;left:4767;top:1761;width:5965;height:10" type="#_x0000_t75" stroked="false">
              <v:imagedata r:id="rId46" o:title=""/>
            </v:shape>
            <w10:wrap type="none"/>
          </v:group>
        </w:pict>
      </w:r>
      <w:r>
        <w:rPr/>
        <w:pict>
          <v:group style="position:absolute;margin-left:120.5pt;margin-top:103.913651pt;width:416.15pt;height:5.2pt;mso-position-horizontal-relative:page;mso-position-vertical-relative:paragraph;z-index:-991504" coordorigin="2410,2078" coordsize="8323,104">
            <v:shape style="position:absolute;left:2410;top:2078;width:2381;height:103" type="#_x0000_t75" stroked="false">
              <v:imagedata r:id="rId47" o:title=""/>
            </v:shape>
            <v:shape style="position:absolute;left:4767;top:2172;width:5965;height:10" type="#_x0000_t75" stroked="false">
              <v:imagedata r:id="rId44" o:title=""/>
            </v:shape>
            <w10:wrap type="none"/>
          </v:group>
        </w:pic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z w:val="21"/>
          <w:szCs w:val="21"/>
        </w:rPr>
        <w:t>公司主要税种和税率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2395" w:type="dxa"/>
        <w:tblLayout w:type="fixed"/>
        <w:tblCellMar>
          <w:top w:w="0" w:type="dxa"/>
          <w:left w:w="0" w:type="dxa"/>
          <w:bottom w:w="0" w:type="dxa"/>
          <w:right w:w="0" w:type="dxa"/>
        </w:tblCellMar>
        <w:tblLook w:val="01E0"/>
      </w:tblPr>
      <w:tblGrid>
        <w:gridCol w:w="2381"/>
        <w:gridCol w:w="1841"/>
        <w:gridCol w:w="1517"/>
        <w:gridCol w:w="2597"/>
      </w:tblGrid>
      <w:tr>
        <w:trPr>
          <w:trHeight w:val="435" w:hRule="exact"/>
        </w:trPr>
        <w:tc>
          <w:tcPr>
            <w:tcW w:w="2381" w:type="dxa"/>
            <w:tcBorders>
              <w:top w:val="single" w:sz="12" w:space="0" w:color="000000"/>
              <w:left w:val="nil" w:sz="6" w:space="0" w:color="auto"/>
              <w:bottom w:val="nil" w:sz="6" w:space="0" w:color="auto"/>
              <w:right w:val="single" w:sz="4" w:space="0" w:color="000000"/>
            </w:tcBorders>
          </w:tcPr>
          <w:p>
            <w:pPr>
              <w:pStyle w:val="TableParagraph"/>
              <w:tabs>
                <w:tab w:pos="440" w:val="left" w:leader="none"/>
              </w:tabs>
              <w:spacing w:line="240" w:lineRule="auto" w:before="28"/>
              <w:ind w:left="18" w:right="0"/>
              <w:jc w:val="center"/>
              <w:rPr>
                <w:rFonts w:ascii="宋体" w:hAnsi="宋体" w:cs="宋体" w:eastAsia="宋体" w:hint="default"/>
                <w:sz w:val="21"/>
                <w:szCs w:val="21"/>
              </w:rPr>
            </w:pPr>
            <w:r>
              <w:rPr>
                <w:rFonts w:ascii="宋体" w:hAnsi="宋体" w:cs="宋体" w:eastAsia="宋体" w:hint="default"/>
                <w:sz w:val="21"/>
                <w:szCs w:val="21"/>
              </w:rPr>
              <w:t>税</w:t>
              <w:tab/>
              <w:t>种</w:t>
            </w:r>
          </w:p>
        </w:tc>
        <w:tc>
          <w:tcPr>
            <w:tcW w:w="184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8"/>
              <w:ind w:left="494" w:right="0"/>
              <w:jc w:val="left"/>
              <w:rPr>
                <w:rFonts w:ascii="宋体" w:hAnsi="宋体" w:cs="宋体" w:eastAsia="宋体" w:hint="default"/>
                <w:sz w:val="21"/>
                <w:szCs w:val="21"/>
              </w:rPr>
            </w:pPr>
            <w:r>
              <w:rPr>
                <w:rFonts w:ascii="宋体" w:hAnsi="宋体" w:cs="宋体" w:eastAsia="宋体" w:hint="default"/>
                <w:sz w:val="21"/>
                <w:szCs w:val="21"/>
              </w:rPr>
              <w:t>计税依据</w:t>
            </w:r>
          </w:p>
        </w:tc>
        <w:tc>
          <w:tcPr>
            <w:tcW w:w="151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税率</w:t>
            </w:r>
          </w:p>
        </w:tc>
        <w:tc>
          <w:tcPr>
            <w:tcW w:w="2597" w:type="dxa"/>
            <w:tcBorders>
              <w:top w:val="single" w:sz="12"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tc>
      </w:tr>
      <w:tr>
        <w:trPr>
          <w:trHeight w:val="287" w:hRule="exact"/>
        </w:trPr>
        <w:tc>
          <w:tcPr>
            <w:tcW w:w="2381" w:type="dxa"/>
            <w:tcBorders>
              <w:top w:val="nil" w:sz="6" w:space="0" w:color="auto"/>
              <w:left w:val="nil" w:sz="6" w:space="0" w:color="auto"/>
              <w:bottom w:val="nil" w:sz="6" w:space="0" w:color="auto"/>
              <w:right w:val="single" w:sz="4" w:space="0" w:color="000000"/>
            </w:tcBorders>
          </w:tcPr>
          <w:p>
            <w:pPr>
              <w:pStyle w:val="TableParagraph"/>
              <w:spacing w:line="273" w:lineRule="exact" w:before="54"/>
              <w:ind w:left="1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73" w:lineRule="exact" w:before="54"/>
              <w:ind w:left="103" w:right="0"/>
              <w:jc w:val="left"/>
              <w:rPr>
                <w:rFonts w:ascii="宋体" w:hAnsi="宋体" w:cs="宋体" w:eastAsia="宋体" w:hint="default"/>
                <w:sz w:val="21"/>
                <w:szCs w:val="21"/>
              </w:rPr>
            </w:pPr>
            <w:r>
              <w:rPr>
                <w:rFonts w:ascii="宋体" w:hAnsi="宋体" w:cs="宋体" w:eastAsia="宋体" w:hint="default"/>
                <w:sz w:val="21"/>
                <w:szCs w:val="21"/>
              </w:rPr>
              <w:t>应税销售额</w:t>
            </w:r>
          </w:p>
        </w:tc>
        <w:tc>
          <w:tcPr>
            <w:tcW w:w="1517" w:type="dxa"/>
            <w:vMerge w:val="restart"/>
            <w:tcBorders>
              <w:top w:val="nil" w:sz="6" w:space="0" w:color="auto"/>
              <w:left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21"/>
                <w:szCs w:val="21"/>
              </w:rPr>
            </w:pPr>
            <w:r>
              <w:rPr>
                <w:rFonts w:ascii="Times New Roman"/>
                <w:sz w:val="21"/>
              </w:rPr>
              <w:t>17%</w:t>
            </w:r>
          </w:p>
        </w:tc>
        <w:tc>
          <w:tcPr>
            <w:tcW w:w="2597" w:type="dxa"/>
            <w:tcBorders>
              <w:top w:val="nil" w:sz="6" w:space="0" w:color="auto"/>
              <w:left w:val="single" w:sz="4" w:space="0" w:color="000000"/>
              <w:bottom w:val="nil" w:sz="6" w:space="0" w:color="auto"/>
              <w:right w:val="nil" w:sz="6" w:space="0" w:color="auto"/>
            </w:tcBorders>
          </w:tcPr>
          <w:p>
            <w:pPr/>
          </w:p>
        </w:tc>
      </w:tr>
      <w:tr>
        <w:trPr>
          <w:trHeight w:val="53" w:hRule="exact"/>
        </w:trPr>
        <w:tc>
          <w:tcPr>
            <w:tcW w:w="2381"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single" w:sz="4" w:space="0" w:color="000000"/>
            </w:tcBorders>
          </w:tcPr>
          <w:p>
            <w:pPr/>
          </w:p>
        </w:tc>
        <w:tc>
          <w:tcPr>
            <w:tcW w:w="1517" w:type="dxa"/>
            <w:vMerge/>
            <w:tcBorders>
              <w:left w:val="single" w:sz="4" w:space="0" w:color="000000"/>
              <w:right w:val="single" w:sz="4" w:space="0" w:color="000000"/>
            </w:tcBorders>
          </w:tcPr>
          <w:p>
            <w:pPr/>
          </w:p>
        </w:tc>
        <w:tc>
          <w:tcPr>
            <w:tcW w:w="2597" w:type="dxa"/>
            <w:tcBorders>
              <w:top w:val="nil" w:sz="6" w:space="0" w:color="auto"/>
              <w:left w:val="single" w:sz="4" w:space="0" w:color="000000"/>
              <w:bottom w:val="nil" w:sz="6" w:space="0" w:color="auto"/>
              <w:right w:val="nil" w:sz="6" w:space="0" w:color="auto"/>
            </w:tcBorders>
          </w:tcPr>
          <w:p>
            <w:pPr/>
          </w:p>
        </w:tc>
      </w:tr>
      <w:tr>
        <w:trPr>
          <w:trHeight w:val="50" w:hRule="exact"/>
        </w:trPr>
        <w:tc>
          <w:tcPr>
            <w:tcW w:w="2381"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single" w:sz="4" w:space="0" w:color="000000"/>
            </w:tcBorders>
          </w:tcPr>
          <w:p>
            <w:pPr/>
          </w:p>
        </w:tc>
        <w:tc>
          <w:tcPr>
            <w:tcW w:w="1517" w:type="dxa"/>
            <w:vMerge/>
            <w:tcBorders>
              <w:left w:val="single" w:sz="4" w:space="0" w:color="000000"/>
              <w:bottom w:val="nil" w:sz="6" w:space="0" w:color="auto"/>
              <w:right w:val="single" w:sz="4" w:space="0" w:color="000000"/>
            </w:tcBorders>
          </w:tcPr>
          <w:p>
            <w:pPr/>
          </w:p>
        </w:tc>
        <w:tc>
          <w:tcPr>
            <w:tcW w:w="2597" w:type="dxa"/>
            <w:tcBorders>
              <w:top w:val="nil" w:sz="6" w:space="0" w:color="auto"/>
              <w:left w:val="single" w:sz="4" w:space="0" w:color="000000"/>
              <w:bottom w:val="nil" w:sz="6" w:space="0" w:color="auto"/>
              <w:right w:val="nil" w:sz="6" w:space="0" w:color="auto"/>
            </w:tcBorders>
          </w:tcPr>
          <w:p>
            <w:pPr/>
          </w:p>
        </w:tc>
      </w:tr>
      <w:tr>
        <w:trPr>
          <w:trHeight w:val="360" w:hRule="exact"/>
        </w:trPr>
        <w:tc>
          <w:tcPr>
            <w:tcW w:w="2381"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应税营业额</w:t>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c>
          <w:tcPr>
            <w:tcW w:w="2597" w:type="dxa"/>
            <w:tcBorders>
              <w:top w:val="nil" w:sz="6" w:space="0" w:color="auto"/>
              <w:left w:val="single" w:sz="4" w:space="0" w:color="000000"/>
              <w:bottom w:val="nil" w:sz="6" w:space="0" w:color="auto"/>
              <w:right w:val="nil" w:sz="6" w:space="0" w:color="auto"/>
            </w:tcBorders>
          </w:tcPr>
          <w:p>
            <w:pPr/>
          </w:p>
        </w:tc>
      </w:tr>
      <w:tr>
        <w:trPr>
          <w:trHeight w:val="50" w:hRule="exact"/>
        </w:trPr>
        <w:tc>
          <w:tcPr>
            <w:tcW w:w="2381"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
        </w:tc>
        <w:tc>
          <w:tcPr>
            <w:tcW w:w="2597" w:type="dxa"/>
            <w:tcBorders>
              <w:top w:val="nil" w:sz="6" w:space="0" w:color="auto"/>
              <w:left w:val="single" w:sz="4" w:space="0" w:color="000000"/>
              <w:bottom w:val="nil" w:sz="6" w:space="0" w:color="auto"/>
              <w:right w:val="nil" w:sz="6" w:space="0" w:color="auto"/>
            </w:tcBorders>
          </w:tcPr>
          <w:p>
            <w:pPr/>
          </w:p>
        </w:tc>
      </w:tr>
      <w:tr>
        <w:trPr>
          <w:trHeight w:val="360" w:hRule="exact"/>
        </w:trPr>
        <w:tc>
          <w:tcPr>
            <w:tcW w:w="2381"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z w:val="21"/>
              </w:rPr>
              <w:t>25%</w:t>
            </w:r>
          </w:p>
        </w:tc>
        <w:tc>
          <w:tcPr>
            <w:tcW w:w="2597"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r>
      <w:tr>
        <w:trPr>
          <w:trHeight w:val="50" w:hRule="exact"/>
        </w:trPr>
        <w:tc>
          <w:tcPr>
            <w:tcW w:w="2381"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
        </w:tc>
        <w:tc>
          <w:tcPr>
            <w:tcW w:w="2597" w:type="dxa"/>
            <w:tcBorders>
              <w:top w:val="nil" w:sz="6" w:space="0" w:color="auto"/>
              <w:left w:val="single" w:sz="4" w:space="0" w:color="000000"/>
              <w:bottom w:val="nil" w:sz="6" w:space="0" w:color="auto"/>
              <w:right w:val="nil" w:sz="6" w:space="0" w:color="auto"/>
            </w:tcBorders>
          </w:tcPr>
          <w:p>
            <w:pPr/>
          </w:p>
        </w:tc>
      </w:tr>
      <w:tr>
        <w:trPr>
          <w:trHeight w:val="410" w:hRule="exact"/>
        </w:trPr>
        <w:tc>
          <w:tcPr>
            <w:tcW w:w="2381"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应税销售额</w:t>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c>
          <w:tcPr>
            <w:tcW w:w="2597"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汉得日本株式会社缴纳</w:t>
            </w:r>
          </w:p>
        </w:tc>
      </w:tr>
      <w:tr>
        <w:trPr>
          <w:trHeight w:val="416" w:hRule="exact"/>
        </w:trPr>
        <w:tc>
          <w:tcPr>
            <w:tcW w:w="2381" w:type="dxa"/>
            <w:tcBorders>
              <w:top w:val="nil" w:sz="6" w:space="0" w:color="auto"/>
              <w:left w:val="nil" w:sz="6" w:space="0" w:color="auto"/>
              <w:bottom w:val="single" w:sz="12" w:space="0" w:color="000000"/>
              <w:right w:val="single" w:sz="4" w:space="0" w:color="000000"/>
            </w:tcBorders>
          </w:tcPr>
          <w:p>
            <w:pPr>
              <w:pStyle w:val="TableParagraph"/>
              <w:spacing w:line="240" w:lineRule="auto" w:before="74"/>
              <w:ind w:left="1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184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流转税额</w:t>
            </w:r>
          </w:p>
        </w:tc>
        <w:tc>
          <w:tcPr>
            <w:tcW w:w="151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21"/>
                <w:szCs w:val="21"/>
              </w:rPr>
            </w:pPr>
            <w:r>
              <w:rPr>
                <w:rFonts w:ascii="Times New Roman"/>
                <w:sz w:val="21"/>
              </w:rPr>
              <w:t>1%</w:t>
            </w:r>
          </w:p>
        </w:tc>
        <w:tc>
          <w:tcPr>
            <w:tcW w:w="2597" w:type="dxa"/>
            <w:tcBorders>
              <w:top w:val="nil" w:sz="6" w:space="0" w:color="auto"/>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spacing w:before="0"/>
        <w:ind w:left="2518" w:right="0" w:firstLine="0"/>
        <w:jc w:val="both"/>
        <w:rPr>
          <w:rFonts w:ascii="宋体" w:hAnsi="宋体" w:cs="宋体" w:eastAsia="宋体" w:hint="default"/>
          <w:sz w:val="21"/>
          <w:szCs w:val="21"/>
        </w:rPr>
      </w:pPr>
      <w:r>
        <w:rPr/>
        <w:pict>
          <v:group style="position:absolute;margin-left:120.5pt;margin-top:-70.916321pt;width:416.15pt;height:5.2pt;mso-position-horizontal-relative:page;mso-position-vertical-relative:paragraph;z-index:-991480" coordorigin="2410,-1418" coordsize="8323,104">
            <v:shape style="position:absolute;left:2410;top:-1418;width:2381;height:103" type="#_x0000_t75" stroked="false">
              <v:imagedata r:id="rId45" o:title=""/>
            </v:shape>
            <v:shape style="position:absolute;left:4767;top:-1325;width:5965;height:10" type="#_x0000_t75" stroked="false">
              <v:imagedata r:id="rId44" o:title=""/>
            </v:shape>
            <w10:wrap type="none"/>
          </v:group>
        </w:pict>
      </w:r>
      <w:r>
        <w:rPr/>
        <w:pict>
          <v:group style="position:absolute;margin-left:120.5pt;margin-top:-50.396324pt;width:416.15pt;height:5.2pt;mso-position-horizontal-relative:page;mso-position-vertical-relative:paragraph;z-index:-991456" coordorigin="2410,-1008" coordsize="8323,104">
            <v:shape style="position:absolute;left:2410;top:-1008;width:2381;height:103" type="#_x0000_t75" stroked="false">
              <v:imagedata r:id="rId45" o:title=""/>
            </v:shape>
            <v:shape style="position:absolute;left:4767;top:-914;width:5965;height:10" type="#_x0000_t75" stroked="false">
              <v:imagedata r:id="rId44" o:title=""/>
            </v:shape>
            <w10:wrap type="none"/>
          </v:group>
        </w:pic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：上海汉得信息技术股份有限公司</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年所得税税率</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z w:val="21"/>
          <w:szCs w:val="21"/>
        </w:rPr>
        <w:t>，实际按</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z w:val="21"/>
          <w:szCs w:val="21"/>
        </w:rPr>
        <w:t>征收。</w:t>
      </w:r>
    </w:p>
    <w:p>
      <w:pPr>
        <w:spacing w:line="350" w:lineRule="auto" w:before="123"/>
        <w:ind w:left="2518" w:right="1267" w:firstLine="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63"/>
          <w:sz w:val="21"/>
          <w:szCs w:val="21"/>
        </w:rPr>
        <w:t> </w:t>
      </w:r>
      <w:r>
        <w:rPr>
          <w:rFonts w:ascii="宋体" w:hAnsi="宋体" w:cs="宋体" w:eastAsia="宋体" w:hint="default"/>
          <w:sz w:val="21"/>
          <w:szCs w:val="21"/>
        </w:rPr>
        <w:t>2</w:t>
      </w:r>
      <w:r>
        <w:rPr>
          <w:rFonts w:ascii="宋体" w:hAnsi="宋体" w:cs="宋体" w:eastAsia="宋体" w:hint="default"/>
          <w:sz w:val="21"/>
          <w:szCs w:val="21"/>
        </w:rPr>
        <w:t>：子公司汉得日本株式会社法人税税率为</w:t>
      </w:r>
      <w:r>
        <w:rPr>
          <w:rFonts w:ascii="宋体" w:hAnsi="宋体" w:cs="宋体" w:eastAsia="宋体" w:hint="default"/>
          <w:spacing w:val="-62"/>
          <w:sz w:val="21"/>
          <w:szCs w:val="21"/>
        </w:rPr>
        <w:t> </w:t>
      </w:r>
      <w:r>
        <w:rPr>
          <w:rFonts w:ascii="宋体" w:hAnsi="宋体" w:cs="宋体" w:eastAsia="宋体" w:hint="default"/>
          <w:sz w:val="21"/>
          <w:szCs w:val="21"/>
        </w:rPr>
        <w:t>18%</w:t>
      </w:r>
      <w:r>
        <w:rPr>
          <w:rFonts w:ascii="宋体" w:hAnsi="宋体" w:cs="宋体" w:eastAsia="宋体" w:hint="default"/>
          <w:sz w:val="21"/>
          <w:szCs w:val="21"/>
        </w:rPr>
        <w:t>，法人事业税的税率为</w:t>
      </w:r>
      <w:r>
        <w:rPr>
          <w:rFonts w:ascii="宋体" w:hAnsi="宋体" w:cs="宋体" w:eastAsia="宋体" w:hint="default"/>
          <w:spacing w:val="-65"/>
          <w:sz w:val="21"/>
          <w:szCs w:val="21"/>
        </w:rPr>
        <w:t> </w:t>
      </w:r>
      <w:r>
        <w:rPr>
          <w:rFonts w:ascii="宋体" w:hAnsi="宋体" w:cs="宋体" w:eastAsia="宋体" w:hint="default"/>
          <w:sz w:val="21"/>
          <w:szCs w:val="21"/>
        </w:rPr>
        <w:t>2.7%</w:t>
      </w:r>
      <w:r>
        <w:rPr>
          <w:rFonts w:ascii="宋体" w:hAnsi="宋体" w:cs="宋体" w:eastAsia="宋体" w:hint="default"/>
          <w:sz w:val="21"/>
          <w:szCs w:val="21"/>
        </w:rPr>
        <w:t>，按法人事</w:t>
      </w:r>
      <w:r>
        <w:rPr>
          <w:rFonts w:ascii="宋体" w:hAnsi="宋体" w:cs="宋体" w:eastAsia="宋体" w:hint="default"/>
          <w:w w:val="100"/>
          <w:sz w:val="21"/>
          <w:szCs w:val="21"/>
        </w:rPr>
        <w:t> </w:t>
      </w:r>
      <w:r>
        <w:rPr>
          <w:rFonts w:ascii="宋体" w:hAnsi="宋体" w:cs="宋体" w:eastAsia="宋体" w:hint="default"/>
          <w:spacing w:val="-1"/>
          <w:w w:val="100"/>
          <w:sz w:val="21"/>
          <w:szCs w:val="21"/>
        </w:rPr>
        <w:t>业税的</w:t>
      </w:r>
      <w:r>
        <w:rPr>
          <w:rFonts w:ascii="宋体" w:hAnsi="宋体" w:cs="宋体" w:eastAsia="宋体" w:hint="default"/>
          <w:spacing w:val="-56"/>
          <w:w w:val="100"/>
          <w:sz w:val="21"/>
          <w:szCs w:val="21"/>
        </w:rPr>
        <w:t> </w:t>
      </w:r>
      <w:r>
        <w:rPr>
          <w:rFonts w:ascii="宋体" w:hAnsi="宋体" w:cs="宋体" w:eastAsia="宋体" w:hint="default"/>
          <w:spacing w:val="-8"/>
          <w:w w:val="100"/>
          <w:sz w:val="21"/>
          <w:szCs w:val="21"/>
        </w:rPr>
        <w:t>81%</w:t>
      </w:r>
      <w:r>
        <w:rPr>
          <w:rFonts w:ascii="宋体" w:hAnsi="宋体" w:cs="宋体" w:eastAsia="宋体" w:hint="default"/>
          <w:spacing w:val="-8"/>
          <w:w w:val="100"/>
          <w:sz w:val="21"/>
          <w:szCs w:val="21"/>
        </w:rPr>
        <w:t>缴纳地方法人特别税，按法人税</w:t>
      </w:r>
      <w:r>
        <w:rPr>
          <w:rFonts w:ascii="宋体" w:hAnsi="宋体" w:cs="宋体" w:eastAsia="宋体" w:hint="default"/>
          <w:spacing w:val="-55"/>
          <w:w w:val="100"/>
          <w:sz w:val="21"/>
          <w:szCs w:val="21"/>
        </w:rPr>
        <w:t> </w:t>
      </w:r>
      <w:r>
        <w:rPr>
          <w:rFonts w:ascii="宋体" w:hAnsi="宋体" w:cs="宋体" w:eastAsia="宋体" w:hint="default"/>
          <w:spacing w:val="-7"/>
          <w:w w:val="100"/>
          <w:sz w:val="21"/>
          <w:szCs w:val="21"/>
        </w:rPr>
        <w:t>17.3%</w:t>
      </w:r>
      <w:r>
        <w:rPr>
          <w:rFonts w:ascii="宋体" w:hAnsi="宋体" w:cs="宋体" w:eastAsia="宋体" w:hint="default"/>
          <w:spacing w:val="-7"/>
          <w:w w:val="100"/>
          <w:sz w:val="21"/>
          <w:szCs w:val="21"/>
        </w:rPr>
        <w:t>缴纳法人都民税。汉得日本株式会社</w:t>
      </w:r>
      <w:r>
        <w:rPr>
          <w:rFonts w:ascii="宋体" w:hAnsi="宋体" w:cs="宋体" w:eastAsia="宋体" w:hint="default"/>
          <w:spacing w:val="-56"/>
          <w:w w:val="100"/>
          <w:sz w:val="21"/>
          <w:szCs w:val="21"/>
        </w:rPr>
        <w:t> </w:t>
      </w:r>
      <w:r>
        <w:rPr>
          <w:rFonts w:ascii="宋体" w:hAnsi="宋体" w:cs="宋体" w:eastAsia="宋体" w:hint="default"/>
          <w:spacing w:val="-1"/>
          <w:w w:val="100"/>
          <w:sz w:val="21"/>
          <w:szCs w:val="21"/>
        </w:rPr>
        <w:t>2010</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年亏损，按照</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万日币每年定额征收法人都民税。</w:t>
      </w:r>
    </w:p>
    <w:p>
      <w:pPr>
        <w:spacing w:line="240" w:lineRule="auto" w:before="5"/>
        <w:rPr>
          <w:rFonts w:ascii="宋体" w:hAnsi="宋体" w:cs="宋体" w:eastAsia="宋体" w:hint="default"/>
          <w:sz w:val="27"/>
          <w:szCs w:val="27"/>
        </w:rPr>
      </w:pPr>
    </w:p>
    <w:p>
      <w:pPr>
        <w:tabs>
          <w:tab w:pos="2640" w:val="left" w:leader="none"/>
        </w:tabs>
        <w:spacing w:before="0"/>
        <w:ind w:left="1800" w:right="3563"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z w:val="21"/>
          <w:szCs w:val="21"/>
        </w:rPr>
        <w:t>税收优惠及批文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spacing w:line="350" w:lineRule="auto" w:before="0"/>
        <w:ind w:left="3055" w:right="1269" w:hanging="538"/>
        <w:jc w:val="both"/>
        <w:rPr>
          <w:rFonts w:ascii="宋体" w:hAnsi="宋体" w:cs="宋体" w:eastAsia="宋体" w:hint="default"/>
          <w:sz w:val="21"/>
          <w:szCs w:val="21"/>
        </w:rPr>
      </w:pPr>
      <w:r>
        <w:rPr>
          <w:rFonts w:ascii="宋体" w:hAnsi="宋体" w:cs="宋体" w:eastAsia="宋体" w:hint="default"/>
          <w:b/>
          <w:bCs/>
          <w:w w:val="99"/>
          <w:sz w:val="21"/>
          <w:szCs w:val="21"/>
        </w:rPr>
        <w:t>1</w:t>
      </w:r>
      <w:r>
        <w:rPr>
          <w:rFonts w:ascii="宋体" w:hAnsi="宋体" w:cs="宋体" w:eastAsia="宋体" w:hint="default"/>
          <w:b/>
          <w:bCs/>
          <w:w w:val="99"/>
          <w:sz w:val="21"/>
          <w:szCs w:val="21"/>
        </w:rPr>
        <w:t>、 </w:t>
      </w:r>
      <w:r>
        <w:rPr>
          <w:rFonts w:ascii="宋体" w:hAnsi="宋体" w:cs="宋体" w:eastAsia="宋体" w:hint="default"/>
          <w:b/>
          <w:bCs/>
          <w:spacing w:val="-1"/>
          <w:w w:val="100"/>
          <w:sz w:val="21"/>
          <w:szCs w:val="21"/>
        </w:rPr>
        <w:t>根据财政部、国家税务总局、海关总署“财税</w:t>
      </w:r>
      <w:r>
        <w:rPr>
          <w:rFonts w:ascii="宋体" w:hAnsi="宋体" w:cs="宋体" w:eastAsia="宋体" w:hint="default"/>
          <w:b/>
          <w:bCs/>
          <w:spacing w:val="-1"/>
          <w:w w:val="100"/>
          <w:sz w:val="21"/>
          <w:szCs w:val="21"/>
        </w:rPr>
        <w:t>[2000]25</w:t>
      </w:r>
      <w:r>
        <w:rPr>
          <w:rFonts w:ascii="宋体" w:hAnsi="宋体" w:cs="宋体" w:eastAsia="宋体" w:hint="default"/>
          <w:b/>
          <w:bCs/>
          <w:spacing w:val="22"/>
          <w:w w:val="100"/>
          <w:sz w:val="21"/>
          <w:szCs w:val="21"/>
        </w:rPr>
        <w:t> </w:t>
      </w:r>
      <w:r>
        <w:rPr>
          <w:rFonts w:ascii="宋体" w:hAnsi="宋体" w:cs="宋体" w:eastAsia="宋体" w:hint="default"/>
          <w:b/>
          <w:bCs/>
          <w:spacing w:val="-10"/>
          <w:w w:val="100"/>
          <w:sz w:val="21"/>
          <w:szCs w:val="21"/>
        </w:rPr>
        <w:t>号”《财政部、国家税务总</w:t>
      </w:r>
      <w:r>
        <w:rPr>
          <w:rFonts w:ascii="宋体" w:hAnsi="宋体" w:cs="宋体" w:eastAsia="宋体" w:hint="default"/>
          <w:b/>
          <w:bCs/>
          <w:w w:val="100"/>
          <w:sz w:val="21"/>
          <w:szCs w:val="21"/>
        </w:rPr>
        <w:t> </w:t>
      </w:r>
      <w:r>
        <w:rPr>
          <w:rFonts w:ascii="宋体" w:hAnsi="宋体" w:cs="宋体" w:eastAsia="宋体" w:hint="default"/>
          <w:b/>
          <w:bCs/>
          <w:spacing w:val="-1"/>
          <w:sz w:val="21"/>
          <w:szCs w:val="21"/>
        </w:rPr>
        <w:t>局、海关总署关于鼓励软件产业和集成电路产业发展有关税收政策问题的通知》及</w:t>
      </w:r>
      <w:r>
        <w:rPr>
          <w:rFonts w:ascii="宋体" w:hAnsi="宋体" w:cs="宋体" w:eastAsia="宋体" w:hint="default"/>
          <w:b/>
          <w:bCs/>
          <w:w w:val="100"/>
          <w:sz w:val="21"/>
          <w:szCs w:val="21"/>
        </w:rPr>
        <w:t> </w:t>
      </w:r>
      <w:r>
        <w:rPr>
          <w:rFonts w:ascii="宋体" w:hAnsi="宋体" w:cs="宋体" w:eastAsia="宋体" w:hint="default"/>
          <w:b/>
          <w:bCs/>
          <w:spacing w:val="-3"/>
          <w:sz w:val="21"/>
          <w:szCs w:val="21"/>
        </w:rPr>
        <w:t>国家税务总局国税发【</w:t>
      </w:r>
      <w:r>
        <w:rPr>
          <w:rFonts w:ascii="宋体" w:hAnsi="宋体" w:cs="宋体" w:eastAsia="宋体" w:hint="default"/>
          <w:b/>
          <w:bCs/>
          <w:spacing w:val="-3"/>
          <w:sz w:val="21"/>
          <w:szCs w:val="21"/>
        </w:rPr>
        <w:t>2003</w:t>
      </w:r>
      <w:r>
        <w:rPr>
          <w:rFonts w:ascii="宋体" w:hAnsi="宋体" w:cs="宋体" w:eastAsia="宋体" w:hint="default"/>
          <w:b/>
          <w:bCs/>
          <w:spacing w:val="-3"/>
          <w:sz w:val="21"/>
          <w:szCs w:val="21"/>
        </w:rPr>
        <w:t>】</w:t>
      </w:r>
      <w:r>
        <w:rPr>
          <w:rFonts w:ascii="宋体" w:hAnsi="宋体" w:cs="宋体" w:eastAsia="宋体" w:hint="default"/>
          <w:b/>
          <w:bCs/>
          <w:spacing w:val="-3"/>
          <w:sz w:val="21"/>
          <w:szCs w:val="21"/>
        </w:rPr>
        <w:t>82</w:t>
      </w:r>
      <w:r>
        <w:rPr>
          <w:rFonts w:ascii="宋体" w:hAnsi="宋体" w:cs="宋体" w:eastAsia="宋体" w:hint="default"/>
          <w:b/>
          <w:bCs/>
          <w:spacing w:val="-72"/>
          <w:sz w:val="21"/>
          <w:szCs w:val="21"/>
        </w:rPr>
        <w:t> </w:t>
      </w:r>
      <w:r>
        <w:rPr>
          <w:rFonts w:ascii="宋体" w:hAnsi="宋体" w:cs="宋体" w:eastAsia="宋体" w:hint="default"/>
          <w:b/>
          <w:bCs/>
          <w:sz w:val="21"/>
          <w:szCs w:val="21"/>
        </w:rPr>
        <w:t>号《国家税务总局关于软件企业和高新技术企业所</w:t>
      </w:r>
      <w:r>
        <w:rPr>
          <w:rFonts w:ascii="宋体" w:hAnsi="宋体" w:cs="宋体" w:eastAsia="宋体" w:hint="default"/>
          <w:b/>
          <w:bCs/>
          <w:w w:val="100"/>
          <w:sz w:val="21"/>
          <w:szCs w:val="21"/>
        </w:rPr>
        <w:t> </w:t>
      </w:r>
      <w:r>
        <w:rPr>
          <w:rFonts w:ascii="宋体" w:hAnsi="宋体" w:cs="宋体" w:eastAsia="宋体" w:hint="default"/>
          <w:b/>
          <w:bCs/>
          <w:spacing w:val="-1"/>
          <w:sz w:val="21"/>
          <w:szCs w:val="21"/>
        </w:rPr>
        <w:t>得税优惠政策有关规定执行口径等问题的通知》的规定，本公司享受自开始获利年</w:t>
      </w:r>
      <w:r>
        <w:rPr>
          <w:rFonts w:ascii="宋体" w:hAnsi="宋体" w:cs="宋体" w:eastAsia="宋体" w:hint="default"/>
          <w:b/>
          <w:bCs/>
          <w:w w:val="100"/>
          <w:sz w:val="21"/>
          <w:szCs w:val="21"/>
        </w:rPr>
        <w:t> </w:t>
      </w:r>
      <w:r>
        <w:rPr>
          <w:rFonts w:ascii="宋体" w:hAnsi="宋体" w:cs="宋体" w:eastAsia="宋体" w:hint="default"/>
          <w:b/>
          <w:bCs/>
          <w:spacing w:val="-1"/>
          <w:sz w:val="21"/>
          <w:szCs w:val="21"/>
        </w:rPr>
        <w:t>度起，第一年和第二年免征企业所得税，第三年至第五年减半征收企业所得税的优</w:t>
      </w:r>
      <w:r>
        <w:rPr>
          <w:rFonts w:ascii="宋体" w:hAnsi="宋体" w:cs="宋体" w:eastAsia="宋体" w:hint="default"/>
          <w:b/>
          <w:bCs/>
          <w:w w:val="100"/>
          <w:sz w:val="21"/>
          <w:szCs w:val="21"/>
        </w:rPr>
        <w:t> </w:t>
      </w:r>
      <w:r>
        <w:rPr>
          <w:rFonts w:ascii="宋体" w:hAnsi="宋体" w:cs="宋体" w:eastAsia="宋体" w:hint="default"/>
          <w:b/>
          <w:bCs/>
          <w:sz w:val="21"/>
          <w:szCs w:val="21"/>
        </w:rPr>
        <w:t>惠政策。</w:t>
      </w:r>
      <w:r>
        <w:rPr>
          <w:rFonts w:ascii="宋体" w:hAnsi="宋体" w:cs="宋体" w:eastAsia="宋体" w:hint="default"/>
          <w:sz w:val="21"/>
          <w:szCs w:val="21"/>
        </w:rPr>
      </w:r>
    </w:p>
    <w:p>
      <w:pPr>
        <w:spacing w:before="29"/>
        <w:ind w:left="3060" w:right="1158" w:firstLine="0"/>
        <w:jc w:val="left"/>
        <w:rPr>
          <w:rFonts w:ascii="宋体" w:hAnsi="宋体" w:cs="宋体" w:eastAsia="宋体" w:hint="default"/>
          <w:sz w:val="21"/>
          <w:szCs w:val="21"/>
        </w:rPr>
      </w:pPr>
      <w:r>
        <w:rPr>
          <w:rFonts w:ascii="宋体" w:hAnsi="宋体" w:cs="宋体" w:eastAsia="宋体" w:hint="default"/>
          <w:sz w:val="21"/>
          <w:szCs w:val="21"/>
        </w:rPr>
        <w:t>减免税期限：</w:t>
      </w: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日免征企业所得税，</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before="123"/>
        <w:ind w:left="3060" w:right="3563"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日减半征收。</w:t>
      </w:r>
    </w:p>
    <w:p>
      <w:pPr>
        <w:spacing w:after="0"/>
        <w:jc w:val="left"/>
        <w:rPr>
          <w:rFonts w:ascii="宋体" w:hAnsi="宋体" w:cs="宋体" w:eastAsia="宋体" w:hint="default"/>
          <w:sz w:val="21"/>
          <w:szCs w:val="21"/>
        </w:rPr>
        <w:sectPr>
          <w:pgSz w:w="11910" w:h="16840"/>
          <w:pgMar w:header="884" w:footer="1186" w:top="1140" w:bottom="13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tabs>
          <w:tab w:pos="3055" w:val="left" w:leader="none"/>
        </w:tabs>
        <w:spacing w:before="36"/>
        <w:ind w:left="2518" w:right="115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tab/>
        <w:t>根据国家发展和改革委员会、工业和信息化部、商务部、国家税务总局《关于公布</w:t>
      </w:r>
      <w:r>
        <w:rPr>
          <w:rFonts w:ascii="宋体" w:hAnsi="宋体" w:cs="宋体" w:eastAsia="宋体" w:hint="default"/>
          <w:sz w:val="21"/>
          <w:szCs w:val="21"/>
        </w:rPr>
      </w:r>
    </w:p>
    <w:p>
      <w:pPr>
        <w:spacing w:line="350" w:lineRule="auto" w:before="123"/>
        <w:ind w:left="3055" w:right="1270" w:firstLine="0"/>
        <w:jc w:val="both"/>
        <w:rPr>
          <w:rFonts w:ascii="宋体" w:hAnsi="宋体" w:cs="宋体" w:eastAsia="宋体" w:hint="default"/>
          <w:sz w:val="21"/>
          <w:szCs w:val="21"/>
        </w:rPr>
      </w:pPr>
      <w:r>
        <w:rPr>
          <w:rFonts w:ascii="宋体" w:hAnsi="宋体" w:cs="宋体" w:eastAsia="宋体" w:hint="default"/>
          <w:b/>
          <w:bCs/>
          <w:w w:val="99"/>
          <w:sz w:val="21"/>
          <w:szCs w:val="21"/>
        </w:rPr>
        <w:t>2010 </w:t>
      </w:r>
      <w:r>
        <w:rPr>
          <w:rFonts w:ascii="宋体" w:hAnsi="宋体" w:cs="宋体" w:eastAsia="宋体" w:hint="default"/>
          <w:b/>
          <w:bCs/>
          <w:spacing w:val="-4"/>
          <w:w w:val="100"/>
          <w:sz w:val="21"/>
          <w:szCs w:val="21"/>
        </w:rPr>
        <w:t>年度国家规划布局内重点软件企业名单的通知》“发改高技</w:t>
      </w:r>
      <w:r>
        <w:rPr>
          <w:rFonts w:ascii="宋体" w:hAnsi="宋体" w:cs="宋体" w:eastAsia="宋体" w:hint="default"/>
          <w:b/>
          <w:bCs/>
          <w:spacing w:val="-4"/>
          <w:w w:val="100"/>
          <w:sz w:val="21"/>
          <w:szCs w:val="21"/>
        </w:rPr>
        <w:t>[2011]342</w:t>
      </w:r>
      <w:r>
        <w:rPr>
          <w:rFonts w:ascii="宋体" w:hAnsi="宋体" w:cs="宋体" w:eastAsia="宋体" w:hint="default"/>
          <w:b/>
          <w:bCs/>
          <w:spacing w:val="8"/>
          <w:w w:val="100"/>
          <w:sz w:val="21"/>
          <w:szCs w:val="21"/>
        </w:rPr>
        <w:t> </w:t>
      </w:r>
      <w:r>
        <w:rPr>
          <w:rFonts w:ascii="宋体" w:hAnsi="宋体" w:cs="宋体" w:eastAsia="宋体" w:hint="default"/>
          <w:b/>
          <w:bCs/>
          <w:w w:val="100"/>
          <w:sz w:val="21"/>
          <w:szCs w:val="21"/>
        </w:rPr>
        <w:t>号”和 </w:t>
      </w:r>
      <w:r>
        <w:rPr>
          <w:rFonts w:ascii="宋体" w:hAnsi="宋体" w:cs="宋体" w:eastAsia="宋体" w:hint="default"/>
          <w:b/>
          <w:bCs/>
          <w:spacing w:val="-6"/>
          <w:w w:val="100"/>
          <w:sz w:val="21"/>
          <w:szCs w:val="21"/>
        </w:rPr>
        <w:t>财政部国家税务总局《关于企业所得税若干优惠政策的通知》“财税〔</w:t>
      </w:r>
      <w:r>
        <w:rPr>
          <w:rFonts w:ascii="宋体" w:hAnsi="宋体" w:cs="宋体" w:eastAsia="宋体" w:hint="default"/>
          <w:b/>
          <w:bCs/>
          <w:spacing w:val="-6"/>
          <w:w w:val="100"/>
          <w:sz w:val="21"/>
          <w:szCs w:val="21"/>
        </w:rPr>
        <w:t>2008</w:t>
      </w:r>
      <w:r>
        <w:rPr>
          <w:rFonts w:ascii="宋体" w:hAnsi="宋体" w:cs="宋体" w:eastAsia="宋体" w:hint="default"/>
          <w:b/>
          <w:bCs/>
          <w:spacing w:val="-6"/>
          <w:w w:val="100"/>
          <w:sz w:val="21"/>
          <w:szCs w:val="21"/>
        </w:rPr>
        <w:t>〕</w:t>
      </w:r>
      <w:r>
        <w:rPr>
          <w:rFonts w:ascii="宋体" w:hAnsi="宋体" w:cs="宋体" w:eastAsia="宋体" w:hint="default"/>
          <w:b/>
          <w:bCs/>
          <w:spacing w:val="-6"/>
          <w:w w:val="100"/>
          <w:sz w:val="21"/>
          <w:szCs w:val="21"/>
        </w:rPr>
        <w:t>1</w:t>
      </w:r>
      <w:r>
        <w:rPr>
          <w:rFonts w:ascii="宋体" w:hAnsi="宋体" w:cs="宋体" w:eastAsia="宋体" w:hint="default"/>
          <w:b/>
          <w:bCs/>
          <w:spacing w:val="-26"/>
          <w:w w:val="100"/>
          <w:sz w:val="21"/>
          <w:szCs w:val="21"/>
        </w:rPr>
        <w:t> </w:t>
      </w:r>
      <w:r>
        <w:rPr>
          <w:rFonts w:ascii="宋体" w:hAnsi="宋体" w:cs="宋体" w:eastAsia="宋体" w:hint="default"/>
          <w:b/>
          <w:bCs/>
          <w:w w:val="100"/>
          <w:sz w:val="21"/>
          <w:szCs w:val="21"/>
        </w:rPr>
        <w:t>号”</w:t>
      </w:r>
      <w:r>
        <w:rPr>
          <w:rFonts w:ascii="宋体" w:hAnsi="宋体" w:cs="宋体" w:eastAsia="宋体" w:hint="default"/>
          <w:b/>
          <w:bCs/>
          <w:spacing w:val="-100"/>
          <w:w w:val="100"/>
          <w:sz w:val="21"/>
          <w:szCs w:val="21"/>
        </w:rPr>
        <w:t> </w:t>
      </w:r>
      <w:r>
        <w:rPr>
          <w:rFonts w:ascii="宋体" w:hAnsi="宋体" w:cs="宋体" w:eastAsia="宋体" w:hint="default"/>
          <w:b/>
          <w:bCs/>
          <w:sz w:val="21"/>
          <w:szCs w:val="21"/>
        </w:rPr>
        <w:t>的规定，本公司属于国家规划布局内重点软件企业，</w:t>
      </w:r>
      <w:r>
        <w:rPr>
          <w:rFonts w:ascii="宋体" w:hAnsi="宋体" w:cs="宋体" w:eastAsia="宋体" w:hint="default"/>
          <w:b/>
          <w:bCs/>
          <w:sz w:val="21"/>
          <w:szCs w:val="21"/>
        </w:rPr>
        <w:t>2010</w:t>
      </w:r>
      <w:r>
        <w:rPr>
          <w:rFonts w:ascii="宋体" w:hAnsi="宋体" w:cs="宋体" w:eastAsia="宋体" w:hint="default"/>
          <w:b/>
          <w:bCs/>
          <w:spacing w:val="-62"/>
          <w:sz w:val="21"/>
          <w:szCs w:val="21"/>
        </w:rPr>
        <w:t> </w:t>
      </w:r>
      <w:r>
        <w:rPr>
          <w:rFonts w:ascii="宋体" w:hAnsi="宋体" w:cs="宋体" w:eastAsia="宋体" w:hint="default"/>
          <w:b/>
          <w:bCs/>
          <w:sz w:val="21"/>
          <w:szCs w:val="21"/>
        </w:rPr>
        <w:t>年当年未享受低于</w:t>
      </w:r>
      <w:r>
        <w:rPr>
          <w:rFonts w:ascii="宋体" w:hAnsi="宋体" w:cs="宋体" w:eastAsia="宋体" w:hint="default"/>
          <w:b/>
          <w:bCs/>
          <w:spacing w:val="-63"/>
          <w:sz w:val="21"/>
          <w:szCs w:val="21"/>
        </w:rPr>
        <w:t> </w:t>
      </w:r>
      <w:r>
        <w:rPr>
          <w:rFonts w:ascii="宋体" w:hAnsi="宋体" w:cs="宋体" w:eastAsia="宋体" w:hint="default"/>
          <w:b/>
          <w:bCs/>
          <w:sz w:val="21"/>
          <w:szCs w:val="21"/>
        </w:rPr>
        <w:t>10%</w:t>
      </w:r>
      <w:r>
        <w:rPr>
          <w:rFonts w:ascii="宋体" w:hAnsi="宋体" w:cs="宋体" w:eastAsia="宋体" w:hint="default"/>
          <w:b/>
          <w:bCs/>
          <w:sz w:val="21"/>
          <w:szCs w:val="21"/>
        </w:rPr>
        <w:t>的</w:t>
      </w:r>
      <w:r>
        <w:rPr>
          <w:rFonts w:ascii="宋体" w:hAnsi="宋体" w:cs="宋体" w:eastAsia="宋体" w:hint="default"/>
          <w:b/>
          <w:bCs/>
          <w:w w:val="100"/>
          <w:sz w:val="21"/>
          <w:szCs w:val="21"/>
        </w:rPr>
        <w:t> </w:t>
      </w:r>
      <w:r>
        <w:rPr>
          <w:rFonts w:ascii="宋体" w:hAnsi="宋体" w:cs="宋体" w:eastAsia="宋体" w:hint="default"/>
          <w:b/>
          <w:bCs/>
          <w:sz w:val="21"/>
          <w:szCs w:val="21"/>
        </w:rPr>
        <w:t>税率优惠的，减按</w:t>
      </w:r>
      <w:r>
        <w:rPr>
          <w:rFonts w:ascii="宋体" w:hAnsi="宋体" w:cs="宋体" w:eastAsia="宋体" w:hint="default"/>
          <w:b/>
          <w:bCs/>
          <w:spacing w:val="-53"/>
          <w:sz w:val="21"/>
          <w:szCs w:val="21"/>
        </w:rPr>
        <w:t> </w:t>
      </w:r>
      <w:r>
        <w:rPr>
          <w:rFonts w:ascii="宋体" w:hAnsi="宋体" w:cs="宋体" w:eastAsia="宋体" w:hint="default"/>
          <w:b/>
          <w:bCs/>
          <w:sz w:val="21"/>
          <w:szCs w:val="21"/>
        </w:rPr>
        <w:t>10%</w:t>
      </w:r>
      <w:r>
        <w:rPr>
          <w:rFonts w:ascii="宋体" w:hAnsi="宋体" w:cs="宋体" w:eastAsia="宋体" w:hint="default"/>
          <w:b/>
          <w:bCs/>
          <w:sz w:val="21"/>
          <w:szCs w:val="21"/>
        </w:rPr>
        <w:t>的税率征收企业所得税。</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350" w:lineRule="auto" w:before="168"/>
        <w:ind w:left="3055" w:right="1270" w:hanging="538"/>
        <w:jc w:val="both"/>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99"/>
          <w:sz w:val="21"/>
          <w:szCs w:val="21"/>
        </w:rPr>
        <w:t> </w:t>
      </w:r>
      <w:r>
        <w:rPr>
          <w:rFonts w:ascii="宋体" w:hAnsi="宋体" w:cs="宋体" w:eastAsia="宋体" w:hint="default"/>
          <w:b/>
          <w:bCs/>
          <w:sz w:val="21"/>
          <w:szCs w:val="21"/>
        </w:rPr>
        <w:t>根据财政部、国家税务总局、海关总署财税《关于鼓励软件产业和集成电路产业发</w:t>
      </w:r>
      <w:r>
        <w:rPr>
          <w:rFonts w:ascii="宋体" w:hAnsi="宋体" w:cs="宋体" w:eastAsia="宋体" w:hint="default"/>
          <w:b/>
          <w:bCs/>
          <w:w w:val="100"/>
          <w:sz w:val="21"/>
          <w:szCs w:val="21"/>
        </w:rPr>
        <w:t> </w:t>
      </w:r>
      <w:r>
        <w:rPr>
          <w:rFonts w:ascii="宋体" w:hAnsi="宋体" w:cs="宋体" w:eastAsia="宋体" w:hint="default"/>
          <w:b/>
          <w:bCs/>
          <w:spacing w:val="-11"/>
          <w:w w:val="100"/>
          <w:sz w:val="21"/>
          <w:szCs w:val="21"/>
        </w:rPr>
        <w:t>展有关税收政策问题的通知》“【</w:t>
      </w:r>
      <w:r>
        <w:rPr>
          <w:rFonts w:ascii="宋体" w:hAnsi="宋体" w:cs="宋体" w:eastAsia="宋体" w:hint="default"/>
          <w:b/>
          <w:bCs/>
          <w:spacing w:val="-11"/>
          <w:w w:val="100"/>
          <w:sz w:val="21"/>
          <w:szCs w:val="21"/>
        </w:rPr>
        <w:t>2000</w:t>
      </w:r>
      <w:r>
        <w:rPr>
          <w:rFonts w:ascii="宋体" w:hAnsi="宋体" w:cs="宋体" w:eastAsia="宋体" w:hint="default"/>
          <w:b/>
          <w:bCs/>
          <w:spacing w:val="-11"/>
          <w:w w:val="100"/>
          <w:sz w:val="21"/>
          <w:szCs w:val="21"/>
        </w:rPr>
        <w:t>】第</w:t>
      </w:r>
      <w:r>
        <w:rPr>
          <w:rFonts w:ascii="宋体" w:hAnsi="宋体" w:cs="宋体" w:eastAsia="宋体" w:hint="default"/>
          <w:b/>
          <w:bCs/>
          <w:spacing w:val="-52"/>
          <w:w w:val="100"/>
          <w:sz w:val="21"/>
          <w:szCs w:val="21"/>
        </w:rPr>
        <w:t> </w:t>
      </w:r>
      <w:r>
        <w:rPr>
          <w:rFonts w:ascii="宋体" w:hAnsi="宋体" w:cs="宋体" w:eastAsia="宋体" w:hint="default"/>
          <w:b/>
          <w:bCs/>
          <w:w w:val="99"/>
          <w:sz w:val="21"/>
          <w:szCs w:val="21"/>
        </w:rPr>
        <w:t>025</w:t>
      </w:r>
      <w:r>
        <w:rPr>
          <w:rFonts w:ascii="宋体" w:hAnsi="宋体" w:cs="宋体" w:eastAsia="宋体" w:hint="default"/>
          <w:b/>
          <w:bCs/>
          <w:spacing w:val="-51"/>
          <w:w w:val="99"/>
          <w:sz w:val="21"/>
          <w:szCs w:val="21"/>
        </w:rPr>
        <w:t> </w:t>
      </w:r>
      <w:r>
        <w:rPr>
          <w:rFonts w:ascii="宋体" w:hAnsi="宋体" w:cs="宋体" w:eastAsia="宋体" w:hint="default"/>
          <w:b/>
          <w:bCs/>
          <w:spacing w:val="-1"/>
          <w:w w:val="100"/>
          <w:sz w:val="21"/>
          <w:szCs w:val="21"/>
        </w:rPr>
        <w:t>号”文件的规定，本公司销售自行开</w:t>
      </w:r>
      <w:r>
        <w:rPr>
          <w:rFonts w:ascii="宋体" w:hAnsi="宋体" w:cs="宋体" w:eastAsia="宋体" w:hint="default"/>
          <w:b/>
          <w:bCs/>
          <w:w w:val="100"/>
          <w:sz w:val="21"/>
          <w:szCs w:val="21"/>
        </w:rPr>
        <w:t> </w:t>
      </w:r>
      <w:r>
        <w:rPr>
          <w:rFonts w:ascii="宋体" w:hAnsi="宋体" w:cs="宋体" w:eastAsia="宋体" w:hint="default"/>
          <w:b/>
          <w:bCs/>
          <w:spacing w:val="-11"/>
          <w:w w:val="100"/>
          <w:sz w:val="21"/>
          <w:szCs w:val="21"/>
        </w:rPr>
        <w:t>发生产的软件产品，按</w:t>
      </w:r>
      <w:r>
        <w:rPr>
          <w:rFonts w:ascii="宋体" w:hAnsi="宋体" w:cs="宋体" w:eastAsia="宋体" w:hint="default"/>
          <w:b/>
          <w:bCs/>
          <w:spacing w:val="-54"/>
          <w:w w:val="100"/>
          <w:sz w:val="21"/>
          <w:szCs w:val="21"/>
        </w:rPr>
        <w:t> </w:t>
      </w:r>
      <w:r>
        <w:rPr>
          <w:rFonts w:ascii="宋体" w:hAnsi="宋体" w:cs="宋体" w:eastAsia="宋体" w:hint="default"/>
          <w:b/>
          <w:bCs/>
          <w:spacing w:val="-5"/>
          <w:w w:val="100"/>
          <w:sz w:val="21"/>
          <w:szCs w:val="21"/>
        </w:rPr>
        <w:t>17</w:t>
      </w:r>
      <w:r>
        <w:rPr>
          <w:rFonts w:ascii="宋体" w:hAnsi="宋体" w:cs="宋体" w:eastAsia="宋体" w:hint="default"/>
          <w:b/>
          <w:bCs/>
          <w:spacing w:val="-5"/>
          <w:w w:val="100"/>
          <w:sz w:val="21"/>
          <w:szCs w:val="21"/>
        </w:rPr>
        <w:t>％的法定税率征收增值税后，对其增值税实际税负超过</w:t>
      </w:r>
      <w:r>
        <w:rPr>
          <w:rFonts w:ascii="宋体" w:hAnsi="宋体" w:cs="宋体" w:eastAsia="宋体" w:hint="default"/>
          <w:b/>
          <w:bCs/>
          <w:spacing w:val="-54"/>
          <w:w w:val="100"/>
          <w:sz w:val="21"/>
          <w:szCs w:val="21"/>
        </w:rPr>
        <w:t> </w:t>
      </w:r>
      <w:r>
        <w:rPr>
          <w:rFonts w:ascii="宋体" w:hAnsi="宋体" w:cs="宋体" w:eastAsia="宋体" w:hint="default"/>
          <w:b/>
          <w:bCs/>
          <w:w w:val="99"/>
          <w:sz w:val="21"/>
          <w:szCs w:val="21"/>
        </w:rPr>
        <w:t>3</w:t>
      </w:r>
      <w:r>
        <w:rPr>
          <w:rFonts w:ascii="宋体" w:hAnsi="宋体" w:cs="宋体" w:eastAsia="宋体" w:hint="default"/>
          <w:b/>
          <w:bCs/>
          <w:w w:val="99"/>
          <w:sz w:val="21"/>
          <w:szCs w:val="21"/>
        </w:rPr>
        <w:t>％</w:t>
      </w:r>
      <w:r>
        <w:rPr>
          <w:rFonts w:ascii="宋体" w:hAnsi="宋体" w:cs="宋体" w:eastAsia="宋体" w:hint="default"/>
          <w:b/>
          <w:bCs/>
          <w:w w:val="100"/>
          <w:sz w:val="21"/>
          <w:szCs w:val="21"/>
        </w:rPr>
        <w:t> </w:t>
      </w:r>
      <w:r>
        <w:rPr>
          <w:rFonts w:ascii="宋体" w:hAnsi="宋体" w:cs="宋体" w:eastAsia="宋体" w:hint="default"/>
          <w:b/>
          <w:bCs/>
          <w:sz w:val="21"/>
          <w:szCs w:val="21"/>
        </w:rPr>
        <w:t>的部分实行即征即退政策。</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348" w:lineRule="auto" w:before="166"/>
        <w:ind w:left="3055" w:right="1256" w:hanging="538"/>
        <w:jc w:val="both"/>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97"/>
          <w:sz w:val="21"/>
          <w:szCs w:val="21"/>
        </w:rPr>
        <w:t> </w:t>
      </w:r>
      <w:r>
        <w:rPr>
          <w:rFonts w:ascii="宋体" w:hAnsi="宋体" w:cs="宋体" w:eastAsia="宋体" w:hint="default"/>
          <w:b/>
          <w:bCs/>
          <w:sz w:val="21"/>
          <w:szCs w:val="21"/>
        </w:rPr>
        <w:t>根据财政部、国家税务总局关于贯彻落实《中共中央国务院关于加强技术创新，发</w:t>
      </w:r>
      <w:r>
        <w:rPr>
          <w:rFonts w:ascii="宋体" w:hAnsi="宋体" w:cs="宋体" w:eastAsia="宋体" w:hint="default"/>
          <w:b/>
          <w:bCs/>
          <w:w w:val="100"/>
          <w:sz w:val="21"/>
          <w:szCs w:val="21"/>
        </w:rPr>
        <w:t> </w:t>
      </w:r>
      <w:r>
        <w:rPr>
          <w:rFonts w:ascii="宋体" w:hAnsi="宋体" w:cs="宋体" w:eastAsia="宋体" w:hint="default"/>
          <w:b/>
          <w:bCs/>
          <w:sz w:val="21"/>
          <w:szCs w:val="21"/>
        </w:rPr>
        <w:t>展高科技，实现产业化的决定》有关税收问题的通知“财税字【</w:t>
      </w:r>
      <w:r>
        <w:rPr>
          <w:rFonts w:ascii="宋体" w:hAnsi="宋体" w:cs="宋体" w:eastAsia="宋体" w:hint="default"/>
          <w:b/>
          <w:bCs/>
          <w:sz w:val="21"/>
          <w:szCs w:val="21"/>
        </w:rPr>
        <w:t>1999</w:t>
      </w:r>
      <w:r>
        <w:rPr>
          <w:rFonts w:ascii="宋体" w:hAnsi="宋体" w:cs="宋体" w:eastAsia="宋体" w:hint="default"/>
          <w:b/>
          <w:bCs/>
          <w:sz w:val="21"/>
          <w:szCs w:val="21"/>
        </w:rPr>
        <w:t>】第</w:t>
      </w:r>
      <w:r>
        <w:rPr>
          <w:rFonts w:ascii="宋体" w:hAnsi="宋体" w:cs="宋体" w:eastAsia="宋体" w:hint="default"/>
          <w:b/>
          <w:bCs/>
          <w:spacing w:val="-56"/>
          <w:sz w:val="21"/>
          <w:szCs w:val="21"/>
        </w:rPr>
        <w:t> </w:t>
      </w:r>
      <w:r>
        <w:rPr>
          <w:rFonts w:ascii="宋体" w:hAnsi="宋体" w:cs="宋体" w:eastAsia="宋体" w:hint="default"/>
          <w:b/>
          <w:bCs/>
          <w:sz w:val="21"/>
          <w:szCs w:val="21"/>
        </w:rPr>
        <w:t>273</w:t>
      </w:r>
      <w:r>
        <w:rPr>
          <w:rFonts w:ascii="宋体" w:hAnsi="宋体" w:cs="宋体" w:eastAsia="宋体" w:hint="default"/>
          <w:b/>
          <w:bCs/>
          <w:spacing w:val="-56"/>
          <w:sz w:val="21"/>
          <w:szCs w:val="21"/>
        </w:rPr>
        <w:t> </w:t>
      </w:r>
      <w:r>
        <w:rPr>
          <w:rFonts w:ascii="宋体" w:hAnsi="宋体" w:cs="宋体" w:eastAsia="宋体" w:hint="default"/>
          <w:b/>
          <w:bCs/>
          <w:sz w:val="21"/>
          <w:szCs w:val="21"/>
        </w:rPr>
        <w:t>号”</w:t>
      </w:r>
      <w:r>
        <w:rPr>
          <w:rFonts w:ascii="宋体" w:hAnsi="宋体" w:cs="宋体" w:eastAsia="宋体" w:hint="default"/>
          <w:b/>
          <w:bCs/>
          <w:w w:val="100"/>
          <w:sz w:val="21"/>
          <w:szCs w:val="21"/>
        </w:rPr>
        <w:t> </w:t>
      </w:r>
      <w:r>
        <w:rPr>
          <w:rFonts w:ascii="宋体" w:hAnsi="宋体" w:cs="宋体" w:eastAsia="宋体" w:hint="default"/>
          <w:b/>
          <w:bCs/>
          <w:sz w:val="21"/>
          <w:szCs w:val="21"/>
        </w:rPr>
        <w:t>文件的规定，对公司部分符合要求的软件开发业务免征营业税。</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350" w:lineRule="auto" w:before="170"/>
        <w:ind w:left="3055" w:right="1268" w:hanging="538"/>
        <w:jc w:val="both"/>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97"/>
          <w:sz w:val="21"/>
          <w:szCs w:val="21"/>
        </w:rPr>
        <w:t> </w:t>
      </w:r>
      <w:r>
        <w:rPr>
          <w:rFonts w:ascii="宋体" w:hAnsi="宋体" w:cs="宋体" w:eastAsia="宋体" w:hint="default"/>
          <w:b/>
          <w:bCs/>
          <w:sz w:val="21"/>
          <w:szCs w:val="21"/>
        </w:rPr>
        <w:t>根据《中华人民共和国企业所得税法》第三十条和《中华人民共和国企业所得税法</w:t>
      </w:r>
      <w:r>
        <w:rPr>
          <w:rFonts w:ascii="宋体" w:hAnsi="宋体" w:cs="宋体" w:eastAsia="宋体" w:hint="default"/>
          <w:b/>
          <w:bCs/>
          <w:w w:val="100"/>
          <w:sz w:val="21"/>
          <w:szCs w:val="21"/>
        </w:rPr>
        <w:t> </w:t>
      </w:r>
      <w:r>
        <w:rPr>
          <w:rFonts w:ascii="宋体" w:hAnsi="宋体" w:cs="宋体" w:eastAsia="宋体" w:hint="default"/>
          <w:b/>
          <w:bCs/>
          <w:spacing w:val="-1"/>
          <w:sz w:val="21"/>
          <w:szCs w:val="21"/>
        </w:rPr>
        <w:t>实施条例》第九十五条的规定，本公司为开发新技术、新产品、新工艺发生的研究</w:t>
      </w:r>
      <w:r>
        <w:rPr>
          <w:rFonts w:ascii="宋体" w:hAnsi="宋体" w:cs="宋体" w:eastAsia="宋体" w:hint="default"/>
          <w:b/>
          <w:bCs/>
          <w:w w:val="100"/>
          <w:sz w:val="21"/>
          <w:szCs w:val="21"/>
        </w:rPr>
        <w:t> </w:t>
      </w:r>
      <w:r>
        <w:rPr>
          <w:rFonts w:ascii="宋体" w:hAnsi="宋体" w:cs="宋体" w:eastAsia="宋体" w:hint="default"/>
          <w:b/>
          <w:bCs/>
          <w:spacing w:val="-1"/>
          <w:sz w:val="21"/>
          <w:szCs w:val="21"/>
        </w:rPr>
        <w:t>开发费用，未形成无形资产计入当期损益的，在按照规定据实扣除的基础上，按照</w:t>
      </w:r>
      <w:r>
        <w:rPr>
          <w:rFonts w:ascii="宋体" w:hAnsi="宋体" w:cs="宋体" w:eastAsia="宋体" w:hint="default"/>
          <w:b/>
          <w:bCs/>
          <w:w w:val="100"/>
          <w:sz w:val="21"/>
          <w:szCs w:val="21"/>
        </w:rPr>
        <w:t> </w:t>
      </w:r>
      <w:r>
        <w:rPr>
          <w:rFonts w:ascii="宋体" w:hAnsi="宋体" w:cs="宋体" w:eastAsia="宋体" w:hint="default"/>
          <w:b/>
          <w:bCs/>
          <w:sz w:val="21"/>
          <w:szCs w:val="21"/>
        </w:rPr>
        <w:t>研究开发费用的</w:t>
      </w:r>
      <w:r>
        <w:rPr>
          <w:rFonts w:ascii="宋体" w:hAnsi="宋体" w:cs="宋体" w:eastAsia="宋体" w:hint="default"/>
          <w:b/>
          <w:bCs/>
          <w:spacing w:val="-52"/>
          <w:sz w:val="21"/>
          <w:szCs w:val="21"/>
        </w:rPr>
        <w:t> </w:t>
      </w:r>
      <w:r>
        <w:rPr>
          <w:rFonts w:ascii="宋体" w:hAnsi="宋体" w:cs="宋体" w:eastAsia="宋体" w:hint="default"/>
          <w:b/>
          <w:bCs/>
          <w:sz w:val="21"/>
          <w:szCs w:val="21"/>
        </w:rPr>
        <w:t>50</w:t>
      </w:r>
      <w:r>
        <w:rPr>
          <w:rFonts w:ascii="宋体" w:hAnsi="宋体" w:cs="宋体" w:eastAsia="宋体" w:hint="default"/>
          <w:b/>
          <w:bCs/>
          <w:sz w:val="21"/>
          <w:szCs w:val="21"/>
        </w:rPr>
        <w:t>％加计扣除。</w:t>
      </w:r>
      <w:r>
        <w:rPr>
          <w:rFonts w:ascii="宋体" w:hAnsi="宋体" w:cs="宋体" w:eastAsia="宋体" w:hint="default"/>
          <w:sz w:val="21"/>
          <w:szCs w:val="21"/>
        </w:rPr>
      </w:r>
    </w:p>
    <w:p>
      <w:pPr>
        <w:spacing w:after="0" w:line="350" w:lineRule="auto"/>
        <w:jc w:val="both"/>
        <w:rPr>
          <w:rFonts w:ascii="宋体" w:hAnsi="宋体" w:cs="宋体" w:eastAsia="宋体" w:hint="default"/>
          <w:sz w:val="21"/>
          <w:szCs w:val="21"/>
        </w:rPr>
        <w:sectPr>
          <w:pgSz w:w="11910" w:h="16840"/>
          <w:pgMar w:header="884" w:footer="1186" w:top="1140" w:bottom="1380" w:left="0" w:right="0"/>
        </w:sectPr>
      </w:pPr>
    </w:p>
    <w:p>
      <w:pPr>
        <w:tabs>
          <w:tab w:pos="7021" w:val="left" w:leader="none"/>
        </w:tabs>
        <w:spacing w:before="14"/>
        <w:ind w:left="140" w:right="0" w:firstLine="0"/>
        <w:jc w:val="left"/>
        <w:rPr>
          <w:rFonts w:ascii="宋体" w:hAnsi="宋体" w:cs="宋体" w:eastAsia="宋体" w:hint="default"/>
          <w:sz w:val="21"/>
          <w:szCs w:val="21"/>
        </w:rPr>
      </w:pPr>
      <w:r>
        <w:rPr>
          <w:rFonts w:ascii="宋体" w:hAnsi="宋体" w:cs="宋体" w:eastAsia="宋体" w:hint="default"/>
          <w:sz w:val="21"/>
          <w:szCs w:val="21"/>
        </w:rPr>
        <w:t>上海汉得信息技术股份有限公司（股票代码</w:t>
      </w:r>
      <w:r>
        <w:rPr>
          <w:rFonts w:ascii="宋体" w:hAnsi="宋体" w:cs="宋体" w:eastAsia="宋体" w:hint="default"/>
          <w:spacing w:val="-60"/>
          <w:sz w:val="21"/>
          <w:szCs w:val="21"/>
        </w:rPr>
        <w:t> </w:t>
      </w:r>
      <w:r>
        <w:rPr>
          <w:rFonts w:ascii="宋体" w:hAnsi="宋体" w:cs="宋体" w:eastAsia="宋体" w:hint="default"/>
          <w:sz w:val="21"/>
          <w:szCs w:val="21"/>
        </w:rPr>
        <w:t>300170</w:t>
      </w:r>
      <w:r>
        <w:rPr>
          <w:rFonts w:ascii="宋体" w:hAnsi="宋体" w:cs="宋体" w:eastAsia="宋体" w:hint="default"/>
          <w:sz w:val="21"/>
          <w:szCs w:val="21"/>
        </w:rPr>
        <w:t>）</w:t>
        <w:tab/>
      </w:r>
      <w:r>
        <w:rPr>
          <w:rFonts w:ascii="宋体" w:hAnsi="宋体" w:cs="宋体" w:eastAsia="宋体" w:hint="default"/>
          <w:sz w:val="21"/>
          <w:szCs w:val="21"/>
        </w:rPr>
        <w:t>2010</w:t>
      </w:r>
      <w:r>
        <w:rPr>
          <w:rFonts w:ascii="宋体" w:hAnsi="宋体" w:cs="宋体" w:eastAsia="宋体" w:hint="default"/>
          <w:spacing w:val="-57"/>
          <w:sz w:val="21"/>
          <w:szCs w:val="21"/>
        </w:rPr>
        <w:t> </w:t>
      </w:r>
      <w:r>
        <w:rPr>
          <w:rFonts w:ascii="宋体" w:hAnsi="宋体" w:cs="宋体" w:eastAsia="宋体" w:hint="default"/>
          <w:sz w:val="21"/>
          <w:szCs w:val="21"/>
        </w:rPr>
        <w:t>年年度报告</w:t>
      </w:r>
    </w:p>
    <w:p>
      <w:pPr>
        <w:spacing w:line="240" w:lineRule="auto" w:before="10"/>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tabs>
          <w:tab w:pos="980" w:val="left" w:leader="none"/>
        </w:tabs>
        <w:spacing w:line="364" w:lineRule="auto" w:before="36"/>
        <w:ind w:left="858" w:right="8372" w:hanging="718"/>
        <w:jc w:val="left"/>
        <w:rPr>
          <w:rFonts w:ascii="宋体" w:hAnsi="宋体" w:cs="宋体" w:eastAsia="宋体" w:hint="default"/>
          <w:sz w:val="21"/>
          <w:szCs w:val="21"/>
        </w:rPr>
      </w:pPr>
      <w:r>
        <w:rPr>
          <w:rFonts w:ascii="宋体" w:hAnsi="宋体" w:cs="宋体" w:eastAsia="宋体" w:hint="default"/>
          <w:b/>
          <w:bCs/>
          <w:sz w:val="21"/>
          <w:szCs w:val="21"/>
        </w:rPr>
        <w:t>四、</w:t>
        <w:tab/>
        <w:tab/>
        <w:t>企业合并及合并财务报表</w:t>
      </w:r>
      <w:r>
        <w:rPr>
          <w:rFonts w:ascii="宋体" w:hAnsi="宋体" w:cs="宋体" w:eastAsia="宋体" w:hint="default"/>
          <w:b/>
          <w:bCs/>
          <w:w w:val="100"/>
          <w:sz w:val="21"/>
          <w:szCs w:val="21"/>
        </w:rPr>
        <w:t> </w:t>
      </w:r>
      <w:r>
        <w:rPr>
          <w:rFonts w:ascii="宋体" w:hAnsi="宋体" w:cs="宋体" w:eastAsia="宋体" w:hint="default"/>
          <w:spacing w:val="-2"/>
          <w:sz w:val="21"/>
          <w:szCs w:val="21"/>
        </w:rPr>
        <w:t>本节下列表式数据中的金额单位，除非特别注明外均为人民币万元。</w:t>
      </w:r>
    </w:p>
    <w:p>
      <w:pPr>
        <w:tabs>
          <w:tab w:pos="980" w:val="left" w:leader="none"/>
        </w:tabs>
        <w:spacing w:before="16"/>
        <w:ind w:left="140" w:right="0"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一</w:t>
      </w:r>
      <w:r>
        <w:rPr>
          <w:rFonts w:ascii="宋体" w:hAnsi="宋体" w:cs="宋体" w:eastAsia="宋体" w:hint="default"/>
          <w:b/>
          <w:bCs/>
          <w:w w:val="95"/>
          <w:sz w:val="21"/>
          <w:szCs w:val="21"/>
        </w:rPr>
        <w:t>)</w:t>
        <w:tab/>
      </w:r>
      <w:r>
        <w:rPr>
          <w:rFonts w:ascii="宋体" w:hAnsi="宋体" w:cs="宋体" w:eastAsia="宋体" w:hint="default"/>
          <w:b/>
          <w:bCs/>
          <w:sz w:val="21"/>
          <w:szCs w:val="21"/>
        </w:rPr>
        <w:t>子公司情况</w:t>
      </w:r>
      <w:r>
        <w:rPr>
          <w:rFonts w:ascii="宋体" w:hAnsi="宋体" w:cs="宋体" w:eastAsia="宋体" w:hint="default"/>
          <w:sz w:val="21"/>
          <w:szCs w:val="21"/>
        </w:rPr>
      </w:r>
    </w:p>
    <w:p>
      <w:pPr>
        <w:tabs>
          <w:tab w:pos="1395" w:val="left" w:leader="none"/>
        </w:tabs>
        <w:spacing w:before="124"/>
        <w:ind w:left="85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tab/>
        <w:t>无通过设立或投资等方式取得的子公司</w:t>
      </w:r>
      <w:r>
        <w:rPr>
          <w:rFonts w:ascii="宋体" w:hAnsi="宋体" w:cs="宋体" w:eastAsia="宋体" w:hint="default"/>
          <w:sz w:val="21"/>
          <w:szCs w:val="21"/>
        </w:rPr>
      </w:r>
    </w:p>
    <w:p>
      <w:pPr>
        <w:tabs>
          <w:tab w:pos="1395" w:val="left" w:leader="none"/>
        </w:tabs>
        <w:spacing w:before="126"/>
        <w:ind w:left="85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tab/>
        <w:t>通过同一控制下企业合并取得的子公司</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p>
      <w:pPr>
        <w:spacing w:line="4695" w:lineRule="exact"/>
        <w:ind w:left="1263" w:right="0" w:firstLine="0"/>
        <w:rPr>
          <w:rFonts w:ascii="宋体" w:hAnsi="宋体" w:cs="宋体" w:eastAsia="宋体" w:hint="default"/>
          <w:sz w:val="20"/>
          <w:szCs w:val="20"/>
        </w:rPr>
      </w:pPr>
      <w:r>
        <w:rPr>
          <w:rFonts w:ascii="宋体" w:hAnsi="宋体" w:cs="宋体" w:eastAsia="宋体" w:hint="default"/>
          <w:position w:val="-93"/>
          <w:sz w:val="20"/>
          <w:szCs w:val="20"/>
        </w:rPr>
        <w:pict>
          <v:group style="width:678.5pt;height:234.8pt;mso-position-horizontal-relative:char;mso-position-vertical-relative:line" coordorigin="0,0" coordsize="13570,4696">
            <v:group style="position:absolute;left:29;top:14;width:1239;height:2" coordorigin="29,14" coordsize="1239,2">
              <v:shape style="position:absolute;left:29;top:14;width:1239;height:2" coordorigin="29,14" coordsize="1239,0" path="m29,14l1267,14e" filled="false" stroked="true" strokeweight="1.44pt" strokecolor="#000000">
                <v:path arrowok="t"/>
              </v:shape>
              <v:shape style="position:absolute;left:1267;top:29;width:10;height:2" type="#_x0000_t75" stroked="false">
                <v:imagedata r:id="rId42" o:title=""/>
              </v:shape>
            </v:group>
            <v:group style="position:absolute;left:1267;top:14;width:29;height:2" coordorigin="1267,14" coordsize="29,2">
              <v:shape style="position:absolute;left:1267;top:14;width:29;height:2" coordorigin="1267,14" coordsize="29,0" path="m1267,14l1296,14e" filled="false" stroked="true" strokeweight="1.44pt" strokecolor="#000000">
                <v:path arrowok="t"/>
              </v:shape>
            </v:group>
            <v:group style="position:absolute;left:1296;top:14;width:824;height:2" coordorigin="1296,14" coordsize="824,2">
              <v:shape style="position:absolute;left:1296;top:14;width:824;height:2" coordorigin="1296,14" coordsize="824,0" path="m1296,14l2119,14e" filled="false" stroked="true" strokeweight="1.44pt" strokecolor="#000000">
                <v:path arrowok="t"/>
              </v:shape>
              <v:shape style="position:absolute;left:2119;top:29;width:10;height:2" type="#_x0000_t75" stroked="false">
                <v:imagedata r:id="rId42" o:title=""/>
              </v:shape>
            </v:group>
            <v:group style="position:absolute;left:2119;top:14;width:29;height:2" coordorigin="2119,14" coordsize="29,2">
              <v:shape style="position:absolute;left:2119;top:14;width:29;height:2" coordorigin="2119,14" coordsize="29,0" path="m2119,14l2148,14e" filled="false" stroked="true" strokeweight="1.44pt" strokecolor="#000000">
                <v:path arrowok="t"/>
              </v:shape>
            </v:group>
            <v:group style="position:absolute;left:2148;top:14;width:1088;height:2" coordorigin="2148,14" coordsize="1088,2">
              <v:shape style="position:absolute;left:2148;top:14;width:1088;height:2" coordorigin="2148,14" coordsize="1088,0" path="m2148,14l3236,14e" filled="false" stroked="true" strokeweight="1.44pt" strokecolor="#000000">
                <v:path arrowok="t"/>
              </v:shape>
              <v:shape style="position:absolute;left:3236;top:29;width:10;height:2" type="#_x0000_t75" stroked="false">
                <v:imagedata r:id="rId42" o:title=""/>
              </v:shape>
            </v:group>
            <v:group style="position:absolute;left:3236;top:14;width:29;height:2" coordorigin="3236,14" coordsize="29,2">
              <v:shape style="position:absolute;left:3236;top:14;width:29;height:2" coordorigin="3236,14" coordsize="29,0" path="m3236,14l3265,14e" filled="false" stroked="true" strokeweight="1.44pt" strokecolor="#000000">
                <v:path arrowok="t"/>
              </v:shape>
            </v:group>
            <v:group style="position:absolute;left:3265;top:14;width:836;height:2" coordorigin="3265,14" coordsize="836,2">
              <v:shape style="position:absolute;left:3265;top:14;width:836;height:2" coordorigin="3265,14" coordsize="836,0" path="m3265,14l4100,14e" filled="false" stroked="true" strokeweight="1.44pt" strokecolor="#000000">
                <v:path arrowok="t"/>
              </v:shape>
              <v:shape style="position:absolute;left:4100;top:29;width:10;height:2" type="#_x0000_t75" stroked="false">
                <v:imagedata r:id="rId42" o:title=""/>
              </v:shape>
            </v:group>
            <v:group style="position:absolute;left:4100;top:14;width:29;height:2" coordorigin="4100,14" coordsize="29,2">
              <v:shape style="position:absolute;left:4100;top:14;width:29;height:2" coordorigin="4100,14" coordsize="29,0" path="m4100,14l4129,14e" filled="false" stroked="true" strokeweight="1.44pt" strokecolor="#000000">
                <v:path arrowok="t"/>
              </v:shape>
            </v:group>
            <v:group style="position:absolute;left:4129;top:14;width:833;height:2" coordorigin="4129,14" coordsize="833,2">
              <v:shape style="position:absolute;left:4129;top:14;width:833;height:2" coordorigin="4129,14" coordsize="833,0" path="m4129,14l4961,14e" filled="false" stroked="true" strokeweight="1.44pt" strokecolor="#000000">
                <v:path arrowok="t"/>
              </v:shape>
              <v:shape style="position:absolute;left:4961;top:29;width:10;height:2" type="#_x0000_t75" stroked="false">
                <v:imagedata r:id="rId42" o:title=""/>
              </v:shape>
            </v:group>
            <v:group style="position:absolute;left:4961;top:14;width:29;height:2" coordorigin="4961,14" coordsize="29,2">
              <v:shape style="position:absolute;left:4961;top:14;width:29;height:2" coordorigin="4961,14" coordsize="29,0" path="m4961,14l4990,14e" filled="false" stroked="true" strokeweight="1.44pt" strokecolor="#000000">
                <v:path arrowok="t"/>
              </v:shape>
            </v:group>
            <v:group style="position:absolute;left:4990;top:14;width:1559;height:2" coordorigin="4990,14" coordsize="1559,2">
              <v:shape style="position:absolute;left:4990;top:14;width:1559;height:2" coordorigin="4990,14" coordsize="1559,0" path="m4990,14l6548,14e" filled="false" stroked="true" strokeweight="1.44pt" strokecolor="#000000">
                <v:path arrowok="t"/>
              </v:shape>
              <v:shape style="position:absolute;left:6548;top:29;width:10;height:2" type="#_x0000_t75" stroked="false">
                <v:imagedata r:id="rId42" o:title=""/>
              </v:shape>
            </v:group>
            <v:group style="position:absolute;left:6548;top:14;width:29;height:2" coordorigin="6548,14" coordsize="29,2">
              <v:shape style="position:absolute;left:6548;top:14;width:29;height:2" coordorigin="6548,14" coordsize="29,0" path="m6548,14l6577,14e" filled="false" stroked="true" strokeweight="1.44pt" strokecolor="#000000">
                <v:path arrowok="t"/>
              </v:shape>
            </v:group>
            <v:group style="position:absolute;left:6577;top:14;width:828;height:2" coordorigin="6577,14" coordsize="828,2">
              <v:shape style="position:absolute;left:6577;top:14;width:828;height:2" coordorigin="6577,14" coordsize="828,0" path="m6577,14l7405,14e" filled="false" stroked="true" strokeweight="1.44pt" strokecolor="#000000">
                <v:path arrowok="t"/>
              </v:shape>
              <v:shape style="position:absolute;left:7405;top:29;width:10;height:2" type="#_x0000_t75" stroked="false">
                <v:imagedata r:id="rId42" o:title=""/>
              </v:shape>
            </v:group>
            <v:group style="position:absolute;left:7405;top:14;width:29;height:2" coordorigin="7405,14" coordsize="29,2">
              <v:shape style="position:absolute;left:7405;top:14;width:29;height:2" coordorigin="7405,14" coordsize="29,0" path="m7405,14l7434,14e" filled="false" stroked="true" strokeweight="1.44pt" strokecolor="#000000">
                <v:path arrowok="t"/>
              </v:shape>
            </v:group>
            <v:group style="position:absolute;left:7434;top:14;width:1001;height:2" coordorigin="7434,14" coordsize="1001,2">
              <v:shape style="position:absolute;left:7434;top:14;width:1001;height:2" coordorigin="7434,14" coordsize="1001,0" path="m7434,14l8435,14e" filled="false" stroked="true" strokeweight="1.44pt" strokecolor="#000000">
                <v:path arrowok="t"/>
              </v:shape>
              <v:shape style="position:absolute;left:8435;top:29;width:10;height:2" type="#_x0000_t75" stroked="false">
                <v:imagedata r:id="rId42" o:title=""/>
              </v:shape>
            </v:group>
            <v:group style="position:absolute;left:8435;top:14;width:29;height:2" coordorigin="8435,14" coordsize="29,2">
              <v:shape style="position:absolute;left:8435;top:14;width:29;height:2" coordorigin="8435,14" coordsize="29,0" path="m8435,14l8463,14e" filled="false" stroked="true" strokeweight="1.44pt" strokecolor="#000000">
                <v:path arrowok="t"/>
              </v:shape>
            </v:group>
            <v:group style="position:absolute;left:8463;top:14;width:485;height:2" coordorigin="8463,14" coordsize="485,2">
              <v:shape style="position:absolute;left:8463;top:14;width:485;height:2" coordorigin="8463,14" coordsize="485,0" path="m8463,14l8948,14e" filled="false" stroked="true" strokeweight="1.44pt" strokecolor="#000000">
                <v:path arrowok="t"/>
              </v:shape>
              <v:shape style="position:absolute;left:8948;top:29;width:10;height:2" type="#_x0000_t75" stroked="false">
                <v:imagedata r:id="rId42" o:title=""/>
              </v:shape>
            </v:group>
            <v:group style="position:absolute;left:8948;top:14;width:29;height:2" coordorigin="8948,14" coordsize="29,2">
              <v:shape style="position:absolute;left:8948;top:14;width:29;height:2" coordorigin="8948,14" coordsize="29,0" path="m8948,14l8977,14e" filled="false" stroked="true" strokeweight="1.44pt" strokecolor="#000000">
                <v:path arrowok="t"/>
              </v:shape>
            </v:group>
            <v:group style="position:absolute;left:8977;top:14;width:663;height:2" coordorigin="8977,14" coordsize="663,2">
              <v:shape style="position:absolute;left:8977;top:14;width:663;height:2" coordorigin="8977,14" coordsize="663,0" path="m8977,14l9639,14e" filled="false" stroked="true" strokeweight="1.44pt" strokecolor="#000000">
                <v:path arrowok="t"/>
              </v:shape>
              <v:shape style="position:absolute;left:9639;top:29;width:10;height:2" type="#_x0000_t75" stroked="false">
                <v:imagedata r:id="rId42" o:title=""/>
              </v:shape>
            </v:group>
            <v:group style="position:absolute;left:9639;top:14;width:29;height:2" coordorigin="9639,14" coordsize="29,2">
              <v:shape style="position:absolute;left:9639;top:14;width:29;height:2" coordorigin="9639,14" coordsize="29,0" path="m9639,14l9668,14e" filled="false" stroked="true" strokeweight="1.44pt" strokecolor="#000000">
                <v:path arrowok="t"/>
              </v:shape>
            </v:group>
            <v:group style="position:absolute;left:9668;top:14;width:656;height:2" coordorigin="9668,14" coordsize="656,2">
              <v:shape style="position:absolute;left:9668;top:14;width:656;height:2" coordorigin="9668,14" coordsize="656,0" path="m9668,14l10324,14e" filled="false" stroked="true" strokeweight="1.44pt" strokecolor="#000000">
                <v:path arrowok="t"/>
              </v:shape>
              <v:shape style="position:absolute;left:10324;top:29;width:10;height:2" type="#_x0000_t75" stroked="false">
                <v:imagedata r:id="rId42" o:title=""/>
              </v:shape>
            </v:group>
            <v:group style="position:absolute;left:10324;top:14;width:29;height:2" coordorigin="10324,14" coordsize="29,2">
              <v:shape style="position:absolute;left:10324;top:14;width:29;height:2" coordorigin="10324,14" coordsize="29,0" path="m10324,14l10353,14e" filled="false" stroked="true" strokeweight="1.44pt" strokecolor="#000000">
                <v:path arrowok="t"/>
              </v:shape>
            </v:group>
            <v:group style="position:absolute;left:10353;top:14;width:713;height:2" coordorigin="10353,14" coordsize="713,2">
              <v:shape style="position:absolute;left:10353;top:14;width:713;height:2" coordorigin="10353,14" coordsize="713,0" path="m10353,14l11066,14e" filled="false" stroked="true" strokeweight="1.44pt" strokecolor="#000000">
                <v:path arrowok="t"/>
              </v:shape>
              <v:shape style="position:absolute;left:11066;top:29;width:10;height:2" type="#_x0000_t75" stroked="false">
                <v:imagedata r:id="rId42" o:title=""/>
              </v:shape>
            </v:group>
            <v:group style="position:absolute;left:11066;top:14;width:29;height:2" coordorigin="11066,14" coordsize="29,2">
              <v:shape style="position:absolute;left:11066;top:14;width:29;height:2" coordorigin="11066,14" coordsize="29,0" path="m11066,14l11094,14e" filled="false" stroked="true" strokeweight="1.44pt" strokecolor="#000000">
                <v:path arrowok="t"/>
              </v:shape>
            </v:group>
            <v:group style="position:absolute;left:11094;top:14;width:903;height:2" coordorigin="11094,14" coordsize="903,2">
              <v:shape style="position:absolute;left:11094;top:14;width:903;height:2" coordorigin="11094,14" coordsize="903,0" path="m11094,14l11997,14e" filled="false" stroked="true" strokeweight="1.44pt" strokecolor="#000000">
                <v:path arrowok="t"/>
              </v:shape>
              <v:shape style="position:absolute;left:11997;top:29;width:10;height:2" type="#_x0000_t75" stroked="false">
                <v:imagedata r:id="rId42" o:title=""/>
              </v:shape>
            </v:group>
            <v:group style="position:absolute;left:11997;top:14;width:29;height:2" coordorigin="11997,14" coordsize="29,2">
              <v:shape style="position:absolute;left:11997;top:14;width:29;height:2" coordorigin="11997,14" coordsize="29,0" path="m11997,14l12026,14e" filled="false" stroked="true" strokeweight="1.44pt" strokecolor="#000000">
                <v:path arrowok="t"/>
              </v:shape>
            </v:group>
            <v:group style="position:absolute;left:12026;top:14;width:1530;height:2" coordorigin="12026,14" coordsize="1530,2">
              <v:shape style="position:absolute;left:12026;top:14;width:1530;height:2" coordorigin="12026,14" coordsize="1530,0" path="m12026,14l13555,14e" filled="false" stroked="true" strokeweight="1.44pt" strokecolor="#000000">
                <v:path arrowok="t"/>
              </v:shape>
            </v:group>
            <v:group style="position:absolute;left:1267;top:31;width:10;height:20" coordorigin="1267,31" coordsize="10,20">
              <v:shape style="position:absolute;left:1267;top:31;width:10;height:20" coordorigin="1267,31" coordsize="10,20" path="m1267,50l1277,50,1277,31,1267,31,1267,50xe" filled="true" fillcolor="#000000" stroked="false">
                <v:path arrowok="t"/>
                <v:fill type="solid"/>
              </v:shape>
            </v:group>
            <v:group style="position:absolute;left:1267;top:50;width:10;height:20" coordorigin="1267,50" coordsize="10,20">
              <v:shape style="position:absolute;left:1267;top:50;width:10;height:20" coordorigin="1267,50" coordsize="10,20" path="m1267,70l1277,70,1277,50,1267,50,1267,70xe" filled="true" fillcolor="#000000" stroked="false">
                <v:path arrowok="t"/>
                <v:fill type="solid"/>
              </v:shape>
            </v:group>
            <v:group style="position:absolute;left:1267;top:70;width:10;height:20" coordorigin="1267,70" coordsize="10,20">
              <v:shape style="position:absolute;left:1267;top:70;width:10;height:20" coordorigin="1267,70" coordsize="10,20" path="m1267,89l1277,89,1277,70,1267,70,1267,89xe" filled="true" fillcolor="#000000" stroked="false">
                <v:path arrowok="t"/>
                <v:fill type="solid"/>
              </v:shape>
            </v:group>
            <v:group style="position:absolute;left:1267;top:89;width:10;height:20" coordorigin="1267,89" coordsize="10,20">
              <v:shape style="position:absolute;left:1267;top:89;width:10;height:20" coordorigin="1267,89" coordsize="10,20" path="m1267,108l1277,108,1277,89,1267,89,1267,108xe" filled="true" fillcolor="#000000" stroked="false">
                <v:path arrowok="t"/>
                <v:fill type="solid"/>
              </v:shape>
            </v:group>
            <v:group style="position:absolute;left:1267;top:108;width:10;height:20" coordorigin="1267,108" coordsize="10,20">
              <v:shape style="position:absolute;left:1267;top:108;width:10;height:20" coordorigin="1267,108" coordsize="10,20" path="m1267,127l1277,127,1277,108,1267,108,1267,127xe" filled="true" fillcolor="#000000" stroked="false">
                <v:path arrowok="t"/>
                <v:fill type="solid"/>
              </v:shape>
            </v:group>
            <v:group style="position:absolute;left:1267;top:127;width:10;height:20" coordorigin="1267,127" coordsize="10,20">
              <v:shape style="position:absolute;left:1267;top:127;width:10;height:20" coordorigin="1267,127" coordsize="10,20" path="m1267,146l1277,146,1277,127,1267,127,1267,146xe" filled="true" fillcolor="#000000" stroked="false">
                <v:path arrowok="t"/>
                <v:fill type="solid"/>
              </v:shape>
            </v:group>
            <v:group style="position:absolute;left:1267;top:146;width:10;height:20" coordorigin="1267,146" coordsize="10,20">
              <v:shape style="position:absolute;left:1267;top:146;width:10;height:20" coordorigin="1267,146" coordsize="10,20" path="m1267,166l1277,166,1277,146,1267,146,1267,166xe" filled="true" fillcolor="#000000" stroked="false">
                <v:path arrowok="t"/>
                <v:fill type="solid"/>
              </v:shape>
            </v:group>
            <v:group style="position:absolute;left:1267;top:166;width:10;height:20" coordorigin="1267,166" coordsize="10,20">
              <v:shape style="position:absolute;left:1267;top:166;width:10;height:20" coordorigin="1267,166" coordsize="10,20" path="m1267,185l1277,185,1277,166,1267,166,1267,185xe" filled="true" fillcolor="#000000" stroked="false">
                <v:path arrowok="t"/>
                <v:fill type="solid"/>
              </v:shape>
            </v:group>
            <v:group style="position:absolute;left:1267;top:185;width:10;height:20" coordorigin="1267,185" coordsize="10,20">
              <v:shape style="position:absolute;left:1267;top:185;width:10;height:20" coordorigin="1267,185" coordsize="10,20" path="m1267,204l1277,204,1277,185,1267,185,1267,204xe" filled="true" fillcolor="#000000" stroked="false">
                <v:path arrowok="t"/>
                <v:fill type="solid"/>
              </v:shape>
            </v:group>
            <v:group style="position:absolute;left:1267;top:204;width:10;height:20" coordorigin="1267,204" coordsize="10,20">
              <v:shape style="position:absolute;left:1267;top:204;width:10;height:20" coordorigin="1267,204" coordsize="10,20" path="m1267,223l1277,223,1277,204,1267,204,1267,223xe" filled="true" fillcolor="#000000" stroked="false">
                <v:path arrowok="t"/>
                <v:fill type="solid"/>
              </v:shape>
            </v:group>
            <v:group style="position:absolute;left:1267;top:223;width:10;height:20" coordorigin="1267,223" coordsize="10,20">
              <v:shape style="position:absolute;left:1267;top:223;width:10;height:20" coordorigin="1267,223" coordsize="10,20" path="m1267,242l1277,242,1277,223,1267,223,1267,242xe" filled="true" fillcolor="#000000" stroked="false">
                <v:path arrowok="t"/>
                <v:fill type="solid"/>
              </v:shape>
            </v:group>
            <v:group style="position:absolute;left:1267;top:242;width:10;height:20" coordorigin="1267,242" coordsize="10,20">
              <v:shape style="position:absolute;left:1267;top:242;width:10;height:20" coordorigin="1267,242" coordsize="10,20" path="m1267,262l1277,262,1277,242,1267,242,1267,262xe" filled="true" fillcolor="#000000" stroked="false">
                <v:path arrowok="t"/>
                <v:fill type="solid"/>
              </v:shape>
            </v:group>
            <v:group style="position:absolute;left:1267;top:262;width:10;height:20" coordorigin="1267,262" coordsize="10,20">
              <v:shape style="position:absolute;left:1267;top:262;width:10;height:20" coordorigin="1267,262" coordsize="10,20" path="m1267,281l1277,281,1277,262,1267,262,1267,281xe" filled="true" fillcolor="#000000" stroked="false">
                <v:path arrowok="t"/>
                <v:fill type="solid"/>
              </v:shape>
            </v:group>
            <v:group style="position:absolute;left:1267;top:281;width:10;height:20" coordorigin="1267,281" coordsize="10,20">
              <v:shape style="position:absolute;left:1267;top:281;width:10;height:20" coordorigin="1267,281" coordsize="10,20" path="m1267,300l1277,300,1277,281,1267,281,1267,300xe" filled="true" fillcolor="#000000" stroked="false">
                <v:path arrowok="t"/>
                <v:fill type="solid"/>
              </v:shape>
            </v:group>
            <v:group style="position:absolute;left:1267;top:300;width:10;height:20" coordorigin="1267,300" coordsize="10,20">
              <v:shape style="position:absolute;left:1267;top:300;width:10;height:20" coordorigin="1267,300" coordsize="10,20" path="m1267,319l1277,319,1277,300,1267,300,1267,319xe" filled="true" fillcolor="#000000" stroked="false">
                <v:path arrowok="t"/>
                <v:fill type="solid"/>
              </v:shape>
            </v:group>
            <v:group style="position:absolute;left:1267;top:319;width:10;height:20" coordorigin="1267,319" coordsize="10,20">
              <v:shape style="position:absolute;left:1267;top:319;width:10;height:20" coordorigin="1267,319" coordsize="10,20" path="m1267,338l1277,338,1277,319,1267,319,1267,338xe" filled="true" fillcolor="#000000" stroked="false">
                <v:path arrowok="t"/>
                <v:fill type="solid"/>
              </v:shape>
            </v:group>
            <v:group style="position:absolute;left:1267;top:338;width:10;height:20" coordorigin="1267,338" coordsize="10,20">
              <v:shape style="position:absolute;left:1267;top:338;width:10;height:20" coordorigin="1267,338" coordsize="10,20" path="m1267,358l1277,358,1277,338,1267,338,1267,358xe" filled="true" fillcolor="#000000" stroked="false">
                <v:path arrowok="t"/>
                <v:fill type="solid"/>
              </v:shape>
            </v:group>
            <v:group style="position:absolute;left:1267;top:358;width:10;height:20" coordorigin="1267,358" coordsize="10,20">
              <v:shape style="position:absolute;left:1267;top:358;width:10;height:20" coordorigin="1267,358" coordsize="10,20" path="m1267,377l1277,377,1277,358,1267,358,1267,377xe" filled="true" fillcolor="#000000" stroked="false">
                <v:path arrowok="t"/>
                <v:fill type="solid"/>
              </v:shape>
            </v:group>
            <v:group style="position:absolute;left:1267;top:377;width:10;height:20" coordorigin="1267,377" coordsize="10,20">
              <v:shape style="position:absolute;left:1267;top:377;width:10;height:20" coordorigin="1267,377" coordsize="10,20" path="m1267,396l1277,396,1277,377,1267,377,1267,396xe" filled="true" fillcolor="#000000" stroked="false">
                <v:path arrowok="t"/>
                <v:fill type="solid"/>
              </v:shape>
            </v:group>
            <v:group style="position:absolute;left:1267;top:396;width:10;height:20" coordorigin="1267,396" coordsize="10,20">
              <v:shape style="position:absolute;left:1267;top:396;width:10;height:20" coordorigin="1267,396" coordsize="10,20" path="m1267,415l1277,415,1277,396,1267,396,1267,415xe" filled="true" fillcolor="#000000" stroked="false">
                <v:path arrowok="t"/>
                <v:fill type="solid"/>
              </v:shape>
            </v:group>
            <v:group style="position:absolute;left:1267;top:415;width:10;height:20" coordorigin="1267,415" coordsize="10,20">
              <v:shape style="position:absolute;left:1267;top:415;width:10;height:20" coordorigin="1267,415" coordsize="10,20" path="m1267,434l1277,434,1277,415,1267,415,1267,434xe" filled="true" fillcolor="#000000" stroked="false">
                <v:path arrowok="t"/>
                <v:fill type="solid"/>
              </v:shape>
            </v:group>
            <v:group style="position:absolute;left:1267;top:434;width:10;height:20" coordorigin="1267,434" coordsize="10,20">
              <v:shape style="position:absolute;left:1267;top:434;width:10;height:20" coordorigin="1267,434" coordsize="10,20" path="m1267,454l1277,454,1277,434,1267,434,1267,454xe" filled="true" fillcolor="#000000" stroked="false">
                <v:path arrowok="t"/>
                <v:fill type="solid"/>
              </v:shape>
            </v:group>
            <v:group style="position:absolute;left:1267;top:454;width:10;height:20" coordorigin="1267,454" coordsize="10,20">
              <v:shape style="position:absolute;left:1267;top:454;width:10;height:20" coordorigin="1267,454" coordsize="10,20" path="m1267,473l1277,473,1277,454,1267,454,1267,473xe" filled="true" fillcolor="#000000" stroked="false">
                <v:path arrowok="t"/>
                <v:fill type="solid"/>
              </v:shape>
            </v:group>
            <v:group style="position:absolute;left:1267;top:473;width:10;height:20" coordorigin="1267,473" coordsize="10,20">
              <v:shape style="position:absolute;left:1267;top:473;width:10;height:20" coordorigin="1267,473" coordsize="10,20" path="m1267,492l1277,492,1277,473,1267,473,1267,492xe" filled="true" fillcolor="#000000" stroked="false">
                <v:path arrowok="t"/>
                <v:fill type="solid"/>
              </v:shape>
            </v:group>
            <v:group style="position:absolute;left:1267;top:492;width:10;height:20" coordorigin="1267,492" coordsize="10,20">
              <v:shape style="position:absolute;left:1267;top:492;width:10;height:20" coordorigin="1267,492" coordsize="10,20" path="m1267,511l1277,511,1277,492,1267,492,1267,511xe" filled="true" fillcolor="#000000" stroked="false">
                <v:path arrowok="t"/>
                <v:fill type="solid"/>
              </v:shape>
            </v:group>
            <v:group style="position:absolute;left:1267;top:511;width:10;height:20" coordorigin="1267,511" coordsize="10,20">
              <v:shape style="position:absolute;left:1267;top:511;width:10;height:20" coordorigin="1267,511" coordsize="10,20" path="m1267,530l1277,530,1277,511,1267,511,1267,530xe" filled="true" fillcolor="#000000" stroked="false">
                <v:path arrowok="t"/>
                <v:fill type="solid"/>
              </v:shape>
            </v:group>
            <v:group style="position:absolute;left:1267;top:530;width:10;height:20" coordorigin="1267,530" coordsize="10,20">
              <v:shape style="position:absolute;left:1267;top:530;width:10;height:20" coordorigin="1267,530" coordsize="10,20" path="m1267,550l1277,550,1277,530,1267,530,1267,550xe" filled="true" fillcolor="#000000" stroked="false">
                <v:path arrowok="t"/>
                <v:fill type="solid"/>
              </v:shape>
            </v:group>
            <v:group style="position:absolute;left:1267;top:550;width:10;height:20" coordorigin="1267,550" coordsize="10,20">
              <v:shape style="position:absolute;left:1267;top:550;width:10;height:20" coordorigin="1267,550" coordsize="10,20" path="m1267,569l1277,569,1277,550,1267,550,1267,569xe" filled="true" fillcolor="#000000" stroked="false">
                <v:path arrowok="t"/>
                <v:fill type="solid"/>
              </v:shape>
            </v:group>
            <v:group style="position:absolute;left:1267;top:569;width:10;height:20" coordorigin="1267,569" coordsize="10,20">
              <v:shape style="position:absolute;left:1267;top:569;width:10;height:20" coordorigin="1267,569" coordsize="10,20" path="m1267,588l1277,588,1277,569,1267,569,1267,588xe" filled="true" fillcolor="#000000" stroked="false">
                <v:path arrowok="t"/>
                <v:fill type="solid"/>
              </v:shape>
            </v:group>
            <v:group style="position:absolute;left:1267;top:588;width:10;height:20" coordorigin="1267,588" coordsize="10,20">
              <v:shape style="position:absolute;left:1267;top:588;width:10;height:20" coordorigin="1267,588" coordsize="10,20" path="m1267,607l1277,607,1277,588,1267,588,1267,607xe" filled="true" fillcolor="#000000" stroked="false">
                <v:path arrowok="t"/>
                <v:fill type="solid"/>
              </v:shape>
            </v:group>
            <v:group style="position:absolute;left:1267;top:607;width:10;height:20" coordorigin="1267,607" coordsize="10,20">
              <v:shape style="position:absolute;left:1267;top:607;width:10;height:20" coordorigin="1267,607" coordsize="10,20" path="m1267,626l1277,626,1277,607,1267,607,1267,626xe" filled="true" fillcolor="#000000" stroked="false">
                <v:path arrowok="t"/>
                <v:fill type="solid"/>
              </v:shape>
            </v:group>
            <v:group style="position:absolute;left:1267;top:626;width:10;height:20" coordorigin="1267,626" coordsize="10,20">
              <v:shape style="position:absolute;left:1267;top:626;width:10;height:20" coordorigin="1267,626" coordsize="10,20" path="m1267,646l1277,646,1277,626,1267,626,1267,646xe" filled="true" fillcolor="#000000" stroked="false">
                <v:path arrowok="t"/>
                <v:fill type="solid"/>
              </v:shape>
            </v:group>
            <v:group style="position:absolute;left:1267;top:646;width:10;height:20" coordorigin="1267,646" coordsize="10,20">
              <v:shape style="position:absolute;left:1267;top:646;width:10;height:20" coordorigin="1267,646" coordsize="10,20" path="m1267,665l1277,665,1277,646,1267,646,1267,665xe" filled="true" fillcolor="#000000" stroked="false">
                <v:path arrowok="t"/>
                <v:fill type="solid"/>
              </v:shape>
            </v:group>
            <v:group style="position:absolute;left:1267;top:665;width:10;height:20" coordorigin="1267,665" coordsize="10,20">
              <v:shape style="position:absolute;left:1267;top:665;width:10;height:20" coordorigin="1267,665" coordsize="10,20" path="m1267,684l1277,684,1277,665,1267,665,1267,684xe" filled="true" fillcolor="#000000" stroked="false">
                <v:path arrowok="t"/>
                <v:fill type="solid"/>
              </v:shape>
            </v:group>
            <v:group style="position:absolute;left:1267;top:684;width:10;height:20" coordorigin="1267,684" coordsize="10,20">
              <v:shape style="position:absolute;left:1267;top:684;width:10;height:20" coordorigin="1267,684" coordsize="10,20" path="m1267,703l1277,703,1277,684,1267,684,1267,703xe" filled="true" fillcolor="#000000" stroked="false">
                <v:path arrowok="t"/>
                <v:fill type="solid"/>
              </v:shape>
            </v:group>
            <v:group style="position:absolute;left:1267;top:703;width:10;height:20" coordorigin="1267,703" coordsize="10,20">
              <v:shape style="position:absolute;left:1267;top:703;width:10;height:20" coordorigin="1267,703" coordsize="10,20" path="m1267,722l1277,722,1277,703,1267,703,1267,722xe" filled="true" fillcolor="#000000" stroked="false">
                <v:path arrowok="t"/>
                <v:fill type="solid"/>
              </v:shape>
            </v:group>
            <v:group style="position:absolute;left:1267;top:722;width:10;height:20" coordorigin="1267,722" coordsize="10,20">
              <v:shape style="position:absolute;left:1267;top:722;width:10;height:20" coordorigin="1267,722" coordsize="10,20" path="m1267,742l1277,742,1277,722,1267,722,1267,742xe" filled="true" fillcolor="#000000" stroked="false">
                <v:path arrowok="t"/>
                <v:fill type="solid"/>
              </v:shape>
            </v:group>
            <v:group style="position:absolute;left:1267;top:742;width:10;height:20" coordorigin="1267,742" coordsize="10,20">
              <v:shape style="position:absolute;left:1267;top:742;width:10;height:20" coordorigin="1267,742" coordsize="10,20" path="m1267,761l1277,761,1277,742,1267,742,1267,761xe" filled="true" fillcolor="#000000" stroked="false">
                <v:path arrowok="t"/>
                <v:fill type="solid"/>
              </v:shape>
            </v:group>
            <v:group style="position:absolute;left:1267;top:761;width:10;height:20" coordorigin="1267,761" coordsize="10,20">
              <v:shape style="position:absolute;left:1267;top:761;width:10;height:20" coordorigin="1267,761" coordsize="10,20" path="m1267,780l1277,780,1277,761,1267,761,1267,780xe" filled="true" fillcolor="#000000" stroked="false">
                <v:path arrowok="t"/>
                <v:fill type="solid"/>
              </v:shape>
            </v:group>
            <v:group style="position:absolute;left:1267;top:780;width:10;height:20" coordorigin="1267,780" coordsize="10,20">
              <v:shape style="position:absolute;left:1267;top:780;width:10;height:20" coordorigin="1267,780" coordsize="10,20" path="m1267,799l1277,799,1277,780,1267,780,1267,799xe" filled="true" fillcolor="#000000" stroked="false">
                <v:path arrowok="t"/>
                <v:fill type="solid"/>
              </v:shape>
            </v:group>
            <v:group style="position:absolute;left:1267;top:799;width:10;height:20" coordorigin="1267,799" coordsize="10,20">
              <v:shape style="position:absolute;left:1267;top:799;width:10;height:20" coordorigin="1267,799" coordsize="10,20" path="m1267,818l1277,818,1277,799,1267,799,1267,818xe" filled="true" fillcolor="#000000" stroked="false">
                <v:path arrowok="t"/>
                <v:fill type="solid"/>
              </v:shape>
            </v:group>
            <v:group style="position:absolute;left:1267;top:818;width:10;height:20" coordorigin="1267,818" coordsize="10,20">
              <v:shape style="position:absolute;left:1267;top:818;width:10;height:20" coordorigin="1267,818" coordsize="10,20" path="m1267,838l1277,838,1277,818,1267,818,1267,838xe" filled="true" fillcolor="#000000" stroked="false">
                <v:path arrowok="t"/>
                <v:fill type="solid"/>
              </v:shape>
            </v:group>
            <v:group style="position:absolute;left:1267;top:838;width:10;height:20" coordorigin="1267,838" coordsize="10,20">
              <v:shape style="position:absolute;left:1267;top:838;width:10;height:20" coordorigin="1267,838" coordsize="10,20" path="m1267,857l1277,857,1277,838,1267,838,1267,857xe" filled="true" fillcolor="#000000" stroked="false">
                <v:path arrowok="t"/>
                <v:fill type="solid"/>
              </v:shape>
            </v:group>
            <v:group style="position:absolute;left:1267;top:857;width:10;height:20" coordorigin="1267,857" coordsize="10,20">
              <v:shape style="position:absolute;left:1267;top:857;width:10;height:20" coordorigin="1267,857" coordsize="10,20" path="m1267,876l1277,876,1277,857,1267,857,1267,876xe" filled="true" fillcolor="#000000" stroked="false">
                <v:path arrowok="t"/>
                <v:fill type="solid"/>
              </v:shape>
            </v:group>
            <v:group style="position:absolute;left:1267;top:876;width:10;height:20" coordorigin="1267,876" coordsize="10,20">
              <v:shape style="position:absolute;left:1267;top:876;width:10;height:20" coordorigin="1267,876" coordsize="10,20" path="m1267,895l1277,895,1277,876,1267,876,1267,895xe" filled="true" fillcolor="#000000" stroked="false">
                <v:path arrowok="t"/>
                <v:fill type="solid"/>
              </v:shape>
            </v:group>
            <v:group style="position:absolute;left:1267;top:895;width:10;height:20" coordorigin="1267,895" coordsize="10,20">
              <v:shape style="position:absolute;left:1267;top:895;width:10;height:20" coordorigin="1267,895" coordsize="10,20" path="m1267,914l1277,914,1277,895,1267,895,1267,914xe" filled="true" fillcolor="#000000" stroked="false">
                <v:path arrowok="t"/>
                <v:fill type="solid"/>
              </v:shape>
            </v:group>
            <v:group style="position:absolute;left:1267;top:914;width:10;height:20" coordorigin="1267,914" coordsize="10,20">
              <v:shape style="position:absolute;left:1267;top:914;width:10;height:20" coordorigin="1267,914" coordsize="10,20" path="m1267,934l1277,934,1277,914,1267,914,1267,934xe" filled="true" fillcolor="#000000" stroked="false">
                <v:path arrowok="t"/>
                <v:fill type="solid"/>
              </v:shape>
            </v:group>
            <v:group style="position:absolute;left:1267;top:934;width:10;height:20" coordorigin="1267,934" coordsize="10,20">
              <v:shape style="position:absolute;left:1267;top:934;width:10;height:20" coordorigin="1267,934" coordsize="10,20" path="m1267,953l1277,953,1277,934,1267,934,1267,953xe" filled="true" fillcolor="#000000" stroked="false">
                <v:path arrowok="t"/>
                <v:fill type="solid"/>
              </v:shape>
            </v:group>
            <v:group style="position:absolute;left:1267;top:953;width:10;height:20" coordorigin="1267,953" coordsize="10,20">
              <v:shape style="position:absolute;left:1267;top:953;width:10;height:20" coordorigin="1267,953" coordsize="10,20" path="m1267,972l1277,972,1277,953,1267,953,1267,972xe" filled="true" fillcolor="#000000" stroked="false">
                <v:path arrowok="t"/>
                <v:fill type="solid"/>
              </v:shape>
            </v:group>
            <v:group style="position:absolute;left:1267;top:972;width:10;height:20" coordorigin="1267,972" coordsize="10,20">
              <v:shape style="position:absolute;left:1267;top:972;width:10;height:20" coordorigin="1267,972" coordsize="10,20" path="m1267,991l1277,991,1277,972,1267,972,1267,991xe" filled="true" fillcolor="#000000" stroked="false">
                <v:path arrowok="t"/>
                <v:fill type="solid"/>
              </v:shape>
            </v:group>
            <v:group style="position:absolute;left:1267;top:991;width:10;height:20" coordorigin="1267,991" coordsize="10,20">
              <v:shape style="position:absolute;left:1267;top:991;width:10;height:20" coordorigin="1267,991" coordsize="10,20" path="m1267,1010l1277,1010,1277,991,1267,991,1267,1010xe" filled="true" fillcolor="#000000" stroked="false">
                <v:path arrowok="t"/>
                <v:fill type="solid"/>
              </v:shape>
            </v:group>
            <v:group style="position:absolute;left:1267;top:1010;width:10;height:20" coordorigin="1267,1010" coordsize="10,20">
              <v:shape style="position:absolute;left:1267;top:1010;width:10;height:20" coordorigin="1267,1010" coordsize="10,20" path="m1267,1030l1277,1030,1277,1010,1267,1010,1267,1030xe" filled="true" fillcolor="#000000" stroked="false">
                <v:path arrowok="t"/>
                <v:fill type="solid"/>
              </v:shape>
            </v:group>
            <v:group style="position:absolute;left:1267;top:1030;width:10;height:20" coordorigin="1267,1030" coordsize="10,20">
              <v:shape style="position:absolute;left:1267;top:1030;width:10;height:20" coordorigin="1267,1030" coordsize="10,20" path="m1267,1049l1277,1049,1277,1030,1267,1030,1267,1049xe" filled="true" fillcolor="#000000" stroked="false">
                <v:path arrowok="t"/>
                <v:fill type="solid"/>
              </v:shape>
            </v:group>
            <v:group style="position:absolute;left:1267;top:1049;width:10;height:20" coordorigin="1267,1049" coordsize="10,20">
              <v:shape style="position:absolute;left:1267;top:1049;width:10;height:20" coordorigin="1267,1049" coordsize="10,20" path="m1267,1068l1277,1068,1277,1049,1267,1049,1267,1068xe" filled="true" fillcolor="#000000" stroked="false">
                <v:path arrowok="t"/>
                <v:fill type="solid"/>
              </v:shape>
            </v:group>
            <v:group style="position:absolute;left:1267;top:1068;width:10;height:20" coordorigin="1267,1068" coordsize="10,20">
              <v:shape style="position:absolute;left:1267;top:1068;width:10;height:20" coordorigin="1267,1068" coordsize="10,20" path="m1267,1087l1277,1087,1277,1068,1267,1068,1267,1087xe" filled="true" fillcolor="#000000" stroked="false">
                <v:path arrowok="t"/>
                <v:fill type="solid"/>
              </v:shape>
            </v:group>
            <v:group style="position:absolute;left:1267;top:1087;width:10;height:20" coordorigin="1267,1087" coordsize="10,20">
              <v:shape style="position:absolute;left:1267;top:1087;width:10;height:20" coordorigin="1267,1087" coordsize="10,20" path="m1267,1106l1277,1106,1277,1087,1267,1087,1267,1106xe" filled="true" fillcolor="#000000" stroked="false">
                <v:path arrowok="t"/>
                <v:fill type="solid"/>
              </v:shape>
            </v:group>
            <v:group style="position:absolute;left:1267;top:1106;width:10;height:20" coordorigin="1267,1106" coordsize="10,20">
              <v:shape style="position:absolute;left:1267;top:1106;width:10;height:20" coordorigin="1267,1106" coordsize="10,20" path="m1267,1126l1277,1126,1277,1106,1267,1106,1267,1126xe" filled="true" fillcolor="#000000" stroked="false">
                <v:path arrowok="t"/>
                <v:fill type="solid"/>
              </v:shape>
            </v:group>
            <v:group style="position:absolute;left:1267;top:1126;width:10;height:20" coordorigin="1267,1126" coordsize="10,20">
              <v:shape style="position:absolute;left:1267;top:1126;width:10;height:20" coordorigin="1267,1126" coordsize="10,20" path="m1267,1145l1277,1145,1277,1126,1267,1126,1267,1145xe" filled="true" fillcolor="#000000" stroked="false">
                <v:path arrowok="t"/>
                <v:fill type="solid"/>
              </v:shape>
            </v:group>
            <v:group style="position:absolute;left:1267;top:1145;width:10;height:20" coordorigin="1267,1145" coordsize="10,20">
              <v:shape style="position:absolute;left:1267;top:1145;width:10;height:20" coordorigin="1267,1145" coordsize="10,20" path="m1267,1164l1277,1164,1277,1145,1267,1145,1267,1164xe" filled="true" fillcolor="#000000" stroked="false">
                <v:path arrowok="t"/>
                <v:fill type="solid"/>
              </v:shape>
            </v:group>
            <v:group style="position:absolute;left:1267;top:1164;width:10;height:20" coordorigin="1267,1164" coordsize="10,20">
              <v:shape style="position:absolute;left:1267;top:1164;width:10;height:20" coordorigin="1267,1164" coordsize="10,20" path="m1267,1183l1277,1183,1277,1164,1267,1164,1267,1183xe" filled="true" fillcolor="#000000" stroked="false">
                <v:path arrowok="t"/>
                <v:fill type="solid"/>
              </v:shape>
            </v:group>
            <v:group style="position:absolute;left:1267;top:1183;width:10;height:20" coordorigin="1267,1183" coordsize="10,20">
              <v:shape style="position:absolute;left:1267;top:1183;width:10;height:20" coordorigin="1267,1183" coordsize="10,20" path="m1267,1202l1277,1202,1277,1183,1267,1183,1267,1202xe" filled="true" fillcolor="#000000" stroked="false">
                <v:path arrowok="t"/>
                <v:fill type="solid"/>
              </v:shape>
            </v:group>
            <v:group style="position:absolute;left:1267;top:1202;width:10;height:20" coordorigin="1267,1202" coordsize="10,20">
              <v:shape style="position:absolute;left:1267;top:1202;width:10;height:20" coordorigin="1267,1202" coordsize="10,20" path="m1267,1222l1277,1222,1277,1202,1267,1202,1267,1222xe" filled="true" fillcolor="#000000" stroked="false">
                <v:path arrowok="t"/>
                <v:fill type="solid"/>
              </v:shape>
            </v:group>
            <v:group style="position:absolute;left:1267;top:1222;width:10;height:20" coordorigin="1267,1222" coordsize="10,20">
              <v:shape style="position:absolute;left:1267;top:1222;width:10;height:20" coordorigin="1267,1222" coordsize="10,20" path="m1267,1241l1277,1241,1277,1222,1267,1222,1267,1241xe" filled="true" fillcolor="#000000" stroked="false">
                <v:path arrowok="t"/>
                <v:fill type="solid"/>
              </v:shape>
            </v:group>
            <v:group style="position:absolute;left:1267;top:1241;width:10;height:20" coordorigin="1267,1241" coordsize="10,20">
              <v:shape style="position:absolute;left:1267;top:1241;width:10;height:20" coordorigin="1267,1241" coordsize="10,20" path="m1267,1260l1277,1260,1277,1241,1267,1241,1267,1260xe" filled="true" fillcolor="#000000" stroked="false">
                <v:path arrowok="t"/>
                <v:fill type="solid"/>
              </v:shape>
            </v:group>
            <v:group style="position:absolute;left:1267;top:1260;width:10;height:20" coordorigin="1267,1260" coordsize="10,20">
              <v:shape style="position:absolute;left:1267;top:1260;width:10;height:20" coordorigin="1267,1260" coordsize="10,20" path="m1267,1279l1277,1279,1277,1260,1267,1260,1267,1279xe" filled="true" fillcolor="#000000" stroked="false">
                <v:path arrowok="t"/>
                <v:fill type="solid"/>
              </v:shape>
            </v:group>
            <v:group style="position:absolute;left:1267;top:1279;width:10;height:20" coordorigin="1267,1279" coordsize="10,20">
              <v:shape style="position:absolute;left:1267;top:1279;width:10;height:20" coordorigin="1267,1279" coordsize="10,20" path="m1267,1298l1277,1298,1277,1279,1267,1279,1267,1298xe" filled="true" fillcolor="#000000" stroked="false">
                <v:path arrowok="t"/>
                <v:fill type="solid"/>
              </v:shape>
            </v:group>
            <v:group style="position:absolute;left:1267;top:1298;width:10;height:20" coordorigin="1267,1298" coordsize="10,20">
              <v:shape style="position:absolute;left:1267;top:1298;width:10;height:20" coordorigin="1267,1298" coordsize="10,20" path="m1267,1318l1277,1318,1277,1298,1267,1298,1267,1318xe" filled="true" fillcolor="#000000" stroked="false">
                <v:path arrowok="t"/>
                <v:fill type="solid"/>
              </v:shape>
            </v:group>
            <v:group style="position:absolute;left:1267;top:1318;width:10;height:20" coordorigin="1267,1318" coordsize="10,20">
              <v:shape style="position:absolute;left:1267;top:1318;width:10;height:20" coordorigin="1267,1318" coordsize="10,20" path="m1267,1337l1277,1337,1277,1318,1267,1318,1267,1337xe" filled="true" fillcolor="#000000" stroked="false">
                <v:path arrowok="t"/>
                <v:fill type="solid"/>
              </v:shape>
            </v:group>
            <v:group style="position:absolute;left:1267;top:1337;width:10;height:20" coordorigin="1267,1337" coordsize="10,20">
              <v:shape style="position:absolute;left:1267;top:1337;width:10;height:20" coordorigin="1267,1337" coordsize="10,20" path="m1267,1356l1277,1356,1277,1337,1267,1337,1267,1356xe" filled="true" fillcolor="#000000" stroked="false">
                <v:path arrowok="t"/>
                <v:fill type="solid"/>
              </v:shape>
            </v:group>
            <v:group style="position:absolute;left:1267;top:1356;width:10;height:20" coordorigin="1267,1356" coordsize="10,20">
              <v:shape style="position:absolute;left:1267;top:1356;width:10;height:20" coordorigin="1267,1356" coordsize="10,20" path="m1267,1375l1277,1375,1277,1356,1267,1356,1267,1375xe" filled="true" fillcolor="#000000" stroked="false">
                <v:path arrowok="t"/>
                <v:fill type="solid"/>
              </v:shape>
            </v:group>
            <v:group style="position:absolute;left:1267;top:1375;width:10;height:20" coordorigin="1267,1375" coordsize="10,20">
              <v:shape style="position:absolute;left:1267;top:1375;width:10;height:20" coordorigin="1267,1375" coordsize="10,20" path="m1267,1394l1277,1394,1277,1375,1267,1375,1267,1394xe" filled="true" fillcolor="#000000" stroked="false">
                <v:path arrowok="t"/>
                <v:fill type="solid"/>
              </v:shape>
            </v:group>
            <v:group style="position:absolute;left:1267;top:1394;width:10;height:20" coordorigin="1267,1394" coordsize="10,20">
              <v:shape style="position:absolute;left:1267;top:1394;width:10;height:20" coordorigin="1267,1394" coordsize="10,20" path="m1267,1414l1277,1414,1277,1394,1267,1394,1267,1414xe" filled="true" fillcolor="#000000" stroked="false">
                <v:path arrowok="t"/>
                <v:fill type="solid"/>
              </v:shape>
            </v:group>
            <v:group style="position:absolute;left:1267;top:1414;width:10;height:20" coordorigin="1267,1414" coordsize="10,20">
              <v:shape style="position:absolute;left:1267;top:1414;width:10;height:20" coordorigin="1267,1414" coordsize="10,20" path="m1267,1433l1277,1433,1277,1414,1267,1414,1267,1433xe" filled="true" fillcolor="#000000" stroked="false">
                <v:path arrowok="t"/>
                <v:fill type="solid"/>
              </v:shape>
            </v:group>
            <v:group style="position:absolute;left:1267;top:1433;width:10;height:20" coordorigin="1267,1433" coordsize="10,20">
              <v:shape style="position:absolute;left:1267;top:1433;width:10;height:20" coordorigin="1267,1433" coordsize="10,20" path="m1267,1452l1277,1452,1277,1433,1267,1433,1267,1452xe" filled="true" fillcolor="#000000" stroked="false">
                <v:path arrowok="t"/>
                <v:fill type="solid"/>
              </v:shape>
            </v:group>
            <v:group style="position:absolute;left:1267;top:1452;width:10;height:20" coordorigin="1267,1452" coordsize="10,20">
              <v:shape style="position:absolute;left:1267;top:1452;width:10;height:20" coordorigin="1267,1452" coordsize="10,20" path="m1267,1471l1277,1471,1277,1452,1267,1452,1267,1471xe" filled="true" fillcolor="#000000" stroked="false">
                <v:path arrowok="t"/>
                <v:fill type="solid"/>
              </v:shape>
            </v:group>
            <v:group style="position:absolute;left:1267;top:1471;width:10;height:20" coordorigin="1267,1471" coordsize="10,20">
              <v:shape style="position:absolute;left:1267;top:1471;width:10;height:20" coordorigin="1267,1471" coordsize="10,20" path="m1267,1490l1277,1490,1277,1471,1267,1471,1267,1490xe" filled="true" fillcolor="#000000" stroked="false">
                <v:path arrowok="t"/>
                <v:fill type="solid"/>
              </v:shape>
            </v:group>
            <v:group style="position:absolute;left:1267;top:1490;width:10;height:20" coordorigin="1267,1490" coordsize="10,20">
              <v:shape style="position:absolute;left:1267;top:1490;width:10;height:20" coordorigin="1267,1490" coordsize="10,20" path="m1267,1510l1277,1510,1277,1490,1267,1490,1267,1510xe" filled="true" fillcolor="#000000" stroked="false">
                <v:path arrowok="t"/>
                <v:fill type="solid"/>
              </v:shape>
            </v:group>
            <v:group style="position:absolute;left:1267;top:1510;width:10;height:20" coordorigin="1267,1510" coordsize="10,20">
              <v:shape style="position:absolute;left:1267;top:1510;width:10;height:20" coordorigin="1267,1510" coordsize="10,20" path="m1267,1529l1277,1529,1277,1510,1267,1510,1267,1529xe" filled="true" fillcolor="#000000" stroked="false">
                <v:path arrowok="t"/>
                <v:fill type="solid"/>
              </v:shape>
            </v:group>
            <v:group style="position:absolute;left:1267;top:1529;width:10;height:20" coordorigin="1267,1529" coordsize="10,20">
              <v:shape style="position:absolute;left:1267;top:1529;width:10;height:20" coordorigin="1267,1529" coordsize="10,20" path="m1267,1548l1277,1548,1277,1529,1267,1529,1267,1548xe" filled="true" fillcolor="#000000" stroked="false">
                <v:path arrowok="t"/>
                <v:fill type="solid"/>
              </v:shape>
            </v:group>
            <v:group style="position:absolute;left:1267;top:1548;width:10;height:20" coordorigin="1267,1548" coordsize="10,20">
              <v:shape style="position:absolute;left:1267;top:1548;width:10;height:20" coordorigin="1267,1548" coordsize="10,20" path="m1267,1567l1277,1567,1277,1548,1267,1548,1267,1567xe" filled="true" fillcolor="#000000" stroked="false">
                <v:path arrowok="t"/>
                <v:fill type="solid"/>
              </v:shape>
            </v:group>
            <v:group style="position:absolute;left:1267;top:1567;width:10;height:20" coordorigin="1267,1567" coordsize="10,20">
              <v:shape style="position:absolute;left:1267;top:1567;width:10;height:20" coordorigin="1267,1567" coordsize="10,20" path="m1267,1586l1277,1586,1277,1567,1267,1567,1267,1586xe" filled="true" fillcolor="#000000" stroked="false">
                <v:path arrowok="t"/>
                <v:fill type="solid"/>
              </v:shape>
            </v:group>
            <v:group style="position:absolute;left:1267;top:1586;width:10;height:20" coordorigin="1267,1586" coordsize="10,20">
              <v:shape style="position:absolute;left:1267;top:1586;width:10;height:20" coordorigin="1267,1586" coordsize="10,20" path="m1267,1606l1277,1606,1277,1586,1267,1586,1267,1606xe" filled="true" fillcolor="#000000" stroked="false">
                <v:path arrowok="t"/>
                <v:fill type="solid"/>
              </v:shape>
            </v:group>
            <v:group style="position:absolute;left:1267;top:1606;width:10;height:20" coordorigin="1267,1606" coordsize="10,20">
              <v:shape style="position:absolute;left:1267;top:1606;width:10;height:20" coordorigin="1267,1606" coordsize="10,20" path="m1267,1625l1277,1625,1277,1606,1267,1606,1267,1625xe" filled="true" fillcolor="#000000" stroked="false">
                <v:path arrowok="t"/>
                <v:fill type="solid"/>
              </v:shape>
            </v:group>
            <v:group style="position:absolute;left:1267;top:1625;width:10;height:20" coordorigin="1267,1625" coordsize="10,20">
              <v:shape style="position:absolute;left:1267;top:1625;width:10;height:20" coordorigin="1267,1625" coordsize="10,20" path="m1267,1644l1277,1644,1277,1625,1267,1625,1267,1644xe" filled="true" fillcolor="#000000" stroked="false">
                <v:path arrowok="t"/>
                <v:fill type="solid"/>
              </v:shape>
            </v:group>
            <v:group style="position:absolute;left:1267;top:1644;width:10;height:20" coordorigin="1267,1644" coordsize="10,20">
              <v:shape style="position:absolute;left:1267;top:1644;width:10;height:20" coordorigin="1267,1644" coordsize="10,20" path="m1267,1664l1277,1664,1277,1644,1267,1644,1267,1664xe" filled="true" fillcolor="#000000" stroked="false">
                <v:path arrowok="t"/>
                <v:fill type="solid"/>
              </v:shape>
            </v:group>
            <v:group style="position:absolute;left:1267;top:1664;width:10;height:20" coordorigin="1267,1664" coordsize="10,20">
              <v:shape style="position:absolute;left:1267;top:1664;width:10;height:20" coordorigin="1267,1664" coordsize="10,20" path="m1267,1683l1277,1683,1277,1664,1267,1664,1267,1683xe" filled="true" fillcolor="#000000" stroked="false">
                <v:path arrowok="t"/>
                <v:fill type="solid"/>
              </v:shape>
            </v:group>
            <v:group style="position:absolute;left:1267;top:1683;width:10;height:20" coordorigin="1267,1683" coordsize="10,20">
              <v:shape style="position:absolute;left:1267;top:1683;width:10;height:20" coordorigin="1267,1683" coordsize="10,20" path="m1267,1702l1277,1702,1277,1683,1267,1683,1267,1702xe" filled="true" fillcolor="#000000" stroked="false">
                <v:path arrowok="t"/>
                <v:fill type="solid"/>
              </v:shape>
            </v:group>
            <v:group style="position:absolute;left:1267;top:1702;width:10;height:20" coordorigin="1267,1702" coordsize="10,20">
              <v:shape style="position:absolute;left:1267;top:1702;width:10;height:20" coordorigin="1267,1702" coordsize="10,20" path="m1267,1721l1277,1721,1277,1702,1267,1702,1267,1721xe" filled="true" fillcolor="#000000" stroked="false">
                <v:path arrowok="t"/>
                <v:fill type="solid"/>
              </v:shape>
            </v:group>
            <v:group style="position:absolute;left:1267;top:1721;width:10;height:20" coordorigin="1267,1721" coordsize="10,20">
              <v:shape style="position:absolute;left:1267;top:1721;width:10;height:20" coordorigin="1267,1721" coordsize="10,20" path="m1267,1740l1277,1740,1277,1721,1267,1721,1267,1740xe" filled="true" fillcolor="#000000" stroked="false">
                <v:path arrowok="t"/>
                <v:fill type="solid"/>
              </v:shape>
            </v:group>
            <v:group style="position:absolute;left:1267;top:1740;width:10;height:20" coordorigin="1267,1740" coordsize="10,20">
              <v:shape style="position:absolute;left:1267;top:1740;width:10;height:20" coordorigin="1267,1740" coordsize="10,20" path="m1267,1760l1277,1760,1277,1740,1267,1740,1267,1760xe" filled="true" fillcolor="#000000" stroked="false">
                <v:path arrowok="t"/>
                <v:fill type="solid"/>
              </v:shape>
            </v:group>
            <v:group style="position:absolute;left:1267;top:1760;width:10;height:20" coordorigin="1267,1760" coordsize="10,20">
              <v:shape style="position:absolute;left:1267;top:1760;width:10;height:20" coordorigin="1267,1760" coordsize="10,20" path="m1267,1779l1277,1779,1277,1760,1267,1760,1267,1779xe" filled="true" fillcolor="#000000" stroked="false">
                <v:path arrowok="t"/>
                <v:fill type="solid"/>
              </v:shape>
            </v:group>
            <v:group style="position:absolute;left:1267;top:1779;width:10;height:20" coordorigin="1267,1779" coordsize="10,20">
              <v:shape style="position:absolute;left:1267;top:1779;width:10;height:20" coordorigin="1267,1779" coordsize="10,20" path="m1267,1798l1277,1798,1277,1779,1267,1779,1267,1798xe" filled="true" fillcolor="#000000" stroked="false">
                <v:path arrowok="t"/>
                <v:fill type="solid"/>
              </v:shape>
            </v:group>
            <v:group style="position:absolute;left:1267;top:1798;width:10;height:20" coordorigin="1267,1798" coordsize="10,20">
              <v:shape style="position:absolute;left:1267;top:1798;width:10;height:20" coordorigin="1267,1798" coordsize="10,20" path="m1267,1817l1277,1817,1277,1798,1267,1798,1267,1817xe" filled="true" fillcolor="#000000" stroked="false">
                <v:path arrowok="t"/>
                <v:fill type="solid"/>
              </v:shape>
            </v:group>
            <v:group style="position:absolute;left:1267;top:1817;width:10;height:20" coordorigin="1267,1817" coordsize="10,20">
              <v:shape style="position:absolute;left:1267;top:1817;width:10;height:20" coordorigin="1267,1817" coordsize="10,20" path="m1267,1836l1277,1836,1277,1817,1267,1817,1267,1836xe" filled="true" fillcolor="#000000" stroked="false">
                <v:path arrowok="t"/>
                <v:fill type="solid"/>
              </v:shape>
            </v:group>
            <v:group style="position:absolute;left:1267;top:1836;width:10;height:20" coordorigin="1267,1836" coordsize="10,20">
              <v:shape style="position:absolute;left:1267;top:1836;width:10;height:20" coordorigin="1267,1836" coordsize="10,20" path="m1267,1856l1277,1856,1277,1836,1267,1836,1267,1856xe" filled="true" fillcolor="#000000" stroked="false">
                <v:path arrowok="t"/>
                <v:fill type="solid"/>
              </v:shape>
            </v:group>
            <v:group style="position:absolute;left:1267;top:1856;width:10;height:20" coordorigin="1267,1856" coordsize="10,20">
              <v:shape style="position:absolute;left:1267;top:1856;width:10;height:20" coordorigin="1267,1856" coordsize="10,20" path="m1267,1875l1277,1875,1277,1856,1267,1856,1267,1875xe" filled="true" fillcolor="#000000" stroked="false">
                <v:path arrowok="t"/>
                <v:fill type="solid"/>
              </v:shape>
            </v:group>
            <v:group style="position:absolute;left:1267;top:1875;width:10;height:20" coordorigin="1267,1875" coordsize="10,20">
              <v:shape style="position:absolute;left:1267;top:1875;width:10;height:20" coordorigin="1267,1875" coordsize="10,20" path="m1267,1894l1277,1894,1277,1875,1267,1875,1267,1894xe" filled="true" fillcolor="#000000" stroked="false">
                <v:path arrowok="t"/>
                <v:fill type="solid"/>
              </v:shape>
            </v:group>
            <v:group style="position:absolute;left:1267;top:1894;width:10;height:20" coordorigin="1267,1894" coordsize="10,20">
              <v:shape style="position:absolute;left:1267;top:1894;width:10;height:20" coordorigin="1267,1894" coordsize="10,20" path="m1267,1913l1277,1913,1277,1894,1267,1894,1267,1913xe" filled="true" fillcolor="#000000" stroked="false">
                <v:path arrowok="t"/>
                <v:fill type="solid"/>
              </v:shape>
            </v:group>
            <v:group style="position:absolute;left:1267;top:1913;width:10;height:20" coordorigin="1267,1913" coordsize="10,20">
              <v:shape style="position:absolute;left:1267;top:1913;width:10;height:20" coordorigin="1267,1913" coordsize="10,20" path="m1267,1932l1277,1932,1277,1913,1267,1913,1267,1932xe" filled="true" fillcolor="#000000" stroked="false">
                <v:path arrowok="t"/>
                <v:fill type="solid"/>
              </v:shape>
            </v:group>
            <v:group style="position:absolute;left:1267;top:1932;width:10;height:20" coordorigin="1267,1932" coordsize="10,20">
              <v:shape style="position:absolute;left:1267;top:1932;width:10;height:20" coordorigin="1267,1932" coordsize="10,20" path="m1267,1952l1277,1952,1277,1932,1267,1932,1267,1952xe" filled="true" fillcolor="#000000" stroked="false">
                <v:path arrowok="t"/>
                <v:fill type="solid"/>
              </v:shape>
            </v:group>
            <v:group style="position:absolute;left:1267;top:1952;width:10;height:20" coordorigin="1267,1952" coordsize="10,20">
              <v:shape style="position:absolute;left:1267;top:1952;width:10;height:20" coordorigin="1267,1952" coordsize="10,20" path="m1267,1971l1277,1971,1277,1952,1267,1952,1267,1971xe" filled="true" fillcolor="#000000" stroked="false">
                <v:path arrowok="t"/>
                <v:fill type="solid"/>
              </v:shape>
            </v:group>
            <v:group style="position:absolute;left:1267;top:1971;width:10;height:20" coordorigin="1267,1971" coordsize="10,20">
              <v:shape style="position:absolute;left:1267;top:1971;width:10;height:20" coordorigin="1267,1971" coordsize="10,20" path="m1267,1990l1277,1990,1277,1971,1267,1971,1267,1990xe" filled="true" fillcolor="#000000" stroked="false">
                <v:path arrowok="t"/>
                <v:fill type="solid"/>
              </v:shape>
            </v:group>
            <v:group style="position:absolute;left:1267;top:1990;width:10;height:20" coordorigin="1267,1990" coordsize="10,20">
              <v:shape style="position:absolute;left:1267;top:1990;width:10;height:20" coordorigin="1267,1990" coordsize="10,20" path="m1267,2009l1277,2009,1277,1990,1267,1990,1267,2009xe" filled="true" fillcolor="#000000" stroked="false">
                <v:path arrowok="t"/>
                <v:fill type="solid"/>
              </v:shape>
            </v:group>
            <v:group style="position:absolute;left:1267;top:2009;width:10;height:20" coordorigin="1267,2009" coordsize="10,20">
              <v:shape style="position:absolute;left:1267;top:2009;width:10;height:20" coordorigin="1267,2009" coordsize="10,20" path="m1267,2028l1277,2028,1277,2009,1267,2009,1267,2028xe" filled="true" fillcolor="#000000" stroked="false">
                <v:path arrowok="t"/>
                <v:fill type="solid"/>
              </v:shape>
            </v:group>
            <v:group style="position:absolute;left:1267;top:2028;width:10;height:20" coordorigin="1267,2028" coordsize="10,20">
              <v:shape style="position:absolute;left:1267;top:2028;width:10;height:20" coordorigin="1267,2028" coordsize="10,20" path="m1267,2048l1277,2048,1277,2028,1267,2028,1267,2048xe" filled="true" fillcolor="#000000" stroked="false">
                <v:path arrowok="t"/>
                <v:fill type="solid"/>
              </v:shape>
            </v:group>
            <v:group style="position:absolute;left:1267;top:2048;width:10;height:20" coordorigin="1267,2048" coordsize="10,20">
              <v:shape style="position:absolute;left:1267;top:2048;width:10;height:20" coordorigin="1267,2048" coordsize="10,20" path="m1267,2067l1277,2067,1277,2048,1267,2048,1267,2067xe" filled="true" fillcolor="#000000" stroked="false">
                <v:path arrowok="t"/>
                <v:fill type="solid"/>
              </v:shape>
            </v:group>
            <v:group style="position:absolute;left:1267;top:2067;width:10;height:20" coordorigin="1267,2067" coordsize="10,20">
              <v:shape style="position:absolute;left:1267;top:2067;width:10;height:20" coordorigin="1267,2067" coordsize="10,20" path="m1267,2086l1277,2086,1277,2067,1267,2067,1267,2086xe" filled="true" fillcolor="#000000" stroked="false">
                <v:path arrowok="t"/>
                <v:fill type="solid"/>
              </v:shape>
            </v:group>
            <v:group style="position:absolute;left:1267;top:2086;width:10;height:20" coordorigin="1267,2086" coordsize="10,20">
              <v:shape style="position:absolute;left:1267;top:2086;width:10;height:20" coordorigin="1267,2086" coordsize="10,20" path="m1267,2105l1277,2105,1277,2086,1267,2086,1267,2105xe" filled="true" fillcolor="#000000" stroked="false">
                <v:path arrowok="t"/>
                <v:fill type="solid"/>
              </v:shape>
            </v:group>
            <v:group style="position:absolute;left:1267;top:2105;width:10;height:20" coordorigin="1267,2105" coordsize="10,20">
              <v:shape style="position:absolute;left:1267;top:2105;width:10;height:20" coordorigin="1267,2105" coordsize="10,20" path="m1267,2124l1277,2124,1277,2105,1267,2105,1267,2124xe" filled="true" fillcolor="#000000" stroked="false">
                <v:path arrowok="t"/>
                <v:fill type="solid"/>
              </v:shape>
            </v:group>
            <v:group style="position:absolute;left:1267;top:2124;width:10;height:20" coordorigin="1267,2124" coordsize="10,20">
              <v:shape style="position:absolute;left:1267;top:2124;width:10;height:20" coordorigin="1267,2124" coordsize="10,20" path="m1267,2144l1277,2144,1277,2124,1267,2124,1267,2144xe" filled="true" fillcolor="#000000" stroked="false">
                <v:path arrowok="t"/>
                <v:fill type="solid"/>
              </v:shape>
            </v:group>
            <v:group style="position:absolute;left:1267;top:2144;width:10;height:20" coordorigin="1267,2144" coordsize="10,20">
              <v:shape style="position:absolute;left:1267;top:2144;width:10;height:20" coordorigin="1267,2144" coordsize="10,20" path="m1267,2163l1277,2163,1277,2144,1267,2144,1267,2163xe" filled="true" fillcolor="#000000" stroked="false">
                <v:path arrowok="t"/>
                <v:fill type="solid"/>
              </v:shape>
            </v:group>
            <v:group style="position:absolute;left:1267;top:2163;width:10;height:20" coordorigin="1267,2163" coordsize="10,20">
              <v:shape style="position:absolute;left:1267;top:2163;width:10;height:20" coordorigin="1267,2163" coordsize="10,20" path="m1267,2182l1277,2182,1277,2163,1267,2163,1267,2182xe" filled="true" fillcolor="#000000" stroked="false">
                <v:path arrowok="t"/>
                <v:fill type="solid"/>
              </v:shape>
            </v:group>
            <v:group style="position:absolute;left:1267;top:2182;width:10;height:20" coordorigin="1267,2182" coordsize="10,20">
              <v:shape style="position:absolute;left:1267;top:2182;width:10;height:20" coordorigin="1267,2182" coordsize="10,20" path="m1267,2201l1277,2201,1277,2182,1267,2182,1267,2201xe" filled="true" fillcolor="#000000" stroked="false">
                <v:path arrowok="t"/>
                <v:fill type="solid"/>
              </v:shape>
            </v:group>
            <v:group style="position:absolute;left:1267;top:2201;width:10;height:20" coordorigin="1267,2201" coordsize="10,20">
              <v:shape style="position:absolute;left:1267;top:2201;width:10;height:20" coordorigin="1267,2201" coordsize="10,20" path="m1267,2220l1277,2220,1277,2201,1267,2201,1267,2220xe" filled="true" fillcolor="#000000" stroked="false">
                <v:path arrowok="t"/>
                <v:fill type="solid"/>
              </v:shape>
            </v:group>
            <v:group style="position:absolute;left:1267;top:2220;width:10;height:20" coordorigin="1267,2220" coordsize="10,20">
              <v:shape style="position:absolute;left:1267;top:2220;width:10;height:20" coordorigin="1267,2220" coordsize="10,20" path="m1267,2240l1277,2240,1277,2220,1267,2220,1267,2240xe" filled="true" fillcolor="#000000" stroked="false">
                <v:path arrowok="t"/>
                <v:fill type="solid"/>
              </v:shape>
            </v:group>
            <v:group style="position:absolute;left:1267;top:2240;width:10;height:20" coordorigin="1267,2240" coordsize="10,20">
              <v:shape style="position:absolute;left:1267;top:2240;width:10;height:20" coordorigin="1267,2240" coordsize="10,20" path="m1267,2259l1277,2259,1277,2240,1267,2240,1267,2259xe" filled="true" fillcolor="#000000" stroked="false">
                <v:path arrowok="t"/>
                <v:fill type="solid"/>
              </v:shape>
            </v:group>
            <v:group style="position:absolute;left:1267;top:2259;width:10;height:20" coordorigin="1267,2259" coordsize="10,20">
              <v:shape style="position:absolute;left:1267;top:2259;width:10;height:20" coordorigin="1267,2259" coordsize="10,20" path="m1267,2278l1277,2278,1277,2259,1267,2259,1267,2278xe" filled="true" fillcolor="#000000" stroked="false">
                <v:path arrowok="t"/>
                <v:fill type="solid"/>
              </v:shape>
            </v:group>
            <v:group style="position:absolute;left:1267;top:2278;width:10;height:20" coordorigin="1267,2278" coordsize="10,20">
              <v:shape style="position:absolute;left:1267;top:2278;width:10;height:20" coordorigin="1267,2278" coordsize="10,20" path="m1267,2297l1277,2297,1277,2278,1267,2278,1267,2297xe" filled="true" fillcolor="#000000" stroked="false">
                <v:path arrowok="t"/>
                <v:fill type="solid"/>
              </v:shape>
            </v:group>
            <v:group style="position:absolute;left:1267;top:2297;width:10;height:20" coordorigin="1267,2297" coordsize="10,20">
              <v:shape style="position:absolute;left:1267;top:2297;width:10;height:20" coordorigin="1267,2297" coordsize="10,20" path="m1267,2316l1277,2316,1277,2297,1267,2297,1267,2316xe" filled="true" fillcolor="#000000" stroked="false">
                <v:path arrowok="t"/>
                <v:fill type="solid"/>
              </v:shape>
            </v:group>
            <v:group style="position:absolute;left:1267;top:2316;width:10;height:20" coordorigin="1267,2316" coordsize="10,20">
              <v:shape style="position:absolute;left:1267;top:2316;width:10;height:20" coordorigin="1267,2316" coordsize="10,20" path="m1267,2336l1277,2336,1277,2316,1267,2316,1267,2336xe" filled="true" fillcolor="#000000" stroked="false">
                <v:path arrowok="t"/>
                <v:fill type="solid"/>
              </v:shape>
            </v:group>
            <v:group style="position:absolute;left:1267;top:2336;width:10;height:20" coordorigin="1267,2336" coordsize="10,20">
              <v:shape style="position:absolute;left:1267;top:2336;width:10;height:20" coordorigin="1267,2336" coordsize="10,20" path="m1267,2355l1277,2355,1277,2336,1267,2336,1267,2355xe" filled="true" fillcolor="#000000" stroked="false">
                <v:path arrowok="t"/>
                <v:fill type="solid"/>
              </v:shape>
            </v:group>
            <v:group style="position:absolute;left:1267;top:2361;width:10;height:2" coordorigin="1267,2361" coordsize="10,2">
              <v:shape style="position:absolute;left:1267;top:2361;width:10;height:2" coordorigin="1267,2361" coordsize="10,0" path="m1267,2361l1277,2361e" filled="false" stroked="true" strokeweight=".600010pt" strokecolor="#000000">
                <v:path arrowok="t"/>
              </v:shape>
            </v:group>
            <v:group style="position:absolute;left:2119;top:31;width:10;height:20" coordorigin="2119,31" coordsize="10,20">
              <v:shape style="position:absolute;left:2119;top:31;width:10;height:20" coordorigin="2119,31" coordsize="10,20" path="m2119,50l2129,50,2129,31,2119,31,2119,50xe" filled="true" fillcolor="#000000" stroked="false">
                <v:path arrowok="t"/>
                <v:fill type="solid"/>
              </v:shape>
            </v:group>
            <v:group style="position:absolute;left:2119;top:50;width:10;height:20" coordorigin="2119,50" coordsize="10,20">
              <v:shape style="position:absolute;left:2119;top:50;width:10;height:20" coordorigin="2119,50" coordsize="10,20" path="m2119,70l2129,70,2129,50,2119,50,2119,70xe" filled="true" fillcolor="#000000" stroked="false">
                <v:path arrowok="t"/>
                <v:fill type="solid"/>
              </v:shape>
            </v:group>
            <v:group style="position:absolute;left:2119;top:70;width:10;height:20" coordorigin="2119,70" coordsize="10,20">
              <v:shape style="position:absolute;left:2119;top:70;width:10;height:20" coordorigin="2119,70" coordsize="10,20" path="m2119,89l2129,89,2129,70,2119,70,2119,89xe" filled="true" fillcolor="#000000" stroked="false">
                <v:path arrowok="t"/>
                <v:fill type="solid"/>
              </v:shape>
            </v:group>
            <v:group style="position:absolute;left:2119;top:89;width:10;height:20" coordorigin="2119,89" coordsize="10,20">
              <v:shape style="position:absolute;left:2119;top:89;width:10;height:20" coordorigin="2119,89" coordsize="10,20" path="m2119,108l2129,108,2129,89,2119,89,2119,108xe" filled="true" fillcolor="#000000" stroked="false">
                <v:path arrowok="t"/>
                <v:fill type="solid"/>
              </v:shape>
            </v:group>
            <v:group style="position:absolute;left:2119;top:108;width:10;height:20" coordorigin="2119,108" coordsize="10,20">
              <v:shape style="position:absolute;left:2119;top:108;width:10;height:20" coordorigin="2119,108" coordsize="10,20" path="m2119,127l2129,127,2129,108,2119,108,2119,127xe" filled="true" fillcolor="#000000" stroked="false">
                <v:path arrowok="t"/>
                <v:fill type="solid"/>
              </v:shape>
            </v:group>
            <v:group style="position:absolute;left:2119;top:127;width:10;height:20" coordorigin="2119,127" coordsize="10,20">
              <v:shape style="position:absolute;left:2119;top:127;width:10;height:20" coordorigin="2119,127" coordsize="10,20" path="m2119,146l2129,146,2129,127,2119,127,2119,146xe" filled="true" fillcolor="#000000" stroked="false">
                <v:path arrowok="t"/>
                <v:fill type="solid"/>
              </v:shape>
            </v:group>
            <v:group style="position:absolute;left:2119;top:146;width:10;height:20" coordorigin="2119,146" coordsize="10,20">
              <v:shape style="position:absolute;left:2119;top:146;width:10;height:20" coordorigin="2119,146" coordsize="10,20" path="m2119,166l2129,166,2129,146,2119,146,2119,166xe" filled="true" fillcolor="#000000" stroked="false">
                <v:path arrowok="t"/>
                <v:fill type="solid"/>
              </v:shape>
            </v:group>
            <v:group style="position:absolute;left:2119;top:166;width:10;height:20" coordorigin="2119,166" coordsize="10,20">
              <v:shape style="position:absolute;left:2119;top:166;width:10;height:20" coordorigin="2119,166" coordsize="10,20" path="m2119,185l2129,185,2129,166,2119,166,2119,185xe" filled="true" fillcolor="#000000" stroked="false">
                <v:path arrowok="t"/>
                <v:fill type="solid"/>
              </v:shape>
            </v:group>
            <v:group style="position:absolute;left:2119;top:185;width:10;height:20" coordorigin="2119,185" coordsize="10,20">
              <v:shape style="position:absolute;left:2119;top:185;width:10;height:20" coordorigin="2119,185" coordsize="10,20" path="m2119,204l2129,204,2129,185,2119,185,2119,204xe" filled="true" fillcolor="#000000" stroked="false">
                <v:path arrowok="t"/>
                <v:fill type="solid"/>
              </v:shape>
            </v:group>
            <v:group style="position:absolute;left:2119;top:204;width:10;height:20" coordorigin="2119,204" coordsize="10,20">
              <v:shape style="position:absolute;left:2119;top:204;width:10;height:20" coordorigin="2119,204" coordsize="10,20" path="m2119,223l2129,223,2129,204,2119,204,2119,223xe" filled="true" fillcolor="#000000" stroked="false">
                <v:path arrowok="t"/>
                <v:fill type="solid"/>
              </v:shape>
            </v:group>
            <v:group style="position:absolute;left:2119;top:223;width:10;height:20" coordorigin="2119,223" coordsize="10,20">
              <v:shape style="position:absolute;left:2119;top:223;width:10;height:20" coordorigin="2119,223" coordsize="10,20" path="m2119,242l2129,242,2129,223,2119,223,2119,242xe" filled="true" fillcolor="#000000" stroked="false">
                <v:path arrowok="t"/>
                <v:fill type="solid"/>
              </v:shape>
            </v:group>
            <v:group style="position:absolute;left:2119;top:242;width:10;height:20" coordorigin="2119,242" coordsize="10,20">
              <v:shape style="position:absolute;left:2119;top:242;width:10;height:20" coordorigin="2119,242" coordsize="10,20" path="m2119,262l2129,262,2129,242,2119,242,2119,262xe" filled="true" fillcolor="#000000" stroked="false">
                <v:path arrowok="t"/>
                <v:fill type="solid"/>
              </v:shape>
            </v:group>
            <v:group style="position:absolute;left:2119;top:262;width:10;height:20" coordorigin="2119,262" coordsize="10,20">
              <v:shape style="position:absolute;left:2119;top:262;width:10;height:20" coordorigin="2119,262" coordsize="10,20" path="m2119,281l2129,281,2129,262,2119,262,2119,281xe" filled="true" fillcolor="#000000" stroked="false">
                <v:path arrowok="t"/>
                <v:fill type="solid"/>
              </v:shape>
            </v:group>
            <v:group style="position:absolute;left:2119;top:281;width:10;height:20" coordorigin="2119,281" coordsize="10,20">
              <v:shape style="position:absolute;left:2119;top:281;width:10;height:20" coordorigin="2119,281" coordsize="10,20" path="m2119,300l2129,300,2129,281,2119,281,2119,300xe" filled="true" fillcolor="#000000" stroked="false">
                <v:path arrowok="t"/>
                <v:fill type="solid"/>
              </v:shape>
            </v:group>
            <v:group style="position:absolute;left:2119;top:300;width:10;height:20" coordorigin="2119,300" coordsize="10,20">
              <v:shape style="position:absolute;left:2119;top:300;width:10;height:20" coordorigin="2119,300" coordsize="10,20" path="m2119,319l2129,319,2129,300,2119,300,2119,319xe" filled="true" fillcolor="#000000" stroked="false">
                <v:path arrowok="t"/>
                <v:fill type="solid"/>
              </v:shape>
            </v:group>
            <v:group style="position:absolute;left:2119;top:319;width:10;height:20" coordorigin="2119,319" coordsize="10,20">
              <v:shape style="position:absolute;left:2119;top:319;width:10;height:20" coordorigin="2119,319" coordsize="10,20" path="m2119,338l2129,338,2129,319,2119,319,2119,338xe" filled="true" fillcolor="#000000" stroked="false">
                <v:path arrowok="t"/>
                <v:fill type="solid"/>
              </v:shape>
            </v:group>
            <v:group style="position:absolute;left:2119;top:338;width:10;height:20" coordorigin="2119,338" coordsize="10,20">
              <v:shape style="position:absolute;left:2119;top:338;width:10;height:20" coordorigin="2119,338" coordsize="10,20" path="m2119,358l2129,358,2129,338,2119,338,2119,358xe" filled="true" fillcolor="#000000" stroked="false">
                <v:path arrowok="t"/>
                <v:fill type="solid"/>
              </v:shape>
            </v:group>
            <v:group style="position:absolute;left:2119;top:358;width:10;height:20" coordorigin="2119,358" coordsize="10,20">
              <v:shape style="position:absolute;left:2119;top:358;width:10;height:20" coordorigin="2119,358" coordsize="10,20" path="m2119,377l2129,377,2129,358,2119,358,2119,377xe" filled="true" fillcolor="#000000" stroked="false">
                <v:path arrowok="t"/>
                <v:fill type="solid"/>
              </v:shape>
            </v:group>
            <v:group style="position:absolute;left:2119;top:377;width:10;height:20" coordorigin="2119,377" coordsize="10,20">
              <v:shape style="position:absolute;left:2119;top:377;width:10;height:20" coordorigin="2119,377" coordsize="10,20" path="m2119,396l2129,396,2129,377,2119,377,2119,396xe" filled="true" fillcolor="#000000" stroked="false">
                <v:path arrowok="t"/>
                <v:fill type="solid"/>
              </v:shape>
            </v:group>
            <v:group style="position:absolute;left:2119;top:396;width:10;height:20" coordorigin="2119,396" coordsize="10,20">
              <v:shape style="position:absolute;left:2119;top:396;width:10;height:20" coordorigin="2119,396" coordsize="10,20" path="m2119,415l2129,415,2129,396,2119,396,2119,415xe" filled="true" fillcolor="#000000" stroked="false">
                <v:path arrowok="t"/>
                <v:fill type="solid"/>
              </v:shape>
            </v:group>
            <v:group style="position:absolute;left:2119;top:415;width:10;height:20" coordorigin="2119,415" coordsize="10,20">
              <v:shape style="position:absolute;left:2119;top:415;width:10;height:20" coordorigin="2119,415" coordsize="10,20" path="m2119,434l2129,434,2129,415,2119,415,2119,434xe" filled="true" fillcolor="#000000" stroked="false">
                <v:path arrowok="t"/>
                <v:fill type="solid"/>
              </v:shape>
            </v:group>
            <v:group style="position:absolute;left:2119;top:434;width:10;height:20" coordorigin="2119,434" coordsize="10,20">
              <v:shape style="position:absolute;left:2119;top:434;width:10;height:20" coordorigin="2119,434" coordsize="10,20" path="m2119,454l2129,454,2129,434,2119,434,2119,454xe" filled="true" fillcolor="#000000" stroked="false">
                <v:path arrowok="t"/>
                <v:fill type="solid"/>
              </v:shape>
            </v:group>
            <v:group style="position:absolute;left:2119;top:454;width:10;height:20" coordorigin="2119,454" coordsize="10,20">
              <v:shape style="position:absolute;left:2119;top:454;width:10;height:20" coordorigin="2119,454" coordsize="10,20" path="m2119,473l2129,473,2129,454,2119,454,2119,473xe" filled="true" fillcolor="#000000" stroked="false">
                <v:path arrowok="t"/>
                <v:fill type="solid"/>
              </v:shape>
            </v:group>
            <v:group style="position:absolute;left:2119;top:473;width:10;height:20" coordorigin="2119,473" coordsize="10,20">
              <v:shape style="position:absolute;left:2119;top:473;width:10;height:20" coordorigin="2119,473" coordsize="10,20" path="m2119,492l2129,492,2129,473,2119,473,2119,492xe" filled="true" fillcolor="#000000" stroked="false">
                <v:path arrowok="t"/>
                <v:fill type="solid"/>
              </v:shape>
            </v:group>
            <v:group style="position:absolute;left:2119;top:492;width:10;height:20" coordorigin="2119,492" coordsize="10,20">
              <v:shape style="position:absolute;left:2119;top:492;width:10;height:20" coordorigin="2119,492" coordsize="10,20" path="m2119,511l2129,511,2129,492,2119,492,2119,511xe" filled="true" fillcolor="#000000" stroked="false">
                <v:path arrowok="t"/>
                <v:fill type="solid"/>
              </v:shape>
            </v:group>
            <v:group style="position:absolute;left:2119;top:511;width:10;height:20" coordorigin="2119,511" coordsize="10,20">
              <v:shape style="position:absolute;left:2119;top:511;width:10;height:20" coordorigin="2119,511" coordsize="10,20" path="m2119,530l2129,530,2129,511,2119,511,2119,530xe" filled="true" fillcolor="#000000" stroked="false">
                <v:path arrowok="t"/>
                <v:fill type="solid"/>
              </v:shape>
            </v:group>
            <v:group style="position:absolute;left:2119;top:530;width:10;height:20" coordorigin="2119,530" coordsize="10,20">
              <v:shape style="position:absolute;left:2119;top:530;width:10;height:20" coordorigin="2119,530" coordsize="10,20" path="m2119,550l2129,550,2129,530,2119,530,2119,550xe" filled="true" fillcolor="#000000" stroked="false">
                <v:path arrowok="t"/>
                <v:fill type="solid"/>
              </v:shape>
            </v:group>
            <v:group style="position:absolute;left:2119;top:550;width:10;height:20" coordorigin="2119,550" coordsize="10,20">
              <v:shape style="position:absolute;left:2119;top:550;width:10;height:20" coordorigin="2119,550" coordsize="10,20" path="m2119,569l2129,569,2129,550,2119,550,2119,569xe" filled="true" fillcolor="#000000" stroked="false">
                <v:path arrowok="t"/>
                <v:fill type="solid"/>
              </v:shape>
            </v:group>
            <v:group style="position:absolute;left:2119;top:569;width:10;height:20" coordorigin="2119,569" coordsize="10,20">
              <v:shape style="position:absolute;left:2119;top:569;width:10;height:20" coordorigin="2119,569" coordsize="10,20" path="m2119,588l2129,588,2129,569,2119,569,2119,588xe" filled="true" fillcolor="#000000" stroked="false">
                <v:path arrowok="t"/>
                <v:fill type="solid"/>
              </v:shape>
            </v:group>
            <v:group style="position:absolute;left:2119;top:588;width:10;height:20" coordorigin="2119,588" coordsize="10,20">
              <v:shape style="position:absolute;left:2119;top:588;width:10;height:20" coordorigin="2119,588" coordsize="10,20" path="m2119,607l2129,607,2129,588,2119,588,2119,607xe" filled="true" fillcolor="#000000" stroked="false">
                <v:path arrowok="t"/>
                <v:fill type="solid"/>
              </v:shape>
            </v:group>
            <v:group style="position:absolute;left:2119;top:607;width:10;height:20" coordorigin="2119,607" coordsize="10,20">
              <v:shape style="position:absolute;left:2119;top:607;width:10;height:20" coordorigin="2119,607" coordsize="10,20" path="m2119,626l2129,626,2129,607,2119,607,2119,626xe" filled="true" fillcolor="#000000" stroked="false">
                <v:path arrowok="t"/>
                <v:fill type="solid"/>
              </v:shape>
            </v:group>
            <v:group style="position:absolute;left:2119;top:626;width:10;height:20" coordorigin="2119,626" coordsize="10,20">
              <v:shape style="position:absolute;left:2119;top:626;width:10;height:20" coordorigin="2119,626" coordsize="10,20" path="m2119,646l2129,646,2129,626,2119,626,2119,646xe" filled="true" fillcolor="#000000" stroked="false">
                <v:path arrowok="t"/>
                <v:fill type="solid"/>
              </v:shape>
            </v:group>
            <v:group style="position:absolute;left:2119;top:646;width:10;height:20" coordorigin="2119,646" coordsize="10,20">
              <v:shape style="position:absolute;left:2119;top:646;width:10;height:20" coordorigin="2119,646" coordsize="10,20" path="m2119,665l2129,665,2129,646,2119,646,2119,665xe" filled="true" fillcolor="#000000" stroked="false">
                <v:path arrowok="t"/>
                <v:fill type="solid"/>
              </v:shape>
            </v:group>
            <v:group style="position:absolute;left:2119;top:665;width:10;height:20" coordorigin="2119,665" coordsize="10,20">
              <v:shape style="position:absolute;left:2119;top:665;width:10;height:20" coordorigin="2119,665" coordsize="10,20" path="m2119,684l2129,684,2129,665,2119,665,2119,684xe" filled="true" fillcolor="#000000" stroked="false">
                <v:path arrowok="t"/>
                <v:fill type="solid"/>
              </v:shape>
            </v:group>
            <v:group style="position:absolute;left:2119;top:684;width:10;height:20" coordorigin="2119,684" coordsize="10,20">
              <v:shape style="position:absolute;left:2119;top:684;width:10;height:20" coordorigin="2119,684" coordsize="10,20" path="m2119,703l2129,703,2129,684,2119,684,2119,703xe" filled="true" fillcolor="#000000" stroked="false">
                <v:path arrowok="t"/>
                <v:fill type="solid"/>
              </v:shape>
            </v:group>
            <v:group style="position:absolute;left:2119;top:703;width:10;height:20" coordorigin="2119,703" coordsize="10,20">
              <v:shape style="position:absolute;left:2119;top:703;width:10;height:20" coordorigin="2119,703" coordsize="10,20" path="m2119,722l2129,722,2129,703,2119,703,2119,722xe" filled="true" fillcolor="#000000" stroked="false">
                <v:path arrowok="t"/>
                <v:fill type="solid"/>
              </v:shape>
            </v:group>
            <v:group style="position:absolute;left:2119;top:722;width:10;height:20" coordorigin="2119,722" coordsize="10,20">
              <v:shape style="position:absolute;left:2119;top:722;width:10;height:20" coordorigin="2119,722" coordsize="10,20" path="m2119,742l2129,742,2129,722,2119,722,2119,742xe" filled="true" fillcolor="#000000" stroked="false">
                <v:path arrowok="t"/>
                <v:fill type="solid"/>
              </v:shape>
            </v:group>
            <v:group style="position:absolute;left:2119;top:742;width:10;height:20" coordorigin="2119,742" coordsize="10,20">
              <v:shape style="position:absolute;left:2119;top:742;width:10;height:20" coordorigin="2119,742" coordsize="10,20" path="m2119,761l2129,761,2129,742,2119,742,2119,761xe" filled="true" fillcolor="#000000" stroked="false">
                <v:path arrowok="t"/>
                <v:fill type="solid"/>
              </v:shape>
            </v:group>
            <v:group style="position:absolute;left:2119;top:761;width:10;height:20" coordorigin="2119,761" coordsize="10,20">
              <v:shape style="position:absolute;left:2119;top:761;width:10;height:20" coordorigin="2119,761" coordsize="10,20" path="m2119,780l2129,780,2129,761,2119,761,2119,780xe" filled="true" fillcolor="#000000" stroked="false">
                <v:path arrowok="t"/>
                <v:fill type="solid"/>
              </v:shape>
            </v:group>
            <v:group style="position:absolute;left:2119;top:780;width:10;height:20" coordorigin="2119,780" coordsize="10,20">
              <v:shape style="position:absolute;left:2119;top:780;width:10;height:20" coordorigin="2119,780" coordsize="10,20" path="m2119,799l2129,799,2129,780,2119,780,2119,799xe" filled="true" fillcolor="#000000" stroked="false">
                <v:path arrowok="t"/>
                <v:fill type="solid"/>
              </v:shape>
            </v:group>
            <v:group style="position:absolute;left:2119;top:799;width:10;height:20" coordorigin="2119,799" coordsize="10,20">
              <v:shape style="position:absolute;left:2119;top:799;width:10;height:20" coordorigin="2119,799" coordsize="10,20" path="m2119,818l2129,818,2129,799,2119,799,2119,818xe" filled="true" fillcolor="#000000" stroked="false">
                <v:path arrowok="t"/>
                <v:fill type="solid"/>
              </v:shape>
            </v:group>
            <v:group style="position:absolute;left:2119;top:818;width:10;height:20" coordorigin="2119,818" coordsize="10,20">
              <v:shape style="position:absolute;left:2119;top:818;width:10;height:20" coordorigin="2119,818" coordsize="10,20" path="m2119,838l2129,838,2129,818,2119,818,2119,838xe" filled="true" fillcolor="#000000" stroked="false">
                <v:path arrowok="t"/>
                <v:fill type="solid"/>
              </v:shape>
            </v:group>
            <v:group style="position:absolute;left:2119;top:838;width:10;height:20" coordorigin="2119,838" coordsize="10,20">
              <v:shape style="position:absolute;left:2119;top:838;width:10;height:20" coordorigin="2119,838" coordsize="10,20" path="m2119,857l2129,857,2129,838,2119,838,2119,857xe" filled="true" fillcolor="#000000" stroked="false">
                <v:path arrowok="t"/>
                <v:fill type="solid"/>
              </v:shape>
            </v:group>
            <v:group style="position:absolute;left:2119;top:857;width:10;height:20" coordorigin="2119,857" coordsize="10,20">
              <v:shape style="position:absolute;left:2119;top:857;width:10;height:20" coordorigin="2119,857" coordsize="10,20" path="m2119,876l2129,876,2129,857,2119,857,2119,876xe" filled="true" fillcolor="#000000" stroked="false">
                <v:path arrowok="t"/>
                <v:fill type="solid"/>
              </v:shape>
            </v:group>
            <v:group style="position:absolute;left:2119;top:876;width:10;height:20" coordorigin="2119,876" coordsize="10,20">
              <v:shape style="position:absolute;left:2119;top:876;width:10;height:20" coordorigin="2119,876" coordsize="10,20" path="m2119,895l2129,895,2129,876,2119,876,2119,895xe" filled="true" fillcolor="#000000" stroked="false">
                <v:path arrowok="t"/>
                <v:fill type="solid"/>
              </v:shape>
            </v:group>
            <v:group style="position:absolute;left:2119;top:895;width:10;height:20" coordorigin="2119,895" coordsize="10,20">
              <v:shape style="position:absolute;left:2119;top:895;width:10;height:20" coordorigin="2119,895" coordsize="10,20" path="m2119,914l2129,914,2129,895,2119,895,2119,914xe" filled="true" fillcolor="#000000" stroked="false">
                <v:path arrowok="t"/>
                <v:fill type="solid"/>
              </v:shape>
            </v:group>
            <v:group style="position:absolute;left:2119;top:914;width:10;height:20" coordorigin="2119,914" coordsize="10,20">
              <v:shape style="position:absolute;left:2119;top:914;width:10;height:20" coordorigin="2119,914" coordsize="10,20" path="m2119,934l2129,934,2129,914,2119,914,2119,934xe" filled="true" fillcolor="#000000" stroked="false">
                <v:path arrowok="t"/>
                <v:fill type="solid"/>
              </v:shape>
            </v:group>
            <v:group style="position:absolute;left:2119;top:934;width:10;height:20" coordorigin="2119,934" coordsize="10,20">
              <v:shape style="position:absolute;left:2119;top:934;width:10;height:20" coordorigin="2119,934" coordsize="10,20" path="m2119,953l2129,953,2129,934,2119,934,2119,953xe" filled="true" fillcolor="#000000" stroked="false">
                <v:path arrowok="t"/>
                <v:fill type="solid"/>
              </v:shape>
            </v:group>
            <v:group style="position:absolute;left:2119;top:953;width:10;height:20" coordorigin="2119,953" coordsize="10,20">
              <v:shape style="position:absolute;left:2119;top:953;width:10;height:20" coordorigin="2119,953" coordsize="10,20" path="m2119,972l2129,972,2129,953,2119,953,2119,972xe" filled="true" fillcolor="#000000" stroked="false">
                <v:path arrowok="t"/>
                <v:fill type="solid"/>
              </v:shape>
            </v:group>
            <v:group style="position:absolute;left:2119;top:972;width:10;height:20" coordorigin="2119,972" coordsize="10,20">
              <v:shape style="position:absolute;left:2119;top:972;width:10;height:20" coordorigin="2119,972" coordsize="10,20" path="m2119,991l2129,991,2129,972,2119,972,2119,991xe" filled="true" fillcolor="#000000" stroked="false">
                <v:path arrowok="t"/>
                <v:fill type="solid"/>
              </v:shape>
            </v:group>
            <v:group style="position:absolute;left:2119;top:991;width:10;height:20" coordorigin="2119,991" coordsize="10,20">
              <v:shape style="position:absolute;left:2119;top:991;width:10;height:20" coordorigin="2119,991" coordsize="10,20" path="m2119,1010l2129,1010,2129,991,2119,991,2119,1010xe" filled="true" fillcolor="#000000" stroked="false">
                <v:path arrowok="t"/>
                <v:fill type="solid"/>
              </v:shape>
            </v:group>
            <v:group style="position:absolute;left:2119;top:1010;width:10;height:20" coordorigin="2119,1010" coordsize="10,20">
              <v:shape style="position:absolute;left:2119;top:1010;width:10;height:20" coordorigin="2119,1010" coordsize="10,20" path="m2119,1030l2129,1030,2129,1010,2119,1010,2119,1030xe" filled="true" fillcolor="#000000" stroked="false">
                <v:path arrowok="t"/>
                <v:fill type="solid"/>
              </v:shape>
            </v:group>
            <v:group style="position:absolute;left:2119;top:1030;width:10;height:20" coordorigin="2119,1030" coordsize="10,20">
              <v:shape style="position:absolute;left:2119;top:1030;width:10;height:20" coordorigin="2119,1030" coordsize="10,20" path="m2119,1049l2129,1049,2129,1030,2119,1030,2119,1049xe" filled="true" fillcolor="#000000" stroked="false">
                <v:path arrowok="t"/>
                <v:fill type="solid"/>
              </v:shape>
            </v:group>
            <v:group style="position:absolute;left:2119;top:1049;width:10;height:20" coordorigin="2119,1049" coordsize="10,20">
              <v:shape style="position:absolute;left:2119;top:1049;width:10;height:20" coordorigin="2119,1049" coordsize="10,20" path="m2119,1068l2129,1068,2129,1049,2119,1049,2119,1068xe" filled="true" fillcolor="#000000" stroked="false">
                <v:path arrowok="t"/>
                <v:fill type="solid"/>
              </v:shape>
            </v:group>
            <v:group style="position:absolute;left:2119;top:1068;width:10;height:20" coordorigin="2119,1068" coordsize="10,20">
              <v:shape style="position:absolute;left:2119;top:1068;width:10;height:20" coordorigin="2119,1068" coordsize="10,20" path="m2119,1087l2129,1087,2129,1068,2119,1068,2119,1087xe" filled="true" fillcolor="#000000" stroked="false">
                <v:path arrowok="t"/>
                <v:fill type="solid"/>
              </v:shape>
            </v:group>
            <v:group style="position:absolute;left:2119;top:1087;width:10;height:20" coordorigin="2119,1087" coordsize="10,20">
              <v:shape style="position:absolute;left:2119;top:1087;width:10;height:20" coordorigin="2119,1087" coordsize="10,20" path="m2119,1106l2129,1106,2129,1087,2119,1087,2119,1106xe" filled="true" fillcolor="#000000" stroked="false">
                <v:path arrowok="t"/>
                <v:fill type="solid"/>
              </v:shape>
            </v:group>
            <v:group style="position:absolute;left:2119;top:1106;width:10;height:20" coordorigin="2119,1106" coordsize="10,20">
              <v:shape style="position:absolute;left:2119;top:1106;width:10;height:20" coordorigin="2119,1106" coordsize="10,20" path="m2119,1126l2129,1126,2129,1106,2119,1106,2119,1126xe" filled="true" fillcolor="#000000" stroked="false">
                <v:path arrowok="t"/>
                <v:fill type="solid"/>
              </v:shape>
            </v:group>
            <v:group style="position:absolute;left:2119;top:1126;width:10;height:20" coordorigin="2119,1126" coordsize="10,20">
              <v:shape style="position:absolute;left:2119;top:1126;width:10;height:20" coordorigin="2119,1126" coordsize="10,20" path="m2119,1145l2129,1145,2129,1126,2119,1126,2119,1145xe" filled="true" fillcolor="#000000" stroked="false">
                <v:path arrowok="t"/>
                <v:fill type="solid"/>
              </v:shape>
            </v:group>
            <v:group style="position:absolute;left:2119;top:1145;width:10;height:20" coordorigin="2119,1145" coordsize="10,20">
              <v:shape style="position:absolute;left:2119;top:1145;width:10;height:20" coordorigin="2119,1145" coordsize="10,20" path="m2119,1164l2129,1164,2129,1145,2119,1145,2119,1164xe" filled="true" fillcolor="#000000" stroked="false">
                <v:path arrowok="t"/>
                <v:fill type="solid"/>
              </v:shape>
            </v:group>
            <v:group style="position:absolute;left:2119;top:1164;width:10;height:20" coordorigin="2119,1164" coordsize="10,20">
              <v:shape style="position:absolute;left:2119;top:1164;width:10;height:20" coordorigin="2119,1164" coordsize="10,20" path="m2119,1183l2129,1183,2129,1164,2119,1164,2119,1183xe" filled="true" fillcolor="#000000" stroked="false">
                <v:path arrowok="t"/>
                <v:fill type="solid"/>
              </v:shape>
            </v:group>
            <v:group style="position:absolute;left:2119;top:1183;width:10;height:20" coordorigin="2119,1183" coordsize="10,20">
              <v:shape style="position:absolute;left:2119;top:1183;width:10;height:20" coordorigin="2119,1183" coordsize="10,20" path="m2119,1202l2129,1202,2129,1183,2119,1183,2119,1202xe" filled="true" fillcolor="#000000" stroked="false">
                <v:path arrowok="t"/>
                <v:fill type="solid"/>
              </v:shape>
            </v:group>
            <v:group style="position:absolute;left:2119;top:1202;width:10;height:20" coordorigin="2119,1202" coordsize="10,20">
              <v:shape style="position:absolute;left:2119;top:1202;width:10;height:20" coordorigin="2119,1202" coordsize="10,20" path="m2119,1222l2129,1222,2129,1202,2119,1202,2119,1222xe" filled="true" fillcolor="#000000" stroked="false">
                <v:path arrowok="t"/>
                <v:fill type="solid"/>
              </v:shape>
            </v:group>
            <v:group style="position:absolute;left:2119;top:1222;width:10;height:20" coordorigin="2119,1222" coordsize="10,20">
              <v:shape style="position:absolute;left:2119;top:1222;width:10;height:20" coordorigin="2119,1222" coordsize="10,20" path="m2119,1241l2129,1241,2129,1222,2119,1222,2119,1241xe" filled="true" fillcolor="#000000" stroked="false">
                <v:path arrowok="t"/>
                <v:fill type="solid"/>
              </v:shape>
            </v:group>
            <v:group style="position:absolute;left:2119;top:1241;width:10;height:20" coordorigin="2119,1241" coordsize="10,20">
              <v:shape style="position:absolute;left:2119;top:1241;width:10;height:20" coordorigin="2119,1241" coordsize="10,20" path="m2119,1260l2129,1260,2129,1241,2119,1241,2119,1260xe" filled="true" fillcolor="#000000" stroked="false">
                <v:path arrowok="t"/>
                <v:fill type="solid"/>
              </v:shape>
            </v:group>
            <v:group style="position:absolute;left:2119;top:1260;width:10;height:20" coordorigin="2119,1260" coordsize="10,20">
              <v:shape style="position:absolute;left:2119;top:1260;width:10;height:20" coordorigin="2119,1260" coordsize="10,20" path="m2119,1279l2129,1279,2129,1260,2119,1260,2119,1279xe" filled="true" fillcolor="#000000" stroked="false">
                <v:path arrowok="t"/>
                <v:fill type="solid"/>
              </v:shape>
            </v:group>
            <v:group style="position:absolute;left:2119;top:1279;width:10;height:20" coordorigin="2119,1279" coordsize="10,20">
              <v:shape style="position:absolute;left:2119;top:1279;width:10;height:20" coordorigin="2119,1279" coordsize="10,20" path="m2119,1298l2129,1298,2129,1279,2119,1279,2119,1298xe" filled="true" fillcolor="#000000" stroked="false">
                <v:path arrowok="t"/>
                <v:fill type="solid"/>
              </v:shape>
            </v:group>
            <v:group style="position:absolute;left:2119;top:1298;width:10;height:20" coordorigin="2119,1298" coordsize="10,20">
              <v:shape style="position:absolute;left:2119;top:1298;width:10;height:20" coordorigin="2119,1298" coordsize="10,20" path="m2119,1318l2129,1318,2129,1298,2119,1298,2119,1318xe" filled="true" fillcolor="#000000" stroked="false">
                <v:path arrowok="t"/>
                <v:fill type="solid"/>
              </v:shape>
            </v:group>
            <v:group style="position:absolute;left:2119;top:1318;width:10;height:20" coordorigin="2119,1318" coordsize="10,20">
              <v:shape style="position:absolute;left:2119;top:1318;width:10;height:20" coordorigin="2119,1318" coordsize="10,20" path="m2119,1337l2129,1337,2129,1318,2119,1318,2119,1337xe" filled="true" fillcolor="#000000" stroked="false">
                <v:path arrowok="t"/>
                <v:fill type="solid"/>
              </v:shape>
            </v:group>
            <v:group style="position:absolute;left:2119;top:1337;width:10;height:20" coordorigin="2119,1337" coordsize="10,20">
              <v:shape style="position:absolute;left:2119;top:1337;width:10;height:20" coordorigin="2119,1337" coordsize="10,20" path="m2119,1356l2129,1356,2129,1337,2119,1337,2119,1356xe" filled="true" fillcolor="#000000" stroked="false">
                <v:path arrowok="t"/>
                <v:fill type="solid"/>
              </v:shape>
            </v:group>
            <v:group style="position:absolute;left:2119;top:1356;width:10;height:20" coordorigin="2119,1356" coordsize="10,20">
              <v:shape style="position:absolute;left:2119;top:1356;width:10;height:20" coordorigin="2119,1356" coordsize="10,20" path="m2119,1375l2129,1375,2129,1356,2119,1356,2119,1375xe" filled="true" fillcolor="#000000" stroked="false">
                <v:path arrowok="t"/>
                <v:fill type="solid"/>
              </v:shape>
            </v:group>
            <v:group style="position:absolute;left:2119;top:1375;width:10;height:20" coordorigin="2119,1375" coordsize="10,20">
              <v:shape style="position:absolute;left:2119;top:1375;width:10;height:20" coordorigin="2119,1375" coordsize="10,20" path="m2119,1394l2129,1394,2129,1375,2119,1375,2119,1394xe" filled="true" fillcolor="#000000" stroked="false">
                <v:path arrowok="t"/>
                <v:fill type="solid"/>
              </v:shape>
            </v:group>
            <v:group style="position:absolute;left:2119;top:1394;width:10;height:20" coordorigin="2119,1394" coordsize="10,20">
              <v:shape style="position:absolute;left:2119;top:1394;width:10;height:20" coordorigin="2119,1394" coordsize="10,20" path="m2119,1414l2129,1414,2129,1394,2119,1394,2119,1414xe" filled="true" fillcolor="#000000" stroked="false">
                <v:path arrowok="t"/>
                <v:fill type="solid"/>
              </v:shape>
            </v:group>
            <v:group style="position:absolute;left:2119;top:1414;width:10;height:20" coordorigin="2119,1414" coordsize="10,20">
              <v:shape style="position:absolute;left:2119;top:1414;width:10;height:20" coordorigin="2119,1414" coordsize="10,20" path="m2119,1433l2129,1433,2129,1414,2119,1414,2119,1433xe" filled="true" fillcolor="#000000" stroked="false">
                <v:path arrowok="t"/>
                <v:fill type="solid"/>
              </v:shape>
            </v:group>
            <v:group style="position:absolute;left:2119;top:1433;width:10;height:20" coordorigin="2119,1433" coordsize="10,20">
              <v:shape style="position:absolute;left:2119;top:1433;width:10;height:20" coordorigin="2119,1433" coordsize="10,20" path="m2119,1452l2129,1452,2129,1433,2119,1433,2119,1452xe" filled="true" fillcolor="#000000" stroked="false">
                <v:path arrowok="t"/>
                <v:fill type="solid"/>
              </v:shape>
            </v:group>
            <v:group style="position:absolute;left:2119;top:1452;width:10;height:20" coordorigin="2119,1452" coordsize="10,20">
              <v:shape style="position:absolute;left:2119;top:1452;width:10;height:20" coordorigin="2119,1452" coordsize="10,20" path="m2119,1471l2129,1471,2129,1452,2119,1452,2119,1471xe" filled="true" fillcolor="#000000" stroked="false">
                <v:path arrowok="t"/>
                <v:fill type="solid"/>
              </v:shape>
            </v:group>
            <v:group style="position:absolute;left:2119;top:1471;width:10;height:20" coordorigin="2119,1471" coordsize="10,20">
              <v:shape style="position:absolute;left:2119;top:1471;width:10;height:20" coordorigin="2119,1471" coordsize="10,20" path="m2119,1490l2129,1490,2129,1471,2119,1471,2119,1490xe" filled="true" fillcolor="#000000" stroked="false">
                <v:path arrowok="t"/>
                <v:fill type="solid"/>
              </v:shape>
            </v:group>
            <v:group style="position:absolute;left:2119;top:1490;width:10;height:20" coordorigin="2119,1490" coordsize="10,20">
              <v:shape style="position:absolute;left:2119;top:1490;width:10;height:20" coordorigin="2119,1490" coordsize="10,20" path="m2119,1510l2129,1510,2129,1490,2119,1490,2119,1510xe" filled="true" fillcolor="#000000" stroked="false">
                <v:path arrowok="t"/>
                <v:fill type="solid"/>
              </v:shape>
            </v:group>
            <v:group style="position:absolute;left:2119;top:1510;width:10;height:20" coordorigin="2119,1510" coordsize="10,20">
              <v:shape style="position:absolute;left:2119;top:1510;width:10;height:20" coordorigin="2119,1510" coordsize="10,20" path="m2119,1529l2129,1529,2129,1510,2119,1510,2119,1529xe" filled="true" fillcolor="#000000" stroked="false">
                <v:path arrowok="t"/>
                <v:fill type="solid"/>
              </v:shape>
            </v:group>
            <v:group style="position:absolute;left:2119;top:1529;width:10;height:20" coordorigin="2119,1529" coordsize="10,20">
              <v:shape style="position:absolute;left:2119;top:1529;width:10;height:20" coordorigin="2119,1529" coordsize="10,20" path="m2119,1548l2129,1548,2129,1529,2119,1529,2119,1548xe" filled="true" fillcolor="#000000" stroked="false">
                <v:path arrowok="t"/>
                <v:fill type="solid"/>
              </v:shape>
            </v:group>
            <v:group style="position:absolute;left:2119;top:1548;width:10;height:20" coordorigin="2119,1548" coordsize="10,20">
              <v:shape style="position:absolute;left:2119;top:1548;width:10;height:20" coordorigin="2119,1548" coordsize="10,20" path="m2119,1567l2129,1567,2129,1548,2119,1548,2119,1567xe" filled="true" fillcolor="#000000" stroked="false">
                <v:path arrowok="t"/>
                <v:fill type="solid"/>
              </v:shape>
            </v:group>
            <v:group style="position:absolute;left:2119;top:1567;width:10;height:20" coordorigin="2119,1567" coordsize="10,20">
              <v:shape style="position:absolute;left:2119;top:1567;width:10;height:20" coordorigin="2119,1567" coordsize="10,20" path="m2119,1586l2129,1586,2129,1567,2119,1567,2119,1586xe" filled="true" fillcolor="#000000" stroked="false">
                <v:path arrowok="t"/>
                <v:fill type="solid"/>
              </v:shape>
            </v:group>
            <v:group style="position:absolute;left:2119;top:1586;width:10;height:20" coordorigin="2119,1586" coordsize="10,20">
              <v:shape style="position:absolute;left:2119;top:1586;width:10;height:20" coordorigin="2119,1586" coordsize="10,20" path="m2119,1606l2129,1606,2129,1586,2119,1586,2119,1606xe" filled="true" fillcolor="#000000" stroked="false">
                <v:path arrowok="t"/>
                <v:fill type="solid"/>
              </v:shape>
            </v:group>
            <v:group style="position:absolute;left:2119;top:1606;width:10;height:20" coordorigin="2119,1606" coordsize="10,20">
              <v:shape style="position:absolute;left:2119;top:1606;width:10;height:20" coordorigin="2119,1606" coordsize="10,20" path="m2119,1625l2129,1625,2129,1606,2119,1606,2119,1625xe" filled="true" fillcolor="#000000" stroked="false">
                <v:path arrowok="t"/>
                <v:fill type="solid"/>
              </v:shape>
            </v:group>
            <v:group style="position:absolute;left:2119;top:1625;width:10;height:20" coordorigin="2119,1625" coordsize="10,20">
              <v:shape style="position:absolute;left:2119;top:1625;width:10;height:20" coordorigin="2119,1625" coordsize="10,20" path="m2119,1644l2129,1644,2129,1625,2119,1625,2119,1644xe" filled="true" fillcolor="#000000" stroked="false">
                <v:path arrowok="t"/>
                <v:fill type="solid"/>
              </v:shape>
            </v:group>
            <v:group style="position:absolute;left:2119;top:1644;width:10;height:20" coordorigin="2119,1644" coordsize="10,20">
              <v:shape style="position:absolute;left:2119;top:1644;width:10;height:20" coordorigin="2119,1644" coordsize="10,20" path="m2119,1664l2129,1664,2129,1644,2119,1644,2119,1664xe" filled="true" fillcolor="#000000" stroked="false">
                <v:path arrowok="t"/>
                <v:fill type="solid"/>
              </v:shape>
            </v:group>
            <v:group style="position:absolute;left:2119;top:1664;width:10;height:20" coordorigin="2119,1664" coordsize="10,20">
              <v:shape style="position:absolute;left:2119;top:1664;width:10;height:20" coordorigin="2119,1664" coordsize="10,20" path="m2119,1683l2129,1683,2129,1664,2119,1664,2119,1683xe" filled="true" fillcolor="#000000" stroked="false">
                <v:path arrowok="t"/>
                <v:fill type="solid"/>
              </v:shape>
            </v:group>
            <v:group style="position:absolute;left:2119;top:1683;width:10;height:20" coordorigin="2119,1683" coordsize="10,20">
              <v:shape style="position:absolute;left:2119;top:1683;width:10;height:20" coordorigin="2119,1683" coordsize="10,20" path="m2119,1702l2129,1702,2129,1683,2119,1683,2119,1702xe" filled="true" fillcolor="#000000" stroked="false">
                <v:path arrowok="t"/>
                <v:fill type="solid"/>
              </v:shape>
            </v:group>
            <v:group style="position:absolute;left:2119;top:1702;width:10;height:20" coordorigin="2119,1702" coordsize="10,20">
              <v:shape style="position:absolute;left:2119;top:1702;width:10;height:20" coordorigin="2119,1702" coordsize="10,20" path="m2119,1721l2129,1721,2129,1702,2119,1702,2119,1721xe" filled="true" fillcolor="#000000" stroked="false">
                <v:path arrowok="t"/>
                <v:fill type="solid"/>
              </v:shape>
            </v:group>
            <v:group style="position:absolute;left:2119;top:1721;width:10;height:20" coordorigin="2119,1721" coordsize="10,20">
              <v:shape style="position:absolute;left:2119;top:1721;width:10;height:20" coordorigin="2119,1721" coordsize="10,20" path="m2119,1740l2129,1740,2129,1721,2119,1721,2119,1740xe" filled="true" fillcolor="#000000" stroked="false">
                <v:path arrowok="t"/>
                <v:fill type="solid"/>
              </v:shape>
            </v:group>
            <v:group style="position:absolute;left:2119;top:1740;width:10;height:20" coordorigin="2119,1740" coordsize="10,20">
              <v:shape style="position:absolute;left:2119;top:1740;width:10;height:20" coordorigin="2119,1740" coordsize="10,20" path="m2119,1760l2129,1760,2129,1740,2119,1740,2119,1760xe" filled="true" fillcolor="#000000" stroked="false">
                <v:path arrowok="t"/>
                <v:fill type="solid"/>
              </v:shape>
            </v:group>
            <v:group style="position:absolute;left:2119;top:1760;width:10;height:20" coordorigin="2119,1760" coordsize="10,20">
              <v:shape style="position:absolute;left:2119;top:1760;width:10;height:20" coordorigin="2119,1760" coordsize="10,20" path="m2119,1779l2129,1779,2129,1760,2119,1760,2119,1779xe" filled="true" fillcolor="#000000" stroked="false">
                <v:path arrowok="t"/>
                <v:fill type="solid"/>
              </v:shape>
            </v:group>
            <v:group style="position:absolute;left:2119;top:1779;width:10;height:20" coordorigin="2119,1779" coordsize="10,20">
              <v:shape style="position:absolute;left:2119;top:1779;width:10;height:20" coordorigin="2119,1779" coordsize="10,20" path="m2119,1798l2129,1798,2129,1779,2119,1779,2119,1798xe" filled="true" fillcolor="#000000" stroked="false">
                <v:path arrowok="t"/>
                <v:fill type="solid"/>
              </v:shape>
            </v:group>
            <v:group style="position:absolute;left:2119;top:1798;width:10;height:20" coordorigin="2119,1798" coordsize="10,20">
              <v:shape style="position:absolute;left:2119;top:1798;width:10;height:20" coordorigin="2119,1798" coordsize="10,20" path="m2119,1817l2129,1817,2129,1798,2119,1798,2119,1817xe" filled="true" fillcolor="#000000" stroked="false">
                <v:path arrowok="t"/>
                <v:fill type="solid"/>
              </v:shape>
            </v:group>
            <v:group style="position:absolute;left:2119;top:1817;width:10;height:20" coordorigin="2119,1817" coordsize="10,20">
              <v:shape style="position:absolute;left:2119;top:1817;width:10;height:20" coordorigin="2119,1817" coordsize="10,20" path="m2119,1836l2129,1836,2129,1817,2119,1817,2119,1836xe" filled="true" fillcolor="#000000" stroked="false">
                <v:path arrowok="t"/>
                <v:fill type="solid"/>
              </v:shape>
            </v:group>
            <v:group style="position:absolute;left:2119;top:1836;width:10;height:20" coordorigin="2119,1836" coordsize="10,20">
              <v:shape style="position:absolute;left:2119;top:1836;width:10;height:20" coordorigin="2119,1836" coordsize="10,20" path="m2119,1856l2129,1856,2129,1836,2119,1836,2119,1856xe" filled="true" fillcolor="#000000" stroked="false">
                <v:path arrowok="t"/>
                <v:fill type="solid"/>
              </v:shape>
            </v:group>
            <v:group style="position:absolute;left:2119;top:1856;width:10;height:20" coordorigin="2119,1856" coordsize="10,20">
              <v:shape style="position:absolute;left:2119;top:1856;width:10;height:20" coordorigin="2119,1856" coordsize="10,20" path="m2119,1875l2129,1875,2129,1856,2119,1856,2119,1875xe" filled="true" fillcolor="#000000" stroked="false">
                <v:path arrowok="t"/>
                <v:fill type="solid"/>
              </v:shape>
            </v:group>
            <v:group style="position:absolute;left:2119;top:1875;width:10;height:20" coordorigin="2119,1875" coordsize="10,20">
              <v:shape style="position:absolute;left:2119;top:1875;width:10;height:20" coordorigin="2119,1875" coordsize="10,20" path="m2119,1894l2129,1894,2129,1875,2119,1875,2119,1894xe" filled="true" fillcolor="#000000" stroked="false">
                <v:path arrowok="t"/>
                <v:fill type="solid"/>
              </v:shape>
            </v:group>
            <v:group style="position:absolute;left:2119;top:1894;width:10;height:20" coordorigin="2119,1894" coordsize="10,20">
              <v:shape style="position:absolute;left:2119;top:1894;width:10;height:20" coordorigin="2119,1894" coordsize="10,20" path="m2119,1913l2129,1913,2129,1894,2119,1894,2119,1913xe" filled="true" fillcolor="#000000" stroked="false">
                <v:path arrowok="t"/>
                <v:fill type="solid"/>
              </v:shape>
            </v:group>
            <v:group style="position:absolute;left:2119;top:1913;width:10;height:20" coordorigin="2119,1913" coordsize="10,20">
              <v:shape style="position:absolute;left:2119;top:1913;width:10;height:20" coordorigin="2119,1913" coordsize="10,20" path="m2119,1932l2129,1932,2129,1913,2119,1913,2119,1932xe" filled="true" fillcolor="#000000" stroked="false">
                <v:path arrowok="t"/>
                <v:fill type="solid"/>
              </v:shape>
            </v:group>
            <v:group style="position:absolute;left:2119;top:1932;width:10;height:20" coordorigin="2119,1932" coordsize="10,20">
              <v:shape style="position:absolute;left:2119;top:1932;width:10;height:20" coordorigin="2119,1932" coordsize="10,20" path="m2119,1952l2129,1952,2129,1932,2119,1932,2119,1952xe" filled="true" fillcolor="#000000" stroked="false">
                <v:path arrowok="t"/>
                <v:fill type="solid"/>
              </v:shape>
            </v:group>
            <v:group style="position:absolute;left:2119;top:1952;width:10;height:20" coordorigin="2119,1952" coordsize="10,20">
              <v:shape style="position:absolute;left:2119;top:1952;width:10;height:20" coordorigin="2119,1952" coordsize="10,20" path="m2119,1971l2129,1971,2129,1952,2119,1952,2119,1971xe" filled="true" fillcolor="#000000" stroked="false">
                <v:path arrowok="t"/>
                <v:fill type="solid"/>
              </v:shape>
            </v:group>
            <v:group style="position:absolute;left:2119;top:1971;width:10;height:20" coordorigin="2119,1971" coordsize="10,20">
              <v:shape style="position:absolute;left:2119;top:1971;width:10;height:20" coordorigin="2119,1971" coordsize="10,20" path="m2119,1990l2129,1990,2129,1971,2119,1971,2119,1990xe" filled="true" fillcolor="#000000" stroked="false">
                <v:path arrowok="t"/>
                <v:fill type="solid"/>
              </v:shape>
            </v:group>
            <v:group style="position:absolute;left:2119;top:1990;width:10;height:20" coordorigin="2119,1990" coordsize="10,20">
              <v:shape style="position:absolute;left:2119;top:1990;width:10;height:20" coordorigin="2119,1990" coordsize="10,20" path="m2119,2009l2129,2009,2129,1990,2119,1990,2119,2009xe" filled="true" fillcolor="#000000" stroked="false">
                <v:path arrowok="t"/>
                <v:fill type="solid"/>
              </v:shape>
            </v:group>
            <v:group style="position:absolute;left:2119;top:2009;width:10;height:20" coordorigin="2119,2009" coordsize="10,20">
              <v:shape style="position:absolute;left:2119;top:2009;width:10;height:20" coordorigin="2119,2009" coordsize="10,20" path="m2119,2028l2129,2028,2129,2009,2119,2009,2119,2028xe" filled="true" fillcolor="#000000" stroked="false">
                <v:path arrowok="t"/>
                <v:fill type="solid"/>
              </v:shape>
            </v:group>
            <v:group style="position:absolute;left:2119;top:2028;width:10;height:20" coordorigin="2119,2028" coordsize="10,20">
              <v:shape style="position:absolute;left:2119;top:2028;width:10;height:20" coordorigin="2119,2028" coordsize="10,20" path="m2119,2048l2129,2048,2129,2028,2119,2028,2119,2048xe" filled="true" fillcolor="#000000" stroked="false">
                <v:path arrowok="t"/>
                <v:fill type="solid"/>
              </v:shape>
            </v:group>
            <v:group style="position:absolute;left:2119;top:2048;width:10;height:20" coordorigin="2119,2048" coordsize="10,20">
              <v:shape style="position:absolute;left:2119;top:2048;width:10;height:20" coordorigin="2119,2048" coordsize="10,20" path="m2119,2067l2129,2067,2129,2048,2119,2048,2119,2067xe" filled="true" fillcolor="#000000" stroked="false">
                <v:path arrowok="t"/>
                <v:fill type="solid"/>
              </v:shape>
            </v:group>
            <v:group style="position:absolute;left:2119;top:2067;width:10;height:20" coordorigin="2119,2067" coordsize="10,20">
              <v:shape style="position:absolute;left:2119;top:2067;width:10;height:20" coordorigin="2119,2067" coordsize="10,20" path="m2119,2086l2129,2086,2129,2067,2119,2067,2119,2086xe" filled="true" fillcolor="#000000" stroked="false">
                <v:path arrowok="t"/>
                <v:fill type="solid"/>
              </v:shape>
            </v:group>
            <v:group style="position:absolute;left:2119;top:2086;width:10;height:20" coordorigin="2119,2086" coordsize="10,20">
              <v:shape style="position:absolute;left:2119;top:2086;width:10;height:20" coordorigin="2119,2086" coordsize="10,20" path="m2119,2105l2129,2105,2129,2086,2119,2086,2119,2105xe" filled="true" fillcolor="#000000" stroked="false">
                <v:path arrowok="t"/>
                <v:fill type="solid"/>
              </v:shape>
            </v:group>
            <v:group style="position:absolute;left:2119;top:2105;width:10;height:20" coordorigin="2119,2105" coordsize="10,20">
              <v:shape style="position:absolute;left:2119;top:2105;width:10;height:20" coordorigin="2119,2105" coordsize="10,20" path="m2119,2124l2129,2124,2129,2105,2119,2105,2119,2124xe" filled="true" fillcolor="#000000" stroked="false">
                <v:path arrowok="t"/>
                <v:fill type="solid"/>
              </v:shape>
            </v:group>
            <v:group style="position:absolute;left:2119;top:2124;width:10;height:20" coordorigin="2119,2124" coordsize="10,20">
              <v:shape style="position:absolute;left:2119;top:2124;width:10;height:20" coordorigin="2119,2124" coordsize="10,20" path="m2119,2144l2129,2144,2129,2124,2119,2124,2119,2144xe" filled="true" fillcolor="#000000" stroked="false">
                <v:path arrowok="t"/>
                <v:fill type="solid"/>
              </v:shape>
            </v:group>
            <v:group style="position:absolute;left:2119;top:2144;width:10;height:20" coordorigin="2119,2144" coordsize="10,20">
              <v:shape style="position:absolute;left:2119;top:2144;width:10;height:20" coordorigin="2119,2144" coordsize="10,20" path="m2119,2163l2129,2163,2129,2144,2119,2144,2119,2163xe" filled="true" fillcolor="#000000" stroked="false">
                <v:path arrowok="t"/>
                <v:fill type="solid"/>
              </v:shape>
            </v:group>
            <v:group style="position:absolute;left:2119;top:2163;width:10;height:20" coordorigin="2119,2163" coordsize="10,20">
              <v:shape style="position:absolute;left:2119;top:2163;width:10;height:20" coordorigin="2119,2163" coordsize="10,20" path="m2119,2182l2129,2182,2129,2163,2119,2163,2119,2182xe" filled="true" fillcolor="#000000" stroked="false">
                <v:path arrowok="t"/>
                <v:fill type="solid"/>
              </v:shape>
            </v:group>
            <v:group style="position:absolute;left:2119;top:2182;width:10;height:20" coordorigin="2119,2182" coordsize="10,20">
              <v:shape style="position:absolute;left:2119;top:2182;width:10;height:20" coordorigin="2119,2182" coordsize="10,20" path="m2119,2201l2129,2201,2129,2182,2119,2182,2119,2201xe" filled="true" fillcolor="#000000" stroked="false">
                <v:path arrowok="t"/>
                <v:fill type="solid"/>
              </v:shape>
            </v:group>
            <v:group style="position:absolute;left:2119;top:2201;width:10;height:20" coordorigin="2119,2201" coordsize="10,20">
              <v:shape style="position:absolute;left:2119;top:2201;width:10;height:20" coordorigin="2119,2201" coordsize="10,20" path="m2119,2220l2129,2220,2129,2201,2119,2201,2119,2220xe" filled="true" fillcolor="#000000" stroked="false">
                <v:path arrowok="t"/>
                <v:fill type="solid"/>
              </v:shape>
            </v:group>
            <v:group style="position:absolute;left:2119;top:2220;width:10;height:20" coordorigin="2119,2220" coordsize="10,20">
              <v:shape style="position:absolute;left:2119;top:2220;width:10;height:20" coordorigin="2119,2220" coordsize="10,20" path="m2119,2240l2129,2240,2129,2220,2119,2220,2119,2240xe" filled="true" fillcolor="#000000" stroked="false">
                <v:path arrowok="t"/>
                <v:fill type="solid"/>
              </v:shape>
            </v:group>
            <v:group style="position:absolute;left:2119;top:2240;width:10;height:20" coordorigin="2119,2240" coordsize="10,20">
              <v:shape style="position:absolute;left:2119;top:2240;width:10;height:20" coordorigin="2119,2240" coordsize="10,20" path="m2119,2259l2129,2259,2129,2240,2119,2240,2119,2259xe" filled="true" fillcolor="#000000" stroked="false">
                <v:path arrowok="t"/>
                <v:fill type="solid"/>
              </v:shape>
            </v:group>
            <v:group style="position:absolute;left:2119;top:2259;width:10;height:20" coordorigin="2119,2259" coordsize="10,20">
              <v:shape style="position:absolute;left:2119;top:2259;width:10;height:20" coordorigin="2119,2259" coordsize="10,20" path="m2119,2278l2129,2278,2129,2259,2119,2259,2119,2278xe" filled="true" fillcolor="#000000" stroked="false">
                <v:path arrowok="t"/>
                <v:fill type="solid"/>
              </v:shape>
            </v:group>
            <v:group style="position:absolute;left:2119;top:2278;width:10;height:20" coordorigin="2119,2278" coordsize="10,20">
              <v:shape style="position:absolute;left:2119;top:2278;width:10;height:20" coordorigin="2119,2278" coordsize="10,20" path="m2119,2297l2129,2297,2129,2278,2119,2278,2119,2297xe" filled="true" fillcolor="#000000" stroked="false">
                <v:path arrowok="t"/>
                <v:fill type="solid"/>
              </v:shape>
            </v:group>
            <v:group style="position:absolute;left:2119;top:2297;width:10;height:20" coordorigin="2119,2297" coordsize="10,20">
              <v:shape style="position:absolute;left:2119;top:2297;width:10;height:20" coordorigin="2119,2297" coordsize="10,20" path="m2119,2316l2129,2316,2129,2297,2119,2297,2119,2316xe" filled="true" fillcolor="#000000" stroked="false">
                <v:path arrowok="t"/>
                <v:fill type="solid"/>
              </v:shape>
            </v:group>
            <v:group style="position:absolute;left:2119;top:2316;width:10;height:20" coordorigin="2119,2316" coordsize="10,20">
              <v:shape style="position:absolute;left:2119;top:2316;width:10;height:20" coordorigin="2119,2316" coordsize="10,20" path="m2119,2336l2129,2336,2129,2316,2119,2316,2119,2336xe" filled="true" fillcolor="#000000" stroked="false">
                <v:path arrowok="t"/>
                <v:fill type="solid"/>
              </v:shape>
            </v:group>
            <v:group style="position:absolute;left:2119;top:2336;width:10;height:20" coordorigin="2119,2336" coordsize="10,20">
              <v:shape style="position:absolute;left:2119;top:2336;width:10;height:20" coordorigin="2119,2336" coordsize="10,20" path="m2119,2355l2129,2355,2129,2336,2119,2336,2119,2355xe" filled="true" fillcolor="#000000" stroked="false">
                <v:path arrowok="t"/>
                <v:fill type="solid"/>
              </v:shape>
            </v:group>
            <v:group style="position:absolute;left:2119;top:2361;width:10;height:2" coordorigin="2119,2361" coordsize="10,2">
              <v:shape style="position:absolute;left:2119;top:2361;width:10;height:2" coordorigin="2119,2361" coordsize="10,0" path="m2119,2361l2129,2361e" filled="false" stroked="true" strokeweight=".600010pt" strokecolor="#000000">
                <v:path arrowok="t"/>
              </v:shape>
            </v:group>
            <v:group style="position:absolute;left:3236;top:31;width:10;height:20" coordorigin="3236,31" coordsize="10,20">
              <v:shape style="position:absolute;left:3236;top:31;width:10;height:20" coordorigin="3236,31" coordsize="10,20" path="m3236,50l3245,50,3245,31,3236,31,3236,50xe" filled="true" fillcolor="#000000" stroked="false">
                <v:path arrowok="t"/>
                <v:fill type="solid"/>
              </v:shape>
            </v:group>
            <v:group style="position:absolute;left:3236;top:50;width:10;height:20" coordorigin="3236,50" coordsize="10,20">
              <v:shape style="position:absolute;left:3236;top:50;width:10;height:20" coordorigin="3236,50" coordsize="10,20" path="m3236,70l3245,70,3245,50,3236,50,3236,70xe" filled="true" fillcolor="#000000" stroked="false">
                <v:path arrowok="t"/>
                <v:fill type="solid"/>
              </v:shape>
            </v:group>
            <v:group style="position:absolute;left:3236;top:70;width:10;height:20" coordorigin="3236,70" coordsize="10,20">
              <v:shape style="position:absolute;left:3236;top:70;width:10;height:20" coordorigin="3236,70" coordsize="10,20" path="m3236,89l3245,89,3245,70,3236,70,3236,89xe" filled="true" fillcolor="#000000" stroked="false">
                <v:path arrowok="t"/>
                <v:fill type="solid"/>
              </v:shape>
            </v:group>
            <v:group style="position:absolute;left:3236;top:89;width:10;height:20" coordorigin="3236,89" coordsize="10,20">
              <v:shape style="position:absolute;left:3236;top:89;width:10;height:20" coordorigin="3236,89" coordsize="10,20" path="m3236,108l3245,108,3245,89,3236,89,3236,108xe" filled="true" fillcolor="#000000" stroked="false">
                <v:path arrowok="t"/>
                <v:fill type="solid"/>
              </v:shape>
            </v:group>
            <v:group style="position:absolute;left:3236;top:108;width:10;height:20" coordorigin="3236,108" coordsize="10,20">
              <v:shape style="position:absolute;left:3236;top:108;width:10;height:20" coordorigin="3236,108" coordsize="10,20" path="m3236,127l3245,127,3245,108,3236,108,3236,127xe" filled="true" fillcolor="#000000" stroked="false">
                <v:path arrowok="t"/>
                <v:fill type="solid"/>
              </v:shape>
            </v:group>
            <v:group style="position:absolute;left:3236;top:127;width:10;height:20" coordorigin="3236,127" coordsize="10,20">
              <v:shape style="position:absolute;left:3236;top:127;width:10;height:20" coordorigin="3236,127" coordsize="10,20" path="m3236,146l3245,146,3245,127,3236,127,3236,146xe" filled="true" fillcolor="#000000" stroked="false">
                <v:path arrowok="t"/>
                <v:fill type="solid"/>
              </v:shape>
            </v:group>
            <v:group style="position:absolute;left:3236;top:146;width:10;height:20" coordorigin="3236,146" coordsize="10,20">
              <v:shape style="position:absolute;left:3236;top:146;width:10;height:20" coordorigin="3236,146" coordsize="10,20" path="m3236,166l3245,166,3245,146,3236,146,3236,166xe" filled="true" fillcolor="#000000" stroked="false">
                <v:path arrowok="t"/>
                <v:fill type="solid"/>
              </v:shape>
            </v:group>
            <v:group style="position:absolute;left:3236;top:166;width:10;height:20" coordorigin="3236,166" coordsize="10,20">
              <v:shape style="position:absolute;left:3236;top:166;width:10;height:20" coordorigin="3236,166" coordsize="10,20" path="m3236,185l3245,185,3245,166,3236,166,3236,185xe" filled="true" fillcolor="#000000" stroked="false">
                <v:path arrowok="t"/>
                <v:fill type="solid"/>
              </v:shape>
            </v:group>
            <v:group style="position:absolute;left:3236;top:185;width:10;height:20" coordorigin="3236,185" coordsize="10,20">
              <v:shape style="position:absolute;left:3236;top:185;width:10;height:20" coordorigin="3236,185" coordsize="10,20" path="m3236,204l3245,204,3245,185,3236,185,3236,204xe" filled="true" fillcolor="#000000" stroked="false">
                <v:path arrowok="t"/>
                <v:fill type="solid"/>
              </v:shape>
            </v:group>
            <v:group style="position:absolute;left:3236;top:204;width:10;height:20" coordorigin="3236,204" coordsize="10,20">
              <v:shape style="position:absolute;left:3236;top:204;width:10;height:20" coordorigin="3236,204" coordsize="10,20" path="m3236,223l3245,223,3245,204,3236,204,3236,223xe" filled="true" fillcolor="#000000" stroked="false">
                <v:path arrowok="t"/>
                <v:fill type="solid"/>
              </v:shape>
            </v:group>
            <v:group style="position:absolute;left:3236;top:223;width:10;height:20" coordorigin="3236,223" coordsize="10,20">
              <v:shape style="position:absolute;left:3236;top:223;width:10;height:20" coordorigin="3236,223" coordsize="10,20" path="m3236,242l3245,242,3245,223,3236,223,3236,242xe" filled="true" fillcolor="#000000" stroked="false">
                <v:path arrowok="t"/>
                <v:fill type="solid"/>
              </v:shape>
            </v:group>
            <v:group style="position:absolute;left:3236;top:242;width:10;height:20" coordorigin="3236,242" coordsize="10,20">
              <v:shape style="position:absolute;left:3236;top:242;width:10;height:20" coordorigin="3236,242" coordsize="10,20" path="m3236,262l3245,262,3245,242,3236,242,3236,262xe" filled="true" fillcolor="#000000" stroked="false">
                <v:path arrowok="t"/>
                <v:fill type="solid"/>
              </v:shape>
            </v:group>
            <v:group style="position:absolute;left:3236;top:262;width:10;height:20" coordorigin="3236,262" coordsize="10,20">
              <v:shape style="position:absolute;left:3236;top:262;width:10;height:20" coordorigin="3236,262" coordsize="10,20" path="m3236,281l3245,281,3245,262,3236,262,3236,281xe" filled="true" fillcolor="#000000" stroked="false">
                <v:path arrowok="t"/>
                <v:fill type="solid"/>
              </v:shape>
            </v:group>
            <v:group style="position:absolute;left:3236;top:281;width:10;height:20" coordorigin="3236,281" coordsize="10,20">
              <v:shape style="position:absolute;left:3236;top:281;width:10;height:20" coordorigin="3236,281" coordsize="10,20" path="m3236,300l3245,300,3245,281,3236,281,3236,300xe" filled="true" fillcolor="#000000" stroked="false">
                <v:path arrowok="t"/>
                <v:fill type="solid"/>
              </v:shape>
            </v:group>
            <v:group style="position:absolute;left:3236;top:300;width:10;height:20" coordorigin="3236,300" coordsize="10,20">
              <v:shape style="position:absolute;left:3236;top:300;width:10;height:20" coordorigin="3236,300" coordsize="10,20" path="m3236,319l3245,319,3245,300,3236,300,3236,319xe" filled="true" fillcolor="#000000" stroked="false">
                <v:path arrowok="t"/>
                <v:fill type="solid"/>
              </v:shape>
            </v:group>
            <v:group style="position:absolute;left:3236;top:319;width:10;height:20" coordorigin="3236,319" coordsize="10,20">
              <v:shape style="position:absolute;left:3236;top:319;width:10;height:20" coordorigin="3236,319" coordsize="10,20" path="m3236,338l3245,338,3245,319,3236,319,3236,338xe" filled="true" fillcolor="#000000" stroked="false">
                <v:path arrowok="t"/>
                <v:fill type="solid"/>
              </v:shape>
            </v:group>
            <v:group style="position:absolute;left:3236;top:338;width:10;height:20" coordorigin="3236,338" coordsize="10,20">
              <v:shape style="position:absolute;left:3236;top:338;width:10;height:20" coordorigin="3236,338" coordsize="10,20" path="m3236,358l3245,358,3245,338,3236,338,3236,358xe" filled="true" fillcolor="#000000" stroked="false">
                <v:path arrowok="t"/>
                <v:fill type="solid"/>
              </v:shape>
            </v:group>
            <v:group style="position:absolute;left:3236;top:358;width:10;height:20" coordorigin="3236,358" coordsize="10,20">
              <v:shape style="position:absolute;left:3236;top:358;width:10;height:20" coordorigin="3236,358" coordsize="10,20" path="m3236,377l3245,377,3245,358,3236,358,3236,377xe" filled="true" fillcolor="#000000" stroked="false">
                <v:path arrowok="t"/>
                <v:fill type="solid"/>
              </v:shape>
            </v:group>
            <v:group style="position:absolute;left:3236;top:377;width:10;height:20" coordorigin="3236,377" coordsize="10,20">
              <v:shape style="position:absolute;left:3236;top:377;width:10;height:20" coordorigin="3236,377" coordsize="10,20" path="m3236,396l3245,396,3245,377,3236,377,3236,396xe" filled="true" fillcolor="#000000" stroked="false">
                <v:path arrowok="t"/>
                <v:fill type="solid"/>
              </v:shape>
            </v:group>
            <v:group style="position:absolute;left:3236;top:396;width:10;height:20" coordorigin="3236,396" coordsize="10,20">
              <v:shape style="position:absolute;left:3236;top:396;width:10;height:20" coordorigin="3236,396" coordsize="10,20" path="m3236,415l3245,415,3245,396,3236,396,3236,415xe" filled="true" fillcolor="#000000" stroked="false">
                <v:path arrowok="t"/>
                <v:fill type="solid"/>
              </v:shape>
            </v:group>
            <v:group style="position:absolute;left:3236;top:415;width:10;height:20" coordorigin="3236,415" coordsize="10,20">
              <v:shape style="position:absolute;left:3236;top:415;width:10;height:20" coordorigin="3236,415" coordsize="10,20" path="m3236,434l3245,434,3245,415,3236,415,3236,434xe" filled="true" fillcolor="#000000" stroked="false">
                <v:path arrowok="t"/>
                <v:fill type="solid"/>
              </v:shape>
            </v:group>
            <v:group style="position:absolute;left:3236;top:434;width:10;height:20" coordorigin="3236,434" coordsize="10,20">
              <v:shape style="position:absolute;left:3236;top:434;width:10;height:20" coordorigin="3236,434" coordsize="10,20" path="m3236,454l3245,454,3245,434,3236,434,3236,454xe" filled="true" fillcolor="#000000" stroked="false">
                <v:path arrowok="t"/>
                <v:fill type="solid"/>
              </v:shape>
            </v:group>
            <v:group style="position:absolute;left:3236;top:454;width:10;height:20" coordorigin="3236,454" coordsize="10,20">
              <v:shape style="position:absolute;left:3236;top:454;width:10;height:20" coordorigin="3236,454" coordsize="10,20" path="m3236,473l3245,473,3245,454,3236,454,3236,473xe" filled="true" fillcolor="#000000" stroked="false">
                <v:path arrowok="t"/>
                <v:fill type="solid"/>
              </v:shape>
            </v:group>
            <v:group style="position:absolute;left:3236;top:473;width:10;height:20" coordorigin="3236,473" coordsize="10,20">
              <v:shape style="position:absolute;left:3236;top:473;width:10;height:20" coordorigin="3236,473" coordsize="10,20" path="m3236,492l3245,492,3245,473,3236,473,3236,492xe" filled="true" fillcolor="#000000" stroked="false">
                <v:path arrowok="t"/>
                <v:fill type="solid"/>
              </v:shape>
            </v:group>
            <v:group style="position:absolute;left:3236;top:492;width:10;height:20" coordorigin="3236,492" coordsize="10,20">
              <v:shape style="position:absolute;left:3236;top:492;width:10;height:20" coordorigin="3236,492" coordsize="10,20" path="m3236,511l3245,511,3245,492,3236,492,3236,511xe" filled="true" fillcolor="#000000" stroked="false">
                <v:path arrowok="t"/>
                <v:fill type="solid"/>
              </v:shape>
            </v:group>
            <v:group style="position:absolute;left:3236;top:511;width:10;height:20" coordorigin="3236,511" coordsize="10,20">
              <v:shape style="position:absolute;left:3236;top:511;width:10;height:20" coordorigin="3236,511" coordsize="10,20" path="m3236,530l3245,530,3245,511,3236,511,3236,530xe" filled="true" fillcolor="#000000" stroked="false">
                <v:path arrowok="t"/>
                <v:fill type="solid"/>
              </v:shape>
            </v:group>
            <v:group style="position:absolute;left:3236;top:530;width:10;height:20" coordorigin="3236,530" coordsize="10,20">
              <v:shape style="position:absolute;left:3236;top:530;width:10;height:20" coordorigin="3236,530" coordsize="10,20" path="m3236,550l3245,550,3245,530,3236,530,3236,550xe" filled="true" fillcolor="#000000" stroked="false">
                <v:path arrowok="t"/>
                <v:fill type="solid"/>
              </v:shape>
            </v:group>
            <v:group style="position:absolute;left:3236;top:550;width:10;height:20" coordorigin="3236,550" coordsize="10,20">
              <v:shape style="position:absolute;left:3236;top:550;width:10;height:20" coordorigin="3236,550" coordsize="10,20" path="m3236,569l3245,569,3245,550,3236,550,3236,569xe" filled="true" fillcolor="#000000" stroked="false">
                <v:path arrowok="t"/>
                <v:fill type="solid"/>
              </v:shape>
            </v:group>
            <v:group style="position:absolute;left:3236;top:569;width:10;height:20" coordorigin="3236,569" coordsize="10,20">
              <v:shape style="position:absolute;left:3236;top:569;width:10;height:20" coordorigin="3236,569" coordsize="10,20" path="m3236,588l3245,588,3245,569,3236,569,3236,588xe" filled="true" fillcolor="#000000" stroked="false">
                <v:path arrowok="t"/>
                <v:fill type="solid"/>
              </v:shape>
            </v:group>
            <v:group style="position:absolute;left:3236;top:588;width:10;height:20" coordorigin="3236,588" coordsize="10,20">
              <v:shape style="position:absolute;left:3236;top:588;width:10;height:20" coordorigin="3236,588" coordsize="10,20" path="m3236,607l3245,607,3245,588,3236,588,3236,607xe" filled="true" fillcolor="#000000" stroked="false">
                <v:path arrowok="t"/>
                <v:fill type="solid"/>
              </v:shape>
            </v:group>
            <v:group style="position:absolute;left:3236;top:607;width:10;height:20" coordorigin="3236,607" coordsize="10,20">
              <v:shape style="position:absolute;left:3236;top:607;width:10;height:20" coordorigin="3236,607" coordsize="10,20" path="m3236,626l3245,626,3245,607,3236,607,3236,626xe" filled="true" fillcolor="#000000" stroked="false">
                <v:path arrowok="t"/>
                <v:fill type="solid"/>
              </v:shape>
            </v:group>
            <v:group style="position:absolute;left:3236;top:626;width:10;height:20" coordorigin="3236,626" coordsize="10,20">
              <v:shape style="position:absolute;left:3236;top:626;width:10;height:20" coordorigin="3236,626" coordsize="10,20" path="m3236,646l3245,646,3245,626,3236,626,3236,646xe" filled="true" fillcolor="#000000" stroked="false">
                <v:path arrowok="t"/>
                <v:fill type="solid"/>
              </v:shape>
            </v:group>
            <v:group style="position:absolute;left:3236;top:646;width:10;height:20" coordorigin="3236,646" coordsize="10,20">
              <v:shape style="position:absolute;left:3236;top:646;width:10;height:20" coordorigin="3236,646" coordsize="10,20" path="m3236,665l3245,665,3245,646,3236,646,3236,665xe" filled="true" fillcolor="#000000" stroked="false">
                <v:path arrowok="t"/>
                <v:fill type="solid"/>
              </v:shape>
            </v:group>
            <v:group style="position:absolute;left:3236;top:665;width:10;height:20" coordorigin="3236,665" coordsize="10,20">
              <v:shape style="position:absolute;left:3236;top:665;width:10;height:20" coordorigin="3236,665" coordsize="10,20" path="m3236,684l3245,684,3245,665,3236,665,3236,684xe" filled="true" fillcolor="#000000" stroked="false">
                <v:path arrowok="t"/>
                <v:fill type="solid"/>
              </v:shape>
            </v:group>
            <v:group style="position:absolute;left:3236;top:684;width:10;height:20" coordorigin="3236,684" coordsize="10,20">
              <v:shape style="position:absolute;left:3236;top:684;width:10;height:20" coordorigin="3236,684" coordsize="10,20" path="m3236,703l3245,703,3245,684,3236,684,3236,703xe" filled="true" fillcolor="#000000" stroked="false">
                <v:path arrowok="t"/>
                <v:fill type="solid"/>
              </v:shape>
            </v:group>
            <v:group style="position:absolute;left:3236;top:703;width:10;height:20" coordorigin="3236,703" coordsize="10,20">
              <v:shape style="position:absolute;left:3236;top:703;width:10;height:20" coordorigin="3236,703" coordsize="10,20" path="m3236,722l3245,722,3245,703,3236,703,3236,722xe" filled="true" fillcolor="#000000" stroked="false">
                <v:path arrowok="t"/>
                <v:fill type="solid"/>
              </v:shape>
            </v:group>
            <v:group style="position:absolute;left:3236;top:722;width:10;height:20" coordorigin="3236,722" coordsize="10,20">
              <v:shape style="position:absolute;left:3236;top:722;width:10;height:20" coordorigin="3236,722" coordsize="10,20" path="m3236,742l3245,742,3245,722,3236,722,3236,742xe" filled="true" fillcolor="#000000" stroked="false">
                <v:path arrowok="t"/>
                <v:fill type="solid"/>
              </v:shape>
            </v:group>
            <v:group style="position:absolute;left:3236;top:742;width:10;height:20" coordorigin="3236,742" coordsize="10,20">
              <v:shape style="position:absolute;left:3236;top:742;width:10;height:20" coordorigin="3236,742" coordsize="10,20" path="m3236,761l3245,761,3245,742,3236,742,3236,761xe" filled="true" fillcolor="#000000" stroked="false">
                <v:path arrowok="t"/>
                <v:fill type="solid"/>
              </v:shape>
            </v:group>
            <v:group style="position:absolute;left:3236;top:761;width:10;height:20" coordorigin="3236,761" coordsize="10,20">
              <v:shape style="position:absolute;left:3236;top:761;width:10;height:20" coordorigin="3236,761" coordsize="10,20" path="m3236,780l3245,780,3245,761,3236,761,3236,780xe" filled="true" fillcolor="#000000" stroked="false">
                <v:path arrowok="t"/>
                <v:fill type="solid"/>
              </v:shape>
            </v:group>
            <v:group style="position:absolute;left:3236;top:780;width:10;height:20" coordorigin="3236,780" coordsize="10,20">
              <v:shape style="position:absolute;left:3236;top:780;width:10;height:20" coordorigin="3236,780" coordsize="10,20" path="m3236,799l3245,799,3245,780,3236,780,3236,799xe" filled="true" fillcolor="#000000" stroked="false">
                <v:path arrowok="t"/>
                <v:fill type="solid"/>
              </v:shape>
            </v:group>
            <v:group style="position:absolute;left:3236;top:799;width:10;height:20" coordorigin="3236,799" coordsize="10,20">
              <v:shape style="position:absolute;left:3236;top:799;width:10;height:20" coordorigin="3236,799" coordsize="10,20" path="m3236,818l3245,818,3245,799,3236,799,3236,818xe" filled="true" fillcolor="#000000" stroked="false">
                <v:path arrowok="t"/>
                <v:fill type="solid"/>
              </v:shape>
            </v:group>
            <v:group style="position:absolute;left:3236;top:818;width:10;height:20" coordorigin="3236,818" coordsize="10,20">
              <v:shape style="position:absolute;left:3236;top:818;width:10;height:20" coordorigin="3236,818" coordsize="10,20" path="m3236,838l3245,838,3245,818,3236,818,3236,838xe" filled="true" fillcolor="#000000" stroked="false">
                <v:path arrowok="t"/>
                <v:fill type="solid"/>
              </v:shape>
            </v:group>
            <v:group style="position:absolute;left:3236;top:838;width:10;height:20" coordorigin="3236,838" coordsize="10,20">
              <v:shape style="position:absolute;left:3236;top:838;width:10;height:20" coordorigin="3236,838" coordsize="10,20" path="m3236,857l3245,857,3245,838,3236,838,3236,857xe" filled="true" fillcolor="#000000" stroked="false">
                <v:path arrowok="t"/>
                <v:fill type="solid"/>
              </v:shape>
            </v:group>
            <v:group style="position:absolute;left:3236;top:857;width:10;height:20" coordorigin="3236,857" coordsize="10,20">
              <v:shape style="position:absolute;left:3236;top:857;width:10;height:20" coordorigin="3236,857" coordsize="10,20" path="m3236,876l3245,876,3245,857,3236,857,3236,876xe" filled="true" fillcolor="#000000" stroked="false">
                <v:path arrowok="t"/>
                <v:fill type="solid"/>
              </v:shape>
            </v:group>
            <v:group style="position:absolute;left:3236;top:876;width:10;height:20" coordorigin="3236,876" coordsize="10,20">
              <v:shape style="position:absolute;left:3236;top:876;width:10;height:20" coordorigin="3236,876" coordsize="10,20" path="m3236,895l3245,895,3245,876,3236,876,3236,895xe" filled="true" fillcolor="#000000" stroked="false">
                <v:path arrowok="t"/>
                <v:fill type="solid"/>
              </v:shape>
            </v:group>
            <v:group style="position:absolute;left:3236;top:895;width:10;height:20" coordorigin="3236,895" coordsize="10,20">
              <v:shape style="position:absolute;left:3236;top:895;width:10;height:20" coordorigin="3236,895" coordsize="10,20" path="m3236,914l3245,914,3245,895,3236,895,3236,914xe" filled="true" fillcolor="#000000" stroked="false">
                <v:path arrowok="t"/>
                <v:fill type="solid"/>
              </v:shape>
            </v:group>
            <v:group style="position:absolute;left:3236;top:914;width:10;height:20" coordorigin="3236,914" coordsize="10,20">
              <v:shape style="position:absolute;left:3236;top:914;width:10;height:20" coordorigin="3236,914" coordsize="10,20" path="m3236,934l3245,934,3245,914,3236,914,3236,934xe" filled="true" fillcolor="#000000" stroked="false">
                <v:path arrowok="t"/>
                <v:fill type="solid"/>
              </v:shape>
            </v:group>
            <v:group style="position:absolute;left:3236;top:934;width:10;height:20" coordorigin="3236,934" coordsize="10,20">
              <v:shape style="position:absolute;left:3236;top:934;width:10;height:20" coordorigin="3236,934" coordsize="10,20" path="m3236,953l3245,953,3245,934,3236,934,3236,953xe" filled="true" fillcolor="#000000" stroked="false">
                <v:path arrowok="t"/>
                <v:fill type="solid"/>
              </v:shape>
            </v:group>
            <v:group style="position:absolute;left:3236;top:953;width:10;height:20" coordorigin="3236,953" coordsize="10,20">
              <v:shape style="position:absolute;left:3236;top:953;width:10;height:20" coordorigin="3236,953" coordsize="10,20" path="m3236,972l3245,972,3245,953,3236,953,3236,972xe" filled="true" fillcolor="#000000" stroked="false">
                <v:path arrowok="t"/>
                <v:fill type="solid"/>
              </v:shape>
            </v:group>
            <v:group style="position:absolute;left:3236;top:972;width:10;height:20" coordorigin="3236,972" coordsize="10,20">
              <v:shape style="position:absolute;left:3236;top:972;width:10;height:20" coordorigin="3236,972" coordsize="10,20" path="m3236,991l3245,991,3245,972,3236,972,3236,991xe" filled="true" fillcolor="#000000" stroked="false">
                <v:path arrowok="t"/>
                <v:fill type="solid"/>
              </v:shape>
            </v:group>
            <v:group style="position:absolute;left:3236;top:991;width:10;height:20" coordorigin="3236,991" coordsize="10,20">
              <v:shape style="position:absolute;left:3236;top:991;width:10;height:20" coordorigin="3236,991" coordsize="10,20" path="m3236,1010l3245,1010,3245,991,3236,991,3236,1010xe" filled="true" fillcolor="#000000" stroked="false">
                <v:path arrowok="t"/>
                <v:fill type="solid"/>
              </v:shape>
            </v:group>
            <v:group style="position:absolute;left:3236;top:1010;width:10;height:20" coordorigin="3236,1010" coordsize="10,20">
              <v:shape style="position:absolute;left:3236;top:1010;width:10;height:20" coordorigin="3236,1010" coordsize="10,20" path="m3236,1030l3245,1030,3245,1010,3236,1010,3236,1030xe" filled="true" fillcolor="#000000" stroked="false">
                <v:path arrowok="t"/>
                <v:fill type="solid"/>
              </v:shape>
            </v:group>
            <v:group style="position:absolute;left:3236;top:1030;width:10;height:20" coordorigin="3236,1030" coordsize="10,20">
              <v:shape style="position:absolute;left:3236;top:1030;width:10;height:20" coordorigin="3236,1030" coordsize="10,20" path="m3236,1049l3245,1049,3245,1030,3236,1030,3236,1049xe" filled="true" fillcolor="#000000" stroked="false">
                <v:path arrowok="t"/>
                <v:fill type="solid"/>
              </v:shape>
            </v:group>
            <v:group style="position:absolute;left:3236;top:1049;width:10;height:20" coordorigin="3236,1049" coordsize="10,20">
              <v:shape style="position:absolute;left:3236;top:1049;width:10;height:20" coordorigin="3236,1049" coordsize="10,20" path="m3236,1068l3245,1068,3245,1049,3236,1049,3236,1068xe" filled="true" fillcolor="#000000" stroked="false">
                <v:path arrowok="t"/>
                <v:fill type="solid"/>
              </v:shape>
            </v:group>
            <v:group style="position:absolute;left:3236;top:1068;width:10;height:20" coordorigin="3236,1068" coordsize="10,20">
              <v:shape style="position:absolute;left:3236;top:1068;width:10;height:20" coordorigin="3236,1068" coordsize="10,20" path="m3236,1087l3245,1087,3245,1068,3236,1068,3236,1087xe" filled="true" fillcolor="#000000" stroked="false">
                <v:path arrowok="t"/>
                <v:fill type="solid"/>
              </v:shape>
            </v:group>
            <v:group style="position:absolute;left:3236;top:1087;width:10;height:20" coordorigin="3236,1087" coordsize="10,20">
              <v:shape style="position:absolute;left:3236;top:1087;width:10;height:20" coordorigin="3236,1087" coordsize="10,20" path="m3236,1106l3245,1106,3245,1087,3236,1087,3236,1106xe" filled="true" fillcolor="#000000" stroked="false">
                <v:path arrowok="t"/>
                <v:fill type="solid"/>
              </v:shape>
            </v:group>
            <v:group style="position:absolute;left:3236;top:1106;width:10;height:20" coordorigin="3236,1106" coordsize="10,20">
              <v:shape style="position:absolute;left:3236;top:1106;width:10;height:20" coordorigin="3236,1106" coordsize="10,20" path="m3236,1126l3245,1126,3245,1106,3236,1106,3236,1126xe" filled="true" fillcolor="#000000" stroked="false">
                <v:path arrowok="t"/>
                <v:fill type="solid"/>
              </v:shape>
            </v:group>
            <v:group style="position:absolute;left:3236;top:1126;width:10;height:20" coordorigin="3236,1126" coordsize="10,20">
              <v:shape style="position:absolute;left:3236;top:1126;width:10;height:20" coordorigin="3236,1126" coordsize="10,20" path="m3236,1145l3245,1145,3245,1126,3236,1126,3236,1145xe" filled="true" fillcolor="#000000" stroked="false">
                <v:path arrowok="t"/>
                <v:fill type="solid"/>
              </v:shape>
            </v:group>
            <v:group style="position:absolute;left:3236;top:1145;width:10;height:20" coordorigin="3236,1145" coordsize="10,20">
              <v:shape style="position:absolute;left:3236;top:1145;width:10;height:20" coordorigin="3236,1145" coordsize="10,20" path="m3236,1164l3245,1164,3245,1145,3236,1145,3236,1164xe" filled="true" fillcolor="#000000" stroked="false">
                <v:path arrowok="t"/>
                <v:fill type="solid"/>
              </v:shape>
            </v:group>
            <v:group style="position:absolute;left:3236;top:1164;width:10;height:20" coordorigin="3236,1164" coordsize="10,20">
              <v:shape style="position:absolute;left:3236;top:1164;width:10;height:20" coordorigin="3236,1164" coordsize="10,20" path="m3236,1183l3245,1183,3245,1164,3236,1164,3236,1183xe" filled="true" fillcolor="#000000" stroked="false">
                <v:path arrowok="t"/>
                <v:fill type="solid"/>
              </v:shape>
            </v:group>
            <v:group style="position:absolute;left:3236;top:1183;width:10;height:20" coordorigin="3236,1183" coordsize="10,20">
              <v:shape style="position:absolute;left:3236;top:1183;width:10;height:20" coordorigin="3236,1183" coordsize="10,20" path="m3236,1202l3245,1202,3245,1183,3236,1183,3236,1202xe" filled="true" fillcolor="#000000" stroked="false">
                <v:path arrowok="t"/>
                <v:fill type="solid"/>
              </v:shape>
            </v:group>
            <v:group style="position:absolute;left:3236;top:1202;width:10;height:20" coordorigin="3236,1202" coordsize="10,20">
              <v:shape style="position:absolute;left:3236;top:1202;width:10;height:20" coordorigin="3236,1202" coordsize="10,20" path="m3236,1222l3245,1222,3245,1202,3236,1202,3236,1222xe" filled="true" fillcolor="#000000" stroked="false">
                <v:path arrowok="t"/>
                <v:fill type="solid"/>
              </v:shape>
            </v:group>
            <v:group style="position:absolute;left:3236;top:1222;width:10;height:20" coordorigin="3236,1222" coordsize="10,20">
              <v:shape style="position:absolute;left:3236;top:1222;width:10;height:20" coordorigin="3236,1222" coordsize="10,20" path="m3236,1241l3245,1241,3245,1222,3236,1222,3236,1241xe" filled="true" fillcolor="#000000" stroked="false">
                <v:path arrowok="t"/>
                <v:fill type="solid"/>
              </v:shape>
            </v:group>
            <v:group style="position:absolute;left:3236;top:1241;width:10;height:20" coordorigin="3236,1241" coordsize="10,20">
              <v:shape style="position:absolute;left:3236;top:1241;width:10;height:20" coordorigin="3236,1241" coordsize="10,20" path="m3236,1260l3245,1260,3245,1241,3236,1241,3236,1260xe" filled="true" fillcolor="#000000" stroked="false">
                <v:path arrowok="t"/>
                <v:fill type="solid"/>
              </v:shape>
            </v:group>
            <v:group style="position:absolute;left:3236;top:1260;width:10;height:20" coordorigin="3236,1260" coordsize="10,20">
              <v:shape style="position:absolute;left:3236;top:1260;width:10;height:20" coordorigin="3236,1260" coordsize="10,20" path="m3236,1279l3245,1279,3245,1260,3236,1260,3236,1279xe" filled="true" fillcolor="#000000" stroked="false">
                <v:path arrowok="t"/>
                <v:fill type="solid"/>
              </v:shape>
            </v:group>
            <v:group style="position:absolute;left:3236;top:1279;width:10;height:20" coordorigin="3236,1279" coordsize="10,20">
              <v:shape style="position:absolute;left:3236;top:1279;width:10;height:20" coordorigin="3236,1279" coordsize="10,20" path="m3236,1298l3245,1298,3245,1279,3236,1279,3236,1298xe" filled="true" fillcolor="#000000" stroked="false">
                <v:path arrowok="t"/>
                <v:fill type="solid"/>
              </v:shape>
            </v:group>
            <v:group style="position:absolute;left:3236;top:1298;width:10;height:20" coordorigin="3236,1298" coordsize="10,20">
              <v:shape style="position:absolute;left:3236;top:1298;width:10;height:20" coordorigin="3236,1298" coordsize="10,20" path="m3236,1318l3245,1318,3245,1298,3236,1298,3236,1318xe" filled="true" fillcolor="#000000" stroked="false">
                <v:path arrowok="t"/>
                <v:fill type="solid"/>
              </v:shape>
            </v:group>
            <v:group style="position:absolute;left:3236;top:1318;width:10;height:20" coordorigin="3236,1318" coordsize="10,20">
              <v:shape style="position:absolute;left:3236;top:1318;width:10;height:20" coordorigin="3236,1318" coordsize="10,20" path="m3236,1337l3245,1337,3245,1318,3236,1318,3236,1337xe" filled="true" fillcolor="#000000" stroked="false">
                <v:path arrowok="t"/>
                <v:fill type="solid"/>
              </v:shape>
            </v:group>
            <v:group style="position:absolute;left:3236;top:1337;width:10;height:20" coordorigin="3236,1337" coordsize="10,20">
              <v:shape style="position:absolute;left:3236;top:1337;width:10;height:20" coordorigin="3236,1337" coordsize="10,20" path="m3236,1356l3245,1356,3245,1337,3236,1337,3236,1356xe" filled="true" fillcolor="#000000" stroked="false">
                <v:path arrowok="t"/>
                <v:fill type="solid"/>
              </v:shape>
            </v:group>
            <v:group style="position:absolute;left:3236;top:1356;width:10;height:20" coordorigin="3236,1356" coordsize="10,20">
              <v:shape style="position:absolute;left:3236;top:1356;width:10;height:20" coordorigin="3236,1356" coordsize="10,20" path="m3236,1375l3245,1375,3245,1356,3236,1356,3236,1375xe" filled="true" fillcolor="#000000" stroked="false">
                <v:path arrowok="t"/>
                <v:fill type="solid"/>
              </v:shape>
            </v:group>
            <v:group style="position:absolute;left:3236;top:1375;width:10;height:20" coordorigin="3236,1375" coordsize="10,20">
              <v:shape style="position:absolute;left:3236;top:1375;width:10;height:20" coordorigin="3236,1375" coordsize="10,20" path="m3236,1394l3245,1394,3245,1375,3236,1375,3236,1394xe" filled="true" fillcolor="#000000" stroked="false">
                <v:path arrowok="t"/>
                <v:fill type="solid"/>
              </v:shape>
            </v:group>
            <v:group style="position:absolute;left:3236;top:1394;width:10;height:20" coordorigin="3236,1394" coordsize="10,20">
              <v:shape style="position:absolute;left:3236;top:1394;width:10;height:20" coordorigin="3236,1394" coordsize="10,20" path="m3236,1414l3245,1414,3245,1394,3236,1394,3236,1414xe" filled="true" fillcolor="#000000" stroked="false">
                <v:path arrowok="t"/>
                <v:fill type="solid"/>
              </v:shape>
            </v:group>
            <v:group style="position:absolute;left:3236;top:1414;width:10;height:20" coordorigin="3236,1414" coordsize="10,20">
              <v:shape style="position:absolute;left:3236;top:1414;width:10;height:20" coordorigin="3236,1414" coordsize="10,20" path="m3236,1433l3245,1433,3245,1414,3236,1414,3236,1433xe" filled="true" fillcolor="#000000" stroked="false">
                <v:path arrowok="t"/>
                <v:fill type="solid"/>
              </v:shape>
            </v:group>
            <v:group style="position:absolute;left:3236;top:1433;width:10;height:20" coordorigin="3236,1433" coordsize="10,20">
              <v:shape style="position:absolute;left:3236;top:1433;width:10;height:20" coordorigin="3236,1433" coordsize="10,20" path="m3236,1452l3245,1452,3245,1433,3236,1433,3236,1452xe" filled="true" fillcolor="#000000" stroked="false">
                <v:path arrowok="t"/>
                <v:fill type="solid"/>
              </v:shape>
            </v:group>
            <v:group style="position:absolute;left:3236;top:1452;width:10;height:20" coordorigin="3236,1452" coordsize="10,20">
              <v:shape style="position:absolute;left:3236;top:1452;width:10;height:20" coordorigin="3236,1452" coordsize="10,20" path="m3236,1471l3245,1471,3245,1452,3236,1452,3236,1471xe" filled="true" fillcolor="#000000" stroked="false">
                <v:path arrowok="t"/>
                <v:fill type="solid"/>
              </v:shape>
            </v:group>
            <v:group style="position:absolute;left:3236;top:1471;width:10;height:20" coordorigin="3236,1471" coordsize="10,20">
              <v:shape style="position:absolute;left:3236;top:1471;width:10;height:20" coordorigin="3236,1471" coordsize="10,20" path="m3236,1490l3245,1490,3245,1471,3236,1471,3236,1490xe" filled="true" fillcolor="#000000" stroked="false">
                <v:path arrowok="t"/>
                <v:fill type="solid"/>
              </v:shape>
            </v:group>
            <v:group style="position:absolute;left:3236;top:1490;width:10;height:20" coordorigin="3236,1490" coordsize="10,20">
              <v:shape style="position:absolute;left:3236;top:1490;width:10;height:20" coordorigin="3236,1490" coordsize="10,20" path="m3236,1510l3245,1510,3245,1490,3236,1490,3236,1510xe" filled="true" fillcolor="#000000" stroked="false">
                <v:path arrowok="t"/>
                <v:fill type="solid"/>
              </v:shape>
            </v:group>
            <v:group style="position:absolute;left:3236;top:1510;width:10;height:20" coordorigin="3236,1510" coordsize="10,20">
              <v:shape style="position:absolute;left:3236;top:1510;width:10;height:20" coordorigin="3236,1510" coordsize="10,20" path="m3236,1529l3245,1529,3245,1510,3236,1510,3236,1529xe" filled="true" fillcolor="#000000" stroked="false">
                <v:path arrowok="t"/>
                <v:fill type="solid"/>
              </v:shape>
            </v:group>
            <v:group style="position:absolute;left:3236;top:1529;width:10;height:20" coordorigin="3236,1529" coordsize="10,20">
              <v:shape style="position:absolute;left:3236;top:1529;width:10;height:20" coordorigin="3236,1529" coordsize="10,20" path="m3236,1548l3245,1548,3245,1529,3236,1529,3236,1548xe" filled="true" fillcolor="#000000" stroked="false">
                <v:path arrowok="t"/>
                <v:fill type="solid"/>
              </v:shape>
            </v:group>
            <v:group style="position:absolute;left:3236;top:1548;width:10;height:20" coordorigin="3236,1548" coordsize="10,20">
              <v:shape style="position:absolute;left:3236;top:1548;width:10;height:20" coordorigin="3236,1548" coordsize="10,20" path="m3236,1567l3245,1567,3245,1548,3236,1548,3236,1567xe" filled="true" fillcolor="#000000" stroked="false">
                <v:path arrowok="t"/>
                <v:fill type="solid"/>
              </v:shape>
            </v:group>
            <v:group style="position:absolute;left:3236;top:1567;width:10;height:20" coordorigin="3236,1567" coordsize="10,20">
              <v:shape style="position:absolute;left:3236;top:1567;width:10;height:20" coordorigin="3236,1567" coordsize="10,20" path="m3236,1586l3245,1586,3245,1567,3236,1567,3236,1586xe" filled="true" fillcolor="#000000" stroked="false">
                <v:path arrowok="t"/>
                <v:fill type="solid"/>
              </v:shape>
            </v:group>
            <v:group style="position:absolute;left:3236;top:1586;width:10;height:20" coordorigin="3236,1586" coordsize="10,20">
              <v:shape style="position:absolute;left:3236;top:1586;width:10;height:20" coordorigin="3236,1586" coordsize="10,20" path="m3236,1606l3245,1606,3245,1586,3236,1586,3236,1606xe" filled="true" fillcolor="#000000" stroked="false">
                <v:path arrowok="t"/>
                <v:fill type="solid"/>
              </v:shape>
            </v:group>
            <v:group style="position:absolute;left:3236;top:1606;width:10;height:20" coordorigin="3236,1606" coordsize="10,20">
              <v:shape style="position:absolute;left:3236;top:1606;width:10;height:20" coordorigin="3236,1606" coordsize="10,20" path="m3236,1625l3245,1625,3245,1606,3236,1606,3236,1625xe" filled="true" fillcolor="#000000" stroked="false">
                <v:path arrowok="t"/>
                <v:fill type="solid"/>
              </v:shape>
            </v:group>
            <v:group style="position:absolute;left:3236;top:1625;width:10;height:20" coordorigin="3236,1625" coordsize="10,20">
              <v:shape style="position:absolute;left:3236;top:1625;width:10;height:20" coordorigin="3236,1625" coordsize="10,20" path="m3236,1644l3245,1644,3245,1625,3236,1625,3236,1644xe" filled="true" fillcolor="#000000" stroked="false">
                <v:path arrowok="t"/>
                <v:fill type="solid"/>
              </v:shape>
            </v:group>
            <v:group style="position:absolute;left:3236;top:1644;width:10;height:20" coordorigin="3236,1644" coordsize="10,20">
              <v:shape style="position:absolute;left:3236;top:1644;width:10;height:20" coordorigin="3236,1644" coordsize="10,20" path="m3236,1664l3245,1664,3245,1644,3236,1644,3236,1664xe" filled="true" fillcolor="#000000" stroked="false">
                <v:path arrowok="t"/>
                <v:fill type="solid"/>
              </v:shape>
            </v:group>
            <v:group style="position:absolute;left:3236;top:1664;width:10;height:20" coordorigin="3236,1664" coordsize="10,20">
              <v:shape style="position:absolute;left:3236;top:1664;width:10;height:20" coordorigin="3236,1664" coordsize="10,20" path="m3236,1683l3245,1683,3245,1664,3236,1664,3236,1683xe" filled="true" fillcolor="#000000" stroked="false">
                <v:path arrowok="t"/>
                <v:fill type="solid"/>
              </v:shape>
            </v:group>
            <v:group style="position:absolute;left:3236;top:1683;width:10;height:20" coordorigin="3236,1683" coordsize="10,20">
              <v:shape style="position:absolute;left:3236;top:1683;width:10;height:20" coordorigin="3236,1683" coordsize="10,20" path="m3236,1702l3245,1702,3245,1683,3236,1683,3236,1702xe" filled="true" fillcolor="#000000" stroked="false">
                <v:path arrowok="t"/>
                <v:fill type="solid"/>
              </v:shape>
            </v:group>
            <v:group style="position:absolute;left:3236;top:1702;width:10;height:20" coordorigin="3236,1702" coordsize="10,20">
              <v:shape style="position:absolute;left:3236;top:1702;width:10;height:20" coordorigin="3236,1702" coordsize="10,20" path="m3236,1721l3245,1721,3245,1702,3236,1702,3236,1721xe" filled="true" fillcolor="#000000" stroked="false">
                <v:path arrowok="t"/>
                <v:fill type="solid"/>
              </v:shape>
            </v:group>
            <v:group style="position:absolute;left:3236;top:1721;width:10;height:20" coordorigin="3236,1721" coordsize="10,20">
              <v:shape style="position:absolute;left:3236;top:1721;width:10;height:20" coordorigin="3236,1721" coordsize="10,20" path="m3236,1740l3245,1740,3245,1721,3236,1721,3236,1740xe" filled="true" fillcolor="#000000" stroked="false">
                <v:path arrowok="t"/>
                <v:fill type="solid"/>
              </v:shape>
            </v:group>
            <v:group style="position:absolute;left:3236;top:1740;width:10;height:20" coordorigin="3236,1740" coordsize="10,20">
              <v:shape style="position:absolute;left:3236;top:1740;width:10;height:20" coordorigin="3236,1740" coordsize="10,20" path="m3236,1760l3245,1760,3245,1740,3236,1740,3236,1760xe" filled="true" fillcolor="#000000" stroked="false">
                <v:path arrowok="t"/>
                <v:fill type="solid"/>
              </v:shape>
            </v:group>
            <v:group style="position:absolute;left:3236;top:1760;width:10;height:20" coordorigin="3236,1760" coordsize="10,20">
              <v:shape style="position:absolute;left:3236;top:1760;width:10;height:20" coordorigin="3236,1760" coordsize="10,20" path="m3236,1779l3245,1779,3245,1760,3236,1760,3236,1779xe" filled="true" fillcolor="#000000" stroked="false">
                <v:path arrowok="t"/>
                <v:fill type="solid"/>
              </v:shape>
            </v:group>
            <v:group style="position:absolute;left:3236;top:1779;width:10;height:20" coordorigin="3236,1779" coordsize="10,20">
              <v:shape style="position:absolute;left:3236;top:1779;width:10;height:20" coordorigin="3236,1779" coordsize="10,20" path="m3236,1798l3245,1798,3245,1779,3236,1779,3236,1798xe" filled="true" fillcolor="#000000" stroked="false">
                <v:path arrowok="t"/>
                <v:fill type="solid"/>
              </v:shape>
            </v:group>
            <v:group style="position:absolute;left:3236;top:1798;width:10;height:20" coordorigin="3236,1798" coordsize="10,20">
              <v:shape style="position:absolute;left:3236;top:1798;width:10;height:20" coordorigin="3236,1798" coordsize="10,20" path="m3236,1817l3245,1817,3245,1798,3236,1798,3236,1817xe" filled="true" fillcolor="#000000" stroked="false">
                <v:path arrowok="t"/>
                <v:fill type="solid"/>
              </v:shape>
            </v:group>
            <v:group style="position:absolute;left:3236;top:1817;width:10;height:20" coordorigin="3236,1817" coordsize="10,20">
              <v:shape style="position:absolute;left:3236;top:1817;width:10;height:20" coordorigin="3236,1817" coordsize="10,20" path="m3236,1836l3245,1836,3245,1817,3236,1817,3236,1836xe" filled="true" fillcolor="#000000" stroked="false">
                <v:path arrowok="t"/>
                <v:fill type="solid"/>
              </v:shape>
            </v:group>
            <v:group style="position:absolute;left:3236;top:1836;width:10;height:20" coordorigin="3236,1836" coordsize="10,20">
              <v:shape style="position:absolute;left:3236;top:1836;width:10;height:20" coordorigin="3236,1836" coordsize="10,20" path="m3236,1856l3245,1856,3245,1836,3236,1836,3236,1856xe" filled="true" fillcolor="#000000" stroked="false">
                <v:path arrowok="t"/>
                <v:fill type="solid"/>
              </v:shape>
            </v:group>
            <v:group style="position:absolute;left:3236;top:1856;width:10;height:20" coordorigin="3236,1856" coordsize="10,20">
              <v:shape style="position:absolute;left:3236;top:1856;width:10;height:20" coordorigin="3236,1856" coordsize="10,20" path="m3236,1875l3245,1875,3245,1856,3236,1856,3236,1875xe" filled="true" fillcolor="#000000" stroked="false">
                <v:path arrowok="t"/>
                <v:fill type="solid"/>
              </v:shape>
            </v:group>
            <v:group style="position:absolute;left:3236;top:1875;width:10;height:20" coordorigin="3236,1875" coordsize="10,20">
              <v:shape style="position:absolute;left:3236;top:1875;width:10;height:20" coordorigin="3236,1875" coordsize="10,20" path="m3236,1894l3245,1894,3245,1875,3236,1875,3236,1894xe" filled="true" fillcolor="#000000" stroked="false">
                <v:path arrowok="t"/>
                <v:fill type="solid"/>
              </v:shape>
            </v:group>
            <v:group style="position:absolute;left:3236;top:1894;width:10;height:20" coordorigin="3236,1894" coordsize="10,20">
              <v:shape style="position:absolute;left:3236;top:1894;width:10;height:20" coordorigin="3236,1894" coordsize="10,20" path="m3236,1913l3245,1913,3245,1894,3236,1894,3236,1913xe" filled="true" fillcolor="#000000" stroked="false">
                <v:path arrowok="t"/>
                <v:fill type="solid"/>
              </v:shape>
            </v:group>
            <v:group style="position:absolute;left:3236;top:1913;width:10;height:20" coordorigin="3236,1913" coordsize="10,20">
              <v:shape style="position:absolute;left:3236;top:1913;width:10;height:20" coordorigin="3236,1913" coordsize="10,20" path="m3236,1932l3245,1932,3245,1913,3236,1913,3236,1932xe" filled="true" fillcolor="#000000" stroked="false">
                <v:path arrowok="t"/>
                <v:fill type="solid"/>
              </v:shape>
            </v:group>
            <v:group style="position:absolute;left:3236;top:1932;width:10;height:20" coordorigin="3236,1932" coordsize="10,20">
              <v:shape style="position:absolute;left:3236;top:1932;width:10;height:20" coordorigin="3236,1932" coordsize="10,20" path="m3236,1952l3245,1952,3245,1932,3236,1932,3236,1952xe" filled="true" fillcolor="#000000" stroked="false">
                <v:path arrowok="t"/>
                <v:fill type="solid"/>
              </v:shape>
            </v:group>
            <v:group style="position:absolute;left:3236;top:1952;width:10;height:20" coordorigin="3236,1952" coordsize="10,20">
              <v:shape style="position:absolute;left:3236;top:1952;width:10;height:20" coordorigin="3236,1952" coordsize="10,20" path="m3236,1971l3245,1971,3245,1952,3236,1952,3236,1971xe" filled="true" fillcolor="#000000" stroked="false">
                <v:path arrowok="t"/>
                <v:fill type="solid"/>
              </v:shape>
            </v:group>
            <v:group style="position:absolute;left:3236;top:1971;width:10;height:20" coordorigin="3236,1971" coordsize="10,20">
              <v:shape style="position:absolute;left:3236;top:1971;width:10;height:20" coordorigin="3236,1971" coordsize="10,20" path="m3236,1990l3245,1990,3245,1971,3236,1971,3236,1990xe" filled="true" fillcolor="#000000" stroked="false">
                <v:path arrowok="t"/>
                <v:fill type="solid"/>
              </v:shape>
            </v:group>
            <v:group style="position:absolute;left:3236;top:1990;width:10;height:20" coordorigin="3236,1990" coordsize="10,20">
              <v:shape style="position:absolute;left:3236;top:1990;width:10;height:20" coordorigin="3236,1990" coordsize="10,20" path="m3236,2009l3245,2009,3245,1990,3236,1990,3236,2009xe" filled="true" fillcolor="#000000" stroked="false">
                <v:path arrowok="t"/>
                <v:fill type="solid"/>
              </v:shape>
            </v:group>
            <v:group style="position:absolute;left:3236;top:2009;width:10;height:20" coordorigin="3236,2009" coordsize="10,20">
              <v:shape style="position:absolute;left:3236;top:2009;width:10;height:20" coordorigin="3236,2009" coordsize="10,20" path="m3236,2028l3245,2028,3245,2009,3236,2009,3236,2028xe" filled="true" fillcolor="#000000" stroked="false">
                <v:path arrowok="t"/>
                <v:fill type="solid"/>
              </v:shape>
            </v:group>
            <v:group style="position:absolute;left:3236;top:2028;width:10;height:20" coordorigin="3236,2028" coordsize="10,20">
              <v:shape style="position:absolute;left:3236;top:2028;width:10;height:20" coordorigin="3236,2028" coordsize="10,20" path="m3236,2048l3245,2048,3245,2028,3236,2028,3236,2048xe" filled="true" fillcolor="#000000" stroked="false">
                <v:path arrowok="t"/>
                <v:fill type="solid"/>
              </v:shape>
            </v:group>
            <v:group style="position:absolute;left:3236;top:2048;width:10;height:20" coordorigin="3236,2048" coordsize="10,20">
              <v:shape style="position:absolute;left:3236;top:2048;width:10;height:20" coordorigin="3236,2048" coordsize="10,20" path="m3236,2067l3245,2067,3245,2048,3236,2048,3236,2067xe" filled="true" fillcolor="#000000" stroked="false">
                <v:path arrowok="t"/>
                <v:fill type="solid"/>
              </v:shape>
            </v:group>
            <v:group style="position:absolute;left:3236;top:2067;width:10;height:20" coordorigin="3236,2067" coordsize="10,20">
              <v:shape style="position:absolute;left:3236;top:2067;width:10;height:20" coordorigin="3236,2067" coordsize="10,20" path="m3236,2086l3245,2086,3245,2067,3236,2067,3236,2086xe" filled="true" fillcolor="#000000" stroked="false">
                <v:path arrowok="t"/>
                <v:fill type="solid"/>
              </v:shape>
            </v:group>
            <v:group style="position:absolute;left:3236;top:2086;width:10;height:20" coordorigin="3236,2086" coordsize="10,20">
              <v:shape style="position:absolute;left:3236;top:2086;width:10;height:20" coordorigin="3236,2086" coordsize="10,20" path="m3236,2105l3245,2105,3245,2086,3236,2086,3236,2105xe" filled="true" fillcolor="#000000" stroked="false">
                <v:path arrowok="t"/>
                <v:fill type="solid"/>
              </v:shape>
            </v:group>
            <v:group style="position:absolute;left:3236;top:2105;width:10;height:20" coordorigin="3236,2105" coordsize="10,20">
              <v:shape style="position:absolute;left:3236;top:2105;width:10;height:20" coordorigin="3236,2105" coordsize="10,20" path="m3236,2124l3245,2124,3245,2105,3236,2105,3236,2124xe" filled="true" fillcolor="#000000" stroked="false">
                <v:path arrowok="t"/>
                <v:fill type="solid"/>
              </v:shape>
            </v:group>
            <v:group style="position:absolute;left:3236;top:2124;width:10;height:20" coordorigin="3236,2124" coordsize="10,20">
              <v:shape style="position:absolute;left:3236;top:2124;width:10;height:20" coordorigin="3236,2124" coordsize="10,20" path="m3236,2144l3245,2144,3245,2124,3236,2124,3236,2144xe" filled="true" fillcolor="#000000" stroked="false">
                <v:path arrowok="t"/>
                <v:fill type="solid"/>
              </v:shape>
            </v:group>
            <v:group style="position:absolute;left:3236;top:2144;width:10;height:20" coordorigin="3236,2144" coordsize="10,20">
              <v:shape style="position:absolute;left:3236;top:2144;width:10;height:20" coordorigin="3236,2144" coordsize="10,20" path="m3236,2163l3245,2163,3245,2144,3236,2144,3236,2163xe" filled="true" fillcolor="#000000" stroked="false">
                <v:path arrowok="t"/>
                <v:fill type="solid"/>
              </v:shape>
            </v:group>
            <v:group style="position:absolute;left:3236;top:2163;width:10;height:20" coordorigin="3236,2163" coordsize="10,20">
              <v:shape style="position:absolute;left:3236;top:2163;width:10;height:20" coordorigin="3236,2163" coordsize="10,20" path="m3236,2182l3245,2182,3245,2163,3236,2163,3236,2182xe" filled="true" fillcolor="#000000" stroked="false">
                <v:path arrowok="t"/>
                <v:fill type="solid"/>
              </v:shape>
            </v:group>
            <v:group style="position:absolute;left:3236;top:2182;width:10;height:20" coordorigin="3236,2182" coordsize="10,20">
              <v:shape style="position:absolute;left:3236;top:2182;width:10;height:20" coordorigin="3236,2182" coordsize="10,20" path="m3236,2201l3245,2201,3245,2182,3236,2182,3236,2201xe" filled="true" fillcolor="#000000" stroked="false">
                <v:path arrowok="t"/>
                <v:fill type="solid"/>
              </v:shape>
            </v:group>
            <v:group style="position:absolute;left:3236;top:2201;width:10;height:20" coordorigin="3236,2201" coordsize="10,20">
              <v:shape style="position:absolute;left:3236;top:2201;width:10;height:20" coordorigin="3236,2201" coordsize="10,20" path="m3236,2220l3245,2220,3245,2201,3236,2201,3236,2220xe" filled="true" fillcolor="#000000" stroked="false">
                <v:path arrowok="t"/>
                <v:fill type="solid"/>
              </v:shape>
            </v:group>
            <v:group style="position:absolute;left:3236;top:2220;width:10;height:20" coordorigin="3236,2220" coordsize="10,20">
              <v:shape style="position:absolute;left:3236;top:2220;width:10;height:20" coordorigin="3236,2220" coordsize="10,20" path="m3236,2240l3245,2240,3245,2220,3236,2220,3236,2240xe" filled="true" fillcolor="#000000" stroked="false">
                <v:path arrowok="t"/>
                <v:fill type="solid"/>
              </v:shape>
            </v:group>
            <v:group style="position:absolute;left:3236;top:2240;width:10;height:20" coordorigin="3236,2240" coordsize="10,20">
              <v:shape style="position:absolute;left:3236;top:2240;width:10;height:20" coordorigin="3236,2240" coordsize="10,20" path="m3236,2259l3245,2259,3245,2240,3236,2240,3236,2259xe" filled="true" fillcolor="#000000" stroked="false">
                <v:path arrowok="t"/>
                <v:fill type="solid"/>
              </v:shape>
            </v:group>
            <v:group style="position:absolute;left:3236;top:2259;width:10;height:20" coordorigin="3236,2259" coordsize="10,20">
              <v:shape style="position:absolute;left:3236;top:2259;width:10;height:20" coordorigin="3236,2259" coordsize="10,20" path="m3236,2278l3245,2278,3245,2259,3236,2259,3236,2278xe" filled="true" fillcolor="#000000" stroked="false">
                <v:path arrowok="t"/>
                <v:fill type="solid"/>
              </v:shape>
            </v:group>
            <v:group style="position:absolute;left:3236;top:2278;width:10;height:20" coordorigin="3236,2278" coordsize="10,20">
              <v:shape style="position:absolute;left:3236;top:2278;width:10;height:20" coordorigin="3236,2278" coordsize="10,20" path="m3236,2297l3245,2297,3245,2278,3236,2278,3236,2297xe" filled="true" fillcolor="#000000" stroked="false">
                <v:path arrowok="t"/>
                <v:fill type="solid"/>
              </v:shape>
            </v:group>
            <v:group style="position:absolute;left:3236;top:2297;width:10;height:20" coordorigin="3236,2297" coordsize="10,20">
              <v:shape style="position:absolute;left:3236;top:2297;width:10;height:20" coordorigin="3236,2297" coordsize="10,20" path="m3236,2316l3245,2316,3245,2297,3236,2297,3236,2316xe" filled="true" fillcolor="#000000" stroked="false">
                <v:path arrowok="t"/>
                <v:fill type="solid"/>
              </v:shape>
            </v:group>
            <v:group style="position:absolute;left:3236;top:2316;width:10;height:20" coordorigin="3236,2316" coordsize="10,20">
              <v:shape style="position:absolute;left:3236;top:2316;width:10;height:20" coordorigin="3236,2316" coordsize="10,20" path="m3236,2336l3245,2336,3245,2316,3236,2316,3236,2336xe" filled="true" fillcolor="#000000" stroked="false">
                <v:path arrowok="t"/>
                <v:fill type="solid"/>
              </v:shape>
            </v:group>
            <v:group style="position:absolute;left:3236;top:2336;width:10;height:20" coordorigin="3236,2336" coordsize="10,20">
              <v:shape style="position:absolute;left:3236;top:2336;width:10;height:20" coordorigin="3236,2336" coordsize="10,20" path="m3236,2355l3245,2355,3245,2336,3236,2336,3236,2355xe" filled="true" fillcolor="#000000" stroked="false">
                <v:path arrowok="t"/>
                <v:fill type="solid"/>
              </v:shape>
            </v:group>
            <v:group style="position:absolute;left:3236;top:2361;width:10;height:2" coordorigin="3236,2361" coordsize="10,2">
              <v:shape style="position:absolute;left:3236;top:2361;width:10;height:2" coordorigin="3236,2361" coordsize="10,0" path="m3236,2361l3245,2361e" filled="false" stroked="true" strokeweight=".600010pt" strokecolor="#000000">
                <v:path arrowok="t"/>
              </v:shape>
            </v:group>
            <v:group style="position:absolute;left:4100;top:31;width:10;height:20" coordorigin="4100,31" coordsize="10,20">
              <v:shape style="position:absolute;left:4100;top:31;width:10;height:20" coordorigin="4100,31" coordsize="10,20" path="m4100,50l4109,50,4109,31,4100,31,4100,50xe" filled="true" fillcolor="#000000" stroked="false">
                <v:path arrowok="t"/>
                <v:fill type="solid"/>
              </v:shape>
            </v:group>
            <v:group style="position:absolute;left:4100;top:50;width:10;height:20" coordorigin="4100,50" coordsize="10,20">
              <v:shape style="position:absolute;left:4100;top:50;width:10;height:20" coordorigin="4100,50" coordsize="10,20" path="m4100,70l4109,70,4109,50,4100,50,4100,70xe" filled="true" fillcolor="#000000" stroked="false">
                <v:path arrowok="t"/>
                <v:fill type="solid"/>
              </v:shape>
            </v:group>
            <v:group style="position:absolute;left:4100;top:70;width:10;height:20" coordorigin="4100,70" coordsize="10,20">
              <v:shape style="position:absolute;left:4100;top:70;width:10;height:20" coordorigin="4100,70" coordsize="10,20" path="m4100,89l4109,89,4109,70,4100,70,4100,89xe" filled="true" fillcolor="#000000" stroked="false">
                <v:path arrowok="t"/>
                <v:fill type="solid"/>
              </v:shape>
            </v:group>
            <v:group style="position:absolute;left:4100;top:89;width:10;height:20" coordorigin="4100,89" coordsize="10,20">
              <v:shape style="position:absolute;left:4100;top:89;width:10;height:20" coordorigin="4100,89" coordsize="10,20" path="m4100,108l4109,108,4109,89,4100,89,4100,108xe" filled="true" fillcolor="#000000" stroked="false">
                <v:path arrowok="t"/>
                <v:fill type="solid"/>
              </v:shape>
            </v:group>
            <v:group style="position:absolute;left:4100;top:108;width:10;height:20" coordorigin="4100,108" coordsize="10,20">
              <v:shape style="position:absolute;left:4100;top:108;width:10;height:20" coordorigin="4100,108" coordsize="10,20" path="m4100,127l4109,127,4109,108,4100,108,4100,127xe" filled="true" fillcolor="#000000" stroked="false">
                <v:path arrowok="t"/>
                <v:fill type="solid"/>
              </v:shape>
            </v:group>
            <v:group style="position:absolute;left:4100;top:127;width:10;height:20" coordorigin="4100,127" coordsize="10,20">
              <v:shape style="position:absolute;left:4100;top:127;width:10;height:20" coordorigin="4100,127" coordsize="10,20" path="m4100,146l4109,146,4109,127,4100,127,4100,146xe" filled="true" fillcolor="#000000" stroked="false">
                <v:path arrowok="t"/>
                <v:fill type="solid"/>
              </v:shape>
            </v:group>
            <v:group style="position:absolute;left:4100;top:146;width:10;height:20" coordorigin="4100,146" coordsize="10,20">
              <v:shape style="position:absolute;left:4100;top:146;width:10;height:20" coordorigin="4100,146" coordsize="10,20" path="m4100,166l4109,166,4109,146,4100,146,4100,166xe" filled="true" fillcolor="#000000" stroked="false">
                <v:path arrowok="t"/>
                <v:fill type="solid"/>
              </v:shape>
            </v:group>
            <v:group style="position:absolute;left:4100;top:166;width:10;height:20" coordorigin="4100,166" coordsize="10,20">
              <v:shape style="position:absolute;left:4100;top:166;width:10;height:20" coordorigin="4100,166" coordsize="10,20" path="m4100,185l4109,185,4109,166,4100,166,4100,185xe" filled="true" fillcolor="#000000" stroked="false">
                <v:path arrowok="t"/>
                <v:fill type="solid"/>
              </v:shape>
            </v:group>
            <v:group style="position:absolute;left:4100;top:185;width:10;height:20" coordorigin="4100,185" coordsize="10,20">
              <v:shape style="position:absolute;left:4100;top:185;width:10;height:20" coordorigin="4100,185" coordsize="10,20" path="m4100,204l4109,204,4109,185,4100,185,4100,204xe" filled="true" fillcolor="#000000" stroked="false">
                <v:path arrowok="t"/>
                <v:fill type="solid"/>
              </v:shape>
            </v:group>
            <v:group style="position:absolute;left:4100;top:204;width:10;height:20" coordorigin="4100,204" coordsize="10,20">
              <v:shape style="position:absolute;left:4100;top:204;width:10;height:20" coordorigin="4100,204" coordsize="10,20" path="m4100,223l4109,223,4109,204,4100,204,4100,223xe" filled="true" fillcolor="#000000" stroked="false">
                <v:path arrowok="t"/>
                <v:fill type="solid"/>
              </v:shape>
            </v:group>
            <v:group style="position:absolute;left:4100;top:223;width:10;height:20" coordorigin="4100,223" coordsize="10,20">
              <v:shape style="position:absolute;left:4100;top:223;width:10;height:20" coordorigin="4100,223" coordsize="10,20" path="m4100,242l4109,242,4109,223,4100,223,4100,242xe" filled="true" fillcolor="#000000" stroked="false">
                <v:path arrowok="t"/>
                <v:fill type="solid"/>
              </v:shape>
            </v:group>
            <v:group style="position:absolute;left:4100;top:242;width:10;height:20" coordorigin="4100,242" coordsize="10,20">
              <v:shape style="position:absolute;left:4100;top:242;width:10;height:20" coordorigin="4100,242" coordsize="10,20" path="m4100,262l4109,262,4109,242,4100,242,4100,262xe" filled="true" fillcolor="#000000" stroked="false">
                <v:path arrowok="t"/>
                <v:fill type="solid"/>
              </v:shape>
            </v:group>
            <v:group style="position:absolute;left:4100;top:262;width:10;height:20" coordorigin="4100,262" coordsize="10,20">
              <v:shape style="position:absolute;left:4100;top:262;width:10;height:20" coordorigin="4100,262" coordsize="10,20" path="m4100,281l4109,281,4109,262,4100,262,4100,281xe" filled="true" fillcolor="#000000" stroked="false">
                <v:path arrowok="t"/>
                <v:fill type="solid"/>
              </v:shape>
            </v:group>
            <v:group style="position:absolute;left:4100;top:281;width:10;height:20" coordorigin="4100,281" coordsize="10,20">
              <v:shape style="position:absolute;left:4100;top:281;width:10;height:20" coordorigin="4100,281" coordsize="10,20" path="m4100,300l4109,300,4109,281,4100,281,4100,300xe" filled="true" fillcolor="#000000" stroked="false">
                <v:path arrowok="t"/>
                <v:fill type="solid"/>
              </v:shape>
            </v:group>
            <v:group style="position:absolute;left:4100;top:300;width:10;height:20" coordorigin="4100,300" coordsize="10,20">
              <v:shape style="position:absolute;left:4100;top:300;width:10;height:20" coordorigin="4100,300" coordsize="10,20" path="m4100,319l4109,319,4109,300,4100,300,4100,319xe" filled="true" fillcolor="#000000" stroked="false">
                <v:path arrowok="t"/>
                <v:fill type="solid"/>
              </v:shape>
            </v:group>
            <v:group style="position:absolute;left:4100;top:319;width:10;height:20" coordorigin="4100,319" coordsize="10,20">
              <v:shape style="position:absolute;left:4100;top:319;width:10;height:20" coordorigin="4100,319" coordsize="10,20" path="m4100,338l4109,338,4109,319,4100,319,4100,338xe" filled="true" fillcolor="#000000" stroked="false">
                <v:path arrowok="t"/>
                <v:fill type="solid"/>
              </v:shape>
            </v:group>
            <v:group style="position:absolute;left:4100;top:338;width:10;height:20" coordorigin="4100,338" coordsize="10,20">
              <v:shape style="position:absolute;left:4100;top:338;width:10;height:20" coordorigin="4100,338" coordsize="10,20" path="m4100,358l4109,358,4109,338,4100,338,4100,358xe" filled="true" fillcolor="#000000" stroked="false">
                <v:path arrowok="t"/>
                <v:fill type="solid"/>
              </v:shape>
            </v:group>
            <v:group style="position:absolute;left:4100;top:358;width:10;height:20" coordorigin="4100,358" coordsize="10,20">
              <v:shape style="position:absolute;left:4100;top:358;width:10;height:20" coordorigin="4100,358" coordsize="10,20" path="m4100,377l4109,377,4109,358,4100,358,4100,377xe" filled="true" fillcolor="#000000" stroked="false">
                <v:path arrowok="t"/>
                <v:fill type="solid"/>
              </v:shape>
            </v:group>
            <v:group style="position:absolute;left:4100;top:377;width:10;height:20" coordorigin="4100,377" coordsize="10,20">
              <v:shape style="position:absolute;left:4100;top:377;width:10;height:20" coordorigin="4100,377" coordsize="10,20" path="m4100,396l4109,396,4109,377,4100,377,4100,396xe" filled="true" fillcolor="#000000" stroked="false">
                <v:path arrowok="t"/>
                <v:fill type="solid"/>
              </v:shape>
            </v:group>
            <v:group style="position:absolute;left:4100;top:396;width:10;height:20" coordorigin="4100,396" coordsize="10,20">
              <v:shape style="position:absolute;left:4100;top:396;width:10;height:20" coordorigin="4100,396" coordsize="10,20" path="m4100,415l4109,415,4109,396,4100,396,4100,415xe" filled="true" fillcolor="#000000" stroked="false">
                <v:path arrowok="t"/>
                <v:fill type="solid"/>
              </v:shape>
            </v:group>
            <v:group style="position:absolute;left:4100;top:415;width:10;height:20" coordorigin="4100,415" coordsize="10,20">
              <v:shape style="position:absolute;left:4100;top:415;width:10;height:20" coordorigin="4100,415" coordsize="10,20" path="m4100,434l4109,434,4109,415,4100,415,4100,434xe" filled="true" fillcolor="#000000" stroked="false">
                <v:path arrowok="t"/>
                <v:fill type="solid"/>
              </v:shape>
            </v:group>
            <v:group style="position:absolute;left:4100;top:434;width:10;height:20" coordorigin="4100,434" coordsize="10,20">
              <v:shape style="position:absolute;left:4100;top:434;width:10;height:20" coordorigin="4100,434" coordsize="10,20" path="m4100,454l4109,454,4109,434,4100,434,4100,454xe" filled="true" fillcolor="#000000" stroked="false">
                <v:path arrowok="t"/>
                <v:fill type="solid"/>
              </v:shape>
            </v:group>
            <v:group style="position:absolute;left:4100;top:454;width:10;height:20" coordorigin="4100,454" coordsize="10,20">
              <v:shape style="position:absolute;left:4100;top:454;width:10;height:20" coordorigin="4100,454" coordsize="10,20" path="m4100,473l4109,473,4109,454,4100,454,4100,473xe" filled="true" fillcolor="#000000" stroked="false">
                <v:path arrowok="t"/>
                <v:fill type="solid"/>
              </v:shape>
            </v:group>
            <v:group style="position:absolute;left:4100;top:473;width:10;height:20" coordorigin="4100,473" coordsize="10,20">
              <v:shape style="position:absolute;left:4100;top:473;width:10;height:20" coordorigin="4100,473" coordsize="10,20" path="m4100,492l4109,492,4109,473,4100,473,4100,492xe" filled="true" fillcolor="#000000" stroked="false">
                <v:path arrowok="t"/>
                <v:fill type="solid"/>
              </v:shape>
            </v:group>
            <v:group style="position:absolute;left:4100;top:492;width:10;height:20" coordorigin="4100,492" coordsize="10,20">
              <v:shape style="position:absolute;left:4100;top:492;width:10;height:20" coordorigin="4100,492" coordsize="10,20" path="m4100,511l4109,511,4109,492,4100,492,4100,511xe" filled="true" fillcolor="#000000" stroked="false">
                <v:path arrowok="t"/>
                <v:fill type="solid"/>
              </v:shape>
            </v:group>
            <v:group style="position:absolute;left:4100;top:511;width:10;height:20" coordorigin="4100,511" coordsize="10,20">
              <v:shape style="position:absolute;left:4100;top:511;width:10;height:20" coordorigin="4100,511" coordsize="10,20" path="m4100,530l4109,530,4109,511,4100,511,4100,530xe" filled="true" fillcolor="#000000" stroked="false">
                <v:path arrowok="t"/>
                <v:fill type="solid"/>
              </v:shape>
            </v:group>
            <v:group style="position:absolute;left:4100;top:530;width:10;height:20" coordorigin="4100,530" coordsize="10,20">
              <v:shape style="position:absolute;left:4100;top:530;width:10;height:20" coordorigin="4100,530" coordsize="10,20" path="m4100,550l4109,550,4109,530,4100,530,4100,550xe" filled="true" fillcolor="#000000" stroked="false">
                <v:path arrowok="t"/>
                <v:fill type="solid"/>
              </v:shape>
            </v:group>
            <v:group style="position:absolute;left:4100;top:550;width:10;height:20" coordorigin="4100,550" coordsize="10,20">
              <v:shape style="position:absolute;left:4100;top:550;width:10;height:20" coordorigin="4100,550" coordsize="10,20" path="m4100,569l4109,569,4109,550,4100,550,4100,569xe" filled="true" fillcolor="#000000" stroked="false">
                <v:path arrowok="t"/>
                <v:fill type="solid"/>
              </v:shape>
            </v:group>
            <v:group style="position:absolute;left:4100;top:569;width:10;height:20" coordorigin="4100,569" coordsize="10,20">
              <v:shape style="position:absolute;left:4100;top:569;width:10;height:20" coordorigin="4100,569" coordsize="10,20" path="m4100,588l4109,588,4109,569,4100,569,4100,588xe" filled="true" fillcolor="#000000" stroked="false">
                <v:path arrowok="t"/>
                <v:fill type="solid"/>
              </v:shape>
            </v:group>
            <v:group style="position:absolute;left:4100;top:588;width:10;height:20" coordorigin="4100,588" coordsize="10,20">
              <v:shape style="position:absolute;left:4100;top:588;width:10;height:20" coordorigin="4100,588" coordsize="10,20" path="m4100,607l4109,607,4109,588,4100,588,4100,607xe" filled="true" fillcolor="#000000" stroked="false">
                <v:path arrowok="t"/>
                <v:fill type="solid"/>
              </v:shape>
            </v:group>
            <v:group style="position:absolute;left:4100;top:607;width:10;height:20" coordorigin="4100,607" coordsize="10,20">
              <v:shape style="position:absolute;left:4100;top:607;width:10;height:20" coordorigin="4100,607" coordsize="10,20" path="m4100,626l4109,626,4109,607,4100,607,4100,626xe" filled="true" fillcolor="#000000" stroked="false">
                <v:path arrowok="t"/>
                <v:fill type="solid"/>
              </v:shape>
            </v:group>
            <v:group style="position:absolute;left:4100;top:626;width:10;height:20" coordorigin="4100,626" coordsize="10,20">
              <v:shape style="position:absolute;left:4100;top:626;width:10;height:20" coordorigin="4100,626" coordsize="10,20" path="m4100,646l4109,646,4109,626,4100,626,4100,646xe" filled="true" fillcolor="#000000" stroked="false">
                <v:path arrowok="t"/>
                <v:fill type="solid"/>
              </v:shape>
            </v:group>
            <v:group style="position:absolute;left:4100;top:646;width:10;height:20" coordorigin="4100,646" coordsize="10,20">
              <v:shape style="position:absolute;left:4100;top:646;width:10;height:20" coordorigin="4100,646" coordsize="10,20" path="m4100,665l4109,665,4109,646,4100,646,4100,665xe" filled="true" fillcolor="#000000" stroked="false">
                <v:path arrowok="t"/>
                <v:fill type="solid"/>
              </v:shape>
            </v:group>
            <v:group style="position:absolute;left:4100;top:665;width:10;height:20" coordorigin="4100,665" coordsize="10,20">
              <v:shape style="position:absolute;left:4100;top:665;width:10;height:20" coordorigin="4100,665" coordsize="10,20" path="m4100,684l4109,684,4109,665,4100,665,4100,684xe" filled="true" fillcolor="#000000" stroked="false">
                <v:path arrowok="t"/>
                <v:fill type="solid"/>
              </v:shape>
            </v:group>
            <v:group style="position:absolute;left:4100;top:684;width:10;height:20" coordorigin="4100,684" coordsize="10,20">
              <v:shape style="position:absolute;left:4100;top:684;width:10;height:20" coordorigin="4100,684" coordsize="10,20" path="m4100,703l4109,703,4109,684,4100,684,4100,703xe" filled="true" fillcolor="#000000" stroked="false">
                <v:path arrowok="t"/>
                <v:fill type="solid"/>
              </v:shape>
            </v:group>
            <v:group style="position:absolute;left:4100;top:703;width:10;height:20" coordorigin="4100,703" coordsize="10,20">
              <v:shape style="position:absolute;left:4100;top:703;width:10;height:20" coordorigin="4100,703" coordsize="10,20" path="m4100,722l4109,722,4109,703,4100,703,4100,722xe" filled="true" fillcolor="#000000" stroked="false">
                <v:path arrowok="t"/>
                <v:fill type="solid"/>
              </v:shape>
            </v:group>
            <v:group style="position:absolute;left:4100;top:722;width:10;height:20" coordorigin="4100,722" coordsize="10,20">
              <v:shape style="position:absolute;left:4100;top:722;width:10;height:20" coordorigin="4100,722" coordsize="10,20" path="m4100,742l4109,742,4109,722,4100,722,4100,742xe" filled="true" fillcolor="#000000" stroked="false">
                <v:path arrowok="t"/>
                <v:fill type="solid"/>
              </v:shape>
            </v:group>
            <v:group style="position:absolute;left:4100;top:742;width:10;height:20" coordorigin="4100,742" coordsize="10,20">
              <v:shape style="position:absolute;left:4100;top:742;width:10;height:20" coordorigin="4100,742" coordsize="10,20" path="m4100,761l4109,761,4109,742,4100,742,4100,761xe" filled="true" fillcolor="#000000" stroked="false">
                <v:path arrowok="t"/>
                <v:fill type="solid"/>
              </v:shape>
            </v:group>
            <v:group style="position:absolute;left:4100;top:761;width:10;height:20" coordorigin="4100,761" coordsize="10,20">
              <v:shape style="position:absolute;left:4100;top:761;width:10;height:20" coordorigin="4100,761" coordsize="10,20" path="m4100,780l4109,780,4109,761,4100,761,4100,780xe" filled="true" fillcolor="#000000" stroked="false">
                <v:path arrowok="t"/>
                <v:fill type="solid"/>
              </v:shape>
            </v:group>
            <v:group style="position:absolute;left:4100;top:780;width:10;height:20" coordorigin="4100,780" coordsize="10,20">
              <v:shape style="position:absolute;left:4100;top:780;width:10;height:20" coordorigin="4100,780" coordsize="10,20" path="m4100,799l4109,799,4109,780,4100,780,4100,799xe" filled="true" fillcolor="#000000" stroked="false">
                <v:path arrowok="t"/>
                <v:fill type="solid"/>
              </v:shape>
            </v:group>
            <v:group style="position:absolute;left:4100;top:799;width:10;height:20" coordorigin="4100,799" coordsize="10,20">
              <v:shape style="position:absolute;left:4100;top:799;width:10;height:20" coordorigin="4100,799" coordsize="10,20" path="m4100,818l4109,818,4109,799,4100,799,4100,818xe" filled="true" fillcolor="#000000" stroked="false">
                <v:path arrowok="t"/>
                <v:fill type="solid"/>
              </v:shape>
            </v:group>
            <v:group style="position:absolute;left:4100;top:818;width:10;height:20" coordorigin="4100,818" coordsize="10,20">
              <v:shape style="position:absolute;left:4100;top:818;width:10;height:20" coordorigin="4100,818" coordsize="10,20" path="m4100,838l4109,838,4109,818,4100,818,4100,838xe" filled="true" fillcolor="#000000" stroked="false">
                <v:path arrowok="t"/>
                <v:fill type="solid"/>
              </v:shape>
            </v:group>
            <v:group style="position:absolute;left:4100;top:838;width:10;height:20" coordorigin="4100,838" coordsize="10,20">
              <v:shape style="position:absolute;left:4100;top:838;width:10;height:20" coordorigin="4100,838" coordsize="10,20" path="m4100,857l4109,857,4109,838,4100,838,4100,857xe" filled="true" fillcolor="#000000" stroked="false">
                <v:path arrowok="t"/>
                <v:fill type="solid"/>
              </v:shape>
            </v:group>
            <v:group style="position:absolute;left:4100;top:857;width:10;height:20" coordorigin="4100,857" coordsize="10,20">
              <v:shape style="position:absolute;left:4100;top:857;width:10;height:20" coordorigin="4100,857" coordsize="10,20" path="m4100,876l4109,876,4109,857,4100,857,4100,876xe" filled="true" fillcolor="#000000" stroked="false">
                <v:path arrowok="t"/>
                <v:fill type="solid"/>
              </v:shape>
            </v:group>
            <v:group style="position:absolute;left:4100;top:876;width:10;height:20" coordorigin="4100,876" coordsize="10,20">
              <v:shape style="position:absolute;left:4100;top:876;width:10;height:20" coordorigin="4100,876" coordsize="10,20" path="m4100,895l4109,895,4109,876,4100,876,4100,895xe" filled="true" fillcolor="#000000" stroked="false">
                <v:path arrowok="t"/>
                <v:fill type="solid"/>
              </v:shape>
            </v:group>
            <v:group style="position:absolute;left:4100;top:895;width:10;height:20" coordorigin="4100,895" coordsize="10,20">
              <v:shape style="position:absolute;left:4100;top:895;width:10;height:20" coordorigin="4100,895" coordsize="10,20" path="m4100,914l4109,914,4109,895,4100,895,4100,914xe" filled="true" fillcolor="#000000" stroked="false">
                <v:path arrowok="t"/>
                <v:fill type="solid"/>
              </v:shape>
            </v:group>
            <v:group style="position:absolute;left:4100;top:914;width:10;height:20" coordorigin="4100,914" coordsize="10,20">
              <v:shape style="position:absolute;left:4100;top:914;width:10;height:20" coordorigin="4100,914" coordsize="10,20" path="m4100,934l4109,934,4109,914,4100,914,4100,934xe" filled="true" fillcolor="#000000" stroked="false">
                <v:path arrowok="t"/>
                <v:fill type="solid"/>
              </v:shape>
            </v:group>
            <v:group style="position:absolute;left:4100;top:934;width:10;height:20" coordorigin="4100,934" coordsize="10,20">
              <v:shape style="position:absolute;left:4100;top:934;width:10;height:20" coordorigin="4100,934" coordsize="10,20" path="m4100,953l4109,953,4109,934,4100,934,4100,953xe" filled="true" fillcolor="#000000" stroked="false">
                <v:path arrowok="t"/>
                <v:fill type="solid"/>
              </v:shape>
            </v:group>
            <v:group style="position:absolute;left:4100;top:953;width:10;height:20" coordorigin="4100,953" coordsize="10,20">
              <v:shape style="position:absolute;left:4100;top:953;width:10;height:20" coordorigin="4100,953" coordsize="10,20" path="m4100,972l4109,972,4109,953,4100,953,4100,972xe" filled="true" fillcolor="#000000" stroked="false">
                <v:path arrowok="t"/>
                <v:fill type="solid"/>
              </v:shape>
            </v:group>
            <v:group style="position:absolute;left:4100;top:972;width:10;height:20" coordorigin="4100,972" coordsize="10,20">
              <v:shape style="position:absolute;left:4100;top:972;width:10;height:20" coordorigin="4100,972" coordsize="10,20" path="m4100,991l4109,991,4109,972,4100,972,4100,991xe" filled="true" fillcolor="#000000" stroked="false">
                <v:path arrowok="t"/>
                <v:fill type="solid"/>
              </v:shape>
            </v:group>
            <v:group style="position:absolute;left:4100;top:991;width:10;height:20" coordorigin="4100,991" coordsize="10,20">
              <v:shape style="position:absolute;left:4100;top:991;width:10;height:20" coordorigin="4100,991" coordsize="10,20" path="m4100,1010l4109,1010,4109,991,4100,991,4100,1010xe" filled="true" fillcolor="#000000" stroked="false">
                <v:path arrowok="t"/>
                <v:fill type="solid"/>
              </v:shape>
            </v:group>
            <v:group style="position:absolute;left:4100;top:1010;width:10;height:20" coordorigin="4100,1010" coordsize="10,20">
              <v:shape style="position:absolute;left:4100;top:1010;width:10;height:20" coordorigin="4100,1010" coordsize="10,20" path="m4100,1030l4109,1030,4109,1010,4100,1010,4100,1030xe" filled="true" fillcolor="#000000" stroked="false">
                <v:path arrowok="t"/>
                <v:fill type="solid"/>
              </v:shape>
            </v:group>
            <v:group style="position:absolute;left:4100;top:1030;width:10;height:20" coordorigin="4100,1030" coordsize="10,20">
              <v:shape style="position:absolute;left:4100;top:1030;width:10;height:20" coordorigin="4100,1030" coordsize="10,20" path="m4100,1049l4109,1049,4109,1030,4100,1030,4100,1049xe" filled="true" fillcolor="#000000" stroked="false">
                <v:path arrowok="t"/>
                <v:fill type="solid"/>
              </v:shape>
            </v:group>
            <v:group style="position:absolute;left:4100;top:1049;width:10;height:20" coordorigin="4100,1049" coordsize="10,20">
              <v:shape style="position:absolute;left:4100;top:1049;width:10;height:20" coordorigin="4100,1049" coordsize="10,20" path="m4100,1068l4109,1068,4109,1049,4100,1049,4100,1068xe" filled="true" fillcolor="#000000" stroked="false">
                <v:path arrowok="t"/>
                <v:fill type="solid"/>
              </v:shape>
            </v:group>
            <v:group style="position:absolute;left:4100;top:1068;width:10;height:20" coordorigin="4100,1068" coordsize="10,20">
              <v:shape style="position:absolute;left:4100;top:1068;width:10;height:20" coordorigin="4100,1068" coordsize="10,20" path="m4100,1087l4109,1087,4109,1068,4100,1068,4100,1087xe" filled="true" fillcolor="#000000" stroked="false">
                <v:path arrowok="t"/>
                <v:fill type="solid"/>
              </v:shape>
            </v:group>
            <v:group style="position:absolute;left:4100;top:1087;width:10;height:20" coordorigin="4100,1087" coordsize="10,20">
              <v:shape style="position:absolute;left:4100;top:1087;width:10;height:20" coordorigin="4100,1087" coordsize="10,20" path="m4100,1106l4109,1106,4109,1087,4100,1087,4100,1106xe" filled="true" fillcolor="#000000" stroked="false">
                <v:path arrowok="t"/>
                <v:fill type="solid"/>
              </v:shape>
            </v:group>
            <v:group style="position:absolute;left:4100;top:1106;width:10;height:20" coordorigin="4100,1106" coordsize="10,20">
              <v:shape style="position:absolute;left:4100;top:1106;width:10;height:20" coordorigin="4100,1106" coordsize="10,20" path="m4100,1126l4109,1126,4109,1106,4100,1106,4100,1126xe" filled="true" fillcolor="#000000" stroked="false">
                <v:path arrowok="t"/>
                <v:fill type="solid"/>
              </v:shape>
            </v:group>
            <v:group style="position:absolute;left:4100;top:1126;width:10;height:20" coordorigin="4100,1126" coordsize="10,20">
              <v:shape style="position:absolute;left:4100;top:1126;width:10;height:20" coordorigin="4100,1126" coordsize="10,20" path="m4100,1145l4109,1145,4109,1126,4100,1126,4100,1145xe" filled="true" fillcolor="#000000" stroked="false">
                <v:path arrowok="t"/>
                <v:fill type="solid"/>
              </v:shape>
            </v:group>
            <v:group style="position:absolute;left:4100;top:1145;width:10;height:20" coordorigin="4100,1145" coordsize="10,20">
              <v:shape style="position:absolute;left:4100;top:1145;width:10;height:20" coordorigin="4100,1145" coordsize="10,20" path="m4100,1164l4109,1164,4109,1145,4100,1145,4100,1164xe" filled="true" fillcolor="#000000" stroked="false">
                <v:path arrowok="t"/>
                <v:fill type="solid"/>
              </v:shape>
            </v:group>
            <v:group style="position:absolute;left:4100;top:1164;width:10;height:20" coordorigin="4100,1164" coordsize="10,20">
              <v:shape style="position:absolute;left:4100;top:1164;width:10;height:20" coordorigin="4100,1164" coordsize="10,20" path="m4100,1183l4109,1183,4109,1164,4100,1164,4100,1183xe" filled="true" fillcolor="#000000" stroked="false">
                <v:path arrowok="t"/>
                <v:fill type="solid"/>
              </v:shape>
            </v:group>
            <v:group style="position:absolute;left:4100;top:1183;width:10;height:20" coordorigin="4100,1183" coordsize="10,20">
              <v:shape style="position:absolute;left:4100;top:1183;width:10;height:20" coordorigin="4100,1183" coordsize="10,20" path="m4100,1202l4109,1202,4109,1183,4100,1183,4100,1202xe" filled="true" fillcolor="#000000" stroked="false">
                <v:path arrowok="t"/>
                <v:fill type="solid"/>
              </v:shape>
            </v:group>
            <v:group style="position:absolute;left:4100;top:1202;width:10;height:20" coordorigin="4100,1202" coordsize="10,20">
              <v:shape style="position:absolute;left:4100;top:1202;width:10;height:20" coordorigin="4100,1202" coordsize="10,20" path="m4100,1222l4109,1222,4109,1202,4100,1202,4100,1222xe" filled="true" fillcolor="#000000" stroked="false">
                <v:path arrowok="t"/>
                <v:fill type="solid"/>
              </v:shape>
            </v:group>
            <v:group style="position:absolute;left:4100;top:1222;width:10;height:20" coordorigin="4100,1222" coordsize="10,20">
              <v:shape style="position:absolute;left:4100;top:1222;width:10;height:20" coordorigin="4100,1222" coordsize="10,20" path="m4100,1241l4109,1241,4109,1222,4100,1222,4100,1241xe" filled="true" fillcolor="#000000" stroked="false">
                <v:path arrowok="t"/>
                <v:fill type="solid"/>
              </v:shape>
            </v:group>
            <v:group style="position:absolute;left:4100;top:1241;width:10;height:20" coordorigin="4100,1241" coordsize="10,20">
              <v:shape style="position:absolute;left:4100;top:1241;width:10;height:20" coordorigin="4100,1241" coordsize="10,20" path="m4100,1260l4109,1260,4109,1241,4100,1241,4100,1260xe" filled="true" fillcolor="#000000" stroked="false">
                <v:path arrowok="t"/>
                <v:fill type="solid"/>
              </v:shape>
            </v:group>
            <v:group style="position:absolute;left:4100;top:1260;width:10;height:20" coordorigin="4100,1260" coordsize="10,20">
              <v:shape style="position:absolute;left:4100;top:1260;width:10;height:20" coordorigin="4100,1260" coordsize="10,20" path="m4100,1279l4109,1279,4109,1260,4100,1260,4100,1279xe" filled="true" fillcolor="#000000" stroked="false">
                <v:path arrowok="t"/>
                <v:fill type="solid"/>
              </v:shape>
            </v:group>
            <v:group style="position:absolute;left:4100;top:1279;width:10;height:20" coordorigin="4100,1279" coordsize="10,20">
              <v:shape style="position:absolute;left:4100;top:1279;width:10;height:20" coordorigin="4100,1279" coordsize="10,20" path="m4100,1298l4109,1298,4109,1279,4100,1279,4100,1298xe" filled="true" fillcolor="#000000" stroked="false">
                <v:path arrowok="t"/>
                <v:fill type="solid"/>
              </v:shape>
            </v:group>
            <v:group style="position:absolute;left:4100;top:1298;width:10;height:20" coordorigin="4100,1298" coordsize="10,20">
              <v:shape style="position:absolute;left:4100;top:1298;width:10;height:20" coordorigin="4100,1298" coordsize="10,20" path="m4100,1318l4109,1318,4109,1298,4100,1298,4100,1318xe" filled="true" fillcolor="#000000" stroked="false">
                <v:path arrowok="t"/>
                <v:fill type="solid"/>
              </v:shape>
            </v:group>
            <v:group style="position:absolute;left:4100;top:1318;width:10;height:20" coordorigin="4100,1318" coordsize="10,20">
              <v:shape style="position:absolute;left:4100;top:1318;width:10;height:20" coordorigin="4100,1318" coordsize="10,20" path="m4100,1337l4109,1337,4109,1318,4100,1318,4100,1337xe" filled="true" fillcolor="#000000" stroked="false">
                <v:path arrowok="t"/>
                <v:fill type="solid"/>
              </v:shape>
            </v:group>
            <v:group style="position:absolute;left:4100;top:1337;width:10;height:20" coordorigin="4100,1337" coordsize="10,20">
              <v:shape style="position:absolute;left:4100;top:1337;width:10;height:20" coordorigin="4100,1337" coordsize="10,20" path="m4100,1356l4109,1356,4109,1337,4100,1337,4100,1356xe" filled="true" fillcolor="#000000" stroked="false">
                <v:path arrowok="t"/>
                <v:fill type="solid"/>
              </v:shape>
            </v:group>
            <v:group style="position:absolute;left:4100;top:1356;width:10;height:20" coordorigin="4100,1356" coordsize="10,20">
              <v:shape style="position:absolute;left:4100;top:1356;width:10;height:20" coordorigin="4100,1356" coordsize="10,20" path="m4100,1375l4109,1375,4109,1356,4100,1356,4100,1375xe" filled="true" fillcolor="#000000" stroked="false">
                <v:path arrowok="t"/>
                <v:fill type="solid"/>
              </v:shape>
            </v:group>
            <v:group style="position:absolute;left:4100;top:1375;width:10;height:20" coordorigin="4100,1375" coordsize="10,20">
              <v:shape style="position:absolute;left:4100;top:1375;width:10;height:20" coordorigin="4100,1375" coordsize="10,20" path="m4100,1394l4109,1394,4109,1375,4100,1375,4100,1394xe" filled="true" fillcolor="#000000" stroked="false">
                <v:path arrowok="t"/>
                <v:fill type="solid"/>
              </v:shape>
            </v:group>
            <v:group style="position:absolute;left:4100;top:1394;width:10;height:20" coordorigin="4100,1394" coordsize="10,20">
              <v:shape style="position:absolute;left:4100;top:1394;width:10;height:20" coordorigin="4100,1394" coordsize="10,20" path="m4100,1414l4109,1414,4109,1394,4100,1394,4100,1414xe" filled="true" fillcolor="#000000" stroked="false">
                <v:path arrowok="t"/>
                <v:fill type="solid"/>
              </v:shape>
            </v:group>
            <v:group style="position:absolute;left:4100;top:1414;width:10;height:20" coordorigin="4100,1414" coordsize="10,20">
              <v:shape style="position:absolute;left:4100;top:1414;width:10;height:20" coordorigin="4100,1414" coordsize="10,20" path="m4100,1433l4109,1433,4109,1414,4100,1414,4100,1433xe" filled="true" fillcolor="#000000" stroked="false">
                <v:path arrowok="t"/>
                <v:fill type="solid"/>
              </v:shape>
            </v:group>
            <v:group style="position:absolute;left:4100;top:1433;width:10;height:20" coordorigin="4100,1433" coordsize="10,20">
              <v:shape style="position:absolute;left:4100;top:1433;width:10;height:20" coordorigin="4100,1433" coordsize="10,20" path="m4100,1452l4109,1452,4109,1433,4100,1433,4100,1452xe" filled="true" fillcolor="#000000" stroked="false">
                <v:path arrowok="t"/>
                <v:fill type="solid"/>
              </v:shape>
            </v:group>
            <v:group style="position:absolute;left:4100;top:1452;width:10;height:20" coordorigin="4100,1452" coordsize="10,20">
              <v:shape style="position:absolute;left:4100;top:1452;width:10;height:20" coordorigin="4100,1452" coordsize="10,20" path="m4100,1471l4109,1471,4109,1452,4100,1452,4100,1471xe" filled="true" fillcolor="#000000" stroked="false">
                <v:path arrowok="t"/>
                <v:fill type="solid"/>
              </v:shape>
            </v:group>
            <v:group style="position:absolute;left:4100;top:1471;width:10;height:20" coordorigin="4100,1471" coordsize="10,20">
              <v:shape style="position:absolute;left:4100;top:1471;width:10;height:20" coordorigin="4100,1471" coordsize="10,20" path="m4100,1490l4109,1490,4109,1471,4100,1471,4100,1490xe" filled="true" fillcolor="#000000" stroked="false">
                <v:path arrowok="t"/>
                <v:fill type="solid"/>
              </v:shape>
            </v:group>
            <v:group style="position:absolute;left:4100;top:1490;width:10;height:20" coordorigin="4100,1490" coordsize="10,20">
              <v:shape style="position:absolute;left:4100;top:1490;width:10;height:20" coordorigin="4100,1490" coordsize="10,20" path="m4100,1510l4109,1510,4109,1490,4100,1490,4100,1510xe" filled="true" fillcolor="#000000" stroked="false">
                <v:path arrowok="t"/>
                <v:fill type="solid"/>
              </v:shape>
            </v:group>
            <v:group style="position:absolute;left:4100;top:1510;width:10;height:20" coordorigin="4100,1510" coordsize="10,20">
              <v:shape style="position:absolute;left:4100;top:1510;width:10;height:20" coordorigin="4100,1510" coordsize="10,20" path="m4100,1529l4109,1529,4109,1510,4100,1510,4100,1529xe" filled="true" fillcolor="#000000" stroked="false">
                <v:path arrowok="t"/>
                <v:fill type="solid"/>
              </v:shape>
            </v:group>
            <v:group style="position:absolute;left:4100;top:1529;width:10;height:20" coordorigin="4100,1529" coordsize="10,20">
              <v:shape style="position:absolute;left:4100;top:1529;width:10;height:20" coordorigin="4100,1529" coordsize="10,20" path="m4100,1548l4109,1548,4109,1529,4100,1529,4100,1548xe" filled="true" fillcolor="#000000" stroked="false">
                <v:path arrowok="t"/>
                <v:fill type="solid"/>
              </v:shape>
            </v:group>
            <v:group style="position:absolute;left:4100;top:1548;width:10;height:20" coordorigin="4100,1548" coordsize="10,20">
              <v:shape style="position:absolute;left:4100;top:1548;width:10;height:20" coordorigin="4100,1548" coordsize="10,20" path="m4100,1567l4109,1567,4109,1548,4100,1548,4100,1567xe" filled="true" fillcolor="#000000" stroked="false">
                <v:path arrowok="t"/>
                <v:fill type="solid"/>
              </v:shape>
            </v:group>
            <v:group style="position:absolute;left:4100;top:1567;width:10;height:20" coordorigin="4100,1567" coordsize="10,20">
              <v:shape style="position:absolute;left:4100;top:1567;width:10;height:20" coordorigin="4100,1567" coordsize="10,20" path="m4100,1586l4109,1586,4109,1567,4100,1567,4100,1586xe" filled="true" fillcolor="#000000" stroked="false">
                <v:path arrowok="t"/>
                <v:fill type="solid"/>
              </v:shape>
            </v:group>
            <v:group style="position:absolute;left:4100;top:1586;width:10;height:20" coordorigin="4100,1586" coordsize="10,20">
              <v:shape style="position:absolute;left:4100;top:1586;width:10;height:20" coordorigin="4100,1586" coordsize="10,20" path="m4100,1606l4109,1606,4109,1586,4100,1586,4100,1606xe" filled="true" fillcolor="#000000" stroked="false">
                <v:path arrowok="t"/>
                <v:fill type="solid"/>
              </v:shape>
            </v:group>
            <v:group style="position:absolute;left:4100;top:1606;width:10;height:20" coordorigin="4100,1606" coordsize="10,20">
              <v:shape style="position:absolute;left:4100;top:1606;width:10;height:20" coordorigin="4100,1606" coordsize="10,20" path="m4100,1625l4109,1625,4109,1606,4100,1606,4100,1625xe" filled="true" fillcolor="#000000" stroked="false">
                <v:path arrowok="t"/>
                <v:fill type="solid"/>
              </v:shape>
            </v:group>
            <v:group style="position:absolute;left:4100;top:1625;width:10;height:20" coordorigin="4100,1625" coordsize="10,20">
              <v:shape style="position:absolute;left:4100;top:1625;width:10;height:20" coordorigin="4100,1625" coordsize="10,20" path="m4100,1644l4109,1644,4109,1625,4100,1625,4100,1644xe" filled="true" fillcolor="#000000" stroked="false">
                <v:path arrowok="t"/>
                <v:fill type="solid"/>
              </v:shape>
            </v:group>
            <v:group style="position:absolute;left:4100;top:1644;width:10;height:20" coordorigin="4100,1644" coordsize="10,20">
              <v:shape style="position:absolute;left:4100;top:1644;width:10;height:20" coordorigin="4100,1644" coordsize="10,20" path="m4100,1664l4109,1664,4109,1644,4100,1644,4100,1664xe" filled="true" fillcolor="#000000" stroked="false">
                <v:path arrowok="t"/>
                <v:fill type="solid"/>
              </v:shape>
            </v:group>
            <v:group style="position:absolute;left:4100;top:1664;width:10;height:20" coordorigin="4100,1664" coordsize="10,20">
              <v:shape style="position:absolute;left:4100;top:1664;width:10;height:20" coordorigin="4100,1664" coordsize="10,20" path="m4100,1683l4109,1683,4109,1664,4100,1664,4100,1683xe" filled="true" fillcolor="#000000" stroked="false">
                <v:path arrowok="t"/>
                <v:fill type="solid"/>
              </v:shape>
            </v:group>
            <v:group style="position:absolute;left:4100;top:1683;width:10;height:20" coordorigin="4100,1683" coordsize="10,20">
              <v:shape style="position:absolute;left:4100;top:1683;width:10;height:20" coordorigin="4100,1683" coordsize="10,20" path="m4100,1702l4109,1702,4109,1683,4100,1683,4100,1702xe" filled="true" fillcolor="#000000" stroked="false">
                <v:path arrowok="t"/>
                <v:fill type="solid"/>
              </v:shape>
            </v:group>
            <v:group style="position:absolute;left:4100;top:1702;width:10;height:20" coordorigin="4100,1702" coordsize="10,20">
              <v:shape style="position:absolute;left:4100;top:1702;width:10;height:20" coordorigin="4100,1702" coordsize="10,20" path="m4100,1721l4109,1721,4109,1702,4100,1702,4100,1721xe" filled="true" fillcolor="#000000" stroked="false">
                <v:path arrowok="t"/>
                <v:fill type="solid"/>
              </v:shape>
            </v:group>
            <v:group style="position:absolute;left:4100;top:1721;width:10;height:20" coordorigin="4100,1721" coordsize="10,20">
              <v:shape style="position:absolute;left:4100;top:1721;width:10;height:20" coordorigin="4100,1721" coordsize="10,20" path="m4100,1740l4109,1740,4109,1721,4100,1721,4100,1740xe" filled="true" fillcolor="#000000" stroked="false">
                <v:path arrowok="t"/>
                <v:fill type="solid"/>
              </v:shape>
            </v:group>
            <v:group style="position:absolute;left:4100;top:1740;width:10;height:20" coordorigin="4100,1740" coordsize="10,20">
              <v:shape style="position:absolute;left:4100;top:1740;width:10;height:20" coordorigin="4100,1740" coordsize="10,20" path="m4100,1760l4109,1760,4109,1740,4100,1740,4100,1760xe" filled="true" fillcolor="#000000" stroked="false">
                <v:path arrowok="t"/>
                <v:fill type="solid"/>
              </v:shape>
            </v:group>
            <v:group style="position:absolute;left:4100;top:1760;width:10;height:20" coordorigin="4100,1760" coordsize="10,20">
              <v:shape style="position:absolute;left:4100;top:1760;width:10;height:20" coordorigin="4100,1760" coordsize="10,20" path="m4100,1779l4109,1779,4109,1760,4100,1760,4100,1779xe" filled="true" fillcolor="#000000" stroked="false">
                <v:path arrowok="t"/>
                <v:fill type="solid"/>
              </v:shape>
            </v:group>
            <v:group style="position:absolute;left:4100;top:1779;width:10;height:20" coordorigin="4100,1779" coordsize="10,20">
              <v:shape style="position:absolute;left:4100;top:1779;width:10;height:20" coordorigin="4100,1779" coordsize="10,20" path="m4100,1798l4109,1798,4109,1779,4100,1779,4100,1798xe" filled="true" fillcolor="#000000" stroked="false">
                <v:path arrowok="t"/>
                <v:fill type="solid"/>
              </v:shape>
            </v:group>
            <v:group style="position:absolute;left:4100;top:1798;width:10;height:20" coordorigin="4100,1798" coordsize="10,20">
              <v:shape style="position:absolute;left:4100;top:1798;width:10;height:20" coordorigin="4100,1798" coordsize="10,20" path="m4100,1817l4109,1817,4109,1798,4100,1798,4100,1817xe" filled="true" fillcolor="#000000" stroked="false">
                <v:path arrowok="t"/>
                <v:fill type="solid"/>
              </v:shape>
            </v:group>
            <v:group style="position:absolute;left:4100;top:1817;width:10;height:20" coordorigin="4100,1817" coordsize="10,20">
              <v:shape style="position:absolute;left:4100;top:1817;width:10;height:20" coordorigin="4100,1817" coordsize="10,20" path="m4100,1836l4109,1836,4109,1817,4100,1817,4100,1836xe" filled="true" fillcolor="#000000" stroked="false">
                <v:path arrowok="t"/>
                <v:fill type="solid"/>
              </v:shape>
            </v:group>
            <v:group style="position:absolute;left:4100;top:1836;width:10;height:20" coordorigin="4100,1836" coordsize="10,20">
              <v:shape style="position:absolute;left:4100;top:1836;width:10;height:20" coordorigin="4100,1836" coordsize="10,20" path="m4100,1856l4109,1856,4109,1836,4100,1836,4100,1856xe" filled="true" fillcolor="#000000" stroked="false">
                <v:path arrowok="t"/>
                <v:fill type="solid"/>
              </v:shape>
            </v:group>
            <v:group style="position:absolute;left:4100;top:1856;width:10;height:20" coordorigin="4100,1856" coordsize="10,20">
              <v:shape style="position:absolute;left:4100;top:1856;width:10;height:20" coordorigin="4100,1856" coordsize="10,20" path="m4100,1875l4109,1875,4109,1856,4100,1856,4100,1875xe" filled="true" fillcolor="#000000" stroked="false">
                <v:path arrowok="t"/>
                <v:fill type="solid"/>
              </v:shape>
            </v:group>
            <v:group style="position:absolute;left:4100;top:1875;width:10;height:20" coordorigin="4100,1875" coordsize="10,20">
              <v:shape style="position:absolute;left:4100;top:1875;width:10;height:20" coordorigin="4100,1875" coordsize="10,20" path="m4100,1894l4109,1894,4109,1875,4100,1875,4100,1894xe" filled="true" fillcolor="#000000" stroked="false">
                <v:path arrowok="t"/>
                <v:fill type="solid"/>
              </v:shape>
            </v:group>
            <v:group style="position:absolute;left:4100;top:1894;width:10;height:20" coordorigin="4100,1894" coordsize="10,20">
              <v:shape style="position:absolute;left:4100;top:1894;width:10;height:20" coordorigin="4100,1894" coordsize="10,20" path="m4100,1913l4109,1913,4109,1894,4100,1894,4100,1913xe" filled="true" fillcolor="#000000" stroked="false">
                <v:path arrowok="t"/>
                <v:fill type="solid"/>
              </v:shape>
            </v:group>
            <v:group style="position:absolute;left:4100;top:1913;width:10;height:20" coordorigin="4100,1913" coordsize="10,20">
              <v:shape style="position:absolute;left:4100;top:1913;width:10;height:20" coordorigin="4100,1913" coordsize="10,20" path="m4100,1932l4109,1932,4109,1913,4100,1913,4100,1932xe" filled="true" fillcolor="#000000" stroked="false">
                <v:path arrowok="t"/>
                <v:fill type="solid"/>
              </v:shape>
            </v:group>
            <v:group style="position:absolute;left:4100;top:1932;width:10;height:20" coordorigin="4100,1932" coordsize="10,20">
              <v:shape style="position:absolute;left:4100;top:1932;width:10;height:20" coordorigin="4100,1932" coordsize="10,20" path="m4100,1952l4109,1952,4109,1932,4100,1932,4100,1952xe" filled="true" fillcolor="#000000" stroked="false">
                <v:path arrowok="t"/>
                <v:fill type="solid"/>
              </v:shape>
            </v:group>
            <v:group style="position:absolute;left:4100;top:1952;width:10;height:20" coordorigin="4100,1952" coordsize="10,20">
              <v:shape style="position:absolute;left:4100;top:1952;width:10;height:20" coordorigin="4100,1952" coordsize="10,20" path="m4100,1971l4109,1971,4109,1952,4100,1952,4100,1971xe" filled="true" fillcolor="#000000" stroked="false">
                <v:path arrowok="t"/>
                <v:fill type="solid"/>
              </v:shape>
            </v:group>
            <v:group style="position:absolute;left:4100;top:1971;width:10;height:20" coordorigin="4100,1971" coordsize="10,20">
              <v:shape style="position:absolute;left:4100;top:1971;width:10;height:20" coordorigin="4100,1971" coordsize="10,20" path="m4100,1990l4109,1990,4109,1971,4100,1971,4100,1990xe" filled="true" fillcolor="#000000" stroked="false">
                <v:path arrowok="t"/>
                <v:fill type="solid"/>
              </v:shape>
            </v:group>
            <v:group style="position:absolute;left:4100;top:1990;width:10;height:20" coordorigin="4100,1990" coordsize="10,20">
              <v:shape style="position:absolute;left:4100;top:1990;width:10;height:20" coordorigin="4100,1990" coordsize="10,20" path="m4100,2009l4109,2009,4109,1990,4100,1990,4100,2009xe" filled="true" fillcolor="#000000" stroked="false">
                <v:path arrowok="t"/>
                <v:fill type="solid"/>
              </v:shape>
            </v:group>
            <v:group style="position:absolute;left:4100;top:2009;width:10;height:20" coordorigin="4100,2009" coordsize="10,20">
              <v:shape style="position:absolute;left:4100;top:2009;width:10;height:20" coordorigin="4100,2009" coordsize="10,20" path="m4100,2028l4109,2028,4109,2009,4100,2009,4100,2028xe" filled="true" fillcolor="#000000" stroked="false">
                <v:path arrowok="t"/>
                <v:fill type="solid"/>
              </v:shape>
            </v:group>
            <v:group style="position:absolute;left:4100;top:2028;width:10;height:20" coordorigin="4100,2028" coordsize="10,20">
              <v:shape style="position:absolute;left:4100;top:2028;width:10;height:20" coordorigin="4100,2028" coordsize="10,20" path="m4100,2048l4109,2048,4109,2028,4100,2028,4100,2048xe" filled="true" fillcolor="#000000" stroked="false">
                <v:path arrowok="t"/>
                <v:fill type="solid"/>
              </v:shape>
            </v:group>
            <v:group style="position:absolute;left:4100;top:2048;width:10;height:20" coordorigin="4100,2048" coordsize="10,20">
              <v:shape style="position:absolute;left:4100;top:2048;width:10;height:20" coordorigin="4100,2048" coordsize="10,20" path="m4100,2067l4109,2067,4109,2048,4100,2048,4100,2067xe" filled="true" fillcolor="#000000" stroked="false">
                <v:path arrowok="t"/>
                <v:fill type="solid"/>
              </v:shape>
            </v:group>
            <v:group style="position:absolute;left:4100;top:2067;width:10;height:20" coordorigin="4100,2067" coordsize="10,20">
              <v:shape style="position:absolute;left:4100;top:2067;width:10;height:20" coordorigin="4100,2067" coordsize="10,20" path="m4100,2086l4109,2086,4109,2067,4100,2067,4100,2086xe" filled="true" fillcolor="#000000" stroked="false">
                <v:path arrowok="t"/>
                <v:fill type="solid"/>
              </v:shape>
            </v:group>
            <v:group style="position:absolute;left:4100;top:2086;width:10;height:20" coordorigin="4100,2086" coordsize="10,20">
              <v:shape style="position:absolute;left:4100;top:2086;width:10;height:20" coordorigin="4100,2086" coordsize="10,20" path="m4100,2105l4109,2105,4109,2086,4100,2086,4100,2105xe" filled="true" fillcolor="#000000" stroked="false">
                <v:path arrowok="t"/>
                <v:fill type="solid"/>
              </v:shape>
            </v:group>
            <v:group style="position:absolute;left:4100;top:2105;width:10;height:20" coordorigin="4100,2105" coordsize="10,20">
              <v:shape style="position:absolute;left:4100;top:2105;width:10;height:20" coordorigin="4100,2105" coordsize="10,20" path="m4100,2124l4109,2124,4109,2105,4100,2105,4100,2124xe" filled="true" fillcolor="#000000" stroked="false">
                <v:path arrowok="t"/>
                <v:fill type="solid"/>
              </v:shape>
            </v:group>
            <v:group style="position:absolute;left:4100;top:2124;width:10;height:20" coordorigin="4100,2124" coordsize="10,20">
              <v:shape style="position:absolute;left:4100;top:2124;width:10;height:20" coordorigin="4100,2124" coordsize="10,20" path="m4100,2144l4109,2144,4109,2124,4100,2124,4100,2144xe" filled="true" fillcolor="#000000" stroked="false">
                <v:path arrowok="t"/>
                <v:fill type="solid"/>
              </v:shape>
            </v:group>
            <v:group style="position:absolute;left:4100;top:2144;width:10;height:20" coordorigin="4100,2144" coordsize="10,20">
              <v:shape style="position:absolute;left:4100;top:2144;width:10;height:20" coordorigin="4100,2144" coordsize="10,20" path="m4100,2163l4109,2163,4109,2144,4100,2144,4100,2163xe" filled="true" fillcolor="#000000" stroked="false">
                <v:path arrowok="t"/>
                <v:fill type="solid"/>
              </v:shape>
            </v:group>
            <v:group style="position:absolute;left:4100;top:2163;width:10;height:20" coordorigin="4100,2163" coordsize="10,20">
              <v:shape style="position:absolute;left:4100;top:2163;width:10;height:20" coordorigin="4100,2163" coordsize="10,20" path="m4100,2182l4109,2182,4109,2163,4100,2163,4100,2182xe" filled="true" fillcolor="#000000" stroked="false">
                <v:path arrowok="t"/>
                <v:fill type="solid"/>
              </v:shape>
            </v:group>
            <v:group style="position:absolute;left:4100;top:2182;width:10;height:20" coordorigin="4100,2182" coordsize="10,20">
              <v:shape style="position:absolute;left:4100;top:2182;width:10;height:20" coordorigin="4100,2182" coordsize="10,20" path="m4100,2201l4109,2201,4109,2182,4100,2182,4100,2201xe" filled="true" fillcolor="#000000" stroked="false">
                <v:path arrowok="t"/>
                <v:fill type="solid"/>
              </v:shape>
            </v:group>
            <v:group style="position:absolute;left:4100;top:2201;width:10;height:20" coordorigin="4100,2201" coordsize="10,20">
              <v:shape style="position:absolute;left:4100;top:2201;width:10;height:20" coordorigin="4100,2201" coordsize="10,20" path="m4100,2220l4109,2220,4109,2201,4100,2201,4100,2220xe" filled="true" fillcolor="#000000" stroked="false">
                <v:path arrowok="t"/>
                <v:fill type="solid"/>
              </v:shape>
            </v:group>
            <v:group style="position:absolute;left:4100;top:2220;width:10;height:20" coordorigin="4100,2220" coordsize="10,20">
              <v:shape style="position:absolute;left:4100;top:2220;width:10;height:20" coordorigin="4100,2220" coordsize="10,20" path="m4100,2240l4109,2240,4109,2220,4100,2220,4100,2240xe" filled="true" fillcolor="#000000" stroked="false">
                <v:path arrowok="t"/>
                <v:fill type="solid"/>
              </v:shape>
            </v:group>
            <v:group style="position:absolute;left:4100;top:2240;width:10;height:20" coordorigin="4100,2240" coordsize="10,20">
              <v:shape style="position:absolute;left:4100;top:2240;width:10;height:20" coordorigin="4100,2240" coordsize="10,20" path="m4100,2259l4109,2259,4109,2240,4100,2240,4100,2259xe" filled="true" fillcolor="#000000" stroked="false">
                <v:path arrowok="t"/>
                <v:fill type="solid"/>
              </v:shape>
            </v:group>
            <v:group style="position:absolute;left:4100;top:2259;width:10;height:20" coordorigin="4100,2259" coordsize="10,20">
              <v:shape style="position:absolute;left:4100;top:2259;width:10;height:20" coordorigin="4100,2259" coordsize="10,20" path="m4100,2278l4109,2278,4109,2259,4100,2259,4100,2278xe" filled="true" fillcolor="#000000" stroked="false">
                <v:path arrowok="t"/>
                <v:fill type="solid"/>
              </v:shape>
            </v:group>
            <v:group style="position:absolute;left:4100;top:2278;width:10;height:20" coordorigin="4100,2278" coordsize="10,20">
              <v:shape style="position:absolute;left:4100;top:2278;width:10;height:20" coordorigin="4100,2278" coordsize="10,20" path="m4100,2297l4109,2297,4109,2278,4100,2278,4100,2297xe" filled="true" fillcolor="#000000" stroked="false">
                <v:path arrowok="t"/>
                <v:fill type="solid"/>
              </v:shape>
            </v:group>
            <v:group style="position:absolute;left:4100;top:2297;width:10;height:20" coordorigin="4100,2297" coordsize="10,20">
              <v:shape style="position:absolute;left:4100;top:2297;width:10;height:20" coordorigin="4100,2297" coordsize="10,20" path="m4100,2316l4109,2316,4109,2297,4100,2297,4100,2316xe" filled="true" fillcolor="#000000" stroked="false">
                <v:path arrowok="t"/>
                <v:fill type="solid"/>
              </v:shape>
            </v:group>
            <v:group style="position:absolute;left:4100;top:2316;width:10;height:20" coordorigin="4100,2316" coordsize="10,20">
              <v:shape style="position:absolute;left:4100;top:2316;width:10;height:20" coordorigin="4100,2316" coordsize="10,20" path="m4100,2336l4109,2336,4109,2316,4100,2316,4100,2336xe" filled="true" fillcolor="#000000" stroked="false">
                <v:path arrowok="t"/>
                <v:fill type="solid"/>
              </v:shape>
            </v:group>
            <v:group style="position:absolute;left:4100;top:2336;width:10;height:20" coordorigin="4100,2336" coordsize="10,20">
              <v:shape style="position:absolute;left:4100;top:2336;width:10;height:20" coordorigin="4100,2336" coordsize="10,20" path="m4100,2355l4109,2355,4109,2336,4100,2336,4100,2355xe" filled="true" fillcolor="#000000" stroked="false">
                <v:path arrowok="t"/>
                <v:fill type="solid"/>
              </v:shape>
            </v:group>
            <v:group style="position:absolute;left:4100;top:2361;width:10;height:2" coordorigin="4100,2361" coordsize="10,2">
              <v:shape style="position:absolute;left:4100;top:2361;width:10;height:2" coordorigin="4100,2361" coordsize="10,0" path="m4100,2361l4109,2361e" filled="false" stroked="true" strokeweight=".600010pt" strokecolor="#000000">
                <v:path arrowok="t"/>
              </v:shape>
            </v:group>
            <v:group style="position:absolute;left:4961;top:31;width:10;height:20" coordorigin="4961,31" coordsize="10,20">
              <v:shape style="position:absolute;left:4961;top:31;width:10;height:20" coordorigin="4961,31" coordsize="10,20" path="m4961,50l4971,50,4971,31,4961,31,4961,50xe" filled="true" fillcolor="#000000" stroked="false">
                <v:path arrowok="t"/>
                <v:fill type="solid"/>
              </v:shape>
            </v:group>
            <v:group style="position:absolute;left:4961;top:50;width:10;height:20" coordorigin="4961,50" coordsize="10,20">
              <v:shape style="position:absolute;left:4961;top:50;width:10;height:20" coordorigin="4961,50" coordsize="10,20" path="m4961,70l4971,70,4971,50,4961,50,4961,70xe" filled="true" fillcolor="#000000" stroked="false">
                <v:path arrowok="t"/>
                <v:fill type="solid"/>
              </v:shape>
            </v:group>
            <v:group style="position:absolute;left:4961;top:70;width:10;height:20" coordorigin="4961,70" coordsize="10,20">
              <v:shape style="position:absolute;left:4961;top:70;width:10;height:20" coordorigin="4961,70" coordsize="10,20" path="m4961,89l4971,89,4971,70,4961,70,4961,89xe" filled="true" fillcolor="#000000" stroked="false">
                <v:path arrowok="t"/>
                <v:fill type="solid"/>
              </v:shape>
            </v:group>
            <v:group style="position:absolute;left:4961;top:89;width:10;height:20" coordorigin="4961,89" coordsize="10,20">
              <v:shape style="position:absolute;left:4961;top:89;width:10;height:20" coordorigin="4961,89" coordsize="10,20" path="m4961,108l4971,108,4971,89,4961,89,4961,108xe" filled="true" fillcolor="#000000" stroked="false">
                <v:path arrowok="t"/>
                <v:fill type="solid"/>
              </v:shape>
            </v:group>
            <v:group style="position:absolute;left:4961;top:108;width:10;height:20" coordorigin="4961,108" coordsize="10,20">
              <v:shape style="position:absolute;left:4961;top:108;width:10;height:20" coordorigin="4961,108" coordsize="10,20" path="m4961,127l4971,127,4971,108,4961,108,4961,127xe" filled="true" fillcolor="#000000" stroked="false">
                <v:path arrowok="t"/>
                <v:fill type="solid"/>
              </v:shape>
            </v:group>
            <v:group style="position:absolute;left:4961;top:127;width:10;height:20" coordorigin="4961,127" coordsize="10,20">
              <v:shape style="position:absolute;left:4961;top:127;width:10;height:20" coordorigin="4961,127" coordsize="10,20" path="m4961,146l4971,146,4971,127,4961,127,4961,146xe" filled="true" fillcolor="#000000" stroked="false">
                <v:path arrowok="t"/>
                <v:fill type="solid"/>
              </v:shape>
            </v:group>
            <v:group style="position:absolute;left:4961;top:146;width:10;height:20" coordorigin="4961,146" coordsize="10,20">
              <v:shape style="position:absolute;left:4961;top:146;width:10;height:20" coordorigin="4961,146" coordsize="10,20" path="m4961,166l4971,166,4971,146,4961,146,4961,166xe" filled="true" fillcolor="#000000" stroked="false">
                <v:path arrowok="t"/>
                <v:fill type="solid"/>
              </v:shape>
            </v:group>
            <v:group style="position:absolute;left:4961;top:166;width:10;height:20" coordorigin="4961,166" coordsize="10,20">
              <v:shape style="position:absolute;left:4961;top:166;width:10;height:20" coordorigin="4961,166" coordsize="10,20" path="m4961,185l4971,185,4971,166,4961,166,4961,185xe" filled="true" fillcolor="#000000" stroked="false">
                <v:path arrowok="t"/>
                <v:fill type="solid"/>
              </v:shape>
            </v:group>
            <v:group style="position:absolute;left:4961;top:185;width:10;height:20" coordorigin="4961,185" coordsize="10,20">
              <v:shape style="position:absolute;left:4961;top:185;width:10;height:20" coordorigin="4961,185" coordsize="10,20" path="m4961,204l4971,204,4971,185,4961,185,4961,204xe" filled="true" fillcolor="#000000" stroked="false">
                <v:path arrowok="t"/>
                <v:fill type="solid"/>
              </v:shape>
            </v:group>
            <v:group style="position:absolute;left:4961;top:204;width:10;height:20" coordorigin="4961,204" coordsize="10,20">
              <v:shape style="position:absolute;left:4961;top:204;width:10;height:20" coordorigin="4961,204" coordsize="10,20" path="m4961,223l4971,223,4971,204,4961,204,4961,223xe" filled="true" fillcolor="#000000" stroked="false">
                <v:path arrowok="t"/>
                <v:fill type="solid"/>
              </v:shape>
            </v:group>
            <v:group style="position:absolute;left:4961;top:223;width:10;height:20" coordorigin="4961,223" coordsize="10,20">
              <v:shape style="position:absolute;left:4961;top:223;width:10;height:20" coordorigin="4961,223" coordsize="10,20" path="m4961,242l4971,242,4971,223,4961,223,4961,242xe" filled="true" fillcolor="#000000" stroked="false">
                <v:path arrowok="t"/>
                <v:fill type="solid"/>
              </v:shape>
            </v:group>
            <v:group style="position:absolute;left:4961;top:242;width:10;height:20" coordorigin="4961,242" coordsize="10,20">
              <v:shape style="position:absolute;left:4961;top:242;width:10;height:20" coordorigin="4961,242" coordsize="10,20" path="m4961,262l4971,262,4971,242,4961,242,4961,262xe" filled="true" fillcolor="#000000" stroked="false">
                <v:path arrowok="t"/>
                <v:fill type="solid"/>
              </v:shape>
            </v:group>
            <v:group style="position:absolute;left:4961;top:262;width:10;height:20" coordorigin="4961,262" coordsize="10,20">
              <v:shape style="position:absolute;left:4961;top:262;width:10;height:20" coordorigin="4961,262" coordsize="10,20" path="m4961,281l4971,281,4971,262,4961,262,4961,281xe" filled="true" fillcolor="#000000" stroked="false">
                <v:path arrowok="t"/>
                <v:fill type="solid"/>
              </v:shape>
            </v:group>
            <v:group style="position:absolute;left:4961;top:281;width:10;height:20" coordorigin="4961,281" coordsize="10,20">
              <v:shape style="position:absolute;left:4961;top:281;width:10;height:20" coordorigin="4961,281" coordsize="10,20" path="m4961,300l4971,300,4971,281,4961,281,4961,300xe" filled="true" fillcolor="#000000" stroked="false">
                <v:path arrowok="t"/>
                <v:fill type="solid"/>
              </v:shape>
            </v:group>
            <v:group style="position:absolute;left:4961;top:300;width:10;height:20" coordorigin="4961,300" coordsize="10,20">
              <v:shape style="position:absolute;left:4961;top:300;width:10;height:20" coordorigin="4961,300" coordsize="10,20" path="m4961,319l4971,319,4971,300,4961,300,4961,319xe" filled="true" fillcolor="#000000" stroked="false">
                <v:path arrowok="t"/>
                <v:fill type="solid"/>
              </v:shape>
            </v:group>
            <v:group style="position:absolute;left:4961;top:319;width:10;height:20" coordorigin="4961,319" coordsize="10,20">
              <v:shape style="position:absolute;left:4961;top:319;width:10;height:20" coordorigin="4961,319" coordsize="10,20" path="m4961,338l4971,338,4971,319,4961,319,4961,338xe" filled="true" fillcolor="#000000" stroked="false">
                <v:path arrowok="t"/>
                <v:fill type="solid"/>
              </v:shape>
            </v:group>
            <v:group style="position:absolute;left:4961;top:338;width:10;height:20" coordorigin="4961,338" coordsize="10,20">
              <v:shape style="position:absolute;left:4961;top:338;width:10;height:20" coordorigin="4961,338" coordsize="10,20" path="m4961,358l4971,358,4971,338,4961,338,4961,358xe" filled="true" fillcolor="#000000" stroked="false">
                <v:path arrowok="t"/>
                <v:fill type="solid"/>
              </v:shape>
            </v:group>
            <v:group style="position:absolute;left:4961;top:358;width:10;height:20" coordorigin="4961,358" coordsize="10,20">
              <v:shape style="position:absolute;left:4961;top:358;width:10;height:20" coordorigin="4961,358" coordsize="10,20" path="m4961,377l4971,377,4971,358,4961,358,4961,377xe" filled="true" fillcolor="#000000" stroked="false">
                <v:path arrowok="t"/>
                <v:fill type="solid"/>
              </v:shape>
            </v:group>
            <v:group style="position:absolute;left:4961;top:377;width:10;height:20" coordorigin="4961,377" coordsize="10,20">
              <v:shape style="position:absolute;left:4961;top:377;width:10;height:20" coordorigin="4961,377" coordsize="10,20" path="m4961,396l4971,396,4971,377,4961,377,4961,396xe" filled="true" fillcolor="#000000" stroked="false">
                <v:path arrowok="t"/>
                <v:fill type="solid"/>
              </v:shape>
            </v:group>
            <v:group style="position:absolute;left:4961;top:396;width:10;height:20" coordorigin="4961,396" coordsize="10,20">
              <v:shape style="position:absolute;left:4961;top:396;width:10;height:20" coordorigin="4961,396" coordsize="10,20" path="m4961,415l4971,415,4971,396,4961,396,4961,415xe" filled="true" fillcolor="#000000" stroked="false">
                <v:path arrowok="t"/>
                <v:fill type="solid"/>
              </v:shape>
            </v:group>
            <v:group style="position:absolute;left:4961;top:415;width:10;height:20" coordorigin="4961,415" coordsize="10,20">
              <v:shape style="position:absolute;left:4961;top:415;width:10;height:20" coordorigin="4961,415" coordsize="10,20" path="m4961,434l4971,434,4971,415,4961,415,4961,434xe" filled="true" fillcolor="#000000" stroked="false">
                <v:path arrowok="t"/>
                <v:fill type="solid"/>
              </v:shape>
            </v:group>
            <v:group style="position:absolute;left:4961;top:434;width:10;height:20" coordorigin="4961,434" coordsize="10,20">
              <v:shape style="position:absolute;left:4961;top:434;width:10;height:20" coordorigin="4961,434" coordsize="10,20" path="m4961,454l4971,454,4971,434,4961,434,4961,454xe" filled="true" fillcolor="#000000" stroked="false">
                <v:path arrowok="t"/>
                <v:fill type="solid"/>
              </v:shape>
            </v:group>
            <v:group style="position:absolute;left:4961;top:454;width:10;height:20" coordorigin="4961,454" coordsize="10,20">
              <v:shape style="position:absolute;left:4961;top:454;width:10;height:20" coordorigin="4961,454" coordsize="10,20" path="m4961,473l4971,473,4971,454,4961,454,4961,473xe" filled="true" fillcolor="#000000" stroked="false">
                <v:path arrowok="t"/>
                <v:fill type="solid"/>
              </v:shape>
            </v:group>
            <v:group style="position:absolute;left:4961;top:473;width:10;height:20" coordorigin="4961,473" coordsize="10,20">
              <v:shape style="position:absolute;left:4961;top:473;width:10;height:20" coordorigin="4961,473" coordsize="10,20" path="m4961,492l4971,492,4971,473,4961,473,4961,492xe" filled="true" fillcolor="#000000" stroked="false">
                <v:path arrowok="t"/>
                <v:fill type="solid"/>
              </v:shape>
            </v:group>
            <v:group style="position:absolute;left:4961;top:492;width:10;height:20" coordorigin="4961,492" coordsize="10,20">
              <v:shape style="position:absolute;left:4961;top:492;width:10;height:20" coordorigin="4961,492" coordsize="10,20" path="m4961,511l4971,511,4971,492,4961,492,4961,511xe" filled="true" fillcolor="#000000" stroked="false">
                <v:path arrowok="t"/>
                <v:fill type="solid"/>
              </v:shape>
            </v:group>
            <v:group style="position:absolute;left:4961;top:511;width:10;height:20" coordorigin="4961,511" coordsize="10,20">
              <v:shape style="position:absolute;left:4961;top:511;width:10;height:20" coordorigin="4961,511" coordsize="10,20" path="m4961,530l4971,530,4971,511,4961,511,4961,530xe" filled="true" fillcolor="#000000" stroked="false">
                <v:path arrowok="t"/>
                <v:fill type="solid"/>
              </v:shape>
            </v:group>
            <v:group style="position:absolute;left:4961;top:530;width:10;height:20" coordorigin="4961,530" coordsize="10,20">
              <v:shape style="position:absolute;left:4961;top:530;width:10;height:20" coordorigin="4961,530" coordsize="10,20" path="m4961,550l4971,550,4971,530,4961,530,4961,550xe" filled="true" fillcolor="#000000" stroked="false">
                <v:path arrowok="t"/>
                <v:fill type="solid"/>
              </v:shape>
            </v:group>
            <v:group style="position:absolute;left:4961;top:550;width:10;height:20" coordorigin="4961,550" coordsize="10,20">
              <v:shape style="position:absolute;left:4961;top:550;width:10;height:20" coordorigin="4961,550" coordsize="10,20" path="m4961,569l4971,569,4971,550,4961,550,4961,569xe" filled="true" fillcolor="#000000" stroked="false">
                <v:path arrowok="t"/>
                <v:fill type="solid"/>
              </v:shape>
            </v:group>
            <v:group style="position:absolute;left:4961;top:569;width:10;height:20" coordorigin="4961,569" coordsize="10,20">
              <v:shape style="position:absolute;left:4961;top:569;width:10;height:20" coordorigin="4961,569" coordsize="10,20" path="m4961,588l4971,588,4971,569,4961,569,4961,588xe" filled="true" fillcolor="#000000" stroked="false">
                <v:path arrowok="t"/>
                <v:fill type="solid"/>
              </v:shape>
            </v:group>
            <v:group style="position:absolute;left:4961;top:588;width:10;height:20" coordorigin="4961,588" coordsize="10,20">
              <v:shape style="position:absolute;left:4961;top:588;width:10;height:20" coordorigin="4961,588" coordsize="10,20" path="m4961,607l4971,607,4971,588,4961,588,4961,607xe" filled="true" fillcolor="#000000" stroked="false">
                <v:path arrowok="t"/>
                <v:fill type="solid"/>
              </v:shape>
            </v:group>
            <v:group style="position:absolute;left:4961;top:607;width:10;height:20" coordorigin="4961,607" coordsize="10,20">
              <v:shape style="position:absolute;left:4961;top:607;width:10;height:20" coordorigin="4961,607" coordsize="10,20" path="m4961,626l4971,626,4971,607,4961,607,4961,626xe" filled="true" fillcolor="#000000" stroked="false">
                <v:path arrowok="t"/>
                <v:fill type="solid"/>
              </v:shape>
            </v:group>
            <v:group style="position:absolute;left:4961;top:626;width:10;height:20" coordorigin="4961,626" coordsize="10,20">
              <v:shape style="position:absolute;left:4961;top:626;width:10;height:20" coordorigin="4961,626" coordsize="10,20" path="m4961,646l4971,646,4971,626,4961,626,4961,646xe" filled="true" fillcolor="#000000" stroked="false">
                <v:path arrowok="t"/>
                <v:fill type="solid"/>
              </v:shape>
            </v:group>
            <v:group style="position:absolute;left:4961;top:646;width:10;height:20" coordorigin="4961,646" coordsize="10,20">
              <v:shape style="position:absolute;left:4961;top:646;width:10;height:20" coordorigin="4961,646" coordsize="10,20" path="m4961,665l4971,665,4971,646,4961,646,4961,665xe" filled="true" fillcolor="#000000" stroked="false">
                <v:path arrowok="t"/>
                <v:fill type="solid"/>
              </v:shape>
            </v:group>
            <v:group style="position:absolute;left:4961;top:665;width:10;height:20" coordorigin="4961,665" coordsize="10,20">
              <v:shape style="position:absolute;left:4961;top:665;width:10;height:20" coordorigin="4961,665" coordsize="10,20" path="m4961,684l4971,684,4971,665,4961,665,4961,684xe" filled="true" fillcolor="#000000" stroked="false">
                <v:path arrowok="t"/>
                <v:fill type="solid"/>
              </v:shape>
            </v:group>
            <v:group style="position:absolute;left:4961;top:684;width:10;height:20" coordorigin="4961,684" coordsize="10,20">
              <v:shape style="position:absolute;left:4961;top:684;width:10;height:20" coordorigin="4961,684" coordsize="10,20" path="m4961,703l4971,703,4971,684,4961,684,4961,703xe" filled="true" fillcolor="#000000" stroked="false">
                <v:path arrowok="t"/>
                <v:fill type="solid"/>
              </v:shape>
            </v:group>
            <v:group style="position:absolute;left:4961;top:703;width:10;height:20" coordorigin="4961,703" coordsize="10,20">
              <v:shape style="position:absolute;left:4961;top:703;width:10;height:20" coordorigin="4961,703" coordsize="10,20" path="m4961,722l4971,722,4971,703,4961,703,4961,722xe" filled="true" fillcolor="#000000" stroked="false">
                <v:path arrowok="t"/>
                <v:fill type="solid"/>
              </v:shape>
            </v:group>
            <v:group style="position:absolute;left:4961;top:722;width:10;height:20" coordorigin="4961,722" coordsize="10,20">
              <v:shape style="position:absolute;left:4961;top:722;width:10;height:20" coordorigin="4961,722" coordsize="10,20" path="m4961,742l4971,742,4971,722,4961,722,4961,742xe" filled="true" fillcolor="#000000" stroked="false">
                <v:path arrowok="t"/>
                <v:fill type="solid"/>
              </v:shape>
            </v:group>
            <v:group style="position:absolute;left:4961;top:742;width:10;height:20" coordorigin="4961,742" coordsize="10,20">
              <v:shape style="position:absolute;left:4961;top:742;width:10;height:20" coordorigin="4961,742" coordsize="10,20" path="m4961,761l4971,761,4971,742,4961,742,4961,761xe" filled="true" fillcolor="#000000" stroked="false">
                <v:path arrowok="t"/>
                <v:fill type="solid"/>
              </v:shape>
            </v:group>
            <v:group style="position:absolute;left:4961;top:761;width:10;height:20" coordorigin="4961,761" coordsize="10,20">
              <v:shape style="position:absolute;left:4961;top:761;width:10;height:20" coordorigin="4961,761" coordsize="10,20" path="m4961,780l4971,780,4971,761,4961,761,4961,780xe" filled="true" fillcolor="#000000" stroked="false">
                <v:path arrowok="t"/>
                <v:fill type="solid"/>
              </v:shape>
            </v:group>
            <v:group style="position:absolute;left:4961;top:780;width:10;height:20" coordorigin="4961,780" coordsize="10,20">
              <v:shape style="position:absolute;left:4961;top:780;width:10;height:20" coordorigin="4961,780" coordsize="10,20" path="m4961,799l4971,799,4971,780,4961,780,4961,799xe" filled="true" fillcolor="#000000" stroked="false">
                <v:path arrowok="t"/>
                <v:fill type="solid"/>
              </v:shape>
            </v:group>
            <v:group style="position:absolute;left:4961;top:799;width:10;height:20" coordorigin="4961,799" coordsize="10,20">
              <v:shape style="position:absolute;left:4961;top:799;width:10;height:20" coordorigin="4961,799" coordsize="10,20" path="m4961,818l4971,818,4971,799,4961,799,4961,818xe" filled="true" fillcolor="#000000" stroked="false">
                <v:path arrowok="t"/>
                <v:fill type="solid"/>
              </v:shape>
            </v:group>
            <v:group style="position:absolute;left:4961;top:818;width:10;height:20" coordorigin="4961,818" coordsize="10,20">
              <v:shape style="position:absolute;left:4961;top:818;width:10;height:20" coordorigin="4961,818" coordsize="10,20" path="m4961,838l4971,838,4971,818,4961,818,4961,838xe" filled="true" fillcolor="#000000" stroked="false">
                <v:path arrowok="t"/>
                <v:fill type="solid"/>
              </v:shape>
            </v:group>
            <v:group style="position:absolute;left:4961;top:838;width:10;height:20" coordorigin="4961,838" coordsize="10,20">
              <v:shape style="position:absolute;left:4961;top:838;width:10;height:20" coordorigin="4961,838" coordsize="10,20" path="m4961,857l4971,857,4971,838,4961,838,4961,857xe" filled="true" fillcolor="#000000" stroked="false">
                <v:path arrowok="t"/>
                <v:fill type="solid"/>
              </v:shape>
            </v:group>
            <v:group style="position:absolute;left:4961;top:857;width:10;height:20" coordorigin="4961,857" coordsize="10,20">
              <v:shape style="position:absolute;left:4961;top:857;width:10;height:20" coordorigin="4961,857" coordsize="10,20" path="m4961,876l4971,876,4971,857,4961,857,4961,876xe" filled="true" fillcolor="#000000" stroked="false">
                <v:path arrowok="t"/>
                <v:fill type="solid"/>
              </v:shape>
            </v:group>
            <v:group style="position:absolute;left:4961;top:876;width:10;height:20" coordorigin="4961,876" coordsize="10,20">
              <v:shape style="position:absolute;left:4961;top:876;width:10;height:20" coordorigin="4961,876" coordsize="10,20" path="m4961,895l4971,895,4971,876,4961,876,4961,895xe" filled="true" fillcolor="#000000" stroked="false">
                <v:path arrowok="t"/>
                <v:fill type="solid"/>
              </v:shape>
            </v:group>
            <v:group style="position:absolute;left:4961;top:895;width:10;height:20" coordorigin="4961,895" coordsize="10,20">
              <v:shape style="position:absolute;left:4961;top:895;width:10;height:20" coordorigin="4961,895" coordsize="10,20" path="m4961,914l4971,914,4971,895,4961,895,4961,914xe" filled="true" fillcolor="#000000" stroked="false">
                <v:path arrowok="t"/>
                <v:fill type="solid"/>
              </v:shape>
            </v:group>
            <v:group style="position:absolute;left:4961;top:914;width:10;height:20" coordorigin="4961,914" coordsize="10,20">
              <v:shape style="position:absolute;left:4961;top:914;width:10;height:20" coordorigin="4961,914" coordsize="10,20" path="m4961,934l4971,934,4971,914,4961,914,4961,934xe" filled="true" fillcolor="#000000" stroked="false">
                <v:path arrowok="t"/>
                <v:fill type="solid"/>
              </v:shape>
            </v:group>
            <v:group style="position:absolute;left:4961;top:934;width:10;height:20" coordorigin="4961,934" coordsize="10,20">
              <v:shape style="position:absolute;left:4961;top:934;width:10;height:20" coordorigin="4961,934" coordsize="10,20" path="m4961,953l4971,953,4971,934,4961,934,4961,953xe" filled="true" fillcolor="#000000" stroked="false">
                <v:path arrowok="t"/>
                <v:fill type="solid"/>
              </v:shape>
            </v:group>
            <v:group style="position:absolute;left:4961;top:953;width:10;height:20" coordorigin="4961,953" coordsize="10,20">
              <v:shape style="position:absolute;left:4961;top:953;width:10;height:20" coordorigin="4961,953" coordsize="10,20" path="m4961,972l4971,972,4971,953,4961,953,4961,972xe" filled="true" fillcolor="#000000" stroked="false">
                <v:path arrowok="t"/>
                <v:fill type="solid"/>
              </v:shape>
            </v:group>
            <v:group style="position:absolute;left:4961;top:972;width:10;height:20" coordorigin="4961,972" coordsize="10,20">
              <v:shape style="position:absolute;left:4961;top:972;width:10;height:20" coordorigin="4961,972" coordsize="10,20" path="m4961,991l4971,991,4971,972,4961,972,4961,991xe" filled="true" fillcolor="#000000" stroked="false">
                <v:path arrowok="t"/>
                <v:fill type="solid"/>
              </v:shape>
            </v:group>
            <v:group style="position:absolute;left:4961;top:991;width:10;height:20" coordorigin="4961,991" coordsize="10,20">
              <v:shape style="position:absolute;left:4961;top:991;width:10;height:20" coordorigin="4961,991" coordsize="10,20" path="m4961,1010l4971,1010,4971,991,4961,991,4961,1010xe" filled="true" fillcolor="#000000" stroked="false">
                <v:path arrowok="t"/>
                <v:fill type="solid"/>
              </v:shape>
            </v:group>
            <v:group style="position:absolute;left:4961;top:1010;width:10;height:20" coordorigin="4961,1010" coordsize="10,20">
              <v:shape style="position:absolute;left:4961;top:1010;width:10;height:20" coordorigin="4961,1010" coordsize="10,20" path="m4961,1030l4971,1030,4971,1010,4961,1010,4961,1030xe" filled="true" fillcolor="#000000" stroked="false">
                <v:path arrowok="t"/>
                <v:fill type="solid"/>
              </v:shape>
            </v:group>
            <v:group style="position:absolute;left:4961;top:1030;width:10;height:20" coordorigin="4961,1030" coordsize="10,20">
              <v:shape style="position:absolute;left:4961;top:1030;width:10;height:20" coordorigin="4961,1030" coordsize="10,20" path="m4961,1049l4971,1049,4971,1030,4961,1030,4961,1049xe" filled="true" fillcolor="#000000" stroked="false">
                <v:path arrowok="t"/>
                <v:fill type="solid"/>
              </v:shape>
            </v:group>
            <v:group style="position:absolute;left:4961;top:1049;width:10;height:20" coordorigin="4961,1049" coordsize="10,20">
              <v:shape style="position:absolute;left:4961;top:1049;width:10;height:20" coordorigin="4961,1049" coordsize="10,20" path="m4961,1068l4971,1068,4971,1049,4961,1049,4961,1068xe" filled="true" fillcolor="#000000" stroked="false">
                <v:path arrowok="t"/>
                <v:fill type="solid"/>
              </v:shape>
            </v:group>
            <v:group style="position:absolute;left:4961;top:1068;width:10;height:20" coordorigin="4961,1068" coordsize="10,20">
              <v:shape style="position:absolute;left:4961;top:1068;width:10;height:20" coordorigin="4961,1068" coordsize="10,20" path="m4961,1087l4971,1087,4971,1068,4961,1068,4961,1087xe" filled="true" fillcolor="#000000" stroked="false">
                <v:path arrowok="t"/>
                <v:fill type="solid"/>
              </v:shape>
            </v:group>
            <v:group style="position:absolute;left:4961;top:1087;width:10;height:20" coordorigin="4961,1087" coordsize="10,20">
              <v:shape style="position:absolute;left:4961;top:1087;width:10;height:20" coordorigin="4961,1087" coordsize="10,20" path="m4961,1106l4971,1106,4971,1087,4961,1087,4961,1106xe" filled="true" fillcolor="#000000" stroked="false">
                <v:path arrowok="t"/>
                <v:fill type="solid"/>
              </v:shape>
            </v:group>
            <v:group style="position:absolute;left:4961;top:1106;width:10;height:20" coordorigin="4961,1106" coordsize="10,20">
              <v:shape style="position:absolute;left:4961;top:1106;width:10;height:20" coordorigin="4961,1106" coordsize="10,20" path="m4961,1126l4971,1126,4971,1106,4961,1106,4961,1126xe" filled="true" fillcolor="#000000" stroked="false">
                <v:path arrowok="t"/>
                <v:fill type="solid"/>
              </v:shape>
            </v:group>
            <v:group style="position:absolute;left:4961;top:1126;width:10;height:20" coordorigin="4961,1126" coordsize="10,20">
              <v:shape style="position:absolute;left:4961;top:1126;width:10;height:20" coordorigin="4961,1126" coordsize="10,20" path="m4961,1145l4971,1145,4971,1126,4961,1126,4961,1145xe" filled="true" fillcolor="#000000" stroked="false">
                <v:path arrowok="t"/>
                <v:fill type="solid"/>
              </v:shape>
            </v:group>
            <v:group style="position:absolute;left:4961;top:1145;width:10;height:20" coordorigin="4961,1145" coordsize="10,20">
              <v:shape style="position:absolute;left:4961;top:1145;width:10;height:20" coordorigin="4961,1145" coordsize="10,20" path="m4961,1164l4971,1164,4971,1145,4961,1145,4961,1164xe" filled="true" fillcolor="#000000" stroked="false">
                <v:path arrowok="t"/>
                <v:fill type="solid"/>
              </v:shape>
            </v:group>
            <v:group style="position:absolute;left:4961;top:1164;width:10;height:20" coordorigin="4961,1164" coordsize="10,20">
              <v:shape style="position:absolute;left:4961;top:1164;width:10;height:20" coordorigin="4961,1164" coordsize="10,20" path="m4961,1183l4971,1183,4971,1164,4961,1164,4961,1183xe" filled="true" fillcolor="#000000" stroked="false">
                <v:path arrowok="t"/>
                <v:fill type="solid"/>
              </v:shape>
            </v:group>
            <v:group style="position:absolute;left:4961;top:1183;width:10;height:20" coordorigin="4961,1183" coordsize="10,20">
              <v:shape style="position:absolute;left:4961;top:1183;width:10;height:20" coordorigin="4961,1183" coordsize="10,20" path="m4961,1202l4971,1202,4971,1183,4961,1183,4961,1202xe" filled="true" fillcolor="#000000" stroked="false">
                <v:path arrowok="t"/>
                <v:fill type="solid"/>
              </v:shape>
            </v:group>
            <v:group style="position:absolute;left:4961;top:1202;width:10;height:20" coordorigin="4961,1202" coordsize="10,20">
              <v:shape style="position:absolute;left:4961;top:1202;width:10;height:20" coordorigin="4961,1202" coordsize="10,20" path="m4961,1222l4971,1222,4971,1202,4961,1202,4961,1222xe" filled="true" fillcolor="#000000" stroked="false">
                <v:path arrowok="t"/>
                <v:fill type="solid"/>
              </v:shape>
            </v:group>
            <v:group style="position:absolute;left:4961;top:1222;width:10;height:20" coordorigin="4961,1222" coordsize="10,20">
              <v:shape style="position:absolute;left:4961;top:1222;width:10;height:20" coordorigin="4961,1222" coordsize="10,20" path="m4961,1241l4971,1241,4971,1222,4961,1222,4961,1241xe" filled="true" fillcolor="#000000" stroked="false">
                <v:path arrowok="t"/>
                <v:fill type="solid"/>
              </v:shape>
            </v:group>
            <v:group style="position:absolute;left:4961;top:1241;width:10;height:20" coordorigin="4961,1241" coordsize="10,20">
              <v:shape style="position:absolute;left:4961;top:1241;width:10;height:20" coordorigin="4961,1241" coordsize="10,20" path="m4961,1260l4971,1260,4971,1241,4961,1241,4961,1260xe" filled="true" fillcolor="#000000" stroked="false">
                <v:path arrowok="t"/>
                <v:fill type="solid"/>
              </v:shape>
            </v:group>
            <v:group style="position:absolute;left:4961;top:1260;width:10;height:20" coordorigin="4961,1260" coordsize="10,20">
              <v:shape style="position:absolute;left:4961;top:1260;width:10;height:20" coordorigin="4961,1260" coordsize="10,20" path="m4961,1279l4971,1279,4971,1260,4961,1260,4961,1279xe" filled="true" fillcolor="#000000" stroked="false">
                <v:path arrowok="t"/>
                <v:fill type="solid"/>
              </v:shape>
            </v:group>
            <v:group style="position:absolute;left:4961;top:1279;width:10;height:20" coordorigin="4961,1279" coordsize="10,20">
              <v:shape style="position:absolute;left:4961;top:1279;width:10;height:20" coordorigin="4961,1279" coordsize="10,20" path="m4961,1298l4971,1298,4971,1279,4961,1279,4961,1298xe" filled="true" fillcolor="#000000" stroked="false">
                <v:path arrowok="t"/>
                <v:fill type="solid"/>
              </v:shape>
            </v:group>
            <v:group style="position:absolute;left:4961;top:1298;width:10;height:20" coordorigin="4961,1298" coordsize="10,20">
              <v:shape style="position:absolute;left:4961;top:1298;width:10;height:20" coordorigin="4961,1298" coordsize="10,20" path="m4961,1318l4971,1318,4971,1298,4961,1298,4961,1318xe" filled="true" fillcolor="#000000" stroked="false">
                <v:path arrowok="t"/>
                <v:fill type="solid"/>
              </v:shape>
            </v:group>
            <v:group style="position:absolute;left:4961;top:1318;width:10;height:20" coordorigin="4961,1318" coordsize="10,20">
              <v:shape style="position:absolute;left:4961;top:1318;width:10;height:20" coordorigin="4961,1318" coordsize="10,20" path="m4961,1337l4971,1337,4971,1318,4961,1318,4961,1337xe" filled="true" fillcolor="#000000" stroked="false">
                <v:path arrowok="t"/>
                <v:fill type="solid"/>
              </v:shape>
            </v:group>
            <v:group style="position:absolute;left:4961;top:1337;width:10;height:20" coordorigin="4961,1337" coordsize="10,20">
              <v:shape style="position:absolute;left:4961;top:1337;width:10;height:20" coordorigin="4961,1337" coordsize="10,20" path="m4961,1356l4971,1356,4971,1337,4961,1337,4961,1356xe" filled="true" fillcolor="#000000" stroked="false">
                <v:path arrowok="t"/>
                <v:fill type="solid"/>
              </v:shape>
            </v:group>
            <v:group style="position:absolute;left:4961;top:1356;width:10;height:20" coordorigin="4961,1356" coordsize="10,20">
              <v:shape style="position:absolute;left:4961;top:1356;width:10;height:20" coordorigin="4961,1356" coordsize="10,20" path="m4961,1375l4971,1375,4971,1356,4961,1356,4961,1375xe" filled="true" fillcolor="#000000" stroked="false">
                <v:path arrowok="t"/>
                <v:fill type="solid"/>
              </v:shape>
            </v:group>
            <v:group style="position:absolute;left:4961;top:1375;width:10;height:20" coordorigin="4961,1375" coordsize="10,20">
              <v:shape style="position:absolute;left:4961;top:1375;width:10;height:20" coordorigin="4961,1375" coordsize="10,20" path="m4961,1394l4971,1394,4971,1375,4961,1375,4961,1394xe" filled="true" fillcolor="#000000" stroked="false">
                <v:path arrowok="t"/>
                <v:fill type="solid"/>
              </v:shape>
            </v:group>
            <v:group style="position:absolute;left:4961;top:1394;width:10;height:20" coordorigin="4961,1394" coordsize="10,20">
              <v:shape style="position:absolute;left:4961;top:1394;width:10;height:20" coordorigin="4961,1394" coordsize="10,20" path="m4961,1414l4971,1414,4971,1394,4961,1394,4961,1414xe" filled="true" fillcolor="#000000" stroked="false">
                <v:path arrowok="t"/>
                <v:fill type="solid"/>
              </v:shape>
            </v:group>
            <v:group style="position:absolute;left:4961;top:1414;width:10;height:20" coordorigin="4961,1414" coordsize="10,20">
              <v:shape style="position:absolute;left:4961;top:1414;width:10;height:20" coordorigin="4961,1414" coordsize="10,20" path="m4961,1433l4971,1433,4971,1414,4961,1414,4961,1433xe" filled="true" fillcolor="#000000" stroked="false">
                <v:path arrowok="t"/>
                <v:fill type="solid"/>
              </v:shape>
            </v:group>
            <v:group style="position:absolute;left:4961;top:1433;width:10;height:20" coordorigin="4961,1433" coordsize="10,20">
              <v:shape style="position:absolute;left:4961;top:1433;width:10;height:20" coordorigin="4961,1433" coordsize="10,20" path="m4961,1452l4971,1452,4971,1433,4961,1433,4961,1452xe" filled="true" fillcolor="#000000" stroked="false">
                <v:path arrowok="t"/>
                <v:fill type="solid"/>
              </v:shape>
            </v:group>
            <v:group style="position:absolute;left:4961;top:1452;width:10;height:20" coordorigin="4961,1452" coordsize="10,20">
              <v:shape style="position:absolute;left:4961;top:1452;width:10;height:20" coordorigin="4961,1452" coordsize="10,20" path="m4961,1471l4971,1471,4971,1452,4961,1452,4961,1471xe" filled="true" fillcolor="#000000" stroked="false">
                <v:path arrowok="t"/>
                <v:fill type="solid"/>
              </v:shape>
            </v:group>
            <v:group style="position:absolute;left:4961;top:1471;width:10;height:20" coordorigin="4961,1471" coordsize="10,20">
              <v:shape style="position:absolute;left:4961;top:1471;width:10;height:20" coordorigin="4961,1471" coordsize="10,20" path="m4961,1490l4971,1490,4971,1471,4961,1471,4961,1490xe" filled="true" fillcolor="#000000" stroked="false">
                <v:path arrowok="t"/>
                <v:fill type="solid"/>
              </v:shape>
            </v:group>
            <v:group style="position:absolute;left:4961;top:1490;width:10;height:20" coordorigin="4961,1490" coordsize="10,20">
              <v:shape style="position:absolute;left:4961;top:1490;width:10;height:20" coordorigin="4961,1490" coordsize="10,20" path="m4961,1510l4971,1510,4971,1490,4961,1490,4961,1510xe" filled="true" fillcolor="#000000" stroked="false">
                <v:path arrowok="t"/>
                <v:fill type="solid"/>
              </v:shape>
            </v:group>
            <v:group style="position:absolute;left:4961;top:1510;width:10;height:20" coordorigin="4961,1510" coordsize="10,20">
              <v:shape style="position:absolute;left:4961;top:1510;width:10;height:20" coordorigin="4961,1510" coordsize="10,20" path="m4961,1529l4971,1529,4971,1510,4961,1510,4961,1529xe" filled="true" fillcolor="#000000" stroked="false">
                <v:path arrowok="t"/>
                <v:fill type="solid"/>
              </v:shape>
            </v:group>
            <v:group style="position:absolute;left:4961;top:1529;width:10;height:20" coordorigin="4961,1529" coordsize="10,20">
              <v:shape style="position:absolute;left:4961;top:1529;width:10;height:20" coordorigin="4961,1529" coordsize="10,20" path="m4961,1548l4971,1548,4971,1529,4961,1529,4961,1548xe" filled="true" fillcolor="#000000" stroked="false">
                <v:path arrowok="t"/>
                <v:fill type="solid"/>
              </v:shape>
            </v:group>
            <v:group style="position:absolute;left:4961;top:1548;width:10;height:20" coordorigin="4961,1548" coordsize="10,20">
              <v:shape style="position:absolute;left:4961;top:1548;width:10;height:20" coordorigin="4961,1548" coordsize="10,20" path="m4961,1567l4971,1567,4971,1548,4961,1548,4961,1567xe" filled="true" fillcolor="#000000" stroked="false">
                <v:path arrowok="t"/>
                <v:fill type="solid"/>
              </v:shape>
            </v:group>
            <v:group style="position:absolute;left:4961;top:1567;width:10;height:20" coordorigin="4961,1567" coordsize="10,20">
              <v:shape style="position:absolute;left:4961;top:1567;width:10;height:20" coordorigin="4961,1567" coordsize="10,20" path="m4961,1586l4971,1586,4971,1567,4961,1567,4961,1586xe" filled="true" fillcolor="#000000" stroked="false">
                <v:path arrowok="t"/>
                <v:fill type="solid"/>
              </v:shape>
            </v:group>
            <v:group style="position:absolute;left:4961;top:1586;width:10;height:20" coordorigin="4961,1586" coordsize="10,20">
              <v:shape style="position:absolute;left:4961;top:1586;width:10;height:20" coordorigin="4961,1586" coordsize="10,20" path="m4961,1606l4971,1606,4971,1586,4961,1586,4961,1606xe" filled="true" fillcolor="#000000" stroked="false">
                <v:path arrowok="t"/>
                <v:fill type="solid"/>
              </v:shape>
            </v:group>
            <v:group style="position:absolute;left:4961;top:1606;width:10;height:20" coordorigin="4961,1606" coordsize="10,20">
              <v:shape style="position:absolute;left:4961;top:1606;width:10;height:20" coordorigin="4961,1606" coordsize="10,20" path="m4961,1625l4971,1625,4971,1606,4961,1606,4961,1625xe" filled="true" fillcolor="#000000" stroked="false">
                <v:path arrowok="t"/>
                <v:fill type="solid"/>
              </v:shape>
            </v:group>
            <v:group style="position:absolute;left:4961;top:1625;width:10;height:20" coordorigin="4961,1625" coordsize="10,20">
              <v:shape style="position:absolute;left:4961;top:1625;width:10;height:20" coordorigin="4961,1625" coordsize="10,20" path="m4961,1644l4971,1644,4971,1625,4961,1625,4961,1644xe" filled="true" fillcolor="#000000" stroked="false">
                <v:path arrowok="t"/>
                <v:fill type="solid"/>
              </v:shape>
            </v:group>
            <v:group style="position:absolute;left:4961;top:1644;width:10;height:20" coordorigin="4961,1644" coordsize="10,20">
              <v:shape style="position:absolute;left:4961;top:1644;width:10;height:20" coordorigin="4961,1644" coordsize="10,20" path="m4961,1664l4971,1664,4971,1644,4961,1644,4961,1664xe" filled="true" fillcolor="#000000" stroked="false">
                <v:path arrowok="t"/>
                <v:fill type="solid"/>
              </v:shape>
            </v:group>
            <v:group style="position:absolute;left:4961;top:1664;width:10;height:20" coordorigin="4961,1664" coordsize="10,20">
              <v:shape style="position:absolute;left:4961;top:1664;width:10;height:20" coordorigin="4961,1664" coordsize="10,20" path="m4961,1683l4971,1683,4971,1664,4961,1664,4961,1683xe" filled="true" fillcolor="#000000" stroked="false">
                <v:path arrowok="t"/>
                <v:fill type="solid"/>
              </v:shape>
            </v:group>
            <v:group style="position:absolute;left:4961;top:1683;width:10;height:20" coordorigin="4961,1683" coordsize="10,20">
              <v:shape style="position:absolute;left:4961;top:1683;width:10;height:20" coordorigin="4961,1683" coordsize="10,20" path="m4961,1702l4971,1702,4971,1683,4961,1683,4961,1702xe" filled="true" fillcolor="#000000" stroked="false">
                <v:path arrowok="t"/>
                <v:fill type="solid"/>
              </v:shape>
            </v:group>
            <v:group style="position:absolute;left:4961;top:1702;width:10;height:20" coordorigin="4961,1702" coordsize="10,20">
              <v:shape style="position:absolute;left:4961;top:1702;width:10;height:20" coordorigin="4961,1702" coordsize="10,20" path="m4961,1721l4971,1721,4971,1702,4961,1702,4961,1721xe" filled="true" fillcolor="#000000" stroked="false">
                <v:path arrowok="t"/>
                <v:fill type="solid"/>
              </v:shape>
            </v:group>
            <v:group style="position:absolute;left:4961;top:1721;width:10;height:20" coordorigin="4961,1721" coordsize="10,20">
              <v:shape style="position:absolute;left:4961;top:1721;width:10;height:20" coordorigin="4961,1721" coordsize="10,20" path="m4961,1740l4971,1740,4971,1721,4961,1721,4961,1740xe" filled="true" fillcolor="#000000" stroked="false">
                <v:path arrowok="t"/>
                <v:fill type="solid"/>
              </v:shape>
            </v:group>
            <v:group style="position:absolute;left:4961;top:1740;width:10;height:20" coordorigin="4961,1740" coordsize="10,20">
              <v:shape style="position:absolute;left:4961;top:1740;width:10;height:20" coordorigin="4961,1740" coordsize="10,20" path="m4961,1760l4971,1760,4971,1740,4961,1740,4961,1760xe" filled="true" fillcolor="#000000" stroked="false">
                <v:path arrowok="t"/>
                <v:fill type="solid"/>
              </v:shape>
            </v:group>
            <v:group style="position:absolute;left:4961;top:1760;width:10;height:20" coordorigin="4961,1760" coordsize="10,20">
              <v:shape style="position:absolute;left:4961;top:1760;width:10;height:20" coordorigin="4961,1760" coordsize="10,20" path="m4961,1779l4971,1779,4971,1760,4961,1760,4961,1779xe" filled="true" fillcolor="#000000" stroked="false">
                <v:path arrowok="t"/>
                <v:fill type="solid"/>
              </v:shape>
            </v:group>
            <v:group style="position:absolute;left:4961;top:1779;width:10;height:20" coordorigin="4961,1779" coordsize="10,20">
              <v:shape style="position:absolute;left:4961;top:1779;width:10;height:20" coordorigin="4961,1779" coordsize="10,20" path="m4961,1798l4971,1798,4971,1779,4961,1779,4961,1798xe" filled="true" fillcolor="#000000" stroked="false">
                <v:path arrowok="t"/>
                <v:fill type="solid"/>
              </v:shape>
            </v:group>
            <v:group style="position:absolute;left:4961;top:1798;width:10;height:20" coordorigin="4961,1798" coordsize="10,20">
              <v:shape style="position:absolute;left:4961;top:1798;width:10;height:20" coordorigin="4961,1798" coordsize="10,20" path="m4961,1817l4971,1817,4971,1798,4961,1798,4961,1817xe" filled="true" fillcolor="#000000" stroked="false">
                <v:path arrowok="t"/>
                <v:fill type="solid"/>
              </v:shape>
            </v:group>
            <v:group style="position:absolute;left:4961;top:1817;width:10;height:20" coordorigin="4961,1817" coordsize="10,20">
              <v:shape style="position:absolute;left:4961;top:1817;width:10;height:20" coordorigin="4961,1817" coordsize="10,20" path="m4961,1836l4971,1836,4971,1817,4961,1817,4961,1836xe" filled="true" fillcolor="#000000" stroked="false">
                <v:path arrowok="t"/>
                <v:fill type="solid"/>
              </v:shape>
            </v:group>
            <v:group style="position:absolute;left:4961;top:1836;width:10;height:20" coordorigin="4961,1836" coordsize="10,20">
              <v:shape style="position:absolute;left:4961;top:1836;width:10;height:20" coordorigin="4961,1836" coordsize="10,20" path="m4961,1856l4971,1856,4971,1836,4961,1836,4961,1856xe" filled="true" fillcolor="#000000" stroked="false">
                <v:path arrowok="t"/>
                <v:fill type="solid"/>
              </v:shape>
            </v:group>
            <v:group style="position:absolute;left:4961;top:1856;width:10;height:20" coordorigin="4961,1856" coordsize="10,20">
              <v:shape style="position:absolute;left:4961;top:1856;width:10;height:20" coordorigin="4961,1856" coordsize="10,20" path="m4961,1875l4971,1875,4971,1856,4961,1856,4961,1875xe" filled="true" fillcolor="#000000" stroked="false">
                <v:path arrowok="t"/>
                <v:fill type="solid"/>
              </v:shape>
            </v:group>
            <v:group style="position:absolute;left:4961;top:1875;width:10;height:20" coordorigin="4961,1875" coordsize="10,20">
              <v:shape style="position:absolute;left:4961;top:1875;width:10;height:20" coordorigin="4961,1875" coordsize="10,20" path="m4961,1894l4971,1894,4971,1875,4961,1875,4961,1894xe" filled="true" fillcolor="#000000" stroked="false">
                <v:path arrowok="t"/>
                <v:fill type="solid"/>
              </v:shape>
            </v:group>
            <v:group style="position:absolute;left:4961;top:1894;width:10;height:20" coordorigin="4961,1894" coordsize="10,20">
              <v:shape style="position:absolute;left:4961;top:1894;width:10;height:20" coordorigin="4961,1894" coordsize="10,20" path="m4961,1913l4971,1913,4971,1894,4961,1894,4961,1913xe" filled="true" fillcolor="#000000" stroked="false">
                <v:path arrowok="t"/>
                <v:fill type="solid"/>
              </v:shape>
            </v:group>
            <v:group style="position:absolute;left:4961;top:1913;width:10;height:20" coordorigin="4961,1913" coordsize="10,20">
              <v:shape style="position:absolute;left:4961;top:1913;width:10;height:20" coordorigin="4961,1913" coordsize="10,20" path="m4961,1932l4971,1932,4971,1913,4961,1913,4961,1932xe" filled="true" fillcolor="#000000" stroked="false">
                <v:path arrowok="t"/>
                <v:fill type="solid"/>
              </v:shape>
            </v:group>
            <v:group style="position:absolute;left:4961;top:1932;width:10;height:20" coordorigin="4961,1932" coordsize="10,20">
              <v:shape style="position:absolute;left:4961;top:1932;width:10;height:20" coordorigin="4961,1932" coordsize="10,20" path="m4961,1952l4971,1952,4971,1932,4961,1932,4961,1952xe" filled="true" fillcolor="#000000" stroked="false">
                <v:path arrowok="t"/>
                <v:fill type="solid"/>
              </v:shape>
            </v:group>
            <v:group style="position:absolute;left:4961;top:1952;width:10;height:20" coordorigin="4961,1952" coordsize="10,20">
              <v:shape style="position:absolute;left:4961;top:1952;width:10;height:20" coordorigin="4961,1952" coordsize="10,20" path="m4961,1971l4971,1971,4971,1952,4961,1952,4961,1971xe" filled="true" fillcolor="#000000" stroked="false">
                <v:path arrowok="t"/>
                <v:fill type="solid"/>
              </v:shape>
            </v:group>
            <v:group style="position:absolute;left:4961;top:1971;width:10;height:20" coordorigin="4961,1971" coordsize="10,20">
              <v:shape style="position:absolute;left:4961;top:1971;width:10;height:20" coordorigin="4961,1971" coordsize="10,20" path="m4961,1990l4971,1990,4971,1971,4961,1971,4961,1990xe" filled="true" fillcolor="#000000" stroked="false">
                <v:path arrowok="t"/>
                <v:fill type="solid"/>
              </v:shape>
            </v:group>
            <v:group style="position:absolute;left:4961;top:1990;width:10;height:20" coordorigin="4961,1990" coordsize="10,20">
              <v:shape style="position:absolute;left:4961;top:1990;width:10;height:20" coordorigin="4961,1990" coordsize="10,20" path="m4961,2009l4971,2009,4971,1990,4961,1990,4961,2009xe" filled="true" fillcolor="#000000" stroked="false">
                <v:path arrowok="t"/>
                <v:fill type="solid"/>
              </v:shape>
            </v:group>
            <v:group style="position:absolute;left:4961;top:2009;width:10;height:20" coordorigin="4961,2009" coordsize="10,20">
              <v:shape style="position:absolute;left:4961;top:2009;width:10;height:20" coordorigin="4961,2009" coordsize="10,20" path="m4961,2028l4971,2028,4971,2009,4961,2009,4961,2028xe" filled="true" fillcolor="#000000" stroked="false">
                <v:path arrowok="t"/>
                <v:fill type="solid"/>
              </v:shape>
            </v:group>
            <v:group style="position:absolute;left:4961;top:2028;width:10;height:20" coordorigin="4961,2028" coordsize="10,20">
              <v:shape style="position:absolute;left:4961;top:2028;width:10;height:20" coordorigin="4961,2028" coordsize="10,20" path="m4961,2048l4971,2048,4971,2028,4961,2028,4961,2048xe" filled="true" fillcolor="#000000" stroked="false">
                <v:path arrowok="t"/>
                <v:fill type="solid"/>
              </v:shape>
            </v:group>
            <v:group style="position:absolute;left:4961;top:2048;width:10;height:20" coordorigin="4961,2048" coordsize="10,20">
              <v:shape style="position:absolute;left:4961;top:2048;width:10;height:20" coordorigin="4961,2048" coordsize="10,20" path="m4961,2067l4971,2067,4971,2048,4961,2048,4961,2067xe" filled="true" fillcolor="#000000" stroked="false">
                <v:path arrowok="t"/>
                <v:fill type="solid"/>
              </v:shape>
            </v:group>
            <v:group style="position:absolute;left:4961;top:2067;width:10;height:20" coordorigin="4961,2067" coordsize="10,20">
              <v:shape style="position:absolute;left:4961;top:2067;width:10;height:20" coordorigin="4961,2067" coordsize="10,20" path="m4961,2086l4971,2086,4971,2067,4961,2067,4961,2086xe" filled="true" fillcolor="#000000" stroked="false">
                <v:path arrowok="t"/>
                <v:fill type="solid"/>
              </v:shape>
            </v:group>
            <v:group style="position:absolute;left:4961;top:2086;width:10;height:20" coordorigin="4961,2086" coordsize="10,20">
              <v:shape style="position:absolute;left:4961;top:2086;width:10;height:20" coordorigin="4961,2086" coordsize="10,20" path="m4961,2105l4971,2105,4971,2086,4961,2086,4961,2105xe" filled="true" fillcolor="#000000" stroked="false">
                <v:path arrowok="t"/>
                <v:fill type="solid"/>
              </v:shape>
            </v:group>
            <v:group style="position:absolute;left:4961;top:2105;width:10;height:20" coordorigin="4961,2105" coordsize="10,20">
              <v:shape style="position:absolute;left:4961;top:2105;width:10;height:20" coordorigin="4961,2105" coordsize="10,20" path="m4961,2124l4971,2124,4971,2105,4961,2105,4961,2124xe" filled="true" fillcolor="#000000" stroked="false">
                <v:path arrowok="t"/>
                <v:fill type="solid"/>
              </v:shape>
            </v:group>
            <v:group style="position:absolute;left:4961;top:2124;width:10;height:20" coordorigin="4961,2124" coordsize="10,20">
              <v:shape style="position:absolute;left:4961;top:2124;width:10;height:20" coordorigin="4961,2124" coordsize="10,20" path="m4961,2144l4971,2144,4971,2124,4961,2124,4961,2144xe" filled="true" fillcolor="#000000" stroked="false">
                <v:path arrowok="t"/>
                <v:fill type="solid"/>
              </v:shape>
            </v:group>
            <v:group style="position:absolute;left:4961;top:2144;width:10;height:20" coordorigin="4961,2144" coordsize="10,20">
              <v:shape style="position:absolute;left:4961;top:2144;width:10;height:20" coordorigin="4961,2144" coordsize="10,20" path="m4961,2163l4971,2163,4971,2144,4961,2144,4961,2163xe" filled="true" fillcolor="#000000" stroked="false">
                <v:path arrowok="t"/>
                <v:fill type="solid"/>
              </v:shape>
            </v:group>
            <v:group style="position:absolute;left:4961;top:2163;width:10;height:20" coordorigin="4961,2163" coordsize="10,20">
              <v:shape style="position:absolute;left:4961;top:2163;width:10;height:20" coordorigin="4961,2163" coordsize="10,20" path="m4961,2182l4971,2182,4971,2163,4961,2163,4961,2182xe" filled="true" fillcolor="#000000" stroked="false">
                <v:path arrowok="t"/>
                <v:fill type="solid"/>
              </v:shape>
            </v:group>
            <v:group style="position:absolute;left:4961;top:2182;width:10;height:20" coordorigin="4961,2182" coordsize="10,20">
              <v:shape style="position:absolute;left:4961;top:2182;width:10;height:20" coordorigin="4961,2182" coordsize="10,20" path="m4961,2201l4971,2201,4971,2182,4961,2182,4961,2201xe" filled="true" fillcolor="#000000" stroked="false">
                <v:path arrowok="t"/>
                <v:fill type="solid"/>
              </v:shape>
            </v:group>
            <v:group style="position:absolute;left:4961;top:2201;width:10;height:20" coordorigin="4961,2201" coordsize="10,20">
              <v:shape style="position:absolute;left:4961;top:2201;width:10;height:20" coordorigin="4961,2201" coordsize="10,20" path="m4961,2220l4971,2220,4971,2201,4961,2201,4961,2220xe" filled="true" fillcolor="#000000" stroked="false">
                <v:path arrowok="t"/>
                <v:fill type="solid"/>
              </v:shape>
            </v:group>
            <v:group style="position:absolute;left:4961;top:2220;width:10;height:20" coordorigin="4961,2220" coordsize="10,20">
              <v:shape style="position:absolute;left:4961;top:2220;width:10;height:20" coordorigin="4961,2220" coordsize="10,20" path="m4961,2240l4971,2240,4971,2220,4961,2220,4961,2240xe" filled="true" fillcolor="#000000" stroked="false">
                <v:path arrowok="t"/>
                <v:fill type="solid"/>
              </v:shape>
            </v:group>
            <v:group style="position:absolute;left:4961;top:2240;width:10;height:20" coordorigin="4961,2240" coordsize="10,20">
              <v:shape style="position:absolute;left:4961;top:2240;width:10;height:20" coordorigin="4961,2240" coordsize="10,20" path="m4961,2259l4971,2259,4971,2240,4961,2240,4961,2259xe" filled="true" fillcolor="#000000" stroked="false">
                <v:path arrowok="t"/>
                <v:fill type="solid"/>
              </v:shape>
            </v:group>
            <v:group style="position:absolute;left:4961;top:2259;width:10;height:20" coordorigin="4961,2259" coordsize="10,20">
              <v:shape style="position:absolute;left:4961;top:2259;width:10;height:20" coordorigin="4961,2259" coordsize="10,20" path="m4961,2278l4971,2278,4971,2259,4961,2259,4961,2278xe" filled="true" fillcolor="#000000" stroked="false">
                <v:path arrowok="t"/>
                <v:fill type="solid"/>
              </v:shape>
            </v:group>
            <v:group style="position:absolute;left:4961;top:2278;width:10;height:20" coordorigin="4961,2278" coordsize="10,20">
              <v:shape style="position:absolute;left:4961;top:2278;width:10;height:20" coordorigin="4961,2278" coordsize="10,20" path="m4961,2297l4971,2297,4971,2278,4961,2278,4961,2297xe" filled="true" fillcolor="#000000" stroked="false">
                <v:path arrowok="t"/>
                <v:fill type="solid"/>
              </v:shape>
            </v:group>
            <v:group style="position:absolute;left:4961;top:2297;width:10;height:20" coordorigin="4961,2297" coordsize="10,20">
              <v:shape style="position:absolute;left:4961;top:2297;width:10;height:20" coordorigin="4961,2297" coordsize="10,20" path="m4961,2316l4971,2316,4971,2297,4961,2297,4961,2316xe" filled="true" fillcolor="#000000" stroked="false">
                <v:path arrowok="t"/>
                <v:fill type="solid"/>
              </v:shape>
            </v:group>
            <v:group style="position:absolute;left:4961;top:2316;width:10;height:20" coordorigin="4961,2316" coordsize="10,20">
              <v:shape style="position:absolute;left:4961;top:2316;width:10;height:20" coordorigin="4961,2316" coordsize="10,20" path="m4961,2336l4971,2336,4971,2316,4961,2316,4961,2336xe" filled="true" fillcolor="#000000" stroked="false">
                <v:path arrowok="t"/>
                <v:fill type="solid"/>
              </v:shape>
            </v:group>
            <v:group style="position:absolute;left:4961;top:2336;width:10;height:20" coordorigin="4961,2336" coordsize="10,20">
              <v:shape style="position:absolute;left:4961;top:2336;width:10;height:20" coordorigin="4961,2336" coordsize="10,20" path="m4961,2355l4971,2355,4971,2336,4961,2336,4961,2355xe" filled="true" fillcolor="#000000" stroked="false">
                <v:path arrowok="t"/>
                <v:fill type="solid"/>
              </v:shape>
            </v:group>
            <v:group style="position:absolute;left:4961;top:2361;width:10;height:2" coordorigin="4961,2361" coordsize="10,2">
              <v:shape style="position:absolute;left:4961;top:2361;width:10;height:2" coordorigin="4961,2361" coordsize="10,0" path="m4961,2361l4971,2361e" filled="false" stroked="true" strokeweight=".600010pt" strokecolor="#000000">
                <v:path arrowok="t"/>
              </v:shape>
            </v:group>
            <v:group style="position:absolute;left:6548;top:31;width:10;height:20" coordorigin="6548,31" coordsize="10,20">
              <v:shape style="position:absolute;left:6548;top:31;width:10;height:20" coordorigin="6548,31" coordsize="10,20" path="m6548,50l6558,50,6558,31,6548,31,6548,50xe" filled="true" fillcolor="#000000" stroked="false">
                <v:path arrowok="t"/>
                <v:fill type="solid"/>
              </v:shape>
            </v:group>
            <v:group style="position:absolute;left:6548;top:50;width:10;height:20" coordorigin="6548,50" coordsize="10,20">
              <v:shape style="position:absolute;left:6548;top:50;width:10;height:20" coordorigin="6548,50" coordsize="10,20" path="m6548,70l6558,70,6558,50,6548,50,6548,70xe" filled="true" fillcolor="#000000" stroked="false">
                <v:path arrowok="t"/>
                <v:fill type="solid"/>
              </v:shape>
            </v:group>
            <v:group style="position:absolute;left:6548;top:70;width:10;height:20" coordorigin="6548,70" coordsize="10,20">
              <v:shape style="position:absolute;left:6548;top:70;width:10;height:20" coordorigin="6548,70" coordsize="10,20" path="m6548,89l6558,89,6558,70,6548,70,6548,89xe" filled="true" fillcolor="#000000" stroked="false">
                <v:path arrowok="t"/>
                <v:fill type="solid"/>
              </v:shape>
            </v:group>
            <v:group style="position:absolute;left:6548;top:89;width:10;height:20" coordorigin="6548,89" coordsize="10,20">
              <v:shape style="position:absolute;left:6548;top:89;width:10;height:20" coordorigin="6548,89" coordsize="10,20" path="m6548,108l6558,108,6558,89,6548,89,6548,108xe" filled="true" fillcolor="#000000" stroked="false">
                <v:path arrowok="t"/>
                <v:fill type="solid"/>
              </v:shape>
            </v:group>
            <v:group style="position:absolute;left:6548;top:108;width:10;height:20" coordorigin="6548,108" coordsize="10,20">
              <v:shape style="position:absolute;left:6548;top:108;width:10;height:20" coordorigin="6548,108" coordsize="10,20" path="m6548,127l6558,127,6558,108,6548,108,6548,127xe" filled="true" fillcolor="#000000" stroked="false">
                <v:path arrowok="t"/>
                <v:fill type="solid"/>
              </v:shape>
            </v:group>
            <v:group style="position:absolute;left:6548;top:127;width:10;height:20" coordorigin="6548,127" coordsize="10,20">
              <v:shape style="position:absolute;left:6548;top:127;width:10;height:20" coordorigin="6548,127" coordsize="10,20" path="m6548,146l6558,146,6558,127,6548,127,6548,146xe" filled="true" fillcolor="#000000" stroked="false">
                <v:path arrowok="t"/>
                <v:fill type="solid"/>
              </v:shape>
            </v:group>
            <v:group style="position:absolute;left:6548;top:146;width:10;height:20" coordorigin="6548,146" coordsize="10,20">
              <v:shape style="position:absolute;left:6548;top:146;width:10;height:20" coordorigin="6548,146" coordsize="10,20" path="m6548,166l6558,166,6558,146,6548,146,6548,166xe" filled="true" fillcolor="#000000" stroked="false">
                <v:path arrowok="t"/>
                <v:fill type="solid"/>
              </v:shape>
            </v:group>
            <v:group style="position:absolute;left:6548;top:166;width:10;height:20" coordorigin="6548,166" coordsize="10,20">
              <v:shape style="position:absolute;left:6548;top:166;width:10;height:20" coordorigin="6548,166" coordsize="10,20" path="m6548,185l6558,185,6558,166,6548,166,6548,185xe" filled="true" fillcolor="#000000" stroked="false">
                <v:path arrowok="t"/>
                <v:fill type="solid"/>
              </v:shape>
            </v:group>
            <v:group style="position:absolute;left:6548;top:185;width:10;height:20" coordorigin="6548,185" coordsize="10,20">
              <v:shape style="position:absolute;left:6548;top:185;width:10;height:20" coordorigin="6548,185" coordsize="10,20" path="m6548,204l6558,204,6558,185,6548,185,6548,204xe" filled="true" fillcolor="#000000" stroked="false">
                <v:path arrowok="t"/>
                <v:fill type="solid"/>
              </v:shape>
            </v:group>
            <v:group style="position:absolute;left:6548;top:204;width:10;height:20" coordorigin="6548,204" coordsize="10,20">
              <v:shape style="position:absolute;left:6548;top:204;width:10;height:20" coordorigin="6548,204" coordsize="10,20" path="m6548,223l6558,223,6558,204,6548,204,6548,223xe" filled="true" fillcolor="#000000" stroked="false">
                <v:path arrowok="t"/>
                <v:fill type="solid"/>
              </v:shape>
            </v:group>
            <v:group style="position:absolute;left:6548;top:223;width:10;height:20" coordorigin="6548,223" coordsize="10,20">
              <v:shape style="position:absolute;left:6548;top:223;width:10;height:20" coordorigin="6548,223" coordsize="10,20" path="m6548,242l6558,242,6558,223,6548,223,6548,242xe" filled="true" fillcolor="#000000" stroked="false">
                <v:path arrowok="t"/>
                <v:fill type="solid"/>
              </v:shape>
            </v:group>
            <v:group style="position:absolute;left:6548;top:242;width:10;height:20" coordorigin="6548,242" coordsize="10,20">
              <v:shape style="position:absolute;left:6548;top:242;width:10;height:20" coordorigin="6548,242" coordsize="10,20" path="m6548,262l6558,262,6558,242,6548,242,6548,262xe" filled="true" fillcolor="#000000" stroked="false">
                <v:path arrowok="t"/>
                <v:fill type="solid"/>
              </v:shape>
            </v:group>
            <v:group style="position:absolute;left:6548;top:262;width:10;height:20" coordorigin="6548,262" coordsize="10,20">
              <v:shape style="position:absolute;left:6548;top:262;width:10;height:20" coordorigin="6548,262" coordsize="10,20" path="m6548,281l6558,281,6558,262,6548,262,6548,281xe" filled="true" fillcolor="#000000" stroked="false">
                <v:path arrowok="t"/>
                <v:fill type="solid"/>
              </v:shape>
            </v:group>
            <v:group style="position:absolute;left:6548;top:281;width:10;height:20" coordorigin="6548,281" coordsize="10,20">
              <v:shape style="position:absolute;left:6548;top:281;width:10;height:20" coordorigin="6548,281" coordsize="10,20" path="m6548,300l6558,300,6558,281,6548,281,6548,300xe" filled="true" fillcolor="#000000" stroked="false">
                <v:path arrowok="t"/>
                <v:fill type="solid"/>
              </v:shape>
            </v:group>
            <v:group style="position:absolute;left:6548;top:300;width:10;height:20" coordorigin="6548,300" coordsize="10,20">
              <v:shape style="position:absolute;left:6548;top:300;width:10;height:20" coordorigin="6548,300" coordsize="10,20" path="m6548,319l6558,319,6558,300,6548,300,6548,319xe" filled="true" fillcolor="#000000" stroked="false">
                <v:path arrowok="t"/>
                <v:fill type="solid"/>
              </v:shape>
            </v:group>
            <v:group style="position:absolute;left:6548;top:319;width:10;height:20" coordorigin="6548,319" coordsize="10,20">
              <v:shape style="position:absolute;left:6548;top:319;width:10;height:20" coordorigin="6548,319" coordsize="10,20" path="m6548,338l6558,338,6558,319,6548,319,6548,338xe" filled="true" fillcolor="#000000" stroked="false">
                <v:path arrowok="t"/>
                <v:fill type="solid"/>
              </v:shape>
            </v:group>
            <v:group style="position:absolute;left:6548;top:338;width:10;height:20" coordorigin="6548,338" coordsize="10,20">
              <v:shape style="position:absolute;left:6548;top:338;width:10;height:20" coordorigin="6548,338" coordsize="10,20" path="m6548,358l6558,358,6558,338,6548,338,6548,358xe" filled="true" fillcolor="#000000" stroked="false">
                <v:path arrowok="t"/>
                <v:fill type="solid"/>
              </v:shape>
            </v:group>
            <v:group style="position:absolute;left:6548;top:358;width:10;height:20" coordorigin="6548,358" coordsize="10,20">
              <v:shape style="position:absolute;left:6548;top:358;width:10;height:20" coordorigin="6548,358" coordsize="10,20" path="m6548,377l6558,377,6558,358,6548,358,6548,377xe" filled="true" fillcolor="#000000" stroked="false">
                <v:path arrowok="t"/>
                <v:fill type="solid"/>
              </v:shape>
            </v:group>
            <v:group style="position:absolute;left:6548;top:377;width:10;height:20" coordorigin="6548,377" coordsize="10,20">
              <v:shape style="position:absolute;left:6548;top:377;width:10;height:20" coordorigin="6548,377" coordsize="10,20" path="m6548,396l6558,396,6558,377,6548,377,6548,396xe" filled="true" fillcolor="#000000" stroked="false">
                <v:path arrowok="t"/>
                <v:fill type="solid"/>
              </v:shape>
            </v:group>
            <v:group style="position:absolute;left:6548;top:396;width:10;height:20" coordorigin="6548,396" coordsize="10,20">
              <v:shape style="position:absolute;left:6548;top:396;width:10;height:20" coordorigin="6548,396" coordsize="10,20" path="m6548,415l6558,415,6558,396,6548,396,6548,415xe" filled="true" fillcolor="#000000" stroked="false">
                <v:path arrowok="t"/>
                <v:fill type="solid"/>
              </v:shape>
            </v:group>
            <v:group style="position:absolute;left:6548;top:415;width:10;height:20" coordorigin="6548,415" coordsize="10,20">
              <v:shape style="position:absolute;left:6548;top:415;width:10;height:20" coordorigin="6548,415" coordsize="10,20" path="m6548,434l6558,434,6558,415,6548,415,6548,434xe" filled="true" fillcolor="#000000" stroked="false">
                <v:path arrowok="t"/>
                <v:fill type="solid"/>
              </v:shape>
            </v:group>
            <v:group style="position:absolute;left:6548;top:434;width:10;height:20" coordorigin="6548,434" coordsize="10,20">
              <v:shape style="position:absolute;left:6548;top:434;width:10;height:20" coordorigin="6548,434" coordsize="10,20" path="m6548,454l6558,454,6558,434,6548,434,6548,454xe" filled="true" fillcolor="#000000" stroked="false">
                <v:path arrowok="t"/>
                <v:fill type="solid"/>
              </v:shape>
            </v:group>
            <v:group style="position:absolute;left:6548;top:454;width:10;height:20" coordorigin="6548,454" coordsize="10,20">
              <v:shape style="position:absolute;left:6548;top:454;width:10;height:20" coordorigin="6548,454" coordsize="10,20" path="m6548,473l6558,473,6558,454,6548,454,6548,473xe" filled="true" fillcolor="#000000" stroked="false">
                <v:path arrowok="t"/>
                <v:fill type="solid"/>
              </v:shape>
            </v:group>
            <v:group style="position:absolute;left:6548;top:473;width:10;height:20" coordorigin="6548,473" coordsize="10,20">
              <v:shape style="position:absolute;left:6548;top:473;width:10;height:20" coordorigin="6548,473" coordsize="10,20" path="m6548,492l6558,492,6558,473,6548,473,6548,492xe" filled="true" fillcolor="#000000" stroked="false">
                <v:path arrowok="t"/>
                <v:fill type="solid"/>
              </v:shape>
            </v:group>
            <v:group style="position:absolute;left:6548;top:492;width:10;height:20" coordorigin="6548,492" coordsize="10,20">
              <v:shape style="position:absolute;left:6548;top:492;width:10;height:20" coordorigin="6548,492" coordsize="10,20" path="m6548,511l6558,511,6558,492,6548,492,6548,511xe" filled="true" fillcolor="#000000" stroked="false">
                <v:path arrowok="t"/>
                <v:fill type="solid"/>
              </v:shape>
            </v:group>
            <v:group style="position:absolute;left:6548;top:511;width:10;height:20" coordorigin="6548,511" coordsize="10,20">
              <v:shape style="position:absolute;left:6548;top:511;width:10;height:20" coordorigin="6548,511" coordsize="10,20" path="m6548,530l6558,530,6558,511,6548,511,6548,530xe" filled="true" fillcolor="#000000" stroked="false">
                <v:path arrowok="t"/>
                <v:fill type="solid"/>
              </v:shape>
            </v:group>
            <v:group style="position:absolute;left:6548;top:530;width:10;height:20" coordorigin="6548,530" coordsize="10,20">
              <v:shape style="position:absolute;left:6548;top:530;width:10;height:20" coordorigin="6548,530" coordsize="10,20" path="m6548,550l6558,550,6558,530,6548,530,6548,550xe" filled="true" fillcolor="#000000" stroked="false">
                <v:path arrowok="t"/>
                <v:fill type="solid"/>
              </v:shape>
            </v:group>
            <v:group style="position:absolute;left:6548;top:550;width:10;height:20" coordorigin="6548,550" coordsize="10,20">
              <v:shape style="position:absolute;left:6548;top:550;width:10;height:20" coordorigin="6548,550" coordsize="10,20" path="m6548,569l6558,569,6558,550,6548,550,6548,569xe" filled="true" fillcolor="#000000" stroked="false">
                <v:path arrowok="t"/>
                <v:fill type="solid"/>
              </v:shape>
            </v:group>
            <v:group style="position:absolute;left:6548;top:569;width:10;height:20" coordorigin="6548,569" coordsize="10,20">
              <v:shape style="position:absolute;left:6548;top:569;width:10;height:20" coordorigin="6548,569" coordsize="10,20" path="m6548,588l6558,588,6558,569,6548,569,6548,588xe" filled="true" fillcolor="#000000" stroked="false">
                <v:path arrowok="t"/>
                <v:fill type="solid"/>
              </v:shape>
            </v:group>
            <v:group style="position:absolute;left:6548;top:588;width:10;height:20" coordorigin="6548,588" coordsize="10,20">
              <v:shape style="position:absolute;left:6548;top:588;width:10;height:20" coordorigin="6548,588" coordsize="10,20" path="m6548,607l6558,607,6558,588,6548,588,6548,607xe" filled="true" fillcolor="#000000" stroked="false">
                <v:path arrowok="t"/>
                <v:fill type="solid"/>
              </v:shape>
            </v:group>
            <v:group style="position:absolute;left:6548;top:607;width:10;height:20" coordorigin="6548,607" coordsize="10,20">
              <v:shape style="position:absolute;left:6548;top:607;width:10;height:20" coordorigin="6548,607" coordsize="10,20" path="m6548,626l6558,626,6558,607,6548,607,6548,626xe" filled="true" fillcolor="#000000" stroked="false">
                <v:path arrowok="t"/>
                <v:fill type="solid"/>
              </v:shape>
            </v:group>
            <v:group style="position:absolute;left:6548;top:626;width:10;height:20" coordorigin="6548,626" coordsize="10,20">
              <v:shape style="position:absolute;left:6548;top:626;width:10;height:20" coordorigin="6548,626" coordsize="10,20" path="m6548,646l6558,646,6558,626,6548,626,6548,646xe" filled="true" fillcolor="#000000" stroked="false">
                <v:path arrowok="t"/>
                <v:fill type="solid"/>
              </v:shape>
            </v:group>
            <v:group style="position:absolute;left:6548;top:646;width:10;height:20" coordorigin="6548,646" coordsize="10,20">
              <v:shape style="position:absolute;left:6548;top:646;width:10;height:20" coordorigin="6548,646" coordsize="10,20" path="m6548,665l6558,665,6558,646,6548,646,6548,665xe" filled="true" fillcolor="#000000" stroked="false">
                <v:path arrowok="t"/>
                <v:fill type="solid"/>
              </v:shape>
            </v:group>
            <v:group style="position:absolute;left:6548;top:665;width:10;height:20" coordorigin="6548,665" coordsize="10,20">
              <v:shape style="position:absolute;left:6548;top:665;width:10;height:20" coordorigin="6548,665" coordsize="10,20" path="m6548,684l6558,684,6558,665,6548,665,6548,684xe" filled="true" fillcolor="#000000" stroked="false">
                <v:path arrowok="t"/>
                <v:fill type="solid"/>
              </v:shape>
            </v:group>
            <v:group style="position:absolute;left:6548;top:684;width:10;height:20" coordorigin="6548,684" coordsize="10,20">
              <v:shape style="position:absolute;left:6548;top:684;width:10;height:20" coordorigin="6548,684" coordsize="10,20" path="m6548,703l6558,703,6558,684,6548,684,6548,703xe" filled="true" fillcolor="#000000" stroked="false">
                <v:path arrowok="t"/>
                <v:fill type="solid"/>
              </v:shape>
            </v:group>
            <v:group style="position:absolute;left:6548;top:703;width:10;height:20" coordorigin="6548,703" coordsize="10,20">
              <v:shape style="position:absolute;left:6548;top:703;width:10;height:20" coordorigin="6548,703" coordsize="10,20" path="m6548,722l6558,722,6558,703,6548,703,6548,722xe" filled="true" fillcolor="#000000" stroked="false">
                <v:path arrowok="t"/>
                <v:fill type="solid"/>
              </v:shape>
            </v:group>
            <v:group style="position:absolute;left:6548;top:722;width:10;height:20" coordorigin="6548,722" coordsize="10,20">
              <v:shape style="position:absolute;left:6548;top:722;width:10;height:20" coordorigin="6548,722" coordsize="10,20" path="m6548,742l6558,742,6558,722,6548,722,6548,742xe" filled="true" fillcolor="#000000" stroked="false">
                <v:path arrowok="t"/>
                <v:fill type="solid"/>
              </v:shape>
            </v:group>
            <v:group style="position:absolute;left:6548;top:742;width:10;height:20" coordorigin="6548,742" coordsize="10,20">
              <v:shape style="position:absolute;left:6548;top:742;width:10;height:20" coordorigin="6548,742" coordsize="10,20" path="m6548,761l6558,761,6558,742,6548,742,6548,761xe" filled="true" fillcolor="#000000" stroked="false">
                <v:path arrowok="t"/>
                <v:fill type="solid"/>
              </v:shape>
            </v:group>
            <v:group style="position:absolute;left:6548;top:761;width:10;height:20" coordorigin="6548,761" coordsize="10,20">
              <v:shape style="position:absolute;left:6548;top:761;width:10;height:20" coordorigin="6548,761" coordsize="10,20" path="m6548,780l6558,780,6558,761,6548,761,6548,780xe" filled="true" fillcolor="#000000" stroked="false">
                <v:path arrowok="t"/>
                <v:fill type="solid"/>
              </v:shape>
            </v:group>
            <v:group style="position:absolute;left:6548;top:780;width:10;height:20" coordorigin="6548,780" coordsize="10,20">
              <v:shape style="position:absolute;left:6548;top:780;width:10;height:20" coordorigin="6548,780" coordsize="10,20" path="m6548,799l6558,799,6558,780,6548,780,6548,799xe" filled="true" fillcolor="#000000" stroked="false">
                <v:path arrowok="t"/>
                <v:fill type="solid"/>
              </v:shape>
            </v:group>
            <v:group style="position:absolute;left:6548;top:799;width:10;height:20" coordorigin="6548,799" coordsize="10,20">
              <v:shape style="position:absolute;left:6548;top:799;width:10;height:20" coordorigin="6548,799" coordsize="10,20" path="m6548,818l6558,818,6558,799,6548,799,6548,818xe" filled="true" fillcolor="#000000" stroked="false">
                <v:path arrowok="t"/>
                <v:fill type="solid"/>
              </v:shape>
            </v:group>
            <v:group style="position:absolute;left:6548;top:818;width:10;height:20" coordorigin="6548,818" coordsize="10,20">
              <v:shape style="position:absolute;left:6548;top:818;width:10;height:20" coordorigin="6548,818" coordsize="10,20" path="m6548,838l6558,838,6558,818,6548,818,6548,838xe" filled="true" fillcolor="#000000" stroked="false">
                <v:path arrowok="t"/>
                <v:fill type="solid"/>
              </v:shape>
            </v:group>
            <v:group style="position:absolute;left:6548;top:838;width:10;height:20" coordorigin="6548,838" coordsize="10,20">
              <v:shape style="position:absolute;left:6548;top:838;width:10;height:20" coordorigin="6548,838" coordsize="10,20" path="m6548,857l6558,857,6558,838,6548,838,6548,857xe" filled="true" fillcolor="#000000" stroked="false">
                <v:path arrowok="t"/>
                <v:fill type="solid"/>
              </v:shape>
            </v:group>
            <v:group style="position:absolute;left:6548;top:857;width:10;height:20" coordorigin="6548,857" coordsize="10,20">
              <v:shape style="position:absolute;left:6548;top:857;width:10;height:20" coordorigin="6548,857" coordsize="10,20" path="m6548,876l6558,876,6558,857,6548,857,6548,876xe" filled="true" fillcolor="#000000" stroked="false">
                <v:path arrowok="t"/>
                <v:fill type="solid"/>
              </v:shape>
            </v:group>
            <v:group style="position:absolute;left:6548;top:876;width:10;height:20" coordorigin="6548,876" coordsize="10,20">
              <v:shape style="position:absolute;left:6548;top:876;width:10;height:20" coordorigin="6548,876" coordsize="10,20" path="m6548,895l6558,895,6558,876,6548,876,6548,895xe" filled="true" fillcolor="#000000" stroked="false">
                <v:path arrowok="t"/>
                <v:fill type="solid"/>
              </v:shape>
            </v:group>
            <v:group style="position:absolute;left:6548;top:895;width:10;height:20" coordorigin="6548,895" coordsize="10,20">
              <v:shape style="position:absolute;left:6548;top:895;width:10;height:20" coordorigin="6548,895" coordsize="10,20" path="m6548,914l6558,914,6558,895,6548,895,6548,914xe" filled="true" fillcolor="#000000" stroked="false">
                <v:path arrowok="t"/>
                <v:fill type="solid"/>
              </v:shape>
            </v:group>
            <v:group style="position:absolute;left:6548;top:914;width:10;height:20" coordorigin="6548,914" coordsize="10,20">
              <v:shape style="position:absolute;left:6548;top:914;width:10;height:20" coordorigin="6548,914" coordsize="10,20" path="m6548,934l6558,934,6558,914,6548,914,6548,934xe" filled="true" fillcolor="#000000" stroked="false">
                <v:path arrowok="t"/>
                <v:fill type="solid"/>
              </v:shape>
            </v:group>
            <v:group style="position:absolute;left:6548;top:934;width:10;height:20" coordorigin="6548,934" coordsize="10,20">
              <v:shape style="position:absolute;left:6548;top:934;width:10;height:20" coordorigin="6548,934" coordsize="10,20" path="m6548,953l6558,953,6558,934,6548,934,6548,953xe" filled="true" fillcolor="#000000" stroked="false">
                <v:path arrowok="t"/>
                <v:fill type="solid"/>
              </v:shape>
            </v:group>
            <v:group style="position:absolute;left:6548;top:953;width:10;height:20" coordorigin="6548,953" coordsize="10,20">
              <v:shape style="position:absolute;left:6548;top:953;width:10;height:20" coordorigin="6548,953" coordsize="10,20" path="m6548,972l6558,972,6558,953,6548,953,6548,972xe" filled="true" fillcolor="#000000" stroked="false">
                <v:path arrowok="t"/>
                <v:fill type="solid"/>
              </v:shape>
            </v:group>
            <v:group style="position:absolute;left:6548;top:972;width:10;height:20" coordorigin="6548,972" coordsize="10,20">
              <v:shape style="position:absolute;left:6548;top:972;width:10;height:20" coordorigin="6548,972" coordsize="10,20" path="m6548,991l6558,991,6558,972,6548,972,6548,991xe" filled="true" fillcolor="#000000" stroked="false">
                <v:path arrowok="t"/>
                <v:fill type="solid"/>
              </v:shape>
            </v:group>
            <v:group style="position:absolute;left:6548;top:991;width:10;height:20" coordorigin="6548,991" coordsize="10,20">
              <v:shape style="position:absolute;left:6548;top:991;width:10;height:20" coordorigin="6548,991" coordsize="10,20" path="m6548,1010l6558,1010,6558,991,6548,991,6548,1010xe" filled="true" fillcolor="#000000" stroked="false">
                <v:path arrowok="t"/>
                <v:fill type="solid"/>
              </v:shape>
            </v:group>
            <v:group style="position:absolute;left:6548;top:1010;width:10;height:20" coordorigin="6548,1010" coordsize="10,20">
              <v:shape style="position:absolute;left:6548;top:1010;width:10;height:20" coordorigin="6548,1010" coordsize="10,20" path="m6548,1030l6558,1030,6558,1010,6548,1010,6548,1030xe" filled="true" fillcolor="#000000" stroked="false">
                <v:path arrowok="t"/>
                <v:fill type="solid"/>
              </v:shape>
            </v:group>
            <v:group style="position:absolute;left:6548;top:1030;width:10;height:20" coordorigin="6548,1030" coordsize="10,20">
              <v:shape style="position:absolute;left:6548;top:1030;width:10;height:20" coordorigin="6548,1030" coordsize="10,20" path="m6548,1049l6558,1049,6558,1030,6548,1030,6548,1049xe" filled="true" fillcolor="#000000" stroked="false">
                <v:path arrowok="t"/>
                <v:fill type="solid"/>
              </v:shape>
            </v:group>
            <v:group style="position:absolute;left:6548;top:1049;width:10;height:20" coordorigin="6548,1049" coordsize="10,20">
              <v:shape style="position:absolute;left:6548;top:1049;width:10;height:20" coordorigin="6548,1049" coordsize="10,20" path="m6548,1068l6558,1068,6558,1049,6548,1049,6548,1068xe" filled="true" fillcolor="#000000" stroked="false">
                <v:path arrowok="t"/>
                <v:fill type="solid"/>
              </v:shape>
            </v:group>
            <v:group style="position:absolute;left:6548;top:1068;width:10;height:20" coordorigin="6548,1068" coordsize="10,20">
              <v:shape style="position:absolute;left:6548;top:1068;width:10;height:20" coordorigin="6548,1068" coordsize="10,20" path="m6548,1087l6558,1087,6558,1068,6548,1068,6548,1087xe" filled="true" fillcolor="#000000" stroked="false">
                <v:path arrowok="t"/>
                <v:fill type="solid"/>
              </v:shape>
            </v:group>
            <v:group style="position:absolute;left:6548;top:1087;width:10;height:20" coordorigin="6548,1087" coordsize="10,20">
              <v:shape style="position:absolute;left:6548;top:1087;width:10;height:20" coordorigin="6548,1087" coordsize="10,20" path="m6548,1106l6558,1106,6558,1087,6548,1087,6548,1106xe" filled="true" fillcolor="#000000" stroked="false">
                <v:path arrowok="t"/>
                <v:fill type="solid"/>
              </v:shape>
            </v:group>
            <v:group style="position:absolute;left:6548;top:1106;width:10;height:20" coordorigin="6548,1106" coordsize="10,20">
              <v:shape style="position:absolute;left:6548;top:1106;width:10;height:20" coordorigin="6548,1106" coordsize="10,20" path="m6548,1126l6558,1126,6558,1106,6548,1106,6548,1126xe" filled="true" fillcolor="#000000" stroked="false">
                <v:path arrowok="t"/>
                <v:fill type="solid"/>
              </v:shape>
            </v:group>
            <v:group style="position:absolute;left:6548;top:1126;width:10;height:20" coordorigin="6548,1126" coordsize="10,20">
              <v:shape style="position:absolute;left:6548;top:1126;width:10;height:20" coordorigin="6548,1126" coordsize="10,20" path="m6548,1145l6558,1145,6558,1126,6548,1126,6548,1145xe" filled="true" fillcolor="#000000" stroked="false">
                <v:path arrowok="t"/>
                <v:fill type="solid"/>
              </v:shape>
            </v:group>
            <v:group style="position:absolute;left:6548;top:1145;width:10;height:20" coordorigin="6548,1145" coordsize="10,20">
              <v:shape style="position:absolute;left:6548;top:1145;width:10;height:20" coordorigin="6548,1145" coordsize="10,20" path="m6548,1164l6558,1164,6558,1145,6548,1145,6548,1164xe" filled="true" fillcolor="#000000" stroked="false">
                <v:path arrowok="t"/>
                <v:fill type="solid"/>
              </v:shape>
            </v:group>
            <v:group style="position:absolute;left:6548;top:1164;width:10;height:20" coordorigin="6548,1164" coordsize="10,20">
              <v:shape style="position:absolute;left:6548;top:1164;width:10;height:20" coordorigin="6548,1164" coordsize="10,20" path="m6548,1183l6558,1183,6558,1164,6548,1164,6548,1183xe" filled="true" fillcolor="#000000" stroked="false">
                <v:path arrowok="t"/>
                <v:fill type="solid"/>
              </v:shape>
            </v:group>
            <v:group style="position:absolute;left:6548;top:1183;width:10;height:20" coordorigin="6548,1183" coordsize="10,20">
              <v:shape style="position:absolute;left:6548;top:1183;width:10;height:20" coordorigin="6548,1183" coordsize="10,20" path="m6548,1202l6558,1202,6558,1183,6548,1183,6548,1202xe" filled="true" fillcolor="#000000" stroked="false">
                <v:path arrowok="t"/>
                <v:fill type="solid"/>
              </v:shape>
            </v:group>
            <v:group style="position:absolute;left:6548;top:1202;width:10;height:20" coordorigin="6548,1202" coordsize="10,20">
              <v:shape style="position:absolute;left:6548;top:1202;width:10;height:20" coordorigin="6548,1202" coordsize="10,20" path="m6548,1222l6558,1222,6558,1202,6548,1202,6548,1222xe" filled="true" fillcolor="#000000" stroked="false">
                <v:path arrowok="t"/>
                <v:fill type="solid"/>
              </v:shape>
            </v:group>
            <v:group style="position:absolute;left:6548;top:1222;width:10;height:20" coordorigin="6548,1222" coordsize="10,20">
              <v:shape style="position:absolute;left:6548;top:1222;width:10;height:20" coordorigin="6548,1222" coordsize="10,20" path="m6548,1241l6558,1241,6558,1222,6548,1222,6548,1241xe" filled="true" fillcolor="#000000" stroked="false">
                <v:path arrowok="t"/>
                <v:fill type="solid"/>
              </v:shape>
            </v:group>
            <v:group style="position:absolute;left:6548;top:1241;width:10;height:20" coordorigin="6548,1241" coordsize="10,20">
              <v:shape style="position:absolute;left:6548;top:1241;width:10;height:20" coordorigin="6548,1241" coordsize="10,20" path="m6548,1260l6558,1260,6558,1241,6548,1241,6548,1260xe" filled="true" fillcolor="#000000" stroked="false">
                <v:path arrowok="t"/>
                <v:fill type="solid"/>
              </v:shape>
            </v:group>
            <v:group style="position:absolute;left:6548;top:1260;width:10;height:20" coordorigin="6548,1260" coordsize="10,20">
              <v:shape style="position:absolute;left:6548;top:1260;width:10;height:20" coordorigin="6548,1260" coordsize="10,20" path="m6548,1279l6558,1279,6558,1260,6548,1260,6548,1279xe" filled="true" fillcolor="#000000" stroked="false">
                <v:path arrowok="t"/>
                <v:fill type="solid"/>
              </v:shape>
            </v:group>
            <v:group style="position:absolute;left:6548;top:1279;width:10;height:20" coordorigin="6548,1279" coordsize="10,20">
              <v:shape style="position:absolute;left:6548;top:1279;width:10;height:20" coordorigin="6548,1279" coordsize="10,20" path="m6548,1298l6558,1298,6558,1279,6548,1279,6548,1298xe" filled="true" fillcolor="#000000" stroked="false">
                <v:path arrowok="t"/>
                <v:fill type="solid"/>
              </v:shape>
            </v:group>
            <v:group style="position:absolute;left:6548;top:1298;width:10;height:20" coordorigin="6548,1298" coordsize="10,20">
              <v:shape style="position:absolute;left:6548;top:1298;width:10;height:20" coordorigin="6548,1298" coordsize="10,20" path="m6548,1318l6558,1318,6558,1298,6548,1298,6548,1318xe" filled="true" fillcolor="#000000" stroked="false">
                <v:path arrowok="t"/>
                <v:fill type="solid"/>
              </v:shape>
            </v:group>
            <v:group style="position:absolute;left:6548;top:1318;width:10;height:20" coordorigin="6548,1318" coordsize="10,20">
              <v:shape style="position:absolute;left:6548;top:1318;width:10;height:20" coordorigin="6548,1318" coordsize="10,20" path="m6548,1337l6558,1337,6558,1318,6548,1318,6548,1337xe" filled="true" fillcolor="#000000" stroked="false">
                <v:path arrowok="t"/>
                <v:fill type="solid"/>
              </v:shape>
            </v:group>
            <v:group style="position:absolute;left:6548;top:1337;width:10;height:20" coordorigin="6548,1337" coordsize="10,20">
              <v:shape style="position:absolute;left:6548;top:1337;width:10;height:20" coordorigin="6548,1337" coordsize="10,20" path="m6548,1356l6558,1356,6558,1337,6548,1337,6548,1356xe" filled="true" fillcolor="#000000" stroked="false">
                <v:path arrowok="t"/>
                <v:fill type="solid"/>
              </v:shape>
            </v:group>
            <v:group style="position:absolute;left:6548;top:1356;width:10;height:20" coordorigin="6548,1356" coordsize="10,20">
              <v:shape style="position:absolute;left:6548;top:1356;width:10;height:20" coordorigin="6548,1356" coordsize="10,20" path="m6548,1375l6558,1375,6558,1356,6548,1356,6548,1375xe" filled="true" fillcolor="#000000" stroked="false">
                <v:path arrowok="t"/>
                <v:fill type="solid"/>
              </v:shape>
            </v:group>
            <v:group style="position:absolute;left:6548;top:1375;width:10;height:20" coordorigin="6548,1375" coordsize="10,20">
              <v:shape style="position:absolute;left:6548;top:1375;width:10;height:20" coordorigin="6548,1375" coordsize="10,20" path="m6548,1394l6558,1394,6558,1375,6548,1375,6548,1394xe" filled="true" fillcolor="#000000" stroked="false">
                <v:path arrowok="t"/>
                <v:fill type="solid"/>
              </v:shape>
            </v:group>
            <v:group style="position:absolute;left:6548;top:1394;width:10;height:20" coordorigin="6548,1394" coordsize="10,20">
              <v:shape style="position:absolute;left:6548;top:1394;width:10;height:20" coordorigin="6548,1394" coordsize="10,20" path="m6548,1414l6558,1414,6558,1394,6548,1394,6548,1414xe" filled="true" fillcolor="#000000" stroked="false">
                <v:path arrowok="t"/>
                <v:fill type="solid"/>
              </v:shape>
            </v:group>
            <v:group style="position:absolute;left:6548;top:1414;width:10;height:20" coordorigin="6548,1414" coordsize="10,20">
              <v:shape style="position:absolute;left:6548;top:1414;width:10;height:20" coordorigin="6548,1414" coordsize="10,20" path="m6548,1433l6558,1433,6558,1414,6548,1414,6548,1433xe" filled="true" fillcolor="#000000" stroked="false">
                <v:path arrowok="t"/>
                <v:fill type="solid"/>
              </v:shape>
            </v:group>
            <v:group style="position:absolute;left:6548;top:1433;width:10;height:20" coordorigin="6548,1433" coordsize="10,20">
              <v:shape style="position:absolute;left:6548;top:1433;width:10;height:20" coordorigin="6548,1433" coordsize="10,20" path="m6548,1452l6558,1452,6558,1433,6548,1433,6548,1452xe" filled="true" fillcolor="#000000" stroked="false">
                <v:path arrowok="t"/>
                <v:fill type="solid"/>
              </v:shape>
            </v:group>
            <v:group style="position:absolute;left:6548;top:1452;width:10;height:20" coordorigin="6548,1452" coordsize="10,20">
              <v:shape style="position:absolute;left:6548;top:1452;width:10;height:20" coordorigin="6548,1452" coordsize="10,20" path="m6548,1471l6558,1471,6558,1452,6548,1452,6548,1471xe" filled="true" fillcolor="#000000" stroked="false">
                <v:path arrowok="t"/>
                <v:fill type="solid"/>
              </v:shape>
            </v:group>
            <v:group style="position:absolute;left:6548;top:1471;width:10;height:20" coordorigin="6548,1471" coordsize="10,20">
              <v:shape style="position:absolute;left:6548;top:1471;width:10;height:20" coordorigin="6548,1471" coordsize="10,20" path="m6548,1490l6558,1490,6558,1471,6548,1471,6548,1490xe" filled="true" fillcolor="#000000" stroked="false">
                <v:path arrowok="t"/>
                <v:fill type="solid"/>
              </v:shape>
            </v:group>
            <v:group style="position:absolute;left:6548;top:1490;width:10;height:20" coordorigin="6548,1490" coordsize="10,20">
              <v:shape style="position:absolute;left:6548;top:1490;width:10;height:20" coordorigin="6548,1490" coordsize="10,20" path="m6548,1510l6558,1510,6558,1490,6548,1490,6548,1510xe" filled="true" fillcolor="#000000" stroked="false">
                <v:path arrowok="t"/>
                <v:fill type="solid"/>
              </v:shape>
            </v:group>
            <v:group style="position:absolute;left:6548;top:1510;width:10;height:20" coordorigin="6548,1510" coordsize="10,20">
              <v:shape style="position:absolute;left:6548;top:1510;width:10;height:20" coordorigin="6548,1510" coordsize="10,20" path="m6548,1529l6558,1529,6558,1510,6548,1510,6548,1529xe" filled="true" fillcolor="#000000" stroked="false">
                <v:path arrowok="t"/>
                <v:fill type="solid"/>
              </v:shape>
            </v:group>
            <v:group style="position:absolute;left:6548;top:1529;width:10;height:20" coordorigin="6548,1529" coordsize="10,20">
              <v:shape style="position:absolute;left:6548;top:1529;width:10;height:20" coordorigin="6548,1529" coordsize="10,20" path="m6548,1548l6558,1548,6558,1529,6548,1529,6548,1548xe" filled="true" fillcolor="#000000" stroked="false">
                <v:path arrowok="t"/>
                <v:fill type="solid"/>
              </v:shape>
            </v:group>
            <v:group style="position:absolute;left:6548;top:1548;width:10;height:20" coordorigin="6548,1548" coordsize="10,20">
              <v:shape style="position:absolute;left:6548;top:1548;width:10;height:20" coordorigin="6548,1548" coordsize="10,20" path="m6548,1567l6558,1567,6558,1548,6548,1548,6548,1567xe" filled="true" fillcolor="#000000" stroked="false">
                <v:path arrowok="t"/>
                <v:fill type="solid"/>
              </v:shape>
            </v:group>
            <v:group style="position:absolute;left:6548;top:1567;width:10;height:20" coordorigin="6548,1567" coordsize="10,20">
              <v:shape style="position:absolute;left:6548;top:1567;width:10;height:20" coordorigin="6548,1567" coordsize="10,20" path="m6548,1586l6558,1586,6558,1567,6548,1567,6548,1586xe" filled="true" fillcolor="#000000" stroked="false">
                <v:path arrowok="t"/>
                <v:fill type="solid"/>
              </v:shape>
            </v:group>
            <v:group style="position:absolute;left:6548;top:1586;width:10;height:20" coordorigin="6548,1586" coordsize="10,20">
              <v:shape style="position:absolute;left:6548;top:1586;width:10;height:20" coordorigin="6548,1586" coordsize="10,20" path="m6548,1606l6558,1606,6558,1586,6548,1586,6548,1606xe" filled="true" fillcolor="#000000" stroked="false">
                <v:path arrowok="t"/>
                <v:fill type="solid"/>
              </v:shape>
            </v:group>
            <v:group style="position:absolute;left:6548;top:1606;width:10;height:20" coordorigin="6548,1606" coordsize="10,20">
              <v:shape style="position:absolute;left:6548;top:1606;width:10;height:20" coordorigin="6548,1606" coordsize="10,20" path="m6548,1625l6558,1625,6558,1606,6548,1606,6548,1625xe" filled="true" fillcolor="#000000" stroked="false">
                <v:path arrowok="t"/>
                <v:fill type="solid"/>
              </v:shape>
            </v:group>
            <v:group style="position:absolute;left:6548;top:1625;width:10;height:20" coordorigin="6548,1625" coordsize="10,20">
              <v:shape style="position:absolute;left:6548;top:1625;width:10;height:20" coordorigin="6548,1625" coordsize="10,20" path="m6548,1644l6558,1644,6558,1625,6548,1625,6548,1644xe" filled="true" fillcolor="#000000" stroked="false">
                <v:path arrowok="t"/>
                <v:fill type="solid"/>
              </v:shape>
            </v:group>
            <v:group style="position:absolute;left:6548;top:1644;width:10;height:20" coordorigin="6548,1644" coordsize="10,20">
              <v:shape style="position:absolute;left:6548;top:1644;width:10;height:20" coordorigin="6548,1644" coordsize="10,20" path="m6548,1664l6558,1664,6558,1644,6548,1644,6548,1664xe" filled="true" fillcolor="#000000" stroked="false">
                <v:path arrowok="t"/>
                <v:fill type="solid"/>
              </v:shape>
            </v:group>
            <v:group style="position:absolute;left:6548;top:1664;width:10;height:20" coordorigin="6548,1664" coordsize="10,20">
              <v:shape style="position:absolute;left:6548;top:1664;width:10;height:20" coordorigin="6548,1664" coordsize="10,20" path="m6548,1683l6558,1683,6558,1664,6548,1664,6548,1683xe" filled="true" fillcolor="#000000" stroked="false">
                <v:path arrowok="t"/>
                <v:fill type="solid"/>
              </v:shape>
            </v:group>
            <v:group style="position:absolute;left:6548;top:1683;width:10;height:20" coordorigin="6548,1683" coordsize="10,20">
              <v:shape style="position:absolute;left:6548;top:1683;width:10;height:20" coordorigin="6548,1683" coordsize="10,20" path="m6548,1702l6558,1702,6558,1683,6548,1683,6548,1702xe" filled="true" fillcolor="#000000" stroked="false">
                <v:path arrowok="t"/>
                <v:fill type="solid"/>
              </v:shape>
            </v:group>
            <v:group style="position:absolute;left:6548;top:1702;width:10;height:20" coordorigin="6548,1702" coordsize="10,20">
              <v:shape style="position:absolute;left:6548;top:1702;width:10;height:20" coordorigin="6548,1702" coordsize="10,20" path="m6548,1721l6558,1721,6558,1702,6548,1702,6548,1721xe" filled="true" fillcolor="#000000" stroked="false">
                <v:path arrowok="t"/>
                <v:fill type="solid"/>
              </v:shape>
            </v:group>
            <v:group style="position:absolute;left:6548;top:1721;width:10;height:20" coordorigin="6548,1721" coordsize="10,20">
              <v:shape style="position:absolute;left:6548;top:1721;width:10;height:20" coordorigin="6548,1721" coordsize="10,20" path="m6548,1740l6558,1740,6558,1721,6548,1721,6548,1740xe" filled="true" fillcolor="#000000" stroked="false">
                <v:path arrowok="t"/>
                <v:fill type="solid"/>
              </v:shape>
            </v:group>
            <v:group style="position:absolute;left:6548;top:1740;width:10;height:20" coordorigin="6548,1740" coordsize="10,20">
              <v:shape style="position:absolute;left:6548;top:1740;width:10;height:20" coordorigin="6548,1740" coordsize="10,20" path="m6548,1760l6558,1760,6558,1740,6548,1740,6548,1760xe" filled="true" fillcolor="#000000" stroked="false">
                <v:path arrowok="t"/>
                <v:fill type="solid"/>
              </v:shape>
            </v:group>
            <v:group style="position:absolute;left:6548;top:1760;width:10;height:20" coordorigin="6548,1760" coordsize="10,20">
              <v:shape style="position:absolute;left:6548;top:1760;width:10;height:20" coordorigin="6548,1760" coordsize="10,20" path="m6548,1779l6558,1779,6558,1760,6548,1760,6548,1779xe" filled="true" fillcolor="#000000" stroked="false">
                <v:path arrowok="t"/>
                <v:fill type="solid"/>
              </v:shape>
            </v:group>
            <v:group style="position:absolute;left:6548;top:1779;width:10;height:20" coordorigin="6548,1779" coordsize="10,20">
              <v:shape style="position:absolute;left:6548;top:1779;width:10;height:20" coordorigin="6548,1779" coordsize="10,20" path="m6548,1798l6558,1798,6558,1779,6548,1779,6548,1798xe" filled="true" fillcolor="#000000" stroked="false">
                <v:path arrowok="t"/>
                <v:fill type="solid"/>
              </v:shape>
            </v:group>
            <v:group style="position:absolute;left:6548;top:1798;width:10;height:20" coordorigin="6548,1798" coordsize="10,20">
              <v:shape style="position:absolute;left:6548;top:1798;width:10;height:20" coordorigin="6548,1798" coordsize="10,20" path="m6548,1817l6558,1817,6558,1798,6548,1798,6548,1817xe" filled="true" fillcolor="#000000" stroked="false">
                <v:path arrowok="t"/>
                <v:fill type="solid"/>
              </v:shape>
            </v:group>
            <v:group style="position:absolute;left:6548;top:1817;width:10;height:20" coordorigin="6548,1817" coordsize="10,20">
              <v:shape style="position:absolute;left:6548;top:1817;width:10;height:20" coordorigin="6548,1817" coordsize="10,20" path="m6548,1836l6558,1836,6558,1817,6548,1817,6548,1836xe" filled="true" fillcolor="#000000" stroked="false">
                <v:path arrowok="t"/>
                <v:fill type="solid"/>
              </v:shape>
            </v:group>
            <v:group style="position:absolute;left:6548;top:1836;width:10;height:20" coordorigin="6548,1836" coordsize="10,20">
              <v:shape style="position:absolute;left:6548;top:1836;width:10;height:20" coordorigin="6548,1836" coordsize="10,20" path="m6548,1856l6558,1856,6558,1836,6548,1836,6548,1856xe" filled="true" fillcolor="#000000" stroked="false">
                <v:path arrowok="t"/>
                <v:fill type="solid"/>
              </v:shape>
            </v:group>
            <v:group style="position:absolute;left:6548;top:1856;width:10;height:20" coordorigin="6548,1856" coordsize="10,20">
              <v:shape style="position:absolute;left:6548;top:1856;width:10;height:20" coordorigin="6548,1856" coordsize="10,20" path="m6548,1875l6558,1875,6558,1856,6548,1856,6548,1875xe" filled="true" fillcolor="#000000" stroked="false">
                <v:path arrowok="t"/>
                <v:fill type="solid"/>
              </v:shape>
            </v:group>
            <v:group style="position:absolute;left:6548;top:1875;width:10;height:20" coordorigin="6548,1875" coordsize="10,20">
              <v:shape style="position:absolute;left:6548;top:1875;width:10;height:20" coordorigin="6548,1875" coordsize="10,20" path="m6548,1894l6558,1894,6558,1875,6548,1875,6548,1894xe" filled="true" fillcolor="#000000" stroked="false">
                <v:path arrowok="t"/>
                <v:fill type="solid"/>
              </v:shape>
            </v:group>
            <v:group style="position:absolute;left:6548;top:1894;width:10;height:20" coordorigin="6548,1894" coordsize="10,20">
              <v:shape style="position:absolute;left:6548;top:1894;width:10;height:20" coordorigin="6548,1894" coordsize="10,20" path="m6548,1913l6558,1913,6558,1894,6548,1894,6548,1913xe" filled="true" fillcolor="#000000" stroked="false">
                <v:path arrowok="t"/>
                <v:fill type="solid"/>
              </v:shape>
            </v:group>
            <v:group style="position:absolute;left:6548;top:1913;width:10;height:20" coordorigin="6548,1913" coordsize="10,20">
              <v:shape style="position:absolute;left:6548;top:1913;width:10;height:20" coordorigin="6548,1913" coordsize="10,20" path="m6548,1932l6558,1932,6558,1913,6548,1913,6548,1932xe" filled="true" fillcolor="#000000" stroked="false">
                <v:path arrowok="t"/>
                <v:fill type="solid"/>
              </v:shape>
            </v:group>
            <v:group style="position:absolute;left:6548;top:1932;width:10;height:20" coordorigin="6548,1932" coordsize="10,20">
              <v:shape style="position:absolute;left:6548;top:1932;width:10;height:20" coordorigin="6548,1932" coordsize="10,20" path="m6548,1952l6558,1952,6558,1932,6548,1932,6548,1952xe" filled="true" fillcolor="#000000" stroked="false">
                <v:path arrowok="t"/>
                <v:fill type="solid"/>
              </v:shape>
            </v:group>
            <v:group style="position:absolute;left:6548;top:1952;width:10;height:20" coordorigin="6548,1952" coordsize="10,20">
              <v:shape style="position:absolute;left:6548;top:1952;width:10;height:20" coordorigin="6548,1952" coordsize="10,20" path="m6548,1971l6558,1971,6558,1952,6548,1952,6548,1971xe" filled="true" fillcolor="#000000" stroked="false">
                <v:path arrowok="t"/>
                <v:fill type="solid"/>
              </v:shape>
            </v:group>
            <v:group style="position:absolute;left:6548;top:1971;width:10;height:20" coordorigin="6548,1971" coordsize="10,20">
              <v:shape style="position:absolute;left:6548;top:1971;width:10;height:20" coordorigin="6548,1971" coordsize="10,20" path="m6548,1990l6558,1990,6558,1971,6548,1971,6548,1990xe" filled="true" fillcolor="#000000" stroked="false">
                <v:path arrowok="t"/>
                <v:fill type="solid"/>
              </v:shape>
            </v:group>
            <v:group style="position:absolute;left:6548;top:1990;width:10;height:20" coordorigin="6548,1990" coordsize="10,20">
              <v:shape style="position:absolute;left:6548;top:1990;width:10;height:20" coordorigin="6548,1990" coordsize="10,20" path="m6548,2009l6558,2009,6558,1990,6548,1990,6548,2009xe" filled="true" fillcolor="#000000" stroked="false">
                <v:path arrowok="t"/>
                <v:fill type="solid"/>
              </v:shape>
            </v:group>
            <v:group style="position:absolute;left:6548;top:2009;width:10;height:20" coordorigin="6548,2009" coordsize="10,20">
              <v:shape style="position:absolute;left:6548;top:2009;width:10;height:20" coordorigin="6548,2009" coordsize="10,20" path="m6548,2028l6558,2028,6558,2009,6548,2009,6548,2028xe" filled="true" fillcolor="#000000" stroked="false">
                <v:path arrowok="t"/>
                <v:fill type="solid"/>
              </v:shape>
            </v:group>
            <v:group style="position:absolute;left:6548;top:2028;width:10;height:20" coordorigin="6548,2028" coordsize="10,20">
              <v:shape style="position:absolute;left:6548;top:2028;width:10;height:20" coordorigin="6548,2028" coordsize="10,20" path="m6548,2048l6558,2048,6558,2028,6548,2028,6548,2048xe" filled="true" fillcolor="#000000" stroked="false">
                <v:path arrowok="t"/>
                <v:fill type="solid"/>
              </v:shape>
            </v:group>
            <v:group style="position:absolute;left:6548;top:2048;width:10;height:20" coordorigin="6548,2048" coordsize="10,20">
              <v:shape style="position:absolute;left:6548;top:2048;width:10;height:20" coordorigin="6548,2048" coordsize="10,20" path="m6548,2067l6558,2067,6558,2048,6548,2048,6548,2067xe" filled="true" fillcolor="#000000" stroked="false">
                <v:path arrowok="t"/>
                <v:fill type="solid"/>
              </v:shape>
            </v:group>
            <v:group style="position:absolute;left:6548;top:2067;width:10;height:20" coordorigin="6548,2067" coordsize="10,20">
              <v:shape style="position:absolute;left:6548;top:2067;width:10;height:20" coordorigin="6548,2067" coordsize="10,20" path="m6548,2086l6558,2086,6558,2067,6548,2067,6548,2086xe" filled="true" fillcolor="#000000" stroked="false">
                <v:path arrowok="t"/>
                <v:fill type="solid"/>
              </v:shape>
            </v:group>
            <v:group style="position:absolute;left:6548;top:2086;width:10;height:20" coordorigin="6548,2086" coordsize="10,20">
              <v:shape style="position:absolute;left:6548;top:2086;width:10;height:20" coordorigin="6548,2086" coordsize="10,20" path="m6548,2105l6558,2105,6558,2086,6548,2086,6548,2105xe" filled="true" fillcolor="#000000" stroked="false">
                <v:path arrowok="t"/>
                <v:fill type="solid"/>
              </v:shape>
            </v:group>
            <v:group style="position:absolute;left:6548;top:2105;width:10;height:20" coordorigin="6548,2105" coordsize="10,20">
              <v:shape style="position:absolute;left:6548;top:2105;width:10;height:20" coordorigin="6548,2105" coordsize="10,20" path="m6548,2124l6558,2124,6558,2105,6548,2105,6548,2124xe" filled="true" fillcolor="#000000" stroked="false">
                <v:path arrowok="t"/>
                <v:fill type="solid"/>
              </v:shape>
            </v:group>
            <v:group style="position:absolute;left:6548;top:2124;width:10;height:20" coordorigin="6548,2124" coordsize="10,20">
              <v:shape style="position:absolute;left:6548;top:2124;width:10;height:20" coordorigin="6548,2124" coordsize="10,20" path="m6548,2144l6558,2144,6558,2124,6548,2124,6548,2144xe" filled="true" fillcolor="#000000" stroked="false">
                <v:path arrowok="t"/>
                <v:fill type="solid"/>
              </v:shape>
            </v:group>
            <v:group style="position:absolute;left:6548;top:2144;width:10;height:20" coordorigin="6548,2144" coordsize="10,20">
              <v:shape style="position:absolute;left:6548;top:2144;width:10;height:20" coordorigin="6548,2144" coordsize="10,20" path="m6548,2163l6558,2163,6558,2144,6548,2144,6548,2163xe" filled="true" fillcolor="#000000" stroked="false">
                <v:path arrowok="t"/>
                <v:fill type="solid"/>
              </v:shape>
            </v:group>
            <v:group style="position:absolute;left:6548;top:2163;width:10;height:20" coordorigin="6548,2163" coordsize="10,20">
              <v:shape style="position:absolute;left:6548;top:2163;width:10;height:20" coordorigin="6548,2163" coordsize="10,20" path="m6548,2182l6558,2182,6558,2163,6548,2163,6548,2182xe" filled="true" fillcolor="#000000" stroked="false">
                <v:path arrowok="t"/>
                <v:fill type="solid"/>
              </v:shape>
            </v:group>
            <v:group style="position:absolute;left:6548;top:2182;width:10;height:20" coordorigin="6548,2182" coordsize="10,20">
              <v:shape style="position:absolute;left:6548;top:2182;width:10;height:20" coordorigin="6548,2182" coordsize="10,20" path="m6548,2201l6558,2201,6558,2182,6548,2182,6548,2201xe" filled="true" fillcolor="#000000" stroked="false">
                <v:path arrowok="t"/>
                <v:fill type="solid"/>
              </v:shape>
            </v:group>
            <v:group style="position:absolute;left:6548;top:2201;width:10;height:20" coordorigin="6548,2201" coordsize="10,20">
              <v:shape style="position:absolute;left:6548;top:2201;width:10;height:20" coordorigin="6548,2201" coordsize="10,20" path="m6548,2220l6558,2220,6558,2201,6548,2201,6548,2220xe" filled="true" fillcolor="#000000" stroked="false">
                <v:path arrowok="t"/>
                <v:fill type="solid"/>
              </v:shape>
            </v:group>
            <v:group style="position:absolute;left:6548;top:2220;width:10;height:20" coordorigin="6548,2220" coordsize="10,20">
              <v:shape style="position:absolute;left:6548;top:2220;width:10;height:20" coordorigin="6548,2220" coordsize="10,20" path="m6548,2240l6558,2240,6558,2220,6548,2220,6548,2240xe" filled="true" fillcolor="#000000" stroked="false">
                <v:path arrowok="t"/>
                <v:fill type="solid"/>
              </v:shape>
            </v:group>
            <v:group style="position:absolute;left:6548;top:2240;width:10;height:20" coordorigin="6548,2240" coordsize="10,20">
              <v:shape style="position:absolute;left:6548;top:2240;width:10;height:20" coordorigin="6548,2240" coordsize="10,20" path="m6548,2259l6558,2259,6558,2240,6548,2240,6548,2259xe" filled="true" fillcolor="#000000" stroked="false">
                <v:path arrowok="t"/>
                <v:fill type="solid"/>
              </v:shape>
            </v:group>
            <v:group style="position:absolute;left:6548;top:2259;width:10;height:20" coordorigin="6548,2259" coordsize="10,20">
              <v:shape style="position:absolute;left:6548;top:2259;width:10;height:20" coordorigin="6548,2259" coordsize="10,20" path="m6548,2278l6558,2278,6558,2259,6548,2259,6548,2278xe" filled="true" fillcolor="#000000" stroked="false">
                <v:path arrowok="t"/>
                <v:fill type="solid"/>
              </v:shape>
            </v:group>
            <v:group style="position:absolute;left:6548;top:2278;width:10;height:20" coordorigin="6548,2278" coordsize="10,20">
              <v:shape style="position:absolute;left:6548;top:2278;width:10;height:20" coordorigin="6548,2278" coordsize="10,20" path="m6548,2297l6558,2297,6558,2278,6548,2278,6548,2297xe" filled="true" fillcolor="#000000" stroked="false">
                <v:path arrowok="t"/>
                <v:fill type="solid"/>
              </v:shape>
            </v:group>
            <v:group style="position:absolute;left:6548;top:2297;width:10;height:20" coordorigin="6548,2297" coordsize="10,20">
              <v:shape style="position:absolute;left:6548;top:2297;width:10;height:20" coordorigin="6548,2297" coordsize="10,20" path="m6548,2316l6558,2316,6558,2297,6548,2297,6548,2316xe" filled="true" fillcolor="#000000" stroked="false">
                <v:path arrowok="t"/>
                <v:fill type="solid"/>
              </v:shape>
            </v:group>
            <v:group style="position:absolute;left:6548;top:2316;width:10;height:20" coordorigin="6548,2316" coordsize="10,20">
              <v:shape style="position:absolute;left:6548;top:2316;width:10;height:20" coordorigin="6548,2316" coordsize="10,20" path="m6548,2336l6558,2336,6558,2316,6548,2316,6548,2336xe" filled="true" fillcolor="#000000" stroked="false">
                <v:path arrowok="t"/>
                <v:fill type="solid"/>
              </v:shape>
            </v:group>
            <v:group style="position:absolute;left:6548;top:2336;width:10;height:20" coordorigin="6548,2336" coordsize="10,20">
              <v:shape style="position:absolute;left:6548;top:2336;width:10;height:20" coordorigin="6548,2336" coordsize="10,20" path="m6548,2355l6558,2355,6558,2336,6548,2336,6548,2355xe" filled="true" fillcolor="#000000" stroked="false">
                <v:path arrowok="t"/>
                <v:fill type="solid"/>
              </v:shape>
            </v:group>
            <v:group style="position:absolute;left:6548;top:2361;width:10;height:2" coordorigin="6548,2361" coordsize="10,2">
              <v:shape style="position:absolute;left:6548;top:2361;width:10;height:2" coordorigin="6548,2361" coordsize="10,0" path="m6548,2361l6558,2361e" filled="false" stroked="true" strokeweight=".600010pt" strokecolor="#000000">
                <v:path arrowok="t"/>
              </v:shape>
            </v:group>
            <v:group style="position:absolute;left:7405;top:31;width:10;height:20" coordorigin="7405,31" coordsize="10,20">
              <v:shape style="position:absolute;left:7405;top:31;width:10;height:20" coordorigin="7405,31" coordsize="10,20" path="m7405,50l7415,50,7415,31,7405,31,7405,50xe" filled="true" fillcolor="#000000" stroked="false">
                <v:path arrowok="t"/>
                <v:fill type="solid"/>
              </v:shape>
            </v:group>
            <v:group style="position:absolute;left:7405;top:50;width:10;height:20" coordorigin="7405,50" coordsize="10,20">
              <v:shape style="position:absolute;left:7405;top:50;width:10;height:20" coordorigin="7405,50" coordsize="10,20" path="m7405,70l7415,70,7415,50,7405,50,7405,70xe" filled="true" fillcolor="#000000" stroked="false">
                <v:path arrowok="t"/>
                <v:fill type="solid"/>
              </v:shape>
            </v:group>
            <v:group style="position:absolute;left:7405;top:70;width:10;height:20" coordorigin="7405,70" coordsize="10,20">
              <v:shape style="position:absolute;left:7405;top:70;width:10;height:20" coordorigin="7405,70" coordsize="10,20" path="m7405,89l7415,89,7415,70,7405,70,7405,89xe" filled="true" fillcolor="#000000" stroked="false">
                <v:path arrowok="t"/>
                <v:fill type="solid"/>
              </v:shape>
            </v:group>
            <v:group style="position:absolute;left:7405;top:89;width:10;height:20" coordorigin="7405,89" coordsize="10,20">
              <v:shape style="position:absolute;left:7405;top:89;width:10;height:20" coordorigin="7405,89" coordsize="10,20" path="m7405,108l7415,108,7415,89,7405,89,7405,108xe" filled="true" fillcolor="#000000" stroked="false">
                <v:path arrowok="t"/>
                <v:fill type="solid"/>
              </v:shape>
            </v:group>
            <v:group style="position:absolute;left:7405;top:108;width:10;height:20" coordorigin="7405,108" coordsize="10,20">
              <v:shape style="position:absolute;left:7405;top:108;width:10;height:20" coordorigin="7405,108" coordsize="10,20" path="m7405,127l7415,127,7415,108,7405,108,7405,127xe" filled="true" fillcolor="#000000" stroked="false">
                <v:path arrowok="t"/>
                <v:fill type="solid"/>
              </v:shape>
            </v:group>
            <v:group style="position:absolute;left:7405;top:127;width:10;height:20" coordorigin="7405,127" coordsize="10,20">
              <v:shape style="position:absolute;left:7405;top:127;width:10;height:20" coordorigin="7405,127" coordsize="10,20" path="m7405,146l7415,146,7415,127,7405,127,7405,146xe" filled="true" fillcolor="#000000" stroked="false">
                <v:path arrowok="t"/>
                <v:fill type="solid"/>
              </v:shape>
            </v:group>
            <v:group style="position:absolute;left:7405;top:146;width:10;height:20" coordorigin="7405,146" coordsize="10,20">
              <v:shape style="position:absolute;left:7405;top:146;width:10;height:20" coordorigin="7405,146" coordsize="10,20" path="m7405,166l7415,166,7415,146,7405,146,7405,166xe" filled="true" fillcolor="#000000" stroked="false">
                <v:path arrowok="t"/>
                <v:fill type="solid"/>
              </v:shape>
            </v:group>
            <v:group style="position:absolute;left:7405;top:166;width:10;height:20" coordorigin="7405,166" coordsize="10,20">
              <v:shape style="position:absolute;left:7405;top:166;width:10;height:20" coordorigin="7405,166" coordsize="10,20" path="m7405,185l7415,185,7415,166,7405,166,7405,185xe" filled="true" fillcolor="#000000" stroked="false">
                <v:path arrowok="t"/>
                <v:fill type="solid"/>
              </v:shape>
            </v:group>
            <v:group style="position:absolute;left:7405;top:185;width:10;height:20" coordorigin="7405,185" coordsize="10,20">
              <v:shape style="position:absolute;left:7405;top:185;width:10;height:20" coordorigin="7405,185" coordsize="10,20" path="m7405,204l7415,204,7415,185,7405,185,7405,204xe" filled="true" fillcolor="#000000" stroked="false">
                <v:path arrowok="t"/>
                <v:fill type="solid"/>
              </v:shape>
            </v:group>
            <v:group style="position:absolute;left:7405;top:204;width:10;height:20" coordorigin="7405,204" coordsize="10,20">
              <v:shape style="position:absolute;left:7405;top:204;width:10;height:20" coordorigin="7405,204" coordsize="10,20" path="m7405,223l7415,223,7415,204,7405,204,7405,223xe" filled="true" fillcolor="#000000" stroked="false">
                <v:path arrowok="t"/>
                <v:fill type="solid"/>
              </v:shape>
            </v:group>
            <v:group style="position:absolute;left:7405;top:223;width:10;height:20" coordorigin="7405,223" coordsize="10,20">
              <v:shape style="position:absolute;left:7405;top:223;width:10;height:20" coordorigin="7405,223" coordsize="10,20" path="m7405,242l7415,242,7415,223,7405,223,7405,242xe" filled="true" fillcolor="#000000" stroked="false">
                <v:path arrowok="t"/>
                <v:fill type="solid"/>
              </v:shape>
            </v:group>
            <v:group style="position:absolute;left:7405;top:242;width:10;height:20" coordorigin="7405,242" coordsize="10,20">
              <v:shape style="position:absolute;left:7405;top:242;width:10;height:20" coordorigin="7405,242" coordsize="10,20" path="m7405,262l7415,262,7415,242,7405,242,7405,262xe" filled="true" fillcolor="#000000" stroked="false">
                <v:path arrowok="t"/>
                <v:fill type="solid"/>
              </v:shape>
            </v:group>
            <v:group style="position:absolute;left:7405;top:262;width:10;height:20" coordorigin="7405,262" coordsize="10,20">
              <v:shape style="position:absolute;left:7405;top:262;width:10;height:20" coordorigin="7405,262" coordsize="10,20" path="m7405,281l7415,281,7415,262,7405,262,7405,281xe" filled="true" fillcolor="#000000" stroked="false">
                <v:path arrowok="t"/>
                <v:fill type="solid"/>
              </v:shape>
            </v:group>
            <v:group style="position:absolute;left:7405;top:281;width:10;height:20" coordorigin="7405,281" coordsize="10,20">
              <v:shape style="position:absolute;left:7405;top:281;width:10;height:20" coordorigin="7405,281" coordsize="10,20" path="m7405,300l7415,300,7415,281,7405,281,7405,300xe" filled="true" fillcolor="#000000" stroked="false">
                <v:path arrowok="t"/>
                <v:fill type="solid"/>
              </v:shape>
            </v:group>
            <v:group style="position:absolute;left:7405;top:300;width:10;height:20" coordorigin="7405,300" coordsize="10,20">
              <v:shape style="position:absolute;left:7405;top:300;width:10;height:20" coordorigin="7405,300" coordsize="10,20" path="m7405,319l7415,319,7415,300,7405,300,7405,319xe" filled="true" fillcolor="#000000" stroked="false">
                <v:path arrowok="t"/>
                <v:fill type="solid"/>
              </v:shape>
            </v:group>
            <v:group style="position:absolute;left:7405;top:319;width:10;height:20" coordorigin="7405,319" coordsize="10,20">
              <v:shape style="position:absolute;left:7405;top:319;width:10;height:20" coordorigin="7405,319" coordsize="10,20" path="m7405,338l7415,338,7415,319,7405,319,7405,338xe" filled="true" fillcolor="#000000" stroked="false">
                <v:path arrowok="t"/>
                <v:fill type="solid"/>
              </v:shape>
            </v:group>
            <v:group style="position:absolute;left:7405;top:338;width:10;height:20" coordorigin="7405,338" coordsize="10,20">
              <v:shape style="position:absolute;left:7405;top:338;width:10;height:20" coordorigin="7405,338" coordsize="10,20" path="m7405,358l7415,358,7415,338,7405,338,7405,358xe" filled="true" fillcolor="#000000" stroked="false">
                <v:path arrowok="t"/>
                <v:fill type="solid"/>
              </v:shape>
            </v:group>
            <v:group style="position:absolute;left:7405;top:358;width:10;height:20" coordorigin="7405,358" coordsize="10,20">
              <v:shape style="position:absolute;left:7405;top:358;width:10;height:20" coordorigin="7405,358" coordsize="10,20" path="m7405,377l7415,377,7415,358,7405,358,7405,377xe" filled="true" fillcolor="#000000" stroked="false">
                <v:path arrowok="t"/>
                <v:fill type="solid"/>
              </v:shape>
            </v:group>
            <v:group style="position:absolute;left:7405;top:377;width:10;height:20" coordorigin="7405,377" coordsize="10,20">
              <v:shape style="position:absolute;left:7405;top:377;width:10;height:20" coordorigin="7405,377" coordsize="10,20" path="m7405,396l7415,396,7415,377,7405,377,7405,396xe" filled="true" fillcolor="#000000" stroked="false">
                <v:path arrowok="t"/>
                <v:fill type="solid"/>
              </v:shape>
            </v:group>
            <v:group style="position:absolute;left:7405;top:396;width:10;height:20" coordorigin="7405,396" coordsize="10,20">
              <v:shape style="position:absolute;left:7405;top:396;width:10;height:20" coordorigin="7405,396" coordsize="10,20" path="m7405,415l7415,415,7415,396,7405,396,7405,415xe" filled="true" fillcolor="#000000" stroked="false">
                <v:path arrowok="t"/>
                <v:fill type="solid"/>
              </v:shape>
            </v:group>
            <v:group style="position:absolute;left:7405;top:415;width:10;height:20" coordorigin="7405,415" coordsize="10,20">
              <v:shape style="position:absolute;left:7405;top:415;width:10;height:20" coordorigin="7405,415" coordsize="10,20" path="m7405,434l7415,434,7415,415,7405,415,7405,434xe" filled="true" fillcolor="#000000" stroked="false">
                <v:path arrowok="t"/>
                <v:fill type="solid"/>
              </v:shape>
            </v:group>
            <v:group style="position:absolute;left:7405;top:434;width:10;height:20" coordorigin="7405,434" coordsize="10,20">
              <v:shape style="position:absolute;left:7405;top:434;width:10;height:20" coordorigin="7405,434" coordsize="10,20" path="m7405,454l7415,454,7415,434,7405,434,7405,454xe" filled="true" fillcolor="#000000" stroked="false">
                <v:path arrowok="t"/>
                <v:fill type="solid"/>
              </v:shape>
            </v:group>
            <v:group style="position:absolute;left:7405;top:454;width:10;height:20" coordorigin="7405,454" coordsize="10,20">
              <v:shape style="position:absolute;left:7405;top:454;width:10;height:20" coordorigin="7405,454" coordsize="10,20" path="m7405,473l7415,473,7415,454,7405,454,7405,473xe" filled="true" fillcolor="#000000" stroked="false">
                <v:path arrowok="t"/>
                <v:fill type="solid"/>
              </v:shape>
            </v:group>
            <v:group style="position:absolute;left:7405;top:473;width:10;height:20" coordorigin="7405,473" coordsize="10,20">
              <v:shape style="position:absolute;left:7405;top:473;width:10;height:20" coordorigin="7405,473" coordsize="10,20" path="m7405,492l7415,492,7415,473,7405,473,7405,492xe" filled="true" fillcolor="#000000" stroked="false">
                <v:path arrowok="t"/>
                <v:fill type="solid"/>
              </v:shape>
            </v:group>
            <v:group style="position:absolute;left:7405;top:492;width:10;height:20" coordorigin="7405,492" coordsize="10,20">
              <v:shape style="position:absolute;left:7405;top:492;width:10;height:20" coordorigin="7405,492" coordsize="10,20" path="m7405,511l7415,511,7415,492,7405,492,7405,511xe" filled="true" fillcolor="#000000" stroked="false">
                <v:path arrowok="t"/>
                <v:fill type="solid"/>
              </v:shape>
            </v:group>
            <v:group style="position:absolute;left:7405;top:511;width:10;height:20" coordorigin="7405,511" coordsize="10,20">
              <v:shape style="position:absolute;left:7405;top:511;width:10;height:20" coordorigin="7405,511" coordsize="10,20" path="m7405,530l7415,530,7415,511,7405,511,7405,530xe" filled="true" fillcolor="#000000" stroked="false">
                <v:path arrowok="t"/>
                <v:fill type="solid"/>
              </v:shape>
            </v:group>
            <v:group style="position:absolute;left:7405;top:530;width:10;height:20" coordorigin="7405,530" coordsize="10,20">
              <v:shape style="position:absolute;left:7405;top:530;width:10;height:20" coordorigin="7405,530" coordsize="10,20" path="m7405,550l7415,550,7415,530,7405,530,7405,550xe" filled="true" fillcolor="#000000" stroked="false">
                <v:path arrowok="t"/>
                <v:fill type="solid"/>
              </v:shape>
            </v:group>
            <v:group style="position:absolute;left:7405;top:550;width:10;height:20" coordorigin="7405,550" coordsize="10,20">
              <v:shape style="position:absolute;left:7405;top:550;width:10;height:20" coordorigin="7405,550" coordsize="10,20" path="m7405,569l7415,569,7415,550,7405,550,7405,569xe" filled="true" fillcolor="#000000" stroked="false">
                <v:path arrowok="t"/>
                <v:fill type="solid"/>
              </v:shape>
            </v:group>
            <v:group style="position:absolute;left:7405;top:569;width:10;height:20" coordorigin="7405,569" coordsize="10,20">
              <v:shape style="position:absolute;left:7405;top:569;width:10;height:20" coordorigin="7405,569" coordsize="10,20" path="m7405,588l7415,588,7415,569,7405,569,7405,588xe" filled="true" fillcolor="#000000" stroked="false">
                <v:path arrowok="t"/>
                <v:fill type="solid"/>
              </v:shape>
            </v:group>
            <v:group style="position:absolute;left:7405;top:588;width:10;height:20" coordorigin="7405,588" coordsize="10,20">
              <v:shape style="position:absolute;left:7405;top:588;width:10;height:20" coordorigin="7405,588" coordsize="10,20" path="m7405,607l7415,607,7415,588,7405,588,7405,607xe" filled="true" fillcolor="#000000" stroked="false">
                <v:path arrowok="t"/>
                <v:fill type="solid"/>
              </v:shape>
            </v:group>
            <v:group style="position:absolute;left:7405;top:607;width:10;height:20" coordorigin="7405,607" coordsize="10,20">
              <v:shape style="position:absolute;left:7405;top:607;width:10;height:20" coordorigin="7405,607" coordsize="10,20" path="m7405,626l7415,626,7415,607,7405,607,7405,626xe" filled="true" fillcolor="#000000" stroked="false">
                <v:path arrowok="t"/>
                <v:fill type="solid"/>
              </v:shape>
            </v:group>
            <v:group style="position:absolute;left:7405;top:626;width:10;height:20" coordorigin="7405,626" coordsize="10,20">
              <v:shape style="position:absolute;left:7405;top:626;width:10;height:20" coordorigin="7405,626" coordsize="10,20" path="m7405,646l7415,646,7415,626,7405,626,7405,646xe" filled="true" fillcolor="#000000" stroked="false">
                <v:path arrowok="t"/>
                <v:fill type="solid"/>
              </v:shape>
            </v:group>
            <v:group style="position:absolute;left:7405;top:646;width:10;height:20" coordorigin="7405,646" coordsize="10,20">
              <v:shape style="position:absolute;left:7405;top:646;width:10;height:20" coordorigin="7405,646" coordsize="10,20" path="m7405,665l7415,665,7415,646,7405,646,7405,665xe" filled="true" fillcolor="#000000" stroked="false">
                <v:path arrowok="t"/>
                <v:fill type="solid"/>
              </v:shape>
            </v:group>
            <v:group style="position:absolute;left:7405;top:665;width:10;height:20" coordorigin="7405,665" coordsize="10,20">
              <v:shape style="position:absolute;left:7405;top:665;width:10;height:20" coordorigin="7405,665" coordsize="10,20" path="m7405,684l7415,684,7415,665,7405,665,7405,684xe" filled="true" fillcolor="#000000" stroked="false">
                <v:path arrowok="t"/>
                <v:fill type="solid"/>
              </v:shape>
            </v:group>
            <v:group style="position:absolute;left:7405;top:684;width:10;height:20" coordorigin="7405,684" coordsize="10,20">
              <v:shape style="position:absolute;left:7405;top:684;width:10;height:20" coordorigin="7405,684" coordsize="10,20" path="m7405,703l7415,703,7415,684,7405,684,7405,703xe" filled="true" fillcolor="#000000" stroked="false">
                <v:path arrowok="t"/>
                <v:fill type="solid"/>
              </v:shape>
            </v:group>
            <v:group style="position:absolute;left:7405;top:703;width:10;height:20" coordorigin="7405,703" coordsize="10,20">
              <v:shape style="position:absolute;left:7405;top:703;width:10;height:20" coordorigin="7405,703" coordsize="10,20" path="m7405,722l7415,722,7415,703,7405,703,7405,722xe" filled="true" fillcolor="#000000" stroked="false">
                <v:path arrowok="t"/>
                <v:fill type="solid"/>
              </v:shape>
            </v:group>
            <v:group style="position:absolute;left:7405;top:722;width:10;height:20" coordorigin="7405,722" coordsize="10,20">
              <v:shape style="position:absolute;left:7405;top:722;width:10;height:20" coordorigin="7405,722" coordsize="10,20" path="m7405,742l7415,742,7415,722,7405,722,7405,742xe" filled="true" fillcolor="#000000" stroked="false">
                <v:path arrowok="t"/>
                <v:fill type="solid"/>
              </v:shape>
            </v:group>
            <v:group style="position:absolute;left:7405;top:742;width:10;height:20" coordorigin="7405,742" coordsize="10,20">
              <v:shape style="position:absolute;left:7405;top:742;width:10;height:20" coordorigin="7405,742" coordsize="10,20" path="m7405,761l7415,761,7415,742,7405,742,7405,761xe" filled="true" fillcolor="#000000" stroked="false">
                <v:path arrowok="t"/>
                <v:fill type="solid"/>
              </v:shape>
            </v:group>
            <v:group style="position:absolute;left:7405;top:761;width:10;height:20" coordorigin="7405,761" coordsize="10,20">
              <v:shape style="position:absolute;left:7405;top:761;width:10;height:20" coordorigin="7405,761" coordsize="10,20" path="m7405,780l7415,780,7415,761,7405,761,7405,780xe" filled="true" fillcolor="#000000" stroked="false">
                <v:path arrowok="t"/>
                <v:fill type="solid"/>
              </v:shape>
            </v:group>
            <v:group style="position:absolute;left:7405;top:780;width:10;height:20" coordorigin="7405,780" coordsize="10,20">
              <v:shape style="position:absolute;left:7405;top:780;width:10;height:20" coordorigin="7405,780" coordsize="10,20" path="m7405,799l7415,799,7415,780,7405,780,7405,799xe" filled="true" fillcolor="#000000" stroked="false">
                <v:path arrowok="t"/>
                <v:fill type="solid"/>
              </v:shape>
            </v:group>
            <v:group style="position:absolute;left:7405;top:799;width:10;height:20" coordorigin="7405,799" coordsize="10,20">
              <v:shape style="position:absolute;left:7405;top:799;width:10;height:20" coordorigin="7405,799" coordsize="10,20" path="m7405,818l7415,818,7415,799,7405,799,7405,818xe" filled="true" fillcolor="#000000" stroked="false">
                <v:path arrowok="t"/>
                <v:fill type="solid"/>
              </v:shape>
            </v:group>
            <v:group style="position:absolute;left:7405;top:818;width:10;height:20" coordorigin="7405,818" coordsize="10,20">
              <v:shape style="position:absolute;left:7405;top:818;width:10;height:20" coordorigin="7405,818" coordsize="10,20" path="m7405,838l7415,838,7415,818,7405,818,7405,838xe" filled="true" fillcolor="#000000" stroked="false">
                <v:path arrowok="t"/>
                <v:fill type="solid"/>
              </v:shape>
            </v:group>
            <v:group style="position:absolute;left:7405;top:838;width:10;height:20" coordorigin="7405,838" coordsize="10,20">
              <v:shape style="position:absolute;left:7405;top:838;width:10;height:20" coordorigin="7405,838" coordsize="10,20" path="m7405,857l7415,857,7415,838,7405,838,7405,857xe" filled="true" fillcolor="#000000" stroked="false">
                <v:path arrowok="t"/>
                <v:fill type="solid"/>
              </v:shape>
            </v:group>
            <v:group style="position:absolute;left:7405;top:857;width:10;height:20" coordorigin="7405,857" coordsize="10,20">
              <v:shape style="position:absolute;left:7405;top:857;width:10;height:20" coordorigin="7405,857" coordsize="10,20" path="m7405,876l7415,876,7415,857,7405,857,7405,876xe" filled="true" fillcolor="#000000" stroked="false">
                <v:path arrowok="t"/>
                <v:fill type="solid"/>
              </v:shape>
            </v:group>
            <v:group style="position:absolute;left:7405;top:876;width:10;height:20" coordorigin="7405,876" coordsize="10,20">
              <v:shape style="position:absolute;left:7405;top:876;width:10;height:20" coordorigin="7405,876" coordsize="10,20" path="m7405,895l7415,895,7415,876,7405,876,7405,895xe" filled="true" fillcolor="#000000" stroked="false">
                <v:path arrowok="t"/>
                <v:fill type="solid"/>
              </v:shape>
            </v:group>
            <v:group style="position:absolute;left:7405;top:895;width:10;height:20" coordorigin="7405,895" coordsize="10,20">
              <v:shape style="position:absolute;left:7405;top:895;width:10;height:20" coordorigin="7405,895" coordsize="10,20" path="m7405,914l7415,914,7415,895,7405,895,7405,914xe" filled="true" fillcolor="#000000" stroked="false">
                <v:path arrowok="t"/>
                <v:fill type="solid"/>
              </v:shape>
            </v:group>
            <v:group style="position:absolute;left:7405;top:914;width:10;height:20" coordorigin="7405,914" coordsize="10,20">
              <v:shape style="position:absolute;left:7405;top:914;width:10;height:20" coordorigin="7405,914" coordsize="10,20" path="m7405,934l7415,934,7415,914,7405,914,7405,934xe" filled="true" fillcolor="#000000" stroked="false">
                <v:path arrowok="t"/>
                <v:fill type="solid"/>
              </v:shape>
            </v:group>
            <v:group style="position:absolute;left:7405;top:934;width:10;height:20" coordorigin="7405,934" coordsize="10,20">
              <v:shape style="position:absolute;left:7405;top:934;width:10;height:20" coordorigin="7405,934" coordsize="10,20" path="m7405,953l7415,953,7415,934,7405,934,7405,953xe" filled="true" fillcolor="#000000" stroked="false">
                <v:path arrowok="t"/>
                <v:fill type="solid"/>
              </v:shape>
            </v:group>
            <v:group style="position:absolute;left:7405;top:953;width:10;height:20" coordorigin="7405,953" coordsize="10,20">
              <v:shape style="position:absolute;left:7405;top:953;width:10;height:20" coordorigin="7405,953" coordsize="10,20" path="m7405,972l7415,972,7415,953,7405,953,7405,972xe" filled="true" fillcolor="#000000" stroked="false">
                <v:path arrowok="t"/>
                <v:fill type="solid"/>
              </v:shape>
            </v:group>
            <v:group style="position:absolute;left:7405;top:972;width:10;height:20" coordorigin="7405,972" coordsize="10,20">
              <v:shape style="position:absolute;left:7405;top:972;width:10;height:20" coordorigin="7405,972" coordsize="10,20" path="m7405,991l7415,991,7415,972,7405,972,7405,991xe" filled="true" fillcolor="#000000" stroked="false">
                <v:path arrowok="t"/>
                <v:fill type="solid"/>
              </v:shape>
            </v:group>
            <v:group style="position:absolute;left:7405;top:991;width:10;height:20" coordorigin="7405,991" coordsize="10,20">
              <v:shape style="position:absolute;left:7405;top:991;width:10;height:20" coordorigin="7405,991" coordsize="10,20" path="m7405,1010l7415,1010,7415,991,7405,991,7405,1010xe" filled="true" fillcolor="#000000" stroked="false">
                <v:path arrowok="t"/>
                <v:fill type="solid"/>
              </v:shape>
            </v:group>
            <v:group style="position:absolute;left:7405;top:1010;width:10;height:20" coordorigin="7405,1010" coordsize="10,20">
              <v:shape style="position:absolute;left:7405;top:1010;width:10;height:20" coordorigin="7405,1010" coordsize="10,20" path="m7405,1030l7415,1030,7415,1010,7405,1010,7405,1030xe" filled="true" fillcolor="#000000" stroked="false">
                <v:path arrowok="t"/>
                <v:fill type="solid"/>
              </v:shape>
            </v:group>
            <v:group style="position:absolute;left:7405;top:1030;width:10;height:20" coordorigin="7405,1030" coordsize="10,20">
              <v:shape style="position:absolute;left:7405;top:1030;width:10;height:20" coordorigin="7405,1030" coordsize="10,20" path="m7405,1049l7415,1049,7415,1030,7405,1030,7405,1049xe" filled="true" fillcolor="#000000" stroked="false">
                <v:path arrowok="t"/>
                <v:fill type="solid"/>
              </v:shape>
            </v:group>
            <v:group style="position:absolute;left:7405;top:1049;width:10;height:20" coordorigin="7405,1049" coordsize="10,20">
              <v:shape style="position:absolute;left:7405;top:1049;width:10;height:20" coordorigin="7405,1049" coordsize="10,20" path="m7405,1068l7415,1068,7415,1049,7405,1049,7405,1068xe" filled="true" fillcolor="#000000" stroked="false">
                <v:path arrowok="t"/>
                <v:fill type="solid"/>
              </v:shape>
            </v:group>
            <v:group style="position:absolute;left:7405;top:1068;width:10;height:20" coordorigin="7405,1068" coordsize="10,20">
              <v:shape style="position:absolute;left:7405;top:1068;width:10;height:20" coordorigin="7405,1068" coordsize="10,20" path="m7405,1087l7415,1087,7415,1068,7405,1068,7405,1087xe" filled="true" fillcolor="#000000" stroked="false">
                <v:path arrowok="t"/>
                <v:fill type="solid"/>
              </v:shape>
            </v:group>
            <v:group style="position:absolute;left:7405;top:1087;width:10;height:20" coordorigin="7405,1087" coordsize="10,20">
              <v:shape style="position:absolute;left:7405;top:1087;width:10;height:20" coordorigin="7405,1087" coordsize="10,20" path="m7405,1106l7415,1106,7415,1087,7405,1087,7405,1106xe" filled="true" fillcolor="#000000" stroked="false">
                <v:path arrowok="t"/>
                <v:fill type="solid"/>
              </v:shape>
            </v:group>
            <v:group style="position:absolute;left:7405;top:1106;width:10;height:20" coordorigin="7405,1106" coordsize="10,20">
              <v:shape style="position:absolute;left:7405;top:1106;width:10;height:20" coordorigin="7405,1106" coordsize="10,20" path="m7405,1126l7415,1126,7415,1106,7405,1106,7405,1126xe" filled="true" fillcolor="#000000" stroked="false">
                <v:path arrowok="t"/>
                <v:fill type="solid"/>
              </v:shape>
            </v:group>
            <v:group style="position:absolute;left:7405;top:1126;width:10;height:20" coordorigin="7405,1126" coordsize="10,20">
              <v:shape style="position:absolute;left:7405;top:1126;width:10;height:20" coordorigin="7405,1126" coordsize="10,20" path="m7405,1145l7415,1145,7415,1126,7405,1126,7405,1145xe" filled="true" fillcolor="#000000" stroked="false">
                <v:path arrowok="t"/>
                <v:fill type="solid"/>
              </v:shape>
            </v:group>
            <v:group style="position:absolute;left:7405;top:1145;width:10;height:20" coordorigin="7405,1145" coordsize="10,20">
              <v:shape style="position:absolute;left:7405;top:1145;width:10;height:20" coordorigin="7405,1145" coordsize="10,20" path="m7405,1164l7415,1164,7415,1145,7405,1145,7405,1164xe" filled="true" fillcolor="#000000" stroked="false">
                <v:path arrowok="t"/>
                <v:fill type="solid"/>
              </v:shape>
            </v:group>
            <v:group style="position:absolute;left:7405;top:1164;width:10;height:20" coordorigin="7405,1164" coordsize="10,20">
              <v:shape style="position:absolute;left:7405;top:1164;width:10;height:20" coordorigin="7405,1164" coordsize="10,20" path="m7405,1183l7415,1183,7415,1164,7405,1164,7405,1183xe" filled="true" fillcolor="#000000" stroked="false">
                <v:path arrowok="t"/>
                <v:fill type="solid"/>
              </v:shape>
            </v:group>
            <v:group style="position:absolute;left:7405;top:1183;width:10;height:20" coordorigin="7405,1183" coordsize="10,20">
              <v:shape style="position:absolute;left:7405;top:1183;width:10;height:20" coordorigin="7405,1183" coordsize="10,20" path="m7405,1202l7415,1202,7415,1183,7405,1183,7405,1202xe" filled="true" fillcolor="#000000" stroked="false">
                <v:path arrowok="t"/>
                <v:fill type="solid"/>
              </v:shape>
            </v:group>
            <v:group style="position:absolute;left:7405;top:1202;width:10;height:20" coordorigin="7405,1202" coordsize="10,20">
              <v:shape style="position:absolute;left:7405;top:1202;width:10;height:20" coordorigin="7405,1202" coordsize="10,20" path="m7405,1222l7415,1222,7415,1202,7405,1202,7405,1222xe" filled="true" fillcolor="#000000" stroked="false">
                <v:path arrowok="t"/>
                <v:fill type="solid"/>
              </v:shape>
            </v:group>
            <v:group style="position:absolute;left:7405;top:1222;width:10;height:20" coordorigin="7405,1222" coordsize="10,20">
              <v:shape style="position:absolute;left:7405;top:1222;width:10;height:20" coordorigin="7405,1222" coordsize="10,20" path="m7405,1241l7415,1241,7415,1222,7405,1222,7405,1241xe" filled="true" fillcolor="#000000" stroked="false">
                <v:path arrowok="t"/>
                <v:fill type="solid"/>
              </v:shape>
            </v:group>
            <v:group style="position:absolute;left:7405;top:1241;width:10;height:20" coordorigin="7405,1241" coordsize="10,20">
              <v:shape style="position:absolute;left:7405;top:1241;width:10;height:20" coordorigin="7405,1241" coordsize="10,20" path="m7405,1260l7415,1260,7415,1241,7405,1241,7405,1260xe" filled="true" fillcolor="#000000" stroked="false">
                <v:path arrowok="t"/>
                <v:fill type="solid"/>
              </v:shape>
            </v:group>
            <v:group style="position:absolute;left:7405;top:1260;width:10;height:20" coordorigin="7405,1260" coordsize="10,20">
              <v:shape style="position:absolute;left:7405;top:1260;width:10;height:20" coordorigin="7405,1260" coordsize="10,20" path="m7405,1279l7415,1279,7415,1260,7405,1260,7405,1279xe" filled="true" fillcolor="#000000" stroked="false">
                <v:path arrowok="t"/>
                <v:fill type="solid"/>
              </v:shape>
            </v:group>
            <v:group style="position:absolute;left:7405;top:1279;width:10;height:20" coordorigin="7405,1279" coordsize="10,20">
              <v:shape style="position:absolute;left:7405;top:1279;width:10;height:20" coordorigin="7405,1279" coordsize="10,20" path="m7405,1298l7415,1298,7415,1279,7405,1279,7405,1298xe" filled="true" fillcolor="#000000" stroked="false">
                <v:path arrowok="t"/>
                <v:fill type="solid"/>
              </v:shape>
            </v:group>
            <v:group style="position:absolute;left:7405;top:1298;width:10;height:20" coordorigin="7405,1298" coordsize="10,20">
              <v:shape style="position:absolute;left:7405;top:1298;width:10;height:20" coordorigin="7405,1298" coordsize="10,20" path="m7405,1318l7415,1318,7415,1298,7405,1298,7405,1318xe" filled="true" fillcolor="#000000" stroked="false">
                <v:path arrowok="t"/>
                <v:fill type="solid"/>
              </v:shape>
            </v:group>
            <v:group style="position:absolute;left:7405;top:1318;width:10;height:20" coordorigin="7405,1318" coordsize="10,20">
              <v:shape style="position:absolute;left:7405;top:1318;width:10;height:20" coordorigin="7405,1318" coordsize="10,20" path="m7405,1337l7415,1337,7415,1318,7405,1318,7405,1337xe" filled="true" fillcolor="#000000" stroked="false">
                <v:path arrowok="t"/>
                <v:fill type="solid"/>
              </v:shape>
            </v:group>
            <v:group style="position:absolute;left:7405;top:1337;width:10;height:20" coordorigin="7405,1337" coordsize="10,20">
              <v:shape style="position:absolute;left:7405;top:1337;width:10;height:20" coordorigin="7405,1337" coordsize="10,20" path="m7405,1356l7415,1356,7415,1337,7405,1337,7405,1356xe" filled="true" fillcolor="#000000" stroked="false">
                <v:path arrowok="t"/>
                <v:fill type="solid"/>
              </v:shape>
            </v:group>
            <v:group style="position:absolute;left:7405;top:1356;width:10;height:20" coordorigin="7405,1356" coordsize="10,20">
              <v:shape style="position:absolute;left:7405;top:1356;width:10;height:20" coordorigin="7405,1356" coordsize="10,20" path="m7405,1375l7415,1375,7415,1356,7405,1356,7405,1375xe" filled="true" fillcolor="#000000" stroked="false">
                <v:path arrowok="t"/>
                <v:fill type="solid"/>
              </v:shape>
            </v:group>
            <v:group style="position:absolute;left:7405;top:1375;width:10;height:20" coordorigin="7405,1375" coordsize="10,20">
              <v:shape style="position:absolute;left:7405;top:1375;width:10;height:20" coordorigin="7405,1375" coordsize="10,20" path="m7405,1394l7415,1394,7415,1375,7405,1375,7405,1394xe" filled="true" fillcolor="#000000" stroked="false">
                <v:path arrowok="t"/>
                <v:fill type="solid"/>
              </v:shape>
            </v:group>
            <v:group style="position:absolute;left:7405;top:1394;width:10;height:20" coordorigin="7405,1394" coordsize="10,20">
              <v:shape style="position:absolute;left:7405;top:1394;width:10;height:20" coordorigin="7405,1394" coordsize="10,20" path="m7405,1414l7415,1414,7415,1394,7405,1394,7405,1414xe" filled="true" fillcolor="#000000" stroked="false">
                <v:path arrowok="t"/>
                <v:fill type="solid"/>
              </v:shape>
            </v:group>
            <v:group style="position:absolute;left:7405;top:1414;width:10;height:20" coordorigin="7405,1414" coordsize="10,20">
              <v:shape style="position:absolute;left:7405;top:1414;width:10;height:20" coordorigin="7405,1414" coordsize="10,20" path="m7405,1433l7415,1433,7415,1414,7405,1414,7405,1433xe" filled="true" fillcolor="#000000" stroked="false">
                <v:path arrowok="t"/>
                <v:fill type="solid"/>
              </v:shape>
            </v:group>
            <v:group style="position:absolute;left:7405;top:1433;width:10;height:20" coordorigin="7405,1433" coordsize="10,20">
              <v:shape style="position:absolute;left:7405;top:1433;width:10;height:20" coordorigin="7405,1433" coordsize="10,20" path="m7405,1452l7415,1452,7415,1433,7405,1433,7405,1452xe" filled="true" fillcolor="#000000" stroked="false">
                <v:path arrowok="t"/>
                <v:fill type="solid"/>
              </v:shape>
            </v:group>
            <v:group style="position:absolute;left:7405;top:1452;width:10;height:20" coordorigin="7405,1452" coordsize="10,20">
              <v:shape style="position:absolute;left:7405;top:1452;width:10;height:20" coordorigin="7405,1452" coordsize="10,20" path="m7405,1471l7415,1471,7415,1452,7405,1452,7405,1471xe" filled="true" fillcolor="#000000" stroked="false">
                <v:path arrowok="t"/>
                <v:fill type="solid"/>
              </v:shape>
            </v:group>
            <v:group style="position:absolute;left:7405;top:1471;width:10;height:20" coordorigin="7405,1471" coordsize="10,20">
              <v:shape style="position:absolute;left:7405;top:1471;width:10;height:20" coordorigin="7405,1471" coordsize="10,20" path="m7405,1490l7415,1490,7415,1471,7405,1471,7405,1490xe" filled="true" fillcolor="#000000" stroked="false">
                <v:path arrowok="t"/>
                <v:fill type="solid"/>
              </v:shape>
            </v:group>
            <v:group style="position:absolute;left:7405;top:1490;width:10;height:20" coordorigin="7405,1490" coordsize="10,20">
              <v:shape style="position:absolute;left:7405;top:1490;width:10;height:20" coordorigin="7405,1490" coordsize="10,20" path="m7405,1510l7415,1510,7415,1490,7405,1490,7405,1510xe" filled="true" fillcolor="#000000" stroked="false">
                <v:path arrowok="t"/>
                <v:fill type="solid"/>
              </v:shape>
            </v:group>
            <v:group style="position:absolute;left:7405;top:1510;width:10;height:20" coordorigin="7405,1510" coordsize="10,20">
              <v:shape style="position:absolute;left:7405;top:1510;width:10;height:20" coordorigin="7405,1510" coordsize="10,20" path="m7405,1529l7415,1529,7415,1510,7405,1510,7405,1529xe" filled="true" fillcolor="#000000" stroked="false">
                <v:path arrowok="t"/>
                <v:fill type="solid"/>
              </v:shape>
            </v:group>
            <v:group style="position:absolute;left:7405;top:1529;width:10;height:20" coordorigin="7405,1529" coordsize="10,20">
              <v:shape style="position:absolute;left:7405;top:1529;width:10;height:20" coordorigin="7405,1529" coordsize="10,20" path="m7405,1548l7415,1548,7415,1529,7405,1529,7405,1548xe" filled="true" fillcolor="#000000" stroked="false">
                <v:path arrowok="t"/>
                <v:fill type="solid"/>
              </v:shape>
            </v:group>
            <v:group style="position:absolute;left:7405;top:1548;width:10;height:20" coordorigin="7405,1548" coordsize="10,20">
              <v:shape style="position:absolute;left:7405;top:1548;width:10;height:20" coordorigin="7405,1548" coordsize="10,20" path="m7405,1567l7415,1567,7415,1548,7405,1548,7405,1567xe" filled="true" fillcolor="#000000" stroked="false">
                <v:path arrowok="t"/>
                <v:fill type="solid"/>
              </v:shape>
            </v:group>
            <v:group style="position:absolute;left:7405;top:1567;width:10;height:20" coordorigin="7405,1567" coordsize="10,20">
              <v:shape style="position:absolute;left:7405;top:1567;width:10;height:20" coordorigin="7405,1567" coordsize="10,20" path="m7405,1586l7415,1586,7415,1567,7405,1567,7405,1586xe" filled="true" fillcolor="#000000" stroked="false">
                <v:path arrowok="t"/>
                <v:fill type="solid"/>
              </v:shape>
            </v:group>
            <v:group style="position:absolute;left:7405;top:1586;width:10;height:20" coordorigin="7405,1586" coordsize="10,20">
              <v:shape style="position:absolute;left:7405;top:1586;width:10;height:20" coordorigin="7405,1586" coordsize="10,20" path="m7405,1606l7415,1606,7415,1586,7405,1586,7405,1606xe" filled="true" fillcolor="#000000" stroked="false">
                <v:path arrowok="t"/>
                <v:fill type="solid"/>
              </v:shape>
            </v:group>
            <v:group style="position:absolute;left:7405;top:1606;width:10;height:20" coordorigin="7405,1606" coordsize="10,20">
              <v:shape style="position:absolute;left:7405;top:1606;width:10;height:20" coordorigin="7405,1606" coordsize="10,20" path="m7405,1625l7415,1625,7415,1606,7405,1606,7405,1625xe" filled="true" fillcolor="#000000" stroked="false">
                <v:path arrowok="t"/>
                <v:fill type="solid"/>
              </v:shape>
            </v:group>
            <v:group style="position:absolute;left:7405;top:1625;width:10;height:20" coordorigin="7405,1625" coordsize="10,20">
              <v:shape style="position:absolute;left:7405;top:1625;width:10;height:20" coordorigin="7405,1625" coordsize="10,20" path="m7405,1644l7415,1644,7415,1625,7405,1625,7405,1644xe" filled="true" fillcolor="#000000" stroked="false">
                <v:path arrowok="t"/>
                <v:fill type="solid"/>
              </v:shape>
            </v:group>
            <v:group style="position:absolute;left:7405;top:1644;width:10;height:20" coordorigin="7405,1644" coordsize="10,20">
              <v:shape style="position:absolute;left:7405;top:1644;width:10;height:20" coordorigin="7405,1644" coordsize="10,20" path="m7405,1664l7415,1664,7415,1644,7405,1644,7405,1664xe" filled="true" fillcolor="#000000" stroked="false">
                <v:path arrowok="t"/>
                <v:fill type="solid"/>
              </v:shape>
            </v:group>
            <v:group style="position:absolute;left:7405;top:1664;width:10;height:20" coordorigin="7405,1664" coordsize="10,20">
              <v:shape style="position:absolute;left:7405;top:1664;width:10;height:20" coordorigin="7405,1664" coordsize="10,20" path="m7405,1683l7415,1683,7415,1664,7405,1664,7405,1683xe" filled="true" fillcolor="#000000" stroked="false">
                <v:path arrowok="t"/>
                <v:fill type="solid"/>
              </v:shape>
            </v:group>
            <v:group style="position:absolute;left:7405;top:1683;width:10;height:20" coordorigin="7405,1683" coordsize="10,20">
              <v:shape style="position:absolute;left:7405;top:1683;width:10;height:20" coordorigin="7405,1683" coordsize="10,20" path="m7405,1702l7415,1702,7415,1683,7405,1683,7405,1702xe" filled="true" fillcolor="#000000" stroked="false">
                <v:path arrowok="t"/>
                <v:fill type="solid"/>
              </v:shape>
            </v:group>
            <v:group style="position:absolute;left:7405;top:1702;width:10;height:20" coordorigin="7405,1702" coordsize="10,20">
              <v:shape style="position:absolute;left:7405;top:1702;width:10;height:20" coordorigin="7405,1702" coordsize="10,20" path="m7405,1721l7415,1721,7415,1702,7405,1702,7405,1721xe" filled="true" fillcolor="#000000" stroked="false">
                <v:path arrowok="t"/>
                <v:fill type="solid"/>
              </v:shape>
            </v:group>
            <v:group style="position:absolute;left:7405;top:1721;width:10;height:20" coordorigin="7405,1721" coordsize="10,20">
              <v:shape style="position:absolute;left:7405;top:1721;width:10;height:20" coordorigin="7405,1721" coordsize="10,20" path="m7405,1740l7415,1740,7415,1721,7405,1721,7405,1740xe" filled="true" fillcolor="#000000" stroked="false">
                <v:path arrowok="t"/>
                <v:fill type="solid"/>
              </v:shape>
            </v:group>
            <v:group style="position:absolute;left:7405;top:1740;width:10;height:20" coordorigin="7405,1740" coordsize="10,20">
              <v:shape style="position:absolute;left:7405;top:1740;width:10;height:20" coordorigin="7405,1740" coordsize="10,20" path="m7405,1760l7415,1760,7415,1740,7405,1740,7405,1760xe" filled="true" fillcolor="#000000" stroked="false">
                <v:path arrowok="t"/>
                <v:fill type="solid"/>
              </v:shape>
            </v:group>
            <v:group style="position:absolute;left:7405;top:1760;width:10;height:20" coordorigin="7405,1760" coordsize="10,20">
              <v:shape style="position:absolute;left:7405;top:1760;width:10;height:20" coordorigin="7405,1760" coordsize="10,20" path="m7405,1779l7415,1779,7415,1760,7405,1760,7405,1779xe" filled="true" fillcolor="#000000" stroked="false">
                <v:path arrowok="t"/>
                <v:fill type="solid"/>
              </v:shape>
            </v:group>
            <v:group style="position:absolute;left:7405;top:1779;width:10;height:20" coordorigin="7405,1779" coordsize="10,20">
              <v:shape style="position:absolute;left:7405;top:1779;width:10;height:20" coordorigin="7405,1779" coordsize="10,20" path="m7405,1798l7415,1798,7415,1779,7405,1779,7405,1798xe" filled="true" fillcolor="#000000" stroked="false">
                <v:path arrowok="t"/>
                <v:fill type="solid"/>
              </v:shape>
            </v:group>
            <v:group style="position:absolute;left:7405;top:1798;width:10;height:20" coordorigin="7405,1798" coordsize="10,20">
              <v:shape style="position:absolute;left:7405;top:1798;width:10;height:20" coordorigin="7405,1798" coordsize="10,20" path="m7405,1817l7415,1817,7415,1798,7405,1798,7405,1817xe" filled="true" fillcolor="#000000" stroked="false">
                <v:path arrowok="t"/>
                <v:fill type="solid"/>
              </v:shape>
            </v:group>
            <v:group style="position:absolute;left:7405;top:1817;width:10;height:20" coordorigin="7405,1817" coordsize="10,20">
              <v:shape style="position:absolute;left:7405;top:1817;width:10;height:20" coordorigin="7405,1817" coordsize="10,20" path="m7405,1836l7415,1836,7415,1817,7405,1817,7405,1836xe" filled="true" fillcolor="#000000" stroked="false">
                <v:path arrowok="t"/>
                <v:fill type="solid"/>
              </v:shape>
            </v:group>
            <v:group style="position:absolute;left:7405;top:1836;width:10;height:20" coordorigin="7405,1836" coordsize="10,20">
              <v:shape style="position:absolute;left:7405;top:1836;width:10;height:20" coordorigin="7405,1836" coordsize="10,20" path="m7405,1856l7415,1856,7415,1836,7405,1836,7405,1856xe" filled="true" fillcolor="#000000" stroked="false">
                <v:path arrowok="t"/>
                <v:fill type="solid"/>
              </v:shape>
            </v:group>
            <v:group style="position:absolute;left:7405;top:1856;width:10;height:20" coordorigin="7405,1856" coordsize="10,20">
              <v:shape style="position:absolute;left:7405;top:1856;width:10;height:20" coordorigin="7405,1856" coordsize="10,20" path="m7405,1875l7415,1875,7415,1856,7405,1856,7405,1875xe" filled="true" fillcolor="#000000" stroked="false">
                <v:path arrowok="t"/>
                <v:fill type="solid"/>
              </v:shape>
            </v:group>
            <v:group style="position:absolute;left:7405;top:1875;width:10;height:20" coordorigin="7405,1875" coordsize="10,20">
              <v:shape style="position:absolute;left:7405;top:1875;width:10;height:20" coordorigin="7405,1875" coordsize="10,20" path="m7405,1894l7415,1894,7415,1875,7405,1875,7405,1894xe" filled="true" fillcolor="#000000" stroked="false">
                <v:path arrowok="t"/>
                <v:fill type="solid"/>
              </v:shape>
            </v:group>
            <v:group style="position:absolute;left:7405;top:1894;width:10;height:20" coordorigin="7405,1894" coordsize="10,20">
              <v:shape style="position:absolute;left:7405;top:1894;width:10;height:20" coordorigin="7405,1894" coordsize="10,20" path="m7405,1913l7415,1913,7415,1894,7405,1894,7405,1913xe" filled="true" fillcolor="#000000" stroked="false">
                <v:path arrowok="t"/>
                <v:fill type="solid"/>
              </v:shape>
            </v:group>
            <v:group style="position:absolute;left:7405;top:1913;width:10;height:20" coordorigin="7405,1913" coordsize="10,20">
              <v:shape style="position:absolute;left:7405;top:1913;width:10;height:20" coordorigin="7405,1913" coordsize="10,20" path="m7405,1932l7415,1932,7415,1913,7405,1913,7405,1932xe" filled="true" fillcolor="#000000" stroked="false">
                <v:path arrowok="t"/>
                <v:fill type="solid"/>
              </v:shape>
            </v:group>
            <v:group style="position:absolute;left:7405;top:1932;width:10;height:20" coordorigin="7405,1932" coordsize="10,20">
              <v:shape style="position:absolute;left:7405;top:1932;width:10;height:20" coordorigin="7405,1932" coordsize="10,20" path="m7405,1952l7415,1952,7415,1932,7405,1932,7405,1952xe" filled="true" fillcolor="#000000" stroked="false">
                <v:path arrowok="t"/>
                <v:fill type="solid"/>
              </v:shape>
            </v:group>
            <v:group style="position:absolute;left:7405;top:1952;width:10;height:20" coordorigin="7405,1952" coordsize="10,20">
              <v:shape style="position:absolute;left:7405;top:1952;width:10;height:20" coordorigin="7405,1952" coordsize="10,20" path="m7405,1971l7415,1971,7415,1952,7405,1952,7405,1971xe" filled="true" fillcolor="#000000" stroked="false">
                <v:path arrowok="t"/>
                <v:fill type="solid"/>
              </v:shape>
            </v:group>
            <v:group style="position:absolute;left:7405;top:1971;width:10;height:20" coordorigin="7405,1971" coordsize="10,20">
              <v:shape style="position:absolute;left:7405;top:1971;width:10;height:20" coordorigin="7405,1971" coordsize="10,20" path="m7405,1990l7415,1990,7415,1971,7405,1971,7405,1990xe" filled="true" fillcolor="#000000" stroked="false">
                <v:path arrowok="t"/>
                <v:fill type="solid"/>
              </v:shape>
            </v:group>
            <v:group style="position:absolute;left:7405;top:1990;width:10;height:20" coordorigin="7405,1990" coordsize="10,20">
              <v:shape style="position:absolute;left:7405;top:1990;width:10;height:20" coordorigin="7405,1990" coordsize="10,20" path="m7405,2009l7415,2009,7415,1990,7405,1990,7405,2009xe" filled="true" fillcolor="#000000" stroked="false">
                <v:path arrowok="t"/>
                <v:fill type="solid"/>
              </v:shape>
            </v:group>
            <v:group style="position:absolute;left:7405;top:2009;width:10;height:20" coordorigin="7405,2009" coordsize="10,20">
              <v:shape style="position:absolute;left:7405;top:2009;width:10;height:20" coordorigin="7405,2009" coordsize="10,20" path="m7405,2028l7415,2028,7415,2009,7405,2009,7405,2028xe" filled="true" fillcolor="#000000" stroked="false">
                <v:path arrowok="t"/>
                <v:fill type="solid"/>
              </v:shape>
            </v:group>
            <v:group style="position:absolute;left:7405;top:2028;width:10;height:20" coordorigin="7405,2028" coordsize="10,20">
              <v:shape style="position:absolute;left:7405;top:2028;width:10;height:20" coordorigin="7405,2028" coordsize="10,20" path="m7405,2048l7415,2048,7415,2028,7405,2028,7405,2048xe" filled="true" fillcolor="#000000" stroked="false">
                <v:path arrowok="t"/>
                <v:fill type="solid"/>
              </v:shape>
            </v:group>
            <v:group style="position:absolute;left:7405;top:2048;width:10;height:20" coordorigin="7405,2048" coordsize="10,20">
              <v:shape style="position:absolute;left:7405;top:2048;width:10;height:20" coordorigin="7405,2048" coordsize="10,20" path="m7405,2067l7415,2067,7415,2048,7405,2048,7405,2067xe" filled="true" fillcolor="#000000" stroked="false">
                <v:path arrowok="t"/>
                <v:fill type="solid"/>
              </v:shape>
            </v:group>
            <v:group style="position:absolute;left:7405;top:2067;width:10;height:20" coordorigin="7405,2067" coordsize="10,20">
              <v:shape style="position:absolute;left:7405;top:2067;width:10;height:20" coordorigin="7405,2067" coordsize="10,20" path="m7405,2086l7415,2086,7415,2067,7405,2067,7405,2086xe" filled="true" fillcolor="#000000" stroked="false">
                <v:path arrowok="t"/>
                <v:fill type="solid"/>
              </v:shape>
            </v:group>
            <v:group style="position:absolute;left:7405;top:2086;width:10;height:20" coordorigin="7405,2086" coordsize="10,20">
              <v:shape style="position:absolute;left:7405;top:2086;width:10;height:20" coordorigin="7405,2086" coordsize="10,20" path="m7405,2105l7415,2105,7415,2086,7405,2086,7405,2105xe" filled="true" fillcolor="#000000" stroked="false">
                <v:path arrowok="t"/>
                <v:fill type="solid"/>
              </v:shape>
            </v:group>
            <v:group style="position:absolute;left:7405;top:2105;width:10;height:20" coordorigin="7405,2105" coordsize="10,20">
              <v:shape style="position:absolute;left:7405;top:2105;width:10;height:20" coordorigin="7405,2105" coordsize="10,20" path="m7405,2124l7415,2124,7415,2105,7405,2105,7405,2124xe" filled="true" fillcolor="#000000" stroked="false">
                <v:path arrowok="t"/>
                <v:fill type="solid"/>
              </v:shape>
            </v:group>
            <v:group style="position:absolute;left:7405;top:2124;width:10;height:20" coordorigin="7405,2124" coordsize="10,20">
              <v:shape style="position:absolute;left:7405;top:2124;width:10;height:20" coordorigin="7405,2124" coordsize="10,20" path="m7405,2144l7415,2144,7415,2124,7405,2124,7405,2144xe" filled="true" fillcolor="#000000" stroked="false">
                <v:path arrowok="t"/>
                <v:fill type="solid"/>
              </v:shape>
            </v:group>
            <v:group style="position:absolute;left:7405;top:2144;width:10;height:20" coordorigin="7405,2144" coordsize="10,20">
              <v:shape style="position:absolute;left:7405;top:2144;width:10;height:20" coordorigin="7405,2144" coordsize="10,20" path="m7405,2163l7415,2163,7415,2144,7405,2144,7405,2163xe" filled="true" fillcolor="#000000" stroked="false">
                <v:path arrowok="t"/>
                <v:fill type="solid"/>
              </v:shape>
            </v:group>
            <v:group style="position:absolute;left:7405;top:2163;width:10;height:20" coordorigin="7405,2163" coordsize="10,20">
              <v:shape style="position:absolute;left:7405;top:2163;width:10;height:20" coordorigin="7405,2163" coordsize="10,20" path="m7405,2182l7415,2182,7415,2163,7405,2163,7405,2182xe" filled="true" fillcolor="#000000" stroked="false">
                <v:path arrowok="t"/>
                <v:fill type="solid"/>
              </v:shape>
            </v:group>
            <v:group style="position:absolute;left:7405;top:2182;width:10;height:20" coordorigin="7405,2182" coordsize="10,20">
              <v:shape style="position:absolute;left:7405;top:2182;width:10;height:20" coordorigin="7405,2182" coordsize="10,20" path="m7405,2201l7415,2201,7415,2182,7405,2182,7405,2201xe" filled="true" fillcolor="#000000" stroked="false">
                <v:path arrowok="t"/>
                <v:fill type="solid"/>
              </v:shape>
            </v:group>
            <v:group style="position:absolute;left:7405;top:2201;width:10;height:20" coordorigin="7405,2201" coordsize="10,20">
              <v:shape style="position:absolute;left:7405;top:2201;width:10;height:20" coordorigin="7405,2201" coordsize="10,20" path="m7405,2220l7415,2220,7415,2201,7405,2201,7405,2220xe" filled="true" fillcolor="#000000" stroked="false">
                <v:path arrowok="t"/>
                <v:fill type="solid"/>
              </v:shape>
            </v:group>
            <v:group style="position:absolute;left:7405;top:2220;width:10;height:20" coordorigin="7405,2220" coordsize="10,20">
              <v:shape style="position:absolute;left:7405;top:2220;width:10;height:20" coordorigin="7405,2220" coordsize="10,20" path="m7405,2240l7415,2240,7415,2220,7405,2220,7405,2240xe" filled="true" fillcolor="#000000" stroked="false">
                <v:path arrowok="t"/>
                <v:fill type="solid"/>
              </v:shape>
            </v:group>
            <v:group style="position:absolute;left:7405;top:2240;width:10;height:20" coordorigin="7405,2240" coordsize="10,20">
              <v:shape style="position:absolute;left:7405;top:2240;width:10;height:20" coordorigin="7405,2240" coordsize="10,20" path="m7405,2259l7415,2259,7415,2240,7405,2240,7405,2259xe" filled="true" fillcolor="#000000" stroked="false">
                <v:path arrowok="t"/>
                <v:fill type="solid"/>
              </v:shape>
            </v:group>
            <v:group style="position:absolute;left:7405;top:2259;width:10;height:20" coordorigin="7405,2259" coordsize="10,20">
              <v:shape style="position:absolute;left:7405;top:2259;width:10;height:20" coordorigin="7405,2259" coordsize="10,20" path="m7405,2278l7415,2278,7415,2259,7405,2259,7405,2278xe" filled="true" fillcolor="#000000" stroked="false">
                <v:path arrowok="t"/>
                <v:fill type="solid"/>
              </v:shape>
            </v:group>
            <v:group style="position:absolute;left:7405;top:2278;width:10;height:20" coordorigin="7405,2278" coordsize="10,20">
              <v:shape style="position:absolute;left:7405;top:2278;width:10;height:20" coordorigin="7405,2278" coordsize="10,20" path="m7405,2297l7415,2297,7415,2278,7405,2278,7405,2297xe" filled="true" fillcolor="#000000" stroked="false">
                <v:path arrowok="t"/>
                <v:fill type="solid"/>
              </v:shape>
            </v:group>
            <v:group style="position:absolute;left:7405;top:2297;width:10;height:20" coordorigin="7405,2297" coordsize="10,20">
              <v:shape style="position:absolute;left:7405;top:2297;width:10;height:20" coordorigin="7405,2297" coordsize="10,20" path="m7405,2316l7415,2316,7415,2297,7405,2297,7405,2316xe" filled="true" fillcolor="#000000" stroked="false">
                <v:path arrowok="t"/>
                <v:fill type="solid"/>
              </v:shape>
            </v:group>
            <v:group style="position:absolute;left:7405;top:2316;width:10;height:20" coordorigin="7405,2316" coordsize="10,20">
              <v:shape style="position:absolute;left:7405;top:2316;width:10;height:20" coordorigin="7405,2316" coordsize="10,20" path="m7405,2336l7415,2336,7415,2316,7405,2316,7405,2336xe" filled="true" fillcolor="#000000" stroked="false">
                <v:path arrowok="t"/>
                <v:fill type="solid"/>
              </v:shape>
            </v:group>
            <v:group style="position:absolute;left:7405;top:2336;width:10;height:20" coordorigin="7405,2336" coordsize="10,20">
              <v:shape style="position:absolute;left:7405;top:2336;width:10;height:20" coordorigin="7405,2336" coordsize="10,20" path="m7405,2355l7415,2355,7415,2336,7405,2336,7405,2355xe" filled="true" fillcolor="#000000" stroked="false">
                <v:path arrowok="t"/>
                <v:fill type="solid"/>
              </v:shape>
            </v:group>
            <v:group style="position:absolute;left:7405;top:2361;width:10;height:2" coordorigin="7405,2361" coordsize="10,2">
              <v:shape style="position:absolute;left:7405;top:2361;width:10;height:2" coordorigin="7405,2361" coordsize="10,0" path="m7405,2361l7415,2361e" filled="false" stroked="true" strokeweight=".600010pt" strokecolor="#000000">
                <v:path arrowok="t"/>
              </v:shape>
            </v:group>
            <v:group style="position:absolute;left:8435;top:31;width:10;height:20" coordorigin="8435,31" coordsize="10,20">
              <v:shape style="position:absolute;left:8435;top:31;width:10;height:20" coordorigin="8435,31" coordsize="10,20" path="m8435,50l8444,50,8444,31,8435,31,8435,50xe" filled="true" fillcolor="#000000" stroked="false">
                <v:path arrowok="t"/>
                <v:fill type="solid"/>
              </v:shape>
            </v:group>
            <v:group style="position:absolute;left:8435;top:50;width:10;height:20" coordorigin="8435,50" coordsize="10,20">
              <v:shape style="position:absolute;left:8435;top:50;width:10;height:20" coordorigin="8435,50" coordsize="10,20" path="m8435,70l8444,70,8444,50,8435,50,8435,70xe" filled="true" fillcolor="#000000" stroked="false">
                <v:path arrowok="t"/>
                <v:fill type="solid"/>
              </v:shape>
            </v:group>
            <v:group style="position:absolute;left:8435;top:70;width:10;height:20" coordorigin="8435,70" coordsize="10,20">
              <v:shape style="position:absolute;left:8435;top:70;width:10;height:20" coordorigin="8435,70" coordsize="10,20" path="m8435,89l8444,89,8444,70,8435,70,8435,89xe" filled="true" fillcolor="#000000" stroked="false">
                <v:path arrowok="t"/>
                <v:fill type="solid"/>
              </v:shape>
            </v:group>
            <v:group style="position:absolute;left:8435;top:89;width:10;height:20" coordorigin="8435,89" coordsize="10,20">
              <v:shape style="position:absolute;left:8435;top:89;width:10;height:20" coordorigin="8435,89" coordsize="10,20" path="m8435,108l8444,108,8444,89,8435,89,8435,108xe" filled="true" fillcolor="#000000" stroked="false">
                <v:path arrowok="t"/>
                <v:fill type="solid"/>
              </v:shape>
            </v:group>
            <v:group style="position:absolute;left:8435;top:108;width:10;height:20" coordorigin="8435,108" coordsize="10,20">
              <v:shape style="position:absolute;left:8435;top:108;width:10;height:20" coordorigin="8435,108" coordsize="10,20" path="m8435,127l8444,127,8444,108,8435,108,8435,127xe" filled="true" fillcolor="#000000" stroked="false">
                <v:path arrowok="t"/>
                <v:fill type="solid"/>
              </v:shape>
            </v:group>
            <v:group style="position:absolute;left:8435;top:127;width:10;height:20" coordorigin="8435,127" coordsize="10,20">
              <v:shape style="position:absolute;left:8435;top:127;width:10;height:20" coordorigin="8435,127" coordsize="10,20" path="m8435,146l8444,146,8444,127,8435,127,8435,146xe" filled="true" fillcolor="#000000" stroked="false">
                <v:path arrowok="t"/>
                <v:fill type="solid"/>
              </v:shape>
            </v:group>
            <v:group style="position:absolute;left:8435;top:146;width:10;height:20" coordorigin="8435,146" coordsize="10,20">
              <v:shape style="position:absolute;left:8435;top:146;width:10;height:20" coordorigin="8435,146" coordsize="10,20" path="m8435,166l8444,166,8444,146,8435,146,8435,166xe" filled="true" fillcolor="#000000" stroked="false">
                <v:path arrowok="t"/>
                <v:fill type="solid"/>
              </v:shape>
            </v:group>
            <v:group style="position:absolute;left:8435;top:166;width:10;height:20" coordorigin="8435,166" coordsize="10,20">
              <v:shape style="position:absolute;left:8435;top:166;width:10;height:20" coordorigin="8435,166" coordsize="10,20" path="m8435,185l8444,185,8444,166,8435,166,8435,185xe" filled="true" fillcolor="#000000" stroked="false">
                <v:path arrowok="t"/>
                <v:fill type="solid"/>
              </v:shape>
            </v:group>
            <v:group style="position:absolute;left:8435;top:185;width:10;height:20" coordorigin="8435,185" coordsize="10,20">
              <v:shape style="position:absolute;left:8435;top:185;width:10;height:20" coordorigin="8435,185" coordsize="10,20" path="m8435,204l8444,204,8444,185,8435,185,8435,204xe" filled="true" fillcolor="#000000" stroked="false">
                <v:path arrowok="t"/>
                <v:fill type="solid"/>
              </v:shape>
            </v:group>
            <v:group style="position:absolute;left:8435;top:204;width:10;height:20" coordorigin="8435,204" coordsize="10,20">
              <v:shape style="position:absolute;left:8435;top:204;width:10;height:20" coordorigin="8435,204" coordsize="10,20" path="m8435,223l8444,223,8444,204,8435,204,8435,223xe" filled="true" fillcolor="#000000" stroked="false">
                <v:path arrowok="t"/>
                <v:fill type="solid"/>
              </v:shape>
            </v:group>
            <v:group style="position:absolute;left:8435;top:223;width:10;height:20" coordorigin="8435,223" coordsize="10,20">
              <v:shape style="position:absolute;left:8435;top:223;width:10;height:20" coordorigin="8435,223" coordsize="10,20" path="m8435,242l8444,242,8444,223,8435,223,8435,242xe" filled="true" fillcolor="#000000" stroked="false">
                <v:path arrowok="t"/>
                <v:fill type="solid"/>
              </v:shape>
            </v:group>
            <v:group style="position:absolute;left:8435;top:242;width:10;height:20" coordorigin="8435,242" coordsize="10,20">
              <v:shape style="position:absolute;left:8435;top:242;width:10;height:20" coordorigin="8435,242" coordsize="10,20" path="m8435,262l8444,262,8444,242,8435,242,8435,262xe" filled="true" fillcolor="#000000" stroked="false">
                <v:path arrowok="t"/>
                <v:fill type="solid"/>
              </v:shape>
            </v:group>
            <v:group style="position:absolute;left:8435;top:262;width:10;height:20" coordorigin="8435,262" coordsize="10,20">
              <v:shape style="position:absolute;left:8435;top:262;width:10;height:20" coordorigin="8435,262" coordsize="10,20" path="m8435,281l8444,281,8444,262,8435,262,8435,281xe" filled="true" fillcolor="#000000" stroked="false">
                <v:path arrowok="t"/>
                <v:fill type="solid"/>
              </v:shape>
            </v:group>
            <v:group style="position:absolute;left:8435;top:281;width:10;height:20" coordorigin="8435,281" coordsize="10,20">
              <v:shape style="position:absolute;left:8435;top:281;width:10;height:20" coordorigin="8435,281" coordsize="10,20" path="m8435,300l8444,300,8444,281,8435,281,8435,300xe" filled="true" fillcolor="#000000" stroked="false">
                <v:path arrowok="t"/>
                <v:fill type="solid"/>
              </v:shape>
            </v:group>
            <v:group style="position:absolute;left:8435;top:300;width:10;height:20" coordorigin="8435,300" coordsize="10,20">
              <v:shape style="position:absolute;left:8435;top:300;width:10;height:20" coordorigin="8435,300" coordsize="10,20" path="m8435,319l8444,319,8444,300,8435,300,8435,319xe" filled="true" fillcolor="#000000" stroked="false">
                <v:path arrowok="t"/>
                <v:fill type="solid"/>
              </v:shape>
            </v:group>
            <v:group style="position:absolute;left:8435;top:319;width:10;height:20" coordorigin="8435,319" coordsize="10,20">
              <v:shape style="position:absolute;left:8435;top:319;width:10;height:20" coordorigin="8435,319" coordsize="10,20" path="m8435,338l8444,338,8444,319,8435,319,8435,338xe" filled="true" fillcolor="#000000" stroked="false">
                <v:path arrowok="t"/>
                <v:fill type="solid"/>
              </v:shape>
            </v:group>
            <v:group style="position:absolute;left:8435;top:338;width:10;height:20" coordorigin="8435,338" coordsize="10,20">
              <v:shape style="position:absolute;left:8435;top:338;width:10;height:20" coordorigin="8435,338" coordsize="10,20" path="m8435,358l8444,358,8444,338,8435,338,8435,358xe" filled="true" fillcolor="#000000" stroked="false">
                <v:path arrowok="t"/>
                <v:fill type="solid"/>
              </v:shape>
            </v:group>
            <v:group style="position:absolute;left:8435;top:358;width:10;height:20" coordorigin="8435,358" coordsize="10,20">
              <v:shape style="position:absolute;left:8435;top:358;width:10;height:20" coordorigin="8435,358" coordsize="10,20" path="m8435,377l8444,377,8444,358,8435,358,8435,377xe" filled="true" fillcolor="#000000" stroked="false">
                <v:path arrowok="t"/>
                <v:fill type="solid"/>
              </v:shape>
            </v:group>
            <v:group style="position:absolute;left:8435;top:377;width:10;height:20" coordorigin="8435,377" coordsize="10,20">
              <v:shape style="position:absolute;left:8435;top:377;width:10;height:20" coordorigin="8435,377" coordsize="10,20" path="m8435,396l8444,396,8444,377,8435,377,8435,396xe" filled="true" fillcolor="#000000" stroked="false">
                <v:path arrowok="t"/>
                <v:fill type="solid"/>
              </v:shape>
            </v:group>
            <v:group style="position:absolute;left:8435;top:396;width:10;height:20" coordorigin="8435,396" coordsize="10,20">
              <v:shape style="position:absolute;left:8435;top:396;width:10;height:20" coordorigin="8435,396" coordsize="10,20" path="m8435,415l8444,415,8444,396,8435,396,8435,415xe" filled="true" fillcolor="#000000" stroked="false">
                <v:path arrowok="t"/>
                <v:fill type="solid"/>
              </v:shape>
            </v:group>
            <v:group style="position:absolute;left:8435;top:415;width:10;height:20" coordorigin="8435,415" coordsize="10,20">
              <v:shape style="position:absolute;left:8435;top:415;width:10;height:20" coordorigin="8435,415" coordsize="10,20" path="m8435,434l8444,434,8444,415,8435,415,8435,434xe" filled="true" fillcolor="#000000" stroked="false">
                <v:path arrowok="t"/>
                <v:fill type="solid"/>
              </v:shape>
            </v:group>
            <v:group style="position:absolute;left:8435;top:434;width:10;height:20" coordorigin="8435,434" coordsize="10,20">
              <v:shape style="position:absolute;left:8435;top:434;width:10;height:20" coordorigin="8435,434" coordsize="10,20" path="m8435,454l8444,454,8444,434,8435,434,8435,454xe" filled="true" fillcolor="#000000" stroked="false">
                <v:path arrowok="t"/>
                <v:fill type="solid"/>
              </v:shape>
            </v:group>
            <v:group style="position:absolute;left:8435;top:454;width:10;height:20" coordorigin="8435,454" coordsize="10,20">
              <v:shape style="position:absolute;left:8435;top:454;width:10;height:20" coordorigin="8435,454" coordsize="10,20" path="m8435,473l8444,473,8444,454,8435,454,8435,473xe" filled="true" fillcolor="#000000" stroked="false">
                <v:path arrowok="t"/>
                <v:fill type="solid"/>
              </v:shape>
            </v:group>
            <v:group style="position:absolute;left:8435;top:473;width:10;height:20" coordorigin="8435,473" coordsize="10,20">
              <v:shape style="position:absolute;left:8435;top:473;width:10;height:20" coordorigin="8435,473" coordsize="10,20" path="m8435,492l8444,492,8444,473,8435,473,8435,492xe" filled="true" fillcolor="#000000" stroked="false">
                <v:path arrowok="t"/>
                <v:fill type="solid"/>
              </v:shape>
            </v:group>
            <v:group style="position:absolute;left:8435;top:492;width:10;height:20" coordorigin="8435,492" coordsize="10,20">
              <v:shape style="position:absolute;left:8435;top:492;width:10;height:20" coordorigin="8435,492" coordsize="10,20" path="m8435,511l8444,511,8444,492,8435,492,8435,511xe" filled="true" fillcolor="#000000" stroked="false">
                <v:path arrowok="t"/>
                <v:fill type="solid"/>
              </v:shape>
            </v:group>
            <v:group style="position:absolute;left:8435;top:511;width:10;height:20" coordorigin="8435,511" coordsize="10,20">
              <v:shape style="position:absolute;left:8435;top:511;width:10;height:20" coordorigin="8435,511" coordsize="10,20" path="m8435,530l8444,530,8444,511,8435,511,8435,530xe" filled="true" fillcolor="#000000" stroked="false">
                <v:path arrowok="t"/>
                <v:fill type="solid"/>
              </v:shape>
            </v:group>
            <v:group style="position:absolute;left:8435;top:530;width:10;height:20" coordorigin="8435,530" coordsize="10,20">
              <v:shape style="position:absolute;left:8435;top:530;width:10;height:20" coordorigin="8435,530" coordsize="10,20" path="m8435,550l8444,550,8444,530,8435,530,8435,550xe" filled="true" fillcolor="#000000" stroked="false">
                <v:path arrowok="t"/>
                <v:fill type="solid"/>
              </v:shape>
            </v:group>
            <v:group style="position:absolute;left:8435;top:550;width:10;height:20" coordorigin="8435,550" coordsize="10,20">
              <v:shape style="position:absolute;left:8435;top:550;width:10;height:20" coordorigin="8435,550" coordsize="10,20" path="m8435,569l8444,569,8444,550,8435,550,8435,569xe" filled="true" fillcolor="#000000" stroked="false">
                <v:path arrowok="t"/>
                <v:fill type="solid"/>
              </v:shape>
            </v:group>
            <v:group style="position:absolute;left:8435;top:569;width:10;height:20" coordorigin="8435,569" coordsize="10,20">
              <v:shape style="position:absolute;left:8435;top:569;width:10;height:20" coordorigin="8435,569" coordsize="10,20" path="m8435,588l8444,588,8444,569,8435,569,8435,588xe" filled="true" fillcolor="#000000" stroked="false">
                <v:path arrowok="t"/>
                <v:fill type="solid"/>
              </v:shape>
            </v:group>
            <v:group style="position:absolute;left:8435;top:588;width:10;height:20" coordorigin="8435,588" coordsize="10,20">
              <v:shape style="position:absolute;left:8435;top:588;width:10;height:20" coordorigin="8435,588" coordsize="10,20" path="m8435,607l8444,607,8444,588,8435,588,8435,607xe" filled="true" fillcolor="#000000" stroked="false">
                <v:path arrowok="t"/>
                <v:fill type="solid"/>
              </v:shape>
            </v:group>
            <v:group style="position:absolute;left:8435;top:607;width:10;height:20" coordorigin="8435,607" coordsize="10,20">
              <v:shape style="position:absolute;left:8435;top:607;width:10;height:20" coordorigin="8435,607" coordsize="10,20" path="m8435,626l8444,626,8444,607,8435,607,8435,626xe" filled="true" fillcolor="#000000" stroked="false">
                <v:path arrowok="t"/>
                <v:fill type="solid"/>
              </v:shape>
            </v:group>
            <v:group style="position:absolute;left:8435;top:626;width:10;height:20" coordorigin="8435,626" coordsize="10,20">
              <v:shape style="position:absolute;left:8435;top:626;width:10;height:20" coordorigin="8435,626" coordsize="10,20" path="m8435,646l8444,646,8444,626,8435,626,8435,646xe" filled="true" fillcolor="#000000" stroked="false">
                <v:path arrowok="t"/>
                <v:fill type="solid"/>
              </v:shape>
            </v:group>
            <v:group style="position:absolute;left:8435;top:646;width:10;height:20" coordorigin="8435,646" coordsize="10,20">
              <v:shape style="position:absolute;left:8435;top:646;width:10;height:20" coordorigin="8435,646" coordsize="10,20" path="m8435,665l8444,665,8444,646,8435,646,8435,665xe" filled="true" fillcolor="#000000" stroked="false">
                <v:path arrowok="t"/>
                <v:fill type="solid"/>
              </v:shape>
            </v:group>
            <v:group style="position:absolute;left:8435;top:665;width:10;height:20" coordorigin="8435,665" coordsize="10,20">
              <v:shape style="position:absolute;left:8435;top:665;width:10;height:20" coordorigin="8435,665" coordsize="10,20" path="m8435,684l8444,684,8444,665,8435,665,8435,684xe" filled="true" fillcolor="#000000" stroked="false">
                <v:path arrowok="t"/>
                <v:fill type="solid"/>
              </v:shape>
            </v:group>
            <v:group style="position:absolute;left:8435;top:684;width:10;height:20" coordorigin="8435,684" coordsize="10,20">
              <v:shape style="position:absolute;left:8435;top:684;width:10;height:20" coordorigin="8435,684" coordsize="10,20" path="m8435,703l8444,703,8444,684,8435,684,8435,703xe" filled="true" fillcolor="#000000" stroked="false">
                <v:path arrowok="t"/>
                <v:fill type="solid"/>
              </v:shape>
            </v:group>
            <v:group style="position:absolute;left:8435;top:703;width:10;height:20" coordorigin="8435,703" coordsize="10,20">
              <v:shape style="position:absolute;left:8435;top:703;width:10;height:20" coordorigin="8435,703" coordsize="10,20" path="m8435,722l8444,722,8444,703,8435,703,8435,722xe" filled="true" fillcolor="#000000" stroked="false">
                <v:path arrowok="t"/>
                <v:fill type="solid"/>
              </v:shape>
            </v:group>
            <v:group style="position:absolute;left:8435;top:722;width:10;height:20" coordorigin="8435,722" coordsize="10,20">
              <v:shape style="position:absolute;left:8435;top:722;width:10;height:20" coordorigin="8435,722" coordsize="10,20" path="m8435,742l8444,742,8444,722,8435,722,8435,742xe" filled="true" fillcolor="#000000" stroked="false">
                <v:path arrowok="t"/>
                <v:fill type="solid"/>
              </v:shape>
            </v:group>
            <v:group style="position:absolute;left:8435;top:742;width:10;height:20" coordorigin="8435,742" coordsize="10,20">
              <v:shape style="position:absolute;left:8435;top:742;width:10;height:20" coordorigin="8435,742" coordsize="10,20" path="m8435,761l8444,761,8444,742,8435,742,8435,761xe" filled="true" fillcolor="#000000" stroked="false">
                <v:path arrowok="t"/>
                <v:fill type="solid"/>
              </v:shape>
            </v:group>
            <v:group style="position:absolute;left:8435;top:761;width:10;height:20" coordorigin="8435,761" coordsize="10,20">
              <v:shape style="position:absolute;left:8435;top:761;width:10;height:20" coordorigin="8435,761" coordsize="10,20" path="m8435,780l8444,780,8444,761,8435,761,8435,780xe" filled="true" fillcolor="#000000" stroked="false">
                <v:path arrowok="t"/>
                <v:fill type="solid"/>
              </v:shape>
            </v:group>
            <v:group style="position:absolute;left:8435;top:780;width:10;height:20" coordorigin="8435,780" coordsize="10,20">
              <v:shape style="position:absolute;left:8435;top:780;width:10;height:20" coordorigin="8435,780" coordsize="10,20" path="m8435,799l8444,799,8444,780,8435,780,8435,799xe" filled="true" fillcolor="#000000" stroked="false">
                <v:path arrowok="t"/>
                <v:fill type="solid"/>
              </v:shape>
            </v:group>
            <v:group style="position:absolute;left:8435;top:799;width:10;height:20" coordorigin="8435,799" coordsize="10,20">
              <v:shape style="position:absolute;left:8435;top:799;width:10;height:20" coordorigin="8435,799" coordsize="10,20" path="m8435,818l8444,818,8444,799,8435,799,8435,818xe" filled="true" fillcolor="#000000" stroked="false">
                <v:path arrowok="t"/>
                <v:fill type="solid"/>
              </v:shape>
            </v:group>
            <v:group style="position:absolute;left:8435;top:818;width:10;height:20" coordorigin="8435,818" coordsize="10,20">
              <v:shape style="position:absolute;left:8435;top:818;width:10;height:20" coordorigin="8435,818" coordsize="10,20" path="m8435,838l8444,838,8444,818,8435,818,8435,838xe" filled="true" fillcolor="#000000" stroked="false">
                <v:path arrowok="t"/>
                <v:fill type="solid"/>
              </v:shape>
            </v:group>
            <v:group style="position:absolute;left:8435;top:838;width:10;height:20" coordorigin="8435,838" coordsize="10,20">
              <v:shape style="position:absolute;left:8435;top:838;width:10;height:20" coordorigin="8435,838" coordsize="10,20" path="m8435,857l8444,857,8444,838,8435,838,8435,857xe" filled="true" fillcolor="#000000" stroked="false">
                <v:path arrowok="t"/>
                <v:fill type="solid"/>
              </v:shape>
            </v:group>
            <v:group style="position:absolute;left:8435;top:857;width:10;height:20" coordorigin="8435,857" coordsize="10,20">
              <v:shape style="position:absolute;left:8435;top:857;width:10;height:20" coordorigin="8435,857" coordsize="10,20" path="m8435,876l8444,876,8444,857,8435,857,8435,876xe" filled="true" fillcolor="#000000" stroked="false">
                <v:path arrowok="t"/>
                <v:fill type="solid"/>
              </v:shape>
            </v:group>
            <v:group style="position:absolute;left:8435;top:876;width:10;height:20" coordorigin="8435,876" coordsize="10,20">
              <v:shape style="position:absolute;left:8435;top:876;width:10;height:20" coordorigin="8435,876" coordsize="10,20" path="m8435,895l8444,895,8444,876,8435,876,8435,895xe" filled="true" fillcolor="#000000" stroked="false">
                <v:path arrowok="t"/>
                <v:fill type="solid"/>
              </v:shape>
            </v:group>
            <v:group style="position:absolute;left:8435;top:895;width:10;height:20" coordorigin="8435,895" coordsize="10,20">
              <v:shape style="position:absolute;left:8435;top:895;width:10;height:20" coordorigin="8435,895" coordsize="10,20" path="m8435,914l8444,914,8444,895,8435,895,8435,914xe" filled="true" fillcolor="#000000" stroked="false">
                <v:path arrowok="t"/>
                <v:fill type="solid"/>
              </v:shape>
            </v:group>
            <v:group style="position:absolute;left:8435;top:914;width:10;height:20" coordorigin="8435,914" coordsize="10,20">
              <v:shape style="position:absolute;left:8435;top:914;width:10;height:20" coordorigin="8435,914" coordsize="10,20" path="m8435,934l8444,934,8444,914,8435,914,8435,934xe" filled="true" fillcolor="#000000" stroked="false">
                <v:path arrowok="t"/>
                <v:fill type="solid"/>
              </v:shape>
            </v:group>
            <v:group style="position:absolute;left:8435;top:934;width:10;height:20" coordorigin="8435,934" coordsize="10,20">
              <v:shape style="position:absolute;left:8435;top:934;width:10;height:20" coordorigin="8435,934" coordsize="10,20" path="m8435,953l8444,953,8444,934,8435,934,8435,953xe" filled="true" fillcolor="#000000" stroked="false">
                <v:path arrowok="t"/>
                <v:fill type="solid"/>
              </v:shape>
            </v:group>
            <v:group style="position:absolute;left:8435;top:953;width:10;height:20" coordorigin="8435,953" coordsize="10,20">
              <v:shape style="position:absolute;left:8435;top:953;width:10;height:20" coordorigin="8435,953" coordsize="10,20" path="m8435,972l8444,972,8444,953,8435,953,8435,972xe" filled="true" fillcolor="#000000" stroked="false">
                <v:path arrowok="t"/>
                <v:fill type="solid"/>
              </v:shape>
            </v:group>
            <v:group style="position:absolute;left:8435;top:972;width:10;height:20" coordorigin="8435,972" coordsize="10,20">
              <v:shape style="position:absolute;left:8435;top:972;width:10;height:20" coordorigin="8435,972" coordsize="10,20" path="m8435,991l8444,991,8444,972,8435,972,8435,991xe" filled="true" fillcolor="#000000" stroked="false">
                <v:path arrowok="t"/>
                <v:fill type="solid"/>
              </v:shape>
            </v:group>
            <v:group style="position:absolute;left:8435;top:991;width:10;height:20" coordorigin="8435,991" coordsize="10,20">
              <v:shape style="position:absolute;left:8435;top:991;width:10;height:20" coordorigin="8435,991" coordsize="10,20" path="m8435,1010l8444,1010,8444,991,8435,991,8435,1010xe" filled="true" fillcolor="#000000" stroked="false">
                <v:path arrowok="t"/>
                <v:fill type="solid"/>
              </v:shape>
            </v:group>
            <v:group style="position:absolute;left:8435;top:1010;width:10;height:20" coordorigin="8435,1010" coordsize="10,20">
              <v:shape style="position:absolute;left:8435;top:1010;width:10;height:20" coordorigin="8435,1010" coordsize="10,20" path="m8435,1030l8444,1030,8444,1010,8435,1010,8435,1030xe" filled="true" fillcolor="#000000" stroked="false">
                <v:path arrowok="t"/>
                <v:fill type="solid"/>
              </v:shape>
            </v:group>
            <v:group style="position:absolute;left:8435;top:1030;width:10;height:20" coordorigin="8435,1030" coordsize="10,20">
              <v:shape style="position:absolute;left:8435;top:1030;width:10;height:20" coordorigin="8435,1030" coordsize="10,20" path="m8435,1049l8444,1049,8444,1030,8435,1030,8435,1049xe" filled="true" fillcolor="#000000" stroked="false">
                <v:path arrowok="t"/>
                <v:fill type="solid"/>
              </v:shape>
            </v:group>
            <v:group style="position:absolute;left:8435;top:1049;width:10;height:20" coordorigin="8435,1049" coordsize="10,20">
              <v:shape style="position:absolute;left:8435;top:1049;width:10;height:20" coordorigin="8435,1049" coordsize="10,20" path="m8435,1068l8444,1068,8444,1049,8435,1049,8435,1068xe" filled="true" fillcolor="#000000" stroked="false">
                <v:path arrowok="t"/>
                <v:fill type="solid"/>
              </v:shape>
            </v:group>
            <v:group style="position:absolute;left:8435;top:1068;width:10;height:20" coordorigin="8435,1068" coordsize="10,20">
              <v:shape style="position:absolute;left:8435;top:1068;width:10;height:20" coordorigin="8435,1068" coordsize="10,20" path="m8435,1087l8444,1087,8444,1068,8435,1068,8435,1087xe" filled="true" fillcolor="#000000" stroked="false">
                <v:path arrowok="t"/>
                <v:fill type="solid"/>
              </v:shape>
            </v:group>
            <v:group style="position:absolute;left:8435;top:1087;width:10;height:20" coordorigin="8435,1087" coordsize="10,20">
              <v:shape style="position:absolute;left:8435;top:1087;width:10;height:20" coordorigin="8435,1087" coordsize="10,20" path="m8435,1106l8444,1106,8444,1087,8435,1087,8435,1106xe" filled="true" fillcolor="#000000" stroked="false">
                <v:path arrowok="t"/>
                <v:fill type="solid"/>
              </v:shape>
            </v:group>
            <v:group style="position:absolute;left:8435;top:1106;width:10;height:20" coordorigin="8435,1106" coordsize="10,20">
              <v:shape style="position:absolute;left:8435;top:1106;width:10;height:20" coordorigin="8435,1106" coordsize="10,20" path="m8435,1126l8444,1126,8444,1106,8435,1106,8435,1126xe" filled="true" fillcolor="#000000" stroked="false">
                <v:path arrowok="t"/>
                <v:fill type="solid"/>
              </v:shape>
            </v:group>
            <v:group style="position:absolute;left:8435;top:1126;width:10;height:20" coordorigin="8435,1126" coordsize="10,20">
              <v:shape style="position:absolute;left:8435;top:1126;width:10;height:20" coordorigin="8435,1126" coordsize="10,20" path="m8435,1145l8444,1145,8444,1126,8435,1126,8435,1145xe" filled="true" fillcolor="#000000" stroked="false">
                <v:path arrowok="t"/>
                <v:fill type="solid"/>
              </v:shape>
            </v:group>
            <v:group style="position:absolute;left:8435;top:1145;width:10;height:20" coordorigin="8435,1145" coordsize="10,20">
              <v:shape style="position:absolute;left:8435;top:1145;width:10;height:20" coordorigin="8435,1145" coordsize="10,20" path="m8435,1164l8444,1164,8444,1145,8435,1145,8435,1164xe" filled="true" fillcolor="#000000" stroked="false">
                <v:path arrowok="t"/>
                <v:fill type="solid"/>
              </v:shape>
            </v:group>
            <v:group style="position:absolute;left:8435;top:1164;width:10;height:20" coordorigin="8435,1164" coordsize="10,20">
              <v:shape style="position:absolute;left:8435;top:1164;width:10;height:20" coordorigin="8435,1164" coordsize="10,20" path="m8435,1183l8444,1183,8444,1164,8435,1164,8435,1183xe" filled="true" fillcolor="#000000" stroked="false">
                <v:path arrowok="t"/>
                <v:fill type="solid"/>
              </v:shape>
            </v:group>
            <v:group style="position:absolute;left:8435;top:1183;width:10;height:20" coordorigin="8435,1183" coordsize="10,20">
              <v:shape style="position:absolute;left:8435;top:1183;width:10;height:20" coordorigin="8435,1183" coordsize="10,20" path="m8435,1202l8444,1202,8444,1183,8435,1183,8435,1202xe" filled="true" fillcolor="#000000" stroked="false">
                <v:path arrowok="t"/>
                <v:fill type="solid"/>
              </v:shape>
            </v:group>
            <v:group style="position:absolute;left:8435;top:1202;width:10;height:20" coordorigin="8435,1202" coordsize="10,20">
              <v:shape style="position:absolute;left:8435;top:1202;width:10;height:20" coordorigin="8435,1202" coordsize="10,20" path="m8435,1222l8444,1222,8444,1202,8435,1202,8435,1222xe" filled="true" fillcolor="#000000" stroked="false">
                <v:path arrowok="t"/>
                <v:fill type="solid"/>
              </v:shape>
            </v:group>
            <v:group style="position:absolute;left:8435;top:1222;width:10;height:20" coordorigin="8435,1222" coordsize="10,20">
              <v:shape style="position:absolute;left:8435;top:1222;width:10;height:20" coordorigin="8435,1222" coordsize="10,20" path="m8435,1241l8444,1241,8444,1222,8435,1222,8435,1241xe" filled="true" fillcolor="#000000" stroked="false">
                <v:path arrowok="t"/>
                <v:fill type="solid"/>
              </v:shape>
            </v:group>
            <v:group style="position:absolute;left:8435;top:1241;width:10;height:20" coordorigin="8435,1241" coordsize="10,20">
              <v:shape style="position:absolute;left:8435;top:1241;width:10;height:20" coordorigin="8435,1241" coordsize="10,20" path="m8435,1260l8444,1260,8444,1241,8435,1241,8435,1260xe" filled="true" fillcolor="#000000" stroked="false">
                <v:path arrowok="t"/>
                <v:fill type="solid"/>
              </v:shape>
            </v:group>
            <v:group style="position:absolute;left:8435;top:1260;width:10;height:20" coordorigin="8435,1260" coordsize="10,20">
              <v:shape style="position:absolute;left:8435;top:1260;width:10;height:20" coordorigin="8435,1260" coordsize="10,20" path="m8435,1279l8444,1279,8444,1260,8435,1260,8435,1279xe" filled="true" fillcolor="#000000" stroked="false">
                <v:path arrowok="t"/>
                <v:fill type="solid"/>
              </v:shape>
            </v:group>
            <v:group style="position:absolute;left:8435;top:1279;width:10;height:20" coordorigin="8435,1279" coordsize="10,20">
              <v:shape style="position:absolute;left:8435;top:1279;width:10;height:20" coordorigin="8435,1279" coordsize="10,20" path="m8435,1298l8444,1298,8444,1279,8435,1279,8435,1298xe" filled="true" fillcolor="#000000" stroked="false">
                <v:path arrowok="t"/>
                <v:fill type="solid"/>
              </v:shape>
            </v:group>
            <v:group style="position:absolute;left:8435;top:1298;width:10;height:20" coordorigin="8435,1298" coordsize="10,20">
              <v:shape style="position:absolute;left:8435;top:1298;width:10;height:20" coordorigin="8435,1298" coordsize="10,20" path="m8435,1318l8444,1318,8444,1298,8435,1298,8435,1318xe" filled="true" fillcolor="#000000" stroked="false">
                <v:path arrowok="t"/>
                <v:fill type="solid"/>
              </v:shape>
            </v:group>
            <v:group style="position:absolute;left:8435;top:1318;width:10;height:20" coordorigin="8435,1318" coordsize="10,20">
              <v:shape style="position:absolute;left:8435;top:1318;width:10;height:20" coordorigin="8435,1318" coordsize="10,20" path="m8435,1337l8444,1337,8444,1318,8435,1318,8435,1337xe" filled="true" fillcolor="#000000" stroked="false">
                <v:path arrowok="t"/>
                <v:fill type="solid"/>
              </v:shape>
            </v:group>
            <v:group style="position:absolute;left:8435;top:1337;width:10;height:20" coordorigin="8435,1337" coordsize="10,20">
              <v:shape style="position:absolute;left:8435;top:1337;width:10;height:20" coordorigin="8435,1337" coordsize="10,20" path="m8435,1356l8444,1356,8444,1337,8435,1337,8435,1356xe" filled="true" fillcolor="#000000" stroked="false">
                <v:path arrowok="t"/>
                <v:fill type="solid"/>
              </v:shape>
            </v:group>
            <v:group style="position:absolute;left:8435;top:1356;width:10;height:20" coordorigin="8435,1356" coordsize="10,20">
              <v:shape style="position:absolute;left:8435;top:1356;width:10;height:20" coordorigin="8435,1356" coordsize="10,20" path="m8435,1375l8444,1375,8444,1356,8435,1356,8435,1375xe" filled="true" fillcolor="#000000" stroked="false">
                <v:path arrowok="t"/>
                <v:fill type="solid"/>
              </v:shape>
            </v:group>
            <v:group style="position:absolute;left:8435;top:1375;width:10;height:20" coordorigin="8435,1375" coordsize="10,20">
              <v:shape style="position:absolute;left:8435;top:1375;width:10;height:20" coordorigin="8435,1375" coordsize="10,20" path="m8435,1394l8444,1394,8444,1375,8435,1375,8435,1394xe" filled="true" fillcolor="#000000" stroked="false">
                <v:path arrowok="t"/>
                <v:fill type="solid"/>
              </v:shape>
            </v:group>
            <v:group style="position:absolute;left:8435;top:1394;width:10;height:20" coordorigin="8435,1394" coordsize="10,20">
              <v:shape style="position:absolute;left:8435;top:1394;width:10;height:20" coordorigin="8435,1394" coordsize="10,20" path="m8435,1414l8444,1414,8444,1394,8435,1394,8435,1414xe" filled="true" fillcolor="#000000" stroked="false">
                <v:path arrowok="t"/>
                <v:fill type="solid"/>
              </v:shape>
            </v:group>
            <v:group style="position:absolute;left:8435;top:1414;width:10;height:20" coordorigin="8435,1414" coordsize="10,20">
              <v:shape style="position:absolute;left:8435;top:1414;width:10;height:20" coordorigin="8435,1414" coordsize="10,20" path="m8435,1433l8444,1433,8444,1414,8435,1414,8435,1433xe" filled="true" fillcolor="#000000" stroked="false">
                <v:path arrowok="t"/>
                <v:fill type="solid"/>
              </v:shape>
            </v:group>
            <v:group style="position:absolute;left:8435;top:1433;width:10;height:20" coordorigin="8435,1433" coordsize="10,20">
              <v:shape style="position:absolute;left:8435;top:1433;width:10;height:20" coordorigin="8435,1433" coordsize="10,20" path="m8435,1452l8444,1452,8444,1433,8435,1433,8435,1452xe" filled="true" fillcolor="#000000" stroked="false">
                <v:path arrowok="t"/>
                <v:fill type="solid"/>
              </v:shape>
            </v:group>
            <v:group style="position:absolute;left:8435;top:1452;width:10;height:20" coordorigin="8435,1452" coordsize="10,20">
              <v:shape style="position:absolute;left:8435;top:1452;width:10;height:20" coordorigin="8435,1452" coordsize="10,20" path="m8435,1471l8444,1471,8444,1452,8435,1452,8435,1471xe" filled="true" fillcolor="#000000" stroked="false">
                <v:path arrowok="t"/>
                <v:fill type="solid"/>
              </v:shape>
            </v:group>
            <v:group style="position:absolute;left:8435;top:1471;width:10;height:20" coordorigin="8435,1471" coordsize="10,20">
              <v:shape style="position:absolute;left:8435;top:1471;width:10;height:20" coordorigin="8435,1471" coordsize="10,20" path="m8435,1490l8444,1490,8444,1471,8435,1471,8435,1490xe" filled="true" fillcolor="#000000" stroked="false">
                <v:path arrowok="t"/>
                <v:fill type="solid"/>
              </v:shape>
            </v:group>
            <v:group style="position:absolute;left:8435;top:1490;width:10;height:20" coordorigin="8435,1490" coordsize="10,20">
              <v:shape style="position:absolute;left:8435;top:1490;width:10;height:20" coordorigin="8435,1490" coordsize="10,20" path="m8435,1510l8444,1510,8444,1490,8435,1490,8435,1510xe" filled="true" fillcolor="#000000" stroked="false">
                <v:path arrowok="t"/>
                <v:fill type="solid"/>
              </v:shape>
            </v:group>
            <v:group style="position:absolute;left:8435;top:1510;width:10;height:20" coordorigin="8435,1510" coordsize="10,20">
              <v:shape style="position:absolute;left:8435;top:1510;width:10;height:20" coordorigin="8435,1510" coordsize="10,20" path="m8435,1529l8444,1529,8444,1510,8435,1510,8435,1529xe" filled="true" fillcolor="#000000" stroked="false">
                <v:path arrowok="t"/>
                <v:fill type="solid"/>
              </v:shape>
            </v:group>
            <v:group style="position:absolute;left:8435;top:1529;width:10;height:20" coordorigin="8435,1529" coordsize="10,20">
              <v:shape style="position:absolute;left:8435;top:1529;width:10;height:20" coordorigin="8435,1529" coordsize="10,20" path="m8435,1548l8444,1548,8444,1529,8435,1529,8435,1548xe" filled="true" fillcolor="#000000" stroked="false">
                <v:path arrowok="t"/>
                <v:fill type="solid"/>
              </v:shape>
            </v:group>
            <v:group style="position:absolute;left:8435;top:1548;width:10;height:20" coordorigin="8435,1548" coordsize="10,20">
              <v:shape style="position:absolute;left:8435;top:1548;width:10;height:20" coordorigin="8435,1548" coordsize="10,20" path="m8435,1567l8444,1567,8444,1548,8435,1548,8435,1567xe" filled="true" fillcolor="#000000" stroked="false">
                <v:path arrowok="t"/>
                <v:fill type="solid"/>
              </v:shape>
            </v:group>
            <v:group style="position:absolute;left:8435;top:1567;width:10;height:20" coordorigin="8435,1567" coordsize="10,20">
              <v:shape style="position:absolute;left:8435;top:1567;width:10;height:20" coordorigin="8435,1567" coordsize="10,20" path="m8435,1586l8444,1586,8444,1567,8435,1567,8435,1586xe" filled="true" fillcolor="#000000" stroked="false">
                <v:path arrowok="t"/>
                <v:fill type="solid"/>
              </v:shape>
            </v:group>
            <v:group style="position:absolute;left:8435;top:1586;width:10;height:20" coordorigin="8435,1586" coordsize="10,20">
              <v:shape style="position:absolute;left:8435;top:1586;width:10;height:20" coordorigin="8435,1586" coordsize="10,20" path="m8435,1606l8444,1606,8444,1586,8435,1586,8435,1606xe" filled="true" fillcolor="#000000" stroked="false">
                <v:path arrowok="t"/>
                <v:fill type="solid"/>
              </v:shape>
            </v:group>
            <v:group style="position:absolute;left:8435;top:1606;width:10;height:20" coordorigin="8435,1606" coordsize="10,20">
              <v:shape style="position:absolute;left:8435;top:1606;width:10;height:20" coordorigin="8435,1606" coordsize="10,20" path="m8435,1625l8444,1625,8444,1606,8435,1606,8435,1625xe" filled="true" fillcolor="#000000" stroked="false">
                <v:path arrowok="t"/>
                <v:fill type="solid"/>
              </v:shape>
            </v:group>
            <v:group style="position:absolute;left:8435;top:1625;width:10;height:20" coordorigin="8435,1625" coordsize="10,20">
              <v:shape style="position:absolute;left:8435;top:1625;width:10;height:20" coordorigin="8435,1625" coordsize="10,20" path="m8435,1644l8444,1644,8444,1625,8435,1625,8435,1644xe" filled="true" fillcolor="#000000" stroked="false">
                <v:path arrowok="t"/>
                <v:fill type="solid"/>
              </v:shape>
            </v:group>
            <v:group style="position:absolute;left:8435;top:1644;width:10;height:20" coordorigin="8435,1644" coordsize="10,20">
              <v:shape style="position:absolute;left:8435;top:1644;width:10;height:20" coordorigin="8435,1644" coordsize="10,20" path="m8435,1664l8444,1664,8444,1644,8435,1644,8435,1664xe" filled="true" fillcolor="#000000" stroked="false">
                <v:path arrowok="t"/>
                <v:fill type="solid"/>
              </v:shape>
            </v:group>
            <v:group style="position:absolute;left:8435;top:1664;width:10;height:20" coordorigin="8435,1664" coordsize="10,20">
              <v:shape style="position:absolute;left:8435;top:1664;width:10;height:20" coordorigin="8435,1664" coordsize="10,20" path="m8435,1683l8444,1683,8444,1664,8435,1664,8435,1683xe" filled="true" fillcolor="#000000" stroked="false">
                <v:path arrowok="t"/>
                <v:fill type="solid"/>
              </v:shape>
            </v:group>
            <v:group style="position:absolute;left:8435;top:1683;width:10;height:20" coordorigin="8435,1683" coordsize="10,20">
              <v:shape style="position:absolute;left:8435;top:1683;width:10;height:20" coordorigin="8435,1683" coordsize="10,20" path="m8435,1702l8444,1702,8444,1683,8435,1683,8435,1702xe" filled="true" fillcolor="#000000" stroked="false">
                <v:path arrowok="t"/>
                <v:fill type="solid"/>
              </v:shape>
            </v:group>
            <v:group style="position:absolute;left:8435;top:1702;width:10;height:20" coordorigin="8435,1702" coordsize="10,20">
              <v:shape style="position:absolute;left:8435;top:1702;width:10;height:20" coordorigin="8435,1702" coordsize="10,20" path="m8435,1721l8444,1721,8444,1702,8435,1702,8435,1721xe" filled="true" fillcolor="#000000" stroked="false">
                <v:path arrowok="t"/>
                <v:fill type="solid"/>
              </v:shape>
            </v:group>
            <v:group style="position:absolute;left:8435;top:1721;width:10;height:20" coordorigin="8435,1721" coordsize="10,20">
              <v:shape style="position:absolute;left:8435;top:1721;width:10;height:20" coordorigin="8435,1721" coordsize="10,20" path="m8435,1740l8444,1740,8444,1721,8435,1721,8435,1740xe" filled="true" fillcolor="#000000" stroked="false">
                <v:path arrowok="t"/>
                <v:fill type="solid"/>
              </v:shape>
            </v:group>
            <v:group style="position:absolute;left:8435;top:1740;width:10;height:20" coordorigin="8435,1740" coordsize="10,20">
              <v:shape style="position:absolute;left:8435;top:1740;width:10;height:20" coordorigin="8435,1740" coordsize="10,20" path="m8435,1760l8444,1760,8444,1740,8435,1740,8435,1760xe" filled="true" fillcolor="#000000" stroked="false">
                <v:path arrowok="t"/>
                <v:fill type="solid"/>
              </v:shape>
            </v:group>
            <v:group style="position:absolute;left:8435;top:1760;width:10;height:20" coordorigin="8435,1760" coordsize="10,20">
              <v:shape style="position:absolute;left:8435;top:1760;width:10;height:20" coordorigin="8435,1760" coordsize="10,20" path="m8435,1779l8444,1779,8444,1760,8435,1760,8435,1779xe" filled="true" fillcolor="#000000" stroked="false">
                <v:path arrowok="t"/>
                <v:fill type="solid"/>
              </v:shape>
            </v:group>
            <v:group style="position:absolute;left:8435;top:1779;width:10;height:20" coordorigin="8435,1779" coordsize="10,20">
              <v:shape style="position:absolute;left:8435;top:1779;width:10;height:20" coordorigin="8435,1779" coordsize="10,20" path="m8435,1798l8444,1798,8444,1779,8435,1779,8435,1798xe" filled="true" fillcolor="#000000" stroked="false">
                <v:path arrowok="t"/>
                <v:fill type="solid"/>
              </v:shape>
            </v:group>
            <v:group style="position:absolute;left:8435;top:1798;width:10;height:20" coordorigin="8435,1798" coordsize="10,20">
              <v:shape style="position:absolute;left:8435;top:1798;width:10;height:20" coordorigin="8435,1798" coordsize="10,20" path="m8435,1817l8444,1817,8444,1798,8435,1798,8435,1817xe" filled="true" fillcolor="#000000" stroked="false">
                <v:path arrowok="t"/>
                <v:fill type="solid"/>
              </v:shape>
            </v:group>
            <v:group style="position:absolute;left:8435;top:1817;width:10;height:20" coordorigin="8435,1817" coordsize="10,20">
              <v:shape style="position:absolute;left:8435;top:1817;width:10;height:20" coordorigin="8435,1817" coordsize="10,20" path="m8435,1836l8444,1836,8444,1817,8435,1817,8435,1836xe" filled="true" fillcolor="#000000" stroked="false">
                <v:path arrowok="t"/>
                <v:fill type="solid"/>
              </v:shape>
            </v:group>
            <v:group style="position:absolute;left:8435;top:1836;width:10;height:20" coordorigin="8435,1836" coordsize="10,20">
              <v:shape style="position:absolute;left:8435;top:1836;width:10;height:20" coordorigin="8435,1836" coordsize="10,20" path="m8435,1856l8444,1856,8444,1836,8435,1836,8435,1856xe" filled="true" fillcolor="#000000" stroked="false">
                <v:path arrowok="t"/>
                <v:fill type="solid"/>
              </v:shape>
            </v:group>
            <v:group style="position:absolute;left:8435;top:1856;width:10;height:20" coordorigin="8435,1856" coordsize="10,20">
              <v:shape style="position:absolute;left:8435;top:1856;width:10;height:20" coordorigin="8435,1856" coordsize="10,20" path="m8435,1875l8444,1875,8444,1856,8435,1856,8435,1875xe" filled="true" fillcolor="#000000" stroked="false">
                <v:path arrowok="t"/>
                <v:fill type="solid"/>
              </v:shape>
            </v:group>
            <v:group style="position:absolute;left:8435;top:1875;width:10;height:20" coordorigin="8435,1875" coordsize="10,20">
              <v:shape style="position:absolute;left:8435;top:1875;width:10;height:20" coordorigin="8435,1875" coordsize="10,20" path="m8435,1894l8444,1894,8444,1875,8435,1875,8435,1894xe" filled="true" fillcolor="#000000" stroked="false">
                <v:path arrowok="t"/>
                <v:fill type="solid"/>
              </v:shape>
            </v:group>
            <v:group style="position:absolute;left:8435;top:1894;width:10;height:20" coordorigin="8435,1894" coordsize="10,20">
              <v:shape style="position:absolute;left:8435;top:1894;width:10;height:20" coordorigin="8435,1894" coordsize="10,20" path="m8435,1913l8444,1913,8444,1894,8435,1894,8435,1913xe" filled="true" fillcolor="#000000" stroked="false">
                <v:path arrowok="t"/>
                <v:fill type="solid"/>
              </v:shape>
            </v:group>
            <v:group style="position:absolute;left:8435;top:1913;width:10;height:20" coordorigin="8435,1913" coordsize="10,20">
              <v:shape style="position:absolute;left:8435;top:1913;width:10;height:20" coordorigin="8435,1913" coordsize="10,20" path="m8435,1932l8444,1932,8444,1913,8435,1913,8435,1932xe" filled="true" fillcolor="#000000" stroked="false">
                <v:path arrowok="t"/>
                <v:fill type="solid"/>
              </v:shape>
            </v:group>
            <v:group style="position:absolute;left:8435;top:1932;width:10;height:20" coordorigin="8435,1932" coordsize="10,20">
              <v:shape style="position:absolute;left:8435;top:1932;width:10;height:20" coordorigin="8435,1932" coordsize="10,20" path="m8435,1952l8444,1952,8444,1932,8435,1932,8435,1952xe" filled="true" fillcolor="#000000" stroked="false">
                <v:path arrowok="t"/>
                <v:fill type="solid"/>
              </v:shape>
            </v:group>
            <v:group style="position:absolute;left:8435;top:1952;width:10;height:20" coordorigin="8435,1952" coordsize="10,20">
              <v:shape style="position:absolute;left:8435;top:1952;width:10;height:20" coordorigin="8435,1952" coordsize="10,20" path="m8435,1971l8444,1971,8444,1952,8435,1952,8435,1971xe" filled="true" fillcolor="#000000" stroked="false">
                <v:path arrowok="t"/>
                <v:fill type="solid"/>
              </v:shape>
            </v:group>
            <v:group style="position:absolute;left:8435;top:1971;width:10;height:20" coordorigin="8435,1971" coordsize="10,20">
              <v:shape style="position:absolute;left:8435;top:1971;width:10;height:20" coordorigin="8435,1971" coordsize="10,20" path="m8435,1990l8444,1990,8444,1971,8435,1971,8435,1990xe" filled="true" fillcolor="#000000" stroked="false">
                <v:path arrowok="t"/>
                <v:fill type="solid"/>
              </v:shape>
            </v:group>
            <v:group style="position:absolute;left:8435;top:1990;width:10;height:20" coordorigin="8435,1990" coordsize="10,20">
              <v:shape style="position:absolute;left:8435;top:1990;width:10;height:20" coordorigin="8435,1990" coordsize="10,20" path="m8435,2009l8444,2009,8444,1990,8435,1990,8435,2009xe" filled="true" fillcolor="#000000" stroked="false">
                <v:path arrowok="t"/>
                <v:fill type="solid"/>
              </v:shape>
            </v:group>
            <v:group style="position:absolute;left:8435;top:2009;width:10;height:20" coordorigin="8435,2009" coordsize="10,20">
              <v:shape style="position:absolute;left:8435;top:2009;width:10;height:20" coordorigin="8435,2009" coordsize="10,20" path="m8435,2028l8444,2028,8444,2009,8435,2009,8435,2028xe" filled="true" fillcolor="#000000" stroked="false">
                <v:path arrowok="t"/>
                <v:fill type="solid"/>
              </v:shape>
            </v:group>
            <v:group style="position:absolute;left:8435;top:2028;width:10;height:20" coordorigin="8435,2028" coordsize="10,20">
              <v:shape style="position:absolute;left:8435;top:2028;width:10;height:20" coordorigin="8435,2028" coordsize="10,20" path="m8435,2048l8444,2048,8444,2028,8435,2028,8435,2048xe" filled="true" fillcolor="#000000" stroked="false">
                <v:path arrowok="t"/>
                <v:fill type="solid"/>
              </v:shape>
            </v:group>
            <v:group style="position:absolute;left:8435;top:2048;width:10;height:20" coordorigin="8435,2048" coordsize="10,20">
              <v:shape style="position:absolute;left:8435;top:2048;width:10;height:20" coordorigin="8435,2048" coordsize="10,20" path="m8435,2067l8444,2067,8444,2048,8435,2048,8435,2067xe" filled="true" fillcolor="#000000" stroked="false">
                <v:path arrowok="t"/>
                <v:fill type="solid"/>
              </v:shape>
            </v:group>
            <v:group style="position:absolute;left:8435;top:2067;width:10;height:20" coordorigin="8435,2067" coordsize="10,20">
              <v:shape style="position:absolute;left:8435;top:2067;width:10;height:20" coordorigin="8435,2067" coordsize="10,20" path="m8435,2086l8444,2086,8444,2067,8435,2067,8435,2086xe" filled="true" fillcolor="#000000" stroked="false">
                <v:path arrowok="t"/>
                <v:fill type="solid"/>
              </v:shape>
            </v:group>
            <v:group style="position:absolute;left:8435;top:2086;width:10;height:20" coordorigin="8435,2086" coordsize="10,20">
              <v:shape style="position:absolute;left:8435;top:2086;width:10;height:20" coordorigin="8435,2086" coordsize="10,20" path="m8435,2105l8444,2105,8444,2086,8435,2086,8435,2105xe" filled="true" fillcolor="#000000" stroked="false">
                <v:path arrowok="t"/>
                <v:fill type="solid"/>
              </v:shape>
            </v:group>
            <v:group style="position:absolute;left:8435;top:2105;width:10;height:20" coordorigin="8435,2105" coordsize="10,20">
              <v:shape style="position:absolute;left:8435;top:2105;width:10;height:20" coordorigin="8435,2105" coordsize="10,20" path="m8435,2124l8444,2124,8444,2105,8435,2105,8435,2124xe" filled="true" fillcolor="#000000" stroked="false">
                <v:path arrowok="t"/>
                <v:fill type="solid"/>
              </v:shape>
            </v:group>
            <v:group style="position:absolute;left:8435;top:2124;width:10;height:20" coordorigin="8435,2124" coordsize="10,20">
              <v:shape style="position:absolute;left:8435;top:2124;width:10;height:20" coordorigin="8435,2124" coordsize="10,20" path="m8435,2144l8444,2144,8444,2124,8435,2124,8435,2144xe" filled="true" fillcolor="#000000" stroked="false">
                <v:path arrowok="t"/>
                <v:fill type="solid"/>
              </v:shape>
            </v:group>
            <v:group style="position:absolute;left:8435;top:2144;width:10;height:20" coordorigin="8435,2144" coordsize="10,20">
              <v:shape style="position:absolute;left:8435;top:2144;width:10;height:20" coordorigin="8435,2144" coordsize="10,20" path="m8435,2163l8444,2163,8444,2144,8435,2144,8435,2163xe" filled="true" fillcolor="#000000" stroked="false">
                <v:path arrowok="t"/>
                <v:fill type="solid"/>
              </v:shape>
            </v:group>
            <v:group style="position:absolute;left:8435;top:2163;width:10;height:20" coordorigin="8435,2163" coordsize="10,20">
              <v:shape style="position:absolute;left:8435;top:2163;width:10;height:20" coordorigin="8435,2163" coordsize="10,20" path="m8435,2182l8444,2182,8444,2163,8435,2163,8435,2182xe" filled="true" fillcolor="#000000" stroked="false">
                <v:path arrowok="t"/>
                <v:fill type="solid"/>
              </v:shape>
            </v:group>
            <v:group style="position:absolute;left:8435;top:2182;width:10;height:20" coordorigin="8435,2182" coordsize="10,20">
              <v:shape style="position:absolute;left:8435;top:2182;width:10;height:20" coordorigin="8435,2182" coordsize="10,20" path="m8435,2201l8444,2201,8444,2182,8435,2182,8435,2201xe" filled="true" fillcolor="#000000" stroked="false">
                <v:path arrowok="t"/>
                <v:fill type="solid"/>
              </v:shape>
            </v:group>
            <v:group style="position:absolute;left:8435;top:2201;width:10;height:20" coordorigin="8435,2201" coordsize="10,20">
              <v:shape style="position:absolute;left:8435;top:2201;width:10;height:20" coordorigin="8435,2201" coordsize="10,20" path="m8435,2220l8444,2220,8444,2201,8435,2201,8435,2220xe" filled="true" fillcolor="#000000" stroked="false">
                <v:path arrowok="t"/>
                <v:fill type="solid"/>
              </v:shape>
            </v:group>
            <v:group style="position:absolute;left:8435;top:2220;width:10;height:20" coordorigin="8435,2220" coordsize="10,20">
              <v:shape style="position:absolute;left:8435;top:2220;width:10;height:20" coordorigin="8435,2220" coordsize="10,20" path="m8435,2240l8444,2240,8444,2220,8435,2220,8435,2240xe" filled="true" fillcolor="#000000" stroked="false">
                <v:path arrowok="t"/>
                <v:fill type="solid"/>
              </v:shape>
            </v:group>
            <v:group style="position:absolute;left:8435;top:2240;width:10;height:20" coordorigin="8435,2240" coordsize="10,20">
              <v:shape style="position:absolute;left:8435;top:2240;width:10;height:20" coordorigin="8435,2240" coordsize="10,20" path="m8435,2259l8444,2259,8444,2240,8435,2240,8435,2259xe" filled="true" fillcolor="#000000" stroked="false">
                <v:path arrowok="t"/>
                <v:fill type="solid"/>
              </v:shape>
            </v:group>
            <v:group style="position:absolute;left:8435;top:2259;width:10;height:20" coordorigin="8435,2259" coordsize="10,20">
              <v:shape style="position:absolute;left:8435;top:2259;width:10;height:20" coordorigin="8435,2259" coordsize="10,20" path="m8435,2278l8444,2278,8444,2259,8435,2259,8435,2278xe" filled="true" fillcolor="#000000" stroked="false">
                <v:path arrowok="t"/>
                <v:fill type="solid"/>
              </v:shape>
            </v:group>
            <v:group style="position:absolute;left:8435;top:2278;width:10;height:20" coordorigin="8435,2278" coordsize="10,20">
              <v:shape style="position:absolute;left:8435;top:2278;width:10;height:20" coordorigin="8435,2278" coordsize="10,20" path="m8435,2297l8444,2297,8444,2278,8435,2278,8435,2297xe" filled="true" fillcolor="#000000" stroked="false">
                <v:path arrowok="t"/>
                <v:fill type="solid"/>
              </v:shape>
            </v:group>
            <v:group style="position:absolute;left:8435;top:2297;width:10;height:20" coordorigin="8435,2297" coordsize="10,20">
              <v:shape style="position:absolute;left:8435;top:2297;width:10;height:20" coordorigin="8435,2297" coordsize="10,20" path="m8435,2316l8444,2316,8444,2297,8435,2297,8435,2316xe" filled="true" fillcolor="#000000" stroked="false">
                <v:path arrowok="t"/>
                <v:fill type="solid"/>
              </v:shape>
            </v:group>
            <v:group style="position:absolute;left:8435;top:2316;width:10;height:20" coordorigin="8435,2316" coordsize="10,20">
              <v:shape style="position:absolute;left:8435;top:2316;width:10;height:20" coordorigin="8435,2316" coordsize="10,20" path="m8435,2336l8444,2336,8444,2316,8435,2316,8435,2336xe" filled="true" fillcolor="#000000" stroked="false">
                <v:path arrowok="t"/>
                <v:fill type="solid"/>
              </v:shape>
            </v:group>
            <v:group style="position:absolute;left:8435;top:2336;width:10;height:20" coordorigin="8435,2336" coordsize="10,20">
              <v:shape style="position:absolute;left:8435;top:2336;width:10;height:20" coordorigin="8435,2336" coordsize="10,20" path="m8435,2355l8444,2355,8444,2336,8435,2336,8435,2355xe" filled="true" fillcolor="#000000" stroked="false">
                <v:path arrowok="t"/>
                <v:fill type="solid"/>
              </v:shape>
            </v:group>
            <v:group style="position:absolute;left:8435;top:2361;width:10;height:2" coordorigin="8435,2361" coordsize="10,2">
              <v:shape style="position:absolute;left:8435;top:2361;width:10;height:2" coordorigin="8435,2361" coordsize="10,0" path="m8435,2361l8444,2361e" filled="false" stroked="true" strokeweight=".600010pt" strokecolor="#000000">
                <v:path arrowok="t"/>
              </v:shape>
            </v:group>
            <v:group style="position:absolute;left:8948;top:31;width:10;height:20" coordorigin="8948,31" coordsize="10,20">
              <v:shape style="position:absolute;left:8948;top:31;width:10;height:20" coordorigin="8948,31" coordsize="10,20" path="m8948,50l8958,50,8958,31,8948,31,8948,50xe" filled="true" fillcolor="#000000" stroked="false">
                <v:path arrowok="t"/>
                <v:fill type="solid"/>
              </v:shape>
            </v:group>
            <v:group style="position:absolute;left:8948;top:50;width:10;height:20" coordorigin="8948,50" coordsize="10,20">
              <v:shape style="position:absolute;left:8948;top:50;width:10;height:20" coordorigin="8948,50" coordsize="10,20" path="m8948,70l8958,70,8958,50,8948,50,8948,70xe" filled="true" fillcolor="#000000" stroked="false">
                <v:path arrowok="t"/>
                <v:fill type="solid"/>
              </v:shape>
            </v:group>
            <v:group style="position:absolute;left:8948;top:70;width:10;height:20" coordorigin="8948,70" coordsize="10,20">
              <v:shape style="position:absolute;left:8948;top:70;width:10;height:20" coordorigin="8948,70" coordsize="10,20" path="m8948,89l8958,89,8958,70,8948,70,8948,89xe" filled="true" fillcolor="#000000" stroked="false">
                <v:path arrowok="t"/>
                <v:fill type="solid"/>
              </v:shape>
            </v:group>
            <v:group style="position:absolute;left:8948;top:89;width:10;height:20" coordorigin="8948,89" coordsize="10,20">
              <v:shape style="position:absolute;left:8948;top:89;width:10;height:20" coordorigin="8948,89" coordsize="10,20" path="m8948,108l8958,108,8958,89,8948,89,8948,108xe" filled="true" fillcolor="#000000" stroked="false">
                <v:path arrowok="t"/>
                <v:fill type="solid"/>
              </v:shape>
            </v:group>
            <v:group style="position:absolute;left:8948;top:108;width:10;height:20" coordorigin="8948,108" coordsize="10,20">
              <v:shape style="position:absolute;left:8948;top:108;width:10;height:20" coordorigin="8948,108" coordsize="10,20" path="m8948,127l8958,127,8958,108,8948,108,8948,127xe" filled="true" fillcolor="#000000" stroked="false">
                <v:path arrowok="t"/>
                <v:fill type="solid"/>
              </v:shape>
            </v:group>
            <v:group style="position:absolute;left:8948;top:127;width:10;height:20" coordorigin="8948,127" coordsize="10,20">
              <v:shape style="position:absolute;left:8948;top:127;width:10;height:20" coordorigin="8948,127" coordsize="10,20" path="m8948,146l8958,146,8958,127,8948,127,8948,146xe" filled="true" fillcolor="#000000" stroked="false">
                <v:path arrowok="t"/>
                <v:fill type="solid"/>
              </v:shape>
            </v:group>
            <v:group style="position:absolute;left:8948;top:146;width:10;height:20" coordorigin="8948,146" coordsize="10,20">
              <v:shape style="position:absolute;left:8948;top:146;width:10;height:20" coordorigin="8948,146" coordsize="10,20" path="m8948,166l8958,166,8958,146,8948,146,8948,166xe" filled="true" fillcolor="#000000" stroked="false">
                <v:path arrowok="t"/>
                <v:fill type="solid"/>
              </v:shape>
            </v:group>
            <v:group style="position:absolute;left:8948;top:166;width:10;height:20" coordorigin="8948,166" coordsize="10,20">
              <v:shape style="position:absolute;left:8948;top:166;width:10;height:20" coordorigin="8948,166" coordsize="10,20" path="m8948,185l8958,185,8958,166,8948,166,8948,185xe" filled="true" fillcolor="#000000" stroked="false">
                <v:path arrowok="t"/>
                <v:fill type="solid"/>
              </v:shape>
            </v:group>
            <v:group style="position:absolute;left:8948;top:185;width:10;height:20" coordorigin="8948,185" coordsize="10,20">
              <v:shape style="position:absolute;left:8948;top:185;width:10;height:20" coordorigin="8948,185" coordsize="10,20" path="m8948,204l8958,204,8958,185,8948,185,8948,204xe" filled="true" fillcolor="#000000" stroked="false">
                <v:path arrowok="t"/>
                <v:fill type="solid"/>
              </v:shape>
            </v:group>
            <v:group style="position:absolute;left:8948;top:204;width:10;height:20" coordorigin="8948,204" coordsize="10,20">
              <v:shape style="position:absolute;left:8948;top:204;width:10;height:20" coordorigin="8948,204" coordsize="10,20" path="m8948,223l8958,223,8958,204,8948,204,8948,223xe" filled="true" fillcolor="#000000" stroked="false">
                <v:path arrowok="t"/>
                <v:fill type="solid"/>
              </v:shape>
            </v:group>
            <v:group style="position:absolute;left:8948;top:223;width:10;height:20" coordorigin="8948,223" coordsize="10,20">
              <v:shape style="position:absolute;left:8948;top:223;width:10;height:20" coordorigin="8948,223" coordsize="10,20" path="m8948,242l8958,242,8958,223,8948,223,8948,242xe" filled="true" fillcolor="#000000" stroked="false">
                <v:path arrowok="t"/>
                <v:fill type="solid"/>
              </v:shape>
            </v:group>
            <v:group style="position:absolute;left:8948;top:242;width:10;height:20" coordorigin="8948,242" coordsize="10,20">
              <v:shape style="position:absolute;left:8948;top:242;width:10;height:20" coordorigin="8948,242" coordsize="10,20" path="m8948,262l8958,262,8958,242,8948,242,8948,262xe" filled="true" fillcolor="#000000" stroked="false">
                <v:path arrowok="t"/>
                <v:fill type="solid"/>
              </v:shape>
            </v:group>
            <v:group style="position:absolute;left:8948;top:262;width:10;height:20" coordorigin="8948,262" coordsize="10,20">
              <v:shape style="position:absolute;left:8948;top:262;width:10;height:20" coordorigin="8948,262" coordsize="10,20" path="m8948,281l8958,281,8958,262,8948,262,8948,281xe" filled="true" fillcolor="#000000" stroked="false">
                <v:path arrowok="t"/>
                <v:fill type="solid"/>
              </v:shape>
            </v:group>
            <v:group style="position:absolute;left:8948;top:281;width:10;height:20" coordorigin="8948,281" coordsize="10,20">
              <v:shape style="position:absolute;left:8948;top:281;width:10;height:20" coordorigin="8948,281" coordsize="10,20" path="m8948,300l8958,300,8958,281,8948,281,8948,300xe" filled="true" fillcolor="#000000" stroked="false">
                <v:path arrowok="t"/>
                <v:fill type="solid"/>
              </v:shape>
            </v:group>
            <v:group style="position:absolute;left:8948;top:300;width:10;height:20" coordorigin="8948,300" coordsize="10,20">
              <v:shape style="position:absolute;left:8948;top:300;width:10;height:20" coordorigin="8948,300" coordsize="10,20" path="m8948,319l8958,319,8958,300,8948,300,8948,319xe" filled="true" fillcolor="#000000" stroked="false">
                <v:path arrowok="t"/>
                <v:fill type="solid"/>
              </v:shape>
            </v:group>
            <v:group style="position:absolute;left:8948;top:319;width:10;height:20" coordorigin="8948,319" coordsize="10,20">
              <v:shape style="position:absolute;left:8948;top:319;width:10;height:20" coordorigin="8948,319" coordsize="10,20" path="m8948,338l8958,338,8958,319,8948,319,8948,338xe" filled="true" fillcolor="#000000" stroked="false">
                <v:path arrowok="t"/>
                <v:fill type="solid"/>
              </v:shape>
            </v:group>
            <v:group style="position:absolute;left:8948;top:338;width:10;height:20" coordorigin="8948,338" coordsize="10,20">
              <v:shape style="position:absolute;left:8948;top:338;width:10;height:20" coordorigin="8948,338" coordsize="10,20" path="m8948,358l8958,358,8958,338,8948,338,8948,358xe" filled="true" fillcolor="#000000" stroked="false">
                <v:path arrowok="t"/>
                <v:fill type="solid"/>
              </v:shape>
            </v:group>
            <v:group style="position:absolute;left:8948;top:358;width:10;height:20" coordorigin="8948,358" coordsize="10,20">
              <v:shape style="position:absolute;left:8948;top:358;width:10;height:20" coordorigin="8948,358" coordsize="10,20" path="m8948,377l8958,377,8958,358,8948,358,8948,377xe" filled="true" fillcolor="#000000" stroked="false">
                <v:path arrowok="t"/>
                <v:fill type="solid"/>
              </v:shape>
            </v:group>
            <v:group style="position:absolute;left:8948;top:377;width:10;height:20" coordorigin="8948,377" coordsize="10,20">
              <v:shape style="position:absolute;left:8948;top:377;width:10;height:20" coordorigin="8948,377" coordsize="10,20" path="m8948,396l8958,396,8958,377,8948,377,8948,396xe" filled="true" fillcolor="#000000" stroked="false">
                <v:path arrowok="t"/>
                <v:fill type="solid"/>
              </v:shape>
            </v:group>
            <v:group style="position:absolute;left:8948;top:396;width:10;height:20" coordorigin="8948,396" coordsize="10,20">
              <v:shape style="position:absolute;left:8948;top:396;width:10;height:20" coordorigin="8948,396" coordsize="10,20" path="m8948,415l8958,415,8958,396,8948,396,8948,415xe" filled="true" fillcolor="#000000" stroked="false">
                <v:path arrowok="t"/>
                <v:fill type="solid"/>
              </v:shape>
            </v:group>
            <v:group style="position:absolute;left:8948;top:415;width:10;height:20" coordorigin="8948,415" coordsize="10,20">
              <v:shape style="position:absolute;left:8948;top:415;width:10;height:20" coordorigin="8948,415" coordsize="10,20" path="m8948,434l8958,434,8958,415,8948,415,8948,434xe" filled="true" fillcolor="#000000" stroked="false">
                <v:path arrowok="t"/>
                <v:fill type="solid"/>
              </v:shape>
            </v:group>
            <v:group style="position:absolute;left:8948;top:434;width:10;height:20" coordorigin="8948,434" coordsize="10,20">
              <v:shape style="position:absolute;left:8948;top:434;width:10;height:20" coordorigin="8948,434" coordsize="10,20" path="m8948,454l8958,454,8958,434,8948,434,8948,454xe" filled="true" fillcolor="#000000" stroked="false">
                <v:path arrowok="t"/>
                <v:fill type="solid"/>
              </v:shape>
            </v:group>
            <v:group style="position:absolute;left:8948;top:454;width:10;height:20" coordorigin="8948,454" coordsize="10,20">
              <v:shape style="position:absolute;left:8948;top:454;width:10;height:20" coordorigin="8948,454" coordsize="10,20" path="m8948,473l8958,473,8958,454,8948,454,8948,473xe" filled="true" fillcolor="#000000" stroked="false">
                <v:path arrowok="t"/>
                <v:fill type="solid"/>
              </v:shape>
            </v:group>
            <v:group style="position:absolute;left:8948;top:473;width:10;height:20" coordorigin="8948,473" coordsize="10,20">
              <v:shape style="position:absolute;left:8948;top:473;width:10;height:20" coordorigin="8948,473" coordsize="10,20" path="m8948,492l8958,492,8958,473,8948,473,8948,492xe" filled="true" fillcolor="#000000" stroked="false">
                <v:path arrowok="t"/>
                <v:fill type="solid"/>
              </v:shape>
            </v:group>
            <v:group style="position:absolute;left:8948;top:492;width:10;height:20" coordorigin="8948,492" coordsize="10,20">
              <v:shape style="position:absolute;left:8948;top:492;width:10;height:20" coordorigin="8948,492" coordsize="10,20" path="m8948,511l8958,511,8958,492,8948,492,8948,511xe" filled="true" fillcolor="#000000" stroked="false">
                <v:path arrowok="t"/>
                <v:fill type="solid"/>
              </v:shape>
            </v:group>
            <v:group style="position:absolute;left:8948;top:511;width:10;height:20" coordorigin="8948,511" coordsize="10,20">
              <v:shape style="position:absolute;left:8948;top:511;width:10;height:20" coordorigin="8948,511" coordsize="10,20" path="m8948,530l8958,530,8958,511,8948,511,8948,530xe" filled="true" fillcolor="#000000" stroked="false">
                <v:path arrowok="t"/>
                <v:fill type="solid"/>
              </v:shape>
            </v:group>
            <v:group style="position:absolute;left:8948;top:530;width:10;height:20" coordorigin="8948,530" coordsize="10,20">
              <v:shape style="position:absolute;left:8948;top:530;width:10;height:20" coordorigin="8948,530" coordsize="10,20" path="m8948,550l8958,550,8958,530,8948,530,8948,550xe" filled="true" fillcolor="#000000" stroked="false">
                <v:path arrowok="t"/>
                <v:fill type="solid"/>
              </v:shape>
            </v:group>
            <v:group style="position:absolute;left:8948;top:550;width:10;height:20" coordorigin="8948,550" coordsize="10,20">
              <v:shape style="position:absolute;left:8948;top:550;width:10;height:20" coordorigin="8948,550" coordsize="10,20" path="m8948,569l8958,569,8958,550,8948,550,8948,569xe" filled="true" fillcolor="#000000" stroked="false">
                <v:path arrowok="t"/>
                <v:fill type="solid"/>
              </v:shape>
            </v:group>
            <v:group style="position:absolute;left:8948;top:569;width:10;height:20" coordorigin="8948,569" coordsize="10,20">
              <v:shape style="position:absolute;left:8948;top:569;width:10;height:20" coordorigin="8948,569" coordsize="10,20" path="m8948,588l8958,588,8958,569,8948,569,8948,588xe" filled="true" fillcolor="#000000" stroked="false">
                <v:path arrowok="t"/>
                <v:fill type="solid"/>
              </v:shape>
            </v:group>
            <v:group style="position:absolute;left:8948;top:588;width:10;height:20" coordorigin="8948,588" coordsize="10,20">
              <v:shape style="position:absolute;left:8948;top:588;width:10;height:20" coordorigin="8948,588" coordsize="10,20" path="m8948,607l8958,607,8958,588,8948,588,8948,607xe" filled="true" fillcolor="#000000" stroked="false">
                <v:path arrowok="t"/>
                <v:fill type="solid"/>
              </v:shape>
            </v:group>
            <v:group style="position:absolute;left:8948;top:607;width:10;height:20" coordorigin="8948,607" coordsize="10,20">
              <v:shape style="position:absolute;left:8948;top:607;width:10;height:20" coordorigin="8948,607" coordsize="10,20" path="m8948,626l8958,626,8958,607,8948,607,8948,626xe" filled="true" fillcolor="#000000" stroked="false">
                <v:path arrowok="t"/>
                <v:fill type="solid"/>
              </v:shape>
            </v:group>
            <v:group style="position:absolute;left:8948;top:626;width:10;height:20" coordorigin="8948,626" coordsize="10,20">
              <v:shape style="position:absolute;left:8948;top:626;width:10;height:20" coordorigin="8948,626" coordsize="10,20" path="m8948,646l8958,646,8958,626,8948,626,8948,646xe" filled="true" fillcolor="#000000" stroked="false">
                <v:path arrowok="t"/>
                <v:fill type="solid"/>
              </v:shape>
            </v:group>
            <v:group style="position:absolute;left:8948;top:646;width:10;height:20" coordorigin="8948,646" coordsize="10,20">
              <v:shape style="position:absolute;left:8948;top:646;width:10;height:20" coordorigin="8948,646" coordsize="10,20" path="m8948,665l8958,665,8958,646,8948,646,8948,665xe" filled="true" fillcolor="#000000" stroked="false">
                <v:path arrowok="t"/>
                <v:fill type="solid"/>
              </v:shape>
            </v:group>
            <v:group style="position:absolute;left:8948;top:665;width:10;height:20" coordorigin="8948,665" coordsize="10,20">
              <v:shape style="position:absolute;left:8948;top:665;width:10;height:20" coordorigin="8948,665" coordsize="10,20" path="m8948,684l8958,684,8958,665,8948,665,8948,684xe" filled="true" fillcolor="#000000" stroked="false">
                <v:path arrowok="t"/>
                <v:fill type="solid"/>
              </v:shape>
            </v:group>
            <v:group style="position:absolute;left:8948;top:684;width:10;height:20" coordorigin="8948,684" coordsize="10,20">
              <v:shape style="position:absolute;left:8948;top:684;width:10;height:20" coordorigin="8948,684" coordsize="10,20" path="m8948,703l8958,703,8958,684,8948,684,8948,703xe" filled="true" fillcolor="#000000" stroked="false">
                <v:path arrowok="t"/>
                <v:fill type="solid"/>
              </v:shape>
            </v:group>
            <v:group style="position:absolute;left:8948;top:703;width:10;height:20" coordorigin="8948,703" coordsize="10,20">
              <v:shape style="position:absolute;left:8948;top:703;width:10;height:20" coordorigin="8948,703" coordsize="10,20" path="m8948,722l8958,722,8958,703,8948,703,8948,722xe" filled="true" fillcolor="#000000" stroked="false">
                <v:path arrowok="t"/>
                <v:fill type="solid"/>
              </v:shape>
            </v:group>
            <v:group style="position:absolute;left:8948;top:722;width:10;height:20" coordorigin="8948,722" coordsize="10,20">
              <v:shape style="position:absolute;left:8948;top:722;width:10;height:20" coordorigin="8948,722" coordsize="10,20" path="m8948,742l8958,742,8958,722,8948,722,8948,742xe" filled="true" fillcolor="#000000" stroked="false">
                <v:path arrowok="t"/>
                <v:fill type="solid"/>
              </v:shape>
            </v:group>
            <v:group style="position:absolute;left:8948;top:742;width:10;height:20" coordorigin="8948,742" coordsize="10,20">
              <v:shape style="position:absolute;left:8948;top:742;width:10;height:20" coordorigin="8948,742" coordsize="10,20" path="m8948,761l8958,761,8958,742,8948,742,8948,761xe" filled="true" fillcolor="#000000" stroked="false">
                <v:path arrowok="t"/>
                <v:fill type="solid"/>
              </v:shape>
            </v:group>
            <v:group style="position:absolute;left:8948;top:761;width:10;height:20" coordorigin="8948,761" coordsize="10,20">
              <v:shape style="position:absolute;left:8948;top:761;width:10;height:20" coordorigin="8948,761" coordsize="10,20" path="m8948,780l8958,780,8958,761,8948,761,8948,780xe" filled="true" fillcolor="#000000" stroked="false">
                <v:path arrowok="t"/>
                <v:fill type="solid"/>
              </v:shape>
            </v:group>
            <v:group style="position:absolute;left:8948;top:780;width:10;height:20" coordorigin="8948,780" coordsize="10,20">
              <v:shape style="position:absolute;left:8948;top:780;width:10;height:20" coordorigin="8948,780" coordsize="10,20" path="m8948,799l8958,799,8958,780,8948,780,8948,799xe" filled="true" fillcolor="#000000" stroked="false">
                <v:path arrowok="t"/>
                <v:fill type="solid"/>
              </v:shape>
            </v:group>
            <v:group style="position:absolute;left:8948;top:799;width:10;height:20" coordorigin="8948,799" coordsize="10,20">
              <v:shape style="position:absolute;left:8948;top:799;width:10;height:20" coordorigin="8948,799" coordsize="10,20" path="m8948,818l8958,818,8958,799,8948,799,8948,818xe" filled="true" fillcolor="#000000" stroked="false">
                <v:path arrowok="t"/>
                <v:fill type="solid"/>
              </v:shape>
            </v:group>
            <v:group style="position:absolute;left:8948;top:818;width:10;height:20" coordorigin="8948,818" coordsize="10,20">
              <v:shape style="position:absolute;left:8948;top:818;width:10;height:20" coordorigin="8948,818" coordsize="10,20" path="m8948,838l8958,838,8958,818,8948,818,8948,838xe" filled="true" fillcolor="#000000" stroked="false">
                <v:path arrowok="t"/>
                <v:fill type="solid"/>
              </v:shape>
            </v:group>
            <v:group style="position:absolute;left:8948;top:838;width:10;height:20" coordorigin="8948,838" coordsize="10,20">
              <v:shape style="position:absolute;left:8948;top:838;width:10;height:20" coordorigin="8948,838" coordsize="10,20" path="m8948,857l8958,857,8958,838,8948,838,8948,857xe" filled="true" fillcolor="#000000" stroked="false">
                <v:path arrowok="t"/>
                <v:fill type="solid"/>
              </v:shape>
            </v:group>
            <v:group style="position:absolute;left:8948;top:857;width:10;height:20" coordorigin="8948,857" coordsize="10,20">
              <v:shape style="position:absolute;left:8948;top:857;width:10;height:20" coordorigin="8948,857" coordsize="10,20" path="m8948,876l8958,876,8958,857,8948,857,8948,876xe" filled="true" fillcolor="#000000" stroked="false">
                <v:path arrowok="t"/>
                <v:fill type="solid"/>
              </v:shape>
            </v:group>
            <v:group style="position:absolute;left:8948;top:876;width:10;height:20" coordorigin="8948,876" coordsize="10,20">
              <v:shape style="position:absolute;left:8948;top:876;width:10;height:20" coordorigin="8948,876" coordsize="10,20" path="m8948,895l8958,895,8958,876,8948,876,8948,895xe" filled="true" fillcolor="#000000" stroked="false">
                <v:path arrowok="t"/>
                <v:fill type="solid"/>
              </v:shape>
            </v:group>
            <v:group style="position:absolute;left:8948;top:895;width:10;height:20" coordorigin="8948,895" coordsize="10,20">
              <v:shape style="position:absolute;left:8948;top:895;width:10;height:20" coordorigin="8948,895" coordsize="10,20" path="m8948,914l8958,914,8958,895,8948,895,8948,914xe" filled="true" fillcolor="#000000" stroked="false">
                <v:path arrowok="t"/>
                <v:fill type="solid"/>
              </v:shape>
            </v:group>
            <v:group style="position:absolute;left:8948;top:914;width:10;height:20" coordorigin="8948,914" coordsize="10,20">
              <v:shape style="position:absolute;left:8948;top:914;width:10;height:20" coordorigin="8948,914" coordsize="10,20" path="m8948,934l8958,934,8958,914,8948,914,8948,934xe" filled="true" fillcolor="#000000" stroked="false">
                <v:path arrowok="t"/>
                <v:fill type="solid"/>
              </v:shape>
            </v:group>
            <v:group style="position:absolute;left:8948;top:934;width:10;height:20" coordorigin="8948,934" coordsize="10,20">
              <v:shape style="position:absolute;left:8948;top:934;width:10;height:20" coordorigin="8948,934" coordsize="10,20" path="m8948,953l8958,953,8958,934,8948,934,8948,953xe" filled="true" fillcolor="#000000" stroked="false">
                <v:path arrowok="t"/>
                <v:fill type="solid"/>
              </v:shape>
            </v:group>
            <v:group style="position:absolute;left:8948;top:953;width:10;height:20" coordorigin="8948,953" coordsize="10,20">
              <v:shape style="position:absolute;left:8948;top:953;width:10;height:20" coordorigin="8948,953" coordsize="10,20" path="m8948,972l8958,972,8958,953,8948,953,8948,972xe" filled="true" fillcolor="#000000" stroked="false">
                <v:path arrowok="t"/>
                <v:fill type="solid"/>
              </v:shape>
            </v:group>
            <v:group style="position:absolute;left:8948;top:972;width:10;height:20" coordorigin="8948,972" coordsize="10,20">
              <v:shape style="position:absolute;left:8948;top:972;width:10;height:20" coordorigin="8948,972" coordsize="10,20" path="m8948,991l8958,991,8958,972,8948,972,8948,991xe" filled="true" fillcolor="#000000" stroked="false">
                <v:path arrowok="t"/>
                <v:fill type="solid"/>
              </v:shape>
            </v:group>
            <v:group style="position:absolute;left:8948;top:991;width:10;height:20" coordorigin="8948,991" coordsize="10,20">
              <v:shape style="position:absolute;left:8948;top:991;width:10;height:20" coordorigin="8948,991" coordsize="10,20" path="m8948,1010l8958,1010,8958,991,8948,991,8948,1010xe" filled="true" fillcolor="#000000" stroked="false">
                <v:path arrowok="t"/>
                <v:fill type="solid"/>
              </v:shape>
            </v:group>
            <v:group style="position:absolute;left:8948;top:1010;width:10;height:20" coordorigin="8948,1010" coordsize="10,20">
              <v:shape style="position:absolute;left:8948;top:1010;width:10;height:20" coordorigin="8948,1010" coordsize="10,20" path="m8948,1030l8958,1030,8958,1010,8948,1010,8948,1030xe" filled="true" fillcolor="#000000" stroked="false">
                <v:path arrowok="t"/>
                <v:fill type="solid"/>
              </v:shape>
            </v:group>
            <v:group style="position:absolute;left:8948;top:1030;width:10;height:20" coordorigin="8948,1030" coordsize="10,20">
              <v:shape style="position:absolute;left:8948;top:1030;width:10;height:20" coordorigin="8948,1030" coordsize="10,20" path="m8948,1049l8958,1049,8958,1030,8948,1030,8948,1049xe" filled="true" fillcolor="#000000" stroked="false">
                <v:path arrowok="t"/>
                <v:fill type="solid"/>
              </v:shape>
            </v:group>
            <v:group style="position:absolute;left:8948;top:1049;width:10;height:20" coordorigin="8948,1049" coordsize="10,20">
              <v:shape style="position:absolute;left:8948;top:1049;width:10;height:20" coordorigin="8948,1049" coordsize="10,20" path="m8948,1068l8958,1068,8958,1049,8948,1049,8948,1068xe" filled="true" fillcolor="#000000" stroked="false">
                <v:path arrowok="t"/>
                <v:fill type="solid"/>
              </v:shape>
            </v:group>
            <v:group style="position:absolute;left:8948;top:1068;width:10;height:20" coordorigin="8948,1068" coordsize="10,20">
              <v:shape style="position:absolute;left:8948;top:1068;width:10;height:20" coordorigin="8948,1068" coordsize="10,20" path="m8948,1087l8958,1087,8958,1068,8948,1068,8948,1087xe" filled="true" fillcolor="#000000" stroked="false">
                <v:path arrowok="t"/>
                <v:fill type="solid"/>
              </v:shape>
            </v:group>
            <v:group style="position:absolute;left:8948;top:1087;width:10;height:20" coordorigin="8948,1087" coordsize="10,20">
              <v:shape style="position:absolute;left:8948;top:1087;width:10;height:20" coordorigin="8948,1087" coordsize="10,20" path="m8948,1106l8958,1106,8958,1087,8948,1087,8948,1106xe" filled="true" fillcolor="#000000" stroked="false">
                <v:path arrowok="t"/>
                <v:fill type="solid"/>
              </v:shape>
            </v:group>
            <v:group style="position:absolute;left:8948;top:1106;width:10;height:20" coordorigin="8948,1106" coordsize="10,20">
              <v:shape style="position:absolute;left:8948;top:1106;width:10;height:20" coordorigin="8948,1106" coordsize="10,20" path="m8948,1126l8958,1126,8958,1106,8948,1106,8948,1126xe" filled="true" fillcolor="#000000" stroked="false">
                <v:path arrowok="t"/>
                <v:fill type="solid"/>
              </v:shape>
            </v:group>
            <v:group style="position:absolute;left:8948;top:1126;width:10;height:20" coordorigin="8948,1126" coordsize="10,20">
              <v:shape style="position:absolute;left:8948;top:1126;width:10;height:20" coordorigin="8948,1126" coordsize="10,20" path="m8948,1145l8958,1145,8958,1126,8948,1126,8948,1145xe" filled="true" fillcolor="#000000" stroked="false">
                <v:path arrowok="t"/>
                <v:fill type="solid"/>
              </v:shape>
            </v:group>
            <v:group style="position:absolute;left:8948;top:1145;width:10;height:20" coordorigin="8948,1145" coordsize="10,20">
              <v:shape style="position:absolute;left:8948;top:1145;width:10;height:20" coordorigin="8948,1145" coordsize="10,20" path="m8948,1164l8958,1164,8958,1145,8948,1145,8948,1164xe" filled="true" fillcolor="#000000" stroked="false">
                <v:path arrowok="t"/>
                <v:fill type="solid"/>
              </v:shape>
            </v:group>
            <v:group style="position:absolute;left:8948;top:1164;width:10;height:20" coordorigin="8948,1164" coordsize="10,20">
              <v:shape style="position:absolute;left:8948;top:1164;width:10;height:20" coordorigin="8948,1164" coordsize="10,20" path="m8948,1183l8958,1183,8958,1164,8948,1164,8948,1183xe" filled="true" fillcolor="#000000" stroked="false">
                <v:path arrowok="t"/>
                <v:fill type="solid"/>
              </v:shape>
            </v:group>
            <v:group style="position:absolute;left:8948;top:1183;width:10;height:20" coordorigin="8948,1183" coordsize="10,20">
              <v:shape style="position:absolute;left:8948;top:1183;width:10;height:20" coordorigin="8948,1183" coordsize="10,20" path="m8948,1202l8958,1202,8958,1183,8948,1183,8948,1202xe" filled="true" fillcolor="#000000" stroked="false">
                <v:path arrowok="t"/>
                <v:fill type="solid"/>
              </v:shape>
            </v:group>
            <v:group style="position:absolute;left:8948;top:1202;width:10;height:20" coordorigin="8948,1202" coordsize="10,20">
              <v:shape style="position:absolute;left:8948;top:1202;width:10;height:20" coordorigin="8948,1202" coordsize="10,20" path="m8948,1222l8958,1222,8958,1202,8948,1202,8948,1222xe" filled="true" fillcolor="#000000" stroked="false">
                <v:path arrowok="t"/>
                <v:fill type="solid"/>
              </v:shape>
            </v:group>
            <v:group style="position:absolute;left:8948;top:1222;width:10;height:20" coordorigin="8948,1222" coordsize="10,20">
              <v:shape style="position:absolute;left:8948;top:1222;width:10;height:20" coordorigin="8948,1222" coordsize="10,20" path="m8948,1241l8958,1241,8958,1222,8948,1222,8948,1241xe" filled="true" fillcolor="#000000" stroked="false">
                <v:path arrowok="t"/>
                <v:fill type="solid"/>
              </v:shape>
            </v:group>
            <v:group style="position:absolute;left:8948;top:1241;width:10;height:20" coordorigin="8948,1241" coordsize="10,20">
              <v:shape style="position:absolute;left:8948;top:1241;width:10;height:20" coordorigin="8948,1241" coordsize="10,20" path="m8948,1260l8958,1260,8958,1241,8948,1241,8948,1260xe" filled="true" fillcolor="#000000" stroked="false">
                <v:path arrowok="t"/>
                <v:fill type="solid"/>
              </v:shape>
            </v:group>
            <v:group style="position:absolute;left:8948;top:1260;width:10;height:20" coordorigin="8948,1260" coordsize="10,20">
              <v:shape style="position:absolute;left:8948;top:1260;width:10;height:20" coordorigin="8948,1260" coordsize="10,20" path="m8948,1279l8958,1279,8958,1260,8948,1260,8948,1279xe" filled="true" fillcolor="#000000" stroked="false">
                <v:path arrowok="t"/>
                <v:fill type="solid"/>
              </v:shape>
            </v:group>
            <v:group style="position:absolute;left:8948;top:1279;width:10;height:20" coordorigin="8948,1279" coordsize="10,20">
              <v:shape style="position:absolute;left:8948;top:1279;width:10;height:20" coordorigin="8948,1279" coordsize="10,20" path="m8948,1298l8958,1298,8958,1279,8948,1279,8948,1298xe" filled="true" fillcolor="#000000" stroked="false">
                <v:path arrowok="t"/>
                <v:fill type="solid"/>
              </v:shape>
            </v:group>
            <v:group style="position:absolute;left:8948;top:1298;width:10;height:20" coordorigin="8948,1298" coordsize="10,20">
              <v:shape style="position:absolute;left:8948;top:1298;width:10;height:20" coordorigin="8948,1298" coordsize="10,20" path="m8948,1318l8958,1318,8958,1298,8948,1298,8948,1318xe" filled="true" fillcolor="#000000" stroked="false">
                <v:path arrowok="t"/>
                <v:fill type="solid"/>
              </v:shape>
            </v:group>
            <v:group style="position:absolute;left:8948;top:1318;width:10;height:20" coordorigin="8948,1318" coordsize="10,20">
              <v:shape style="position:absolute;left:8948;top:1318;width:10;height:20" coordorigin="8948,1318" coordsize="10,20" path="m8948,1337l8958,1337,8958,1318,8948,1318,8948,1337xe" filled="true" fillcolor="#000000" stroked="false">
                <v:path arrowok="t"/>
                <v:fill type="solid"/>
              </v:shape>
            </v:group>
            <v:group style="position:absolute;left:8948;top:1337;width:10;height:20" coordorigin="8948,1337" coordsize="10,20">
              <v:shape style="position:absolute;left:8948;top:1337;width:10;height:20" coordorigin="8948,1337" coordsize="10,20" path="m8948,1356l8958,1356,8958,1337,8948,1337,8948,1356xe" filled="true" fillcolor="#000000" stroked="false">
                <v:path arrowok="t"/>
                <v:fill type="solid"/>
              </v:shape>
            </v:group>
            <v:group style="position:absolute;left:8948;top:1356;width:10;height:20" coordorigin="8948,1356" coordsize="10,20">
              <v:shape style="position:absolute;left:8948;top:1356;width:10;height:20" coordorigin="8948,1356" coordsize="10,20" path="m8948,1375l8958,1375,8958,1356,8948,1356,8948,1375xe" filled="true" fillcolor="#000000" stroked="false">
                <v:path arrowok="t"/>
                <v:fill type="solid"/>
              </v:shape>
            </v:group>
            <v:group style="position:absolute;left:8948;top:1375;width:10;height:20" coordorigin="8948,1375" coordsize="10,20">
              <v:shape style="position:absolute;left:8948;top:1375;width:10;height:20" coordorigin="8948,1375" coordsize="10,20" path="m8948,1394l8958,1394,8958,1375,8948,1375,8948,1394xe" filled="true" fillcolor="#000000" stroked="false">
                <v:path arrowok="t"/>
                <v:fill type="solid"/>
              </v:shape>
            </v:group>
            <v:group style="position:absolute;left:8948;top:1394;width:10;height:20" coordorigin="8948,1394" coordsize="10,20">
              <v:shape style="position:absolute;left:8948;top:1394;width:10;height:20" coordorigin="8948,1394" coordsize="10,20" path="m8948,1414l8958,1414,8958,1394,8948,1394,8948,1414xe" filled="true" fillcolor="#000000" stroked="false">
                <v:path arrowok="t"/>
                <v:fill type="solid"/>
              </v:shape>
            </v:group>
            <v:group style="position:absolute;left:8948;top:1414;width:10;height:20" coordorigin="8948,1414" coordsize="10,20">
              <v:shape style="position:absolute;left:8948;top:1414;width:10;height:20" coordorigin="8948,1414" coordsize="10,20" path="m8948,1433l8958,1433,8958,1414,8948,1414,8948,1433xe" filled="true" fillcolor="#000000" stroked="false">
                <v:path arrowok="t"/>
                <v:fill type="solid"/>
              </v:shape>
            </v:group>
            <v:group style="position:absolute;left:8948;top:1433;width:10;height:20" coordorigin="8948,1433" coordsize="10,20">
              <v:shape style="position:absolute;left:8948;top:1433;width:10;height:20" coordorigin="8948,1433" coordsize="10,20" path="m8948,1452l8958,1452,8958,1433,8948,1433,8948,1452xe" filled="true" fillcolor="#000000" stroked="false">
                <v:path arrowok="t"/>
                <v:fill type="solid"/>
              </v:shape>
            </v:group>
            <v:group style="position:absolute;left:8948;top:1452;width:10;height:20" coordorigin="8948,1452" coordsize="10,20">
              <v:shape style="position:absolute;left:8948;top:1452;width:10;height:20" coordorigin="8948,1452" coordsize="10,20" path="m8948,1471l8958,1471,8958,1452,8948,1452,8948,1471xe" filled="true" fillcolor="#000000" stroked="false">
                <v:path arrowok="t"/>
                <v:fill type="solid"/>
              </v:shape>
            </v:group>
            <v:group style="position:absolute;left:8948;top:1471;width:10;height:20" coordorigin="8948,1471" coordsize="10,20">
              <v:shape style="position:absolute;left:8948;top:1471;width:10;height:20" coordorigin="8948,1471" coordsize="10,20" path="m8948,1490l8958,1490,8958,1471,8948,1471,8948,1490xe" filled="true" fillcolor="#000000" stroked="false">
                <v:path arrowok="t"/>
                <v:fill type="solid"/>
              </v:shape>
            </v:group>
            <v:group style="position:absolute;left:8948;top:1490;width:10;height:20" coordorigin="8948,1490" coordsize="10,20">
              <v:shape style="position:absolute;left:8948;top:1490;width:10;height:20" coordorigin="8948,1490" coordsize="10,20" path="m8948,1510l8958,1510,8958,1490,8948,1490,8948,1510xe" filled="true" fillcolor="#000000" stroked="false">
                <v:path arrowok="t"/>
                <v:fill type="solid"/>
              </v:shape>
            </v:group>
            <v:group style="position:absolute;left:8948;top:1510;width:10;height:20" coordorigin="8948,1510" coordsize="10,20">
              <v:shape style="position:absolute;left:8948;top:1510;width:10;height:20" coordorigin="8948,1510" coordsize="10,20" path="m8948,1529l8958,1529,8958,1510,8948,1510,8948,1529xe" filled="true" fillcolor="#000000" stroked="false">
                <v:path arrowok="t"/>
                <v:fill type="solid"/>
              </v:shape>
            </v:group>
            <v:group style="position:absolute;left:8948;top:1529;width:10;height:20" coordorigin="8948,1529" coordsize="10,20">
              <v:shape style="position:absolute;left:8948;top:1529;width:10;height:20" coordorigin="8948,1529" coordsize="10,20" path="m8948,1548l8958,1548,8958,1529,8948,1529,8948,1548xe" filled="true" fillcolor="#000000" stroked="false">
                <v:path arrowok="t"/>
                <v:fill type="solid"/>
              </v:shape>
            </v:group>
            <v:group style="position:absolute;left:8948;top:1548;width:10;height:20" coordorigin="8948,1548" coordsize="10,20">
              <v:shape style="position:absolute;left:8948;top:1548;width:10;height:20" coordorigin="8948,1548" coordsize="10,20" path="m8948,1567l8958,1567,8958,1548,8948,1548,8948,1567xe" filled="true" fillcolor="#000000" stroked="false">
                <v:path arrowok="t"/>
                <v:fill type="solid"/>
              </v:shape>
            </v:group>
            <v:group style="position:absolute;left:8948;top:1567;width:10;height:20" coordorigin="8948,1567" coordsize="10,20">
              <v:shape style="position:absolute;left:8948;top:1567;width:10;height:20" coordorigin="8948,1567" coordsize="10,20" path="m8948,1586l8958,1586,8958,1567,8948,1567,8948,1586xe" filled="true" fillcolor="#000000" stroked="false">
                <v:path arrowok="t"/>
                <v:fill type="solid"/>
              </v:shape>
            </v:group>
            <v:group style="position:absolute;left:8948;top:1586;width:10;height:20" coordorigin="8948,1586" coordsize="10,20">
              <v:shape style="position:absolute;left:8948;top:1586;width:10;height:20" coordorigin="8948,1586" coordsize="10,20" path="m8948,1606l8958,1606,8958,1586,8948,1586,8948,1606xe" filled="true" fillcolor="#000000" stroked="false">
                <v:path arrowok="t"/>
                <v:fill type="solid"/>
              </v:shape>
            </v:group>
            <v:group style="position:absolute;left:8948;top:1606;width:10;height:20" coordorigin="8948,1606" coordsize="10,20">
              <v:shape style="position:absolute;left:8948;top:1606;width:10;height:20" coordorigin="8948,1606" coordsize="10,20" path="m8948,1625l8958,1625,8958,1606,8948,1606,8948,1625xe" filled="true" fillcolor="#000000" stroked="false">
                <v:path arrowok="t"/>
                <v:fill type="solid"/>
              </v:shape>
            </v:group>
            <v:group style="position:absolute;left:8948;top:1625;width:10;height:20" coordorigin="8948,1625" coordsize="10,20">
              <v:shape style="position:absolute;left:8948;top:1625;width:10;height:20" coordorigin="8948,1625" coordsize="10,20" path="m8948,1644l8958,1644,8958,1625,8948,1625,8948,1644xe" filled="true" fillcolor="#000000" stroked="false">
                <v:path arrowok="t"/>
                <v:fill type="solid"/>
              </v:shape>
            </v:group>
            <v:group style="position:absolute;left:8948;top:1644;width:10;height:20" coordorigin="8948,1644" coordsize="10,20">
              <v:shape style="position:absolute;left:8948;top:1644;width:10;height:20" coordorigin="8948,1644" coordsize="10,20" path="m8948,1664l8958,1664,8958,1644,8948,1644,8948,1664xe" filled="true" fillcolor="#000000" stroked="false">
                <v:path arrowok="t"/>
                <v:fill type="solid"/>
              </v:shape>
            </v:group>
            <v:group style="position:absolute;left:8948;top:1664;width:10;height:20" coordorigin="8948,1664" coordsize="10,20">
              <v:shape style="position:absolute;left:8948;top:1664;width:10;height:20" coordorigin="8948,1664" coordsize="10,20" path="m8948,1683l8958,1683,8958,1664,8948,1664,8948,1683xe" filled="true" fillcolor="#000000" stroked="false">
                <v:path arrowok="t"/>
                <v:fill type="solid"/>
              </v:shape>
            </v:group>
            <v:group style="position:absolute;left:8948;top:1683;width:10;height:20" coordorigin="8948,1683" coordsize="10,20">
              <v:shape style="position:absolute;left:8948;top:1683;width:10;height:20" coordorigin="8948,1683" coordsize="10,20" path="m8948,1702l8958,1702,8958,1683,8948,1683,8948,1702xe" filled="true" fillcolor="#000000" stroked="false">
                <v:path arrowok="t"/>
                <v:fill type="solid"/>
              </v:shape>
            </v:group>
            <v:group style="position:absolute;left:8948;top:1702;width:10;height:20" coordorigin="8948,1702" coordsize="10,20">
              <v:shape style="position:absolute;left:8948;top:1702;width:10;height:20" coordorigin="8948,1702" coordsize="10,20" path="m8948,1721l8958,1721,8958,1702,8948,1702,8948,1721xe" filled="true" fillcolor="#000000" stroked="false">
                <v:path arrowok="t"/>
                <v:fill type="solid"/>
              </v:shape>
            </v:group>
            <v:group style="position:absolute;left:8948;top:1721;width:10;height:20" coordorigin="8948,1721" coordsize="10,20">
              <v:shape style="position:absolute;left:8948;top:1721;width:10;height:20" coordorigin="8948,1721" coordsize="10,20" path="m8948,1740l8958,1740,8958,1721,8948,1721,8948,1740xe" filled="true" fillcolor="#000000" stroked="false">
                <v:path arrowok="t"/>
                <v:fill type="solid"/>
              </v:shape>
            </v:group>
            <v:group style="position:absolute;left:8948;top:1740;width:10;height:20" coordorigin="8948,1740" coordsize="10,20">
              <v:shape style="position:absolute;left:8948;top:1740;width:10;height:20" coordorigin="8948,1740" coordsize="10,20" path="m8948,1760l8958,1760,8958,1740,8948,1740,8948,1760xe" filled="true" fillcolor="#000000" stroked="false">
                <v:path arrowok="t"/>
                <v:fill type="solid"/>
              </v:shape>
            </v:group>
            <v:group style="position:absolute;left:8948;top:1760;width:10;height:20" coordorigin="8948,1760" coordsize="10,20">
              <v:shape style="position:absolute;left:8948;top:1760;width:10;height:20" coordorigin="8948,1760" coordsize="10,20" path="m8948,1779l8958,1779,8958,1760,8948,1760,8948,1779xe" filled="true" fillcolor="#000000" stroked="false">
                <v:path arrowok="t"/>
                <v:fill type="solid"/>
              </v:shape>
            </v:group>
            <v:group style="position:absolute;left:8948;top:1779;width:10;height:20" coordorigin="8948,1779" coordsize="10,20">
              <v:shape style="position:absolute;left:8948;top:1779;width:10;height:20" coordorigin="8948,1779" coordsize="10,20" path="m8948,1798l8958,1798,8958,1779,8948,1779,8948,1798xe" filled="true" fillcolor="#000000" stroked="false">
                <v:path arrowok="t"/>
                <v:fill type="solid"/>
              </v:shape>
            </v:group>
            <v:group style="position:absolute;left:8948;top:1798;width:10;height:20" coordorigin="8948,1798" coordsize="10,20">
              <v:shape style="position:absolute;left:8948;top:1798;width:10;height:20" coordorigin="8948,1798" coordsize="10,20" path="m8948,1817l8958,1817,8958,1798,8948,1798,8948,1817xe" filled="true" fillcolor="#000000" stroked="false">
                <v:path arrowok="t"/>
                <v:fill type="solid"/>
              </v:shape>
            </v:group>
            <v:group style="position:absolute;left:8948;top:1817;width:10;height:20" coordorigin="8948,1817" coordsize="10,20">
              <v:shape style="position:absolute;left:8948;top:1817;width:10;height:20" coordorigin="8948,1817" coordsize="10,20" path="m8948,1836l8958,1836,8958,1817,8948,1817,8948,1836xe" filled="true" fillcolor="#000000" stroked="false">
                <v:path arrowok="t"/>
                <v:fill type="solid"/>
              </v:shape>
            </v:group>
            <v:group style="position:absolute;left:8948;top:1836;width:10;height:20" coordorigin="8948,1836" coordsize="10,20">
              <v:shape style="position:absolute;left:8948;top:1836;width:10;height:20" coordorigin="8948,1836" coordsize="10,20" path="m8948,1856l8958,1856,8958,1836,8948,1836,8948,1856xe" filled="true" fillcolor="#000000" stroked="false">
                <v:path arrowok="t"/>
                <v:fill type="solid"/>
              </v:shape>
            </v:group>
            <v:group style="position:absolute;left:8948;top:1856;width:10;height:20" coordorigin="8948,1856" coordsize="10,20">
              <v:shape style="position:absolute;left:8948;top:1856;width:10;height:20" coordorigin="8948,1856" coordsize="10,20" path="m8948,1875l8958,1875,8958,1856,8948,1856,8948,1875xe" filled="true" fillcolor="#000000" stroked="false">
                <v:path arrowok="t"/>
                <v:fill type="solid"/>
              </v:shape>
            </v:group>
            <v:group style="position:absolute;left:8948;top:1875;width:10;height:20" coordorigin="8948,1875" coordsize="10,20">
              <v:shape style="position:absolute;left:8948;top:1875;width:10;height:20" coordorigin="8948,1875" coordsize="10,20" path="m8948,1894l8958,1894,8958,1875,8948,1875,8948,1894xe" filled="true" fillcolor="#000000" stroked="false">
                <v:path arrowok="t"/>
                <v:fill type="solid"/>
              </v:shape>
            </v:group>
            <v:group style="position:absolute;left:8948;top:1894;width:10;height:20" coordorigin="8948,1894" coordsize="10,20">
              <v:shape style="position:absolute;left:8948;top:1894;width:10;height:20" coordorigin="8948,1894" coordsize="10,20" path="m8948,1913l8958,1913,8958,1894,8948,1894,8948,1913xe" filled="true" fillcolor="#000000" stroked="false">
                <v:path arrowok="t"/>
                <v:fill type="solid"/>
              </v:shape>
            </v:group>
            <v:group style="position:absolute;left:8948;top:1913;width:10;height:20" coordorigin="8948,1913" coordsize="10,20">
              <v:shape style="position:absolute;left:8948;top:1913;width:10;height:20" coordorigin="8948,1913" coordsize="10,20" path="m8948,1932l8958,1932,8958,1913,8948,1913,8948,1932xe" filled="true" fillcolor="#000000" stroked="false">
                <v:path arrowok="t"/>
                <v:fill type="solid"/>
              </v:shape>
            </v:group>
            <v:group style="position:absolute;left:8948;top:1932;width:10;height:20" coordorigin="8948,1932" coordsize="10,20">
              <v:shape style="position:absolute;left:8948;top:1932;width:10;height:20" coordorigin="8948,1932" coordsize="10,20" path="m8948,1952l8958,1952,8958,1932,8948,1932,8948,1952xe" filled="true" fillcolor="#000000" stroked="false">
                <v:path arrowok="t"/>
                <v:fill type="solid"/>
              </v:shape>
            </v:group>
            <v:group style="position:absolute;left:8948;top:1952;width:10;height:20" coordorigin="8948,1952" coordsize="10,20">
              <v:shape style="position:absolute;left:8948;top:1952;width:10;height:20" coordorigin="8948,1952" coordsize="10,20" path="m8948,1971l8958,1971,8958,1952,8948,1952,8948,1971xe" filled="true" fillcolor="#000000" stroked="false">
                <v:path arrowok="t"/>
                <v:fill type="solid"/>
              </v:shape>
            </v:group>
            <v:group style="position:absolute;left:8948;top:1971;width:10;height:20" coordorigin="8948,1971" coordsize="10,20">
              <v:shape style="position:absolute;left:8948;top:1971;width:10;height:20" coordorigin="8948,1971" coordsize="10,20" path="m8948,1990l8958,1990,8958,1971,8948,1971,8948,1990xe" filled="true" fillcolor="#000000" stroked="false">
                <v:path arrowok="t"/>
                <v:fill type="solid"/>
              </v:shape>
            </v:group>
            <v:group style="position:absolute;left:8948;top:1990;width:10;height:20" coordorigin="8948,1990" coordsize="10,20">
              <v:shape style="position:absolute;left:8948;top:1990;width:10;height:20" coordorigin="8948,1990" coordsize="10,20" path="m8948,2009l8958,2009,8958,1990,8948,1990,8948,2009xe" filled="true" fillcolor="#000000" stroked="false">
                <v:path arrowok="t"/>
                <v:fill type="solid"/>
              </v:shape>
            </v:group>
            <v:group style="position:absolute;left:8948;top:2009;width:10;height:20" coordorigin="8948,2009" coordsize="10,20">
              <v:shape style="position:absolute;left:8948;top:2009;width:10;height:20" coordorigin="8948,2009" coordsize="10,20" path="m8948,2028l8958,2028,8958,2009,8948,2009,8948,2028xe" filled="true" fillcolor="#000000" stroked="false">
                <v:path arrowok="t"/>
                <v:fill type="solid"/>
              </v:shape>
            </v:group>
            <v:group style="position:absolute;left:8948;top:2028;width:10;height:20" coordorigin="8948,2028" coordsize="10,20">
              <v:shape style="position:absolute;left:8948;top:2028;width:10;height:20" coordorigin="8948,2028" coordsize="10,20" path="m8948,2048l8958,2048,8958,2028,8948,2028,8948,2048xe" filled="true" fillcolor="#000000" stroked="false">
                <v:path arrowok="t"/>
                <v:fill type="solid"/>
              </v:shape>
            </v:group>
            <v:group style="position:absolute;left:8948;top:2048;width:10;height:20" coordorigin="8948,2048" coordsize="10,20">
              <v:shape style="position:absolute;left:8948;top:2048;width:10;height:20" coordorigin="8948,2048" coordsize="10,20" path="m8948,2067l8958,2067,8958,2048,8948,2048,8948,2067xe" filled="true" fillcolor="#000000" stroked="false">
                <v:path arrowok="t"/>
                <v:fill type="solid"/>
              </v:shape>
            </v:group>
            <v:group style="position:absolute;left:8948;top:2067;width:10;height:20" coordorigin="8948,2067" coordsize="10,20">
              <v:shape style="position:absolute;left:8948;top:2067;width:10;height:20" coordorigin="8948,2067" coordsize="10,20" path="m8948,2086l8958,2086,8958,2067,8948,2067,8948,2086xe" filled="true" fillcolor="#000000" stroked="false">
                <v:path arrowok="t"/>
                <v:fill type="solid"/>
              </v:shape>
            </v:group>
            <v:group style="position:absolute;left:8948;top:2086;width:10;height:20" coordorigin="8948,2086" coordsize="10,20">
              <v:shape style="position:absolute;left:8948;top:2086;width:10;height:20" coordorigin="8948,2086" coordsize="10,20" path="m8948,2105l8958,2105,8958,2086,8948,2086,8948,2105xe" filled="true" fillcolor="#000000" stroked="false">
                <v:path arrowok="t"/>
                <v:fill type="solid"/>
              </v:shape>
            </v:group>
            <v:group style="position:absolute;left:8948;top:2105;width:10;height:20" coordorigin="8948,2105" coordsize="10,20">
              <v:shape style="position:absolute;left:8948;top:2105;width:10;height:20" coordorigin="8948,2105" coordsize="10,20" path="m8948,2124l8958,2124,8958,2105,8948,2105,8948,2124xe" filled="true" fillcolor="#000000" stroked="false">
                <v:path arrowok="t"/>
                <v:fill type="solid"/>
              </v:shape>
            </v:group>
            <v:group style="position:absolute;left:8948;top:2124;width:10;height:20" coordorigin="8948,2124" coordsize="10,20">
              <v:shape style="position:absolute;left:8948;top:2124;width:10;height:20" coordorigin="8948,2124" coordsize="10,20" path="m8948,2144l8958,2144,8958,2124,8948,2124,8948,2144xe" filled="true" fillcolor="#000000" stroked="false">
                <v:path arrowok="t"/>
                <v:fill type="solid"/>
              </v:shape>
            </v:group>
            <v:group style="position:absolute;left:8948;top:2144;width:10;height:20" coordorigin="8948,2144" coordsize="10,20">
              <v:shape style="position:absolute;left:8948;top:2144;width:10;height:20" coordorigin="8948,2144" coordsize="10,20" path="m8948,2163l8958,2163,8958,2144,8948,2144,8948,2163xe" filled="true" fillcolor="#000000" stroked="false">
                <v:path arrowok="t"/>
                <v:fill type="solid"/>
              </v:shape>
            </v:group>
            <v:group style="position:absolute;left:8948;top:2163;width:10;height:20" coordorigin="8948,2163" coordsize="10,20">
              <v:shape style="position:absolute;left:8948;top:2163;width:10;height:20" coordorigin="8948,2163" coordsize="10,20" path="m8948,2182l8958,2182,8958,2163,8948,2163,8948,2182xe" filled="true" fillcolor="#000000" stroked="false">
                <v:path arrowok="t"/>
                <v:fill type="solid"/>
              </v:shape>
            </v:group>
            <v:group style="position:absolute;left:8948;top:2182;width:10;height:20" coordorigin="8948,2182" coordsize="10,20">
              <v:shape style="position:absolute;left:8948;top:2182;width:10;height:20" coordorigin="8948,2182" coordsize="10,20" path="m8948,2201l8958,2201,8958,2182,8948,2182,8948,2201xe" filled="true" fillcolor="#000000" stroked="false">
                <v:path arrowok="t"/>
                <v:fill type="solid"/>
              </v:shape>
            </v:group>
            <v:group style="position:absolute;left:8948;top:2201;width:10;height:20" coordorigin="8948,2201" coordsize="10,20">
              <v:shape style="position:absolute;left:8948;top:2201;width:10;height:20" coordorigin="8948,2201" coordsize="10,20" path="m8948,2220l8958,2220,8958,2201,8948,2201,8948,2220xe" filled="true" fillcolor="#000000" stroked="false">
                <v:path arrowok="t"/>
                <v:fill type="solid"/>
              </v:shape>
            </v:group>
            <v:group style="position:absolute;left:8948;top:2220;width:10;height:20" coordorigin="8948,2220" coordsize="10,20">
              <v:shape style="position:absolute;left:8948;top:2220;width:10;height:20" coordorigin="8948,2220" coordsize="10,20" path="m8948,2240l8958,2240,8958,2220,8948,2220,8948,2240xe" filled="true" fillcolor="#000000" stroked="false">
                <v:path arrowok="t"/>
                <v:fill type="solid"/>
              </v:shape>
            </v:group>
            <v:group style="position:absolute;left:8948;top:2240;width:10;height:20" coordorigin="8948,2240" coordsize="10,20">
              <v:shape style="position:absolute;left:8948;top:2240;width:10;height:20" coordorigin="8948,2240" coordsize="10,20" path="m8948,2259l8958,2259,8958,2240,8948,2240,8948,2259xe" filled="true" fillcolor="#000000" stroked="false">
                <v:path arrowok="t"/>
                <v:fill type="solid"/>
              </v:shape>
            </v:group>
            <v:group style="position:absolute;left:8948;top:2259;width:10;height:20" coordorigin="8948,2259" coordsize="10,20">
              <v:shape style="position:absolute;left:8948;top:2259;width:10;height:20" coordorigin="8948,2259" coordsize="10,20" path="m8948,2278l8958,2278,8958,2259,8948,2259,8948,2278xe" filled="true" fillcolor="#000000" stroked="false">
                <v:path arrowok="t"/>
                <v:fill type="solid"/>
              </v:shape>
            </v:group>
            <v:group style="position:absolute;left:8948;top:2278;width:10;height:20" coordorigin="8948,2278" coordsize="10,20">
              <v:shape style="position:absolute;left:8948;top:2278;width:10;height:20" coordorigin="8948,2278" coordsize="10,20" path="m8948,2297l8958,2297,8958,2278,8948,2278,8948,2297xe" filled="true" fillcolor="#000000" stroked="false">
                <v:path arrowok="t"/>
                <v:fill type="solid"/>
              </v:shape>
            </v:group>
            <v:group style="position:absolute;left:8948;top:2297;width:10;height:20" coordorigin="8948,2297" coordsize="10,20">
              <v:shape style="position:absolute;left:8948;top:2297;width:10;height:20" coordorigin="8948,2297" coordsize="10,20" path="m8948,2316l8958,2316,8958,2297,8948,2297,8948,2316xe" filled="true" fillcolor="#000000" stroked="false">
                <v:path arrowok="t"/>
                <v:fill type="solid"/>
              </v:shape>
            </v:group>
            <v:group style="position:absolute;left:8948;top:2316;width:10;height:20" coordorigin="8948,2316" coordsize="10,20">
              <v:shape style="position:absolute;left:8948;top:2316;width:10;height:20" coordorigin="8948,2316" coordsize="10,20" path="m8948,2336l8958,2336,8958,2316,8948,2316,8948,2336xe" filled="true" fillcolor="#000000" stroked="false">
                <v:path arrowok="t"/>
                <v:fill type="solid"/>
              </v:shape>
            </v:group>
            <v:group style="position:absolute;left:8948;top:2336;width:10;height:20" coordorigin="8948,2336" coordsize="10,20">
              <v:shape style="position:absolute;left:8948;top:2336;width:10;height:20" coordorigin="8948,2336" coordsize="10,20" path="m8948,2355l8958,2355,8958,2336,8948,2336,8948,2355xe" filled="true" fillcolor="#000000" stroked="false">
                <v:path arrowok="t"/>
                <v:fill type="solid"/>
              </v:shape>
            </v:group>
            <v:group style="position:absolute;left:8948;top:2361;width:10;height:2" coordorigin="8948,2361" coordsize="10,2">
              <v:shape style="position:absolute;left:8948;top:2361;width:10;height:2" coordorigin="8948,2361" coordsize="10,0" path="m8948,2361l8958,2361e" filled="false" stroked="true" strokeweight=".600010pt" strokecolor="#000000">
                <v:path arrowok="t"/>
              </v:shape>
            </v:group>
            <v:group style="position:absolute;left:9639;top:31;width:10;height:20" coordorigin="9639,31" coordsize="10,20">
              <v:shape style="position:absolute;left:9639;top:31;width:10;height:20" coordorigin="9639,31" coordsize="10,20" path="m9639,50l9649,50,9649,31,9639,31,9639,50xe" filled="true" fillcolor="#000000" stroked="false">
                <v:path arrowok="t"/>
                <v:fill type="solid"/>
              </v:shape>
            </v:group>
            <v:group style="position:absolute;left:9639;top:50;width:10;height:20" coordorigin="9639,50" coordsize="10,20">
              <v:shape style="position:absolute;left:9639;top:50;width:10;height:20" coordorigin="9639,50" coordsize="10,20" path="m9639,70l9649,70,9649,50,9639,50,9639,70xe" filled="true" fillcolor="#000000" stroked="false">
                <v:path arrowok="t"/>
                <v:fill type="solid"/>
              </v:shape>
            </v:group>
            <v:group style="position:absolute;left:9639;top:70;width:10;height:20" coordorigin="9639,70" coordsize="10,20">
              <v:shape style="position:absolute;left:9639;top:70;width:10;height:20" coordorigin="9639,70" coordsize="10,20" path="m9639,89l9649,89,9649,70,9639,70,9639,89xe" filled="true" fillcolor="#000000" stroked="false">
                <v:path arrowok="t"/>
                <v:fill type="solid"/>
              </v:shape>
            </v:group>
            <v:group style="position:absolute;left:9639;top:89;width:10;height:20" coordorigin="9639,89" coordsize="10,20">
              <v:shape style="position:absolute;left:9639;top:89;width:10;height:20" coordorigin="9639,89" coordsize="10,20" path="m9639,108l9649,108,9649,89,9639,89,9639,108xe" filled="true" fillcolor="#000000" stroked="false">
                <v:path arrowok="t"/>
                <v:fill type="solid"/>
              </v:shape>
            </v:group>
            <v:group style="position:absolute;left:9639;top:108;width:10;height:20" coordorigin="9639,108" coordsize="10,20">
              <v:shape style="position:absolute;left:9639;top:108;width:10;height:20" coordorigin="9639,108" coordsize="10,20" path="m9639,127l9649,127,9649,108,9639,108,9639,127xe" filled="true" fillcolor="#000000" stroked="false">
                <v:path arrowok="t"/>
                <v:fill type="solid"/>
              </v:shape>
            </v:group>
            <v:group style="position:absolute;left:9639;top:127;width:10;height:20" coordorigin="9639,127" coordsize="10,20">
              <v:shape style="position:absolute;left:9639;top:127;width:10;height:20" coordorigin="9639,127" coordsize="10,20" path="m9639,146l9649,146,9649,127,9639,127,9639,146xe" filled="true" fillcolor="#000000" stroked="false">
                <v:path arrowok="t"/>
                <v:fill type="solid"/>
              </v:shape>
            </v:group>
            <v:group style="position:absolute;left:9639;top:146;width:10;height:20" coordorigin="9639,146" coordsize="10,20">
              <v:shape style="position:absolute;left:9639;top:146;width:10;height:20" coordorigin="9639,146" coordsize="10,20" path="m9639,166l9649,166,9649,146,9639,146,9639,166xe" filled="true" fillcolor="#000000" stroked="false">
                <v:path arrowok="t"/>
                <v:fill type="solid"/>
              </v:shape>
            </v:group>
            <v:group style="position:absolute;left:9639;top:166;width:10;height:20" coordorigin="9639,166" coordsize="10,20">
              <v:shape style="position:absolute;left:9639;top:166;width:10;height:20" coordorigin="9639,166" coordsize="10,20" path="m9639,185l9649,185,9649,166,9639,166,9639,185xe" filled="true" fillcolor="#000000" stroked="false">
                <v:path arrowok="t"/>
                <v:fill type="solid"/>
              </v:shape>
            </v:group>
            <v:group style="position:absolute;left:9639;top:185;width:10;height:20" coordorigin="9639,185" coordsize="10,20">
              <v:shape style="position:absolute;left:9639;top:185;width:10;height:20" coordorigin="9639,185" coordsize="10,20" path="m9639,204l9649,204,9649,185,9639,185,9639,204xe" filled="true" fillcolor="#000000" stroked="false">
                <v:path arrowok="t"/>
                <v:fill type="solid"/>
              </v:shape>
            </v:group>
            <v:group style="position:absolute;left:9639;top:204;width:10;height:20" coordorigin="9639,204" coordsize="10,20">
              <v:shape style="position:absolute;left:9639;top:204;width:10;height:20" coordorigin="9639,204" coordsize="10,20" path="m9639,223l9649,223,9649,204,9639,204,9639,223xe" filled="true" fillcolor="#000000" stroked="false">
                <v:path arrowok="t"/>
                <v:fill type="solid"/>
              </v:shape>
            </v:group>
            <v:group style="position:absolute;left:9639;top:223;width:10;height:20" coordorigin="9639,223" coordsize="10,20">
              <v:shape style="position:absolute;left:9639;top:223;width:10;height:20" coordorigin="9639,223" coordsize="10,20" path="m9639,242l9649,242,9649,223,9639,223,9639,242xe" filled="true" fillcolor="#000000" stroked="false">
                <v:path arrowok="t"/>
                <v:fill type="solid"/>
              </v:shape>
            </v:group>
            <v:group style="position:absolute;left:9639;top:242;width:10;height:20" coordorigin="9639,242" coordsize="10,20">
              <v:shape style="position:absolute;left:9639;top:242;width:10;height:20" coordorigin="9639,242" coordsize="10,20" path="m9639,262l9649,262,9649,242,9639,242,9639,262xe" filled="true" fillcolor="#000000" stroked="false">
                <v:path arrowok="t"/>
                <v:fill type="solid"/>
              </v:shape>
            </v:group>
            <v:group style="position:absolute;left:9639;top:262;width:10;height:20" coordorigin="9639,262" coordsize="10,20">
              <v:shape style="position:absolute;left:9639;top:262;width:10;height:20" coordorigin="9639,262" coordsize="10,20" path="m9639,281l9649,281,9649,262,9639,262,9639,281xe" filled="true" fillcolor="#000000" stroked="false">
                <v:path arrowok="t"/>
                <v:fill type="solid"/>
              </v:shape>
            </v:group>
            <v:group style="position:absolute;left:9639;top:281;width:10;height:20" coordorigin="9639,281" coordsize="10,20">
              <v:shape style="position:absolute;left:9639;top:281;width:10;height:20" coordorigin="9639,281" coordsize="10,20" path="m9639,300l9649,300,9649,281,9639,281,9639,300xe" filled="true" fillcolor="#000000" stroked="false">
                <v:path arrowok="t"/>
                <v:fill type="solid"/>
              </v:shape>
            </v:group>
            <v:group style="position:absolute;left:9639;top:300;width:10;height:20" coordorigin="9639,300" coordsize="10,20">
              <v:shape style="position:absolute;left:9639;top:300;width:10;height:20" coordorigin="9639,300" coordsize="10,20" path="m9639,319l9649,319,9649,300,9639,300,9639,319xe" filled="true" fillcolor="#000000" stroked="false">
                <v:path arrowok="t"/>
                <v:fill type="solid"/>
              </v:shape>
            </v:group>
            <v:group style="position:absolute;left:9639;top:319;width:10;height:20" coordorigin="9639,319" coordsize="10,20">
              <v:shape style="position:absolute;left:9639;top:319;width:10;height:20" coordorigin="9639,319" coordsize="10,20" path="m9639,338l9649,338,9649,319,9639,319,9639,338xe" filled="true" fillcolor="#000000" stroked="false">
                <v:path arrowok="t"/>
                <v:fill type="solid"/>
              </v:shape>
            </v:group>
            <v:group style="position:absolute;left:9639;top:338;width:10;height:20" coordorigin="9639,338" coordsize="10,20">
              <v:shape style="position:absolute;left:9639;top:338;width:10;height:20" coordorigin="9639,338" coordsize="10,20" path="m9639,358l9649,358,9649,338,9639,338,9639,358xe" filled="true" fillcolor="#000000" stroked="false">
                <v:path arrowok="t"/>
                <v:fill type="solid"/>
              </v:shape>
            </v:group>
            <v:group style="position:absolute;left:9639;top:358;width:10;height:20" coordorigin="9639,358" coordsize="10,20">
              <v:shape style="position:absolute;left:9639;top:358;width:10;height:20" coordorigin="9639,358" coordsize="10,20" path="m9639,377l9649,377,9649,358,9639,358,9639,377xe" filled="true" fillcolor="#000000" stroked="false">
                <v:path arrowok="t"/>
                <v:fill type="solid"/>
              </v:shape>
            </v:group>
            <v:group style="position:absolute;left:9639;top:377;width:10;height:20" coordorigin="9639,377" coordsize="10,20">
              <v:shape style="position:absolute;left:9639;top:377;width:10;height:20" coordorigin="9639,377" coordsize="10,20" path="m9639,396l9649,396,9649,377,9639,377,9639,396xe" filled="true" fillcolor="#000000" stroked="false">
                <v:path arrowok="t"/>
                <v:fill type="solid"/>
              </v:shape>
            </v:group>
            <v:group style="position:absolute;left:9639;top:396;width:10;height:20" coordorigin="9639,396" coordsize="10,20">
              <v:shape style="position:absolute;left:9639;top:396;width:10;height:20" coordorigin="9639,396" coordsize="10,20" path="m9639,415l9649,415,9649,396,9639,396,9639,415xe" filled="true" fillcolor="#000000" stroked="false">
                <v:path arrowok="t"/>
                <v:fill type="solid"/>
              </v:shape>
            </v:group>
            <v:group style="position:absolute;left:9639;top:415;width:10;height:20" coordorigin="9639,415" coordsize="10,20">
              <v:shape style="position:absolute;left:9639;top:415;width:10;height:20" coordorigin="9639,415" coordsize="10,20" path="m9639,434l9649,434,9649,415,9639,415,9639,434xe" filled="true" fillcolor="#000000" stroked="false">
                <v:path arrowok="t"/>
                <v:fill type="solid"/>
              </v:shape>
            </v:group>
            <v:group style="position:absolute;left:9639;top:434;width:10;height:20" coordorigin="9639,434" coordsize="10,20">
              <v:shape style="position:absolute;left:9639;top:434;width:10;height:20" coordorigin="9639,434" coordsize="10,20" path="m9639,454l9649,454,9649,434,9639,434,9639,454xe" filled="true" fillcolor="#000000" stroked="false">
                <v:path arrowok="t"/>
                <v:fill type="solid"/>
              </v:shape>
            </v:group>
            <v:group style="position:absolute;left:9639;top:454;width:10;height:20" coordorigin="9639,454" coordsize="10,20">
              <v:shape style="position:absolute;left:9639;top:454;width:10;height:20" coordorigin="9639,454" coordsize="10,20" path="m9639,473l9649,473,9649,454,9639,454,9639,473xe" filled="true" fillcolor="#000000" stroked="false">
                <v:path arrowok="t"/>
                <v:fill type="solid"/>
              </v:shape>
            </v:group>
            <v:group style="position:absolute;left:9639;top:473;width:10;height:20" coordorigin="9639,473" coordsize="10,20">
              <v:shape style="position:absolute;left:9639;top:473;width:10;height:20" coordorigin="9639,473" coordsize="10,20" path="m9639,492l9649,492,9649,473,9639,473,9639,492xe" filled="true" fillcolor="#000000" stroked="false">
                <v:path arrowok="t"/>
                <v:fill type="solid"/>
              </v:shape>
            </v:group>
            <v:group style="position:absolute;left:9639;top:492;width:10;height:20" coordorigin="9639,492" coordsize="10,20">
              <v:shape style="position:absolute;left:9639;top:492;width:10;height:20" coordorigin="9639,492" coordsize="10,20" path="m9639,511l9649,511,9649,492,9639,492,9639,511xe" filled="true" fillcolor="#000000" stroked="false">
                <v:path arrowok="t"/>
                <v:fill type="solid"/>
              </v:shape>
            </v:group>
            <v:group style="position:absolute;left:9639;top:511;width:10;height:20" coordorigin="9639,511" coordsize="10,20">
              <v:shape style="position:absolute;left:9639;top:511;width:10;height:20" coordorigin="9639,511" coordsize="10,20" path="m9639,530l9649,530,9649,511,9639,511,9639,530xe" filled="true" fillcolor="#000000" stroked="false">
                <v:path arrowok="t"/>
                <v:fill type="solid"/>
              </v:shape>
            </v:group>
            <v:group style="position:absolute;left:9639;top:530;width:10;height:20" coordorigin="9639,530" coordsize="10,20">
              <v:shape style="position:absolute;left:9639;top:530;width:10;height:20" coordorigin="9639,530" coordsize="10,20" path="m9639,550l9649,550,9649,530,9639,530,9639,550xe" filled="true" fillcolor="#000000" stroked="false">
                <v:path arrowok="t"/>
                <v:fill type="solid"/>
              </v:shape>
            </v:group>
            <v:group style="position:absolute;left:9639;top:550;width:10;height:20" coordorigin="9639,550" coordsize="10,20">
              <v:shape style="position:absolute;left:9639;top:550;width:10;height:20" coordorigin="9639,550" coordsize="10,20" path="m9639,569l9649,569,9649,550,9639,550,9639,569xe" filled="true" fillcolor="#000000" stroked="false">
                <v:path arrowok="t"/>
                <v:fill type="solid"/>
              </v:shape>
            </v:group>
            <v:group style="position:absolute;left:9639;top:569;width:10;height:20" coordorigin="9639,569" coordsize="10,20">
              <v:shape style="position:absolute;left:9639;top:569;width:10;height:20" coordorigin="9639,569" coordsize="10,20" path="m9639,588l9649,588,9649,569,9639,569,9639,588xe" filled="true" fillcolor="#000000" stroked="false">
                <v:path arrowok="t"/>
                <v:fill type="solid"/>
              </v:shape>
            </v:group>
            <v:group style="position:absolute;left:9639;top:588;width:10;height:20" coordorigin="9639,588" coordsize="10,20">
              <v:shape style="position:absolute;left:9639;top:588;width:10;height:20" coordorigin="9639,588" coordsize="10,20" path="m9639,607l9649,607,9649,588,9639,588,9639,607xe" filled="true" fillcolor="#000000" stroked="false">
                <v:path arrowok="t"/>
                <v:fill type="solid"/>
              </v:shape>
            </v:group>
            <v:group style="position:absolute;left:9639;top:607;width:10;height:20" coordorigin="9639,607" coordsize="10,20">
              <v:shape style="position:absolute;left:9639;top:607;width:10;height:20" coordorigin="9639,607" coordsize="10,20" path="m9639,626l9649,626,9649,607,9639,607,9639,626xe" filled="true" fillcolor="#000000" stroked="false">
                <v:path arrowok="t"/>
                <v:fill type="solid"/>
              </v:shape>
            </v:group>
            <v:group style="position:absolute;left:9639;top:626;width:10;height:20" coordorigin="9639,626" coordsize="10,20">
              <v:shape style="position:absolute;left:9639;top:626;width:10;height:20" coordorigin="9639,626" coordsize="10,20" path="m9639,646l9649,646,9649,626,9639,626,9639,646xe" filled="true" fillcolor="#000000" stroked="false">
                <v:path arrowok="t"/>
                <v:fill type="solid"/>
              </v:shape>
            </v:group>
            <v:group style="position:absolute;left:9639;top:646;width:10;height:20" coordorigin="9639,646" coordsize="10,20">
              <v:shape style="position:absolute;left:9639;top:646;width:10;height:20" coordorigin="9639,646" coordsize="10,20" path="m9639,665l9649,665,9649,646,9639,646,9639,665xe" filled="true" fillcolor="#000000" stroked="false">
                <v:path arrowok="t"/>
                <v:fill type="solid"/>
              </v:shape>
            </v:group>
            <v:group style="position:absolute;left:9639;top:665;width:10;height:20" coordorigin="9639,665" coordsize="10,20">
              <v:shape style="position:absolute;left:9639;top:665;width:10;height:20" coordorigin="9639,665" coordsize="10,20" path="m9639,684l9649,684,9649,665,9639,665,9639,684xe" filled="true" fillcolor="#000000" stroked="false">
                <v:path arrowok="t"/>
                <v:fill type="solid"/>
              </v:shape>
            </v:group>
            <v:group style="position:absolute;left:9639;top:684;width:10;height:20" coordorigin="9639,684" coordsize="10,20">
              <v:shape style="position:absolute;left:9639;top:684;width:10;height:20" coordorigin="9639,684" coordsize="10,20" path="m9639,703l9649,703,9649,684,9639,684,9639,703xe" filled="true" fillcolor="#000000" stroked="false">
                <v:path arrowok="t"/>
                <v:fill type="solid"/>
              </v:shape>
            </v:group>
            <v:group style="position:absolute;left:9639;top:703;width:10;height:20" coordorigin="9639,703" coordsize="10,20">
              <v:shape style="position:absolute;left:9639;top:703;width:10;height:20" coordorigin="9639,703" coordsize="10,20" path="m9639,722l9649,722,9649,703,9639,703,9639,722xe" filled="true" fillcolor="#000000" stroked="false">
                <v:path arrowok="t"/>
                <v:fill type="solid"/>
              </v:shape>
            </v:group>
            <v:group style="position:absolute;left:9639;top:722;width:10;height:20" coordorigin="9639,722" coordsize="10,20">
              <v:shape style="position:absolute;left:9639;top:722;width:10;height:20" coordorigin="9639,722" coordsize="10,20" path="m9639,742l9649,742,9649,722,9639,722,9639,742xe" filled="true" fillcolor="#000000" stroked="false">
                <v:path arrowok="t"/>
                <v:fill type="solid"/>
              </v:shape>
            </v:group>
            <v:group style="position:absolute;left:9639;top:742;width:10;height:20" coordorigin="9639,742" coordsize="10,20">
              <v:shape style="position:absolute;left:9639;top:742;width:10;height:20" coordorigin="9639,742" coordsize="10,20" path="m9639,761l9649,761,9649,742,9639,742,9639,761xe" filled="true" fillcolor="#000000" stroked="false">
                <v:path arrowok="t"/>
                <v:fill type="solid"/>
              </v:shape>
            </v:group>
            <v:group style="position:absolute;left:9639;top:761;width:10;height:20" coordorigin="9639,761" coordsize="10,20">
              <v:shape style="position:absolute;left:9639;top:761;width:10;height:20" coordorigin="9639,761" coordsize="10,20" path="m9639,780l9649,780,9649,761,9639,761,9639,780xe" filled="true" fillcolor="#000000" stroked="false">
                <v:path arrowok="t"/>
                <v:fill type="solid"/>
              </v:shape>
            </v:group>
            <v:group style="position:absolute;left:9639;top:780;width:10;height:20" coordorigin="9639,780" coordsize="10,20">
              <v:shape style="position:absolute;left:9639;top:780;width:10;height:20" coordorigin="9639,780" coordsize="10,20" path="m9639,799l9649,799,9649,780,9639,780,9639,799xe" filled="true" fillcolor="#000000" stroked="false">
                <v:path arrowok="t"/>
                <v:fill type="solid"/>
              </v:shape>
            </v:group>
            <v:group style="position:absolute;left:9639;top:799;width:10;height:20" coordorigin="9639,799" coordsize="10,20">
              <v:shape style="position:absolute;left:9639;top:799;width:10;height:20" coordorigin="9639,799" coordsize="10,20" path="m9639,818l9649,818,9649,799,9639,799,9639,818xe" filled="true" fillcolor="#000000" stroked="false">
                <v:path arrowok="t"/>
                <v:fill type="solid"/>
              </v:shape>
            </v:group>
            <v:group style="position:absolute;left:9639;top:818;width:10;height:20" coordorigin="9639,818" coordsize="10,20">
              <v:shape style="position:absolute;left:9639;top:818;width:10;height:20" coordorigin="9639,818" coordsize="10,20" path="m9639,838l9649,838,9649,818,9639,818,9639,838xe" filled="true" fillcolor="#000000" stroked="false">
                <v:path arrowok="t"/>
                <v:fill type="solid"/>
              </v:shape>
            </v:group>
            <v:group style="position:absolute;left:9639;top:838;width:10;height:20" coordorigin="9639,838" coordsize="10,20">
              <v:shape style="position:absolute;left:9639;top:838;width:10;height:20" coordorigin="9639,838" coordsize="10,20" path="m9639,857l9649,857,9649,838,9639,838,9639,857xe" filled="true" fillcolor="#000000" stroked="false">
                <v:path arrowok="t"/>
                <v:fill type="solid"/>
              </v:shape>
            </v:group>
            <v:group style="position:absolute;left:9639;top:857;width:10;height:20" coordorigin="9639,857" coordsize="10,20">
              <v:shape style="position:absolute;left:9639;top:857;width:10;height:20" coordorigin="9639,857" coordsize="10,20" path="m9639,876l9649,876,9649,857,9639,857,9639,876xe" filled="true" fillcolor="#000000" stroked="false">
                <v:path arrowok="t"/>
                <v:fill type="solid"/>
              </v:shape>
            </v:group>
            <v:group style="position:absolute;left:9639;top:876;width:10;height:20" coordorigin="9639,876" coordsize="10,20">
              <v:shape style="position:absolute;left:9639;top:876;width:10;height:20" coordorigin="9639,876" coordsize="10,20" path="m9639,895l9649,895,9649,876,9639,876,9639,895xe" filled="true" fillcolor="#000000" stroked="false">
                <v:path arrowok="t"/>
                <v:fill type="solid"/>
              </v:shape>
            </v:group>
            <v:group style="position:absolute;left:9639;top:895;width:10;height:20" coordorigin="9639,895" coordsize="10,20">
              <v:shape style="position:absolute;left:9639;top:895;width:10;height:20" coordorigin="9639,895" coordsize="10,20" path="m9639,914l9649,914,9649,895,9639,895,9639,914xe" filled="true" fillcolor="#000000" stroked="false">
                <v:path arrowok="t"/>
                <v:fill type="solid"/>
              </v:shape>
            </v:group>
            <v:group style="position:absolute;left:9639;top:914;width:10;height:20" coordorigin="9639,914" coordsize="10,20">
              <v:shape style="position:absolute;left:9639;top:914;width:10;height:20" coordorigin="9639,914" coordsize="10,20" path="m9639,934l9649,934,9649,914,9639,914,9639,934xe" filled="true" fillcolor="#000000" stroked="false">
                <v:path arrowok="t"/>
                <v:fill type="solid"/>
              </v:shape>
            </v:group>
            <v:group style="position:absolute;left:9639;top:934;width:10;height:20" coordorigin="9639,934" coordsize="10,20">
              <v:shape style="position:absolute;left:9639;top:934;width:10;height:20" coordorigin="9639,934" coordsize="10,20" path="m9639,953l9649,953,9649,934,9639,934,9639,953xe" filled="true" fillcolor="#000000" stroked="false">
                <v:path arrowok="t"/>
                <v:fill type="solid"/>
              </v:shape>
            </v:group>
            <v:group style="position:absolute;left:9639;top:953;width:10;height:20" coordorigin="9639,953" coordsize="10,20">
              <v:shape style="position:absolute;left:9639;top:953;width:10;height:20" coordorigin="9639,953" coordsize="10,20" path="m9639,972l9649,972,9649,953,9639,953,9639,972xe" filled="true" fillcolor="#000000" stroked="false">
                <v:path arrowok="t"/>
                <v:fill type="solid"/>
              </v:shape>
            </v:group>
            <v:group style="position:absolute;left:9639;top:972;width:10;height:20" coordorigin="9639,972" coordsize="10,20">
              <v:shape style="position:absolute;left:9639;top:972;width:10;height:20" coordorigin="9639,972" coordsize="10,20" path="m9639,991l9649,991,9649,972,9639,972,9639,991xe" filled="true" fillcolor="#000000" stroked="false">
                <v:path arrowok="t"/>
                <v:fill type="solid"/>
              </v:shape>
            </v:group>
            <v:group style="position:absolute;left:9639;top:991;width:10;height:20" coordorigin="9639,991" coordsize="10,20">
              <v:shape style="position:absolute;left:9639;top:991;width:10;height:20" coordorigin="9639,991" coordsize="10,20" path="m9639,1010l9649,1010,9649,991,9639,991,9639,1010xe" filled="true" fillcolor="#000000" stroked="false">
                <v:path arrowok="t"/>
                <v:fill type="solid"/>
              </v:shape>
            </v:group>
            <v:group style="position:absolute;left:9639;top:1010;width:10;height:20" coordorigin="9639,1010" coordsize="10,20">
              <v:shape style="position:absolute;left:9639;top:1010;width:10;height:20" coordorigin="9639,1010" coordsize="10,20" path="m9639,1030l9649,1030,9649,1010,9639,1010,9639,1030xe" filled="true" fillcolor="#000000" stroked="false">
                <v:path arrowok="t"/>
                <v:fill type="solid"/>
              </v:shape>
            </v:group>
            <v:group style="position:absolute;left:9639;top:1030;width:10;height:20" coordorigin="9639,1030" coordsize="10,20">
              <v:shape style="position:absolute;left:9639;top:1030;width:10;height:20" coordorigin="9639,1030" coordsize="10,20" path="m9639,1049l9649,1049,9649,1030,9639,1030,9639,1049xe" filled="true" fillcolor="#000000" stroked="false">
                <v:path arrowok="t"/>
                <v:fill type="solid"/>
              </v:shape>
            </v:group>
            <v:group style="position:absolute;left:9639;top:1049;width:10;height:20" coordorigin="9639,1049" coordsize="10,20">
              <v:shape style="position:absolute;left:9639;top:1049;width:10;height:20" coordorigin="9639,1049" coordsize="10,20" path="m9639,1068l9649,1068,9649,1049,9639,1049,9639,1068xe" filled="true" fillcolor="#000000" stroked="false">
                <v:path arrowok="t"/>
                <v:fill type="solid"/>
              </v:shape>
            </v:group>
            <v:group style="position:absolute;left:9639;top:1068;width:10;height:20" coordorigin="9639,1068" coordsize="10,20">
              <v:shape style="position:absolute;left:9639;top:1068;width:10;height:20" coordorigin="9639,1068" coordsize="10,20" path="m9639,1087l9649,1087,9649,1068,9639,1068,9639,1087xe" filled="true" fillcolor="#000000" stroked="false">
                <v:path arrowok="t"/>
                <v:fill type="solid"/>
              </v:shape>
            </v:group>
            <v:group style="position:absolute;left:9639;top:1087;width:10;height:20" coordorigin="9639,1087" coordsize="10,20">
              <v:shape style="position:absolute;left:9639;top:1087;width:10;height:20" coordorigin="9639,1087" coordsize="10,20" path="m9639,1106l9649,1106,9649,1087,9639,1087,9639,1106xe" filled="true" fillcolor="#000000" stroked="false">
                <v:path arrowok="t"/>
                <v:fill type="solid"/>
              </v:shape>
            </v:group>
            <v:group style="position:absolute;left:9639;top:1106;width:10;height:20" coordorigin="9639,1106" coordsize="10,20">
              <v:shape style="position:absolute;left:9639;top:1106;width:10;height:20" coordorigin="9639,1106" coordsize="10,20" path="m9639,1126l9649,1126,9649,1106,9639,1106,9639,1126xe" filled="true" fillcolor="#000000" stroked="false">
                <v:path arrowok="t"/>
                <v:fill type="solid"/>
              </v:shape>
            </v:group>
            <v:group style="position:absolute;left:9639;top:1126;width:10;height:20" coordorigin="9639,1126" coordsize="10,20">
              <v:shape style="position:absolute;left:9639;top:1126;width:10;height:20" coordorigin="9639,1126" coordsize="10,20" path="m9639,1145l9649,1145,9649,1126,9639,1126,9639,1145xe" filled="true" fillcolor="#000000" stroked="false">
                <v:path arrowok="t"/>
                <v:fill type="solid"/>
              </v:shape>
            </v:group>
            <v:group style="position:absolute;left:9639;top:1145;width:10;height:20" coordorigin="9639,1145" coordsize="10,20">
              <v:shape style="position:absolute;left:9639;top:1145;width:10;height:20" coordorigin="9639,1145" coordsize="10,20" path="m9639,1164l9649,1164,9649,1145,9639,1145,9639,1164xe" filled="true" fillcolor="#000000" stroked="false">
                <v:path arrowok="t"/>
                <v:fill type="solid"/>
              </v:shape>
            </v:group>
            <v:group style="position:absolute;left:9639;top:1164;width:10;height:20" coordorigin="9639,1164" coordsize="10,20">
              <v:shape style="position:absolute;left:9639;top:1164;width:10;height:20" coordorigin="9639,1164" coordsize="10,20" path="m9639,1183l9649,1183,9649,1164,9639,1164,9639,1183xe" filled="true" fillcolor="#000000" stroked="false">
                <v:path arrowok="t"/>
                <v:fill type="solid"/>
              </v:shape>
            </v:group>
            <v:group style="position:absolute;left:9639;top:1183;width:10;height:20" coordorigin="9639,1183" coordsize="10,20">
              <v:shape style="position:absolute;left:9639;top:1183;width:10;height:20" coordorigin="9639,1183" coordsize="10,20" path="m9639,1202l9649,1202,9649,1183,9639,1183,9639,1202xe" filled="true" fillcolor="#000000" stroked="false">
                <v:path arrowok="t"/>
                <v:fill type="solid"/>
              </v:shape>
            </v:group>
            <v:group style="position:absolute;left:9639;top:1202;width:10;height:20" coordorigin="9639,1202" coordsize="10,20">
              <v:shape style="position:absolute;left:9639;top:1202;width:10;height:20" coordorigin="9639,1202" coordsize="10,20" path="m9639,1222l9649,1222,9649,1202,9639,1202,9639,1222xe" filled="true" fillcolor="#000000" stroked="false">
                <v:path arrowok="t"/>
                <v:fill type="solid"/>
              </v:shape>
            </v:group>
            <v:group style="position:absolute;left:9639;top:1222;width:10;height:20" coordorigin="9639,1222" coordsize="10,20">
              <v:shape style="position:absolute;left:9639;top:1222;width:10;height:20" coordorigin="9639,1222" coordsize="10,20" path="m9639,1241l9649,1241,9649,1222,9639,1222,9639,1241xe" filled="true" fillcolor="#000000" stroked="false">
                <v:path arrowok="t"/>
                <v:fill type="solid"/>
              </v:shape>
            </v:group>
            <v:group style="position:absolute;left:9639;top:1241;width:10;height:20" coordorigin="9639,1241" coordsize="10,20">
              <v:shape style="position:absolute;left:9639;top:1241;width:10;height:20" coordorigin="9639,1241" coordsize="10,20" path="m9639,1260l9649,1260,9649,1241,9639,1241,9639,1260xe" filled="true" fillcolor="#000000" stroked="false">
                <v:path arrowok="t"/>
                <v:fill type="solid"/>
              </v:shape>
            </v:group>
            <v:group style="position:absolute;left:9639;top:1260;width:10;height:20" coordorigin="9639,1260" coordsize="10,20">
              <v:shape style="position:absolute;left:9639;top:1260;width:10;height:20" coordorigin="9639,1260" coordsize="10,20" path="m9639,1279l9649,1279,9649,1260,9639,1260,9639,1279xe" filled="true" fillcolor="#000000" stroked="false">
                <v:path arrowok="t"/>
                <v:fill type="solid"/>
              </v:shape>
            </v:group>
            <v:group style="position:absolute;left:9639;top:1279;width:10;height:20" coordorigin="9639,1279" coordsize="10,20">
              <v:shape style="position:absolute;left:9639;top:1279;width:10;height:20" coordorigin="9639,1279" coordsize="10,20" path="m9639,1298l9649,1298,9649,1279,9639,1279,9639,1298xe" filled="true" fillcolor="#000000" stroked="false">
                <v:path arrowok="t"/>
                <v:fill type="solid"/>
              </v:shape>
            </v:group>
            <v:group style="position:absolute;left:9639;top:1298;width:10;height:20" coordorigin="9639,1298" coordsize="10,20">
              <v:shape style="position:absolute;left:9639;top:1298;width:10;height:20" coordorigin="9639,1298" coordsize="10,20" path="m9639,1318l9649,1318,9649,1298,9639,1298,9639,1318xe" filled="true" fillcolor="#000000" stroked="false">
                <v:path arrowok="t"/>
                <v:fill type="solid"/>
              </v:shape>
            </v:group>
            <v:group style="position:absolute;left:9639;top:1318;width:10;height:20" coordorigin="9639,1318" coordsize="10,20">
              <v:shape style="position:absolute;left:9639;top:1318;width:10;height:20" coordorigin="9639,1318" coordsize="10,20" path="m9639,1337l9649,1337,9649,1318,9639,1318,9639,1337xe" filled="true" fillcolor="#000000" stroked="false">
                <v:path arrowok="t"/>
                <v:fill type="solid"/>
              </v:shape>
            </v:group>
            <v:group style="position:absolute;left:9639;top:1337;width:10;height:20" coordorigin="9639,1337" coordsize="10,20">
              <v:shape style="position:absolute;left:9639;top:1337;width:10;height:20" coordorigin="9639,1337" coordsize="10,20" path="m9639,1356l9649,1356,9649,1337,9639,1337,9639,1356xe" filled="true" fillcolor="#000000" stroked="false">
                <v:path arrowok="t"/>
                <v:fill type="solid"/>
              </v:shape>
            </v:group>
            <v:group style="position:absolute;left:9639;top:1356;width:10;height:20" coordorigin="9639,1356" coordsize="10,20">
              <v:shape style="position:absolute;left:9639;top:1356;width:10;height:20" coordorigin="9639,1356" coordsize="10,20" path="m9639,1375l9649,1375,9649,1356,9639,1356,9639,1375xe" filled="true" fillcolor="#000000" stroked="false">
                <v:path arrowok="t"/>
                <v:fill type="solid"/>
              </v:shape>
            </v:group>
            <v:group style="position:absolute;left:9639;top:1375;width:10;height:20" coordorigin="9639,1375" coordsize="10,20">
              <v:shape style="position:absolute;left:9639;top:1375;width:10;height:20" coordorigin="9639,1375" coordsize="10,20" path="m9639,1394l9649,1394,9649,1375,9639,1375,9639,1394xe" filled="true" fillcolor="#000000" stroked="false">
                <v:path arrowok="t"/>
                <v:fill type="solid"/>
              </v:shape>
            </v:group>
            <v:group style="position:absolute;left:9639;top:1394;width:10;height:20" coordorigin="9639,1394" coordsize="10,20">
              <v:shape style="position:absolute;left:9639;top:1394;width:10;height:20" coordorigin="9639,1394" coordsize="10,20" path="m9639,1414l9649,1414,9649,1394,9639,1394,9639,1414xe" filled="true" fillcolor="#000000" stroked="false">
                <v:path arrowok="t"/>
                <v:fill type="solid"/>
              </v:shape>
            </v:group>
            <v:group style="position:absolute;left:9639;top:1414;width:10;height:20" coordorigin="9639,1414" coordsize="10,20">
              <v:shape style="position:absolute;left:9639;top:1414;width:10;height:20" coordorigin="9639,1414" coordsize="10,20" path="m9639,1433l9649,1433,9649,1414,9639,1414,9639,1433xe" filled="true" fillcolor="#000000" stroked="false">
                <v:path arrowok="t"/>
                <v:fill type="solid"/>
              </v:shape>
            </v:group>
            <v:group style="position:absolute;left:9639;top:1433;width:10;height:20" coordorigin="9639,1433" coordsize="10,20">
              <v:shape style="position:absolute;left:9639;top:1433;width:10;height:20" coordorigin="9639,1433" coordsize="10,20" path="m9639,1452l9649,1452,9649,1433,9639,1433,9639,1452xe" filled="true" fillcolor="#000000" stroked="false">
                <v:path arrowok="t"/>
                <v:fill type="solid"/>
              </v:shape>
            </v:group>
            <v:group style="position:absolute;left:9639;top:1452;width:10;height:20" coordorigin="9639,1452" coordsize="10,20">
              <v:shape style="position:absolute;left:9639;top:1452;width:10;height:20" coordorigin="9639,1452" coordsize="10,20" path="m9639,1471l9649,1471,9649,1452,9639,1452,9639,1471xe" filled="true" fillcolor="#000000" stroked="false">
                <v:path arrowok="t"/>
                <v:fill type="solid"/>
              </v:shape>
            </v:group>
            <v:group style="position:absolute;left:9639;top:1471;width:10;height:20" coordorigin="9639,1471" coordsize="10,20">
              <v:shape style="position:absolute;left:9639;top:1471;width:10;height:20" coordorigin="9639,1471" coordsize="10,20" path="m9639,1490l9649,1490,9649,1471,9639,1471,9639,1490xe" filled="true" fillcolor="#000000" stroked="false">
                <v:path arrowok="t"/>
                <v:fill type="solid"/>
              </v:shape>
            </v:group>
            <v:group style="position:absolute;left:9639;top:1490;width:10;height:20" coordorigin="9639,1490" coordsize="10,20">
              <v:shape style="position:absolute;left:9639;top:1490;width:10;height:20" coordorigin="9639,1490" coordsize="10,20" path="m9639,1510l9649,1510,9649,1490,9639,1490,9639,1510xe" filled="true" fillcolor="#000000" stroked="false">
                <v:path arrowok="t"/>
                <v:fill type="solid"/>
              </v:shape>
            </v:group>
            <v:group style="position:absolute;left:9639;top:1510;width:10;height:20" coordorigin="9639,1510" coordsize="10,20">
              <v:shape style="position:absolute;left:9639;top:1510;width:10;height:20" coordorigin="9639,1510" coordsize="10,20" path="m9639,1529l9649,1529,9649,1510,9639,1510,9639,1529xe" filled="true" fillcolor="#000000" stroked="false">
                <v:path arrowok="t"/>
                <v:fill type="solid"/>
              </v:shape>
            </v:group>
            <v:group style="position:absolute;left:9639;top:1529;width:10;height:20" coordorigin="9639,1529" coordsize="10,20">
              <v:shape style="position:absolute;left:9639;top:1529;width:10;height:20" coordorigin="9639,1529" coordsize="10,20" path="m9639,1548l9649,1548,9649,1529,9639,1529,9639,1548xe" filled="true" fillcolor="#000000" stroked="false">
                <v:path arrowok="t"/>
                <v:fill type="solid"/>
              </v:shape>
            </v:group>
            <v:group style="position:absolute;left:9639;top:1548;width:10;height:20" coordorigin="9639,1548" coordsize="10,20">
              <v:shape style="position:absolute;left:9639;top:1548;width:10;height:20" coordorigin="9639,1548" coordsize="10,20" path="m9639,1567l9649,1567,9649,1548,9639,1548,9639,1567xe" filled="true" fillcolor="#000000" stroked="false">
                <v:path arrowok="t"/>
                <v:fill type="solid"/>
              </v:shape>
            </v:group>
            <v:group style="position:absolute;left:9639;top:1567;width:10;height:20" coordorigin="9639,1567" coordsize="10,20">
              <v:shape style="position:absolute;left:9639;top:1567;width:10;height:20" coordorigin="9639,1567" coordsize="10,20" path="m9639,1586l9649,1586,9649,1567,9639,1567,9639,1586xe" filled="true" fillcolor="#000000" stroked="false">
                <v:path arrowok="t"/>
                <v:fill type="solid"/>
              </v:shape>
            </v:group>
            <v:group style="position:absolute;left:9639;top:1586;width:10;height:20" coordorigin="9639,1586" coordsize="10,20">
              <v:shape style="position:absolute;left:9639;top:1586;width:10;height:20" coordorigin="9639,1586" coordsize="10,20" path="m9639,1606l9649,1606,9649,1586,9639,1586,9639,1606xe" filled="true" fillcolor="#000000" stroked="false">
                <v:path arrowok="t"/>
                <v:fill type="solid"/>
              </v:shape>
            </v:group>
            <v:group style="position:absolute;left:9639;top:1606;width:10;height:20" coordorigin="9639,1606" coordsize="10,20">
              <v:shape style="position:absolute;left:9639;top:1606;width:10;height:20" coordorigin="9639,1606" coordsize="10,20" path="m9639,1625l9649,1625,9649,1606,9639,1606,9639,1625xe" filled="true" fillcolor="#000000" stroked="false">
                <v:path arrowok="t"/>
                <v:fill type="solid"/>
              </v:shape>
            </v:group>
            <v:group style="position:absolute;left:9639;top:1625;width:10;height:20" coordorigin="9639,1625" coordsize="10,20">
              <v:shape style="position:absolute;left:9639;top:1625;width:10;height:20" coordorigin="9639,1625" coordsize="10,20" path="m9639,1644l9649,1644,9649,1625,9639,1625,9639,1644xe" filled="true" fillcolor="#000000" stroked="false">
                <v:path arrowok="t"/>
                <v:fill type="solid"/>
              </v:shape>
            </v:group>
            <v:group style="position:absolute;left:9639;top:1644;width:10;height:20" coordorigin="9639,1644" coordsize="10,20">
              <v:shape style="position:absolute;left:9639;top:1644;width:10;height:20" coordorigin="9639,1644" coordsize="10,20" path="m9639,1664l9649,1664,9649,1644,9639,1644,9639,1664xe" filled="true" fillcolor="#000000" stroked="false">
                <v:path arrowok="t"/>
                <v:fill type="solid"/>
              </v:shape>
            </v:group>
            <v:group style="position:absolute;left:9639;top:1664;width:10;height:20" coordorigin="9639,1664" coordsize="10,20">
              <v:shape style="position:absolute;left:9639;top:1664;width:10;height:20" coordorigin="9639,1664" coordsize="10,20" path="m9639,1683l9649,1683,9649,1664,9639,1664,9639,1683xe" filled="true" fillcolor="#000000" stroked="false">
                <v:path arrowok="t"/>
                <v:fill type="solid"/>
              </v:shape>
            </v:group>
            <v:group style="position:absolute;left:9639;top:1683;width:10;height:20" coordorigin="9639,1683" coordsize="10,20">
              <v:shape style="position:absolute;left:9639;top:1683;width:10;height:20" coordorigin="9639,1683" coordsize="10,20" path="m9639,1702l9649,1702,9649,1683,9639,1683,9639,1702xe" filled="true" fillcolor="#000000" stroked="false">
                <v:path arrowok="t"/>
                <v:fill type="solid"/>
              </v:shape>
            </v:group>
            <v:group style="position:absolute;left:9639;top:1702;width:10;height:20" coordorigin="9639,1702" coordsize="10,20">
              <v:shape style="position:absolute;left:9639;top:1702;width:10;height:20" coordorigin="9639,1702" coordsize="10,20" path="m9639,1721l9649,1721,9649,1702,9639,1702,9639,1721xe" filled="true" fillcolor="#000000" stroked="false">
                <v:path arrowok="t"/>
                <v:fill type="solid"/>
              </v:shape>
            </v:group>
            <v:group style="position:absolute;left:9639;top:1721;width:10;height:20" coordorigin="9639,1721" coordsize="10,20">
              <v:shape style="position:absolute;left:9639;top:1721;width:10;height:20" coordorigin="9639,1721" coordsize="10,20" path="m9639,1740l9649,1740,9649,1721,9639,1721,9639,1740xe" filled="true" fillcolor="#000000" stroked="false">
                <v:path arrowok="t"/>
                <v:fill type="solid"/>
              </v:shape>
            </v:group>
            <v:group style="position:absolute;left:9639;top:1740;width:10;height:20" coordorigin="9639,1740" coordsize="10,20">
              <v:shape style="position:absolute;left:9639;top:1740;width:10;height:20" coordorigin="9639,1740" coordsize="10,20" path="m9639,1760l9649,1760,9649,1740,9639,1740,9639,1760xe" filled="true" fillcolor="#000000" stroked="false">
                <v:path arrowok="t"/>
                <v:fill type="solid"/>
              </v:shape>
            </v:group>
            <v:group style="position:absolute;left:9639;top:1760;width:10;height:20" coordorigin="9639,1760" coordsize="10,20">
              <v:shape style="position:absolute;left:9639;top:1760;width:10;height:20" coordorigin="9639,1760" coordsize="10,20" path="m9639,1779l9649,1779,9649,1760,9639,1760,9639,1779xe" filled="true" fillcolor="#000000" stroked="false">
                <v:path arrowok="t"/>
                <v:fill type="solid"/>
              </v:shape>
            </v:group>
            <v:group style="position:absolute;left:9639;top:1779;width:10;height:20" coordorigin="9639,1779" coordsize="10,20">
              <v:shape style="position:absolute;left:9639;top:1779;width:10;height:20" coordorigin="9639,1779" coordsize="10,20" path="m9639,1798l9649,1798,9649,1779,9639,1779,9639,1798xe" filled="true" fillcolor="#000000" stroked="false">
                <v:path arrowok="t"/>
                <v:fill type="solid"/>
              </v:shape>
            </v:group>
            <v:group style="position:absolute;left:9639;top:1798;width:10;height:20" coordorigin="9639,1798" coordsize="10,20">
              <v:shape style="position:absolute;left:9639;top:1798;width:10;height:20" coordorigin="9639,1798" coordsize="10,20" path="m9639,1817l9649,1817,9649,1798,9639,1798,9639,1817xe" filled="true" fillcolor="#000000" stroked="false">
                <v:path arrowok="t"/>
                <v:fill type="solid"/>
              </v:shape>
            </v:group>
            <v:group style="position:absolute;left:9639;top:1817;width:10;height:20" coordorigin="9639,1817" coordsize="10,20">
              <v:shape style="position:absolute;left:9639;top:1817;width:10;height:20" coordorigin="9639,1817" coordsize="10,20" path="m9639,1836l9649,1836,9649,1817,9639,1817,9639,1836xe" filled="true" fillcolor="#000000" stroked="false">
                <v:path arrowok="t"/>
                <v:fill type="solid"/>
              </v:shape>
            </v:group>
            <v:group style="position:absolute;left:9639;top:1836;width:10;height:20" coordorigin="9639,1836" coordsize="10,20">
              <v:shape style="position:absolute;left:9639;top:1836;width:10;height:20" coordorigin="9639,1836" coordsize="10,20" path="m9639,1856l9649,1856,9649,1836,9639,1836,9639,1856xe" filled="true" fillcolor="#000000" stroked="false">
                <v:path arrowok="t"/>
                <v:fill type="solid"/>
              </v:shape>
            </v:group>
            <v:group style="position:absolute;left:9639;top:1856;width:10;height:20" coordorigin="9639,1856" coordsize="10,20">
              <v:shape style="position:absolute;left:9639;top:1856;width:10;height:20" coordorigin="9639,1856" coordsize="10,20" path="m9639,1875l9649,1875,9649,1856,9639,1856,9639,1875xe" filled="true" fillcolor="#000000" stroked="false">
                <v:path arrowok="t"/>
                <v:fill type="solid"/>
              </v:shape>
            </v:group>
            <v:group style="position:absolute;left:9639;top:1875;width:10;height:20" coordorigin="9639,1875" coordsize="10,20">
              <v:shape style="position:absolute;left:9639;top:1875;width:10;height:20" coordorigin="9639,1875" coordsize="10,20" path="m9639,1894l9649,1894,9649,1875,9639,1875,9639,1894xe" filled="true" fillcolor="#000000" stroked="false">
                <v:path arrowok="t"/>
                <v:fill type="solid"/>
              </v:shape>
            </v:group>
            <v:group style="position:absolute;left:9639;top:1894;width:10;height:20" coordorigin="9639,1894" coordsize="10,20">
              <v:shape style="position:absolute;left:9639;top:1894;width:10;height:20" coordorigin="9639,1894" coordsize="10,20" path="m9639,1913l9649,1913,9649,1894,9639,1894,9639,1913xe" filled="true" fillcolor="#000000" stroked="false">
                <v:path arrowok="t"/>
                <v:fill type="solid"/>
              </v:shape>
            </v:group>
            <v:group style="position:absolute;left:9639;top:1913;width:10;height:20" coordorigin="9639,1913" coordsize="10,20">
              <v:shape style="position:absolute;left:9639;top:1913;width:10;height:20" coordorigin="9639,1913" coordsize="10,20" path="m9639,1932l9649,1932,9649,1913,9639,1913,9639,1932xe" filled="true" fillcolor="#000000" stroked="false">
                <v:path arrowok="t"/>
                <v:fill type="solid"/>
              </v:shape>
            </v:group>
            <v:group style="position:absolute;left:9639;top:1932;width:10;height:20" coordorigin="9639,1932" coordsize="10,20">
              <v:shape style="position:absolute;left:9639;top:1932;width:10;height:20" coordorigin="9639,1932" coordsize="10,20" path="m9639,1952l9649,1952,9649,1932,9639,1932,9639,1952xe" filled="true" fillcolor="#000000" stroked="false">
                <v:path arrowok="t"/>
                <v:fill type="solid"/>
              </v:shape>
            </v:group>
            <v:group style="position:absolute;left:9639;top:1952;width:10;height:20" coordorigin="9639,1952" coordsize="10,20">
              <v:shape style="position:absolute;left:9639;top:1952;width:10;height:20" coordorigin="9639,1952" coordsize="10,20" path="m9639,1971l9649,1971,9649,1952,9639,1952,9639,1971xe" filled="true" fillcolor="#000000" stroked="false">
                <v:path arrowok="t"/>
                <v:fill type="solid"/>
              </v:shape>
            </v:group>
            <v:group style="position:absolute;left:9639;top:1971;width:10;height:20" coordorigin="9639,1971" coordsize="10,20">
              <v:shape style="position:absolute;left:9639;top:1971;width:10;height:20" coordorigin="9639,1971" coordsize="10,20" path="m9639,1990l9649,1990,9649,1971,9639,1971,9639,1990xe" filled="true" fillcolor="#000000" stroked="false">
                <v:path arrowok="t"/>
                <v:fill type="solid"/>
              </v:shape>
            </v:group>
            <v:group style="position:absolute;left:9639;top:1990;width:10;height:20" coordorigin="9639,1990" coordsize="10,20">
              <v:shape style="position:absolute;left:9639;top:1990;width:10;height:20" coordorigin="9639,1990" coordsize="10,20" path="m9639,2009l9649,2009,9649,1990,9639,1990,9639,2009xe" filled="true" fillcolor="#000000" stroked="false">
                <v:path arrowok="t"/>
                <v:fill type="solid"/>
              </v:shape>
            </v:group>
            <v:group style="position:absolute;left:9639;top:2009;width:10;height:20" coordorigin="9639,2009" coordsize="10,20">
              <v:shape style="position:absolute;left:9639;top:2009;width:10;height:20" coordorigin="9639,2009" coordsize="10,20" path="m9639,2028l9649,2028,9649,2009,9639,2009,9639,2028xe" filled="true" fillcolor="#000000" stroked="false">
                <v:path arrowok="t"/>
                <v:fill type="solid"/>
              </v:shape>
            </v:group>
            <v:group style="position:absolute;left:9639;top:2028;width:10;height:20" coordorigin="9639,2028" coordsize="10,20">
              <v:shape style="position:absolute;left:9639;top:2028;width:10;height:20" coordorigin="9639,2028" coordsize="10,20" path="m9639,2048l9649,2048,9649,2028,9639,2028,9639,2048xe" filled="true" fillcolor="#000000" stroked="false">
                <v:path arrowok="t"/>
                <v:fill type="solid"/>
              </v:shape>
            </v:group>
            <v:group style="position:absolute;left:9639;top:2048;width:10;height:20" coordorigin="9639,2048" coordsize="10,20">
              <v:shape style="position:absolute;left:9639;top:2048;width:10;height:20" coordorigin="9639,2048" coordsize="10,20" path="m9639,2067l9649,2067,9649,2048,9639,2048,9639,2067xe" filled="true" fillcolor="#000000" stroked="false">
                <v:path arrowok="t"/>
                <v:fill type="solid"/>
              </v:shape>
            </v:group>
            <v:group style="position:absolute;left:9639;top:2067;width:10;height:20" coordorigin="9639,2067" coordsize="10,20">
              <v:shape style="position:absolute;left:9639;top:2067;width:10;height:20" coordorigin="9639,2067" coordsize="10,20" path="m9639,2086l9649,2086,9649,2067,9639,2067,9639,2086xe" filled="true" fillcolor="#000000" stroked="false">
                <v:path arrowok="t"/>
                <v:fill type="solid"/>
              </v:shape>
            </v:group>
            <v:group style="position:absolute;left:9639;top:2086;width:10;height:20" coordorigin="9639,2086" coordsize="10,20">
              <v:shape style="position:absolute;left:9639;top:2086;width:10;height:20" coordorigin="9639,2086" coordsize="10,20" path="m9639,2105l9649,2105,9649,2086,9639,2086,9639,2105xe" filled="true" fillcolor="#000000" stroked="false">
                <v:path arrowok="t"/>
                <v:fill type="solid"/>
              </v:shape>
            </v:group>
            <v:group style="position:absolute;left:9639;top:2105;width:10;height:20" coordorigin="9639,2105" coordsize="10,20">
              <v:shape style="position:absolute;left:9639;top:2105;width:10;height:20" coordorigin="9639,2105" coordsize="10,20" path="m9639,2124l9649,2124,9649,2105,9639,2105,9639,2124xe" filled="true" fillcolor="#000000" stroked="false">
                <v:path arrowok="t"/>
                <v:fill type="solid"/>
              </v:shape>
            </v:group>
            <v:group style="position:absolute;left:9639;top:2124;width:10;height:20" coordorigin="9639,2124" coordsize="10,20">
              <v:shape style="position:absolute;left:9639;top:2124;width:10;height:20" coordorigin="9639,2124" coordsize="10,20" path="m9639,2144l9649,2144,9649,2124,9639,2124,9639,2144xe" filled="true" fillcolor="#000000" stroked="false">
                <v:path arrowok="t"/>
                <v:fill type="solid"/>
              </v:shape>
            </v:group>
            <v:group style="position:absolute;left:9639;top:2144;width:10;height:20" coordorigin="9639,2144" coordsize="10,20">
              <v:shape style="position:absolute;left:9639;top:2144;width:10;height:20" coordorigin="9639,2144" coordsize="10,20" path="m9639,2163l9649,2163,9649,2144,9639,2144,9639,2163xe" filled="true" fillcolor="#000000" stroked="false">
                <v:path arrowok="t"/>
                <v:fill type="solid"/>
              </v:shape>
            </v:group>
            <v:group style="position:absolute;left:9639;top:2163;width:10;height:20" coordorigin="9639,2163" coordsize="10,20">
              <v:shape style="position:absolute;left:9639;top:2163;width:10;height:20" coordorigin="9639,2163" coordsize="10,20" path="m9639,2182l9649,2182,9649,2163,9639,2163,9639,2182xe" filled="true" fillcolor="#000000" stroked="false">
                <v:path arrowok="t"/>
                <v:fill type="solid"/>
              </v:shape>
            </v:group>
            <v:group style="position:absolute;left:9639;top:2182;width:10;height:20" coordorigin="9639,2182" coordsize="10,20">
              <v:shape style="position:absolute;left:9639;top:2182;width:10;height:20" coordorigin="9639,2182" coordsize="10,20" path="m9639,2201l9649,2201,9649,2182,9639,2182,9639,2201xe" filled="true" fillcolor="#000000" stroked="false">
                <v:path arrowok="t"/>
                <v:fill type="solid"/>
              </v:shape>
            </v:group>
            <v:group style="position:absolute;left:9639;top:2201;width:10;height:20" coordorigin="9639,2201" coordsize="10,20">
              <v:shape style="position:absolute;left:9639;top:2201;width:10;height:20" coordorigin="9639,2201" coordsize="10,20" path="m9639,2220l9649,2220,9649,2201,9639,2201,9639,2220xe" filled="true" fillcolor="#000000" stroked="false">
                <v:path arrowok="t"/>
                <v:fill type="solid"/>
              </v:shape>
            </v:group>
            <v:group style="position:absolute;left:9639;top:2220;width:10;height:20" coordorigin="9639,2220" coordsize="10,20">
              <v:shape style="position:absolute;left:9639;top:2220;width:10;height:20" coordorigin="9639,2220" coordsize="10,20" path="m9639,2240l9649,2240,9649,2220,9639,2220,9639,2240xe" filled="true" fillcolor="#000000" stroked="false">
                <v:path arrowok="t"/>
                <v:fill type="solid"/>
              </v:shape>
            </v:group>
            <v:group style="position:absolute;left:9639;top:2240;width:10;height:20" coordorigin="9639,2240" coordsize="10,20">
              <v:shape style="position:absolute;left:9639;top:2240;width:10;height:20" coordorigin="9639,2240" coordsize="10,20" path="m9639,2259l9649,2259,9649,2240,9639,2240,9639,2259xe" filled="true" fillcolor="#000000" stroked="false">
                <v:path arrowok="t"/>
                <v:fill type="solid"/>
              </v:shape>
            </v:group>
            <v:group style="position:absolute;left:9639;top:2259;width:10;height:20" coordorigin="9639,2259" coordsize="10,20">
              <v:shape style="position:absolute;left:9639;top:2259;width:10;height:20" coordorigin="9639,2259" coordsize="10,20" path="m9639,2278l9649,2278,9649,2259,9639,2259,9639,2278xe" filled="true" fillcolor="#000000" stroked="false">
                <v:path arrowok="t"/>
                <v:fill type="solid"/>
              </v:shape>
            </v:group>
            <v:group style="position:absolute;left:9639;top:2278;width:10;height:20" coordorigin="9639,2278" coordsize="10,20">
              <v:shape style="position:absolute;left:9639;top:2278;width:10;height:20" coordorigin="9639,2278" coordsize="10,20" path="m9639,2297l9649,2297,9649,2278,9639,2278,9639,2297xe" filled="true" fillcolor="#000000" stroked="false">
                <v:path arrowok="t"/>
                <v:fill type="solid"/>
              </v:shape>
            </v:group>
            <v:group style="position:absolute;left:9639;top:2297;width:10;height:20" coordorigin="9639,2297" coordsize="10,20">
              <v:shape style="position:absolute;left:9639;top:2297;width:10;height:20" coordorigin="9639,2297" coordsize="10,20" path="m9639,2316l9649,2316,9649,2297,9639,2297,9639,2316xe" filled="true" fillcolor="#000000" stroked="false">
                <v:path arrowok="t"/>
                <v:fill type="solid"/>
              </v:shape>
            </v:group>
            <v:group style="position:absolute;left:9639;top:2316;width:10;height:20" coordorigin="9639,2316" coordsize="10,20">
              <v:shape style="position:absolute;left:9639;top:2316;width:10;height:20" coordorigin="9639,2316" coordsize="10,20" path="m9639,2336l9649,2336,9649,2316,9639,2316,9639,2336xe" filled="true" fillcolor="#000000" stroked="false">
                <v:path arrowok="t"/>
                <v:fill type="solid"/>
              </v:shape>
            </v:group>
            <v:group style="position:absolute;left:9639;top:2336;width:10;height:20" coordorigin="9639,2336" coordsize="10,20">
              <v:shape style="position:absolute;left:9639;top:2336;width:10;height:20" coordorigin="9639,2336" coordsize="10,20" path="m9639,2355l9649,2355,9649,2336,9639,2336,9639,2355xe" filled="true" fillcolor="#000000" stroked="false">
                <v:path arrowok="t"/>
                <v:fill type="solid"/>
              </v:shape>
            </v:group>
            <v:group style="position:absolute;left:9639;top:2361;width:10;height:2" coordorigin="9639,2361" coordsize="10,2">
              <v:shape style="position:absolute;left:9639;top:2361;width:10;height:2" coordorigin="9639,2361" coordsize="10,0" path="m9639,2361l9649,2361e" filled="false" stroked="true" strokeweight=".600010pt" strokecolor="#000000">
                <v:path arrowok="t"/>
              </v:shape>
            </v:group>
            <v:group style="position:absolute;left:10324;top:31;width:10;height:20" coordorigin="10324,31" coordsize="10,20">
              <v:shape style="position:absolute;left:10324;top:31;width:10;height:20" coordorigin="10324,31" coordsize="10,20" path="m10324,50l10334,50,10334,31,10324,31,10324,50xe" filled="true" fillcolor="#000000" stroked="false">
                <v:path arrowok="t"/>
                <v:fill type="solid"/>
              </v:shape>
            </v:group>
            <v:group style="position:absolute;left:10324;top:50;width:10;height:20" coordorigin="10324,50" coordsize="10,20">
              <v:shape style="position:absolute;left:10324;top:50;width:10;height:20" coordorigin="10324,50" coordsize="10,20" path="m10324,70l10334,70,10334,50,10324,50,10324,70xe" filled="true" fillcolor="#000000" stroked="false">
                <v:path arrowok="t"/>
                <v:fill type="solid"/>
              </v:shape>
            </v:group>
            <v:group style="position:absolute;left:10324;top:70;width:10;height:20" coordorigin="10324,70" coordsize="10,20">
              <v:shape style="position:absolute;left:10324;top:70;width:10;height:20" coordorigin="10324,70" coordsize="10,20" path="m10324,89l10334,89,10334,70,10324,70,10324,89xe" filled="true" fillcolor="#000000" stroked="false">
                <v:path arrowok="t"/>
                <v:fill type="solid"/>
              </v:shape>
            </v:group>
            <v:group style="position:absolute;left:10324;top:89;width:10;height:20" coordorigin="10324,89" coordsize="10,20">
              <v:shape style="position:absolute;left:10324;top:89;width:10;height:20" coordorigin="10324,89" coordsize="10,20" path="m10324,108l10334,108,10334,89,10324,89,10324,108xe" filled="true" fillcolor="#000000" stroked="false">
                <v:path arrowok="t"/>
                <v:fill type="solid"/>
              </v:shape>
            </v:group>
            <v:group style="position:absolute;left:10324;top:108;width:10;height:20" coordorigin="10324,108" coordsize="10,20">
              <v:shape style="position:absolute;left:10324;top:108;width:10;height:20" coordorigin="10324,108" coordsize="10,20" path="m10324,127l10334,127,10334,108,10324,108,10324,127xe" filled="true" fillcolor="#000000" stroked="false">
                <v:path arrowok="t"/>
                <v:fill type="solid"/>
              </v:shape>
            </v:group>
            <v:group style="position:absolute;left:10324;top:127;width:10;height:20" coordorigin="10324,127" coordsize="10,20">
              <v:shape style="position:absolute;left:10324;top:127;width:10;height:20" coordorigin="10324,127" coordsize="10,20" path="m10324,146l10334,146,10334,127,10324,127,10324,146xe" filled="true" fillcolor="#000000" stroked="false">
                <v:path arrowok="t"/>
                <v:fill type="solid"/>
              </v:shape>
            </v:group>
            <v:group style="position:absolute;left:10324;top:146;width:10;height:20" coordorigin="10324,146" coordsize="10,20">
              <v:shape style="position:absolute;left:10324;top:146;width:10;height:20" coordorigin="10324,146" coordsize="10,20" path="m10324,166l10334,166,10334,146,10324,146,10324,166xe" filled="true" fillcolor="#000000" stroked="false">
                <v:path arrowok="t"/>
                <v:fill type="solid"/>
              </v:shape>
            </v:group>
            <v:group style="position:absolute;left:10324;top:166;width:10;height:20" coordorigin="10324,166" coordsize="10,20">
              <v:shape style="position:absolute;left:10324;top:166;width:10;height:20" coordorigin="10324,166" coordsize="10,20" path="m10324,185l10334,185,10334,166,10324,166,10324,185xe" filled="true" fillcolor="#000000" stroked="false">
                <v:path arrowok="t"/>
                <v:fill type="solid"/>
              </v:shape>
            </v:group>
            <v:group style="position:absolute;left:10324;top:185;width:10;height:20" coordorigin="10324,185" coordsize="10,20">
              <v:shape style="position:absolute;left:10324;top:185;width:10;height:20" coordorigin="10324,185" coordsize="10,20" path="m10324,204l10334,204,10334,185,10324,185,10324,204xe" filled="true" fillcolor="#000000" stroked="false">
                <v:path arrowok="t"/>
                <v:fill type="solid"/>
              </v:shape>
            </v:group>
            <v:group style="position:absolute;left:10324;top:204;width:10;height:20" coordorigin="10324,204" coordsize="10,20">
              <v:shape style="position:absolute;left:10324;top:204;width:10;height:20" coordorigin="10324,204" coordsize="10,20" path="m10324,223l10334,223,10334,204,10324,204,10324,223xe" filled="true" fillcolor="#000000" stroked="false">
                <v:path arrowok="t"/>
                <v:fill type="solid"/>
              </v:shape>
            </v:group>
            <v:group style="position:absolute;left:10324;top:223;width:10;height:20" coordorigin="10324,223" coordsize="10,20">
              <v:shape style="position:absolute;left:10324;top:223;width:10;height:20" coordorigin="10324,223" coordsize="10,20" path="m10324,242l10334,242,10334,223,10324,223,10324,242xe" filled="true" fillcolor="#000000" stroked="false">
                <v:path arrowok="t"/>
                <v:fill type="solid"/>
              </v:shape>
            </v:group>
            <v:group style="position:absolute;left:10324;top:242;width:10;height:20" coordorigin="10324,242" coordsize="10,20">
              <v:shape style="position:absolute;left:10324;top:242;width:10;height:20" coordorigin="10324,242" coordsize="10,20" path="m10324,262l10334,262,10334,242,10324,242,10324,262xe" filled="true" fillcolor="#000000" stroked="false">
                <v:path arrowok="t"/>
                <v:fill type="solid"/>
              </v:shape>
            </v:group>
            <v:group style="position:absolute;left:10324;top:262;width:10;height:20" coordorigin="10324,262" coordsize="10,20">
              <v:shape style="position:absolute;left:10324;top:262;width:10;height:20" coordorigin="10324,262" coordsize="10,20" path="m10324,281l10334,281,10334,262,10324,262,10324,281xe" filled="true" fillcolor="#000000" stroked="false">
                <v:path arrowok="t"/>
                <v:fill type="solid"/>
              </v:shape>
            </v:group>
            <v:group style="position:absolute;left:10324;top:281;width:10;height:20" coordorigin="10324,281" coordsize="10,20">
              <v:shape style="position:absolute;left:10324;top:281;width:10;height:20" coordorigin="10324,281" coordsize="10,20" path="m10324,300l10334,300,10334,281,10324,281,10324,300xe" filled="true" fillcolor="#000000" stroked="false">
                <v:path arrowok="t"/>
                <v:fill type="solid"/>
              </v:shape>
            </v:group>
            <v:group style="position:absolute;left:10324;top:300;width:10;height:20" coordorigin="10324,300" coordsize="10,20">
              <v:shape style="position:absolute;left:10324;top:300;width:10;height:20" coordorigin="10324,300" coordsize="10,20" path="m10324,319l10334,319,10334,300,10324,300,10324,319xe" filled="true" fillcolor="#000000" stroked="false">
                <v:path arrowok="t"/>
                <v:fill type="solid"/>
              </v:shape>
            </v:group>
            <v:group style="position:absolute;left:10324;top:319;width:10;height:20" coordorigin="10324,319" coordsize="10,20">
              <v:shape style="position:absolute;left:10324;top:319;width:10;height:20" coordorigin="10324,319" coordsize="10,20" path="m10324,338l10334,338,10334,319,10324,319,10324,338xe" filled="true" fillcolor="#000000" stroked="false">
                <v:path arrowok="t"/>
                <v:fill type="solid"/>
              </v:shape>
            </v:group>
            <v:group style="position:absolute;left:10324;top:338;width:10;height:20" coordorigin="10324,338" coordsize="10,20">
              <v:shape style="position:absolute;left:10324;top:338;width:10;height:20" coordorigin="10324,338" coordsize="10,20" path="m10324,358l10334,358,10334,338,10324,338,10324,358xe" filled="true" fillcolor="#000000" stroked="false">
                <v:path arrowok="t"/>
                <v:fill type="solid"/>
              </v:shape>
            </v:group>
            <v:group style="position:absolute;left:10324;top:358;width:10;height:20" coordorigin="10324,358" coordsize="10,20">
              <v:shape style="position:absolute;left:10324;top:358;width:10;height:20" coordorigin="10324,358" coordsize="10,20" path="m10324,377l10334,377,10334,358,10324,358,10324,377xe" filled="true" fillcolor="#000000" stroked="false">
                <v:path arrowok="t"/>
                <v:fill type="solid"/>
              </v:shape>
            </v:group>
            <v:group style="position:absolute;left:10324;top:377;width:10;height:20" coordorigin="10324,377" coordsize="10,20">
              <v:shape style="position:absolute;left:10324;top:377;width:10;height:20" coordorigin="10324,377" coordsize="10,20" path="m10324,396l10334,396,10334,377,10324,377,10324,396xe" filled="true" fillcolor="#000000" stroked="false">
                <v:path arrowok="t"/>
                <v:fill type="solid"/>
              </v:shape>
            </v:group>
            <v:group style="position:absolute;left:10324;top:396;width:10;height:20" coordorigin="10324,396" coordsize="10,20">
              <v:shape style="position:absolute;left:10324;top:396;width:10;height:20" coordorigin="10324,396" coordsize="10,20" path="m10324,415l10334,415,10334,396,10324,396,10324,415xe" filled="true" fillcolor="#000000" stroked="false">
                <v:path arrowok="t"/>
                <v:fill type="solid"/>
              </v:shape>
            </v:group>
            <v:group style="position:absolute;left:10324;top:415;width:10;height:20" coordorigin="10324,415" coordsize="10,20">
              <v:shape style="position:absolute;left:10324;top:415;width:10;height:20" coordorigin="10324,415" coordsize="10,20" path="m10324,434l10334,434,10334,415,10324,415,10324,434xe" filled="true" fillcolor="#000000" stroked="false">
                <v:path arrowok="t"/>
                <v:fill type="solid"/>
              </v:shape>
            </v:group>
            <v:group style="position:absolute;left:10324;top:434;width:10;height:20" coordorigin="10324,434" coordsize="10,20">
              <v:shape style="position:absolute;left:10324;top:434;width:10;height:20" coordorigin="10324,434" coordsize="10,20" path="m10324,454l10334,454,10334,434,10324,434,10324,454xe" filled="true" fillcolor="#000000" stroked="false">
                <v:path arrowok="t"/>
                <v:fill type="solid"/>
              </v:shape>
            </v:group>
            <v:group style="position:absolute;left:10324;top:454;width:10;height:20" coordorigin="10324,454" coordsize="10,20">
              <v:shape style="position:absolute;left:10324;top:454;width:10;height:20" coordorigin="10324,454" coordsize="10,20" path="m10324,473l10334,473,10334,454,10324,454,10324,473xe" filled="true" fillcolor="#000000" stroked="false">
                <v:path arrowok="t"/>
                <v:fill type="solid"/>
              </v:shape>
            </v:group>
            <v:group style="position:absolute;left:10324;top:473;width:10;height:20" coordorigin="10324,473" coordsize="10,20">
              <v:shape style="position:absolute;left:10324;top:473;width:10;height:20" coordorigin="10324,473" coordsize="10,20" path="m10324,492l10334,492,10334,473,10324,473,10324,492xe" filled="true" fillcolor="#000000" stroked="false">
                <v:path arrowok="t"/>
                <v:fill type="solid"/>
              </v:shape>
            </v:group>
            <v:group style="position:absolute;left:10324;top:492;width:10;height:20" coordorigin="10324,492" coordsize="10,20">
              <v:shape style="position:absolute;left:10324;top:492;width:10;height:20" coordorigin="10324,492" coordsize="10,20" path="m10324,511l10334,511,10334,492,10324,492,10324,511xe" filled="true" fillcolor="#000000" stroked="false">
                <v:path arrowok="t"/>
                <v:fill type="solid"/>
              </v:shape>
            </v:group>
            <v:group style="position:absolute;left:10324;top:511;width:10;height:20" coordorigin="10324,511" coordsize="10,20">
              <v:shape style="position:absolute;left:10324;top:511;width:10;height:20" coordorigin="10324,511" coordsize="10,20" path="m10324,530l10334,530,10334,511,10324,511,10324,530xe" filled="true" fillcolor="#000000" stroked="false">
                <v:path arrowok="t"/>
                <v:fill type="solid"/>
              </v:shape>
            </v:group>
            <v:group style="position:absolute;left:10324;top:530;width:10;height:20" coordorigin="10324,530" coordsize="10,20">
              <v:shape style="position:absolute;left:10324;top:530;width:10;height:20" coordorigin="10324,530" coordsize="10,20" path="m10324,550l10334,550,10334,530,10324,530,10324,550xe" filled="true" fillcolor="#000000" stroked="false">
                <v:path arrowok="t"/>
                <v:fill type="solid"/>
              </v:shape>
            </v:group>
            <v:group style="position:absolute;left:10324;top:550;width:10;height:20" coordorigin="10324,550" coordsize="10,20">
              <v:shape style="position:absolute;left:10324;top:550;width:10;height:20" coordorigin="10324,550" coordsize="10,20" path="m10324,569l10334,569,10334,550,10324,550,10324,569xe" filled="true" fillcolor="#000000" stroked="false">
                <v:path arrowok="t"/>
                <v:fill type="solid"/>
              </v:shape>
            </v:group>
            <v:group style="position:absolute;left:10324;top:569;width:10;height:20" coordorigin="10324,569" coordsize="10,20">
              <v:shape style="position:absolute;left:10324;top:569;width:10;height:20" coordorigin="10324,569" coordsize="10,20" path="m10324,588l10334,588,10334,569,10324,569,10324,588xe" filled="true" fillcolor="#000000" stroked="false">
                <v:path arrowok="t"/>
                <v:fill type="solid"/>
              </v:shape>
            </v:group>
            <v:group style="position:absolute;left:10324;top:588;width:10;height:20" coordorigin="10324,588" coordsize="10,20">
              <v:shape style="position:absolute;left:10324;top:588;width:10;height:20" coordorigin="10324,588" coordsize="10,20" path="m10324,607l10334,607,10334,588,10324,588,10324,607xe" filled="true" fillcolor="#000000" stroked="false">
                <v:path arrowok="t"/>
                <v:fill type="solid"/>
              </v:shape>
            </v:group>
            <v:group style="position:absolute;left:10324;top:607;width:10;height:20" coordorigin="10324,607" coordsize="10,20">
              <v:shape style="position:absolute;left:10324;top:607;width:10;height:20" coordorigin="10324,607" coordsize="10,20" path="m10324,626l10334,626,10334,607,10324,607,10324,626xe" filled="true" fillcolor="#000000" stroked="false">
                <v:path arrowok="t"/>
                <v:fill type="solid"/>
              </v:shape>
            </v:group>
            <v:group style="position:absolute;left:10324;top:626;width:10;height:20" coordorigin="10324,626" coordsize="10,20">
              <v:shape style="position:absolute;left:10324;top:626;width:10;height:20" coordorigin="10324,626" coordsize="10,20" path="m10324,646l10334,646,10334,626,10324,626,10324,646xe" filled="true" fillcolor="#000000" stroked="false">
                <v:path arrowok="t"/>
                <v:fill type="solid"/>
              </v:shape>
            </v:group>
            <v:group style="position:absolute;left:10324;top:646;width:10;height:20" coordorigin="10324,646" coordsize="10,20">
              <v:shape style="position:absolute;left:10324;top:646;width:10;height:20" coordorigin="10324,646" coordsize="10,20" path="m10324,665l10334,665,10334,646,10324,646,10324,665xe" filled="true" fillcolor="#000000" stroked="false">
                <v:path arrowok="t"/>
                <v:fill type="solid"/>
              </v:shape>
            </v:group>
            <v:group style="position:absolute;left:10324;top:665;width:10;height:20" coordorigin="10324,665" coordsize="10,20">
              <v:shape style="position:absolute;left:10324;top:665;width:10;height:20" coordorigin="10324,665" coordsize="10,20" path="m10324,684l10334,684,10334,665,10324,665,10324,684xe" filled="true" fillcolor="#000000" stroked="false">
                <v:path arrowok="t"/>
                <v:fill type="solid"/>
              </v:shape>
            </v:group>
            <v:group style="position:absolute;left:10324;top:684;width:10;height:20" coordorigin="10324,684" coordsize="10,20">
              <v:shape style="position:absolute;left:10324;top:684;width:10;height:20" coordorigin="10324,684" coordsize="10,20" path="m10324,703l10334,703,10334,684,10324,684,10324,703xe" filled="true" fillcolor="#000000" stroked="false">
                <v:path arrowok="t"/>
                <v:fill type="solid"/>
              </v:shape>
            </v:group>
            <v:group style="position:absolute;left:10324;top:703;width:10;height:20" coordorigin="10324,703" coordsize="10,20">
              <v:shape style="position:absolute;left:10324;top:703;width:10;height:20" coordorigin="10324,703" coordsize="10,20" path="m10324,722l10334,722,10334,703,10324,703,10324,722xe" filled="true" fillcolor="#000000" stroked="false">
                <v:path arrowok="t"/>
                <v:fill type="solid"/>
              </v:shape>
            </v:group>
            <v:group style="position:absolute;left:10324;top:722;width:10;height:20" coordorigin="10324,722" coordsize="10,20">
              <v:shape style="position:absolute;left:10324;top:722;width:10;height:20" coordorigin="10324,722" coordsize="10,20" path="m10324,742l10334,742,10334,722,10324,722,10324,742xe" filled="true" fillcolor="#000000" stroked="false">
                <v:path arrowok="t"/>
                <v:fill type="solid"/>
              </v:shape>
            </v:group>
            <v:group style="position:absolute;left:10324;top:742;width:10;height:20" coordorigin="10324,742" coordsize="10,20">
              <v:shape style="position:absolute;left:10324;top:742;width:10;height:20" coordorigin="10324,742" coordsize="10,20" path="m10324,761l10334,761,10334,742,10324,742,10324,761xe" filled="true" fillcolor="#000000" stroked="false">
                <v:path arrowok="t"/>
                <v:fill type="solid"/>
              </v:shape>
            </v:group>
            <v:group style="position:absolute;left:10324;top:761;width:10;height:20" coordorigin="10324,761" coordsize="10,20">
              <v:shape style="position:absolute;left:10324;top:761;width:10;height:20" coordorigin="10324,761" coordsize="10,20" path="m10324,780l10334,780,10334,761,10324,761,10324,780xe" filled="true" fillcolor="#000000" stroked="false">
                <v:path arrowok="t"/>
                <v:fill type="solid"/>
              </v:shape>
            </v:group>
            <v:group style="position:absolute;left:10324;top:780;width:10;height:20" coordorigin="10324,780" coordsize="10,20">
              <v:shape style="position:absolute;left:10324;top:780;width:10;height:20" coordorigin="10324,780" coordsize="10,20" path="m10324,799l10334,799,10334,780,10324,780,10324,799xe" filled="true" fillcolor="#000000" stroked="false">
                <v:path arrowok="t"/>
                <v:fill type="solid"/>
              </v:shape>
            </v:group>
            <v:group style="position:absolute;left:10324;top:799;width:10;height:20" coordorigin="10324,799" coordsize="10,20">
              <v:shape style="position:absolute;left:10324;top:799;width:10;height:20" coordorigin="10324,799" coordsize="10,20" path="m10324,818l10334,818,10334,799,10324,799,10324,818xe" filled="true" fillcolor="#000000" stroked="false">
                <v:path arrowok="t"/>
                <v:fill type="solid"/>
              </v:shape>
            </v:group>
            <v:group style="position:absolute;left:10324;top:818;width:10;height:20" coordorigin="10324,818" coordsize="10,20">
              <v:shape style="position:absolute;left:10324;top:818;width:10;height:20" coordorigin="10324,818" coordsize="10,20" path="m10324,838l10334,838,10334,818,10324,818,10324,838xe" filled="true" fillcolor="#000000" stroked="false">
                <v:path arrowok="t"/>
                <v:fill type="solid"/>
              </v:shape>
            </v:group>
            <v:group style="position:absolute;left:10324;top:838;width:10;height:20" coordorigin="10324,838" coordsize="10,20">
              <v:shape style="position:absolute;left:10324;top:838;width:10;height:20" coordorigin="10324,838" coordsize="10,20" path="m10324,857l10334,857,10334,838,10324,838,10324,857xe" filled="true" fillcolor="#000000" stroked="false">
                <v:path arrowok="t"/>
                <v:fill type="solid"/>
              </v:shape>
            </v:group>
            <v:group style="position:absolute;left:10324;top:857;width:10;height:20" coordorigin="10324,857" coordsize="10,20">
              <v:shape style="position:absolute;left:10324;top:857;width:10;height:20" coordorigin="10324,857" coordsize="10,20" path="m10324,876l10334,876,10334,857,10324,857,10324,876xe" filled="true" fillcolor="#000000" stroked="false">
                <v:path arrowok="t"/>
                <v:fill type="solid"/>
              </v:shape>
            </v:group>
            <v:group style="position:absolute;left:10324;top:876;width:10;height:20" coordorigin="10324,876" coordsize="10,20">
              <v:shape style="position:absolute;left:10324;top:876;width:10;height:20" coordorigin="10324,876" coordsize="10,20" path="m10324,895l10334,895,10334,876,10324,876,10324,895xe" filled="true" fillcolor="#000000" stroked="false">
                <v:path arrowok="t"/>
                <v:fill type="solid"/>
              </v:shape>
            </v:group>
            <v:group style="position:absolute;left:10324;top:895;width:10;height:20" coordorigin="10324,895" coordsize="10,20">
              <v:shape style="position:absolute;left:10324;top:895;width:10;height:20" coordorigin="10324,895" coordsize="10,20" path="m10324,914l10334,914,10334,895,10324,895,10324,914xe" filled="true" fillcolor="#000000" stroked="false">
                <v:path arrowok="t"/>
                <v:fill type="solid"/>
              </v:shape>
            </v:group>
            <v:group style="position:absolute;left:10324;top:914;width:10;height:20" coordorigin="10324,914" coordsize="10,20">
              <v:shape style="position:absolute;left:10324;top:914;width:10;height:20" coordorigin="10324,914" coordsize="10,20" path="m10324,934l10334,934,10334,914,10324,914,10324,934xe" filled="true" fillcolor="#000000" stroked="false">
                <v:path arrowok="t"/>
                <v:fill type="solid"/>
              </v:shape>
            </v:group>
            <v:group style="position:absolute;left:10324;top:934;width:10;height:20" coordorigin="10324,934" coordsize="10,20">
              <v:shape style="position:absolute;left:10324;top:934;width:10;height:20" coordorigin="10324,934" coordsize="10,20" path="m10324,953l10334,953,10334,934,10324,934,10324,953xe" filled="true" fillcolor="#000000" stroked="false">
                <v:path arrowok="t"/>
                <v:fill type="solid"/>
              </v:shape>
            </v:group>
            <v:group style="position:absolute;left:10324;top:953;width:10;height:20" coordorigin="10324,953" coordsize="10,20">
              <v:shape style="position:absolute;left:10324;top:953;width:10;height:20" coordorigin="10324,953" coordsize="10,20" path="m10324,972l10334,972,10334,953,10324,953,10324,972xe" filled="true" fillcolor="#000000" stroked="false">
                <v:path arrowok="t"/>
                <v:fill type="solid"/>
              </v:shape>
            </v:group>
            <v:group style="position:absolute;left:10324;top:972;width:10;height:20" coordorigin="10324,972" coordsize="10,20">
              <v:shape style="position:absolute;left:10324;top:972;width:10;height:20" coordorigin="10324,972" coordsize="10,20" path="m10324,991l10334,991,10334,972,10324,972,10324,991xe" filled="true" fillcolor="#000000" stroked="false">
                <v:path arrowok="t"/>
                <v:fill type="solid"/>
              </v:shape>
            </v:group>
            <v:group style="position:absolute;left:10324;top:991;width:10;height:20" coordorigin="10324,991" coordsize="10,20">
              <v:shape style="position:absolute;left:10324;top:991;width:10;height:20" coordorigin="10324,991" coordsize="10,20" path="m10324,1010l10334,1010,10334,991,10324,991,10324,1010xe" filled="true" fillcolor="#000000" stroked="false">
                <v:path arrowok="t"/>
                <v:fill type="solid"/>
              </v:shape>
            </v:group>
            <v:group style="position:absolute;left:10324;top:1010;width:10;height:20" coordorigin="10324,1010" coordsize="10,20">
              <v:shape style="position:absolute;left:10324;top:1010;width:10;height:20" coordorigin="10324,1010" coordsize="10,20" path="m10324,1030l10334,1030,10334,1010,10324,1010,10324,1030xe" filled="true" fillcolor="#000000" stroked="false">
                <v:path arrowok="t"/>
                <v:fill type="solid"/>
              </v:shape>
            </v:group>
            <v:group style="position:absolute;left:10324;top:1030;width:10;height:20" coordorigin="10324,1030" coordsize="10,20">
              <v:shape style="position:absolute;left:10324;top:1030;width:10;height:20" coordorigin="10324,1030" coordsize="10,20" path="m10324,1049l10334,1049,10334,1030,10324,1030,10324,1049xe" filled="true" fillcolor="#000000" stroked="false">
                <v:path arrowok="t"/>
                <v:fill type="solid"/>
              </v:shape>
            </v:group>
            <v:group style="position:absolute;left:10324;top:1049;width:10;height:20" coordorigin="10324,1049" coordsize="10,20">
              <v:shape style="position:absolute;left:10324;top:1049;width:10;height:20" coordorigin="10324,1049" coordsize="10,20" path="m10324,1068l10334,1068,10334,1049,10324,1049,10324,1068xe" filled="true" fillcolor="#000000" stroked="false">
                <v:path arrowok="t"/>
                <v:fill type="solid"/>
              </v:shape>
            </v:group>
            <v:group style="position:absolute;left:10324;top:1068;width:10;height:20" coordorigin="10324,1068" coordsize="10,20">
              <v:shape style="position:absolute;left:10324;top:1068;width:10;height:20" coordorigin="10324,1068" coordsize="10,20" path="m10324,1087l10334,1087,10334,1068,10324,1068,10324,1087xe" filled="true" fillcolor="#000000" stroked="false">
                <v:path arrowok="t"/>
                <v:fill type="solid"/>
              </v:shape>
            </v:group>
            <v:group style="position:absolute;left:10324;top:1087;width:10;height:20" coordorigin="10324,1087" coordsize="10,20">
              <v:shape style="position:absolute;left:10324;top:1087;width:10;height:20" coordorigin="10324,1087" coordsize="10,20" path="m10324,1106l10334,1106,10334,1087,10324,1087,10324,1106xe" filled="true" fillcolor="#000000" stroked="false">
                <v:path arrowok="t"/>
                <v:fill type="solid"/>
              </v:shape>
            </v:group>
            <v:group style="position:absolute;left:10324;top:1106;width:10;height:20" coordorigin="10324,1106" coordsize="10,20">
              <v:shape style="position:absolute;left:10324;top:1106;width:10;height:20" coordorigin="10324,1106" coordsize="10,20" path="m10324,1126l10334,1126,10334,1106,10324,1106,10324,1126xe" filled="true" fillcolor="#000000" stroked="false">
                <v:path arrowok="t"/>
                <v:fill type="solid"/>
              </v:shape>
            </v:group>
            <v:group style="position:absolute;left:10324;top:1126;width:10;height:20" coordorigin="10324,1126" coordsize="10,20">
              <v:shape style="position:absolute;left:10324;top:1126;width:10;height:20" coordorigin="10324,1126" coordsize="10,20" path="m10324,1145l10334,1145,10334,1126,10324,1126,10324,1145xe" filled="true" fillcolor="#000000" stroked="false">
                <v:path arrowok="t"/>
                <v:fill type="solid"/>
              </v:shape>
            </v:group>
            <v:group style="position:absolute;left:10324;top:1145;width:10;height:20" coordorigin="10324,1145" coordsize="10,20">
              <v:shape style="position:absolute;left:10324;top:1145;width:10;height:20" coordorigin="10324,1145" coordsize="10,20" path="m10324,1164l10334,1164,10334,1145,10324,1145,10324,1164xe" filled="true" fillcolor="#000000" stroked="false">
                <v:path arrowok="t"/>
                <v:fill type="solid"/>
              </v:shape>
            </v:group>
            <v:group style="position:absolute;left:10324;top:1164;width:10;height:20" coordorigin="10324,1164" coordsize="10,20">
              <v:shape style="position:absolute;left:10324;top:1164;width:10;height:20" coordorigin="10324,1164" coordsize="10,20" path="m10324,1183l10334,1183,10334,1164,10324,1164,10324,1183xe" filled="true" fillcolor="#000000" stroked="false">
                <v:path arrowok="t"/>
                <v:fill type="solid"/>
              </v:shape>
            </v:group>
            <v:group style="position:absolute;left:10324;top:1183;width:10;height:20" coordorigin="10324,1183" coordsize="10,20">
              <v:shape style="position:absolute;left:10324;top:1183;width:10;height:20" coordorigin="10324,1183" coordsize="10,20" path="m10324,1202l10334,1202,10334,1183,10324,1183,10324,1202xe" filled="true" fillcolor="#000000" stroked="false">
                <v:path arrowok="t"/>
                <v:fill type="solid"/>
              </v:shape>
            </v:group>
            <v:group style="position:absolute;left:10324;top:1202;width:10;height:20" coordorigin="10324,1202" coordsize="10,20">
              <v:shape style="position:absolute;left:10324;top:1202;width:10;height:20" coordorigin="10324,1202" coordsize="10,20" path="m10324,1222l10334,1222,10334,1202,10324,1202,10324,1222xe" filled="true" fillcolor="#000000" stroked="false">
                <v:path arrowok="t"/>
                <v:fill type="solid"/>
              </v:shape>
            </v:group>
            <v:group style="position:absolute;left:10324;top:1222;width:10;height:20" coordorigin="10324,1222" coordsize="10,20">
              <v:shape style="position:absolute;left:10324;top:1222;width:10;height:20" coordorigin="10324,1222" coordsize="10,20" path="m10324,1241l10334,1241,10334,1222,10324,1222,10324,1241xe" filled="true" fillcolor="#000000" stroked="false">
                <v:path arrowok="t"/>
                <v:fill type="solid"/>
              </v:shape>
            </v:group>
            <v:group style="position:absolute;left:10324;top:1241;width:10;height:20" coordorigin="10324,1241" coordsize="10,20">
              <v:shape style="position:absolute;left:10324;top:1241;width:10;height:20" coordorigin="10324,1241" coordsize="10,20" path="m10324,1260l10334,1260,10334,1241,10324,1241,10324,1260xe" filled="true" fillcolor="#000000" stroked="false">
                <v:path arrowok="t"/>
                <v:fill type="solid"/>
              </v:shape>
            </v:group>
            <v:group style="position:absolute;left:10324;top:1260;width:10;height:20" coordorigin="10324,1260" coordsize="10,20">
              <v:shape style="position:absolute;left:10324;top:1260;width:10;height:20" coordorigin="10324,1260" coordsize="10,20" path="m10324,1279l10334,1279,10334,1260,10324,1260,10324,1279xe" filled="true" fillcolor="#000000" stroked="false">
                <v:path arrowok="t"/>
                <v:fill type="solid"/>
              </v:shape>
            </v:group>
            <v:group style="position:absolute;left:10324;top:1279;width:10;height:20" coordorigin="10324,1279" coordsize="10,20">
              <v:shape style="position:absolute;left:10324;top:1279;width:10;height:20" coordorigin="10324,1279" coordsize="10,20" path="m10324,1298l10334,1298,10334,1279,10324,1279,10324,1298xe" filled="true" fillcolor="#000000" stroked="false">
                <v:path arrowok="t"/>
                <v:fill type="solid"/>
              </v:shape>
            </v:group>
            <v:group style="position:absolute;left:10324;top:1298;width:10;height:20" coordorigin="10324,1298" coordsize="10,20">
              <v:shape style="position:absolute;left:10324;top:1298;width:10;height:20" coordorigin="10324,1298" coordsize="10,20" path="m10324,1318l10334,1318,10334,1298,10324,1298,10324,1318xe" filled="true" fillcolor="#000000" stroked="false">
                <v:path arrowok="t"/>
                <v:fill type="solid"/>
              </v:shape>
            </v:group>
            <v:group style="position:absolute;left:10324;top:1318;width:10;height:20" coordorigin="10324,1318" coordsize="10,20">
              <v:shape style="position:absolute;left:10324;top:1318;width:10;height:20" coordorigin="10324,1318" coordsize="10,20" path="m10324,1337l10334,1337,10334,1318,10324,1318,10324,1337xe" filled="true" fillcolor="#000000" stroked="false">
                <v:path arrowok="t"/>
                <v:fill type="solid"/>
              </v:shape>
            </v:group>
            <v:group style="position:absolute;left:10324;top:1337;width:10;height:20" coordorigin="10324,1337" coordsize="10,20">
              <v:shape style="position:absolute;left:10324;top:1337;width:10;height:20" coordorigin="10324,1337" coordsize="10,20" path="m10324,1356l10334,1356,10334,1337,10324,1337,10324,1356xe" filled="true" fillcolor="#000000" stroked="false">
                <v:path arrowok="t"/>
                <v:fill type="solid"/>
              </v:shape>
            </v:group>
            <v:group style="position:absolute;left:10324;top:1356;width:10;height:20" coordorigin="10324,1356" coordsize="10,20">
              <v:shape style="position:absolute;left:10324;top:1356;width:10;height:20" coordorigin="10324,1356" coordsize="10,20" path="m10324,1375l10334,1375,10334,1356,10324,1356,10324,1375xe" filled="true" fillcolor="#000000" stroked="false">
                <v:path arrowok="t"/>
                <v:fill type="solid"/>
              </v:shape>
            </v:group>
            <v:group style="position:absolute;left:10324;top:1375;width:10;height:20" coordorigin="10324,1375" coordsize="10,20">
              <v:shape style="position:absolute;left:10324;top:1375;width:10;height:20" coordorigin="10324,1375" coordsize="10,20" path="m10324,1394l10334,1394,10334,1375,10324,1375,10324,1394xe" filled="true" fillcolor="#000000" stroked="false">
                <v:path arrowok="t"/>
                <v:fill type="solid"/>
              </v:shape>
            </v:group>
            <v:group style="position:absolute;left:10324;top:1394;width:10;height:20" coordorigin="10324,1394" coordsize="10,20">
              <v:shape style="position:absolute;left:10324;top:1394;width:10;height:20" coordorigin="10324,1394" coordsize="10,20" path="m10324,1414l10334,1414,10334,1394,10324,1394,10324,1414xe" filled="true" fillcolor="#000000" stroked="false">
                <v:path arrowok="t"/>
                <v:fill type="solid"/>
              </v:shape>
            </v:group>
            <v:group style="position:absolute;left:10324;top:1414;width:10;height:20" coordorigin="10324,1414" coordsize="10,20">
              <v:shape style="position:absolute;left:10324;top:1414;width:10;height:20" coordorigin="10324,1414" coordsize="10,20" path="m10324,1433l10334,1433,10334,1414,10324,1414,10324,1433xe" filled="true" fillcolor="#000000" stroked="false">
                <v:path arrowok="t"/>
                <v:fill type="solid"/>
              </v:shape>
            </v:group>
            <v:group style="position:absolute;left:10324;top:1433;width:10;height:20" coordorigin="10324,1433" coordsize="10,20">
              <v:shape style="position:absolute;left:10324;top:1433;width:10;height:20" coordorigin="10324,1433" coordsize="10,20" path="m10324,1452l10334,1452,10334,1433,10324,1433,10324,1452xe" filled="true" fillcolor="#000000" stroked="false">
                <v:path arrowok="t"/>
                <v:fill type="solid"/>
              </v:shape>
            </v:group>
            <v:group style="position:absolute;left:10324;top:1452;width:10;height:20" coordorigin="10324,1452" coordsize="10,20">
              <v:shape style="position:absolute;left:10324;top:1452;width:10;height:20" coordorigin="10324,1452" coordsize="10,20" path="m10324,1471l10334,1471,10334,1452,10324,1452,10324,1471xe" filled="true" fillcolor="#000000" stroked="false">
                <v:path arrowok="t"/>
                <v:fill type="solid"/>
              </v:shape>
            </v:group>
            <v:group style="position:absolute;left:10324;top:1471;width:10;height:20" coordorigin="10324,1471" coordsize="10,20">
              <v:shape style="position:absolute;left:10324;top:1471;width:10;height:20" coordorigin="10324,1471" coordsize="10,20" path="m10324,1490l10334,1490,10334,1471,10324,1471,10324,1490xe" filled="true" fillcolor="#000000" stroked="false">
                <v:path arrowok="t"/>
                <v:fill type="solid"/>
              </v:shape>
            </v:group>
            <v:group style="position:absolute;left:10324;top:1490;width:10;height:20" coordorigin="10324,1490" coordsize="10,20">
              <v:shape style="position:absolute;left:10324;top:1490;width:10;height:20" coordorigin="10324,1490" coordsize="10,20" path="m10324,1510l10334,1510,10334,1490,10324,1490,10324,1510xe" filled="true" fillcolor="#000000" stroked="false">
                <v:path arrowok="t"/>
                <v:fill type="solid"/>
              </v:shape>
            </v:group>
            <v:group style="position:absolute;left:10324;top:1510;width:10;height:20" coordorigin="10324,1510" coordsize="10,20">
              <v:shape style="position:absolute;left:10324;top:1510;width:10;height:20" coordorigin="10324,1510" coordsize="10,20" path="m10324,1529l10334,1529,10334,1510,10324,1510,10324,1529xe" filled="true" fillcolor="#000000" stroked="false">
                <v:path arrowok="t"/>
                <v:fill type="solid"/>
              </v:shape>
            </v:group>
            <v:group style="position:absolute;left:10324;top:1529;width:10;height:20" coordorigin="10324,1529" coordsize="10,20">
              <v:shape style="position:absolute;left:10324;top:1529;width:10;height:20" coordorigin="10324,1529" coordsize="10,20" path="m10324,1548l10334,1548,10334,1529,10324,1529,10324,1548xe" filled="true" fillcolor="#000000" stroked="false">
                <v:path arrowok="t"/>
                <v:fill type="solid"/>
              </v:shape>
            </v:group>
            <v:group style="position:absolute;left:10324;top:1548;width:10;height:20" coordorigin="10324,1548" coordsize="10,20">
              <v:shape style="position:absolute;left:10324;top:1548;width:10;height:20" coordorigin="10324,1548" coordsize="10,20" path="m10324,1567l10334,1567,10334,1548,10324,1548,10324,1567xe" filled="true" fillcolor="#000000" stroked="false">
                <v:path arrowok="t"/>
                <v:fill type="solid"/>
              </v:shape>
            </v:group>
            <v:group style="position:absolute;left:10324;top:1567;width:10;height:20" coordorigin="10324,1567" coordsize="10,20">
              <v:shape style="position:absolute;left:10324;top:1567;width:10;height:20" coordorigin="10324,1567" coordsize="10,20" path="m10324,1586l10334,1586,10334,1567,10324,1567,10324,1586xe" filled="true" fillcolor="#000000" stroked="false">
                <v:path arrowok="t"/>
                <v:fill type="solid"/>
              </v:shape>
            </v:group>
            <v:group style="position:absolute;left:10324;top:1586;width:10;height:20" coordorigin="10324,1586" coordsize="10,20">
              <v:shape style="position:absolute;left:10324;top:1586;width:10;height:20" coordorigin="10324,1586" coordsize="10,20" path="m10324,1606l10334,1606,10334,1586,10324,1586,10324,1606xe" filled="true" fillcolor="#000000" stroked="false">
                <v:path arrowok="t"/>
                <v:fill type="solid"/>
              </v:shape>
            </v:group>
            <v:group style="position:absolute;left:10324;top:1606;width:10;height:20" coordorigin="10324,1606" coordsize="10,20">
              <v:shape style="position:absolute;left:10324;top:1606;width:10;height:20" coordorigin="10324,1606" coordsize="10,20" path="m10324,1625l10334,1625,10334,1606,10324,1606,10324,1625xe" filled="true" fillcolor="#000000" stroked="false">
                <v:path arrowok="t"/>
                <v:fill type="solid"/>
              </v:shape>
            </v:group>
            <v:group style="position:absolute;left:10324;top:1625;width:10;height:20" coordorigin="10324,1625" coordsize="10,20">
              <v:shape style="position:absolute;left:10324;top:1625;width:10;height:20" coordorigin="10324,1625" coordsize="10,20" path="m10324,1644l10334,1644,10334,1625,10324,1625,10324,1644xe" filled="true" fillcolor="#000000" stroked="false">
                <v:path arrowok="t"/>
                <v:fill type="solid"/>
              </v:shape>
            </v:group>
            <v:group style="position:absolute;left:10324;top:1644;width:10;height:20" coordorigin="10324,1644" coordsize="10,20">
              <v:shape style="position:absolute;left:10324;top:1644;width:10;height:20" coordorigin="10324,1644" coordsize="10,20" path="m10324,1664l10334,1664,10334,1644,10324,1644,10324,1664xe" filled="true" fillcolor="#000000" stroked="false">
                <v:path arrowok="t"/>
                <v:fill type="solid"/>
              </v:shape>
            </v:group>
            <v:group style="position:absolute;left:10324;top:1664;width:10;height:20" coordorigin="10324,1664" coordsize="10,20">
              <v:shape style="position:absolute;left:10324;top:1664;width:10;height:20" coordorigin="10324,1664" coordsize="10,20" path="m10324,1683l10334,1683,10334,1664,10324,1664,10324,1683xe" filled="true" fillcolor="#000000" stroked="false">
                <v:path arrowok="t"/>
                <v:fill type="solid"/>
              </v:shape>
            </v:group>
            <v:group style="position:absolute;left:10324;top:1683;width:10;height:20" coordorigin="10324,1683" coordsize="10,20">
              <v:shape style="position:absolute;left:10324;top:1683;width:10;height:20" coordorigin="10324,1683" coordsize="10,20" path="m10324,1702l10334,1702,10334,1683,10324,1683,10324,1702xe" filled="true" fillcolor="#000000" stroked="false">
                <v:path arrowok="t"/>
                <v:fill type="solid"/>
              </v:shape>
            </v:group>
            <v:group style="position:absolute;left:10324;top:1702;width:10;height:20" coordorigin="10324,1702" coordsize="10,20">
              <v:shape style="position:absolute;left:10324;top:1702;width:10;height:20" coordorigin="10324,1702" coordsize="10,20" path="m10324,1721l10334,1721,10334,1702,10324,1702,10324,1721xe" filled="true" fillcolor="#000000" stroked="false">
                <v:path arrowok="t"/>
                <v:fill type="solid"/>
              </v:shape>
            </v:group>
            <v:group style="position:absolute;left:10324;top:1721;width:10;height:20" coordorigin="10324,1721" coordsize="10,20">
              <v:shape style="position:absolute;left:10324;top:1721;width:10;height:20" coordorigin="10324,1721" coordsize="10,20" path="m10324,1740l10334,1740,10334,1721,10324,1721,10324,1740xe" filled="true" fillcolor="#000000" stroked="false">
                <v:path arrowok="t"/>
                <v:fill type="solid"/>
              </v:shape>
            </v:group>
            <v:group style="position:absolute;left:10324;top:1740;width:10;height:20" coordorigin="10324,1740" coordsize="10,20">
              <v:shape style="position:absolute;left:10324;top:1740;width:10;height:20" coordorigin="10324,1740" coordsize="10,20" path="m10324,1760l10334,1760,10334,1740,10324,1740,10324,1760xe" filled="true" fillcolor="#000000" stroked="false">
                <v:path arrowok="t"/>
                <v:fill type="solid"/>
              </v:shape>
            </v:group>
            <v:group style="position:absolute;left:10324;top:1760;width:10;height:20" coordorigin="10324,1760" coordsize="10,20">
              <v:shape style="position:absolute;left:10324;top:1760;width:10;height:20" coordorigin="10324,1760" coordsize="10,20" path="m10324,1779l10334,1779,10334,1760,10324,1760,10324,1779xe" filled="true" fillcolor="#000000" stroked="false">
                <v:path arrowok="t"/>
                <v:fill type="solid"/>
              </v:shape>
            </v:group>
            <v:group style="position:absolute;left:10324;top:1779;width:10;height:20" coordorigin="10324,1779" coordsize="10,20">
              <v:shape style="position:absolute;left:10324;top:1779;width:10;height:20" coordorigin="10324,1779" coordsize="10,20" path="m10324,1798l10334,1798,10334,1779,10324,1779,10324,1798xe" filled="true" fillcolor="#000000" stroked="false">
                <v:path arrowok="t"/>
                <v:fill type="solid"/>
              </v:shape>
            </v:group>
            <v:group style="position:absolute;left:10324;top:1798;width:10;height:20" coordorigin="10324,1798" coordsize="10,20">
              <v:shape style="position:absolute;left:10324;top:1798;width:10;height:20" coordorigin="10324,1798" coordsize="10,20" path="m10324,1817l10334,1817,10334,1798,10324,1798,10324,1817xe" filled="true" fillcolor="#000000" stroked="false">
                <v:path arrowok="t"/>
                <v:fill type="solid"/>
              </v:shape>
            </v:group>
            <v:group style="position:absolute;left:10324;top:1817;width:10;height:20" coordorigin="10324,1817" coordsize="10,20">
              <v:shape style="position:absolute;left:10324;top:1817;width:10;height:20" coordorigin="10324,1817" coordsize="10,20" path="m10324,1836l10334,1836,10334,1817,10324,1817,10324,1836xe" filled="true" fillcolor="#000000" stroked="false">
                <v:path arrowok="t"/>
                <v:fill type="solid"/>
              </v:shape>
            </v:group>
            <v:group style="position:absolute;left:10324;top:1836;width:10;height:20" coordorigin="10324,1836" coordsize="10,20">
              <v:shape style="position:absolute;left:10324;top:1836;width:10;height:20" coordorigin="10324,1836" coordsize="10,20" path="m10324,1856l10334,1856,10334,1836,10324,1836,10324,1856xe" filled="true" fillcolor="#000000" stroked="false">
                <v:path arrowok="t"/>
                <v:fill type="solid"/>
              </v:shape>
            </v:group>
            <v:group style="position:absolute;left:10324;top:1856;width:10;height:20" coordorigin="10324,1856" coordsize="10,20">
              <v:shape style="position:absolute;left:10324;top:1856;width:10;height:20" coordorigin="10324,1856" coordsize="10,20" path="m10324,1875l10334,1875,10334,1856,10324,1856,10324,1875xe" filled="true" fillcolor="#000000" stroked="false">
                <v:path arrowok="t"/>
                <v:fill type="solid"/>
              </v:shape>
            </v:group>
            <v:group style="position:absolute;left:10324;top:1875;width:10;height:20" coordorigin="10324,1875" coordsize="10,20">
              <v:shape style="position:absolute;left:10324;top:1875;width:10;height:20" coordorigin="10324,1875" coordsize="10,20" path="m10324,1894l10334,1894,10334,1875,10324,1875,10324,1894xe" filled="true" fillcolor="#000000" stroked="false">
                <v:path arrowok="t"/>
                <v:fill type="solid"/>
              </v:shape>
            </v:group>
            <v:group style="position:absolute;left:10324;top:1894;width:10;height:20" coordorigin="10324,1894" coordsize="10,20">
              <v:shape style="position:absolute;left:10324;top:1894;width:10;height:20" coordorigin="10324,1894" coordsize="10,20" path="m10324,1913l10334,1913,10334,1894,10324,1894,10324,1913xe" filled="true" fillcolor="#000000" stroked="false">
                <v:path arrowok="t"/>
                <v:fill type="solid"/>
              </v:shape>
            </v:group>
            <v:group style="position:absolute;left:10324;top:1913;width:10;height:20" coordorigin="10324,1913" coordsize="10,20">
              <v:shape style="position:absolute;left:10324;top:1913;width:10;height:20" coordorigin="10324,1913" coordsize="10,20" path="m10324,1932l10334,1932,10334,1913,10324,1913,10324,1932xe" filled="true" fillcolor="#000000" stroked="false">
                <v:path arrowok="t"/>
                <v:fill type="solid"/>
              </v:shape>
            </v:group>
            <v:group style="position:absolute;left:10324;top:1932;width:10;height:20" coordorigin="10324,1932" coordsize="10,20">
              <v:shape style="position:absolute;left:10324;top:1932;width:10;height:20" coordorigin="10324,1932" coordsize="10,20" path="m10324,1952l10334,1952,10334,1932,10324,1932,10324,1952xe" filled="true" fillcolor="#000000" stroked="false">
                <v:path arrowok="t"/>
                <v:fill type="solid"/>
              </v:shape>
            </v:group>
            <v:group style="position:absolute;left:10324;top:1952;width:10;height:20" coordorigin="10324,1952" coordsize="10,20">
              <v:shape style="position:absolute;left:10324;top:1952;width:10;height:20" coordorigin="10324,1952" coordsize="10,20" path="m10324,1971l10334,1971,10334,1952,10324,1952,10324,1971xe" filled="true" fillcolor="#000000" stroked="false">
                <v:path arrowok="t"/>
                <v:fill type="solid"/>
              </v:shape>
            </v:group>
            <v:group style="position:absolute;left:10324;top:1971;width:10;height:20" coordorigin="10324,1971" coordsize="10,20">
              <v:shape style="position:absolute;left:10324;top:1971;width:10;height:20" coordorigin="10324,1971" coordsize="10,20" path="m10324,1990l10334,1990,10334,1971,10324,1971,10324,1990xe" filled="true" fillcolor="#000000" stroked="false">
                <v:path arrowok="t"/>
                <v:fill type="solid"/>
              </v:shape>
            </v:group>
            <v:group style="position:absolute;left:10324;top:1990;width:10;height:20" coordorigin="10324,1990" coordsize="10,20">
              <v:shape style="position:absolute;left:10324;top:1990;width:10;height:20" coordorigin="10324,1990" coordsize="10,20" path="m10324,2009l10334,2009,10334,1990,10324,1990,10324,2009xe" filled="true" fillcolor="#000000" stroked="false">
                <v:path arrowok="t"/>
                <v:fill type="solid"/>
              </v:shape>
            </v:group>
            <v:group style="position:absolute;left:10324;top:2009;width:10;height:20" coordorigin="10324,2009" coordsize="10,20">
              <v:shape style="position:absolute;left:10324;top:2009;width:10;height:20" coordorigin="10324,2009" coordsize="10,20" path="m10324,2028l10334,2028,10334,2009,10324,2009,10324,2028xe" filled="true" fillcolor="#000000" stroked="false">
                <v:path arrowok="t"/>
                <v:fill type="solid"/>
              </v:shape>
            </v:group>
            <v:group style="position:absolute;left:10324;top:2028;width:10;height:20" coordorigin="10324,2028" coordsize="10,20">
              <v:shape style="position:absolute;left:10324;top:2028;width:10;height:20" coordorigin="10324,2028" coordsize="10,20" path="m10324,2048l10334,2048,10334,2028,10324,2028,10324,2048xe" filled="true" fillcolor="#000000" stroked="false">
                <v:path arrowok="t"/>
                <v:fill type="solid"/>
              </v:shape>
            </v:group>
            <v:group style="position:absolute;left:10324;top:2048;width:10;height:20" coordorigin="10324,2048" coordsize="10,20">
              <v:shape style="position:absolute;left:10324;top:2048;width:10;height:20" coordorigin="10324,2048" coordsize="10,20" path="m10324,2067l10334,2067,10334,2048,10324,2048,10324,2067xe" filled="true" fillcolor="#000000" stroked="false">
                <v:path arrowok="t"/>
                <v:fill type="solid"/>
              </v:shape>
            </v:group>
            <v:group style="position:absolute;left:10324;top:2067;width:10;height:20" coordorigin="10324,2067" coordsize="10,20">
              <v:shape style="position:absolute;left:10324;top:2067;width:10;height:20" coordorigin="10324,2067" coordsize="10,20" path="m10324,2086l10334,2086,10334,2067,10324,2067,10324,2086xe" filled="true" fillcolor="#000000" stroked="false">
                <v:path arrowok="t"/>
                <v:fill type="solid"/>
              </v:shape>
            </v:group>
            <v:group style="position:absolute;left:10324;top:2086;width:10;height:20" coordorigin="10324,2086" coordsize="10,20">
              <v:shape style="position:absolute;left:10324;top:2086;width:10;height:20" coordorigin="10324,2086" coordsize="10,20" path="m10324,2105l10334,2105,10334,2086,10324,2086,10324,2105xe" filled="true" fillcolor="#000000" stroked="false">
                <v:path arrowok="t"/>
                <v:fill type="solid"/>
              </v:shape>
            </v:group>
            <v:group style="position:absolute;left:10324;top:2105;width:10;height:20" coordorigin="10324,2105" coordsize="10,20">
              <v:shape style="position:absolute;left:10324;top:2105;width:10;height:20" coordorigin="10324,2105" coordsize="10,20" path="m10324,2124l10334,2124,10334,2105,10324,2105,10324,2124xe" filled="true" fillcolor="#000000" stroked="false">
                <v:path arrowok="t"/>
                <v:fill type="solid"/>
              </v:shape>
            </v:group>
            <v:group style="position:absolute;left:10324;top:2124;width:10;height:20" coordorigin="10324,2124" coordsize="10,20">
              <v:shape style="position:absolute;left:10324;top:2124;width:10;height:20" coordorigin="10324,2124" coordsize="10,20" path="m10324,2144l10334,2144,10334,2124,10324,2124,10324,2144xe" filled="true" fillcolor="#000000" stroked="false">
                <v:path arrowok="t"/>
                <v:fill type="solid"/>
              </v:shape>
            </v:group>
            <v:group style="position:absolute;left:10324;top:2144;width:10;height:20" coordorigin="10324,2144" coordsize="10,20">
              <v:shape style="position:absolute;left:10324;top:2144;width:10;height:20" coordorigin="10324,2144" coordsize="10,20" path="m10324,2163l10334,2163,10334,2144,10324,2144,10324,2163xe" filled="true" fillcolor="#000000" stroked="false">
                <v:path arrowok="t"/>
                <v:fill type="solid"/>
              </v:shape>
            </v:group>
            <v:group style="position:absolute;left:10324;top:2163;width:10;height:20" coordorigin="10324,2163" coordsize="10,20">
              <v:shape style="position:absolute;left:10324;top:2163;width:10;height:20" coordorigin="10324,2163" coordsize="10,20" path="m10324,2182l10334,2182,10334,2163,10324,2163,10324,2182xe" filled="true" fillcolor="#000000" stroked="false">
                <v:path arrowok="t"/>
                <v:fill type="solid"/>
              </v:shape>
            </v:group>
            <v:group style="position:absolute;left:10324;top:2182;width:10;height:20" coordorigin="10324,2182" coordsize="10,20">
              <v:shape style="position:absolute;left:10324;top:2182;width:10;height:20" coordorigin="10324,2182" coordsize="10,20" path="m10324,2201l10334,2201,10334,2182,10324,2182,10324,2201xe" filled="true" fillcolor="#000000" stroked="false">
                <v:path arrowok="t"/>
                <v:fill type="solid"/>
              </v:shape>
            </v:group>
            <v:group style="position:absolute;left:10324;top:2201;width:10;height:20" coordorigin="10324,2201" coordsize="10,20">
              <v:shape style="position:absolute;left:10324;top:2201;width:10;height:20" coordorigin="10324,2201" coordsize="10,20" path="m10324,2220l10334,2220,10334,2201,10324,2201,10324,2220xe" filled="true" fillcolor="#000000" stroked="false">
                <v:path arrowok="t"/>
                <v:fill type="solid"/>
              </v:shape>
            </v:group>
            <v:group style="position:absolute;left:10324;top:2220;width:10;height:20" coordorigin="10324,2220" coordsize="10,20">
              <v:shape style="position:absolute;left:10324;top:2220;width:10;height:20" coordorigin="10324,2220" coordsize="10,20" path="m10324,2240l10334,2240,10334,2220,10324,2220,10324,2240xe" filled="true" fillcolor="#000000" stroked="false">
                <v:path arrowok="t"/>
                <v:fill type="solid"/>
              </v:shape>
            </v:group>
            <v:group style="position:absolute;left:10324;top:2240;width:10;height:20" coordorigin="10324,2240" coordsize="10,20">
              <v:shape style="position:absolute;left:10324;top:2240;width:10;height:20" coordorigin="10324,2240" coordsize="10,20" path="m10324,2259l10334,2259,10334,2240,10324,2240,10324,2259xe" filled="true" fillcolor="#000000" stroked="false">
                <v:path arrowok="t"/>
                <v:fill type="solid"/>
              </v:shape>
            </v:group>
            <v:group style="position:absolute;left:10324;top:2259;width:10;height:20" coordorigin="10324,2259" coordsize="10,20">
              <v:shape style="position:absolute;left:10324;top:2259;width:10;height:20" coordorigin="10324,2259" coordsize="10,20" path="m10324,2278l10334,2278,10334,2259,10324,2259,10324,2278xe" filled="true" fillcolor="#000000" stroked="false">
                <v:path arrowok="t"/>
                <v:fill type="solid"/>
              </v:shape>
            </v:group>
            <v:group style="position:absolute;left:10324;top:2278;width:10;height:20" coordorigin="10324,2278" coordsize="10,20">
              <v:shape style="position:absolute;left:10324;top:2278;width:10;height:20" coordorigin="10324,2278" coordsize="10,20" path="m10324,2297l10334,2297,10334,2278,10324,2278,10324,2297xe" filled="true" fillcolor="#000000" stroked="false">
                <v:path arrowok="t"/>
                <v:fill type="solid"/>
              </v:shape>
            </v:group>
            <v:group style="position:absolute;left:10324;top:2297;width:10;height:20" coordorigin="10324,2297" coordsize="10,20">
              <v:shape style="position:absolute;left:10324;top:2297;width:10;height:20" coordorigin="10324,2297" coordsize="10,20" path="m10324,2316l10334,2316,10334,2297,10324,2297,10324,2316xe" filled="true" fillcolor="#000000" stroked="false">
                <v:path arrowok="t"/>
                <v:fill type="solid"/>
              </v:shape>
            </v:group>
            <v:group style="position:absolute;left:10324;top:2316;width:10;height:20" coordorigin="10324,2316" coordsize="10,20">
              <v:shape style="position:absolute;left:10324;top:2316;width:10;height:20" coordorigin="10324,2316" coordsize="10,20" path="m10324,2336l10334,2336,10334,2316,10324,2316,10324,2336xe" filled="true" fillcolor="#000000" stroked="false">
                <v:path arrowok="t"/>
                <v:fill type="solid"/>
              </v:shape>
            </v:group>
            <v:group style="position:absolute;left:10324;top:2336;width:10;height:20" coordorigin="10324,2336" coordsize="10,20">
              <v:shape style="position:absolute;left:10324;top:2336;width:10;height:20" coordorigin="10324,2336" coordsize="10,20" path="m10324,2355l10334,2355,10334,2336,10324,2336,10324,2355xe" filled="true" fillcolor="#000000" stroked="false">
                <v:path arrowok="t"/>
                <v:fill type="solid"/>
              </v:shape>
            </v:group>
            <v:group style="position:absolute;left:10324;top:2361;width:10;height:2" coordorigin="10324,2361" coordsize="10,2">
              <v:shape style="position:absolute;left:10324;top:2361;width:10;height:2" coordorigin="10324,2361" coordsize="10,0" path="m10324,2361l10334,2361e" filled="false" stroked="true" strokeweight=".600010pt" strokecolor="#000000">
                <v:path arrowok="t"/>
              </v:shape>
            </v:group>
            <v:group style="position:absolute;left:11066;top:31;width:10;height:20" coordorigin="11066,31" coordsize="10,20">
              <v:shape style="position:absolute;left:11066;top:31;width:10;height:20" coordorigin="11066,31" coordsize="10,20" path="m11066,50l11075,50,11075,31,11066,31,11066,50xe" filled="true" fillcolor="#000000" stroked="false">
                <v:path arrowok="t"/>
                <v:fill type="solid"/>
              </v:shape>
            </v:group>
            <v:group style="position:absolute;left:11066;top:50;width:10;height:20" coordorigin="11066,50" coordsize="10,20">
              <v:shape style="position:absolute;left:11066;top:50;width:10;height:20" coordorigin="11066,50" coordsize="10,20" path="m11066,70l11075,70,11075,50,11066,50,11066,70xe" filled="true" fillcolor="#000000" stroked="false">
                <v:path arrowok="t"/>
                <v:fill type="solid"/>
              </v:shape>
            </v:group>
            <v:group style="position:absolute;left:11066;top:70;width:10;height:20" coordorigin="11066,70" coordsize="10,20">
              <v:shape style="position:absolute;left:11066;top:70;width:10;height:20" coordorigin="11066,70" coordsize="10,20" path="m11066,89l11075,89,11075,70,11066,70,11066,89xe" filled="true" fillcolor="#000000" stroked="false">
                <v:path arrowok="t"/>
                <v:fill type="solid"/>
              </v:shape>
            </v:group>
            <v:group style="position:absolute;left:11066;top:89;width:10;height:20" coordorigin="11066,89" coordsize="10,20">
              <v:shape style="position:absolute;left:11066;top:89;width:10;height:20" coordorigin="11066,89" coordsize="10,20" path="m11066,108l11075,108,11075,89,11066,89,11066,108xe" filled="true" fillcolor="#000000" stroked="false">
                <v:path arrowok="t"/>
                <v:fill type="solid"/>
              </v:shape>
            </v:group>
            <v:group style="position:absolute;left:11066;top:108;width:10;height:20" coordorigin="11066,108" coordsize="10,20">
              <v:shape style="position:absolute;left:11066;top:108;width:10;height:20" coordorigin="11066,108" coordsize="10,20" path="m11066,127l11075,127,11075,108,11066,108,11066,127xe" filled="true" fillcolor="#000000" stroked="false">
                <v:path arrowok="t"/>
                <v:fill type="solid"/>
              </v:shape>
            </v:group>
            <v:group style="position:absolute;left:11066;top:127;width:10;height:20" coordorigin="11066,127" coordsize="10,20">
              <v:shape style="position:absolute;left:11066;top:127;width:10;height:20" coordorigin="11066,127" coordsize="10,20" path="m11066,146l11075,146,11075,127,11066,127,11066,146xe" filled="true" fillcolor="#000000" stroked="false">
                <v:path arrowok="t"/>
                <v:fill type="solid"/>
              </v:shape>
            </v:group>
            <v:group style="position:absolute;left:11066;top:146;width:10;height:20" coordorigin="11066,146" coordsize="10,20">
              <v:shape style="position:absolute;left:11066;top:146;width:10;height:20" coordorigin="11066,146" coordsize="10,20" path="m11066,166l11075,166,11075,146,11066,146,11066,166xe" filled="true" fillcolor="#000000" stroked="false">
                <v:path arrowok="t"/>
                <v:fill type="solid"/>
              </v:shape>
            </v:group>
            <v:group style="position:absolute;left:11066;top:166;width:10;height:20" coordorigin="11066,166" coordsize="10,20">
              <v:shape style="position:absolute;left:11066;top:166;width:10;height:20" coordorigin="11066,166" coordsize="10,20" path="m11066,185l11075,185,11075,166,11066,166,11066,185xe" filled="true" fillcolor="#000000" stroked="false">
                <v:path arrowok="t"/>
                <v:fill type="solid"/>
              </v:shape>
            </v:group>
            <v:group style="position:absolute;left:11066;top:185;width:10;height:20" coordorigin="11066,185" coordsize="10,20">
              <v:shape style="position:absolute;left:11066;top:185;width:10;height:20" coordorigin="11066,185" coordsize="10,20" path="m11066,204l11075,204,11075,185,11066,185,11066,204xe" filled="true" fillcolor="#000000" stroked="false">
                <v:path arrowok="t"/>
                <v:fill type="solid"/>
              </v:shape>
            </v:group>
            <v:group style="position:absolute;left:11066;top:204;width:10;height:20" coordorigin="11066,204" coordsize="10,20">
              <v:shape style="position:absolute;left:11066;top:204;width:10;height:20" coordorigin="11066,204" coordsize="10,20" path="m11066,223l11075,223,11075,204,11066,204,11066,223xe" filled="true" fillcolor="#000000" stroked="false">
                <v:path arrowok="t"/>
                <v:fill type="solid"/>
              </v:shape>
            </v:group>
            <v:group style="position:absolute;left:11066;top:223;width:10;height:20" coordorigin="11066,223" coordsize="10,20">
              <v:shape style="position:absolute;left:11066;top:223;width:10;height:20" coordorigin="11066,223" coordsize="10,20" path="m11066,242l11075,242,11075,223,11066,223,11066,242xe" filled="true" fillcolor="#000000" stroked="false">
                <v:path arrowok="t"/>
                <v:fill type="solid"/>
              </v:shape>
            </v:group>
            <v:group style="position:absolute;left:11066;top:242;width:10;height:20" coordorigin="11066,242" coordsize="10,20">
              <v:shape style="position:absolute;left:11066;top:242;width:10;height:20" coordorigin="11066,242" coordsize="10,20" path="m11066,262l11075,262,11075,242,11066,242,11066,262xe" filled="true" fillcolor="#000000" stroked="false">
                <v:path arrowok="t"/>
                <v:fill type="solid"/>
              </v:shape>
            </v:group>
            <v:group style="position:absolute;left:11066;top:262;width:10;height:20" coordorigin="11066,262" coordsize="10,20">
              <v:shape style="position:absolute;left:11066;top:262;width:10;height:20" coordorigin="11066,262" coordsize="10,20" path="m11066,281l11075,281,11075,262,11066,262,11066,281xe" filled="true" fillcolor="#000000" stroked="false">
                <v:path arrowok="t"/>
                <v:fill type="solid"/>
              </v:shape>
            </v:group>
            <v:group style="position:absolute;left:11066;top:281;width:10;height:20" coordorigin="11066,281" coordsize="10,20">
              <v:shape style="position:absolute;left:11066;top:281;width:10;height:20" coordorigin="11066,281" coordsize="10,20" path="m11066,300l11075,300,11075,281,11066,281,11066,300xe" filled="true" fillcolor="#000000" stroked="false">
                <v:path arrowok="t"/>
                <v:fill type="solid"/>
              </v:shape>
            </v:group>
            <v:group style="position:absolute;left:11066;top:300;width:10;height:20" coordorigin="11066,300" coordsize="10,20">
              <v:shape style="position:absolute;left:11066;top:300;width:10;height:20" coordorigin="11066,300" coordsize="10,20" path="m11066,319l11075,319,11075,300,11066,300,11066,319xe" filled="true" fillcolor="#000000" stroked="false">
                <v:path arrowok="t"/>
                <v:fill type="solid"/>
              </v:shape>
            </v:group>
            <v:group style="position:absolute;left:11066;top:319;width:10;height:20" coordorigin="11066,319" coordsize="10,20">
              <v:shape style="position:absolute;left:11066;top:319;width:10;height:20" coordorigin="11066,319" coordsize="10,20" path="m11066,338l11075,338,11075,319,11066,319,11066,338xe" filled="true" fillcolor="#000000" stroked="false">
                <v:path arrowok="t"/>
                <v:fill type="solid"/>
              </v:shape>
            </v:group>
            <v:group style="position:absolute;left:11066;top:338;width:10;height:20" coordorigin="11066,338" coordsize="10,20">
              <v:shape style="position:absolute;left:11066;top:338;width:10;height:20" coordorigin="11066,338" coordsize="10,20" path="m11066,358l11075,358,11075,338,11066,338,11066,358xe" filled="true" fillcolor="#000000" stroked="false">
                <v:path arrowok="t"/>
                <v:fill type="solid"/>
              </v:shape>
            </v:group>
            <v:group style="position:absolute;left:11066;top:358;width:10;height:20" coordorigin="11066,358" coordsize="10,20">
              <v:shape style="position:absolute;left:11066;top:358;width:10;height:20" coordorigin="11066,358" coordsize="10,20" path="m11066,377l11075,377,11075,358,11066,358,11066,377xe" filled="true" fillcolor="#000000" stroked="false">
                <v:path arrowok="t"/>
                <v:fill type="solid"/>
              </v:shape>
            </v:group>
            <v:group style="position:absolute;left:11066;top:377;width:10;height:20" coordorigin="11066,377" coordsize="10,20">
              <v:shape style="position:absolute;left:11066;top:377;width:10;height:20" coordorigin="11066,377" coordsize="10,20" path="m11066,396l11075,396,11075,377,11066,377,11066,396xe" filled="true" fillcolor="#000000" stroked="false">
                <v:path arrowok="t"/>
                <v:fill type="solid"/>
              </v:shape>
            </v:group>
            <v:group style="position:absolute;left:11066;top:396;width:10;height:20" coordorigin="11066,396" coordsize="10,20">
              <v:shape style="position:absolute;left:11066;top:396;width:10;height:20" coordorigin="11066,396" coordsize="10,20" path="m11066,415l11075,415,11075,396,11066,396,11066,415xe" filled="true" fillcolor="#000000" stroked="false">
                <v:path arrowok="t"/>
                <v:fill type="solid"/>
              </v:shape>
            </v:group>
            <v:group style="position:absolute;left:11066;top:415;width:10;height:20" coordorigin="11066,415" coordsize="10,20">
              <v:shape style="position:absolute;left:11066;top:415;width:10;height:20" coordorigin="11066,415" coordsize="10,20" path="m11066,434l11075,434,11075,415,11066,415,11066,434xe" filled="true" fillcolor="#000000" stroked="false">
                <v:path arrowok="t"/>
                <v:fill type="solid"/>
              </v:shape>
            </v:group>
            <v:group style="position:absolute;left:11066;top:434;width:10;height:20" coordorigin="11066,434" coordsize="10,20">
              <v:shape style="position:absolute;left:11066;top:434;width:10;height:20" coordorigin="11066,434" coordsize="10,20" path="m11066,454l11075,454,11075,434,11066,434,11066,454xe" filled="true" fillcolor="#000000" stroked="false">
                <v:path arrowok="t"/>
                <v:fill type="solid"/>
              </v:shape>
            </v:group>
            <v:group style="position:absolute;left:11066;top:454;width:10;height:20" coordorigin="11066,454" coordsize="10,20">
              <v:shape style="position:absolute;left:11066;top:454;width:10;height:20" coordorigin="11066,454" coordsize="10,20" path="m11066,473l11075,473,11075,454,11066,454,11066,473xe" filled="true" fillcolor="#000000" stroked="false">
                <v:path arrowok="t"/>
                <v:fill type="solid"/>
              </v:shape>
            </v:group>
            <v:group style="position:absolute;left:11066;top:473;width:10;height:20" coordorigin="11066,473" coordsize="10,20">
              <v:shape style="position:absolute;left:11066;top:473;width:10;height:20" coordorigin="11066,473" coordsize="10,20" path="m11066,492l11075,492,11075,473,11066,473,11066,492xe" filled="true" fillcolor="#000000" stroked="false">
                <v:path arrowok="t"/>
                <v:fill type="solid"/>
              </v:shape>
            </v:group>
            <v:group style="position:absolute;left:11066;top:492;width:10;height:20" coordorigin="11066,492" coordsize="10,20">
              <v:shape style="position:absolute;left:11066;top:492;width:10;height:20" coordorigin="11066,492" coordsize="10,20" path="m11066,511l11075,511,11075,492,11066,492,11066,511xe" filled="true" fillcolor="#000000" stroked="false">
                <v:path arrowok="t"/>
                <v:fill type="solid"/>
              </v:shape>
            </v:group>
            <v:group style="position:absolute;left:11066;top:511;width:10;height:20" coordorigin="11066,511" coordsize="10,20">
              <v:shape style="position:absolute;left:11066;top:511;width:10;height:20" coordorigin="11066,511" coordsize="10,20" path="m11066,530l11075,530,11075,511,11066,511,11066,530xe" filled="true" fillcolor="#000000" stroked="false">
                <v:path arrowok="t"/>
                <v:fill type="solid"/>
              </v:shape>
            </v:group>
            <v:group style="position:absolute;left:11066;top:530;width:10;height:20" coordorigin="11066,530" coordsize="10,20">
              <v:shape style="position:absolute;left:11066;top:530;width:10;height:20" coordorigin="11066,530" coordsize="10,20" path="m11066,550l11075,550,11075,530,11066,530,11066,550xe" filled="true" fillcolor="#000000" stroked="false">
                <v:path arrowok="t"/>
                <v:fill type="solid"/>
              </v:shape>
            </v:group>
            <v:group style="position:absolute;left:11066;top:550;width:10;height:20" coordorigin="11066,550" coordsize="10,20">
              <v:shape style="position:absolute;left:11066;top:550;width:10;height:20" coordorigin="11066,550" coordsize="10,20" path="m11066,569l11075,569,11075,550,11066,550,11066,569xe" filled="true" fillcolor="#000000" stroked="false">
                <v:path arrowok="t"/>
                <v:fill type="solid"/>
              </v:shape>
            </v:group>
            <v:group style="position:absolute;left:11066;top:569;width:10;height:20" coordorigin="11066,569" coordsize="10,20">
              <v:shape style="position:absolute;left:11066;top:569;width:10;height:20" coordorigin="11066,569" coordsize="10,20" path="m11066,588l11075,588,11075,569,11066,569,11066,588xe" filled="true" fillcolor="#000000" stroked="false">
                <v:path arrowok="t"/>
                <v:fill type="solid"/>
              </v:shape>
            </v:group>
            <v:group style="position:absolute;left:11066;top:588;width:10;height:20" coordorigin="11066,588" coordsize="10,20">
              <v:shape style="position:absolute;left:11066;top:588;width:10;height:20" coordorigin="11066,588" coordsize="10,20" path="m11066,607l11075,607,11075,588,11066,588,11066,607xe" filled="true" fillcolor="#000000" stroked="false">
                <v:path arrowok="t"/>
                <v:fill type="solid"/>
              </v:shape>
            </v:group>
            <v:group style="position:absolute;left:11066;top:607;width:10;height:20" coordorigin="11066,607" coordsize="10,20">
              <v:shape style="position:absolute;left:11066;top:607;width:10;height:20" coordorigin="11066,607" coordsize="10,20" path="m11066,626l11075,626,11075,607,11066,607,11066,626xe" filled="true" fillcolor="#000000" stroked="false">
                <v:path arrowok="t"/>
                <v:fill type="solid"/>
              </v:shape>
            </v:group>
            <v:group style="position:absolute;left:11066;top:626;width:10;height:20" coordorigin="11066,626" coordsize="10,20">
              <v:shape style="position:absolute;left:11066;top:626;width:10;height:20" coordorigin="11066,626" coordsize="10,20" path="m11066,646l11075,646,11075,626,11066,626,11066,646xe" filled="true" fillcolor="#000000" stroked="false">
                <v:path arrowok="t"/>
                <v:fill type="solid"/>
              </v:shape>
            </v:group>
            <v:group style="position:absolute;left:11066;top:646;width:10;height:20" coordorigin="11066,646" coordsize="10,20">
              <v:shape style="position:absolute;left:11066;top:646;width:10;height:20" coordorigin="11066,646" coordsize="10,20" path="m11066,665l11075,665,11075,646,11066,646,11066,665xe" filled="true" fillcolor="#000000" stroked="false">
                <v:path arrowok="t"/>
                <v:fill type="solid"/>
              </v:shape>
            </v:group>
            <v:group style="position:absolute;left:11066;top:665;width:10;height:20" coordorigin="11066,665" coordsize="10,20">
              <v:shape style="position:absolute;left:11066;top:665;width:10;height:20" coordorigin="11066,665" coordsize="10,20" path="m11066,684l11075,684,11075,665,11066,665,11066,684xe" filled="true" fillcolor="#000000" stroked="false">
                <v:path arrowok="t"/>
                <v:fill type="solid"/>
              </v:shape>
            </v:group>
            <v:group style="position:absolute;left:11066;top:684;width:10;height:20" coordorigin="11066,684" coordsize="10,20">
              <v:shape style="position:absolute;left:11066;top:684;width:10;height:20" coordorigin="11066,684" coordsize="10,20" path="m11066,703l11075,703,11075,684,11066,684,11066,703xe" filled="true" fillcolor="#000000" stroked="false">
                <v:path arrowok="t"/>
                <v:fill type="solid"/>
              </v:shape>
            </v:group>
            <v:group style="position:absolute;left:11066;top:703;width:10;height:20" coordorigin="11066,703" coordsize="10,20">
              <v:shape style="position:absolute;left:11066;top:703;width:10;height:20" coordorigin="11066,703" coordsize="10,20" path="m11066,722l11075,722,11075,703,11066,703,11066,722xe" filled="true" fillcolor="#000000" stroked="false">
                <v:path arrowok="t"/>
                <v:fill type="solid"/>
              </v:shape>
            </v:group>
            <v:group style="position:absolute;left:11066;top:722;width:10;height:20" coordorigin="11066,722" coordsize="10,20">
              <v:shape style="position:absolute;left:11066;top:722;width:10;height:20" coordorigin="11066,722" coordsize="10,20" path="m11066,742l11075,742,11075,722,11066,722,11066,742xe" filled="true" fillcolor="#000000" stroked="false">
                <v:path arrowok="t"/>
                <v:fill type="solid"/>
              </v:shape>
            </v:group>
            <v:group style="position:absolute;left:11066;top:742;width:10;height:20" coordorigin="11066,742" coordsize="10,20">
              <v:shape style="position:absolute;left:11066;top:742;width:10;height:20" coordorigin="11066,742" coordsize="10,20" path="m11066,761l11075,761,11075,742,11066,742,11066,761xe" filled="true" fillcolor="#000000" stroked="false">
                <v:path arrowok="t"/>
                <v:fill type="solid"/>
              </v:shape>
            </v:group>
            <v:group style="position:absolute;left:11066;top:761;width:10;height:20" coordorigin="11066,761" coordsize="10,20">
              <v:shape style="position:absolute;left:11066;top:761;width:10;height:20" coordorigin="11066,761" coordsize="10,20" path="m11066,780l11075,780,11075,761,11066,761,11066,780xe" filled="true" fillcolor="#000000" stroked="false">
                <v:path arrowok="t"/>
                <v:fill type="solid"/>
              </v:shape>
            </v:group>
            <v:group style="position:absolute;left:11066;top:780;width:10;height:20" coordorigin="11066,780" coordsize="10,20">
              <v:shape style="position:absolute;left:11066;top:780;width:10;height:20" coordorigin="11066,780" coordsize="10,20" path="m11066,799l11075,799,11075,780,11066,780,11066,799xe" filled="true" fillcolor="#000000" stroked="false">
                <v:path arrowok="t"/>
                <v:fill type="solid"/>
              </v:shape>
            </v:group>
            <v:group style="position:absolute;left:11066;top:799;width:10;height:20" coordorigin="11066,799" coordsize="10,20">
              <v:shape style="position:absolute;left:11066;top:799;width:10;height:20" coordorigin="11066,799" coordsize="10,20" path="m11066,818l11075,818,11075,799,11066,799,11066,818xe" filled="true" fillcolor="#000000" stroked="false">
                <v:path arrowok="t"/>
                <v:fill type="solid"/>
              </v:shape>
            </v:group>
            <v:group style="position:absolute;left:11066;top:818;width:10;height:20" coordorigin="11066,818" coordsize="10,20">
              <v:shape style="position:absolute;left:11066;top:818;width:10;height:20" coordorigin="11066,818" coordsize="10,20" path="m11066,838l11075,838,11075,818,11066,818,11066,838xe" filled="true" fillcolor="#000000" stroked="false">
                <v:path arrowok="t"/>
                <v:fill type="solid"/>
              </v:shape>
            </v:group>
            <v:group style="position:absolute;left:11066;top:838;width:10;height:20" coordorigin="11066,838" coordsize="10,20">
              <v:shape style="position:absolute;left:11066;top:838;width:10;height:20" coordorigin="11066,838" coordsize="10,20" path="m11066,857l11075,857,11075,838,11066,838,11066,857xe" filled="true" fillcolor="#000000" stroked="false">
                <v:path arrowok="t"/>
                <v:fill type="solid"/>
              </v:shape>
            </v:group>
            <v:group style="position:absolute;left:11066;top:857;width:10;height:20" coordorigin="11066,857" coordsize="10,20">
              <v:shape style="position:absolute;left:11066;top:857;width:10;height:20" coordorigin="11066,857" coordsize="10,20" path="m11066,876l11075,876,11075,857,11066,857,11066,876xe" filled="true" fillcolor="#000000" stroked="false">
                <v:path arrowok="t"/>
                <v:fill type="solid"/>
              </v:shape>
            </v:group>
            <v:group style="position:absolute;left:11066;top:876;width:10;height:20" coordorigin="11066,876" coordsize="10,20">
              <v:shape style="position:absolute;left:11066;top:876;width:10;height:20" coordorigin="11066,876" coordsize="10,20" path="m11066,895l11075,895,11075,876,11066,876,11066,895xe" filled="true" fillcolor="#000000" stroked="false">
                <v:path arrowok="t"/>
                <v:fill type="solid"/>
              </v:shape>
            </v:group>
            <v:group style="position:absolute;left:11066;top:895;width:10;height:20" coordorigin="11066,895" coordsize="10,20">
              <v:shape style="position:absolute;left:11066;top:895;width:10;height:20" coordorigin="11066,895" coordsize="10,20" path="m11066,914l11075,914,11075,895,11066,895,11066,914xe" filled="true" fillcolor="#000000" stroked="false">
                <v:path arrowok="t"/>
                <v:fill type="solid"/>
              </v:shape>
            </v:group>
            <v:group style="position:absolute;left:11066;top:914;width:10;height:20" coordorigin="11066,914" coordsize="10,20">
              <v:shape style="position:absolute;left:11066;top:914;width:10;height:20" coordorigin="11066,914" coordsize="10,20" path="m11066,934l11075,934,11075,914,11066,914,11066,934xe" filled="true" fillcolor="#000000" stroked="false">
                <v:path arrowok="t"/>
                <v:fill type="solid"/>
              </v:shape>
            </v:group>
            <v:group style="position:absolute;left:11066;top:934;width:10;height:20" coordorigin="11066,934" coordsize="10,20">
              <v:shape style="position:absolute;left:11066;top:934;width:10;height:20" coordorigin="11066,934" coordsize="10,20" path="m11066,953l11075,953,11075,934,11066,934,11066,953xe" filled="true" fillcolor="#000000" stroked="false">
                <v:path arrowok="t"/>
                <v:fill type="solid"/>
              </v:shape>
            </v:group>
            <v:group style="position:absolute;left:11066;top:953;width:10;height:20" coordorigin="11066,953" coordsize="10,20">
              <v:shape style="position:absolute;left:11066;top:953;width:10;height:20" coordorigin="11066,953" coordsize="10,20" path="m11066,972l11075,972,11075,953,11066,953,11066,972xe" filled="true" fillcolor="#000000" stroked="false">
                <v:path arrowok="t"/>
                <v:fill type="solid"/>
              </v:shape>
            </v:group>
            <v:group style="position:absolute;left:11066;top:972;width:10;height:20" coordorigin="11066,972" coordsize="10,20">
              <v:shape style="position:absolute;left:11066;top:972;width:10;height:20" coordorigin="11066,972" coordsize="10,20" path="m11066,991l11075,991,11075,972,11066,972,11066,991xe" filled="true" fillcolor="#000000" stroked="false">
                <v:path arrowok="t"/>
                <v:fill type="solid"/>
              </v:shape>
            </v:group>
            <v:group style="position:absolute;left:11066;top:991;width:10;height:20" coordorigin="11066,991" coordsize="10,20">
              <v:shape style="position:absolute;left:11066;top:991;width:10;height:20" coordorigin="11066,991" coordsize="10,20" path="m11066,1010l11075,1010,11075,991,11066,991,11066,1010xe" filled="true" fillcolor="#000000" stroked="false">
                <v:path arrowok="t"/>
                <v:fill type="solid"/>
              </v:shape>
            </v:group>
            <v:group style="position:absolute;left:11066;top:1010;width:10;height:20" coordorigin="11066,1010" coordsize="10,20">
              <v:shape style="position:absolute;left:11066;top:1010;width:10;height:20" coordorigin="11066,1010" coordsize="10,20" path="m11066,1030l11075,1030,11075,1010,11066,1010,11066,1030xe" filled="true" fillcolor="#000000" stroked="false">
                <v:path arrowok="t"/>
                <v:fill type="solid"/>
              </v:shape>
            </v:group>
            <v:group style="position:absolute;left:11066;top:1030;width:10;height:20" coordorigin="11066,1030" coordsize="10,20">
              <v:shape style="position:absolute;left:11066;top:1030;width:10;height:20" coordorigin="11066,1030" coordsize="10,20" path="m11066,1049l11075,1049,11075,1030,11066,1030,11066,1049xe" filled="true" fillcolor="#000000" stroked="false">
                <v:path arrowok="t"/>
                <v:fill type="solid"/>
              </v:shape>
            </v:group>
            <v:group style="position:absolute;left:11066;top:1049;width:10;height:20" coordorigin="11066,1049" coordsize="10,20">
              <v:shape style="position:absolute;left:11066;top:1049;width:10;height:20" coordorigin="11066,1049" coordsize="10,20" path="m11066,1068l11075,1068,11075,1049,11066,1049,11066,1068xe" filled="true" fillcolor="#000000" stroked="false">
                <v:path arrowok="t"/>
                <v:fill type="solid"/>
              </v:shape>
            </v:group>
            <v:group style="position:absolute;left:11066;top:1068;width:10;height:20" coordorigin="11066,1068" coordsize="10,20">
              <v:shape style="position:absolute;left:11066;top:1068;width:10;height:20" coordorigin="11066,1068" coordsize="10,20" path="m11066,1087l11075,1087,11075,1068,11066,1068,11066,1087xe" filled="true" fillcolor="#000000" stroked="false">
                <v:path arrowok="t"/>
                <v:fill type="solid"/>
              </v:shape>
            </v:group>
            <v:group style="position:absolute;left:11066;top:1087;width:10;height:20" coordorigin="11066,1087" coordsize="10,20">
              <v:shape style="position:absolute;left:11066;top:1087;width:10;height:20" coordorigin="11066,1087" coordsize="10,20" path="m11066,1106l11075,1106,11075,1087,11066,1087,11066,1106xe" filled="true" fillcolor="#000000" stroked="false">
                <v:path arrowok="t"/>
                <v:fill type="solid"/>
              </v:shape>
            </v:group>
            <v:group style="position:absolute;left:11066;top:1106;width:10;height:20" coordorigin="11066,1106" coordsize="10,20">
              <v:shape style="position:absolute;left:11066;top:1106;width:10;height:20" coordorigin="11066,1106" coordsize="10,20" path="m11066,1126l11075,1126,11075,1106,11066,1106,11066,1126xe" filled="true" fillcolor="#000000" stroked="false">
                <v:path arrowok="t"/>
                <v:fill type="solid"/>
              </v:shape>
            </v:group>
            <v:group style="position:absolute;left:11066;top:1126;width:10;height:20" coordorigin="11066,1126" coordsize="10,20">
              <v:shape style="position:absolute;left:11066;top:1126;width:10;height:20" coordorigin="11066,1126" coordsize="10,20" path="m11066,1145l11075,1145,11075,1126,11066,1126,11066,1145xe" filled="true" fillcolor="#000000" stroked="false">
                <v:path arrowok="t"/>
                <v:fill type="solid"/>
              </v:shape>
            </v:group>
            <v:group style="position:absolute;left:11066;top:1145;width:10;height:20" coordorigin="11066,1145" coordsize="10,20">
              <v:shape style="position:absolute;left:11066;top:1145;width:10;height:20" coordorigin="11066,1145" coordsize="10,20" path="m11066,1164l11075,1164,11075,1145,11066,1145,11066,1164xe" filled="true" fillcolor="#000000" stroked="false">
                <v:path arrowok="t"/>
                <v:fill type="solid"/>
              </v:shape>
            </v:group>
            <v:group style="position:absolute;left:11066;top:1164;width:10;height:20" coordorigin="11066,1164" coordsize="10,20">
              <v:shape style="position:absolute;left:11066;top:1164;width:10;height:20" coordorigin="11066,1164" coordsize="10,20" path="m11066,1183l11075,1183,11075,1164,11066,1164,11066,1183xe" filled="true" fillcolor="#000000" stroked="false">
                <v:path arrowok="t"/>
                <v:fill type="solid"/>
              </v:shape>
            </v:group>
            <v:group style="position:absolute;left:11066;top:1183;width:10;height:20" coordorigin="11066,1183" coordsize="10,20">
              <v:shape style="position:absolute;left:11066;top:1183;width:10;height:20" coordorigin="11066,1183" coordsize="10,20" path="m11066,1202l11075,1202,11075,1183,11066,1183,11066,1202xe" filled="true" fillcolor="#000000" stroked="false">
                <v:path arrowok="t"/>
                <v:fill type="solid"/>
              </v:shape>
            </v:group>
            <v:group style="position:absolute;left:11066;top:1202;width:10;height:20" coordorigin="11066,1202" coordsize="10,20">
              <v:shape style="position:absolute;left:11066;top:1202;width:10;height:20" coordorigin="11066,1202" coordsize="10,20" path="m11066,1222l11075,1222,11075,1202,11066,1202,11066,1222xe" filled="true" fillcolor="#000000" stroked="false">
                <v:path arrowok="t"/>
                <v:fill type="solid"/>
              </v:shape>
            </v:group>
            <v:group style="position:absolute;left:11066;top:1222;width:10;height:20" coordorigin="11066,1222" coordsize="10,20">
              <v:shape style="position:absolute;left:11066;top:1222;width:10;height:20" coordorigin="11066,1222" coordsize="10,20" path="m11066,1241l11075,1241,11075,1222,11066,1222,11066,1241xe" filled="true" fillcolor="#000000" stroked="false">
                <v:path arrowok="t"/>
                <v:fill type="solid"/>
              </v:shape>
            </v:group>
            <v:group style="position:absolute;left:11066;top:1241;width:10;height:20" coordorigin="11066,1241" coordsize="10,20">
              <v:shape style="position:absolute;left:11066;top:1241;width:10;height:20" coordorigin="11066,1241" coordsize="10,20" path="m11066,1260l11075,1260,11075,1241,11066,1241,11066,1260xe" filled="true" fillcolor="#000000" stroked="false">
                <v:path arrowok="t"/>
                <v:fill type="solid"/>
              </v:shape>
            </v:group>
            <v:group style="position:absolute;left:11066;top:1260;width:10;height:20" coordorigin="11066,1260" coordsize="10,20">
              <v:shape style="position:absolute;left:11066;top:1260;width:10;height:20" coordorigin="11066,1260" coordsize="10,20" path="m11066,1279l11075,1279,11075,1260,11066,1260,11066,1279xe" filled="true" fillcolor="#000000" stroked="false">
                <v:path arrowok="t"/>
                <v:fill type="solid"/>
              </v:shape>
            </v:group>
            <v:group style="position:absolute;left:11066;top:1279;width:10;height:20" coordorigin="11066,1279" coordsize="10,20">
              <v:shape style="position:absolute;left:11066;top:1279;width:10;height:20" coordorigin="11066,1279" coordsize="10,20" path="m11066,1298l11075,1298,11075,1279,11066,1279,11066,1298xe" filled="true" fillcolor="#000000" stroked="false">
                <v:path arrowok="t"/>
                <v:fill type="solid"/>
              </v:shape>
            </v:group>
            <v:group style="position:absolute;left:11066;top:1298;width:10;height:20" coordorigin="11066,1298" coordsize="10,20">
              <v:shape style="position:absolute;left:11066;top:1298;width:10;height:20" coordorigin="11066,1298" coordsize="10,20" path="m11066,1318l11075,1318,11075,1298,11066,1298,11066,1318xe" filled="true" fillcolor="#000000" stroked="false">
                <v:path arrowok="t"/>
                <v:fill type="solid"/>
              </v:shape>
            </v:group>
            <v:group style="position:absolute;left:11066;top:1318;width:10;height:20" coordorigin="11066,1318" coordsize="10,20">
              <v:shape style="position:absolute;left:11066;top:1318;width:10;height:20" coordorigin="11066,1318" coordsize="10,20" path="m11066,1337l11075,1337,11075,1318,11066,1318,11066,1337xe" filled="true" fillcolor="#000000" stroked="false">
                <v:path arrowok="t"/>
                <v:fill type="solid"/>
              </v:shape>
            </v:group>
            <v:group style="position:absolute;left:11066;top:1337;width:10;height:20" coordorigin="11066,1337" coordsize="10,20">
              <v:shape style="position:absolute;left:11066;top:1337;width:10;height:20" coordorigin="11066,1337" coordsize="10,20" path="m11066,1356l11075,1356,11075,1337,11066,1337,11066,1356xe" filled="true" fillcolor="#000000" stroked="false">
                <v:path arrowok="t"/>
                <v:fill type="solid"/>
              </v:shape>
            </v:group>
            <v:group style="position:absolute;left:11066;top:1356;width:10;height:20" coordorigin="11066,1356" coordsize="10,20">
              <v:shape style="position:absolute;left:11066;top:1356;width:10;height:20" coordorigin="11066,1356" coordsize="10,20" path="m11066,1375l11075,1375,11075,1356,11066,1356,11066,1375xe" filled="true" fillcolor="#000000" stroked="false">
                <v:path arrowok="t"/>
                <v:fill type="solid"/>
              </v:shape>
            </v:group>
            <v:group style="position:absolute;left:11066;top:1375;width:10;height:20" coordorigin="11066,1375" coordsize="10,20">
              <v:shape style="position:absolute;left:11066;top:1375;width:10;height:20" coordorigin="11066,1375" coordsize="10,20" path="m11066,1394l11075,1394,11075,1375,11066,1375,11066,1394xe" filled="true" fillcolor="#000000" stroked="false">
                <v:path arrowok="t"/>
                <v:fill type="solid"/>
              </v:shape>
            </v:group>
            <v:group style="position:absolute;left:11066;top:1394;width:10;height:20" coordorigin="11066,1394" coordsize="10,20">
              <v:shape style="position:absolute;left:11066;top:1394;width:10;height:20" coordorigin="11066,1394" coordsize="10,20" path="m11066,1414l11075,1414,11075,1394,11066,1394,11066,1414xe" filled="true" fillcolor="#000000" stroked="false">
                <v:path arrowok="t"/>
                <v:fill type="solid"/>
              </v:shape>
            </v:group>
            <v:group style="position:absolute;left:11066;top:1414;width:10;height:20" coordorigin="11066,1414" coordsize="10,20">
              <v:shape style="position:absolute;left:11066;top:1414;width:10;height:20" coordorigin="11066,1414" coordsize="10,20" path="m11066,1433l11075,1433,11075,1414,11066,1414,11066,1433xe" filled="true" fillcolor="#000000" stroked="false">
                <v:path arrowok="t"/>
                <v:fill type="solid"/>
              </v:shape>
            </v:group>
            <v:group style="position:absolute;left:11066;top:1433;width:10;height:20" coordorigin="11066,1433" coordsize="10,20">
              <v:shape style="position:absolute;left:11066;top:1433;width:10;height:20" coordorigin="11066,1433" coordsize="10,20" path="m11066,1452l11075,1452,11075,1433,11066,1433,11066,1452xe" filled="true" fillcolor="#000000" stroked="false">
                <v:path arrowok="t"/>
                <v:fill type="solid"/>
              </v:shape>
            </v:group>
            <v:group style="position:absolute;left:11066;top:1452;width:10;height:20" coordorigin="11066,1452" coordsize="10,20">
              <v:shape style="position:absolute;left:11066;top:1452;width:10;height:20" coordorigin="11066,1452" coordsize="10,20" path="m11066,1471l11075,1471,11075,1452,11066,1452,11066,1471xe" filled="true" fillcolor="#000000" stroked="false">
                <v:path arrowok="t"/>
                <v:fill type="solid"/>
              </v:shape>
            </v:group>
            <v:group style="position:absolute;left:11066;top:1471;width:10;height:20" coordorigin="11066,1471" coordsize="10,20">
              <v:shape style="position:absolute;left:11066;top:1471;width:10;height:20" coordorigin="11066,1471" coordsize="10,20" path="m11066,1490l11075,1490,11075,1471,11066,1471,11066,1490xe" filled="true" fillcolor="#000000" stroked="false">
                <v:path arrowok="t"/>
                <v:fill type="solid"/>
              </v:shape>
            </v:group>
            <v:group style="position:absolute;left:11066;top:1490;width:10;height:20" coordorigin="11066,1490" coordsize="10,20">
              <v:shape style="position:absolute;left:11066;top:1490;width:10;height:20" coordorigin="11066,1490" coordsize="10,20" path="m11066,1510l11075,1510,11075,1490,11066,1490,11066,1510xe" filled="true" fillcolor="#000000" stroked="false">
                <v:path arrowok="t"/>
                <v:fill type="solid"/>
              </v:shape>
            </v:group>
            <v:group style="position:absolute;left:11066;top:1510;width:10;height:20" coordorigin="11066,1510" coordsize="10,20">
              <v:shape style="position:absolute;left:11066;top:1510;width:10;height:20" coordorigin="11066,1510" coordsize="10,20" path="m11066,1529l11075,1529,11075,1510,11066,1510,11066,1529xe" filled="true" fillcolor="#000000" stroked="false">
                <v:path arrowok="t"/>
                <v:fill type="solid"/>
              </v:shape>
            </v:group>
            <v:group style="position:absolute;left:11066;top:1529;width:10;height:20" coordorigin="11066,1529" coordsize="10,20">
              <v:shape style="position:absolute;left:11066;top:1529;width:10;height:20" coordorigin="11066,1529" coordsize="10,20" path="m11066,1548l11075,1548,11075,1529,11066,1529,11066,1548xe" filled="true" fillcolor="#000000" stroked="false">
                <v:path arrowok="t"/>
                <v:fill type="solid"/>
              </v:shape>
            </v:group>
            <v:group style="position:absolute;left:11066;top:1548;width:10;height:20" coordorigin="11066,1548" coordsize="10,20">
              <v:shape style="position:absolute;left:11066;top:1548;width:10;height:20" coordorigin="11066,1548" coordsize="10,20" path="m11066,1567l11075,1567,11075,1548,11066,1548,11066,1567xe" filled="true" fillcolor="#000000" stroked="false">
                <v:path arrowok="t"/>
                <v:fill type="solid"/>
              </v:shape>
            </v:group>
            <v:group style="position:absolute;left:11066;top:1567;width:10;height:20" coordorigin="11066,1567" coordsize="10,20">
              <v:shape style="position:absolute;left:11066;top:1567;width:10;height:20" coordorigin="11066,1567" coordsize="10,20" path="m11066,1586l11075,1586,11075,1567,11066,1567,11066,1586xe" filled="true" fillcolor="#000000" stroked="false">
                <v:path arrowok="t"/>
                <v:fill type="solid"/>
              </v:shape>
            </v:group>
            <v:group style="position:absolute;left:11066;top:1586;width:10;height:20" coordorigin="11066,1586" coordsize="10,20">
              <v:shape style="position:absolute;left:11066;top:1586;width:10;height:20" coordorigin="11066,1586" coordsize="10,20" path="m11066,1606l11075,1606,11075,1586,11066,1586,11066,1606xe" filled="true" fillcolor="#000000" stroked="false">
                <v:path arrowok="t"/>
                <v:fill type="solid"/>
              </v:shape>
            </v:group>
            <v:group style="position:absolute;left:11066;top:1606;width:10;height:20" coordorigin="11066,1606" coordsize="10,20">
              <v:shape style="position:absolute;left:11066;top:1606;width:10;height:20" coordorigin="11066,1606" coordsize="10,20" path="m11066,1625l11075,1625,11075,1606,11066,1606,11066,1625xe" filled="true" fillcolor="#000000" stroked="false">
                <v:path arrowok="t"/>
                <v:fill type="solid"/>
              </v:shape>
            </v:group>
            <v:group style="position:absolute;left:11066;top:1625;width:10;height:20" coordorigin="11066,1625" coordsize="10,20">
              <v:shape style="position:absolute;left:11066;top:1625;width:10;height:20" coordorigin="11066,1625" coordsize="10,20" path="m11066,1644l11075,1644,11075,1625,11066,1625,11066,1644xe" filled="true" fillcolor="#000000" stroked="false">
                <v:path arrowok="t"/>
                <v:fill type="solid"/>
              </v:shape>
            </v:group>
            <v:group style="position:absolute;left:11066;top:1644;width:10;height:20" coordorigin="11066,1644" coordsize="10,20">
              <v:shape style="position:absolute;left:11066;top:1644;width:10;height:20" coordorigin="11066,1644" coordsize="10,20" path="m11066,1664l11075,1664,11075,1644,11066,1644,11066,1664xe" filled="true" fillcolor="#000000" stroked="false">
                <v:path arrowok="t"/>
                <v:fill type="solid"/>
              </v:shape>
            </v:group>
            <v:group style="position:absolute;left:11066;top:1664;width:10;height:20" coordorigin="11066,1664" coordsize="10,20">
              <v:shape style="position:absolute;left:11066;top:1664;width:10;height:20" coordorigin="11066,1664" coordsize="10,20" path="m11066,1683l11075,1683,11075,1664,11066,1664,11066,1683xe" filled="true" fillcolor="#000000" stroked="false">
                <v:path arrowok="t"/>
                <v:fill type="solid"/>
              </v:shape>
            </v:group>
            <v:group style="position:absolute;left:11066;top:1683;width:10;height:20" coordorigin="11066,1683" coordsize="10,20">
              <v:shape style="position:absolute;left:11066;top:1683;width:10;height:20" coordorigin="11066,1683" coordsize="10,20" path="m11066,1702l11075,1702,11075,1683,11066,1683,11066,1702xe" filled="true" fillcolor="#000000" stroked="false">
                <v:path arrowok="t"/>
                <v:fill type="solid"/>
              </v:shape>
            </v:group>
            <v:group style="position:absolute;left:11066;top:1702;width:10;height:20" coordorigin="11066,1702" coordsize="10,20">
              <v:shape style="position:absolute;left:11066;top:1702;width:10;height:20" coordorigin="11066,1702" coordsize="10,20" path="m11066,1721l11075,1721,11075,1702,11066,1702,11066,1721xe" filled="true" fillcolor="#000000" stroked="false">
                <v:path arrowok="t"/>
                <v:fill type="solid"/>
              </v:shape>
            </v:group>
            <v:group style="position:absolute;left:11066;top:1721;width:10;height:20" coordorigin="11066,1721" coordsize="10,20">
              <v:shape style="position:absolute;left:11066;top:1721;width:10;height:20" coordorigin="11066,1721" coordsize="10,20" path="m11066,1740l11075,1740,11075,1721,11066,1721,11066,1740xe" filled="true" fillcolor="#000000" stroked="false">
                <v:path arrowok="t"/>
                <v:fill type="solid"/>
              </v:shape>
            </v:group>
            <v:group style="position:absolute;left:11066;top:1740;width:10;height:20" coordorigin="11066,1740" coordsize="10,20">
              <v:shape style="position:absolute;left:11066;top:1740;width:10;height:20" coordorigin="11066,1740" coordsize="10,20" path="m11066,1760l11075,1760,11075,1740,11066,1740,11066,1760xe" filled="true" fillcolor="#000000" stroked="false">
                <v:path arrowok="t"/>
                <v:fill type="solid"/>
              </v:shape>
            </v:group>
            <v:group style="position:absolute;left:11066;top:1760;width:10;height:20" coordorigin="11066,1760" coordsize="10,20">
              <v:shape style="position:absolute;left:11066;top:1760;width:10;height:20" coordorigin="11066,1760" coordsize="10,20" path="m11066,1779l11075,1779,11075,1760,11066,1760,11066,1779xe" filled="true" fillcolor="#000000" stroked="false">
                <v:path arrowok="t"/>
                <v:fill type="solid"/>
              </v:shape>
            </v:group>
            <v:group style="position:absolute;left:11066;top:1779;width:10;height:20" coordorigin="11066,1779" coordsize="10,20">
              <v:shape style="position:absolute;left:11066;top:1779;width:10;height:20" coordorigin="11066,1779" coordsize="10,20" path="m11066,1798l11075,1798,11075,1779,11066,1779,11066,1798xe" filled="true" fillcolor="#000000" stroked="false">
                <v:path arrowok="t"/>
                <v:fill type="solid"/>
              </v:shape>
            </v:group>
            <v:group style="position:absolute;left:11066;top:1798;width:10;height:20" coordorigin="11066,1798" coordsize="10,20">
              <v:shape style="position:absolute;left:11066;top:1798;width:10;height:20" coordorigin="11066,1798" coordsize="10,20" path="m11066,1817l11075,1817,11075,1798,11066,1798,11066,1817xe" filled="true" fillcolor="#000000" stroked="false">
                <v:path arrowok="t"/>
                <v:fill type="solid"/>
              </v:shape>
            </v:group>
            <v:group style="position:absolute;left:11066;top:1817;width:10;height:20" coordorigin="11066,1817" coordsize="10,20">
              <v:shape style="position:absolute;left:11066;top:1817;width:10;height:20" coordorigin="11066,1817" coordsize="10,20" path="m11066,1836l11075,1836,11075,1817,11066,1817,11066,1836xe" filled="true" fillcolor="#000000" stroked="false">
                <v:path arrowok="t"/>
                <v:fill type="solid"/>
              </v:shape>
            </v:group>
            <v:group style="position:absolute;left:11066;top:1836;width:10;height:20" coordorigin="11066,1836" coordsize="10,20">
              <v:shape style="position:absolute;left:11066;top:1836;width:10;height:20" coordorigin="11066,1836" coordsize="10,20" path="m11066,1856l11075,1856,11075,1836,11066,1836,11066,1856xe" filled="true" fillcolor="#000000" stroked="false">
                <v:path arrowok="t"/>
                <v:fill type="solid"/>
              </v:shape>
            </v:group>
            <v:group style="position:absolute;left:11066;top:1856;width:10;height:20" coordorigin="11066,1856" coordsize="10,20">
              <v:shape style="position:absolute;left:11066;top:1856;width:10;height:20" coordorigin="11066,1856" coordsize="10,20" path="m11066,1875l11075,1875,11075,1856,11066,1856,11066,1875xe" filled="true" fillcolor="#000000" stroked="false">
                <v:path arrowok="t"/>
                <v:fill type="solid"/>
              </v:shape>
            </v:group>
            <v:group style="position:absolute;left:11066;top:1875;width:10;height:20" coordorigin="11066,1875" coordsize="10,20">
              <v:shape style="position:absolute;left:11066;top:1875;width:10;height:20" coordorigin="11066,1875" coordsize="10,20" path="m11066,1894l11075,1894,11075,1875,11066,1875,11066,1894xe" filled="true" fillcolor="#000000" stroked="false">
                <v:path arrowok="t"/>
                <v:fill type="solid"/>
              </v:shape>
            </v:group>
            <v:group style="position:absolute;left:11066;top:1894;width:10;height:20" coordorigin="11066,1894" coordsize="10,20">
              <v:shape style="position:absolute;left:11066;top:1894;width:10;height:20" coordorigin="11066,1894" coordsize="10,20" path="m11066,1913l11075,1913,11075,1894,11066,1894,11066,1913xe" filled="true" fillcolor="#000000" stroked="false">
                <v:path arrowok="t"/>
                <v:fill type="solid"/>
              </v:shape>
            </v:group>
            <v:group style="position:absolute;left:11066;top:1913;width:10;height:20" coordorigin="11066,1913" coordsize="10,20">
              <v:shape style="position:absolute;left:11066;top:1913;width:10;height:20" coordorigin="11066,1913" coordsize="10,20" path="m11066,1932l11075,1932,11075,1913,11066,1913,11066,1932xe" filled="true" fillcolor="#000000" stroked="false">
                <v:path arrowok="t"/>
                <v:fill type="solid"/>
              </v:shape>
            </v:group>
            <v:group style="position:absolute;left:11066;top:1932;width:10;height:20" coordorigin="11066,1932" coordsize="10,20">
              <v:shape style="position:absolute;left:11066;top:1932;width:10;height:20" coordorigin="11066,1932" coordsize="10,20" path="m11066,1952l11075,1952,11075,1932,11066,1932,11066,1952xe" filled="true" fillcolor="#000000" stroked="false">
                <v:path arrowok="t"/>
                <v:fill type="solid"/>
              </v:shape>
            </v:group>
            <v:group style="position:absolute;left:11066;top:1952;width:10;height:20" coordorigin="11066,1952" coordsize="10,20">
              <v:shape style="position:absolute;left:11066;top:1952;width:10;height:20" coordorigin="11066,1952" coordsize="10,20" path="m11066,1971l11075,1971,11075,1952,11066,1952,11066,1971xe" filled="true" fillcolor="#000000" stroked="false">
                <v:path arrowok="t"/>
                <v:fill type="solid"/>
              </v:shape>
            </v:group>
            <v:group style="position:absolute;left:11066;top:1971;width:10;height:20" coordorigin="11066,1971" coordsize="10,20">
              <v:shape style="position:absolute;left:11066;top:1971;width:10;height:20" coordorigin="11066,1971" coordsize="10,20" path="m11066,1990l11075,1990,11075,1971,11066,1971,11066,1990xe" filled="true" fillcolor="#000000" stroked="false">
                <v:path arrowok="t"/>
                <v:fill type="solid"/>
              </v:shape>
            </v:group>
            <v:group style="position:absolute;left:11066;top:1990;width:10;height:20" coordorigin="11066,1990" coordsize="10,20">
              <v:shape style="position:absolute;left:11066;top:1990;width:10;height:20" coordorigin="11066,1990" coordsize="10,20" path="m11066,2009l11075,2009,11075,1990,11066,1990,11066,2009xe" filled="true" fillcolor="#000000" stroked="false">
                <v:path arrowok="t"/>
                <v:fill type="solid"/>
              </v:shape>
            </v:group>
            <v:group style="position:absolute;left:11066;top:2009;width:10;height:20" coordorigin="11066,2009" coordsize="10,20">
              <v:shape style="position:absolute;left:11066;top:2009;width:10;height:20" coordorigin="11066,2009" coordsize="10,20" path="m11066,2028l11075,2028,11075,2009,11066,2009,11066,2028xe" filled="true" fillcolor="#000000" stroked="false">
                <v:path arrowok="t"/>
                <v:fill type="solid"/>
              </v:shape>
            </v:group>
            <v:group style="position:absolute;left:11066;top:2028;width:10;height:20" coordorigin="11066,2028" coordsize="10,20">
              <v:shape style="position:absolute;left:11066;top:2028;width:10;height:20" coordorigin="11066,2028" coordsize="10,20" path="m11066,2048l11075,2048,11075,2028,11066,2028,11066,2048xe" filled="true" fillcolor="#000000" stroked="false">
                <v:path arrowok="t"/>
                <v:fill type="solid"/>
              </v:shape>
            </v:group>
            <v:group style="position:absolute;left:11066;top:2048;width:10;height:20" coordorigin="11066,2048" coordsize="10,20">
              <v:shape style="position:absolute;left:11066;top:2048;width:10;height:20" coordorigin="11066,2048" coordsize="10,20" path="m11066,2067l11075,2067,11075,2048,11066,2048,11066,2067xe" filled="true" fillcolor="#000000" stroked="false">
                <v:path arrowok="t"/>
                <v:fill type="solid"/>
              </v:shape>
            </v:group>
            <v:group style="position:absolute;left:11066;top:2067;width:10;height:20" coordorigin="11066,2067" coordsize="10,20">
              <v:shape style="position:absolute;left:11066;top:2067;width:10;height:20" coordorigin="11066,2067" coordsize="10,20" path="m11066,2086l11075,2086,11075,2067,11066,2067,11066,2086xe" filled="true" fillcolor="#000000" stroked="false">
                <v:path arrowok="t"/>
                <v:fill type="solid"/>
              </v:shape>
            </v:group>
            <v:group style="position:absolute;left:11066;top:2086;width:10;height:20" coordorigin="11066,2086" coordsize="10,20">
              <v:shape style="position:absolute;left:11066;top:2086;width:10;height:20" coordorigin="11066,2086" coordsize="10,20" path="m11066,2105l11075,2105,11075,2086,11066,2086,11066,2105xe" filled="true" fillcolor="#000000" stroked="false">
                <v:path arrowok="t"/>
                <v:fill type="solid"/>
              </v:shape>
            </v:group>
            <v:group style="position:absolute;left:11066;top:2105;width:10;height:20" coordorigin="11066,2105" coordsize="10,20">
              <v:shape style="position:absolute;left:11066;top:2105;width:10;height:20" coordorigin="11066,2105" coordsize="10,20" path="m11066,2124l11075,2124,11075,2105,11066,2105,11066,2124xe" filled="true" fillcolor="#000000" stroked="false">
                <v:path arrowok="t"/>
                <v:fill type="solid"/>
              </v:shape>
            </v:group>
            <v:group style="position:absolute;left:11066;top:2124;width:10;height:20" coordorigin="11066,2124" coordsize="10,20">
              <v:shape style="position:absolute;left:11066;top:2124;width:10;height:20" coordorigin="11066,2124" coordsize="10,20" path="m11066,2144l11075,2144,11075,2124,11066,2124,11066,2144xe" filled="true" fillcolor="#000000" stroked="false">
                <v:path arrowok="t"/>
                <v:fill type="solid"/>
              </v:shape>
            </v:group>
            <v:group style="position:absolute;left:11066;top:2144;width:10;height:20" coordorigin="11066,2144" coordsize="10,20">
              <v:shape style="position:absolute;left:11066;top:2144;width:10;height:20" coordorigin="11066,2144" coordsize="10,20" path="m11066,2163l11075,2163,11075,2144,11066,2144,11066,2163xe" filled="true" fillcolor="#000000" stroked="false">
                <v:path arrowok="t"/>
                <v:fill type="solid"/>
              </v:shape>
            </v:group>
            <v:group style="position:absolute;left:11066;top:2163;width:10;height:20" coordorigin="11066,2163" coordsize="10,20">
              <v:shape style="position:absolute;left:11066;top:2163;width:10;height:20" coordorigin="11066,2163" coordsize="10,20" path="m11066,2182l11075,2182,11075,2163,11066,2163,11066,2182xe" filled="true" fillcolor="#000000" stroked="false">
                <v:path arrowok="t"/>
                <v:fill type="solid"/>
              </v:shape>
            </v:group>
            <v:group style="position:absolute;left:11066;top:2182;width:10;height:20" coordorigin="11066,2182" coordsize="10,20">
              <v:shape style="position:absolute;left:11066;top:2182;width:10;height:20" coordorigin="11066,2182" coordsize="10,20" path="m11066,2201l11075,2201,11075,2182,11066,2182,11066,2201xe" filled="true" fillcolor="#000000" stroked="false">
                <v:path arrowok="t"/>
                <v:fill type="solid"/>
              </v:shape>
            </v:group>
            <v:group style="position:absolute;left:11066;top:2201;width:10;height:20" coordorigin="11066,2201" coordsize="10,20">
              <v:shape style="position:absolute;left:11066;top:2201;width:10;height:20" coordorigin="11066,2201" coordsize="10,20" path="m11066,2220l11075,2220,11075,2201,11066,2201,11066,2220xe" filled="true" fillcolor="#000000" stroked="false">
                <v:path arrowok="t"/>
                <v:fill type="solid"/>
              </v:shape>
            </v:group>
            <v:group style="position:absolute;left:11066;top:2220;width:10;height:20" coordorigin="11066,2220" coordsize="10,20">
              <v:shape style="position:absolute;left:11066;top:2220;width:10;height:20" coordorigin="11066,2220" coordsize="10,20" path="m11066,2240l11075,2240,11075,2220,11066,2220,11066,2240xe" filled="true" fillcolor="#000000" stroked="false">
                <v:path arrowok="t"/>
                <v:fill type="solid"/>
              </v:shape>
            </v:group>
            <v:group style="position:absolute;left:11066;top:2240;width:10;height:20" coordorigin="11066,2240" coordsize="10,20">
              <v:shape style="position:absolute;left:11066;top:2240;width:10;height:20" coordorigin="11066,2240" coordsize="10,20" path="m11066,2259l11075,2259,11075,2240,11066,2240,11066,2259xe" filled="true" fillcolor="#000000" stroked="false">
                <v:path arrowok="t"/>
                <v:fill type="solid"/>
              </v:shape>
            </v:group>
            <v:group style="position:absolute;left:11066;top:2259;width:10;height:20" coordorigin="11066,2259" coordsize="10,20">
              <v:shape style="position:absolute;left:11066;top:2259;width:10;height:20" coordorigin="11066,2259" coordsize="10,20" path="m11066,2278l11075,2278,11075,2259,11066,2259,11066,2278xe" filled="true" fillcolor="#000000" stroked="false">
                <v:path arrowok="t"/>
                <v:fill type="solid"/>
              </v:shape>
            </v:group>
            <v:group style="position:absolute;left:11066;top:2278;width:10;height:20" coordorigin="11066,2278" coordsize="10,20">
              <v:shape style="position:absolute;left:11066;top:2278;width:10;height:20" coordorigin="11066,2278" coordsize="10,20" path="m11066,2297l11075,2297,11075,2278,11066,2278,11066,2297xe" filled="true" fillcolor="#000000" stroked="false">
                <v:path arrowok="t"/>
                <v:fill type="solid"/>
              </v:shape>
            </v:group>
            <v:group style="position:absolute;left:11066;top:2297;width:10;height:20" coordorigin="11066,2297" coordsize="10,20">
              <v:shape style="position:absolute;left:11066;top:2297;width:10;height:20" coordorigin="11066,2297" coordsize="10,20" path="m11066,2316l11075,2316,11075,2297,11066,2297,11066,2316xe" filled="true" fillcolor="#000000" stroked="false">
                <v:path arrowok="t"/>
                <v:fill type="solid"/>
              </v:shape>
            </v:group>
            <v:group style="position:absolute;left:11066;top:2316;width:10;height:20" coordorigin="11066,2316" coordsize="10,20">
              <v:shape style="position:absolute;left:11066;top:2316;width:10;height:20" coordorigin="11066,2316" coordsize="10,20" path="m11066,2336l11075,2336,11075,2316,11066,2316,11066,2336xe" filled="true" fillcolor="#000000" stroked="false">
                <v:path arrowok="t"/>
                <v:fill type="solid"/>
              </v:shape>
            </v:group>
            <v:group style="position:absolute;left:11066;top:2336;width:10;height:20" coordorigin="11066,2336" coordsize="10,20">
              <v:shape style="position:absolute;left:11066;top:2336;width:10;height:20" coordorigin="11066,2336" coordsize="10,20" path="m11066,2355l11075,2355,11075,2336,11066,2336,11066,2355xe" filled="true" fillcolor="#000000" stroked="false">
                <v:path arrowok="t"/>
                <v:fill type="solid"/>
              </v:shape>
            </v:group>
            <v:group style="position:absolute;left:11066;top:2361;width:10;height:2" coordorigin="11066,2361" coordsize="10,2">
              <v:shape style="position:absolute;left:11066;top:2361;width:10;height:2" coordorigin="11066,2361" coordsize="10,0" path="m11066,2361l11075,2361e" filled="false" stroked="true" strokeweight=".600010pt" strokecolor="#000000">
                <v:path arrowok="t"/>
              </v:shape>
            </v:group>
            <v:group style="position:absolute;left:11997;top:31;width:10;height:20" coordorigin="11997,31" coordsize="10,20">
              <v:shape style="position:absolute;left:11997;top:31;width:10;height:20" coordorigin="11997,31" coordsize="10,20" path="m11997,50l12006,50,12006,31,11997,31,11997,50xe" filled="true" fillcolor="#000000" stroked="false">
                <v:path arrowok="t"/>
                <v:fill type="solid"/>
              </v:shape>
            </v:group>
            <v:group style="position:absolute;left:11997;top:50;width:10;height:20" coordorigin="11997,50" coordsize="10,20">
              <v:shape style="position:absolute;left:11997;top:50;width:10;height:20" coordorigin="11997,50" coordsize="10,20" path="m11997,70l12006,70,12006,50,11997,50,11997,70xe" filled="true" fillcolor="#000000" stroked="false">
                <v:path arrowok="t"/>
                <v:fill type="solid"/>
              </v:shape>
            </v:group>
            <v:group style="position:absolute;left:11997;top:70;width:10;height:20" coordorigin="11997,70" coordsize="10,20">
              <v:shape style="position:absolute;left:11997;top:70;width:10;height:20" coordorigin="11997,70" coordsize="10,20" path="m11997,89l12006,89,12006,70,11997,70,11997,89xe" filled="true" fillcolor="#000000" stroked="false">
                <v:path arrowok="t"/>
                <v:fill type="solid"/>
              </v:shape>
            </v:group>
            <v:group style="position:absolute;left:11997;top:89;width:10;height:20" coordorigin="11997,89" coordsize="10,20">
              <v:shape style="position:absolute;left:11997;top:89;width:10;height:20" coordorigin="11997,89" coordsize="10,20" path="m11997,108l12006,108,12006,89,11997,89,11997,108xe" filled="true" fillcolor="#000000" stroked="false">
                <v:path arrowok="t"/>
                <v:fill type="solid"/>
              </v:shape>
            </v:group>
            <v:group style="position:absolute;left:11997;top:108;width:10;height:20" coordorigin="11997,108" coordsize="10,20">
              <v:shape style="position:absolute;left:11997;top:108;width:10;height:20" coordorigin="11997,108" coordsize="10,20" path="m11997,127l12006,127,12006,108,11997,108,11997,127xe" filled="true" fillcolor="#000000" stroked="false">
                <v:path arrowok="t"/>
                <v:fill type="solid"/>
              </v:shape>
            </v:group>
            <v:group style="position:absolute;left:11997;top:127;width:10;height:20" coordorigin="11997,127" coordsize="10,20">
              <v:shape style="position:absolute;left:11997;top:127;width:10;height:20" coordorigin="11997,127" coordsize="10,20" path="m11997,146l12006,146,12006,127,11997,127,11997,146xe" filled="true" fillcolor="#000000" stroked="false">
                <v:path arrowok="t"/>
                <v:fill type="solid"/>
              </v:shape>
            </v:group>
            <v:group style="position:absolute;left:11997;top:146;width:10;height:20" coordorigin="11997,146" coordsize="10,20">
              <v:shape style="position:absolute;left:11997;top:146;width:10;height:20" coordorigin="11997,146" coordsize="10,20" path="m11997,166l12006,166,12006,146,11997,146,11997,166xe" filled="true" fillcolor="#000000" stroked="false">
                <v:path arrowok="t"/>
                <v:fill type="solid"/>
              </v:shape>
            </v:group>
            <v:group style="position:absolute;left:11997;top:166;width:10;height:20" coordorigin="11997,166" coordsize="10,20">
              <v:shape style="position:absolute;left:11997;top:166;width:10;height:20" coordorigin="11997,166" coordsize="10,20" path="m11997,185l12006,185,12006,166,11997,166,11997,185xe" filled="true" fillcolor="#000000" stroked="false">
                <v:path arrowok="t"/>
                <v:fill type="solid"/>
              </v:shape>
            </v:group>
            <v:group style="position:absolute;left:11997;top:185;width:10;height:20" coordorigin="11997,185" coordsize="10,20">
              <v:shape style="position:absolute;left:11997;top:185;width:10;height:20" coordorigin="11997,185" coordsize="10,20" path="m11997,204l12006,204,12006,185,11997,185,11997,204xe" filled="true" fillcolor="#000000" stroked="false">
                <v:path arrowok="t"/>
                <v:fill type="solid"/>
              </v:shape>
            </v:group>
            <v:group style="position:absolute;left:11997;top:204;width:10;height:20" coordorigin="11997,204" coordsize="10,20">
              <v:shape style="position:absolute;left:11997;top:204;width:10;height:20" coordorigin="11997,204" coordsize="10,20" path="m11997,223l12006,223,12006,204,11997,204,11997,223xe" filled="true" fillcolor="#000000" stroked="false">
                <v:path arrowok="t"/>
                <v:fill type="solid"/>
              </v:shape>
            </v:group>
            <v:group style="position:absolute;left:11997;top:223;width:10;height:20" coordorigin="11997,223" coordsize="10,20">
              <v:shape style="position:absolute;left:11997;top:223;width:10;height:20" coordorigin="11997,223" coordsize="10,20" path="m11997,242l12006,242,12006,223,11997,223,11997,242xe" filled="true" fillcolor="#000000" stroked="false">
                <v:path arrowok="t"/>
                <v:fill type="solid"/>
              </v:shape>
            </v:group>
            <v:group style="position:absolute;left:11997;top:242;width:10;height:20" coordorigin="11997,242" coordsize="10,20">
              <v:shape style="position:absolute;left:11997;top:242;width:10;height:20" coordorigin="11997,242" coordsize="10,20" path="m11997,262l12006,262,12006,242,11997,242,11997,262xe" filled="true" fillcolor="#000000" stroked="false">
                <v:path arrowok="t"/>
                <v:fill type="solid"/>
              </v:shape>
            </v:group>
            <v:group style="position:absolute;left:11997;top:262;width:10;height:20" coordorigin="11997,262" coordsize="10,20">
              <v:shape style="position:absolute;left:11997;top:262;width:10;height:20" coordorigin="11997,262" coordsize="10,20" path="m11997,281l12006,281,12006,262,11997,262,11997,281xe" filled="true" fillcolor="#000000" stroked="false">
                <v:path arrowok="t"/>
                <v:fill type="solid"/>
              </v:shape>
            </v:group>
            <v:group style="position:absolute;left:11997;top:281;width:10;height:20" coordorigin="11997,281" coordsize="10,20">
              <v:shape style="position:absolute;left:11997;top:281;width:10;height:20" coordorigin="11997,281" coordsize="10,20" path="m11997,300l12006,300,12006,281,11997,281,11997,300xe" filled="true" fillcolor="#000000" stroked="false">
                <v:path arrowok="t"/>
                <v:fill type="solid"/>
              </v:shape>
            </v:group>
            <v:group style="position:absolute;left:11997;top:300;width:10;height:20" coordorigin="11997,300" coordsize="10,20">
              <v:shape style="position:absolute;left:11997;top:300;width:10;height:20" coordorigin="11997,300" coordsize="10,20" path="m11997,319l12006,319,12006,300,11997,300,11997,319xe" filled="true" fillcolor="#000000" stroked="false">
                <v:path arrowok="t"/>
                <v:fill type="solid"/>
              </v:shape>
            </v:group>
            <v:group style="position:absolute;left:11997;top:319;width:10;height:20" coordorigin="11997,319" coordsize="10,20">
              <v:shape style="position:absolute;left:11997;top:319;width:10;height:20" coordorigin="11997,319" coordsize="10,20" path="m11997,338l12006,338,12006,319,11997,319,11997,338xe" filled="true" fillcolor="#000000" stroked="false">
                <v:path arrowok="t"/>
                <v:fill type="solid"/>
              </v:shape>
            </v:group>
            <v:group style="position:absolute;left:11997;top:338;width:10;height:20" coordorigin="11997,338" coordsize="10,20">
              <v:shape style="position:absolute;left:11997;top:338;width:10;height:20" coordorigin="11997,338" coordsize="10,20" path="m11997,358l12006,358,12006,338,11997,338,11997,358xe" filled="true" fillcolor="#000000" stroked="false">
                <v:path arrowok="t"/>
                <v:fill type="solid"/>
              </v:shape>
            </v:group>
            <v:group style="position:absolute;left:11997;top:358;width:10;height:20" coordorigin="11997,358" coordsize="10,20">
              <v:shape style="position:absolute;left:11997;top:358;width:10;height:20" coordorigin="11997,358" coordsize="10,20" path="m11997,377l12006,377,12006,358,11997,358,11997,377xe" filled="true" fillcolor="#000000" stroked="false">
                <v:path arrowok="t"/>
                <v:fill type="solid"/>
              </v:shape>
            </v:group>
            <v:group style="position:absolute;left:11997;top:377;width:10;height:20" coordorigin="11997,377" coordsize="10,20">
              <v:shape style="position:absolute;left:11997;top:377;width:10;height:20" coordorigin="11997,377" coordsize="10,20" path="m11997,396l12006,396,12006,377,11997,377,11997,396xe" filled="true" fillcolor="#000000" stroked="false">
                <v:path arrowok="t"/>
                <v:fill type="solid"/>
              </v:shape>
            </v:group>
            <v:group style="position:absolute;left:11997;top:396;width:10;height:20" coordorigin="11997,396" coordsize="10,20">
              <v:shape style="position:absolute;left:11997;top:396;width:10;height:20" coordorigin="11997,396" coordsize="10,20" path="m11997,415l12006,415,12006,396,11997,396,11997,415xe" filled="true" fillcolor="#000000" stroked="false">
                <v:path arrowok="t"/>
                <v:fill type="solid"/>
              </v:shape>
            </v:group>
            <v:group style="position:absolute;left:11997;top:415;width:10;height:20" coordorigin="11997,415" coordsize="10,20">
              <v:shape style="position:absolute;left:11997;top:415;width:10;height:20" coordorigin="11997,415" coordsize="10,20" path="m11997,434l12006,434,12006,415,11997,415,11997,434xe" filled="true" fillcolor="#000000" stroked="false">
                <v:path arrowok="t"/>
                <v:fill type="solid"/>
              </v:shape>
            </v:group>
            <v:group style="position:absolute;left:11997;top:434;width:10;height:20" coordorigin="11997,434" coordsize="10,20">
              <v:shape style="position:absolute;left:11997;top:434;width:10;height:20" coordorigin="11997,434" coordsize="10,20" path="m11997,454l12006,454,12006,434,11997,434,11997,454xe" filled="true" fillcolor="#000000" stroked="false">
                <v:path arrowok="t"/>
                <v:fill type="solid"/>
              </v:shape>
            </v:group>
            <v:group style="position:absolute;left:11997;top:454;width:10;height:20" coordorigin="11997,454" coordsize="10,20">
              <v:shape style="position:absolute;left:11997;top:454;width:10;height:20" coordorigin="11997,454" coordsize="10,20" path="m11997,473l12006,473,12006,454,11997,454,11997,473xe" filled="true" fillcolor="#000000" stroked="false">
                <v:path arrowok="t"/>
                <v:fill type="solid"/>
              </v:shape>
            </v:group>
            <v:group style="position:absolute;left:11997;top:473;width:10;height:20" coordorigin="11997,473" coordsize="10,20">
              <v:shape style="position:absolute;left:11997;top:473;width:10;height:20" coordorigin="11997,473" coordsize="10,20" path="m11997,492l12006,492,12006,473,11997,473,11997,492xe" filled="true" fillcolor="#000000" stroked="false">
                <v:path arrowok="t"/>
                <v:fill type="solid"/>
              </v:shape>
            </v:group>
            <v:group style="position:absolute;left:11997;top:492;width:10;height:20" coordorigin="11997,492" coordsize="10,20">
              <v:shape style="position:absolute;left:11997;top:492;width:10;height:20" coordorigin="11997,492" coordsize="10,20" path="m11997,511l12006,511,12006,492,11997,492,11997,511xe" filled="true" fillcolor="#000000" stroked="false">
                <v:path arrowok="t"/>
                <v:fill type="solid"/>
              </v:shape>
            </v:group>
            <v:group style="position:absolute;left:11997;top:511;width:10;height:20" coordorigin="11997,511" coordsize="10,20">
              <v:shape style="position:absolute;left:11997;top:511;width:10;height:20" coordorigin="11997,511" coordsize="10,20" path="m11997,530l12006,530,12006,511,11997,511,11997,530xe" filled="true" fillcolor="#000000" stroked="false">
                <v:path arrowok="t"/>
                <v:fill type="solid"/>
              </v:shape>
            </v:group>
            <v:group style="position:absolute;left:11997;top:530;width:10;height:20" coordorigin="11997,530" coordsize="10,20">
              <v:shape style="position:absolute;left:11997;top:530;width:10;height:20" coordorigin="11997,530" coordsize="10,20" path="m11997,550l12006,550,12006,530,11997,530,11997,550xe" filled="true" fillcolor="#000000" stroked="false">
                <v:path arrowok="t"/>
                <v:fill type="solid"/>
              </v:shape>
            </v:group>
            <v:group style="position:absolute;left:11997;top:550;width:10;height:20" coordorigin="11997,550" coordsize="10,20">
              <v:shape style="position:absolute;left:11997;top:550;width:10;height:20" coordorigin="11997,550" coordsize="10,20" path="m11997,569l12006,569,12006,550,11997,550,11997,569xe" filled="true" fillcolor="#000000" stroked="false">
                <v:path arrowok="t"/>
                <v:fill type="solid"/>
              </v:shape>
            </v:group>
            <v:group style="position:absolute;left:11997;top:569;width:10;height:20" coordorigin="11997,569" coordsize="10,20">
              <v:shape style="position:absolute;left:11997;top:569;width:10;height:20" coordorigin="11997,569" coordsize="10,20" path="m11997,588l12006,588,12006,569,11997,569,11997,588xe" filled="true" fillcolor="#000000" stroked="false">
                <v:path arrowok="t"/>
                <v:fill type="solid"/>
              </v:shape>
            </v:group>
            <v:group style="position:absolute;left:11997;top:588;width:10;height:20" coordorigin="11997,588" coordsize="10,20">
              <v:shape style="position:absolute;left:11997;top:588;width:10;height:20" coordorigin="11997,588" coordsize="10,20" path="m11997,607l12006,607,12006,588,11997,588,11997,607xe" filled="true" fillcolor="#000000" stroked="false">
                <v:path arrowok="t"/>
                <v:fill type="solid"/>
              </v:shape>
            </v:group>
            <v:group style="position:absolute;left:11997;top:607;width:10;height:20" coordorigin="11997,607" coordsize="10,20">
              <v:shape style="position:absolute;left:11997;top:607;width:10;height:20" coordorigin="11997,607" coordsize="10,20" path="m11997,626l12006,626,12006,607,11997,607,11997,626xe" filled="true" fillcolor="#000000" stroked="false">
                <v:path arrowok="t"/>
                <v:fill type="solid"/>
              </v:shape>
            </v:group>
            <v:group style="position:absolute;left:11997;top:626;width:10;height:20" coordorigin="11997,626" coordsize="10,20">
              <v:shape style="position:absolute;left:11997;top:626;width:10;height:20" coordorigin="11997,626" coordsize="10,20" path="m11997,646l12006,646,12006,626,11997,626,11997,646xe" filled="true" fillcolor="#000000" stroked="false">
                <v:path arrowok="t"/>
                <v:fill type="solid"/>
              </v:shape>
            </v:group>
            <v:group style="position:absolute;left:11997;top:646;width:10;height:20" coordorigin="11997,646" coordsize="10,20">
              <v:shape style="position:absolute;left:11997;top:646;width:10;height:20" coordorigin="11997,646" coordsize="10,20" path="m11997,665l12006,665,12006,646,11997,646,11997,665xe" filled="true" fillcolor="#000000" stroked="false">
                <v:path arrowok="t"/>
                <v:fill type="solid"/>
              </v:shape>
            </v:group>
            <v:group style="position:absolute;left:11997;top:665;width:10;height:20" coordorigin="11997,665" coordsize="10,20">
              <v:shape style="position:absolute;left:11997;top:665;width:10;height:20" coordorigin="11997,665" coordsize="10,20" path="m11997,684l12006,684,12006,665,11997,665,11997,684xe" filled="true" fillcolor="#000000" stroked="false">
                <v:path arrowok="t"/>
                <v:fill type="solid"/>
              </v:shape>
            </v:group>
            <v:group style="position:absolute;left:11997;top:684;width:10;height:20" coordorigin="11997,684" coordsize="10,20">
              <v:shape style="position:absolute;left:11997;top:684;width:10;height:20" coordorigin="11997,684" coordsize="10,20" path="m11997,703l12006,703,12006,684,11997,684,11997,703xe" filled="true" fillcolor="#000000" stroked="false">
                <v:path arrowok="t"/>
                <v:fill type="solid"/>
              </v:shape>
            </v:group>
            <v:group style="position:absolute;left:11997;top:703;width:10;height:20" coordorigin="11997,703" coordsize="10,20">
              <v:shape style="position:absolute;left:11997;top:703;width:10;height:20" coordorigin="11997,703" coordsize="10,20" path="m11997,722l12006,722,12006,703,11997,703,11997,722xe" filled="true" fillcolor="#000000" stroked="false">
                <v:path arrowok="t"/>
                <v:fill type="solid"/>
              </v:shape>
            </v:group>
            <v:group style="position:absolute;left:11997;top:722;width:10;height:20" coordorigin="11997,722" coordsize="10,20">
              <v:shape style="position:absolute;left:11997;top:722;width:10;height:20" coordorigin="11997,722" coordsize="10,20" path="m11997,742l12006,742,12006,722,11997,722,11997,742xe" filled="true" fillcolor="#000000" stroked="false">
                <v:path arrowok="t"/>
                <v:fill type="solid"/>
              </v:shape>
            </v:group>
            <v:group style="position:absolute;left:11997;top:742;width:10;height:20" coordorigin="11997,742" coordsize="10,20">
              <v:shape style="position:absolute;left:11997;top:742;width:10;height:20" coordorigin="11997,742" coordsize="10,20" path="m11997,761l12006,761,12006,742,11997,742,11997,761xe" filled="true" fillcolor="#000000" stroked="false">
                <v:path arrowok="t"/>
                <v:fill type="solid"/>
              </v:shape>
            </v:group>
            <v:group style="position:absolute;left:11997;top:761;width:10;height:20" coordorigin="11997,761" coordsize="10,20">
              <v:shape style="position:absolute;left:11997;top:761;width:10;height:20" coordorigin="11997,761" coordsize="10,20" path="m11997,780l12006,780,12006,761,11997,761,11997,780xe" filled="true" fillcolor="#000000" stroked="false">
                <v:path arrowok="t"/>
                <v:fill type="solid"/>
              </v:shape>
            </v:group>
            <v:group style="position:absolute;left:11997;top:780;width:10;height:20" coordorigin="11997,780" coordsize="10,20">
              <v:shape style="position:absolute;left:11997;top:780;width:10;height:20" coordorigin="11997,780" coordsize="10,20" path="m11997,799l12006,799,12006,780,11997,780,11997,799xe" filled="true" fillcolor="#000000" stroked="false">
                <v:path arrowok="t"/>
                <v:fill type="solid"/>
              </v:shape>
            </v:group>
            <v:group style="position:absolute;left:11997;top:799;width:10;height:20" coordorigin="11997,799" coordsize="10,20">
              <v:shape style="position:absolute;left:11997;top:799;width:10;height:20" coordorigin="11997,799" coordsize="10,20" path="m11997,818l12006,818,12006,799,11997,799,11997,818xe" filled="true" fillcolor="#000000" stroked="false">
                <v:path arrowok="t"/>
                <v:fill type="solid"/>
              </v:shape>
            </v:group>
            <v:group style="position:absolute;left:11997;top:818;width:10;height:20" coordorigin="11997,818" coordsize="10,20">
              <v:shape style="position:absolute;left:11997;top:818;width:10;height:20" coordorigin="11997,818" coordsize="10,20" path="m11997,838l12006,838,12006,818,11997,818,11997,838xe" filled="true" fillcolor="#000000" stroked="false">
                <v:path arrowok="t"/>
                <v:fill type="solid"/>
              </v:shape>
            </v:group>
            <v:group style="position:absolute;left:11997;top:838;width:10;height:20" coordorigin="11997,838" coordsize="10,20">
              <v:shape style="position:absolute;left:11997;top:838;width:10;height:20" coordorigin="11997,838" coordsize="10,20" path="m11997,857l12006,857,12006,838,11997,838,11997,857xe" filled="true" fillcolor="#000000" stroked="false">
                <v:path arrowok="t"/>
                <v:fill type="solid"/>
              </v:shape>
            </v:group>
            <v:group style="position:absolute;left:11997;top:857;width:10;height:20" coordorigin="11997,857" coordsize="10,20">
              <v:shape style="position:absolute;left:11997;top:857;width:10;height:20" coordorigin="11997,857" coordsize="10,20" path="m11997,876l12006,876,12006,857,11997,857,11997,876xe" filled="true" fillcolor="#000000" stroked="false">
                <v:path arrowok="t"/>
                <v:fill type="solid"/>
              </v:shape>
            </v:group>
            <v:group style="position:absolute;left:11997;top:876;width:10;height:20" coordorigin="11997,876" coordsize="10,20">
              <v:shape style="position:absolute;left:11997;top:876;width:10;height:20" coordorigin="11997,876" coordsize="10,20" path="m11997,895l12006,895,12006,876,11997,876,11997,895xe" filled="true" fillcolor="#000000" stroked="false">
                <v:path arrowok="t"/>
                <v:fill type="solid"/>
              </v:shape>
            </v:group>
            <v:group style="position:absolute;left:11997;top:895;width:10;height:20" coordorigin="11997,895" coordsize="10,20">
              <v:shape style="position:absolute;left:11997;top:895;width:10;height:20" coordorigin="11997,895" coordsize="10,20" path="m11997,914l12006,914,12006,895,11997,895,11997,914xe" filled="true" fillcolor="#000000" stroked="false">
                <v:path arrowok="t"/>
                <v:fill type="solid"/>
              </v:shape>
            </v:group>
            <v:group style="position:absolute;left:11997;top:914;width:10;height:20" coordorigin="11997,914" coordsize="10,20">
              <v:shape style="position:absolute;left:11997;top:914;width:10;height:20" coordorigin="11997,914" coordsize="10,20" path="m11997,934l12006,934,12006,914,11997,914,11997,934xe" filled="true" fillcolor="#000000" stroked="false">
                <v:path arrowok="t"/>
                <v:fill type="solid"/>
              </v:shape>
            </v:group>
            <v:group style="position:absolute;left:11997;top:934;width:10;height:20" coordorigin="11997,934" coordsize="10,20">
              <v:shape style="position:absolute;left:11997;top:934;width:10;height:20" coordorigin="11997,934" coordsize="10,20" path="m11997,953l12006,953,12006,934,11997,934,11997,953xe" filled="true" fillcolor="#000000" stroked="false">
                <v:path arrowok="t"/>
                <v:fill type="solid"/>
              </v:shape>
            </v:group>
            <v:group style="position:absolute;left:11997;top:953;width:10;height:20" coordorigin="11997,953" coordsize="10,20">
              <v:shape style="position:absolute;left:11997;top:953;width:10;height:20" coordorigin="11997,953" coordsize="10,20" path="m11997,972l12006,972,12006,953,11997,953,11997,972xe" filled="true" fillcolor="#000000" stroked="false">
                <v:path arrowok="t"/>
                <v:fill type="solid"/>
              </v:shape>
            </v:group>
            <v:group style="position:absolute;left:11997;top:972;width:10;height:20" coordorigin="11997,972" coordsize="10,20">
              <v:shape style="position:absolute;left:11997;top:972;width:10;height:20" coordorigin="11997,972" coordsize="10,20" path="m11997,991l12006,991,12006,972,11997,972,11997,991xe" filled="true" fillcolor="#000000" stroked="false">
                <v:path arrowok="t"/>
                <v:fill type="solid"/>
              </v:shape>
            </v:group>
            <v:group style="position:absolute;left:11997;top:991;width:10;height:20" coordorigin="11997,991" coordsize="10,20">
              <v:shape style="position:absolute;left:11997;top:991;width:10;height:20" coordorigin="11997,991" coordsize="10,20" path="m11997,1010l12006,1010,12006,991,11997,991,11997,1010xe" filled="true" fillcolor="#000000" stroked="false">
                <v:path arrowok="t"/>
                <v:fill type="solid"/>
              </v:shape>
            </v:group>
            <v:group style="position:absolute;left:11997;top:1010;width:10;height:20" coordorigin="11997,1010" coordsize="10,20">
              <v:shape style="position:absolute;left:11997;top:1010;width:10;height:20" coordorigin="11997,1010" coordsize="10,20" path="m11997,1030l12006,1030,12006,1010,11997,1010,11997,1030xe" filled="true" fillcolor="#000000" stroked="false">
                <v:path arrowok="t"/>
                <v:fill type="solid"/>
              </v:shape>
            </v:group>
            <v:group style="position:absolute;left:11997;top:1030;width:10;height:20" coordorigin="11997,1030" coordsize="10,20">
              <v:shape style="position:absolute;left:11997;top:1030;width:10;height:20" coordorigin="11997,1030" coordsize="10,20" path="m11997,1049l12006,1049,12006,1030,11997,1030,11997,1049xe" filled="true" fillcolor="#000000" stroked="false">
                <v:path arrowok="t"/>
                <v:fill type="solid"/>
              </v:shape>
            </v:group>
            <v:group style="position:absolute;left:11997;top:1049;width:10;height:20" coordorigin="11997,1049" coordsize="10,20">
              <v:shape style="position:absolute;left:11997;top:1049;width:10;height:20" coordorigin="11997,1049" coordsize="10,20" path="m11997,1068l12006,1068,12006,1049,11997,1049,11997,1068xe" filled="true" fillcolor="#000000" stroked="false">
                <v:path arrowok="t"/>
                <v:fill type="solid"/>
              </v:shape>
            </v:group>
            <v:group style="position:absolute;left:11997;top:1068;width:10;height:20" coordorigin="11997,1068" coordsize="10,20">
              <v:shape style="position:absolute;left:11997;top:1068;width:10;height:20" coordorigin="11997,1068" coordsize="10,20" path="m11997,1087l12006,1087,12006,1068,11997,1068,11997,1087xe" filled="true" fillcolor="#000000" stroked="false">
                <v:path arrowok="t"/>
                <v:fill type="solid"/>
              </v:shape>
            </v:group>
            <v:group style="position:absolute;left:11997;top:1087;width:10;height:20" coordorigin="11997,1087" coordsize="10,20">
              <v:shape style="position:absolute;left:11997;top:1087;width:10;height:20" coordorigin="11997,1087" coordsize="10,20" path="m11997,1106l12006,1106,12006,1087,11997,1087,11997,1106xe" filled="true" fillcolor="#000000" stroked="false">
                <v:path arrowok="t"/>
                <v:fill type="solid"/>
              </v:shape>
            </v:group>
            <v:group style="position:absolute;left:11997;top:1106;width:10;height:20" coordorigin="11997,1106" coordsize="10,20">
              <v:shape style="position:absolute;left:11997;top:1106;width:10;height:20" coordorigin="11997,1106" coordsize="10,20" path="m11997,1126l12006,1126,12006,1106,11997,1106,11997,1126xe" filled="true" fillcolor="#000000" stroked="false">
                <v:path arrowok="t"/>
                <v:fill type="solid"/>
              </v:shape>
            </v:group>
            <v:group style="position:absolute;left:11997;top:1126;width:10;height:20" coordorigin="11997,1126" coordsize="10,20">
              <v:shape style="position:absolute;left:11997;top:1126;width:10;height:20" coordorigin="11997,1126" coordsize="10,20" path="m11997,1145l12006,1145,12006,1126,11997,1126,11997,1145xe" filled="true" fillcolor="#000000" stroked="false">
                <v:path arrowok="t"/>
                <v:fill type="solid"/>
              </v:shape>
            </v:group>
            <v:group style="position:absolute;left:11997;top:1145;width:10;height:20" coordorigin="11997,1145" coordsize="10,20">
              <v:shape style="position:absolute;left:11997;top:1145;width:10;height:20" coordorigin="11997,1145" coordsize="10,20" path="m11997,1164l12006,1164,12006,1145,11997,1145,11997,1164xe" filled="true" fillcolor="#000000" stroked="false">
                <v:path arrowok="t"/>
                <v:fill type="solid"/>
              </v:shape>
            </v:group>
            <v:group style="position:absolute;left:11997;top:1164;width:10;height:20" coordorigin="11997,1164" coordsize="10,20">
              <v:shape style="position:absolute;left:11997;top:1164;width:10;height:20" coordorigin="11997,1164" coordsize="10,20" path="m11997,1183l12006,1183,12006,1164,11997,1164,11997,1183xe" filled="true" fillcolor="#000000" stroked="false">
                <v:path arrowok="t"/>
                <v:fill type="solid"/>
              </v:shape>
            </v:group>
            <v:group style="position:absolute;left:11997;top:1183;width:10;height:20" coordorigin="11997,1183" coordsize="10,20">
              <v:shape style="position:absolute;left:11997;top:1183;width:10;height:20" coordorigin="11997,1183" coordsize="10,20" path="m11997,1202l12006,1202,12006,1183,11997,1183,11997,1202xe" filled="true" fillcolor="#000000" stroked="false">
                <v:path arrowok="t"/>
                <v:fill type="solid"/>
              </v:shape>
            </v:group>
            <v:group style="position:absolute;left:11997;top:1202;width:10;height:20" coordorigin="11997,1202" coordsize="10,20">
              <v:shape style="position:absolute;left:11997;top:1202;width:10;height:20" coordorigin="11997,1202" coordsize="10,20" path="m11997,1222l12006,1222,12006,1202,11997,1202,11997,1222xe" filled="true" fillcolor="#000000" stroked="false">
                <v:path arrowok="t"/>
                <v:fill type="solid"/>
              </v:shape>
            </v:group>
            <v:group style="position:absolute;left:11997;top:1222;width:10;height:20" coordorigin="11997,1222" coordsize="10,20">
              <v:shape style="position:absolute;left:11997;top:1222;width:10;height:20" coordorigin="11997,1222" coordsize="10,20" path="m11997,1241l12006,1241,12006,1222,11997,1222,11997,1241xe" filled="true" fillcolor="#000000" stroked="false">
                <v:path arrowok="t"/>
                <v:fill type="solid"/>
              </v:shape>
            </v:group>
            <v:group style="position:absolute;left:11997;top:1241;width:10;height:20" coordorigin="11997,1241" coordsize="10,20">
              <v:shape style="position:absolute;left:11997;top:1241;width:10;height:20" coordorigin="11997,1241" coordsize="10,20" path="m11997,1260l12006,1260,12006,1241,11997,1241,11997,1260xe" filled="true" fillcolor="#000000" stroked="false">
                <v:path arrowok="t"/>
                <v:fill type="solid"/>
              </v:shape>
            </v:group>
            <v:group style="position:absolute;left:11997;top:1260;width:10;height:20" coordorigin="11997,1260" coordsize="10,20">
              <v:shape style="position:absolute;left:11997;top:1260;width:10;height:20" coordorigin="11997,1260" coordsize="10,20" path="m11997,1279l12006,1279,12006,1260,11997,1260,11997,1279xe" filled="true" fillcolor="#000000" stroked="false">
                <v:path arrowok="t"/>
                <v:fill type="solid"/>
              </v:shape>
            </v:group>
            <v:group style="position:absolute;left:11997;top:1279;width:10;height:20" coordorigin="11997,1279" coordsize="10,20">
              <v:shape style="position:absolute;left:11997;top:1279;width:10;height:20" coordorigin="11997,1279" coordsize="10,20" path="m11997,1298l12006,1298,12006,1279,11997,1279,11997,1298xe" filled="true" fillcolor="#000000" stroked="false">
                <v:path arrowok="t"/>
                <v:fill type="solid"/>
              </v:shape>
            </v:group>
            <v:group style="position:absolute;left:11997;top:1298;width:10;height:20" coordorigin="11997,1298" coordsize="10,20">
              <v:shape style="position:absolute;left:11997;top:1298;width:10;height:20" coordorigin="11997,1298" coordsize="10,20" path="m11997,1318l12006,1318,12006,1298,11997,1298,11997,1318xe" filled="true" fillcolor="#000000" stroked="false">
                <v:path arrowok="t"/>
                <v:fill type="solid"/>
              </v:shape>
            </v:group>
            <v:group style="position:absolute;left:11997;top:1318;width:10;height:20" coordorigin="11997,1318" coordsize="10,20">
              <v:shape style="position:absolute;left:11997;top:1318;width:10;height:20" coordorigin="11997,1318" coordsize="10,20" path="m11997,1337l12006,1337,12006,1318,11997,1318,11997,1337xe" filled="true" fillcolor="#000000" stroked="false">
                <v:path arrowok="t"/>
                <v:fill type="solid"/>
              </v:shape>
            </v:group>
            <v:group style="position:absolute;left:11997;top:1337;width:10;height:20" coordorigin="11997,1337" coordsize="10,20">
              <v:shape style="position:absolute;left:11997;top:1337;width:10;height:20" coordorigin="11997,1337" coordsize="10,20" path="m11997,1356l12006,1356,12006,1337,11997,1337,11997,1356xe" filled="true" fillcolor="#000000" stroked="false">
                <v:path arrowok="t"/>
                <v:fill type="solid"/>
              </v:shape>
            </v:group>
            <v:group style="position:absolute;left:11997;top:1356;width:10;height:20" coordorigin="11997,1356" coordsize="10,20">
              <v:shape style="position:absolute;left:11997;top:1356;width:10;height:20" coordorigin="11997,1356" coordsize="10,20" path="m11997,1375l12006,1375,12006,1356,11997,1356,11997,1375xe" filled="true" fillcolor="#000000" stroked="false">
                <v:path arrowok="t"/>
                <v:fill type="solid"/>
              </v:shape>
            </v:group>
            <v:group style="position:absolute;left:11997;top:1375;width:10;height:20" coordorigin="11997,1375" coordsize="10,20">
              <v:shape style="position:absolute;left:11997;top:1375;width:10;height:20" coordorigin="11997,1375" coordsize="10,20" path="m11997,1394l12006,1394,12006,1375,11997,1375,11997,1394xe" filled="true" fillcolor="#000000" stroked="false">
                <v:path arrowok="t"/>
                <v:fill type="solid"/>
              </v:shape>
            </v:group>
            <v:group style="position:absolute;left:11997;top:1394;width:10;height:20" coordorigin="11997,1394" coordsize="10,20">
              <v:shape style="position:absolute;left:11997;top:1394;width:10;height:20" coordorigin="11997,1394" coordsize="10,20" path="m11997,1414l12006,1414,12006,1394,11997,1394,11997,1414xe" filled="true" fillcolor="#000000" stroked="false">
                <v:path arrowok="t"/>
                <v:fill type="solid"/>
              </v:shape>
            </v:group>
            <v:group style="position:absolute;left:11997;top:1414;width:10;height:20" coordorigin="11997,1414" coordsize="10,20">
              <v:shape style="position:absolute;left:11997;top:1414;width:10;height:20" coordorigin="11997,1414" coordsize="10,20" path="m11997,1433l12006,1433,12006,1414,11997,1414,11997,1433xe" filled="true" fillcolor="#000000" stroked="false">
                <v:path arrowok="t"/>
                <v:fill type="solid"/>
              </v:shape>
            </v:group>
            <v:group style="position:absolute;left:11997;top:1433;width:10;height:20" coordorigin="11997,1433" coordsize="10,20">
              <v:shape style="position:absolute;left:11997;top:1433;width:10;height:20" coordorigin="11997,1433" coordsize="10,20" path="m11997,1452l12006,1452,12006,1433,11997,1433,11997,1452xe" filled="true" fillcolor="#000000" stroked="false">
                <v:path arrowok="t"/>
                <v:fill type="solid"/>
              </v:shape>
            </v:group>
            <v:group style="position:absolute;left:11997;top:1452;width:10;height:20" coordorigin="11997,1452" coordsize="10,20">
              <v:shape style="position:absolute;left:11997;top:1452;width:10;height:20" coordorigin="11997,1452" coordsize="10,20" path="m11997,1471l12006,1471,12006,1452,11997,1452,11997,1471xe" filled="true" fillcolor="#000000" stroked="false">
                <v:path arrowok="t"/>
                <v:fill type="solid"/>
              </v:shape>
            </v:group>
            <v:group style="position:absolute;left:11997;top:1471;width:10;height:20" coordorigin="11997,1471" coordsize="10,20">
              <v:shape style="position:absolute;left:11997;top:1471;width:10;height:20" coordorigin="11997,1471" coordsize="10,20" path="m11997,1490l12006,1490,12006,1471,11997,1471,11997,1490xe" filled="true" fillcolor="#000000" stroked="false">
                <v:path arrowok="t"/>
                <v:fill type="solid"/>
              </v:shape>
            </v:group>
            <v:group style="position:absolute;left:11997;top:1490;width:10;height:20" coordorigin="11997,1490" coordsize="10,20">
              <v:shape style="position:absolute;left:11997;top:1490;width:10;height:20" coordorigin="11997,1490" coordsize="10,20" path="m11997,1510l12006,1510,12006,1490,11997,1490,11997,1510xe" filled="true" fillcolor="#000000" stroked="false">
                <v:path arrowok="t"/>
                <v:fill type="solid"/>
              </v:shape>
            </v:group>
            <v:group style="position:absolute;left:11997;top:1510;width:10;height:20" coordorigin="11997,1510" coordsize="10,20">
              <v:shape style="position:absolute;left:11997;top:1510;width:10;height:20" coordorigin="11997,1510" coordsize="10,20" path="m11997,1529l12006,1529,12006,1510,11997,1510,11997,1529xe" filled="true" fillcolor="#000000" stroked="false">
                <v:path arrowok="t"/>
                <v:fill type="solid"/>
              </v:shape>
            </v:group>
            <v:group style="position:absolute;left:11997;top:1529;width:10;height:20" coordorigin="11997,1529" coordsize="10,20">
              <v:shape style="position:absolute;left:11997;top:1529;width:10;height:20" coordorigin="11997,1529" coordsize="10,20" path="m11997,1548l12006,1548,12006,1529,11997,1529,11997,1548xe" filled="true" fillcolor="#000000" stroked="false">
                <v:path arrowok="t"/>
                <v:fill type="solid"/>
              </v:shape>
            </v:group>
            <v:group style="position:absolute;left:11997;top:1548;width:10;height:20" coordorigin="11997,1548" coordsize="10,20">
              <v:shape style="position:absolute;left:11997;top:1548;width:10;height:20" coordorigin="11997,1548" coordsize="10,20" path="m11997,1567l12006,1567,12006,1548,11997,1548,11997,1567xe" filled="true" fillcolor="#000000" stroked="false">
                <v:path arrowok="t"/>
                <v:fill type="solid"/>
              </v:shape>
            </v:group>
            <v:group style="position:absolute;left:11997;top:1567;width:10;height:20" coordorigin="11997,1567" coordsize="10,20">
              <v:shape style="position:absolute;left:11997;top:1567;width:10;height:20" coordorigin="11997,1567" coordsize="10,20" path="m11997,1586l12006,1586,12006,1567,11997,1567,11997,1586xe" filled="true" fillcolor="#000000" stroked="false">
                <v:path arrowok="t"/>
                <v:fill type="solid"/>
              </v:shape>
            </v:group>
            <v:group style="position:absolute;left:11997;top:1586;width:10;height:20" coordorigin="11997,1586" coordsize="10,20">
              <v:shape style="position:absolute;left:11997;top:1586;width:10;height:20" coordorigin="11997,1586" coordsize="10,20" path="m11997,1606l12006,1606,12006,1586,11997,1586,11997,1606xe" filled="true" fillcolor="#000000" stroked="false">
                <v:path arrowok="t"/>
                <v:fill type="solid"/>
              </v:shape>
            </v:group>
            <v:group style="position:absolute;left:11997;top:1606;width:10;height:20" coordorigin="11997,1606" coordsize="10,20">
              <v:shape style="position:absolute;left:11997;top:1606;width:10;height:20" coordorigin="11997,1606" coordsize="10,20" path="m11997,1625l12006,1625,12006,1606,11997,1606,11997,1625xe" filled="true" fillcolor="#000000" stroked="false">
                <v:path arrowok="t"/>
                <v:fill type="solid"/>
              </v:shape>
            </v:group>
            <v:group style="position:absolute;left:11997;top:1625;width:10;height:20" coordorigin="11997,1625" coordsize="10,20">
              <v:shape style="position:absolute;left:11997;top:1625;width:10;height:20" coordorigin="11997,1625" coordsize="10,20" path="m11997,1644l12006,1644,12006,1625,11997,1625,11997,1644xe" filled="true" fillcolor="#000000" stroked="false">
                <v:path arrowok="t"/>
                <v:fill type="solid"/>
              </v:shape>
            </v:group>
            <v:group style="position:absolute;left:11997;top:1644;width:10;height:20" coordorigin="11997,1644" coordsize="10,20">
              <v:shape style="position:absolute;left:11997;top:1644;width:10;height:20" coordorigin="11997,1644" coordsize="10,20" path="m11997,1664l12006,1664,12006,1644,11997,1644,11997,1664xe" filled="true" fillcolor="#000000" stroked="false">
                <v:path arrowok="t"/>
                <v:fill type="solid"/>
              </v:shape>
            </v:group>
            <v:group style="position:absolute;left:11997;top:1664;width:10;height:20" coordorigin="11997,1664" coordsize="10,20">
              <v:shape style="position:absolute;left:11997;top:1664;width:10;height:20" coordorigin="11997,1664" coordsize="10,20" path="m11997,1683l12006,1683,12006,1664,11997,1664,11997,1683xe" filled="true" fillcolor="#000000" stroked="false">
                <v:path arrowok="t"/>
                <v:fill type="solid"/>
              </v:shape>
            </v:group>
            <v:group style="position:absolute;left:11997;top:1683;width:10;height:20" coordorigin="11997,1683" coordsize="10,20">
              <v:shape style="position:absolute;left:11997;top:1683;width:10;height:20" coordorigin="11997,1683" coordsize="10,20" path="m11997,1702l12006,1702,12006,1683,11997,1683,11997,1702xe" filled="true" fillcolor="#000000" stroked="false">
                <v:path arrowok="t"/>
                <v:fill type="solid"/>
              </v:shape>
            </v:group>
            <v:group style="position:absolute;left:11997;top:1702;width:10;height:20" coordorigin="11997,1702" coordsize="10,20">
              <v:shape style="position:absolute;left:11997;top:1702;width:10;height:20" coordorigin="11997,1702" coordsize="10,20" path="m11997,1721l12006,1721,12006,1702,11997,1702,11997,1721xe" filled="true" fillcolor="#000000" stroked="false">
                <v:path arrowok="t"/>
                <v:fill type="solid"/>
              </v:shape>
            </v:group>
            <v:group style="position:absolute;left:11997;top:1721;width:10;height:20" coordorigin="11997,1721" coordsize="10,20">
              <v:shape style="position:absolute;left:11997;top:1721;width:10;height:20" coordorigin="11997,1721" coordsize="10,20" path="m11997,1740l12006,1740,12006,1721,11997,1721,11997,1740xe" filled="true" fillcolor="#000000" stroked="false">
                <v:path arrowok="t"/>
                <v:fill type="solid"/>
              </v:shape>
            </v:group>
            <v:group style="position:absolute;left:11997;top:1740;width:10;height:20" coordorigin="11997,1740" coordsize="10,20">
              <v:shape style="position:absolute;left:11997;top:1740;width:10;height:20" coordorigin="11997,1740" coordsize="10,20" path="m11997,1760l12006,1760,12006,1740,11997,1740,11997,1760xe" filled="true" fillcolor="#000000" stroked="false">
                <v:path arrowok="t"/>
                <v:fill type="solid"/>
              </v:shape>
            </v:group>
            <v:group style="position:absolute;left:11997;top:1760;width:10;height:20" coordorigin="11997,1760" coordsize="10,20">
              <v:shape style="position:absolute;left:11997;top:1760;width:10;height:20" coordorigin="11997,1760" coordsize="10,20" path="m11997,1779l12006,1779,12006,1760,11997,1760,11997,1779xe" filled="true" fillcolor="#000000" stroked="false">
                <v:path arrowok="t"/>
                <v:fill type="solid"/>
              </v:shape>
            </v:group>
            <v:group style="position:absolute;left:11997;top:1779;width:10;height:20" coordorigin="11997,1779" coordsize="10,20">
              <v:shape style="position:absolute;left:11997;top:1779;width:10;height:20" coordorigin="11997,1779" coordsize="10,20" path="m11997,1798l12006,1798,12006,1779,11997,1779,11997,1798xe" filled="true" fillcolor="#000000" stroked="false">
                <v:path arrowok="t"/>
                <v:fill type="solid"/>
              </v:shape>
            </v:group>
            <v:group style="position:absolute;left:11997;top:1798;width:10;height:20" coordorigin="11997,1798" coordsize="10,20">
              <v:shape style="position:absolute;left:11997;top:1798;width:10;height:20" coordorigin="11997,1798" coordsize="10,20" path="m11997,1817l12006,1817,12006,1798,11997,1798,11997,1817xe" filled="true" fillcolor="#000000" stroked="false">
                <v:path arrowok="t"/>
                <v:fill type="solid"/>
              </v:shape>
            </v:group>
            <v:group style="position:absolute;left:11997;top:1817;width:10;height:20" coordorigin="11997,1817" coordsize="10,20">
              <v:shape style="position:absolute;left:11997;top:1817;width:10;height:20" coordorigin="11997,1817" coordsize="10,20" path="m11997,1836l12006,1836,12006,1817,11997,1817,11997,1836xe" filled="true" fillcolor="#000000" stroked="false">
                <v:path arrowok="t"/>
                <v:fill type="solid"/>
              </v:shape>
            </v:group>
            <v:group style="position:absolute;left:11997;top:1836;width:10;height:20" coordorigin="11997,1836" coordsize="10,20">
              <v:shape style="position:absolute;left:11997;top:1836;width:10;height:20" coordorigin="11997,1836" coordsize="10,20" path="m11997,1856l12006,1856,12006,1836,11997,1836,11997,1856xe" filled="true" fillcolor="#000000" stroked="false">
                <v:path arrowok="t"/>
                <v:fill type="solid"/>
              </v:shape>
            </v:group>
            <v:group style="position:absolute;left:11997;top:1856;width:10;height:20" coordorigin="11997,1856" coordsize="10,20">
              <v:shape style="position:absolute;left:11997;top:1856;width:10;height:20" coordorigin="11997,1856" coordsize="10,20" path="m11997,1875l12006,1875,12006,1856,11997,1856,11997,1875xe" filled="true" fillcolor="#000000" stroked="false">
                <v:path arrowok="t"/>
                <v:fill type="solid"/>
              </v:shape>
            </v:group>
            <v:group style="position:absolute;left:11997;top:1875;width:10;height:20" coordorigin="11997,1875" coordsize="10,20">
              <v:shape style="position:absolute;left:11997;top:1875;width:10;height:20" coordorigin="11997,1875" coordsize="10,20" path="m11997,1894l12006,1894,12006,1875,11997,1875,11997,1894xe" filled="true" fillcolor="#000000" stroked="false">
                <v:path arrowok="t"/>
                <v:fill type="solid"/>
              </v:shape>
            </v:group>
            <v:group style="position:absolute;left:11997;top:1894;width:10;height:20" coordorigin="11997,1894" coordsize="10,20">
              <v:shape style="position:absolute;left:11997;top:1894;width:10;height:20" coordorigin="11997,1894" coordsize="10,20" path="m11997,1913l12006,1913,12006,1894,11997,1894,11997,1913xe" filled="true" fillcolor="#000000" stroked="false">
                <v:path arrowok="t"/>
                <v:fill type="solid"/>
              </v:shape>
            </v:group>
            <v:group style="position:absolute;left:11997;top:1913;width:10;height:20" coordorigin="11997,1913" coordsize="10,20">
              <v:shape style="position:absolute;left:11997;top:1913;width:10;height:20" coordorigin="11997,1913" coordsize="10,20" path="m11997,1932l12006,1932,12006,1913,11997,1913,11997,1932xe" filled="true" fillcolor="#000000" stroked="false">
                <v:path arrowok="t"/>
                <v:fill type="solid"/>
              </v:shape>
            </v:group>
            <v:group style="position:absolute;left:11997;top:1932;width:10;height:20" coordorigin="11997,1932" coordsize="10,20">
              <v:shape style="position:absolute;left:11997;top:1932;width:10;height:20" coordorigin="11997,1932" coordsize="10,20" path="m11997,1952l12006,1952,12006,1932,11997,1932,11997,1952xe" filled="true" fillcolor="#000000" stroked="false">
                <v:path arrowok="t"/>
                <v:fill type="solid"/>
              </v:shape>
            </v:group>
            <v:group style="position:absolute;left:11997;top:1952;width:10;height:20" coordorigin="11997,1952" coordsize="10,20">
              <v:shape style="position:absolute;left:11997;top:1952;width:10;height:20" coordorigin="11997,1952" coordsize="10,20" path="m11997,1971l12006,1971,12006,1952,11997,1952,11997,1971xe" filled="true" fillcolor="#000000" stroked="false">
                <v:path arrowok="t"/>
                <v:fill type="solid"/>
              </v:shape>
            </v:group>
            <v:group style="position:absolute;left:11997;top:1971;width:10;height:20" coordorigin="11997,1971" coordsize="10,20">
              <v:shape style="position:absolute;left:11997;top:1971;width:10;height:20" coordorigin="11997,1971" coordsize="10,20" path="m11997,1990l12006,1990,12006,1971,11997,1971,11997,1990xe" filled="true" fillcolor="#000000" stroked="false">
                <v:path arrowok="t"/>
                <v:fill type="solid"/>
              </v:shape>
            </v:group>
            <v:group style="position:absolute;left:11997;top:1990;width:10;height:20" coordorigin="11997,1990" coordsize="10,20">
              <v:shape style="position:absolute;left:11997;top:1990;width:10;height:20" coordorigin="11997,1990" coordsize="10,20" path="m11997,2009l12006,2009,12006,1990,11997,1990,11997,2009xe" filled="true" fillcolor="#000000" stroked="false">
                <v:path arrowok="t"/>
                <v:fill type="solid"/>
              </v:shape>
            </v:group>
            <v:group style="position:absolute;left:11997;top:2009;width:10;height:20" coordorigin="11997,2009" coordsize="10,20">
              <v:shape style="position:absolute;left:11997;top:2009;width:10;height:20" coordorigin="11997,2009" coordsize="10,20" path="m11997,2028l12006,2028,12006,2009,11997,2009,11997,2028xe" filled="true" fillcolor="#000000" stroked="false">
                <v:path arrowok="t"/>
                <v:fill type="solid"/>
              </v:shape>
            </v:group>
            <v:group style="position:absolute;left:11997;top:2028;width:10;height:20" coordorigin="11997,2028" coordsize="10,20">
              <v:shape style="position:absolute;left:11997;top:2028;width:10;height:20" coordorigin="11997,2028" coordsize="10,20" path="m11997,2048l12006,2048,12006,2028,11997,2028,11997,2048xe" filled="true" fillcolor="#000000" stroked="false">
                <v:path arrowok="t"/>
                <v:fill type="solid"/>
              </v:shape>
            </v:group>
            <v:group style="position:absolute;left:11997;top:2048;width:10;height:20" coordorigin="11997,2048" coordsize="10,20">
              <v:shape style="position:absolute;left:11997;top:2048;width:10;height:20" coordorigin="11997,2048" coordsize="10,20" path="m11997,2067l12006,2067,12006,2048,11997,2048,11997,2067xe" filled="true" fillcolor="#000000" stroked="false">
                <v:path arrowok="t"/>
                <v:fill type="solid"/>
              </v:shape>
            </v:group>
            <v:group style="position:absolute;left:11997;top:2067;width:10;height:20" coordorigin="11997,2067" coordsize="10,20">
              <v:shape style="position:absolute;left:11997;top:2067;width:10;height:20" coordorigin="11997,2067" coordsize="10,20" path="m11997,2086l12006,2086,12006,2067,11997,2067,11997,2086xe" filled="true" fillcolor="#000000" stroked="false">
                <v:path arrowok="t"/>
                <v:fill type="solid"/>
              </v:shape>
            </v:group>
            <v:group style="position:absolute;left:11997;top:2086;width:10;height:20" coordorigin="11997,2086" coordsize="10,20">
              <v:shape style="position:absolute;left:11997;top:2086;width:10;height:20" coordorigin="11997,2086" coordsize="10,20" path="m11997,2105l12006,2105,12006,2086,11997,2086,11997,2105xe" filled="true" fillcolor="#000000" stroked="false">
                <v:path arrowok="t"/>
                <v:fill type="solid"/>
              </v:shape>
            </v:group>
            <v:group style="position:absolute;left:11997;top:2105;width:10;height:20" coordorigin="11997,2105" coordsize="10,20">
              <v:shape style="position:absolute;left:11997;top:2105;width:10;height:20" coordorigin="11997,2105" coordsize="10,20" path="m11997,2124l12006,2124,12006,2105,11997,2105,11997,2124xe" filled="true" fillcolor="#000000" stroked="false">
                <v:path arrowok="t"/>
                <v:fill type="solid"/>
              </v:shape>
            </v:group>
            <v:group style="position:absolute;left:11997;top:2124;width:10;height:20" coordorigin="11997,2124" coordsize="10,20">
              <v:shape style="position:absolute;left:11997;top:2124;width:10;height:20" coordorigin="11997,2124" coordsize="10,20" path="m11997,2144l12006,2144,12006,2124,11997,2124,11997,2144xe" filled="true" fillcolor="#000000" stroked="false">
                <v:path arrowok="t"/>
                <v:fill type="solid"/>
              </v:shape>
            </v:group>
            <v:group style="position:absolute;left:11997;top:2144;width:10;height:20" coordorigin="11997,2144" coordsize="10,20">
              <v:shape style="position:absolute;left:11997;top:2144;width:10;height:20" coordorigin="11997,2144" coordsize="10,20" path="m11997,2163l12006,2163,12006,2144,11997,2144,11997,2163xe" filled="true" fillcolor="#000000" stroked="false">
                <v:path arrowok="t"/>
                <v:fill type="solid"/>
              </v:shape>
            </v:group>
            <v:group style="position:absolute;left:11997;top:2163;width:10;height:20" coordorigin="11997,2163" coordsize="10,20">
              <v:shape style="position:absolute;left:11997;top:2163;width:10;height:20" coordorigin="11997,2163" coordsize="10,20" path="m11997,2182l12006,2182,12006,2163,11997,2163,11997,2182xe" filled="true" fillcolor="#000000" stroked="false">
                <v:path arrowok="t"/>
                <v:fill type="solid"/>
              </v:shape>
            </v:group>
            <v:group style="position:absolute;left:11997;top:2182;width:10;height:20" coordorigin="11997,2182" coordsize="10,20">
              <v:shape style="position:absolute;left:11997;top:2182;width:10;height:20" coordorigin="11997,2182" coordsize="10,20" path="m11997,2201l12006,2201,12006,2182,11997,2182,11997,2201xe" filled="true" fillcolor="#000000" stroked="false">
                <v:path arrowok="t"/>
                <v:fill type="solid"/>
              </v:shape>
            </v:group>
            <v:group style="position:absolute;left:11997;top:2201;width:10;height:20" coordorigin="11997,2201" coordsize="10,20">
              <v:shape style="position:absolute;left:11997;top:2201;width:10;height:20" coordorigin="11997,2201" coordsize="10,20" path="m11997,2220l12006,2220,12006,2201,11997,2201,11997,2220xe" filled="true" fillcolor="#000000" stroked="false">
                <v:path arrowok="t"/>
                <v:fill type="solid"/>
              </v:shape>
            </v:group>
            <v:group style="position:absolute;left:11997;top:2220;width:10;height:20" coordorigin="11997,2220" coordsize="10,20">
              <v:shape style="position:absolute;left:11997;top:2220;width:10;height:20" coordorigin="11997,2220" coordsize="10,20" path="m11997,2240l12006,2240,12006,2220,11997,2220,11997,2240xe" filled="true" fillcolor="#000000" stroked="false">
                <v:path arrowok="t"/>
                <v:fill type="solid"/>
              </v:shape>
            </v:group>
            <v:group style="position:absolute;left:11997;top:2240;width:10;height:20" coordorigin="11997,2240" coordsize="10,20">
              <v:shape style="position:absolute;left:11997;top:2240;width:10;height:20" coordorigin="11997,2240" coordsize="10,20" path="m11997,2259l12006,2259,12006,2240,11997,2240,11997,2259xe" filled="true" fillcolor="#000000" stroked="false">
                <v:path arrowok="t"/>
                <v:fill type="solid"/>
              </v:shape>
            </v:group>
            <v:group style="position:absolute;left:11997;top:2259;width:10;height:20" coordorigin="11997,2259" coordsize="10,20">
              <v:shape style="position:absolute;left:11997;top:2259;width:10;height:20" coordorigin="11997,2259" coordsize="10,20" path="m11997,2278l12006,2278,12006,2259,11997,2259,11997,2278xe" filled="true" fillcolor="#000000" stroked="false">
                <v:path arrowok="t"/>
                <v:fill type="solid"/>
              </v:shape>
            </v:group>
            <v:group style="position:absolute;left:11997;top:2278;width:10;height:20" coordorigin="11997,2278" coordsize="10,20">
              <v:shape style="position:absolute;left:11997;top:2278;width:10;height:20" coordorigin="11997,2278" coordsize="10,20" path="m11997,2297l12006,2297,12006,2278,11997,2278,11997,2297xe" filled="true" fillcolor="#000000" stroked="false">
                <v:path arrowok="t"/>
                <v:fill type="solid"/>
              </v:shape>
            </v:group>
            <v:group style="position:absolute;left:11997;top:2297;width:10;height:20" coordorigin="11997,2297" coordsize="10,20">
              <v:shape style="position:absolute;left:11997;top:2297;width:10;height:20" coordorigin="11997,2297" coordsize="10,20" path="m11997,2316l12006,2316,12006,2297,11997,2297,11997,2316xe" filled="true" fillcolor="#000000" stroked="false">
                <v:path arrowok="t"/>
                <v:fill type="solid"/>
              </v:shape>
            </v:group>
            <v:group style="position:absolute;left:11997;top:2316;width:10;height:20" coordorigin="11997,2316" coordsize="10,20">
              <v:shape style="position:absolute;left:11997;top:2316;width:10;height:20" coordorigin="11997,2316" coordsize="10,20" path="m11997,2336l12006,2336,12006,2316,11997,2316,11997,2336xe" filled="true" fillcolor="#000000" stroked="false">
                <v:path arrowok="t"/>
                <v:fill type="solid"/>
              </v:shape>
            </v:group>
            <v:group style="position:absolute;left:11997;top:2336;width:10;height:20" coordorigin="11997,2336" coordsize="10,20">
              <v:shape style="position:absolute;left:11997;top:2336;width:10;height:20" coordorigin="11997,2336" coordsize="10,20" path="m11997,2355l12006,2355,12006,2336,11997,2336,11997,2355xe" filled="true" fillcolor="#000000" stroked="false">
                <v:path arrowok="t"/>
                <v:fill type="solid"/>
              </v:shape>
            </v:group>
            <v:group style="position:absolute;left:11997;top:2361;width:10;height:2" coordorigin="11997,2361" coordsize="10,2">
              <v:shape style="position:absolute;left:11997;top:2361;width:10;height:2" coordorigin="11997,2361" coordsize="10,0" path="m11997,2361l12006,2361e" filled="false" stroked="true" strokeweight=".600010pt" strokecolor="#000000">
                <v:path arrowok="t"/>
              </v:shape>
              <v:shape style="position:absolute;left:29;top:2367;width:1238;height:10" type="#_x0000_t75" stroked="false">
                <v:imagedata r:id="rId50" o:title=""/>
              </v:shape>
              <v:shape style="position:absolute;left:1262;top:2367;width:857;height:10" type="#_x0000_t75" stroked="false">
                <v:imagedata r:id="rId51" o:title=""/>
              </v:shape>
              <v:shape style="position:absolute;left:2114;top:2367;width:1985;height:10" type="#_x0000_t75" stroked="false">
                <v:imagedata r:id="rId52" o:title=""/>
              </v:shape>
              <v:shape style="position:absolute;left:4095;top:2367;width:2453;height:10" type="#_x0000_t75" stroked="false">
                <v:imagedata r:id="rId53" o:title=""/>
              </v:shape>
              <v:shape style="position:absolute;left:6543;top:2367;width:862;height:10" type="#_x0000_t75" stroked="false">
                <v:imagedata r:id="rId54" o:title=""/>
              </v:shape>
              <v:shape style="position:absolute;left:7400;top:2367;width:1034;height:10" type="#_x0000_t75" stroked="false">
                <v:imagedata r:id="rId55" o:title=""/>
              </v:shape>
              <v:shape style="position:absolute;left:8430;top:2367;width:1894;height:10" type="#_x0000_t75" stroked="false">
                <v:imagedata r:id="rId56" o:title=""/>
              </v:shape>
              <v:shape style="position:absolute;left:10319;top:2367;width:746;height:10" type="#_x0000_t75" stroked="false">
                <v:imagedata r:id="rId57" o:title=""/>
              </v:shape>
              <v:shape style="position:absolute;left:11061;top:2367;width:2494;height:10" type="#_x0000_t75" stroked="false">
                <v:imagedata r:id="rId58" o:title=""/>
              </v:shape>
            </v:group>
            <v:group style="position:absolute;left:1267;top:2376;width:10;height:20" coordorigin="1267,2376" coordsize="10,20">
              <v:shape style="position:absolute;left:1267;top:2376;width:10;height:20" coordorigin="1267,2376" coordsize="10,20" path="m1267,2396l1277,2396,1277,2376,1267,2376,1267,2396xe" filled="true" fillcolor="#000000" stroked="false">
                <v:path arrowok="t"/>
                <v:fill type="solid"/>
              </v:shape>
            </v:group>
            <v:group style="position:absolute;left:1267;top:2396;width:10;height:20" coordorigin="1267,2396" coordsize="10,20">
              <v:shape style="position:absolute;left:1267;top:2396;width:10;height:20" coordorigin="1267,2396" coordsize="10,20" path="m1267,2415l1277,2415,1277,2396,1267,2396,1267,2415xe" filled="true" fillcolor="#000000" stroked="false">
                <v:path arrowok="t"/>
                <v:fill type="solid"/>
              </v:shape>
            </v:group>
            <v:group style="position:absolute;left:1267;top:2415;width:10;height:20" coordorigin="1267,2415" coordsize="10,20">
              <v:shape style="position:absolute;left:1267;top:2415;width:10;height:20" coordorigin="1267,2415" coordsize="10,20" path="m1267,2434l1277,2434,1277,2415,1267,2415,1267,2434xe" filled="true" fillcolor="#000000" stroked="false">
                <v:path arrowok="t"/>
                <v:fill type="solid"/>
              </v:shape>
            </v:group>
            <v:group style="position:absolute;left:1267;top:2434;width:10;height:20" coordorigin="1267,2434" coordsize="10,20">
              <v:shape style="position:absolute;left:1267;top:2434;width:10;height:20" coordorigin="1267,2434" coordsize="10,20" path="m1267,2453l1277,2453,1277,2434,1267,2434,1267,2453xe" filled="true" fillcolor="#000000" stroked="false">
                <v:path arrowok="t"/>
                <v:fill type="solid"/>
              </v:shape>
            </v:group>
            <v:group style="position:absolute;left:1267;top:2453;width:10;height:20" coordorigin="1267,2453" coordsize="10,20">
              <v:shape style="position:absolute;left:1267;top:2453;width:10;height:20" coordorigin="1267,2453" coordsize="10,20" path="m1267,2472l1277,2472,1277,2453,1267,2453,1267,2472xe" filled="true" fillcolor="#000000" stroked="false">
                <v:path arrowok="t"/>
                <v:fill type="solid"/>
              </v:shape>
            </v:group>
            <v:group style="position:absolute;left:1267;top:2472;width:10;height:20" coordorigin="1267,2472" coordsize="10,20">
              <v:shape style="position:absolute;left:1267;top:2472;width:10;height:20" coordorigin="1267,2472" coordsize="10,20" path="m1267,2492l1277,2492,1277,2472,1267,2472,1267,2492xe" filled="true" fillcolor="#000000" stroked="false">
                <v:path arrowok="t"/>
                <v:fill type="solid"/>
              </v:shape>
            </v:group>
            <v:group style="position:absolute;left:1267;top:2492;width:10;height:20" coordorigin="1267,2492" coordsize="10,20">
              <v:shape style="position:absolute;left:1267;top:2492;width:10;height:20" coordorigin="1267,2492" coordsize="10,20" path="m1267,2511l1277,2511,1277,2492,1267,2492,1267,2511xe" filled="true" fillcolor="#000000" stroked="false">
                <v:path arrowok="t"/>
                <v:fill type="solid"/>
              </v:shape>
            </v:group>
            <v:group style="position:absolute;left:1267;top:2511;width:10;height:20" coordorigin="1267,2511" coordsize="10,20">
              <v:shape style="position:absolute;left:1267;top:2511;width:10;height:20" coordorigin="1267,2511" coordsize="10,20" path="m1267,2530l1277,2530,1277,2511,1267,2511,1267,2530xe" filled="true" fillcolor="#000000" stroked="false">
                <v:path arrowok="t"/>
                <v:fill type="solid"/>
              </v:shape>
            </v:group>
            <v:group style="position:absolute;left:1267;top:2530;width:10;height:20" coordorigin="1267,2530" coordsize="10,20">
              <v:shape style="position:absolute;left:1267;top:2530;width:10;height:20" coordorigin="1267,2530" coordsize="10,20" path="m1267,2549l1277,2549,1277,2530,1267,2530,1267,2549xe" filled="true" fillcolor="#000000" stroked="false">
                <v:path arrowok="t"/>
                <v:fill type="solid"/>
              </v:shape>
            </v:group>
            <v:group style="position:absolute;left:1267;top:2549;width:10;height:20" coordorigin="1267,2549" coordsize="10,20">
              <v:shape style="position:absolute;left:1267;top:2549;width:10;height:20" coordorigin="1267,2549" coordsize="10,20" path="m1267,2568l1277,2568,1277,2549,1267,2549,1267,2568xe" filled="true" fillcolor="#000000" stroked="false">
                <v:path arrowok="t"/>
                <v:fill type="solid"/>
              </v:shape>
            </v:group>
            <v:group style="position:absolute;left:1267;top:2568;width:10;height:20" coordorigin="1267,2568" coordsize="10,20">
              <v:shape style="position:absolute;left:1267;top:2568;width:10;height:20" coordorigin="1267,2568" coordsize="10,20" path="m1267,2588l1277,2588,1277,2568,1267,2568,1267,2588xe" filled="true" fillcolor="#000000" stroked="false">
                <v:path arrowok="t"/>
                <v:fill type="solid"/>
              </v:shape>
            </v:group>
            <v:group style="position:absolute;left:1267;top:2588;width:10;height:20" coordorigin="1267,2588" coordsize="10,20">
              <v:shape style="position:absolute;left:1267;top:2588;width:10;height:20" coordorigin="1267,2588" coordsize="10,20" path="m1267,2607l1277,2607,1277,2588,1267,2588,1267,2607xe" filled="true" fillcolor="#000000" stroked="false">
                <v:path arrowok="t"/>
                <v:fill type="solid"/>
              </v:shape>
            </v:group>
            <v:group style="position:absolute;left:1267;top:2607;width:10;height:20" coordorigin="1267,2607" coordsize="10,20">
              <v:shape style="position:absolute;left:1267;top:2607;width:10;height:20" coordorigin="1267,2607" coordsize="10,20" path="m1267,2626l1277,2626,1277,2607,1267,2607,1267,2626xe" filled="true" fillcolor="#000000" stroked="false">
                <v:path arrowok="t"/>
                <v:fill type="solid"/>
              </v:shape>
            </v:group>
            <v:group style="position:absolute;left:1267;top:2626;width:10;height:20" coordorigin="1267,2626" coordsize="10,20">
              <v:shape style="position:absolute;left:1267;top:2626;width:10;height:20" coordorigin="1267,2626" coordsize="10,20" path="m1267,2645l1277,2645,1277,2626,1267,2626,1267,2645xe" filled="true" fillcolor="#000000" stroked="false">
                <v:path arrowok="t"/>
                <v:fill type="solid"/>
              </v:shape>
            </v:group>
            <v:group style="position:absolute;left:1267;top:2645;width:10;height:20" coordorigin="1267,2645" coordsize="10,20">
              <v:shape style="position:absolute;left:1267;top:2645;width:10;height:20" coordorigin="1267,2645" coordsize="10,20" path="m1267,2664l1277,2664,1277,2645,1267,2645,1267,2664xe" filled="true" fillcolor="#000000" stroked="false">
                <v:path arrowok="t"/>
                <v:fill type="solid"/>
              </v:shape>
            </v:group>
            <v:group style="position:absolute;left:1267;top:2664;width:10;height:20" coordorigin="1267,2664" coordsize="10,20">
              <v:shape style="position:absolute;left:1267;top:2664;width:10;height:20" coordorigin="1267,2664" coordsize="10,20" path="m1267,2684l1277,2684,1277,2664,1267,2664,1267,2684xe" filled="true" fillcolor="#000000" stroked="false">
                <v:path arrowok="t"/>
                <v:fill type="solid"/>
              </v:shape>
            </v:group>
            <v:group style="position:absolute;left:1267;top:2684;width:10;height:20" coordorigin="1267,2684" coordsize="10,20">
              <v:shape style="position:absolute;left:1267;top:2684;width:10;height:20" coordorigin="1267,2684" coordsize="10,20" path="m1267,2703l1277,2703,1277,2684,1267,2684,1267,2703xe" filled="true" fillcolor="#000000" stroked="false">
                <v:path arrowok="t"/>
                <v:fill type="solid"/>
              </v:shape>
            </v:group>
            <v:group style="position:absolute;left:1267;top:2703;width:10;height:20" coordorigin="1267,2703" coordsize="10,20">
              <v:shape style="position:absolute;left:1267;top:2703;width:10;height:20" coordorigin="1267,2703" coordsize="10,20" path="m1267,2722l1277,2722,1277,2703,1267,2703,1267,2722xe" filled="true" fillcolor="#000000" stroked="false">
                <v:path arrowok="t"/>
                <v:fill type="solid"/>
              </v:shape>
            </v:group>
            <v:group style="position:absolute;left:1267;top:2722;width:10;height:20" coordorigin="1267,2722" coordsize="10,20">
              <v:shape style="position:absolute;left:1267;top:2722;width:10;height:20" coordorigin="1267,2722" coordsize="10,20" path="m1267,2741l1277,2741,1277,2722,1267,2722,1267,2741xe" filled="true" fillcolor="#000000" stroked="false">
                <v:path arrowok="t"/>
                <v:fill type="solid"/>
              </v:shape>
            </v:group>
            <v:group style="position:absolute;left:1267;top:2741;width:10;height:20" coordorigin="1267,2741" coordsize="10,20">
              <v:shape style="position:absolute;left:1267;top:2741;width:10;height:20" coordorigin="1267,2741" coordsize="10,20" path="m1267,2760l1277,2760,1277,2741,1267,2741,1267,2760xe" filled="true" fillcolor="#000000" stroked="false">
                <v:path arrowok="t"/>
                <v:fill type="solid"/>
              </v:shape>
            </v:group>
            <v:group style="position:absolute;left:1267;top:2760;width:10;height:20" coordorigin="1267,2760" coordsize="10,20">
              <v:shape style="position:absolute;left:1267;top:2760;width:10;height:20" coordorigin="1267,2760" coordsize="10,20" path="m1267,2780l1277,2780,1277,2760,1267,2760,1267,2780xe" filled="true" fillcolor="#000000" stroked="false">
                <v:path arrowok="t"/>
                <v:fill type="solid"/>
              </v:shape>
            </v:group>
            <v:group style="position:absolute;left:1267;top:2780;width:10;height:20" coordorigin="1267,2780" coordsize="10,20">
              <v:shape style="position:absolute;left:1267;top:2780;width:10;height:20" coordorigin="1267,2780" coordsize="10,20" path="m1267,2799l1277,2799,1277,2780,1267,2780,1267,2799xe" filled="true" fillcolor="#000000" stroked="false">
                <v:path arrowok="t"/>
                <v:fill type="solid"/>
              </v:shape>
            </v:group>
            <v:group style="position:absolute;left:1267;top:2799;width:10;height:20" coordorigin="1267,2799" coordsize="10,20">
              <v:shape style="position:absolute;left:1267;top:2799;width:10;height:20" coordorigin="1267,2799" coordsize="10,20" path="m1267,2818l1277,2818,1277,2799,1267,2799,1267,2818xe" filled="true" fillcolor="#000000" stroked="false">
                <v:path arrowok="t"/>
                <v:fill type="solid"/>
              </v:shape>
            </v:group>
            <v:group style="position:absolute;left:1267;top:2818;width:10;height:20" coordorigin="1267,2818" coordsize="10,20">
              <v:shape style="position:absolute;left:1267;top:2818;width:10;height:20" coordorigin="1267,2818" coordsize="10,20" path="m1267,2837l1277,2837,1277,2818,1267,2818,1267,2837xe" filled="true" fillcolor="#000000" stroked="false">
                <v:path arrowok="t"/>
                <v:fill type="solid"/>
              </v:shape>
            </v:group>
            <v:group style="position:absolute;left:1267;top:2837;width:10;height:20" coordorigin="1267,2837" coordsize="10,20">
              <v:shape style="position:absolute;left:1267;top:2837;width:10;height:20" coordorigin="1267,2837" coordsize="10,20" path="m1267,2856l1277,2856,1277,2837,1267,2837,1267,2856xe" filled="true" fillcolor="#000000" stroked="false">
                <v:path arrowok="t"/>
                <v:fill type="solid"/>
              </v:shape>
            </v:group>
            <v:group style="position:absolute;left:1267;top:2856;width:10;height:20" coordorigin="1267,2856" coordsize="10,20">
              <v:shape style="position:absolute;left:1267;top:2856;width:10;height:20" coordorigin="1267,2856" coordsize="10,20" path="m1267,2876l1277,2876,1277,2856,1267,2856,1267,2876xe" filled="true" fillcolor="#000000" stroked="false">
                <v:path arrowok="t"/>
                <v:fill type="solid"/>
              </v:shape>
            </v:group>
            <v:group style="position:absolute;left:1267;top:2876;width:10;height:20" coordorigin="1267,2876" coordsize="10,20">
              <v:shape style="position:absolute;left:1267;top:2876;width:10;height:20" coordorigin="1267,2876" coordsize="10,20" path="m1267,2895l1277,2895,1277,2876,1267,2876,1267,2895xe" filled="true" fillcolor="#000000" stroked="false">
                <v:path arrowok="t"/>
                <v:fill type="solid"/>
              </v:shape>
            </v:group>
            <v:group style="position:absolute;left:1267;top:2895;width:10;height:20" coordorigin="1267,2895" coordsize="10,20">
              <v:shape style="position:absolute;left:1267;top:2895;width:10;height:20" coordorigin="1267,2895" coordsize="10,20" path="m1267,2914l1277,2914,1277,2895,1267,2895,1267,2914xe" filled="true" fillcolor="#000000" stroked="false">
                <v:path arrowok="t"/>
                <v:fill type="solid"/>
              </v:shape>
            </v:group>
            <v:group style="position:absolute;left:1267;top:2914;width:10;height:20" coordorigin="1267,2914" coordsize="10,20">
              <v:shape style="position:absolute;left:1267;top:2914;width:10;height:20" coordorigin="1267,2914" coordsize="10,20" path="m1267,2933l1277,2933,1277,2914,1267,2914,1267,2933xe" filled="true" fillcolor="#000000" stroked="false">
                <v:path arrowok="t"/>
                <v:fill type="solid"/>
              </v:shape>
            </v:group>
            <v:group style="position:absolute;left:1267;top:2933;width:10;height:20" coordorigin="1267,2933" coordsize="10,20">
              <v:shape style="position:absolute;left:1267;top:2933;width:10;height:20" coordorigin="1267,2933" coordsize="10,20" path="m1267,2952l1277,2952,1277,2933,1267,2933,1267,2952xe" filled="true" fillcolor="#000000" stroked="false">
                <v:path arrowok="t"/>
                <v:fill type="solid"/>
              </v:shape>
            </v:group>
            <v:group style="position:absolute;left:1267;top:2952;width:10;height:20" coordorigin="1267,2952" coordsize="10,20">
              <v:shape style="position:absolute;left:1267;top:2952;width:10;height:20" coordorigin="1267,2952" coordsize="10,20" path="m1267,2972l1277,2972,1277,2952,1267,2952,1267,2972xe" filled="true" fillcolor="#000000" stroked="false">
                <v:path arrowok="t"/>
                <v:fill type="solid"/>
              </v:shape>
            </v:group>
            <v:group style="position:absolute;left:1267;top:2972;width:10;height:20" coordorigin="1267,2972" coordsize="10,20">
              <v:shape style="position:absolute;left:1267;top:2972;width:10;height:20" coordorigin="1267,2972" coordsize="10,20" path="m1267,2991l1277,2991,1277,2972,1267,2972,1267,2991xe" filled="true" fillcolor="#000000" stroked="false">
                <v:path arrowok="t"/>
                <v:fill type="solid"/>
              </v:shape>
            </v:group>
            <v:group style="position:absolute;left:1267;top:2991;width:10;height:20" coordorigin="1267,2991" coordsize="10,20">
              <v:shape style="position:absolute;left:1267;top:2991;width:10;height:20" coordorigin="1267,2991" coordsize="10,20" path="m1267,3010l1277,3010,1277,2991,1267,2991,1267,3010xe" filled="true" fillcolor="#000000" stroked="false">
                <v:path arrowok="t"/>
                <v:fill type="solid"/>
              </v:shape>
            </v:group>
            <v:group style="position:absolute;left:1267;top:3010;width:10;height:20" coordorigin="1267,3010" coordsize="10,20">
              <v:shape style="position:absolute;left:1267;top:3010;width:10;height:20" coordorigin="1267,3010" coordsize="10,20" path="m1267,3029l1277,3029,1277,3010,1267,3010,1267,3029xe" filled="true" fillcolor="#000000" stroked="false">
                <v:path arrowok="t"/>
                <v:fill type="solid"/>
              </v:shape>
            </v:group>
            <v:group style="position:absolute;left:1267;top:3029;width:10;height:20" coordorigin="1267,3029" coordsize="10,20">
              <v:shape style="position:absolute;left:1267;top:3029;width:10;height:20" coordorigin="1267,3029" coordsize="10,20" path="m1267,3048l1277,3048,1277,3029,1267,3029,1267,3048xe" filled="true" fillcolor="#000000" stroked="false">
                <v:path arrowok="t"/>
                <v:fill type="solid"/>
              </v:shape>
            </v:group>
            <v:group style="position:absolute;left:1267;top:3048;width:10;height:20" coordorigin="1267,3048" coordsize="10,20">
              <v:shape style="position:absolute;left:1267;top:3048;width:10;height:20" coordorigin="1267,3048" coordsize="10,20" path="m1267,3068l1277,3068,1277,3048,1267,3048,1267,3068xe" filled="true" fillcolor="#000000" stroked="false">
                <v:path arrowok="t"/>
                <v:fill type="solid"/>
              </v:shape>
            </v:group>
            <v:group style="position:absolute;left:1267;top:3068;width:10;height:20" coordorigin="1267,3068" coordsize="10,20">
              <v:shape style="position:absolute;left:1267;top:3068;width:10;height:20" coordorigin="1267,3068" coordsize="10,20" path="m1267,3087l1277,3087,1277,3068,1267,3068,1267,3087xe" filled="true" fillcolor="#000000" stroked="false">
                <v:path arrowok="t"/>
                <v:fill type="solid"/>
              </v:shape>
            </v:group>
            <v:group style="position:absolute;left:1267;top:3087;width:10;height:20" coordorigin="1267,3087" coordsize="10,20">
              <v:shape style="position:absolute;left:1267;top:3087;width:10;height:20" coordorigin="1267,3087" coordsize="10,20" path="m1267,3106l1277,3106,1277,3087,1267,3087,1267,3106xe" filled="true" fillcolor="#000000" stroked="false">
                <v:path arrowok="t"/>
                <v:fill type="solid"/>
              </v:shape>
            </v:group>
            <v:group style="position:absolute;left:1267;top:3106;width:10;height:20" coordorigin="1267,3106" coordsize="10,20">
              <v:shape style="position:absolute;left:1267;top:3106;width:10;height:20" coordorigin="1267,3106" coordsize="10,20" path="m1267,3125l1277,3125,1277,3106,1267,3106,1267,3125xe" filled="true" fillcolor="#000000" stroked="false">
                <v:path arrowok="t"/>
                <v:fill type="solid"/>
              </v:shape>
            </v:group>
            <v:group style="position:absolute;left:1267;top:3125;width:10;height:20" coordorigin="1267,3125" coordsize="10,20">
              <v:shape style="position:absolute;left:1267;top:3125;width:10;height:20" coordorigin="1267,3125" coordsize="10,20" path="m1267,3144l1277,3144,1277,3125,1267,3125,1267,3144xe" filled="true" fillcolor="#000000" stroked="false">
                <v:path arrowok="t"/>
                <v:fill type="solid"/>
              </v:shape>
            </v:group>
            <v:group style="position:absolute;left:1267;top:3144;width:10;height:20" coordorigin="1267,3144" coordsize="10,20">
              <v:shape style="position:absolute;left:1267;top:3144;width:10;height:20" coordorigin="1267,3144" coordsize="10,20" path="m1267,3164l1277,3164,1277,3144,1267,3144,1267,3164xe" filled="true" fillcolor="#000000" stroked="false">
                <v:path arrowok="t"/>
                <v:fill type="solid"/>
              </v:shape>
            </v:group>
            <v:group style="position:absolute;left:1267;top:3164;width:10;height:20" coordorigin="1267,3164" coordsize="10,20">
              <v:shape style="position:absolute;left:1267;top:3164;width:10;height:20" coordorigin="1267,3164" coordsize="10,20" path="m1267,3183l1277,3183,1277,3164,1267,3164,1267,3183xe" filled="true" fillcolor="#000000" stroked="false">
                <v:path arrowok="t"/>
                <v:fill type="solid"/>
              </v:shape>
            </v:group>
            <v:group style="position:absolute;left:1267;top:3183;width:10;height:20" coordorigin="1267,3183" coordsize="10,20">
              <v:shape style="position:absolute;left:1267;top:3183;width:10;height:20" coordorigin="1267,3183" coordsize="10,20" path="m1267,3202l1277,3202,1277,3183,1267,3183,1267,3202xe" filled="true" fillcolor="#000000" stroked="false">
                <v:path arrowok="t"/>
                <v:fill type="solid"/>
              </v:shape>
            </v:group>
            <v:group style="position:absolute;left:1267;top:3202;width:10;height:20" coordorigin="1267,3202" coordsize="10,20">
              <v:shape style="position:absolute;left:1267;top:3202;width:10;height:20" coordorigin="1267,3202" coordsize="10,20" path="m1267,3221l1277,3221,1277,3202,1267,3202,1267,3221xe" filled="true" fillcolor="#000000" stroked="false">
                <v:path arrowok="t"/>
                <v:fill type="solid"/>
              </v:shape>
            </v:group>
            <v:group style="position:absolute;left:1267;top:3221;width:10;height:20" coordorigin="1267,3221" coordsize="10,20">
              <v:shape style="position:absolute;left:1267;top:3221;width:10;height:20" coordorigin="1267,3221" coordsize="10,20" path="m1267,3240l1277,3240,1277,3221,1267,3221,1267,3240xe" filled="true" fillcolor="#000000" stroked="false">
                <v:path arrowok="t"/>
                <v:fill type="solid"/>
              </v:shape>
            </v:group>
            <v:group style="position:absolute;left:1267;top:3240;width:10;height:20" coordorigin="1267,3240" coordsize="10,20">
              <v:shape style="position:absolute;left:1267;top:3240;width:10;height:20" coordorigin="1267,3240" coordsize="10,20" path="m1267,3260l1277,3260,1277,3240,1267,3240,1267,3260xe" filled="true" fillcolor="#000000" stroked="false">
                <v:path arrowok="t"/>
                <v:fill type="solid"/>
              </v:shape>
            </v:group>
            <v:group style="position:absolute;left:1267;top:3260;width:10;height:20" coordorigin="1267,3260" coordsize="10,20">
              <v:shape style="position:absolute;left:1267;top:3260;width:10;height:20" coordorigin="1267,3260" coordsize="10,20" path="m1267,3279l1277,3279,1277,3260,1267,3260,1267,3279xe" filled="true" fillcolor="#000000" stroked="false">
                <v:path arrowok="t"/>
                <v:fill type="solid"/>
              </v:shape>
            </v:group>
            <v:group style="position:absolute;left:1267;top:3279;width:10;height:20" coordorigin="1267,3279" coordsize="10,20">
              <v:shape style="position:absolute;left:1267;top:3279;width:10;height:20" coordorigin="1267,3279" coordsize="10,20" path="m1267,3298l1277,3298,1277,3279,1267,3279,1267,3298xe" filled="true" fillcolor="#000000" stroked="false">
                <v:path arrowok="t"/>
                <v:fill type="solid"/>
              </v:shape>
            </v:group>
            <v:group style="position:absolute;left:1267;top:3298;width:10;height:20" coordorigin="1267,3298" coordsize="10,20">
              <v:shape style="position:absolute;left:1267;top:3298;width:10;height:20" coordorigin="1267,3298" coordsize="10,20" path="m1267,3317l1277,3317,1277,3298,1267,3298,1267,3317xe" filled="true" fillcolor="#000000" stroked="false">
                <v:path arrowok="t"/>
                <v:fill type="solid"/>
              </v:shape>
            </v:group>
            <v:group style="position:absolute;left:1267;top:3317;width:10;height:20" coordorigin="1267,3317" coordsize="10,20">
              <v:shape style="position:absolute;left:1267;top:3317;width:10;height:20" coordorigin="1267,3317" coordsize="10,20" path="m1267,3336l1277,3336,1277,3317,1267,3317,1267,3336xe" filled="true" fillcolor="#000000" stroked="false">
                <v:path arrowok="t"/>
                <v:fill type="solid"/>
              </v:shape>
            </v:group>
            <v:group style="position:absolute;left:1267;top:3336;width:10;height:20" coordorigin="1267,3336" coordsize="10,20">
              <v:shape style="position:absolute;left:1267;top:3336;width:10;height:20" coordorigin="1267,3336" coordsize="10,20" path="m1267,3356l1277,3356,1277,3336,1267,3336,1267,3356xe" filled="true" fillcolor="#000000" stroked="false">
                <v:path arrowok="t"/>
                <v:fill type="solid"/>
              </v:shape>
            </v:group>
            <v:group style="position:absolute;left:1267;top:3356;width:10;height:20" coordorigin="1267,3356" coordsize="10,20">
              <v:shape style="position:absolute;left:1267;top:3356;width:10;height:20" coordorigin="1267,3356" coordsize="10,20" path="m1267,3375l1277,3375,1277,3356,1267,3356,1267,3375xe" filled="true" fillcolor="#000000" stroked="false">
                <v:path arrowok="t"/>
                <v:fill type="solid"/>
              </v:shape>
            </v:group>
            <v:group style="position:absolute;left:1267;top:3375;width:10;height:20" coordorigin="1267,3375" coordsize="10,20">
              <v:shape style="position:absolute;left:1267;top:3375;width:10;height:20" coordorigin="1267,3375" coordsize="10,20" path="m1267,3394l1277,3394,1277,3375,1267,3375,1267,3394xe" filled="true" fillcolor="#000000" stroked="false">
                <v:path arrowok="t"/>
                <v:fill type="solid"/>
              </v:shape>
            </v:group>
            <v:group style="position:absolute;left:1267;top:3394;width:10;height:20" coordorigin="1267,3394" coordsize="10,20">
              <v:shape style="position:absolute;left:1267;top:3394;width:10;height:20" coordorigin="1267,3394" coordsize="10,20" path="m1267,3413l1277,3413,1277,3394,1267,3394,1267,3413xe" filled="true" fillcolor="#000000" stroked="false">
                <v:path arrowok="t"/>
                <v:fill type="solid"/>
              </v:shape>
            </v:group>
            <v:group style="position:absolute;left:1267;top:3413;width:10;height:20" coordorigin="1267,3413" coordsize="10,20">
              <v:shape style="position:absolute;left:1267;top:3413;width:10;height:20" coordorigin="1267,3413" coordsize="10,20" path="m1267,3432l1277,3432,1277,3413,1267,3413,1267,3432xe" filled="true" fillcolor="#000000" stroked="false">
                <v:path arrowok="t"/>
                <v:fill type="solid"/>
              </v:shape>
            </v:group>
            <v:group style="position:absolute;left:1267;top:3432;width:10;height:20" coordorigin="1267,3432" coordsize="10,20">
              <v:shape style="position:absolute;left:1267;top:3432;width:10;height:20" coordorigin="1267,3432" coordsize="10,20" path="m1267,3452l1277,3452,1277,3432,1267,3432,1267,3452xe" filled="true" fillcolor="#000000" stroked="false">
                <v:path arrowok="t"/>
                <v:fill type="solid"/>
              </v:shape>
            </v:group>
            <v:group style="position:absolute;left:1267;top:3452;width:10;height:20" coordorigin="1267,3452" coordsize="10,20">
              <v:shape style="position:absolute;left:1267;top:3452;width:10;height:20" coordorigin="1267,3452" coordsize="10,20" path="m1267,3471l1277,3471,1277,3452,1267,3452,1267,3471xe" filled="true" fillcolor="#000000" stroked="false">
                <v:path arrowok="t"/>
                <v:fill type="solid"/>
              </v:shape>
            </v:group>
            <v:group style="position:absolute;left:1267;top:3471;width:10;height:20" coordorigin="1267,3471" coordsize="10,20">
              <v:shape style="position:absolute;left:1267;top:3471;width:10;height:20" coordorigin="1267,3471" coordsize="10,20" path="m1267,3490l1277,3490,1277,3471,1267,3471,1267,3490xe" filled="true" fillcolor="#000000" stroked="false">
                <v:path arrowok="t"/>
                <v:fill type="solid"/>
              </v:shape>
            </v:group>
            <v:group style="position:absolute;left:1267;top:3490;width:10;height:20" coordorigin="1267,3490" coordsize="10,20">
              <v:shape style="position:absolute;left:1267;top:3490;width:10;height:20" coordorigin="1267,3490" coordsize="10,20" path="m1267,3509l1277,3509,1277,3490,1267,3490,1267,3509xe" filled="true" fillcolor="#000000" stroked="false">
                <v:path arrowok="t"/>
                <v:fill type="solid"/>
              </v:shape>
            </v:group>
            <v:group style="position:absolute;left:1267;top:3509;width:10;height:20" coordorigin="1267,3509" coordsize="10,20">
              <v:shape style="position:absolute;left:1267;top:3509;width:10;height:20" coordorigin="1267,3509" coordsize="10,20" path="m1267,3528l1277,3528,1277,3509,1267,3509,1267,3528xe" filled="true" fillcolor="#000000" stroked="false">
                <v:path arrowok="t"/>
                <v:fill type="solid"/>
              </v:shape>
            </v:group>
            <v:group style="position:absolute;left:1267;top:3528;width:10;height:20" coordorigin="1267,3528" coordsize="10,20">
              <v:shape style="position:absolute;left:1267;top:3528;width:10;height:20" coordorigin="1267,3528" coordsize="10,20" path="m1267,3548l1277,3548,1277,3528,1267,3528,1267,3548xe" filled="true" fillcolor="#000000" stroked="false">
                <v:path arrowok="t"/>
                <v:fill type="solid"/>
              </v:shape>
            </v:group>
            <v:group style="position:absolute;left:1267;top:3548;width:10;height:20" coordorigin="1267,3548" coordsize="10,20">
              <v:shape style="position:absolute;left:1267;top:3548;width:10;height:20" coordorigin="1267,3548" coordsize="10,20" path="m1267,3567l1277,3567,1277,3548,1267,3548,1267,3567xe" filled="true" fillcolor="#000000" stroked="false">
                <v:path arrowok="t"/>
                <v:fill type="solid"/>
              </v:shape>
            </v:group>
            <v:group style="position:absolute;left:1267;top:3567;width:10;height:20" coordorigin="1267,3567" coordsize="10,20">
              <v:shape style="position:absolute;left:1267;top:3567;width:10;height:20" coordorigin="1267,3567" coordsize="10,20" path="m1267,3586l1277,3586,1277,3567,1267,3567,1267,3586xe" filled="true" fillcolor="#000000" stroked="false">
                <v:path arrowok="t"/>
                <v:fill type="solid"/>
              </v:shape>
            </v:group>
            <v:group style="position:absolute;left:1267;top:3586;width:10;height:20" coordorigin="1267,3586" coordsize="10,20">
              <v:shape style="position:absolute;left:1267;top:3586;width:10;height:20" coordorigin="1267,3586" coordsize="10,20" path="m1267,3605l1277,3605,1277,3586,1267,3586,1267,3605xe" filled="true" fillcolor="#000000" stroked="false">
                <v:path arrowok="t"/>
                <v:fill type="solid"/>
              </v:shape>
            </v:group>
            <v:group style="position:absolute;left:1267;top:3605;width:10;height:20" coordorigin="1267,3605" coordsize="10,20">
              <v:shape style="position:absolute;left:1267;top:3605;width:10;height:20" coordorigin="1267,3605" coordsize="10,20" path="m1267,3624l1277,3624,1277,3605,1267,3605,1267,3624xe" filled="true" fillcolor="#000000" stroked="false">
                <v:path arrowok="t"/>
                <v:fill type="solid"/>
              </v:shape>
            </v:group>
            <v:group style="position:absolute;left:1267;top:3624;width:10;height:20" coordorigin="1267,3624" coordsize="10,20">
              <v:shape style="position:absolute;left:1267;top:3624;width:10;height:20" coordorigin="1267,3624" coordsize="10,20" path="m1267,3644l1277,3644,1277,3624,1267,3624,1267,3644xe" filled="true" fillcolor="#000000" stroked="false">
                <v:path arrowok="t"/>
                <v:fill type="solid"/>
              </v:shape>
            </v:group>
            <v:group style="position:absolute;left:1267;top:3644;width:10;height:20" coordorigin="1267,3644" coordsize="10,20">
              <v:shape style="position:absolute;left:1267;top:3644;width:10;height:20" coordorigin="1267,3644" coordsize="10,20" path="m1267,3663l1277,3663,1277,3644,1267,3644,1267,3663xe" filled="true" fillcolor="#000000" stroked="false">
                <v:path arrowok="t"/>
                <v:fill type="solid"/>
              </v:shape>
            </v:group>
            <v:group style="position:absolute;left:1267;top:3663;width:10;height:20" coordorigin="1267,3663" coordsize="10,20">
              <v:shape style="position:absolute;left:1267;top:3663;width:10;height:20" coordorigin="1267,3663" coordsize="10,20" path="m1267,3682l1277,3682,1277,3663,1267,3663,1267,3682xe" filled="true" fillcolor="#000000" stroked="false">
                <v:path arrowok="t"/>
                <v:fill type="solid"/>
              </v:shape>
            </v:group>
            <v:group style="position:absolute;left:1267;top:3682;width:10;height:20" coordorigin="1267,3682" coordsize="10,20">
              <v:shape style="position:absolute;left:1267;top:3682;width:10;height:20" coordorigin="1267,3682" coordsize="10,20" path="m1267,3701l1277,3701,1277,3682,1267,3682,1267,3701xe" filled="true" fillcolor="#000000" stroked="false">
                <v:path arrowok="t"/>
                <v:fill type="solid"/>
              </v:shape>
            </v:group>
            <v:group style="position:absolute;left:1267;top:3701;width:10;height:20" coordorigin="1267,3701" coordsize="10,20">
              <v:shape style="position:absolute;left:1267;top:3701;width:10;height:20" coordorigin="1267,3701" coordsize="10,20" path="m1267,3720l1277,3720,1277,3701,1267,3701,1267,3720xe" filled="true" fillcolor="#000000" stroked="false">
                <v:path arrowok="t"/>
                <v:fill type="solid"/>
              </v:shape>
            </v:group>
            <v:group style="position:absolute;left:1267;top:3720;width:10;height:20" coordorigin="1267,3720" coordsize="10,20">
              <v:shape style="position:absolute;left:1267;top:3720;width:10;height:20" coordorigin="1267,3720" coordsize="10,20" path="m1267,3740l1277,3740,1277,3720,1267,3720,1267,3740xe" filled="true" fillcolor="#000000" stroked="false">
                <v:path arrowok="t"/>
                <v:fill type="solid"/>
              </v:shape>
            </v:group>
            <v:group style="position:absolute;left:1267;top:3740;width:10;height:20" coordorigin="1267,3740" coordsize="10,20">
              <v:shape style="position:absolute;left:1267;top:3740;width:10;height:20" coordorigin="1267,3740" coordsize="10,20" path="m1267,3759l1277,3759,1277,3740,1267,3740,1267,3759xe" filled="true" fillcolor="#000000" stroked="false">
                <v:path arrowok="t"/>
                <v:fill type="solid"/>
              </v:shape>
            </v:group>
            <v:group style="position:absolute;left:1267;top:3759;width:10;height:20" coordorigin="1267,3759" coordsize="10,20">
              <v:shape style="position:absolute;left:1267;top:3759;width:10;height:20" coordorigin="1267,3759" coordsize="10,20" path="m1267,3778l1277,3778,1277,3759,1267,3759,1267,3778xe" filled="true" fillcolor="#000000" stroked="false">
                <v:path arrowok="t"/>
                <v:fill type="solid"/>
              </v:shape>
            </v:group>
            <v:group style="position:absolute;left:1267;top:3778;width:10;height:20" coordorigin="1267,3778" coordsize="10,20">
              <v:shape style="position:absolute;left:1267;top:3778;width:10;height:20" coordorigin="1267,3778" coordsize="10,20" path="m1267,3797l1277,3797,1277,3778,1267,3778,1267,3797xe" filled="true" fillcolor="#000000" stroked="false">
                <v:path arrowok="t"/>
                <v:fill type="solid"/>
              </v:shape>
            </v:group>
            <v:group style="position:absolute;left:1267;top:3797;width:10;height:20" coordorigin="1267,3797" coordsize="10,20">
              <v:shape style="position:absolute;left:1267;top:3797;width:10;height:20" coordorigin="1267,3797" coordsize="10,20" path="m1267,3816l1277,3816,1277,3797,1267,3797,1267,3816xe" filled="true" fillcolor="#000000" stroked="false">
                <v:path arrowok="t"/>
                <v:fill type="solid"/>
              </v:shape>
            </v:group>
            <v:group style="position:absolute;left:1267;top:3816;width:10;height:20" coordorigin="1267,3816" coordsize="10,20">
              <v:shape style="position:absolute;left:1267;top:3816;width:10;height:20" coordorigin="1267,3816" coordsize="10,20" path="m1267,3836l1277,3836,1277,3816,1267,3816,1267,3836xe" filled="true" fillcolor="#000000" stroked="false">
                <v:path arrowok="t"/>
                <v:fill type="solid"/>
              </v:shape>
            </v:group>
            <v:group style="position:absolute;left:1267;top:3836;width:10;height:20" coordorigin="1267,3836" coordsize="10,20">
              <v:shape style="position:absolute;left:1267;top:3836;width:10;height:20" coordorigin="1267,3836" coordsize="10,20" path="m1267,3855l1277,3855,1277,3836,1267,3836,1267,3855xe" filled="true" fillcolor="#000000" stroked="false">
                <v:path arrowok="t"/>
                <v:fill type="solid"/>
              </v:shape>
            </v:group>
            <v:group style="position:absolute;left:1267;top:3855;width:10;height:20" coordorigin="1267,3855" coordsize="10,20">
              <v:shape style="position:absolute;left:1267;top:3855;width:10;height:20" coordorigin="1267,3855" coordsize="10,20" path="m1267,3874l1277,3874,1277,3855,1267,3855,1267,3874xe" filled="true" fillcolor="#000000" stroked="false">
                <v:path arrowok="t"/>
                <v:fill type="solid"/>
              </v:shape>
            </v:group>
            <v:group style="position:absolute;left:1267;top:3874;width:10;height:20" coordorigin="1267,3874" coordsize="10,20">
              <v:shape style="position:absolute;left:1267;top:3874;width:10;height:20" coordorigin="1267,3874" coordsize="10,20" path="m1267,3893l1277,3893,1277,3874,1267,3874,1267,3893xe" filled="true" fillcolor="#000000" stroked="false">
                <v:path arrowok="t"/>
                <v:fill type="solid"/>
              </v:shape>
            </v:group>
            <v:group style="position:absolute;left:1267;top:3893;width:10;height:20" coordorigin="1267,3893" coordsize="10,20">
              <v:shape style="position:absolute;left:1267;top:3893;width:10;height:20" coordorigin="1267,3893" coordsize="10,20" path="m1267,3912l1277,3912,1277,3893,1267,3893,1267,3912xe" filled="true" fillcolor="#000000" stroked="false">
                <v:path arrowok="t"/>
                <v:fill type="solid"/>
              </v:shape>
            </v:group>
            <v:group style="position:absolute;left:1267;top:3912;width:10;height:20" coordorigin="1267,3912" coordsize="10,20">
              <v:shape style="position:absolute;left:1267;top:3912;width:10;height:20" coordorigin="1267,3912" coordsize="10,20" path="m1267,3932l1277,3932,1277,3912,1267,3912,1267,3932xe" filled="true" fillcolor="#000000" stroked="false">
                <v:path arrowok="t"/>
                <v:fill type="solid"/>
              </v:shape>
            </v:group>
            <v:group style="position:absolute;left:1267;top:3932;width:10;height:20" coordorigin="1267,3932" coordsize="10,20">
              <v:shape style="position:absolute;left:1267;top:3932;width:10;height:20" coordorigin="1267,3932" coordsize="10,20" path="m1267,3951l1277,3951,1277,3932,1267,3932,1267,3951xe" filled="true" fillcolor="#000000" stroked="false">
                <v:path arrowok="t"/>
                <v:fill type="solid"/>
              </v:shape>
            </v:group>
            <v:group style="position:absolute;left:1267;top:3951;width:10;height:20" coordorigin="1267,3951" coordsize="10,20">
              <v:shape style="position:absolute;left:1267;top:3951;width:10;height:20" coordorigin="1267,3951" coordsize="10,20" path="m1267,3970l1277,3970,1277,3951,1267,3951,1267,3970xe" filled="true" fillcolor="#000000" stroked="false">
                <v:path arrowok="t"/>
                <v:fill type="solid"/>
              </v:shape>
            </v:group>
            <v:group style="position:absolute;left:1267;top:3970;width:10;height:20" coordorigin="1267,3970" coordsize="10,20">
              <v:shape style="position:absolute;left:1267;top:3970;width:10;height:20" coordorigin="1267,3970" coordsize="10,20" path="m1267,3989l1277,3989,1277,3970,1267,3970,1267,3989xe" filled="true" fillcolor="#000000" stroked="false">
                <v:path arrowok="t"/>
                <v:fill type="solid"/>
              </v:shape>
            </v:group>
            <v:group style="position:absolute;left:1267;top:3989;width:10;height:20" coordorigin="1267,3989" coordsize="10,20">
              <v:shape style="position:absolute;left:1267;top:3989;width:10;height:20" coordorigin="1267,3989" coordsize="10,20" path="m1267,4008l1277,4008,1277,3989,1267,3989,1267,4008xe" filled="true" fillcolor="#000000" stroked="false">
                <v:path arrowok="t"/>
                <v:fill type="solid"/>
              </v:shape>
            </v:group>
            <v:group style="position:absolute;left:1267;top:4008;width:10;height:20" coordorigin="1267,4008" coordsize="10,20">
              <v:shape style="position:absolute;left:1267;top:4008;width:10;height:20" coordorigin="1267,4008" coordsize="10,20" path="m1267,4028l1277,4028,1277,4008,1267,4008,1267,4028xe" filled="true" fillcolor="#000000" stroked="false">
                <v:path arrowok="t"/>
                <v:fill type="solid"/>
              </v:shape>
            </v:group>
            <v:group style="position:absolute;left:1267;top:4028;width:10;height:20" coordorigin="1267,4028" coordsize="10,20">
              <v:shape style="position:absolute;left:1267;top:4028;width:10;height:20" coordorigin="1267,4028" coordsize="10,20" path="m1267,4047l1277,4047,1277,4028,1267,4028,1267,4047xe" filled="true" fillcolor="#000000" stroked="false">
                <v:path arrowok="t"/>
                <v:fill type="solid"/>
              </v:shape>
            </v:group>
            <v:group style="position:absolute;left:1267;top:4047;width:10;height:20" coordorigin="1267,4047" coordsize="10,20">
              <v:shape style="position:absolute;left:1267;top:4047;width:10;height:20" coordorigin="1267,4047" coordsize="10,20" path="m1267,4066l1277,4066,1277,4047,1267,4047,1267,4066xe" filled="true" fillcolor="#000000" stroked="false">
                <v:path arrowok="t"/>
                <v:fill type="solid"/>
              </v:shape>
            </v:group>
            <v:group style="position:absolute;left:1267;top:4066;width:10;height:20" coordorigin="1267,4066" coordsize="10,20">
              <v:shape style="position:absolute;left:1267;top:4066;width:10;height:20" coordorigin="1267,4066" coordsize="10,20" path="m1267,4085l1277,4085,1277,4066,1267,4066,1267,4085xe" filled="true" fillcolor="#000000" stroked="false">
                <v:path arrowok="t"/>
                <v:fill type="solid"/>
              </v:shape>
            </v:group>
            <v:group style="position:absolute;left:1267;top:4085;width:10;height:20" coordorigin="1267,4085" coordsize="10,20">
              <v:shape style="position:absolute;left:1267;top:4085;width:10;height:20" coordorigin="1267,4085" coordsize="10,20" path="m1267,4104l1277,4104,1277,4085,1267,4085,1267,4104xe" filled="true" fillcolor="#000000" stroked="false">
                <v:path arrowok="t"/>
                <v:fill type="solid"/>
              </v:shape>
            </v:group>
            <v:group style="position:absolute;left:1267;top:4104;width:10;height:20" coordorigin="1267,4104" coordsize="10,20">
              <v:shape style="position:absolute;left:1267;top:4104;width:10;height:20" coordorigin="1267,4104" coordsize="10,20" path="m1267,4124l1277,4124,1277,4104,1267,4104,1267,4124xe" filled="true" fillcolor="#000000" stroked="false">
                <v:path arrowok="t"/>
                <v:fill type="solid"/>
              </v:shape>
            </v:group>
            <v:group style="position:absolute;left:1267;top:4124;width:10;height:20" coordorigin="1267,4124" coordsize="10,20">
              <v:shape style="position:absolute;left:1267;top:4124;width:10;height:20" coordorigin="1267,4124" coordsize="10,20" path="m1267,4143l1277,4143,1277,4124,1267,4124,1267,4143xe" filled="true" fillcolor="#000000" stroked="false">
                <v:path arrowok="t"/>
                <v:fill type="solid"/>
              </v:shape>
            </v:group>
            <v:group style="position:absolute;left:1267;top:4143;width:10;height:20" coordorigin="1267,4143" coordsize="10,20">
              <v:shape style="position:absolute;left:1267;top:4143;width:10;height:20" coordorigin="1267,4143" coordsize="10,20" path="m1267,4163l1277,4163,1277,4143,1267,4143,1267,4163xe" filled="true" fillcolor="#000000" stroked="false">
                <v:path arrowok="t"/>
                <v:fill type="solid"/>
              </v:shape>
            </v:group>
            <v:group style="position:absolute;left:1267;top:4163;width:10;height:20" coordorigin="1267,4163" coordsize="10,20">
              <v:shape style="position:absolute;left:1267;top:4163;width:10;height:20" coordorigin="1267,4163" coordsize="10,20" path="m1267,4182l1277,4182,1277,4163,1267,4163,1267,4182xe" filled="true" fillcolor="#000000" stroked="false">
                <v:path arrowok="t"/>
                <v:fill type="solid"/>
              </v:shape>
            </v:group>
            <v:group style="position:absolute;left:1267;top:4182;width:10;height:20" coordorigin="1267,4182" coordsize="10,20">
              <v:shape style="position:absolute;left:1267;top:4182;width:10;height:20" coordorigin="1267,4182" coordsize="10,20" path="m1267,4201l1277,4201,1277,4182,1267,4182,1267,4201xe" filled="true" fillcolor="#000000" stroked="false">
                <v:path arrowok="t"/>
                <v:fill type="solid"/>
              </v:shape>
            </v:group>
            <v:group style="position:absolute;left:1267;top:4201;width:10;height:20" coordorigin="1267,4201" coordsize="10,20">
              <v:shape style="position:absolute;left:1267;top:4201;width:10;height:20" coordorigin="1267,4201" coordsize="10,20" path="m1267,4220l1277,4220,1277,4201,1267,4201,1267,4220xe" filled="true" fillcolor="#000000" stroked="false">
                <v:path arrowok="t"/>
                <v:fill type="solid"/>
              </v:shape>
            </v:group>
            <v:group style="position:absolute;left:1267;top:4220;width:10;height:20" coordorigin="1267,4220" coordsize="10,20">
              <v:shape style="position:absolute;left:1267;top:4220;width:10;height:20" coordorigin="1267,4220" coordsize="10,20" path="m1267,4239l1277,4239,1277,4220,1267,4220,1267,4239xe" filled="true" fillcolor="#000000" stroked="false">
                <v:path arrowok="t"/>
                <v:fill type="solid"/>
              </v:shape>
            </v:group>
            <v:group style="position:absolute;left:1267;top:4239;width:10;height:20" coordorigin="1267,4239" coordsize="10,20">
              <v:shape style="position:absolute;left:1267;top:4239;width:10;height:20" coordorigin="1267,4239" coordsize="10,20" path="m1267,4259l1277,4259,1277,4239,1267,4239,1267,4259xe" filled="true" fillcolor="#000000" stroked="false">
                <v:path arrowok="t"/>
                <v:fill type="solid"/>
              </v:shape>
            </v:group>
            <v:group style="position:absolute;left:1267;top:4259;width:10;height:20" coordorigin="1267,4259" coordsize="10,20">
              <v:shape style="position:absolute;left:1267;top:4259;width:10;height:20" coordorigin="1267,4259" coordsize="10,20" path="m1267,4278l1277,4278,1277,4259,1267,4259,1267,4278xe" filled="true" fillcolor="#000000" stroked="false">
                <v:path arrowok="t"/>
                <v:fill type="solid"/>
              </v:shape>
            </v:group>
            <v:group style="position:absolute;left:1267;top:4278;width:10;height:20" coordorigin="1267,4278" coordsize="10,20">
              <v:shape style="position:absolute;left:1267;top:4278;width:10;height:20" coordorigin="1267,4278" coordsize="10,20" path="m1267,4297l1277,4297,1277,4278,1267,4278,1267,4297xe" filled="true" fillcolor="#000000" stroked="false">
                <v:path arrowok="t"/>
                <v:fill type="solid"/>
              </v:shape>
            </v:group>
            <v:group style="position:absolute;left:1267;top:4297;width:10;height:20" coordorigin="1267,4297" coordsize="10,20">
              <v:shape style="position:absolute;left:1267;top:4297;width:10;height:20" coordorigin="1267,4297" coordsize="10,20" path="m1267,4316l1277,4316,1277,4297,1267,4297,1267,4316xe" filled="true" fillcolor="#000000" stroked="false">
                <v:path arrowok="t"/>
                <v:fill type="solid"/>
              </v:shape>
            </v:group>
            <v:group style="position:absolute;left:1267;top:4316;width:10;height:20" coordorigin="1267,4316" coordsize="10,20">
              <v:shape style="position:absolute;left:1267;top:4316;width:10;height:20" coordorigin="1267,4316" coordsize="10,20" path="m1267,4335l1277,4335,1277,4316,1267,4316,1267,4335xe" filled="true" fillcolor="#000000" stroked="false">
                <v:path arrowok="t"/>
                <v:fill type="solid"/>
              </v:shape>
            </v:group>
            <v:group style="position:absolute;left:1267;top:4335;width:10;height:20" coordorigin="1267,4335" coordsize="10,20">
              <v:shape style="position:absolute;left:1267;top:4335;width:10;height:20" coordorigin="1267,4335" coordsize="10,20" path="m1267,4355l1277,4355,1277,4335,1267,4335,1267,4355xe" filled="true" fillcolor="#000000" stroked="false">
                <v:path arrowok="t"/>
                <v:fill type="solid"/>
              </v:shape>
            </v:group>
            <v:group style="position:absolute;left:1267;top:4355;width:10;height:20" coordorigin="1267,4355" coordsize="10,20">
              <v:shape style="position:absolute;left:1267;top:4355;width:10;height:20" coordorigin="1267,4355" coordsize="10,20" path="m1267,4374l1277,4374,1277,4355,1267,4355,1267,4374xe" filled="true" fillcolor="#000000" stroked="false">
                <v:path arrowok="t"/>
                <v:fill type="solid"/>
              </v:shape>
            </v:group>
            <v:group style="position:absolute;left:1267;top:4374;width:10;height:20" coordorigin="1267,4374" coordsize="10,20">
              <v:shape style="position:absolute;left:1267;top:4374;width:10;height:20" coordorigin="1267,4374" coordsize="10,20" path="m1267,4393l1277,4393,1277,4374,1267,4374,1267,4393xe" filled="true" fillcolor="#000000" stroked="false">
                <v:path arrowok="t"/>
                <v:fill type="solid"/>
              </v:shape>
            </v:group>
            <v:group style="position:absolute;left:1267;top:4393;width:10;height:20" coordorigin="1267,4393" coordsize="10,20">
              <v:shape style="position:absolute;left:1267;top:4393;width:10;height:20" coordorigin="1267,4393" coordsize="10,20" path="m1267,4412l1277,4412,1277,4393,1267,4393,1267,4412xe" filled="true" fillcolor="#000000" stroked="false">
                <v:path arrowok="t"/>
                <v:fill type="solid"/>
              </v:shape>
            </v:group>
            <v:group style="position:absolute;left:1267;top:4412;width:10;height:20" coordorigin="1267,4412" coordsize="10,20">
              <v:shape style="position:absolute;left:1267;top:4412;width:10;height:20" coordorigin="1267,4412" coordsize="10,20" path="m1267,4431l1277,4431,1277,4412,1267,4412,1267,4431xe" filled="true" fillcolor="#000000" stroked="false">
                <v:path arrowok="t"/>
                <v:fill type="solid"/>
              </v:shape>
            </v:group>
            <v:group style="position:absolute;left:1267;top:4431;width:10;height:20" coordorigin="1267,4431" coordsize="10,20">
              <v:shape style="position:absolute;left:1267;top:4431;width:10;height:20" coordorigin="1267,4431" coordsize="10,20" path="m1267,4451l1277,4451,1277,4431,1267,4431,1267,4451xe" filled="true" fillcolor="#000000" stroked="false">
                <v:path arrowok="t"/>
                <v:fill type="solid"/>
              </v:shape>
            </v:group>
            <v:group style="position:absolute;left:1267;top:4451;width:10;height:20" coordorigin="1267,4451" coordsize="10,20">
              <v:shape style="position:absolute;left:1267;top:4451;width:10;height:20" coordorigin="1267,4451" coordsize="10,20" path="m1267,4470l1277,4470,1277,4451,1267,4451,1267,4470xe" filled="true" fillcolor="#000000" stroked="false">
                <v:path arrowok="t"/>
                <v:fill type="solid"/>
              </v:shape>
            </v:group>
            <v:group style="position:absolute;left:1267;top:4470;width:10;height:20" coordorigin="1267,4470" coordsize="10,20">
              <v:shape style="position:absolute;left:1267;top:4470;width:10;height:20" coordorigin="1267,4470" coordsize="10,20" path="m1267,4489l1277,4489,1277,4470,1267,4470,1267,4489xe" filled="true" fillcolor="#000000" stroked="false">
                <v:path arrowok="t"/>
                <v:fill type="solid"/>
              </v:shape>
            </v:group>
            <v:group style="position:absolute;left:1267;top:4489;width:10;height:20" coordorigin="1267,4489" coordsize="10,20">
              <v:shape style="position:absolute;left:1267;top:4489;width:10;height:20" coordorigin="1267,4489" coordsize="10,20" path="m1267,4508l1277,4508,1277,4489,1267,4489,1267,4508xe" filled="true" fillcolor="#000000" stroked="false">
                <v:path arrowok="t"/>
                <v:fill type="solid"/>
              </v:shape>
            </v:group>
            <v:group style="position:absolute;left:1267;top:4508;width:10;height:20" coordorigin="1267,4508" coordsize="10,20">
              <v:shape style="position:absolute;left:1267;top:4508;width:10;height:20" coordorigin="1267,4508" coordsize="10,20" path="m1267,4527l1277,4527,1277,4508,1267,4508,1267,4527xe" filled="true" fillcolor="#000000" stroked="false">
                <v:path arrowok="t"/>
                <v:fill type="solid"/>
              </v:shape>
            </v:group>
            <v:group style="position:absolute;left:1267;top:4527;width:10;height:20" coordorigin="1267,4527" coordsize="10,20">
              <v:shape style="position:absolute;left:1267;top:4527;width:10;height:20" coordorigin="1267,4527" coordsize="10,20" path="m1267,4547l1277,4547,1277,4527,1267,4527,1267,4547xe" filled="true" fillcolor="#000000" stroked="false">
                <v:path arrowok="t"/>
                <v:fill type="solid"/>
              </v:shape>
            </v:group>
            <v:group style="position:absolute;left:1267;top:4547;width:10;height:20" coordorigin="1267,4547" coordsize="10,20">
              <v:shape style="position:absolute;left:1267;top:4547;width:10;height:20" coordorigin="1267,4547" coordsize="10,20" path="m1267,4566l1277,4566,1277,4547,1267,4547,1267,4566xe" filled="true" fillcolor="#000000" stroked="false">
                <v:path arrowok="t"/>
                <v:fill type="solid"/>
              </v:shape>
            </v:group>
            <v:group style="position:absolute;left:1267;top:4566;width:10;height:20" coordorigin="1267,4566" coordsize="10,20">
              <v:shape style="position:absolute;left:1267;top:4566;width:10;height:20" coordorigin="1267,4566" coordsize="10,20" path="m1267,4585l1277,4585,1277,4566,1267,4566,1267,4585xe" filled="true" fillcolor="#000000" stroked="false">
                <v:path arrowok="t"/>
                <v:fill type="solid"/>
              </v:shape>
            </v:group>
            <v:group style="position:absolute;left:14;top:4681;width:1253;height:2" coordorigin="14,4681" coordsize="1253,2">
              <v:shape style="position:absolute;left:14;top:4681;width:1253;height:2" coordorigin="14,4681" coordsize="1253,0" path="m14,4681l1267,4681e" filled="false" stroked="true" strokeweight="1.44pt" strokecolor="#000000">
                <v:path arrowok="t"/>
              </v:shape>
            </v:group>
            <v:group style="position:absolute;left:1267;top:4585;width:10;height:20" coordorigin="1267,4585" coordsize="10,20">
              <v:shape style="position:absolute;left:1267;top:4585;width:10;height:20" coordorigin="1267,4585" coordsize="10,20" path="m1267,4604l1277,4604,1277,4585,1267,4585,1267,4604xe" filled="true" fillcolor="#000000" stroked="false">
                <v:path arrowok="t"/>
                <v:fill type="solid"/>
              </v:shape>
            </v:group>
            <v:group style="position:absolute;left:1267;top:4604;width:10;height:20" coordorigin="1267,4604" coordsize="10,20">
              <v:shape style="position:absolute;left:1267;top:4604;width:10;height:20" coordorigin="1267,4604" coordsize="10,20" path="m1267,4623l1277,4623,1277,4604,1267,4604,1267,4623xe" filled="true" fillcolor="#000000" stroked="false">
                <v:path arrowok="t"/>
                <v:fill type="solid"/>
              </v:shape>
            </v:group>
            <v:group style="position:absolute;left:1267;top:4623;width:10;height:20" coordorigin="1267,4623" coordsize="10,20">
              <v:shape style="position:absolute;left:1267;top:4623;width:10;height:20" coordorigin="1267,4623" coordsize="10,20" path="m1267,4643l1277,4643,1277,4623,1267,4623,1267,4643xe" filled="true" fillcolor="#000000" stroked="false">
                <v:path arrowok="t"/>
                <v:fill type="solid"/>
              </v:shape>
            </v:group>
            <v:group style="position:absolute;left:1267;top:4643;width:10;height:20" coordorigin="1267,4643" coordsize="10,20">
              <v:shape style="position:absolute;left:1267;top:4643;width:10;height:20" coordorigin="1267,4643" coordsize="10,20" path="m1267,4662l1277,4662,1277,4643,1267,4643,1267,4662xe" filled="true" fillcolor="#000000" stroked="false">
                <v:path arrowok="t"/>
                <v:fill type="solid"/>
              </v:shape>
              <v:shape style="position:absolute;left:1267;top:4662;width:10;height:5" type="#_x0000_t75" stroked="false">
                <v:imagedata r:id="rId42" o:title=""/>
              </v:shape>
            </v:group>
            <v:group style="position:absolute;left:1267;top:4681;width:29;height:2" coordorigin="1267,4681" coordsize="29,2">
              <v:shape style="position:absolute;left:1267;top:4681;width:29;height:2" coordorigin="1267,4681" coordsize="29,0" path="m1267,4681l1296,4681e" filled="false" stroked="true" strokeweight="1.44pt" strokecolor="#000000">
                <v:path arrowok="t"/>
              </v:shape>
            </v:group>
            <v:group style="position:absolute;left:1296;top:4681;width:824;height:2" coordorigin="1296,4681" coordsize="824,2">
              <v:shape style="position:absolute;left:1296;top:4681;width:824;height:2" coordorigin="1296,4681" coordsize="824,0" path="m1296,4681l2119,4681e" filled="false" stroked="true" strokeweight="1.44pt" strokecolor="#000000">
                <v:path arrowok="t"/>
              </v:shape>
            </v:group>
            <v:group style="position:absolute;left:2119;top:2376;width:10;height:20" coordorigin="2119,2376" coordsize="10,20">
              <v:shape style="position:absolute;left:2119;top:2376;width:10;height:20" coordorigin="2119,2376" coordsize="10,20" path="m2119,2396l2129,2396,2129,2376,2119,2376,2119,2396xe" filled="true" fillcolor="#000000" stroked="false">
                <v:path arrowok="t"/>
                <v:fill type="solid"/>
              </v:shape>
            </v:group>
            <v:group style="position:absolute;left:2119;top:2396;width:10;height:20" coordorigin="2119,2396" coordsize="10,20">
              <v:shape style="position:absolute;left:2119;top:2396;width:10;height:20" coordorigin="2119,2396" coordsize="10,20" path="m2119,2415l2129,2415,2129,2396,2119,2396,2119,2415xe" filled="true" fillcolor="#000000" stroked="false">
                <v:path arrowok="t"/>
                <v:fill type="solid"/>
              </v:shape>
            </v:group>
            <v:group style="position:absolute;left:2119;top:2415;width:10;height:20" coordorigin="2119,2415" coordsize="10,20">
              <v:shape style="position:absolute;left:2119;top:2415;width:10;height:20" coordorigin="2119,2415" coordsize="10,20" path="m2119,2434l2129,2434,2129,2415,2119,2415,2119,2434xe" filled="true" fillcolor="#000000" stroked="false">
                <v:path arrowok="t"/>
                <v:fill type="solid"/>
              </v:shape>
            </v:group>
            <v:group style="position:absolute;left:2119;top:2434;width:10;height:20" coordorigin="2119,2434" coordsize="10,20">
              <v:shape style="position:absolute;left:2119;top:2434;width:10;height:20" coordorigin="2119,2434" coordsize="10,20" path="m2119,2453l2129,2453,2129,2434,2119,2434,2119,2453xe" filled="true" fillcolor="#000000" stroked="false">
                <v:path arrowok="t"/>
                <v:fill type="solid"/>
              </v:shape>
            </v:group>
            <v:group style="position:absolute;left:2119;top:2453;width:10;height:20" coordorigin="2119,2453" coordsize="10,20">
              <v:shape style="position:absolute;left:2119;top:2453;width:10;height:20" coordorigin="2119,2453" coordsize="10,20" path="m2119,2472l2129,2472,2129,2453,2119,2453,2119,2472xe" filled="true" fillcolor="#000000" stroked="false">
                <v:path arrowok="t"/>
                <v:fill type="solid"/>
              </v:shape>
            </v:group>
            <v:group style="position:absolute;left:2119;top:2472;width:10;height:20" coordorigin="2119,2472" coordsize="10,20">
              <v:shape style="position:absolute;left:2119;top:2472;width:10;height:20" coordorigin="2119,2472" coordsize="10,20" path="m2119,2492l2129,2492,2129,2472,2119,2472,2119,2492xe" filled="true" fillcolor="#000000" stroked="false">
                <v:path arrowok="t"/>
                <v:fill type="solid"/>
              </v:shape>
            </v:group>
            <v:group style="position:absolute;left:2119;top:2492;width:10;height:20" coordorigin="2119,2492" coordsize="10,20">
              <v:shape style="position:absolute;left:2119;top:2492;width:10;height:20" coordorigin="2119,2492" coordsize="10,20" path="m2119,2511l2129,2511,2129,2492,2119,2492,2119,2511xe" filled="true" fillcolor="#000000" stroked="false">
                <v:path arrowok="t"/>
                <v:fill type="solid"/>
              </v:shape>
            </v:group>
            <v:group style="position:absolute;left:2119;top:2511;width:10;height:20" coordorigin="2119,2511" coordsize="10,20">
              <v:shape style="position:absolute;left:2119;top:2511;width:10;height:20" coordorigin="2119,2511" coordsize="10,20" path="m2119,2530l2129,2530,2129,2511,2119,2511,2119,2530xe" filled="true" fillcolor="#000000" stroked="false">
                <v:path arrowok="t"/>
                <v:fill type="solid"/>
              </v:shape>
            </v:group>
            <v:group style="position:absolute;left:2119;top:2530;width:10;height:20" coordorigin="2119,2530" coordsize="10,20">
              <v:shape style="position:absolute;left:2119;top:2530;width:10;height:20" coordorigin="2119,2530" coordsize="10,20" path="m2119,2549l2129,2549,2129,2530,2119,2530,2119,2549xe" filled="true" fillcolor="#000000" stroked="false">
                <v:path arrowok="t"/>
                <v:fill type="solid"/>
              </v:shape>
            </v:group>
            <v:group style="position:absolute;left:2119;top:2549;width:10;height:20" coordorigin="2119,2549" coordsize="10,20">
              <v:shape style="position:absolute;left:2119;top:2549;width:10;height:20" coordorigin="2119,2549" coordsize="10,20" path="m2119,2568l2129,2568,2129,2549,2119,2549,2119,2568xe" filled="true" fillcolor="#000000" stroked="false">
                <v:path arrowok="t"/>
                <v:fill type="solid"/>
              </v:shape>
            </v:group>
            <v:group style="position:absolute;left:2119;top:2568;width:10;height:20" coordorigin="2119,2568" coordsize="10,20">
              <v:shape style="position:absolute;left:2119;top:2568;width:10;height:20" coordorigin="2119,2568" coordsize="10,20" path="m2119,2588l2129,2588,2129,2568,2119,2568,2119,2588xe" filled="true" fillcolor="#000000" stroked="false">
                <v:path arrowok="t"/>
                <v:fill type="solid"/>
              </v:shape>
            </v:group>
            <v:group style="position:absolute;left:2119;top:2588;width:10;height:20" coordorigin="2119,2588" coordsize="10,20">
              <v:shape style="position:absolute;left:2119;top:2588;width:10;height:20" coordorigin="2119,2588" coordsize="10,20" path="m2119,2607l2129,2607,2129,2588,2119,2588,2119,2607xe" filled="true" fillcolor="#000000" stroked="false">
                <v:path arrowok="t"/>
                <v:fill type="solid"/>
              </v:shape>
            </v:group>
            <v:group style="position:absolute;left:2119;top:2607;width:10;height:20" coordorigin="2119,2607" coordsize="10,20">
              <v:shape style="position:absolute;left:2119;top:2607;width:10;height:20" coordorigin="2119,2607" coordsize="10,20" path="m2119,2626l2129,2626,2129,2607,2119,2607,2119,2626xe" filled="true" fillcolor="#000000" stroked="false">
                <v:path arrowok="t"/>
                <v:fill type="solid"/>
              </v:shape>
            </v:group>
            <v:group style="position:absolute;left:2119;top:2626;width:10;height:20" coordorigin="2119,2626" coordsize="10,20">
              <v:shape style="position:absolute;left:2119;top:2626;width:10;height:20" coordorigin="2119,2626" coordsize="10,20" path="m2119,2645l2129,2645,2129,2626,2119,2626,2119,2645xe" filled="true" fillcolor="#000000" stroked="false">
                <v:path arrowok="t"/>
                <v:fill type="solid"/>
              </v:shape>
            </v:group>
            <v:group style="position:absolute;left:2119;top:2645;width:10;height:20" coordorigin="2119,2645" coordsize="10,20">
              <v:shape style="position:absolute;left:2119;top:2645;width:10;height:20" coordorigin="2119,2645" coordsize="10,20" path="m2119,2664l2129,2664,2129,2645,2119,2645,2119,2664xe" filled="true" fillcolor="#000000" stroked="false">
                <v:path arrowok="t"/>
                <v:fill type="solid"/>
              </v:shape>
            </v:group>
            <v:group style="position:absolute;left:2119;top:2664;width:10;height:20" coordorigin="2119,2664" coordsize="10,20">
              <v:shape style="position:absolute;left:2119;top:2664;width:10;height:20" coordorigin="2119,2664" coordsize="10,20" path="m2119,2684l2129,2684,2129,2664,2119,2664,2119,2684xe" filled="true" fillcolor="#000000" stroked="false">
                <v:path arrowok="t"/>
                <v:fill type="solid"/>
              </v:shape>
            </v:group>
            <v:group style="position:absolute;left:2119;top:2684;width:10;height:20" coordorigin="2119,2684" coordsize="10,20">
              <v:shape style="position:absolute;left:2119;top:2684;width:10;height:20" coordorigin="2119,2684" coordsize="10,20" path="m2119,2703l2129,2703,2129,2684,2119,2684,2119,2703xe" filled="true" fillcolor="#000000" stroked="false">
                <v:path arrowok="t"/>
                <v:fill type="solid"/>
              </v:shape>
            </v:group>
            <v:group style="position:absolute;left:2119;top:2703;width:10;height:20" coordorigin="2119,2703" coordsize="10,20">
              <v:shape style="position:absolute;left:2119;top:2703;width:10;height:20" coordorigin="2119,2703" coordsize="10,20" path="m2119,2722l2129,2722,2129,2703,2119,2703,2119,2722xe" filled="true" fillcolor="#000000" stroked="false">
                <v:path arrowok="t"/>
                <v:fill type="solid"/>
              </v:shape>
            </v:group>
            <v:group style="position:absolute;left:2119;top:2722;width:10;height:20" coordorigin="2119,2722" coordsize="10,20">
              <v:shape style="position:absolute;left:2119;top:2722;width:10;height:20" coordorigin="2119,2722" coordsize="10,20" path="m2119,2741l2129,2741,2129,2722,2119,2722,2119,2741xe" filled="true" fillcolor="#000000" stroked="false">
                <v:path arrowok="t"/>
                <v:fill type="solid"/>
              </v:shape>
            </v:group>
            <v:group style="position:absolute;left:2119;top:2741;width:10;height:20" coordorigin="2119,2741" coordsize="10,20">
              <v:shape style="position:absolute;left:2119;top:2741;width:10;height:20" coordorigin="2119,2741" coordsize="10,20" path="m2119,2760l2129,2760,2129,2741,2119,2741,2119,2760xe" filled="true" fillcolor="#000000" stroked="false">
                <v:path arrowok="t"/>
                <v:fill type="solid"/>
              </v:shape>
            </v:group>
            <v:group style="position:absolute;left:2119;top:2760;width:10;height:20" coordorigin="2119,2760" coordsize="10,20">
              <v:shape style="position:absolute;left:2119;top:2760;width:10;height:20" coordorigin="2119,2760" coordsize="10,20" path="m2119,2780l2129,2780,2129,2760,2119,2760,2119,2780xe" filled="true" fillcolor="#000000" stroked="false">
                <v:path arrowok="t"/>
                <v:fill type="solid"/>
              </v:shape>
            </v:group>
            <v:group style="position:absolute;left:2119;top:2780;width:10;height:20" coordorigin="2119,2780" coordsize="10,20">
              <v:shape style="position:absolute;left:2119;top:2780;width:10;height:20" coordorigin="2119,2780" coordsize="10,20" path="m2119,2799l2129,2799,2129,2780,2119,2780,2119,2799xe" filled="true" fillcolor="#000000" stroked="false">
                <v:path arrowok="t"/>
                <v:fill type="solid"/>
              </v:shape>
            </v:group>
            <v:group style="position:absolute;left:2119;top:2799;width:10;height:20" coordorigin="2119,2799" coordsize="10,20">
              <v:shape style="position:absolute;left:2119;top:2799;width:10;height:20" coordorigin="2119,2799" coordsize="10,20" path="m2119,2818l2129,2818,2129,2799,2119,2799,2119,2818xe" filled="true" fillcolor="#000000" stroked="false">
                <v:path arrowok="t"/>
                <v:fill type="solid"/>
              </v:shape>
            </v:group>
            <v:group style="position:absolute;left:2119;top:2818;width:10;height:20" coordorigin="2119,2818" coordsize="10,20">
              <v:shape style="position:absolute;left:2119;top:2818;width:10;height:20" coordorigin="2119,2818" coordsize="10,20" path="m2119,2837l2129,2837,2129,2818,2119,2818,2119,2837xe" filled="true" fillcolor="#000000" stroked="false">
                <v:path arrowok="t"/>
                <v:fill type="solid"/>
              </v:shape>
            </v:group>
            <v:group style="position:absolute;left:2119;top:2837;width:10;height:20" coordorigin="2119,2837" coordsize="10,20">
              <v:shape style="position:absolute;left:2119;top:2837;width:10;height:20" coordorigin="2119,2837" coordsize="10,20" path="m2119,2856l2129,2856,2129,2837,2119,2837,2119,2856xe" filled="true" fillcolor="#000000" stroked="false">
                <v:path arrowok="t"/>
                <v:fill type="solid"/>
              </v:shape>
            </v:group>
            <v:group style="position:absolute;left:2119;top:2856;width:10;height:20" coordorigin="2119,2856" coordsize="10,20">
              <v:shape style="position:absolute;left:2119;top:2856;width:10;height:20" coordorigin="2119,2856" coordsize="10,20" path="m2119,2876l2129,2876,2129,2856,2119,2856,2119,2876xe" filled="true" fillcolor="#000000" stroked="false">
                <v:path arrowok="t"/>
                <v:fill type="solid"/>
              </v:shape>
            </v:group>
            <v:group style="position:absolute;left:2119;top:2876;width:10;height:20" coordorigin="2119,2876" coordsize="10,20">
              <v:shape style="position:absolute;left:2119;top:2876;width:10;height:20" coordorigin="2119,2876" coordsize="10,20" path="m2119,2895l2129,2895,2129,2876,2119,2876,2119,2895xe" filled="true" fillcolor="#000000" stroked="false">
                <v:path arrowok="t"/>
                <v:fill type="solid"/>
              </v:shape>
            </v:group>
            <v:group style="position:absolute;left:2119;top:2895;width:10;height:20" coordorigin="2119,2895" coordsize="10,20">
              <v:shape style="position:absolute;left:2119;top:2895;width:10;height:20" coordorigin="2119,2895" coordsize="10,20" path="m2119,2914l2129,2914,2129,2895,2119,2895,2119,2914xe" filled="true" fillcolor="#000000" stroked="false">
                <v:path arrowok="t"/>
                <v:fill type="solid"/>
              </v:shape>
            </v:group>
            <v:group style="position:absolute;left:2119;top:2914;width:10;height:20" coordorigin="2119,2914" coordsize="10,20">
              <v:shape style="position:absolute;left:2119;top:2914;width:10;height:20" coordorigin="2119,2914" coordsize="10,20" path="m2119,2933l2129,2933,2129,2914,2119,2914,2119,2933xe" filled="true" fillcolor="#000000" stroked="false">
                <v:path arrowok="t"/>
                <v:fill type="solid"/>
              </v:shape>
            </v:group>
            <v:group style="position:absolute;left:2119;top:2933;width:10;height:20" coordorigin="2119,2933" coordsize="10,20">
              <v:shape style="position:absolute;left:2119;top:2933;width:10;height:20" coordorigin="2119,2933" coordsize="10,20" path="m2119,2952l2129,2952,2129,2933,2119,2933,2119,2952xe" filled="true" fillcolor="#000000" stroked="false">
                <v:path arrowok="t"/>
                <v:fill type="solid"/>
              </v:shape>
            </v:group>
            <v:group style="position:absolute;left:2119;top:2952;width:10;height:20" coordorigin="2119,2952" coordsize="10,20">
              <v:shape style="position:absolute;left:2119;top:2952;width:10;height:20" coordorigin="2119,2952" coordsize="10,20" path="m2119,2972l2129,2972,2129,2952,2119,2952,2119,2972xe" filled="true" fillcolor="#000000" stroked="false">
                <v:path arrowok="t"/>
                <v:fill type="solid"/>
              </v:shape>
            </v:group>
            <v:group style="position:absolute;left:2119;top:2972;width:10;height:20" coordorigin="2119,2972" coordsize="10,20">
              <v:shape style="position:absolute;left:2119;top:2972;width:10;height:20" coordorigin="2119,2972" coordsize="10,20" path="m2119,2991l2129,2991,2129,2972,2119,2972,2119,2991xe" filled="true" fillcolor="#000000" stroked="false">
                <v:path arrowok="t"/>
                <v:fill type="solid"/>
              </v:shape>
            </v:group>
            <v:group style="position:absolute;left:2119;top:2991;width:10;height:20" coordorigin="2119,2991" coordsize="10,20">
              <v:shape style="position:absolute;left:2119;top:2991;width:10;height:20" coordorigin="2119,2991" coordsize="10,20" path="m2119,3010l2129,3010,2129,2991,2119,2991,2119,3010xe" filled="true" fillcolor="#000000" stroked="false">
                <v:path arrowok="t"/>
                <v:fill type="solid"/>
              </v:shape>
            </v:group>
            <v:group style="position:absolute;left:2119;top:3010;width:10;height:20" coordorigin="2119,3010" coordsize="10,20">
              <v:shape style="position:absolute;left:2119;top:3010;width:10;height:20" coordorigin="2119,3010" coordsize="10,20" path="m2119,3029l2129,3029,2129,3010,2119,3010,2119,3029xe" filled="true" fillcolor="#000000" stroked="false">
                <v:path arrowok="t"/>
                <v:fill type="solid"/>
              </v:shape>
            </v:group>
            <v:group style="position:absolute;left:2119;top:3029;width:10;height:20" coordorigin="2119,3029" coordsize="10,20">
              <v:shape style="position:absolute;left:2119;top:3029;width:10;height:20" coordorigin="2119,3029" coordsize="10,20" path="m2119,3048l2129,3048,2129,3029,2119,3029,2119,3048xe" filled="true" fillcolor="#000000" stroked="false">
                <v:path arrowok="t"/>
                <v:fill type="solid"/>
              </v:shape>
            </v:group>
            <v:group style="position:absolute;left:2119;top:3048;width:10;height:20" coordorigin="2119,3048" coordsize="10,20">
              <v:shape style="position:absolute;left:2119;top:3048;width:10;height:20" coordorigin="2119,3048" coordsize="10,20" path="m2119,3068l2129,3068,2129,3048,2119,3048,2119,3068xe" filled="true" fillcolor="#000000" stroked="false">
                <v:path arrowok="t"/>
                <v:fill type="solid"/>
              </v:shape>
            </v:group>
            <v:group style="position:absolute;left:2119;top:3068;width:10;height:20" coordorigin="2119,3068" coordsize="10,20">
              <v:shape style="position:absolute;left:2119;top:3068;width:10;height:20" coordorigin="2119,3068" coordsize="10,20" path="m2119,3087l2129,3087,2129,3068,2119,3068,2119,3087xe" filled="true" fillcolor="#000000" stroked="false">
                <v:path arrowok="t"/>
                <v:fill type="solid"/>
              </v:shape>
            </v:group>
            <v:group style="position:absolute;left:2119;top:3087;width:10;height:20" coordorigin="2119,3087" coordsize="10,20">
              <v:shape style="position:absolute;left:2119;top:3087;width:10;height:20" coordorigin="2119,3087" coordsize="10,20" path="m2119,3106l2129,3106,2129,3087,2119,3087,2119,3106xe" filled="true" fillcolor="#000000" stroked="false">
                <v:path arrowok="t"/>
                <v:fill type="solid"/>
              </v:shape>
            </v:group>
            <v:group style="position:absolute;left:2119;top:3106;width:10;height:20" coordorigin="2119,3106" coordsize="10,20">
              <v:shape style="position:absolute;left:2119;top:3106;width:10;height:20" coordorigin="2119,3106" coordsize="10,20" path="m2119,3125l2129,3125,2129,3106,2119,3106,2119,3125xe" filled="true" fillcolor="#000000" stroked="false">
                <v:path arrowok="t"/>
                <v:fill type="solid"/>
              </v:shape>
            </v:group>
            <v:group style="position:absolute;left:2119;top:3125;width:10;height:20" coordorigin="2119,3125" coordsize="10,20">
              <v:shape style="position:absolute;left:2119;top:3125;width:10;height:20" coordorigin="2119,3125" coordsize="10,20" path="m2119,3144l2129,3144,2129,3125,2119,3125,2119,3144xe" filled="true" fillcolor="#000000" stroked="false">
                <v:path arrowok="t"/>
                <v:fill type="solid"/>
              </v:shape>
            </v:group>
            <v:group style="position:absolute;left:2119;top:3144;width:10;height:20" coordorigin="2119,3144" coordsize="10,20">
              <v:shape style="position:absolute;left:2119;top:3144;width:10;height:20" coordorigin="2119,3144" coordsize="10,20" path="m2119,3164l2129,3164,2129,3144,2119,3144,2119,3164xe" filled="true" fillcolor="#000000" stroked="false">
                <v:path arrowok="t"/>
                <v:fill type="solid"/>
              </v:shape>
            </v:group>
            <v:group style="position:absolute;left:2119;top:3164;width:10;height:20" coordorigin="2119,3164" coordsize="10,20">
              <v:shape style="position:absolute;left:2119;top:3164;width:10;height:20" coordorigin="2119,3164" coordsize="10,20" path="m2119,3183l2129,3183,2129,3164,2119,3164,2119,3183xe" filled="true" fillcolor="#000000" stroked="false">
                <v:path arrowok="t"/>
                <v:fill type="solid"/>
              </v:shape>
            </v:group>
            <v:group style="position:absolute;left:2119;top:3183;width:10;height:20" coordorigin="2119,3183" coordsize="10,20">
              <v:shape style="position:absolute;left:2119;top:3183;width:10;height:20" coordorigin="2119,3183" coordsize="10,20" path="m2119,3202l2129,3202,2129,3183,2119,3183,2119,3202xe" filled="true" fillcolor="#000000" stroked="false">
                <v:path arrowok="t"/>
                <v:fill type="solid"/>
              </v:shape>
            </v:group>
            <v:group style="position:absolute;left:2119;top:3202;width:10;height:20" coordorigin="2119,3202" coordsize="10,20">
              <v:shape style="position:absolute;left:2119;top:3202;width:10;height:20" coordorigin="2119,3202" coordsize="10,20" path="m2119,3221l2129,3221,2129,3202,2119,3202,2119,3221xe" filled="true" fillcolor="#000000" stroked="false">
                <v:path arrowok="t"/>
                <v:fill type="solid"/>
              </v:shape>
            </v:group>
            <v:group style="position:absolute;left:2119;top:3221;width:10;height:20" coordorigin="2119,3221" coordsize="10,20">
              <v:shape style="position:absolute;left:2119;top:3221;width:10;height:20" coordorigin="2119,3221" coordsize="10,20" path="m2119,3240l2129,3240,2129,3221,2119,3221,2119,3240xe" filled="true" fillcolor="#000000" stroked="false">
                <v:path arrowok="t"/>
                <v:fill type="solid"/>
              </v:shape>
            </v:group>
            <v:group style="position:absolute;left:2119;top:3240;width:10;height:20" coordorigin="2119,3240" coordsize="10,20">
              <v:shape style="position:absolute;left:2119;top:3240;width:10;height:20" coordorigin="2119,3240" coordsize="10,20" path="m2119,3260l2129,3260,2129,3240,2119,3240,2119,3260xe" filled="true" fillcolor="#000000" stroked="false">
                <v:path arrowok="t"/>
                <v:fill type="solid"/>
              </v:shape>
            </v:group>
            <v:group style="position:absolute;left:2119;top:3260;width:10;height:20" coordorigin="2119,3260" coordsize="10,20">
              <v:shape style="position:absolute;left:2119;top:3260;width:10;height:20" coordorigin="2119,3260" coordsize="10,20" path="m2119,3279l2129,3279,2129,3260,2119,3260,2119,3279xe" filled="true" fillcolor="#000000" stroked="false">
                <v:path arrowok="t"/>
                <v:fill type="solid"/>
              </v:shape>
            </v:group>
            <v:group style="position:absolute;left:2119;top:3279;width:10;height:20" coordorigin="2119,3279" coordsize="10,20">
              <v:shape style="position:absolute;left:2119;top:3279;width:10;height:20" coordorigin="2119,3279" coordsize="10,20" path="m2119,3298l2129,3298,2129,3279,2119,3279,2119,3298xe" filled="true" fillcolor="#000000" stroked="false">
                <v:path arrowok="t"/>
                <v:fill type="solid"/>
              </v:shape>
            </v:group>
            <v:group style="position:absolute;left:2119;top:3298;width:10;height:20" coordorigin="2119,3298" coordsize="10,20">
              <v:shape style="position:absolute;left:2119;top:3298;width:10;height:20" coordorigin="2119,3298" coordsize="10,20" path="m2119,3317l2129,3317,2129,3298,2119,3298,2119,3317xe" filled="true" fillcolor="#000000" stroked="false">
                <v:path arrowok="t"/>
                <v:fill type="solid"/>
              </v:shape>
            </v:group>
            <v:group style="position:absolute;left:2119;top:3317;width:10;height:20" coordorigin="2119,3317" coordsize="10,20">
              <v:shape style="position:absolute;left:2119;top:3317;width:10;height:20" coordorigin="2119,3317" coordsize="10,20" path="m2119,3336l2129,3336,2129,3317,2119,3317,2119,3336xe" filled="true" fillcolor="#000000" stroked="false">
                <v:path arrowok="t"/>
                <v:fill type="solid"/>
              </v:shape>
            </v:group>
            <v:group style="position:absolute;left:2119;top:3336;width:10;height:20" coordorigin="2119,3336" coordsize="10,20">
              <v:shape style="position:absolute;left:2119;top:3336;width:10;height:20" coordorigin="2119,3336" coordsize="10,20" path="m2119,3356l2129,3356,2129,3336,2119,3336,2119,3356xe" filled="true" fillcolor="#000000" stroked="false">
                <v:path arrowok="t"/>
                <v:fill type="solid"/>
              </v:shape>
            </v:group>
            <v:group style="position:absolute;left:2119;top:3356;width:10;height:20" coordorigin="2119,3356" coordsize="10,20">
              <v:shape style="position:absolute;left:2119;top:3356;width:10;height:20" coordorigin="2119,3356" coordsize="10,20" path="m2119,3375l2129,3375,2129,3356,2119,3356,2119,3375xe" filled="true" fillcolor="#000000" stroked="false">
                <v:path arrowok="t"/>
                <v:fill type="solid"/>
              </v:shape>
            </v:group>
            <v:group style="position:absolute;left:2119;top:3375;width:10;height:20" coordorigin="2119,3375" coordsize="10,20">
              <v:shape style="position:absolute;left:2119;top:3375;width:10;height:20" coordorigin="2119,3375" coordsize="10,20" path="m2119,3394l2129,3394,2129,3375,2119,3375,2119,3394xe" filled="true" fillcolor="#000000" stroked="false">
                <v:path arrowok="t"/>
                <v:fill type="solid"/>
              </v:shape>
            </v:group>
            <v:group style="position:absolute;left:2119;top:3394;width:10;height:20" coordorigin="2119,3394" coordsize="10,20">
              <v:shape style="position:absolute;left:2119;top:3394;width:10;height:20" coordorigin="2119,3394" coordsize="10,20" path="m2119,3413l2129,3413,2129,3394,2119,3394,2119,3413xe" filled="true" fillcolor="#000000" stroked="false">
                <v:path arrowok="t"/>
                <v:fill type="solid"/>
              </v:shape>
            </v:group>
            <v:group style="position:absolute;left:2119;top:3413;width:10;height:20" coordorigin="2119,3413" coordsize="10,20">
              <v:shape style="position:absolute;left:2119;top:3413;width:10;height:20" coordorigin="2119,3413" coordsize="10,20" path="m2119,3432l2129,3432,2129,3413,2119,3413,2119,3432xe" filled="true" fillcolor="#000000" stroked="false">
                <v:path arrowok="t"/>
                <v:fill type="solid"/>
              </v:shape>
            </v:group>
            <v:group style="position:absolute;left:2119;top:3432;width:10;height:20" coordorigin="2119,3432" coordsize="10,20">
              <v:shape style="position:absolute;left:2119;top:3432;width:10;height:20" coordorigin="2119,3432" coordsize="10,20" path="m2119,3452l2129,3452,2129,3432,2119,3432,2119,3452xe" filled="true" fillcolor="#000000" stroked="false">
                <v:path arrowok="t"/>
                <v:fill type="solid"/>
              </v:shape>
            </v:group>
            <v:group style="position:absolute;left:2119;top:3452;width:10;height:20" coordorigin="2119,3452" coordsize="10,20">
              <v:shape style="position:absolute;left:2119;top:3452;width:10;height:20" coordorigin="2119,3452" coordsize="10,20" path="m2119,3471l2129,3471,2129,3452,2119,3452,2119,3471xe" filled="true" fillcolor="#000000" stroked="false">
                <v:path arrowok="t"/>
                <v:fill type="solid"/>
              </v:shape>
            </v:group>
            <v:group style="position:absolute;left:2119;top:3471;width:10;height:20" coordorigin="2119,3471" coordsize="10,20">
              <v:shape style="position:absolute;left:2119;top:3471;width:10;height:20" coordorigin="2119,3471" coordsize="10,20" path="m2119,3490l2129,3490,2129,3471,2119,3471,2119,3490xe" filled="true" fillcolor="#000000" stroked="false">
                <v:path arrowok="t"/>
                <v:fill type="solid"/>
              </v:shape>
            </v:group>
            <v:group style="position:absolute;left:2119;top:3490;width:10;height:20" coordorigin="2119,3490" coordsize="10,20">
              <v:shape style="position:absolute;left:2119;top:3490;width:10;height:20" coordorigin="2119,3490" coordsize="10,20" path="m2119,3509l2129,3509,2129,3490,2119,3490,2119,3509xe" filled="true" fillcolor="#000000" stroked="false">
                <v:path arrowok="t"/>
                <v:fill type="solid"/>
              </v:shape>
            </v:group>
            <v:group style="position:absolute;left:2119;top:3509;width:10;height:20" coordorigin="2119,3509" coordsize="10,20">
              <v:shape style="position:absolute;left:2119;top:3509;width:10;height:20" coordorigin="2119,3509" coordsize="10,20" path="m2119,3528l2129,3528,2129,3509,2119,3509,2119,3528xe" filled="true" fillcolor="#000000" stroked="false">
                <v:path arrowok="t"/>
                <v:fill type="solid"/>
              </v:shape>
            </v:group>
            <v:group style="position:absolute;left:2119;top:3528;width:10;height:20" coordorigin="2119,3528" coordsize="10,20">
              <v:shape style="position:absolute;left:2119;top:3528;width:10;height:20" coordorigin="2119,3528" coordsize="10,20" path="m2119,3548l2129,3548,2129,3528,2119,3528,2119,3548xe" filled="true" fillcolor="#000000" stroked="false">
                <v:path arrowok="t"/>
                <v:fill type="solid"/>
              </v:shape>
            </v:group>
            <v:group style="position:absolute;left:2119;top:3548;width:10;height:20" coordorigin="2119,3548" coordsize="10,20">
              <v:shape style="position:absolute;left:2119;top:3548;width:10;height:20" coordorigin="2119,3548" coordsize="10,20" path="m2119,3567l2129,3567,2129,3548,2119,3548,2119,3567xe" filled="true" fillcolor="#000000" stroked="false">
                <v:path arrowok="t"/>
                <v:fill type="solid"/>
              </v:shape>
            </v:group>
            <v:group style="position:absolute;left:2119;top:3567;width:10;height:20" coordorigin="2119,3567" coordsize="10,20">
              <v:shape style="position:absolute;left:2119;top:3567;width:10;height:20" coordorigin="2119,3567" coordsize="10,20" path="m2119,3586l2129,3586,2129,3567,2119,3567,2119,3586xe" filled="true" fillcolor="#000000" stroked="false">
                <v:path arrowok="t"/>
                <v:fill type="solid"/>
              </v:shape>
            </v:group>
            <v:group style="position:absolute;left:2119;top:3586;width:10;height:20" coordorigin="2119,3586" coordsize="10,20">
              <v:shape style="position:absolute;left:2119;top:3586;width:10;height:20" coordorigin="2119,3586" coordsize="10,20" path="m2119,3605l2129,3605,2129,3586,2119,3586,2119,3605xe" filled="true" fillcolor="#000000" stroked="false">
                <v:path arrowok="t"/>
                <v:fill type="solid"/>
              </v:shape>
            </v:group>
            <v:group style="position:absolute;left:2119;top:3605;width:10;height:20" coordorigin="2119,3605" coordsize="10,20">
              <v:shape style="position:absolute;left:2119;top:3605;width:10;height:20" coordorigin="2119,3605" coordsize="10,20" path="m2119,3624l2129,3624,2129,3605,2119,3605,2119,3624xe" filled="true" fillcolor="#000000" stroked="false">
                <v:path arrowok="t"/>
                <v:fill type="solid"/>
              </v:shape>
            </v:group>
            <v:group style="position:absolute;left:2119;top:3624;width:10;height:20" coordorigin="2119,3624" coordsize="10,20">
              <v:shape style="position:absolute;left:2119;top:3624;width:10;height:20" coordorigin="2119,3624" coordsize="10,20" path="m2119,3644l2129,3644,2129,3624,2119,3624,2119,3644xe" filled="true" fillcolor="#000000" stroked="false">
                <v:path arrowok="t"/>
                <v:fill type="solid"/>
              </v:shape>
            </v:group>
            <v:group style="position:absolute;left:2119;top:3644;width:10;height:20" coordorigin="2119,3644" coordsize="10,20">
              <v:shape style="position:absolute;left:2119;top:3644;width:10;height:20" coordorigin="2119,3644" coordsize="10,20" path="m2119,3663l2129,3663,2129,3644,2119,3644,2119,3663xe" filled="true" fillcolor="#000000" stroked="false">
                <v:path arrowok="t"/>
                <v:fill type="solid"/>
              </v:shape>
            </v:group>
            <v:group style="position:absolute;left:2119;top:3663;width:10;height:20" coordorigin="2119,3663" coordsize="10,20">
              <v:shape style="position:absolute;left:2119;top:3663;width:10;height:20" coordorigin="2119,3663" coordsize="10,20" path="m2119,3682l2129,3682,2129,3663,2119,3663,2119,3682xe" filled="true" fillcolor="#000000" stroked="false">
                <v:path arrowok="t"/>
                <v:fill type="solid"/>
              </v:shape>
            </v:group>
            <v:group style="position:absolute;left:2119;top:3682;width:10;height:20" coordorigin="2119,3682" coordsize="10,20">
              <v:shape style="position:absolute;left:2119;top:3682;width:10;height:20" coordorigin="2119,3682" coordsize="10,20" path="m2119,3701l2129,3701,2129,3682,2119,3682,2119,3701xe" filled="true" fillcolor="#000000" stroked="false">
                <v:path arrowok="t"/>
                <v:fill type="solid"/>
              </v:shape>
            </v:group>
            <v:group style="position:absolute;left:2119;top:3701;width:10;height:20" coordorigin="2119,3701" coordsize="10,20">
              <v:shape style="position:absolute;left:2119;top:3701;width:10;height:20" coordorigin="2119,3701" coordsize="10,20" path="m2119,3720l2129,3720,2129,3701,2119,3701,2119,3720xe" filled="true" fillcolor="#000000" stroked="false">
                <v:path arrowok="t"/>
                <v:fill type="solid"/>
              </v:shape>
            </v:group>
            <v:group style="position:absolute;left:2119;top:3720;width:10;height:20" coordorigin="2119,3720" coordsize="10,20">
              <v:shape style="position:absolute;left:2119;top:3720;width:10;height:20" coordorigin="2119,3720" coordsize="10,20" path="m2119,3740l2129,3740,2129,3720,2119,3720,2119,3740xe" filled="true" fillcolor="#000000" stroked="false">
                <v:path arrowok="t"/>
                <v:fill type="solid"/>
              </v:shape>
            </v:group>
            <v:group style="position:absolute;left:2119;top:3740;width:10;height:20" coordorigin="2119,3740" coordsize="10,20">
              <v:shape style="position:absolute;left:2119;top:3740;width:10;height:20" coordorigin="2119,3740" coordsize="10,20" path="m2119,3759l2129,3759,2129,3740,2119,3740,2119,3759xe" filled="true" fillcolor="#000000" stroked="false">
                <v:path arrowok="t"/>
                <v:fill type="solid"/>
              </v:shape>
            </v:group>
            <v:group style="position:absolute;left:2119;top:3759;width:10;height:20" coordorigin="2119,3759" coordsize="10,20">
              <v:shape style="position:absolute;left:2119;top:3759;width:10;height:20" coordorigin="2119,3759" coordsize="10,20" path="m2119,3778l2129,3778,2129,3759,2119,3759,2119,3778xe" filled="true" fillcolor="#000000" stroked="false">
                <v:path arrowok="t"/>
                <v:fill type="solid"/>
              </v:shape>
            </v:group>
            <v:group style="position:absolute;left:2119;top:3778;width:10;height:20" coordorigin="2119,3778" coordsize="10,20">
              <v:shape style="position:absolute;left:2119;top:3778;width:10;height:20" coordorigin="2119,3778" coordsize="10,20" path="m2119,3797l2129,3797,2129,3778,2119,3778,2119,3797xe" filled="true" fillcolor="#000000" stroked="false">
                <v:path arrowok="t"/>
                <v:fill type="solid"/>
              </v:shape>
            </v:group>
            <v:group style="position:absolute;left:2119;top:3797;width:10;height:20" coordorigin="2119,3797" coordsize="10,20">
              <v:shape style="position:absolute;left:2119;top:3797;width:10;height:20" coordorigin="2119,3797" coordsize="10,20" path="m2119,3816l2129,3816,2129,3797,2119,3797,2119,3816xe" filled="true" fillcolor="#000000" stroked="false">
                <v:path arrowok="t"/>
                <v:fill type="solid"/>
              </v:shape>
            </v:group>
            <v:group style="position:absolute;left:2119;top:3816;width:10;height:20" coordorigin="2119,3816" coordsize="10,20">
              <v:shape style="position:absolute;left:2119;top:3816;width:10;height:20" coordorigin="2119,3816" coordsize="10,20" path="m2119,3836l2129,3836,2129,3816,2119,3816,2119,3836xe" filled="true" fillcolor="#000000" stroked="false">
                <v:path arrowok="t"/>
                <v:fill type="solid"/>
              </v:shape>
            </v:group>
            <v:group style="position:absolute;left:2119;top:3836;width:10;height:20" coordorigin="2119,3836" coordsize="10,20">
              <v:shape style="position:absolute;left:2119;top:3836;width:10;height:20" coordorigin="2119,3836" coordsize="10,20" path="m2119,3855l2129,3855,2129,3836,2119,3836,2119,3855xe" filled="true" fillcolor="#000000" stroked="false">
                <v:path arrowok="t"/>
                <v:fill type="solid"/>
              </v:shape>
            </v:group>
            <v:group style="position:absolute;left:2119;top:3855;width:10;height:20" coordorigin="2119,3855" coordsize="10,20">
              <v:shape style="position:absolute;left:2119;top:3855;width:10;height:20" coordorigin="2119,3855" coordsize="10,20" path="m2119,3874l2129,3874,2129,3855,2119,3855,2119,3874xe" filled="true" fillcolor="#000000" stroked="false">
                <v:path arrowok="t"/>
                <v:fill type="solid"/>
              </v:shape>
            </v:group>
            <v:group style="position:absolute;left:2119;top:3874;width:10;height:20" coordorigin="2119,3874" coordsize="10,20">
              <v:shape style="position:absolute;left:2119;top:3874;width:10;height:20" coordorigin="2119,3874" coordsize="10,20" path="m2119,3893l2129,3893,2129,3874,2119,3874,2119,3893xe" filled="true" fillcolor="#000000" stroked="false">
                <v:path arrowok="t"/>
                <v:fill type="solid"/>
              </v:shape>
            </v:group>
            <v:group style="position:absolute;left:2119;top:3893;width:10;height:20" coordorigin="2119,3893" coordsize="10,20">
              <v:shape style="position:absolute;left:2119;top:3893;width:10;height:20" coordorigin="2119,3893" coordsize="10,20" path="m2119,3912l2129,3912,2129,3893,2119,3893,2119,3912xe" filled="true" fillcolor="#000000" stroked="false">
                <v:path arrowok="t"/>
                <v:fill type="solid"/>
              </v:shape>
            </v:group>
            <v:group style="position:absolute;left:2119;top:3912;width:10;height:20" coordorigin="2119,3912" coordsize="10,20">
              <v:shape style="position:absolute;left:2119;top:3912;width:10;height:20" coordorigin="2119,3912" coordsize="10,20" path="m2119,3932l2129,3932,2129,3912,2119,3912,2119,3932xe" filled="true" fillcolor="#000000" stroked="false">
                <v:path arrowok="t"/>
                <v:fill type="solid"/>
              </v:shape>
            </v:group>
            <v:group style="position:absolute;left:2119;top:3932;width:10;height:20" coordorigin="2119,3932" coordsize="10,20">
              <v:shape style="position:absolute;left:2119;top:3932;width:10;height:20" coordorigin="2119,3932" coordsize="10,20" path="m2119,3951l2129,3951,2129,3932,2119,3932,2119,3951xe" filled="true" fillcolor="#000000" stroked="false">
                <v:path arrowok="t"/>
                <v:fill type="solid"/>
              </v:shape>
            </v:group>
            <v:group style="position:absolute;left:2119;top:3951;width:10;height:20" coordorigin="2119,3951" coordsize="10,20">
              <v:shape style="position:absolute;left:2119;top:3951;width:10;height:20" coordorigin="2119,3951" coordsize="10,20" path="m2119,3970l2129,3970,2129,3951,2119,3951,2119,3970xe" filled="true" fillcolor="#000000" stroked="false">
                <v:path arrowok="t"/>
                <v:fill type="solid"/>
              </v:shape>
            </v:group>
            <v:group style="position:absolute;left:2119;top:3970;width:10;height:20" coordorigin="2119,3970" coordsize="10,20">
              <v:shape style="position:absolute;left:2119;top:3970;width:10;height:20" coordorigin="2119,3970" coordsize="10,20" path="m2119,3989l2129,3989,2129,3970,2119,3970,2119,3989xe" filled="true" fillcolor="#000000" stroked="false">
                <v:path arrowok="t"/>
                <v:fill type="solid"/>
              </v:shape>
            </v:group>
            <v:group style="position:absolute;left:2119;top:3989;width:10;height:20" coordorigin="2119,3989" coordsize="10,20">
              <v:shape style="position:absolute;left:2119;top:3989;width:10;height:20" coordorigin="2119,3989" coordsize="10,20" path="m2119,4008l2129,4008,2129,3989,2119,3989,2119,4008xe" filled="true" fillcolor="#000000" stroked="false">
                <v:path arrowok="t"/>
                <v:fill type="solid"/>
              </v:shape>
            </v:group>
            <v:group style="position:absolute;left:2119;top:4008;width:10;height:20" coordorigin="2119,4008" coordsize="10,20">
              <v:shape style="position:absolute;left:2119;top:4008;width:10;height:20" coordorigin="2119,4008" coordsize="10,20" path="m2119,4028l2129,4028,2129,4008,2119,4008,2119,4028xe" filled="true" fillcolor="#000000" stroked="false">
                <v:path arrowok="t"/>
                <v:fill type="solid"/>
              </v:shape>
            </v:group>
            <v:group style="position:absolute;left:2119;top:4028;width:10;height:20" coordorigin="2119,4028" coordsize="10,20">
              <v:shape style="position:absolute;left:2119;top:4028;width:10;height:20" coordorigin="2119,4028" coordsize="10,20" path="m2119,4047l2129,4047,2129,4028,2119,4028,2119,4047xe" filled="true" fillcolor="#000000" stroked="false">
                <v:path arrowok="t"/>
                <v:fill type="solid"/>
              </v:shape>
            </v:group>
            <v:group style="position:absolute;left:2119;top:4047;width:10;height:20" coordorigin="2119,4047" coordsize="10,20">
              <v:shape style="position:absolute;left:2119;top:4047;width:10;height:20" coordorigin="2119,4047" coordsize="10,20" path="m2119,4066l2129,4066,2129,4047,2119,4047,2119,4066xe" filled="true" fillcolor="#000000" stroked="false">
                <v:path arrowok="t"/>
                <v:fill type="solid"/>
              </v:shape>
            </v:group>
            <v:group style="position:absolute;left:2119;top:4066;width:10;height:20" coordorigin="2119,4066" coordsize="10,20">
              <v:shape style="position:absolute;left:2119;top:4066;width:10;height:20" coordorigin="2119,4066" coordsize="10,20" path="m2119,4085l2129,4085,2129,4066,2119,4066,2119,4085xe" filled="true" fillcolor="#000000" stroked="false">
                <v:path arrowok="t"/>
                <v:fill type="solid"/>
              </v:shape>
            </v:group>
            <v:group style="position:absolute;left:2119;top:4085;width:10;height:20" coordorigin="2119,4085" coordsize="10,20">
              <v:shape style="position:absolute;left:2119;top:4085;width:10;height:20" coordorigin="2119,4085" coordsize="10,20" path="m2119,4104l2129,4104,2129,4085,2119,4085,2119,4104xe" filled="true" fillcolor="#000000" stroked="false">
                <v:path arrowok="t"/>
                <v:fill type="solid"/>
              </v:shape>
            </v:group>
            <v:group style="position:absolute;left:2119;top:4104;width:10;height:20" coordorigin="2119,4104" coordsize="10,20">
              <v:shape style="position:absolute;left:2119;top:4104;width:10;height:20" coordorigin="2119,4104" coordsize="10,20" path="m2119,4124l2129,4124,2129,4104,2119,4104,2119,4124xe" filled="true" fillcolor="#000000" stroked="false">
                <v:path arrowok="t"/>
                <v:fill type="solid"/>
              </v:shape>
            </v:group>
            <v:group style="position:absolute;left:2119;top:4124;width:10;height:20" coordorigin="2119,4124" coordsize="10,20">
              <v:shape style="position:absolute;left:2119;top:4124;width:10;height:20" coordorigin="2119,4124" coordsize="10,20" path="m2119,4143l2129,4143,2129,4124,2119,4124,2119,4143xe" filled="true" fillcolor="#000000" stroked="false">
                <v:path arrowok="t"/>
                <v:fill type="solid"/>
              </v:shape>
            </v:group>
            <v:group style="position:absolute;left:2119;top:4143;width:10;height:20" coordorigin="2119,4143" coordsize="10,20">
              <v:shape style="position:absolute;left:2119;top:4143;width:10;height:20" coordorigin="2119,4143" coordsize="10,20" path="m2119,4163l2129,4163,2129,4143,2119,4143,2119,4163xe" filled="true" fillcolor="#000000" stroked="false">
                <v:path arrowok="t"/>
                <v:fill type="solid"/>
              </v:shape>
            </v:group>
            <v:group style="position:absolute;left:2119;top:4163;width:10;height:20" coordorigin="2119,4163" coordsize="10,20">
              <v:shape style="position:absolute;left:2119;top:4163;width:10;height:20" coordorigin="2119,4163" coordsize="10,20" path="m2119,4182l2129,4182,2129,4163,2119,4163,2119,4182xe" filled="true" fillcolor="#000000" stroked="false">
                <v:path arrowok="t"/>
                <v:fill type="solid"/>
              </v:shape>
            </v:group>
            <v:group style="position:absolute;left:2119;top:4182;width:10;height:20" coordorigin="2119,4182" coordsize="10,20">
              <v:shape style="position:absolute;left:2119;top:4182;width:10;height:20" coordorigin="2119,4182" coordsize="10,20" path="m2119,4201l2129,4201,2129,4182,2119,4182,2119,4201xe" filled="true" fillcolor="#000000" stroked="false">
                <v:path arrowok="t"/>
                <v:fill type="solid"/>
              </v:shape>
            </v:group>
            <v:group style="position:absolute;left:2119;top:4201;width:10;height:20" coordorigin="2119,4201" coordsize="10,20">
              <v:shape style="position:absolute;left:2119;top:4201;width:10;height:20" coordorigin="2119,4201" coordsize="10,20" path="m2119,4220l2129,4220,2129,4201,2119,4201,2119,4220xe" filled="true" fillcolor="#000000" stroked="false">
                <v:path arrowok="t"/>
                <v:fill type="solid"/>
              </v:shape>
            </v:group>
            <v:group style="position:absolute;left:2119;top:4220;width:10;height:20" coordorigin="2119,4220" coordsize="10,20">
              <v:shape style="position:absolute;left:2119;top:4220;width:10;height:20" coordorigin="2119,4220" coordsize="10,20" path="m2119,4239l2129,4239,2129,4220,2119,4220,2119,4239xe" filled="true" fillcolor="#000000" stroked="false">
                <v:path arrowok="t"/>
                <v:fill type="solid"/>
              </v:shape>
            </v:group>
            <v:group style="position:absolute;left:2119;top:4239;width:10;height:20" coordorigin="2119,4239" coordsize="10,20">
              <v:shape style="position:absolute;left:2119;top:4239;width:10;height:20" coordorigin="2119,4239" coordsize="10,20" path="m2119,4259l2129,4259,2129,4239,2119,4239,2119,4259xe" filled="true" fillcolor="#000000" stroked="false">
                <v:path arrowok="t"/>
                <v:fill type="solid"/>
              </v:shape>
            </v:group>
            <v:group style="position:absolute;left:2119;top:4259;width:10;height:20" coordorigin="2119,4259" coordsize="10,20">
              <v:shape style="position:absolute;left:2119;top:4259;width:10;height:20" coordorigin="2119,4259" coordsize="10,20" path="m2119,4278l2129,4278,2129,4259,2119,4259,2119,4278xe" filled="true" fillcolor="#000000" stroked="false">
                <v:path arrowok="t"/>
                <v:fill type="solid"/>
              </v:shape>
            </v:group>
            <v:group style="position:absolute;left:2119;top:4278;width:10;height:20" coordorigin="2119,4278" coordsize="10,20">
              <v:shape style="position:absolute;left:2119;top:4278;width:10;height:20" coordorigin="2119,4278" coordsize="10,20" path="m2119,4297l2129,4297,2129,4278,2119,4278,2119,4297xe" filled="true" fillcolor="#000000" stroked="false">
                <v:path arrowok="t"/>
                <v:fill type="solid"/>
              </v:shape>
            </v:group>
            <v:group style="position:absolute;left:2119;top:4297;width:10;height:20" coordorigin="2119,4297" coordsize="10,20">
              <v:shape style="position:absolute;left:2119;top:4297;width:10;height:20" coordorigin="2119,4297" coordsize="10,20" path="m2119,4316l2129,4316,2129,4297,2119,4297,2119,4316xe" filled="true" fillcolor="#000000" stroked="false">
                <v:path arrowok="t"/>
                <v:fill type="solid"/>
              </v:shape>
            </v:group>
            <v:group style="position:absolute;left:2119;top:4316;width:10;height:20" coordorigin="2119,4316" coordsize="10,20">
              <v:shape style="position:absolute;left:2119;top:4316;width:10;height:20" coordorigin="2119,4316" coordsize="10,20" path="m2119,4335l2129,4335,2129,4316,2119,4316,2119,4335xe" filled="true" fillcolor="#000000" stroked="false">
                <v:path arrowok="t"/>
                <v:fill type="solid"/>
              </v:shape>
            </v:group>
            <v:group style="position:absolute;left:2119;top:4335;width:10;height:20" coordorigin="2119,4335" coordsize="10,20">
              <v:shape style="position:absolute;left:2119;top:4335;width:10;height:20" coordorigin="2119,4335" coordsize="10,20" path="m2119,4355l2129,4355,2129,4335,2119,4335,2119,4355xe" filled="true" fillcolor="#000000" stroked="false">
                <v:path arrowok="t"/>
                <v:fill type="solid"/>
              </v:shape>
            </v:group>
            <v:group style="position:absolute;left:2119;top:4355;width:10;height:20" coordorigin="2119,4355" coordsize="10,20">
              <v:shape style="position:absolute;left:2119;top:4355;width:10;height:20" coordorigin="2119,4355" coordsize="10,20" path="m2119,4374l2129,4374,2129,4355,2119,4355,2119,4374xe" filled="true" fillcolor="#000000" stroked="false">
                <v:path arrowok="t"/>
                <v:fill type="solid"/>
              </v:shape>
            </v:group>
            <v:group style="position:absolute;left:2119;top:4374;width:10;height:20" coordorigin="2119,4374" coordsize="10,20">
              <v:shape style="position:absolute;left:2119;top:4374;width:10;height:20" coordorigin="2119,4374" coordsize="10,20" path="m2119,4393l2129,4393,2129,4374,2119,4374,2119,4393xe" filled="true" fillcolor="#000000" stroked="false">
                <v:path arrowok="t"/>
                <v:fill type="solid"/>
              </v:shape>
            </v:group>
            <v:group style="position:absolute;left:2119;top:4393;width:10;height:20" coordorigin="2119,4393" coordsize="10,20">
              <v:shape style="position:absolute;left:2119;top:4393;width:10;height:20" coordorigin="2119,4393" coordsize="10,20" path="m2119,4412l2129,4412,2129,4393,2119,4393,2119,4412xe" filled="true" fillcolor="#000000" stroked="false">
                <v:path arrowok="t"/>
                <v:fill type="solid"/>
              </v:shape>
            </v:group>
            <v:group style="position:absolute;left:2119;top:4412;width:10;height:20" coordorigin="2119,4412" coordsize="10,20">
              <v:shape style="position:absolute;left:2119;top:4412;width:10;height:20" coordorigin="2119,4412" coordsize="10,20" path="m2119,4431l2129,4431,2129,4412,2119,4412,2119,4431xe" filled="true" fillcolor="#000000" stroked="false">
                <v:path arrowok="t"/>
                <v:fill type="solid"/>
              </v:shape>
            </v:group>
            <v:group style="position:absolute;left:2119;top:4431;width:10;height:20" coordorigin="2119,4431" coordsize="10,20">
              <v:shape style="position:absolute;left:2119;top:4431;width:10;height:20" coordorigin="2119,4431" coordsize="10,20" path="m2119,4451l2129,4451,2129,4431,2119,4431,2119,4451xe" filled="true" fillcolor="#000000" stroked="false">
                <v:path arrowok="t"/>
                <v:fill type="solid"/>
              </v:shape>
            </v:group>
            <v:group style="position:absolute;left:2119;top:4451;width:10;height:20" coordorigin="2119,4451" coordsize="10,20">
              <v:shape style="position:absolute;left:2119;top:4451;width:10;height:20" coordorigin="2119,4451" coordsize="10,20" path="m2119,4470l2129,4470,2129,4451,2119,4451,2119,4470xe" filled="true" fillcolor="#000000" stroked="false">
                <v:path arrowok="t"/>
                <v:fill type="solid"/>
              </v:shape>
            </v:group>
            <v:group style="position:absolute;left:2119;top:4470;width:10;height:20" coordorigin="2119,4470" coordsize="10,20">
              <v:shape style="position:absolute;left:2119;top:4470;width:10;height:20" coordorigin="2119,4470" coordsize="10,20" path="m2119,4489l2129,4489,2129,4470,2119,4470,2119,4489xe" filled="true" fillcolor="#000000" stroked="false">
                <v:path arrowok="t"/>
                <v:fill type="solid"/>
              </v:shape>
            </v:group>
            <v:group style="position:absolute;left:2119;top:4489;width:10;height:20" coordorigin="2119,4489" coordsize="10,20">
              <v:shape style="position:absolute;left:2119;top:4489;width:10;height:20" coordorigin="2119,4489" coordsize="10,20" path="m2119,4508l2129,4508,2129,4489,2119,4489,2119,4508xe" filled="true" fillcolor="#000000" stroked="false">
                <v:path arrowok="t"/>
                <v:fill type="solid"/>
              </v:shape>
            </v:group>
            <v:group style="position:absolute;left:2119;top:4508;width:10;height:20" coordorigin="2119,4508" coordsize="10,20">
              <v:shape style="position:absolute;left:2119;top:4508;width:10;height:20" coordorigin="2119,4508" coordsize="10,20" path="m2119,4527l2129,4527,2129,4508,2119,4508,2119,4527xe" filled="true" fillcolor="#000000" stroked="false">
                <v:path arrowok="t"/>
                <v:fill type="solid"/>
              </v:shape>
            </v:group>
            <v:group style="position:absolute;left:2119;top:4527;width:10;height:20" coordorigin="2119,4527" coordsize="10,20">
              <v:shape style="position:absolute;left:2119;top:4527;width:10;height:20" coordorigin="2119,4527" coordsize="10,20" path="m2119,4547l2129,4547,2129,4527,2119,4527,2119,4547xe" filled="true" fillcolor="#000000" stroked="false">
                <v:path arrowok="t"/>
                <v:fill type="solid"/>
              </v:shape>
            </v:group>
            <v:group style="position:absolute;left:2119;top:4547;width:10;height:20" coordorigin="2119,4547" coordsize="10,20">
              <v:shape style="position:absolute;left:2119;top:4547;width:10;height:20" coordorigin="2119,4547" coordsize="10,20" path="m2119,4566l2129,4566,2129,4547,2119,4547,2119,4566xe" filled="true" fillcolor="#000000" stroked="false">
                <v:path arrowok="t"/>
                <v:fill type="solid"/>
              </v:shape>
            </v:group>
            <v:group style="position:absolute;left:2119;top:4566;width:10;height:20" coordorigin="2119,4566" coordsize="10,20">
              <v:shape style="position:absolute;left:2119;top:4566;width:10;height:20" coordorigin="2119,4566" coordsize="10,20" path="m2119,4585l2129,4585,2129,4566,2119,4566,2119,4585xe" filled="true" fillcolor="#000000" stroked="false">
                <v:path arrowok="t"/>
                <v:fill type="solid"/>
              </v:shape>
            </v:group>
            <v:group style="position:absolute;left:2119;top:4585;width:10;height:20" coordorigin="2119,4585" coordsize="10,20">
              <v:shape style="position:absolute;left:2119;top:4585;width:10;height:20" coordorigin="2119,4585" coordsize="10,20" path="m2119,4604l2129,4604,2129,4585,2119,4585,2119,4604xe" filled="true" fillcolor="#000000" stroked="false">
                <v:path arrowok="t"/>
                <v:fill type="solid"/>
              </v:shape>
            </v:group>
            <v:group style="position:absolute;left:2119;top:4604;width:10;height:20" coordorigin="2119,4604" coordsize="10,20">
              <v:shape style="position:absolute;left:2119;top:4604;width:10;height:20" coordorigin="2119,4604" coordsize="10,20" path="m2119,4623l2129,4623,2129,4604,2119,4604,2119,4623xe" filled="true" fillcolor="#000000" stroked="false">
                <v:path arrowok="t"/>
                <v:fill type="solid"/>
              </v:shape>
            </v:group>
            <v:group style="position:absolute;left:2119;top:4623;width:10;height:20" coordorigin="2119,4623" coordsize="10,20">
              <v:shape style="position:absolute;left:2119;top:4623;width:10;height:20" coordorigin="2119,4623" coordsize="10,20" path="m2119,4643l2129,4643,2129,4623,2119,4623,2119,4643xe" filled="true" fillcolor="#000000" stroked="false">
                <v:path arrowok="t"/>
                <v:fill type="solid"/>
              </v:shape>
            </v:group>
            <v:group style="position:absolute;left:2119;top:4643;width:10;height:20" coordorigin="2119,4643" coordsize="10,20">
              <v:shape style="position:absolute;left:2119;top:4643;width:10;height:20" coordorigin="2119,4643" coordsize="10,20" path="m2119,4662l2129,4662,2129,4643,2119,4643,2119,4662xe" filled="true" fillcolor="#000000" stroked="false">
                <v:path arrowok="t"/>
                <v:fill type="solid"/>
              </v:shape>
              <v:shape style="position:absolute;left:2119;top:4662;width:10;height:5" type="#_x0000_t75" stroked="false">
                <v:imagedata r:id="rId42" o:title=""/>
              </v:shape>
            </v:group>
            <v:group style="position:absolute;left:2119;top:4681;width:29;height:2" coordorigin="2119,4681" coordsize="29,2">
              <v:shape style="position:absolute;left:2119;top:4681;width:29;height:2" coordorigin="2119,4681" coordsize="29,0" path="m2119,4681l2148,4681e" filled="false" stroked="true" strokeweight="1.44pt" strokecolor="#000000">
                <v:path arrowok="t"/>
              </v:shape>
            </v:group>
            <v:group style="position:absolute;left:2148;top:4681;width:1088;height:2" coordorigin="2148,4681" coordsize="1088,2">
              <v:shape style="position:absolute;left:2148;top:4681;width:1088;height:2" coordorigin="2148,4681" coordsize="1088,0" path="m2148,4681l3236,4681e" filled="false" stroked="true" strokeweight="1.44pt" strokecolor="#000000">
                <v:path arrowok="t"/>
              </v:shape>
            </v:group>
            <v:group style="position:absolute;left:3236;top:2376;width:10;height:20" coordorigin="3236,2376" coordsize="10,20">
              <v:shape style="position:absolute;left:3236;top:2376;width:10;height:20" coordorigin="3236,2376" coordsize="10,20" path="m3236,2396l3245,2396,3245,2376,3236,2376,3236,2396xe" filled="true" fillcolor="#000000" stroked="false">
                <v:path arrowok="t"/>
                <v:fill type="solid"/>
              </v:shape>
            </v:group>
            <v:group style="position:absolute;left:3236;top:2396;width:10;height:20" coordorigin="3236,2396" coordsize="10,20">
              <v:shape style="position:absolute;left:3236;top:2396;width:10;height:20" coordorigin="3236,2396" coordsize="10,20" path="m3236,2415l3245,2415,3245,2396,3236,2396,3236,2415xe" filled="true" fillcolor="#000000" stroked="false">
                <v:path arrowok="t"/>
                <v:fill type="solid"/>
              </v:shape>
            </v:group>
            <v:group style="position:absolute;left:3236;top:2415;width:10;height:20" coordorigin="3236,2415" coordsize="10,20">
              <v:shape style="position:absolute;left:3236;top:2415;width:10;height:20" coordorigin="3236,2415" coordsize="10,20" path="m3236,2434l3245,2434,3245,2415,3236,2415,3236,2434xe" filled="true" fillcolor="#000000" stroked="false">
                <v:path arrowok="t"/>
                <v:fill type="solid"/>
              </v:shape>
            </v:group>
            <v:group style="position:absolute;left:3236;top:2434;width:10;height:20" coordorigin="3236,2434" coordsize="10,20">
              <v:shape style="position:absolute;left:3236;top:2434;width:10;height:20" coordorigin="3236,2434" coordsize="10,20" path="m3236,2453l3245,2453,3245,2434,3236,2434,3236,2453xe" filled="true" fillcolor="#000000" stroked="false">
                <v:path arrowok="t"/>
                <v:fill type="solid"/>
              </v:shape>
            </v:group>
            <v:group style="position:absolute;left:3236;top:2453;width:10;height:20" coordorigin="3236,2453" coordsize="10,20">
              <v:shape style="position:absolute;left:3236;top:2453;width:10;height:20" coordorigin="3236,2453" coordsize="10,20" path="m3236,2472l3245,2472,3245,2453,3236,2453,3236,2472xe" filled="true" fillcolor="#000000" stroked="false">
                <v:path arrowok="t"/>
                <v:fill type="solid"/>
              </v:shape>
            </v:group>
            <v:group style="position:absolute;left:3236;top:2472;width:10;height:20" coordorigin="3236,2472" coordsize="10,20">
              <v:shape style="position:absolute;left:3236;top:2472;width:10;height:20" coordorigin="3236,2472" coordsize="10,20" path="m3236,2492l3245,2492,3245,2472,3236,2472,3236,2492xe" filled="true" fillcolor="#000000" stroked="false">
                <v:path arrowok="t"/>
                <v:fill type="solid"/>
              </v:shape>
            </v:group>
            <v:group style="position:absolute;left:3236;top:2492;width:10;height:20" coordorigin="3236,2492" coordsize="10,20">
              <v:shape style="position:absolute;left:3236;top:2492;width:10;height:20" coordorigin="3236,2492" coordsize="10,20" path="m3236,2511l3245,2511,3245,2492,3236,2492,3236,2511xe" filled="true" fillcolor="#000000" stroked="false">
                <v:path arrowok="t"/>
                <v:fill type="solid"/>
              </v:shape>
            </v:group>
            <v:group style="position:absolute;left:3236;top:2511;width:10;height:20" coordorigin="3236,2511" coordsize="10,20">
              <v:shape style="position:absolute;left:3236;top:2511;width:10;height:20" coordorigin="3236,2511" coordsize="10,20" path="m3236,2530l3245,2530,3245,2511,3236,2511,3236,2530xe" filled="true" fillcolor="#000000" stroked="false">
                <v:path arrowok="t"/>
                <v:fill type="solid"/>
              </v:shape>
            </v:group>
            <v:group style="position:absolute;left:3236;top:2530;width:10;height:20" coordorigin="3236,2530" coordsize="10,20">
              <v:shape style="position:absolute;left:3236;top:2530;width:10;height:20" coordorigin="3236,2530" coordsize="10,20" path="m3236,2549l3245,2549,3245,2530,3236,2530,3236,2549xe" filled="true" fillcolor="#000000" stroked="false">
                <v:path arrowok="t"/>
                <v:fill type="solid"/>
              </v:shape>
            </v:group>
            <v:group style="position:absolute;left:3236;top:2549;width:10;height:20" coordorigin="3236,2549" coordsize="10,20">
              <v:shape style="position:absolute;left:3236;top:2549;width:10;height:20" coordorigin="3236,2549" coordsize="10,20" path="m3236,2568l3245,2568,3245,2549,3236,2549,3236,2568xe" filled="true" fillcolor="#000000" stroked="false">
                <v:path arrowok="t"/>
                <v:fill type="solid"/>
              </v:shape>
            </v:group>
            <v:group style="position:absolute;left:3236;top:2568;width:10;height:20" coordorigin="3236,2568" coordsize="10,20">
              <v:shape style="position:absolute;left:3236;top:2568;width:10;height:20" coordorigin="3236,2568" coordsize="10,20" path="m3236,2588l3245,2588,3245,2568,3236,2568,3236,2588xe" filled="true" fillcolor="#000000" stroked="false">
                <v:path arrowok="t"/>
                <v:fill type="solid"/>
              </v:shape>
            </v:group>
            <v:group style="position:absolute;left:3236;top:2588;width:10;height:20" coordorigin="3236,2588" coordsize="10,20">
              <v:shape style="position:absolute;left:3236;top:2588;width:10;height:20" coordorigin="3236,2588" coordsize="10,20" path="m3236,2607l3245,2607,3245,2588,3236,2588,3236,2607xe" filled="true" fillcolor="#000000" stroked="false">
                <v:path arrowok="t"/>
                <v:fill type="solid"/>
              </v:shape>
            </v:group>
            <v:group style="position:absolute;left:3236;top:2607;width:10;height:20" coordorigin="3236,2607" coordsize="10,20">
              <v:shape style="position:absolute;left:3236;top:2607;width:10;height:20" coordorigin="3236,2607" coordsize="10,20" path="m3236,2626l3245,2626,3245,2607,3236,2607,3236,2626xe" filled="true" fillcolor="#000000" stroked="false">
                <v:path arrowok="t"/>
                <v:fill type="solid"/>
              </v:shape>
            </v:group>
            <v:group style="position:absolute;left:3236;top:2626;width:10;height:20" coordorigin="3236,2626" coordsize="10,20">
              <v:shape style="position:absolute;left:3236;top:2626;width:10;height:20" coordorigin="3236,2626" coordsize="10,20" path="m3236,2645l3245,2645,3245,2626,3236,2626,3236,2645xe" filled="true" fillcolor="#000000" stroked="false">
                <v:path arrowok="t"/>
                <v:fill type="solid"/>
              </v:shape>
            </v:group>
            <v:group style="position:absolute;left:3236;top:2645;width:10;height:20" coordorigin="3236,2645" coordsize="10,20">
              <v:shape style="position:absolute;left:3236;top:2645;width:10;height:20" coordorigin="3236,2645" coordsize="10,20" path="m3236,2664l3245,2664,3245,2645,3236,2645,3236,2664xe" filled="true" fillcolor="#000000" stroked="false">
                <v:path arrowok="t"/>
                <v:fill type="solid"/>
              </v:shape>
            </v:group>
            <v:group style="position:absolute;left:3236;top:2664;width:10;height:20" coordorigin="3236,2664" coordsize="10,20">
              <v:shape style="position:absolute;left:3236;top:2664;width:10;height:20" coordorigin="3236,2664" coordsize="10,20" path="m3236,2684l3245,2684,3245,2664,3236,2664,3236,2684xe" filled="true" fillcolor="#000000" stroked="false">
                <v:path arrowok="t"/>
                <v:fill type="solid"/>
              </v:shape>
            </v:group>
            <v:group style="position:absolute;left:3236;top:2684;width:10;height:20" coordorigin="3236,2684" coordsize="10,20">
              <v:shape style="position:absolute;left:3236;top:2684;width:10;height:20" coordorigin="3236,2684" coordsize="10,20" path="m3236,2703l3245,2703,3245,2684,3236,2684,3236,2703xe" filled="true" fillcolor="#000000" stroked="false">
                <v:path arrowok="t"/>
                <v:fill type="solid"/>
              </v:shape>
            </v:group>
            <v:group style="position:absolute;left:3236;top:2703;width:10;height:20" coordorigin="3236,2703" coordsize="10,20">
              <v:shape style="position:absolute;left:3236;top:2703;width:10;height:20" coordorigin="3236,2703" coordsize="10,20" path="m3236,2722l3245,2722,3245,2703,3236,2703,3236,2722xe" filled="true" fillcolor="#000000" stroked="false">
                <v:path arrowok="t"/>
                <v:fill type="solid"/>
              </v:shape>
            </v:group>
            <v:group style="position:absolute;left:3236;top:2722;width:10;height:20" coordorigin="3236,2722" coordsize="10,20">
              <v:shape style="position:absolute;left:3236;top:2722;width:10;height:20" coordorigin="3236,2722" coordsize="10,20" path="m3236,2741l3245,2741,3245,2722,3236,2722,3236,2741xe" filled="true" fillcolor="#000000" stroked="false">
                <v:path arrowok="t"/>
                <v:fill type="solid"/>
              </v:shape>
            </v:group>
            <v:group style="position:absolute;left:3236;top:2741;width:10;height:20" coordorigin="3236,2741" coordsize="10,20">
              <v:shape style="position:absolute;left:3236;top:2741;width:10;height:20" coordorigin="3236,2741" coordsize="10,20" path="m3236,2760l3245,2760,3245,2741,3236,2741,3236,2760xe" filled="true" fillcolor="#000000" stroked="false">
                <v:path arrowok="t"/>
                <v:fill type="solid"/>
              </v:shape>
            </v:group>
            <v:group style="position:absolute;left:3236;top:2760;width:10;height:20" coordorigin="3236,2760" coordsize="10,20">
              <v:shape style="position:absolute;left:3236;top:2760;width:10;height:20" coordorigin="3236,2760" coordsize="10,20" path="m3236,2780l3245,2780,3245,2760,3236,2760,3236,2780xe" filled="true" fillcolor="#000000" stroked="false">
                <v:path arrowok="t"/>
                <v:fill type="solid"/>
              </v:shape>
            </v:group>
            <v:group style="position:absolute;left:3236;top:2780;width:10;height:20" coordorigin="3236,2780" coordsize="10,20">
              <v:shape style="position:absolute;left:3236;top:2780;width:10;height:20" coordorigin="3236,2780" coordsize="10,20" path="m3236,2799l3245,2799,3245,2780,3236,2780,3236,2799xe" filled="true" fillcolor="#000000" stroked="false">
                <v:path arrowok="t"/>
                <v:fill type="solid"/>
              </v:shape>
            </v:group>
            <v:group style="position:absolute;left:3236;top:2799;width:10;height:20" coordorigin="3236,2799" coordsize="10,20">
              <v:shape style="position:absolute;left:3236;top:2799;width:10;height:20" coordorigin="3236,2799" coordsize="10,20" path="m3236,2818l3245,2818,3245,2799,3236,2799,3236,2818xe" filled="true" fillcolor="#000000" stroked="false">
                <v:path arrowok="t"/>
                <v:fill type="solid"/>
              </v:shape>
            </v:group>
            <v:group style="position:absolute;left:3236;top:2818;width:10;height:20" coordorigin="3236,2818" coordsize="10,20">
              <v:shape style="position:absolute;left:3236;top:2818;width:10;height:20" coordorigin="3236,2818" coordsize="10,20" path="m3236,2837l3245,2837,3245,2818,3236,2818,3236,2837xe" filled="true" fillcolor="#000000" stroked="false">
                <v:path arrowok="t"/>
                <v:fill type="solid"/>
              </v:shape>
            </v:group>
            <v:group style="position:absolute;left:3236;top:2837;width:10;height:20" coordorigin="3236,2837" coordsize="10,20">
              <v:shape style="position:absolute;left:3236;top:2837;width:10;height:20" coordorigin="3236,2837" coordsize="10,20" path="m3236,2856l3245,2856,3245,2837,3236,2837,3236,2856xe" filled="true" fillcolor="#000000" stroked="false">
                <v:path arrowok="t"/>
                <v:fill type="solid"/>
              </v:shape>
            </v:group>
            <v:group style="position:absolute;left:3236;top:2856;width:10;height:20" coordorigin="3236,2856" coordsize="10,20">
              <v:shape style="position:absolute;left:3236;top:2856;width:10;height:20" coordorigin="3236,2856" coordsize="10,20" path="m3236,2876l3245,2876,3245,2856,3236,2856,3236,2876xe" filled="true" fillcolor="#000000" stroked="false">
                <v:path arrowok="t"/>
                <v:fill type="solid"/>
              </v:shape>
            </v:group>
            <v:group style="position:absolute;left:3236;top:2876;width:10;height:20" coordorigin="3236,2876" coordsize="10,20">
              <v:shape style="position:absolute;left:3236;top:2876;width:10;height:20" coordorigin="3236,2876" coordsize="10,20" path="m3236,2895l3245,2895,3245,2876,3236,2876,3236,2895xe" filled="true" fillcolor="#000000" stroked="false">
                <v:path arrowok="t"/>
                <v:fill type="solid"/>
              </v:shape>
            </v:group>
            <v:group style="position:absolute;left:3236;top:2895;width:10;height:20" coordorigin="3236,2895" coordsize="10,20">
              <v:shape style="position:absolute;left:3236;top:2895;width:10;height:20" coordorigin="3236,2895" coordsize="10,20" path="m3236,2914l3245,2914,3245,2895,3236,2895,3236,2914xe" filled="true" fillcolor="#000000" stroked="false">
                <v:path arrowok="t"/>
                <v:fill type="solid"/>
              </v:shape>
            </v:group>
            <v:group style="position:absolute;left:3236;top:2914;width:10;height:20" coordorigin="3236,2914" coordsize="10,20">
              <v:shape style="position:absolute;left:3236;top:2914;width:10;height:20" coordorigin="3236,2914" coordsize="10,20" path="m3236,2933l3245,2933,3245,2914,3236,2914,3236,2933xe" filled="true" fillcolor="#000000" stroked="false">
                <v:path arrowok="t"/>
                <v:fill type="solid"/>
              </v:shape>
            </v:group>
            <v:group style="position:absolute;left:3236;top:2933;width:10;height:20" coordorigin="3236,2933" coordsize="10,20">
              <v:shape style="position:absolute;left:3236;top:2933;width:10;height:20" coordorigin="3236,2933" coordsize="10,20" path="m3236,2952l3245,2952,3245,2933,3236,2933,3236,2952xe" filled="true" fillcolor="#000000" stroked="false">
                <v:path arrowok="t"/>
                <v:fill type="solid"/>
              </v:shape>
            </v:group>
            <v:group style="position:absolute;left:3236;top:2952;width:10;height:20" coordorigin="3236,2952" coordsize="10,20">
              <v:shape style="position:absolute;left:3236;top:2952;width:10;height:20" coordorigin="3236,2952" coordsize="10,20" path="m3236,2972l3245,2972,3245,2952,3236,2952,3236,2972xe" filled="true" fillcolor="#000000" stroked="false">
                <v:path arrowok="t"/>
                <v:fill type="solid"/>
              </v:shape>
            </v:group>
            <v:group style="position:absolute;left:3236;top:2972;width:10;height:20" coordorigin="3236,2972" coordsize="10,20">
              <v:shape style="position:absolute;left:3236;top:2972;width:10;height:20" coordorigin="3236,2972" coordsize="10,20" path="m3236,2991l3245,2991,3245,2972,3236,2972,3236,2991xe" filled="true" fillcolor="#000000" stroked="false">
                <v:path arrowok="t"/>
                <v:fill type="solid"/>
              </v:shape>
            </v:group>
            <v:group style="position:absolute;left:3236;top:2991;width:10;height:20" coordorigin="3236,2991" coordsize="10,20">
              <v:shape style="position:absolute;left:3236;top:2991;width:10;height:20" coordorigin="3236,2991" coordsize="10,20" path="m3236,3010l3245,3010,3245,2991,3236,2991,3236,3010xe" filled="true" fillcolor="#000000" stroked="false">
                <v:path arrowok="t"/>
                <v:fill type="solid"/>
              </v:shape>
            </v:group>
            <v:group style="position:absolute;left:3236;top:3010;width:10;height:20" coordorigin="3236,3010" coordsize="10,20">
              <v:shape style="position:absolute;left:3236;top:3010;width:10;height:20" coordorigin="3236,3010" coordsize="10,20" path="m3236,3029l3245,3029,3245,3010,3236,3010,3236,3029xe" filled="true" fillcolor="#000000" stroked="false">
                <v:path arrowok="t"/>
                <v:fill type="solid"/>
              </v:shape>
            </v:group>
            <v:group style="position:absolute;left:3236;top:3029;width:10;height:20" coordorigin="3236,3029" coordsize="10,20">
              <v:shape style="position:absolute;left:3236;top:3029;width:10;height:20" coordorigin="3236,3029" coordsize="10,20" path="m3236,3048l3245,3048,3245,3029,3236,3029,3236,3048xe" filled="true" fillcolor="#000000" stroked="false">
                <v:path arrowok="t"/>
                <v:fill type="solid"/>
              </v:shape>
            </v:group>
            <v:group style="position:absolute;left:3236;top:3048;width:10;height:20" coordorigin="3236,3048" coordsize="10,20">
              <v:shape style="position:absolute;left:3236;top:3048;width:10;height:20" coordorigin="3236,3048" coordsize="10,20" path="m3236,3068l3245,3068,3245,3048,3236,3048,3236,3068xe" filled="true" fillcolor="#000000" stroked="false">
                <v:path arrowok="t"/>
                <v:fill type="solid"/>
              </v:shape>
            </v:group>
            <v:group style="position:absolute;left:3236;top:3068;width:10;height:20" coordorigin="3236,3068" coordsize="10,20">
              <v:shape style="position:absolute;left:3236;top:3068;width:10;height:20" coordorigin="3236,3068" coordsize="10,20" path="m3236,3087l3245,3087,3245,3068,3236,3068,3236,3087xe" filled="true" fillcolor="#000000" stroked="false">
                <v:path arrowok="t"/>
                <v:fill type="solid"/>
              </v:shape>
            </v:group>
            <v:group style="position:absolute;left:3236;top:3087;width:10;height:20" coordorigin="3236,3087" coordsize="10,20">
              <v:shape style="position:absolute;left:3236;top:3087;width:10;height:20" coordorigin="3236,3087" coordsize="10,20" path="m3236,3106l3245,3106,3245,3087,3236,3087,3236,3106xe" filled="true" fillcolor="#000000" stroked="false">
                <v:path arrowok="t"/>
                <v:fill type="solid"/>
              </v:shape>
            </v:group>
            <v:group style="position:absolute;left:3236;top:3106;width:10;height:20" coordorigin="3236,3106" coordsize="10,20">
              <v:shape style="position:absolute;left:3236;top:3106;width:10;height:20" coordorigin="3236,3106" coordsize="10,20" path="m3236,3125l3245,3125,3245,3106,3236,3106,3236,3125xe" filled="true" fillcolor="#000000" stroked="false">
                <v:path arrowok="t"/>
                <v:fill type="solid"/>
              </v:shape>
            </v:group>
            <v:group style="position:absolute;left:3236;top:3125;width:10;height:20" coordorigin="3236,3125" coordsize="10,20">
              <v:shape style="position:absolute;left:3236;top:3125;width:10;height:20" coordorigin="3236,3125" coordsize="10,20" path="m3236,3144l3245,3144,3245,3125,3236,3125,3236,3144xe" filled="true" fillcolor="#000000" stroked="false">
                <v:path arrowok="t"/>
                <v:fill type="solid"/>
              </v:shape>
            </v:group>
            <v:group style="position:absolute;left:3236;top:3144;width:10;height:20" coordorigin="3236,3144" coordsize="10,20">
              <v:shape style="position:absolute;left:3236;top:3144;width:10;height:20" coordorigin="3236,3144" coordsize="10,20" path="m3236,3164l3245,3164,3245,3144,3236,3144,3236,3164xe" filled="true" fillcolor="#000000" stroked="false">
                <v:path arrowok="t"/>
                <v:fill type="solid"/>
              </v:shape>
            </v:group>
            <v:group style="position:absolute;left:3236;top:3164;width:10;height:20" coordorigin="3236,3164" coordsize="10,20">
              <v:shape style="position:absolute;left:3236;top:3164;width:10;height:20" coordorigin="3236,3164" coordsize="10,20" path="m3236,3183l3245,3183,3245,3164,3236,3164,3236,3183xe" filled="true" fillcolor="#000000" stroked="false">
                <v:path arrowok="t"/>
                <v:fill type="solid"/>
              </v:shape>
            </v:group>
            <v:group style="position:absolute;left:3236;top:3183;width:10;height:20" coordorigin="3236,3183" coordsize="10,20">
              <v:shape style="position:absolute;left:3236;top:3183;width:10;height:20" coordorigin="3236,3183" coordsize="10,20" path="m3236,3202l3245,3202,3245,3183,3236,3183,3236,3202xe" filled="true" fillcolor="#000000" stroked="false">
                <v:path arrowok="t"/>
                <v:fill type="solid"/>
              </v:shape>
            </v:group>
            <v:group style="position:absolute;left:3236;top:3202;width:10;height:20" coordorigin="3236,3202" coordsize="10,20">
              <v:shape style="position:absolute;left:3236;top:3202;width:10;height:20" coordorigin="3236,3202" coordsize="10,20" path="m3236,3221l3245,3221,3245,3202,3236,3202,3236,3221xe" filled="true" fillcolor="#000000" stroked="false">
                <v:path arrowok="t"/>
                <v:fill type="solid"/>
              </v:shape>
            </v:group>
            <v:group style="position:absolute;left:3236;top:3221;width:10;height:20" coordorigin="3236,3221" coordsize="10,20">
              <v:shape style="position:absolute;left:3236;top:3221;width:10;height:20" coordorigin="3236,3221" coordsize="10,20" path="m3236,3240l3245,3240,3245,3221,3236,3221,3236,3240xe" filled="true" fillcolor="#000000" stroked="false">
                <v:path arrowok="t"/>
                <v:fill type="solid"/>
              </v:shape>
            </v:group>
            <v:group style="position:absolute;left:3236;top:3240;width:10;height:20" coordorigin="3236,3240" coordsize="10,20">
              <v:shape style="position:absolute;left:3236;top:3240;width:10;height:20" coordorigin="3236,3240" coordsize="10,20" path="m3236,3260l3245,3260,3245,3240,3236,3240,3236,3260xe" filled="true" fillcolor="#000000" stroked="false">
                <v:path arrowok="t"/>
                <v:fill type="solid"/>
              </v:shape>
            </v:group>
            <v:group style="position:absolute;left:3236;top:3260;width:10;height:20" coordorigin="3236,3260" coordsize="10,20">
              <v:shape style="position:absolute;left:3236;top:3260;width:10;height:20" coordorigin="3236,3260" coordsize="10,20" path="m3236,3279l3245,3279,3245,3260,3236,3260,3236,3279xe" filled="true" fillcolor="#000000" stroked="false">
                <v:path arrowok="t"/>
                <v:fill type="solid"/>
              </v:shape>
            </v:group>
            <v:group style="position:absolute;left:3236;top:3279;width:10;height:20" coordorigin="3236,3279" coordsize="10,20">
              <v:shape style="position:absolute;left:3236;top:3279;width:10;height:20" coordorigin="3236,3279" coordsize="10,20" path="m3236,3298l3245,3298,3245,3279,3236,3279,3236,3298xe" filled="true" fillcolor="#000000" stroked="false">
                <v:path arrowok="t"/>
                <v:fill type="solid"/>
              </v:shape>
            </v:group>
            <v:group style="position:absolute;left:3236;top:3298;width:10;height:20" coordorigin="3236,3298" coordsize="10,20">
              <v:shape style="position:absolute;left:3236;top:3298;width:10;height:20" coordorigin="3236,3298" coordsize="10,20" path="m3236,3317l3245,3317,3245,3298,3236,3298,3236,3317xe" filled="true" fillcolor="#000000" stroked="false">
                <v:path arrowok="t"/>
                <v:fill type="solid"/>
              </v:shape>
            </v:group>
            <v:group style="position:absolute;left:3236;top:3317;width:10;height:20" coordorigin="3236,3317" coordsize="10,20">
              <v:shape style="position:absolute;left:3236;top:3317;width:10;height:20" coordorigin="3236,3317" coordsize="10,20" path="m3236,3336l3245,3336,3245,3317,3236,3317,3236,3336xe" filled="true" fillcolor="#000000" stroked="false">
                <v:path arrowok="t"/>
                <v:fill type="solid"/>
              </v:shape>
            </v:group>
            <v:group style="position:absolute;left:3236;top:3336;width:10;height:20" coordorigin="3236,3336" coordsize="10,20">
              <v:shape style="position:absolute;left:3236;top:3336;width:10;height:20" coordorigin="3236,3336" coordsize="10,20" path="m3236,3356l3245,3356,3245,3336,3236,3336,3236,3356xe" filled="true" fillcolor="#000000" stroked="false">
                <v:path arrowok="t"/>
                <v:fill type="solid"/>
              </v:shape>
            </v:group>
            <v:group style="position:absolute;left:3236;top:3356;width:10;height:20" coordorigin="3236,3356" coordsize="10,20">
              <v:shape style="position:absolute;left:3236;top:3356;width:10;height:20" coordorigin="3236,3356" coordsize="10,20" path="m3236,3375l3245,3375,3245,3356,3236,3356,3236,3375xe" filled="true" fillcolor="#000000" stroked="false">
                <v:path arrowok="t"/>
                <v:fill type="solid"/>
              </v:shape>
            </v:group>
            <v:group style="position:absolute;left:3236;top:3375;width:10;height:20" coordorigin="3236,3375" coordsize="10,20">
              <v:shape style="position:absolute;left:3236;top:3375;width:10;height:20" coordorigin="3236,3375" coordsize="10,20" path="m3236,3394l3245,3394,3245,3375,3236,3375,3236,3394xe" filled="true" fillcolor="#000000" stroked="false">
                <v:path arrowok="t"/>
                <v:fill type="solid"/>
              </v:shape>
            </v:group>
            <v:group style="position:absolute;left:3236;top:3394;width:10;height:20" coordorigin="3236,3394" coordsize="10,20">
              <v:shape style="position:absolute;left:3236;top:3394;width:10;height:20" coordorigin="3236,3394" coordsize="10,20" path="m3236,3413l3245,3413,3245,3394,3236,3394,3236,3413xe" filled="true" fillcolor="#000000" stroked="false">
                <v:path arrowok="t"/>
                <v:fill type="solid"/>
              </v:shape>
            </v:group>
            <v:group style="position:absolute;left:3236;top:3413;width:10;height:20" coordorigin="3236,3413" coordsize="10,20">
              <v:shape style="position:absolute;left:3236;top:3413;width:10;height:20" coordorigin="3236,3413" coordsize="10,20" path="m3236,3432l3245,3432,3245,3413,3236,3413,3236,3432xe" filled="true" fillcolor="#000000" stroked="false">
                <v:path arrowok="t"/>
                <v:fill type="solid"/>
              </v:shape>
            </v:group>
            <v:group style="position:absolute;left:3236;top:3432;width:10;height:20" coordorigin="3236,3432" coordsize="10,20">
              <v:shape style="position:absolute;left:3236;top:3432;width:10;height:20" coordorigin="3236,3432" coordsize="10,20" path="m3236,3452l3245,3452,3245,3432,3236,3432,3236,3452xe" filled="true" fillcolor="#000000" stroked="false">
                <v:path arrowok="t"/>
                <v:fill type="solid"/>
              </v:shape>
            </v:group>
            <v:group style="position:absolute;left:3236;top:3452;width:10;height:20" coordorigin="3236,3452" coordsize="10,20">
              <v:shape style="position:absolute;left:3236;top:3452;width:10;height:20" coordorigin="3236,3452" coordsize="10,20" path="m3236,3471l3245,3471,3245,3452,3236,3452,3236,3471xe" filled="true" fillcolor="#000000" stroked="false">
                <v:path arrowok="t"/>
                <v:fill type="solid"/>
              </v:shape>
            </v:group>
            <v:group style="position:absolute;left:3236;top:3471;width:10;height:20" coordorigin="3236,3471" coordsize="10,20">
              <v:shape style="position:absolute;left:3236;top:3471;width:10;height:20" coordorigin="3236,3471" coordsize="10,20" path="m3236,3490l3245,3490,3245,3471,3236,3471,3236,3490xe" filled="true" fillcolor="#000000" stroked="false">
                <v:path arrowok="t"/>
                <v:fill type="solid"/>
              </v:shape>
            </v:group>
            <v:group style="position:absolute;left:3236;top:3490;width:10;height:20" coordorigin="3236,3490" coordsize="10,20">
              <v:shape style="position:absolute;left:3236;top:3490;width:10;height:20" coordorigin="3236,3490" coordsize="10,20" path="m3236,3509l3245,3509,3245,3490,3236,3490,3236,3509xe" filled="true" fillcolor="#000000" stroked="false">
                <v:path arrowok="t"/>
                <v:fill type="solid"/>
              </v:shape>
            </v:group>
            <v:group style="position:absolute;left:3236;top:3509;width:10;height:20" coordorigin="3236,3509" coordsize="10,20">
              <v:shape style="position:absolute;left:3236;top:3509;width:10;height:20" coordorigin="3236,3509" coordsize="10,20" path="m3236,3528l3245,3528,3245,3509,3236,3509,3236,3528xe" filled="true" fillcolor="#000000" stroked="false">
                <v:path arrowok="t"/>
                <v:fill type="solid"/>
              </v:shape>
            </v:group>
            <v:group style="position:absolute;left:3236;top:3528;width:10;height:20" coordorigin="3236,3528" coordsize="10,20">
              <v:shape style="position:absolute;left:3236;top:3528;width:10;height:20" coordorigin="3236,3528" coordsize="10,20" path="m3236,3548l3245,3548,3245,3528,3236,3528,3236,3548xe" filled="true" fillcolor="#000000" stroked="false">
                <v:path arrowok="t"/>
                <v:fill type="solid"/>
              </v:shape>
            </v:group>
            <v:group style="position:absolute;left:3236;top:3548;width:10;height:20" coordorigin="3236,3548" coordsize="10,20">
              <v:shape style="position:absolute;left:3236;top:3548;width:10;height:20" coordorigin="3236,3548" coordsize="10,20" path="m3236,3567l3245,3567,3245,3548,3236,3548,3236,3567xe" filled="true" fillcolor="#000000" stroked="false">
                <v:path arrowok="t"/>
                <v:fill type="solid"/>
              </v:shape>
            </v:group>
            <v:group style="position:absolute;left:3236;top:3567;width:10;height:20" coordorigin="3236,3567" coordsize="10,20">
              <v:shape style="position:absolute;left:3236;top:3567;width:10;height:20" coordorigin="3236,3567" coordsize="10,20" path="m3236,3586l3245,3586,3245,3567,3236,3567,3236,3586xe" filled="true" fillcolor="#000000" stroked="false">
                <v:path arrowok="t"/>
                <v:fill type="solid"/>
              </v:shape>
            </v:group>
            <v:group style="position:absolute;left:3236;top:3586;width:10;height:20" coordorigin="3236,3586" coordsize="10,20">
              <v:shape style="position:absolute;left:3236;top:3586;width:10;height:20" coordorigin="3236,3586" coordsize="10,20" path="m3236,3605l3245,3605,3245,3586,3236,3586,3236,3605xe" filled="true" fillcolor="#000000" stroked="false">
                <v:path arrowok="t"/>
                <v:fill type="solid"/>
              </v:shape>
            </v:group>
            <v:group style="position:absolute;left:3236;top:3605;width:10;height:20" coordorigin="3236,3605" coordsize="10,20">
              <v:shape style="position:absolute;left:3236;top:3605;width:10;height:20" coordorigin="3236,3605" coordsize="10,20" path="m3236,3624l3245,3624,3245,3605,3236,3605,3236,3624xe" filled="true" fillcolor="#000000" stroked="false">
                <v:path arrowok="t"/>
                <v:fill type="solid"/>
              </v:shape>
            </v:group>
            <v:group style="position:absolute;left:3236;top:3624;width:10;height:20" coordorigin="3236,3624" coordsize="10,20">
              <v:shape style="position:absolute;left:3236;top:3624;width:10;height:20" coordorigin="3236,3624" coordsize="10,20" path="m3236,3644l3245,3644,3245,3624,3236,3624,3236,3644xe" filled="true" fillcolor="#000000" stroked="false">
                <v:path arrowok="t"/>
                <v:fill type="solid"/>
              </v:shape>
            </v:group>
            <v:group style="position:absolute;left:3236;top:3644;width:10;height:20" coordorigin="3236,3644" coordsize="10,20">
              <v:shape style="position:absolute;left:3236;top:3644;width:10;height:20" coordorigin="3236,3644" coordsize="10,20" path="m3236,3663l3245,3663,3245,3644,3236,3644,3236,3663xe" filled="true" fillcolor="#000000" stroked="false">
                <v:path arrowok="t"/>
                <v:fill type="solid"/>
              </v:shape>
            </v:group>
            <v:group style="position:absolute;left:3236;top:3663;width:10;height:20" coordorigin="3236,3663" coordsize="10,20">
              <v:shape style="position:absolute;left:3236;top:3663;width:10;height:20" coordorigin="3236,3663" coordsize="10,20" path="m3236,3682l3245,3682,3245,3663,3236,3663,3236,3682xe" filled="true" fillcolor="#000000" stroked="false">
                <v:path arrowok="t"/>
                <v:fill type="solid"/>
              </v:shape>
            </v:group>
            <v:group style="position:absolute;left:3236;top:3682;width:10;height:20" coordorigin="3236,3682" coordsize="10,20">
              <v:shape style="position:absolute;left:3236;top:3682;width:10;height:20" coordorigin="3236,3682" coordsize="10,20" path="m3236,3701l3245,3701,3245,3682,3236,3682,3236,3701xe" filled="true" fillcolor="#000000" stroked="false">
                <v:path arrowok="t"/>
                <v:fill type="solid"/>
              </v:shape>
            </v:group>
            <v:group style="position:absolute;left:3236;top:3701;width:10;height:20" coordorigin="3236,3701" coordsize="10,20">
              <v:shape style="position:absolute;left:3236;top:3701;width:10;height:20" coordorigin="3236,3701" coordsize="10,20" path="m3236,3720l3245,3720,3245,3701,3236,3701,3236,3720xe" filled="true" fillcolor="#000000" stroked="false">
                <v:path arrowok="t"/>
                <v:fill type="solid"/>
              </v:shape>
            </v:group>
            <v:group style="position:absolute;left:3236;top:3720;width:10;height:20" coordorigin="3236,3720" coordsize="10,20">
              <v:shape style="position:absolute;left:3236;top:3720;width:10;height:20" coordorigin="3236,3720" coordsize="10,20" path="m3236,3740l3245,3740,3245,3720,3236,3720,3236,3740xe" filled="true" fillcolor="#000000" stroked="false">
                <v:path arrowok="t"/>
                <v:fill type="solid"/>
              </v:shape>
            </v:group>
            <v:group style="position:absolute;left:3236;top:3740;width:10;height:20" coordorigin="3236,3740" coordsize="10,20">
              <v:shape style="position:absolute;left:3236;top:3740;width:10;height:20" coordorigin="3236,3740" coordsize="10,20" path="m3236,3759l3245,3759,3245,3740,3236,3740,3236,3759xe" filled="true" fillcolor="#000000" stroked="false">
                <v:path arrowok="t"/>
                <v:fill type="solid"/>
              </v:shape>
            </v:group>
            <v:group style="position:absolute;left:3236;top:3759;width:10;height:20" coordorigin="3236,3759" coordsize="10,20">
              <v:shape style="position:absolute;left:3236;top:3759;width:10;height:20" coordorigin="3236,3759" coordsize="10,20" path="m3236,3778l3245,3778,3245,3759,3236,3759,3236,3778xe" filled="true" fillcolor="#000000" stroked="false">
                <v:path arrowok="t"/>
                <v:fill type="solid"/>
              </v:shape>
            </v:group>
            <v:group style="position:absolute;left:3236;top:3778;width:10;height:20" coordorigin="3236,3778" coordsize="10,20">
              <v:shape style="position:absolute;left:3236;top:3778;width:10;height:20" coordorigin="3236,3778" coordsize="10,20" path="m3236,3797l3245,3797,3245,3778,3236,3778,3236,3797xe" filled="true" fillcolor="#000000" stroked="false">
                <v:path arrowok="t"/>
                <v:fill type="solid"/>
              </v:shape>
            </v:group>
            <v:group style="position:absolute;left:3236;top:3797;width:10;height:20" coordorigin="3236,3797" coordsize="10,20">
              <v:shape style="position:absolute;left:3236;top:3797;width:10;height:20" coordorigin="3236,3797" coordsize="10,20" path="m3236,3816l3245,3816,3245,3797,3236,3797,3236,3816xe" filled="true" fillcolor="#000000" stroked="false">
                <v:path arrowok="t"/>
                <v:fill type="solid"/>
              </v:shape>
            </v:group>
            <v:group style="position:absolute;left:3236;top:3816;width:10;height:20" coordorigin="3236,3816" coordsize="10,20">
              <v:shape style="position:absolute;left:3236;top:3816;width:10;height:20" coordorigin="3236,3816" coordsize="10,20" path="m3236,3836l3245,3836,3245,3816,3236,3816,3236,3836xe" filled="true" fillcolor="#000000" stroked="false">
                <v:path arrowok="t"/>
                <v:fill type="solid"/>
              </v:shape>
            </v:group>
            <v:group style="position:absolute;left:3236;top:3836;width:10;height:20" coordorigin="3236,3836" coordsize="10,20">
              <v:shape style="position:absolute;left:3236;top:3836;width:10;height:20" coordorigin="3236,3836" coordsize="10,20" path="m3236,3855l3245,3855,3245,3836,3236,3836,3236,3855xe" filled="true" fillcolor="#000000" stroked="false">
                <v:path arrowok="t"/>
                <v:fill type="solid"/>
              </v:shape>
            </v:group>
            <v:group style="position:absolute;left:3236;top:3855;width:10;height:20" coordorigin="3236,3855" coordsize="10,20">
              <v:shape style="position:absolute;left:3236;top:3855;width:10;height:20" coordorigin="3236,3855" coordsize="10,20" path="m3236,3874l3245,3874,3245,3855,3236,3855,3236,3874xe" filled="true" fillcolor="#000000" stroked="false">
                <v:path arrowok="t"/>
                <v:fill type="solid"/>
              </v:shape>
            </v:group>
            <v:group style="position:absolute;left:3236;top:3874;width:10;height:20" coordorigin="3236,3874" coordsize="10,20">
              <v:shape style="position:absolute;left:3236;top:3874;width:10;height:20" coordorigin="3236,3874" coordsize="10,20" path="m3236,3893l3245,3893,3245,3874,3236,3874,3236,3893xe" filled="true" fillcolor="#000000" stroked="false">
                <v:path arrowok="t"/>
                <v:fill type="solid"/>
              </v:shape>
            </v:group>
            <v:group style="position:absolute;left:3236;top:3893;width:10;height:20" coordorigin="3236,3893" coordsize="10,20">
              <v:shape style="position:absolute;left:3236;top:3893;width:10;height:20" coordorigin="3236,3893" coordsize="10,20" path="m3236,3912l3245,3912,3245,3893,3236,3893,3236,3912xe" filled="true" fillcolor="#000000" stroked="false">
                <v:path arrowok="t"/>
                <v:fill type="solid"/>
              </v:shape>
            </v:group>
            <v:group style="position:absolute;left:3236;top:3912;width:10;height:20" coordorigin="3236,3912" coordsize="10,20">
              <v:shape style="position:absolute;left:3236;top:3912;width:10;height:20" coordorigin="3236,3912" coordsize="10,20" path="m3236,3932l3245,3932,3245,3912,3236,3912,3236,3932xe" filled="true" fillcolor="#000000" stroked="false">
                <v:path arrowok="t"/>
                <v:fill type="solid"/>
              </v:shape>
            </v:group>
            <v:group style="position:absolute;left:3236;top:3932;width:10;height:20" coordorigin="3236,3932" coordsize="10,20">
              <v:shape style="position:absolute;left:3236;top:3932;width:10;height:20" coordorigin="3236,3932" coordsize="10,20" path="m3236,3951l3245,3951,3245,3932,3236,3932,3236,3951xe" filled="true" fillcolor="#000000" stroked="false">
                <v:path arrowok="t"/>
                <v:fill type="solid"/>
              </v:shape>
            </v:group>
            <v:group style="position:absolute;left:3236;top:3951;width:10;height:20" coordorigin="3236,3951" coordsize="10,20">
              <v:shape style="position:absolute;left:3236;top:3951;width:10;height:20" coordorigin="3236,3951" coordsize="10,20" path="m3236,3970l3245,3970,3245,3951,3236,3951,3236,3970xe" filled="true" fillcolor="#000000" stroked="false">
                <v:path arrowok="t"/>
                <v:fill type="solid"/>
              </v:shape>
            </v:group>
            <v:group style="position:absolute;left:3236;top:3970;width:10;height:20" coordorigin="3236,3970" coordsize="10,20">
              <v:shape style="position:absolute;left:3236;top:3970;width:10;height:20" coordorigin="3236,3970" coordsize="10,20" path="m3236,3989l3245,3989,3245,3970,3236,3970,3236,3989xe" filled="true" fillcolor="#000000" stroked="false">
                <v:path arrowok="t"/>
                <v:fill type="solid"/>
              </v:shape>
            </v:group>
            <v:group style="position:absolute;left:3236;top:3989;width:10;height:20" coordorigin="3236,3989" coordsize="10,20">
              <v:shape style="position:absolute;left:3236;top:3989;width:10;height:20" coordorigin="3236,3989" coordsize="10,20" path="m3236,4008l3245,4008,3245,3989,3236,3989,3236,4008xe" filled="true" fillcolor="#000000" stroked="false">
                <v:path arrowok="t"/>
                <v:fill type="solid"/>
              </v:shape>
            </v:group>
            <v:group style="position:absolute;left:3236;top:4008;width:10;height:20" coordorigin="3236,4008" coordsize="10,20">
              <v:shape style="position:absolute;left:3236;top:4008;width:10;height:20" coordorigin="3236,4008" coordsize="10,20" path="m3236,4028l3245,4028,3245,4008,3236,4008,3236,4028xe" filled="true" fillcolor="#000000" stroked="false">
                <v:path arrowok="t"/>
                <v:fill type="solid"/>
              </v:shape>
            </v:group>
            <v:group style="position:absolute;left:3236;top:4028;width:10;height:20" coordorigin="3236,4028" coordsize="10,20">
              <v:shape style="position:absolute;left:3236;top:4028;width:10;height:20" coordorigin="3236,4028" coordsize="10,20" path="m3236,4047l3245,4047,3245,4028,3236,4028,3236,4047xe" filled="true" fillcolor="#000000" stroked="false">
                <v:path arrowok="t"/>
                <v:fill type="solid"/>
              </v:shape>
            </v:group>
            <v:group style="position:absolute;left:3236;top:4047;width:10;height:20" coordorigin="3236,4047" coordsize="10,20">
              <v:shape style="position:absolute;left:3236;top:4047;width:10;height:20" coordorigin="3236,4047" coordsize="10,20" path="m3236,4066l3245,4066,3245,4047,3236,4047,3236,4066xe" filled="true" fillcolor="#000000" stroked="false">
                <v:path arrowok="t"/>
                <v:fill type="solid"/>
              </v:shape>
            </v:group>
            <v:group style="position:absolute;left:3236;top:4066;width:10;height:20" coordorigin="3236,4066" coordsize="10,20">
              <v:shape style="position:absolute;left:3236;top:4066;width:10;height:20" coordorigin="3236,4066" coordsize="10,20" path="m3236,4085l3245,4085,3245,4066,3236,4066,3236,4085xe" filled="true" fillcolor="#000000" stroked="false">
                <v:path arrowok="t"/>
                <v:fill type="solid"/>
              </v:shape>
            </v:group>
            <v:group style="position:absolute;left:3236;top:4085;width:10;height:20" coordorigin="3236,4085" coordsize="10,20">
              <v:shape style="position:absolute;left:3236;top:4085;width:10;height:20" coordorigin="3236,4085" coordsize="10,20" path="m3236,4104l3245,4104,3245,4085,3236,4085,3236,4104xe" filled="true" fillcolor="#000000" stroked="false">
                <v:path arrowok="t"/>
                <v:fill type="solid"/>
              </v:shape>
            </v:group>
            <v:group style="position:absolute;left:3236;top:4104;width:10;height:20" coordorigin="3236,4104" coordsize="10,20">
              <v:shape style="position:absolute;left:3236;top:4104;width:10;height:20" coordorigin="3236,4104" coordsize="10,20" path="m3236,4124l3245,4124,3245,4104,3236,4104,3236,4124xe" filled="true" fillcolor="#000000" stroked="false">
                <v:path arrowok="t"/>
                <v:fill type="solid"/>
              </v:shape>
            </v:group>
            <v:group style="position:absolute;left:3236;top:4124;width:10;height:20" coordorigin="3236,4124" coordsize="10,20">
              <v:shape style="position:absolute;left:3236;top:4124;width:10;height:20" coordorigin="3236,4124" coordsize="10,20" path="m3236,4143l3245,4143,3245,4124,3236,4124,3236,4143xe" filled="true" fillcolor="#000000" stroked="false">
                <v:path arrowok="t"/>
                <v:fill type="solid"/>
              </v:shape>
            </v:group>
            <v:group style="position:absolute;left:3236;top:4143;width:10;height:20" coordorigin="3236,4143" coordsize="10,20">
              <v:shape style="position:absolute;left:3236;top:4143;width:10;height:20" coordorigin="3236,4143" coordsize="10,20" path="m3236,4163l3245,4163,3245,4143,3236,4143,3236,4163xe" filled="true" fillcolor="#000000" stroked="false">
                <v:path arrowok="t"/>
                <v:fill type="solid"/>
              </v:shape>
            </v:group>
            <v:group style="position:absolute;left:3236;top:4163;width:10;height:20" coordorigin="3236,4163" coordsize="10,20">
              <v:shape style="position:absolute;left:3236;top:4163;width:10;height:20" coordorigin="3236,4163" coordsize="10,20" path="m3236,4182l3245,4182,3245,4163,3236,4163,3236,4182xe" filled="true" fillcolor="#000000" stroked="false">
                <v:path arrowok="t"/>
                <v:fill type="solid"/>
              </v:shape>
            </v:group>
            <v:group style="position:absolute;left:3236;top:4182;width:10;height:20" coordorigin="3236,4182" coordsize="10,20">
              <v:shape style="position:absolute;left:3236;top:4182;width:10;height:20" coordorigin="3236,4182" coordsize="10,20" path="m3236,4201l3245,4201,3245,4182,3236,4182,3236,4201xe" filled="true" fillcolor="#000000" stroked="false">
                <v:path arrowok="t"/>
                <v:fill type="solid"/>
              </v:shape>
            </v:group>
            <v:group style="position:absolute;left:3236;top:4201;width:10;height:20" coordorigin="3236,4201" coordsize="10,20">
              <v:shape style="position:absolute;left:3236;top:4201;width:10;height:20" coordorigin="3236,4201" coordsize="10,20" path="m3236,4220l3245,4220,3245,4201,3236,4201,3236,4220xe" filled="true" fillcolor="#000000" stroked="false">
                <v:path arrowok="t"/>
                <v:fill type="solid"/>
              </v:shape>
            </v:group>
            <v:group style="position:absolute;left:3236;top:4220;width:10;height:20" coordorigin="3236,4220" coordsize="10,20">
              <v:shape style="position:absolute;left:3236;top:4220;width:10;height:20" coordorigin="3236,4220" coordsize="10,20" path="m3236,4239l3245,4239,3245,4220,3236,4220,3236,4239xe" filled="true" fillcolor="#000000" stroked="false">
                <v:path arrowok="t"/>
                <v:fill type="solid"/>
              </v:shape>
            </v:group>
            <v:group style="position:absolute;left:3236;top:4239;width:10;height:20" coordorigin="3236,4239" coordsize="10,20">
              <v:shape style="position:absolute;left:3236;top:4239;width:10;height:20" coordorigin="3236,4239" coordsize="10,20" path="m3236,4259l3245,4259,3245,4239,3236,4239,3236,4259xe" filled="true" fillcolor="#000000" stroked="false">
                <v:path arrowok="t"/>
                <v:fill type="solid"/>
              </v:shape>
            </v:group>
            <v:group style="position:absolute;left:3236;top:4259;width:10;height:20" coordorigin="3236,4259" coordsize="10,20">
              <v:shape style="position:absolute;left:3236;top:4259;width:10;height:20" coordorigin="3236,4259" coordsize="10,20" path="m3236,4278l3245,4278,3245,4259,3236,4259,3236,4278xe" filled="true" fillcolor="#000000" stroked="false">
                <v:path arrowok="t"/>
                <v:fill type="solid"/>
              </v:shape>
            </v:group>
            <v:group style="position:absolute;left:3236;top:4278;width:10;height:20" coordorigin="3236,4278" coordsize="10,20">
              <v:shape style="position:absolute;left:3236;top:4278;width:10;height:20" coordorigin="3236,4278" coordsize="10,20" path="m3236,4297l3245,4297,3245,4278,3236,4278,3236,4297xe" filled="true" fillcolor="#000000" stroked="false">
                <v:path arrowok="t"/>
                <v:fill type="solid"/>
              </v:shape>
            </v:group>
            <v:group style="position:absolute;left:3236;top:4297;width:10;height:20" coordorigin="3236,4297" coordsize="10,20">
              <v:shape style="position:absolute;left:3236;top:4297;width:10;height:20" coordorigin="3236,4297" coordsize="10,20" path="m3236,4316l3245,4316,3245,4297,3236,4297,3236,4316xe" filled="true" fillcolor="#000000" stroked="false">
                <v:path arrowok="t"/>
                <v:fill type="solid"/>
              </v:shape>
            </v:group>
            <v:group style="position:absolute;left:3236;top:4316;width:10;height:20" coordorigin="3236,4316" coordsize="10,20">
              <v:shape style="position:absolute;left:3236;top:4316;width:10;height:20" coordorigin="3236,4316" coordsize="10,20" path="m3236,4335l3245,4335,3245,4316,3236,4316,3236,4335xe" filled="true" fillcolor="#000000" stroked="false">
                <v:path arrowok="t"/>
                <v:fill type="solid"/>
              </v:shape>
            </v:group>
            <v:group style="position:absolute;left:3236;top:4335;width:10;height:20" coordorigin="3236,4335" coordsize="10,20">
              <v:shape style="position:absolute;left:3236;top:4335;width:10;height:20" coordorigin="3236,4335" coordsize="10,20" path="m3236,4355l3245,4355,3245,4335,3236,4335,3236,4355xe" filled="true" fillcolor="#000000" stroked="false">
                <v:path arrowok="t"/>
                <v:fill type="solid"/>
              </v:shape>
            </v:group>
            <v:group style="position:absolute;left:3236;top:4355;width:10;height:20" coordorigin="3236,4355" coordsize="10,20">
              <v:shape style="position:absolute;left:3236;top:4355;width:10;height:20" coordorigin="3236,4355" coordsize="10,20" path="m3236,4374l3245,4374,3245,4355,3236,4355,3236,4374xe" filled="true" fillcolor="#000000" stroked="false">
                <v:path arrowok="t"/>
                <v:fill type="solid"/>
              </v:shape>
            </v:group>
            <v:group style="position:absolute;left:3236;top:4374;width:10;height:20" coordorigin="3236,4374" coordsize="10,20">
              <v:shape style="position:absolute;left:3236;top:4374;width:10;height:20" coordorigin="3236,4374" coordsize="10,20" path="m3236,4393l3245,4393,3245,4374,3236,4374,3236,4393xe" filled="true" fillcolor="#000000" stroked="false">
                <v:path arrowok="t"/>
                <v:fill type="solid"/>
              </v:shape>
            </v:group>
            <v:group style="position:absolute;left:3236;top:4393;width:10;height:20" coordorigin="3236,4393" coordsize="10,20">
              <v:shape style="position:absolute;left:3236;top:4393;width:10;height:20" coordorigin="3236,4393" coordsize="10,20" path="m3236,4412l3245,4412,3245,4393,3236,4393,3236,4412xe" filled="true" fillcolor="#000000" stroked="false">
                <v:path arrowok="t"/>
                <v:fill type="solid"/>
              </v:shape>
            </v:group>
            <v:group style="position:absolute;left:3236;top:4412;width:10;height:20" coordorigin="3236,4412" coordsize="10,20">
              <v:shape style="position:absolute;left:3236;top:4412;width:10;height:20" coordorigin="3236,4412" coordsize="10,20" path="m3236,4431l3245,4431,3245,4412,3236,4412,3236,4431xe" filled="true" fillcolor="#000000" stroked="false">
                <v:path arrowok="t"/>
                <v:fill type="solid"/>
              </v:shape>
            </v:group>
            <v:group style="position:absolute;left:3236;top:4431;width:10;height:20" coordorigin="3236,4431" coordsize="10,20">
              <v:shape style="position:absolute;left:3236;top:4431;width:10;height:20" coordorigin="3236,4431" coordsize="10,20" path="m3236,4451l3245,4451,3245,4431,3236,4431,3236,4451xe" filled="true" fillcolor="#000000" stroked="false">
                <v:path arrowok="t"/>
                <v:fill type="solid"/>
              </v:shape>
            </v:group>
            <v:group style="position:absolute;left:3236;top:4451;width:10;height:20" coordorigin="3236,4451" coordsize="10,20">
              <v:shape style="position:absolute;left:3236;top:4451;width:10;height:20" coordorigin="3236,4451" coordsize="10,20" path="m3236,4470l3245,4470,3245,4451,3236,4451,3236,4470xe" filled="true" fillcolor="#000000" stroked="false">
                <v:path arrowok="t"/>
                <v:fill type="solid"/>
              </v:shape>
            </v:group>
            <v:group style="position:absolute;left:3236;top:4470;width:10;height:20" coordorigin="3236,4470" coordsize="10,20">
              <v:shape style="position:absolute;left:3236;top:4470;width:10;height:20" coordorigin="3236,4470" coordsize="10,20" path="m3236,4489l3245,4489,3245,4470,3236,4470,3236,4489xe" filled="true" fillcolor="#000000" stroked="false">
                <v:path arrowok="t"/>
                <v:fill type="solid"/>
              </v:shape>
            </v:group>
            <v:group style="position:absolute;left:3236;top:4489;width:10;height:20" coordorigin="3236,4489" coordsize="10,20">
              <v:shape style="position:absolute;left:3236;top:4489;width:10;height:20" coordorigin="3236,4489" coordsize="10,20" path="m3236,4508l3245,4508,3245,4489,3236,4489,3236,4508xe" filled="true" fillcolor="#000000" stroked="false">
                <v:path arrowok="t"/>
                <v:fill type="solid"/>
              </v:shape>
            </v:group>
            <v:group style="position:absolute;left:3236;top:4508;width:10;height:20" coordorigin="3236,4508" coordsize="10,20">
              <v:shape style="position:absolute;left:3236;top:4508;width:10;height:20" coordorigin="3236,4508" coordsize="10,20" path="m3236,4527l3245,4527,3245,4508,3236,4508,3236,4527xe" filled="true" fillcolor="#000000" stroked="false">
                <v:path arrowok="t"/>
                <v:fill type="solid"/>
              </v:shape>
            </v:group>
            <v:group style="position:absolute;left:3236;top:4527;width:10;height:20" coordorigin="3236,4527" coordsize="10,20">
              <v:shape style="position:absolute;left:3236;top:4527;width:10;height:20" coordorigin="3236,4527" coordsize="10,20" path="m3236,4547l3245,4547,3245,4527,3236,4527,3236,4547xe" filled="true" fillcolor="#000000" stroked="false">
                <v:path arrowok="t"/>
                <v:fill type="solid"/>
              </v:shape>
            </v:group>
            <v:group style="position:absolute;left:3236;top:4547;width:10;height:20" coordorigin="3236,4547" coordsize="10,20">
              <v:shape style="position:absolute;left:3236;top:4547;width:10;height:20" coordorigin="3236,4547" coordsize="10,20" path="m3236,4566l3245,4566,3245,4547,3236,4547,3236,4566xe" filled="true" fillcolor="#000000" stroked="false">
                <v:path arrowok="t"/>
                <v:fill type="solid"/>
              </v:shape>
            </v:group>
            <v:group style="position:absolute;left:3236;top:4566;width:10;height:20" coordorigin="3236,4566" coordsize="10,20">
              <v:shape style="position:absolute;left:3236;top:4566;width:10;height:20" coordorigin="3236,4566" coordsize="10,20" path="m3236,4585l3245,4585,3245,4566,3236,4566,3236,4585xe" filled="true" fillcolor="#000000" stroked="false">
                <v:path arrowok="t"/>
                <v:fill type="solid"/>
              </v:shape>
            </v:group>
            <v:group style="position:absolute;left:3236;top:4585;width:10;height:20" coordorigin="3236,4585" coordsize="10,20">
              <v:shape style="position:absolute;left:3236;top:4585;width:10;height:20" coordorigin="3236,4585" coordsize="10,20" path="m3236,4604l3245,4604,3245,4585,3236,4585,3236,4604xe" filled="true" fillcolor="#000000" stroked="false">
                <v:path arrowok="t"/>
                <v:fill type="solid"/>
              </v:shape>
            </v:group>
            <v:group style="position:absolute;left:3236;top:4604;width:10;height:20" coordorigin="3236,4604" coordsize="10,20">
              <v:shape style="position:absolute;left:3236;top:4604;width:10;height:20" coordorigin="3236,4604" coordsize="10,20" path="m3236,4623l3245,4623,3245,4604,3236,4604,3236,4623xe" filled="true" fillcolor="#000000" stroked="false">
                <v:path arrowok="t"/>
                <v:fill type="solid"/>
              </v:shape>
            </v:group>
            <v:group style="position:absolute;left:3236;top:4623;width:10;height:20" coordorigin="3236,4623" coordsize="10,20">
              <v:shape style="position:absolute;left:3236;top:4623;width:10;height:20" coordorigin="3236,4623" coordsize="10,20" path="m3236,4643l3245,4643,3245,4623,3236,4623,3236,4643xe" filled="true" fillcolor="#000000" stroked="false">
                <v:path arrowok="t"/>
                <v:fill type="solid"/>
              </v:shape>
            </v:group>
            <v:group style="position:absolute;left:3236;top:4643;width:10;height:20" coordorigin="3236,4643" coordsize="10,20">
              <v:shape style="position:absolute;left:3236;top:4643;width:10;height:20" coordorigin="3236,4643" coordsize="10,20" path="m3236,4662l3245,4662,3245,4643,3236,4643,3236,4662xe" filled="true" fillcolor="#000000" stroked="false">
                <v:path arrowok="t"/>
                <v:fill type="solid"/>
              </v:shape>
              <v:shape style="position:absolute;left:3236;top:4662;width:10;height:5" type="#_x0000_t75" stroked="false">
                <v:imagedata r:id="rId42" o:title=""/>
              </v:shape>
            </v:group>
            <v:group style="position:absolute;left:3236;top:4681;width:29;height:2" coordorigin="3236,4681" coordsize="29,2">
              <v:shape style="position:absolute;left:3236;top:4681;width:29;height:2" coordorigin="3236,4681" coordsize="29,0" path="m3236,4681l3265,4681e" filled="false" stroked="true" strokeweight="1.44pt" strokecolor="#000000">
                <v:path arrowok="t"/>
              </v:shape>
            </v:group>
            <v:group style="position:absolute;left:3265;top:4681;width:836;height:2" coordorigin="3265,4681" coordsize="836,2">
              <v:shape style="position:absolute;left:3265;top:4681;width:836;height:2" coordorigin="3265,4681" coordsize="836,0" path="m3265,4681l4100,4681e" filled="false" stroked="true" strokeweight="1.44pt" strokecolor="#000000">
                <v:path arrowok="t"/>
              </v:shape>
            </v:group>
            <v:group style="position:absolute;left:4100;top:2376;width:10;height:20" coordorigin="4100,2376" coordsize="10,20">
              <v:shape style="position:absolute;left:4100;top:2376;width:10;height:20" coordorigin="4100,2376" coordsize="10,20" path="m4100,2396l4109,2396,4109,2376,4100,2376,4100,2396xe" filled="true" fillcolor="#000000" stroked="false">
                <v:path arrowok="t"/>
                <v:fill type="solid"/>
              </v:shape>
            </v:group>
            <v:group style="position:absolute;left:4100;top:2396;width:10;height:20" coordorigin="4100,2396" coordsize="10,20">
              <v:shape style="position:absolute;left:4100;top:2396;width:10;height:20" coordorigin="4100,2396" coordsize="10,20" path="m4100,2415l4109,2415,4109,2396,4100,2396,4100,2415xe" filled="true" fillcolor="#000000" stroked="false">
                <v:path arrowok="t"/>
                <v:fill type="solid"/>
              </v:shape>
            </v:group>
            <v:group style="position:absolute;left:4100;top:2415;width:10;height:20" coordorigin="4100,2415" coordsize="10,20">
              <v:shape style="position:absolute;left:4100;top:2415;width:10;height:20" coordorigin="4100,2415" coordsize="10,20" path="m4100,2434l4109,2434,4109,2415,4100,2415,4100,2434xe" filled="true" fillcolor="#000000" stroked="false">
                <v:path arrowok="t"/>
                <v:fill type="solid"/>
              </v:shape>
            </v:group>
            <v:group style="position:absolute;left:4100;top:2434;width:10;height:20" coordorigin="4100,2434" coordsize="10,20">
              <v:shape style="position:absolute;left:4100;top:2434;width:10;height:20" coordorigin="4100,2434" coordsize="10,20" path="m4100,2453l4109,2453,4109,2434,4100,2434,4100,2453xe" filled="true" fillcolor="#000000" stroked="false">
                <v:path arrowok="t"/>
                <v:fill type="solid"/>
              </v:shape>
            </v:group>
            <v:group style="position:absolute;left:4100;top:2453;width:10;height:20" coordorigin="4100,2453" coordsize="10,20">
              <v:shape style="position:absolute;left:4100;top:2453;width:10;height:20" coordorigin="4100,2453" coordsize="10,20" path="m4100,2472l4109,2472,4109,2453,4100,2453,4100,2472xe" filled="true" fillcolor="#000000" stroked="false">
                <v:path arrowok="t"/>
                <v:fill type="solid"/>
              </v:shape>
            </v:group>
            <v:group style="position:absolute;left:4100;top:2472;width:10;height:20" coordorigin="4100,2472" coordsize="10,20">
              <v:shape style="position:absolute;left:4100;top:2472;width:10;height:20" coordorigin="4100,2472" coordsize="10,20" path="m4100,2492l4109,2492,4109,2472,4100,2472,4100,2492xe" filled="true" fillcolor="#000000" stroked="false">
                <v:path arrowok="t"/>
                <v:fill type="solid"/>
              </v:shape>
            </v:group>
            <v:group style="position:absolute;left:4100;top:2492;width:10;height:20" coordorigin="4100,2492" coordsize="10,20">
              <v:shape style="position:absolute;left:4100;top:2492;width:10;height:20" coordorigin="4100,2492" coordsize="10,20" path="m4100,2511l4109,2511,4109,2492,4100,2492,4100,2511xe" filled="true" fillcolor="#000000" stroked="false">
                <v:path arrowok="t"/>
                <v:fill type="solid"/>
              </v:shape>
            </v:group>
            <v:group style="position:absolute;left:4100;top:2511;width:10;height:20" coordorigin="4100,2511" coordsize="10,20">
              <v:shape style="position:absolute;left:4100;top:2511;width:10;height:20" coordorigin="4100,2511" coordsize="10,20" path="m4100,2530l4109,2530,4109,2511,4100,2511,4100,2530xe" filled="true" fillcolor="#000000" stroked="false">
                <v:path arrowok="t"/>
                <v:fill type="solid"/>
              </v:shape>
            </v:group>
            <v:group style="position:absolute;left:4100;top:2530;width:10;height:20" coordorigin="4100,2530" coordsize="10,20">
              <v:shape style="position:absolute;left:4100;top:2530;width:10;height:20" coordorigin="4100,2530" coordsize="10,20" path="m4100,2549l4109,2549,4109,2530,4100,2530,4100,2549xe" filled="true" fillcolor="#000000" stroked="false">
                <v:path arrowok="t"/>
                <v:fill type="solid"/>
              </v:shape>
            </v:group>
            <v:group style="position:absolute;left:4100;top:2549;width:10;height:20" coordorigin="4100,2549" coordsize="10,20">
              <v:shape style="position:absolute;left:4100;top:2549;width:10;height:20" coordorigin="4100,2549" coordsize="10,20" path="m4100,2568l4109,2568,4109,2549,4100,2549,4100,2568xe" filled="true" fillcolor="#000000" stroked="false">
                <v:path arrowok="t"/>
                <v:fill type="solid"/>
              </v:shape>
            </v:group>
            <v:group style="position:absolute;left:4100;top:2568;width:10;height:20" coordorigin="4100,2568" coordsize="10,20">
              <v:shape style="position:absolute;left:4100;top:2568;width:10;height:20" coordorigin="4100,2568" coordsize="10,20" path="m4100,2588l4109,2588,4109,2568,4100,2568,4100,2588xe" filled="true" fillcolor="#000000" stroked="false">
                <v:path arrowok="t"/>
                <v:fill type="solid"/>
              </v:shape>
            </v:group>
            <v:group style="position:absolute;left:4100;top:2588;width:10;height:20" coordorigin="4100,2588" coordsize="10,20">
              <v:shape style="position:absolute;left:4100;top:2588;width:10;height:20" coordorigin="4100,2588" coordsize="10,20" path="m4100,2607l4109,2607,4109,2588,4100,2588,4100,2607xe" filled="true" fillcolor="#000000" stroked="false">
                <v:path arrowok="t"/>
                <v:fill type="solid"/>
              </v:shape>
            </v:group>
            <v:group style="position:absolute;left:4100;top:2607;width:10;height:20" coordorigin="4100,2607" coordsize="10,20">
              <v:shape style="position:absolute;left:4100;top:2607;width:10;height:20" coordorigin="4100,2607" coordsize="10,20" path="m4100,2626l4109,2626,4109,2607,4100,2607,4100,2626xe" filled="true" fillcolor="#000000" stroked="false">
                <v:path arrowok="t"/>
                <v:fill type="solid"/>
              </v:shape>
            </v:group>
            <v:group style="position:absolute;left:4100;top:2626;width:10;height:20" coordorigin="4100,2626" coordsize="10,20">
              <v:shape style="position:absolute;left:4100;top:2626;width:10;height:20" coordorigin="4100,2626" coordsize="10,20" path="m4100,2645l4109,2645,4109,2626,4100,2626,4100,2645xe" filled="true" fillcolor="#000000" stroked="false">
                <v:path arrowok="t"/>
                <v:fill type="solid"/>
              </v:shape>
            </v:group>
            <v:group style="position:absolute;left:4100;top:2645;width:10;height:20" coordorigin="4100,2645" coordsize="10,20">
              <v:shape style="position:absolute;left:4100;top:2645;width:10;height:20" coordorigin="4100,2645" coordsize="10,20" path="m4100,2664l4109,2664,4109,2645,4100,2645,4100,2664xe" filled="true" fillcolor="#000000" stroked="false">
                <v:path arrowok="t"/>
                <v:fill type="solid"/>
              </v:shape>
            </v:group>
            <v:group style="position:absolute;left:4100;top:2664;width:10;height:20" coordorigin="4100,2664" coordsize="10,20">
              <v:shape style="position:absolute;left:4100;top:2664;width:10;height:20" coordorigin="4100,2664" coordsize="10,20" path="m4100,2684l4109,2684,4109,2664,4100,2664,4100,2684xe" filled="true" fillcolor="#000000" stroked="false">
                <v:path arrowok="t"/>
                <v:fill type="solid"/>
              </v:shape>
            </v:group>
            <v:group style="position:absolute;left:4100;top:2684;width:10;height:20" coordorigin="4100,2684" coordsize="10,20">
              <v:shape style="position:absolute;left:4100;top:2684;width:10;height:20" coordorigin="4100,2684" coordsize="10,20" path="m4100,2703l4109,2703,4109,2684,4100,2684,4100,2703xe" filled="true" fillcolor="#000000" stroked="false">
                <v:path arrowok="t"/>
                <v:fill type="solid"/>
              </v:shape>
            </v:group>
            <v:group style="position:absolute;left:4100;top:2703;width:10;height:20" coordorigin="4100,2703" coordsize="10,20">
              <v:shape style="position:absolute;left:4100;top:2703;width:10;height:20" coordorigin="4100,2703" coordsize="10,20" path="m4100,2722l4109,2722,4109,2703,4100,2703,4100,2722xe" filled="true" fillcolor="#000000" stroked="false">
                <v:path arrowok="t"/>
                <v:fill type="solid"/>
              </v:shape>
            </v:group>
            <v:group style="position:absolute;left:4100;top:2722;width:10;height:20" coordorigin="4100,2722" coordsize="10,20">
              <v:shape style="position:absolute;left:4100;top:2722;width:10;height:20" coordorigin="4100,2722" coordsize="10,20" path="m4100,2741l4109,2741,4109,2722,4100,2722,4100,2741xe" filled="true" fillcolor="#000000" stroked="false">
                <v:path arrowok="t"/>
                <v:fill type="solid"/>
              </v:shape>
            </v:group>
            <v:group style="position:absolute;left:4100;top:2741;width:10;height:20" coordorigin="4100,2741" coordsize="10,20">
              <v:shape style="position:absolute;left:4100;top:2741;width:10;height:20" coordorigin="4100,2741" coordsize="10,20" path="m4100,2760l4109,2760,4109,2741,4100,2741,4100,2760xe" filled="true" fillcolor="#000000" stroked="false">
                <v:path arrowok="t"/>
                <v:fill type="solid"/>
              </v:shape>
            </v:group>
            <v:group style="position:absolute;left:4100;top:2760;width:10;height:20" coordorigin="4100,2760" coordsize="10,20">
              <v:shape style="position:absolute;left:4100;top:2760;width:10;height:20" coordorigin="4100,2760" coordsize="10,20" path="m4100,2780l4109,2780,4109,2760,4100,2760,4100,2780xe" filled="true" fillcolor="#000000" stroked="false">
                <v:path arrowok="t"/>
                <v:fill type="solid"/>
              </v:shape>
            </v:group>
            <v:group style="position:absolute;left:4100;top:2780;width:10;height:20" coordorigin="4100,2780" coordsize="10,20">
              <v:shape style="position:absolute;left:4100;top:2780;width:10;height:20" coordorigin="4100,2780" coordsize="10,20" path="m4100,2799l4109,2799,4109,2780,4100,2780,4100,2799xe" filled="true" fillcolor="#000000" stroked="false">
                <v:path arrowok="t"/>
                <v:fill type="solid"/>
              </v:shape>
            </v:group>
            <v:group style="position:absolute;left:4100;top:2799;width:10;height:20" coordorigin="4100,2799" coordsize="10,20">
              <v:shape style="position:absolute;left:4100;top:2799;width:10;height:20" coordorigin="4100,2799" coordsize="10,20" path="m4100,2818l4109,2818,4109,2799,4100,2799,4100,2818xe" filled="true" fillcolor="#000000" stroked="false">
                <v:path arrowok="t"/>
                <v:fill type="solid"/>
              </v:shape>
            </v:group>
            <v:group style="position:absolute;left:4100;top:2818;width:10;height:20" coordorigin="4100,2818" coordsize="10,20">
              <v:shape style="position:absolute;left:4100;top:2818;width:10;height:20" coordorigin="4100,2818" coordsize="10,20" path="m4100,2837l4109,2837,4109,2818,4100,2818,4100,2837xe" filled="true" fillcolor="#000000" stroked="false">
                <v:path arrowok="t"/>
                <v:fill type="solid"/>
              </v:shape>
            </v:group>
            <v:group style="position:absolute;left:4100;top:2837;width:10;height:20" coordorigin="4100,2837" coordsize="10,20">
              <v:shape style="position:absolute;left:4100;top:2837;width:10;height:20" coordorigin="4100,2837" coordsize="10,20" path="m4100,2856l4109,2856,4109,2837,4100,2837,4100,2856xe" filled="true" fillcolor="#000000" stroked="false">
                <v:path arrowok="t"/>
                <v:fill type="solid"/>
              </v:shape>
            </v:group>
            <v:group style="position:absolute;left:4100;top:2856;width:10;height:20" coordorigin="4100,2856" coordsize="10,20">
              <v:shape style="position:absolute;left:4100;top:2856;width:10;height:20" coordorigin="4100,2856" coordsize="10,20" path="m4100,2876l4109,2876,4109,2856,4100,2856,4100,2876xe" filled="true" fillcolor="#000000" stroked="false">
                <v:path arrowok="t"/>
                <v:fill type="solid"/>
              </v:shape>
            </v:group>
            <v:group style="position:absolute;left:4100;top:2876;width:10;height:20" coordorigin="4100,2876" coordsize="10,20">
              <v:shape style="position:absolute;left:4100;top:2876;width:10;height:20" coordorigin="4100,2876" coordsize="10,20" path="m4100,2895l4109,2895,4109,2876,4100,2876,4100,2895xe" filled="true" fillcolor="#000000" stroked="false">
                <v:path arrowok="t"/>
                <v:fill type="solid"/>
              </v:shape>
            </v:group>
            <v:group style="position:absolute;left:4100;top:2895;width:10;height:20" coordorigin="4100,2895" coordsize="10,20">
              <v:shape style="position:absolute;left:4100;top:2895;width:10;height:20" coordorigin="4100,2895" coordsize="10,20" path="m4100,2914l4109,2914,4109,2895,4100,2895,4100,2914xe" filled="true" fillcolor="#000000" stroked="false">
                <v:path arrowok="t"/>
                <v:fill type="solid"/>
              </v:shape>
            </v:group>
            <v:group style="position:absolute;left:4100;top:2914;width:10;height:20" coordorigin="4100,2914" coordsize="10,20">
              <v:shape style="position:absolute;left:4100;top:2914;width:10;height:20" coordorigin="4100,2914" coordsize="10,20" path="m4100,2933l4109,2933,4109,2914,4100,2914,4100,2933xe" filled="true" fillcolor="#000000" stroked="false">
                <v:path arrowok="t"/>
                <v:fill type="solid"/>
              </v:shape>
            </v:group>
            <v:group style="position:absolute;left:4100;top:2933;width:10;height:20" coordorigin="4100,2933" coordsize="10,20">
              <v:shape style="position:absolute;left:4100;top:2933;width:10;height:20" coordorigin="4100,2933" coordsize="10,20" path="m4100,2952l4109,2952,4109,2933,4100,2933,4100,2952xe" filled="true" fillcolor="#000000" stroked="false">
                <v:path arrowok="t"/>
                <v:fill type="solid"/>
              </v:shape>
            </v:group>
            <v:group style="position:absolute;left:4100;top:2952;width:10;height:20" coordorigin="4100,2952" coordsize="10,20">
              <v:shape style="position:absolute;left:4100;top:2952;width:10;height:20" coordorigin="4100,2952" coordsize="10,20" path="m4100,2972l4109,2972,4109,2952,4100,2952,4100,2972xe" filled="true" fillcolor="#000000" stroked="false">
                <v:path arrowok="t"/>
                <v:fill type="solid"/>
              </v:shape>
            </v:group>
            <v:group style="position:absolute;left:4100;top:2972;width:10;height:20" coordorigin="4100,2972" coordsize="10,20">
              <v:shape style="position:absolute;left:4100;top:2972;width:10;height:20" coordorigin="4100,2972" coordsize="10,20" path="m4100,2991l4109,2991,4109,2972,4100,2972,4100,2991xe" filled="true" fillcolor="#000000" stroked="false">
                <v:path arrowok="t"/>
                <v:fill type="solid"/>
              </v:shape>
            </v:group>
            <v:group style="position:absolute;left:4100;top:2991;width:10;height:20" coordorigin="4100,2991" coordsize="10,20">
              <v:shape style="position:absolute;left:4100;top:2991;width:10;height:20" coordorigin="4100,2991" coordsize="10,20" path="m4100,3010l4109,3010,4109,2991,4100,2991,4100,3010xe" filled="true" fillcolor="#000000" stroked="false">
                <v:path arrowok="t"/>
                <v:fill type="solid"/>
              </v:shape>
            </v:group>
            <v:group style="position:absolute;left:4100;top:3010;width:10;height:20" coordorigin="4100,3010" coordsize="10,20">
              <v:shape style="position:absolute;left:4100;top:3010;width:10;height:20" coordorigin="4100,3010" coordsize="10,20" path="m4100,3029l4109,3029,4109,3010,4100,3010,4100,3029xe" filled="true" fillcolor="#000000" stroked="false">
                <v:path arrowok="t"/>
                <v:fill type="solid"/>
              </v:shape>
            </v:group>
            <v:group style="position:absolute;left:4100;top:3029;width:10;height:20" coordorigin="4100,3029" coordsize="10,20">
              <v:shape style="position:absolute;left:4100;top:3029;width:10;height:20" coordorigin="4100,3029" coordsize="10,20" path="m4100,3048l4109,3048,4109,3029,4100,3029,4100,3048xe" filled="true" fillcolor="#000000" stroked="false">
                <v:path arrowok="t"/>
                <v:fill type="solid"/>
              </v:shape>
            </v:group>
            <v:group style="position:absolute;left:4100;top:3048;width:10;height:20" coordorigin="4100,3048" coordsize="10,20">
              <v:shape style="position:absolute;left:4100;top:3048;width:10;height:20" coordorigin="4100,3048" coordsize="10,20" path="m4100,3068l4109,3068,4109,3048,4100,3048,4100,3068xe" filled="true" fillcolor="#000000" stroked="false">
                <v:path arrowok="t"/>
                <v:fill type="solid"/>
              </v:shape>
            </v:group>
            <v:group style="position:absolute;left:4100;top:3068;width:10;height:20" coordorigin="4100,3068" coordsize="10,20">
              <v:shape style="position:absolute;left:4100;top:3068;width:10;height:20" coordorigin="4100,3068" coordsize="10,20" path="m4100,3087l4109,3087,4109,3068,4100,3068,4100,3087xe" filled="true" fillcolor="#000000" stroked="false">
                <v:path arrowok="t"/>
                <v:fill type="solid"/>
              </v:shape>
            </v:group>
            <v:group style="position:absolute;left:4100;top:3087;width:10;height:20" coordorigin="4100,3087" coordsize="10,20">
              <v:shape style="position:absolute;left:4100;top:3087;width:10;height:20" coordorigin="4100,3087" coordsize="10,20" path="m4100,3106l4109,3106,4109,3087,4100,3087,4100,3106xe" filled="true" fillcolor="#000000" stroked="false">
                <v:path arrowok="t"/>
                <v:fill type="solid"/>
              </v:shape>
            </v:group>
            <v:group style="position:absolute;left:4100;top:3106;width:10;height:20" coordorigin="4100,3106" coordsize="10,20">
              <v:shape style="position:absolute;left:4100;top:3106;width:10;height:20" coordorigin="4100,3106" coordsize="10,20" path="m4100,3125l4109,3125,4109,3106,4100,3106,4100,3125xe" filled="true" fillcolor="#000000" stroked="false">
                <v:path arrowok="t"/>
                <v:fill type="solid"/>
              </v:shape>
            </v:group>
            <v:group style="position:absolute;left:4100;top:3125;width:10;height:20" coordorigin="4100,3125" coordsize="10,20">
              <v:shape style="position:absolute;left:4100;top:3125;width:10;height:20" coordorigin="4100,3125" coordsize="10,20" path="m4100,3144l4109,3144,4109,3125,4100,3125,4100,3144xe" filled="true" fillcolor="#000000" stroked="false">
                <v:path arrowok="t"/>
                <v:fill type="solid"/>
              </v:shape>
            </v:group>
            <v:group style="position:absolute;left:4100;top:3144;width:10;height:20" coordorigin="4100,3144" coordsize="10,20">
              <v:shape style="position:absolute;left:4100;top:3144;width:10;height:20" coordorigin="4100,3144" coordsize="10,20" path="m4100,3164l4109,3164,4109,3144,4100,3144,4100,3164xe" filled="true" fillcolor="#000000" stroked="false">
                <v:path arrowok="t"/>
                <v:fill type="solid"/>
              </v:shape>
            </v:group>
            <v:group style="position:absolute;left:4100;top:3164;width:10;height:20" coordorigin="4100,3164" coordsize="10,20">
              <v:shape style="position:absolute;left:4100;top:3164;width:10;height:20" coordorigin="4100,3164" coordsize="10,20" path="m4100,3183l4109,3183,4109,3164,4100,3164,4100,3183xe" filled="true" fillcolor="#000000" stroked="false">
                <v:path arrowok="t"/>
                <v:fill type="solid"/>
              </v:shape>
            </v:group>
            <v:group style="position:absolute;left:4100;top:3183;width:10;height:20" coordorigin="4100,3183" coordsize="10,20">
              <v:shape style="position:absolute;left:4100;top:3183;width:10;height:20" coordorigin="4100,3183" coordsize="10,20" path="m4100,3202l4109,3202,4109,3183,4100,3183,4100,3202xe" filled="true" fillcolor="#000000" stroked="false">
                <v:path arrowok="t"/>
                <v:fill type="solid"/>
              </v:shape>
            </v:group>
            <v:group style="position:absolute;left:4100;top:3202;width:10;height:20" coordorigin="4100,3202" coordsize="10,20">
              <v:shape style="position:absolute;left:4100;top:3202;width:10;height:20" coordorigin="4100,3202" coordsize="10,20" path="m4100,3221l4109,3221,4109,3202,4100,3202,4100,3221xe" filled="true" fillcolor="#000000" stroked="false">
                <v:path arrowok="t"/>
                <v:fill type="solid"/>
              </v:shape>
            </v:group>
            <v:group style="position:absolute;left:4100;top:3221;width:10;height:20" coordorigin="4100,3221" coordsize="10,20">
              <v:shape style="position:absolute;left:4100;top:3221;width:10;height:20" coordorigin="4100,3221" coordsize="10,20" path="m4100,3240l4109,3240,4109,3221,4100,3221,4100,3240xe" filled="true" fillcolor="#000000" stroked="false">
                <v:path arrowok="t"/>
                <v:fill type="solid"/>
              </v:shape>
            </v:group>
            <v:group style="position:absolute;left:4100;top:3240;width:10;height:20" coordorigin="4100,3240" coordsize="10,20">
              <v:shape style="position:absolute;left:4100;top:3240;width:10;height:20" coordorigin="4100,3240" coordsize="10,20" path="m4100,3260l4109,3260,4109,3240,4100,3240,4100,3260xe" filled="true" fillcolor="#000000" stroked="false">
                <v:path arrowok="t"/>
                <v:fill type="solid"/>
              </v:shape>
            </v:group>
            <v:group style="position:absolute;left:4100;top:3260;width:10;height:20" coordorigin="4100,3260" coordsize="10,20">
              <v:shape style="position:absolute;left:4100;top:3260;width:10;height:20" coordorigin="4100,3260" coordsize="10,20" path="m4100,3279l4109,3279,4109,3260,4100,3260,4100,3279xe" filled="true" fillcolor="#000000" stroked="false">
                <v:path arrowok="t"/>
                <v:fill type="solid"/>
              </v:shape>
            </v:group>
            <v:group style="position:absolute;left:4100;top:3279;width:10;height:20" coordorigin="4100,3279" coordsize="10,20">
              <v:shape style="position:absolute;left:4100;top:3279;width:10;height:20" coordorigin="4100,3279" coordsize="10,20" path="m4100,3298l4109,3298,4109,3279,4100,3279,4100,3298xe" filled="true" fillcolor="#000000" stroked="false">
                <v:path arrowok="t"/>
                <v:fill type="solid"/>
              </v:shape>
            </v:group>
            <v:group style="position:absolute;left:4100;top:3298;width:10;height:20" coordorigin="4100,3298" coordsize="10,20">
              <v:shape style="position:absolute;left:4100;top:3298;width:10;height:20" coordorigin="4100,3298" coordsize="10,20" path="m4100,3317l4109,3317,4109,3298,4100,3298,4100,3317xe" filled="true" fillcolor="#000000" stroked="false">
                <v:path arrowok="t"/>
                <v:fill type="solid"/>
              </v:shape>
            </v:group>
            <v:group style="position:absolute;left:4100;top:3317;width:10;height:20" coordorigin="4100,3317" coordsize="10,20">
              <v:shape style="position:absolute;left:4100;top:3317;width:10;height:20" coordorigin="4100,3317" coordsize="10,20" path="m4100,3336l4109,3336,4109,3317,4100,3317,4100,3336xe" filled="true" fillcolor="#000000" stroked="false">
                <v:path arrowok="t"/>
                <v:fill type="solid"/>
              </v:shape>
            </v:group>
            <v:group style="position:absolute;left:4100;top:3336;width:10;height:20" coordorigin="4100,3336" coordsize="10,20">
              <v:shape style="position:absolute;left:4100;top:3336;width:10;height:20" coordorigin="4100,3336" coordsize="10,20" path="m4100,3356l4109,3356,4109,3336,4100,3336,4100,3356xe" filled="true" fillcolor="#000000" stroked="false">
                <v:path arrowok="t"/>
                <v:fill type="solid"/>
              </v:shape>
            </v:group>
            <v:group style="position:absolute;left:4100;top:3356;width:10;height:20" coordorigin="4100,3356" coordsize="10,20">
              <v:shape style="position:absolute;left:4100;top:3356;width:10;height:20" coordorigin="4100,3356" coordsize="10,20" path="m4100,3375l4109,3375,4109,3356,4100,3356,4100,3375xe" filled="true" fillcolor="#000000" stroked="false">
                <v:path arrowok="t"/>
                <v:fill type="solid"/>
              </v:shape>
            </v:group>
            <v:group style="position:absolute;left:4100;top:3375;width:10;height:20" coordorigin="4100,3375" coordsize="10,20">
              <v:shape style="position:absolute;left:4100;top:3375;width:10;height:20" coordorigin="4100,3375" coordsize="10,20" path="m4100,3394l4109,3394,4109,3375,4100,3375,4100,3394xe" filled="true" fillcolor="#000000" stroked="false">
                <v:path arrowok="t"/>
                <v:fill type="solid"/>
              </v:shape>
            </v:group>
            <v:group style="position:absolute;left:4100;top:3394;width:10;height:20" coordorigin="4100,3394" coordsize="10,20">
              <v:shape style="position:absolute;left:4100;top:3394;width:10;height:20" coordorigin="4100,3394" coordsize="10,20" path="m4100,3413l4109,3413,4109,3394,4100,3394,4100,3413xe" filled="true" fillcolor="#000000" stroked="false">
                <v:path arrowok="t"/>
                <v:fill type="solid"/>
              </v:shape>
            </v:group>
            <v:group style="position:absolute;left:4100;top:3413;width:10;height:20" coordorigin="4100,3413" coordsize="10,20">
              <v:shape style="position:absolute;left:4100;top:3413;width:10;height:20" coordorigin="4100,3413" coordsize="10,20" path="m4100,3432l4109,3432,4109,3413,4100,3413,4100,3432xe" filled="true" fillcolor="#000000" stroked="false">
                <v:path arrowok="t"/>
                <v:fill type="solid"/>
              </v:shape>
            </v:group>
            <v:group style="position:absolute;left:4100;top:3432;width:10;height:20" coordorigin="4100,3432" coordsize="10,20">
              <v:shape style="position:absolute;left:4100;top:3432;width:10;height:20" coordorigin="4100,3432" coordsize="10,20" path="m4100,3452l4109,3452,4109,3432,4100,3432,4100,3452xe" filled="true" fillcolor="#000000" stroked="false">
                <v:path arrowok="t"/>
                <v:fill type="solid"/>
              </v:shape>
            </v:group>
            <v:group style="position:absolute;left:4100;top:3452;width:10;height:20" coordorigin="4100,3452" coordsize="10,20">
              <v:shape style="position:absolute;left:4100;top:3452;width:10;height:20" coordorigin="4100,3452" coordsize="10,20" path="m4100,3471l4109,3471,4109,3452,4100,3452,4100,3471xe" filled="true" fillcolor="#000000" stroked="false">
                <v:path arrowok="t"/>
                <v:fill type="solid"/>
              </v:shape>
            </v:group>
            <v:group style="position:absolute;left:4100;top:3471;width:10;height:20" coordorigin="4100,3471" coordsize="10,20">
              <v:shape style="position:absolute;left:4100;top:3471;width:10;height:20" coordorigin="4100,3471" coordsize="10,20" path="m4100,3490l4109,3490,4109,3471,4100,3471,4100,3490xe" filled="true" fillcolor="#000000" stroked="false">
                <v:path arrowok="t"/>
                <v:fill type="solid"/>
              </v:shape>
            </v:group>
            <v:group style="position:absolute;left:4100;top:3490;width:10;height:20" coordorigin="4100,3490" coordsize="10,20">
              <v:shape style="position:absolute;left:4100;top:3490;width:10;height:20" coordorigin="4100,3490" coordsize="10,20" path="m4100,3509l4109,3509,4109,3490,4100,3490,4100,3509xe" filled="true" fillcolor="#000000" stroked="false">
                <v:path arrowok="t"/>
                <v:fill type="solid"/>
              </v:shape>
            </v:group>
            <v:group style="position:absolute;left:4100;top:3509;width:10;height:20" coordorigin="4100,3509" coordsize="10,20">
              <v:shape style="position:absolute;left:4100;top:3509;width:10;height:20" coordorigin="4100,3509" coordsize="10,20" path="m4100,3528l4109,3528,4109,3509,4100,3509,4100,3528xe" filled="true" fillcolor="#000000" stroked="false">
                <v:path arrowok="t"/>
                <v:fill type="solid"/>
              </v:shape>
            </v:group>
            <v:group style="position:absolute;left:4100;top:3528;width:10;height:20" coordorigin="4100,3528" coordsize="10,20">
              <v:shape style="position:absolute;left:4100;top:3528;width:10;height:20" coordorigin="4100,3528" coordsize="10,20" path="m4100,3548l4109,3548,4109,3528,4100,3528,4100,3548xe" filled="true" fillcolor="#000000" stroked="false">
                <v:path arrowok="t"/>
                <v:fill type="solid"/>
              </v:shape>
            </v:group>
            <v:group style="position:absolute;left:4100;top:3548;width:10;height:20" coordorigin="4100,3548" coordsize="10,20">
              <v:shape style="position:absolute;left:4100;top:3548;width:10;height:20" coordorigin="4100,3548" coordsize="10,20" path="m4100,3567l4109,3567,4109,3548,4100,3548,4100,3567xe" filled="true" fillcolor="#000000" stroked="false">
                <v:path arrowok="t"/>
                <v:fill type="solid"/>
              </v:shape>
            </v:group>
            <v:group style="position:absolute;left:4100;top:3567;width:10;height:20" coordorigin="4100,3567" coordsize="10,20">
              <v:shape style="position:absolute;left:4100;top:3567;width:10;height:20" coordorigin="4100,3567" coordsize="10,20" path="m4100,3586l4109,3586,4109,3567,4100,3567,4100,3586xe" filled="true" fillcolor="#000000" stroked="false">
                <v:path arrowok="t"/>
                <v:fill type="solid"/>
              </v:shape>
            </v:group>
            <v:group style="position:absolute;left:4100;top:3586;width:10;height:20" coordorigin="4100,3586" coordsize="10,20">
              <v:shape style="position:absolute;left:4100;top:3586;width:10;height:20" coordorigin="4100,3586" coordsize="10,20" path="m4100,3605l4109,3605,4109,3586,4100,3586,4100,3605xe" filled="true" fillcolor="#000000" stroked="false">
                <v:path arrowok="t"/>
                <v:fill type="solid"/>
              </v:shape>
            </v:group>
            <v:group style="position:absolute;left:4100;top:3605;width:10;height:20" coordorigin="4100,3605" coordsize="10,20">
              <v:shape style="position:absolute;left:4100;top:3605;width:10;height:20" coordorigin="4100,3605" coordsize="10,20" path="m4100,3624l4109,3624,4109,3605,4100,3605,4100,3624xe" filled="true" fillcolor="#000000" stroked="false">
                <v:path arrowok="t"/>
                <v:fill type="solid"/>
              </v:shape>
            </v:group>
            <v:group style="position:absolute;left:4100;top:3624;width:10;height:20" coordorigin="4100,3624" coordsize="10,20">
              <v:shape style="position:absolute;left:4100;top:3624;width:10;height:20" coordorigin="4100,3624" coordsize="10,20" path="m4100,3644l4109,3644,4109,3624,4100,3624,4100,3644xe" filled="true" fillcolor="#000000" stroked="false">
                <v:path arrowok="t"/>
                <v:fill type="solid"/>
              </v:shape>
            </v:group>
            <v:group style="position:absolute;left:4100;top:3644;width:10;height:20" coordorigin="4100,3644" coordsize="10,20">
              <v:shape style="position:absolute;left:4100;top:3644;width:10;height:20" coordorigin="4100,3644" coordsize="10,20" path="m4100,3663l4109,3663,4109,3644,4100,3644,4100,3663xe" filled="true" fillcolor="#000000" stroked="false">
                <v:path arrowok="t"/>
                <v:fill type="solid"/>
              </v:shape>
            </v:group>
            <v:group style="position:absolute;left:4100;top:3663;width:10;height:20" coordorigin="4100,3663" coordsize="10,20">
              <v:shape style="position:absolute;left:4100;top:3663;width:10;height:20" coordorigin="4100,3663" coordsize="10,20" path="m4100,3682l4109,3682,4109,3663,4100,3663,4100,3682xe" filled="true" fillcolor="#000000" stroked="false">
                <v:path arrowok="t"/>
                <v:fill type="solid"/>
              </v:shape>
            </v:group>
            <v:group style="position:absolute;left:4100;top:3682;width:10;height:20" coordorigin="4100,3682" coordsize="10,20">
              <v:shape style="position:absolute;left:4100;top:3682;width:10;height:20" coordorigin="4100,3682" coordsize="10,20" path="m4100,3701l4109,3701,4109,3682,4100,3682,4100,3701xe" filled="true" fillcolor="#000000" stroked="false">
                <v:path arrowok="t"/>
                <v:fill type="solid"/>
              </v:shape>
            </v:group>
            <v:group style="position:absolute;left:4100;top:3701;width:10;height:20" coordorigin="4100,3701" coordsize="10,20">
              <v:shape style="position:absolute;left:4100;top:3701;width:10;height:20" coordorigin="4100,3701" coordsize="10,20" path="m4100,3720l4109,3720,4109,3701,4100,3701,4100,3720xe" filled="true" fillcolor="#000000" stroked="false">
                <v:path arrowok="t"/>
                <v:fill type="solid"/>
              </v:shape>
            </v:group>
            <v:group style="position:absolute;left:4100;top:3720;width:10;height:20" coordorigin="4100,3720" coordsize="10,20">
              <v:shape style="position:absolute;left:4100;top:3720;width:10;height:20" coordorigin="4100,3720" coordsize="10,20" path="m4100,3740l4109,3740,4109,3720,4100,3720,4100,3740xe" filled="true" fillcolor="#000000" stroked="false">
                <v:path arrowok="t"/>
                <v:fill type="solid"/>
              </v:shape>
            </v:group>
            <v:group style="position:absolute;left:4100;top:3740;width:10;height:20" coordorigin="4100,3740" coordsize="10,20">
              <v:shape style="position:absolute;left:4100;top:3740;width:10;height:20" coordorigin="4100,3740" coordsize="10,20" path="m4100,3759l4109,3759,4109,3740,4100,3740,4100,3759xe" filled="true" fillcolor="#000000" stroked="false">
                <v:path arrowok="t"/>
                <v:fill type="solid"/>
              </v:shape>
            </v:group>
            <v:group style="position:absolute;left:4100;top:3759;width:10;height:20" coordorigin="4100,3759" coordsize="10,20">
              <v:shape style="position:absolute;left:4100;top:3759;width:10;height:20" coordorigin="4100,3759" coordsize="10,20" path="m4100,3778l4109,3778,4109,3759,4100,3759,4100,3778xe" filled="true" fillcolor="#000000" stroked="false">
                <v:path arrowok="t"/>
                <v:fill type="solid"/>
              </v:shape>
            </v:group>
            <v:group style="position:absolute;left:4100;top:3778;width:10;height:20" coordorigin="4100,3778" coordsize="10,20">
              <v:shape style="position:absolute;left:4100;top:3778;width:10;height:20" coordorigin="4100,3778" coordsize="10,20" path="m4100,3797l4109,3797,4109,3778,4100,3778,4100,3797xe" filled="true" fillcolor="#000000" stroked="false">
                <v:path arrowok="t"/>
                <v:fill type="solid"/>
              </v:shape>
            </v:group>
            <v:group style="position:absolute;left:4100;top:3797;width:10;height:20" coordorigin="4100,3797" coordsize="10,20">
              <v:shape style="position:absolute;left:4100;top:3797;width:10;height:20" coordorigin="4100,3797" coordsize="10,20" path="m4100,3816l4109,3816,4109,3797,4100,3797,4100,3816xe" filled="true" fillcolor="#000000" stroked="false">
                <v:path arrowok="t"/>
                <v:fill type="solid"/>
              </v:shape>
            </v:group>
            <v:group style="position:absolute;left:4100;top:3816;width:10;height:20" coordorigin="4100,3816" coordsize="10,20">
              <v:shape style="position:absolute;left:4100;top:3816;width:10;height:20" coordorigin="4100,3816" coordsize="10,20" path="m4100,3836l4109,3836,4109,3816,4100,3816,4100,3836xe" filled="true" fillcolor="#000000" stroked="false">
                <v:path arrowok="t"/>
                <v:fill type="solid"/>
              </v:shape>
            </v:group>
            <v:group style="position:absolute;left:4100;top:3836;width:10;height:20" coordorigin="4100,3836" coordsize="10,20">
              <v:shape style="position:absolute;left:4100;top:3836;width:10;height:20" coordorigin="4100,3836" coordsize="10,20" path="m4100,3855l4109,3855,4109,3836,4100,3836,4100,3855xe" filled="true" fillcolor="#000000" stroked="false">
                <v:path arrowok="t"/>
                <v:fill type="solid"/>
              </v:shape>
            </v:group>
            <v:group style="position:absolute;left:4100;top:3855;width:10;height:20" coordorigin="4100,3855" coordsize="10,20">
              <v:shape style="position:absolute;left:4100;top:3855;width:10;height:20" coordorigin="4100,3855" coordsize="10,20" path="m4100,3874l4109,3874,4109,3855,4100,3855,4100,3874xe" filled="true" fillcolor="#000000" stroked="false">
                <v:path arrowok="t"/>
                <v:fill type="solid"/>
              </v:shape>
            </v:group>
            <v:group style="position:absolute;left:4100;top:3874;width:10;height:20" coordorigin="4100,3874" coordsize="10,20">
              <v:shape style="position:absolute;left:4100;top:3874;width:10;height:20" coordorigin="4100,3874" coordsize="10,20" path="m4100,3893l4109,3893,4109,3874,4100,3874,4100,3893xe" filled="true" fillcolor="#000000" stroked="false">
                <v:path arrowok="t"/>
                <v:fill type="solid"/>
              </v:shape>
            </v:group>
            <v:group style="position:absolute;left:4100;top:3893;width:10;height:20" coordorigin="4100,3893" coordsize="10,20">
              <v:shape style="position:absolute;left:4100;top:3893;width:10;height:20" coordorigin="4100,3893" coordsize="10,20" path="m4100,3912l4109,3912,4109,3893,4100,3893,4100,3912xe" filled="true" fillcolor="#000000" stroked="false">
                <v:path arrowok="t"/>
                <v:fill type="solid"/>
              </v:shape>
            </v:group>
            <v:group style="position:absolute;left:4100;top:3912;width:10;height:20" coordorigin="4100,3912" coordsize="10,20">
              <v:shape style="position:absolute;left:4100;top:3912;width:10;height:20" coordorigin="4100,3912" coordsize="10,20" path="m4100,3932l4109,3932,4109,3912,4100,3912,4100,3932xe" filled="true" fillcolor="#000000" stroked="false">
                <v:path arrowok="t"/>
                <v:fill type="solid"/>
              </v:shape>
            </v:group>
            <v:group style="position:absolute;left:4100;top:3932;width:10;height:20" coordorigin="4100,3932" coordsize="10,20">
              <v:shape style="position:absolute;left:4100;top:3932;width:10;height:20" coordorigin="4100,3932" coordsize="10,20" path="m4100,3951l4109,3951,4109,3932,4100,3932,4100,3951xe" filled="true" fillcolor="#000000" stroked="false">
                <v:path arrowok="t"/>
                <v:fill type="solid"/>
              </v:shape>
            </v:group>
            <v:group style="position:absolute;left:4100;top:3951;width:10;height:20" coordorigin="4100,3951" coordsize="10,20">
              <v:shape style="position:absolute;left:4100;top:3951;width:10;height:20" coordorigin="4100,3951" coordsize="10,20" path="m4100,3970l4109,3970,4109,3951,4100,3951,4100,3970xe" filled="true" fillcolor="#000000" stroked="false">
                <v:path arrowok="t"/>
                <v:fill type="solid"/>
              </v:shape>
            </v:group>
            <v:group style="position:absolute;left:4100;top:3970;width:10;height:20" coordorigin="4100,3970" coordsize="10,20">
              <v:shape style="position:absolute;left:4100;top:3970;width:10;height:20" coordorigin="4100,3970" coordsize="10,20" path="m4100,3989l4109,3989,4109,3970,4100,3970,4100,3989xe" filled="true" fillcolor="#000000" stroked="false">
                <v:path arrowok="t"/>
                <v:fill type="solid"/>
              </v:shape>
            </v:group>
            <v:group style="position:absolute;left:4100;top:3989;width:10;height:20" coordorigin="4100,3989" coordsize="10,20">
              <v:shape style="position:absolute;left:4100;top:3989;width:10;height:20" coordorigin="4100,3989" coordsize="10,20" path="m4100,4008l4109,4008,4109,3989,4100,3989,4100,4008xe" filled="true" fillcolor="#000000" stroked="false">
                <v:path arrowok="t"/>
                <v:fill type="solid"/>
              </v:shape>
            </v:group>
            <v:group style="position:absolute;left:4100;top:4008;width:10;height:20" coordorigin="4100,4008" coordsize="10,20">
              <v:shape style="position:absolute;left:4100;top:4008;width:10;height:20" coordorigin="4100,4008" coordsize="10,20" path="m4100,4028l4109,4028,4109,4008,4100,4008,4100,4028xe" filled="true" fillcolor="#000000" stroked="false">
                <v:path arrowok="t"/>
                <v:fill type="solid"/>
              </v:shape>
            </v:group>
            <v:group style="position:absolute;left:4100;top:4028;width:10;height:20" coordorigin="4100,4028" coordsize="10,20">
              <v:shape style="position:absolute;left:4100;top:4028;width:10;height:20" coordorigin="4100,4028" coordsize="10,20" path="m4100,4047l4109,4047,4109,4028,4100,4028,4100,4047xe" filled="true" fillcolor="#000000" stroked="false">
                <v:path arrowok="t"/>
                <v:fill type="solid"/>
              </v:shape>
            </v:group>
            <v:group style="position:absolute;left:4100;top:4047;width:10;height:20" coordorigin="4100,4047" coordsize="10,20">
              <v:shape style="position:absolute;left:4100;top:4047;width:10;height:20" coordorigin="4100,4047" coordsize="10,20" path="m4100,4066l4109,4066,4109,4047,4100,4047,4100,4066xe" filled="true" fillcolor="#000000" stroked="false">
                <v:path arrowok="t"/>
                <v:fill type="solid"/>
              </v:shape>
            </v:group>
            <v:group style="position:absolute;left:4100;top:4066;width:10;height:20" coordorigin="4100,4066" coordsize="10,20">
              <v:shape style="position:absolute;left:4100;top:4066;width:10;height:20" coordorigin="4100,4066" coordsize="10,20" path="m4100,4085l4109,4085,4109,4066,4100,4066,4100,4085xe" filled="true" fillcolor="#000000" stroked="false">
                <v:path arrowok="t"/>
                <v:fill type="solid"/>
              </v:shape>
            </v:group>
            <v:group style="position:absolute;left:4100;top:4085;width:10;height:20" coordorigin="4100,4085" coordsize="10,20">
              <v:shape style="position:absolute;left:4100;top:4085;width:10;height:20" coordorigin="4100,4085" coordsize="10,20" path="m4100,4104l4109,4104,4109,4085,4100,4085,4100,4104xe" filled="true" fillcolor="#000000" stroked="false">
                <v:path arrowok="t"/>
                <v:fill type="solid"/>
              </v:shape>
            </v:group>
            <v:group style="position:absolute;left:4100;top:4104;width:10;height:20" coordorigin="4100,4104" coordsize="10,20">
              <v:shape style="position:absolute;left:4100;top:4104;width:10;height:20" coordorigin="4100,4104" coordsize="10,20" path="m4100,4124l4109,4124,4109,4104,4100,4104,4100,4124xe" filled="true" fillcolor="#000000" stroked="false">
                <v:path arrowok="t"/>
                <v:fill type="solid"/>
              </v:shape>
            </v:group>
            <v:group style="position:absolute;left:4100;top:4124;width:10;height:20" coordorigin="4100,4124" coordsize="10,20">
              <v:shape style="position:absolute;left:4100;top:4124;width:10;height:20" coordorigin="4100,4124" coordsize="10,20" path="m4100,4143l4109,4143,4109,4124,4100,4124,4100,4143xe" filled="true" fillcolor="#000000" stroked="false">
                <v:path arrowok="t"/>
                <v:fill type="solid"/>
              </v:shape>
            </v:group>
            <v:group style="position:absolute;left:4100;top:4143;width:10;height:20" coordorigin="4100,4143" coordsize="10,20">
              <v:shape style="position:absolute;left:4100;top:4143;width:10;height:20" coordorigin="4100,4143" coordsize="10,20" path="m4100,4163l4109,4163,4109,4143,4100,4143,4100,4163xe" filled="true" fillcolor="#000000" stroked="false">
                <v:path arrowok="t"/>
                <v:fill type="solid"/>
              </v:shape>
            </v:group>
            <v:group style="position:absolute;left:4100;top:4163;width:10;height:20" coordorigin="4100,4163" coordsize="10,20">
              <v:shape style="position:absolute;left:4100;top:4163;width:10;height:20" coordorigin="4100,4163" coordsize="10,20" path="m4100,4182l4109,4182,4109,4163,4100,4163,4100,4182xe" filled="true" fillcolor="#000000" stroked="false">
                <v:path arrowok="t"/>
                <v:fill type="solid"/>
              </v:shape>
            </v:group>
            <v:group style="position:absolute;left:4100;top:4182;width:10;height:20" coordorigin="4100,4182" coordsize="10,20">
              <v:shape style="position:absolute;left:4100;top:4182;width:10;height:20" coordorigin="4100,4182" coordsize="10,20" path="m4100,4201l4109,4201,4109,4182,4100,4182,4100,4201xe" filled="true" fillcolor="#000000" stroked="false">
                <v:path arrowok="t"/>
                <v:fill type="solid"/>
              </v:shape>
            </v:group>
            <v:group style="position:absolute;left:4100;top:4201;width:10;height:20" coordorigin="4100,4201" coordsize="10,20">
              <v:shape style="position:absolute;left:4100;top:4201;width:10;height:20" coordorigin="4100,4201" coordsize="10,20" path="m4100,4220l4109,4220,4109,4201,4100,4201,4100,4220xe" filled="true" fillcolor="#000000" stroked="false">
                <v:path arrowok="t"/>
                <v:fill type="solid"/>
              </v:shape>
            </v:group>
            <v:group style="position:absolute;left:4100;top:4220;width:10;height:20" coordorigin="4100,4220" coordsize="10,20">
              <v:shape style="position:absolute;left:4100;top:4220;width:10;height:20" coordorigin="4100,4220" coordsize="10,20" path="m4100,4239l4109,4239,4109,4220,4100,4220,4100,4239xe" filled="true" fillcolor="#000000" stroked="false">
                <v:path arrowok="t"/>
                <v:fill type="solid"/>
              </v:shape>
            </v:group>
            <v:group style="position:absolute;left:4100;top:4239;width:10;height:20" coordorigin="4100,4239" coordsize="10,20">
              <v:shape style="position:absolute;left:4100;top:4239;width:10;height:20" coordorigin="4100,4239" coordsize="10,20" path="m4100,4259l4109,4259,4109,4239,4100,4239,4100,4259xe" filled="true" fillcolor="#000000" stroked="false">
                <v:path arrowok="t"/>
                <v:fill type="solid"/>
              </v:shape>
            </v:group>
            <v:group style="position:absolute;left:4100;top:4259;width:10;height:20" coordorigin="4100,4259" coordsize="10,20">
              <v:shape style="position:absolute;left:4100;top:4259;width:10;height:20" coordorigin="4100,4259" coordsize="10,20" path="m4100,4278l4109,4278,4109,4259,4100,4259,4100,4278xe" filled="true" fillcolor="#000000" stroked="false">
                <v:path arrowok="t"/>
                <v:fill type="solid"/>
              </v:shape>
            </v:group>
            <v:group style="position:absolute;left:4100;top:4278;width:10;height:20" coordorigin="4100,4278" coordsize="10,20">
              <v:shape style="position:absolute;left:4100;top:4278;width:10;height:20" coordorigin="4100,4278" coordsize="10,20" path="m4100,4297l4109,4297,4109,4278,4100,4278,4100,4297xe" filled="true" fillcolor="#000000" stroked="false">
                <v:path arrowok="t"/>
                <v:fill type="solid"/>
              </v:shape>
            </v:group>
            <v:group style="position:absolute;left:4100;top:4297;width:10;height:20" coordorigin="4100,4297" coordsize="10,20">
              <v:shape style="position:absolute;left:4100;top:4297;width:10;height:20" coordorigin="4100,4297" coordsize="10,20" path="m4100,4316l4109,4316,4109,4297,4100,4297,4100,4316xe" filled="true" fillcolor="#000000" stroked="false">
                <v:path arrowok="t"/>
                <v:fill type="solid"/>
              </v:shape>
            </v:group>
            <v:group style="position:absolute;left:4100;top:4316;width:10;height:20" coordorigin="4100,4316" coordsize="10,20">
              <v:shape style="position:absolute;left:4100;top:4316;width:10;height:20" coordorigin="4100,4316" coordsize="10,20" path="m4100,4335l4109,4335,4109,4316,4100,4316,4100,4335xe" filled="true" fillcolor="#000000" stroked="false">
                <v:path arrowok="t"/>
                <v:fill type="solid"/>
              </v:shape>
            </v:group>
            <v:group style="position:absolute;left:4100;top:4335;width:10;height:20" coordorigin="4100,4335" coordsize="10,20">
              <v:shape style="position:absolute;left:4100;top:4335;width:10;height:20" coordorigin="4100,4335" coordsize="10,20" path="m4100,4355l4109,4355,4109,4335,4100,4335,4100,4355xe" filled="true" fillcolor="#000000" stroked="false">
                <v:path arrowok="t"/>
                <v:fill type="solid"/>
              </v:shape>
            </v:group>
            <v:group style="position:absolute;left:4100;top:4355;width:10;height:20" coordorigin="4100,4355" coordsize="10,20">
              <v:shape style="position:absolute;left:4100;top:4355;width:10;height:20" coordorigin="4100,4355" coordsize="10,20" path="m4100,4374l4109,4374,4109,4355,4100,4355,4100,4374xe" filled="true" fillcolor="#000000" stroked="false">
                <v:path arrowok="t"/>
                <v:fill type="solid"/>
              </v:shape>
            </v:group>
            <v:group style="position:absolute;left:4100;top:4374;width:10;height:20" coordorigin="4100,4374" coordsize="10,20">
              <v:shape style="position:absolute;left:4100;top:4374;width:10;height:20" coordorigin="4100,4374" coordsize="10,20" path="m4100,4393l4109,4393,4109,4374,4100,4374,4100,4393xe" filled="true" fillcolor="#000000" stroked="false">
                <v:path arrowok="t"/>
                <v:fill type="solid"/>
              </v:shape>
            </v:group>
            <v:group style="position:absolute;left:4100;top:4393;width:10;height:20" coordorigin="4100,4393" coordsize="10,20">
              <v:shape style="position:absolute;left:4100;top:4393;width:10;height:20" coordorigin="4100,4393" coordsize="10,20" path="m4100,4412l4109,4412,4109,4393,4100,4393,4100,4412xe" filled="true" fillcolor="#000000" stroked="false">
                <v:path arrowok="t"/>
                <v:fill type="solid"/>
              </v:shape>
            </v:group>
            <v:group style="position:absolute;left:4100;top:4412;width:10;height:20" coordorigin="4100,4412" coordsize="10,20">
              <v:shape style="position:absolute;left:4100;top:4412;width:10;height:20" coordorigin="4100,4412" coordsize="10,20" path="m4100,4431l4109,4431,4109,4412,4100,4412,4100,4431xe" filled="true" fillcolor="#000000" stroked="false">
                <v:path arrowok="t"/>
                <v:fill type="solid"/>
              </v:shape>
            </v:group>
            <v:group style="position:absolute;left:4100;top:4431;width:10;height:20" coordorigin="4100,4431" coordsize="10,20">
              <v:shape style="position:absolute;left:4100;top:4431;width:10;height:20" coordorigin="4100,4431" coordsize="10,20" path="m4100,4451l4109,4451,4109,4431,4100,4431,4100,4451xe" filled="true" fillcolor="#000000" stroked="false">
                <v:path arrowok="t"/>
                <v:fill type="solid"/>
              </v:shape>
            </v:group>
            <v:group style="position:absolute;left:4100;top:4451;width:10;height:20" coordorigin="4100,4451" coordsize="10,20">
              <v:shape style="position:absolute;left:4100;top:4451;width:10;height:20" coordorigin="4100,4451" coordsize="10,20" path="m4100,4470l4109,4470,4109,4451,4100,4451,4100,4470xe" filled="true" fillcolor="#000000" stroked="false">
                <v:path arrowok="t"/>
                <v:fill type="solid"/>
              </v:shape>
            </v:group>
            <v:group style="position:absolute;left:4100;top:4470;width:10;height:20" coordorigin="4100,4470" coordsize="10,20">
              <v:shape style="position:absolute;left:4100;top:4470;width:10;height:20" coordorigin="4100,4470" coordsize="10,20" path="m4100,4489l4109,4489,4109,4470,4100,4470,4100,4489xe" filled="true" fillcolor="#000000" stroked="false">
                <v:path arrowok="t"/>
                <v:fill type="solid"/>
              </v:shape>
            </v:group>
            <v:group style="position:absolute;left:4100;top:4489;width:10;height:20" coordorigin="4100,4489" coordsize="10,20">
              <v:shape style="position:absolute;left:4100;top:4489;width:10;height:20" coordorigin="4100,4489" coordsize="10,20" path="m4100,4508l4109,4508,4109,4489,4100,4489,4100,4508xe" filled="true" fillcolor="#000000" stroked="false">
                <v:path arrowok="t"/>
                <v:fill type="solid"/>
              </v:shape>
            </v:group>
            <v:group style="position:absolute;left:4100;top:4508;width:10;height:20" coordorigin="4100,4508" coordsize="10,20">
              <v:shape style="position:absolute;left:4100;top:4508;width:10;height:20" coordorigin="4100,4508" coordsize="10,20" path="m4100,4527l4109,4527,4109,4508,4100,4508,4100,4527xe" filled="true" fillcolor="#000000" stroked="false">
                <v:path arrowok="t"/>
                <v:fill type="solid"/>
              </v:shape>
            </v:group>
            <v:group style="position:absolute;left:4100;top:4527;width:10;height:20" coordorigin="4100,4527" coordsize="10,20">
              <v:shape style="position:absolute;left:4100;top:4527;width:10;height:20" coordorigin="4100,4527" coordsize="10,20" path="m4100,4547l4109,4547,4109,4527,4100,4527,4100,4547xe" filled="true" fillcolor="#000000" stroked="false">
                <v:path arrowok="t"/>
                <v:fill type="solid"/>
              </v:shape>
            </v:group>
            <v:group style="position:absolute;left:4100;top:4547;width:10;height:20" coordorigin="4100,4547" coordsize="10,20">
              <v:shape style="position:absolute;left:4100;top:4547;width:10;height:20" coordorigin="4100,4547" coordsize="10,20" path="m4100,4566l4109,4566,4109,4547,4100,4547,4100,4566xe" filled="true" fillcolor="#000000" stroked="false">
                <v:path arrowok="t"/>
                <v:fill type="solid"/>
              </v:shape>
            </v:group>
            <v:group style="position:absolute;left:4100;top:4566;width:10;height:20" coordorigin="4100,4566" coordsize="10,20">
              <v:shape style="position:absolute;left:4100;top:4566;width:10;height:20" coordorigin="4100,4566" coordsize="10,20" path="m4100,4585l4109,4585,4109,4566,4100,4566,4100,4585xe" filled="true" fillcolor="#000000" stroked="false">
                <v:path arrowok="t"/>
                <v:fill type="solid"/>
              </v:shape>
            </v:group>
            <v:group style="position:absolute;left:4100;top:4585;width:10;height:20" coordorigin="4100,4585" coordsize="10,20">
              <v:shape style="position:absolute;left:4100;top:4585;width:10;height:20" coordorigin="4100,4585" coordsize="10,20" path="m4100,4604l4109,4604,4109,4585,4100,4585,4100,4604xe" filled="true" fillcolor="#000000" stroked="false">
                <v:path arrowok="t"/>
                <v:fill type="solid"/>
              </v:shape>
            </v:group>
            <v:group style="position:absolute;left:4100;top:4604;width:10;height:20" coordorigin="4100,4604" coordsize="10,20">
              <v:shape style="position:absolute;left:4100;top:4604;width:10;height:20" coordorigin="4100,4604" coordsize="10,20" path="m4100,4623l4109,4623,4109,4604,4100,4604,4100,4623xe" filled="true" fillcolor="#000000" stroked="false">
                <v:path arrowok="t"/>
                <v:fill type="solid"/>
              </v:shape>
            </v:group>
            <v:group style="position:absolute;left:4100;top:4623;width:10;height:20" coordorigin="4100,4623" coordsize="10,20">
              <v:shape style="position:absolute;left:4100;top:4623;width:10;height:20" coordorigin="4100,4623" coordsize="10,20" path="m4100,4643l4109,4643,4109,4623,4100,4623,4100,4643xe" filled="true" fillcolor="#000000" stroked="false">
                <v:path arrowok="t"/>
                <v:fill type="solid"/>
              </v:shape>
            </v:group>
            <v:group style="position:absolute;left:4100;top:4643;width:10;height:20" coordorigin="4100,4643" coordsize="10,20">
              <v:shape style="position:absolute;left:4100;top:4643;width:10;height:20" coordorigin="4100,4643" coordsize="10,20" path="m4100,4662l4109,4662,4109,4643,4100,4643,4100,4662xe" filled="true" fillcolor="#000000" stroked="false">
                <v:path arrowok="t"/>
                <v:fill type="solid"/>
              </v:shape>
              <v:shape style="position:absolute;left:4100;top:4662;width:10;height:5" type="#_x0000_t75" stroked="false">
                <v:imagedata r:id="rId42" o:title=""/>
              </v:shape>
            </v:group>
            <v:group style="position:absolute;left:4100;top:4681;width:29;height:2" coordorigin="4100,4681" coordsize="29,2">
              <v:shape style="position:absolute;left:4100;top:4681;width:29;height:2" coordorigin="4100,4681" coordsize="29,0" path="m4100,4681l4129,4681e" filled="false" stroked="true" strokeweight="1.44pt" strokecolor="#000000">
                <v:path arrowok="t"/>
              </v:shape>
            </v:group>
            <v:group style="position:absolute;left:4129;top:4681;width:833;height:2" coordorigin="4129,4681" coordsize="833,2">
              <v:shape style="position:absolute;left:4129;top:4681;width:833;height:2" coordorigin="4129,4681" coordsize="833,0" path="m4129,4681l4961,4681e" filled="false" stroked="true" strokeweight="1.44pt" strokecolor="#000000">
                <v:path arrowok="t"/>
              </v:shape>
            </v:group>
            <v:group style="position:absolute;left:4961;top:2376;width:10;height:20" coordorigin="4961,2376" coordsize="10,20">
              <v:shape style="position:absolute;left:4961;top:2376;width:10;height:20" coordorigin="4961,2376" coordsize="10,20" path="m4961,2396l4971,2396,4971,2376,4961,2376,4961,2396xe" filled="true" fillcolor="#000000" stroked="false">
                <v:path arrowok="t"/>
                <v:fill type="solid"/>
              </v:shape>
            </v:group>
            <v:group style="position:absolute;left:4961;top:2396;width:10;height:20" coordorigin="4961,2396" coordsize="10,20">
              <v:shape style="position:absolute;left:4961;top:2396;width:10;height:20" coordorigin="4961,2396" coordsize="10,20" path="m4961,2415l4971,2415,4971,2396,4961,2396,4961,2415xe" filled="true" fillcolor="#000000" stroked="false">
                <v:path arrowok="t"/>
                <v:fill type="solid"/>
              </v:shape>
            </v:group>
            <v:group style="position:absolute;left:4961;top:2415;width:10;height:20" coordorigin="4961,2415" coordsize="10,20">
              <v:shape style="position:absolute;left:4961;top:2415;width:10;height:20" coordorigin="4961,2415" coordsize="10,20" path="m4961,2434l4971,2434,4971,2415,4961,2415,4961,2434xe" filled="true" fillcolor="#000000" stroked="false">
                <v:path arrowok="t"/>
                <v:fill type="solid"/>
              </v:shape>
            </v:group>
            <v:group style="position:absolute;left:4961;top:2434;width:10;height:20" coordorigin="4961,2434" coordsize="10,20">
              <v:shape style="position:absolute;left:4961;top:2434;width:10;height:20" coordorigin="4961,2434" coordsize="10,20" path="m4961,2453l4971,2453,4971,2434,4961,2434,4961,2453xe" filled="true" fillcolor="#000000" stroked="false">
                <v:path arrowok="t"/>
                <v:fill type="solid"/>
              </v:shape>
            </v:group>
            <v:group style="position:absolute;left:4961;top:2453;width:10;height:20" coordorigin="4961,2453" coordsize="10,20">
              <v:shape style="position:absolute;left:4961;top:2453;width:10;height:20" coordorigin="4961,2453" coordsize="10,20" path="m4961,2472l4971,2472,4971,2453,4961,2453,4961,2472xe" filled="true" fillcolor="#000000" stroked="false">
                <v:path arrowok="t"/>
                <v:fill type="solid"/>
              </v:shape>
            </v:group>
            <v:group style="position:absolute;left:4961;top:2472;width:10;height:20" coordorigin="4961,2472" coordsize="10,20">
              <v:shape style="position:absolute;left:4961;top:2472;width:10;height:20" coordorigin="4961,2472" coordsize="10,20" path="m4961,2492l4971,2492,4971,2472,4961,2472,4961,2492xe" filled="true" fillcolor="#000000" stroked="false">
                <v:path arrowok="t"/>
                <v:fill type="solid"/>
              </v:shape>
            </v:group>
            <v:group style="position:absolute;left:4961;top:2492;width:10;height:20" coordorigin="4961,2492" coordsize="10,20">
              <v:shape style="position:absolute;left:4961;top:2492;width:10;height:20" coordorigin="4961,2492" coordsize="10,20" path="m4961,2511l4971,2511,4971,2492,4961,2492,4961,2511xe" filled="true" fillcolor="#000000" stroked="false">
                <v:path arrowok="t"/>
                <v:fill type="solid"/>
              </v:shape>
            </v:group>
            <v:group style="position:absolute;left:4961;top:2511;width:10;height:20" coordorigin="4961,2511" coordsize="10,20">
              <v:shape style="position:absolute;left:4961;top:2511;width:10;height:20" coordorigin="4961,2511" coordsize="10,20" path="m4961,2530l4971,2530,4971,2511,4961,2511,4961,2530xe" filled="true" fillcolor="#000000" stroked="false">
                <v:path arrowok="t"/>
                <v:fill type="solid"/>
              </v:shape>
            </v:group>
            <v:group style="position:absolute;left:4961;top:2530;width:10;height:20" coordorigin="4961,2530" coordsize="10,20">
              <v:shape style="position:absolute;left:4961;top:2530;width:10;height:20" coordorigin="4961,2530" coordsize="10,20" path="m4961,2549l4971,2549,4971,2530,4961,2530,4961,2549xe" filled="true" fillcolor="#000000" stroked="false">
                <v:path arrowok="t"/>
                <v:fill type="solid"/>
              </v:shape>
            </v:group>
            <v:group style="position:absolute;left:4961;top:2549;width:10;height:20" coordorigin="4961,2549" coordsize="10,20">
              <v:shape style="position:absolute;left:4961;top:2549;width:10;height:20" coordorigin="4961,2549" coordsize="10,20" path="m4961,2568l4971,2568,4971,2549,4961,2549,4961,2568xe" filled="true" fillcolor="#000000" stroked="false">
                <v:path arrowok="t"/>
                <v:fill type="solid"/>
              </v:shape>
            </v:group>
            <v:group style="position:absolute;left:4961;top:2568;width:10;height:20" coordorigin="4961,2568" coordsize="10,20">
              <v:shape style="position:absolute;left:4961;top:2568;width:10;height:20" coordorigin="4961,2568" coordsize="10,20" path="m4961,2588l4971,2588,4971,2568,4961,2568,4961,2588xe" filled="true" fillcolor="#000000" stroked="false">
                <v:path arrowok="t"/>
                <v:fill type="solid"/>
              </v:shape>
            </v:group>
            <v:group style="position:absolute;left:4961;top:2588;width:10;height:20" coordorigin="4961,2588" coordsize="10,20">
              <v:shape style="position:absolute;left:4961;top:2588;width:10;height:20" coordorigin="4961,2588" coordsize="10,20" path="m4961,2607l4971,2607,4971,2588,4961,2588,4961,2607xe" filled="true" fillcolor="#000000" stroked="false">
                <v:path arrowok="t"/>
                <v:fill type="solid"/>
              </v:shape>
            </v:group>
            <v:group style="position:absolute;left:4961;top:2607;width:10;height:20" coordorigin="4961,2607" coordsize="10,20">
              <v:shape style="position:absolute;left:4961;top:2607;width:10;height:20" coordorigin="4961,2607" coordsize="10,20" path="m4961,2626l4971,2626,4971,2607,4961,2607,4961,2626xe" filled="true" fillcolor="#000000" stroked="false">
                <v:path arrowok="t"/>
                <v:fill type="solid"/>
              </v:shape>
            </v:group>
            <v:group style="position:absolute;left:4961;top:2626;width:10;height:20" coordorigin="4961,2626" coordsize="10,20">
              <v:shape style="position:absolute;left:4961;top:2626;width:10;height:20" coordorigin="4961,2626" coordsize="10,20" path="m4961,2645l4971,2645,4971,2626,4961,2626,4961,2645xe" filled="true" fillcolor="#000000" stroked="false">
                <v:path arrowok="t"/>
                <v:fill type="solid"/>
              </v:shape>
            </v:group>
            <v:group style="position:absolute;left:4961;top:2645;width:10;height:20" coordorigin="4961,2645" coordsize="10,20">
              <v:shape style="position:absolute;left:4961;top:2645;width:10;height:20" coordorigin="4961,2645" coordsize="10,20" path="m4961,2664l4971,2664,4971,2645,4961,2645,4961,2664xe" filled="true" fillcolor="#000000" stroked="false">
                <v:path arrowok="t"/>
                <v:fill type="solid"/>
              </v:shape>
            </v:group>
            <v:group style="position:absolute;left:4961;top:2664;width:10;height:20" coordorigin="4961,2664" coordsize="10,20">
              <v:shape style="position:absolute;left:4961;top:2664;width:10;height:20" coordorigin="4961,2664" coordsize="10,20" path="m4961,2684l4971,2684,4971,2664,4961,2664,4961,2684xe" filled="true" fillcolor="#000000" stroked="false">
                <v:path arrowok="t"/>
                <v:fill type="solid"/>
              </v:shape>
            </v:group>
            <v:group style="position:absolute;left:4961;top:2684;width:10;height:20" coordorigin="4961,2684" coordsize="10,20">
              <v:shape style="position:absolute;left:4961;top:2684;width:10;height:20" coordorigin="4961,2684" coordsize="10,20" path="m4961,2703l4971,2703,4971,2684,4961,2684,4961,2703xe" filled="true" fillcolor="#000000" stroked="false">
                <v:path arrowok="t"/>
                <v:fill type="solid"/>
              </v:shape>
            </v:group>
            <v:group style="position:absolute;left:4961;top:2703;width:10;height:20" coordorigin="4961,2703" coordsize="10,20">
              <v:shape style="position:absolute;left:4961;top:2703;width:10;height:20" coordorigin="4961,2703" coordsize="10,20" path="m4961,2722l4971,2722,4971,2703,4961,2703,4961,2722xe" filled="true" fillcolor="#000000" stroked="false">
                <v:path arrowok="t"/>
                <v:fill type="solid"/>
              </v:shape>
            </v:group>
            <v:group style="position:absolute;left:4961;top:2722;width:10;height:20" coordorigin="4961,2722" coordsize="10,20">
              <v:shape style="position:absolute;left:4961;top:2722;width:10;height:20" coordorigin="4961,2722" coordsize="10,20" path="m4961,2741l4971,2741,4971,2722,4961,2722,4961,2741xe" filled="true" fillcolor="#000000" stroked="false">
                <v:path arrowok="t"/>
                <v:fill type="solid"/>
              </v:shape>
            </v:group>
            <v:group style="position:absolute;left:4961;top:2741;width:10;height:20" coordorigin="4961,2741" coordsize="10,20">
              <v:shape style="position:absolute;left:4961;top:2741;width:10;height:20" coordorigin="4961,2741" coordsize="10,20" path="m4961,2760l4971,2760,4971,2741,4961,2741,4961,2760xe" filled="true" fillcolor="#000000" stroked="false">
                <v:path arrowok="t"/>
                <v:fill type="solid"/>
              </v:shape>
            </v:group>
            <v:group style="position:absolute;left:4961;top:2760;width:10;height:20" coordorigin="4961,2760" coordsize="10,20">
              <v:shape style="position:absolute;left:4961;top:2760;width:10;height:20" coordorigin="4961,2760" coordsize="10,20" path="m4961,2780l4971,2780,4971,2760,4961,2760,4961,2780xe" filled="true" fillcolor="#000000" stroked="false">
                <v:path arrowok="t"/>
                <v:fill type="solid"/>
              </v:shape>
            </v:group>
            <v:group style="position:absolute;left:4961;top:2780;width:10;height:20" coordorigin="4961,2780" coordsize="10,20">
              <v:shape style="position:absolute;left:4961;top:2780;width:10;height:20" coordorigin="4961,2780" coordsize="10,20" path="m4961,2799l4971,2799,4971,2780,4961,2780,4961,2799xe" filled="true" fillcolor="#000000" stroked="false">
                <v:path arrowok="t"/>
                <v:fill type="solid"/>
              </v:shape>
            </v:group>
            <v:group style="position:absolute;left:4961;top:2799;width:10;height:20" coordorigin="4961,2799" coordsize="10,20">
              <v:shape style="position:absolute;left:4961;top:2799;width:10;height:20" coordorigin="4961,2799" coordsize="10,20" path="m4961,2818l4971,2818,4971,2799,4961,2799,4961,2818xe" filled="true" fillcolor="#000000" stroked="false">
                <v:path arrowok="t"/>
                <v:fill type="solid"/>
              </v:shape>
            </v:group>
            <v:group style="position:absolute;left:4961;top:2818;width:10;height:20" coordorigin="4961,2818" coordsize="10,20">
              <v:shape style="position:absolute;left:4961;top:2818;width:10;height:20" coordorigin="4961,2818" coordsize="10,20" path="m4961,2837l4971,2837,4971,2818,4961,2818,4961,2837xe" filled="true" fillcolor="#000000" stroked="false">
                <v:path arrowok="t"/>
                <v:fill type="solid"/>
              </v:shape>
            </v:group>
            <v:group style="position:absolute;left:4961;top:2837;width:10;height:20" coordorigin="4961,2837" coordsize="10,20">
              <v:shape style="position:absolute;left:4961;top:2837;width:10;height:20" coordorigin="4961,2837" coordsize="10,20" path="m4961,2856l4971,2856,4971,2837,4961,2837,4961,2856xe" filled="true" fillcolor="#000000" stroked="false">
                <v:path arrowok="t"/>
                <v:fill type="solid"/>
              </v:shape>
            </v:group>
            <v:group style="position:absolute;left:4961;top:2856;width:10;height:20" coordorigin="4961,2856" coordsize="10,20">
              <v:shape style="position:absolute;left:4961;top:2856;width:10;height:20" coordorigin="4961,2856" coordsize="10,20" path="m4961,2876l4971,2876,4971,2856,4961,2856,4961,2876xe" filled="true" fillcolor="#000000" stroked="false">
                <v:path arrowok="t"/>
                <v:fill type="solid"/>
              </v:shape>
            </v:group>
            <v:group style="position:absolute;left:4961;top:2876;width:10;height:20" coordorigin="4961,2876" coordsize="10,20">
              <v:shape style="position:absolute;left:4961;top:2876;width:10;height:20" coordorigin="4961,2876" coordsize="10,20" path="m4961,2895l4971,2895,4971,2876,4961,2876,4961,2895xe" filled="true" fillcolor="#000000" stroked="false">
                <v:path arrowok="t"/>
                <v:fill type="solid"/>
              </v:shape>
            </v:group>
            <v:group style="position:absolute;left:4961;top:2895;width:10;height:20" coordorigin="4961,2895" coordsize="10,20">
              <v:shape style="position:absolute;left:4961;top:2895;width:10;height:20" coordorigin="4961,2895" coordsize="10,20" path="m4961,2914l4971,2914,4971,2895,4961,2895,4961,2914xe" filled="true" fillcolor="#000000" stroked="false">
                <v:path arrowok="t"/>
                <v:fill type="solid"/>
              </v:shape>
            </v:group>
            <v:group style="position:absolute;left:4961;top:2914;width:10;height:20" coordorigin="4961,2914" coordsize="10,20">
              <v:shape style="position:absolute;left:4961;top:2914;width:10;height:20" coordorigin="4961,2914" coordsize="10,20" path="m4961,2933l4971,2933,4971,2914,4961,2914,4961,2933xe" filled="true" fillcolor="#000000" stroked="false">
                <v:path arrowok="t"/>
                <v:fill type="solid"/>
              </v:shape>
            </v:group>
            <v:group style="position:absolute;left:4961;top:2933;width:10;height:20" coordorigin="4961,2933" coordsize="10,20">
              <v:shape style="position:absolute;left:4961;top:2933;width:10;height:20" coordorigin="4961,2933" coordsize="10,20" path="m4961,2952l4971,2952,4971,2933,4961,2933,4961,2952xe" filled="true" fillcolor="#000000" stroked="false">
                <v:path arrowok="t"/>
                <v:fill type="solid"/>
              </v:shape>
            </v:group>
            <v:group style="position:absolute;left:4961;top:2952;width:10;height:20" coordorigin="4961,2952" coordsize="10,20">
              <v:shape style="position:absolute;left:4961;top:2952;width:10;height:20" coordorigin="4961,2952" coordsize="10,20" path="m4961,2972l4971,2972,4971,2952,4961,2952,4961,2972xe" filled="true" fillcolor="#000000" stroked="false">
                <v:path arrowok="t"/>
                <v:fill type="solid"/>
              </v:shape>
            </v:group>
            <v:group style="position:absolute;left:4961;top:2972;width:10;height:20" coordorigin="4961,2972" coordsize="10,20">
              <v:shape style="position:absolute;left:4961;top:2972;width:10;height:20" coordorigin="4961,2972" coordsize="10,20" path="m4961,2991l4971,2991,4971,2972,4961,2972,4961,2991xe" filled="true" fillcolor="#000000" stroked="false">
                <v:path arrowok="t"/>
                <v:fill type="solid"/>
              </v:shape>
            </v:group>
            <v:group style="position:absolute;left:4961;top:2991;width:10;height:20" coordorigin="4961,2991" coordsize="10,20">
              <v:shape style="position:absolute;left:4961;top:2991;width:10;height:20" coordorigin="4961,2991" coordsize="10,20" path="m4961,3010l4971,3010,4971,2991,4961,2991,4961,3010xe" filled="true" fillcolor="#000000" stroked="false">
                <v:path arrowok="t"/>
                <v:fill type="solid"/>
              </v:shape>
            </v:group>
            <v:group style="position:absolute;left:4961;top:3010;width:10;height:20" coordorigin="4961,3010" coordsize="10,20">
              <v:shape style="position:absolute;left:4961;top:3010;width:10;height:20" coordorigin="4961,3010" coordsize="10,20" path="m4961,3029l4971,3029,4971,3010,4961,3010,4961,3029xe" filled="true" fillcolor="#000000" stroked="false">
                <v:path arrowok="t"/>
                <v:fill type="solid"/>
              </v:shape>
            </v:group>
            <v:group style="position:absolute;left:4961;top:3029;width:10;height:20" coordorigin="4961,3029" coordsize="10,20">
              <v:shape style="position:absolute;left:4961;top:3029;width:10;height:20" coordorigin="4961,3029" coordsize="10,20" path="m4961,3048l4971,3048,4971,3029,4961,3029,4961,3048xe" filled="true" fillcolor="#000000" stroked="false">
                <v:path arrowok="t"/>
                <v:fill type="solid"/>
              </v:shape>
            </v:group>
            <v:group style="position:absolute;left:4961;top:3048;width:10;height:20" coordorigin="4961,3048" coordsize="10,20">
              <v:shape style="position:absolute;left:4961;top:3048;width:10;height:20" coordorigin="4961,3048" coordsize="10,20" path="m4961,3068l4971,3068,4971,3048,4961,3048,4961,3068xe" filled="true" fillcolor="#000000" stroked="false">
                <v:path arrowok="t"/>
                <v:fill type="solid"/>
              </v:shape>
            </v:group>
            <v:group style="position:absolute;left:4961;top:3068;width:10;height:20" coordorigin="4961,3068" coordsize="10,20">
              <v:shape style="position:absolute;left:4961;top:3068;width:10;height:20" coordorigin="4961,3068" coordsize="10,20" path="m4961,3087l4971,3087,4971,3068,4961,3068,4961,3087xe" filled="true" fillcolor="#000000" stroked="false">
                <v:path arrowok="t"/>
                <v:fill type="solid"/>
              </v:shape>
            </v:group>
            <v:group style="position:absolute;left:4961;top:3087;width:10;height:20" coordorigin="4961,3087" coordsize="10,20">
              <v:shape style="position:absolute;left:4961;top:3087;width:10;height:20" coordorigin="4961,3087" coordsize="10,20" path="m4961,3106l4971,3106,4971,3087,4961,3087,4961,3106xe" filled="true" fillcolor="#000000" stroked="false">
                <v:path arrowok="t"/>
                <v:fill type="solid"/>
              </v:shape>
            </v:group>
            <v:group style="position:absolute;left:4961;top:3106;width:10;height:20" coordorigin="4961,3106" coordsize="10,20">
              <v:shape style="position:absolute;left:4961;top:3106;width:10;height:20" coordorigin="4961,3106" coordsize="10,20" path="m4961,3125l4971,3125,4971,3106,4961,3106,4961,3125xe" filled="true" fillcolor="#000000" stroked="false">
                <v:path arrowok="t"/>
                <v:fill type="solid"/>
              </v:shape>
            </v:group>
            <v:group style="position:absolute;left:4961;top:3125;width:10;height:20" coordorigin="4961,3125" coordsize="10,20">
              <v:shape style="position:absolute;left:4961;top:3125;width:10;height:20" coordorigin="4961,3125" coordsize="10,20" path="m4961,3144l4971,3144,4971,3125,4961,3125,4961,3144xe" filled="true" fillcolor="#000000" stroked="false">
                <v:path arrowok="t"/>
                <v:fill type="solid"/>
              </v:shape>
            </v:group>
            <v:group style="position:absolute;left:4961;top:3144;width:10;height:20" coordorigin="4961,3144" coordsize="10,20">
              <v:shape style="position:absolute;left:4961;top:3144;width:10;height:20" coordorigin="4961,3144" coordsize="10,20" path="m4961,3164l4971,3164,4971,3144,4961,3144,4961,3164xe" filled="true" fillcolor="#000000" stroked="false">
                <v:path arrowok="t"/>
                <v:fill type="solid"/>
              </v:shape>
            </v:group>
            <v:group style="position:absolute;left:4961;top:3164;width:10;height:20" coordorigin="4961,3164" coordsize="10,20">
              <v:shape style="position:absolute;left:4961;top:3164;width:10;height:20" coordorigin="4961,3164" coordsize="10,20" path="m4961,3183l4971,3183,4971,3164,4961,3164,4961,3183xe" filled="true" fillcolor="#000000" stroked="false">
                <v:path arrowok="t"/>
                <v:fill type="solid"/>
              </v:shape>
            </v:group>
            <v:group style="position:absolute;left:4961;top:3183;width:10;height:20" coordorigin="4961,3183" coordsize="10,20">
              <v:shape style="position:absolute;left:4961;top:3183;width:10;height:20" coordorigin="4961,3183" coordsize="10,20" path="m4961,3202l4971,3202,4971,3183,4961,3183,4961,3202xe" filled="true" fillcolor="#000000" stroked="false">
                <v:path arrowok="t"/>
                <v:fill type="solid"/>
              </v:shape>
            </v:group>
            <v:group style="position:absolute;left:4961;top:3202;width:10;height:20" coordorigin="4961,3202" coordsize="10,20">
              <v:shape style="position:absolute;left:4961;top:3202;width:10;height:20" coordorigin="4961,3202" coordsize="10,20" path="m4961,3221l4971,3221,4971,3202,4961,3202,4961,3221xe" filled="true" fillcolor="#000000" stroked="false">
                <v:path arrowok="t"/>
                <v:fill type="solid"/>
              </v:shape>
            </v:group>
            <v:group style="position:absolute;left:4961;top:3221;width:10;height:20" coordorigin="4961,3221" coordsize="10,20">
              <v:shape style="position:absolute;left:4961;top:3221;width:10;height:20" coordorigin="4961,3221" coordsize="10,20" path="m4961,3240l4971,3240,4971,3221,4961,3221,4961,3240xe" filled="true" fillcolor="#000000" stroked="false">
                <v:path arrowok="t"/>
                <v:fill type="solid"/>
              </v:shape>
            </v:group>
            <v:group style="position:absolute;left:4961;top:3240;width:10;height:20" coordorigin="4961,3240" coordsize="10,20">
              <v:shape style="position:absolute;left:4961;top:3240;width:10;height:20" coordorigin="4961,3240" coordsize="10,20" path="m4961,3260l4971,3260,4971,3240,4961,3240,4961,3260xe" filled="true" fillcolor="#000000" stroked="false">
                <v:path arrowok="t"/>
                <v:fill type="solid"/>
              </v:shape>
            </v:group>
            <v:group style="position:absolute;left:4961;top:3260;width:10;height:20" coordorigin="4961,3260" coordsize="10,20">
              <v:shape style="position:absolute;left:4961;top:3260;width:10;height:20" coordorigin="4961,3260" coordsize="10,20" path="m4961,3279l4971,3279,4971,3260,4961,3260,4961,3279xe" filled="true" fillcolor="#000000" stroked="false">
                <v:path arrowok="t"/>
                <v:fill type="solid"/>
              </v:shape>
            </v:group>
            <v:group style="position:absolute;left:4961;top:3279;width:10;height:20" coordorigin="4961,3279" coordsize="10,20">
              <v:shape style="position:absolute;left:4961;top:3279;width:10;height:20" coordorigin="4961,3279" coordsize="10,20" path="m4961,3298l4971,3298,4971,3279,4961,3279,4961,3298xe" filled="true" fillcolor="#000000" stroked="false">
                <v:path arrowok="t"/>
                <v:fill type="solid"/>
              </v:shape>
            </v:group>
            <v:group style="position:absolute;left:4961;top:3298;width:10;height:20" coordorigin="4961,3298" coordsize="10,20">
              <v:shape style="position:absolute;left:4961;top:3298;width:10;height:20" coordorigin="4961,3298" coordsize="10,20" path="m4961,3317l4971,3317,4971,3298,4961,3298,4961,3317xe" filled="true" fillcolor="#000000" stroked="false">
                <v:path arrowok="t"/>
                <v:fill type="solid"/>
              </v:shape>
            </v:group>
            <v:group style="position:absolute;left:4961;top:3317;width:10;height:20" coordorigin="4961,3317" coordsize="10,20">
              <v:shape style="position:absolute;left:4961;top:3317;width:10;height:20" coordorigin="4961,3317" coordsize="10,20" path="m4961,3336l4971,3336,4971,3317,4961,3317,4961,3336xe" filled="true" fillcolor="#000000" stroked="false">
                <v:path arrowok="t"/>
                <v:fill type="solid"/>
              </v:shape>
            </v:group>
            <v:group style="position:absolute;left:4961;top:3336;width:10;height:20" coordorigin="4961,3336" coordsize="10,20">
              <v:shape style="position:absolute;left:4961;top:3336;width:10;height:20" coordorigin="4961,3336" coordsize="10,20" path="m4961,3356l4971,3356,4971,3336,4961,3336,4961,3356xe" filled="true" fillcolor="#000000" stroked="false">
                <v:path arrowok="t"/>
                <v:fill type="solid"/>
              </v:shape>
            </v:group>
            <v:group style="position:absolute;left:4961;top:3356;width:10;height:20" coordorigin="4961,3356" coordsize="10,20">
              <v:shape style="position:absolute;left:4961;top:3356;width:10;height:20" coordorigin="4961,3356" coordsize="10,20" path="m4961,3375l4971,3375,4971,3356,4961,3356,4961,3375xe" filled="true" fillcolor="#000000" stroked="false">
                <v:path arrowok="t"/>
                <v:fill type="solid"/>
              </v:shape>
            </v:group>
            <v:group style="position:absolute;left:4961;top:3375;width:10;height:20" coordorigin="4961,3375" coordsize="10,20">
              <v:shape style="position:absolute;left:4961;top:3375;width:10;height:20" coordorigin="4961,3375" coordsize="10,20" path="m4961,3394l4971,3394,4971,3375,4961,3375,4961,3394xe" filled="true" fillcolor="#000000" stroked="false">
                <v:path arrowok="t"/>
                <v:fill type="solid"/>
              </v:shape>
            </v:group>
            <v:group style="position:absolute;left:4961;top:3394;width:10;height:20" coordorigin="4961,3394" coordsize="10,20">
              <v:shape style="position:absolute;left:4961;top:3394;width:10;height:20" coordorigin="4961,3394" coordsize="10,20" path="m4961,3413l4971,3413,4971,3394,4961,3394,4961,3413xe" filled="true" fillcolor="#000000" stroked="false">
                <v:path arrowok="t"/>
                <v:fill type="solid"/>
              </v:shape>
            </v:group>
            <v:group style="position:absolute;left:4961;top:3413;width:10;height:20" coordorigin="4961,3413" coordsize="10,20">
              <v:shape style="position:absolute;left:4961;top:3413;width:10;height:20" coordorigin="4961,3413" coordsize="10,20" path="m4961,3432l4971,3432,4971,3413,4961,3413,4961,3432xe" filled="true" fillcolor="#000000" stroked="false">
                <v:path arrowok="t"/>
                <v:fill type="solid"/>
              </v:shape>
            </v:group>
            <v:group style="position:absolute;left:4961;top:3432;width:10;height:20" coordorigin="4961,3432" coordsize="10,20">
              <v:shape style="position:absolute;left:4961;top:3432;width:10;height:20" coordorigin="4961,3432" coordsize="10,20" path="m4961,3452l4971,3452,4971,3432,4961,3432,4961,3452xe" filled="true" fillcolor="#000000" stroked="false">
                <v:path arrowok="t"/>
                <v:fill type="solid"/>
              </v:shape>
            </v:group>
            <v:group style="position:absolute;left:4961;top:3452;width:10;height:20" coordorigin="4961,3452" coordsize="10,20">
              <v:shape style="position:absolute;left:4961;top:3452;width:10;height:20" coordorigin="4961,3452" coordsize="10,20" path="m4961,3471l4971,3471,4971,3452,4961,3452,4961,3471xe" filled="true" fillcolor="#000000" stroked="false">
                <v:path arrowok="t"/>
                <v:fill type="solid"/>
              </v:shape>
            </v:group>
            <v:group style="position:absolute;left:4961;top:3471;width:10;height:20" coordorigin="4961,3471" coordsize="10,20">
              <v:shape style="position:absolute;left:4961;top:3471;width:10;height:20" coordorigin="4961,3471" coordsize="10,20" path="m4961,3490l4971,3490,4971,3471,4961,3471,4961,3490xe" filled="true" fillcolor="#000000" stroked="false">
                <v:path arrowok="t"/>
                <v:fill type="solid"/>
              </v:shape>
            </v:group>
            <v:group style="position:absolute;left:4961;top:3490;width:10;height:20" coordorigin="4961,3490" coordsize="10,20">
              <v:shape style="position:absolute;left:4961;top:3490;width:10;height:20" coordorigin="4961,3490" coordsize="10,20" path="m4961,3509l4971,3509,4971,3490,4961,3490,4961,3509xe" filled="true" fillcolor="#000000" stroked="false">
                <v:path arrowok="t"/>
                <v:fill type="solid"/>
              </v:shape>
            </v:group>
            <v:group style="position:absolute;left:4961;top:3509;width:10;height:20" coordorigin="4961,3509" coordsize="10,20">
              <v:shape style="position:absolute;left:4961;top:3509;width:10;height:20" coordorigin="4961,3509" coordsize="10,20" path="m4961,3528l4971,3528,4971,3509,4961,3509,4961,3528xe" filled="true" fillcolor="#000000" stroked="false">
                <v:path arrowok="t"/>
                <v:fill type="solid"/>
              </v:shape>
            </v:group>
            <v:group style="position:absolute;left:4961;top:3528;width:10;height:20" coordorigin="4961,3528" coordsize="10,20">
              <v:shape style="position:absolute;left:4961;top:3528;width:10;height:20" coordorigin="4961,3528" coordsize="10,20" path="m4961,3548l4971,3548,4971,3528,4961,3528,4961,3548xe" filled="true" fillcolor="#000000" stroked="false">
                <v:path arrowok="t"/>
                <v:fill type="solid"/>
              </v:shape>
            </v:group>
            <v:group style="position:absolute;left:4961;top:3548;width:10;height:20" coordorigin="4961,3548" coordsize="10,20">
              <v:shape style="position:absolute;left:4961;top:3548;width:10;height:20" coordorigin="4961,3548" coordsize="10,20" path="m4961,3567l4971,3567,4971,3548,4961,3548,4961,3567xe" filled="true" fillcolor="#000000" stroked="false">
                <v:path arrowok="t"/>
                <v:fill type="solid"/>
              </v:shape>
            </v:group>
            <v:group style="position:absolute;left:4961;top:3567;width:10;height:20" coordorigin="4961,3567" coordsize="10,20">
              <v:shape style="position:absolute;left:4961;top:3567;width:10;height:20" coordorigin="4961,3567" coordsize="10,20" path="m4961,3586l4971,3586,4971,3567,4961,3567,4961,3586xe" filled="true" fillcolor="#000000" stroked="false">
                <v:path arrowok="t"/>
                <v:fill type="solid"/>
              </v:shape>
            </v:group>
            <v:group style="position:absolute;left:4961;top:3586;width:10;height:20" coordorigin="4961,3586" coordsize="10,20">
              <v:shape style="position:absolute;left:4961;top:3586;width:10;height:20" coordorigin="4961,3586" coordsize="10,20" path="m4961,3605l4971,3605,4971,3586,4961,3586,4961,3605xe" filled="true" fillcolor="#000000" stroked="false">
                <v:path arrowok="t"/>
                <v:fill type="solid"/>
              </v:shape>
            </v:group>
            <v:group style="position:absolute;left:4961;top:3605;width:10;height:20" coordorigin="4961,3605" coordsize="10,20">
              <v:shape style="position:absolute;left:4961;top:3605;width:10;height:20" coordorigin="4961,3605" coordsize="10,20" path="m4961,3624l4971,3624,4971,3605,4961,3605,4961,3624xe" filled="true" fillcolor="#000000" stroked="false">
                <v:path arrowok="t"/>
                <v:fill type="solid"/>
              </v:shape>
            </v:group>
            <v:group style="position:absolute;left:4961;top:3624;width:10;height:20" coordorigin="4961,3624" coordsize="10,20">
              <v:shape style="position:absolute;left:4961;top:3624;width:10;height:20" coordorigin="4961,3624" coordsize="10,20" path="m4961,3644l4971,3644,4971,3624,4961,3624,4961,3644xe" filled="true" fillcolor="#000000" stroked="false">
                <v:path arrowok="t"/>
                <v:fill type="solid"/>
              </v:shape>
            </v:group>
            <v:group style="position:absolute;left:4961;top:3644;width:10;height:20" coordorigin="4961,3644" coordsize="10,20">
              <v:shape style="position:absolute;left:4961;top:3644;width:10;height:20" coordorigin="4961,3644" coordsize="10,20" path="m4961,3663l4971,3663,4971,3644,4961,3644,4961,3663xe" filled="true" fillcolor="#000000" stroked="false">
                <v:path arrowok="t"/>
                <v:fill type="solid"/>
              </v:shape>
            </v:group>
            <v:group style="position:absolute;left:4961;top:3663;width:10;height:20" coordorigin="4961,3663" coordsize="10,20">
              <v:shape style="position:absolute;left:4961;top:3663;width:10;height:20" coordorigin="4961,3663" coordsize="10,20" path="m4961,3682l4971,3682,4971,3663,4961,3663,4961,3682xe" filled="true" fillcolor="#000000" stroked="false">
                <v:path arrowok="t"/>
                <v:fill type="solid"/>
              </v:shape>
            </v:group>
            <v:group style="position:absolute;left:4961;top:3682;width:10;height:20" coordorigin="4961,3682" coordsize="10,20">
              <v:shape style="position:absolute;left:4961;top:3682;width:10;height:20" coordorigin="4961,3682" coordsize="10,20" path="m4961,3701l4971,3701,4971,3682,4961,3682,4961,3701xe" filled="true" fillcolor="#000000" stroked="false">
                <v:path arrowok="t"/>
                <v:fill type="solid"/>
              </v:shape>
            </v:group>
            <v:group style="position:absolute;left:4961;top:3701;width:10;height:20" coordorigin="4961,3701" coordsize="10,20">
              <v:shape style="position:absolute;left:4961;top:3701;width:10;height:20" coordorigin="4961,3701" coordsize="10,20" path="m4961,3720l4971,3720,4971,3701,4961,3701,4961,3720xe" filled="true" fillcolor="#000000" stroked="false">
                <v:path arrowok="t"/>
                <v:fill type="solid"/>
              </v:shape>
            </v:group>
            <v:group style="position:absolute;left:4961;top:3720;width:10;height:20" coordorigin="4961,3720" coordsize="10,20">
              <v:shape style="position:absolute;left:4961;top:3720;width:10;height:20" coordorigin="4961,3720" coordsize="10,20" path="m4961,3740l4971,3740,4971,3720,4961,3720,4961,3740xe" filled="true" fillcolor="#000000" stroked="false">
                <v:path arrowok="t"/>
                <v:fill type="solid"/>
              </v:shape>
            </v:group>
            <v:group style="position:absolute;left:4961;top:3740;width:10;height:20" coordorigin="4961,3740" coordsize="10,20">
              <v:shape style="position:absolute;left:4961;top:3740;width:10;height:20" coordorigin="4961,3740" coordsize="10,20" path="m4961,3759l4971,3759,4971,3740,4961,3740,4961,3759xe" filled="true" fillcolor="#000000" stroked="false">
                <v:path arrowok="t"/>
                <v:fill type="solid"/>
              </v:shape>
            </v:group>
            <v:group style="position:absolute;left:4961;top:3759;width:10;height:20" coordorigin="4961,3759" coordsize="10,20">
              <v:shape style="position:absolute;left:4961;top:3759;width:10;height:20" coordorigin="4961,3759" coordsize="10,20" path="m4961,3778l4971,3778,4971,3759,4961,3759,4961,3778xe" filled="true" fillcolor="#000000" stroked="false">
                <v:path arrowok="t"/>
                <v:fill type="solid"/>
              </v:shape>
            </v:group>
            <v:group style="position:absolute;left:4961;top:3778;width:10;height:20" coordorigin="4961,3778" coordsize="10,20">
              <v:shape style="position:absolute;left:4961;top:3778;width:10;height:20" coordorigin="4961,3778" coordsize="10,20" path="m4961,3797l4971,3797,4971,3778,4961,3778,4961,3797xe" filled="true" fillcolor="#000000" stroked="false">
                <v:path arrowok="t"/>
                <v:fill type="solid"/>
              </v:shape>
            </v:group>
            <v:group style="position:absolute;left:4961;top:3797;width:10;height:20" coordorigin="4961,3797" coordsize="10,20">
              <v:shape style="position:absolute;left:4961;top:3797;width:10;height:20" coordorigin="4961,3797" coordsize="10,20" path="m4961,3816l4971,3816,4971,3797,4961,3797,4961,3816xe" filled="true" fillcolor="#000000" stroked="false">
                <v:path arrowok="t"/>
                <v:fill type="solid"/>
              </v:shape>
            </v:group>
            <v:group style="position:absolute;left:4961;top:3816;width:10;height:20" coordorigin="4961,3816" coordsize="10,20">
              <v:shape style="position:absolute;left:4961;top:3816;width:10;height:20" coordorigin="4961,3816" coordsize="10,20" path="m4961,3836l4971,3836,4971,3816,4961,3816,4961,3836xe" filled="true" fillcolor="#000000" stroked="false">
                <v:path arrowok="t"/>
                <v:fill type="solid"/>
              </v:shape>
            </v:group>
            <v:group style="position:absolute;left:4961;top:3836;width:10;height:20" coordorigin="4961,3836" coordsize="10,20">
              <v:shape style="position:absolute;left:4961;top:3836;width:10;height:20" coordorigin="4961,3836" coordsize="10,20" path="m4961,3855l4971,3855,4971,3836,4961,3836,4961,3855xe" filled="true" fillcolor="#000000" stroked="false">
                <v:path arrowok="t"/>
                <v:fill type="solid"/>
              </v:shape>
            </v:group>
            <v:group style="position:absolute;left:4961;top:3855;width:10;height:20" coordorigin="4961,3855" coordsize="10,20">
              <v:shape style="position:absolute;left:4961;top:3855;width:10;height:20" coordorigin="4961,3855" coordsize="10,20" path="m4961,3874l4971,3874,4971,3855,4961,3855,4961,3874xe" filled="true" fillcolor="#000000" stroked="false">
                <v:path arrowok="t"/>
                <v:fill type="solid"/>
              </v:shape>
            </v:group>
            <v:group style="position:absolute;left:4961;top:3874;width:10;height:20" coordorigin="4961,3874" coordsize="10,20">
              <v:shape style="position:absolute;left:4961;top:3874;width:10;height:20" coordorigin="4961,3874" coordsize="10,20" path="m4961,3893l4971,3893,4971,3874,4961,3874,4961,3893xe" filled="true" fillcolor="#000000" stroked="false">
                <v:path arrowok="t"/>
                <v:fill type="solid"/>
              </v:shape>
            </v:group>
            <v:group style="position:absolute;left:4961;top:3893;width:10;height:20" coordorigin="4961,3893" coordsize="10,20">
              <v:shape style="position:absolute;left:4961;top:3893;width:10;height:20" coordorigin="4961,3893" coordsize="10,20" path="m4961,3912l4971,3912,4971,3893,4961,3893,4961,3912xe" filled="true" fillcolor="#000000" stroked="false">
                <v:path arrowok="t"/>
                <v:fill type="solid"/>
              </v:shape>
            </v:group>
            <v:group style="position:absolute;left:4961;top:3912;width:10;height:20" coordorigin="4961,3912" coordsize="10,20">
              <v:shape style="position:absolute;left:4961;top:3912;width:10;height:20" coordorigin="4961,3912" coordsize="10,20" path="m4961,3932l4971,3932,4971,3912,4961,3912,4961,3932xe" filled="true" fillcolor="#000000" stroked="false">
                <v:path arrowok="t"/>
                <v:fill type="solid"/>
              </v:shape>
            </v:group>
            <v:group style="position:absolute;left:4961;top:3932;width:10;height:20" coordorigin="4961,3932" coordsize="10,20">
              <v:shape style="position:absolute;left:4961;top:3932;width:10;height:20" coordorigin="4961,3932" coordsize="10,20" path="m4961,3951l4971,3951,4971,3932,4961,3932,4961,3951xe" filled="true" fillcolor="#000000" stroked="false">
                <v:path arrowok="t"/>
                <v:fill type="solid"/>
              </v:shape>
            </v:group>
            <v:group style="position:absolute;left:4961;top:3951;width:10;height:20" coordorigin="4961,3951" coordsize="10,20">
              <v:shape style="position:absolute;left:4961;top:3951;width:10;height:20" coordorigin="4961,3951" coordsize="10,20" path="m4961,3970l4971,3970,4971,3951,4961,3951,4961,3970xe" filled="true" fillcolor="#000000" stroked="false">
                <v:path arrowok="t"/>
                <v:fill type="solid"/>
              </v:shape>
            </v:group>
            <v:group style="position:absolute;left:4961;top:3970;width:10;height:20" coordorigin="4961,3970" coordsize="10,20">
              <v:shape style="position:absolute;left:4961;top:3970;width:10;height:20" coordorigin="4961,3970" coordsize="10,20" path="m4961,3989l4971,3989,4971,3970,4961,3970,4961,3989xe" filled="true" fillcolor="#000000" stroked="false">
                <v:path arrowok="t"/>
                <v:fill type="solid"/>
              </v:shape>
            </v:group>
            <v:group style="position:absolute;left:4961;top:3989;width:10;height:20" coordorigin="4961,3989" coordsize="10,20">
              <v:shape style="position:absolute;left:4961;top:3989;width:10;height:20" coordorigin="4961,3989" coordsize="10,20" path="m4961,4008l4971,4008,4971,3989,4961,3989,4961,4008xe" filled="true" fillcolor="#000000" stroked="false">
                <v:path arrowok="t"/>
                <v:fill type="solid"/>
              </v:shape>
            </v:group>
            <v:group style="position:absolute;left:4961;top:4008;width:10;height:20" coordorigin="4961,4008" coordsize="10,20">
              <v:shape style="position:absolute;left:4961;top:4008;width:10;height:20" coordorigin="4961,4008" coordsize="10,20" path="m4961,4028l4971,4028,4971,4008,4961,4008,4961,4028xe" filled="true" fillcolor="#000000" stroked="false">
                <v:path arrowok="t"/>
                <v:fill type="solid"/>
              </v:shape>
            </v:group>
            <v:group style="position:absolute;left:4961;top:4028;width:10;height:20" coordorigin="4961,4028" coordsize="10,20">
              <v:shape style="position:absolute;left:4961;top:4028;width:10;height:20" coordorigin="4961,4028" coordsize="10,20" path="m4961,4047l4971,4047,4971,4028,4961,4028,4961,4047xe" filled="true" fillcolor="#000000" stroked="false">
                <v:path arrowok="t"/>
                <v:fill type="solid"/>
              </v:shape>
            </v:group>
            <v:group style="position:absolute;left:4961;top:4047;width:10;height:20" coordorigin="4961,4047" coordsize="10,20">
              <v:shape style="position:absolute;left:4961;top:4047;width:10;height:20" coordorigin="4961,4047" coordsize="10,20" path="m4961,4066l4971,4066,4971,4047,4961,4047,4961,4066xe" filled="true" fillcolor="#000000" stroked="false">
                <v:path arrowok="t"/>
                <v:fill type="solid"/>
              </v:shape>
            </v:group>
            <v:group style="position:absolute;left:4961;top:4066;width:10;height:20" coordorigin="4961,4066" coordsize="10,20">
              <v:shape style="position:absolute;left:4961;top:4066;width:10;height:20" coordorigin="4961,4066" coordsize="10,20" path="m4961,4085l4971,4085,4971,4066,4961,4066,4961,4085xe" filled="true" fillcolor="#000000" stroked="false">
                <v:path arrowok="t"/>
                <v:fill type="solid"/>
              </v:shape>
            </v:group>
            <v:group style="position:absolute;left:4961;top:4085;width:10;height:20" coordorigin="4961,4085" coordsize="10,20">
              <v:shape style="position:absolute;left:4961;top:4085;width:10;height:20" coordorigin="4961,4085" coordsize="10,20" path="m4961,4104l4971,4104,4971,4085,4961,4085,4961,4104xe" filled="true" fillcolor="#000000" stroked="false">
                <v:path arrowok="t"/>
                <v:fill type="solid"/>
              </v:shape>
            </v:group>
            <v:group style="position:absolute;left:4961;top:4104;width:10;height:20" coordorigin="4961,4104" coordsize="10,20">
              <v:shape style="position:absolute;left:4961;top:4104;width:10;height:20" coordorigin="4961,4104" coordsize="10,20" path="m4961,4124l4971,4124,4971,4104,4961,4104,4961,4124xe" filled="true" fillcolor="#000000" stroked="false">
                <v:path arrowok="t"/>
                <v:fill type="solid"/>
              </v:shape>
            </v:group>
            <v:group style="position:absolute;left:4961;top:4124;width:10;height:20" coordorigin="4961,4124" coordsize="10,20">
              <v:shape style="position:absolute;left:4961;top:4124;width:10;height:20" coordorigin="4961,4124" coordsize="10,20" path="m4961,4143l4971,4143,4971,4124,4961,4124,4961,4143xe" filled="true" fillcolor="#000000" stroked="false">
                <v:path arrowok="t"/>
                <v:fill type="solid"/>
              </v:shape>
            </v:group>
            <v:group style="position:absolute;left:4961;top:4143;width:10;height:20" coordorigin="4961,4143" coordsize="10,20">
              <v:shape style="position:absolute;left:4961;top:4143;width:10;height:20" coordorigin="4961,4143" coordsize="10,20" path="m4961,4163l4971,4163,4971,4143,4961,4143,4961,4163xe" filled="true" fillcolor="#000000" stroked="false">
                <v:path arrowok="t"/>
                <v:fill type="solid"/>
              </v:shape>
            </v:group>
            <v:group style="position:absolute;left:4961;top:4163;width:10;height:20" coordorigin="4961,4163" coordsize="10,20">
              <v:shape style="position:absolute;left:4961;top:4163;width:10;height:20" coordorigin="4961,4163" coordsize="10,20" path="m4961,4182l4971,4182,4971,4163,4961,4163,4961,4182xe" filled="true" fillcolor="#000000" stroked="false">
                <v:path arrowok="t"/>
                <v:fill type="solid"/>
              </v:shape>
            </v:group>
            <v:group style="position:absolute;left:4961;top:4182;width:10;height:20" coordorigin="4961,4182" coordsize="10,20">
              <v:shape style="position:absolute;left:4961;top:4182;width:10;height:20" coordorigin="4961,4182" coordsize="10,20" path="m4961,4201l4971,4201,4971,4182,4961,4182,4961,4201xe" filled="true" fillcolor="#000000" stroked="false">
                <v:path arrowok="t"/>
                <v:fill type="solid"/>
              </v:shape>
            </v:group>
            <v:group style="position:absolute;left:4961;top:4201;width:10;height:20" coordorigin="4961,4201" coordsize="10,20">
              <v:shape style="position:absolute;left:4961;top:4201;width:10;height:20" coordorigin="4961,4201" coordsize="10,20" path="m4961,4220l4971,4220,4971,4201,4961,4201,4961,4220xe" filled="true" fillcolor="#000000" stroked="false">
                <v:path arrowok="t"/>
                <v:fill type="solid"/>
              </v:shape>
            </v:group>
            <v:group style="position:absolute;left:4961;top:4220;width:10;height:20" coordorigin="4961,4220" coordsize="10,20">
              <v:shape style="position:absolute;left:4961;top:4220;width:10;height:20" coordorigin="4961,4220" coordsize="10,20" path="m4961,4239l4971,4239,4971,4220,4961,4220,4961,4239xe" filled="true" fillcolor="#000000" stroked="false">
                <v:path arrowok="t"/>
                <v:fill type="solid"/>
              </v:shape>
            </v:group>
            <v:group style="position:absolute;left:4961;top:4239;width:10;height:20" coordorigin="4961,4239" coordsize="10,20">
              <v:shape style="position:absolute;left:4961;top:4239;width:10;height:20" coordorigin="4961,4239" coordsize="10,20" path="m4961,4259l4971,4259,4971,4239,4961,4239,4961,4259xe" filled="true" fillcolor="#000000" stroked="false">
                <v:path arrowok="t"/>
                <v:fill type="solid"/>
              </v:shape>
            </v:group>
            <v:group style="position:absolute;left:4961;top:4259;width:10;height:20" coordorigin="4961,4259" coordsize="10,20">
              <v:shape style="position:absolute;left:4961;top:4259;width:10;height:20" coordorigin="4961,4259" coordsize="10,20" path="m4961,4278l4971,4278,4971,4259,4961,4259,4961,4278xe" filled="true" fillcolor="#000000" stroked="false">
                <v:path arrowok="t"/>
                <v:fill type="solid"/>
              </v:shape>
            </v:group>
            <v:group style="position:absolute;left:4961;top:4278;width:10;height:20" coordorigin="4961,4278" coordsize="10,20">
              <v:shape style="position:absolute;left:4961;top:4278;width:10;height:20" coordorigin="4961,4278" coordsize="10,20" path="m4961,4297l4971,4297,4971,4278,4961,4278,4961,4297xe" filled="true" fillcolor="#000000" stroked="false">
                <v:path arrowok="t"/>
                <v:fill type="solid"/>
              </v:shape>
            </v:group>
            <v:group style="position:absolute;left:4961;top:4297;width:10;height:20" coordorigin="4961,4297" coordsize="10,20">
              <v:shape style="position:absolute;left:4961;top:4297;width:10;height:20" coordorigin="4961,4297" coordsize="10,20" path="m4961,4316l4971,4316,4971,4297,4961,4297,4961,4316xe" filled="true" fillcolor="#000000" stroked="false">
                <v:path arrowok="t"/>
                <v:fill type="solid"/>
              </v:shape>
            </v:group>
            <v:group style="position:absolute;left:4961;top:4316;width:10;height:20" coordorigin="4961,4316" coordsize="10,20">
              <v:shape style="position:absolute;left:4961;top:4316;width:10;height:20" coordorigin="4961,4316" coordsize="10,20" path="m4961,4335l4971,4335,4971,4316,4961,4316,4961,4335xe" filled="true" fillcolor="#000000" stroked="false">
                <v:path arrowok="t"/>
                <v:fill type="solid"/>
              </v:shape>
            </v:group>
            <v:group style="position:absolute;left:4961;top:4335;width:10;height:20" coordorigin="4961,4335" coordsize="10,20">
              <v:shape style="position:absolute;left:4961;top:4335;width:10;height:20" coordorigin="4961,4335" coordsize="10,20" path="m4961,4355l4971,4355,4971,4335,4961,4335,4961,4355xe" filled="true" fillcolor="#000000" stroked="false">
                <v:path arrowok="t"/>
                <v:fill type="solid"/>
              </v:shape>
            </v:group>
            <v:group style="position:absolute;left:4961;top:4355;width:10;height:20" coordorigin="4961,4355" coordsize="10,20">
              <v:shape style="position:absolute;left:4961;top:4355;width:10;height:20" coordorigin="4961,4355" coordsize="10,20" path="m4961,4374l4971,4374,4971,4355,4961,4355,4961,4374xe" filled="true" fillcolor="#000000" stroked="false">
                <v:path arrowok="t"/>
                <v:fill type="solid"/>
              </v:shape>
            </v:group>
            <v:group style="position:absolute;left:4961;top:4374;width:10;height:20" coordorigin="4961,4374" coordsize="10,20">
              <v:shape style="position:absolute;left:4961;top:4374;width:10;height:20" coordorigin="4961,4374" coordsize="10,20" path="m4961,4393l4971,4393,4971,4374,4961,4374,4961,4393xe" filled="true" fillcolor="#000000" stroked="false">
                <v:path arrowok="t"/>
                <v:fill type="solid"/>
              </v:shape>
            </v:group>
            <v:group style="position:absolute;left:4961;top:4393;width:10;height:20" coordorigin="4961,4393" coordsize="10,20">
              <v:shape style="position:absolute;left:4961;top:4393;width:10;height:20" coordorigin="4961,4393" coordsize="10,20" path="m4961,4412l4971,4412,4971,4393,4961,4393,4961,4412xe" filled="true" fillcolor="#000000" stroked="false">
                <v:path arrowok="t"/>
                <v:fill type="solid"/>
              </v:shape>
            </v:group>
            <v:group style="position:absolute;left:4961;top:4412;width:10;height:20" coordorigin="4961,4412" coordsize="10,20">
              <v:shape style="position:absolute;left:4961;top:4412;width:10;height:20" coordorigin="4961,4412" coordsize="10,20" path="m4961,4431l4971,4431,4971,4412,4961,4412,4961,4431xe" filled="true" fillcolor="#000000" stroked="false">
                <v:path arrowok="t"/>
                <v:fill type="solid"/>
              </v:shape>
            </v:group>
            <v:group style="position:absolute;left:4961;top:4431;width:10;height:20" coordorigin="4961,4431" coordsize="10,20">
              <v:shape style="position:absolute;left:4961;top:4431;width:10;height:20" coordorigin="4961,4431" coordsize="10,20" path="m4961,4451l4971,4451,4971,4431,4961,4431,4961,4451xe" filled="true" fillcolor="#000000" stroked="false">
                <v:path arrowok="t"/>
                <v:fill type="solid"/>
              </v:shape>
            </v:group>
            <v:group style="position:absolute;left:4961;top:4451;width:10;height:20" coordorigin="4961,4451" coordsize="10,20">
              <v:shape style="position:absolute;left:4961;top:4451;width:10;height:20" coordorigin="4961,4451" coordsize="10,20" path="m4961,4470l4971,4470,4971,4451,4961,4451,4961,4470xe" filled="true" fillcolor="#000000" stroked="false">
                <v:path arrowok="t"/>
                <v:fill type="solid"/>
              </v:shape>
            </v:group>
            <v:group style="position:absolute;left:4961;top:4470;width:10;height:20" coordorigin="4961,4470" coordsize="10,20">
              <v:shape style="position:absolute;left:4961;top:4470;width:10;height:20" coordorigin="4961,4470" coordsize="10,20" path="m4961,4489l4971,4489,4971,4470,4961,4470,4961,4489xe" filled="true" fillcolor="#000000" stroked="false">
                <v:path arrowok="t"/>
                <v:fill type="solid"/>
              </v:shape>
            </v:group>
            <v:group style="position:absolute;left:4961;top:4489;width:10;height:20" coordorigin="4961,4489" coordsize="10,20">
              <v:shape style="position:absolute;left:4961;top:4489;width:10;height:20" coordorigin="4961,4489" coordsize="10,20" path="m4961,4508l4971,4508,4971,4489,4961,4489,4961,4508xe" filled="true" fillcolor="#000000" stroked="false">
                <v:path arrowok="t"/>
                <v:fill type="solid"/>
              </v:shape>
            </v:group>
            <v:group style="position:absolute;left:4961;top:4508;width:10;height:20" coordorigin="4961,4508" coordsize="10,20">
              <v:shape style="position:absolute;left:4961;top:4508;width:10;height:20" coordorigin="4961,4508" coordsize="10,20" path="m4961,4527l4971,4527,4971,4508,4961,4508,4961,4527xe" filled="true" fillcolor="#000000" stroked="false">
                <v:path arrowok="t"/>
                <v:fill type="solid"/>
              </v:shape>
            </v:group>
            <v:group style="position:absolute;left:4961;top:4527;width:10;height:20" coordorigin="4961,4527" coordsize="10,20">
              <v:shape style="position:absolute;left:4961;top:4527;width:10;height:20" coordorigin="4961,4527" coordsize="10,20" path="m4961,4547l4971,4547,4971,4527,4961,4527,4961,4547xe" filled="true" fillcolor="#000000" stroked="false">
                <v:path arrowok="t"/>
                <v:fill type="solid"/>
              </v:shape>
            </v:group>
            <v:group style="position:absolute;left:4961;top:4547;width:10;height:20" coordorigin="4961,4547" coordsize="10,20">
              <v:shape style="position:absolute;left:4961;top:4547;width:10;height:20" coordorigin="4961,4547" coordsize="10,20" path="m4961,4566l4971,4566,4971,4547,4961,4547,4961,4566xe" filled="true" fillcolor="#000000" stroked="false">
                <v:path arrowok="t"/>
                <v:fill type="solid"/>
              </v:shape>
            </v:group>
            <v:group style="position:absolute;left:4961;top:4566;width:10;height:20" coordorigin="4961,4566" coordsize="10,20">
              <v:shape style="position:absolute;left:4961;top:4566;width:10;height:20" coordorigin="4961,4566" coordsize="10,20" path="m4961,4585l4971,4585,4971,4566,4961,4566,4961,4585xe" filled="true" fillcolor="#000000" stroked="false">
                <v:path arrowok="t"/>
                <v:fill type="solid"/>
              </v:shape>
            </v:group>
            <v:group style="position:absolute;left:4961;top:4585;width:10;height:20" coordorigin="4961,4585" coordsize="10,20">
              <v:shape style="position:absolute;left:4961;top:4585;width:10;height:20" coordorigin="4961,4585" coordsize="10,20" path="m4961,4604l4971,4604,4971,4585,4961,4585,4961,4604xe" filled="true" fillcolor="#000000" stroked="false">
                <v:path arrowok="t"/>
                <v:fill type="solid"/>
              </v:shape>
            </v:group>
            <v:group style="position:absolute;left:4961;top:4604;width:10;height:20" coordorigin="4961,4604" coordsize="10,20">
              <v:shape style="position:absolute;left:4961;top:4604;width:10;height:20" coordorigin="4961,4604" coordsize="10,20" path="m4961,4623l4971,4623,4971,4604,4961,4604,4961,4623xe" filled="true" fillcolor="#000000" stroked="false">
                <v:path arrowok="t"/>
                <v:fill type="solid"/>
              </v:shape>
            </v:group>
            <v:group style="position:absolute;left:4961;top:4623;width:10;height:20" coordorigin="4961,4623" coordsize="10,20">
              <v:shape style="position:absolute;left:4961;top:4623;width:10;height:20" coordorigin="4961,4623" coordsize="10,20" path="m4961,4643l4971,4643,4971,4623,4961,4623,4961,4643xe" filled="true" fillcolor="#000000" stroked="false">
                <v:path arrowok="t"/>
                <v:fill type="solid"/>
              </v:shape>
            </v:group>
            <v:group style="position:absolute;left:4961;top:4643;width:10;height:20" coordorigin="4961,4643" coordsize="10,20">
              <v:shape style="position:absolute;left:4961;top:4643;width:10;height:20" coordorigin="4961,4643" coordsize="10,20" path="m4961,4662l4971,4662,4971,4643,4961,4643,4961,4662xe" filled="true" fillcolor="#000000" stroked="false">
                <v:path arrowok="t"/>
                <v:fill type="solid"/>
              </v:shape>
              <v:shape style="position:absolute;left:4961;top:4662;width:10;height:5" type="#_x0000_t75" stroked="false">
                <v:imagedata r:id="rId42" o:title=""/>
              </v:shape>
            </v:group>
            <v:group style="position:absolute;left:4961;top:4681;width:29;height:2" coordorigin="4961,4681" coordsize="29,2">
              <v:shape style="position:absolute;left:4961;top:4681;width:29;height:2" coordorigin="4961,4681" coordsize="29,0" path="m4961,4681l4990,4681e" filled="false" stroked="true" strokeweight="1.44pt" strokecolor="#000000">
                <v:path arrowok="t"/>
              </v:shape>
            </v:group>
            <v:group style="position:absolute;left:4990;top:4681;width:1559;height:2" coordorigin="4990,4681" coordsize="1559,2">
              <v:shape style="position:absolute;left:4990;top:4681;width:1559;height:2" coordorigin="4990,4681" coordsize="1559,0" path="m4990,4681l6548,4681e" filled="false" stroked="true" strokeweight="1.44pt" strokecolor="#000000">
                <v:path arrowok="t"/>
              </v:shape>
            </v:group>
            <v:group style="position:absolute;left:6548;top:2376;width:10;height:20" coordorigin="6548,2376" coordsize="10,20">
              <v:shape style="position:absolute;left:6548;top:2376;width:10;height:20" coordorigin="6548,2376" coordsize="10,20" path="m6548,2396l6558,2396,6558,2376,6548,2376,6548,2396xe" filled="true" fillcolor="#000000" stroked="false">
                <v:path arrowok="t"/>
                <v:fill type="solid"/>
              </v:shape>
            </v:group>
            <v:group style="position:absolute;left:6548;top:2396;width:10;height:20" coordorigin="6548,2396" coordsize="10,20">
              <v:shape style="position:absolute;left:6548;top:2396;width:10;height:20" coordorigin="6548,2396" coordsize="10,20" path="m6548,2415l6558,2415,6558,2396,6548,2396,6548,2415xe" filled="true" fillcolor="#000000" stroked="false">
                <v:path arrowok="t"/>
                <v:fill type="solid"/>
              </v:shape>
            </v:group>
            <v:group style="position:absolute;left:6548;top:2415;width:10;height:20" coordorigin="6548,2415" coordsize="10,20">
              <v:shape style="position:absolute;left:6548;top:2415;width:10;height:20" coordorigin="6548,2415" coordsize="10,20" path="m6548,2434l6558,2434,6558,2415,6548,2415,6548,2434xe" filled="true" fillcolor="#000000" stroked="false">
                <v:path arrowok="t"/>
                <v:fill type="solid"/>
              </v:shape>
            </v:group>
            <v:group style="position:absolute;left:6548;top:2434;width:10;height:20" coordorigin="6548,2434" coordsize="10,20">
              <v:shape style="position:absolute;left:6548;top:2434;width:10;height:20" coordorigin="6548,2434" coordsize="10,20" path="m6548,2453l6558,2453,6558,2434,6548,2434,6548,2453xe" filled="true" fillcolor="#000000" stroked="false">
                <v:path arrowok="t"/>
                <v:fill type="solid"/>
              </v:shape>
            </v:group>
            <v:group style="position:absolute;left:6548;top:2453;width:10;height:20" coordorigin="6548,2453" coordsize="10,20">
              <v:shape style="position:absolute;left:6548;top:2453;width:10;height:20" coordorigin="6548,2453" coordsize="10,20" path="m6548,2472l6558,2472,6558,2453,6548,2453,6548,2472xe" filled="true" fillcolor="#000000" stroked="false">
                <v:path arrowok="t"/>
                <v:fill type="solid"/>
              </v:shape>
            </v:group>
            <v:group style="position:absolute;left:6548;top:2472;width:10;height:20" coordorigin="6548,2472" coordsize="10,20">
              <v:shape style="position:absolute;left:6548;top:2472;width:10;height:20" coordorigin="6548,2472" coordsize="10,20" path="m6548,2492l6558,2492,6558,2472,6548,2472,6548,2492xe" filled="true" fillcolor="#000000" stroked="false">
                <v:path arrowok="t"/>
                <v:fill type="solid"/>
              </v:shape>
            </v:group>
            <v:group style="position:absolute;left:6548;top:2492;width:10;height:20" coordorigin="6548,2492" coordsize="10,20">
              <v:shape style="position:absolute;left:6548;top:2492;width:10;height:20" coordorigin="6548,2492" coordsize="10,20" path="m6548,2511l6558,2511,6558,2492,6548,2492,6548,2511xe" filled="true" fillcolor="#000000" stroked="false">
                <v:path arrowok="t"/>
                <v:fill type="solid"/>
              </v:shape>
            </v:group>
            <v:group style="position:absolute;left:6548;top:2511;width:10;height:20" coordorigin="6548,2511" coordsize="10,20">
              <v:shape style="position:absolute;left:6548;top:2511;width:10;height:20" coordorigin="6548,2511" coordsize="10,20" path="m6548,2530l6558,2530,6558,2511,6548,2511,6548,2530xe" filled="true" fillcolor="#000000" stroked="false">
                <v:path arrowok="t"/>
                <v:fill type="solid"/>
              </v:shape>
            </v:group>
            <v:group style="position:absolute;left:6548;top:2530;width:10;height:20" coordorigin="6548,2530" coordsize="10,20">
              <v:shape style="position:absolute;left:6548;top:2530;width:10;height:20" coordorigin="6548,2530" coordsize="10,20" path="m6548,2549l6558,2549,6558,2530,6548,2530,6548,2549xe" filled="true" fillcolor="#000000" stroked="false">
                <v:path arrowok="t"/>
                <v:fill type="solid"/>
              </v:shape>
            </v:group>
            <v:group style="position:absolute;left:6548;top:2549;width:10;height:20" coordorigin="6548,2549" coordsize="10,20">
              <v:shape style="position:absolute;left:6548;top:2549;width:10;height:20" coordorigin="6548,2549" coordsize="10,20" path="m6548,2568l6558,2568,6558,2549,6548,2549,6548,2568xe" filled="true" fillcolor="#000000" stroked="false">
                <v:path arrowok="t"/>
                <v:fill type="solid"/>
              </v:shape>
            </v:group>
            <v:group style="position:absolute;left:6548;top:2568;width:10;height:20" coordorigin="6548,2568" coordsize="10,20">
              <v:shape style="position:absolute;left:6548;top:2568;width:10;height:20" coordorigin="6548,2568" coordsize="10,20" path="m6548,2588l6558,2588,6558,2568,6548,2568,6548,2588xe" filled="true" fillcolor="#000000" stroked="false">
                <v:path arrowok="t"/>
                <v:fill type="solid"/>
              </v:shape>
            </v:group>
            <v:group style="position:absolute;left:6548;top:2588;width:10;height:20" coordorigin="6548,2588" coordsize="10,20">
              <v:shape style="position:absolute;left:6548;top:2588;width:10;height:20" coordorigin="6548,2588" coordsize="10,20" path="m6548,2607l6558,2607,6558,2588,6548,2588,6548,2607xe" filled="true" fillcolor="#000000" stroked="false">
                <v:path arrowok="t"/>
                <v:fill type="solid"/>
              </v:shape>
            </v:group>
            <v:group style="position:absolute;left:6548;top:2607;width:10;height:20" coordorigin="6548,2607" coordsize="10,20">
              <v:shape style="position:absolute;left:6548;top:2607;width:10;height:20" coordorigin="6548,2607" coordsize="10,20" path="m6548,2626l6558,2626,6558,2607,6548,2607,6548,2626xe" filled="true" fillcolor="#000000" stroked="false">
                <v:path arrowok="t"/>
                <v:fill type="solid"/>
              </v:shape>
            </v:group>
            <v:group style="position:absolute;left:6548;top:2626;width:10;height:20" coordorigin="6548,2626" coordsize="10,20">
              <v:shape style="position:absolute;left:6548;top:2626;width:10;height:20" coordorigin="6548,2626" coordsize="10,20" path="m6548,2645l6558,2645,6558,2626,6548,2626,6548,2645xe" filled="true" fillcolor="#000000" stroked="false">
                <v:path arrowok="t"/>
                <v:fill type="solid"/>
              </v:shape>
            </v:group>
            <v:group style="position:absolute;left:6548;top:2645;width:10;height:20" coordorigin="6548,2645" coordsize="10,20">
              <v:shape style="position:absolute;left:6548;top:2645;width:10;height:20" coordorigin="6548,2645" coordsize="10,20" path="m6548,2664l6558,2664,6558,2645,6548,2645,6548,2664xe" filled="true" fillcolor="#000000" stroked="false">
                <v:path arrowok="t"/>
                <v:fill type="solid"/>
              </v:shape>
            </v:group>
            <v:group style="position:absolute;left:6548;top:2664;width:10;height:20" coordorigin="6548,2664" coordsize="10,20">
              <v:shape style="position:absolute;left:6548;top:2664;width:10;height:20" coordorigin="6548,2664" coordsize="10,20" path="m6548,2684l6558,2684,6558,2664,6548,2664,6548,2684xe" filled="true" fillcolor="#000000" stroked="false">
                <v:path arrowok="t"/>
                <v:fill type="solid"/>
              </v:shape>
            </v:group>
            <v:group style="position:absolute;left:6548;top:2684;width:10;height:20" coordorigin="6548,2684" coordsize="10,20">
              <v:shape style="position:absolute;left:6548;top:2684;width:10;height:20" coordorigin="6548,2684" coordsize="10,20" path="m6548,2703l6558,2703,6558,2684,6548,2684,6548,2703xe" filled="true" fillcolor="#000000" stroked="false">
                <v:path arrowok="t"/>
                <v:fill type="solid"/>
              </v:shape>
            </v:group>
            <v:group style="position:absolute;left:6548;top:2703;width:10;height:20" coordorigin="6548,2703" coordsize="10,20">
              <v:shape style="position:absolute;left:6548;top:2703;width:10;height:20" coordorigin="6548,2703" coordsize="10,20" path="m6548,2722l6558,2722,6558,2703,6548,2703,6548,2722xe" filled="true" fillcolor="#000000" stroked="false">
                <v:path arrowok="t"/>
                <v:fill type="solid"/>
              </v:shape>
            </v:group>
            <v:group style="position:absolute;left:6548;top:2722;width:10;height:20" coordorigin="6548,2722" coordsize="10,20">
              <v:shape style="position:absolute;left:6548;top:2722;width:10;height:20" coordorigin="6548,2722" coordsize="10,20" path="m6548,2741l6558,2741,6558,2722,6548,2722,6548,2741xe" filled="true" fillcolor="#000000" stroked="false">
                <v:path arrowok="t"/>
                <v:fill type="solid"/>
              </v:shape>
            </v:group>
            <v:group style="position:absolute;left:6548;top:2741;width:10;height:20" coordorigin="6548,2741" coordsize="10,20">
              <v:shape style="position:absolute;left:6548;top:2741;width:10;height:20" coordorigin="6548,2741" coordsize="10,20" path="m6548,2760l6558,2760,6558,2741,6548,2741,6548,2760xe" filled="true" fillcolor="#000000" stroked="false">
                <v:path arrowok="t"/>
                <v:fill type="solid"/>
              </v:shape>
            </v:group>
            <v:group style="position:absolute;left:6548;top:2760;width:10;height:20" coordorigin="6548,2760" coordsize="10,20">
              <v:shape style="position:absolute;left:6548;top:2760;width:10;height:20" coordorigin="6548,2760" coordsize="10,20" path="m6548,2780l6558,2780,6558,2760,6548,2760,6548,2780xe" filled="true" fillcolor="#000000" stroked="false">
                <v:path arrowok="t"/>
                <v:fill type="solid"/>
              </v:shape>
            </v:group>
            <v:group style="position:absolute;left:6548;top:2780;width:10;height:20" coordorigin="6548,2780" coordsize="10,20">
              <v:shape style="position:absolute;left:6548;top:2780;width:10;height:20" coordorigin="6548,2780" coordsize="10,20" path="m6548,2799l6558,2799,6558,2780,6548,2780,6548,2799xe" filled="true" fillcolor="#000000" stroked="false">
                <v:path arrowok="t"/>
                <v:fill type="solid"/>
              </v:shape>
            </v:group>
            <v:group style="position:absolute;left:6548;top:2799;width:10;height:20" coordorigin="6548,2799" coordsize="10,20">
              <v:shape style="position:absolute;left:6548;top:2799;width:10;height:20" coordorigin="6548,2799" coordsize="10,20" path="m6548,2818l6558,2818,6558,2799,6548,2799,6548,2818xe" filled="true" fillcolor="#000000" stroked="false">
                <v:path arrowok="t"/>
                <v:fill type="solid"/>
              </v:shape>
            </v:group>
            <v:group style="position:absolute;left:6548;top:2818;width:10;height:20" coordorigin="6548,2818" coordsize="10,20">
              <v:shape style="position:absolute;left:6548;top:2818;width:10;height:20" coordorigin="6548,2818" coordsize="10,20" path="m6548,2837l6558,2837,6558,2818,6548,2818,6548,2837xe" filled="true" fillcolor="#000000" stroked="false">
                <v:path arrowok="t"/>
                <v:fill type="solid"/>
              </v:shape>
            </v:group>
            <v:group style="position:absolute;left:6548;top:2837;width:10;height:20" coordorigin="6548,2837" coordsize="10,20">
              <v:shape style="position:absolute;left:6548;top:2837;width:10;height:20" coordorigin="6548,2837" coordsize="10,20" path="m6548,2856l6558,2856,6558,2837,6548,2837,6548,2856xe" filled="true" fillcolor="#000000" stroked="false">
                <v:path arrowok="t"/>
                <v:fill type="solid"/>
              </v:shape>
            </v:group>
            <v:group style="position:absolute;left:6548;top:2856;width:10;height:20" coordorigin="6548,2856" coordsize="10,20">
              <v:shape style="position:absolute;left:6548;top:2856;width:10;height:20" coordorigin="6548,2856" coordsize="10,20" path="m6548,2876l6558,2876,6558,2856,6548,2856,6548,2876xe" filled="true" fillcolor="#000000" stroked="false">
                <v:path arrowok="t"/>
                <v:fill type="solid"/>
              </v:shape>
            </v:group>
            <v:group style="position:absolute;left:6548;top:2876;width:10;height:20" coordorigin="6548,2876" coordsize="10,20">
              <v:shape style="position:absolute;left:6548;top:2876;width:10;height:20" coordorigin="6548,2876" coordsize="10,20" path="m6548,2895l6558,2895,6558,2876,6548,2876,6548,2895xe" filled="true" fillcolor="#000000" stroked="false">
                <v:path arrowok="t"/>
                <v:fill type="solid"/>
              </v:shape>
            </v:group>
            <v:group style="position:absolute;left:6548;top:2895;width:10;height:20" coordorigin="6548,2895" coordsize="10,20">
              <v:shape style="position:absolute;left:6548;top:2895;width:10;height:20" coordorigin="6548,2895" coordsize="10,20" path="m6548,2914l6558,2914,6558,2895,6548,2895,6548,2914xe" filled="true" fillcolor="#000000" stroked="false">
                <v:path arrowok="t"/>
                <v:fill type="solid"/>
              </v:shape>
            </v:group>
            <v:group style="position:absolute;left:6548;top:2914;width:10;height:20" coordorigin="6548,2914" coordsize="10,20">
              <v:shape style="position:absolute;left:6548;top:2914;width:10;height:20" coordorigin="6548,2914" coordsize="10,20" path="m6548,2933l6558,2933,6558,2914,6548,2914,6548,2933xe" filled="true" fillcolor="#000000" stroked="false">
                <v:path arrowok="t"/>
                <v:fill type="solid"/>
              </v:shape>
            </v:group>
            <v:group style="position:absolute;left:6548;top:2933;width:10;height:20" coordorigin="6548,2933" coordsize="10,20">
              <v:shape style="position:absolute;left:6548;top:2933;width:10;height:20" coordorigin="6548,2933" coordsize="10,20" path="m6548,2952l6558,2952,6558,2933,6548,2933,6548,2952xe" filled="true" fillcolor="#000000" stroked="false">
                <v:path arrowok="t"/>
                <v:fill type="solid"/>
              </v:shape>
            </v:group>
            <v:group style="position:absolute;left:6548;top:2952;width:10;height:20" coordorigin="6548,2952" coordsize="10,20">
              <v:shape style="position:absolute;left:6548;top:2952;width:10;height:20" coordorigin="6548,2952" coordsize="10,20" path="m6548,2972l6558,2972,6558,2952,6548,2952,6548,2972xe" filled="true" fillcolor="#000000" stroked="false">
                <v:path arrowok="t"/>
                <v:fill type="solid"/>
              </v:shape>
            </v:group>
            <v:group style="position:absolute;left:6548;top:2972;width:10;height:20" coordorigin="6548,2972" coordsize="10,20">
              <v:shape style="position:absolute;left:6548;top:2972;width:10;height:20" coordorigin="6548,2972" coordsize="10,20" path="m6548,2991l6558,2991,6558,2972,6548,2972,6548,2991xe" filled="true" fillcolor="#000000" stroked="false">
                <v:path arrowok="t"/>
                <v:fill type="solid"/>
              </v:shape>
            </v:group>
            <v:group style="position:absolute;left:6548;top:2991;width:10;height:20" coordorigin="6548,2991" coordsize="10,20">
              <v:shape style="position:absolute;left:6548;top:2991;width:10;height:20" coordorigin="6548,2991" coordsize="10,20" path="m6548,3010l6558,3010,6558,2991,6548,2991,6548,3010xe" filled="true" fillcolor="#000000" stroked="false">
                <v:path arrowok="t"/>
                <v:fill type="solid"/>
              </v:shape>
            </v:group>
            <v:group style="position:absolute;left:6548;top:3010;width:10;height:20" coordorigin="6548,3010" coordsize="10,20">
              <v:shape style="position:absolute;left:6548;top:3010;width:10;height:20" coordorigin="6548,3010" coordsize="10,20" path="m6548,3029l6558,3029,6558,3010,6548,3010,6548,3029xe" filled="true" fillcolor="#000000" stroked="false">
                <v:path arrowok="t"/>
                <v:fill type="solid"/>
              </v:shape>
            </v:group>
            <v:group style="position:absolute;left:6548;top:3029;width:10;height:20" coordorigin="6548,3029" coordsize="10,20">
              <v:shape style="position:absolute;left:6548;top:3029;width:10;height:20" coordorigin="6548,3029" coordsize="10,20" path="m6548,3048l6558,3048,6558,3029,6548,3029,6548,3048xe" filled="true" fillcolor="#000000" stroked="false">
                <v:path arrowok="t"/>
                <v:fill type="solid"/>
              </v:shape>
            </v:group>
            <v:group style="position:absolute;left:6548;top:3048;width:10;height:20" coordorigin="6548,3048" coordsize="10,20">
              <v:shape style="position:absolute;left:6548;top:3048;width:10;height:20" coordorigin="6548,3048" coordsize="10,20" path="m6548,3068l6558,3068,6558,3048,6548,3048,6548,3068xe" filled="true" fillcolor="#000000" stroked="false">
                <v:path arrowok="t"/>
                <v:fill type="solid"/>
              </v:shape>
            </v:group>
            <v:group style="position:absolute;left:6548;top:3068;width:10;height:20" coordorigin="6548,3068" coordsize="10,20">
              <v:shape style="position:absolute;left:6548;top:3068;width:10;height:20" coordorigin="6548,3068" coordsize="10,20" path="m6548,3087l6558,3087,6558,3068,6548,3068,6548,3087xe" filled="true" fillcolor="#000000" stroked="false">
                <v:path arrowok="t"/>
                <v:fill type="solid"/>
              </v:shape>
            </v:group>
            <v:group style="position:absolute;left:6548;top:3087;width:10;height:20" coordorigin="6548,3087" coordsize="10,20">
              <v:shape style="position:absolute;left:6548;top:3087;width:10;height:20" coordorigin="6548,3087" coordsize="10,20" path="m6548,3106l6558,3106,6558,3087,6548,3087,6548,3106xe" filled="true" fillcolor="#000000" stroked="false">
                <v:path arrowok="t"/>
                <v:fill type="solid"/>
              </v:shape>
            </v:group>
            <v:group style="position:absolute;left:6548;top:3106;width:10;height:20" coordorigin="6548,3106" coordsize="10,20">
              <v:shape style="position:absolute;left:6548;top:3106;width:10;height:20" coordorigin="6548,3106" coordsize="10,20" path="m6548,3125l6558,3125,6558,3106,6548,3106,6548,3125xe" filled="true" fillcolor="#000000" stroked="false">
                <v:path arrowok="t"/>
                <v:fill type="solid"/>
              </v:shape>
            </v:group>
            <v:group style="position:absolute;left:6548;top:3125;width:10;height:20" coordorigin="6548,3125" coordsize="10,20">
              <v:shape style="position:absolute;left:6548;top:3125;width:10;height:20" coordorigin="6548,3125" coordsize="10,20" path="m6548,3144l6558,3144,6558,3125,6548,3125,6548,3144xe" filled="true" fillcolor="#000000" stroked="false">
                <v:path arrowok="t"/>
                <v:fill type="solid"/>
              </v:shape>
            </v:group>
            <v:group style="position:absolute;left:6548;top:3144;width:10;height:20" coordorigin="6548,3144" coordsize="10,20">
              <v:shape style="position:absolute;left:6548;top:3144;width:10;height:20" coordorigin="6548,3144" coordsize="10,20" path="m6548,3164l6558,3164,6558,3144,6548,3144,6548,3164xe" filled="true" fillcolor="#000000" stroked="false">
                <v:path arrowok="t"/>
                <v:fill type="solid"/>
              </v:shape>
            </v:group>
            <v:group style="position:absolute;left:6548;top:3164;width:10;height:20" coordorigin="6548,3164" coordsize="10,20">
              <v:shape style="position:absolute;left:6548;top:3164;width:10;height:20" coordorigin="6548,3164" coordsize="10,20" path="m6548,3183l6558,3183,6558,3164,6548,3164,6548,3183xe" filled="true" fillcolor="#000000" stroked="false">
                <v:path arrowok="t"/>
                <v:fill type="solid"/>
              </v:shape>
            </v:group>
            <v:group style="position:absolute;left:6548;top:3183;width:10;height:20" coordorigin="6548,3183" coordsize="10,20">
              <v:shape style="position:absolute;left:6548;top:3183;width:10;height:20" coordorigin="6548,3183" coordsize="10,20" path="m6548,3202l6558,3202,6558,3183,6548,3183,6548,3202xe" filled="true" fillcolor="#000000" stroked="false">
                <v:path arrowok="t"/>
                <v:fill type="solid"/>
              </v:shape>
            </v:group>
            <v:group style="position:absolute;left:6548;top:3202;width:10;height:20" coordorigin="6548,3202" coordsize="10,20">
              <v:shape style="position:absolute;left:6548;top:3202;width:10;height:20" coordorigin="6548,3202" coordsize="10,20" path="m6548,3221l6558,3221,6558,3202,6548,3202,6548,3221xe" filled="true" fillcolor="#000000" stroked="false">
                <v:path arrowok="t"/>
                <v:fill type="solid"/>
              </v:shape>
            </v:group>
            <v:group style="position:absolute;left:6548;top:3221;width:10;height:20" coordorigin="6548,3221" coordsize="10,20">
              <v:shape style="position:absolute;left:6548;top:3221;width:10;height:20" coordorigin="6548,3221" coordsize="10,20" path="m6548,3240l6558,3240,6558,3221,6548,3221,6548,3240xe" filled="true" fillcolor="#000000" stroked="false">
                <v:path arrowok="t"/>
                <v:fill type="solid"/>
              </v:shape>
            </v:group>
            <v:group style="position:absolute;left:6548;top:3240;width:10;height:20" coordorigin="6548,3240" coordsize="10,20">
              <v:shape style="position:absolute;left:6548;top:3240;width:10;height:20" coordorigin="6548,3240" coordsize="10,20" path="m6548,3260l6558,3260,6558,3240,6548,3240,6548,3260xe" filled="true" fillcolor="#000000" stroked="false">
                <v:path arrowok="t"/>
                <v:fill type="solid"/>
              </v:shape>
            </v:group>
            <v:group style="position:absolute;left:6548;top:3260;width:10;height:20" coordorigin="6548,3260" coordsize="10,20">
              <v:shape style="position:absolute;left:6548;top:3260;width:10;height:20" coordorigin="6548,3260" coordsize="10,20" path="m6548,3279l6558,3279,6558,3260,6548,3260,6548,3279xe" filled="true" fillcolor="#000000" stroked="false">
                <v:path arrowok="t"/>
                <v:fill type="solid"/>
              </v:shape>
            </v:group>
            <v:group style="position:absolute;left:6548;top:3279;width:10;height:20" coordorigin="6548,3279" coordsize="10,20">
              <v:shape style="position:absolute;left:6548;top:3279;width:10;height:20" coordorigin="6548,3279" coordsize="10,20" path="m6548,3298l6558,3298,6558,3279,6548,3279,6548,3298xe" filled="true" fillcolor="#000000" stroked="false">
                <v:path arrowok="t"/>
                <v:fill type="solid"/>
              </v:shape>
            </v:group>
            <v:group style="position:absolute;left:6548;top:3298;width:10;height:20" coordorigin="6548,3298" coordsize="10,20">
              <v:shape style="position:absolute;left:6548;top:3298;width:10;height:20" coordorigin="6548,3298" coordsize="10,20" path="m6548,3317l6558,3317,6558,3298,6548,3298,6548,3317xe" filled="true" fillcolor="#000000" stroked="false">
                <v:path arrowok="t"/>
                <v:fill type="solid"/>
              </v:shape>
            </v:group>
            <v:group style="position:absolute;left:6548;top:3317;width:10;height:20" coordorigin="6548,3317" coordsize="10,20">
              <v:shape style="position:absolute;left:6548;top:3317;width:10;height:20" coordorigin="6548,3317" coordsize="10,20" path="m6548,3336l6558,3336,6558,3317,6548,3317,6548,3336xe" filled="true" fillcolor="#000000" stroked="false">
                <v:path arrowok="t"/>
                <v:fill type="solid"/>
              </v:shape>
            </v:group>
            <v:group style="position:absolute;left:6548;top:3336;width:10;height:20" coordorigin="6548,3336" coordsize="10,20">
              <v:shape style="position:absolute;left:6548;top:3336;width:10;height:20" coordorigin="6548,3336" coordsize="10,20" path="m6548,3356l6558,3356,6558,3336,6548,3336,6548,3356xe" filled="true" fillcolor="#000000" stroked="false">
                <v:path arrowok="t"/>
                <v:fill type="solid"/>
              </v:shape>
            </v:group>
            <v:group style="position:absolute;left:6548;top:3356;width:10;height:20" coordorigin="6548,3356" coordsize="10,20">
              <v:shape style="position:absolute;left:6548;top:3356;width:10;height:20" coordorigin="6548,3356" coordsize="10,20" path="m6548,3375l6558,3375,6558,3356,6548,3356,6548,3375xe" filled="true" fillcolor="#000000" stroked="false">
                <v:path arrowok="t"/>
                <v:fill type="solid"/>
              </v:shape>
            </v:group>
            <v:group style="position:absolute;left:6548;top:3375;width:10;height:20" coordorigin="6548,3375" coordsize="10,20">
              <v:shape style="position:absolute;left:6548;top:3375;width:10;height:20" coordorigin="6548,3375" coordsize="10,20" path="m6548,3394l6558,3394,6558,3375,6548,3375,6548,3394xe" filled="true" fillcolor="#000000" stroked="false">
                <v:path arrowok="t"/>
                <v:fill type="solid"/>
              </v:shape>
            </v:group>
            <v:group style="position:absolute;left:6548;top:3394;width:10;height:20" coordorigin="6548,3394" coordsize="10,20">
              <v:shape style="position:absolute;left:6548;top:3394;width:10;height:20" coordorigin="6548,3394" coordsize="10,20" path="m6548,3413l6558,3413,6558,3394,6548,3394,6548,3413xe" filled="true" fillcolor="#000000" stroked="false">
                <v:path arrowok="t"/>
                <v:fill type="solid"/>
              </v:shape>
            </v:group>
            <v:group style="position:absolute;left:6548;top:3413;width:10;height:20" coordorigin="6548,3413" coordsize="10,20">
              <v:shape style="position:absolute;left:6548;top:3413;width:10;height:20" coordorigin="6548,3413" coordsize="10,20" path="m6548,3432l6558,3432,6558,3413,6548,3413,6548,3432xe" filled="true" fillcolor="#000000" stroked="false">
                <v:path arrowok="t"/>
                <v:fill type="solid"/>
              </v:shape>
            </v:group>
            <v:group style="position:absolute;left:6548;top:3432;width:10;height:20" coordorigin="6548,3432" coordsize="10,20">
              <v:shape style="position:absolute;left:6548;top:3432;width:10;height:20" coordorigin="6548,3432" coordsize="10,20" path="m6548,3452l6558,3452,6558,3432,6548,3432,6548,3452xe" filled="true" fillcolor="#000000" stroked="false">
                <v:path arrowok="t"/>
                <v:fill type="solid"/>
              </v:shape>
            </v:group>
            <v:group style="position:absolute;left:6548;top:3452;width:10;height:20" coordorigin="6548,3452" coordsize="10,20">
              <v:shape style="position:absolute;left:6548;top:3452;width:10;height:20" coordorigin="6548,3452" coordsize="10,20" path="m6548,3471l6558,3471,6558,3452,6548,3452,6548,3471xe" filled="true" fillcolor="#000000" stroked="false">
                <v:path arrowok="t"/>
                <v:fill type="solid"/>
              </v:shape>
            </v:group>
            <v:group style="position:absolute;left:6548;top:3471;width:10;height:20" coordorigin="6548,3471" coordsize="10,20">
              <v:shape style="position:absolute;left:6548;top:3471;width:10;height:20" coordorigin="6548,3471" coordsize="10,20" path="m6548,3490l6558,3490,6558,3471,6548,3471,6548,3490xe" filled="true" fillcolor="#000000" stroked="false">
                <v:path arrowok="t"/>
                <v:fill type="solid"/>
              </v:shape>
            </v:group>
            <v:group style="position:absolute;left:6548;top:3490;width:10;height:20" coordorigin="6548,3490" coordsize="10,20">
              <v:shape style="position:absolute;left:6548;top:3490;width:10;height:20" coordorigin="6548,3490" coordsize="10,20" path="m6548,3509l6558,3509,6558,3490,6548,3490,6548,3509xe" filled="true" fillcolor="#000000" stroked="false">
                <v:path arrowok="t"/>
                <v:fill type="solid"/>
              </v:shape>
            </v:group>
            <v:group style="position:absolute;left:6548;top:3509;width:10;height:20" coordorigin="6548,3509" coordsize="10,20">
              <v:shape style="position:absolute;left:6548;top:3509;width:10;height:20" coordorigin="6548,3509" coordsize="10,20" path="m6548,3528l6558,3528,6558,3509,6548,3509,6548,3528xe" filled="true" fillcolor="#000000" stroked="false">
                <v:path arrowok="t"/>
                <v:fill type="solid"/>
              </v:shape>
            </v:group>
            <v:group style="position:absolute;left:6548;top:3528;width:10;height:20" coordorigin="6548,3528" coordsize="10,20">
              <v:shape style="position:absolute;left:6548;top:3528;width:10;height:20" coordorigin="6548,3528" coordsize="10,20" path="m6548,3548l6558,3548,6558,3528,6548,3528,6548,3548xe" filled="true" fillcolor="#000000" stroked="false">
                <v:path arrowok="t"/>
                <v:fill type="solid"/>
              </v:shape>
            </v:group>
            <v:group style="position:absolute;left:6548;top:3548;width:10;height:20" coordorigin="6548,3548" coordsize="10,20">
              <v:shape style="position:absolute;left:6548;top:3548;width:10;height:20" coordorigin="6548,3548" coordsize="10,20" path="m6548,3567l6558,3567,6558,3548,6548,3548,6548,3567xe" filled="true" fillcolor="#000000" stroked="false">
                <v:path arrowok="t"/>
                <v:fill type="solid"/>
              </v:shape>
            </v:group>
            <v:group style="position:absolute;left:6548;top:3567;width:10;height:20" coordorigin="6548,3567" coordsize="10,20">
              <v:shape style="position:absolute;left:6548;top:3567;width:10;height:20" coordorigin="6548,3567" coordsize="10,20" path="m6548,3586l6558,3586,6558,3567,6548,3567,6548,3586xe" filled="true" fillcolor="#000000" stroked="false">
                <v:path arrowok="t"/>
                <v:fill type="solid"/>
              </v:shape>
            </v:group>
            <v:group style="position:absolute;left:6548;top:3586;width:10;height:20" coordorigin="6548,3586" coordsize="10,20">
              <v:shape style="position:absolute;left:6548;top:3586;width:10;height:20" coordorigin="6548,3586" coordsize="10,20" path="m6548,3605l6558,3605,6558,3586,6548,3586,6548,3605xe" filled="true" fillcolor="#000000" stroked="false">
                <v:path arrowok="t"/>
                <v:fill type="solid"/>
              </v:shape>
            </v:group>
            <v:group style="position:absolute;left:6548;top:3605;width:10;height:20" coordorigin="6548,3605" coordsize="10,20">
              <v:shape style="position:absolute;left:6548;top:3605;width:10;height:20" coordorigin="6548,3605" coordsize="10,20" path="m6548,3624l6558,3624,6558,3605,6548,3605,6548,3624xe" filled="true" fillcolor="#000000" stroked="false">
                <v:path arrowok="t"/>
                <v:fill type="solid"/>
              </v:shape>
            </v:group>
            <v:group style="position:absolute;left:6548;top:3624;width:10;height:20" coordorigin="6548,3624" coordsize="10,20">
              <v:shape style="position:absolute;left:6548;top:3624;width:10;height:20" coordorigin="6548,3624" coordsize="10,20" path="m6548,3644l6558,3644,6558,3624,6548,3624,6548,3644xe" filled="true" fillcolor="#000000" stroked="false">
                <v:path arrowok="t"/>
                <v:fill type="solid"/>
              </v:shape>
            </v:group>
            <v:group style="position:absolute;left:6548;top:3644;width:10;height:20" coordorigin="6548,3644" coordsize="10,20">
              <v:shape style="position:absolute;left:6548;top:3644;width:10;height:20" coordorigin="6548,3644" coordsize="10,20" path="m6548,3663l6558,3663,6558,3644,6548,3644,6548,3663xe" filled="true" fillcolor="#000000" stroked="false">
                <v:path arrowok="t"/>
                <v:fill type="solid"/>
              </v:shape>
            </v:group>
            <v:group style="position:absolute;left:6548;top:3663;width:10;height:20" coordorigin="6548,3663" coordsize="10,20">
              <v:shape style="position:absolute;left:6548;top:3663;width:10;height:20" coordorigin="6548,3663" coordsize="10,20" path="m6548,3682l6558,3682,6558,3663,6548,3663,6548,3682xe" filled="true" fillcolor="#000000" stroked="false">
                <v:path arrowok="t"/>
                <v:fill type="solid"/>
              </v:shape>
            </v:group>
            <v:group style="position:absolute;left:6548;top:3682;width:10;height:20" coordorigin="6548,3682" coordsize="10,20">
              <v:shape style="position:absolute;left:6548;top:3682;width:10;height:20" coordorigin="6548,3682" coordsize="10,20" path="m6548,3701l6558,3701,6558,3682,6548,3682,6548,3701xe" filled="true" fillcolor="#000000" stroked="false">
                <v:path arrowok="t"/>
                <v:fill type="solid"/>
              </v:shape>
            </v:group>
            <v:group style="position:absolute;left:6548;top:3701;width:10;height:20" coordorigin="6548,3701" coordsize="10,20">
              <v:shape style="position:absolute;left:6548;top:3701;width:10;height:20" coordorigin="6548,3701" coordsize="10,20" path="m6548,3720l6558,3720,6558,3701,6548,3701,6548,3720xe" filled="true" fillcolor="#000000" stroked="false">
                <v:path arrowok="t"/>
                <v:fill type="solid"/>
              </v:shape>
            </v:group>
            <v:group style="position:absolute;left:6548;top:3720;width:10;height:20" coordorigin="6548,3720" coordsize="10,20">
              <v:shape style="position:absolute;left:6548;top:3720;width:10;height:20" coordorigin="6548,3720" coordsize="10,20" path="m6548,3740l6558,3740,6558,3720,6548,3720,6548,3740xe" filled="true" fillcolor="#000000" stroked="false">
                <v:path arrowok="t"/>
                <v:fill type="solid"/>
              </v:shape>
            </v:group>
            <v:group style="position:absolute;left:6548;top:3740;width:10;height:20" coordorigin="6548,3740" coordsize="10,20">
              <v:shape style="position:absolute;left:6548;top:3740;width:10;height:20" coordorigin="6548,3740" coordsize="10,20" path="m6548,3759l6558,3759,6558,3740,6548,3740,6548,3759xe" filled="true" fillcolor="#000000" stroked="false">
                <v:path arrowok="t"/>
                <v:fill type="solid"/>
              </v:shape>
            </v:group>
            <v:group style="position:absolute;left:6548;top:3759;width:10;height:20" coordorigin="6548,3759" coordsize="10,20">
              <v:shape style="position:absolute;left:6548;top:3759;width:10;height:20" coordorigin="6548,3759" coordsize="10,20" path="m6548,3778l6558,3778,6558,3759,6548,3759,6548,3778xe" filled="true" fillcolor="#000000" stroked="false">
                <v:path arrowok="t"/>
                <v:fill type="solid"/>
              </v:shape>
            </v:group>
            <v:group style="position:absolute;left:6548;top:3778;width:10;height:20" coordorigin="6548,3778" coordsize="10,20">
              <v:shape style="position:absolute;left:6548;top:3778;width:10;height:20" coordorigin="6548,3778" coordsize="10,20" path="m6548,3797l6558,3797,6558,3778,6548,3778,6548,3797xe" filled="true" fillcolor="#000000" stroked="false">
                <v:path arrowok="t"/>
                <v:fill type="solid"/>
              </v:shape>
            </v:group>
            <v:group style="position:absolute;left:6548;top:3797;width:10;height:20" coordorigin="6548,3797" coordsize="10,20">
              <v:shape style="position:absolute;left:6548;top:3797;width:10;height:20" coordorigin="6548,3797" coordsize="10,20" path="m6548,3816l6558,3816,6558,3797,6548,3797,6548,3816xe" filled="true" fillcolor="#000000" stroked="false">
                <v:path arrowok="t"/>
                <v:fill type="solid"/>
              </v:shape>
            </v:group>
            <v:group style="position:absolute;left:6548;top:3816;width:10;height:20" coordorigin="6548,3816" coordsize="10,20">
              <v:shape style="position:absolute;left:6548;top:3816;width:10;height:20" coordorigin="6548,3816" coordsize="10,20" path="m6548,3836l6558,3836,6558,3816,6548,3816,6548,3836xe" filled="true" fillcolor="#000000" stroked="false">
                <v:path arrowok="t"/>
                <v:fill type="solid"/>
              </v:shape>
            </v:group>
            <v:group style="position:absolute;left:6548;top:3836;width:10;height:20" coordorigin="6548,3836" coordsize="10,20">
              <v:shape style="position:absolute;left:6548;top:3836;width:10;height:20" coordorigin="6548,3836" coordsize="10,20" path="m6548,3855l6558,3855,6558,3836,6548,3836,6548,3855xe" filled="true" fillcolor="#000000" stroked="false">
                <v:path arrowok="t"/>
                <v:fill type="solid"/>
              </v:shape>
            </v:group>
            <v:group style="position:absolute;left:6548;top:3855;width:10;height:20" coordorigin="6548,3855" coordsize="10,20">
              <v:shape style="position:absolute;left:6548;top:3855;width:10;height:20" coordorigin="6548,3855" coordsize="10,20" path="m6548,3874l6558,3874,6558,3855,6548,3855,6548,3874xe" filled="true" fillcolor="#000000" stroked="false">
                <v:path arrowok="t"/>
                <v:fill type="solid"/>
              </v:shape>
            </v:group>
            <v:group style="position:absolute;left:6548;top:3874;width:10;height:20" coordorigin="6548,3874" coordsize="10,20">
              <v:shape style="position:absolute;left:6548;top:3874;width:10;height:20" coordorigin="6548,3874" coordsize="10,20" path="m6548,3893l6558,3893,6558,3874,6548,3874,6548,3893xe" filled="true" fillcolor="#000000" stroked="false">
                <v:path arrowok="t"/>
                <v:fill type="solid"/>
              </v:shape>
            </v:group>
            <v:group style="position:absolute;left:6548;top:3893;width:10;height:20" coordorigin="6548,3893" coordsize="10,20">
              <v:shape style="position:absolute;left:6548;top:3893;width:10;height:20" coordorigin="6548,3893" coordsize="10,20" path="m6548,3912l6558,3912,6558,3893,6548,3893,6548,3912xe" filled="true" fillcolor="#000000" stroked="false">
                <v:path arrowok="t"/>
                <v:fill type="solid"/>
              </v:shape>
            </v:group>
            <v:group style="position:absolute;left:6548;top:3912;width:10;height:20" coordorigin="6548,3912" coordsize="10,20">
              <v:shape style="position:absolute;left:6548;top:3912;width:10;height:20" coordorigin="6548,3912" coordsize="10,20" path="m6548,3932l6558,3932,6558,3912,6548,3912,6548,3932xe" filled="true" fillcolor="#000000" stroked="false">
                <v:path arrowok="t"/>
                <v:fill type="solid"/>
              </v:shape>
            </v:group>
            <v:group style="position:absolute;left:6548;top:3932;width:10;height:20" coordorigin="6548,3932" coordsize="10,20">
              <v:shape style="position:absolute;left:6548;top:3932;width:10;height:20" coordorigin="6548,3932" coordsize="10,20" path="m6548,3951l6558,3951,6558,3932,6548,3932,6548,3951xe" filled="true" fillcolor="#000000" stroked="false">
                <v:path arrowok="t"/>
                <v:fill type="solid"/>
              </v:shape>
            </v:group>
            <v:group style="position:absolute;left:6548;top:3951;width:10;height:20" coordorigin="6548,3951" coordsize="10,20">
              <v:shape style="position:absolute;left:6548;top:3951;width:10;height:20" coordorigin="6548,3951" coordsize="10,20" path="m6548,3970l6558,3970,6558,3951,6548,3951,6548,3970xe" filled="true" fillcolor="#000000" stroked="false">
                <v:path arrowok="t"/>
                <v:fill type="solid"/>
              </v:shape>
            </v:group>
            <v:group style="position:absolute;left:6548;top:3970;width:10;height:20" coordorigin="6548,3970" coordsize="10,20">
              <v:shape style="position:absolute;left:6548;top:3970;width:10;height:20" coordorigin="6548,3970" coordsize="10,20" path="m6548,3989l6558,3989,6558,3970,6548,3970,6548,3989xe" filled="true" fillcolor="#000000" stroked="false">
                <v:path arrowok="t"/>
                <v:fill type="solid"/>
              </v:shape>
            </v:group>
            <v:group style="position:absolute;left:6548;top:3989;width:10;height:20" coordorigin="6548,3989" coordsize="10,20">
              <v:shape style="position:absolute;left:6548;top:3989;width:10;height:20" coordorigin="6548,3989" coordsize="10,20" path="m6548,4008l6558,4008,6558,3989,6548,3989,6548,4008xe" filled="true" fillcolor="#000000" stroked="false">
                <v:path arrowok="t"/>
                <v:fill type="solid"/>
              </v:shape>
            </v:group>
            <v:group style="position:absolute;left:6548;top:4008;width:10;height:20" coordorigin="6548,4008" coordsize="10,20">
              <v:shape style="position:absolute;left:6548;top:4008;width:10;height:20" coordorigin="6548,4008" coordsize="10,20" path="m6548,4028l6558,4028,6558,4008,6548,4008,6548,4028xe" filled="true" fillcolor="#000000" stroked="false">
                <v:path arrowok="t"/>
                <v:fill type="solid"/>
              </v:shape>
            </v:group>
            <v:group style="position:absolute;left:6548;top:4028;width:10;height:20" coordorigin="6548,4028" coordsize="10,20">
              <v:shape style="position:absolute;left:6548;top:4028;width:10;height:20" coordorigin="6548,4028" coordsize="10,20" path="m6548,4047l6558,4047,6558,4028,6548,4028,6548,4047xe" filled="true" fillcolor="#000000" stroked="false">
                <v:path arrowok="t"/>
                <v:fill type="solid"/>
              </v:shape>
            </v:group>
            <v:group style="position:absolute;left:6548;top:4047;width:10;height:20" coordorigin="6548,4047" coordsize="10,20">
              <v:shape style="position:absolute;left:6548;top:4047;width:10;height:20" coordorigin="6548,4047" coordsize="10,20" path="m6548,4066l6558,4066,6558,4047,6548,4047,6548,4066xe" filled="true" fillcolor="#000000" stroked="false">
                <v:path arrowok="t"/>
                <v:fill type="solid"/>
              </v:shape>
            </v:group>
            <v:group style="position:absolute;left:6548;top:4066;width:10;height:20" coordorigin="6548,4066" coordsize="10,20">
              <v:shape style="position:absolute;left:6548;top:4066;width:10;height:20" coordorigin="6548,4066" coordsize="10,20" path="m6548,4085l6558,4085,6558,4066,6548,4066,6548,4085xe" filled="true" fillcolor="#000000" stroked="false">
                <v:path arrowok="t"/>
                <v:fill type="solid"/>
              </v:shape>
            </v:group>
            <v:group style="position:absolute;left:6548;top:4085;width:10;height:20" coordorigin="6548,4085" coordsize="10,20">
              <v:shape style="position:absolute;left:6548;top:4085;width:10;height:20" coordorigin="6548,4085" coordsize="10,20" path="m6548,4104l6558,4104,6558,4085,6548,4085,6548,4104xe" filled="true" fillcolor="#000000" stroked="false">
                <v:path arrowok="t"/>
                <v:fill type="solid"/>
              </v:shape>
            </v:group>
            <v:group style="position:absolute;left:6548;top:4104;width:10;height:20" coordorigin="6548,4104" coordsize="10,20">
              <v:shape style="position:absolute;left:6548;top:4104;width:10;height:20" coordorigin="6548,4104" coordsize="10,20" path="m6548,4124l6558,4124,6558,4104,6548,4104,6548,4124xe" filled="true" fillcolor="#000000" stroked="false">
                <v:path arrowok="t"/>
                <v:fill type="solid"/>
              </v:shape>
            </v:group>
            <v:group style="position:absolute;left:6548;top:4124;width:10;height:20" coordorigin="6548,4124" coordsize="10,20">
              <v:shape style="position:absolute;left:6548;top:4124;width:10;height:20" coordorigin="6548,4124" coordsize="10,20" path="m6548,4143l6558,4143,6558,4124,6548,4124,6548,4143xe" filled="true" fillcolor="#000000" stroked="false">
                <v:path arrowok="t"/>
                <v:fill type="solid"/>
              </v:shape>
            </v:group>
            <v:group style="position:absolute;left:6548;top:4143;width:10;height:20" coordorigin="6548,4143" coordsize="10,20">
              <v:shape style="position:absolute;left:6548;top:4143;width:10;height:20" coordorigin="6548,4143" coordsize="10,20" path="m6548,4163l6558,4163,6558,4143,6548,4143,6548,4163xe" filled="true" fillcolor="#000000" stroked="false">
                <v:path arrowok="t"/>
                <v:fill type="solid"/>
              </v:shape>
            </v:group>
            <v:group style="position:absolute;left:6548;top:4163;width:10;height:20" coordorigin="6548,4163" coordsize="10,20">
              <v:shape style="position:absolute;left:6548;top:4163;width:10;height:20" coordorigin="6548,4163" coordsize="10,20" path="m6548,4182l6558,4182,6558,4163,6548,4163,6548,4182xe" filled="true" fillcolor="#000000" stroked="false">
                <v:path arrowok="t"/>
                <v:fill type="solid"/>
              </v:shape>
            </v:group>
            <v:group style="position:absolute;left:6548;top:4182;width:10;height:20" coordorigin="6548,4182" coordsize="10,20">
              <v:shape style="position:absolute;left:6548;top:4182;width:10;height:20" coordorigin="6548,4182" coordsize="10,20" path="m6548,4201l6558,4201,6558,4182,6548,4182,6548,4201xe" filled="true" fillcolor="#000000" stroked="false">
                <v:path arrowok="t"/>
                <v:fill type="solid"/>
              </v:shape>
            </v:group>
            <v:group style="position:absolute;left:6548;top:4201;width:10;height:20" coordorigin="6548,4201" coordsize="10,20">
              <v:shape style="position:absolute;left:6548;top:4201;width:10;height:20" coordorigin="6548,4201" coordsize="10,20" path="m6548,4220l6558,4220,6558,4201,6548,4201,6548,4220xe" filled="true" fillcolor="#000000" stroked="false">
                <v:path arrowok="t"/>
                <v:fill type="solid"/>
              </v:shape>
            </v:group>
            <v:group style="position:absolute;left:6548;top:4220;width:10;height:20" coordorigin="6548,4220" coordsize="10,20">
              <v:shape style="position:absolute;left:6548;top:4220;width:10;height:20" coordorigin="6548,4220" coordsize="10,20" path="m6548,4239l6558,4239,6558,4220,6548,4220,6548,4239xe" filled="true" fillcolor="#000000" stroked="false">
                <v:path arrowok="t"/>
                <v:fill type="solid"/>
              </v:shape>
            </v:group>
            <v:group style="position:absolute;left:6548;top:4239;width:10;height:20" coordorigin="6548,4239" coordsize="10,20">
              <v:shape style="position:absolute;left:6548;top:4239;width:10;height:20" coordorigin="6548,4239" coordsize="10,20" path="m6548,4259l6558,4259,6558,4239,6548,4239,6548,4259xe" filled="true" fillcolor="#000000" stroked="false">
                <v:path arrowok="t"/>
                <v:fill type="solid"/>
              </v:shape>
            </v:group>
            <v:group style="position:absolute;left:6548;top:4259;width:10;height:20" coordorigin="6548,4259" coordsize="10,20">
              <v:shape style="position:absolute;left:6548;top:4259;width:10;height:20" coordorigin="6548,4259" coordsize="10,20" path="m6548,4278l6558,4278,6558,4259,6548,4259,6548,4278xe" filled="true" fillcolor="#000000" stroked="false">
                <v:path arrowok="t"/>
                <v:fill type="solid"/>
              </v:shape>
            </v:group>
            <v:group style="position:absolute;left:6548;top:4278;width:10;height:20" coordorigin="6548,4278" coordsize="10,20">
              <v:shape style="position:absolute;left:6548;top:4278;width:10;height:20" coordorigin="6548,4278" coordsize="10,20" path="m6548,4297l6558,4297,6558,4278,6548,4278,6548,4297xe" filled="true" fillcolor="#000000" stroked="false">
                <v:path arrowok="t"/>
                <v:fill type="solid"/>
              </v:shape>
            </v:group>
            <v:group style="position:absolute;left:6548;top:4297;width:10;height:20" coordorigin="6548,4297" coordsize="10,20">
              <v:shape style="position:absolute;left:6548;top:4297;width:10;height:20" coordorigin="6548,4297" coordsize="10,20" path="m6548,4316l6558,4316,6558,4297,6548,4297,6548,4316xe" filled="true" fillcolor="#000000" stroked="false">
                <v:path arrowok="t"/>
                <v:fill type="solid"/>
              </v:shape>
            </v:group>
            <v:group style="position:absolute;left:6548;top:4316;width:10;height:20" coordorigin="6548,4316" coordsize="10,20">
              <v:shape style="position:absolute;left:6548;top:4316;width:10;height:20" coordorigin="6548,4316" coordsize="10,20" path="m6548,4335l6558,4335,6558,4316,6548,4316,6548,4335xe" filled="true" fillcolor="#000000" stroked="false">
                <v:path arrowok="t"/>
                <v:fill type="solid"/>
              </v:shape>
            </v:group>
            <v:group style="position:absolute;left:6548;top:4335;width:10;height:20" coordorigin="6548,4335" coordsize="10,20">
              <v:shape style="position:absolute;left:6548;top:4335;width:10;height:20" coordorigin="6548,4335" coordsize="10,20" path="m6548,4355l6558,4355,6558,4335,6548,4335,6548,4355xe" filled="true" fillcolor="#000000" stroked="false">
                <v:path arrowok="t"/>
                <v:fill type="solid"/>
              </v:shape>
            </v:group>
            <v:group style="position:absolute;left:6548;top:4355;width:10;height:20" coordorigin="6548,4355" coordsize="10,20">
              <v:shape style="position:absolute;left:6548;top:4355;width:10;height:20" coordorigin="6548,4355" coordsize="10,20" path="m6548,4374l6558,4374,6558,4355,6548,4355,6548,4374xe" filled="true" fillcolor="#000000" stroked="false">
                <v:path arrowok="t"/>
                <v:fill type="solid"/>
              </v:shape>
            </v:group>
            <v:group style="position:absolute;left:6548;top:4374;width:10;height:20" coordorigin="6548,4374" coordsize="10,20">
              <v:shape style="position:absolute;left:6548;top:4374;width:10;height:20" coordorigin="6548,4374" coordsize="10,20" path="m6548,4393l6558,4393,6558,4374,6548,4374,6548,4393xe" filled="true" fillcolor="#000000" stroked="false">
                <v:path arrowok="t"/>
                <v:fill type="solid"/>
              </v:shape>
            </v:group>
            <v:group style="position:absolute;left:6548;top:4393;width:10;height:20" coordorigin="6548,4393" coordsize="10,20">
              <v:shape style="position:absolute;left:6548;top:4393;width:10;height:20" coordorigin="6548,4393" coordsize="10,20" path="m6548,4412l6558,4412,6558,4393,6548,4393,6548,4412xe" filled="true" fillcolor="#000000" stroked="false">
                <v:path arrowok="t"/>
                <v:fill type="solid"/>
              </v:shape>
            </v:group>
            <v:group style="position:absolute;left:6548;top:4412;width:10;height:20" coordorigin="6548,4412" coordsize="10,20">
              <v:shape style="position:absolute;left:6548;top:4412;width:10;height:20" coordorigin="6548,4412" coordsize="10,20" path="m6548,4431l6558,4431,6558,4412,6548,4412,6548,4431xe" filled="true" fillcolor="#000000" stroked="false">
                <v:path arrowok="t"/>
                <v:fill type="solid"/>
              </v:shape>
            </v:group>
            <v:group style="position:absolute;left:6548;top:4431;width:10;height:20" coordorigin="6548,4431" coordsize="10,20">
              <v:shape style="position:absolute;left:6548;top:4431;width:10;height:20" coordorigin="6548,4431" coordsize="10,20" path="m6548,4451l6558,4451,6558,4431,6548,4431,6548,4451xe" filled="true" fillcolor="#000000" stroked="false">
                <v:path arrowok="t"/>
                <v:fill type="solid"/>
              </v:shape>
            </v:group>
            <v:group style="position:absolute;left:6548;top:4451;width:10;height:20" coordorigin="6548,4451" coordsize="10,20">
              <v:shape style="position:absolute;left:6548;top:4451;width:10;height:20" coordorigin="6548,4451" coordsize="10,20" path="m6548,4470l6558,4470,6558,4451,6548,4451,6548,4470xe" filled="true" fillcolor="#000000" stroked="false">
                <v:path arrowok="t"/>
                <v:fill type="solid"/>
              </v:shape>
            </v:group>
            <v:group style="position:absolute;left:6548;top:4470;width:10;height:20" coordorigin="6548,4470" coordsize="10,20">
              <v:shape style="position:absolute;left:6548;top:4470;width:10;height:20" coordorigin="6548,4470" coordsize="10,20" path="m6548,4489l6558,4489,6558,4470,6548,4470,6548,4489xe" filled="true" fillcolor="#000000" stroked="false">
                <v:path arrowok="t"/>
                <v:fill type="solid"/>
              </v:shape>
            </v:group>
            <v:group style="position:absolute;left:6548;top:4489;width:10;height:20" coordorigin="6548,4489" coordsize="10,20">
              <v:shape style="position:absolute;left:6548;top:4489;width:10;height:20" coordorigin="6548,4489" coordsize="10,20" path="m6548,4508l6558,4508,6558,4489,6548,4489,6548,4508xe" filled="true" fillcolor="#000000" stroked="false">
                <v:path arrowok="t"/>
                <v:fill type="solid"/>
              </v:shape>
            </v:group>
            <v:group style="position:absolute;left:6548;top:4508;width:10;height:20" coordorigin="6548,4508" coordsize="10,20">
              <v:shape style="position:absolute;left:6548;top:4508;width:10;height:20" coordorigin="6548,4508" coordsize="10,20" path="m6548,4527l6558,4527,6558,4508,6548,4508,6548,4527xe" filled="true" fillcolor="#000000" stroked="false">
                <v:path arrowok="t"/>
                <v:fill type="solid"/>
              </v:shape>
            </v:group>
            <v:group style="position:absolute;left:6548;top:4527;width:10;height:20" coordorigin="6548,4527" coordsize="10,20">
              <v:shape style="position:absolute;left:6548;top:4527;width:10;height:20" coordorigin="6548,4527" coordsize="10,20" path="m6548,4547l6558,4547,6558,4527,6548,4527,6548,4547xe" filled="true" fillcolor="#000000" stroked="false">
                <v:path arrowok="t"/>
                <v:fill type="solid"/>
              </v:shape>
            </v:group>
            <v:group style="position:absolute;left:6548;top:4547;width:10;height:20" coordorigin="6548,4547" coordsize="10,20">
              <v:shape style="position:absolute;left:6548;top:4547;width:10;height:20" coordorigin="6548,4547" coordsize="10,20" path="m6548,4566l6558,4566,6558,4547,6548,4547,6548,4566xe" filled="true" fillcolor="#000000" stroked="false">
                <v:path arrowok="t"/>
                <v:fill type="solid"/>
              </v:shape>
            </v:group>
            <v:group style="position:absolute;left:6548;top:4566;width:10;height:20" coordorigin="6548,4566" coordsize="10,20">
              <v:shape style="position:absolute;left:6548;top:4566;width:10;height:20" coordorigin="6548,4566" coordsize="10,20" path="m6548,4585l6558,4585,6558,4566,6548,4566,6548,4585xe" filled="true" fillcolor="#000000" stroked="false">
                <v:path arrowok="t"/>
                <v:fill type="solid"/>
              </v:shape>
            </v:group>
            <v:group style="position:absolute;left:6548;top:4585;width:10;height:20" coordorigin="6548,4585" coordsize="10,20">
              <v:shape style="position:absolute;left:6548;top:4585;width:10;height:20" coordorigin="6548,4585" coordsize="10,20" path="m6548,4604l6558,4604,6558,4585,6548,4585,6548,4604xe" filled="true" fillcolor="#000000" stroked="false">
                <v:path arrowok="t"/>
                <v:fill type="solid"/>
              </v:shape>
            </v:group>
            <v:group style="position:absolute;left:6548;top:4604;width:10;height:20" coordorigin="6548,4604" coordsize="10,20">
              <v:shape style="position:absolute;left:6548;top:4604;width:10;height:20" coordorigin="6548,4604" coordsize="10,20" path="m6548,4623l6558,4623,6558,4604,6548,4604,6548,4623xe" filled="true" fillcolor="#000000" stroked="false">
                <v:path arrowok="t"/>
                <v:fill type="solid"/>
              </v:shape>
            </v:group>
            <v:group style="position:absolute;left:6548;top:4623;width:10;height:20" coordorigin="6548,4623" coordsize="10,20">
              <v:shape style="position:absolute;left:6548;top:4623;width:10;height:20" coordorigin="6548,4623" coordsize="10,20" path="m6548,4643l6558,4643,6558,4623,6548,4623,6548,4643xe" filled="true" fillcolor="#000000" stroked="false">
                <v:path arrowok="t"/>
                <v:fill type="solid"/>
              </v:shape>
            </v:group>
            <v:group style="position:absolute;left:6548;top:4643;width:10;height:20" coordorigin="6548,4643" coordsize="10,20">
              <v:shape style="position:absolute;left:6548;top:4643;width:10;height:20" coordorigin="6548,4643" coordsize="10,20" path="m6548,4662l6558,4662,6558,4643,6548,4643,6548,4662xe" filled="true" fillcolor="#000000" stroked="false">
                <v:path arrowok="t"/>
                <v:fill type="solid"/>
              </v:shape>
            </v:group>
            <v:group style="position:absolute;left:6548;top:4664;width:10;height:2" coordorigin="6548,4664" coordsize="10,2">
              <v:shape style="position:absolute;left:6548;top:4664;width:10;height:2" coordorigin="6548,4664" coordsize="10,0" path="m6548,4664l6558,4664e" filled="false" stroked="true" strokeweight=".23999pt" strokecolor="#000000">
                <v:path arrowok="t"/>
              </v:shape>
            </v:group>
            <v:group style="position:absolute;left:6548;top:4681;width:29;height:2" coordorigin="6548,4681" coordsize="29,2">
              <v:shape style="position:absolute;left:6548;top:4681;width:29;height:2" coordorigin="6548,4681" coordsize="29,0" path="m6548,4681l6577,4681e" filled="false" stroked="true" strokeweight="1.44pt" strokecolor="#000000">
                <v:path arrowok="t"/>
              </v:shape>
            </v:group>
            <v:group style="position:absolute;left:6577;top:4681;width:828;height:2" coordorigin="6577,4681" coordsize="828,2">
              <v:shape style="position:absolute;left:6577;top:4681;width:828;height:2" coordorigin="6577,4681" coordsize="828,0" path="m6577,4681l7405,4681e" filled="false" stroked="true" strokeweight="1.44pt" strokecolor="#000000">
                <v:path arrowok="t"/>
              </v:shape>
            </v:group>
            <v:group style="position:absolute;left:7405;top:2376;width:10;height:20" coordorigin="7405,2376" coordsize="10,20">
              <v:shape style="position:absolute;left:7405;top:2376;width:10;height:20" coordorigin="7405,2376" coordsize="10,20" path="m7405,2396l7415,2396,7415,2376,7405,2376,7405,2396xe" filled="true" fillcolor="#000000" stroked="false">
                <v:path arrowok="t"/>
                <v:fill type="solid"/>
              </v:shape>
            </v:group>
            <v:group style="position:absolute;left:7405;top:2396;width:10;height:20" coordorigin="7405,2396" coordsize="10,20">
              <v:shape style="position:absolute;left:7405;top:2396;width:10;height:20" coordorigin="7405,2396" coordsize="10,20" path="m7405,2415l7415,2415,7415,2396,7405,2396,7405,2415xe" filled="true" fillcolor="#000000" stroked="false">
                <v:path arrowok="t"/>
                <v:fill type="solid"/>
              </v:shape>
            </v:group>
            <v:group style="position:absolute;left:7405;top:2415;width:10;height:20" coordorigin="7405,2415" coordsize="10,20">
              <v:shape style="position:absolute;left:7405;top:2415;width:10;height:20" coordorigin="7405,2415" coordsize="10,20" path="m7405,2434l7415,2434,7415,2415,7405,2415,7405,2434xe" filled="true" fillcolor="#000000" stroked="false">
                <v:path arrowok="t"/>
                <v:fill type="solid"/>
              </v:shape>
            </v:group>
            <v:group style="position:absolute;left:7405;top:2434;width:10;height:20" coordorigin="7405,2434" coordsize="10,20">
              <v:shape style="position:absolute;left:7405;top:2434;width:10;height:20" coordorigin="7405,2434" coordsize="10,20" path="m7405,2453l7415,2453,7415,2434,7405,2434,7405,2453xe" filled="true" fillcolor="#000000" stroked="false">
                <v:path arrowok="t"/>
                <v:fill type="solid"/>
              </v:shape>
            </v:group>
            <v:group style="position:absolute;left:7405;top:2453;width:10;height:20" coordorigin="7405,2453" coordsize="10,20">
              <v:shape style="position:absolute;left:7405;top:2453;width:10;height:20" coordorigin="7405,2453" coordsize="10,20" path="m7405,2472l7415,2472,7415,2453,7405,2453,7405,2472xe" filled="true" fillcolor="#000000" stroked="false">
                <v:path arrowok="t"/>
                <v:fill type="solid"/>
              </v:shape>
            </v:group>
            <v:group style="position:absolute;left:7405;top:2472;width:10;height:20" coordorigin="7405,2472" coordsize="10,20">
              <v:shape style="position:absolute;left:7405;top:2472;width:10;height:20" coordorigin="7405,2472" coordsize="10,20" path="m7405,2492l7415,2492,7415,2472,7405,2472,7405,2492xe" filled="true" fillcolor="#000000" stroked="false">
                <v:path arrowok="t"/>
                <v:fill type="solid"/>
              </v:shape>
            </v:group>
            <v:group style="position:absolute;left:7405;top:2492;width:10;height:20" coordorigin="7405,2492" coordsize="10,20">
              <v:shape style="position:absolute;left:7405;top:2492;width:10;height:20" coordorigin="7405,2492" coordsize="10,20" path="m7405,2511l7415,2511,7415,2492,7405,2492,7405,2511xe" filled="true" fillcolor="#000000" stroked="false">
                <v:path arrowok="t"/>
                <v:fill type="solid"/>
              </v:shape>
            </v:group>
            <v:group style="position:absolute;left:7405;top:2511;width:10;height:20" coordorigin="7405,2511" coordsize="10,20">
              <v:shape style="position:absolute;left:7405;top:2511;width:10;height:20" coordorigin="7405,2511" coordsize="10,20" path="m7405,2530l7415,2530,7415,2511,7405,2511,7405,2530xe" filled="true" fillcolor="#000000" stroked="false">
                <v:path arrowok="t"/>
                <v:fill type="solid"/>
              </v:shape>
            </v:group>
            <v:group style="position:absolute;left:7405;top:2530;width:10;height:20" coordorigin="7405,2530" coordsize="10,20">
              <v:shape style="position:absolute;left:7405;top:2530;width:10;height:20" coordorigin="7405,2530" coordsize="10,20" path="m7405,2549l7415,2549,7415,2530,7405,2530,7405,2549xe" filled="true" fillcolor="#000000" stroked="false">
                <v:path arrowok="t"/>
                <v:fill type="solid"/>
              </v:shape>
            </v:group>
            <v:group style="position:absolute;left:7405;top:2549;width:10;height:20" coordorigin="7405,2549" coordsize="10,20">
              <v:shape style="position:absolute;left:7405;top:2549;width:10;height:20" coordorigin="7405,2549" coordsize="10,20" path="m7405,2568l7415,2568,7415,2549,7405,2549,7405,2568xe" filled="true" fillcolor="#000000" stroked="false">
                <v:path arrowok="t"/>
                <v:fill type="solid"/>
              </v:shape>
            </v:group>
            <v:group style="position:absolute;left:7405;top:2568;width:10;height:20" coordorigin="7405,2568" coordsize="10,20">
              <v:shape style="position:absolute;left:7405;top:2568;width:10;height:20" coordorigin="7405,2568" coordsize="10,20" path="m7405,2588l7415,2588,7415,2568,7405,2568,7405,2588xe" filled="true" fillcolor="#000000" stroked="false">
                <v:path arrowok="t"/>
                <v:fill type="solid"/>
              </v:shape>
            </v:group>
            <v:group style="position:absolute;left:7405;top:2588;width:10;height:20" coordorigin="7405,2588" coordsize="10,20">
              <v:shape style="position:absolute;left:7405;top:2588;width:10;height:20" coordorigin="7405,2588" coordsize="10,20" path="m7405,2607l7415,2607,7415,2588,7405,2588,7405,2607xe" filled="true" fillcolor="#000000" stroked="false">
                <v:path arrowok="t"/>
                <v:fill type="solid"/>
              </v:shape>
            </v:group>
            <v:group style="position:absolute;left:7405;top:2607;width:10;height:20" coordorigin="7405,2607" coordsize="10,20">
              <v:shape style="position:absolute;left:7405;top:2607;width:10;height:20" coordorigin="7405,2607" coordsize="10,20" path="m7405,2626l7415,2626,7415,2607,7405,2607,7405,2626xe" filled="true" fillcolor="#000000" stroked="false">
                <v:path arrowok="t"/>
                <v:fill type="solid"/>
              </v:shape>
            </v:group>
            <v:group style="position:absolute;left:7405;top:2626;width:10;height:20" coordorigin="7405,2626" coordsize="10,20">
              <v:shape style="position:absolute;left:7405;top:2626;width:10;height:20" coordorigin="7405,2626" coordsize="10,20" path="m7405,2645l7415,2645,7415,2626,7405,2626,7405,2645xe" filled="true" fillcolor="#000000" stroked="false">
                <v:path arrowok="t"/>
                <v:fill type="solid"/>
              </v:shape>
            </v:group>
            <v:group style="position:absolute;left:7405;top:2645;width:10;height:20" coordorigin="7405,2645" coordsize="10,20">
              <v:shape style="position:absolute;left:7405;top:2645;width:10;height:20" coordorigin="7405,2645" coordsize="10,20" path="m7405,2664l7415,2664,7415,2645,7405,2645,7405,2664xe" filled="true" fillcolor="#000000" stroked="false">
                <v:path arrowok="t"/>
                <v:fill type="solid"/>
              </v:shape>
            </v:group>
            <v:group style="position:absolute;left:7405;top:2664;width:10;height:20" coordorigin="7405,2664" coordsize="10,20">
              <v:shape style="position:absolute;left:7405;top:2664;width:10;height:20" coordorigin="7405,2664" coordsize="10,20" path="m7405,2684l7415,2684,7415,2664,7405,2664,7405,2684xe" filled="true" fillcolor="#000000" stroked="false">
                <v:path arrowok="t"/>
                <v:fill type="solid"/>
              </v:shape>
            </v:group>
            <v:group style="position:absolute;left:7405;top:2684;width:10;height:20" coordorigin="7405,2684" coordsize="10,20">
              <v:shape style="position:absolute;left:7405;top:2684;width:10;height:20" coordorigin="7405,2684" coordsize="10,20" path="m7405,2703l7415,2703,7415,2684,7405,2684,7405,2703xe" filled="true" fillcolor="#000000" stroked="false">
                <v:path arrowok="t"/>
                <v:fill type="solid"/>
              </v:shape>
            </v:group>
            <v:group style="position:absolute;left:7405;top:2703;width:10;height:20" coordorigin="7405,2703" coordsize="10,20">
              <v:shape style="position:absolute;left:7405;top:2703;width:10;height:20" coordorigin="7405,2703" coordsize="10,20" path="m7405,2722l7415,2722,7415,2703,7405,2703,7405,2722xe" filled="true" fillcolor="#000000" stroked="false">
                <v:path arrowok="t"/>
                <v:fill type="solid"/>
              </v:shape>
            </v:group>
            <v:group style="position:absolute;left:7405;top:2722;width:10;height:20" coordorigin="7405,2722" coordsize="10,20">
              <v:shape style="position:absolute;left:7405;top:2722;width:10;height:20" coordorigin="7405,2722" coordsize="10,20" path="m7405,2741l7415,2741,7415,2722,7405,2722,7405,2741xe" filled="true" fillcolor="#000000" stroked="false">
                <v:path arrowok="t"/>
                <v:fill type="solid"/>
              </v:shape>
            </v:group>
            <v:group style="position:absolute;left:7405;top:2741;width:10;height:20" coordorigin="7405,2741" coordsize="10,20">
              <v:shape style="position:absolute;left:7405;top:2741;width:10;height:20" coordorigin="7405,2741" coordsize="10,20" path="m7405,2760l7415,2760,7415,2741,7405,2741,7405,2760xe" filled="true" fillcolor="#000000" stroked="false">
                <v:path arrowok="t"/>
                <v:fill type="solid"/>
              </v:shape>
            </v:group>
            <v:group style="position:absolute;left:7405;top:2760;width:10;height:20" coordorigin="7405,2760" coordsize="10,20">
              <v:shape style="position:absolute;left:7405;top:2760;width:10;height:20" coordorigin="7405,2760" coordsize="10,20" path="m7405,2780l7415,2780,7415,2760,7405,2760,7405,2780xe" filled="true" fillcolor="#000000" stroked="false">
                <v:path arrowok="t"/>
                <v:fill type="solid"/>
              </v:shape>
            </v:group>
            <v:group style="position:absolute;left:7405;top:2780;width:10;height:20" coordorigin="7405,2780" coordsize="10,20">
              <v:shape style="position:absolute;left:7405;top:2780;width:10;height:20" coordorigin="7405,2780" coordsize="10,20" path="m7405,2799l7415,2799,7415,2780,7405,2780,7405,2799xe" filled="true" fillcolor="#000000" stroked="false">
                <v:path arrowok="t"/>
                <v:fill type="solid"/>
              </v:shape>
            </v:group>
            <v:group style="position:absolute;left:7405;top:2799;width:10;height:20" coordorigin="7405,2799" coordsize="10,20">
              <v:shape style="position:absolute;left:7405;top:2799;width:10;height:20" coordorigin="7405,2799" coordsize="10,20" path="m7405,2818l7415,2818,7415,2799,7405,2799,7405,2818xe" filled="true" fillcolor="#000000" stroked="false">
                <v:path arrowok="t"/>
                <v:fill type="solid"/>
              </v:shape>
            </v:group>
            <v:group style="position:absolute;left:7405;top:2818;width:10;height:20" coordorigin="7405,2818" coordsize="10,20">
              <v:shape style="position:absolute;left:7405;top:2818;width:10;height:20" coordorigin="7405,2818" coordsize="10,20" path="m7405,2837l7415,2837,7415,2818,7405,2818,7405,2837xe" filled="true" fillcolor="#000000" stroked="false">
                <v:path arrowok="t"/>
                <v:fill type="solid"/>
              </v:shape>
            </v:group>
            <v:group style="position:absolute;left:7405;top:2837;width:10;height:20" coordorigin="7405,2837" coordsize="10,20">
              <v:shape style="position:absolute;left:7405;top:2837;width:10;height:20" coordorigin="7405,2837" coordsize="10,20" path="m7405,2856l7415,2856,7415,2837,7405,2837,7405,2856xe" filled="true" fillcolor="#000000" stroked="false">
                <v:path arrowok="t"/>
                <v:fill type="solid"/>
              </v:shape>
            </v:group>
            <v:group style="position:absolute;left:7405;top:2856;width:10;height:20" coordorigin="7405,2856" coordsize="10,20">
              <v:shape style="position:absolute;left:7405;top:2856;width:10;height:20" coordorigin="7405,2856" coordsize="10,20" path="m7405,2876l7415,2876,7415,2856,7405,2856,7405,2876xe" filled="true" fillcolor="#000000" stroked="false">
                <v:path arrowok="t"/>
                <v:fill type="solid"/>
              </v:shape>
            </v:group>
            <v:group style="position:absolute;left:7405;top:2876;width:10;height:20" coordorigin="7405,2876" coordsize="10,20">
              <v:shape style="position:absolute;left:7405;top:2876;width:10;height:20" coordorigin="7405,2876" coordsize="10,20" path="m7405,2895l7415,2895,7415,2876,7405,2876,7405,2895xe" filled="true" fillcolor="#000000" stroked="false">
                <v:path arrowok="t"/>
                <v:fill type="solid"/>
              </v:shape>
            </v:group>
            <v:group style="position:absolute;left:7405;top:2895;width:10;height:20" coordorigin="7405,2895" coordsize="10,20">
              <v:shape style="position:absolute;left:7405;top:2895;width:10;height:20" coordorigin="7405,2895" coordsize="10,20" path="m7405,2914l7415,2914,7415,2895,7405,2895,7405,2914xe" filled="true" fillcolor="#000000" stroked="false">
                <v:path arrowok="t"/>
                <v:fill type="solid"/>
              </v:shape>
            </v:group>
            <v:group style="position:absolute;left:7405;top:2914;width:10;height:20" coordorigin="7405,2914" coordsize="10,20">
              <v:shape style="position:absolute;left:7405;top:2914;width:10;height:20" coordorigin="7405,2914" coordsize="10,20" path="m7405,2933l7415,2933,7415,2914,7405,2914,7405,2933xe" filled="true" fillcolor="#000000" stroked="false">
                <v:path arrowok="t"/>
                <v:fill type="solid"/>
              </v:shape>
            </v:group>
            <v:group style="position:absolute;left:7405;top:2933;width:10;height:20" coordorigin="7405,2933" coordsize="10,20">
              <v:shape style="position:absolute;left:7405;top:2933;width:10;height:20" coordorigin="7405,2933" coordsize="10,20" path="m7405,2952l7415,2952,7415,2933,7405,2933,7405,2952xe" filled="true" fillcolor="#000000" stroked="false">
                <v:path arrowok="t"/>
                <v:fill type="solid"/>
              </v:shape>
            </v:group>
            <v:group style="position:absolute;left:7405;top:2952;width:10;height:20" coordorigin="7405,2952" coordsize="10,20">
              <v:shape style="position:absolute;left:7405;top:2952;width:10;height:20" coordorigin="7405,2952" coordsize="10,20" path="m7405,2972l7415,2972,7415,2952,7405,2952,7405,2972xe" filled="true" fillcolor="#000000" stroked="false">
                <v:path arrowok="t"/>
                <v:fill type="solid"/>
              </v:shape>
            </v:group>
            <v:group style="position:absolute;left:7405;top:2972;width:10;height:20" coordorigin="7405,2972" coordsize="10,20">
              <v:shape style="position:absolute;left:7405;top:2972;width:10;height:20" coordorigin="7405,2972" coordsize="10,20" path="m7405,2991l7415,2991,7415,2972,7405,2972,7405,2991xe" filled="true" fillcolor="#000000" stroked="false">
                <v:path arrowok="t"/>
                <v:fill type="solid"/>
              </v:shape>
            </v:group>
            <v:group style="position:absolute;left:7405;top:2991;width:10;height:20" coordorigin="7405,2991" coordsize="10,20">
              <v:shape style="position:absolute;left:7405;top:2991;width:10;height:20" coordorigin="7405,2991" coordsize="10,20" path="m7405,3010l7415,3010,7415,2991,7405,2991,7405,3010xe" filled="true" fillcolor="#000000" stroked="false">
                <v:path arrowok="t"/>
                <v:fill type="solid"/>
              </v:shape>
            </v:group>
            <v:group style="position:absolute;left:7405;top:3010;width:10;height:20" coordorigin="7405,3010" coordsize="10,20">
              <v:shape style="position:absolute;left:7405;top:3010;width:10;height:20" coordorigin="7405,3010" coordsize="10,20" path="m7405,3029l7415,3029,7415,3010,7405,3010,7405,3029xe" filled="true" fillcolor="#000000" stroked="false">
                <v:path arrowok="t"/>
                <v:fill type="solid"/>
              </v:shape>
            </v:group>
            <v:group style="position:absolute;left:7405;top:3029;width:10;height:20" coordorigin="7405,3029" coordsize="10,20">
              <v:shape style="position:absolute;left:7405;top:3029;width:10;height:20" coordorigin="7405,3029" coordsize="10,20" path="m7405,3048l7415,3048,7415,3029,7405,3029,7405,3048xe" filled="true" fillcolor="#000000" stroked="false">
                <v:path arrowok="t"/>
                <v:fill type="solid"/>
              </v:shape>
            </v:group>
            <v:group style="position:absolute;left:7405;top:3048;width:10;height:20" coordorigin="7405,3048" coordsize="10,20">
              <v:shape style="position:absolute;left:7405;top:3048;width:10;height:20" coordorigin="7405,3048" coordsize="10,20" path="m7405,3068l7415,3068,7415,3048,7405,3048,7405,3068xe" filled="true" fillcolor="#000000" stroked="false">
                <v:path arrowok="t"/>
                <v:fill type="solid"/>
              </v:shape>
            </v:group>
            <v:group style="position:absolute;left:7405;top:3068;width:10;height:20" coordorigin="7405,3068" coordsize="10,20">
              <v:shape style="position:absolute;left:7405;top:3068;width:10;height:20" coordorigin="7405,3068" coordsize="10,20" path="m7405,3087l7415,3087,7415,3068,7405,3068,7405,3087xe" filled="true" fillcolor="#000000" stroked="false">
                <v:path arrowok="t"/>
                <v:fill type="solid"/>
              </v:shape>
            </v:group>
            <v:group style="position:absolute;left:7405;top:3087;width:10;height:20" coordorigin="7405,3087" coordsize="10,20">
              <v:shape style="position:absolute;left:7405;top:3087;width:10;height:20" coordorigin="7405,3087" coordsize="10,20" path="m7405,3106l7415,3106,7415,3087,7405,3087,7405,3106xe" filled="true" fillcolor="#000000" stroked="false">
                <v:path arrowok="t"/>
                <v:fill type="solid"/>
              </v:shape>
            </v:group>
            <v:group style="position:absolute;left:7405;top:3106;width:10;height:20" coordorigin="7405,3106" coordsize="10,20">
              <v:shape style="position:absolute;left:7405;top:3106;width:10;height:20" coordorigin="7405,3106" coordsize="10,20" path="m7405,3125l7415,3125,7415,3106,7405,3106,7405,3125xe" filled="true" fillcolor="#000000" stroked="false">
                <v:path arrowok="t"/>
                <v:fill type="solid"/>
              </v:shape>
            </v:group>
            <v:group style="position:absolute;left:7405;top:3125;width:10;height:20" coordorigin="7405,3125" coordsize="10,20">
              <v:shape style="position:absolute;left:7405;top:3125;width:10;height:20" coordorigin="7405,3125" coordsize="10,20" path="m7405,3144l7415,3144,7415,3125,7405,3125,7405,3144xe" filled="true" fillcolor="#000000" stroked="false">
                <v:path arrowok="t"/>
                <v:fill type="solid"/>
              </v:shape>
            </v:group>
            <v:group style="position:absolute;left:7405;top:3144;width:10;height:20" coordorigin="7405,3144" coordsize="10,20">
              <v:shape style="position:absolute;left:7405;top:3144;width:10;height:20" coordorigin="7405,3144" coordsize="10,20" path="m7405,3164l7415,3164,7415,3144,7405,3144,7405,3164xe" filled="true" fillcolor="#000000" stroked="false">
                <v:path arrowok="t"/>
                <v:fill type="solid"/>
              </v:shape>
            </v:group>
            <v:group style="position:absolute;left:7405;top:3164;width:10;height:20" coordorigin="7405,3164" coordsize="10,20">
              <v:shape style="position:absolute;left:7405;top:3164;width:10;height:20" coordorigin="7405,3164" coordsize="10,20" path="m7405,3183l7415,3183,7415,3164,7405,3164,7405,3183xe" filled="true" fillcolor="#000000" stroked="false">
                <v:path arrowok="t"/>
                <v:fill type="solid"/>
              </v:shape>
            </v:group>
            <v:group style="position:absolute;left:7405;top:3183;width:10;height:20" coordorigin="7405,3183" coordsize="10,20">
              <v:shape style="position:absolute;left:7405;top:3183;width:10;height:20" coordorigin="7405,3183" coordsize="10,20" path="m7405,3202l7415,3202,7415,3183,7405,3183,7405,3202xe" filled="true" fillcolor="#000000" stroked="false">
                <v:path arrowok="t"/>
                <v:fill type="solid"/>
              </v:shape>
            </v:group>
            <v:group style="position:absolute;left:7405;top:3202;width:10;height:20" coordorigin="7405,3202" coordsize="10,20">
              <v:shape style="position:absolute;left:7405;top:3202;width:10;height:20" coordorigin="7405,3202" coordsize="10,20" path="m7405,3221l7415,3221,7415,3202,7405,3202,7405,3221xe" filled="true" fillcolor="#000000" stroked="false">
                <v:path arrowok="t"/>
                <v:fill type="solid"/>
              </v:shape>
            </v:group>
            <v:group style="position:absolute;left:7405;top:3221;width:10;height:20" coordorigin="7405,3221" coordsize="10,20">
              <v:shape style="position:absolute;left:7405;top:3221;width:10;height:20" coordorigin="7405,3221" coordsize="10,20" path="m7405,3240l7415,3240,7415,3221,7405,3221,7405,3240xe" filled="true" fillcolor="#000000" stroked="false">
                <v:path arrowok="t"/>
                <v:fill type="solid"/>
              </v:shape>
            </v:group>
            <v:group style="position:absolute;left:7405;top:3240;width:10;height:20" coordorigin="7405,3240" coordsize="10,20">
              <v:shape style="position:absolute;left:7405;top:3240;width:10;height:20" coordorigin="7405,3240" coordsize="10,20" path="m7405,3260l7415,3260,7415,3240,7405,3240,7405,3260xe" filled="true" fillcolor="#000000" stroked="false">
                <v:path arrowok="t"/>
                <v:fill type="solid"/>
              </v:shape>
            </v:group>
            <v:group style="position:absolute;left:7405;top:3260;width:10;height:20" coordorigin="7405,3260" coordsize="10,20">
              <v:shape style="position:absolute;left:7405;top:3260;width:10;height:20" coordorigin="7405,3260" coordsize="10,20" path="m7405,3279l7415,3279,7415,3260,7405,3260,7405,3279xe" filled="true" fillcolor="#000000" stroked="false">
                <v:path arrowok="t"/>
                <v:fill type="solid"/>
              </v:shape>
            </v:group>
            <v:group style="position:absolute;left:7405;top:3279;width:10;height:20" coordorigin="7405,3279" coordsize="10,20">
              <v:shape style="position:absolute;left:7405;top:3279;width:10;height:20" coordorigin="7405,3279" coordsize="10,20" path="m7405,3298l7415,3298,7415,3279,7405,3279,7405,3298xe" filled="true" fillcolor="#000000" stroked="false">
                <v:path arrowok="t"/>
                <v:fill type="solid"/>
              </v:shape>
            </v:group>
            <v:group style="position:absolute;left:7405;top:3298;width:10;height:20" coordorigin="7405,3298" coordsize="10,20">
              <v:shape style="position:absolute;left:7405;top:3298;width:10;height:20" coordorigin="7405,3298" coordsize="10,20" path="m7405,3317l7415,3317,7415,3298,7405,3298,7405,3317xe" filled="true" fillcolor="#000000" stroked="false">
                <v:path arrowok="t"/>
                <v:fill type="solid"/>
              </v:shape>
            </v:group>
            <v:group style="position:absolute;left:7405;top:3317;width:10;height:20" coordorigin="7405,3317" coordsize="10,20">
              <v:shape style="position:absolute;left:7405;top:3317;width:10;height:20" coordorigin="7405,3317" coordsize="10,20" path="m7405,3336l7415,3336,7415,3317,7405,3317,7405,3336xe" filled="true" fillcolor="#000000" stroked="false">
                <v:path arrowok="t"/>
                <v:fill type="solid"/>
              </v:shape>
            </v:group>
            <v:group style="position:absolute;left:7405;top:3336;width:10;height:20" coordorigin="7405,3336" coordsize="10,20">
              <v:shape style="position:absolute;left:7405;top:3336;width:10;height:20" coordorigin="7405,3336" coordsize="10,20" path="m7405,3356l7415,3356,7415,3336,7405,3336,7405,3356xe" filled="true" fillcolor="#000000" stroked="false">
                <v:path arrowok="t"/>
                <v:fill type="solid"/>
              </v:shape>
            </v:group>
            <v:group style="position:absolute;left:7405;top:3356;width:10;height:20" coordorigin="7405,3356" coordsize="10,20">
              <v:shape style="position:absolute;left:7405;top:3356;width:10;height:20" coordorigin="7405,3356" coordsize="10,20" path="m7405,3375l7415,3375,7415,3356,7405,3356,7405,3375xe" filled="true" fillcolor="#000000" stroked="false">
                <v:path arrowok="t"/>
                <v:fill type="solid"/>
              </v:shape>
            </v:group>
            <v:group style="position:absolute;left:7405;top:3375;width:10;height:20" coordorigin="7405,3375" coordsize="10,20">
              <v:shape style="position:absolute;left:7405;top:3375;width:10;height:20" coordorigin="7405,3375" coordsize="10,20" path="m7405,3394l7415,3394,7415,3375,7405,3375,7405,3394xe" filled="true" fillcolor="#000000" stroked="false">
                <v:path arrowok="t"/>
                <v:fill type="solid"/>
              </v:shape>
            </v:group>
            <v:group style="position:absolute;left:7405;top:3394;width:10;height:20" coordorigin="7405,3394" coordsize="10,20">
              <v:shape style="position:absolute;left:7405;top:3394;width:10;height:20" coordorigin="7405,3394" coordsize="10,20" path="m7405,3413l7415,3413,7415,3394,7405,3394,7405,3413xe" filled="true" fillcolor="#000000" stroked="false">
                <v:path arrowok="t"/>
                <v:fill type="solid"/>
              </v:shape>
            </v:group>
            <v:group style="position:absolute;left:7405;top:3413;width:10;height:20" coordorigin="7405,3413" coordsize="10,20">
              <v:shape style="position:absolute;left:7405;top:3413;width:10;height:20" coordorigin="7405,3413" coordsize="10,20" path="m7405,3432l7415,3432,7415,3413,7405,3413,7405,3432xe" filled="true" fillcolor="#000000" stroked="false">
                <v:path arrowok="t"/>
                <v:fill type="solid"/>
              </v:shape>
            </v:group>
            <v:group style="position:absolute;left:7405;top:3432;width:10;height:20" coordorigin="7405,3432" coordsize="10,20">
              <v:shape style="position:absolute;left:7405;top:3432;width:10;height:20" coordorigin="7405,3432" coordsize="10,20" path="m7405,3452l7415,3452,7415,3432,7405,3432,7405,3452xe" filled="true" fillcolor="#000000" stroked="false">
                <v:path arrowok="t"/>
                <v:fill type="solid"/>
              </v:shape>
            </v:group>
            <v:group style="position:absolute;left:7405;top:3452;width:10;height:20" coordorigin="7405,3452" coordsize="10,20">
              <v:shape style="position:absolute;left:7405;top:3452;width:10;height:20" coordorigin="7405,3452" coordsize="10,20" path="m7405,3471l7415,3471,7415,3452,7405,3452,7405,3471xe" filled="true" fillcolor="#000000" stroked="false">
                <v:path arrowok="t"/>
                <v:fill type="solid"/>
              </v:shape>
            </v:group>
            <v:group style="position:absolute;left:7405;top:3471;width:10;height:20" coordorigin="7405,3471" coordsize="10,20">
              <v:shape style="position:absolute;left:7405;top:3471;width:10;height:20" coordorigin="7405,3471" coordsize="10,20" path="m7405,3490l7415,3490,7415,3471,7405,3471,7405,3490xe" filled="true" fillcolor="#000000" stroked="false">
                <v:path arrowok="t"/>
                <v:fill type="solid"/>
              </v:shape>
            </v:group>
            <v:group style="position:absolute;left:7405;top:3490;width:10;height:20" coordorigin="7405,3490" coordsize="10,20">
              <v:shape style="position:absolute;left:7405;top:3490;width:10;height:20" coordorigin="7405,3490" coordsize="10,20" path="m7405,3509l7415,3509,7415,3490,7405,3490,7405,3509xe" filled="true" fillcolor="#000000" stroked="false">
                <v:path arrowok="t"/>
                <v:fill type="solid"/>
              </v:shape>
            </v:group>
            <v:group style="position:absolute;left:7405;top:3509;width:10;height:20" coordorigin="7405,3509" coordsize="10,20">
              <v:shape style="position:absolute;left:7405;top:3509;width:10;height:20" coordorigin="7405,3509" coordsize="10,20" path="m7405,3528l7415,3528,7415,3509,7405,3509,7405,3528xe" filled="true" fillcolor="#000000" stroked="false">
                <v:path arrowok="t"/>
                <v:fill type="solid"/>
              </v:shape>
            </v:group>
            <v:group style="position:absolute;left:7405;top:3528;width:10;height:20" coordorigin="7405,3528" coordsize="10,20">
              <v:shape style="position:absolute;left:7405;top:3528;width:10;height:20" coordorigin="7405,3528" coordsize="10,20" path="m7405,3548l7415,3548,7415,3528,7405,3528,7405,3548xe" filled="true" fillcolor="#000000" stroked="false">
                <v:path arrowok="t"/>
                <v:fill type="solid"/>
              </v:shape>
            </v:group>
            <v:group style="position:absolute;left:7405;top:3548;width:10;height:20" coordorigin="7405,3548" coordsize="10,20">
              <v:shape style="position:absolute;left:7405;top:3548;width:10;height:20" coordorigin="7405,3548" coordsize="10,20" path="m7405,3567l7415,3567,7415,3548,7405,3548,7405,3567xe" filled="true" fillcolor="#000000" stroked="false">
                <v:path arrowok="t"/>
                <v:fill type="solid"/>
              </v:shape>
            </v:group>
            <v:group style="position:absolute;left:7405;top:3567;width:10;height:20" coordorigin="7405,3567" coordsize="10,20">
              <v:shape style="position:absolute;left:7405;top:3567;width:10;height:20" coordorigin="7405,3567" coordsize="10,20" path="m7405,3586l7415,3586,7415,3567,7405,3567,7405,3586xe" filled="true" fillcolor="#000000" stroked="false">
                <v:path arrowok="t"/>
                <v:fill type="solid"/>
              </v:shape>
            </v:group>
            <v:group style="position:absolute;left:7405;top:3586;width:10;height:20" coordorigin="7405,3586" coordsize="10,20">
              <v:shape style="position:absolute;left:7405;top:3586;width:10;height:20" coordorigin="7405,3586" coordsize="10,20" path="m7405,3605l7415,3605,7415,3586,7405,3586,7405,3605xe" filled="true" fillcolor="#000000" stroked="false">
                <v:path arrowok="t"/>
                <v:fill type="solid"/>
              </v:shape>
            </v:group>
            <v:group style="position:absolute;left:7405;top:3605;width:10;height:20" coordorigin="7405,3605" coordsize="10,20">
              <v:shape style="position:absolute;left:7405;top:3605;width:10;height:20" coordorigin="7405,3605" coordsize="10,20" path="m7405,3624l7415,3624,7415,3605,7405,3605,7405,3624xe" filled="true" fillcolor="#000000" stroked="false">
                <v:path arrowok="t"/>
                <v:fill type="solid"/>
              </v:shape>
            </v:group>
            <v:group style="position:absolute;left:7405;top:3624;width:10;height:20" coordorigin="7405,3624" coordsize="10,20">
              <v:shape style="position:absolute;left:7405;top:3624;width:10;height:20" coordorigin="7405,3624" coordsize="10,20" path="m7405,3644l7415,3644,7415,3624,7405,3624,7405,3644xe" filled="true" fillcolor="#000000" stroked="false">
                <v:path arrowok="t"/>
                <v:fill type="solid"/>
              </v:shape>
            </v:group>
            <v:group style="position:absolute;left:7405;top:3644;width:10;height:20" coordorigin="7405,3644" coordsize="10,20">
              <v:shape style="position:absolute;left:7405;top:3644;width:10;height:20" coordorigin="7405,3644" coordsize="10,20" path="m7405,3663l7415,3663,7415,3644,7405,3644,7405,3663xe" filled="true" fillcolor="#000000" stroked="false">
                <v:path arrowok="t"/>
                <v:fill type="solid"/>
              </v:shape>
            </v:group>
            <v:group style="position:absolute;left:7405;top:3663;width:10;height:20" coordorigin="7405,3663" coordsize="10,20">
              <v:shape style="position:absolute;left:7405;top:3663;width:10;height:20" coordorigin="7405,3663" coordsize="10,20" path="m7405,3682l7415,3682,7415,3663,7405,3663,7405,3682xe" filled="true" fillcolor="#000000" stroked="false">
                <v:path arrowok="t"/>
                <v:fill type="solid"/>
              </v:shape>
            </v:group>
            <v:group style="position:absolute;left:7405;top:3682;width:10;height:20" coordorigin="7405,3682" coordsize="10,20">
              <v:shape style="position:absolute;left:7405;top:3682;width:10;height:20" coordorigin="7405,3682" coordsize="10,20" path="m7405,3701l7415,3701,7415,3682,7405,3682,7405,3701xe" filled="true" fillcolor="#000000" stroked="false">
                <v:path arrowok="t"/>
                <v:fill type="solid"/>
              </v:shape>
            </v:group>
            <v:group style="position:absolute;left:7405;top:3701;width:10;height:20" coordorigin="7405,3701" coordsize="10,20">
              <v:shape style="position:absolute;left:7405;top:3701;width:10;height:20" coordorigin="7405,3701" coordsize="10,20" path="m7405,3720l7415,3720,7415,3701,7405,3701,7405,3720xe" filled="true" fillcolor="#000000" stroked="false">
                <v:path arrowok="t"/>
                <v:fill type="solid"/>
              </v:shape>
            </v:group>
            <v:group style="position:absolute;left:7405;top:3720;width:10;height:20" coordorigin="7405,3720" coordsize="10,20">
              <v:shape style="position:absolute;left:7405;top:3720;width:10;height:20" coordorigin="7405,3720" coordsize="10,20" path="m7405,3740l7415,3740,7415,3720,7405,3720,7405,3740xe" filled="true" fillcolor="#000000" stroked="false">
                <v:path arrowok="t"/>
                <v:fill type="solid"/>
              </v:shape>
            </v:group>
            <v:group style="position:absolute;left:7405;top:3740;width:10;height:20" coordorigin="7405,3740" coordsize="10,20">
              <v:shape style="position:absolute;left:7405;top:3740;width:10;height:20" coordorigin="7405,3740" coordsize="10,20" path="m7405,3759l7415,3759,7415,3740,7405,3740,7405,3759xe" filled="true" fillcolor="#000000" stroked="false">
                <v:path arrowok="t"/>
                <v:fill type="solid"/>
              </v:shape>
            </v:group>
            <v:group style="position:absolute;left:7405;top:3759;width:10;height:20" coordorigin="7405,3759" coordsize="10,20">
              <v:shape style="position:absolute;left:7405;top:3759;width:10;height:20" coordorigin="7405,3759" coordsize="10,20" path="m7405,3778l7415,3778,7415,3759,7405,3759,7405,3778xe" filled="true" fillcolor="#000000" stroked="false">
                <v:path arrowok="t"/>
                <v:fill type="solid"/>
              </v:shape>
            </v:group>
            <v:group style="position:absolute;left:7405;top:3778;width:10;height:20" coordorigin="7405,3778" coordsize="10,20">
              <v:shape style="position:absolute;left:7405;top:3778;width:10;height:20" coordorigin="7405,3778" coordsize="10,20" path="m7405,3797l7415,3797,7415,3778,7405,3778,7405,3797xe" filled="true" fillcolor="#000000" stroked="false">
                <v:path arrowok="t"/>
                <v:fill type="solid"/>
              </v:shape>
            </v:group>
            <v:group style="position:absolute;left:7405;top:3797;width:10;height:20" coordorigin="7405,3797" coordsize="10,20">
              <v:shape style="position:absolute;left:7405;top:3797;width:10;height:20" coordorigin="7405,3797" coordsize="10,20" path="m7405,3816l7415,3816,7415,3797,7405,3797,7405,3816xe" filled="true" fillcolor="#000000" stroked="false">
                <v:path arrowok="t"/>
                <v:fill type="solid"/>
              </v:shape>
            </v:group>
            <v:group style="position:absolute;left:7405;top:3816;width:10;height:20" coordorigin="7405,3816" coordsize="10,20">
              <v:shape style="position:absolute;left:7405;top:3816;width:10;height:20" coordorigin="7405,3816" coordsize="10,20" path="m7405,3836l7415,3836,7415,3816,7405,3816,7405,3836xe" filled="true" fillcolor="#000000" stroked="false">
                <v:path arrowok="t"/>
                <v:fill type="solid"/>
              </v:shape>
            </v:group>
            <v:group style="position:absolute;left:7405;top:3836;width:10;height:20" coordorigin="7405,3836" coordsize="10,20">
              <v:shape style="position:absolute;left:7405;top:3836;width:10;height:20" coordorigin="7405,3836" coordsize="10,20" path="m7405,3855l7415,3855,7415,3836,7405,3836,7405,3855xe" filled="true" fillcolor="#000000" stroked="false">
                <v:path arrowok="t"/>
                <v:fill type="solid"/>
              </v:shape>
            </v:group>
            <v:group style="position:absolute;left:7405;top:3855;width:10;height:20" coordorigin="7405,3855" coordsize="10,20">
              <v:shape style="position:absolute;left:7405;top:3855;width:10;height:20" coordorigin="7405,3855" coordsize="10,20" path="m7405,3874l7415,3874,7415,3855,7405,3855,7405,3874xe" filled="true" fillcolor="#000000" stroked="false">
                <v:path arrowok="t"/>
                <v:fill type="solid"/>
              </v:shape>
            </v:group>
            <v:group style="position:absolute;left:7405;top:3874;width:10;height:20" coordorigin="7405,3874" coordsize="10,20">
              <v:shape style="position:absolute;left:7405;top:3874;width:10;height:20" coordorigin="7405,3874" coordsize="10,20" path="m7405,3893l7415,3893,7415,3874,7405,3874,7405,3893xe" filled="true" fillcolor="#000000" stroked="false">
                <v:path arrowok="t"/>
                <v:fill type="solid"/>
              </v:shape>
            </v:group>
            <v:group style="position:absolute;left:7405;top:3893;width:10;height:20" coordorigin="7405,3893" coordsize="10,20">
              <v:shape style="position:absolute;left:7405;top:3893;width:10;height:20" coordorigin="7405,3893" coordsize="10,20" path="m7405,3912l7415,3912,7415,3893,7405,3893,7405,3912xe" filled="true" fillcolor="#000000" stroked="false">
                <v:path arrowok="t"/>
                <v:fill type="solid"/>
              </v:shape>
            </v:group>
            <v:group style="position:absolute;left:7405;top:3912;width:10;height:20" coordorigin="7405,3912" coordsize="10,20">
              <v:shape style="position:absolute;left:7405;top:3912;width:10;height:20" coordorigin="7405,3912" coordsize="10,20" path="m7405,3932l7415,3932,7415,3912,7405,3912,7405,3932xe" filled="true" fillcolor="#000000" stroked="false">
                <v:path arrowok="t"/>
                <v:fill type="solid"/>
              </v:shape>
            </v:group>
            <v:group style="position:absolute;left:7405;top:3932;width:10;height:20" coordorigin="7405,3932" coordsize="10,20">
              <v:shape style="position:absolute;left:7405;top:3932;width:10;height:20" coordorigin="7405,3932" coordsize="10,20" path="m7405,3951l7415,3951,7415,3932,7405,3932,7405,3951xe" filled="true" fillcolor="#000000" stroked="false">
                <v:path arrowok="t"/>
                <v:fill type="solid"/>
              </v:shape>
            </v:group>
            <v:group style="position:absolute;left:7405;top:3951;width:10;height:20" coordorigin="7405,3951" coordsize="10,20">
              <v:shape style="position:absolute;left:7405;top:3951;width:10;height:20" coordorigin="7405,3951" coordsize="10,20" path="m7405,3970l7415,3970,7415,3951,7405,3951,7405,3970xe" filled="true" fillcolor="#000000" stroked="false">
                <v:path arrowok="t"/>
                <v:fill type="solid"/>
              </v:shape>
            </v:group>
            <v:group style="position:absolute;left:7405;top:3970;width:10;height:20" coordorigin="7405,3970" coordsize="10,20">
              <v:shape style="position:absolute;left:7405;top:3970;width:10;height:20" coordorigin="7405,3970" coordsize="10,20" path="m7405,3989l7415,3989,7415,3970,7405,3970,7405,3989xe" filled="true" fillcolor="#000000" stroked="false">
                <v:path arrowok="t"/>
                <v:fill type="solid"/>
              </v:shape>
            </v:group>
            <v:group style="position:absolute;left:7405;top:3989;width:10;height:20" coordorigin="7405,3989" coordsize="10,20">
              <v:shape style="position:absolute;left:7405;top:3989;width:10;height:20" coordorigin="7405,3989" coordsize="10,20" path="m7405,4008l7415,4008,7415,3989,7405,3989,7405,4008xe" filled="true" fillcolor="#000000" stroked="false">
                <v:path arrowok="t"/>
                <v:fill type="solid"/>
              </v:shape>
            </v:group>
            <v:group style="position:absolute;left:7405;top:4008;width:10;height:20" coordorigin="7405,4008" coordsize="10,20">
              <v:shape style="position:absolute;left:7405;top:4008;width:10;height:20" coordorigin="7405,4008" coordsize="10,20" path="m7405,4028l7415,4028,7415,4008,7405,4008,7405,4028xe" filled="true" fillcolor="#000000" stroked="false">
                <v:path arrowok="t"/>
                <v:fill type="solid"/>
              </v:shape>
            </v:group>
            <v:group style="position:absolute;left:7405;top:4028;width:10;height:20" coordorigin="7405,4028" coordsize="10,20">
              <v:shape style="position:absolute;left:7405;top:4028;width:10;height:20" coordorigin="7405,4028" coordsize="10,20" path="m7405,4047l7415,4047,7415,4028,7405,4028,7405,4047xe" filled="true" fillcolor="#000000" stroked="false">
                <v:path arrowok="t"/>
                <v:fill type="solid"/>
              </v:shape>
            </v:group>
            <v:group style="position:absolute;left:7405;top:4047;width:10;height:20" coordorigin="7405,4047" coordsize="10,20">
              <v:shape style="position:absolute;left:7405;top:4047;width:10;height:20" coordorigin="7405,4047" coordsize="10,20" path="m7405,4066l7415,4066,7415,4047,7405,4047,7405,4066xe" filled="true" fillcolor="#000000" stroked="false">
                <v:path arrowok="t"/>
                <v:fill type="solid"/>
              </v:shape>
            </v:group>
            <v:group style="position:absolute;left:7405;top:4066;width:10;height:20" coordorigin="7405,4066" coordsize="10,20">
              <v:shape style="position:absolute;left:7405;top:4066;width:10;height:20" coordorigin="7405,4066" coordsize="10,20" path="m7405,4085l7415,4085,7415,4066,7405,4066,7405,4085xe" filled="true" fillcolor="#000000" stroked="false">
                <v:path arrowok="t"/>
                <v:fill type="solid"/>
              </v:shape>
            </v:group>
            <v:group style="position:absolute;left:7405;top:4085;width:10;height:20" coordorigin="7405,4085" coordsize="10,20">
              <v:shape style="position:absolute;left:7405;top:4085;width:10;height:20" coordorigin="7405,4085" coordsize="10,20" path="m7405,4104l7415,4104,7415,4085,7405,4085,7405,4104xe" filled="true" fillcolor="#000000" stroked="false">
                <v:path arrowok="t"/>
                <v:fill type="solid"/>
              </v:shape>
            </v:group>
            <v:group style="position:absolute;left:7405;top:4104;width:10;height:20" coordorigin="7405,4104" coordsize="10,20">
              <v:shape style="position:absolute;left:7405;top:4104;width:10;height:20" coordorigin="7405,4104" coordsize="10,20" path="m7405,4124l7415,4124,7415,4104,7405,4104,7405,4124xe" filled="true" fillcolor="#000000" stroked="false">
                <v:path arrowok="t"/>
                <v:fill type="solid"/>
              </v:shape>
            </v:group>
            <v:group style="position:absolute;left:7405;top:4124;width:10;height:20" coordorigin="7405,4124" coordsize="10,20">
              <v:shape style="position:absolute;left:7405;top:4124;width:10;height:20" coordorigin="7405,4124" coordsize="10,20" path="m7405,4143l7415,4143,7415,4124,7405,4124,7405,4143xe" filled="true" fillcolor="#000000" stroked="false">
                <v:path arrowok="t"/>
                <v:fill type="solid"/>
              </v:shape>
            </v:group>
            <v:group style="position:absolute;left:7405;top:4143;width:10;height:20" coordorigin="7405,4143" coordsize="10,20">
              <v:shape style="position:absolute;left:7405;top:4143;width:10;height:20" coordorigin="7405,4143" coordsize="10,20" path="m7405,4163l7415,4163,7415,4143,7405,4143,7405,4163xe" filled="true" fillcolor="#000000" stroked="false">
                <v:path arrowok="t"/>
                <v:fill type="solid"/>
              </v:shape>
            </v:group>
            <v:group style="position:absolute;left:7405;top:4163;width:10;height:20" coordorigin="7405,4163" coordsize="10,20">
              <v:shape style="position:absolute;left:7405;top:4163;width:10;height:20" coordorigin="7405,4163" coordsize="10,20" path="m7405,4182l7415,4182,7415,4163,7405,4163,7405,4182xe" filled="true" fillcolor="#000000" stroked="false">
                <v:path arrowok="t"/>
                <v:fill type="solid"/>
              </v:shape>
            </v:group>
            <v:group style="position:absolute;left:7405;top:4182;width:10;height:20" coordorigin="7405,4182" coordsize="10,20">
              <v:shape style="position:absolute;left:7405;top:4182;width:10;height:20" coordorigin="7405,4182" coordsize="10,20" path="m7405,4201l7415,4201,7415,4182,7405,4182,7405,4201xe" filled="true" fillcolor="#000000" stroked="false">
                <v:path arrowok="t"/>
                <v:fill type="solid"/>
              </v:shape>
            </v:group>
            <v:group style="position:absolute;left:7405;top:4201;width:10;height:20" coordorigin="7405,4201" coordsize="10,20">
              <v:shape style="position:absolute;left:7405;top:4201;width:10;height:20" coordorigin="7405,4201" coordsize="10,20" path="m7405,4220l7415,4220,7415,4201,7405,4201,7405,4220xe" filled="true" fillcolor="#000000" stroked="false">
                <v:path arrowok="t"/>
                <v:fill type="solid"/>
              </v:shape>
            </v:group>
            <v:group style="position:absolute;left:7405;top:4220;width:10;height:20" coordorigin="7405,4220" coordsize="10,20">
              <v:shape style="position:absolute;left:7405;top:4220;width:10;height:20" coordorigin="7405,4220" coordsize="10,20" path="m7405,4239l7415,4239,7415,4220,7405,4220,7405,4239xe" filled="true" fillcolor="#000000" stroked="false">
                <v:path arrowok="t"/>
                <v:fill type="solid"/>
              </v:shape>
            </v:group>
            <v:group style="position:absolute;left:7405;top:4239;width:10;height:20" coordorigin="7405,4239" coordsize="10,20">
              <v:shape style="position:absolute;left:7405;top:4239;width:10;height:20" coordorigin="7405,4239" coordsize="10,20" path="m7405,4259l7415,4259,7415,4239,7405,4239,7405,4259xe" filled="true" fillcolor="#000000" stroked="false">
                <v:path arrowok="t"/>
                <v:fill type="solid"/>
              </v:shape>
            </v:group>
            <v:group style="position:absolute;left:7405;top:4259;width:10;height:20" coordorigin="7405,4259" coordsize="10,20">
              <v:shape style="position:absolute;left:7405;top:4259;width:10;height:20" coordorigin="7405,4259" coordsize="10,20" path="m7405,4278l7415,4278,7415,4259,7405,4259,7405,4278xe" filled="true" fillcolor="#000000" stroked="false">
                <v:path arrowok="t"/>
                <v:fill type="solid"/>
              </v:shape>
            </v:group>
            <v:group style="position:absolute;left:7405;top:4278;width:10;height:20" coordorigin="7405,4278" coordsize="10,20">
              <v:shape style="position:absolute;left:7405;top:4278;width:10;height:20" coordorigin="7405,4278" coordsize="10,20" path="m7405,4297l7415,4297,7415,4278,7405,4278,7405,4297xe" filled="true" fillcolor="#000000" stroked="false">
                <v:path arrowok="t"/>
                <v:fill type="solid"/>
              </v:shape>
            </v:group>
            <v:group style="position:absolute;left:7405;top:4297;width:10;height:20" coordorigin="7405,4297" coordsize="10,20">
              <v:shape style="position:absolute;left:7405;top:4297;width:10;height:20" coordorigin="7405,4297" coordsize="10,20" path="m7405,4316l7415,4316,7415,4297,7405,4297,7405,4316xe" filled="true" fillcolor="#000000" stroked="false">
                <v:path arrowok="t"/>
                <v:fill type="solid"/>
              </v:shape>
            </v:group>
            <v:group style="position:absolute;left:7405;top:4316;width:10;height:20" coordorigin="7405,4316" coordsize="10,20">
              <v:shape style="position:absolute;left:7405;top:4316;width:10;height:20" coordorigin="7405,4316" coordsize="10,20" path="m7405,4335l7415,4335,7415,4316,7405,4316,7405,4335xe" filled="true" fillcolor="#000000" stroked="false">
                <v:path arrowok="t"/>
                <v:fill type="solid"/>
              </v:shape>
            </v:group>
            <v:group style="position:absolute;left:7405;top:4335;width:10;height:20" coordorigin="7405,4335" coordsize="10,20">
              <v:shape style="position:absolute;left:7405;top:4335;width:10;height:20" coordorigin="7405,4335" coordsize="10,20" path="m7405,4355l7415,4355,7415,4335,7405,4335,7405,4355xe" filled="true" fillcolor="#000000" stroked="false">
                <v:path arrowok="t"/>
                <v:fill type="solid"/>
              </v:shape>
            </v:group>
            <v:group style="position:absolute;left:7405;top:4355;width:10;height:20" coordorigin="7405,4355" coordsize="10,20">
              <v:shape style="position:absolute;left:7405;top:4355;width:10;height:20" coordorigin="7405,4355" coordsize="10,20" path="m7405,4374l7415,4374,7415,4355,7405,4355,7405,4374xe" filled="true" fillcolor="#000000" stroked="false">
                <v:path arrowok="t"/>
                <v:fill type="solid"/>
              </v:shape>
            </v:group>
            <v:group style="position:absolute;left:7405;top:4374;width:10;height:20" coordorigin="7405,4374" coordsize="10,20">
              <v:shape style="position:absolute;left:7405;top:4374;width:10;height:20" coordorigin="7405,4374" coordsize="10,20" path="m7405,4393l7415,4393,7415,4374,7405,4374,7405,4393xe" filled="true" fillcolor="#000000" stroked="false">
                <v:path arrowok="t"/>
                <v:fill type="solid"/>
              </v:shape>
            </v:group>
            <v:group style="position:absolute;left:7405;top:4393;width:10;height:20" coordorigin="7405,4393" coordsize="10,20">
              <v:shape style="position:absolute;left:7405;top:4393;width:10;height:20" coordorigin="7405,4393" coordsize="10,20" path="m7405,4412l7415,4412,7415,4393,7405,4393,7405,4412xe" filled="true" fillcolor="#000000" stroked="false">
                <v:path arrowok="t"/>
                <v:fill type="solid"/>
              </v:shape>
            </v:group>
            <v:group style="position:absolute;left:7405;top:4412;width:10;height:20" coordorigin="7405,4412" coordsize="10,20">
              <v:shape style="position:absolute;left:7405;top:4412;width:10;height:20" coordorigin="7405,4412" coordsize="10,20" path="m7405,4431l7415,4431,7415,4412,7405,4412,7405,4431xe" filled="true" fillcolor="#000000" stroked="false">
                <v:path arrowok="t"/>
                <v:fill type="solid"/>
              </v:shape>
            </v:group>
            <v:group style="position:absolute;left:7405;top:4431;width:10;height:20" coordorigin="7405,4431" coordsize="10,20">
              <v:shape style="position:absolute;left:7405;top:4431;width:10;height:20" coordorigin="7405,4431" coordsize="10,20" path="m7405,4451l7415,4451,7415,4431,7405,4431,7405,4451xe" filled="true" fillcolor="#000000" stroked="false">
                <v:path arrowok="t"/>
                <v:fill type="solid"/>
              </v:shape>
            </v:group>
            <v:group style="position:absolute;left:7405;top:4451;width:10;height:20" coordorigin="7405,4451" coordsize="10,20">
              <v:shape style="position:absolute;left:7405;top:4451;width:10;height:20" coordorigin="7405,4451" coordsize="10,20" path="m7405,4470l7415,4470,7415,4451,7405,4451,7405,4470xe" filled="true" fillcolor="#000000" stroked="false">
                <v:path arrowok="t"/>
                <v:fill type="solid"/>
              </v:shape>
            </v:group>
            <v:group style="position:absolute;left:7405;top:4470;width:10;height:20" coordorigin="7405,4470" coordsize="10,20">
              <v:shape style="position:absolute;left:7405;top:4470;width:10;height:20" coordorigin="7405,4470" coordsize="10,20" path="m7405,4489l7415,4489,7415,4470,7405,4470,7405,4489xe" filled="true" fillcolor="#000000" stroked="false">
                <v:path arrowok="t"/>
                <v:fill type="solid"/>
              </v:shape>
            </v:group>
            <v:group style="position:absolute;left:7405;top:4489;width:10;height:20" coordorigin="7405,4489" coordsize="10,20">
              <v:shape style="position:absolute;left:7405;top:4489;width:10;height:20" coordorigin="7405,4489" coordsize="10,20" path="m7405,4508l7415,4508,7415,4489,7405,4489,7405,4508xe" filled="true" fillcolor="#000000" stroked="false">
                <v:path arrowok="t"/>
                <v:fill type="solid"/>
              </v:shape>
            </v:group>
            <v:group style="position:absolute;left:7405;top:4508;width:10;height:20" coordorigin="7405,4508" coordsize="10,20">
              <v:shape style="position:absolute;left:7405;top:4508;width:10;height:20" coordorigin="7405,4508" coordsize="10,20" path="m7405,4527l7415,4527,7415,4508,7405,4508,7405,4527xe" filled="true" fillcolor="#000000" stroked="false">
                <v:path arrowok="t"/>
                <v:fill type="solid"/>
              </v:shape>
            </v:group>
            <v:group style="position:absolute;left:7405;top:4527;width:10;height:20" coordorigin="7405,4527" coordsize="10,20">
              <v:shape style="position:absolute;left:7405;top:4527;width:10;height:20" coordorigin="7405,4527" coordsize="10,20" path="m7405,4547l7415,4547,7415,4527,7405,4527,7405,4547xe" filled="true" fillcolor="#000000" stroked="false">
                <v:path arrowok="t"/>
                <v:fill type="solid"/>
              </v:shape>
            </v:group>
            <v:group style="position:absolute;left:7405;top:4547;width:10;height:20" coordorigin="7405,4547" coordsize="10,20">
              <v:shape style="position:absolute;left:7405;top:4547;width:10;height:20" coordorigin="7405,4547" coordsize="10,20" path="m7405,4566l7415,4566,7415,4547,7405,4547,7405,4566xe" filled="true" fillcolor="#000000" stroked="false">
                <v:path arrowok="t"/>
                <v:fill type="solid"/>
              </v:shape>
            </v:group>
            <v:group style="position:absolute;left:7405;top:4566;width:10;height:20" coordorigin="7405,4566" coordsize="10,20">
              <v:shape style="position:absolute;left:7405;top:4566;width:10;height:20" coordorigin="7405,4566" coordsize="10,20" path="m7405,4585l7415,4585,7415,4566,7405,4566,7405,4585xe" filled="true" fillcolor="#000000" stroked="false">
                <v:path arrowok="t"/>
                <v:fill type="solid"/>
              </v:shape>
            </v:group>
            <v:group style="position:absolute;left:7405;top:4585;width:10;height:20" coordorigin="7405,4585" coordsize="10,20">
              <v:shape style="position:absolute;left:7405;top:4585;width:10;height:20" coordorigin="7405,4585" coordsize="10,20" path="m7405,4604l7415,4604,7415,4585,7405,4585,7405,4604xe" filled="true" fillcolor="#000000" stroked="false">
                <v:path arrowok="t"/>
                <v:fill type="solid"/>
              </v:shape>
            </v:group>
            <v:group style="position:absolute;left:7405;top:4604;width:10;height:20" coordorigin="7405,4604" coordsize="10,20">
              <v:shape style="position:absolute;left:7405;top:4604;width:10;height:20" coordorigin="7405,4604" coordsize="10,20" path="m7405,4623l7415,4623,7415,4604,7405,4604,7405,4623xe" filled="true" fillcolor="#000000" stroked="false">
                <v:path arrowok="t"/>
                <v:fill type="solid"/>
              </v:shape>
            </v:group>
            <v:group style="position:absolute;left:7405;top:4623;width:10;height:20" coordorigin="7405,4623" coordsize="10,20">
              <v:shape style="position:absolute;left:7405;top:4623;width:10;height:20" coordorigin="7405,4623" coordsize="10,20" path="m7405,4643l7415,4643,7415,4623,7405,4623,7405,4643xe" filled="true" fillcolor="#000000" stroked="false">
                <v:path arrowok="t"/>
                <v:fill type="solid"/>
              </v:shape>
            </v:group>
            <v:group style="position:absolute;left:7405;top:4643;width:10;height:20" coordorigin="7405,4643" coordsize="10,20">
              <v:shape style="position:absolute;left:7405;top:4643;width:10;height:20" coordorigin="7405,4643" coordsize="10,20" path="m7405,4662l7415,4662,7415,4643,7405,4643,7405,4662xe" filled="true" fillcolor="#000000" stroked="false">
                <v:path arrowok="t"/>
                <v:fill type="solid"/>
              </v:shape>
            </v:group>
            <v:group style="position:absolute;left:7405;top:4664;width:10;height:2" coordorigin="7405,4664" coordsize="10,2">
              <v:shape style="position:absolute;left:7405;top:4664;width:10;height:2" coordorigin="7405,4664" coordsize="10,0" path="m7405,4664l7415,4664e" filled="false" stroked="true" strokeweight=".23999pt" strokecolor="#000000">
                <v:path arrowok="t"/>
              </v:shape>
            </v:group>
            <v:group style="position:absolute;left:7405;top:4681;width:29;height:2" coordorigin="7405,4681" coordsize="29,2">
              <v:shape style="position:absolute;left:7405;top:4681;width:29;height:2" coordorigin="7405,4681" coordsize="29,0" path="m7405,4681l7434,4681e" filled="false" stroked="true" strokeweight="1.44pt" strokecolor="#000000">
                <v:path arrowok="t"/>
              </v:shape>
            </v:group>
            <v:group style="position:absolute;left:7434;top:4681;width:1001;height:2" coordorigin="7434,4681" coordsize="1001,2">
              <v:shape style="position:absolute;left:7434;top:4681;width:1001;height:2" coordorigin="7434,4681" coordsize="1001,0" path="m7434,4681l8435,4681e" filled="false" stroked="true" strokeweight="1.44pt" strokecolor="#000000">
                <v:path arrowok="t"/>
              </v:shape>
            </v:group>
            <v:group style="position:absolute;left:8435;top:2376;width:10;height:20" coordorigin="8435,2376" coordsize="10,20">
              <v:shape style="position:absolute;left:8435;top:2376;width:10;height:20" coordorigin="8435,2376" coordsize="10,20" path="m8435,2396l8444,2396,8444,2376,8435,2376,8435,2396xe" filled="true" fillcolor="#000000" stroked="false">
                <v:path arrowok="t"/>
                <v:fill type="solid"/>
              </v:shape>
            </v:group>
            <v:group style="position:absolute;left:8435;top:2396;width:10;height:20" coordorigin="8435,2396" coordsize="10,20">
              <v:shape style="position:absolute;left:8435;top:2396;width:10;height:20" coordorigin="8435,2396" coordsize="10,20" path="m8435,2415l8444,2415,8444,2396,8435,2396,8435,2415xe" filled="true" fillcolor="#000000" stroked="false">
                <v:path arrowok="t"/>
                <v:fill type="solid"/>
              </v:shape>
            </v:group>
            <v:group style="position:absolute;left:8435;top:2415;width:10;height:20" coordorigin="8435,2415" coordsize="10,20">
              <v:shape style="position:absolute;left:8435;top:2415;width:10;height:20" coordorigin="8435,2415" coordsize="10,20" path="m8435,2434l8444,2434,8444,2415,8435,2415,8435,2434xe" filled="true" fillcolor="#000000" stroked="false">
                <v:path arrowok="t"/>
                <v:fill type="solid"/>
              </v:shape>
            </v:group>
            <v:group style="position:absolute;left:8435;top:2434;width:10;height:20" coordorigin="8435,2434" coordsize="10,20">
              <v:shape style="position:absolute;left:8435;top:2434;width:10;height:20" coordorigin="8435,2434" coordsize="10,20" path="m8435,2453l8444,2453,8444,2434,8435,2434,8435,2453xe" filled="true" fillcolor="#000000" stroked="false">
                <v:path arrowok="t"/>
                <v:fill type="solid"/>
              </v:shape>
            </v:group>
            <v:group style="position:absolute;left:8435;top:2453;width:10;height:20" coordorigin="8435,2453" coordsize="10,20">
              <v:shape style="position:absolute;left:8435;top:2453;width:10;height:20" coordorigin="8435,2453" coordsize="10,20" path="m8435,2472l8444,2472,8444,2453,8435,2453,8435,2472xe" filled="true" fillcolor="#000000" stroked="false">
                <v:path arrowok="t"/>
                <v:fill type="solid"/>
              </v:shape>
            </v:group>
            <v:group style="position:absolute;left:8435;top:2472;width:10;height:20" coordorigin="8435,2472" coordsize="10,20">
              <v:shape style="position:absolute;left:8435;top:2472;width:10;height:20" coordorigin="8435,2472" coordsize="10,20" path="m8435,2492l8444,2492,8444,2472,8435,2472,8435,2492xe" filled="true" fillcolor="#000000" stroked="false">
                <v:path arrowok="t"/>
                <v:fill type="solid"/>
              </v:shape>
            </v:group>
            <v:group style="position:absolute;left:8435;top:2492;width:10;height:20" coordorigin="8435,2492" coordsize="10,20">
              <v:shape style="position:absolute;left:8435;top:2492;width:10;height:20" coordorigin="8435,2492" coordsize="10,20" path="m8435,2511l8444,2511,8444,2492,8435,2492,8435,2511xe" filled="true" fillcolor="#000000" stroked="false">
                <v:path arrowok="t"/>
                <v:fill type="solid"/>
              </v:shape>
            </v:group>
            <v:group style="position:absolute;left:8435;top:2511;width:10;height:20" coordorigin="8435,2511" coordsize="10,20">
              <v:shape style="position:absolute;left:8435;top:2511;width:10;height:20" coordorigin="8435,2511" coordsize="10,20" path="m8435,2530l8444,2530,8444,2511,8435,2511,8435,2530xe" filled="true" fillcolor="#000000" stroked="false">
                <v:path arrowok="t"/>
                <v:fill type="solid"/>
              </v:shape>
            </v:group>
            <v:group style="position:absolute;left:8435;top:2530;width:10;height:20" coordorigin="8435,2530" coordsize="10,20">
              <v:shape style="position:absolute;left:8435;top:2530;width:10;height:20" coordorigin="8435,2530" coordsize="10,20" path="m8435,2549l8444,2549,8444,2530,8435,2530,8435,2549xe" filled="true" fillcolor="#000000" stroked="false">
                <v:path arrowok="t"/>
                <v:fill type="solid"/>
              </v:shape>
            </v:group>
            <v:group style="position:absolute;left:8435;top:2549;width:10;height:20" coordorigin="8435,2549" coordsize="10,20">
              <v:shape style="position:absolute;left:8435;top:2549;width:10;height:20" coordorigin="8435,2549" coordsize="10,20" path="m8435,2568l8444,2568,8444,2549,8435,2549,8435,2568xe" filled="true" fillcolor="#000000" stroked="false">
                <v:path arrowok="t"/>
                <v:fill type="solid"/>
              </v:shape>
            </v:group>
            <v:group style="position:absolute;left:8435;top:2568;width:10;height:20" coordorigin="8435,2568" coordsize="10,20">
              <v:shape style="position:absolute;left:8435;top:2568;width:10;height:20" coordorigin="8435,2568" coordsize="10,20" path="m8435,2588l8444,2588,8444,2568,8435,2568,8435,2588xe" filled="true" fillcolor="#000000" stroked="false">
                <v:path arrowok="t"/>
                <v:fill type="solid"/>
              </v:shape>
            </v:group>
            <v:group style="position:absolute;left:8435;top:2588;width:10;height:20" coordorigin="8435,2588" coordsize="10,20">
              <v:shape style="position:absolute;left:8435;top:2588;width:10;height:20" coordorigin="8435,2588" coordsize="10,20" path="m8435,2607l8444,2607,8444,2588,8435,2588,8435,2607xe" filled="true" fillcolor="#000000" stroked="false">
                <v:path arrowok="t"/>
                <v:fill type="solid"/>
              </v:shape>
            </v:group>
            <v:group style="position:absolute;left:8435;top:2607;width:10;height:20" coordorigin="8435,2607" coordsize="10,20">
              <v:shape style="position:absolute;left:8435;top:2607;width:10;height:20" coordorigin="8435,2607" coordsize="10,20" path="m8435,2626l8444,2626,8444,2607,8435,2607,8435,2626xe" filled="true" fillcolor="#000000" stroked="false">
                <v:path arrowok="t"/>
                <v:fill type="solid"/>
              </v:shape>
            </v:group>
            <v:group style="position:absolute;left:8435;top:2626;width:10;height:20" coordorigin="8435,2626" coordsize="10,20">
              <v:shape style="position:absolute;left:8435;top:2626;width:10;height:20" coordorigin="8435,2626" coordsize="10,20" path="m8435,2645l8444,2645,8444,2626,8435,2626,8435,2645xe" filled="true" fillcolor="#000000" stroked="false">
                <v:path arrowok="t"/>
                <v:fill type="solid"/>
              </v:shape>
            </v:group>
            <v:group style="position:absolute;left:8435;top:2645;width:10;height:20" coordorigin="8435,2645" coordsize="10,20">
              <v:shape style="position:absolute;left:8435;top:2645;width:10;height:20" coordorigin="8435,2645" coordsize="10,20" path="m8435,2664l8444,2664,8444,2645,8435,2645,8435,2664xe" filled="true" fillcolor="#000000" stroked="false">
                <v:path arrowok="t"/>
                <v:fill type="solid"/>
              </v:shape>
            </v:group>
            <v:group style="position:absolute;left:8435;top:2664;width:10;height:20" coordorigin="8435,2664" coordsize="10,20">
              <v:shape style="position:absolute;left:8435;top:2664;width:10;height:20" coordorigin="8435,2664" coordsize="10,20" path="m8435,2684l8444,2684,8444,2664,8435,2664,8435,2684xe" filled="true" fillcolor="#000000" stroked="false">
                <v:path arrowok="t"/>
                <v:fill type="solid"/>
              </v:shape>
            </v:group>
            <v:group style="position:absolute;left:8435;top:2684;width:10;height:20" coordorigin="8435,2684" coordsize="10,20">
              <v:shape style="position:absolute;left:8435;top:2684;width:10;height:20" coordorigin="8435,2684" coordsize="10,20" path="m8435,2703l8444,2703,8444,2684,8435,2684,8435,2703xe" filled="true" fillcolor="#000000" stroked="false">
                <v:path arrowok="t"/>
                <v:fill type="solid"/>
              </v:shape>
            </v:group>
            <v:group style="position:absolute;left:8435;top:2703;width:10;height:20" coordorigin="8435,2703" coordsize="10,20">
              <v:shape style="position:absolute;left:8435;top:2703;width:10;height:20" coordorigin="8435,2703" coordsize="10,20" path="m8435,2722l8444,2722,8444,2703,8435,2703,8435,2722xe" filled="true" fillcolor="#000000" stroked="false">
                <v:path arrowok="t"/>
                <v:fill type="solid"/>
              </v:shape>
            </v:group>
            <v:group style="position:absolute;left:8435;top:2722;width:10;height:20" coordorigin="8435,2722" coordsize="10,20">
              <v:shape style="position:absolute;left:8435;top:2722;width:10;height:20" coordorigin="8435,2722" coordsize="10,20" path="m8435,2741l8444,2741,8444,2722,8435,2722,8435,2741xe" filled="true" fillcolor="#000000" stroked="false">
                <v:path arrowok="t"/>
                <v:fill type="solid"/>
              </v:shape>
            </v:group>
            <v:group style="position:absolute;left:8435;top:2741;width:10;height:20" coordorigin="8435,2741" coordsize="10,20">
              <v:shape style="position:absolute;left:8435;top:2741;width:10;height:20" coordorigin="8435,2741" coordsize="10,20" path="m8435,2760l8444,2760,8444,2741,8435,2741,8435,2760xe" filled="true" fillcolor="#000000" stroked="false">
                <v:path arrowok="t"/>
                <v:fill type="solid"/>
              </v:shape>
            </v:group>
            <v:group style="position:absolute;left:8435;top:2760;width:10;height:20" coordorigin="8435,2760" coordsize="10,20">
              <v:shape style="position:absolute;left:8435;top:2760;width:10;height:20" coordorigin="8435,2760" coordsize="10,20" path="m8435,2780l8444,2780,8444,2760,8435,2760,8435,2780xe" filled="true" fillcolor="#000000" stroked="false">
                <v:path arrowok="t"/>
                <v:fill type="solid"/>
              </v:shape>
            </v:group>
            <v:group style="position:absolute;left:8435;top:2780;width:10;height:20" coordorigin="8435,2780" coordsize="10,20">
              <v:shape style="position:absolute;left:8435;top:2780;width:10;height:20" coordorigin="8435,2780" coordsize="10,20" path="m8435,2799l8444,2799,8444,2780,8435,2780,8435,2799xe" filled="true" fillcolor="#000000" stroked="false">
                <v:path arrowok="t"/>
                <v:fill type="solid"/>
              </v:shape>
            </v:group>
            <v:group style="position:absolute;left:8435;top:2799;width:10;height:20" coordorigin="8435,2799" coordsize="10,20">
              <v:shape style="position:absolute;left:8435;top:2799;width:10;height:20" coordorigin="8435,2799" coordsize="10,20" path="m8435,2818l8444,2818,8444,2799,8435,2799,8435,2818xe" filled="true" fillcolor="#000000" stroked="false">
                <v:path arrowok="t"/>
                <v:fill type="solid"/>
              </v:shape>
            </v:group>
            <v:group style="position:absolute;left:8435;top:2818;width:10;height:20" coordorigin="8435,2818" coordsize="10,20">
              <v:shape style="position:absolute;left:8435;top:2818;width:10;height:20" coordorigin="8435,2818" coordsize="10,20" path="m8435,2837l8444,2837,8444,2818,8435,2818,8435,2837xe" filled="true" fillcolor="#000000" stroked="false">
                <v:path arrowok="t"/>
                <v:fill type="solid"/>
              </v:shape>
            </v:group>
            <v:group style="position:absolute;left:8435;top:2837;width:10;height:20" coordorigin="8435,2837" coordsize="10,20">
              <v:shape style="position:absolute;left:8435;top:2837;width:10;height:20" coordorigin="8435,2837" coordsize="10,20" path="m8435,2856l8444,2856,8444,2837,8435,2837,8435,2856xe" filled="true" fillcolor="#000000" stroked="false">
                <v:path arrowok="t"/>
                <v:fill type="solid"/>
              </v:shape>
            </v:group>
            <v:group style="position:absolute;left:8435;top:2856;width:10;height:20" coordorigin="8435,2856" coordsize="10,20">
              <v:shape style="position:absolute;left:8435;top:2856;width:10;height:20" coordorigin="8435,2856" coordsize="10,20" path="m8435,2876l8444,2876,8444,2856,8435,2856,8435,2876xe" filled="true" fillcolor="#000000" stroked="false">
                <v:path arrowok="t"/>
                <v:fill type="solid"/>
              </v:shape>
            </v:group>
            <v:group style="position:absolute;left:8435;top:2876;width:10;height:20" coordorigin="8435,2876" coordsize="10,20">
              <v:shape style="position:absolute;left:8435;top:2876;width:10;height:20" coordorigin="8435,2876" coordsize="10,20" path="m8435,2895l8444,2895,8444,2876,8435,2876,8435,2895xe" filled="true" fillcolor="#000000" stroked="false">
                <v:path arrowok="t"/>
                <v:fill type="solid"/>
              </v:shape>
            </v:group>
            <v:group style="position:absolute;left:8435;top:2895;width:10;height:20" coordorigin="8435,2895" coordsize="10,20">
              <v:shape style="position:absolute;left:8435;top:2895;width:10;height:20" coordorigin="8435,2895" coordsize="10,20" path="m8435,2914l8444,2914,8444,2895,8435,2895,8435,2914xe" filled="true" fillcolor="#000000" stroked="false">
                <v:path arrowok="t"/>
                <v:fill type="solid"/>
              </v:shape>
            </v:group>
            <v:group style="position:absolute;left:8435;top:2914;width:10;height:20" coordorigin="8435,2914" coordsize="10,20">
              <v:shape style="position:absolute;left:8435;top:2914;width:10;height:20" coordorigin="8435,2914" coordsize="10,20" path="m8435,2933l8444,2933,8444,2914,8435,2914,8435,2933xe" filled="true" fillcolor="#000000" stroked="false">
                <v:path arrowok="t"/>
                <v:fill type="solid"/>
              </v:shape>
            </v:group>
            <v:group style="position:absolute;left:8435;top:2933;width:10;height:20" coordorigin="8435,2933" coordsize="10,20">
              <v:shape style="position:absolute;left:8435;top:2933;width:10;height:20" coordorigin="8435,2933" coordsize="10,20" path="m8435,2952l8444,2952,8444,2933,8435,2933,8435,2952xe" filled="true" fillcolor="#000000" stroked="false">
                <v:path arrowok="t"/>
                <v:fill type="solid"/>
              </v:shape>
            </v:group>
            <v:group style="position:absolute;left:8435;top:2952;width:10;height:20" coordorigin="8435,2952" coordsize="10,20">
              <v:shape style="position:absolute;left:8435;top:2952;width:10;height:20" coordorigin="8435,2952" coordsize="10,20" path="m8435,2972l8444,2972,8444,2952,8435,2952,8435,2972xe" filled="true" fillcolor="#000000" stroked="false">
                <v:path arrowok="t"/>
                <v:fill type="solid"/>
              </v:shape>
            </v:group>
            <v:group style="position:absolute;left:8435;top:2972;width:10;height:20" coordorigin="8435,2972" coordsize="10,20">
              <v:shape style="position:absolute;left:8435;top:2972;width:10;height:20" coordorigin="8435,2972" coordsize="10,20" path="m8435,2991l8444,2991,8444,2972,8435,2972,8435,2991xe" filled="true" fillcolor="#000000" stroked="false">
                <v:path arrowok="t"/>
                <v:fill type="solid"/>
              </v:shape>
            </v:group>
            <v:group style="position:absolute;left:8435;top:2991;width:10;height:20" coordorigin="8435,2991" coordsize="10,20">
              <v:shape style="position:absolute;left:8435;top:2991;width:10;height:20" coordorigin="8435,2991" coordsize="10,20" path="m8435,3010l8444,3010,8444,2991,8435,2991,8435,3010xe" filled="true" fillcolor="#000000" stroked="false">
                <v:path arrowok="t"/>
                <v:fill type="solid"/>
              </v:shape>
            </v:group>
            <v:group style="position:absolute;left:8435;top:3010;width:10;height:20" coordorigin="8435,3010" coordsize="10,20">
              <v:shape style="position:absolute;left:8435;top:3010;width:10;height:20" coordorigin="8435,3010" coordsize="10,20" path="m8435,3029l8444,3029,8444,3010,8435,3010,8435,3029xe" filled="true" fillcolor="#000000" stroked="false">
                <v:path arrowok="t"/>
                <v:fill type="solid"/>
              </v:shape>
            </v:group>
            <v:group style="position:absolute;left:8435;top:3029;width:10;height:20" coordorigin="8435,3029" coordsize="10,20">
              <v:shape style="position:absolute;left:8435;top:3029;width:10;height:20" coordorigin="8435,3029" coordsize="10,20" path="m8435,3048l8444,3048,8444,3029,8435,3029,8435,3048xe" filled="true" fillcolor="#000000" stroked="false">
                <v:path arrowok="t"/>
                <v:fill type="solid"/>
              </v:shape>
            </v:group>
            <v:group style="position:absolute;left:8435;top:3048;width:10;height:20" coordorigin="8435,3048" coordsize="10,20">
              <v:shape style="position:absolute;left:8435;top:3048;width:10;height:20" coordorigin="8435,3048" coordsize="10,20" path="m8435,3068l8444,3068,8444,3048,8435,3048,8435,3068xe" filled="true" fillcolor="#000000" stroked="false">
                <v:path arrowok="t"/>
                <v:fill type="solid"/>
              </v:shape>
            </v:group>
            <v:group style="position:absolute;left:8435;top:3068;width:10;height:20" coordorigin="8435,3068" coordsize="10,20">
              <v:shape style="position:absolute;left:8435;top:3068;width:10;height:20" coordorigin="8435,3068" coordsize="10,20" path="m8435,3087l8444,3087,8444,3068,8435,3068,8435,3087xe" filled="true" fillcolor="#000000" stroked="false">
                <v:path arrowok="t"/>
                <v:fill type="solid"/>
              </v:shape>
            </v:group>
            <v:group style="position:absolute;left:8435;top:3087;width:10;height:20" coordorigin="8435,3087" coordsize="10,20">
              <v:shape style="position:absolute;left:8435;top:3087;width:10;height:20" coordorigin="8435,3087" coordsize="10,20" path="m8435,3106l8444,3106,8444,3087,8435,3087,8435,3106xe" filled="true" fillcolor="#000000" stroked="false">
                <v:path arrowok="t"/>
                <v:fill type="solid"/>
              </v:shape>
            </v:group>
            <v:group style="position:absolute;left:8435;top:3106;width:10;height:20" coordorigin="8435,3106" coordsize="10,20">
              <v:shape style="position:absolute;left:8435;top:3106;width:10;height:20" coordorigin="8435,3106" coordsize="10,20" path="m8435,3125l8444,3125,8444,3106,8435,3106,8435,3125xe" filled="true" fillcolor="#000000" stroked="false">
                <v:path arrowok="t"/>
                <v:fill type="solid"/>
              </v:shape>
            </v:group>
            <v:group style="position:absolute;left:8435;top:3125;width:10;height:20" coordorigin="8435,3125" coordsize="10,20">
              <v:shape style="position:absolute;left:8435;top:3125;width:10;height:20" coordorigin="8435,3125" coordsize="10,20" path="m8435,3144l8444,3144,8444,3125,8435,3125,8435,3144xe" filled="true" fillcolor="#000000" stroked="false">
                <v:path arrowok="t"/>
                <v:fill type="solid"/>
              </v:shape>
            </v:group>
            <v:group style="position:absolute;left:8435;top:3144;width:10;height:20" coordorigin="8435,3144" coordsize="10,20">
              <v:shape style="position:absolute;left:8435;top:3144;width:10;height:20" coordorigin="8435,3144" coordsize="10,20" path="m8435,3164l8444,3164,8444,3144,8435,3144,8435,3164xe" filled="true" fillcolor="#000000" stroked="false">
                <v:path arrowok="t"/>
                <v:fill type="solid"/>
              </v:shape>
            </v:group>
            <v:group style="position:absolute;left:8435;top:3164;width:10;height:20" coordorigin="8435,3164" coordsize="10,20">
              <v:shape style="position:absolute;left:8435;top:3164;width:10;height:20" coordorigin="8435,3164" coordsize="10,20" path="m8435,3183l8444,3183,8444,3164,8435,3164,8435,3183xe" filled="true" fillcolor="#000000" stroked="false">
                <v:path arrowok="t"/>
                <v:fill type="solid"/>
              </v:shape>
            </v:group>
            <v:group style="position:absolute;left:8435;top:3183;width:10;height:20" coordorigin="8435,3183" coordsize="10,20">
              <v:shape style="position:absolute;left:8435;top:3183;width:10;height:20" coordorigin="8435,3183" coordsize="10,20" path="m8435,3202l8444,3202,8444,3183,8435,3183,8435,3202xe" filled="true" fillcolor="#000000" stroked="false">
                <v:path arrowok="t"/>
                <v:fill type="solid"/>
              </v:shape>
            </v:group>
            <v:group style="position:absolute;left:8435;top:3202;width:10;height:20" coordorigin="8435,3202" coordsize="10,20">
              <v:shape style="position:absolute;left:8435;top:3202;width:10;height:20" coordorigin="8435,3202" coordsize="10,20" path="m8435,3221l8444,3221,8444,3202,8435,3202,8435,3221xe" filled="true" fillcolor="#000000" stroked="false">
                <v:path arrowok="t"/>
                <v:fill type="solid"/>
              </v:shape>
            </v:group>
            <v:group style="position:absolute;left:8435;top:3221;width:10;height:20" coordorigin="8435,3221" coordsize="10,20">
              <v:shape style="position:absolute;left:8435;top:3221;width:10;height:20" coordorigin="8435,3221" coordsize="10,20" path="m8435,3240l8444,3240,8444,3221,8435,3221,8435,3240xe" filled="true" fillcolor="#000000" stroked="false">
                <v:path arrowok="t"/>
                <v:fill type="solid"/>
              </v:shape>
            </v:group>
            <v:group style="position:absolute;left:8435;top:3240;width:10;height:20" coordorigin="8435,3240" coordsize="10,20">
              <v:shape style="position:absolute;left:8435;top:3240;width:10;height:20" coordorigin="8435,3240" coordsize="10,20" path="m8435,3260l8444,3260,8444,3240,8435,3240,8435,3260xe" filled="true" fillcolor="#000000" stroked="false">
                <v:path arrowok="t"/>
                <v:fill type="solid"/>
              </v:shape>
            </v:group>
            <v:group style="position:absolute;left:8435;top:3260;width:10;height:20" coordorigin="8435,3260" coordsize="10,20">
              <v:shape style="position:absolute;left:8435;top:3260;width:10;height:20" coordorigin="8435,3260" coordsize="10,20" path="m8435,3279l8444,3279,8444,3260,8435,3260,8435,3279xe" filled="true" fillcolor="#000000" stroked="false">
                <v:path arrowok="t"/>
                <v:fill type="solid"/>
              </v:shape>
            </v:group>
            <v:group style="position:absolute;left:8435;top:3279;width:10;height:20" coordorigin="8435,3279" coordsize="10,20">
              <v:shape style="position:absolute;left:8435;top:3279;width:10;height:20" coordorigin="8435,3279" coordsize="10,20" path="m8435,3298l8444,3298,8444,3279,8435,3279,8435,3298xe" filled="true" fillcolor="#000000" stroked="false">
                <v:path arrowok="t"/>
                <v:fill type="solid"/>
              </v:shape>
            </v:group>
            <v:group style="position:absolute;left:8435;top:3298;width:10;height:20" coordorigin="8435,3298" coordsize="10,20">
              <v:shape style="position:absolute;left:8435;top:3298;width:10;height:20" coordorigin="8435,3298" coordsize="10,20" path="m8435,3317l8444,3317,8444,3298,8435,3298,8435,3317xe" filled="true" fillcolor="#000000" stroked="false">
                <v:path arrowok="t"/>
                <v:fill type="solid"/>
              </v:shape>
            </v:group>
            <v:group style="position:absolute;left:8435;top:3317;width:10;height:20" coordorigin="8435,3317" coordsize="10,20">
              <v:shape style="position:absolute;left:8435;top:3317;width:10;height:20" coordorigin="8435,3317" coordsize="10,20" path="m8435,3336l8444,3336,8444,3317,8435,3317,8435,3336xe" filled="true" fillcolor="#000000" stroked="false">
                <v:path arrowok="t"/>
                <v:fill type="solid"/>
              </v:shape>
            </v:group>
            <v:group style="position:absolute;left:8435;top:3336;width:10;height:20" coordorigin="8435,3336" coordsize="10,20">
              <v:shape style="position:absolute;left:8435;top:3336;width:10;height:20" coordorigin="8435,3336" coordsize="10,20" path="m8435,3356l8444,3356,8444,3336,8435,3336,8435,3356xe" filled="true" fillcolor="#000000" stroked="false">
                <v:path arrowok="t"/>
                <v:fill type="solid"/>
              </v:shape>
            </v:group>
            <v:group style="position:absolute;left:8435;top:3356;width:10;height:20" coordorigin="8435,3356" coordsize="10,20">
              <v:shape style="position:absolute;left:8435;top:3356;width:10;height:20" coordorigin="8435,3356" coordsize="10,20" path="m8435,3375l8444,3375,8444,3356,8435,3356,8435,3375xe" filled="true" fillcolor="#000000" stroked="false">
                <v:path arrowok="t"/>
                <v:fill type="solid"/>
              </v:shape>
            </v:group>
            <v:group style="position:absolute;left:8435;top:3375;width:10;height:20" coordorigin="8435,3375" coordsize="10,20">
              <v:shape style="position:absolute;left:8435;top:3375;width:10;height:20" coordorigin="8435,3375" coordsize="10,20" path="m8435,3394l8444,3394,8444,3375,8435,3375,8435,3394xe" filled="true" fillcolor="#000000" stroked="false">
                <v:path arrowok="t"/>
                <v:fill type="solid"/>
              </v:shape>
            </v:group>
            <v:group style="position:absolute;left:8435;top:3394;width:10;height:20" coordorigin="8435,3394" coordsize="10,20">
              <v:shape style="position:absolute;left:8435;top:3394;width:10;height:20" coordorigin="8435,3394" coordsize="10,20" path="m8435,3413l8444,3413,8444,3394,8435,3394,8435,3413xe" filled="true" fillcolor="#000000" stroked="false">
                <v:path arrowok="t"/>
                <v:fill type="solid"/>
              </v:shape>
            </v:group>
            <v:group style="position:absolute;left:8435;top:3413;width:10;height:20" coordorigin="8435,3413" coordsize="10,20">
              <v:shape style="position:absolute;left:8435;top:3413;width:10;height:20" coordorigin="8435,3413" coordsize="10,20" path="m8435,3432l8444,3432,8444,3413,8435,3413,8435,3432xe" filled="true" fillcolor="#000000" stroked="false">
                <v:path arrowok="t"/>
                <v:fill type="solid"/>
              </v:shape>
            </v:group>
            <v:group style="position:absolute;left:8435;top:3432;width:10;height:20" coordorigin="8435,3432" coordsize="10,20">
              <v:shape style="position:absolute;left:8435;top:3432;width:10;height:20" coordorigin="8435,3432" coordsize="10,20" path="m8435,3452l8444,3452,8444,3432,8435,3432,8435,3452xe" filled="true" fillcolor="#000000" stroked="false">
                <v:path arrowok="t"/>
                <v:fill type="solid"/>
              </v:shape>
            </v:group>
            <v:group style="position:absolute;left:8435;top:3452;width:10;height:20" coordorigin="8435,3452" coordsize="10,20">
              <v:shape style="position:absolute;left:8435;top:3452;width:10;height:20" coordorigin="8435,3452" coordsize="10,20" path="m8435,3471l8444,3471,8444,3452,8435,3452,8435,3471xe" filled="true" fillcolor="#000000" stroked="false">
                <v:path arrowok="t"/>
                <v:fill type="solid"/>
              </v:shape>
            </v:group>
            <v:group style="position:absolute;left:8435;top:3471;width:10;height:20" coordorigin="8435,3471" coordsize="10,20">
              <v:shape style="position:absolute;left:8435;top:3471;width:10;height:20" coordorigin="8435,3471" coordsize="10,20" path="m8435,3490l8444,3490,8444,3471,8435,3471,8435,3490xe" filled="true" fillcolor="#000000" stroked="false">
                <v:path arrowok="t"/>
                <v:fill type="solid"/>
              </v:shape>
            </v:group>
            <v:group style="position:absolute;left:8435;top:3490;width:10;height:20" coordorigin="8435,3490" coordsize="10,20">
              <v:shape style="position:absolute;left:8435;top:3490;width:10;height:20" coordorigin="8435,3490" coordsize="10,20" path="m8435,3509l8444,3509,8444,3490,8435,3490,8435,3509xe" filled="true" fillcolor="#000000" stroked="false">
                <v:path arrowok="t"/>
                <v:fill type="solid"/>
              </v:shape>
            </v:group>
            <v:group style="position:absolute;left:8435;top:3509;width:10;height:20" coordorigin="8435,3509" coordsize="10,20">
              <v:shape style="position:absolute;left:8435;top:3509;width:10;height:20" coordorigin="8435,3509" coordsize="10,20" path="m8435,3528l8444,3528,8444,3509,8435,3509,8435,3528xe" filled="true" fillcolor="#000000" stroked="false">
                <v:path arrowok="t"/>
                <v:fill type="solid"/>
              </v:shape>
            </v:group>
            <v:group style="position:absolute;left:8435;top:3528;width:10;height:20" coordorigin="8435,3528" coordsize="10,20">
              <v:shape style="position:absolute;left:8435;top:3528;width:10;height:20" coordorigin="8435,3528" coordsize="10,20" path="m8435,3548l8444,3548,8444,3528,8435,3528,8435,3548xe" filled="true" fillcolor="#000000" stroked="false">
                <v:path arrowok="t"/>
                <v:fill type="solid"/>
              </v:shape>
            </v:group>
            <v:group style="position:absolute;left:8435;top:3548;width:10;height:20" coordorigin="8435,3548" coordsize="10,20">
              <v:shape style="position:absolute;left:8435;top:3548;width:10;height:20" coordorigin="8435,3548" coordsize="10,20" path="m8435,3567l8444,3567,8444,3548,8435,3548,8435,3567xe" filled="true" fillcolor="#000000" stroked="false">
                <v:path arrowok="t"/>
                <v:fill type="solid"/>
              </v:shape>
            </v:group>
            <v:group style="position:absolute;left:8435;top:3567;width:10;height:20" coordorigin="8435,3567" coordsize="10,20">
              <v:shape style="position:absolute;left:8435;top:3567;width:10;height:20" coordorigin="8435,3567" coordsize="10,20" path="m8435,3586l8444,3586,8444,3567,8435,3567,8435,3586xe" filled="true" fillcolor="#000000" stroked="false">
                <v:path arrowok="t"/>
                <v:fill type="solid"/>
              </v:shape>
            </v:group>
            <v:group style="position:absolute;left:8435;top:3586;width:10;height:20" coordorigin="8435,3586" coordsize="10,20">
              <v:shape style="position:absolute;left:8435;top:3586;width:10;height:20" coordorigin="8435,3586" coordsize="10,20" path="m8435,3605l8444,3605,8444,3586,8435,3586,8435,3605xe" filled="true" fillcolor="#000000" stroked="false">
                <v:path arrowok="t"/>
                <v:fill type="solid"/>
              </v:shape>
            </v:group>
            <v:group style="position:absolute;left:8435;top:3605;width:10;height:20" coordorigin="8435,3605" coordsize="10,20">
              <v:shape style="position:absolute;left:8435;top:3605;width:10;height:20" coordorigin="8435,3605" coordsize="10,20" path="m8435,3624l8444,3624,8444,3605,8435,3605,8435,3624xe" filled="true" fillcolor="#000000" stroked="false">
                <v:path arrowok="t"/>
                <v:fill type="solid"/>
              </v:shape>
            </v:group>
            <v:group style="position:absolute;left:8435;top:3624;width:10;height:20" coordorigin="8435,3624" coordsize="10,20">
              <v:shape style="position:absolute;left:8435;top:3624;width:10;height:20" coordorigin="8435,3624" coordsize="10,20" path="m8435,3644l8444,3644,8444,3624,8435,3624,8435,3644xe" filled="true" fillcolor="#000000" stroked="false">
                <v:path arrowok="t"/>
                <v:fill type="solid"/>
              </v:shape>
            </v:group>
            <v:group style="position:absolute;left:8435;top:3644;width:10;height:20" coordorigin="8435,3644" coordsize="10,20">
              <v:shape style="position:absolute;left:8435;top:3644;width:10;height:20" coordorigin="8435,3644" coordsize="10,20" path="m8435,3663l8444,3663,8444,3644,8435,3644,8435,3663xe" filled="true" fillcolor="#000000" stroked="false">
                <v:path arrowok="t"/>
                <v:fill type="solid"/>
              </v:shape>
            </v:group>
            <v:group style="position:absolute;left:8435;top:3663;width:10;height:20" coordorigin="8435,3663" coordsize="10,20">
              <v:shape style="position:absolute;left:8435;top:3663;width:10;height:20" coordorigin="8435,3663" coordsize="10,20" path="m8435,3682l8444,3682,8444,3663,8435,3663,8435,3682xe" filled="true" fillcolor="#000000" stroked="false">
                <v:path arrowok="t"/>
                <v:fill type="solid"/>
              </v:shape>
            </v:group>
            <v:group style="position:absolute;left:8435;top:3682;width:10;height:20" coordorigin="8435,3682" coordsize="10,20">
              <v:shape style="position:absolute;left:8435;top:3682;width:10;height:20" coordorigin="8435,3682" coordsize="10,20" path="m8435,3701l8444,3701,8444,3682,8435,3682,8435,3701xe" filled="true" fillcolor="#000000" stroked="false">
                <v:path arrowok="t"/>
                <v:fill type="solid"/>
              </v:shape>
            </v:group>
            <v:group style="position:absolute;left:8435;top:3701;width:10;height:20" coordorigin="8435,3701" coordsize="10,20">
              <v:shape style="position:absolute;left:8435;top:3701;width:10;height:20" coordorigin="8435,3701" coordsize="10,20" path="m8435,3720l8444,3720,8444,3701,8435,3701,8435,3720xe" filled="true" fillcolor="#000000" stroked="false">
                <v:path arrowok="t"/>
                <v:fill type="solid"/>
              </v:shape>
            </v:group>
            <v:group style="position:absolute;left:8435;top:3720;width:10;height:20" coordorigin="8435,3720" coordsize="10,20">
              <v:shape style="position:absolute;left:8435;top:3720;width:10;height:20" coordorigin="8435,3720" coordsize="10,20" path="m8435,3740l8444,3740,8444,3720,8435,3720,8435,3740xe" filled="true" fillcolor="#000000" stroked="false">
                <v:path arrowok="t"/>
                <v:fill type="solid"/>
              </v:shape>
            </v:group>
            <v:group style="position:absolute;left:8435;top:3740;width:10;height:20" coordorigin="8435,3740" coordsize="10,20">
              <v:shape style="position:absolute;left:8435;top:3740;width:10;height:20" coordorigin="8435,3740" coordsize="10,20" path="m8435,3759l8444,3759,8444,3740,8435,3740,8435,3759xe" filled="true" fillcolor="#000000" stroked="false">
                <v:path arrowok="t"/>
                <v:fill type="solid"/>
              </v:shape>
            </v:group>
            <v:group style="position:absolute;left:8435;top:3759;width:10;height:20" coordorigin="8435,3759" coordsize="10,20">
              <v:shape style="position:absolute;left:8435;top:3759;width:10;height:20" coordorigin="8435,3759" coordsize="10,20" path="m8435,3778l8444,3778,8444,3759,8435,3759,8435,3778xe" filled="true" fillcolor="#000000" stroked="false">
                <v:path arrowok="t"/>
                <v:fill type="solid"/>
              </v:shape>
            </v:group>
            <v:group style="position:absolute;left:8435;top:3778;width:10;height:20" coordorigin="8435,3778" coordsize="10,20">
              <v:shape style="position:absolute;left:8435;top:3778;width:10;height:20" coordorigin="8435,3778" coordsize="10,20" path="m8435,3797l8444,3797,8444,3778,8435,3778,8435,3797xe" filled="true" fillcolor="#000000" stroked="false">
                <v:path arrowok="t"/>
                <v:fill type="solid"/>
              </v:shape>
            </v:group>
            <v:group style="position:absolute;left:8435;top:3797;width:10;height:20" coordorigin="8435,3797" coordsize="10,20">
              <v:shape style="position:absolute;left:8435;top:3797;width:10;height:20" coordorigin="8435,3797" coordsize="10,20" path="m8435,3816l8444,3816,8444,3797,8435,3797,8435,3816xe" filled="true" fillcolor="#000000" stroked="false">
                <v:path arrowok="t"/>
                <v:fill type="solid"/>
              </v:shape>
            </v:group>
            <v:group style="position:absolute;left:8435;top:3816;width:10;height:20" coordorigin="8435,3816" coordsize="10,20">
              <v:shape style="position:absolute;left:8435;top:3816;width:10;height:20" coordorigin="8435,3816" coordsize="10,20" path="m8435,3836l8444,3836,8444,3816,8435,3816,8435,3836xe" filled="true" fillcolor="#000000" stroked="false">
                <v:path arrowok="t"/>
                <v:fill type="solid"/>
              </v:shape>
            </v:group>
            <v:group style="position:absolute;left:8435;top:3836;width:10;height:20" coordorigin="8435,3836" coordsize="10,20">
              <v:shape style="position:absolute;left:8435;top:3836;width:10;height:20" coordorigin="8435,3836" coordsize="10,20" path="m8435,3855l8444,3855,8444,3836,8435,3836,8435,3855xe" filled="true" fillcolor="#000000" stroked="false">
                <v:path arrowok="t"/>
                <v:fill type="solid"/>
              </v:shape>
            </v:group>
            <v:group style="position:absolute;left:8435;top:3855;width:10;height:20" coordorigin="8435,3855" coordsize="10,20">
              <v:shape style="position:absolute;left:8435;top:3855;width:10;height:20" coordorigin="8435,3855" coordsize="10,20" path="m8435,3874l8444,3874,8444,3855,8435,3855,8435,3874xe" filled="true" fillcolor="#000000" stroked="false">
                <v:path arrowok="t"/>
                <v:fill type="solid"/>
              </v:shape>
            </v:group>
            <v:group style="position:absolute;left:8435;top:3874;width:10;height:20" coordorigin="8435,3874" coordsize="10,20">
              <v:shape style="position:absolute;left:8435;top:3874;width:10;height:20" coordorigin="8435,3874" coordsize="10,20" path="m8435,3893l8444,3893,8444,3874,8435,3874,8435,3893xe" filled="true" fillcolor="#000000" stroked="false">
                <v:path arrowok="t"/>
                <v:fill type="solid"/>
              </v:shape>
            </v:group>
            <v:group style="position:absolute;left:8435;top:3893;width:10;height:20" coordorigin="8435,3893" coordsize="10,20">
              <v:shape style="position:absolute;left:8435;top:3893;width:10;height:20" coordorigin="8435,3893" coordsize="10,20" path="m8435,3912l8444,3912,8444,3893,8435,3893,8435,3912xe" filled="true" fillcolor="#000000" stroked="false">
                <v:path arrowok="t"/>
                <v:fill type="solid"/>
              </v:shape>
            </v:group>
            <v:group style="position:absolute;left:8435;top:3912;width:10;height:20" coordorigin="8435,3912" coordsize="10,20">
              <v:shape style="position:absolute;left:8435;top:3912;width:10;height:20" coordorigin="8435,3912" coordsize="10,20" path="m8435,3932l8444,3932,8444,3912,8435,3912,8435,3932xe" filled="true" fillcolor="#000000" stroked="false">
                <v:path arrowok="t"/>
                <v:fill type="solid"/>
              </v:shape>
            </v:group>
            <v:group style="position:absolute;left:8435;top:3932;width:10;height:20" coordorigin="8435,3932" coordsize="10,20">
              <v:shape style="position:absolute;left:8435;top:3932;width:10;height:20" coordorigin="8435,3932" coordsize="10,20" path="m8435,3951l8444,3951,8444,3932,8435,3932,8435,3951xe" filled="true" fillcolor="#000000" stroked="false">
                <v:path arrowok="t"/>
                <v:fill type="solid"/>
              </v:shape>
            </v:group>
            <v:group style="position:absolute;left:8435;top:3951;width:10;height:20" coordorigin="8435,3951" coordsize="10,20">
              <v:shape style="position:absolute;left:8435;top:3951;width:10;height:20" coordorigin="8435,3951" coordsize="10,20" path="m8435,3970l8444,3970,8444,3951,8435,3951,8435,3970xe" filled="true" fillcolor="#000000" stroked="false">
                <v:path arrowok="t"/>
                <v:fill type="solid"/>
              </v:shape>
            </v:group>
            <v:group style="position:absolute;left:8435;top:3970;width:10;height:20" coordorigin="8435,3970" coordsize="10,20">
              <v:shape style="position:absolute;left:8435;top:3970;width:10;height:20" coordorigin="8435,3970" coordsize="10,20" path="m8435,3989l8444,3989,8444,3970,8435,3970,8435,3989xe" filled="true" fillcolor="#000000" stroked="false">
                <v:path arrowok="t"/>
                <v:fill type="solid"/>
              </v:shape>
            </v:group>
            <v:group style="position:absolute;left:8435;top:3989;width:10;height:20" coordorigin="8435,3989" coordsize="10,20">
              <v:shape style="position:absolute;left:8435;top:3989;width:10;height:20" coordorigin="8435,3989" coordsize="10,20" path="m8435,4008l8444,4008,8444,3989,8435,3989,8435,4008xe" filled="true" fillcolor="#000000" stroked="false">
                <v:path arrowok="t"/>
                <v:fill type="solid"/>
              </v:shape>
            </v:group>
            <v:group style="position:absolute;left:8435;top:4008;width:10;height:20" coordorigin="8435,4008" coordsize="10,20">
              <v:shape style="position:absolute;left:8435;top:4008;width:10;height:20" coordorigin="8435,4008" coordsize="10,20" path="m8435,4028l8444,4028,8444,4008,8435,4008,8435,4028xe" filled="true" fillcolor="#000000" stroked="false">
                <v:path arrowok="t"/>
                <v:fill type="solid"/>
              </v:shape>
            </v:group>
            <v:group style="position:absolute;left:8435;top:4028;width:10;height:20" coordorigin="8435,4028" coordsize="10,20">
              <v:shape style="position:absolute;left:8435;top:4028;width:10;height:20" coordorigin="8435,4028" coordsize="10,20" path="m8435,4047l8444,4047,8444,4028,8435,4028,8435,4047xe" filled="true" fillcolor="#000000" stroked="false">
                <v:path arrowok="t"/>
                <v:fill type="solid"/>
              </v:shape>
            </v:group>
            <v:group style="position:absolute;left:8435;top:4047;width:10;height:20" coordorigin="8435,4047" coordsize="10,20">
              <v:shape style="position:absolute;left:8435;top:4047;width:10;height:20" coordorigin="8435,4047" coordsize="10,20" path="m8435,4066l8444,4066,8444,4047,8435,4047,8435,4066xe" filled="true" fillcolor="#000000" stroked="false">
                <v:path arrowok="t"/>
                <v:fill type="solid"/>
              </v:shape>
            </v:group>
            <v:group style="position:absolute;left:8435;top:4066;width:10;height:20" coordorigin="8435,4066" coordsize="10,20">
              <v:shape style="position:absolute;left:8435;top:4066;width:10;height:20" coordorigin="8435,4066" coordsize="10,20" path="m8435,4085l8444,4085,8444,4066,8435,4066,8435,4085xe" filled="true" fillcolor="#000000" stroked="false">
                <v:path arrowok="t"/>
                <v:fill type="solid"/>
              </v:shape>
            </v:group>
            <v:group style="position:absolute;left:8435;top:4085;width:10;height:20" coordorigin="8435,4085" coordsize="10,20">
              <v:shape style="position:absolute;left:8435;top:4085;width:10;height:20" coordorigin="8435,4085" coordsize="10,20" path="m8435,4104l8444,4104,8444,4085,8435,4085,8435,4104xe" filled="true" fillcolor="#000000" stroked="false">
                <v:path arrowok="t"/>
                <v:fill type="solid"/>
              </v:shape>
            </v:group>
            <v:group style="position:absolute;left:8435;top:4104;width:10;height:20" coordorigin="8435,4104" coordsize="10,20">
              <v:shape style="position:absolute;left:8435;top:4104;width:10;height:20" coordorigin="8435,4104" coordsize="10,20" path="m8435,4124l8444,4124,8444,4104,8435,4104,8435,4124xe" filled="true" fillcolor="#000000" stroked="false">
                <v:path arrowok="t"/>
                <v:fill type="solid"/>
              </v:shape>
            </v:group>
            <v:group style="position:absolute;left:8435;top:4124;width:10;height:20" coordorigin="8435,4124" coordsize="10,20">
              <v:shape style="position:absolute;left:8435;top:4124;width:10;height:20" coordorigin="8435,4124" coordsize="10,20" path="m8435,4143l8444,4143,8444,4124,8435,4124,8435,4143xe" filled="true" fillcolor="#000000" stroked="false">
                <v:path arrowok="t"/>
                <v:fill type="solid"/>
              </v:shape>
            </v:group>
            <v:group style="position:absolute;left:8435;top:4143;width:10;height:20" coordorigin="8435,4143" coordsize="10,20">
              <v:shape style="position:absolute;left:8435;top:4143;width:10;height:20" coordorigin="8435,4143" coordsize="10,20" path="m8435,4163l8444,4163,8444,4143,8435,4143,8435,4163xe" filled="true" fillcolor="#000000" stroked="false">
                <v:path arrowok="t"/>
                <v:fill type="solid"/>
              </v:shape>
            </v:group>
            <v:group style="position:absolute;left:8435;top:4163;width:10;height:20" coordorigin="8435,4163" coordsize="10,20">
              <v:shape style="position:absolute;left:8435;top:4163;width:10;height:20" coordorigin="8435,4163" coordsize="10,20" path="m8435,4182l8444,4182,8444,4163,8435,4163,8435,4182xe" filled="true" fillcolor="#000000" stroked="false">
                <v:path arrowok="t"/>
                <v:fill type="solid"/>
              </v:shape>
            </v:group>
            <v:group style="position:absolute;left:8435;top:4182;width:10;height:20" coordorigin="8435,4182" coordsize="10,20">
              <v:shape style="position:absolute;left:8435;top:4182;width:10;height:20" coordorigin="8435,4182" coordsize="10,20" path="m8435,4201l8444,4201,8444,4182,8435,4182,8435,4201xe" filled="true" fillcolor="#000000" stroked="false">
                <v:path arrowok="t"/>
                <v:fill type="solid"/>
              </v:shape>
            </v:group>
            <v:group style="position:absolute;left:8435;top:4201;width:10;height:20" coordorigin="8435,4201" coordsize="10,20">
              <v:shape style="position:absolute;left:8435;top:4201;width:10;height:20" coordorigin="8435,4201" coordsize="10,20" path="m8435,4220l8444,4220,8444,4201,8435,4201,8435,4220xe" filled="true" fillcolor="#000000" stroked="false">
                <v:path arrowok="t"/>
                <v:fill type="solid"/>
              </v:shape>
            </v:group>
            <v:group style="position:absolute;left:8435;top:4220;width:10;height:20" coordorigin="8435,4220" coordsize="10,20">
              <v:shape style="position:absolute;left:8435;top:4220;width:10;height:20" coordorigin="8435,4220" coordsize="10,20" path="m8435,4239l8444,4239,8444,4220,8435,4220,8435,4239xe" filled="true" fillcolor="#000000" stroked="false">
                <v:path arrowok="t"/>
                <v:fill type="solid"/>
              </v:shape>
            </v:group>
            <v:group style="position:absolute;left:8435;top:4239;width:10;height:20" coordorigin="8435,4239" coordsize="10,20">
              <v:shape style="position:absolute;left:8435;top:4239;width:10;height:20" coordorigin="8435,4239" coordsize="10,20" path="m8435,4259l8444,4259,8444,4239,8435,4239,8435,4259xe" filled="true" fillcolor="#000000" stroked="false">
                <v:path arrowok="t"/>
                <v:fill type="solid"/>
              </v:shape>
            </v:group>
            <v:group style="position:absolute;left:8435;top:4259;width:10;height:20" coordorigin="8435,4259" coordsize="10,20">
              <v:shape style="position:absolute;left:8435;top:4259;width:10;height:20" coordorigin="8435,4259" coordsize="10,20" path="m8435,4278l8444,4278,8444,4259,8435,4259,8435,4278xe" filled="true" fillcolor="#000000" stroked="false">
                <v:path arrowok="t"/>
                <v:fill type="solid"/>
              </v:shape>
            </v:group>
            <v:group style="position:absolute;left:8435;top:4278;width:10;height:20" coordorigin="8435,4278" coordsize="10,20">
              <v:shape style="position:absolute;left:8435;top:4278;width:10;height:20" coordorigin="8435,4278" coordsize="10,20" path="m8435,4297l8444,4297,8444,4278,8435,4278,8435,4297xe" filled="true" fillcolor="#000000" stroked="false">
                <v:path arrowok="t"/>
                <v:fill type="solid"/>
              </v:shape>
            </v:group>
            <v:group style="position:absolute;left:8435;top:4297;width:10;height:20" coordorigin="8435,4297" coordsize="10,20">
              <v:shape style="position:absolute;left:8435;top:4297;width:10;height:20" coordorigin="8435,4297" coordsize="10,20" path="m8435,4316l8444,4316,8444,4297,8435,4297,8435,4316xe" filled="true" fillcolor="#000000" stroked="false">
                <v:path arrowok="t"/>
                <v:fill type="solid"/>
              </v:shape>
            </v:group>
            <v:group style="position:absolute;left:8435;top:4316;width:10;height:20" coordorigin="8435,4316" coordsize="10,20">
              <v:shape style="position:absolute;left:8435;top:4316;width:10;height:20" coordorigin="8435,4316" coordsize="10,20" path="m8435,4335l8444,4335,8444,4316,8435,4316,8435,4335xe" filled="true" fillcolor="#000000" stroked="false">
                <v:path arrowok="t"/>
                <v:fill type="solid"/>
              </v:shape>
            </v:group>
            <v:group style="position:absolute;left:8435;top:4335;width:10;height:20" coordorigin="8435,4335" coordsize="10,20">
              <v:shape style="position:absolute;left:8435;top:4335;width:10;height:20" coordorigin="8435,4335" coordsize="10,20" path="m8435,4355l8444,4355,8444,4335,8435,4335,8435,4355xe" filled="true" fillcolor="#000000" stroked="false">
                <v:path arrowok="t"/>
                <v:fill type="solid"/>
              </v:shape>
            </v:group>
            <v:group style="position:absolute;left:8435;top:4355;width:10;height:20" coordorigin="8435,4355" coordsize="10,20">
              <v:shape style="position:absolute;left:8435;top:4355;width:10;height:20" coordorigin="8435,4355" coordsize="10,20" path="m8435,4374l8444,4374,8444,4355,8435,4355,8435,4374xe" filled="true" fillcolor="#000000" stroked="false">
                <v:path arrowok="t"/>
                <v:fill type="solid"/>
              </v:shape>
            </v:group>
            <v:group style="position:absolute;left:8435;top:4374;width:10;height:20" coordorigin="8435,4374" coordsize="10,20">
              <v:shape style="position:absolute;left:8435;top:4374;width:10;height:20" coordorigin="8435,4374" coordsize="10,20" path="m8435,4393l8444,4393,8444,4374,8435,4374,8435,4393xe" filled="true" fillcolor="#000000" stroked="false">
                <v:path arrowok="t"/>
                <v:fill type="solid"/>
              </v:shape>
            </v:group>
            <v:group style="position:absolute;left:8435;top:4393;width:10;height:20" coordorigin="8435,4393" coordsize="10,20">
              <v:shape style="position:absolute;left:8435;top:4393;width:10;height:20" coordorigin="8435,4393" coordsize="10,20" path="m8435,4412l8444,4412,8444,4393,8435,4393,8435,4412xe" filled="true" fillcolor="#000000" stroked="false">
                <v:path arrowok="t"/>
                <v:fill type="solid"/>
              </v:shape>
            </v:group>
            <v:group style="position:absolute;left:8435;top:4412;width:10;height:20" coordorigin="8435,4412" coordsize="10,20">
              <v:shape style="position:absolute;left:8435;top:4412;width:10;height:20" coordorigin="8435,4412" coordsize="10,20" path="m8435,4431l8444,4431,8444,4412,8435,4412,8435,4431xe" filled="true" fillcolor="#000000" stroked="false">
                <v:path arrowok="t"/>
                <v:fill type="solid"/>
              </v:shape>
            </v:group>
            <v:group style="position:absolute;left:8435;top:4431;width:10;height:20" coordorigin="8435,4431" coordsize="10,20">
              <v:shape style="position:absolute;left:8435;top:4431;width:10;height:20" coordorigin="8435,4431" coordsize="10,20" path="m8435,4451l8444,4451,8444,4431,8435,4431,8435,4451xe" filled="true" fillcolor="#000000" stroked="false">
                <v:path arrowok="t"/>
                <v:fill type="solid"/>
              </v:shape>
            </v:group>
            <v:group style="position:absolute;left:8435;top:4451;width:10;height:20" coordorigin="8435,4451" coordsize="10,20">
              <v:shape style="position:absolute;left:8435;top:4451;width:10;height:20" coordorigin="8435,4451" coordsize="10,20" path="m8435,4470l8444,4470,8444,4451,8435,4451,8435,4470xe" filled="true" fillcolor="#000000" stroked="false">
                <v:path arrowok="t"/>
                <v:fill type="solid"/>
              </v:shape>
            </v:group>
            <v:group style="position:absolute;left:8435;top:4470;width:10;height:20" coordorigin="8435,4470" coordsize="10,20">
              <v:shape style="position:absolute;left:8435;top:4470;width:10;height:20" coordorigin="8435,4470" coordsize="10,20" path="m8435,4489l8444,4489,8444,4470,8435,4470,8435,4489xe" filled="true" fillcolor="#000000" stroked="false">
                <v:path arrowok="t"/>
                <v:fill type="solid"/>
              </v:shape>
            </v:group>
            <v:group style="position:absolute;left:8435;top:4489;width:10;height:20" coordorigin="8435,4489" coordsize="10,20">
              <v:shape style="position:absolute;left:8435;top:4489;width:10;height:20" coordorigin="8435,4489" coordsize="10,20" path="m8435,4508l8444,4508,8444,4489,8435,4489,8435,4508xe" filled="true" fillcolor="#000000" stroked="false">
                <v:path arrowok="t"/>
                <v:fill type="solid"/>
              </v:shape>
            </v:group>
            <v:group style="position:absolute;left:8435;top:4508;width:10;height:20" coordorigin="8435,4508" coordsize="10,20">
              <v:shape style="position:absolute;left:8435;top:4508;width:10;height:20" coordorigin="8435,4508" coordsize="10,20" path="m8435,4527l8444,4527,8444,4508,8435,4508,8435,4527xe" filled="true" fillcolor="#000000" stroked="false">
                <v:path arrowok="t"/>
                <v:fill type="solid"/>
              </v:shape>
            </v:group>
            <v:group style="position:absolute;left:8435;top:4527;width:10;height:20" coordorigin="8435,4527" coordsize="10,20">
              <v:shape style="position:absolute;left:8435;top:4527;width:10;height:20" coordorigin="8435,4527" coordsize="10,20" path="m8435,4547l8444,4547,8444,4527,8435,4527,8435,4547xe" filled="true" fillcolor="#000000" stroked="false">
                <v:path arrowok="t"/>
                <v:fill type="solid"/>
              </v:shape>
            </v:group>
            <v:group style="position:absolute;left:8435;top:4547;width:10;height:20" coordorigin="8435,4547" coordsize="10,20">
              <v:shape style="position:absolute;left:8435;top:4547;width:10;height:20" coordorigin="8435,4547" coordsize="10,20" path="m8435,4566l8444,4566,8444,4547,8435,4547,8435,4566xe" filled="true" fillcolor="#000000" stroked="false">
                <v:path arrowok="t"/>
                <v:fill type="solid"/>
              </v:shape>
            </v:group>
            <v:group style="position:absolute;left:8435;top:4566;width:10;height:20" coordorigin="8435,4566" coordsize="10,20">
              <v:shape style="position:absolute;left:8435;top:4566;width:10;height:20" coordorigin="8435,4566" coordsize="10,20" path="m8435,4585l8444,4585,8444,4566,8435,4566,8435,4585xe" filled="true" fillcolor="#000000" stroked="false">
                <v:path arrowok="t"/>
                <v:fill type="solid"/>
              </v:shape>
            </v:group>
            <v:group style="position:absolute;left:8435;top:4585;width:10;height:20" coordorigin="8435,4585" coordsize="10,20">
              <v:shape style="position:absolute;left:8435;top:4585;width:10;height:20" coordorigin="8435,4585" coordsize="10,20" path="m8435,4604l8444,4604,8444,4585,8435,4585,8435,4604xe" filled="true" fillcolor="#000000" stroked="false">
                <v:path arrowok="t"/>
                <v:fill type="solid"/>
              </v:shape>
            </v:group>
            <v:group style="position:absolute;left:8435;top:4604;width:10;height:20" coordorigin="8435,4604" coordsize="10,20">
              <v:shape style="position:absolute;left:8435;top:4604;width:10;height:20" coordorigin="8435,4604" coordsize="10,20" path="m8435,4623l8444,4623,8444,4604,8435,4604,8435,4623xe" filled="true" fillcolor="#000000" stroked="false">
                <v:path arrowok="t"/>
                <v:fill type="solid"/>
              </v:shape>
            </v:group>
            <v:group style="position:absolute;left:8435;top:4623;width:10;height:20" coordorigin="8435,4623" coordsize="10,20">
              <v:shape style="position:absolute;left:8435;top:4623;width:10;height:20" coordorigin="8435,4623" coordsize="10,20" path="m8435,4643l8444,4643,8444,4623,8435,4623,8435,4643xe" filled="true" fillcolor="#000000" stroked="false">
                <v:path arrowok="t"/>
                <v:fill type="solid"/>
              </v:shape>
            </v:group>
            <v:group style="position:absolute;left:8435;top:4643;width:10;height:20" coordorigin="8435,4643" coordsize="10,20">
              <v:shape style="position:absolute;left:8435;top:4643;width:10;height:20" coordorigin="8435,4643" coordsize="10,20" path="m8435,4662l8444,4662,8444,4643,8435,4643,8435,4662xe" filled="true" fillcolor="#000000" stroked="false">
                <v:path arrowok="t"/>
                <v:fill type="solid"/>
              </v:shape>
              <v:shape style="position:absolute;left:8435;top:4662;width:10;height:5" type="#_x0000_t75" stroked="false">
                <v:imagedata r:id="rId42" o:title=""/>
              </v:shape>
            </v:group>
            <v:group style="position:absolute;left:8435;top:4681;width:29;height:2" coordorigin="8435,4681" coordsize="29,2">
              <v:shape style="position:absolute;left:8435;top:4681;width:29;height:2" coordorigin="8435,4681" coordsize="29,0" path="m8435,4681l8463,4681e" filled="false" stroked="true" strokeweight="1.44pt" strokecolor="#000000">
                <v:path arrowok="t"/>
              </v:shape>
            </v:group>
            <v:group style="position:absolute;left:8463;top:4681;width:485;height:2" coordorigin="8463,4681" coordsize="485,2">
              <v:shape style="position:absolute;left:8463;top:4681;width:485;height:2" coordorigin="8463,4681" coordsize="485,0" path="m8463,4681l8948,4681e" filled="false" stroked="true" strokeweight="1.44pt" strokecolor="#000000">
                <v:path arrowok="t"/>
              </v:shape>
            </v:group>
            <v:group style="position:absolute;left:8948;top:2376;width:10;height:20" coordorigin="8948,2376" coordsize="10,20">
              <v:shape style="position:absolute;left:8948;top:2376;width:10;height:20" coordorigin="8948,2376" coordsize="10,20" path="m8948,2396l8958,2396,8958,2376,8948,2376,8948,2396xe" filled="true" fillcolor="#000000" stroked="false">
                <v:path arrowok="t"/>
                <v:fill type="solid"/>
              </v:shape>
            </v:group>
            <v:group style="position:absolute;left:8948;top:2396;width:10;height:20" coordorigin="8948,2396" coordsize="10,20">
              <v:shape style="position:absolute;left:8948;top:2396;width:10;height:20" coordorigin="8948,2396" coordsize="10,20" path="m8948,2415l8958,2415,8958,2396,8948,2396,8948,2415xe" filled="true" fillcolor="#000000" stroked="false">
                <v:path arrowok="t"/>
                <v:fill type="solid"/>
              </v:shape>
            </v:group>
            <v:group style="position:absolute;left:8948;top:2415;width:10;height:20" coordorigin="8948,2415" coordsize="10,20">
              <v:shape style="position:absolute;left:8948;top:2415;width:10;height:20" coordorigin="8948,2415" coordsize="10,20" path="m8948,2434l8958,2434,8958,2415,8948,2415,8948,2434xe" filled="true" fillcolor="#000000" stroked="false">
                <v:path arrowok="t"/>
                <v:fill type="solid"/>
              </v:shape>
            </v:group>
            <v:group style="position:absolute;left:8948;top:2434;width:10;height:20" coordorigin="8948,2434" coordsize="10,20">
              <v:shape style="position:absolute;left:8948;top:2434;width:10;height:20" coordorigin="8948,2434" coordsize="10,20" path="m8948,2453l8958,2453,8958,2434,8948,2434,8948,2453xe" filled="true" fillcolor="#000000" stroked="false">
                <v:path arrowok="t"/>
                <v:fill type="solid"/>
              </v:shape>
            </v:group>
            <v:group style="position:absolute;left:8948;top:2453;width:10;height:20" coordorigin="8948,2453" coordsize="10,20">
              <v:shape style="position:absolute;left:8948;top:2453;width:10;height:20" coordorigin="8948,2453" coordsize="10,20" path="m8948,2472l8958,2472,8958,2453,8948,2453,8948,2472xe" filled="true" fillcolor="#000000" stroked="false">
                <v:path arrowok="t"/>
                <v:fill type="solid"/>
              </v:shape>
            </v:group>
            <v:group style="position:absolute;left:8948;top:2472;width:10;height:20" coordorigin="8948,2472" coordsize="10,20">
              <v:shape style="position:absolute;left:8948;top:2472;width:10;height:20" coordorigin="8948,2472" coordsize="10,20" path="m8948,2492l8958,2492,8958,2472,8948,2472,8948,2492xe" filled="true" fillcolor="#000000" stroked="false">
                <v:path arrowok="t"/>
                <v:fill type="solid"/>
              </v:shape>
            </v:group>
            <v:group style="position:absolute;left:8948;top:2492;width:10;height:20" coordorigin="8948,2492" coordsize="10,20">
              <v:shape style="position:absolute;left:8948;top:2492;width:10;height:20" coordorigin="8948,2492" coordsize="10,20" path="m8948,2511l8958,2511,8958,2492,8948,2492,8948,2511xe" filled="true" fillcolor="#000000" stroked="false">
                <v:path arrowok="t"/>
                <v:fill type="solid"/>
              </v:shape>
            </v:group>
            <v:group style="position:absolute;left:8948;top:2511;width:10;height:20" coordorigin="8948,2511" coordsize="10,20">
              <v:shape style="position:absolute;left:8948;top:2511;width:10;height:20" coordorigin="8948,2511" coordsize="10,20" path="m8948,2530l8958,2530,8958,2511,8948,2511,8948,2530xe" filled="true" fillcolor="#000000" stroked="false">
                <v:path arrowok="t"/>
                <v:fill type="solid"/>
              </v:shape>
            </v:group>
            <v:group style="position:absolute;left:8948;top:2530;width:10;height:20" coordorigin="8948,2530" coordsize="10,20">
              <v:shape style="position:absolute;left:8948;top:2530;width:10;height:20" coordorigin="8948,2530" coordsize="10,20" path="m8948,2549l8958,2549,8958,2530,8948,2530,8948,2549xe" filled="true" fillcolor="#000000" stroked="false">
                <v:path arrowok="t"/>
                <v:fill type="solid"/>
              </v:shape>
            </v:group>
            <v:group style="position:absolute;left:8948;top:2549;width:10;height:20" coordorigin="8948,2549" coordsize="10,20">
              <v:shape style="position:absolute;left:8948;top:2549;width:10;height:20" coordorigin="8948,2549" coordsize="10,20" path="m8948,2568l8958,2568,8958,2549,8948,2549,8948,2568xe" filled="true" fillcolor="#000000" stroked="false">
                <v:path arrowok="t"/>
                <v:fill type="solid"/>
              </v:shape>
            </v:group>
            <v:group style="position:absolute;left:8948;top:2568;width:10;height:20" coordorigin="8948,2568" coordsize="10,20">
              <v:shape style="position:absolute;left:8948;top:2568;width:10;height:20" coordorigin="8948,2568" coordsize="10,20" path="m8948,2588l8958,2588,8958,2568,8948,2568,8948,2588xe" filled="true" fillcolor="#000000" stroked="false">
                <v:path arrowok="t"/>
                <v:fill type="solid"/>
              </v:shape>
            </v:group>
            <v:group style="position:absolute;left:8948;top:2588;width:10;height:20" coordorigin="8948,2588" coordsize="10,20">
              <v:shape style="position:absolute;left:8948;top:2588;width:10;height:20" coordorigin="8948,2588" coordsize="10,20" path="m8948,2607l8958,2607,8958,2588,8948,2588,8948,2607xe" filled="true" fillcolor="#000000" stroked="false">
                <v:path arrowok="t"/>
                <v:fill type="solid"/>
              </v:shape>
            </v:group>
            <v:group style="position:absolute;left:8948;top:2607;width:10;height:20" coordorigin="8948,2607" coordsize="10,20">
              <v:shape style="position:absolute;left:8948;top:2607;width:10;height:20" coordorigin="8948,2607" coordsize="10,20" path="m8948,2626l8958,2626,8958,2607,8948,2607,8948,2626xe" filled="true" fillcolor="#000000" stroked="false">
                <v:path arrowok="t"/>
                <v:fill type="solid"/>
              </v:shape>
            </v:group>
            <v:group style="position:absolute;left:8948;top:2626;width:10;height:20" coordorigin="8948,2626" coordsize="10,20">
              <v:shape style="position:absolute;left:8948;top:2626;width:10;height:20" coordorigin="8948,2626" coordsize="10,20" path="m8948,2645l8958,2645,8958,2626,8948,2626,8948,2645xe" filled="true" fillcolor="#000000" stroked="false">
                <v:path arrowok="t"/>
                <v:fill type="solid"/>
              </v:shape>
            </v:group>
            <v:group style="position:absolute;left:8948;top:2645;width:10;height:20" coordorigin="8948,2645" coordsize="10,20">
              <v:shape style="position:absolute;left:8948;top:2645;width:10;height:20" coordorigin="8948,2645" coordsize="10,20" path="m8948,2664l8958,2664,8958,2645,8948,2645,8948,2664xe" filled="true" fillcolor="#000000" stroked="false">
                <v:path arrowok="t"/>
                <v:fill type="solid"/>
              </v:shape>
            </v:group>
            <v:group style="position:absolute;left:8948;top:2664;width:10;height:20" coordorigin="8948,2664" coordsize="10,20">
              <v:shape style="position:absolute;left:8948;top:2664;width:10;height:20" coordorigin="8948,2664" coordsize="10,20" path="m8948,2684l8958,2684,8958,2664,8948,2664,8948,2684xe" filled="true" fillcolor="#000000" stroked="false">
                <v:path arrowok="t"/>
                <v:fill type="solid"/>
              </v:shape>
            </v:group>
            <v:group style="position:absolute;left:8948;top:2684;width:10;height:20" coordorigin="8948,2684" coordsize="10,20">
              <v:shape style="position:absolute;left:8948;top:2684;width:10;height:20" coordorigin="8948,2684" coordsize="10,20" path="m8948,2703l8958,2703,8958,2684,8948,2684,8948,2703xe" filled="true" fillcolor="#000000" stroked="false">
                <v:path arrowok="t"/>
                <v:fill type="solid"/>
              </v:shape>
            </v:group>
            <v:group style="position:absolute;left:8948;top:2703;width:10;height:20" coordorigin="8948,2703" coordsize="10,20">
              <v:shape style="position:absolute;left:8948;top:2703;width:10;height:20" coordorigin="8948,2703" coordsize="10,20" path="m8948,2722l8958,2722,8958,2703,8948,2703,8948,2722xe" filled="true" fillcolor="#000000" stroked="false">
                <v:path arrowok="t"/>
                <v:fill type="solid"/>
              </v:shape>
            </v:group>
            <v:group style="position:absolute;left:8948;top:2722;width:10;height:20" coordorigin="8948,2722" coordsize="10,20">
              <v:shape style="position:absolute;left:8948;top:2722;width:10;height:20" coordorigin="8948,2722" coordsize="10,20" path="m8948,2741l8958,2741,8958,2722,8948,2722,8948,2741xe" filled="true" fillcolor="#000000" stroked="false">
                <v:path arrowok="t"/>
                <v:fill type="solid"/>
              </v:shape>
            </v:group>
            <v:group style="position:absolute;left:8948;top:2741;width:10;height:20" coordorigin="8948,2741" coordsize="10,20">
              <v:shape style="position:absolute;left:8948;top:2741;width:10;height:20" coordorigin="8948,2741" coordsize="10,20" path="m8948,2760l8958,2760,8958,2741,8948,2741,8948,2760xe" filled="true" fillcolor="#000000" stroked="false">
                <v:path arrowok="t"/>
                <v:fill type="solid"/>
              </v:shape>
            </v:group>
            <v:group style="position:absolute;left:8948;top:2760;width:10;height:20" coordorigin="8948,2760" coordsize="10,20">
              <v:shape style="position:absolute;left:8948;top:2760;width:10;height:20" coordorigin="8948,2760" coordsize="10,20" path="m8948,2780l8958,2780,8958,2760,8948,2760,8948,2780xe" filled="true" fillcolor="#000000" stroked="false">
                <v:path arrowok="t"/>
                <v:fill type="solid"/>
              </v:shape>
            </v:group>
            <v:group style="position:absolute;left:8948;top:2780;width:10;height:20" coordorigin="8948,2780" coordsize="10,20">
              <v:shape style="position:absolute;left:8948;top:2780;width:10;height:20" coordorigin="8948,2780" coordsize="10,20" path="m8948,2799l8958,2799,8958,2780,8948,2780,8948,2799xe" filled="true" fillcolor="#000000" stroked="false">
                <v:path arrowok="t"/>
                <v:fill type="solid"/>
              </v:shape>
            </v:group>
            <v:group style="position:absolute;left:8948;top:2799;width:10;height:20" coordorigin="8948,2799" coordsize="10,20">
              <v:shape style="position:absolute;left:8948;top:2799;width:10;height:20" coordorigin="8948,2799" coordsize="10,20" path="m8948,2818l8958,2818,8958,2799,8948,2799,8948,2818xe" filled="true" fillcolor="#000000" stroked="false">
                <v:path arrowok="t"/>
                <v:fill type="solid"/>
              </v:shape>
            </v:group>
            <v:group style="position:absolute;left:8948;top:2818;width:10;height:20" coordorigin="8948,2818" coordsize="10,20">
              <v:shape style="position:absolute;left:8948;top:2818;width:10;height:20" coordorigin="8948,2818" coordsize="10,20" path="m8948,2837l8958,2837,8958,2818,8948,2818,8948,2837xe" filled="true" fillcolor="#000000" stroked="false">
                <v:path arrowok="t"/>
                <v:fill type="solid"/>
              </v:shape>
            </v:group>
            <v:group style="position:absolute;left:8948;top:2837;width:10;height:20" coordorigin="8948,2837" coordsize="10,20">
              <v:shape style="position:absolute;left:8948;top:2837;width:10;height:20" coordorigin="8948,2837" coordsize="10,20" path="m8948,2856l8958,2856,8958,2837,8948,2837,8948,2856xe" filled="true" fillcolor="#000000" stroked="false">
                <v:path arrowok="t"/>
                <v:fill type="solid"/>
              </v:shape>
            </v:group>
            <v:group style="position:absolute;left:8948;top:2856;width:10;height:20" coordorigin="8948,2856" coordsize="10,20">
              <v:shape style="position:absolute;left:8948;top:2856;width:10;height:20" coordorigin="8948,2856" coordsize="10,20" path="m8948,2876l8958,2876,8958,2856,8948,2856,8948,2876xe" filled="true" fillcolor="#000000" stroked="false">
                <v:path arrowok="t"/>
                <v:fill type="solid"/>
              </v:shape>
            </v:group>
            <v:group style="position:absolute;left:8948;top:2876;width:10;height:20" coordorigin="8948,2876" coordsize="10,20">
              <v:shape style="position:absolute;left:8948;top:2876;width:10;height:20" coordorigin="8948,2876" coordsize="10,20" path="m8948,2895l8958,2895,8958,2876,8948,2876,8948,2895xe" filled="true" fillcolor="#000000" stroked="false">
                <v:path arrowok="t"/>
                <v:fill type="solid"/>
              </v:shape>
            </v:group>
            <v:group style="position:absolute;left:8948;top:2895;width:10;height:20" coordorigin="8948,2895" coordsize="10,20">
              <v:shape style="position:absolute;left:8948;top:2895;width:10;height:20" coordorigin="8948,2895" coordsize="10,20" path="m8948,2914l8958,2914,8958,2895,8948,2895,8948,2914xe" filled="true" fillcolor="#000000" stroked="false">
                <v:path arrowok="t"/>
                <v:fill type="solid"/>
              </v:shape>
            </v:group>
            <v:group style="position:absolute;left:8948;top:2914;width:10;height:20" coordorigin="8948,2914" coordsize="10,20">
              <v:shape style="position:absolute;left:8948;top:2914;width:10;height:20" coordorigin="8948,2914" coordsize="10,20" path="m8948,2933l8958,2933,8958,2914,8948,2914,8948,2933xe" filled="true" fillcolor="#000000" stroked="false">
                <v:path arrowok="t"/>
                <v:fill type="solid"/>
              </v:shape>
            </v:group>
            <v:group style="position:absolute;left:8948;top:2933;width:10;height:20" coordorigin="8948,2933" coordsize="10,20">
              <v:shape style="position:absolute;left:8948;top:2933;width:10;height:20" coordorigin="8948,2933" coordsize="10,20" path="m8948,2952l8958,2952,8958,2933,8948,2933,8948,2952xe" filled="true" fillcolor="#000000" stroked="false">
                <v:path arrowok="t"/>
                <v:fill type="solid"/>
              </v:shape>
            </v:group>
            <v:group style="position:absolute;left:8948;top:2952;width:10;height:20" coordorigin="8948,2952" coordsize="10,20">
              <v:shape style="position:absolute;left:8948;top:2952;width:10;height:20" coordorigin="8948,2952" coordsize="10,20" path="m8948,2972l8958,2972,8958,2952,8948,2952,8948,2972xe" filled="true" fillcolor="#000000" stroked="false">
                <v:path arrowok="t"/>
                <v:fill type="solid"/>
              </v:shape>
            </v:group>
            <v:group style="position:absolute;left:8948;top:2972;width:10;height:20" coordorigin="8948,2972" coordsize="10,20">
              <v:shape style="position:absolute;left:8948;top:2972;width:10;height:20" coordorigin="8948,2972" coordsize="10,20" path="m8948,2991l8958,2991,8958,2972,8948,2972,8948,2991xe" filled="true" fillcolor="#000000" stroked="false">
                <v:path arrowok="t"/>
                <v:fill type="solid"/>
              </v:shape>
            </v:group>
            <v:group style="position:absolute;left:8948;top:2991;width:10;height:20" coordorigin="8948,2991" coordsize="10,20">
              <v:shape style="position:absolute;left:8948;top:2991;width:10;height:20" coordorigin="8948,2991" coordsize="10,20" path="m8948,3010l8958,3010,8958,2991,8948,2991,8948,3010xe" filled="true" fillcolor="#000000" stroked="false">
                <v:path arrowok="t"/>
                <v:fill type="solid"/>
              </v:shape>
            </v:group>
            <v:group style="position:absolute;left:8948;top:3010;width:10;height:20" coordorigin="8948,3010" coordsize="10,20">
              <v:shape style="position:absolute;left:8948;top:3010;width:10;height:20" coordorigin="8948,3010" coordsize="10,20" path="m8948,3029l8958,3029,8958,3010,8948,3010,8948,3029xe" filled="true" fillcolor="#000000" stroked="false">
                <v:path arrowok="t"/>
                <v:fill type="solid"/>
              </v:shape>
            </v:group>
            <v:group style="position:absolute;left:8948;top:3029;width:10;height:20" coordorigin="8948,3029" coordsize="10,20">
              <v:shape style="position:absolute;left:8948;top:3029;width:10;height:20" coordorigin="8948,3029" coordsize="10,20" path="m8948,3048l8958,3048,8958,3029,8948,3029,8948,3048xe" filled="true" fillcolor="#000000" stroked="false">
                <v:path arrowok="t"/>
                <v:fill type="solid"/>
              </v:shape>
            </v:group>
            <v:group style="position:absolute;left:8948;top:3048;width:10;height:20" coordorigin="8948,3048" coordsize="10,20">
              <v:shape style="position:absolute;left:8948;top:3048;width:10;height:20" coordorigin="8948,3048" coordsize="10,20" path="m8948,3068l8958,3068,8958,3048,8948,3048,8948,3068xe" filled="true" fillcolor="#000000" stroked="false">
                <v:path arrowok="t"/>
                <v:fill type="solid"/>
              </v:shape>
            </v:group>
            <v:group style="position:absolute;left:8948;top:3068;width:10;height:20" coordorigin="8948,3068" coordsize="10,20">
              <v:shape style="position:absolute;left:8948;top:3068;width:10;height:20" coordorigin="8948,3068" coordsize="10,20" path="m8948,3087l8958,3087,8958,3068,8948,3068,8948,3087xe" filled="true" fillcolor="#000000" stroked="false">
                <v:path arrowok="t"/>
                <v:fill type="solid"/>
              </v:shape>
            </v:group>
            <v:group style="position:absolute;left:8948;top:3087;width:10;height:20" coordorigin="8948,3087" coordsize="10,20">
              <v:shape style="position:absolute;left:8948;top:3087;width:10;height:20" coordorigin="8948,3087" coordsize="10,20" path="m8948,3106l8958,3106,8958,3087,8948,3087,8948,3106xe" filled="true" fillcolor="#000000" stroked="false">
                <v:path arrowok="t"/>
                <v:fill type="solid"/>
              </v:shape>
            </v:group>
            <v:group style="position:absolute;left:8948;top:3106;width:10;height:20" coordorigin="8948,3106" coordsize="10,20">
              <v:shape style="position:absolute;left:8948;top:3106;width:10;height:20" coordorigin="8948,3106" coordsize="10,20" path="m8948,3125l8958,3125,8958,3106,8948,3106,8948,3125xe" filled="true" fillcolor="#000000" stroked="false">
                <v:path arrowok="t"/>
                <v:fill type="solid"/>
              </v:shape>
            </v:group>
            <v:group style="position:absolute;left:8948;top:3125;width:10;height:20" coordorigin="8948,3125" coordsize="10,20">
              <v:shape style="position:absolute;left:8948;top:3125;width:10;height:20" coordorigin="8948,3125" coordsize="10,20" path="m8948,3144l8958,3144,8958,3125,8948,3125,8948,3144xe" filled="true" fillcolor="#000000" stroked="false">
                <v:path arrowok="t"/>
                <v:fill type="solid"/>
              </v:shape>
            </v:group>
            <v:group style="position:absolute;left:8948;top:3144;width:10;height:20" coordorigin="8948,3144" coordsize="10,20">
              <v:shape style="position:absolute;left:8948;top:3144;width:10;height:20" coordorigin="8948,3144" coordsize="10,20" path="m8948,3164l8958,3164,8958,3144,8948,3144,8948,3164xe" filled="true" fillcolor="#000000" stroked="false">
                <v:path arrowok="t"/>
                <v:fill type="solid"/>
              </v:shape>
            </v:group>
            <v:group style="position:absolute;left:8948;top:3164;width:10;height:20" coordorigin="8948,3164" coordsize="10,20">
              <v:shape style="position:absolute;left:8948;top:3164;width:10;height:20" coordorigin="8948,3164" coordsize="10,20" path="m8948,3183l8958,3183,8958,3164,8948,3164,8948,3183xe" filled="true" fillcolor="#000000" stroked="false">
                <v:path arrowok="t"/>
                <v:fill type="solid"/>
              </v:shape>
            </v:group>
            <v:group style="position:absolute;left:8948;top:3183;width:10;height:20" coordorigin="8948,3183" coordsize="10,20">
              <v:shape style="position:absolute;left:8948;top:3183;width:10;height:20" coordorigin="8948,3183" coordsize="10,20" path="m8948,3202l8958,3202,8958,3183,8948,3183,8948,3202xe" filled="true" fillcolor="#000000" stroked="false">
                <v:path arrowok="t"/>
                <v:fill type="solid"/>
              </v:shape>
            </v:group>
            <v:group style="position:absolute;left:8948;top:3202;width:10;height:20" coordorigin="8948,3202" coordsize="10,20">
              <v:shape style="position:absolute;left:8948;top:3202;width:10;height:20" coordorigin="8948,3202" coordsize="10,20" path="m8948,3221l8958,3221,8958,3202,8948,3202,8948,3221xe" filled="true" fillcolor="#000000" stroked="false">
                <v:path arrowok="t"/>
                <v:fill type="solid"/>
              </v:shape>
            </v:group>
            <v:group style="position:absolute;left:8948;top:3221;width:10;height:20" coordorigin="8948,3221" coordsize="10,20">
              <v:shape style="position:absolute;left:8948;top:3221;width:10;height:20" coordorigin="8948,3221" coordsize="10,20" path="m8948,3240l8958,3240,8958,3221,8948,3221,8948,3240xe" filled="true" fillcolor="#000000" stroked="false">
                <v:path arrowok="t"/>
                <v:fill type="solid"/>
              </v:shape>
            </v:group>
            <v:group style="position:absolute;left:8948;top:3240;width:10;height:20" coordorigin="8948,3240" coordsize="10,20">
              <v:shape style="position:absolute;left:8948;top:3240;width:10;height:20" coordorigin="8948,3240" coordsize="10,20" path="m8948,3260l8958,3260,8958,3240,8948,3240,8948,3260xe" filled="true" fillcolor="#000000" stroked="false">
                <v:path arrowok="t"/>
                <v:fill type="solid"/>
              </v:shape>
            </v:group>
            <v:group style="position:absolute;left:8948;top:3260;width:10;height:20" coordorigin="8948,3260" coordsize="10,20">
              <v:shape style="position:absolute;left:8948;top:3260;width:10;height:20" coordorigin="8948,3260" coordsize="10,20" path="m8948,3279l8958,3279,8958,3260,8948,3260,8948,3279xe" filled="true" fillcolor="#000000" stroked="false">
                <v:path arrowok="t"/>
                <v:fill type="solid"/>
              </v:shape>
            </v:group>
            <v:group style="position:absolute;left:8948;top:3279;width:10;height:20" coordorigin="8948,3279" coordsize="10,20">
              <v:shape style="position:absolute;left:8948;top:3279;width:10;height:20" coordorigin="8948,3279" coordsize="10,20" path="m8948,3298l8958,3298,8958,3279,8948,3279,8948,3298xe" filled="true" fillcolor="#000000" stroked="false">
                <v:path arrowok="t"/>
                <v:fill type="solid"/>
              </v:shape>
            </v:group>
            <v:group style="position:absolute;left:8948;top:3298;width:10;height:20" coordorigin="8948,3298" coordsize="10,20">
              <v:shape style="position:absolute;left:8948;top:3298;width:10;height:20" coordorigin="8948,3298" coordsize="10,20" path="m8948,3317l8958,3317,8958,3298,8948,3298,8948,3317xe" filled="true" fillcolor="#000000" stroked="false">
                <v:path arrowok="t"/>
                <v:fill type="solid"/>
              </v:shape>
            </v:group>
            <v:group style="position:absolute;left:8948;top:3317;width:10;height:20" coordorigin="8948,3317" coordsize="10,20">
              <v:shape style="position:absolute;left:8948;top:3317;width:10;height:20" coordorigin="8948,3317" coordsize="10,20" path="m8948,3336l8958,3336,8958,3317,8948,3317,8948,3336xe" filled="true" fillcolor="#000000" stroked="false">
                <v:path arrowok="t"/>
                <v:fill type="solid"/>
              </v:shape>
            </v:group>
            <v:group style="position:absolute;left:8948;top:3336;width:10;height:20" coordorigin="8948,3336" coordsize="10,20">
              <v:shape style="position:absolute;left:8948;top:3336;width:10;height:20" coordorigin="8948,3336" coordsize="10,20" path="m8948,3356l8958,3356,8958,3336,8948,3336,8948,3356xe" filled="true" fillcolor="#000000" stroked="false">
                <v:path arrowok="t"/>
                <v:fill type="solid"/>
              </v:shape>
            </v:group>
            <v:group style="position:absolute;left:8948;top:3356;width:10;height:20" coordorigin="8948,3356" coordsize="10,20">
              <v:shape style="position:absolute;left:8948;top:3356;width:10;height:20" coordorigin="8948,3356" coordsize="10,20" path="m8948,3375l8958,3375,8958,3356,8948,3356,8948,3375xe" filled="true" fillcolor="#000000" stroked="false">
                <v:path arrowok="t"/>
                <v:fill type="solid"/>
              </v:shape>
            </v:group>
            <v:group style="position:absolute;left:8948;top:3375;width:10;height:20" coordorigin="8948,3375" coordsize="10,20">
              <v:shape style="position:absolute;left:8948;top:3375;width:10;height:20" coordorigin="8948,3375" coordsize="10,20" path="m8948,3394l8958,3394,8958,3375,8948,3375,8948,3394xe" filled="true" fillcolor="#000000" stroked="false">
                <v:path arrowok="t"/>
                <v:fill type="solid"/>
              </v:shape>
            </v:group>
            <v:group style="position:absolute;left:8948;top:3394;width:10;height:20" coordorigin="8948,3394" coordsize="10,20">
              <v:shape style="position:absolute;left:8948;top:3394;width:10;height:20" coordorigin="8948,3394" coordsize="10,20" path="m8948,3413l8958,3413,8958,3394,8948,3394,8948,3413xe" filled="true" fillcolor="#000000" stroked="false">
                <v:path arrowok="t"/>
                <v:fill type="solid"/>
              </v:shape>
            </v:group>
            <v:group style="position:absolute;left:8948;top:3413;width:10;height:20" coordorigin="8948,3413" coordsize="10,20">
              <v:shape style="position:absolute;left:8948;top:3413;width:10;height:20" coordorigin="8948,3413" coordsize="10,20" path="m8948,3432l8958,3432,8958,3413,8948,3413,8948,3432xe" filled="true" fillcolor="#000000" stroked="false">
                <v:path arrowok="t"/>
                <v:fill type="solid"/>
              </v:shape>
            </v:group>
            <v:group style="position:absolute;left:8948;top:3432;width:10;height:20" coordorigin="8948,3432" coordsize="10,20">
              <v:shape style="position:absolute;left:8948;top:3432;width:10;height:20" coordorigin="8948,3432" coordsize="10,20" path="m8948,3452l8958,3452,8958,3432,8948,3432,8948,3452xe" filled="true" fillcolor="#000000" stroked="false">
                <v:path arrowok="t"/>
                <v:fill type="solid"/>
              </v:shape>
            </v:group>
            <v:group style="position:absolute;left:8948;top:3452;width:10;height:20" coordorigin="8948,3452" coordsize="10,20">
              <v:shape style="position:absolute;left:8948;top:3452;width:10;height:20" coordorigin="8948,3452" coordsize="10,20" path="m8948,3471l8958,3471,8958,3452,8948,3452,8948,3471xe" filled="true" fillcolor="#000000" stroked="false">
                <v:path arrowok="t"/>
                <v:fill type="solid"/>
              </v:shape>
            </v:group>
            <v:group style="position:absolute;left:8948;top:3471;width:10;height:20" coordorigin="8948,3471" coordsize="10,20">
              <v:shape style="position:absolute;left:8948;top:3471;width:10;height:20" coordorigin="8948,3471" coordsize="10,20" path="m8948,3490l8958,3490,8958,3471,8948,3471,8948,3490xe" filled="true" fillcolor="#000000" stroked="false">
                <v:path arrowok="t"/>
                <v:fill type="solid"/>
              </v:shape>
            </v:group>
            <v:group style="position:absolute;left:8948;top:3490;width:10;height:20" coordorigin="8948,3490" coordsize="10,20">
              <v:shape style="position:absolute;left:8948;top:3490;width:10;height:20" coordorigin="8948,3490" coordsize="10,20" path="m8948,3509l8958,3509,8958,3490,8948,3490,8948,3509xe" filled="true" fillcolor="#000000" stroked="false">
                <v:path arrowok="t"/>
                <v:fill type="solid"/>
              </v:shape>
            </v:group>
            <v:group style="position:absolute;left:8948;top:3509;width:10;height:20" coordorigin="8948,3509" coordsize="10,20">
              <v:shape style="position:absolute;left:8948;top:3509;width:10;height:20" coordorigin="8948,3509" coordsize="10,20" path="m8948,3528l8958,3528,8958,3509,8948,3509,8948,3528xe" filled="true" fillcolor="#000000" stroked="false">
                <v:path arrowok="t"/>
                <v:fill type="solid"/>
              </v:shape>
            </v:group>
            <v:group style="position:absolute;left:8948;top:3528;width:10;height:20" coordorigin="8948,3528" coordsize="10,20">
              <v:shape style="position:absolute;left:8948;top:3528;width:10;height:20" coordorigin="8948,3528" coordsize="10,20" path="m8948,3548l8958,3548,8958,3528,8948,3528,8948,3548xe" filled="true" fillcolor="#000000" stroked="false">
                <v:path arrowok="t"/>
                <v:fill type="solid"/>
              </v:shape>
            </v:group>
            <v:group style="position:absolute;left:8948;top:3548;width:10;height:20" coordorigin="8948,3548" coordsize="10,20">
              <v:shape style="position:absolute;left:8948;top:3548;width:10;height:20" coordorigin="8948,3548" coordsize="10,20" path="m8948,3567l8958,3567,8958,3548,8948,3548,8948,3567xe" filled="true" fillcolor="#000000" stroked="false">
                <v:path arrowok="t"/>
                <v:fill type="solid"/>
              </v:shape>
            </v:group>
            <v:group style="position:absolute;left:8948;top:3567;width:10;height:20" coordorigin="8948,3567" coordsize="10,20">
              <v:shape style="position:absolute;left:8948;top:3567;width:10;height:20" coordorigin="8948,3567" coordsize="10,20" path="m8948,3586l8958,3586,8958,3567,8948,3567,8948,3586xe" filled="true" fillcolor="#000000" stroked="false">
                <v:path arrowok="t"/>
                <v:fill type="solid"/>
              </v:shape>
            </v:group>
            <v:group style="position:absolute;left:8948;top:3586;width:10;height:20" coordorigin="8948,3586" coordsize="10,20">
              <v:shape style="position:absolute;left:8948;top:3586;width:10;height:20" coordorigin="8948,3586" coordsize="10,20" path="m8948,3605l8958,3605,8958,3586,8948,3586,8948,3605xe" filled="true" fillcolor="#000000" stroked="false">
                <v:path arrowok="t"/>
                <v:fill type="solid"/>
              </v:shape>
            </v:group>
            <v:group style="position:absolute;left:8948;top:3605;width:10;height:20" coordorigin="8948,3605" coordsize="10,20">
              <v:shape style="position:absolute;left:8948;top:3605;width:10;height:20" coordorigin="8948,3605" coordsize="10,20" path="m8948,3624l8958,3624,8958,3605,8948,3605,8948,3624xe" filled="true" fillcolor="#000000" stroked="false">
                <v:path arrowok="t"/>
                <v:fill type="solid"/>
              </v:shape>
            </v:group>
            <v:group style="position:absolute;left:8948;top:3624;width:10;height:20" coordorigin="8948,3624" coordsize="10,20">
              <v:shape style="position:absolute;left:8948;top:3624;width:10;height:20" coordorigin="8948,3624" coordsize="10,20" path="m8948,3644l8958,3644,8958,3624,8948,3624,8948,3644xe" filled="true" fillcolor="#000000" stroked="false">
                <v:path arrowok="t"/>
                <v:fill type="solid"/>
              </v:shape>
            </v:group>
            <v:group style="position:absolute;left:8948;top:3644;width:10;height:20" coordorigin="8948,3644" coordsize="10,20">
              <v:shape style="position:absolute;left:8948;top:3644;width:10;height:20" coordorigin="8948,3644" coordsize="10,20" path="m8948,3663l8958,3663,8958,3644,8948,3644,8948,3663xe" filled="true" fillcolor="#000000" stroked="false">
                <v:path arrowok="t"/>
                <v:fill type="solid"/>
              </v:shape>
            </v:group>
            <v:group style="position:absolute;left:8948;top:3663;width:10;height:20" coordorigin="8948,3663" coordsize="10,20">
              <v:shape style="position:absolute;left:8948;top:3663;width:10;height:20" coordorigin="8948,3663" coordsize="10,20" path="m8948,3682l8958,3682,8958,3663,8948,3663,8948,3682xe" filled="true" fillcolor="#000000" stroked="false">
                <v:path arrowok="t"/>
                <v:fill type="solid"/>
              </v:shape>
            </v:group>
            <v:group style="position:absolute;left:8948;top:3682;width:10;height:20" coordorigin="8948,3682" coordsize="10,20">
              <v:shape style="position:absolute;left:8948;top:3682;width:10;height:20" coordorigin="8948,3682" coordsize="10,20" path="m8948,3701l8958,3701,8958,3682,8948,3682,8948,3701xe" filled="true" fillcolor="#000000" stroked="false">
                <v:path arrowok="t"/>
                <v:fill type="solid"/>
              </v:shape>
            </v:group>
            <v:group style="position:absolute;left:8948;top:3701;width:10;height:20" coordorigin="8948,3701" coordsize="10,20">
              <v:shape style="position:absolute;left:8948;top:3701;width:10;height:20" coordorigin="8948,3701" coordsize="10,20" path="m8948,3720l8958,3720,8958,3701,8948,3701,8948,3720xe" filled="true" fillcolor="#000000" stroked="false">
                <v:path arrowok="t"/>
                <v:fill type="solid"/>
              </v:shape>
            </v:group>
            <v:group style="position:absolute;left:8948;top:3720;width:10;height:20" coordorigin="8948,3720" coordsize="10,20">
              <v:shape style="position:absolute;left:8948;top:3720;width:10;height:20" coordorigin="8948,3720" coordsize="10,20" path="m8948,3740l8958,3740,8958,3720,8948,3720,8948,3740xe" filled="true" fillcolor="#000000" stroked="false">
                <v:path arrowok="t"/>
                <v:fill type="solid"/>
              </v:shape>
            </v:group>
            <v:group style="position:absolute;left:8948;top:3740;width:10;height:20" coordorigin="8948,3740" coordsize="10,20">
              <v:shape style="position:absolute;left:8948;top:3740;width:10;height:20" coordorigin="8948,3740" coordsize="10,20" path="m8948,3759l8958,3759,8958,3740,8948,3740,8948,3759xe" filled="true" fillcolor="#000000" stroked="false">
                <v:path arrowok="t"/>
                <v:fill type="solid"/>
              </v:shape>
            </v:group>
            <v:group style="position:absolute;left:8948;top:3759;width:10;height:20" coordorigin="8948,3759" coordsize="10,20">
              <v:shape style="position:absolute;left:8948;top:3759;width:10;height:20" coordorigin="8948,3759" coordsize="10,20" path="m8948,3778l8958,3778,8958,3759,8948,3759,8948,3778xe" filled="true" fillcolor="#000000" stroked="false">
                <v:path arrowok="t"/>
                <v:fill type="solid"/>
              </v:shape>
            </v:group>
            <v:group style="position:absolute;left:8948;top:3778;width:10;height:20" coordorigin="8948,3778" coordsize="10,20">
              <v:shape style="position:absolute;left:8948;top:3778;width:10;height:20" coordorigin="8948,3778" coordsize="10,20" path="m8948,3797l8958,3797,8958,3778,8948,3778,8948,3797xe" filled="true" fillcolor="#000000" stroked="false">
                <v:path arrowok="t"/>
                <v:fill type="solid"/>
              </v:shape>
            </v:group>
            <v:group style="position:absolute;left:8948;top:3797;width:10;height:20" coordorigin="8948,3797" coordsize="10,20">
              <v:shape style="position:absolute;left:8948;top:3797;width:10;height:20" coordorigin="8948,3797" coordsize="10,20" path="m8948,3816l8958,3816,8958,3797,8948,3797,8948,3816xe" filled="true" fillcolor="#000000" stroked="false">
                <v:path arrowok="t"/>
                <v:fill type="solid"/>
              </v:shape>
            </v:group>
            <v:group style="position:absolute;left:8948;top:3816;width:10;height:20" coordorigin="8948,3816" coordsize="10,20">
              <v:shape style="position:absolute;left:8948;top:3816;width:10;height:20" coordorigin="8948,3816" coordsize="10,20" path="m8948,3836l8958,3836,8958,3816,8948,3816,8948,3836xe" filled="true" fillcolor="#000000" stroked="false">
                <v:path arrowok="t"/>
                <v:fill type="solid"/>
              </v:shape>
            </v:group>
            <v:group style="position:absolute;left:8948;top:3836;width:10;height:20" coordorigin="8948,3836" coordsize="10,20">
              <v:shape style="position:absolute;left:8948;top:3836;width:10;height:20" coordorigin="8948,3836" coordsize="10,20" path="m8948,3855l8958,3855,8958,3836,8948,3836,8948,3855xe" filled="true" fillcolor="#000000" stroked="false">
                <v:path arrowok="t"/>
                <v:fill type="solid"/>
              </v:shape>
            </v:group>
            <v:group style="position:absolute;left:8948;top:3855;width:10;height:20" coordorigin="8948,3855" coordsize="10,20">
              <v:shape style="position:absolute;left:8948;top:3855;width:10;height:20" coordorigin="8948,3855" coordsize="10,20" path="m8948,3874l8958,3874,8958,3855,8948,3855,8948,3874xe" filled="true" fillcolor="#000000" stroked="false">
                <v:path arrowok="t"/>
                <v:fill type="solid"/>
              </v:shape>
            </v:group>
            <v:group style="position:absolute;left:8948;top:3874;width:10;height:20" coordorigin="8948,3874" coordsize="10,20">
              <v:shape style="position:absolute;left:8948;top:3874;width:10;height:20" coordorigin="8948,3874" coordsize="10,20" path="m8948,3893l8958,3893,8958,3874,8948,3874,8948,3893xe" filled="true" fillcolor="#000000" stroked="false">
                <v:path arrowok="t"/>
                <v:fill type="solid"/>
              </v:shape>
            </v:group>
            <v:group style="position:absolute;left:8948;top:3893;width:10;height:20" coordorigin="8948,3893" coordsize="10,20">
              <v:shape style="position:absolute;left:8948;top:3893;width:10;height:20" coordorigin="8948,3893" coordsize="10,20" path="m8948,3912l8958,3912,8958,3893,8948,3893,8948,3912xe" filled="true" fillcolor="#000000" stroked="false">
                <v:path arrowok="t"/>
                <v:fill type="solid"/>
              </v:shape>
            </v:group>
            <v:group style="position:absolute;left:8948;top:3912;width:10;height:20" coordorigin="8948,3912" coordsize="10,20">
              <v:shape style="position:absolute;left:8948;top:3912;width:10;height:20" coordorigin="8948,3912" coordsize="10,20" path="m8948,3932l8958,3932,8958,3912,8948,3912,8948,3932xe" filled="true" fillcolor="#000000" stroked="false">
                <v:path arrowok="t"/>
                <v:fill type="solid"/>
              </v:shape>
            </v:group>
            <v:group style="position:absolute;left:8948;top:3932;width:10;height:20" coordorigin="8948,3932" coordsize="10,20">
              <v:shape style="position:absolute;left:8948;top:3932;width:10;height:20" coordorigin="8948,3932" coordsize="10,20" path="m8948,3951l8958,3951,8958,3932,8948,3932,8948,3951xe" filled="true" fillcolor="#000000" stroked="false">
                <v:path arrowok="t"/>
                <v:fill type="solid"/>
              </v:shape>
            </v:group>
            <v:group style="position:absolute;left:8948;top:3951;width:10;height:20" coordorigin="8948,3951" coordsize="10,20">
              <v:shape style="position:absolute;left:8948;top:3951;width:10;height:20" coordorigin="8948,3951" coordsize="10,20" path="m8948,3970l8958,3970,8958,3951,8948,3951,8948,3970xe" filled="true" fillcolor="#000000" stroked="false">
                <v:path arrowok="t"/>
                <v:fill type="solid"/>
              </v:shape>
            </v:group>
            <v:group style="position:absolute;left:8948;top:3970;width:10;height:20" coordorigin="8948,3970" coordsize="10,20">
              <v:shape style="position:absolute;left:8948;top:3970;width:10;height:20" coordorigin="8948,3970" coordsize="10,20" path="m8948,3989l8958,3989,8958,3970,8948,3970,8948,3989xe" filled="true" fillcolor="#000000" stroked="false">
                <v:path arrowok="t"/>
                <v:fill type="solid"/>
              </v:shape>
            </v:group>
            <v:group style="position:absolute;left:8948;top:3989;width:10;height:20" coordorigin="8948,3989" coordsize="10,20">
              <v:shape style="position:absolute;left:8948;top:3989;width:10;height:20" coordorigin="8948,3989" coordsize="10,20" path="m8948,4008l8958,4008,8958,3989,8948,3989,8948,4008xe" filled="true" fillcolor="#000000" stroked="false">
                <v:path arrowok="t"/>
                <v:fill type="solid"/>
              </v:shape>
            </v:group>
            <v:group style="position:absolute;left:8948;top:4008;width:10;height:20" coordorigin="8948,4008" coordsize="10,20">
              <v:shape style="position:absolute;left:8948;top:4008;width:10;height:20" coordorigin="8948,4008" coordsize="10,20" path="m8948,4028l8958,4028,8958,4008,8948,4008,8948,4028xe" filled="true" fillcolor="#000000" stroked="false">
                <v:path arrowok="t"/>
                <v:fill type="solid"/>
              </v:shape>
            </v:group>
            <v:group style="position:absolute;left:8948;top:4028;width:10;height:20" coordorigin="8948,4028" coordsize="10,20">
              <v:shape style="position:absolute;left:8948;top:4028;width:10;height:20" coordorigin="8948,4028" coordsize="10,20" path="m8948,4047l8958,4047,8958,4028,8948,4028,8948,4047xe" filled="true" fillcolor="#000000" stroked="false">
                <v:path arrowok="t"/>
                <v:fill type="solid"/>
              </v:shape>
            </v:group>
            <v:group style="position:absolute;left:8948;top:4047;width:10;height:20" coordorigin="8948,4047" coordsize="10,20">
              <v:shape style="position:absolute;left:8948;top:4047;width:10;height:20" coordorigin="8948,4047" coordsize="10,20" path="m8948,4066l8958,4066,8958,4047,8948,4047,8948,4066xe" filled="true" fillcolor="#000000" stroked="false">
                <v:path arrowok="t"/>
                <v:fill type="solid"/>
              </v:shape>
            </v:group>
            <v:group style="position:absolute;left:8948;top:4066;width:10;height:20" coordorigin="8948,4066" coordsize="10,20">
              <v:shape style="position:absolute;left:8948;top:4066;width:10;height:20" coordorigin="8948,4066" coordsize="10,20" path="m8948,4085l8958,4085,8958,4066,8948,4066,8948,4085xe" filled="true" fillcolor="#000000" stroked="false">
                <v:path arrowok="t"/>
                <v:fill type="solid"/>
              </v:shape>
            </v:group>
            <v:group style="position:absolute;left:8948;top:4085;width:10;height:20" coordorigin="8948,4085" coordsize="10,20">
              <v:shape style="position:absolute;left:8948;top:4085;width:10;height:20" coordorigin="8948,4085" coordsize="10,20" path="m8948,4104l8958,4104,8958,4085,8948,4085,8948,4104xe" filled="true" fillcolor="#000000" stroked="false">
                <v:path arrowok="t"/>
                <v:fill type="solid"/>
              </v:shape>
            </v:group>
            <v:group style="position:absolute;left:8948;top:4104;width:10;height:20" coordorigin="8948,4104" coordsize="10,20">
              <v:shape style="position:absolute;left:8948;top:4104;width:10;height:20" coordorigin="8948,4104" coordsize="10,20" path="m8948,4124l8958,4124,8958,4104,8948,4104,8948,4124xe" filled="true" fillcolor="#000000" stroked="false">
                <v:path arrowok="t"/>
                <v:fill type="solid"/>
              </v:shape>
            </v:group>
            <v:group style="position:absolute;left:8948;top:4124;width:10;height:20" coordorigin="8948,4124" coordsize="10,20">
              <v:shape style="position:absolute;left:8948;top:4124;width:10;height:20" coordorigin="8948,4124" coordsize="10,20" path="m8948,4143l8958,4143,8958,4124,8948,4124,8948,4143xe" filled="true" fillcolor="#000000" stroked="false">
                <v:path arrowok="t"/>
                <v:fill type="solid"/>
              </v:shape>
            </v:group>
            <v:group style="position:absolute;left:8948;top:4143;width:10;height:20" coordorigin="8948,4143" coordsize="10,20">
              <v:shape style="position:absolute;left:8948;top:4143;width:10;height:20" coordorigin="8948,4143" coordsize="10,20" path="m8948,4163l8958,4163,8958,4143,8948,4143,8948,4163xe" filled="true" fillcolor="#000000" stroked="false">
                <v:path arrowok="t"/>
                <v:fill type="solid"/>
              </v:shape>
            </v:group>
            <v:group style="position:absolute;left:8948;top:4163;width:10;height:20" coordorigin="8948,4163" coordsize="10,20">
              <v:shape style="position:absolute;left:8948;top:4163;width:10;height:20" coordorigin="8948,4163" coordsize="10,20" path="m8948,4182l8958,4182,8958,4163,8948,4163,8948,4182xe" filled="true" fillcolor="#000000" stroked="false">
                <v:path arrowok="t"/>
                <v:fill type="solid"/>
              </v:shape>
            </v:group>
            <v:group style="position:absolute;left:8948;top:4182;width:10;height:20" coordorigin="8948,4182" coordsize="10,20">
              <v:shape style="position:absolute;left:8948;top:4182;width:10;height:20" coordorigin="8948,4182" coordsize="10,20" path="m8948,4201l8958,4201,8958,4182,8948,4182,8948,4201xe" filled="true" fillcolor="#000000" stroked="false">
                <v:path arrowok="t"/>
                <v:fill type="solid"/>
              </v:shape>
            </v:group>
            <v:group style="position:absolute;left:8948;top:4201;width:10;height:20" coordorigin="8948,4201" coordsize="10,20">
              <v:shape style="position:absolute;left:8948;top:4201;width:10;height:20" coordorigin="8948,4201" coordsize="10,20" path="m8948,4220l8958,4220,8958,4201,8948,4201,8948,4220xe" filled="true" fillcolor="#000000" stroked="false">
                <v:path arrowok="t"/>
                <v:fill type="solid"/>
              </v:shape>
            </v:group>
            <v:group style="position:absolute;left:8948;top:4220;width:10;height:20" coordorigin="8948,4220" coordsize="10,20">
              <v:shape style="position:absolute;left:8948;top:4220;width:10;height:20" coordorigin="8948,4220" coordsize="10,20" path="m8948,4239l8958,4239,8958,4220,8948,4220,8948,4239xe" filled="true" fillcolor="#000000" stroked="false">
                <v:path arrowok="t"/>
                <v:fill type="solid"/>
              </v:shape>
            </v:group>
            <v:group style="position:absolute;left:8948;top:4239;width:10;height:20" coordorigin="8948,4239" coordsize="10,20">
              <v:shape style="position:absolute;left:8948;top:4239;width:10;height:20" coordorigin="8948,4239" coordsize="10,20" path="m8948,4259l8958,4259,8958,4239,8948,4239,8948,4259xe" filled="true" fillcolor="#000000" stroked="false">
                <v:path arrowok="t"/>
                <v:fill type="solid"/>
              </v:shape>
            </v:group>
            <v:group style="position:absolute;left:8948;top:4259;width:10;height:20" coordorigin="8948,4259" coordsize="10,20">
              <v:shape style="position:absolute;left:8948;top:4259;width:10;height:20" coordorigin="8948,4259" coordsize="10,20" path="m8948,4278l8958,4278,8958,4259,8948,4259,8948,4278xe" filled="true" fillcolor="#000000" stroked="false">
                <v:path arrowok="t"/>
                <v:fill type="solid"/>
              </v:shape>
            </v:group>
            <v:group style="position:absolute;left:8948;top:4278;width:10;height:20" coordorigin="8948,4278" coordsize="10,20">
              <v:shape style="position:absolute;left:8948;top:4278;width:10;height:20" coordorigin="8948,4278" coordsize="10,20" path="m8948,4297l8958,4297,8958,4278,8948,4278,8948,4297xe" filled="true" fillcolor="#000000" stroked="false">
                <v:path arrowok="t"/>
                <v:fill type="solid"/>
              </v:shape>
            </v:group>
            <v:group style="position:absolute;left:8948;top:4297;width:10;height:20" coordorigin="8948,4297" coordsize="10,20">
              <v:shape style="position:absolute;left:8948;top:4297;width:10;height:20" coordorigin="8948,4297" coordsize="10,20" path="m8948,4316l8958,4316,8958,4297,8948,4297,8948,4316xe" filled="true" fillcolor="#000000" stroked="false">
                <v:path arrowok="t"/>
                <v:fill type="solid"/>
              </v:shape>
            </v:group>
            <v:group style="position:absolute;left:8948;top:4316;width:10;height:20" coordorigin="8948,4316" coordsize="10,20">
              <v:shape style="position:absolute;left:8948;top:4316;width:10;height:20" coordorigin="8948,4316" coordsize="10,20" path="m8948,4335l8958,4335,8958,4316,8948,4316,8948,4335xe" filled="true" fillcolor="#000000" stroked="false">
                <v:path arrowok="t"/>
                <v:fill type="solid"/>
              </v:shape>
            </v:group>
            <v:group style="position:absolute;left:8948;top:4335;width:10;height:20" coordorigin="8948,4335" coordsize="10,20">
              <v:shape style="position:absolute;left:8948;top:4335;width:10;height:20" coordorigin="8948,4335" coordsize="10,20" path="m8948,4355l8958,4355,8958,4335,8948,4335,8948,4355xe" filled="true" fillcolor="#000000" stroked="false">
                <v:path arrowok="t"/>
                <v:fill type="solid"/>
              </v:shape>
            </v:group>
            <v:group style="position:absolute;left:8948;top:4355;width:10;height:20" coordorigin="8948,4355" coordsize="10,20">
              <v:shape style="position:absolute;left:8948;top:4355;width:10;height:20" coordorigin="8948,4355" coordsize="10,20" path="m8948,4374l8958,4374,8958,4355,8948,4355,8948,4374xe" filled="true" fillcolor="#000000" stroked="false">
                <v:path arrowok="t"/>
                <v:fill type="solid"/>
              </v:shape>
            </v:group>
            <v:group style="position:absolute;left:8948;top:4374;width:10;height:20" coordorigin="8948,4374" coordsize="10,20">
              <v:shape style="position:absolute;left:8948;top:4374;width:10;height:20" coordorigin="8948,4374" coordsize="10,20" path="m8948,4393l8958,4393,8958,4374,8948,4374,8948,4393xe" filled="true" fillcolor="#000000" stroked="false">
                <v:path arrowok="t"/>
                <v:fill type="solid"/>
              </v:shape>
            </v:group>
            <v:group style="position:absolute;left:8948;top:4393;width:10;height:20" coordorigin="8948,4393" coordsize="10,20">
              <v:shape style="position:absolute;left:8948;top:4393;width:10;height:20" coordorigin="8948,4393" coordsize="10,20" path="m8948,4412l8958,4412,8958,4393,8948,4393,8948,4412xe" filled="true" fillcolor="#000000" stroked="false">
                <v:path arrowok="t"/>
                <v:fill type="solid"/>
              </v:shape>
            </v:group>
            <v:group style="position:absolute;left:8948;top:4412;width:10;height:20" coordorigin="8948,4412" coordsize="10,20">
              <v:shape style="position:absolute;left:8948;top:4412;width:10;height:20" coordorigin="8948,4412" coordsize="10,20" path="m8948,4431l8958,4431,8958,4412,8948,4412,8948,4431xe" filled="true" fillcolor="#000000" stroked="false">
                <v:path arrowok="t"/>
                <v:fill type="solid"/>
              </v:shape>
            </v:group>
            <v:group style="position:absolute;left:8948;top:4431;width:10;height:20" coordorigin="8948,4431" coordsize="10,20">
              <v:shape style="position:absolute;left:8948;top:4431;width:10;height:20" coordorigin="8948,4431" coordsize="10,20" path="m8948,4451l8958,4451,8958,4431,8948,4431,8948,4451xe" filled="true" fillcolor="#000000" stroked="false">
                <v:path arrowok="t"/>
                <v:fill type="solid"/>
              </v:shape>
            </v:group>
            <v:group style="position:absolute;left:8948;top:4451;width:10;height:20" coordorigin="8948,4451" coordsize="10,20">
              <v:shape style="position:absolute;left:8948;top:4451;width:10;height:20" coordorigin="8948,4451" coordsize="10,20" path="m8948,4470l8958,4470,8958,4451,8948,4451,8948,4470xe" filled="true" fillcolor="#000000" stroked="false">
                <v:path arrowok="t"/>
                <v:fill type="solid"/>
              </v:shape>
            </v:group>
            <v:group style="position:absolute;left:8948;top:4470;width:10;height:20" coordorigin="8948,4470" coordsize="10,20">
              <v:shape style="position:absolute;left:8948;top:4470;width:10;height:20" coordorigin="8948,4470" coordsize="10,20" path="m8948,4489l8958,4489,8958,4470,8948,4470,8948,4489xe" filled="true" fillcolor="#000000" stroked="false">
                <v:path arrowok="t"/>
                <v:fill type="solid"/>
              </v:shape>
            </v:group>
            <v:group style="position:absolute;left:8948;top:4489;width:10;height:20" coordorigin="8948,4489" coordsize="10,20">
              <v:shape style="position:absolute;left:8948;top:4489;width:10;height:20" coordorigin="8948,4489" coordsize="10,20" path="m8948,4508l8958,4508,8958,4489,8948,4489,8948,4508xe" filled="true" fillcolor="#000000" stroked="false">
                <v:path arrowok="t"/>
                <v:fill type="solid"/>
              </v:shape>
            </v:group>
            <v:group style="position:absolute;left:8948;top:4508;width:10;height:20" coordorigin="8948,4508" coordsize="10,20">
              <v:shape style="position:absolute;left:8948;top:4508;width:10;height:20" coordorigin="8948,4508" coordsize="10,20" path="m8948,4527l8958,4527,8958,4508,8948,4508,8948,4527xe" filled="true" fillcolor="#000000" stroked="false">
                <v:path arrowok="t"/>
                <v:fill type="solid"/>
              </v:shape>
            </v:group>
            <v:group style="position:absolute;left:8948;top:4527;width:10;height:20" coordorigin="8948,4527" coordsize="10,20">
              <v:shape style="position:absolute;left:8948;top:4527;width:10;height:20" coordorigin="8948,4527" coordsize="10,20" path="m8948,4547l8958,4547,8958,4527,8948,4527,8948,4547xe" filled="true" fillcolor="#000000" stroked="false">
                <v:path arrowok="t"/>
                <v:fill type="solid"/>
              </v:shape>
            </v:group>
            <v:group style="position:absolute;left:8948;top:4547;width:10;height:20" coordorigin="8948,4547" coordsize="10,20">
              <v:shape style="position:absolute;left:8948;top:4547;width:10;height:20" coordorigin="8948,4547" coordsize="10,20" path="m8948,4566l8958,4566,8958,4547,8948,4547,8948,4566xe" filled="true" fillcolor="#000000" stroked="false">
                <v:path arrowok="t"/>
                <v:fill type="solid"/>
              </v:shape>
            </v:group>
            <v:group style="position:absolute;left:8948;top:4566;width:10;height:20" coordorigin="8948,4566" coordsize="10,20">
              <v:shape style="position:absolute;left:8948;top:4566;width:10;height:20" coordorigin="8948,4566" coordsize="10,20" path="m8948,4585l8958,4585,8958,4566,8948,4566,8948,4585xe" filled="true" fillcolor="#000000" stroked="false">
                <v:path arrowok="t"/>
                <v:fill type="solid"/>
              </v:shape>
            </v:group>
            <v:group style="position:absolute;left:8948;top:4585;width:10;height:20" coordorigin="8948,4585" coordsize="10,20">
              <v:shape style="position:absolute;left:8948;top:4585;width:10;height:20" coordorigin="8948,4585" coordsize="10,20" path="m8948,4604l8958,4604,8958,4585,8948,4585,8948,4604xe" filled="true" fillcolor="#000000" stroked="false">
                <v:path arrowok="t"/>
                <v:fill type="solid"/>
              </v:shape>
            </v:group>
            <v:group style="position:absolute;left:8948;top:4604;width:10;height:20" coordorigin="8948,4604" coordsize="10,20">
              <v:shape style="position:absolute;left:8948;top:4604;width:10;height:20" coordorigin="8948,4604" coordsize="10,20" path="m8948,4623l8958,4623,8958,4604,8948,4604,8948,4623xe" filled="true" fillcolor="#000000" stroked="false">
                <v:path arrowok="t"/>
                <v:fill type="solid"/>
              </v:shape>
            </v:group>
            <v:group style="position:absolute;left:8948;top:4623;width:10;height:20" coordorigin="8948,4623" coordsize="10,20">
              <v:shape style="position:absolute;left:8948;top:4623;width:10;height:20" coordorigin="8948,4623" coordsize="10,20" path="m8948,4643l8958,4643,8958,4623,8948,4623,8948,4643xe" filled="true" fillcolor="#000000" stroked="false">
                <v:path arrowok="t"/>
                <v:fill type="solid"/>
              </v:shape>
            </v:group>
            <v:group style="position:absolute;left:8948;top:4643;width:10;height:20" coordorigin="8948,4643" coordsize="10,20">
              <v:shape style="position:absolute;left:8948;top:4643;width:10;height:20" coordorigin="8948,4643" coordsize="10,20" path="m8948,4662l8958,4662,8958,4643,8948,4643,8948,4662xe" filled="true" fillcolor="#000000" stroked="false">
                <v:path arrowok="t"/>
                <v:fill type="solid"/>
              </v:shape>
              <v:shape style="position:absolute;left:8948;top:4662;width:10;height:5" type="#_x0000_t75" stroked="false">
                <v:imagedata r:id="rId42" o:title=""/>
              </v:shape>
            </v:group>
            <v:group style="position:absolute;left:8948;top:4681;width:29;height:2" coordorigin="8948,4681" coordsize="29,2">
              <v:shape style="position:absolute;left:8948;top:4681;width:29;height:2" coordorigin="8948,4681" coordsize="29,0" path="m8948,4681l8977,4681e" filled="false" stroked="true" strokeweight="1.44pt" strokecolor="#000000">
                <v:path arrowok="t"/>
              </v:shape>
            </v:group>
            <v:group style="position:absolute;left:8977;top:4681;width:663;height:2" coordorigin="8977,4681" coordsize="663,2">
              <v:shape style="position:absolute;left:8977;top:4681;width:663;height:2" coordorigin="8977,4681" coordsize="663,0" path="m8977,4681l9639,4681e" filled="false" stroked="true" strokeweight="1.44pt" strokecolor="#000000">
                <v:path arrowok="t"/>
              </v:shape>
            </v:group>
            <v:group style="position:absolute;left:9639;top:2376;width:10;height:20" coordorigin="9639,2376" coordsize="10,20">
              <v:shape style="position:absolute;left:9639;top:2376;width:10;height:20" coordorigin="9639,2376" coordsize="10,20" path="m9639,2396l9649,2396,9649,2376,9639,2376,9639,2396xe" filled="true" fillcolor="#000000" stroked="false">
                <v:path arrowok="t"/>
                <v:fill type="solid"/>
              </v:shape>
            </v:group>
            <v:group style="position:absolute;left:9639;top:2396;width:10;height:20" coordorigin="9639,2396" coordsize="10,20">
              <v:shape style="position:absolute;left:9639;top:2396;width:10;height:20" coordorigin="9639,2396" coordsize="10,20" path="m9639,2415l9649,2415,9649,2396,9639,2396,9639,2415xe" filled="true" fillcolor="#000000" stroked="false">
                <v:path arrowok="t"/>
                <v:fill type="solid"/>
              </v:shape>
            </v:group>
            <v:group style="position:absolute;left:9639;top:2415;width:10;height:20" coordorigin="9639,2415" coordsize="10,20">
              <v:shape style="position:absolute;left:9639;top:2415;width:10;height:20" coordorigin="9639,2415" coordsize="10,20" path="m9639,2434l9649,2434,9649,2415,9639,2415,9639,2434xe" filled="true" fillcolor="#000000" stroked="false">
                <v:path arrowok="t"/>
                <v:fill type="solid"/>
              </v:shape>
            </v:group>
            <v:group style="position:absolute;left:9639;top:2434;width:10;height:20" coordorigin="9639,2434" coordsize="10,20">
              <v:shape style="position:absolute;left:9639;top:2434;width:10;height:20" coordorigin="9639,2434" coordsize="10,20" path="m9639,2453l9649,2453,9649,2434,9639,2434,9639,2453xe" filled="true" fillcolor="#000000" stroked="false">
                <v:path arrowok="t"/>
                <v:fill type="solid"/>
              </v:shape>
            </v:group>
            <v:group style="position:absolute;left:9639;top:2453;width:10;height:20" coordorigin="9639,2453" coordsize="10,20">
              <v:shape style="position:absolute;left:9639;top:2453;width:10;height:20" coordorigin="9639,2453" coordsize="10,20" path="m9639,2472l9649,2472,9649,2453,9639,2453,9639,2472xe" filled="true" fillcolor="#000000" stroked="false">
                <v:path arrowok="t"/>
                <v:fill type="solid"/>
              </v:shape>
            </v:group>
            <v:group style="position:absolute;left:9639;top:2472;width:10;height:20" coordorigin="9639,2472" coordsize="10,20">
              <v:shape style="position:absolute;left:9639;top:2472;width:10;height:20" coordorigin="9639,2472" coordsize="10,20" path="m9639,2492l9649,2492,9649,2472,9639,2472,9639,2492xe" filled="true" fillcolor="#000000" stroked="false">
                <v:path arrowok="t"/>
                <v:fill type="solid"/>
              </v:shape>
            </v:group>
            <v:group style="position:absolute;left:9639;top:2492;width:10;height:20" coordorigin="9639,2492" coordsize="10,20">
              <v:shape style="position:absolute;left:9639;top:2492;width:10;height:20" coordorigin="9639,2492" coordsize="10,20" path="m9639,2511l9649,2511,9649,2492,9639,2492,9639,2511xe" filled="true" fillcolor="#000000" stroked="false">
                <v:path arrowok="t"/>
                <v:fill type="solid"/>
              </v:shape>
            </v:group>
            <v:group style="position:absolute;left:9639;top:2511;width:10;height:20" coordorigin="9639,2511" coordsize="10,20">
              <v:shape style="position:absolute;left:9639;top:2511;width:10;height:20" coordorigin="9639,2511" coordsize="10,20" path="m9639,2530l9649,2530,9649,2511,9639,2511,9639,2530xe" filled="true" fillcolor="#000000" stroked="false">
                <v:path arrowok="t"/>
                <v:fill type="solid"/>
              </v:shape>
            </v:group>
            <v:group style="position:absolute;left:9639;top:2530;width:10;height:20" coordorigin="9639,2530" coordsize="10,20">
              <v:shape style="position:absolute;left:9639;top:2530;width:10;height:20" coordorigin="9639,2530" coordsize="10,20" path="m9639,2549l9649,2549,9649,2530,9639,2530,9639,2549xe" filled="true" fillcolor="#000000" stroked="false">
                <v:path arrowok="t"/>
                <v:fill type="solid"/>
              </v:shape>
            </v:group>
            <v:group style="position:absolute;left:9639;top:2549;width:10;height:20" coordorigin="9639,2549" coordsize="10,20">
              <v:shape style="position:absolute;left:9639;top:2549;width:10;height:20" coordorigin="9639,2549" coordsize="10,20" path="m9639,2568l9649,2568,9649,2549,9639,2549,9639,2568xe" filled="true" fillcolor="#000000" stroked="false">
                <v:path arrowok="t"/>
                <v:fill type="solid"/>
              </v:shape>
            </v:group>
            <v:group style="position:absolute;left:9639;top:2568;width:10;height:20" coordorigin="9639,2568" coordsize="10,20">
              <v:shape style="position:absolute;left:9639;top:2568;width:10;height:20" coordorigin="9639,2568" coordsize="10,20" path="m9639,2588l9649,2588,9649,2568,9639,2568,9639,2588xe" filled="true" fillcolor="#000000" stroked="false">
                <v:path arrowok="t"/>
                <v:fill type="solid"/>
              </v:shape>
            </v:group>
            <v:group style="position:absolute;left:9639;top:2588;width:10;height:20" coordorigin="9639,2588" coordsize="10,20">
              <v:shape style="position:absolute;left:9639;top:2588;width:10;height:20" coordorigin="9639,2588" coordsize="10,20" path="m9639,2607l9649,2607,9649,2588,9639,2588,9639,2607xe" filled="true" fillcolor="#000000" stroked="false">
                <v:path arrowok="t"/>
                <v:fill type="solid"/>
              </v:shape>
            </v:group>
            <v:group style="position:absolute;left:9639;top:2607;width:10;height:20" coordorigin="9639,2607" coordsize="10,20">
              <v:shape style="position:absolute;left:9639;top:2607;width:10;height:20" coordorigin="9639,2607" coordsize="10,20" path="m9639,2626l9649,2626,9649,2607,9639,2607,9639,2626xe" filled="true" fillcolor="#000000" stroked="false">
                <v:path arrowok="t"/>
                <v:fill type="solid"/>
              </v:shape>
            </v:group>
            <v:group style="position:absolute;left:9639;top:2626;width:10;height:20" coordorigin="9639,2626" coordsize="10,20">
              <v:shape style="position:absolute;left:9639;top:2626;width:10;height:20" coordorigin="9639,2626" coordsize="10,20" path="m9639,2645l9649,2645,9649,2626,9639,2626,9639,2645xe" filled="true" fillcolor="#000000" stroked="false">
                <v:path arrowok="t"/>
                <v:fill type="solid"/>
              </v:shape>
            </v:group>
            <v:group style="position:absolute;left:9639;top:2645;width:10;height:20" coordorigin="9639,2645" coordsize="10,20">
              <v:shape style="position:absolute;left:9639;top:2645;width:10;height:20" coordorigin="9639,2645" coordsize="10,20" path="m9639,2664l9649,2664,9649,2645,9639,2645,9639,2664xe" filled="true" fillcolor="#000000" stroked="false">
                <v:path arrowok="t"/>
                <v:fill type="solid"/>
              </v:shape>
            </v:group>
            <v:group style="position:absolute;left:9639;top:2664;width:10;height:20" coordorigin="9639,2664" coordsize="10,20">
              <v:shape style="position:absolute;left:9639;top:2664;width:10;height:20" coordorigin="9639,2664" coordsize="10,20" path="m9639,2684l9649,2684,9649,2664,9639,2664,9639,2684xe" filled="true" fillcolor="#000000" stroked="false">
                <v:path arrowok="t"/>
                <v:fill type="solid"/>
              </v:shape>
            </v:group>
            <v:group style="position:absolute;left:9639;top:2684;width:10;height:20" coordorigin="9639,2684" coordsize="10,20">
              <v:shape style="position:absolute;left:9639;top:2684;width:10;height:20" coordorigin="9639,2684" coordsize="10,20" path="m9639,2703l9649,2703,9649,2684,9639,2684,9639,2703xe" filled="true" fillcolor="#000000" stroked="false">
                <v:path arrowok="t"/>
                <v:fill type="solid"/>
              </v:shape>
            </v:group>
            <v:group style="position:absolute;left:9639;top:2703;width:10;height:20" coordorigin="9639,2703" coordsize="10,20">
              <v:shape style="position:absolute;left:9639;top:2703;width:10;height:20" coordorigin="9639,2703" coordsize="10,20" path="m9639,2722l9649,2722,9649,2703,9639,2703,9639,2722xe" filled="true" fillcolor="#000000" stroked="false">
                <v:path arrowok="t"/>
                <v:fill type="solid"/>
              </v:shape>
            </v:group>
            <v:group style="position:absolute;left:9639;top:2722;width:10;height:20" coordorigin="9639,2722" coordsize="10,20">
              <v:shape style="position:absolute;left:9639;top:2722;width:10;height:20" coordorigin="9639,2722" coordsize="10,20" path="m9639,2741l9649,2741,9649,2722,9639,2722,9639,2741xe" filled="true" fillcolor="#000000" stroked="false">
                <v:path arrowok="t"/>
                <v:fill type="solid"/>
              </v:shape>
            </v:group>
            <v:group style="position:absolute;left:9639;top:2741;width:10;height:20" coordorigin="9639,2741" coordsize="10,20">
              <v:shape style="position:absolute;left:9639;top:2741;width:10;height:20" coordorigin="9639,2741" coordsize="10,20" path="m9639,2760l9649,2760,9649,2741,9639,2741,9639,2760xe" filled="true" fillcolor="#000000" stroked="false">
                <v:path arrowok="t"/>
                <v:fill type="solid"/>
              </v:shape>
            </v:group>
            <v:group style="position:absolute;left:9639;top:2760;width:10;height:20" coordorigin="9639,2760" coordsize="10,20">
              <v:shape style="position:absolute;left:9639;top:2760;width:10;height:20" coordorigin="9639,2760" coordsize="10,20" path="m9639,2780l9649,2780,9649,2760,9639,2760,9639,2780xe" filled="true" fillcolor="#000000" stroked="false">
                <v:path arrowok="t"/>
                <v:fill type="solid"/>
              </v:shape>
            </v:group>
            <v:group style="position:absolute;left:9639;top:2780;width:10;height:20" coordorigin="9639,2780" coordsize="10,20">
              <v:shape style="position:absolute;left:9639;top:2780;width:10;height:20" coordorigin="9639,2780" coordsize="10,20" path="m9639,2799l9649,2799,9649,2780,9639,2780,9639,2799xe" filled="true" fillcolor="#000000" stroked="false">
                <v:path arrowok="t"/>
                <v:fill type="solid"/>
              </v:shape>
            </v:group>
            <v:group style="position:absolute;left:9639;top:2799;width:10;height:20" coordorigin="9639,2799" coordsize="10,20">
              <v:shape style="position:absolute;left:9639;top:2799;width:10;height:20" coordorigin="9639,2799" coordsize="10,20" path="m9639,2818l9649,2818,9649,2799,9639,2799,9639,2818xe" filled="true" fillcolor="#000000" stroked="false">
                <v:path arrowok="t"/>
                <v:fill type="solid"/>
              </v:shape>
            </v:group>
            <v:group style="position:absolute;left:9639;top:2818;width:10;height:20" coordorigin="9639,2818" coordsize="10,20">
              <v:shape style="position:absolute;left:9639;top:2818;width:10;height:20" coordorigin="9639,2818" coordsize="10,20" path="m9639,2837l9649,2837,9649,2818,9639,2818,9639,2837xe" filled="true" fillcolor="#000000" stroked="false">
                <v:path arrowok="t"/>
                <v:fill type="solid"/>
              </v:shape>
            </v:group>
            <v:group style="position:absolute;left:9639;top:2837;width:10;height:20" coordorigin="9639,2837" coordsize="10,20">
              <v:shape style="position:absolute;left:9639;top:2837;width:10;height:20" coordorigin="9639,2837" coordsize="10,20" path="m9639,2856l9649,2856,9649,2837,9639,2837,9639,2856xe" filled="true" fillcolor="#000000" stroked="false">
                <v:path arrowok="t"/>
                <v:fill type="solid"/>
              </v:shape>
            </v:group>
            <v:group style="position:absolute;left:9639;top:2856;width:10;height:20" coordorigin="9639,2856" coordsize="10,20">
              <v:shape style="position:absolute;left:9639;top:2856;width:10;height:20" coordorigin="9639,2856" coordsize="10,20" path="m9639,2876l9649,2876,9649,2856,9639,2856,9639,2876xe" filled="true" fillcolor="#000000" stroked="false">
                <v:path arrowok="t"/>
                <v:fill type="solid"/>
              </v:shape>
            </v:group>
            <v:group style="position:absolute;left:9639;top:2876;width:10;height:20" coordorigin="9639,2876" coordsize="10,20">
              <v:shape style="position:absolute;left:9639;top:2876;width:10;height:20" coordorigin="9639,2876" coordsize="10,20" path="m9639,2895l9649,2895,9649,2876,9639,2876,9639,2895xe" filled="true" fillcolor="#000000" stroked="false">
                <v:path arrowok="t"/>
                <v:fill type="solid"/>
              </v:shape>
            </v:group>
            <v:group style="position:absolute;left:9639;top:2895;width:10;height:20" coordorigin="9639,2895" coordsize="10,20">
              <v:shape style="position:absolute;left:9639;top:2895;width:10;height:20" coordorigin="9639,2895" coordsize="10,20" path="m9639,2914l9649,2914,9649,2895,9639,2895,9639,2914xe" filled="true" fillcolor="#000000" stroked="false">
                <v:path arrowok="t"/>
                <v:fill type="solid"/>
              </v:shape>
            </v:group>
            <v:group style="position:absolute;left:9639;top:2914;width:10;height:20" coordorigin="9639,2914" coordsize="10,20">
              <v:shape style="position:absolute;left:9639;top:2914;width:10;height:20" coordorigin="9639,2914" coordsize="10,20" path="m9639,2933l9649,2933,9649,2914,9639,2914,9639,2933xe" filled="true" fillcolor="#000000" stroked="false">
                <v:path arrowok="t"/>
                <v:fill type="solid"/>
              </v:shape>
            </v:group>
            <v:group style="position:absolute;left:9639;top:2933;width:10;height:20" coordorigin="9639,2933" coordsize="10,20">
              <v:shape style="position:absolute;left:9639;top:2933;width:10;height:20" coordorigin="9639,2933" coordsize="10,20" path="m9639,2952l9649,2952,9649,2933,9639,2933,9639,2952xe" filled="true" fillcolor="#000000" stroked="false">
                <v:path arrowok="t"/>
                <v:fill type="solid"/>
              </v:shape>
            </v:group>
            <v:group style="position:absolute;left:9639;top:2952;width:10;height:20" coordorigin="9639,2952" coordsize="10,20">
              <v:shape style="position:absolute;left:9639;top:2952;width:10;height:20" coordorigin="9639,2952" coordsize="10,20" path="m9639,2972l9649,2972,9649,2952,9639,2952,9639,2972xe" filled="true" fillcolor="#000000" stroked="false">
                <v:path arrowok="t"/>
                <v:fill type="solid"/>
              </v:shape>
            </v:group>
            <v:group style="position:absolute;left:9639;top:2972;width:10;height:20" coordorigin="9639,2972" coordsize="10,20">
              <v:shape style="position:absolute;left:9639;top:2972;width:10;height:20" coordorigin="9639,2972" coordsize="10,20" path="m9639,2991l9649,2991,9649,2972,9639,2972,9639,2991xe" filled="true" fillcolor="#000000" stroked="false">
                <v:path arrowok="t"/>
                <v:fill type="solid"/>
              </v:shape>
            </v:group>
            <v:group style="position:absolute;left:9639;top:2991;width:10;height:20" coordorigin="9639,2991" coordsize="10,20">
              <v:shape style="position:absolute;left:9639;top:2991;width:10;height:20" coordorigin="9639,2991" coordsize="10,20" path="m9639,3010l9649,3010,9649,2991,9639,2991,9639,3010xe" filled="true" fillcolor="#000000" stroked="false">
                <v:path arrowok="t"/>
                <v:fill type="solid"/>
              </v:shape>
            </v:group>
            <v:group style="position:absolute;left:9639;top:3010;width:10;height:20" coordorigin="9639,3010" coordsize="10,20">
              <v:shape style="position:absolute;left:9639;top:3010;width:10;height:20" coordorigin="9639,3010" coordsize="10,20" path="m9639,3029l9649,3029,9649,3010,9639,3010,9639,3029xe" filled="true" fillcolor="#000000" stroked="false">
                <v:path arrowok="t"/>
                <v:fill type="solid"/>
              </v:shape>
            </v:group>
            <v:group style="position:absolute;left:9639;top:3029;width:10;height:20" coordorigin="9639,3029" coordsize="10,20">
              <v:shape style="position:absolute;left:9639;top:3029;width:10;height:20" coordorigin="9639,3029" coordsize="10,20" path="m9639,3048l9649,3048,9649,3029,9639,3029,9639,3048xe" filled="true" fillcolor="#000000" stroked="false">
                <v:path arrowok="t"/>
                <v:fill type="solid"/>
              </v:shape>
            </v:group>
            <v:group style="position:absolute;left:9639;top:3048;width:10;height:20" coordorigin="9639,3048" coordsize="10,20">
              <v:shape style="position:absolute;left:9639;top:3048;width:10;height:20" coordorigin="9639,3048" coordsize="10,20" path="m9639,3068l9649,3068,9649,3048,9639,3048,9639,3068xe" filled="true" fillcolor="#000000" stroked="false">
                <v:path arrowok="t"/>
                <v:fill type="solid"/>
              </v:shape>
            </v:group>
            <v:group style="position:absolute;left:9639;top:3068;width:10;height:20" coordorigin="9639,3068" coordsize="10,20">
              <v:shape style="position:absolute;left:9639;top:3068;width:10;height:20" coordorigin="9639,3068" coordsize="10,20" path="m9639,3087l9649,3087,9649,3068,9639,3068,9639,3087xe" filled="true" fillcolor="#000000" stroked="false">
                <v:path arrowok="t"/>
                <v:fill type="solid"/>
              </v:shape>
            </v:group>
            <v:group style="position:absolute;left:9639;top:3087;width:10;height:20" coordorigin="9639,3087" coordsize="10,20">
              <v:shape style="position:absolute;left:9639;top:3087;width:10;height:20" coordorigin="9639,3087" coordsize="10,20" path="m9639,3106l9649,3106,9649,3087,9639,3087,9639,3106xe" filled="true" fillcolor="#000000" stroked="false">
                <v:path arrowok="t"/>
                <v:fill type="solid"/>
              </v:shape>
            </v:group>
            <v:group style="position:absolute;left:9639;top:3106;width:10;height:20" coordorigin="9639,3106" coordsize="10,20">
              <v:shape style="position:absolute;left:9639;top:3106;width:10;height:20" coordorigin="9639,3106" coordsize="10,20" path="m9639,3125l9649,3125,9649,3106,9639,3106,9639,3125xe" filled="true" fillcolor="#000000" stroked="false">
                <v:path arrowok="t"/>
                <v:fill type="solid"/>
              </v:shape>
            </v:group>
            <v:group style="position:absolute;left:9639;top:3125;width:10;height:20" coordorigin="9639,3125" coordsize="10,20">
              <v:shape style="position:absolute;left:9639;top:3125;width:10;height:20" coordorigin="9639,3125" coordsize="10,20" path="m9639,3144l9649,3144,9649,3125,9639,3125,9639,3144xe" filled="true" fillcolor="#000000" stroked="false">
                <v:path arrowok="t"/>
                <v:fill type="solid"/>
              </v:shape>
            </v:group>
            <v:group style="position:absolute;left:9639;top:3144;width:10;height:20" coordorigin="9639,3144" coordsize="10,20">
              <v:shape style="position:absolute;left:9639;top:3144;width:10;height:20" coordorigin="9639,3144" coordsize="10,20" path="m9639,3164l9649,3164,9649,3144,9639,3144,9639,3164xe" filled="true" fillcolor="#000000" stroked="false">
                <v:path arrowok="t"/>
                <v:fill type="solid"/>
              </v:shape>
            </v:group>
            <v:group style="position:absolute;left:9639;top:3164;width:10;height:20" coordorigin="9639,3164" coordsize="10,20">
              <v:shape style="position:absolute;left:9639;top:3164;width:10;height:20" coordorigin="9639,3164" coordsize="10,20" path="m9639,3183l9649,3183,9649,3164,9639,3164,9639,3183xe" filled="true" fillcolor="#000000" stroked="false">
                <v:path arrowok="t"/>
                <v:fill type="solid"/>
              </v:shape>
            </v:group>
            <v:group style="position:absolute;left:9639;top:3183;width:10;height:20" coordorigin="9639,3183" coordsize="10,20">
              <v:shape style="position:absolute;left:9639;top:3183;width:10;height:20" coordorigin="9639,3183" coordsize="10,20" path="m9639,3202l9649,3202,9649,3183,9639,3183,9639,3202xe" filled="true" fillcolor="#000000" stroked="false">
                <v:path arrowok="t"/>
                <v:fill type="solid"/>
              </v:shape>
            </v:group>
            <v:group style="position:absolute;left:9639;top:3202;width:10;height:20" coordorigin="9639,3202" coordsize="10,20">
              <v:shape style="position:absolute;left:9639;top:3202;width:10;height:20" coordorigin="9639,3202" coordsize="10,20" path="m9639,3221l9649,3221,9649,3202,9639,3202,9639,3221xe" filled="true" fillcolor="#000000" stroked="false">
                <v:path arrowok="t"/>
                <v:fill type="solid"/>
              </v:shape>
            </v:group>
            <v:group style="position:absolute;left:9639;top:3221;width:10;height:20" coordorigin="9639,3221" coordsize="10,20">
              <v:shape style="position:absolute;left:9639;top:3221;width:10;height:20" coordorigin="9639,3221" coordsize="10,20" path="m9639,3240l9649,3240,9649,3221,9639,3221,9639,3240xe" filled="true" fillcolor="#000000" stroked="false">
                <v:path arrowok="t"/>
                <v:fill type="solid"/>
              </v:shape>
            </v:group>
            <v:group style="position:absolute;left:9639;top:3240;width:10;height:20" coordorigin="9639,3240" coordsize="10,20">
              <v:shape style="position:absolute;left:9639;top:3240;width:10;height:20" coordorigin="9639,3240" coordsize="10,20" path="m9639,3260l9649,3260,9649,3240,9639,3240,9639,3260xe" filled="true" fillcolor="#000000" stroked="false">
                <v:path arrowok="t"/>
                <v:fill type="solid"/>
              </v:shape>
            </v:group>
            <v:group style="position:absolute;left:9639;top:3260;width:10;height:20" coordorigin="9639,3260" coordsize="10,20">
              <v:shape style="position:absolute;left:9639;top:3260;width:10;height:20" coordorigin="9639,3260" coordsize="10,20" path="m9639,3279l9649,3279,9649,3260,9639,3260,9639,3279xe" filled="true" fillcolor="#000000" stroked="false">
                <v:path arrowok="t"/>
                <v:fill type="solid"/>
              </v:shape>
            </v:group>
            <v:group style="position:absolute;left:9639;top:3279;width:10;height:20" coordorigin="9639,3279" coordsize="10,20">
              <v:shape style="position:absolute;left:9639;top:3279;width:10;height:20" coordorigin="9639,3279" coordsize="10,20" path="m9639,3298l9649,3298,9649,3279,9639,3279,9639,3298xe" filled="true" fillcolor="#000000" stroked="false">
                <v:path arrowok="t"/>
                <v:fill type="solid"/>
              </v:shape>
            </v:group>
            <v:group style="position:absolute;left:9639;top:3298;width:10;height:20" coordorigin="9639,3298" coordsize="10,20">
              <v:shape style="position:absolute;left:9639;top:3298;width:10;height:20" coordorigin="9639,3298" coordsize="10,20" path="m9639,3317l9649,3317,9649,3298,9639,3298,9639,3317xe" filled="true" fillcolor="#000000" stroked="false">
                <v:path arrowok="t"/>
                <v:fill type="solid"/>
              </v:shape>
            </v:group>
            <v:group style="position:absolute;left:9639;top:3317;width:10;height:20" coordorigin="9639,3317" coordsize="10,20">
              <v:shape style="position:absolute;left:9639;top:3317;width:10;height:20" coordorigin="9639,3317" coordsize="10,20" path="m9639,3336l9649,3336,9649,3317,9639,3317,9639,3336xe" filled="true" fillcolor="#000000" stroked="false">
                <v:path arrowok="t"/>
                <v:fill type="solid"/>
              </v:shape>
            </v:group>
            <v:group style="position:absolute;left:9639;top:3336;width:10;height:20" coordorigin="9639,3336" coordsize="10,20">
              <v:shape style="position:absolute;left:9639;top:3336;width:10;height:20" coordorigin="9639,3336" coordsize="10,20" path="m9639,3356l9649,3356,9649,3336,9639,3336,9639,3356xe" filled="true" fillcolor="#000000" stroked="false">
                <v:path arrowok="t"/>
                <v:fill type="solid"/>
              </v:shape>
            </v:group>
            <v:group style="position:absolute;left:9639;top:3356;width:10;height:20" coordorigin="9639,3356" coordsize="10,20">
              <v:shape style="position:absolute;left:9639;top:3356;width:10;height:20" coordorigin="9639,3356" coordsize="10,20" path="m9639,3375l9649,3375,9649,3356,9639,3356,9639,3375xe" filled="true" fillcolor="#000000" stroked="false">
                <v:path arrowok="t"/>
                <v:fill type="solid"/>
              </v:shape>
            </v:group>
            <v:group style="position:absolute;left:9639;top:3375;width:10;height:20" coordorigin="9639,3375" coordsize="10,20">
              <v:shape style="position:absolute;left:9639;top:3375;width:10;height:20" coordorigin="9639,3375" coordsize="10,20" path="m9639,3394l9649,3394,9649,3375,9639,3375,9639,3394xe" filled="true" fillcolor="#000000" stroked="false">
                <v:path arrowok="t"/>
                <v:fill type="solid"/>
              </v:shape>
            </v:group>
            <v:group style="position:absolute;left:9639;top:3394;width:10;height:20" coordorigin="9639,3394" coordsize="10,20">
              <v:shape style="position:absolute;left:9639;top:3394;width:10;height:20" coordorigin="9639,3394" coordsize="10,20" path="m9639,3413l9649,3413,9649,3394,9639,3394,9639,3413xe" filled="true" fillcolor="#000000" stroked="false">
                <v:path arrowok="t"/>
                <v:fill type="solid"/>
              </v:shape>
            </v:group>
            <v:group style="position:absolute;left:9639;top:3413;width:10;height:20" coordorigin="9639,3413" coordsize="10,20">
              <v:shape style="position:absolute;left:9639;top:3413;width:10;height:20" coordorigin="9639,3413" coordsize="10,20" path="m9639,3432l9649,3432,9649,3413,9639,3413,9639,3432xe" filled="true" fillcolor="#000000" stroked="false">
                <v:path arrowok="t"/>
                <v:fill type="solid"/>
              </v:shape>
            </v:group>
            <v:group style="position:absolute;left:9639;top:3432;width:10;height:20" coordorigin="9639,3432" coordsize="10,20">
              <v:shape style="position:absolute;left:9639;top:3432;width:10;height:20" coordorigin="9639,3432" coordsize="10,20" path="m9639,3452l9649,3452,9649,3432,9639,3432,9639,3452xe" filled="true" fillcolor="#000000" stroked="false">
                <v:path arrowok="t"/>
                <v:fill type="solid"/>
              </v:shape>
            </v:group>
            <v:group style="position:absolute;left:9639;top:3452;width:10;height:20" coordorigin="9639,3452" coordsize="10,20">
              <v:shape style="position:absolute;left:9639;top:3452;width:10;height:20" coordorigin="9639,3452" coordsize="10,20" path="m9639,3471l9649,3471,9649,3452,9639,3452,9639,3471xe" filled="true" fillcolor="#000000" stroked="false">
                <v:path arrowok="t"/>
                <v:fill type="solid"/>
              </v:shape>
            </v:group>
            <v:group style="position:absolute;left:9639;top:3471;width:10;height:20" coordorigin="9639,3471" coordsize="10,20">
              <v:shape style="position:absolute;left:9639;top:3471;width:10;height:20" coordorigin="9639,3471" coordsize="10,20" path="m9639,3490l9649,3490,9649,3471,9639,3471,9639,3490xe" filled="true" fillcolor="#000000" stroked="false">
                <v:path arrowok="t"/>
                <v:fill type="solid"/>
              </v:shape>
            </v:group>
            <v:group style="position:absolute;left:9639;top:3490;width:10;height:20" coordorigin="9639,3490" coordsize="10,20">
              <v:shape style="position:absolute;left:9639;top:3490;width:10;height:20" coordorigin="9639,3490" coordsize="10,20" path="m9639,3509l9649,3509,9649,3490,9639,3490,9639,3509xe" filled="true" fillcolor="#000000" stroked="false">
                <v:path arrowok="t"/>
                <v:fill type="solid"/>
              </v:shape>
            </v:group>
            <v:group style="position:absolute;left:9639;top:3509;width:10;height:20" coordorigin="9639,3509" coordsize="10,20">
              <v:shape style="position:absolute;left:9639;top:3509;width:10;height:20" coordorigin="9639,3509" coordsize="10,20" path="m9639,3528l9649,3528,9649,3509,9639,3509,9639,3528xe" filled="true" fillcolor="#000000" stroked="false">
                <v:path arrowok="t"/>
                <v:fill type="solid"/>
              </v:shape>
            </v:group>
            <v:group style="position:absolute;left:9639;top:3528;width:10;height:20" coordorigin="9639,3528" coordsize="10,20">
              <v:shape style="position:absolute;left:9639;top:3528;width:10;height:20" coordorigin="9639,3528" coordsize="10,20" path="m9639,3548l9649,3548,9649,3528,9639,3528,9639,3548xe" filled="true" fillcolor="#000000" stroked="false">
                <v:path arrowok="t"/>
                <v:fill type="solid"/>
              </v:shape>
            </v:group>
            <v:group style="position:absolute;left:9639;top:3548;width:10;height:20" coordorigin="9639,3548" coordsize="10,20">
              <v:shape style="position:absolute;left:9639;top:3548;width:10;height:20" coordorigin="9639,3548" coordsize="10,20" path="m9639,3567l9649,3567,9649,3548,9639,3548,9639,3567xe" filled="true" fillcolor="#000000" stroked="false">
                <v:path arrowok="t"/>
                <v:fill type="solid"/>
              </v:shape>
            </v:group>
            <v:group style="position:absolute;left:9639;top:3567;width:10;height:20" coordorigin="9639,3567" coordsize="10,20">
              <v:shape style="position:absolute;left:9639;top:3567;width:10;height:20" coordorigin="9639,3567" coordsize="10,20" path="m9639,3586l9649,3586,9649,3567,9639,3567,9639,3586xe" filled="true" fillcolor="#000000" stroked="false">
                <v:path arrowok="t"/>
                <v:fill type="solid"/>
              </v:shape>
            </v:group>
            <v:group style="position:absolute;left:9639;top:3586;width:10;height:20" coordorigin="9639,3586" coordsize="10,20">
              <v:shape style="position:absolute;left:9639;top:3586;width:10;height:20" coordorigin="9639,3586" coordsize="10,20" path="m9639,3605l9649,3605,9649,3586,9639,3586,9639,3605xe" filled="true" fillcolor="#000000" stroked="false">
                <v:path arrowok="t"/>
                <v:fill type="solid"/>
              </v:shape>
            </v:group>
            <v:group style="position:absolute;left:9639;top:3605;width:10;height:20" coordorigin="9639,3605" coordsize="10,20">
              <v:shape style="position:absolute;left:9639;top:3605;width:10;height:20" coordorigin="9639,3605" coordsize="10,20" path="m9639,3624l9649,3624,9649,3605,9639,3605,9639,3624xe" filled="true" fillcolor="#000000" stroked="false">
                <v:path arrowok="t"/>
                <v:fill type="solid"/>
              </v:shape>
            </v:group>
            <v:group style="position:absolute;left:9639;top:3624;width:10;height:20" coordorigin="9639,3624" coordsize="10,20">
              <v:shape style="position:absolute;left:9639;top:3624;width:10;height:20" coordorigin="9639,3624" coordsize="10,20" path="m9639,3644l9649,3644,9649,3624,9639,3624,9639,3644xe" filled="true" fillcolor="#000000" stroked="false">
                <v:path arrowok="t"/>
                <v:fill type="solid"/>
              </v:shape>
            </v:group>
            <v:group style="position:absolute;left:9639;top:3644;width:10;height:20" coordorigin="9639,3644" coordsize="10,20">
              <v:shape style="position:absolute;left:9639;top:3644;width:10;height:20" coordorigin="9639,3644" coordsize="10,20" path="m9639,3663l9649,3663,9649,3644,9639,3644,9639,3663xe" filled="true" fillcolor="#000000" stroked="false">
                <v:path arrowok="t"/>
                <v:fill type="solid"/>
              </v:shape>
            </v:group>
            <v:group style="position:absolute;left:9639;top:3663;width:10;height:20" coordorigin="9639,3663" coordsize="10,20">
              <v:shape style="position:absolute;left:9639;top:3663;width:10;height:20" coordorigin="9639,3663" coordsize="10,20" path="m9639,3682l9649,3682,9649,3663,9639,3663,9639,3682xe" filled="true" fillcolor="#000000" stroked="false">
                <v:path arrowok="t"/>
                <v:fill type="solid"/>
              </v:shape>
            </v:group>
            <v:group style="position:absolute;left:9639;top:3682;width:10;height:20" coordorigin="9639,3682" coordsize="10,20">
              <v:shape style="position:absolute;left:9639;top:3682;width:10;height:20" coordorigin="9639,3682" coordsize="10,20" path="m9639,3701l9649,3701,9649,3682,9639,3682,9639,3701xe" filled="true" fillcolor="#000000" stroked="false">
                <v:path arrowok="t"/>
                <v:fill type="solid"/>
              </v:shape>
            </v:group>
            <v:group style="position:absolute;left:9639;top:3701;width:10;height:20" coordorigin="9639,3701" coordsize="10,20">
              <v:shape style="position:absolute;left:9639;top:3701;width:10;height:20" coordorigin="9639,3701" coordsize="10,20" path="m9639,3720l9649,3720,9649,3701,9639,3701,9639,3720xe" filled="true" fillcolor="#000000" stroked="false">
                <v:path arrowok="t"/>
                <v:fill type="solid"/>
              </v:shape>
            </v:group>
            <v:group style="position:absolute;left:9639;top:3720;width:10;height:20" coordorigin="9639,3720" coordsize="10,20">
              <v:shape style="position:absolute;left:9639;top:3720;width:10;height:20" coordorigin="9639,3720" coordsize="10,20" path="m9639,3740l9649,3740,9649,3720,9639,3720,9639,3740xe" filled="true" fillcolor="#000000" stroked="false">
                <v:path arrowok="t"/>
                <v:fill type="solid"/>
              </v:shape>
            </v:group>
            <v:group style="position:absolute;left:9639;top:3740;width:10;height:20" coordorigin="9639,3740" coordsize="10,20">
              <v:shape style="position:absolute;left:9639;top:3740;width:10;height:20" coordorigin="9639,3740" coordsize="10,20" path="m9639,3759l9649,3759,9649,3740,9639,3740,9639,3759xe" filled="true" fillcolor="#000000" stroked="false">
                <v:path arrowok="t"/>
                <v:fill type="solid"/>
              </v:shape>
            </v:group>
            <v:group style="position:absolute;left:9639;top:3759;width:10;height:20" coordorigin="9639,3759" coordsize="10,20">
              <v:shape style="position:absolute;left:9639;top:3759;width:10;height:20" coordorigin="9639,3759" coordsize="10,20" path="m9639,3778l9649,3778,9649,3759,9639,3759,9639,3778xe" filled="true" fillcolor="#000000" stroked="false">
                <v:path arrowok="t"/>
                <v:fill type="solid"/>
              </v:shape>
            </v:group>
            <v:group style="position:absolute;left:9639;top:3778;width:10;height:20" coordorigin="9639,3778" coordsize="10,20">
              <v:shape style="position:absolute;left:9639;top:3778;width:10;height:20" coordorigin="9639,3778" coordsize="10,20" path="m9639,3797l9649,3797,9649,3778,9639,3778,9639,3797xe" filled="true" fillcolor="#000000" stroked="false">
                <v:path arrowok="t"/>
                <v:fill type="solid"/>
              </v:shape>
            </v:group>
            <v:group style="position:absolute;left:9639;top:3797;width:10;height:20" coordorigin="9639,3797" coordsize="10,20">
              <v:shape style="position:absolute;left:9639;top:3797;width:10;height:20" coordorigin="9639,3797" coordsize="10,20" path="m9639,3816l9649,3816,9649,3797,9639,3797,9639,3816xe" filled="true" fillcolor="#000000" stroked="false">
                <v:path arrowok="t"/>
                <v:fill type="solid"/>
              </v:shape>
            </v:group>
            <v:group style="position:absolute;left:9639;top:3816;width:10;height:20" coordorigin="9639,3816" coordsize="10,20">
              <v:shape style="position:absolute;left:9639;top:3816;width:10;height:20" coordorigin="9639,3816" coordsize="10,20" path="m9639,3836l9649,3836,9649,3816,9639,3816,9639,3836xe" filled="true" fillcolor="#000000" stroked="false">
                <v:path arrowok="t"/>
                <v:fill type="solid"/>
              </v:shape>
            </v:group>
            <v:group style="position:absolute;left:9639;top:3836;width:10;height:20" coordorigin="9639,3836" coordsize="10,20">
              <v:shape style="position:absolute;left:9639;top:3836;width:10;height:20" coordorigin="9639,3836" coordsize="10,20" path="m9639,3855l9649,3855,9649,3836,9639,3836,9639,3855xe" filled="true" fillcolor="#000000" stroked="false">
                <v:path arrowok="t"/>
                <v:fill type="solid"/>
              </v:shape>
            </v:group>
            <v:group style="position:absolute;left:9639;top:3855;width:10;height:20" coordorigin="9639,3855" coordsize="10,20">
              <v:shape style="position:absolute;left:9639;top:3855;width:10;height:20" coordorigin="9639,3855" coordsize="10,20" path="m9639,3874l9649,3874,9649,3855,9639,3855,9639,3874xe" filled="true" fillcolor="#000000" stroked="false">
                <v:path arrowok="t"/>
                <v:fill type="solid"/>
              </v:shape>
            </v:group>
            <v:group style="position:absolute;left:9639;top:3874;width:10;height:20" coordorigin="9639,3874" coordsize="10,20">
              <v:shape style="position:absolute;left:9639;top:3874;width:10;height:20" coordorigin="9639,3874" coordsize="10,20" path="m9639,3893l9649,3893,9649,3874,9639,3874,9639,3893xe" filled="true" fillcolor="#000000" stroked="false">
                <v:path arrowok="t"/>
                <v:fill type="solid"/>
              </v:shape>
            </v:group>
            <v:group style="position:absolute;left:9639;top:3893;width:10;height:20" coordorigin="9639,3893" coordsize="10,20">
              <v:shape style="position:absolute;left:9639;top:3893;width:10;height:20" coordorigin="9639,3893" coordsize="10,20" path="m9639,3912l9649,3912,9649,3893,9639,3893,9639,3912xe" filled="true" fillcolor="#000000" stroked="false">
                <v:path arrowok="t"/>
                <v:fill type="solid"/>
              </v:shape>
            </v:group>
            <v:group style="position:absolute;left:9639;top:3912;width:10;height:20" coordorigin="9639,3912" coordsize="10,20">
              <v:shape style="position:absolute;left:9639;top:3912;width:10;height:20" coordorigin="9639,3912" coordsize="10,20" path="m9639,3932l9649,3932,9649,3912,9639,3912,9639,3932xe" filled="true" fillcolor="#000000" stroked="false">
                <v:path arrowok="t"/>
                <v:fill type="solid"/>
              </v:shape>
            </v:group>
            <v:group style="position:absolute;left:9639;top:3932;width:10;height:20" coordorigin="9639,3932" coordsize="10,20">
              <v:shape style="position:absolute;left:9639;top:3932;width:10;height:20" coordorigin="9639,3932" coordsize="10,20" path="m9639,3951l9649,3951,9649,3932,9639,3932,9639,3951xe" filled="true" fillcolor="#000000" stroked="false">
                <v:path arrowok="t"/>
                <v:fill type="solid"/>
              </v:shape>
            </v:group>
            <v:group style="position:absolute;left:9639;top:3951;width:10;height:20" coordorigin="9639,3951" coordsize="10,20">
              <v:shape style="position:absolute;left:9639;top:3951;width:10;height:20" coordorigin="9639,3951" coordsize="10,20" path="m9639,3970l9649,3970,9649,3951,9639,3951,9639,3970xe" filled="true" fillcolor="#000000" stroked="false">
                <v:path arrowok="t"/>
                <v:fill type="solid"/>
              </v:shape>
            </v:group>
            <v:group style="position:absolute;left:9639;top:3970;width:10;height:20" coordorigin="9639,3970" coordsize="10,20">
              <v:shape style="position:absolute;left:9639;top:3970;width:10;height:20" coordorigin="9639,3970" coordsize="10,20" path="m9639,3989l9649,3989,9649,3970,9639,3970,9639,3989xe" filled="true" fillcolor="#000000" stroked="false">
                <v:path arrowok="t"/>
                <v:fill type="solid"/>
              </v:shape>
            </v:group>
            <v:group style="position:absolute;left:9639;top:3989;width:10;height:20" coordorigin="9639,3989" coordsize="10,20">
              <v:shape style="position:absolute;left:9639;top:3989;width:10;height:20" coordorigin="9639,3989" coordsize="10,20" path="m9639,4008l9649,4008,9649,3989,9639,3989,9639,4008xe" filled="true" fillcolor="#000000" stroked="false">
                <v:path arrowok="t"/>
                <v:fill type="solid"/>
              </v:shape>
            </v:group>
            <v:group style="position:absolute;left:9639;top:4008;width:10;height:20" coordorigin="9639,4008" coordsize="10,20">
              <v:shape style="position:absolute;left:9639;top:4008;width:10;height:20" coordorigin="9639,4008" coordsize="10,20" path="m9639,4028l9649,4028,9649,4008,9639,4008,9639,4028xe" filled="true" fillcolor="#000000" stroked="false">
                <v:path arrowok="t"/>
                <v:fill type="solid"/>
              </v:shape>
            </v:group>
            <v:group style="position:absolute;left:9639;top:4028;width:10;height:20" coordorigin="9639,4028" coordsize="10,20">
              <v:shape style="position:absolute;left:9639;top:4028;width:10;height:20" coordorigin="9639,4028" coordsize="10,20" path="m9639,4047l9649,4047,9649,4028,9639,4028,9639,4047xe" filled="true" fillcolor="#000000" stroked="false">
                <v:path arrowok="t"/>
                <v:fill type="solid"/>
              </v:shape>
            </v:group>
            <v:group style="position:absolute;left:9639;top:4047;width:10;height:20" coordorigin="9639,4047" coordsize="10,20">
              <v:shape style="position:absolute;left:9639;top:4047;width:10;height:20" coordorigin="9639,4047" coordsize="10,20" path="m9639,4066l9649,4066,9649,4047,9639,4047,9639,4066xe" filled="true" fillcolor="#000000" stroked="false">
                <v:path arrowok="t"/>
                <v:fill type="solid"/>
              </v:shape>
            </v:group>
            <v:group style="position:absolute;left:9639;top:4066;width:10;height:20" coordorigin="9639,4066" coordsize="10,20">
              <v:shape style="position:absolute;left:9639;top:4066;width:10;height:20" coordorigin="9639,4066" coordsize="10,20" path="m9639,4085l9649,4085,9649,4066,9639,4066,9639,4085xe" filled="true" fillcolor="#000000" stroked="false">
                <v:path arrowok="t"/>
                <v:fill type="solid"/>
              </v:shape>
            </v:group>
            <v:group style="position:absolute;left:9639;top:4085;width:10;height:20" coordorigin="9639,4085" coordsize="10,20">
              <v:shape style="position:absolute;left:9639;top:4085;width:10;height:20" coordorigin="9639,4085" coordsize="10,20" path="m9639,4104l9649,4104,9649,4085,9639,4085,9639,4104xe" filled="true" fillcolor="#000000" stroked="false">
                <v:path arrowok="t"/>
                <v:fill type="solid"/>
              </v:shape>
            </v:group>
            <v:group style="position:absolute;left:9639;top:4104;width:10;height:20" coordorigin="9639,4104" coordsize="10,20">
              <v:shape style="position:absolute;left:9639;top:4104;width:10;height:20" coordorigin="9639,4104" coordsize="10,20" path="m9639,4124l9649,4124,9649,4104,9639,4104,9639,4124xe" filled="true" fillcolor="#000000" stroked="false">
                <v:path arrowok="t"/>
                <v:fill type="solid"/>
              </v:shape>
            </v:group>
            <v:group style="position:absolute;left:9639;top:4124;width:10;height:20" coordorigin="9639,4124" coordsize="10,20">
              <v:shape style="position:absolute;left:9639;top:4124;width:10;height:20" coordorigin="9639,4124" coordsize="10,20" path="m9639,4143l9649,4143,9649,4124,9639,4124,9639,4143xe" filled="true" fillcolor="#000000" stroked="false">
                <v:path arrowok="t"/>
                <v:fill type="solid"/>
              </v:shape>
            </v:group>
            <v:group style="position:absolute;left:9639;top:4143;width:10;height:20" coordorigin="9639,4143" coordsize="10,20">
              <v:shape style="position:absolute;left:9639;top:4143;width:10;height:20" coordorigin="9639,4143" coordsize="10,20" path="m9639,4163l9649,4163,9649,4143,9639,4143,9639,4163xe" filled="true" fillcolor="#000000" stroked="false">
                <v:path arrowok="t"/>
                <v:fill type="solid"/>
              </v:shape>
            </v:group>
            <v:group style="position:absolute;left:9639;top:4163;width:10;height:20" coordorigin="9639,4163" coordsize="10,20">
              <v:shape style="position:absolute;left:9639;top:4163;width:10;height:20" coordorigin="9639,4163" coordsize="10,20" path="m9639,4182l9649,4182,9649,4163,9639,4163,9639,4182xe" filled="true" fillcolor="#000000" stroked="false">
                <v:path arrowok="t"/>
                <v:fill type="solid"/>
              </v:shape>
            </v:group>
            <v:group style="position:absolute;left:9639;top:4182;width:10;height:20" coordorigin="9639,4182" coordsize="10,20">
              <v:shape style="position:absolute;left:9639;top:4182;width:10;height:20" coordorigin="9639,4182" coordsize="10,20" path="m9639,4201l9649,4201,9649,4182,9639,4182,9639,4201xe" filled="true" fillcolor="#000000" stroked="false">
                <v:path arrowok="t"/>
                <v:fill type="solid"/>
              </v:shape>
            </v:group>
            <v:group style="position:absolute;left:9639;top:4201;width:10;height:20" coordorigin="9639,4201" coordsize="10,20">
              <v:shape style="position:absolute;left:9639;top:4201;width:10;height:20" coordorigin="9639,4201" coordsize="10,20" path="m9639,4220l9649,4220,9649,4201,9639,4201,9639,4220xe" filled="true" fillcolor="#000000" stroked="false">
                <v:path arrowok="t"/>
                <v:fill type="solid"/>
              </v:shape>
            </v:group>
            <v:group style="position:absolute;left:9639;top:4220;width:10;height:20" coordorigin="9639,4220" coordsize="10,20">
              <v:shape style="position:absolute;left:9639;top:4220;width:10;height:20" coordorigin="9639,4220" coordsize="10,20" path="m9639,4239l9649,4239,9649,4220,9639,4220,9639,4239xe" filled="true" fillcolor="#000000" stroked="false">
                <v:path arrowok="t"/>
                <v:fill type="solid"/>
              </v:shape>
            </v:group>
            <v:group style="position:absolute;left:9639;top:4239;width:10;height:20" coordorigin="9639,4239" coordsize="10,20">
              <v:shape style="position:absolute;left:9639;top:4239;width:10;height:20" coordorigin="9639,4239" coordsize="10,20" path="m9639,4259l9649,4259,9649,4239,9639,4239,9639,4259xe" filled="true" fillcolor="#000000" stroked="false">
                <v:path arrowok="t"/>
                <v:fill type="solid"/>
              </v:shape>
            </v:group>
            <v:group style="position:absolute;left:9639;top:4259;width:10;height:20" coordorigin="9639,4259" coordsize="10,20">
              <v:shape style="position:absolute;left:9639;top:4259;width:10;height:20" coordorigin="9639,4259" coordsize="10,20" path="m9639,4278l9649,4278,9649,4259,9639,4259,9639,4278xe" filled="true" fillcolor="#000000" stroked="false">
                <v:path arrowok="t"/>
                <v:fill type="solid"/>
              </v:shape>
            </v:group>
            <v:group style="position:absolute;left:9639;top:4278;width:10;height:20" coordorigin="9639,4278" coordsize="10,20">
              <v:shape style="position:absolute;left:9639;top:4278;width:10;height:20" coordorigin="9639,4278" coordsize="10,20" path="m9639,4297l9649,4297,9649,4278,9639,4278,9639,4297xe" filled="true" fillcolor="#000000" stroked="false">
                <v:path arrowok="t"/>
                <v:fill type="solid"/>
              </v:shape>
            </v:group>
            <v:group style="position:absolute;left:9639;top:4297;width:10;height:20" coordorigin="9639,4297" coordsize="10,20">
              <v:shape style="position:absolute;left:9639;top:4297;width:10;height:20" coordorigin="9639,4297" coordsize="10,20" path="m9639,4316l9649,4316,9649,4297,9639,4297,9639,4316xe" filled="true" fillcolor="#000000" stroked="false">
                <v:path arrowok="t"/>
                <v:fill type="solid"/>
              </v:shape>
            </v:group>
            <v:group style="position:absolute;left:9639;top:4316;width:10;height:20" coordorigin="9639,4316" coordsize="10,20">
              <v:shape style="position:absolute;left:9639;top:4316;width:10;height:20" coordorigin="9639,4316" coordsize="10,20" path="m9639,4335l9649,4335,9649,4316,9639,4316,9639,4335xe" filled="true" fillcolor="#000000" stroked="false">
                <v:path arrowok="t"/>
                <v:fill type="solid"/>
              </v:shape>
            </v:group>
            <v:group style="position:absolute;left:9639;top:4335;width:10;height:20" coordorigin="9639,4335" coordsize="10,20">
              <v:shape style="position:absolute;left:9639;top:4335;width:10;height:20" coordorigin="9639,4335" coordsize="10,20" path="m9639,4355l9649,4355,9649,4335,9639,4335,9639,4355xe" filled="true" fillcolor="#000000" stroked="false">
                <v:path arrowok="t"/>
                <v:fill type="solid"/>
              </v:shape>
            </v:group>
            <v:group style="position:absolute;left:9639;top:4355;width:10;height:20" coordorigin="9639,4355" coordsize="10,20">
              <v:shape style="position:absolute;left:9639;top:4355;width:10;height:20" coordorigin="9639,4355" coordsize="10,20" path="m9639,4374l9649,4374,9649,4355,9639,4355,9639,4374xe" filled="true" fillcolor="#000000" stroked="false">
                <v:path arrowok="t"/>
                <v:fill type="solid"/>
              </v:shape>
            </v:group>
            <v:group style="position:absolute;left:9639;top:4374;width:10;height:20" coordorigin="9639,4374" coordsize="10,20">
              <v:shape style="position:absolute;left:9639;top:4374;width:10;height:20" coordorigin="9639,4374" coordsize="10,20" path="m9639,4393l9649,4393,9649,4374,9639,4374,9639,4393xe" filled="true" fillcolor="#000000" stroked="false">
                <v:path arrowok="t"/>
                <v:fill type="solid"/>
              </v:shape>
            </v:group>
            <v:group style="position:absolute;left:9639;top:4393;width:10;height:20" coordorigin="9639,4393" coordsize="10,20">
              <v:shape style="position:absolute;left:9639;top:4393;width:10;height:20" coordorigin="9639,4393" coordsize="10,20" path="m9639,4412l9649,4412,9649,4393,9639,4393,9639,4412xe" filled="true" fillcolor="#000000" stroked="false">
                <v:path arrowok="t"/>
                <v:fill type="solid"/>
              </v:shape>
            </v:group>
            <v:group style="position:absolute;left:9639;top:4412;width:10;height:20" coordorigin="9639,4412" coordsize="10,20">
              <v:shape style="position:absolute;left:9639;top:4412;width:10;height:20" coordorigin="9639,4412" coordsize="10,20" path="m9639,4431l9649,4431,9649,4412,9639,4412,9639,4431xe" filled="true" fillcolor="#000000" stroked="false">
                <v:path arrowok="t"/>
                <v:fill type="solid"/>
              </v:shape>
            </v:group>
            <v:group style="position:absolute;left:9639;top:4431;width:10;height:20" coordorigin="9639,4431" coordsize="10,20">
              <v:shape style="position:absolute;left:9639;top:4431;width:10;height:20" coordorigin="9639,4431" coordsize="10,20" path="m9639,4451l9649,4451,9649,4431,9639,4431,9639,4451xe" filled="true" fillcolor="#000000" stroked="false">
                <v:path arrowok="t"/>
                <v:fill type="solid"/>
              </v:shape>
            </v:group>
            <v:group style="position:absolute;left:9639;top:4451;width:10;height:20" coordorigin="9639,4451" coordsize="10,20">
              <v:shape style="position:absolute;left:9639;top:4451;width:10;height:20" coordorigin="9639,4451" coordsize="10,20" path="m9639,4470l9649,4470,9649,4451,9639,4451,9639,4470xe" filled="true" fillcolor="#000000" stroked="false">
                <v:path arrowok="t"/>
                <v:fill type="solid"/>
              </v:shape>
            </v:group>
            <v:group style="position:absolute;left:9639;top:4470;width:10;height:20" coordorigin="9639,4470" coordsize="10,20">
              <v:shape style="position:absolute;left:9639;top:4470;width:10;height:20" coordorigin="9639,4470" coordsize="10,20" path="m9639,4489l9649,4489,9649,4470,9639,4470,9639,4489xe" filled="true" fillcolor="#000000" stroked="false">
                <v:path arrowok="t"/>
                <v:fill type="solid"/>
              </v:shape>
            </v:group>
            <v:group style="position:absolute;left:9639;top:4489;width:10;height:20" coordorigin="9639,4489" coordsize="10,20">
              <v:shape style="position:absolute;left:9639;top:4489;width:10;height:20" coordorigin="9639,4489" coordsize="10,20" path="m9639,4508l9649,4508,9649,4489,9639,4489,9639,4508xe" filled="true" fillcolor="#000000" stroked="false">
                <v:path arrowok="t"/>
                <v:fill type="solid"/>
              </v:shape>
            </v:group>
            <v:group style="position:absolute;left:9639;top:4508;width:10;height:20" coordorigin="9639,4508" coordsize="10,20">
              <v:shape style="position:absolute;left:9639;top:4508;width:10;height:20" coordorigin="9639,4508" coordsize="10,20" path="m9639,4527l9649,4527,9649,4508,9639,4508,9639,4527xe" filled="true" fillcolor="#000000" stroked="false">
                <v:path arrowok="t"/>
                <v:fill type="solid"/>
              </v:shape>
            </v:group>
            <v:group style="position:absolute;left:9639;top:4527;width:10;height:20" coordorigin="9639,4527" coordsize="10,20">
              <v:shape style="position:absolute;left:9639;top:4527;width:10;height:20" coordorigin="9639,4527" coordsize="10,20" path="m9639,4547l9649,4547,9649,4527,9639,4527,9639,4547xe" filled="true" fillcolor="#000000" stroked="false">
                <v:path arrowok="t"/>
                <v:fill type="solid"/>
              </v:shape>
            </v:group>
            <v:group style="position:absolute;left:9639;top:4547;width:10;height:20" coordorigin="9639,4547" coordsize="10,20">
              <v:shape style="position:absolute;left:9639;top:4547;width:10;height:20" coordorigin="9639,4547" coordsize="10,20" path="m9639,4566l9649,4566,9649,4547,9639,4547,9639,4566xe" filled="true" fillcolor="#000000" stroked="false">
                <v:path arrowok="t"/>
                <v:fill type="solid"/>
              </v:shape>
            </v:group>
            <v:group style="position:absolute;left:9639;top:4566;width:10;height:20" coordorigin="9639,4566" coordsize="10,20">
              <v:shape style="position:absolute;left:9639;top:4566;width:10;height:20" coordorigin="9639,4566" coordsize="10,20" path="m9639,4585l9649,4585,9649,4566,9639,4566,9639,4585xe" filled="true" fillcolor="#000000" stroked="false">
                <v:path arrowok="t"/>
                <v:fill type="solid"/>
              </v:shape>
            </v:group>
            <v:group style="position:absolute;left:9639;top:4585;width:10;height:20" coordorigin="9639,4585" coordsize="10,20">
              <v:shape style="position:absolute;left:9639;top:4585;width:10;height:20" coordorigin="9639,4585" coordsize="10,20" path="m9639,4604l9649,4604,9649,4585,9639,4585,9639,4604xe" filled="true" fillcolor="#000000" stroked="false">
                <v:path arrowok="t"/>
                <v:fill type="solid"/>
              </v:shape>
            </v:group>
            <v:group style="position:absolute;left:9639;top:4604;width:10;height:20" coordorigin="9639,4604" coordsize="10,20">
              <v:shape style="position:absolute;left:9639;top:4604;width:10;height:20" coordorigin="9639,4604" coordsize="10,20" path="m9639,4623l9649,4623,9649,4604,9639,4604,9639,4623xe" filled="true" fillcolor="#000000" stroked="false">
                <v:path arrowok="t"/>
                <v:fill type="solid"/>
              </v:shape>
            </v:group>
            <v:group style="position:absolute;left:9639;top:4623;width:10;height:20" coordorigin="9639,4623" coordsize="10,20">
              <v:shape style="position:absolute;left:9639;top:4623;width:10;height:20" coordorigin="9639,4623" coordsize="10,20" path="m9639,4643l9649,4643,9649,4623,9639,4623,9639,4643xe" filled="true" fillcolor="#000000" stroked="false">
                <v:path arrowok="t"/>
                <v:fill type="solid"/>
              </v:shape>
            </v:group>
            <v:group style="position:absolute;left:9639;top:4643;width:10;height:20" coordorigin="9639,4643" coordsize="10,20">
              <v:shape style="position:absolute;left:9639;top:4643;width:10;height:20" coordorigin="9639,4643" coordsize="10,20" path="m9639,4662l9649,4662,9649,4643,9639,4643,9639,4662xe" filled="true" fillcolor="#000000" stroked="false">
                <v:path arrowok="t"/>
                <v:fill type="solid"/>
              </v:shape>
              <v:shape style="position:absolute;left:9639;top:4662;width:10;height:5" type="#_x0000_t75" stroked="false">
                <v:imagedata r:id="rId42" o:title=""/>
              </v:shape>
            </v:group>
            <v:group style="position:absolute;left:9639;top:4681;width:29;height:2" coordorigin="9639,4681" coordsize="29,2">
              <v:shape style="position:absolute;left:9639;top:4681;width:29;height:2" coordorigin="9639,4681" coordsize="29,0" path="m9639,4681l9668,4681e" filled="false" stroked="true" strokeweight="1.44pt" strokecolor="#000000">
                <v:path arrowok="t"/>
              </v:shape>
            </v:group>
            <v:group style="position:absolute;left:9668;top:4681;width:656;height:2" coordorigin="9668,4681" coordsize="656,2">
              <v:shape style="position:absolute;left:9668;top:4681;width:656;height:2" coordorigin="9668,4681" coordsize="656,0" path="m9668,4681l10324,4681e" filled="false" stroked="true" strokeweight="1.44pt" strokecolor="#000000">
                <v:path arrowok="t"/>
              </v:shape>
            </v:group>
            <v:group style="position:absolute;left:10324;top:2376;width:10;height:20" coordorigin="10324,2376" coordsize="10,20">
              <v:shape style="position:absolute;left:10324;top:2376;width:10;height:20" coordorigin="10324,2376" coordsize="10,20" path="m10324,2396l10334,2396,10334,2376,10324,2376,10324,2396xe" filled="true" fillcolor="#000000" stroked="false">
                <v:path arrowok="t"/>
                <v:fill type="solid"/>
              </v:shape>
            </v:group>
            <v:group style="position:absolute;left:10324;top:2396;width:10;height:20" coordorigin="10324,2396" coordsize="10,20">
              <v:shape style="position:absolute;left:10324;top:2396;width:10;height:20" coordorigin="10324,2396" coordsize="10,20" path="m10324,2415l10334,2415,10334,2396,10324,2396,10324,2415xe" filled="true" fillcolor="#000000" stroked="false">
                <v:path arrowok="t"/>
                <v:fill type="solid"/>
              </v:shape>
            </v:group>
            <v:group style="position:absolute;left:10324;top:2415;width:10;height:20" coordorigin="10324,2415" coordsize="10,20">
              <v:shape style="position:absolute;left:10324;top:2415;width:10;height:20" coordorigin="10324,2415" coordsize="10,20" path="m10324,2434l10334,2434,10334,2415,10324,2415,10324,2434xe" filled="true" fillcolor="#000000" stroked="false">
                <v:path arrowok="t"/>
                <v:fill type="solid"/>
              </v:shape>
            </v:group>
            <v:group style="position:absolute;left:10324;top:2434;width:10;height:20" coordorigin="10324,2434" coordsize="10,20">
              <v:shape style="position:absolute;left:10324;top:2434;width:10;height:20" coordorigin="10324,2434" coordsize="10,20" path="m10324,2453l10334,2453,10334,2434,10324,2434,10324,2453xe" filled="true" fillcolor="#000000" stroked="false">
                <v:path arrowok="t"/>
                <v:fill type="solid"/>
              </v:shape>
            </v:group>
            <v:group style="position:absolute;left:10324;top:2453;width:10;height:20" coordorigin="10324,2453" coordsize="10,20">
              <v:shape style="position:absolute;left:10324;top:2453;width:10;height:20" coordorigin="10324,2453" coordsize="10,20" path="m10324,2472l10334,2472,10334,2453,10324,2453,10324,2472xe" filled="true" fillcolor="#000000" stroked="false">
                <v:path arrowok="t"/>
                <v:fill type="solid"/>
              </v:shape>
            </v:group>
            <v:group style="position:absolute;left:10324;top:2472;width:10;height:20" coordorigin="10324,2472" coordsize="10,20">
              <v:shape style="position:absolute;left:10324;top:2472;width:10;height:20" coordorigin="10324,2472" coordsize="10,20" path="m10324,2492l10334,2492,10334,2472,10324,2472,10324,2492xe" filled="true" fillcolor="#000000" stroked="false">
                <v:path arrowok="t"/>
                <v:fill type="solid"/>
              </v:shape>
            </v:group>
            <v:group style="position:absolute;left:10324;top:2492;width:10;height:20" coordorigin="10324,2492" coordsize="10,20">
              <v:shape style="position:absolute;left:10324;top:2492;width:10;height:20" coordorigin="10324,2492" coordsize="10,20" path="m10324,2511l10334,2511,10334,2492,10324,2492,10324,2511xe" filled="true" fillcolor="#000000" stroked="false">
                <v:path arrowok="t"/>
                <v:fill type="solid"/>
              </v:shape>
            </v:group>
            <v:group style="position:absolute;left:10324;top:2511;width:10;height:20" coordorigin="10324,2511" coordsize="10,20">
              <v:shape style="position:absolute;left:10324;top:2511;width:10;height:20" coordorigin="10324,2511" coordsize="10,20" path="m10324,2530l10334,2530,10334,2511,10324,2511,10324,2530xe" filled="true" fillcolor="#000000" stroked="false">
                <v:path arrowok="t"/>
                <v:fill type="solid"/>
              </v:shape>
            </v:group>
            <v:group style="position:absolute;left:10324;top:2530;width:10;height:20" coordorigin="10324,2530" coordsize="10,20">
              <v:shape style="position:absolute;left:10324;top:2530;width:10;height:20" coordorigin="10324,2530" coordsize="10,20" path="m10324,2549l10334,2549,10334,2530,10324,2530,10324,2549xe" filled="true" fillcolor="#000000" stroked="false">
                <v:path arrowok="t"/>
                <v:fill type="solid"/>
              </v:shape>
            </v:group>
            <v:group style="position:absolute;left:10324;top:2549;width:10;height:20" coordorigin="10324,2549" coordsize="10,20">
              <v:shape style="position:absolute;left:10324;top:2549;width:10;height:20" coordorigin="10324,2549" coordsize="10,20" path="m10324,2568l10334,2568,10334,2549,10324,2549,10324,2568xe" filled="true" fillcolor="#000000" stroked="false">
                <v:path arrowok="t"/>
                <v:fill type="solid"/>
              </v:shape>
            </v:group>
            <v:group style="position:absolute;left:10324;top:2568;width:10;height:20" coordorigin="10324,2568" coordsize="10,20">
              <v:shape style="position:absolute;left:10324;top:2568;width:10;height:20" coordorigin="10324,2568" coordsize="10,20" path="m10324,2588l10334,2588,10334,2568,10324,2568,10324,2588xe" filled="true" fillcolor="#000000" stroked="false">
                <v:path arrowok="t"/>
                <v:fill type="solid"/>
              </v:shape>
            </v:group>
            <v:group style="position:absolute;left:10324;top:2588;width:10;height:20" coordorigin="10324,2588" coordsize="10,20">
              <v:shape style="position:absolute;left:10324;top:2588;width:10;height:20" coordorigin="10324,2588" coordsize="10,20" path="m10324,2607l10334,2607,10334,2588,10324,2588,10324,2607xe" filled="true" fillcolor="#000000" stroked="false">
                <v:path arrowok="t"/>
                <v:fill type="solid"/>
              </v:shape>
            </v:group>
            <v:group style="position:absolute;left:10324;top:2607;width:10;height:20" coordorigin="10324,2607" coordsize="10,20">
              <v:shape style="position:absolute;left:10324;top:2607;width:10;height:20" coordorigin="10324,2607" coordsize="10,20" path="m10324,2626l10334,2626,10334,2607,10324,2607,10324,2626xe" filled="true" fillcolor="#000000" stroked="false">
                <v:path arrowok="t"/>
                <v:fill type="solid"/>
              </v:shape>
            </v:group>
            <v:group style="position:absolute;left:10324;top:2626;width:10;height:20" coordorigin="10324,2626" coordsize="10,20">
              <v:shape style="position:absolute;left:10324;top:2626;width:10;height:20" coordorigin="10324,2626" coordsize="10,20" path="m10324,2645l10334,2645,10334,2626,10324,2626,10324,2645xe" filled="true" fillcolor="#000000" stroked="false">
                <v:path arrowok="t"/>
                <v:fill type="solid"/>
              </v:shape>
            </v:group>
            <v:group style="position:absolute;left:10324;top:2645;width:10;height:20" coordorigin="10324,2645" coordsize="10,20">
              <v:shape style="position:absolute;left:10324;top:2645;width:10;height:20" coordorigin="10324,2645" coordsize="10,20" path="m10324,2664l10334,2664,10334,2645,10324,2645,10324,2664xe" filled="true" fillcolor="#000000" stroked="false">
                <v:path arrowok="t"/>
                <v:fill type="solid"/>
              </v:shape>
            </v:group>
            <v:group style="position:absolute;left:10324;top:2664;width:10;height:20" coordorigin="10324,2664" coordsize="10,20">
              <v:shape style="position:absolute;left:10324;top:2664;width:10;height:20" coordorigin="10324,2664" coordsize="10,20" path="m10324,2684l10334,2684,10334,2664,10324,2664,10324,2684xe" filled="true" fillcolor="#000000" stroked="false">
                <v:path arrowok="t"/>
                <v:fill type="solid"/>
              </v:shape>
            </v:group>
            <v:group style="position:absolute;left:10324;top:2684;width:10;height:20" coordorigin="10324,2684" coordsize="10,20">
              <v:shape style="position:absolute;left:10324;top:2684;width:10;height:20" coordorigin="10324,2684" coordsize="10,20" path="m10324,2703l10334,2703,10334,2684,10324,2684,10324,2703xe" filled="true" fillcolor="#000000" stroked="false">
                <v:path arrowok="t"/>
                <v:fill type="solid"/>
              </v:shape>
            </v:group>
            <v:group style="position:absolute;left:10324;top:2703;width:10;height:20" coordorigin="10324,2703" coordsize="10,20">
              <v:shape style="position:absolute;left:10324;top:2703;width:10;height:20" coordorigin="10324,2703" coordsize="10,20" path="m10324,2722l10334,2722,10334,2703,10324,2703,10324,2722xe" filled="true" fillcolor="#000000" stroked="false">
                <v:path arrowok="t"/>
                <v:fill type="solid"/>
              </v:shape>
            </v:group>
            <v:group style="position:absolute;left:10324;top:2722;width:10;height:20" coordorigin="10324,2722" coordsize="10,20">
              <v:shape style="position:absolute;left:10324;top:2722;width:10;height:20" coordorigin="10324,2722" coordsize="10,20" path="m10324,2741l10334,2741,10334,2722,10324,2722,10324,2741xe" filled="true" fillcolor="#000000" stroked="false">
                <v:path arrowok="t"/>
                <v:fill type="solid"/>
              </v:shape>
            </v:group>
            <v:group style="position:absolute;left:10324;top:2741;width:10;height:20" coordorigin="10324,2741" coordsize="10,20">
              <v:shape style="position:absolute;left:10324;top:2741;width:10;height:20" coordorigin="10324,2741" coordsize="10,20" path="m10324,2760l10334,2760,10334,2741,10324,2741,10324,2760xe" filled="true" fillcolor="#000000" stroked="false">
                <v:path arrowok="t"/>
                <v:fill type="solid"/>
              </v:shape>
            </v:group>
            <v:group style="position:absolute;left:10324;top:2760;width:10;height:20" coordorigin="10324,2760" coordsize="10,20">
              <v:shape style="position:absolute;left:10324;top:2760;width:10;height:20" coordorigin="10324,2760" coordsize="10,20" path="m10324,2780l10334,2780,10334,2760,10324,2760,10324,2780xe" filled="true" fillcolor="#000000" stroked="false">
                <v:path arrowok="t"/>
                <v:fill type="solid"/>
              </v:shape>
            </v:group>
            <v:group style="position:absolute;left:10324;top:2780;width:10;height:20" coordorigin="10324,2780" coordsize="10,20">
              <v:shape style="position:absolute;left:10324;top:2780;width:10;height:20" coordorigin="10324,2780" coordsize="10,20" path="m10324,2799l10334,2799,10334,2780,10324,2780,10324,2799xe" filled="true" fillcolor="#000000" stroked="false">
                <v:path arrowok="t"/>
                <v:fill type="solid"/>
              </v:shape>
            </v:group>
            <v:group style="position:absolute;left:10324;top:2799;width:10;height:20" coordorigin="10324,2799" coordsize="10,20">
              <v:shape style="position:absolute;left:10324;top:2799;width:10;height:20" coordorigin="10324,2799" coordsize="10,20" path="m10324,2818l10334,2818,10334,2799,10324,2799,10324,2818xe" filled="true" fillcolor="#000000" stroked="false">
                <v:path arrowok="t"/>
                <v:fill type="solid"/>
              </v:shape>
            </v:group>
            <v:group style="position:absolute;left:10324;top:2818;width:10;height:20" coordorigin="10324,2818" coordsize="10,20">
              <v:shape style="position:absolute;left:10324;top:2818;width:10;height:20" coordorigin="10324,2818" coordsize="10,20" path="m10324,2837l10334,2837,10334,2818,10324,2818,10324,2837xe" filled="true" fillcolor="#000000" stroked="false">
                <v:path arrowok="t"/>
                <v:fill type="solid"/>
              </v:shape>
            </v:group>
            <v:group style="position:absolute;left:10324;top:2837;width:10;height:20" coordorigin="10324,2837" coordsize="10,20">
              <v:shape style="position:absolute;left:10324;top:2837;width:10;height:20" coordorigin="10324,2837" coordsize="10,20" path="m10324,2856l10334,2856,10334,2837,10324,2837,10324,2856xe" filled="true" fillcolor="#000000" stroked="false">
                <v:path arrowok="t"/>
                <v:fill type="solid"/>
              </v:shape>
            </v:group>
            <v:group style="position:absolute;left:10324;top:2856;width:10;height:20" coordorigin="10324,2856" coordsize="10,20">
              <v:shape style="position:absolute;left:10324;top:2856;width:10;height:20" coordorigin="10324,2856" coordsize="10,20" path="m10324,2876l10334,2876,10334,2856,10324,2856,10324,2876xe" filled="true" fillcolor="#000000" stroked="false">
                <v:path arrowok="t"/>
                <v:fill type="solid"/>
              </v:shape>
            </v:group>
            <v:group style="position:absolute;left:10324;top:2876;width:10;height:20" coordorigin="10324,2876" coordsize="10,20">
              <v:shape style="position:absolute;left:10324;top:2876;width:10;height:20" coordorigin="10324,2876" coordsize="10,20" path="m10324,2895l10334,2895,10334,2876,10324,2876,10324,2895xe" filled="true" fillcolor="#000000" stroked="false">
                <v:path arrowok="t"/>
                <v:fill type="solid"/>
              </v:shape>
            </v:group>
            <v:group style="position:absolute;left:10324;top:2895;width:10;height:20" coordorigin="10324,2895" coordsize="10,20">
              <v:shape style="position:absolute;left:10324;top:2895;width:10;height:20" coordorigin="10324,2895" coordsize="10,20" path="m10324,2914l10334,2914,10334,2895,10324,2895,10324,2914xe" filled="true" fillcolor="#000000" stroked="false">
                <v:path arrowok="t"/>
                <v:fill type="solid"/>
              </v:shape>
            </v:group>
            <v:group style="position:absolute;left:10324;top:2914;width:10;height:20" coordorigin="10324,2914" coordsize="10,20">
              <v:shape style="position:absolute;left:10324;top:2914;width:10;height:20" coordorigin="10324,2914" coordsize="10,20" path="m10324,2933l10334,2933,10334,2914,10324,2914,10324,2933xe" filled="true" fillcolor="#000000" stroked="false">
                <v:path arrowok="t"/>
                <v:fill type="solid"/>
              </v:shape>
            </v:group>
            <v:group style="position:absolute;left:10324;top:2933;width:10;height:20" coordorigin="10324,2933" coordsize="10,20">
              <v:shape style="position:absolute;left:10324;top:2933;width:10;height:20" coordorigin="10324,2933" coordsize="10,20" path="m10324,2952l10334,2952,10334,2933,10324,2933,10324,2952xe" filled="true" fillcolor="#000000" stroked="false">
                <v:path arrowok="t"/>
                <v:fill type="solid"/>
              </v:shape>
            </v:group>
            <v:group style="position:absolute;left:10324;top:2952;width:10;height:20" coordorigin="10324,2952" coordsize="10,20">
              <v:shape style="position:absolute;left:10324;top:2952;width:10;height:20" coordorigin="10324,2952" coordsize="10,20" path="m10324,2972l10334,2972,10334,2952,10324,2952,10324,2972xe" filled="true" fillcolor="#000000" stroked="false">
                <v:path arrowok="t"/>
                <v:fill type="solid"/>
              </v:shape>
            </v:group>
            <v:group style="position:absolute;left:10324;top:2972;width:10;height:20" coordorigin="10324,2972" coordsize="10,20">
              <v:shape style="position:absolute;left:10324;top:2972;width:10;height:20" coordorigin="10324,2972" coordsize="10,20" path="m10324,2991l10334,2991,10334,2972,10324,2972,10324,2991xe" filled="true" fillcolor="#000000" stroked="false">
                <v:path arrowok="t"/>
                <v:fill type="solid"/>
              </v:shape>
            </v:group>
            <v:group style="position:absolute;left:10324;top:2991;width:10;height:20" coordorigin="10324,2991" coordsize="10,20">
              <v:shape style="position:absolute;left:10324;top:2991;width:10;height:20" coordorigin="10324,2991" coordsize="10,20" path="m10324,3010l10334,3010,10334,2991,10324,2991,10324,3010xe" filled="true" fillcolor="#000000" stroked="false">
                <v:path arrowok="t"/>
                <v:fill type="solid"/>
              </v:shape>
            </v:group>
            <v:group style="position:absolute;left:10324;top:3010;width:10;height:20" coordorigin="10324,3010" coordsize="10,20">
              <v:shape style="position:absolute;left:10324;top:3010;width:10;height:20" coordorigin="10324,3010" coordsize="10,20" path="m10324,3029l10334,3029,10334,3010,10324,3010,10324,3029xe" filled="true" fillcolor="#000000" stroked="false">
                <v:path arrowok="t"/>
                <v:fill type="solid"/>
              </v:shape>
            </v:group>
            <v:group style="position:absolute;left:10324;top:3029;width:10;height:20" coordorigin="10324,3029" coordsize="10,20">
              <v:shape style="position:absolute;left:10324;top:3029;width:10;height:20" coordorigin="10324,3029" coordsize="10,20" path="m10324,3048l10334,3048,10334,3029,10324,3029,10324,3048xe" filled="true" fillcolor="#000000" stroked="false">
                <v:path arrowok="t"/>
                <v:fill type="solid"/>
              </v:shape>
            </v:group>
            <v:group style="position:absolute;left:10324;top:3048;width:10;height:20" coordorigin="10324,3048" coordsize="10,20">
              <v:shape style="position:absolute;left:10324;top:3048;width:10;height:20" coordorigin="10324,3048" coordsize="10,20" path="m10324,3068l10334,3068,10334,3048,10324,3048,10324,3068xe" filled="true" fillcolor="#000000" stroked="false">
                <v:path arrowok="t"/>
                <v:fill type="solid"/>
              </v:shape>
            </v:group>
            <v:group style="position:absolute;left:10324;top:3068;width:10;height:20" coordorigin="10324,3068" coordsize="10,20">
              <v:shape style="position:absolute;left:10324;top:3068;width:10;height:20" coordorigin="10324,3068" coordsize="10,20" path="m10324,3087l10334,3087,10334,3068,10324,3068,10324,3087xe" filled="true" fillcolor="#000000" stroked="false">
                <v:path arrowok="t"/>
                <v:fill type="solid"/>
              </v:shape>
            </v:group>
            <v:group style="position:absolute;left:10324;top:3087;width:10;height:20" coordorigin="10324,3087" coordsize="10,20">
              <v:shape style="position:absolute;left:10324;top:3087;width:10;height:20" coordorigin="10324,3087" coordsize="10,20" path="m10324,3106l10334,3106,10334,3087,10324,3087,10324,3106xe" filled="true" fillcolor="#000000" stroked="false">
                <v:path arrowok="t"/>
                <v:fill type="solid"/>
              </v:shape>
            </v:group>
            <v:group style="position:absolute;left:10324;top:3106;width:10;height:20" coordorigin="10324,3106" coordsize="10,20">
              <v:shape style="position:absolute;left:10324;top:3106;width:10;height:20" coordorigin="10324,3106" coordsize="10,20" path="m10324,3125l10334,3125,10334,3106,10324,3106,10324,3125xe" filled="true" fillcolor="#000000" stroked="false">
                <v:path arrowok="t"/>
                <v:fill type="solid"/>
              </v:shape>
            </v:group>
            <v:group style="position:absolute;left:10324;top:3125;width:10;height:20" coordorigin="10324,3125" coordsize="10,20">
              <v:shape style="position:absolute;left:10324;top:3125;width:10;height:20" coordorigin="10324,3125" coordsize="10,20" path="m10324,3144l10334,3144,10334,3125,10324,3125,10324,3144xe" filled="true" fillcolor="#000000" stroked="false">
                <v:path arrowok="t"/>
                <v:fill type="solid"/>
              </v:shape>
            </v:group>
            <v:group style="position:absolute;left:10324;top:3144;width:10;height:20" coordorigin="10324,3144" coordsize="10,20">
              <v:shape style="position:absolute;left:10324;top:3144;width:10;height:20" coordorigin="10324,3144" coordsize="10,20" path="m10324,3164l10334,3164,10334,3144,10324,3144,10324,3164xe" filled="true" fillcolor="#000000" stroked="false">
                <v:path arrowok="t"/>
                <v:fill type="solid"/>
              </v:shape>
            </v:group>
            <v:group style="position:absolute;left:10324;top:3164;width:10;height:20" coordorigin="10324,3164" coordsize="10,20">
              <v:shape style="position:absolute;left:10324;top:3164;width:10;height:20" coordorigin="10324,3164" coordsize="10,20" path="m10324,3183l10334,3183,10334,3164,10324,3164,10324,3183xe" filled="true" fillcolor="#000000" stroked="false">
                <v:path arrowok="t"/>
                <v:fill type="solid"/>
              </v:shape>
            </v:group>
            <v:group style="position:absolute;left:10324;top:3183;width:10;height:20" coordorigin="10324,3183" coordsize="10,20">
              <v:shape style="position:absolute;left:10324;top:3183;width:10;height:20" coordorigin="10324,3183" coordsize="10,20" path="m10324,3202l10334,3202,10334,3183,10324,3183,10324,3202xe" filled="true" fillcolor="#000000" stroked="false">
                <v:path arrowok="t"/>
                <v:fill type="solid"/>
              </v:shape>
            </v:group>
            <v:group style="position:absolute;left:10324;top:3202;width:10;height:20" coordorigin="10324,3202" coordsize="10,20">
              <v:shape style="position:absolute;left:10324;top:3202;width:10;height:20" coordorigin="10324,3202" coordsize="10,20" path="m10324,3221l10334,3221,10334,3202,10324,3202,10324,3221xe" filled="true" fillcolor="#000000" stroked="false">
                <v:path arrowok="t"/>
                <v:fill type="solid"/>
              </v:shape>
            </v:group>
            <v:group style="position:absolute;left:10324;top:3221;width:10;height:20" coordorigin="10324,3221" coordsize="10,20">
              <v:shape style="position:absolute;left:10324;top:3221;width:10;height:20" coordorigin="10324,3221" coordsize="10,20" path="m10324,3240l10334,3240,10334,3221,10324,3221,10324,3240xe" filled="true" fillcolor="#000000" stroked="false">
                <v:path arrowok="t"/>
                <v:fill type="solid"/>
              </v:shape>
            </v:group>
            <v:group style="position:absolute;left:10324;top:3240;width:10;height:20" coordorigin="10324,3240" coordsize="10,20">
              <v:shape style="position:absolute;left:10324;top:3240;width:10;height:20" coordorigin="10324,3240" coordsize="10,20" path="m10324,3260l10334,3260,10334,3240,10324,3240,10324,3260xe" filled="true" fillcolor="#000000" stroked="false">
                <v:path arrowok="t"/>
                <v:fill type="solid"/>
              </v:shape>
            </v:group>
            <v:group style="position:absolute;left:10324;top:3260;width:10;height:20" coordorigin="10324,3260" coordsize="10,20">
              <v:shape style="position:absolute;left:10324;top:3260;width:10;height:20" coordorigin="10324,3260" coordsize="10,20" path="m10324,3279l10334,3279,10334,3260,10324,3260,10324,3279xe" filled="true" fillcolor="#000000" stroked="false">
                <v:path arrowok="t"/>
                <v:fill type="solid"/>
              </v:shape>
            </v:group>
            <v:group style="position:absolute;left:10324;top:3279;width:10;height:20" coordorigin="10324,3279" coordsize="10,20">
              <v:shape style="position:absolute;left:10324;top:3279;width:10;height:20" coordorigin="10324,3279" coordsize="10,20" path="m10324,3298l10334,3298,10334,3279,10324,3279,10324,3298xe" filled="true" fillcolor="#000000" stroked="false">
                <v:path arrowok="t"/>
                <v:fill type="solid"/>
              </v:shape>
            </v:group>
            <v:group style="position:absolute;left:10324;top:3298;width:10;height:20" coordorigin="10324,3298" coordsize="10,20">
              <v:shape style="position:absolute;left:10324;top:3298;width:10;height:20" coordorigin="10324,3298" coordsize="10,20" path="m10324,3317l10334,3317,10334,3298,10324,3298,10324,3317xe" filled="true" fillcolor="#000000" stroked="false">
                <v:path arrowok="t"/>
                <v:fill type="solid"/>
              </v:shape>
            </v:group>
            <v:group style="position:absolute;left:10324;top:3317;width:10;height:20" coordorigin="10324,3317" coordsize="10,20">
              <v:shape style="position:absolute;left:10324;top:3317;width:10;height:20" coordorigin="10324,3317" coordsize="10,20" path="m10324,3336l10334,3336,10334,3317,10324,3317,10324,3336xe" filled="true" fillcolor="#000000" stroked="false">
                <v:path arrowok="t"/>
                <v:fill type="solid"/>
              </v:shape>
            </v:group>
            <v:group style="position:absolute;left:10324;top:3336;width:10;height:20" coordorigin="10324,3336" coordsize="10,20">
              <v:shape style="position:absolute;left:10324;top:3336;width:10;height:20" coordorigin="10324,3336" coordsize="10,20" path="m10324,3356l10334,3356,10334,3336,10324,3336,10324,3356xe" filled="true" fillcolor="#000000" stroked="false">
                <v:path arrowok="t"/>
                <v:fill type="solid"/>
              </v:shape>
            </v:group>
            <v:group style="position:absolute;left:10324;top:3356;width:10;height:20" coordorigin="10324,3356" coordsize="10,20">
              <v:shape style="position:absolute;left:10324;top:3356;width:10;height:20" coordorigin="10324,3356" coordsize="10,20" path="m10324,3375l10334,3375,10334,3356,10324,3356,10324,3375xe" filled="true" fillcolor="#000000" stroked="false">
                <v:path arrowok="t"/>
                <v:fill type="solid"/>
              </v:shape>
            </v:group>
            <v:group style="position:absolute;left:10324;top:3375;width:10;height:20" coordorigin="10324,3375" coordsize="10,20">
              <v:shape style="position:absolute;left:10324;top:3375;width:10;height:20" coordorigin="10324,3375" coordsize="10,20" path="m10324,3394l10334,3394,10334,3375,10324,3375,10324,3394xe" filled="true" fillcolor="#000000" stroked="false">
                <v:path arrowok="t"/>
                <v:fill type="solid"/>
              </v:shape>
            </v:group>
            <v:group style="position:absolute;left:10324;top:3394;width:10;height:20" coordorigin="10324,3394" coordsize="10,20">
              <v:shape style="position:absolute;left:10324;top:3394;width:10;height:20" coordorigin="10324,3394" coordsize="10,20" path="m10324,3413l10334,3413,10334,3394,10324,3394,10324,3413xe" filled="true" fillcolor="#000000" stroked="false">
                <v:path arrowok="t"/>
                <v:fill type="solid"/>
              </v:shape>
            </v:group>
            <v:group style="position:absolute;left:10324;top:3413;width:10;height:20" coordorigin="10324,3413" coordsize="10,20">
              <v:shape style="position:absolute;left:10324;top:3413;width:10;height:20" coordorigin="10324,3413" coordsize="10,20" path="m10324,3432l10334,3432,10334,3413,10324,3413,10324,3432xe" filled="true" fillcolor="#000000" stroked="false">
                <v:path arrowok="t"/>
                <v:fill type="solid"/>
              </v:shape>
            </v:group>
            <v:group style="position:absolute;left:10324;top:3432;width:10;height:20" coordorigin="10324,3432" coordsize="10,20">
              <v:shape style="position:absolute;left:10324;top:3432;width:10;height:20" coordorigin="10324,3432" coordsize="10,20" path="m10324,3452l10334,3452,10334,3432,10324,3432,10324,3452xe" filled="true" fillcolor="#000000" stroked="false">
                <v:path arrowok="t"/>
                <v:fill type="solid"/>
              </v:shape>
            </v:group>
            <v:group style="position:absolute;left:10324;top:3452;width:10;height:20" coordorigin="10324,3452" coordsize="10,20">
              <v:shape style="position:absolute;left:10324;top:3452;width:10;height:20" coordorigin="10324,3452" coordsize="10,20" path="m10324,3471l10334,3471,10334,3452,10324,3452,10324,3471xe" filled="true" fillcolor="#000000" stroked="false">
                <v:path arrowok="t"/>
                <v:fill type="solid"/>
              </v:shape>
            </v:group>
            <v:group style="position:absolute;left:10324;top:3471;width:10;height:20" coordorigin="10324,3471" coordsize="10,20">
              <v:shape style="position:absolute;left:10324;top:3471;width:10;height:20" coordorigin="10324,3471" coordsize="10,20" path="m10324,3490l10334,3490,10334,3471,10324,3471,10324,3490xe" filled="true" fillcolor="#000000" stroked="false">
                <v:path arrowok="t"/>
                <v:fill type="solid"/>
              </v:shape>
            </v:group>
            <v:group style="position:absolute;left:10324;top:3490;width:10;height:20" coordorigin="10324,3490" coordsize="10,20">
              <v:shape style="position:absolute;left:10324;top:3490;width:10;height:20" coordorigin="10324,3490" coordsize="10,20" path="m10324,3509l10334,3509,10334,3490,10324,3490,10324,3509xe" filled="true" fillcolor="#000000" stroked="false">
                <v:path arrowok="t"/>
                <v:fill type="solid"/>
              </v:shape>
            </v:group>
            <v:group style="position:absolute;left:10324;top:3509;width:10;height:20" coordorigin="10324,3509" coordsize="10,20">
              <v:shape style="position:absolute;left:10324;top:3509;width:10;height:20" coordorigin="10324,3509" coordsize="10,20" path="m10324,3528l10334,3528,10334,3509,10324,3509,10324,3528xe" filled="true" fillcolor="#000000" stroked="false">
                <v:path arrowok="t"/>
                <v:fill type="solid"/>
              </v:shape>
            </v:group>
            <v:group style="position:absolute;left:10324;top:3528;width:10;height:20" coordorigin="10324,3528" coordsize="10,20">
              <v:shape style="position:absolute;left:10324;top:3528;width:10;height:20" coordorigin="10324,3528" coordsize="10,20" path="m10324,3548l10334,3548,10334,3528,10324,3528,10324,3548xe" filled="true" fillcolor="#000000" stroked="false">
                <v:path arrowok="t"/>
                <v:fill type="solid"/>
              </v:shape>
            </v:group>
            <v:group style="position:absolute;left:10324;top:3548;width:10;height:20" coordorigin="10324,3548" coordsize="10,20">
              <v:shape style="position:absolute;left:10324;top:3548;width:10;height:20" coordorigin="10324,3548" coordsize="10,20" path="m10324,3567l10334,3567,10334,3548,10324,3548,10324,3567xe" filled="true" fillcolor="#000000" stroked="false">
                <v:path arrowok="t"/>
                <v:fill type="solid"/>
              </v:shape>
            </v:group>
            <v:group style="position:absolute;left:10324;top:3567;width:10;height:20" coordorigin="10324,3567" coordsize="10,20">
              <v:shape style="position:absolute;left:10324;top:3567;width:10;height:20" coordorigin="10324,3567" coordsize="10,20" path="m10324,3586l10334,3586,10334,3567,10324,3567,10324,3586xe" filled="true" fillcolor="#000000" stroked="false">
                <v:path arrowok="t"/>
                <v:fill type="solid"/>
              </v:shape>
            </v:group>
            <v:group style="position:absolute;left:10324;top:3586;width:10;height:20" coordorigin="10324,3586" coordsize="10,20">
              <v:shape style="position:absolute;left:10324;top:3586;width:10;height:20" coordorigin="10324,3586" coordsize="10,20" path="m10324,3605l10334,3605,10334,3586,10324,3586,10324,3605xe" filled="true" fillcolor="#000000" stroked="false">
                <v:path arrowok="t"/>
                <v:fill type="solid"/>
              </v:shape>
            </v:group>
            <v:group style="position:absolute;left:10324;top:3605;width:10;height:20" coordorigin="10324,3605" coordsize="10,20">
              <v:shape style="position:absolute;left:10324;top:3605;width:10;height:20" coordorigin="10324,3605" coordsize="10,20" path="m10324,3624l10334,3624,10334,3605,10324,3605,10324,3624xe" filled="true" fillcolor="#000000" stroked="false">
                <v:path arrowok="t"/>
                <v:fill type="solid"/>
              </v:shape>
            </v:group>
            <v:group style="position:absolute;left:10324;top:3624;width:10;height:20" coordorigin="10324,3624" coordsize="10,20">
              <v:shape style="position:absolute;left:10324;top:3624;width:10;height:20" coordorigin="10324,3624" coordsize="10,20" path="m10324,3644l10334,3644,10334,3624,10324,3624,10324,3644xe" filled="true" fillcolor="#000000" stroked="false">
                <v:path arrowok="t"/>
                <v:fill type="solid"/>
              </v:shape>
            </v:group>
            <v:group style="position:absolute;left:10324;top:3644;width:10;height:20" coordorigin="10324,3644" coordsize="10,20">
              <v:shape style="position:absolute;left:10324;top:3644;width:10;height:20" coordorigin="10324,3644" coordsize="10,20" path="m10324,3663l10334,3663,10334,3644,10324,3644,10324,3663xe" filled="true" fillcolor="#000000" stroked="false">
                <v:path arrowok="t"/>
                <v:fill type="solid"/>
              </v:shape>
            </v:group>
            <v:group style="position:absolute;left:10324;top:3663;width:10;height:20" coordorigin="10324,3663" coordsize="10,20">
              <v:shape style="position:absolute;left:10324;top:3663;width:10;height:20" coordorigin="10324,3663" coordsize="10,20" path="m10324,3682l10334,3682,10334,3663,10324,3663,10324,3682xe" filled="true" fillcolor="#000000" stroked="false">
                <v:path arrowok="t"/>
                <v:fill type="solid"/>
              </v:shape>
            </v:group>
            <v:group style="position:absolute;left:10324;top:3682;width:10;height:20" coordorigin="10324,3682" coordsize="10,20">
              <v:shape style="position:absolute;left:10324;top:3682;width:10;height:20" coordorigin="10324,3682" coordsize="10,20" path="m10324,3701l10334,3701,10334,3682,10324,3682,10324,3701xe" filled="true" fillcolor="#000000" stroked="false">
                <v:path arrowok="t"/>
                <v:fill type="solid"/>
              </v:shape>
            </v:group>
            <v:group style="position:absolute;left:10324;top:3701;width:10;height:20" coordorigin="10324,3701" coordsize="10,20">
              <v:shape style="position:absolute;left:10324;top:3701;width:10;height:20" coordorigin="10324,3701" coordsize="10,20" path="m10324,3720l10334,3720,10334,3701,10324,3701,10324,3720xe" filled="true" fillcolor="#000000" stroked="false">
                <v:path arrowok="t"/>
                <v:fill type="solid"/>
              </v:shape>
            </v:group>
            <v:group style="position:absolute;left:10324;top:3720;width:10;height:20" coordorigin="10324,3720" coordsize="10,20">
              <v:shape style="position:absolute;left:10324;top:3720;width:10;height:20" coordorigin="10324,3720" coordsize="10,20" path="m10324,3740l10334,3740,10334,3720,10324,3720,10324,3740xe" filled="true" fillcolor="#000000" stroked="false">
                <v:path arrowok="t"/>
                <v:fill type="solid"/>
              </v:shape>
            </v:group>
            <v:group style="position:absolute;left:10324;top:3740;width:10;height:20" coordorigin="10324,3740" coordsize="10,20">
              <v:shape style="position:absolute;left:10324;top:3740;width:10;height:20" coordorigin="10324,3740" coordsize="10,20" path="m10324,3759l10334,3759,10334,3740,10324,3740,10324,3759xe" filled="true" fillcolor="#000000" stroked="false">
                <v:path arrowok="t"/>
                <v:fill type="solid"/>
              </v:shape>
            </v:group>
            <v:group style="position:absolute;left:10324;top:3759;width:10;height:20" coordorigin="10324,3759" coordsize="10,20">
              <v:shape style="position:absolute;left:10324;top:3759;width:10;height:20" coordorigin="10324,3759" coordsize="10,20" path="m10324,3778l10334,3778,10334,3759,10324,3759,10324,3778xe" filled="true" fillcolor="#000000" stroked="false">
                <v:path arrowok="t"/>
                <v:fill type="solid"/>
              </v:shape>
            </v:group>
            <v:group style="position:absolute;left:10324;top:3778;width:10;height:20" coordorigin="10324,3778" coordsize="10,20">
              <v:shape style="position:absolute;left:10324;top:3778;width:10;height:20" coordorigin="10324,3778" coordsize="10,20" path="m10324,3797l10334,3797,10334,3778,10324,3778,10324,3797xe" filled="true" fillcolor="#000000" stroked="false">
                <v:path arrowok="t"/>
                <v:fill type="solid"/>
              </v:shape>
            </v:group>
            <v:group style="position:absolute;left:10324;top:3797;width:10;height:20" coordorigin="10324,3797" coordsize="10,20">
              <v:shape style="position:absolute;left:10324;top:3797;width:10;height:20" coordorigin="10324,3797" coordsize="10,20" path="m10324,3816l10334,3816,10334,3797,10324,3797,10324,3816xe" filled="true" fillcolor="#000000" stroked="false">
                <v:path arrowok="t"/>
                <v:fill type="solid"/>
              </v:shape>
            </v:group>
            <v:group style="position:absolute;left:10324;top:3816;width:10;height:20" coordorigin="10324,3816" coordsize="10,20">
              <v:shape style="position:absolute;left:10324;top:3816;width:10;height:20" coordorigin="10324,3816" coordsize="10,20" path="m10324,3836l10334,3836,10334,3816,10324,3816,10324,3836xe" filled="true" fillcolor="#000000" stroked="false">
                <v:path arrowok="t"/>
                <v:fill type="solid"/>
              </v:shape>
            </v:group>
            <v:group style="position:absolute;left:10324;top:3836;width:10;height:20" coordorigin="10324,3836" coordsize="10,20">
              <v:shape style="position:absolute;left:10324;top:3836;width:10;height:20" coordorigin="10324,3836" coordsize="10,20" path="m10324,3855l10334,3855,10334,3836,10324,3836,10324,3855xe" filled="true" fillcolor="#000000" stroked="false">
                <v:path arrowok="t"/>
                <v:fill type="solid"/>
              </v:shape>
            </v:group>
            <v:group style="position:absolute;left:10324;top:3855;width:10;height:20" coordorigin="10324,3855" coordsize="10,20">
              <v:shape style="position:absolute;left:10324;top:3855;width:10;height:20" coordorigin="10324,3855" coordsize="10,20" path="m10324,3874l10334,3874,10334,3855,10324,3855,10324,3874xe" filled="true" fillcolor="#000000" stroked="false">
                <v:path arrowok="t"/>
                <v:fill type="solid"/>
              </v:shape>
            </v:group>
            <v:group style="position:absolute;left:10324;top:3874;width:10;height:20" coordorigin="10324,3874" coordsize="10,20">
              <v:shape style="position:absolute;left:10324;top:3874;width:10;height:20" coordorigin="10324,3874" coordsize="10,20" path="m10324,3893l10334,3893,10334,3874,10324,3874,10324,3893xe" filled="true" fillcolor="#000000" stroked="false">
                <v:path arrowok="t"/>
                <v:fill type="solid"/>
              </v:shape>
            </v:group>
            <v:group style="position:absolute;left:10324;top:3893;width:10;height:20" coordorigin="10324,3893" coordsize="10,20">
              <v:shape style="position:absolute;left:10324;top:3893;width:10;height:20" coordorigin="10324,3893" coordsize="10,20" path="m10324,3912l10334,3912,10334,3893,10324,3893,10324,3912xe" filled="true" fillcolor="#000000" stroked="false">
                <v:path arrowok="t"/>
                <v:fill type="solid"/>
              </v:shape>
            </v:group>
            <v:group style="position:absolute;left:10324;top:3912;width:10;height:20" coordorigin="10324,3912" coordsize="10,20">
              <v:shape style="position:absolute;left:10324;top:3912;width:10;height:20" coordorigin="10324,3912" coordsize="10,20" path="m10324,3932l10334,3932,10334,3912,10324,3912,10324,3932xe" filled="true" fillcolor="#000000" stroked="false">
                <v:path arrowok="t"/>
                <v:fill type="solid"/>
              </v:shape>
            </v:group>
            <v:group style="position:absolute;left:10324;top:3932;width:10;height:20" coordorigin="10324,3932" coordsize="10,20">
              <v:shape style="position:absolute;left:10324;top:3932;width:10;height:20" coordorigin="10324,3932" coordsize="10,20" path="m10324,3951l10334,3951,10334,3932,10324,3932,10324,3951xe" filled="true" fillcolor="#000000" stroked="false">
                <v:path arrowok="t"/>
                <v:fill type="solid"/>
              </v:shape>
            </v:group>
            <v:group style="position:absolute;left:10324;top:3951;width:10;height:20" coordorigin="10324,3951" coordsize="10,20">
              <v:shape style="position:absolute;left:10324;top:3951;width:10;height:20" coordorigin="10324,3951" coordsize="10,20" path="m10324,3970l10334,3970,10334,3951,10324,3951,10324,3970xe" filled="true" fillcolor="#000000" stroked="false">
                <v:path arrowok="t"/>
                <v:fill type="solid"/>
              </v:shape>
            </v:group>
            <v:group style="position:absolute;left:10324;top:3970;width:10;height:20" coordorigin="10324,3970" coordsize="10,20">
              <v:shape style="position:absolute;left:10324;top:3970;width:10;height:20" coordorigin="10324,3970" coordsize="10,20" path="m10324,3989l10334,3989,10334,3970,10324,3970,10324,3989xe" filled="true" fillcolor="#000000" stroked="false">
                <v:path arrowok="t"/>
                <v:fill type="solid"/>
              </v:shape>
            </v:group>
            <v:group style="position:absolute;left:10324;top:3989;width:10;height:20" coordorigin="10324,3989" coordsize="10,20">
              <v:shape style="position:absolute;left:10324;top:3989;width:10;height:20" coordorigin="10324,3989" coordsize="10,20" path="m10324,4008l10334,4008,10334,3989,10324,3989,10324,4008xe" filled="true" fillcolor="#000000" stroked="false">
                <v:path arrowok="t"/>
                <v:fill type="solid"/>
              </v:shape>
            </v:group>
            <v:group style="position:absolute;left:10324;top:4008;width:10;height:20" coordorigin="10324,4008" coordsize="10,20">
              <v:shape style="position:absolute;left:10324;top:4008;width:10;height:20" coordorigin="10324,4008" coordsize="10,20" path="m10324,4028l10334,4028,10334,4008,10324,4008,10324,4028xe" filled="true" fillcolor="#000000" stroked="false">
                <v:path arrowok="t"/>
                <v:fill type="solid"/>
              </v:shape>
            </v:group>
            <v:group style="position:absolute;left:10324;top:4028;width:10;height:20" coordorigin="10324,4028" coordsize="10,20">
              <v:shape style="position:absolute;left:10324;top:4028;width:10;height:20" coordorigin="10324,4028" coordsize="10,20" path="m10324,4047l10334,4047,10334,4028,10324,4028,10324,4047xe" filled="true" fillcolor="#000000" stroked="false">
                <v:path arrowok="t"/>
                <v:fill type="solid"/>
              </v:shape>
            </v:group>
            <v:group style="position:absolute;left:10324;top:4047;width:10;height:20" coordorigin="10324,4047" coordsize="10,20">
              <v:shape style="position:absolute;left:10324;top:4047;width:10;height:20" coordorigin="10324,4047" coordsize="10,20" path="m10324,4066l10334,4066,10334,4047,10324,4047,10324,4066xe" filled="true" fillcolor="#000000" stroked="false">
                <v:path arrowok="t"/>
                <v:fill type="solid"/>
              </v:shape>
            </v:group>
            <v:group style="position:absolute;left:10324;top:4066;width:10;height:20" coordorigin="10324,4066" coordsize="10,20">
              <v:shape style="position:absolute;left:10324;top:4066;width:10;height:20" coordorigin="10324,4066" coordsize="10,20" path="m10324,4085l10334,4085,10334,4066,10324,4066,10324,4085xe" filled="true" fillcolor="#000000" stroked="false">
                <v:path arrowok="t"/>
                <v:fill type="solid"/>
              </v:shape>
            </v:group>
            <v:group style="position:absolute;left:10324;top:4085;width:10;height:20" coordorigin="10324,4085" coordsize="10,20">
              <v:shape style="position:absolute;left:10324;top:4085;width:10;height:20" coordorigin="10324,4085" coordsize="10,20" path="m10324,4104l10334,4104,10334,4085,10324,4085,10324,4104xe" filled="true" fillcolor="#000000" stroked="false">
                <v:path arrowok="t"/>
                <v:fill type="solid"/>
              </v:shape>
            </v:group>
            <v:group style="position:absolute;left:10324;top:4104;width:10;height:20" coordorigin="10324,4104" coordsize="10,20">
              <v:shape style="position:absolute;left:10324;top:4104;width:10;height:20" coordorigin="10324,4104" coordsize="10,20" path="m10324,4124l10334,4124,10334,4104,10324,4104,10324,4124xe" filled="true" fillcolor="#000000" stroked="false">
                <v:path arrowok="t"/>
                <v:fill type="solid"/>
              </v:shape>
            </v:group>
            <v:group style="position:absolute;left:10324;top:4124;width:10;height:20" coordorigin="10324,4124" coordsize="10,20">
              <v:shape style="position:absolute;left:10324;top:4124;width:10;height:20" coordorigin="10324,4124" coordsize="10,20" path="m10324,4143l10334,4143,10334,4124,10324,4124,10324,4143xe" filled="true" fillcolor="#000000" stroked="false">
                <v:path arrowok="t"/>
                <v:fill type="solid"/>
              </v:shape>
            </v:group>
            <v:group style="position:absolute;left:10324;top:4143;width:10;height:20" coordorigin="10324,4143" coordsize="10,20">
              <v:shape style="position:absolute;left:10324;top:4143;width:10;height:20" coordorigin="10324,4143" coordsize="10,20" path="m10324,4163l10334,4163,10334,4143,10324,4143,10324,4163xe" filled="true" fillcolor="#000000" stroked="false">
                <v:path arrowok="t"/>
                <v:fill type="solid"/>
              </v:shape>
            </v:group>
            <v:group style="position:absolute;left:10324;top:4163;width:10;height:20" coordorigin="10324,4163" coordsize="10,20">
              <v:shape style="position:absolute;left:10324;top:4163;width:10;height:20" coordorigin="10324,4163" coordsize="10,20" path="m10324,4182l10334,4182,10334,4163,10324,4163,10324,4182xe" filled="true" fillcolor="#000000" stroked="false">
                <v:path arrowok="t"/>
                <v:fill type="solid"/>
              </v:shape>
            </v:group>
            <v:group style="position:absolute;left:10324;top:4182;width:10;height:20" coordorigin="10324,4182" coordsize="10,20">
              <v:shape style="position:absolute;left:10324;top:4182;width:10;height:20" coordorigin="10324,4182" coordsize="10,20" path="m10324,4201l10334,4201,10334,4182,10324,4182,10324,4201xe" filled="true" fillcolor="#000000" stroked="false">
                <v:path arrowok="t"/>
                <v:fill type="solid"/>
              </v:shape>
            </v:group>
            <v:group style="position:absolute;left:10324;top:4201;width:10;height:20" coordorigin="10324,4201" coordsize="10,20">
              <v:shape style="position:absolute;left:10324;top:4201;width:10;height:20" coordorigin="10324,4201" coordsize="10,20" path="m10324,4220l10334,4220,10334,4201,10324,4201,10324,4220xe" filled="true" fillcolor="#000000" stroked="false">
                <v:path arrowok="t"/>
                <v:fill type="solid"/>
              </v:shape>
            </v:group>
            <v:group style="position:absolute;left:10324;top:4220;width:10;height:20" coordorigin="10324,4220" coordsize="10,20">
              <v:shape style="position:absolute;left:10324;top:4220;width:10;height:20" coordorigin="10324,4220" coordsize="10,20" path="m10324,4239l10334,4239,10334,4220,10324,4220,10324,4239xe" filled="true" fillcolor="#000000" stroked="false">
                <v:path arrowok="t"/>
                <v:fill type="solid"/>
              </v:shape>
            </v:group>
            <v:group style="position:absolute;left:10324;top:4239;width:10;height:20" coordorigin="10324,4239" coordsize="10,20">
              <v:shape style="position:absolute;left:10324;top:4239;width:10;height:20" coordorigin="10324,4239" coordsize="10,20" path="m10324,4259l10334,4259,10334,4239,10324,4239,10324,4259xe" filled="true" fillcolor="#000000" stroked="false">
                <v:path arrowok="t"/>
                <v:fill type="solid"/>
              </v:shape>
            </v:group>
            <v:group style="position:absolute;left:10324;top:4259;width:10;height:20" coordorigin="10324,4259" coordsize="10,20">
              <v:shape style="position:absolute;left:10324;top:4259;width:10;height:20" coordorigin="10324,4259" coordsize="10,20" path="m10324,4278l10334,4278,10334,4259,10324,4259,10324,4278xe" filled="true" fillcolor="#000000" stroked="false">
                <v:path arrowok="t"/>
                <v:fill type="solid"/>
              </v:shape>
            </v:group>
            <v:group style="position:absolute;left:10324;top:4278;width:10;height:20" coordorigin="10324,4278" coordsize="10,20">
              <v:shape style="position:absolute;left:10324;top:4278;width:10;height:20" coordorigin="10324,4278" coordsize="10,20" path="m10324,4297l10334,4297,10334,4278,10324,4278,10324,4297xe" filled="true" fillcolor="#000000" stroked="false">
                <v:path arrowok="t"/>
                <v:fill type="solid"/>
              </v:shape>
            </v:group>
            <v:group style="position:absolute;left:10324;top:4297;width:10;height:20" coordorigin="10324,4297" coordsize="10,20">
              <v:shape style="position:absolute;left:10324;top:4297;width:10;height:20" coordorigin="10324,4297" coordsize="10,20" path="m10324,4316l10334,4316,10334,4297,10324,4297,10324,4316xe" filled="true" fillcolor="#000000" stroked="false">
                <v:path arrowok="t"/>
                <v:fill type="solid"/>
              </v:shape>
            </v:group>
            <v:group style="position:absolute;left:10324;top:4316;width:10;height:20" coordorigin="10324,4316" coordsize="10,20">
              <v:shape style="position:absolute;left:10324;top:4316;width:10;height:20" coordorigin="10324,4316" coordsize="10,20" path="m10324,4335l10334,4335,10334,4316,10324,4316,10324,4335xe" filled="true" fillcolor="#000000" stroked="false">
                <v:path arrowok="t"/>
                <v:fill type="solid"/>
              </v:shape>
            </v:group>
            <v:group style="position:absolute;left:10324;top:4335;width:10;height:20" coordorigin="10324,4335" coordsize="10,20">
              <v:shape style="position:absolute;left:10324;top:4335;width:10;height:20" coordorigin="10324,4335" coordsize="10,20" path="m10324,4355l10334,4355,10334,4335,10324,4335,10324,4355xe" filled="true" fillcolor="#000000" stroked="false">
                <v:path arrowok="t"/>
                <v:fill type="solid"/>
              </v:shape>
            </v:group>
            <v:group style="position:absolute;left:10324;top:4355;width:10;height:20" coordorigin="10324,4355" coordsize="10,20">
              <v:shape style="position:absolute;left:10324;top:4355;width:10;height:20" coordorigin="10324,4355" coordsize="10,20" path="m10324,4374l10334,4374,10334,4355,10324,4355,10324,4374xe" filled="true" fillcolor="#000000" stroked="false">
                <v:path arrowok="t"/>
                <v:fill type="solid"/>
              </v:shape>
            </v:group>
            <v:group style="position:absolute;left:10324;top:4374;width:10;height:20" coordorigin="10324,4374" coordsize="10,20">
              <v:shape style="position:absolute;left:10324;top:4374;width:10;height:20" coordorigin="10324,4374" coordsize="10,20" path="m10324,4393l10334,4393,10334,4374,10324,4374,10324,4393xe" filled="true" fillcolor="#000000" stroked="false">
                <v:path arrowok="t"/>
                <v:fill type="solid"/>
              </v:shape>
            </v:group>
            <v:group style="position:absolute;left:10324;top:4393;width:10;height:20" coordorigin="10324,4393" coordsize="10,20">
              <v:shape style="position:absolute;left:10324;top:4393;width:10;height:20" coordorigin="10324,4393" coordsize="10,20" path="m10324,4412l10334,4412,10334,4393,10324,4393,10324,4412xe" filled="true" fillcolor="#000000" stroked="false">
                <v:path arrowok="t"/>
                <v:fill type="solid"/>
              </v:shape>
            </v:group>
            <v:group style="position:absolute;left:10324;top:4412;width:10;height:20" coordorigin="10324,4412" coordsize="10,20">
              <v:shape style="position:absolute;left:10324;top:4412;width:10;height:20" coordorigin="10324,4412" coordsize="10,20" path="m10324,4431l10334,4431,10334,4412,10324,4412,10324,4431xe" filled="true" fillcolor="#000000" stroked="false">
                <v:path arrowok="t"/>
                <v:fill type="solid"/>
              </v:shape>
            </v:group>
            <v:group style="position:absolute;left:10324;top:4431;width:10;height:20" coordorigin="10324,4431" coordsize="10,20">
              <v:shape style="position:absolute;left:10324;top:4431;width:10;height:20" coordorigin="10324,4431" coordsize="10,20" path="m10324,4451l10334,4451,10334,4431,10324,4431,10324,4451xe" filled="true" fillcolor="#000000" stroked="false">
                <v:path arrowok="t"/>
                <v:fill type="solid"/>
              </v:shape>
            </v:group>
            <v:group style="position:absolute;left:10324;top:4451;width:10;height:20" coordorigin="10324,4451" coordsize="10,20">
              <v:shape style="position:absolute;left:10324;top:4451;width:10;height:20" coordorigin="10324,4451" coordsize="10,20" path="m10324,4470l10334,4470,10334,4451,10324,4451,10324,4470xe" filled="true" fillcolor="#000000" stroked="false">
                <v:path arrowok="t"/>
                <v:fill type="solid"/>
              </v:shape>
            </v:group>
            <v:group style="position:absolute;left:10324;top:4470;width:10;height:20" coordorigin="10324,4470" coordsize="10,20">
              <v:shape style="position:absolute;left:10324;top:4470;width:10;height:20" coordorigin="10324,4470" coordsize="10,20" path="m10324,4489l10334,4489,10334,4470,10324,4470,10324,4489xe" filled="true" fillcolor="#000000" stroked="false">
                <v:path arrowok="t"/>
                <v:fill type="solid"/>
              </v:shape>
            </v:group>
            <v:group style="position:absolute;left:10324;top:4489;width:10;height:20" coordorigin="10324,4489" coordsize="10,20">
              <v:shape style="position:absolute;left:10324;top:4489;width:10;height:20" coordorigin="10324,4489" coordsize="10,20" path="m10324,4508l10334,4508,10334,4489,10324,4489,10324,4508xe" filled="true" fillcolor="#000000" stroked="false">
                <v:path arrowok="t"/>
                <v:fill type="solid"/>
              </v:shape>
            </v:group>
            <v:group style="position:absolute;left:10324;top:4508;width:10;height:20" coordorigin="10324,4508" coordsize="10,20">
              <v:shape style="position:absolute;left:10324;top:4508;width:10;height:20" coordorigin="10324,4508" coordsize="10,20" path="m10324,4527l10334,4527,10334,4508,10324,4508,10324,4527xe" filled="true" fillcolor="#000000" stroked="false">
                <v:path arrowok="t"/>
                <v:fill type="solid"/>
              </v:shape>
            </v:group>
            <v:group style="position:absolute;left:10324;top:4527;width:10;height:20" coordorigin="10324,4527" coordsize="10,20">
              <v:shape style="position:absolute;left:10324;top:4527;width:10;height:20" coordorigin="10324,4527" coordsize="10,20" path="m10324,4547l10334,4547,10334,4527,10324,4527,10324,4547xe" filled="true" fillcolor="#000000" stroked="false">
                <v:path arrowok="t"/>
                <v:fill type="solid"/>
              </v:shape>
            </v:group>
            <v:group style="position:absolute;left:10324;top:4547;width:10;height:20" coordorigin="10324,4547" coordsize="10,20">
              <v:shape style="position:absolute;left:10324;top:4547;width:10;height:20" coordorigin="10324,4547" coordsize="10,20" path="m10324,4566l10334,4566,10334,4547,10324,4547,10324,4566xe" filled="true" fillcolor="#000000" stroked="false">
                <v:path arrowok="t"/>
                <v:fill type="solid"/>
              </v:shape>
            </v:group>
            <v:group style="position:absolute;left:10324;top:4566;width:10;height:20" coordorigin="10324,4566" coordsize="10,20">
              <v:shape style="position:absolute;left:10324;top:4566;width:10;height:20" coordorigin="10324,4566" coordsize="10,20" path="m10324,4585l10334,4585,10334,4566,10324,4566,10324,4585xe" filled="true" fillcolor="#000000" stroked="false">
                <v:path arrowok="t"/>
                <v:fill type="solid"/>
              </v:shape>
            </v:group>
            <v:group style="position:absolute;left:10324;top:4585;width:10;height:20" coordorigin="10324,4585" coordsize="10,20">
              <v:shape style="position:absolute;left:10324;top:4585;width:10;height:20" coordorigin="10324,4585" coordsize="10,20" path="m10324,4604l10334,4604,10334,4585,10324,4585,10324,4604xe" filled="true" fillcolor="#000000" stroked="false">
                <v:path arrowok="t"/>
                <v:fill type="solid"/>
              </v:shape>
            </v:group>
            <v:group style="position:absolute;left:10324;top:4604;width:10;height:20" coordorigin="10324,4604" coordsize="10,20">
              <v:shape style="position:absolute;left:10324;top:4604;width:10;height:20" coordorigin="10324,4604" coordsize="10,20" path="m10324,4623l10334,4623,10334,4604,10324,4604,10324,4623xe" filled="true" fillcolor="#000000" stroked="false">
                <v:path arrowok="t"/>
                <v:fill type="solid"/>
              </v:shape>
            </v:group>
            <v:group style="position:absolute;left:10324;top:4623;width:10;height:20" coordorigin="10324,4623" coordsize="10,20">
              <v:shape style="position:absolute;left:10324;top:4623;width:10;height:20" coordorigin="10324,4623" coordsize="10,20" path="m10324,4643l10334,4643,10334,4623,10324,4623,10324,4643xe" filled="true" fillcolor="#000000" stroked="false">
                <v:path arrowok="t"/>
                <v:fill type="solid"/>
              </v:shape>
            </v:group>
            <v:group style="position:absolute;left:10324;top:4643;width:10;height:20" coordorigin="10324,4643" coordsize="10,20">
              <v:shape style="position:absolute;left:10324;top:4643;width:10;height:20" coordorigin="10324,4643" coordsize="10,20" path="m10324,4662l10334,4662,10334,4643,10324,4643,10324,4662xe" filled="true" fillcolor="#000000" stroked="false">
                <v:path arrowok="t"/>
                <v:fill type="solid"/>
              </v:shape>
              <v:shape style="position:absolute;left:10324;top:4662;width:10;height:5" type="#_x0000_t75" stroked="false">
                <v:imagedata r:id="rId42" o:title=""/>
              </v:shape>
            </v:group>
            <v:group style="position:absolute;left:10324;top:4681;width:29;height:2" coordorigin="10324,4681" coordsize="29,2">
              <v:shape style="position:absolute;left:10324;top:4681;width:29;height:2" coordorigin="10324,4681" coordsize="29,0" path="m10324,4681l10353,4681e" filled="false" stroked="true" strokeweight="1.44pt" strokecolor="#000000">
                <v:path arrowok="t"/>
              </v:shape>
            </v:group>
            <v:group style="position:absolute;left:10353;top:4681;width:713;height:2" coordorigin="10353,4681" coordsize="713,2">
              <v:shape style="position:absolute;left:10353;top:4681;width:713;height:2" coordorigin="10353,4681" coordsize="713,0" path="m10353,4681l11066,4681e" filled="false" stroked="true" strokeweight="1.44pt" strokecolor="#000000">
                <v:path arrowok="t"/>
              </v:shape>
            </v:group>
            <v:group style="position:absolute;left:11066;top:2376;width:10;height:20" coordorigin="11066,2376" coordsize="10,20">
              <v:shape style="position:absolute;left:11066;top:2376;width:10;height:20" coordorigin="11066,2376" coordsize="10,20" path="m11066,2396l11075,2396,11075,2376,11066,2376,11066,2396xe" filled="true" fillcolor="#000000" stroked="false">
                <v:path arrowok="t"/>
                <v:fill type="solid"/>
              </v:shape>
            </v:group>
            <v:group style="position:absolute;left:11066;top:2396;width:10;height:20" coordorigin="11066,2396" coordsize="10,20">
              <v:shape style="position:absolute;left:11066;top:2396;width:10;height:20" coordorigin="11066,2396" coordsize="10,20" path="m11066,2415l11075,2415,11075,2396,11066,2396,11066,2415xe" filled="true" fillcolor="#000000" stroked="false">
                <v:path arrowok="t"/>
                <v:fill type="solid"/>
              </v:shape>
            </v:group>
            <v:group style="position:absolute;left:11066;top:2415;width:10;height:20" coordorigin="11066,2415" coordsize="10,20">
              <v:shape style="position:absolute;left:11066;top:2415;width:10;height:20" coordorigin="11066,2415" coordsize="10,20" path="m11066,2434l11075,2434,11075,2415,11066,2415,11066,2434xe" filled="true" fillcolor="#000000" stroked="false">
                <v:path arrowok="t"/>
                <v:fill type="solid"/>
              </v:shape>
            </v:group>
            <v:group style="position:absolute;left:11066;top:2434;width:10;height:20" coordorigin="11066,2434" coordsize="10,20">
              <v:shape style="position:absolute;left:11066;top:2434;width:10;height:20" coordorigin="11066,2434" coordsize="10,20" path="m11066,2453l11075,2453,11075,2434,11066,2434,11066,2453xe" filled="true" fillcolor="#000000" stroked="false">
                <v:path arrowok="t"/>
                <v:fill type="solid"/>
              </v:shape>
            </v:group>
            <v:group style="position:absolute;left:11066;top:2453;width:10;height:20" coordorigin="11066,2453" coordsize="10,20">
              <v:shape style="position:absolute;left:11066;top:2453;width:10;height:20" coordorigin="11066,2453" coordsize="10,20" path="m11066,2472l11075,2472,11075,2453,11066,2453,11066,2472xe" filled="true" fillcolor="#000000" stroked="false">
                <v:path arrowok="t"/>
                <v:fill type="solid"/>
              </v:shape>
            </v:group>
            <v:group style="position:absolute;left:11066;top:2472;width:10;height:20" coordorigin="11066,2472" coordsize="10,20">
              <v:shape style="position:absolute;left:11066;top:2472;width:10;height:20" coordorigin="11066,2472" coordsize="10,20" path="m11066,2492l11075,2492,11075,2472,11066,2472,11066,2492xe" filled="true" fillcolor="#000000" stroked="false">
                <v:path arrowok="t"/>
                <v:fill type="solid"/>
              </v:shape>
            </v:group>
            <v:group style="position:absolute;left:11066;top:2492;width:10;height:20" coordorigin="11066,2492" coordsize="10,20">
              <v:shape style="position:absolute;left:11066;top:2492;width:10;height:20" coordorigin="11066,2492" coordsize="10,20" path="m11066,2511l11075,2511,11075,2492,11066,2492,11066,2511xe" filled="true" fillcolor="#000000" stroked="false">
                <v:path arrowok="t"/>
                <v:fill type="solid"/>
              </v:shape>
            </v:group>
            <v:group style="position:absolute;left:11066;top:2511;width:10;height:20" coordorigin="11066,2511" coordsize="10,20">
              <v:shape style="position:absolute;left:11066;top:2511;width:10;height:20" coordorigin="11066,2511" coordsize="10,20" path="m11066,2530l11075,2530,11075,2511,11066,2511,11066,2530xe" filled="true" fillcolor="#000000" stroked="false">
                <v:path arrowok="t"/>
                <v:fill type="solid"/>
              </v:shape>
            </v:group>
            <v:group style="position:absolute;left:11066;top:2530;width:10;height:20" coordorigin="11066,2530" coordsize="10,20">
              <v:shape style="position:absolute;left:11066;top:2530;width:10;height:20" coordorigin="11066,2530" coordsize="10,20" path="m11066,2549l11075,2549,11075,2530,11066,2530,11066,2549xe" filled="true" fillcolor="#000000" stroked="false">
                <v:path arrowok="t"/>
                <v:fill type="solid"/>
              </v:shape>
            </v:group>
            <v:group style="position:absolute;left:11066;top:2549;width:10;height:20" coordorigin="11066,2549" coordsize="10,20">
              <v:shape style="position:absolute;left:11066;top:2549;width:10;height:20" coordorigin="11066,2549" coordsize="10,20" path="m11066,2568l11075,2568,11075,2549,11066,2549,11066,2568xe" filled="true" fillcolor="#000000" stroked="false">
                <v:path arrowok="t"/>
                <v:fill type="solid"/>
              </v:shape>
            </v:group>
            <v:group style="position:absolute;left:11066;top:2568;width:10;height:20" coordorigin="11066,2568" coordsize="10,20">
              <v:shape style="position:absolute;left:11066;top:2568;width:10;height:20" coordorigin="11066,2568" coordsize="10,20" path="m11066,2588l11075,2588,11075,2568,11066,2568,11066,2588xe" filled="true" fillcolor="#000000" stroked="false">
                <v:path arrowok="t"/>
                <v:fill type="solid"/>
              </v:shape>
            </v:group>
            <v:group style="position:absolute;left:11066;top:2588;width:10;height:20" coordorigin="11066,2588" coordsize="10,20">
              <v:shape style="position:absolute;left:11066;top:2588;width:10;height:20" coordorigin="11066,2588" coordsize="10,20" path="m11066,2607l11075,2607,11075,2588,11066,2588,11066,2607xe" filled="true" fillcolor="#000000" stroked="false">
                <v:path arrowok="t"/>
                <v:fill type="solid"/>
              </v:shape>
            </v:group>
            <v:group style="position:absolute;left:11066;top:2607;width:10;height:20" coordorigin="11066,2607" coordsize="10,20">
              <v:shape style="position:absolute;left:11066;top:2607;width:10;height:20" coordorigin="11066,2607" coordsize="10,20" path="m11066,2626l11075,2626,11075,2607,11066,2607,11066,2626xe" filled="true" fillcolor="#000000" stroked="false">
                <v:path arrowok="t"/>
                <v:fill type="solid"/>
              </v:shape>
            </v:group>
            <v:group style="position:absolute;left:11066;top:2626;width:10;height:20" coordorigin="11066,2626" coordsize="10,20">
              <v:shape style="position:absolute;left:11066;top:2626;width:10;height:20" coordorigin="11066,2626" coordsize="10,20" path="m11066,2645l11075,2645,11075,2626,11066,2626,11066,2645xe" filled="true" fillcolor="#000000" stroked="false">
                <v:path arrowok="t"/>
                <v:fill type="solid"/>
              </v:shape>
            </v:group>
            <v:group style="position:absolute;left:11066;top:2645;width:10;height:20" coordorigin="11066,2645" coordsize="10,20">
              <v:shape style="position:absolute;left:11066;top:2645;width:10;height:20" coordorigin="11066,2645" coordsize="10,20" path="m11066,2664l11075,2664,11075,2645,11066,2645,11066,2664xe" filled="true" fillcolor="#000000" stroked="false">
                <v:path arrowok="t"/>
                <v:fill type="solid"/>
              </v:shape>
            </v:group>
            <v:group style="position:absolute;left:11066;top:2664;width:10;height:20" coordorigin="11066,2664" coordsize="10,20">
              <v:shape style="position:absolute;left:11066;top:2664;width:10;height:20" coordorigin="11066,2664" coordsize="10,20" path="m11066,2684l11075,2684,11075,2664,11066,2664,11066,2684xe" filled="true" fillcolor="#000000" stroked="false">
                <v:path arrowok="t"/>
                <v:fill type="solid"/>
              </v:shape>
            </v:group>
            <v:group style="position:absolute;left:11066;top:2684;width:10;height:20" coordorigin="11066,2684" coordsize="10,20">
              <v:shape style="position:absolute;left:11066;top:2684;width:10;height:20" coordorigin="11066,2684" coordsize="10,20" path="m11066,2703l11075,2703,11075,2684,11066,2684,11066,2703xe" filled="true" fillcolor="#000000" stroked="false">
                <v:path arrowok="t"/>
                <v:fill type="solid"/>
              </v:shape>
            </v:group>
            <v:group style="position:absolute;left:11066;top:2703;width:10;height:20" coordorigin="11066,2703" coordsize="10,20">
              <v:shape style="position:absolute;left:11066;top:2703;width:10;height:20" coordorigin="11066,2703" coordsize="10,20" path="m11066,2722l11075,2722,11075,2703,11066,2703,11066,2722xe" filled="true" fillcolor="#000000" stroked="false">
                <v:path arrowok="t"/>
                <v:fill type="solid"/>
              </v:shape>
            </v:group>
            <v:group style="position:absolute;left:11066;top:2722;width:10;height:20" coordorigin="11066,2722" coordsize="10,20">
              <v:shape style="position:absolute;left:11066;top:2722;width:10;height:20" coordorigin="11066,2722" coordsize="10,20" path="m11066,2741l11075,2741,11075,2722,11066,2722,11066,2741xe" filled="true" fillcolor="#000000" stroked="false">
                <v:path arrowok="t"/>
                <v:fill type="solid"/>
              </v:shape>
            </v:group>
            <v:group style="position:absolute;left:11066;top:2741;width:10;height:20" coordorigin="11066,2741" coordsize="10,20">
              <v:shape style="position:absolute;left:11066;top:2741;width:10;height:20" coordorigin="11066,2741" coordsize="10,20" path="m11066,2760l11075,2760,11075,2741,11066,2741,11066,2760xe" filled="true" fillcolor="#000000" stroked="false">
                <v:path arrowok="t"/>
                <v:fill type="solid"/>
              </v:shape>
            </v:group>
            <v:group style="position:absolute;left:11066;top:2760;width:10;height:20" coordorigin="11066,2760" coordsize="10,20">
              <v:shape style="position:absolute;left:11066;top:2760;width:10;height:20" coordorigin="11066,2760" coordsize="10,20" path="m11066,2780l11075,2780,11075,2760,11066,2760,11066,2780xe" filled="true" fillcolor="#000000" stroked="false">
                <v:path arrowok="t"/>
                <v:fill type="solid"/>
              </v:shape>
            </v:group>
            <v:group style="position:absolute;left:11066;top:2780;width:10;height:20" coordorigin="11066,2780" coordsize="10,20">
              <v:shape style="position:absolute;left:11066;top:2780;width:10;height:20" coordorigin="11066,2780" coordsize="10,20" path="m11066,2799l11075,2799,11075,2780,11066,2780,11066,2799xe" filled="true" fillcolor="#000000" stroked="false">
                <v:path arrowok="t"/>
                <v:fill type="solid"/>
              </v:shape>
            </v:group>
            <v:group style="position:absolute;left:11066;top:2799;width:10;height:20" coordorigin="11066,2799" coordsize="10,20">
              <v:shape style="position:absolute;left:11066;top:2799;width:10;height:20" coordorigin="11066,2799" coordsize="10,20" path="m11066,2818l11075,2818,11075,2799,11066,2799,11066,2818xe" filled="true" fillcolor="#000000" stroked="false">
                <v:path arrowok="t"/>
                <v:fill type="solid"/>
              </v:shape>
            </v:group>
            <v:group style="position:absolute;left:11066;top:2818;width:10;height:20" coordorigin="11066,2818" coordsize="10,20">
              <v:shape style="position:absolute;left:11066;top:2818;width:10;height:20" coordorigin="11066,2818" coordsize="10,20" path="m11066,2837l11075,2837,11075,2818,11066,2818,11066,2837xe" filled="true" fillcolor="#000000" stroked="false">
                <v:path arrowok="t"/>
                <v:fill type="solid"/>
              </v:shape>
            </v:group>
            <v:group style="position:absolute;left:11066;top:2837;width:10;height:20" coordorigin="11066,2837" coordsize="10,20">
              <v:shape style="position:absolute;left:11066;top:2837;width:10;height:20" coordorigin="11066,2837" coordsize="10,20" path="m11066,2856l11075,2856,11075,2837,11066,2837,11066,2856xe" filled="true" fillcolor="#000000" stroked="false">
                <v:path arrowok="t"/>
                <v:fill type="solid"/>
              </v:shape>
            </v:group>
            <v:group style="position:absolute;left:11066;top:2856;width:10;height:20" coordorigin="11066,2856" coordsize="10,20">
              <v:shape style="position:absolute;left:11066;top:2856;width:10;height:20" coordorigin="11066,2856" coordsize="10,20" path="m11066,2876l11075,2876,11075,2856,11066,2856,11066,2876xe" filled="true" fillcolor="#000000" stroked="false">
                <v:path arrowok="t"/>
                <v:fill type="solid"/>
              </v:shape>
            </v:group>
            <v:group style="position:absolute;left:11066;top:2876;width:10;height:20" coordorigin="11066,2876" coordsize="10,20">
              <v:shape style="position:absolute;left:11066;top:2876;width:10;height:20" coordorigin="11066,2876" coordsize="10,20" path="m11066,2895l11075,2895,11075,2876,11066,2876,11066,2895xe" filled="true" fillcolor="#000000" stroked="false">
                <v:path arrowok="t"/>
                <v:fill type="solid"/>
              </v:shape>
            </v:group>
            <v:group style="position:absolute;left:11066;top:2895;width:10;height:20" coordorigin="11066,2895" coordsize="10,20">
              <v:shape style="position:absolute;left:11066;top:2895;width:10;height:20" coordorigin="11066,2895" coordsize="10,20" path="m11066,2914l11075,2914,11075,2895,11066,2895,11066,2914xe" filled="true" fillcolor="#000000" stroked="false">
                <v:path arrowok="t"/>
                <v:fill type="solid"/>
              </v:shape>
            </v:group>
            <v:group style="position:absolute;left:11066;top:2914;width:10;height:20" coordorigin="11066,2914" coordsize="10,20">
              <v:shape style="position:absolute;left:11066;top:2914;width:10;height:20" coordorigin="11066,2914" coordsize="10,20" path="m11066,2933l11075,2933,11075,2914,11066,2914,11066,2933xe" filled="true" fillcolor="#000000" stroked="false">
                <v:path arrowok="t"/>
                <v:fill type="solid"/>
              </v:shape>
            </v:group>
            <v:group style="position:absolute;left:11066;top:2933;width:10;height:20" coordorigin="11066,2933" coordsize="10,20">
              <v:shape style="position:absolute;left:11066;top:2933;width:10;height:20" coordorigin="11066,2933" coordsize="10,20" path="m11066,2952l11075,2952,11075,2933,11066,2933,11066,2952xe" filled="true" fillcolor="#000000" stroked="false">
                <v:path arrowok="t"/>
                <v:fill type="solid"/>
              </v:shape>
            </v:group>
            <v:group style="position:absolute;left:11066;top:2952;width:10;height:20" coordorigin="11066,2952" coordsize="10,20">
              <v:shape style="position:absolute;left:11066;top:2952;width:10;height:20" coordorigin="11066,2952" coordsize="10,20" path="m11066,2972l11075,2972,11075,2952,11066,2952,11066,2972xe" filled="true" fillcolor="#000000" stroked="false">
                <v:path arrowok="t"/>
                <v:fill type="solid"/>
              </v:shape>
            </v:group>
            <v:group style="position:absolute;left:11066;top:2972;width:10;height:20" coordorigin="11066,2972" coordsize="10,20">
              <v:shape style="position:absolute;left:11066;top:2972;width:10;height:20" coordorigin="11066,2972" coordsize="10,20" path="m11066,2991l11075,2991,11075,2972,11066,2972,11066,2991xe" filled="true" fillcolor="#000000" stroked="false">
                <v:path arrowok="t"/>
                <v:fill type="solid"/>
              </v:shape>
            </v:group>
            <v:group style="position:absolute;left:11066;top:2991;width:10;height:20" coordorigin="11066,2991" coordsize="10,20">
              <v:shape style="position:absolute;left:11066;top:2991;width:10;height:20" coordorigin="11066,2991" coordsize="10,20" path="m11066,3010l11075,3010,11075,2991,11066,2991,11066,3010xe" filled="true" fillcolor="#000000" stroked="false">
                <v:path arrowok="t"/>
                <v:fill type="solid"/>
              </v:shape>
            </v:group>
            <v:group style="position:absolute;left:11066;top:3010;width:10;height:20" coordorigin="11066,3010" coordsize="10,20">
              <v:shape style="position:absolute;left:11066;top:3010;width:10;height:20" coordorigin="11066,3010" coordsize="10,20" path="m11066,3029l11075,3029,11075,3010,11066,3010,11066,3029xe" filled="true" fillcolor="#000000" stroked="false">
                <v:path arrowok="t"/>
                <v:fill type="solid"/>
              </v:shape>
            </v:group>
            <v:group style="position:absolute;left:11066;top:3029;width:10;height:20" coordorigin="11066,3029" coordsize="10,20">
              <v:shape style="position:absolute;left:11066;top:3029;width:10;height:20" coordorigin="11066,3029" coordsize="10,20" path="m11066,3048l11075,3048,11075,3029,11066,3029,11066,3048xe" filled="true" fillcolor="#000000" stroked="false">
                <v:path arrowok="t"/>
                <v:fill type="solid"/>
              </v:shape>
            </v:group>
            <v:group style="position:absolute;left:11066;top:3048;width:10;height:20" coordorigin="11066,3048" coordsize="10,20">
              <v:shape style="position:absolute;left:11066;top:3048;width:10;height:20" coordorigin="11066,3048" coordsize="10,20" path="m11066,3068l11075,3068,11075,3048,11066,3048,11066,3068xe" filled="true" fillcolor="#000000" stroked="false">
                <v:path arrowok="t"/>
                <v:fill type="solid"/>
              </v:shape>
            </v:group>
            <v:group style="position:absolute;left:11066;top:3068;width:10;height:20" coordorigin="11066,3068" coordsize="10,20">
              <v:shape style="position:absolute;left:11066;top:3068;width:10;height:20" coordorigin="11066,3068" coordsize="10,20" path="m11066,3087l11075,3087,11075,3068,11066,3068,11066,3087xe" filled="true" fillcolor="#000000" stroked="false">
                <v:path arrowok="t"/>
                <v:fill type="solid"/>
              </v:shape>
            </v:group>
            <v:group style="position:absolute;left:11066;top:3087;width:10;height:20" coordorigin="11066,3087" coordsize="10,20">
              <v:shape style="position:absolute;left:11066;top:3087;width:10;height:20" coordorigin="11066,3087" coordsize="10,20" path="m11066,3106l11075,3106,11075,3087,11066,3087,11066,3106xe" filled="true" fillcolor="#000000" stroked="false">
                <v:path arrowok="t"/>
                <v:fill type="solid"/>
              </v:shape>
            </v:group>
            <v:group style="position:absolute;left:11066;top:3106;width:10;height:20" coordorigin="11066,3106" coordsize="10,20">
              <v:shape style="position:absolute;left:11066;top:3106;width:10;height:20" coordorigin="11066,3106" coordsize="10,20" path="m11066,3125l11075,3125,11075,3106,11066,3106,11066,3125xe" filled="true" fillcolor="#000000" stroked="false">
                <v:path arrowok="t"/>
                <v:fill type="solid"/>
              </v:shape>
            </v:group>
            <v:group style="position:absolute;left:11066;top:3125;width:10;height:20" coordorigin="11066,3125" coordsize="10,20">
              <v:shape style="position:absolute;left:11066;top:3125;width:10;height:20" coordorigin="11066,3125" coordsize="10,20" path="m11066,3144l11075,3144,11075,3125,11066,3125,11066,3144xe" filled="true" fillcolor="#000000" stroked="false">
                <v:path arrowok="t"/>
                <v:fill type="solid"/>
              </v:shape>
            </v:group>
            <v:group style="position:absolute;left:11066;top:3144;width:10;height:20" coordorigin="11066,3144" coordsize="10,20">
              <v:shape style="position:absolute;left:11066;top:3144;width:10;height:20" coordorigin="11066,3144" coordsize="10,20" path="m11066,3164l11075,3164,11075,3144,11066,3144,11066,3164xe" filled="true" fillcolor="#000000" stroked="false">
                <v:path arrowok="t"/>
                <v:fill type="solid"/>
              </v:shape>
            </v:group>
            <v:group style="position:absolute;left:11066;top:3164;width:10;height:20" coordorigin="11066,3164" coordsize="10,20">
              <v:shape style="position:absolute;left:11066;top:3164;width:10;height:20" coordorigin="11066,3164" coordsize="10,20" path="m11066,3183l11075,3183,11075,3164,11066,3164,11066,3183xe" filled="true" fillcolor="#000000" stroked="false">
                <v:path arrowok="t"/>
                <v:fill type="solid"/>
              </v:shape>
            </v:group>
            <v:group style="position:absolute;left:11066;top:3183;width:10;height:20" coordorigin="11066,3183" coordsize="10,20">
              <v:shape style="position:absolute;left:11066;top:3183;width:10;height:20" coordorigin="11066,3183" coordsize="10,20" path="m11066,3202l11075,3202,11075,3183,11066,3183,11066,3202xe" filled="true" fillcolor="#000000" stroked="false">
                <v:path arrowok="t"/>
                <v:fill type="solid"/>
              </v:shape>
            </v:group>
            <v:group style="position:absolute;left:11066;top:3202;width:10;height:20" coordorigin="11066,3202" coordsize="10,20">
              <v:shape style="position:absolute;left:11066;top:3202;width:10;height:20" coordorigin="11066,3202" coordsize="10,20" path="m11066,3221l11075,3221,11075,3202,11066,3202,11066,3221xe" filled="true" fillcolor="#000000" stroked="false">
                <v:path arrowok="t"/>
                <v:fill type="solid"/>
              </v:shape>
            </v:group>
            <v:group style="position:absolute;left:11066;top:3221;width:10;height:20" coordorigin="11066,3221" coordsize="10,20">
              <v:shape style="position:absolute;left:11066;top:3221;width:10;height:20" coordorigin="11066,3221" coordsize="10,20" path="m11066,3240l11075,3240,11075,3221,11066,3221,11066,3240xe" filled="true" fillcolor="#000000" stroked="false">
                <v:path arrowok="t"/>
                <v:fill type="solid"/>
              </v:shape>
            </v:group>
            <v:group style="position:absolute;left:11066;top:3240;width:10;height:20" coordorigin="11066,3240" coordsize="10,20">
              <v:shape style="position:absolute;left:11066;top:3240;width:10;height:20" coordorigin="11066,3240" coordsize="10,20" path="m11066,3260l11075,3260,11075,3240,11066,3240,11066,3260xe" filled="true" fillcolor="#000000" stroked="false">
                <v:path arrowok="t"/>
                <v:fill type="solid"/>
              </v:shape>
            </v:group>
            <v:group style="position:absolute;left:11066;top:3260;width:10;height:20" coordorigin="11066,3260" coordsize="10,20">
              <v:shape style="position:absolute;left:11066;top:3260;width:10;height:20" coordorigin="11066,3260" coordsize="10,20" path="m11066,3279l11075,3279,11075,3260,11066,3260,11066,3279xe" filled="true" fillcolor="#000000" stroked="false">
                <v:path arrowok="t"/>
                <v:fill type="solid"/>
              </v:shape>
            </v:group>
            <v:group style="position:absolute;left:11066;top:3279;width:10;height:20" coordorigin="11066,3279" coordsize="10,20">
              <v:shape style="position:absolute;left:11066;top:3279;width:10;height:20" coordorigin="11066,3279" coordsize="10,20" path="m11066,3298l11075,3298,11075,3279,11066,3279,11066,3298xe" filled="true" fillcolor="#000000" stroked="false">
                <v:path arrowok="t"/>
                <v:fill type="solid"/>
              </v:shape>
            </v:group>
            <v:group style="position:absolute;left:11066;top:3298;width:10;height:20" coordorigin="11066,3298" coordsize="10,20">
              <v:shape style="position:absolute;left:11066;top:3298;width:10;height:20" coordorigin="11066,3298" coordsize="10,20" path="m11066,3317l11075,3317,11075,3298,11066,3298,11066,3317xe" filled="true" fillcolor="#000000" stroked="false">
                <v:path arrowok="t"/>
                <v:fill type="solid"/>
              </v:shape>
            </v:group>
            <v:group style="position:absolute;left:11066;top:3317;width:10;height:20" coordorigin="11066,3317" coordsize="10,20">
              <v:shape style="position:absolute;left:11066;top:3317;width:10;height:20" coordorigin="11066,3317" coordsize="10,20" path="m11066,3336l11075,3336,11075,3317,11066,3317,11066,3336xe" filled="true" fillcolor="#000000" stroked="false">
                <v:path arrowok="t"/>
                <v:fill type="solid"/>
              </v:shape>
            </v:group>
            <v:group style="position:absolute;left:11066;top:3336;width:10;height:20" coordorigin="11066,3336" coordsize="10,20">
              <v:shape style="position:absolute;left:11066;top:3336;width:10;height:20" coordorigin="11066,3336" coordsize="10,20" path="m11066,3356l11075,3356,11075,3336,11066,3336,11066,3356xe" filled="true" fillcolor="#000000" stroked="false">
                <v:path arrowok="t"/>
                <v:fill type="solid"/>
              </v:shape>
            </v:group>
            <v:group style="position:absolute;left:11066;top:3356;width:10;height:20" coordorigin="11066,3356" coordsize="10,20">
              <v:shape style="position:absolute;left:11066;top:3356;width:10;height:20" coordorigin="11066,3356" coordsize="10,20" path="m11066,3375l11075,3375,11075,3356,11066,3356,11066,3375xe" filled="true" fillcolor="#000000" stroked="false">
                <v:path arrowok="t"/>
                <v:fill type="solid"/>
              </v:shape>
            </v:group>
            <v:group style="position:absolute;left:11066;top:3375;width:10;height:20" coordorigin="11066,3375" coordsize="10,20">
              <v:shape style="position:absolute;left:11066;top:3375;width:10;height:20" coordorigin="11066,3375" coordsize="10,20" path="m11066,3394l11075,3394,11075,3375,11066,3375,11066,3394xe" filled="true" fillcolor="#000000" stroked="false">
                <v:path arrowok="t"/>
                <v:fill type="solid"/>
              </v:shape>
            </v:group>
            <v:group style="position:absolute;left:11066;top:3394;width:10;height:20" coordorigin="11066,3394" coordsize="10,20">
              <v:shape style="position:absolute;left:11066;top:3394;width:10;height:20" coordorigin="11066,3394" coordsize="10,20" path="m11066,3413l11075,3413,11075,3394,11066,3394,11066,3413xe" filled="true" fillcolor="#000000" stroked="false">
                <v:path arrowok="t"/>
                <v:fill type="solid"/>
              </v:shape>
            </v:group>
            <v:group style="position:absolute;left:11066;top:3413;width:10;height:20" coordorigin="11066,3413" coordsize="10,20">
              <v:shape style="position:absolute;left:11066;top:3413;width:10;height:20" coordorigin="11066,3413" coordsize="10,20" path="m11066,3432l11075,3432,11075,3413,11066,3413,11066,3432xe" filled="true" fillcolor="#000000" stroked="false">
                <v:path arrowok="t"/>
                <v:fill type="solid"/>
              </v:shape>
            </v:group>
            <v:group style="position:absolute;left:11066;top:3432;width:10;height:20" coordorigin="11066,3432" coordsize="10,20">
              <v:shape style="position:absolute;left:11066;top:3432;width:10;height:20" coordorigin="11066,3432" coordsize="10,20" path="m11066,3452l11075,3452,11075,3432,11066,3432,11066,3452xe" filled="true" fillcolor="#000000" stroked="false">
                <v:path arrowok="t"/>
                <v:fill type="solid"/>
              </v:shape>
            </v:group>
            <v:group style="position:absolute;left:11066;top:3452;width:10;height:20" coordorigin="11066,3452" coordsize="10,20">
              <v:shape style="position:absolute;left:11066;top:3452;width:10;height:20" coordorigin="11066,3452" coordsize="10,20" path="m11066,3471l11075,3471,11075,3452,11066,3452,11066,3471xe" filled="true" fillcolor="#000000" stroked="false">
                <v:path arrowok="t"/>
                <v:fill type="solid"/>
              </v:shape>
            </v:group>
            <v:group style="position:absolute;left:11066;top:3471;width:10;height:20" coordorigin="11066,3471" coordsize="10,20">
              <v:shape style="position:absolute;left:11066;top:3471;width:10;height:20" coordorigin="11066,3471" coordsize="10,20" path="m11066,3490l11075,3490,11075,3471,11066,3471,11066,3490xe" filled="true" fillcolor="#000000" stroked="false">
                <v:path arrowok="t"/>
                <v:fill type="solid"/>
              </v:shape>
            </v:group>
            <v:group style="position:absolute;left:11066;top:3490;width:10;height:20" coordorigin="11066,3490" coordsize="10,20">
              <v:shape style="position:absolute;left:11066;top:3490;width:10;height:20" coordorigin="11066,3490" coordsize="10,20" path="m11066,3509l11075,3509,11075,3490,11066,3490,11066,3509xe" filled="true" fillcolor="#000000" stroked="false">
                <v:path arrowok="t"/>
                <v:fill type="solid"/>
              </v:shape>
            </v:group>
            <v:group style="position:absolute;left:11066;top:3509;width:10;height:20" coordorigin="11066,3509" coordsize="10,20">
              <v:shape style="position:absolute;left:11066;top:3509;width:10;height:20" coordorigin="11066,3509" coordsize="10,20" path="m11066,3528l11075,3528,11075,3509,11066,3509,11066,3528xe" filled="true" fillcolor="#000000" stroked="false">
                <v:path arrowok="t"/>
                <v:fill type="solid"/>
              </v:shape>
            </v:group>
            <v:group style="position:absolute;left:11066;top:3528;width:10;height:20" coordorigin="11066,3528" coordsize="10,20">
              <v:shape style="position:absolute;left:11066;top:3528;width:10;height:20" coordorigin="11066,3528" coordsize="10,20" path="m11066,3548l11075,3548,11075,3528,11066,3528,11066,3548xe" filled="true" fillcolor="#000000" stroked="false">
                <v:path arrowok="t"/>
                <v:fill type="solid"/>
              </v:shape>
            </v:group>
            <v:group style="position:absolute;left:11066;top:3548;width:10;height:20" coordorigin="11066,3548" coordsize="10,20">
              <v:shape style="position:absolute;left:11066;top:3548;width:10;height:20" coordorigin="11066,3548" coordsize="10,20" path="m11066,3567l11075,3567,11075,3548,11066,3548,11066,3567xe" filled="true" fillcolor="#000000" stroked="false">
                <v:path arrowok="t"/>
                <v:fill type="solid"/>
              </v:shape>
            </v:group>
            <v:group style="position:absolute;left:11066;top:3567;width:10;height:20" coordorigin="11066,3567" coordsize="10,20">
              <v:shape style="position:absolute;left:11066;top:3567;width:10;height:20" coordorigin="11066,3567" coordsize="10,20" path="m11066,3586l11075,3586,11075,3567,11066,3567,11066,3586xe" filled="true" fillcolor="#000000" stroked="false">
                <v:path arrowok="t"/>
                <v:fill type="solid"/>
              </v:shape>
            </v:group>
            <v:group style="position:absolute;left:11066;top:3586;width:10;height:20" coordorigin="11066,3586" coordsize="10,20">
              <v:shape style="position:absolute;left:11066;top:3586;width:10;height:20" coordorigin="11066,3586" coordsize="10,20" path="m11066,3605l11075,3605,11075,3586,11066,3586,11066,3605xe" filled="true" fillcolor="#000000" stroked="false">
                <v:path arrowok="t"/>
                <v:fill type="solid"/>
              </v:shape>
            </v:group>
            <v:group style="position:absolute;left:11066;top:3605;width:10;height:20" coordorigin="11066,3605" coordsize="10,20">
              <v:shape style="position:absolute;left:11066;top:3605;width:10;height:20" coordorigin="11066,3605" coordsize="10,20" path="m11066,3624l11075,3624,11075,3605,11066,3605,11066,3624xe" filled="true" fillcolor="#000000" stroked="false">
                <v:path arrowok="t"/>
                <v:fill type="solid"/>
              </v:shape>
            </v:group>
            <v:group style="position:absolute;left:11066;top:3624;width:10;height:20" coordorigin="11066,3624" coordsize="10,20">
              <v:shape style="position:absolute;left:11066;top:3624;width:10;height:20" coordorigin="11066,3624" coordsize="10,20" path="m11066,3644l11075,3644,11075,3624,11066,3624,11066,3644xe" filled="true" fillcolor="#000000" stroked="false">
                <v:path arrowok="t"/>
                <v:fill type="solid"/>
              </v:shape>
            </v:group>
            <v:group style="position:absolute;left:11066;top:3644;width:10;height:20" coordorigin="11066,3644" coordsize="10,20">
              <v:shape style="position:absolute;left:11066;top:3644;width:10;height:20" coordorigin="11066,3644" coordsize="10,20" path="m11066,3663l11075,3663,11075,3644,11066,3644,11066,3663xe" filled="true" fillcolor="#000000" stroked="false">
                <v:path arrowok="t"/>
                <v:fill type="solid"/>
              </v:shape>
            </v:group>
            <v:group style="position:absolute;left:11066;top:3663;width:10;height:20" coordorigin="11066,3663" coordsize="10,20">
              <v:shape style="position:absolute;left:11066;top:3663;width:10;height:20" coordorigin="11066,3663" coordsize="10,20" path="m11066,3682l11075,3682,11075,3663,11066,3663,11066,3682xe" filled="true" fillcolor="#000000" stroked="false">
                <v:path arrowok="t"/>
                <v:fill type="solid"/>
              </v:shape>
            </v:group>
            <v:group style="position:absolute;left:11066;top:3682;width:10;height:20" coordorigin="11066,3682" coordsize="10,20">
              <v:shape style="position:absolute;left:11066;top:3682;width:10;height:20" coordorigin="11066,3682" coordsize="10,20" path="m11066,3701l11075,3701,11075,3682,11066,3682,11066,3701xe" filled="true" fillcolor="#000000" stroked="false">
                <v:path arrowok="t"/>
                <v:fill type="solid"/>
              </v:shape>
            </v:group>
            <v:group style="position:absolute;left:11066;top:3701;width:10;height:20" coordorigin="11066,3701" coordsize="10,20">
              <v:shape style="position:absolute;left:11066;top:3701;width:10;height:20" coordorigin="11066,3701" coordsize="10,20" path="m11066,3720l11075,3720,11075,3701,11066,3701,11066,3720xe" filled="true" fillcolor="#000000" stroked="false">
                <v:path arrowok="t"/>
                <v:fill type="solid"/>
              </v:shape>
            </v:group>
            <v:group style="position:absolute;left:11066;top:3720;width:10;height:20" coordorigin="11066,3720" coordsize="10,20">
              <v:shape style="position:absolute;left:11066;top:3720;width:10;height:20" coordorigin="11066,3720" coordsize="10,20" path="m11066,3740l11075,3740,11075,3720,11066,3720,11066,3740xe" filled="true" fillcolor="#000000" stroked="false">
                <v:path arrowok="t"/>
                <v:fill type="solid"/>
              </v:shape>
            </v:group>
            <v:group style="position:absolute;left:11066;top:3740;width:10;height:20" coordorigin="11066,3740" coordsize="10,20">
              <v:shape style="position:absolute;left:11066;top:3740;width:10;height:20" coordorigin="11066,3740" coordsize="10,20" path="m11066,3759l11075,3759,11075,3740,11066,3740,11066,3759xe" filled="true" fillcolor="#000000" stroked="false">
                <v:path arrowok="t"/>
                <v:fill type="solid"/>
              </v:shape>
            </v:group>
            <v:group style="position:absolute;left:11066;top:3759;width:10;height:20" coordorigin="11066,3759" coordsize="10,20">
              <v:shape style="position:absolute;left:11066;top:3759;width:10;height:20" coordorigin="11066,3759" coordsize="10,20" path="m11066,3778l11075,3778,11075,3759,11066,3759,11066,3778xe" filled="true" fillcolor="#000000" stroked="false">
                <v:path arrowok="t"/>
                <v:fill type="solid"/>
              </v:shape>
            </v:group>
            <v:group style="position:absolute;left:11066;top:3778;width:10;height:20" coordorigin="11066,3778" coordsize="10,20">
              <v:shape style="position:absolute;left:11066;top:3778;width:10;height:20" coordorigin="11066,3778" coordsize="10,20" path="m11066,3797l11075,3797,11075,3778,11066,3778,11066,3797xe" filled="true" fillcolor="#000000" stroked="false">
                <v:path arrowok="t"/>
                <v:fill type="solid"/>
              </v:shape>
            </v:group>
            <v:group style="position:absolute;left:11066;top:3797;width:10;height:20" coordorigin="11066,3797" coordsize="10,20">
              <v:shape style="position:absolute;left:11066;top:3797;width:10;height:20" coordorigin="11066,3797" coordsize="10,20" path="m11066,3816l11075,3816,11075,3797,11066,3797,11066,3816xe" filled="true" fillcolor="#000000" stroked="false">
                <v:path arrowok="t"/>
                <v:fill type="solid"/>
              </v:shape>
            </v:group>
            <v:group style="position:absolute;left:11066;top:3816;width:10;height:20" coordorigin="11066,3816" coordsize="10,20">
              <v:shape style="position:absolute;left:11066;top:3816;width:10;height:20" coordorigin="11066,3816" coordsize="10,20" path="m11066,3836l11075,3836,11075,3816,11066,3816,11066,3836xe" filled="true" fillcolor="#000000" stroked="false">
                <v:path arrowok="t"/>
                <v:fill type="solid"/>
              </v:shape>
            </v:group>
            <v:group style="position:absolute;left:11066;top:3836;width:10;height:20" coordorigin="11066,3836" coordsize="10,20">
              <v:shape style="position:absolute;left:11066;top:3836;width:10;height:20" coordorigin="11066,3836" coordsize="10,20" path="m11066,3855l11075,3855,11075,3836,11066,3836,11066,3855xe" filled="true" fillcolor="#000000" stroked="false">
                <v:path arrowok="t"/>
                <v:fill type="solid"/>
              </v:shape>
            </v:group>
            <v:group style="position:absolute;left:11066;top:3855;width:10;height:20" coordorigin="11066,3855" coordsize="10,20">
              <v:shape style="position:absolute;left:11066;top:3855;width:10;height:20" coordorigin="11066,3855" coordsize="10,20" path="m11066,3874l11075,3874,11075,3855,11066,3855,11066,3874xe" filled="true" fillcolor="#000000" stroked="false">
                <v:path arrowok="t"/>
                <v:fill type="solid"/>
              </v:shape>
            </v:group>
            <v:group style="position:absolute;left:11066;top:3874;width:10;height:20" coordorigin="11066,3874" coordsize="10,20">
              <v:shape style="position:absolute;left:11066;top:3874;width:10;height:20" coordorigin="11066,3874" coordsize="10,20" path="m11066,3893l11075,3893,11075,3874,11066,3874,11066,3893xe" filled="true" fillcolor="#000000" stroked="false">
                <v:path arrowok="t"/>
                <v:fill type="solid"/>
              </v:shape>
            </v:group>
            <v:group style="position:absolute;left:11066;top:3893;width:10;height:20" coordorigin="11066,3893" coordsize="10,20">
              <v:shape style="position:absolute;left:11066;top:3893;width:10;height:20" coordorigin="11066,3893" coordsize="10,20" path="m11066,3912l11075,3912,11075,3893,11066,3893,11066,3912xe" filled="true" fillcolor="#000000" stroked="false">
                <v:path arrowok="t"/>
                <v:fill type="solid"/>
              </v:shape>
            </v:group>
            <v:group style="position:absolute;left:11066;top:3912;width:10;height:20" coordorigin="11066,3912" coordsize="10,20">
              <v:shape style="position:absolute;left:11066;top:3912;width:10;height:20" coordorigin="11066,3912" coordsize="10,20" path="m11066,3932l11075,3932,11075,3912,11066,3912,11066,3932xe" filled="true" fillcolor="#000000" stroked="false">
                <v:path arrowok="t"/>
                <v:fill type="solid"/>
              </v:shape>
            </v:group>
            <v:group style="position:absolute;left:11066;top:3932;width:10;height:20" coordorigin="11066,3932" coordsize="10,20">
              <v:shape style="position:absolute;left:11066;top:3932;width:10;height:20" coordorigin="11066,3932" coordsize="10,20" path="m11066,3951l11075,3951,11075,3932,11066,3932,11066,3951xe" filled="true" fillcolor="#000000" stroked="false">
                <v:path arrowok="t"/>
                <v:fill type="solid"/>
              </v:shape>
            </v:group>
            <v:group style="position:absolute;left:11066;top:3951;width:10;height:20" coordorigin="11066,3951" coordsize="10,20">
              <v:shape style="position:absolute;left:11066;top:3951;width:10;height:20" coordorigin="11066,3951" coordsize="10,20" path="m11066,3970l11075,3970,11075,3951,11066,3951,11066,3970xe" filled="true" fillcolor="#000000" stroked="false">
                <v:path arrowok="t"/>
                <v:fill type="solid"/>
              </v:shape>
            </v:group>
            <v:group style="position:absolute;left:11066;top:3970;width:10;height:20" coordorigin="11066,3970" coordsize="10,20">
              <v:shape style="position:absolute;left:11066;top:3970;width:10;height:20" coordorigin="11066,3970" coordsize="10,20" path="m11066,3989l11075,3989,11075,3970,11066,3970,11066,3989xe" filled="true" fillcolor="#000000" stroked="false">
                <v:path arrowok="t"/>
                <v:fill type="solid"/>
              </v:shape>
            </v:group>
            <v:group style="position:absolute;left:11066;top:3989;width:10;height:20" coordorigin="11066,3989" coordsize="10,20">
              <v:shape style="position:absolute;left:11066;top:3989;width:10;height:20" coordorigin="11066,3989" coordsize="10,20" path="m11066,4008l11075,4008,11075,3989,11066,3989,11066,4008xe" filled="true" fillcolor="#000000" stroked="false">
                <v:path arrowok="t"/>
                <v:fill type="solid"/>
              </v:shape>
            </v:group>
            <v:group style="position:absolute;left:11066;top:4008;width:10;height:20" coordorigin="11066,4008" coordsize="10,20">
              <v:shape style="position:absolute;left:11066;top:4008;width:10;height:20" coordorigin="11066,4008" coordsize="10,20" path="m11066,4028l11075,4028,11075,4008,11066,4008,11066,4028xe" filled="true" fillcolor="#000000" stroked="false">
                <v:path arrowok="t"/>
                <v:fill type="solid"/>
              </v:shape>
            </v:group>
            <v:group style="position:absolute;left:11066;top:4028;width:10;height:20" coordorigin="11066,4028" coordsize="10,20">
              <v:shape style="position:absolute;left:11066;top:4028;width:10;height:20" coordorigin="11066,4028" coordsize="10,20" path="m11066,4047l11075,4047,11075,4028,11066,4028,11066,4047xe" filled="true" fillcolor="#000000" stroked="false">
                <v:path arrowok="t"/>
                <v:fill type="solid"/>
              </v:shape>
            </v:group>
            <v:group style="position:absolute;left:11066;top:4047;width:10;height:20" coordorigin="11066,4047" coordsize="10,20">
              <v:shape style="position:absolute;left:11066;top:4047;width:10;height:20" coordorigin="11066,4047" coordsize="10,20" path="m11066,4066l11075,4066,11075,4047,11066,4047,11066,4066xe" filled="true" fillcolor="#000000" stroked="false">
                <v:path arrowok="t"/>
                <v:fill type="solid"/>
              </v:shape>
            </v:group>
            <v:group style="position:absolute;left:11066;top:4066;width:10;height:20" coordorigin="11066,4066" coordsize="10,20">
              <v:shape style="position:absolute;left:11066;top:4066;width:10;height:20" coordorigin="11066,4066" coordsize="10,20" path="m11066,4085l11075,4085,11075,4066,11066,4066,11066,4085xe" filled="true" fillcolor="#000000" stroked="false">
                <v:path arrowok="t"/>
                <v:fill type="solid"/>
              </v:shape>
            </v:group>
            <v:group style="position:absolute;left:11066;top:4085;width:10;height:20" coordorigin="11066,4085" coordsize="10,20">
              <v:shape style="position:absolute;left:11066;top:4085;width:10;height:20" coordorigin="11066,4085" coordsize="10,20" path="m11066,4104l11075,4104,11075,4085,11066,4085,11066,4104xe" filled="true" fillcolor="#000000" stroked="false">
                <v:path arrowok="t"/>
                <v:fill type="solid"/>
              </v:shape>
            </v:group>
            <v:group style="position:absolute;left:11066;top:4104;width:10;height:20" coordorigin="11066,4104" coordsize="10,20">
              <v:shape style="position:absolute;left:11066;top:4104;width:10;height:20" coordorigin="11066,4104" coordsize="10,20" path="m11066,4124l11075,4124,11075,4104,11066,4104,11066,4124xe" filled="true" fillcolor="#000000" stroked="false">
                <v:path arrowok="t"/>
                <v:fill type="solid"/>
              </v:shape>
            </v:group>
            <v:group style="position:absolute;left:11066;top:4124;width:10;height:20" coordorigin="11066,4124" coordsize="10,20">
              <v:shape style="position:absolute;left:11066;top:4124;width:10;height:20" coordorigin="11066,4124" coordsize="10,20" path="m11066,4143l11075,4143,11075,4124,11066,4124,11066,4143xe" filled="true" fillcolor="#000000" stroked="false">
                <v:path arrowok="t"/>
                <v:fill type="solid"/>
              </v:shape>
            </v:group>
            <v:group style="position:absolute;left:11066;top:4143;width:10;height:20" coordorigin="11066,4143" coordsize="10,20">
              <v:shape style="position:absolute;left:11066;top:4143;width:10;height:20" coordorigin="11066,4143" coordsize="10,20" path="m11066,4163l11075,4163,11075,4143,11066,4143,11066,4163xe" filled="true" fillcolor="#000000" stroked="false">
                <v:path arrowok="t"/>
                <v:fill type="solid"/>
              </v:shape>
            </v:group>
            <v:group style="position:absolute;left:11066;top:4163;width:10;height:20" coordorigin="11066,4163" coordsize="10,20">
              <v:shape style="position:absolute;left:11066;top:4163;width:10;height:20" coordorigin="11066,4163" coordsize="10,20" path="m11066,4182l11075,4182,11075,4163,11066,4163,11066,4182xe" filled="true" fillcolor="#000000" stroked="false">
                <v:path arrowok="t"/>
                <v:fill type="solid"/>
              </v:shape>
            </v:group>
            <v:group style="position:absolute;left:11066;top:4182;width:10;height:20" coordorigin="11066,4182" coordsize="10,20">
              <v:shape style="position:absolute;left:11066;top:4182;width:10;height:20" coordorigin="11066,4182" coordsize="10,20" path="m11066,4201l11075,4201,11075,4182,11066,4182,11066,4201xe" filled="true" fillcolor="#000000" stroked="false">
                <v:path arrowok="t"/>
                <v:fill type="solid"/>
              </v:shape>
            </v:group>
            <v:group style="position:absolute;left:11066;top:4201;width:10;height:20" coordorigin="11066,4201" coordsize="10,20">
              <v:shape style="position:absolute;left:11066;top:4201;width:10;height:20" coordorigin="11066,4201" coordsize="10,20" path="m11066,4220l11075,4220,11075,4201,11066,4201,11066,4220xe" filled="true" fillcolor="#000000" stroked="false">
                <v:path arrowok="t"/>
                <v:fill type="solid"/>
              </v:shape>
            </v:group>
            <v:group style="position:absolute;left:11066;top:4220;width:10;height:20" coordorigin="11066,4220" coordsize="10,20">
              <v:shape style="position:absolute;left:11066;top:4220;width:10;height:20" coordorigin="11066,4220" coordsize="10,20" path="m11066,4239l11075,4239,11075,4220,11066,4220,11066,4239xe" filled="true" fillcolor="#000000" stroked="false">
                <v:path arrowok="t"/>
                <v:fill type="solid"/>
              </v:shape>
            </v:group>
            <v:group style="position:absolute;left:11066;top:4239;width:10;height:20" coordorigin="11066,4239" coordsize="10,20">
              <v:shape style="position:absolute;left:11066;top:4239;width:10;height:20" coordorigin="11066,4239" coordsize="10,20" path="m11066,4259l11075,4259,11075,4239,11066,4239,11066,4259xe" filled="true" fillcolor="#000000" stroked="false">
                <v:path arrowok="t"/>
                <v:fill type="solid"/>
              </v:shape>
            </v:group>
            <v:group style="position:absolute;left:11066;top:4259;width:10;height:20" coordorigin="11066,4259" coordsize="10,20">
              <v:shape style="position:absolute;left:11066;top:4259;width:10;height:20" coordorigin="11066,4259" coordsize="10,20" path="m11066,4278l11075,4278,11075,4259,11066,4259,11066,4278xe" filled="true" fillcolor="#000000" stroked="false">
                <v:path arrowok="t"/>
                <v:fill type="solid"/>
              </v:shape>
            </v:group>
            <v:group style="position:absolute;left:11066;top:4278;width:10;height:20" coordorigin="11066,4278" coordsize="10,20">
              <v:shape style="position:absolute;left:11066;top:4278;width:10;height:20" coordorigin="11066,4278" coordsize="10,20" path="m11066,4297l11075,4297,11075,4278,11066,4278,11066,4297xe" filled="true" fillcolor="#000000" stroked="false">
                <v:path arrowok="t"/>
                <v:fill type="solid"/>
              </v:shape>
            </v:group>
            <v:group style="position:absolute;left:11066;top:4297;width:10;height:20" coordorigin="11066,4297" coordsize="10,20">
              <v:shape style="position:absolute;left:11066;top:4297;width:10;height:20" coordorigin="11066,4297" coordsize="10,20" path="m11066,4316l11075,4316,11075,4297,11066,4297,11066,4316xe" filled="true" fillcolor="#000000" stroked="false">
                <v:path arrowok="t"/>
                <v:fill type="solid"/>
              </v:shape>
            </v:group>
            <v:group style="position:absolute;left:11066;top:4316;width:10;height:20" coordorigin="11066,4316" coordsize="10,20">
              <v:shape style="position:absolute;left:11066;top:4316;width:10;height:20" coordorigin="11066,4316" coordsize="10,20" path="m11066,4335l11075,4335,11075,4316,11066,4316,11066,4335xe" filled="true" fillcolor="#000000" stroked="false">
                <v:path arrowok="t"/>
                <v:fill type="solid"/>
              </v:shape>
            </v:group>
            <v:group style="position:absolute;left:11066;top:4335;width:10;height:20" coordorigin="11066,4335" coordsize="10,20">
              <v:shape style="position:absolute;left:11066;top:4335;width:10;height:20" coordorigin="11066,4335" coordsize="10,20" path="m11066,4355l11075,4355,11075,4335,11066,4335,11066,4355xe" filled="true" fillcolor="#000000" stroked="false">
                <v:path arrowok="t"/>
                <v:fill type="solid"/>
              </v:shape>
            </v:group>
            <v:group style="position:absolute;left:11066;top:4355;width:10;height:20" coordorigin="11066,4355" coordsize="10,20">
              <v:shape style="position:absolute;left:11066;top:4355;width:10;height:20" coordorigin="11066,4355" coordsize="10,20" path="m11066,4374l11075,4374,11075,4355,11066,4355,11066,4374xe" filled="true" fillcolor="#000000" stroked="false">
                <v:path arrowok="t"/>
                <v:fill type="solid"/>
              </v:shape>
            </v:group>
            <v:group style="position:absolute;left:11066;top:4374;width:10;height:20" coordorigin="11066,4374" coordsize="10,20">
              <v:shape style="position:absolute;left:11066;top:4374;width:10;height:20" coordorigin="11066,4374" coordsize="10,20" path="m11066,4393l11075,4393,11075,4374,11066,4374,11066,4393xe" filled="true" fillcolor="#000000" stroked="false">
                <v:path arrowok="t"/>
                <v:fill type="solid"/>
              </v:shape>
            </v:group>
            <v:group style="position:absolute;left:11066;top:4393;width:10;height:20" coordorigin="11066,4393" coordsize="10,20">
              <v:shape style="position:absolute;left:11066;top:4393;width:10;height:20" coordorigin="11066,4393" coordsize="10,20" path="m11066,4412l11075,4412,11075,4393,11066,4393,11066,4412xe" filled="true" fillcolor="#000000" stroked="false">
                <v:path arrowok="t"/>
                <v:fill type="solid"/>
              </v:shape>
            </v:group>
            <v:group style="position:absolute;left:11066;top:4412;width:10;height:20" coordorigin="11066,4412" coordsize="10,20">
              <v:shape style="position:absolute;left:11066;top:4412;width:10;height:20" coordorigin="11066,4412" coordsize="10,20" path="m11066,4431l11075,4431,11075,4412,11066,4412,11066,4431xe" filled="true" fillcolor="#000000" stroked="false">
                <v:path arrowok="t"/>
                <v:fill type="solid"/>
              </v:shape>
            </v:group>
            <v:group style="position:absolute;left:11066;top:4431;width:10;height:20" coordorigin="11066,4431" coordsize="10,20">
              <v:shape style="position:absolute;left:11066;top:4431;width:10;height:20" coordorigin="11066,4431" coordsize="10,20" path="m11066,4451l11075,4451,11075,4431,11066,4431,11066,4451xe" filled="true" fillcolor="#000000" stroked="false">
                <v:path arrowok="t"/>
                <v:fill type="solid"/>
              </v:shape>
            </v:group>
            <v:group style="position:absolute;left:11066;top:4451;width:10;height:20" coordorigin="11066,4451" coordsize="10,20">
              <v:shape style="position:absolute;left:11066;top:4451;width:10;height:20" coordorigin="11066,4451" coordsize="10,20" path="m11066,4470l11075,4470,11075,4451,11066,4451,11066,4470xe" filled="true" fillcolor="#000000" stroked="false">
                <v:path arrowok="t"/>
                <v:fill type="solid"/>
              </v:shape>
            </v:group>
            <v:group style="position:absolute;left:11066;top:4470;width:10;height:20" coordorigin="11066,4470" coordsize="10,20">
              <v:shape style="position:absolute;left:11066;top:4470;width:10;height:20" coordorigin="11066,4470" coordsize="10,20" path="m11066,4489l11075,4489,11075,4470,11066,4470,11066,4489xe" filled="true" fillcolor="#000000" stroked="false">
                <v:path arrowok="t"/>
                <v:fill type="solid"/>
              </v:shape>
            </v:group>
            <v:group style="position:absolute;left:11066;top:4489;width:10;height:20" coordorigin="11066,4489" coordsize="10,20">
              <v:shape style="position:absolute;left:11066;top:4489;width:10;height:20" coordorigin="11066,4489" coordsize="10,20" path="m11066,4508l11075,4508,11075,4489,11066,4489,11066,4508xe" filled="true" fillcolor="#000000" stroked="false">
                <v:path arrowok="t"/>
                <v:fill type="solid"/>
              </v:shape>
            </v:group>
            <v:group style="position:absolute;left:11066;top:4508;width:10;height:20" coordorigin="11066,4508" coordsize="10,20">
              <v:shape style="position:absolute;left:11066;top:4508;width:10;height:20" coordorigin="11066,4508" coordsize="10,20" path="m11066,4527l11075,4527,11075,4508,11066,4508,11066,4527xe" filled="true" fillcolor="#000000" stroked="false">
                <v:path arrowok="t"/>
                <v:fill type="solid"/>
              </v:shape>
            </v:group>
            <v:group style="position:absolute;left:11066;top:4527;width:10;height:20" coordorigin="11066,4527" coordsize="10,20">
              <v:shape style="position:absolute;left:11066;top:4527;width:10;height:20" coordorigin="11066,4527" coordsize="10,20" path="m11066,4547l11075,4547,11075,4527,11066,4527,11066,4547xe" filled="true" fillcolor="#000000" stroked="false">
                <v:path arrowok="t"/>
                <v:fill type="solid"/>
              </v:shape>
            </v:group>
            <v:group style="position:absolute;left:11066;top:4547;width:10;height:20" coordorigin="11066,4547" coordsize="10,20">
              <v:shape style="position:absolute;left:11066;top:4547;width:10;height:20" coordorigin="11066,4547" coordsize="10,20" path="m11066,4566l11075,4566,11075,4547,11066,4547,11066,4566xe" filled="true" fillcolor="#000000" stroked="false">
                <v:path arrowok="t"/>
                <v:fill type="solid"/>
              </v:shape>
            </v:group>
            <v:group style="position:absolute;left:11066;top:4566;width:10;height:20" coordorigin="11066,4566" coordsize="10,20">
              <v:shape style="position:absolute;left:11066;top:4566;width:10;height:20" coordorigin="11066,4566" coordsize="10,20" path="m11066,4585l11075,4585,11075,4566,11066,4566,11066,4585xe" filled="true" fillcolor="#000000" stroked="false">
                <v:path arrowok="t"/>
                <v:fill type="solid"/>
              </v:shape>
            </v:group>
            <v:group style="position:absolute;left:11066;top:4585;width:10;height:20" coordorigin="11066,4585" coordsize="10,20">
              <v:shape style="position:absolute;left:11066;top:4585;width:10;height:20" coordorigin="11066,4585" coordsize="10,20" path="m11066,4604l11075,4604,11075,4585,11066,4585,11066,4604xe" filled="true" fillcolor="#000000" stroked="false">
                <v:path arrowok="t"/>
                <v:fill type="solid"/>
              </v:shape>
            </v:group>
            <v:group style="position:absolute;left:11066;top:4604;width:10;height:20" coordorigin="11066,4604" coordsize="10,20">
              <v:shape style="position:absolute;left:11066;top:4604;width:10;height:20" coordorigin="11066,4604" coordsize="10,20" path="m11066,4623l11075,4623,11075,4604,11066,4604,11066,4623xe" filled="true" fillcolor="#000000" stroked="false">
                <v:path arrowok="t"/>
                <v:fill type="solid"/>
              </v:shape>
            </v:group>
            <v:group style="position:absolute;left:11066;top:4623;width:10;height:20" coordorigin="11066,4623" coordsize="10,20">
              <v:shape style="position:absolute;left:11066;top:4623;width:10;height:20" coordorigin="11066,4623" coordsize="10,20" path="m11066,4643l11075,4643,11075,4623,11066,4623,11066,4643xe" filled="true" fillcolor="#000000" stroked="false">
                <v:path arrowok="t"/>
                <v:fill type="solid"/>
              </v:shape>
            </v:group>
            <v:group style="position:absolute;left:11066;top:4643;width:10;height:20" coordorigin="11066,4643" coordsize="10,20">
              <v:shape style="position:absolute;left:11066;top:4643;width:10;height:20" coordorigin="11066,4643" coordsize="10,20" path="m11066,4662l11075,4662,11075,4643,11066,4643,11066,4662xe" filled="true" fillcolor="#000000" stroked="false">
                <v:path arrowok="t"/>
                <v:fill type="solid"/>
              </v:shape>
            </v:group>
            <v:group style="position:absolute;left:11066;top:4664;width:10;height:2" coordorigin="11066,4664" coordsize="10,2">
              <v:shape style="position:absolute;left:11066;top:4664;width:10;height:2" coordorigin="11066,4664" coordsize="10,0" path="m11066,4664l11075,4664e" filled="false" stroked="true" strokeweight=".23999pt" strokecolor="#000000">
                <v:path arrowok="t"/>
              </v:shape>
            </v:group>
            <v:group style="position:absolute;left:11066;top:4681;width:29;height:2" coordorigin="11066,4681" coordsize="29,2">
              <v:shape style="position:absolute;left:11066;top:4681;width:29;height:2" coordorigin="11066,4681" coordsize="29,0" path="m11066,4681l11094,4681e" filled="false" stroked="true" strokeweight="1.44pt" strokecolor="#000000">
                <v:path arrowok="t"/>
              </v:shape>
            </v:group>
            <v:group style="position:absolute;left:11094;top:4681;width:903;height:2" coordorigin="11094,4681" coordsize="903,2">
              <v:shape style="position:absolute;left:11094;top:4681;width:903;height:2" coordorigin="11094,4681" coordsize="903,0" path="m11094,4681l11997,4681e" filled="false" stroked="true" strokeweight="1.44pt" strokecolor="#000000">
                <v:path arrowok="t"/>
              </v:shape>
            </v:group>
            <v:group style="position:absolute;left:11997;top:2376;width:10;height:20" coordorigin="11997,2376" coordsize="10,20">
              <v:shape style="position:absolute;left:11997;top:2376;width:10;height:20" coordorigin="11997,2376" coordsize="10,20" path="m11997,2396l12006,2396,12006,2376,11997,2376,11997,2396xe" filled="true" fillcolor="#000000" stroked="false">
                <v:path arrowok="t"/>
                <v:fill type="solid"/>
              </v:shape>
            </v:group>
            <v:group style="position:absolute;left:11997;top:2396;width:10;height:20" coordorigin="11997,2396" coordsize="10,20">
              <v:shape style="position:absolute;left:11997;top:2396;width:10;height:20" coordorigin="11997,2396" coordsize="10,20" path="m11997,2415l12006,2415,12006,2396,11997,2396,11997,2415xe" filled="true" fillcolor="#000000" stroked="false">
                <v:path arrowok="t"/>
                <v:fill type="solid"/>
              </v:shape>
            </v:group>
            <v:group style="position:absolute;left:11997;top:2415;width:10;height:20" coordorigin="11997,2415" coordsize="10,20">
              <v:shape style="position:absolute;left:11997;top:2415;width:10;height:20" coordorigin="11997,2415" coordsize="10,20" path="m11997,2434l12006,2434,12006,2415,11997,2415,11997,2434xe" filled="true" fillcolor="#000000" stroked="false">
                <v:path arrowok="t"/>
                <v:fill type="solid"/>
              </v:shape>
            </v:group>
            <v:group style="position:absolute;left:11997;top:2434;width:10;height:20" coordorigin="11997,2434" coordsize="10,20">
              <v:shape style="position:absolute;left:11997;top:2434;width:10;height:20" coordorigin="11997,2434" coordsize="10,20" path="m11997,2453l12006,2453,12006,2434,11997,2434,11997,2453xe" filled="true" fillcolor="#000000" stroked="false">
                <v:path arrowok="t"/>
                <v:fill type="solid"/>
              </v:shape>
            </v:group>
            <v:group style="position:absolute;left:11997;top:2453;width:10;height:20" coordorigin="11997,2453" coordsize="10,20">
              <v:shape style="position:absolute;left:11997;top:2453;width:10;height:20" coordorigin="11997,2453" coordsize="10,20" path="m11997,2472l12006,2472,12006,2453,11997,2453,11997,2472xe" filled="true" fillcolor="#000000" stroked="false">
                <v:path arrowok="t"/>
                <v:fill type="solid"/>
              </v:shape>
            </v:group>
            <v:group style="position:absolute;left:11997;top:2472;width:10;height:20" coordorigin="11997,2472" coordsize="10,20">
              <v:shape style="position:absolute;left:11997;top:2472;width:10;height:20" coordorigin="11997,2472" coordsize="10,20" path="m11997,2492l12006,2492,12006,2472,11997,2472,11997,2492xe" filled="true" fillcolor="#000000" stroked="false">
                <v:path arrowok="t"/>
                <v:fill type="solid"/>
              </v:shape>
            </v:group>
            <v:group style="position:absolute;left:11997;top:2492;width:10;height:20" coordorigin="11997,2492" coordsize="10,20">
              <v:shape style="position:absolute;left:11997;top:2492;width:10;height:20" coordorigin="11997,2492" coordsize="10,20" path="m11997,2511l12006,2511,12006,2492,11997,2492,11997,2511xe" filled="true" fillcolor="#000000" stroked="false">
                <v:path arrowok="t"/>
                <v:fill type="solid"/>
              </v:shape>
            </v:group>
            <v:group style="position:absolute;left:11997;top:2511;width:10;height:20" coordorigin="11997,2511" coordsize="10,20">
              <v:shape style="position:absolute;left:11997;top:2511;width:10;height:20" coordorigin="11997,2511" coordsize="10,20" path="m11997,2530l12006,2530,12006,2511,11997,2511,11997,2530xe" filled="true" fillcolor="#000000" stroked="false">
                <v:path arrowok="t"/>
                <v:fill type="solid"/>
              </v:shape>
            </v:group>
            <v:group style="position:absolute;left:11997;top:2530;width:10;height:20" coordorigin="11997,2530" coordsize="10,20">
              <v:shape style="position:absolute;left:11997;top:2530;width:10;height:20" coordorigin="11997,2530" coordsize="10,20" path="m11997,2549l12006,2549,12006,2530,11997,2530,11997,2549xe" filled="true" fillcolor="#000000" stroked="false">
                <v:path arrowok="t"/>
                <v:fill type="solid"/>
              </v:shape>
            </v:group>
            <v:group style="position:absolute;left:11997;top:2549;width:10;height:20" coordorigin="11997,2549" coordsize="10,20">
              <v:shape style="position:absolute;left:11997;top:2549;width:10;height:20" coordorigin="11997,2549" coordsize="10,20" path="m11997,2568l12006,2568,12006,2549,11997,2549,11997,2568xe" filled="true" fillcolor="#000000" stroked="false">
                <v:path arrowok="t"/>
                <v:fill type="solid"/>
              </v:shape>
            </v:group>
            <v:group style="position:absolute;left:11997;top:2568;width:10;height:20" coordorigin="11997,2568" coordsize="10,20">
              <v:shape style="position:absolute;left:11997;top:2568;width:10;height:20" coordorigin="11997,2568" coordsize="10,20" path="m11997,2588l12006,2588,12006,2568,11997,2568,11997,2588xe" filled="true" fillcolor="#000000" stroked="false">
                <v:path arrowok="t"/>
                <v:fill type="solid"/>
              </v:shape>
            </v:group>
            <v:group style="position:absolute;left:11997;top:2588;width:10;height:20" coordorigin="11997,2588" coordsize="10,20">
              <v:shape style="position:absolute;left:11997;top:2588;width:10;height:20" coordorigin="11997,2588" coordsize="10,20" path="m11997,2607l12006,2607,12006,2588,11997,2588,11997,2607xe" filled="true" fillcolor="#000000" stroked="false">
                <v:path arrowok="t"/>
                <v:fill type="solid"/>
              </v:shape>
            </v:group>
            <v:group style="position:absolute;left:11997;top:2607;width:10;height:20" coordorigin="11997,2607" coordsize="10,20">
              <v:shape style="position:absolute;left:11997;top:2607;width:10;height:20" coordorigin="11997,2607" coordsize="10,20" path="m11997,2626l12006,2626,12006,2607,11997,2607,11997,2626xe" filled="true" fillcolor="#000000" stroked="false">
                <v:path arrowok="t"/>
                <v:fill type="solid"/>
              </v:shape>
            </v:group>
            <v:group style="position:absolute;left:11997;top:2626;width:10;height:20" coordorigin="11997,2626" coordsize="10,20">
              <v:shape style="position:absolute;left:11997;top:2626;width:10;height:20" coordorigin="11997,2626" coordsize="10,20" path="m11997,2645l12006,2645,12006,2626,11997,2626,11997,2645xe" filled="true" fillcolor="#000000" stroked="false">
                <v:path arrowok="t"/>
                <v:fill type="solid"/>
              </v:shape>
            </v:group>
            <v:group style="position:absolute;left:11997;top:2645;width:10;height:20" coordorigin="11997,2645" coordsize="10,20">
              <v:shape style="position:absolute;left:11997;top:2645;width:10;height:20" coordorigin="11997,2645" coordsize="10,20" path="m11997,2664l12006,2664,12006,2645,11997,2645,11997,2664xe" filled="true" fillcolor="#000000" stroked="false">
                <v:path arrowok="t"/>
                <v:fill type="solid"/>
              </v:shape>
            </v:group>
            <v:group style="position:absolute;left:11997;top:2664;width:10;height:20" coordorigin="11997,2664" coordsize="10,20">
              <v:shape style="position:absolute;left:11997;top:2664;width:10;height:20" coordorigin="11997,2664" coordsize="10,20" path="m11997,2684l12006,2684,12006,2664,11997,2664,11997,2684xe" filled="true" fillcolor="#000000" stroked="false">
                <v:path arrowok="t"/>
                <v:fill type="solid"/>
              </v:shape>
            </v:group>
            <v:group style="position:absolute;left:11997;top:2684;width:10;height:20" coordorigin="11997,2684" coordsize="10,20">
              <v:shape style="position:absolute;left:11997;top:2684;width:10;height:20" coordorigin="11997,2684" coordsize="10,20" path="m11997,2703l12006,2703,12006,2684,11997,2684,11997,2703xe" filled="true" fillcolor="#000000" stroked="false">
                <v:path arrowok="t"/>
                <v:fill type="solid"/>
              </v:shape>
            </v:group>
            <v:group style="position:absolute;left:11997;top:2703;width:10;height:20" coordorigin="11997,2703" coordsize="10,20">
              <v:shape style="position:absolute;left:11997;top:2703;width:10;height:20" coordorigin="11997,2703" coordsize="10,20" path="m11997,2722l12006,2722,12006,2703,11997,2703,11997,2722xe" filled="true" fillcolor="#000000" stroked="false">
                <v:path arrowok="t"/>
                <v:fill type="solid"/>
              </v:shape>
            </v:group>
            <v:group style="position:absolute;left:11997;top:2722;width:10;height:20" coordorigin="11997,2722" coordsize="10,20">
              <v:shape style="position:absolute;left:11997;top:2722;width:10;height:20" coordorigin="11997,2722" coordsize="10,20" path="m11997,2741l12006,2741,12006,2722,11997,2722,11997,2741xe" filled="true" fillcolor="#000000" stroked="false">
                <v:path arrowok="t"/>
                <v:fill type="solid"/>
              </v:shape>
            </v:group>
            <v:group style="position:absolute;left:11997;top:2741;width:10;height:20" coordorigin="11997,2741" coordsize="10,20">
              <v:shape style="position:absolute;left:11997;top:2741;width:10;height:20" coordorigin="11997,2741" coordsize="10,20" path="m11997,2760l12006,2760,12006,2741,11997,2741,11997,2760xe" filled="true" fillcolor="#000000" stroked="false">
                <v:path arrowok="t"/>
                <v:fill type="solid"/>
              </v:shape>
            </v:group>
            <v:group style="position:absolute;left:11997;top:2760;width:10;height:20" coordorigin="11997,2760" coordsize="10,20">
              <v:shape style="position:absolute;left:11997;top:2760;width:10;height:20" coordorigin="11997,2760" coordsize="10,20" path="m11997,2780l12006,2780,12006,2760,11997,2760,11997,2780xe" filled="true" fillcolor="#000000" stroked="false">
                <v:path arrowok="t"/>
                <v:fill type="solid"/>
              </v:shape>
            </v:group>
            <v:group style="position:absolute;left:11997;top:2780;width:10;height:20" coordorigin="11997,2780" coordsize="10,20">
              <v:shape style="position:absolute;left:11997;top:2780;width:10;height:20" coordorigin="11997,2780" coordsize="10,20" path="m11997,2799l12006,2799,12006,2780,11997,2780,11997,2799xe" filled="true" fillcolor="#000000" stroked="false">
                <v:path arrowok="t"/>
                <v:fill type="solid"/>
              </v:shape>
            </v:group>
            <v:group style="position:absolute;left:11997;top:2799;width:10;height:20" coordorigin="11997,2799" coordsize="10,20">
              <v:shape style="position:absolute;left:11997;top:2799;width:10;height:20" coordorigin="11997,2799" coordsize="10,20" path="m11997,2818l12006,2818,12006,2799,11997,2799,11997,2818xe" filled="true" fillcolor="#000000" stroked="false">
                <v:path arrowok="t"/>
                <v:fill type="solid"/>
              </v:shape>
            </v:group>
            <v:group style="position:absolute;left:11997;top:2818;width:10;height:20" coordorigin="11997,2818" coordsize="10,20">
              <v:shape style="position:absolute;left:11997;top:2818;width:10;height:20" coordorigin="11997,2818" coordsize="10,20" path="m11997,2837l12006,2837,12006,2818,11997,2818,11997,2837xe" filled="true" fillcolor="#000000" stroked="false">
                <v:path arrowok="t"/>
                <v:fill type="solid"/>
              </v:shape>
            </v:group>
            <v:group style="position:absolute;left:11997;top:2837;width:10;height:20" coordorigin="11997,2837" coordsize="10,20">
              <v:shape style="position:absolute;left:11997;top:2837;width:10;height:20" coordorigin="11997,2837" coordsize="10,20" path="m11997,2856l12006,2856,12006,2837,11997,2837,11997,2856xe" filled="true" fillcolor="#000000" stroked="false">
                <v:path arrowok="t"/>
                <v:fill type="solid"/>
              </v:shape>
            </v:group>
            <v:group style="position:absolute;left:11997;top:2856;width:10;height:20" coordorigin="11997,2856" coordsize="10,20">
              <v:shape style="position:absolute;left:11997;top:2856;width:10;height:20" coordorigin="11997,2856" coordsize="10,20" path="m11997,2876l12006,2876,12006,2856,11997,2856,11997,2876xe" filled="true" fillcolor="#000000" stroked="false">
                <v:path arrowok="t"/>
                <v:fill type="solid"/>
              </v:shape>
            </v:group>
            <v:group style="position:absolute;left:11997;top:2876;width:10;height:20" coordorigin="11997,2876" coordsize="10,20">
              <v:shape style="position:absolute;left:11997;top:2876;width:10;height:20" coordorigin="11997,2876" coordsize="10,20" path="m11997,2895l12006,2895,12006,2876,11997,2876,11997,2895xe" filled="true" fillcolor="#000000" stroked="false">
                <v:path arrowok="t"/>
                <v:fill type="solid"/>
              </v:shape>
            </v:group>
            <v:group style="position:absolute;left:11997;top:2895;width:10;height:20" coordorigin="11997,2895" coordsize="10,20">
              <v:shape style="position:absolute;left:11997;top:2895;width:10;height:20" coordorigin="11997,2895" coordsize="10,20" path="m11997,2914l12006,2914,12006,2895,11997,2895,11997,2914xe" filled="true" fillcolor="#000000" stroked="false">
                <v:path arrowok="t"/>
                <v:fill type="solid"/>
              </v:shape>
            </v:group>
            <v:group style="position:absolute;left:11997;top:2914;width:10;height:20" coordorigin="11997,2914" coordsize="10,20">
              <v:shape style="position:absolute;left:11997;top:2914;width:10;height:20" coordorigin="11997,2914" coordsize="10,20" path="m11997,2933l12006,2933,12006,2914,11997,2914,11997,2933xe" filled="true" fillcolor="#000000" stroked="false">
                <v:path arrowok="t"/>
                <v:fill type="solid"/>
              </v:shape>
            </v:group>
            <v:group style="position:absolute;left:11997;top:2933;width:10;height:20" coordorigin="11997,2933" coordsize="10,20">
              <v:shape style="position:absolute;left:11997;top:2933;width:10;height:20" coordorigin="11997,2933" coordsize="10,20" path="m11997,2952l12006,2952,12006,2933,11997,2933,11997,2952xe" filled="true" fillcolor="#000000" stroked="false">
                <v:path arrowok="t"/>
                <v:fill type="solid"/>
              </v:shape>
            </v:group>
            <v:group style="position:absolute;left:11997;top:2952;width:10;height:20" coordorigin="11997,2952" coordsize="10,20">
              <v:shape style="position:absolute;left:11997;top:2952;width:10;height:20" coordorigin="11997,2952" coordsize="10,20" path="m11997,2972l12006,2972,12006,2952,11997,2952,11997,2972xe" filled="true" fillcolor="#000000" stroked="false">
                <v:path arrowok="t"/>
                <v:fill type="solid"/>
              </v:shape>
            </v:group>
            <v:group style="position:absolute;left:11997;top:2972;width:10;height:20" coordorigin="11997,2972" coordsize="10,20">
              <v:shape style="position:absolute;left:11997;top:2972;width:10;height:20" coordorigin="11997,2972" coordsize="10,20" path="m11997,2991l12006,2991,12006,2972,11997,2972,11997,2991xe" filled="true" fillcolor="#000000" stroked="false">
                <v:path arrowok="t"/>
                <v:fill type="solid"/>
              </v:shape>
            </v:group>
            <v:group style="position:absolute;left:11997;top:2991;width:10;height:20" coordorigin="11997,2991" coordsize="10,20">
              <v:shape style="position:absolute;left:11997;top:2991;width:10;height:20" coordorigin="11997,2991" coordsize="10,20" path="m11997,3010l12006,3010,12006,2991,11997,2991,11997,3010xe" filled="true" fillcolor="#000000" stroked="false">
                <v:path arrowok="t"/>
                <v:fill type="solid"/>
              </v:shape>
            </v:group>
            <v:group style="position:absolute;left:11997;top:3010;width:10;height:20" coordorigin="11997,3010" coordsize="10,20">
              <v:shape style="position:absolute;left:11997;top:3010;width:10;height:20" coordorigin="11997,3010" coordsize="10,20" path="m11997,3029l12006,3029,12006,3010,11997,3010,11997,3029xe" filled="true" fillcolor="#000000" stroked="false">
                <v:path arrowok="t"/>
                <v:fill type="solid"/>
              </v:shape>
            </v:group>
            <v:group style="position:absolute;left:11997;top:3029;width:10;height:20" coordorigin="11997,3029" coordsize="10,20">
              <v:shape style="position:absolute;left:11997;top:3029;width:10;height:20" coordorigin="11997,3029" coordsize="10,20" path="m11997,3048l12006,3048,12006,3029,11997,3029,11997,3048xe" filled="true" fillcolor="#000000" stroked="false">
                <v:path arrowok="t"/>
                <v:fill type="solid"/>
              </v:shape>
            </v:group>
            <v:group style="position:absolute;left:11997;top:3048;width:10;height:20" coordorigin="11997,3048" coordsize="10,20">
              <v:shape style="position:absolute;left:11997;top:3048;width:10;height:20" coordorigin="11997,3048" coordsize="10,20" path="m11997,3068l12006,3068,12006,3048,11997,3048,11997,3068xe" filled="true" fillcolor="#000000" stroked="false">
                <v:path arrowok="t"/>
                <v:fill type="solid"/>
              </v:shape>
            </v:group>
            <v:group style="position:absolute;left:11997;top:3068;width:10;height:20" coordorigin="11997,3068" coordsize="10,20">
              <v:shape style="position:absolute;left:11997;top:3068;width:10;height:20" coordorigin="11997,3068" coordsize="10,20" path="m11997,3087l12006,3087,12006,3068,11997,3068,11997,3087xe" filled="true" fillcolor="#000000" stroked="false">
                <v:path arrowok="t"/>
                <v:fill type="solid"/>
              </v:shape>
            </v:group>
            <v:group style="position:absolute;left:11997;top:3087;width:10;height:20" coordorigin="11997,3087" coordsize="10,20">
              <v:shape style="position:absolute;left:11997;top:3087;width:10;height:20" coordorigin="11997,3087" coordsize="10,20" path="m11997,3106l12006,3106,12006,3087,11997,3087,11997,3106xe" filled="true" fillcolor="#000000" stroked="false">
                <v:path arrowok="t"/>
                <v:fill type="solid"/>
              </v:shape>
            </v:group>
            <v:group style="position:absolute;left:11997;top:3106;width:10;height:20" coordorigin="11997,3106" coordsize="10,20">
              <v:shape style="position:absolute;left:11997;top:3106;width:10;height:20" coordorigin="11997,3106" coordsize="10,20" path="m11997,3125l12006,3125,12006,3106,11997,3106,11997,3125xe" filled="true" fillcolor="#000000" stroked="false">
                <v:path arrowok="t"/>
                <v:fill type="solid"/>
              </v:shape>
            </v:group>
            <v:group style="position:absolute;left:11997;top:3125;width:10;height:20" coordorigin="11997,3125" coordsize="10,20">
              <v:shape style="position:absolute;left:11997;top:3125;width:10;height:20" coordorigin="11997,3125" coordsize="10,20" path="m11997,3144l12006,3144,12006,3125,11997,3125,11997,3144xe" filled="true" fillcolor="#000000" stroked="false">
                <v:path arrowok="t"/>
                <v:fill type="solid"/>
              </v:shape>
            </v:group>
            <v:group style="position:absolute;left:11997;top:3144;width:10;height:20" coordorigin="11997,3144" coordsize="10,20">
              <v:shape style="position:absolute;left:11997;top:3144;width:10;height:20" coordorigin="11997,3144" coordsize="10,20" path="m11997,3164l12006,3164,12006,3144,11997,3144,11997,3164xe" filled="true" fillcolor="#000000" stroked="false">
                <v:path arrowok="t"/>
                <v:fill type="solid"/>
              </v:shape>
            </v:group>
            <v:group style="position:absolute;left:11997;top:3164;width:10;height:20" coordorigin="11997,3164" coordsize="10,20">
              <v:shape style="position:absolute;left:11997;top:3164;width:10;height:20" coordorigin="11997,3164" coordsize="10,20" path="m11997,3183l12006,3183,12006,3164,11997,3164,11997,3183xe" filled="true" fillcolor="#000000" stroked="false">
                <v:path arrowok="t"/>
                <v:fill type="solid"/>
              </v:shape>
            </v:group>
            <v:group style="position:absolute;left:11997;top:3183;width:10;height:20" coordorigin="11997,3183" coordsize="10,20">
              <v:shape style="position:absolute;left:11997;top:3183;width:10;height:20" coordorigin="11997,3183" coordsize="10,20" path="m11997,3202l12006,3202,12006,3183,11997,3183,11997,3202xe" filled="true" fillcolor="#000000" stroked="false">
                <v:path arrowok="t"/>
                <v:fill type="solid"/>
              </v:shape>
            </v:group>
            <v:group style="position:absolute;left:11997;top:3202;width:10;height:20" coordorigin="11997,3202" coordsize="10,20">
              <v:shape style="position:absolute;left:11997;top:3202;width:10;height:20" coordorigin="11997,3202" coordsize="10,20" path="m11997,3221l12006,3221,12006,3202,11997,3202,11997,3221xe" filled="true" fillcolor="#000000" stroked="false">
                <v:path arrowok="t"/>
                <v:fill type="solid"/>
              </v:shape>
            </v:group>
            <v:group style="position:absolute;left:11997;top:3221;width:10;height:20" coordorigin="11997,3221" coordsize="10,20">
              <v:shape style="position:absolute;left:11997;top:3221;width:10;height:20" coordorigin="11997,3221" coordsize="10,20" path="m11997,3240l12006,3240,12006,3221,11997,3221,11997,3240xe" filled="true" fillcolor="#000000" stroked="false">
                <v:path arrowok="t"/>
                <v:fill type="solid"/>
              </v:shape>
            </v:group>
            <v:group style="position:absolute;left:11997;top:3240;width:10;height:20" coordorigin="11997,3240" coordsize="10,20">
              <v:shape style="position:absolute;left:11997;top:3240;width:10;height:20" coordorigin="11997,3240" coordsize="10,20" path="m11997,3260l12006,3260,12006,3240,11997,3240,11997,3260xe" filled="true" fillcolor="#000000" stroked="false">
                <v:path arrowok="t"/>
                <v:fill type="solid"/>
              </v:shape>
            </v:group>
            <v:group style="position:absolute;left:11997;top:3260;width:10;height:20" coordorigin="11997,3260" coordsize="10,20">
              <v:shape style="position:absolute;left:11997;top:3260;width:10;height:20" coordorigin="11997,3260" coordsize="10,20" path="m11997,3279l12006,3279,12006,3260,11997,3260,11997,3279xe" filled="true" fillcolor="#000000" stroked="false">
                <v:path arrowok="t"/>
                <v:fill type="solid"/>
              </v:shape>
            </v:group>
            <v:group style="position:absolute;left:11997;top:3279;width:10;height:20" coordorigin="11997,3279" coordsize="10,20">
              <v:shape style="position:absolute;left:11997;top:3279;width:10;height:20" coordorigin="11997,3279" coordsize="10,20" path="m11997,3298l12006,3298,12006,3279,11997,3279,11997,3298xe" filled="true" fillcolor="#000000" stroked="false">
                <v:path arrowok="t"/>
                <v:fill type="solid"/>
              </v:shape>
            </v:group>
            <v:group style="position:absolute;left:11997;top:3298;width:10;height:20" coordorigin="11997,3298" coordsize="10,20">
              <v:shape style="position:absolute;left:11997;top:3298;width:10;height:20" coordorigin="11997,3298" coordsize="10,20" path="m11997,3317l12006,3317,12006,3298,11997,3298,11997,3317xe" filled="true" fillcolor="#000000" stroked="false">
                <v:path arrowok="t"/>
                <v:fill type="solid"/>
              </v:shape>
            </v:group>
            <v:group style="position:absolute;left:11997;top:3317;width:10;height:20" coordorigin="11997,3317" coordsize="10,20">
              <v:shape style="position:absolute;left:11997;top:3317;width:10;height:20" coordorigin="11997,3317" coordsize="10,20" path="m11997,3336l12006,3336,12006,3317,11997,3317,11997,3336xe" filled="true" fillcolor="#000000" stroked="false">
                <v:path arrowok="t"/>
                <v:fill type="solid"/>
              </v:shape>
            </v:group>
            <v:group style="position:absolute;left:11997;top:3336;width:10;height:20" coordorigin="11997,3336" coordsize="10,20">
              <v:shape style="position:absolute;left:11997;top:3336;width:10;height:20" coordorigin="11997,3336" coordsize="10,20" path="m11997,3356l12006,3356,12006,3336,11997,3336,11997,3356xe" filled="true" fillcolor="#000000" stroked="false">
                <v:path arrowok="t"/>
                <v:fill type="solid"/>
              </v:shape>
            </v:group>
            <v:group style="position:absolute;left:11997;top:3356;width:10;height:20" coordorigin="11997,3356" coordsize="10,20">
              <v:shape style="position:absolute;left:11997;top:3356;width:10;height:20" coordorigin="11997,3356" coordsize="10,20" path="m11997,3375l12006,3375,12006,3356,11997,3356,11997,3375xe" filled="true" fillcolor="#000000" stroked="false">
                <v:path arrowok="t"/>
                <v:fill type="solid"/>
              </v:shape>
            </v:group>
            <v:group style="position:absolute;left:11997;top:3375;width:10;height:20" coordorigin="11997,3375" coordsize="10,20">
              <v:shape style="position:absolute;left:11997;top:3375;width:10;height:20" coordorigin="11997,3375" coordsize="10,20" path="m11997,3394l12006,3394,12006,3375,11997,3375,11997,3394xe" filled="true" fillcolor="#000000" stroked="false">
                <v:path arrowok="t"/>
                <v:fill type="solid"/>
              </v:shape>
            </v:group>
            <v:group style="position:absolute;left:11997;top:3394;width:10;height:20" coordorigin="11997,3394" coordsize="10,20">
              <v:shape style="position:absolute;left:11997;top:3394;width:10;height:20" coordorigin="11997,3394" coordsize="10,20" path="m11997,3413l12006,3413,12006,3394,11997,3394,11997,3413xe" filled="true" fillcolor="#000000" stroked="false">
                <v:path arrowok="t"/>
                <v:fill type="solid"/>
              </v:shape>
            </v:group>
            <v:group style="position:absolute;left:11997;top:3413;width:10;height:20" coordorigin="11997,3413" coordsize="10,20">
              <v:shape style="position:absolute;left:11997;top:3413;width:10;height:20" coordorigin="11997,3413" coordsize="10,20" path="m11997,3432l12006,3432,12006,3413,11997,3413,11997,3432xe" filled="true" fillcolor="#000000" stroked="false">
                <v:path arrowok="t"/>
                <v:fill type="solid"/>
              </v:shape>
            </v:group>
            <v:group style="position:absolute;left:11997;top:3432;width:10;height:20" coordorigin="11997,3432" coordsize="10,20">
              <v:shape style="position:absolute;left:11997;top:3432;width:10;height:20" coordorigin="11997,3432" coordsize="10,20" path="m11997,3452l12006,3452,12006,3432,11997,3432,11997,3452xe" filled="true" fillcolor="#000000" stroked="false">
                <v:path arrowok="t"/>
                <v:fill type="solid"/>
              </v:shape>
            </v:group>
            <v:group style="position:absolute;left:11997;top:3452;width:10;height:20" coordorigin="11997,3452" coordsize="10,20">
              <v:shape style="position:absolute;left:11997;top:3452;width:10;height:20" coordorigin="11997,3452" coordsize="10,20" path="m11997,3471l12006,3471,12006,3452,11997,3452,11997,3471xe" filled="true" fillcolor="#000000" stroked="false">
                <v:path arrowok="t"/>
                <v:fill type="solid"/>
              </v:shape>
            </v:group>
            <v:group style="position:absolute;left:11997;top:3471;width:10;height:20" coordorigin="11997,3471" coordsize="10,20">
              <v:shape style="position:absolute;left:11997;top:3471;width:10;height:20" coordorigin="11997,3471" coordsize="10,20" path="m11997,3490l12006,3490,12006,3471,11997,3471,11997,3490xe" filled="true" fillcolor="#000000" stroked="false">
                <v:path arrowok="t"/>
                <v:fill type="solid"/>
              </v:shape>
            </v:group>
            <v:group style="position:absolute;left:11997;top:3490;width:10;height:20" coordorigin="11997,3490" coordsize="10,20">
              <v:shape style="position:absolute;left:11997;top:3490;width:10;height:20" coordorigin="11997,3490" coordsize="10,20" path="m11997,3509l12006,3509,12006,3490,11997,3490,11997,3509xe" filled="true" fillcolor="#000000" stroked="false">
                <v:path arrowok="t"/>
                <v:fill type="solid"/>
              </v:shape>
            </v:group>
            <v:group style="position:absolute;left:11997;top:3509;width:10;height:20" coordorigin="11997,3509" coordsize="10,20">
              <v:shape style="position:absolute;left:11997;top:3509;width:10;height:20" coordorigin="11997,3509" coordsize="10,20" path="m11997,3528l12006,3528,12006,3509,11997,3509,11997,3528xe" filled="true" fillcolor="#000000" stroked="false">
                <v:path arrowok="t"/>
                <v:fill type="solid"/>
              </v:shape>
            </v:group>
            <v:group style="position:absolute;left:11997;top:3528;width:10;height:20" coordorigin="11997,3528" coordsize="10,20">
              <v:shape style="position:absolute;left:11997;top:3528;width:10;height:20" coordorigin="11997,3528" coordsize="10,20" path="m11997,3548l12006,3548,12006,3528,11997,3528,11997,3548xe" filled="true" fillcolor="#000000" stroked="false">
                <v:path arrowok="t"/>
                <v:fill type="solid"/>
              </v:shape>
            </v:group>
            <v:group style="position:absolute;left:11997;top:3548;width:10;height:20" coordorigin="11997,3548" coordsize="10,20">
              <v:shape style="position:absolute;left:11997;top:3548;width:10;height:20" coordorigin="11997,3548" coordsize="10,20" path="m11997,3567l12006,3567,12006,3548,11997,3548,11997,3567xe" filled="true" fillcolor="#000000" stroked="false">
                <v:path arrowok="t"/>
                <v:fill type="solid"/>
              </v:shape>
            </v:group>
            <v:group style="position:absolute;left:11997;top:3567;width:10;height:20" coordorigin="11997,3567" coordsize="10,20">
              <v:shape style="position:absolute;left:11997;top:3567;width:10;height:20" coordorigin="11997,3567" coordsize="10,20" path="m11997,3586l12006,3586,12006,3567,11997,3567,11997,3586xe" filled="true" fillcolor="#000000" stroked="false">
                <v:path arrowok="t"/>
                <v:fill type="solid"/>
              </v:shape>
            </v:group>
            <v:group style="position:absolute;left:11997;top:3586;width:10;height:20" coordorigin="11997,3586" coordsize="10,20">
              <v:shape style="position:absolute;left:11997;top:3586;width:10;height:20" coordorigin="11997,3586" coordsize="10,20" path="m11997,3605l12006,3605,12006,3586,11997,3586,11997,3605xe" filled="true" fillcolor="#000000" stroked="false">
                <v:path arrowok="t"/>
                <v:fill type="solid"/>
              </v:shape>
            </v:group>
            <v:group style="position:absolute;left:11997;top:3605;width:10;height:20" coordorigin="11997,3605" coordsize="10,20">
              <v:shape style="position:absolute;left:11997;top:3605;width:10;height:20" coordorigin="11997,3605" coordsize="10,20" path="m11997,3624l12006,3624,12006,3605,11997,3605,11997,3624xe" filled="true" fillcolor="#000000" stroked="false">
                <v:path arrowok="t"/>
                <v:fill type="solid"/>
              </v:shape>
            </v:group>
            <v:group style="position:absolute;left:11997;top:3624;width:10;height:20" coordorigin="11997,3624" coordsize="10,20">
              <v:shape style="position:absolute;left:11997;top:3624;width:10;height:20" coordorigin="11997,3624" coordsize="10,20" path="m11997,3644l12006,3644,12006,3624,11997,3624,11997,3644xe" filled="true" fillcolor="#000000" stroked="false">
                <v:path arrowok="t"/>
                <v:fill type="solid"/>
              </v:shape>
            </v:group>
            <v:group style="position:absolute;left:11997;top:3644;width:10;height:20" coordorigin="11997,3644" coordsize="10,20">
              <v:shape style="position:absolute;left:11997;top:3644;width:10;height:20" coordorigin="11997,3644" coordsize="10,20" path="m11997,3663l12006,3663,12006,3644,11997,3644,11997,3663xe" filled="true" fillcolor="#000000" stroked="false">
                <v:path arrowok="t"/>
                <v:fill type="solid"/>
              </v:shape>
            </v:group>
            <v:group style="position:absolute;left:11997;top:3663;width:10;height:20" coordorigin="11997,3663" coordsize="10,20">
              <v:shape style="position:absolute;left:11997;top:3663;width:10;height:20" coordorigin="11997,3663" coordsize="10,20" path="m11997,3682l12006,3682,12006,3663,11997,3663,11997,3682xe" filled="true" fillcolor="#000000" stroked="false">
                <v:path arrowok="t"/>
                <v:fill type="solid"/>
              </v:shape>
            </v:group>
            <v:group style="position:absolute;left:11997;top:3682;width:10;height:20" coordorigin="11997,3682" coordsize="10,20">
              <v:shape style="position:absolute;left:11997;top:3682;width:10;height:20" coordorigin="11997,3682" coordsize="10,20" path="m11997,3701l12006,3701,12006,3682,11997,3682,11997,3701xe" filled="true" fillcolor="#000000" stroked="false">
                <v:path arrowok="t"/>
                <v:fill type="solid"/>
              </v:shape>
            </v:group>
            <v:group style="position:absolute;left:11997;top:3701;width:10;height:20" coordorigin="11997,3701" coordsize="10,20">
              <v:shape style="position:absolute;left:11997;top:3701;width:10;height:20" coordorigin="11997,3701" coordsize="10,20" path="m11997,3720l12006,3720,12006,3701,11997,3701,11997,3720xe" filled="true" fillcolor="#000000" stroked="false">
                <v:path arrowok="t"/>
                <v:fill type="solid"/>
              </v:shape>
            </v:group>
            <v:group style="position:absolute;left:11997;top:3720;width:10;height:20" coordorigin="11997,3720" coordsize="10,20">
              <v:shape style="position:absolute;left:11997;top:3720;width:10;height:20" coordorigin="11997,3720" coordsize="10,20" path="m11997,3740l12006,3740,12006,3720,11997,3720,11997,3740xe" filled="true" fillcolor="#000000" stroked="false">
                <v:path arrowok="t"/>
                <v:fill type="solid"/>
              </v:shape>
            </v:group>
            <v:group style="position:absolute;left:11997;top:3740;width:10;height:20" coordorigin="11997,3740" coordsize="10,20">
              <v:shape style="position:absolute;left:11997;top:3740;width:10;height:20" coordorigin="11997,3740" coordsize="10,20" path="m11997,3759l12006,3759,12006,3740,11997,3740,11997,3759xe" filled="true" fillcolor="#000000" stroked="false">
                <v:path arrowok="t"/>
                <v:fill type="solid"/>
              </v:shape>
            </v:group>
            <v:group style="position:absolute;left:11997;top:3759;width:10;height:20" coordorigin="11997,3759" coordsize="10,20">
              <v:shape style="position:absolute;left:11997;top:3759;width:10;height:20" coordorigin="11997,3759" coordsize="10,20" path="m11997,3778l12006,3778,12006,3759,11997,3759,11997,3778xe" filled="true" fillcolor="#000000" stroked="false">
                <v:path arrowok="t"/>
                <v:fill type="solid"/>
              </v:shape>
            </v:group>
            <v:group style="position:absolute;left:11997;top:3778;width:10;height:20" coordorigin="11997,3778" coordsize="10,20">
              <v:shape style="position:absolute;left:11997;top:3778;width:10;height:20" coordorigin="11997,3778" coordsize="10,20" path="m11997,3797l12006,3797,12006,3778,11997,3778,11997,3797xe" filled="true" fillcolor="#000000" stroked="false">
                <v:path arrowok="t"/>
                <v:fill type="solid"/>
              </v:shape>
            </v:group>
            <v:group style="position:absolute;left:11997;top:3797;width:10;height:20" coordorigin="11997,3797" coordsize="10,20">
              <v:shape style="position:absolute;left:11997;top:3797;width:10;height:20" coordorigin="11997,3797" coordsize="10,20" path="m11997,3816l12006,3816,12006,3797,11997,3797,11997,3816xe" filled="true" fillcolor="#000000" stroked="false">
                <v:path arrowok="t"/>
                <v:fill type="solid"/>
              </v:shape>
            </v:group>
            <v:group style="position:absolute;left:11997;top:3816;width:10;height:20" coordorigin="11997,3816" coordsize="10,20">
              <v:shape style="position:absolute;left:11997;top:3816;width:10;height:20" coordorigin="11997,3816" coordsize="10,20" path="m11997,3836l12006,3836,12006,3816,11997,3816,11997,3836xe" filled="true" fillcolor="#000000" stroked="false">
                <v:path arrowok="t"/>
                <v:fill type="solid"/>
              </v:shape>
            </v:group>
            <v:group style="position:absolute;left:11997;top:3836;width:10;height:20" coordorigin="11997,3836" coordsize="10,20">
              <v:shape style="position:absolute;left:11997;top:3836;width:10;height:20" coordorigin="11997,3836" coordsize="10,20" path="m11997,3855l12006,3855,12006,3836,11997,3836,11997,3855xe" filled="true" fillcolor="#000000" stroked="false">
                <v:path arrowok="t"/>
                <v:fill type="solid"/>
              </v:shape>
            </v:group>
            <v:group style="position:absolute;left:11997;top:3855;width:10;height:20" coordorigin="11997,3855" coordsize="10,20">
              <v:shape style="position:absolute;left:11997;top:3855;width:10;height:20" coordorigin="11997,3855" coordsize="10,20" path="m11997,3874l12006,3874,12006,3855,11997,3855,11997,3874xe" filled="true" fillcolor="#000000" stroked="false">
                <v:path arrowok="t"/>
                <v:fill type="solid"/>
              </v:shape>
            </v:group>
            <v:group style="position:absolute;left:11997;top:3874;width:10;height:20" coordorigin="11997,3874" coordsize="10,20">
              <v:shape style="position:absolute;left:11997;top:3874;width:10;height:20" coordorigin="11997,3874" coordsize="10,20" path="m11997,3893l12006,3893,12006,3874,11997,3874,11997,3893xe" filled="true" fillcolor="#000000" stroked="false">
                <v:path arrowok="t"/>
                <v:fill type="solid"/>
              </v:shape>
            </v:group>
            <v:group style="position:absolute;left:11997;top:3893;width:10;height:20" coordorigin="11997,3893" coordsize="10,20">
              <v:shape style="position:absolute;left:11997;top:3893;width:10;height:20" coordorigin="11997,3893" coordsize="10,20" path="m11997,3912l12006,3912,12006,3893,11997,3893,11997,3912xe" filled="true" fillcolor="#000000" stroked="false">
                <v:path arrowok="t"/>
                <v:fill type="solid"/>
              </v:shape>
            </v:group>
            <v:group style="position:absolute;left:11997;top:3912;width:10;height:20" coordorigin="11997,3912" coordsize="10,20">
              <v:shape style="position:absolute;left:11997;top:3912;width:10;height:20" coordorigin="11997,3912" coordsize="10,20" path="m11997,3932l12006,3932,12006,3912,11997,3912,11997,3932xe" filled="true" fillcolor="#000000" stroked="false">
                <v:path arrowok="t"/>
                <v:fill type="solid"/>
              </v:shape>
            </v:group>
            <v:group style="position:absolute;left:11997;top:3932;width:10;height:20" coordorigin="11997,3932" coordsize="10,20">
              <v:shape style="position:absolute;left:11997;top:3932;width:10;height:20" coordorigin="11997,3932" coordsize="10,20" path="m11997,3951l12006,3951,12006,3932,11997,3932,11997,3951xe" filled="true" fillcolor="#000000" stroked="false">
                <v:path arrowok="t"/>
                <v:fill type="solid"/>
              </v:shape>
            </v:group>
            <v:group style="position:absolute;left:11997;top:3951;width:10;height:20" coordorigin="11997,3951" coordsize="10,20">
              <v:shape style="position:absolute;left:11997;top:3951;width:10;height:20" coordorigin="11997,3951" coordsize="10,20" path="m11997,3970l12006,3970,12006,3951,11997,3951,11997,3970xe" filled="true" fillcolor="#000000" stroked="false">
                <v:path arrowok="t"/>
                <v:fill type="solid"/>
              </v:shape>
            </v:group>
            <v:group style="position:absolute;left:11997;top:3970;width:10;height:20" coordorigin="11997,3970" coordsize="10,20">
              <v:shape style="position:absolute;left:11997;top:3970;width:10;height:20" coordorigin="11997,3970" coordsize="10,20" path="m11997,3989l12006,3989,12006,3970,11997,3970,11997,3989xe" filled="true" fillcolor="#000000" stroked="false">
                <v:path arrowok="t"/>
                <v:fill type="solid"/>
              </v:shape>
            </v:group>
            <v:group style="position:absolute;left:11997;top:3989;width:10;height:20" coordorigin="11997,3989" coordsize="10,20">
              <v:shape style="position:absolute;left:11997;top:3989;width:10;height:20" coordorigin="11997,3989" coordsize="10,20" path="m11997,4008l12006,4008,12006,3989,11997,3989,11997,4008xe" filled="true" fillcolor="#000000" stroked="false">
                <v:path arrowok="t"/>
                <v:fill type="solid"/>
              </v:shape>
            </v:group>
            <v:group style="position:absolute;left:11997;top:4008;width:10;height:20" coordorigin="11997,4008" coordsize="10,20">
              <v:shape style="position:absolute;left:11997;top:4008;width:10;height:20" coordorigin="11997,4008" coordsize="10,20" path="m11997,4028l12006,4028,12006,4008,11997,4008,11997,4028xe" filled="true" fillcolor="#000000" stroked="false">
                <v:path arrowok="t"/>
                <v:fill type="solid"/>
              </v:shape>
            </v:group>
            <v:group style="position:absolute;left:11997;top:4028;width:10;height:20" coordorigin="11997,4028" coordsize="10,20">
              <v:shape style="position:absolute;left:11997;top:4028;width:10;height:20" coordorigin="11997,4028" coordsize="10,20" path="m11997,4047l12006,4047,12006,4028,11997,4028,11997,4047xe" filled="true" fillcolor="#000000" stroked="false">
                <v:path arrowok="t"/>
                <v:fill type="solid"/>
              </v:shape>
            </v:group>
            <v:group style="position:absolute;left:11997;top:4047;width:10;height:20" coordorigin="11997,4047" coordsize="10,20">
              <v:shape style="position:absolute;left:11997;top:4047;width:10;height:20" coordorigin="11997,4047" coordsize="10,20" path="m11997,4066l12006,4066,12006,4047,11997,4047,11997,4066xe" filled="true" fillcolor="#000000" stroked="false">
                <v:path arrowok="t"/>
                <v:fill type="solid"/>
              </v:shape>
            </v:group>
            <v:group style="position:absolute;left:11997;top:4066;width:10;height:20" coordorigin="11997,4066" coordsize="10,20">
              <v:shape style="position:absolute;left:11997;top:4066;width:10;height:20" coordorigin="11997,4066" coordsize="10,20" path="m11997,4085l12006,4085,12006,4066,11997,4066,11997,4085xe" filled="true" fillcolor="#000000" stroked="false">
                <v:path arrowok="t"/>
                <v:fill type="solid"/>
              </v:shape>
            </v:group>
            <v:group style="position:absolute;left:11997;top:4085;width:10;height:20" coordorigin="11997,4085" coordsize="10,20">
              <v:shape style="position:absolute;left:11997;top:4085;width:10;height:20" coordorigin="11997,4085" coordsize="10,20" path="m11997,4104l12006,4104,12006,4085,11997,4085,11997,4104xe" filled="true" fillcolor="#000000" stroked="false">
                <v:path arrowok="t"/>
                <v:fill type="solid"/>
              </v:shape>
            </v:group>
            <v:group style="position:absolute;left:11997;top:4104;width:10;height:20" coordorigin="11997,4104" coordsize="10,20">
              <v:shape style="position:absolute;left:11997;top:4104;width:10;height:20" coordorigin="11997,4104" coordsize="10,20" path="m11997,4124l12006,4124,12006,4104,11997,4104,11997,4124xe" filled="true" fillcolor="#000000" stroked="false">
                <v:path arrowok="t"/>
                <v:fill type="solid"/>
              </v:shape>
            </v:group>
            <v:group style="position:absolute;left:11997;top:4124;width:10;height:20" coordorigin="11997,4124" coordsize="10,20">
              <v:shape style="position:absolute;left:11997;top:4124;width:10;height:20" coordorigin="11997,4124" coordsize="10,20" path="m11997,4143l12006,4143,12006,4124,11997,4124,11997,4143xe" filled="true" fillcolor="#000000" stroked="false">
                <v:path arrowok="t"/>
                <v:fill type="solid"/>
              </v:shape>
            </v:group>
            <v:group style="position:absolute;left:11997;top:4143;width:10;height:20" coordorigin="11997,4143" coordsize="10,20">
              <v:shape style="position:absolute;left:11997;top:4143;width:10;height:20" coordorigin="11997,4143" coordsize="10,20" path="m11997,4163l12006,4163,12006,4143,11997,4143,11997,4163xe" filled="true" fillcolor="#000000" stroked="false">
                <v:path arrowok="t"/>
                <v:fill type="solid"/>
              </v:shape>
            </v:group>
            <v:group style="position:absolute;left:11997;top:4163;width:10;height:20" coordorigin="11997,4163" coordsize="10,20">
              <v:shape style="position:absolute;left:11997;top:4163;width:10;height:20" coordorigin="11997,4163" coordsize="10,20" path="m11997,4182l12006,4182,12006,4163,11997,4163,11997,4182xe" filled="true" fillcolor="#000000" stroked="false">
                <v:path arrowok="t"/>
                <v:fill type="solid"/>
              </v:shape>
            </v:group>
            <v:group style="position:absolute;left:11997;top:4182;width:10;height:20" coordorigin="11997,4182" coordsize="10,20">
              <v:shape style="position:absolute;left:11997;top:4182;width:10;height:20" coordorigin="11997,4182" coordsize="10,20" path="m11997,4201l12006,4201,12006,4182,11997,4182,11997,4201xe" filled="true" fillcolor="#000000" stroked="false">
                <v:path arrowok="t"/>
                <v:fill type="solid"/>
              </v:shape>
            </v:group>
            <v:group style="position:absolute;left:11997;top:4201;width:10;height:20" coordorigin="11997,4201" coordsize="10,20">
              <v:shape style="position:absolute;left:11997;top:4201;width:10;height:20" coordorigin="11997,4201" coordsize="10,20" path="m11997,4220l12006,4220,12006,4201,11997,4201,11997,4220xe" filled="true" fillcolor="#000000" stroked="false">
                <v:path arrowok="t"/>
                <v:fill type="solid"/>
              </v:shape>
            </v:group>
            <v:group style="position:absolute;left:11997;top:4220;width:10;height:20" coordorigin="11997,4220" coordsize="10,20">
              <v:shape style="position:absolute;left:11997;top:4220;width:10;height:20" coordorigin="11997,4220" coordsize="10,20" path="m11997,4239l12006,4239,12006,4220,11997,4220,11997,4239xe" filled="true" fillcolor="#000000" stroked="false">
                <v:path arrowok="t"/>
                <v:fill type="solid"/>
              </v:shape>
            </v:group>
            <v:group style="position:absolute;left:11997;top:4239;width:10;height:20" coordorigin="11997,4239" coordsize="10,20">
              <v:shape style="position:absolute;left:11997;top:4239;width:10;height:20" coordorigin="11997,4239" coordsize="10,20" path="m11997,4259l12006,4259,12006,4239,11997,4239,11997,4259xe" filled="true" fillcolor="#000000" stroked="false">
                <v:path arrowok="t"/>
                <v:fill type="solid"/>
              </v:shape>
            </v:group>
            <v:group style="position:absolute;left:11997;top:4259;width:10;height:20" coordorigin="11997,4259" coordsize="10,20">
              <v:shape style="position:absolute;left:11997;top:4259;width:10;height:20" coordorigin="11997,4259" coordsize="10,20" path="m11997,4278l12006,4278,12006,4259,11997,4259,11997,4278xe" filled="true" fillcolor="#000000" stroked="false">
                <v:path arrowok="t"/>
                <v:fill type="solid"/>
              </v:shape>
            </v:group>
            <v:group style="position:absolute;left:11997;top:4278;width:10;height:20" coordorigin="11997,4278" coordsize="10,20">
              <v:shape style="position:absolute;left:11997;top:4278;width:10;height:20" coordorigin="11997,4278" coordsize="10,20" path="m11997,4297l12006,4297,12006,4278,11997,4278,11997,4297xe" filled="true" fillcolor="#000000" stroked="false">
                <v:path arrowok="t"/>
                <v:fill type="solid"/>
              </v:shape>
            </v:group>
            <v:group style="position:absolute;left:11997;top:4297;width:10;height:20" coordorigin="11997,4297" coordsize="10,20">
              <v:shape style="position:absolute;left:11997;top:4297;width:10;height:20" coordorigin="11997,4297" coordsize="10,20" path="m11997,4316l12006,4316,12006,4297,11997,4297,11997,4316xe" filled="true" fillcolor="#000000" stroked="false">
                <v:path arrowok="t"/>
                <v:fill type="solid"/>
              </v:shape>
            </v:group>
            <v:group style="position:absolute;left:11997;top:4316;width:10;height:20" coordorigin="11997,4316" coordsize="10,20">
              <v:shape style="position:absolute;left:11997;top:4316;width:10;height:20" coordorigin="11997,4316" coordsize="10,20" path="m11997,4335l12006,4335,12006,4316,11997,4316,11997,4335xe" filled="true" fillcolor="#000000" stroked="false">
                <v:path arrowok="t"/>
                <v:fill type="solid"/>
              </v:shape>
            </v:group>
            <v:group style="position:absolute;left:11997;top:4335;width:10;height:20" coordorigin="11997,4335" coordsize="10,20">
              <v:shape style="position:absolute;left:11997;top:4335;width:10;height:20" coordorigin="11997,4335" coordsize="10,20" path="m11997,4355l12006,4355,12006,4335,11997,4335,11997,4355xe" filled="true" fillcolor="#000000" stroked="false">
                <v:path arrowok="t"/>
                <v:fill type="solid"/>
              </v:shape>
            </v:group>
            <v:group style="position:absolute;left:11997;top:4355;width:10;height:20" coordorigin="11997,4355" coordsize="10,20">
              <v:shape style="position:absolute;left:11997;top:4355;width:10;height:20" coordorigin="11997,4355" coordsize="10,20" path="m11997,4374l12006,4374,12006,4355,11997,4355,11997,4374xe" filled="true" fillcolor="#000000" stroked="false">
                <v:path arrowok="t"/>
                <v:fill type="solid"/>
              </v:shape>
            </v:group>
            <v:group style="position:absolute;left:11997;top:4374;width:10;height:20" coordorigin="11997,4374" coordsize="10,20">
              <v:shape style="position:absolute;left:11997;top:4374;width:10;height:20" coordorigin="11997,4374" coordsize="10,20" path="m11997,4393l12006,4393,12006,4374,11997,4374,11997,4393xe" filled="true" fillcolor="#000000" stroked="false">
                <v:path arrowok="t"/>
                <v:fill type="solid"/>
              </v:shape>
            </v:group>
            <v:group style="position:absolute;left:11997;top:4393;width:10;height:20" coordorigin="11997,4393" coordsize="10,20">
              <v:shape style="position:absolute;left:11997;top:4393;width:10;height:20" coordorigin="11997,4393" coordsize="10,20" path="m11997,4412l12006,4412,12006,4393,11997,4393,11997,4412xe" filled="true" fillcolor="#000000" stroked="false">
                <v:path arrowok="t"/>
                <v:fill type="solid"/>
              </v:shape>
            </v:group>
            <v:group style="position:absolute;left:11997;top:4412;width:10;height:20" coordorigin="11997,4412" coordsize="10,20">
              <v:shape style="position:absolute;left:11997;top:4412;width:10;height:20" coordorigin="11997,4412" coordsize="10,20" path="m11997,4431l12006,4431,12006,4412,11997,4412,11997,4431xe" filled="true" fillcolor="#000000" stroked="false">
                <v:path arrowok="t"/>
                <v:fill type="solid"/>
              </v:shape>
            </v:group>
            <v:group style="position:absolute;left:11997;top:4431;width:10;height:20" coordorigin="11997,4431" coordsize="10,20">
              <v:shape style="position:absolute;left:11997;top:4431;width:10;height:20" coordorigin="11997,4431" coordsize="10,20" path="m11997,4451l12006,4451,12006,4431,11997,4431,11997,4451xe" filled="true" fillcolor="#000000" stroked="false">
                <v:path arrowok="t"/>
                <v:fill type="solid"/>
              </v:shape>
            </v:group>
            <v:group style="position:absolute;left:11997;top:4451;width:10;height:20" coordorigin="11997,4451" coordsize="10,20">
              <v:shape style="position:absolute;left:11997;top:4451;width:10;height:20" coordorigin="11997,4451" coordsize="10,20" path="m11997,4470l12006,4470,12006,4451,11997,4451,11997,4470xe" filled="true" fillcolor="#000000" stroked="false">
                <v:path arrowok="t"/>
                <v:fill type="solid"/>
              </v:shape>
            </v:group>
            <v:group style="position:absolute;left:11997;top:4470;width:10;height:20" coordorigin="11997,4470" coordsize="10,20">
              <v:shape style="position:absolute;left:11997;top:4470;width:10;height:20" coordorigin="11997,4470" coordsize="10,20" path="m11997,4489l12006,4489,12006,4470,11997,4470,11997,4489xe" filled="true" fillcolor="#000000" stroked="false">
                <v:path arrowok="t"/>
                <v:fill type="solid"/>
              </v:shape>
            </v:group>
            <v:group style="position:absolute;left:11997;top:4489;width:10;height:20" coordorigin="11997,4489" coordsize="10,20">
              <v:shape style="position:absolute;left:11997;top:4489;width:10;height:20" coordorigin="11997,4489" coordsize="10,20" path="m11997,4508l12006,4508,12006,4489,11997,4489,11997,4508xe" filled="true" fillcolor="#000000" stroked="false">
                <v:path arrowok="t"/>
                <v:fill type="solid"/>
              </v:shape>
            </v:group>
            <v:group style="position:absolute;left:11997;top:4508;width:10;height:20" coordorigin="11997,4508" coordsize="10,20">
              <v:shape style="position:absolute;left:11997;top:4508;width:10;height:20" coordorigin="11997,4508" coordsize="10,20" path="m11997,4527l12006,4527,12006,4508,11997,4508,11997,4527xe" filled="true" fillcolor="#000000" stroked="false">
                <v:path arrowok="t"/>
                <v:fill type="solid"/>
              </v:shape>
            </v:group>
            <v:group style="position:absolute;left:11997;top:4527;width:10;height:20" coordorigin="11997,4527" coordsize="10,20">
              <v:shape style="position:absolute;left:11997;top:4527;width:10;height:20" coordorigin="11997,4527" coordsize="10,20" path="m11997,4547l12006,4547,12006,4527,11997,4527,11997,4547xe" filled="true" fillcolor="#000000" stroked="false">
                <v:path arrowok="t"/>
                <v:fill type="solid"/>
              </v:shape>
            </v:group>
            <v:group style="position:absolute;left:11997;top:4547;width:10;height:20" coordorigin="11997,4547" coordsize="10,20">
              <v:shape style="position:absolute;left:11997;top:4547;width:10;height:20" coordorigin="11997,4547" coordsize="10,20" path="m11997,4566l12006,4566,12006,4547,11997,4547,11997,4566xe" filled="true" fillcolor="#000000" stroked="false">
                <v:path arrowok="t"/>
                <v:fill type="solid"/>
              </v:shape>
            </v:group>
            <v:group style="position:absolute;left:11997;top:4566;width:10;height:20" coordorigin="11997,4566" coordsize="10,20">
              <v:shape style="position:absolute;left:11997;top:4566;width:10;height:20" coordorigin="11997,4566" coordsize="10,20" path="m11997,4585l12006,4585,12006,4566,11997,4566,11997,4585xe" filled="true" fillcolor="#000000" stroked="false">
                <v:path arrowok="t"/>
                <v:fill type="solid"/>
              </v:shape>
            </v:group>
            <v:group style="position:absolute;left:11997;top:4585;width:10;height:20" coordorigin="11997,4585" coordsize="10,20">
              <v:shape style="position:absolute;left:11997;top:4585;width:10;height:20" coordorigin="11997,4585" coordsize="10,20" path="m11997,4604l12006,4604,12006,4585,11997,4585,11997,4604xe" filled="true" fillcolor="#000000" stroked="false">
                <v:path arrowok="t"/>
                <v:fill type="solid"/>
              </v:shape>
            </v:group>
            <v:group style="position:absolute;left:11997;top:4604;width:10;height:20" coordorigin="11997,4604" coordsize="10,20">
              <v:shape style="position:absolute;left:11997;top:4604;width:10;height:20" coordorigin="11997,4604" coordsize="10,20" path="m11997,4623l12006,4623,12006,4604,11997,4604,11997,4623xe" filled="true" fillcolor="#000000" stroked="false">
                <v:path arrowok="t"/>
                <v:fill type="solid"/>
              </v:shape>
            </v:group>
            <v:group style="position:absolute;left:11997;top:4623;width:10;height:20" coordorigin="11997,4623" coordsize="10,20">
              <v:shape style="position:absolute;left:11997;top:4623;width:10;height:20" coordorigin="11997,4623" coordsize="10,20" path="m11997,4643l12006,4643,12006,4623,11997,4623,11997,4643xe" filled="true" fillcolor="#000000" stroked="false">
                <v:path arrowok="t"/>
                <v:fill type="solid"/>
              </v:shape>
            </v:group>
            <v:group style="position:absolute;left:11997;top:4643;width:10;height:20" coordorigin="11997,4643" coordsize="10,20">
              <v:shape style="position:absolute;left:11997;top:4643;width:10;height:20" coordorigin="11997,4643" coordsize="10,20" path="m11997,4662l12006,4662,12006,4643,11997,4643,11997,4662xe" filled="true" fillcolor="#000000" stroked="false">
                <v:path arrowok="t"/>
                <v:fill type="solid"/>
              </v:shape>
            </v:group>
            <v:group style="position:absolute;left:11997;top:4664;width:10;height:2" coordorigin="11997,4664" coordsize="10,2">
              <v:shape style="position:absolute;left:11997;top:4664;width:10;height:2" coordorigin="11997,4664" coordsize="10,0" path="m11997,4664l12006,4664e" filled="false" stroked="true" strokeweight=".23999pt" strokecolor="#000000">
                <v:path arrowok="t"/>
              </v:shape>
            </v:group>
            <v:group style="position:absolute;left:11997;top:4681;width:29;height:2" coordorigin="11997,4681" coordsize="29,2">
              <v:shape style="position:absolute;left:11997;top:4681;width:29;height:2" coordorigin="11997,4681" coordsize="29,0" path="m11997,4681l12026,4681e" filled="false" stroked="true" strokeweight="1.44pt" strokecolor="#000000">
                <v:path arrowok="t"/>
              </v:shape>
            </v:group>
            <v:group style="position:absolute;left:12026;top:4681;width:1530;height:2" coordorigin="12026,4681" coordsize="1530,2">
              <v:shape style="position:absolute;left:12026;top:4681;width:1530;height:2" coordorigin="12026,4681" coordsize="1530,0" path="m12026,4681l13555,4681e" filled="false" stroked="true" strokeweight="1.44pt" strokecolor="#000000">
                <v:path arrowok="t"/>
              </v:shape>
              <v:shape style="position:absolute;left:6553;top:14;width:857;height:4667"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22"/>
                          <w:szCs w:val="22"/>
                        </w:rPr>
                      </w:pPr>
                    </w:p>
                    <w:p>
                      <w:pPr>
                        <w:spacing w:before="0"/>
                        <w:ind w:left="156" w:right="71" w:hanging="92"/>
                        <w:jc w:val="left"/>
                        <w:rPr>
                          <w:rFonts w:ascii="宋体" w:hAnsi="宋体" w:cs="宋体" w:eastAsia="宋体" w:hint="default"/>
                          <w:sz w:val="18"/>
                          <w:szCs w:val="18"/>
                        </w:rPr>
                      </w:pPr>
                      <w:r>
                        <w:rPr>
                          <w:rFonts w:ascii="宋体" w:hAnsi="宋体" w:cs="宋体" w:eastAsia="宋体" w:hint="default"/>
                          <w:sz w:val="18"/>
                          <w:szCs w:val="18"/>
                        </w:rPr>
                        <w:t>期末实际 投资额</w:t>
                      </w:r>
                    </w:p>
                  </w:txbxContent>
                </v:textbox>
                <w10:wrap type="none"/>
              </v:shape>
              <v:shape style="position:absolute;left:10329;top:14;width:742;height:4667"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22"/>
                          <w:szCs w:val="22"/>
                        </w:rPr>
                      </w:pPr>
                    </w:p>
                    <w:p>
                      <w:pPr>
                        <w:spacing w:before="0"/>
                        <w:ind w:left="100" w:right="98" w:firstLine="0"/>
                        <w:jc w:val="left"/>
                        <w:rPr>
                          <w:rFonts w:ascii="宋体" w:hAnsi="宋体" w:cs="宋体" w:eastAsia="宋体" w:hint="default"/>
                          <w:sz w:val="18"/>
                          <w:szCs w:val="18"/>
                        </w:rPr>
                      </w:pPr>
                      <w:r>
                        <w:rPr>
                          <w:rFonts w:ascii="宋体" w:hAnsi="宋体" w:cs="宋体" w:eastAsia="宋体" w:hint="default"/>
                          <w:sz w:val="18"/>
                          <w:szCs w:val="18"/>
                        </w:rPr>
                        <w:t>少数股 东权益</w:t>
                      </w:r>
                    </w:p>
                  </w:txbxContent>
                </v:textbox>
                <w10:wrap type="none"/>
              </v:shape>
              <v:shape style="position:absolute;left:11070;top:14;width:932;height:4667"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3"/>
                          <w:szCs w:val="13"/>
                        </w:rPr>
                      </w:pPr>
                    </w:p>
                    <w:p>
                      <w:pPr>
                        <w:spacing w:line="237" w:lineRule="auto" w:before="0"/>
                        <w:ind w:left="105" w:right="103" w:firstLine="0"/>
                        <w:jc w:val="both"/>
                        <w:rPr>
                          <w:rFonts w:ascii="宋体" w:hAnsi="宋体" w:cs="宋体" w:eastAsia="宋体" w:hint="default"/>
                          <w:sz w:val="18"/>
                          <w:szCs w:val="18"/>
                        </w:rPr>
                      </w:pPr>
                      <w:r>
                        <w:rPr>
                          <w:rFonts w:ascii="宋体" w:hAnsi="宋体" w:cs="宋体" w:eastAsia="宋体" w:hint="default"/>
                          <w:sz w:val="18"/>
                          <w:szCs w:val="18"/>
                        </w:rPr>
                        <w:t>少数股东 权益中用 于冲减少 数股东损 益的金额</w:t>
                      </w:r>
                    </w:p>
                  </w:txbxContent>
                </v:textbox>
                <w10:wrap type="none"/>
              </v:shape>
              <v:shape style="position:absolute;left:1426;top:990;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子公司</w:t>
                      </w:r>
                    </w:p>
                  </w:txbxContent>
                </v:textbox>
                <w10:wrap type="none"/>
              </v:shape>
              <v:shape style="position:absolute;left:199;top:1185;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子公司全称</w:t>
                      </w:r>
                    </w:p>
                  </w:txbxContent>
                </v:textbox>
                <w10:wrap type="none"/>
              </v:shape>
              <v:shape style="position:absolute;left:2410;top:1185;width:2485;height:180" type="#_x0000_t202" filled="false" stroked="false">
                <v:textbox inset="0,0,0,0">
                  <w:txbxContent>
                    <w:p>
                      <w:pPr>
                        <w:tabs>
                          <w:tab w:pos="902"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注册地</w:t>
                        <w:tab/>
                        <w:t>业务性质</w:t>
                      </w:r>
                      <w:r>
                        <w:rPr>
                          <w:rFonts w:ascii="宋体" w:hAnsi="宋体" w:cs="宋体" w:eastAsia="宋体" w:hint="default"/>
                          <w:spacing w:val="51"/>
                          <w:sz w:val="18"/>
                          <w:szCs w:val="18"/>
                        </w:rPr>
                        <w:t> </w:t>
                      </w:r>
                      <w:r>
                        <w:rPr>
                          <w:rFonts w:ascii="宋体" w:hAnsi="宋体" w:cs="宋体" w:eastAsia="宋体" w:hint="default"/>
                          <w:sz w:val="18"/>
                          <w:szCs w:val="18"/>
                        </w:rPr>
                        <w:t>注册资本</w:t>
                      </w:r>
                    </w:p>
                  </w:txbxContent>
                </v:textbox>
                <w10:wrap type="none"/>
              </v:shape>
              <v:shape style="position:absolute;left:5398;top:118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经营范围</w:t>
                      </w:r>
                    </w:p>
                  </w:txbxContent>
                </v:textbox>
                <w10:wrap type="none"/>
              </v:shape>
              <v:shape style="position:absolute;left:1514;top:137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类型</w:t>
                      </w:r>
                    </w:p>
                  </w:txbxContent>
                </v:textbox>
                <w10:wrap type="none"/>
              </v:shape>
              <v:shape style="position:absolute;left:7566;top:221;width:720;height:2108" type="#_x0000_t202" filled="false" stroked="false">
                <v:textbox inset="0,0,0,0">
                  <w:txbxContent>
                    <w:p>
                      <w:pPr>
                        <w:spacing w:line="239" w:lineRule="exact" w:before="0"/>
                        <w:ind w:left="0" w:right="0" w:firstLine="0"/>
                        <w:jc w:val="center"/>
                        <w:rPr>
                          <w:rFonts w:ascii="宋体" w:hAnsi="宋体" w:cs="宋体" w:eastAsia="宋体" w:hint="default"/>
                          <w:sz w:val="24"/>
                          <w:szCs w:val="24"/>
                        </w:rPr>
                      </w:pPr>
                      <w:r>
                        <w:rPr>
                          <w:rFonts w:ascii="宋体" w:hAnsi="宋体" w:cs="宋体" w:eastAsia="宋体" w:hint="default"/>
                          <w:sz w:val="24"/>
                          <w:szCs w:val="24"/>
                        </w:rPr>
                        <w:t>实质上</w:t>
                      </w:r>
                    </w:p>
                    <w:p>
                      <w:pPr>
                        <w:spacing w:line="237" w:lineRule="auto" w:before="1"/>
                        <w:ind w:left="0" w:right="0" w:firstLine="0"/>
                        <w:jc w:val="center"/>
                        <w:rPr>
                          <w:rFonts w:ascii="宋体" w:hAnsi="宋体" w:cs="宋体" w:eastAsia="宋体" w:hint="default"/>
                          <w:sz w:val="24"/>
                          <w:szCs w:val="24"/>
                        </w:rPr>
                      </w:pPr>
                      <w:r>
                        <w:rPr>
                          <w:rFonts w:ascii="宋体" w:hAnsi="宋体" w:cs="宋体" w:eastAsia="宋体" w:hint="default"/>
                          <w:sz w:val="24"/>
                          <w:szCs w:val="24"/>
                        </w:rPr>
                        <w:t>构成对 子公司 净投资 的其他 项目余 额</w:t>
                      </w:r>
                    </w:p>
                  </w:txbxContent>
                </v:textbox>
                <w10:wrap type="none"/>
              </v:shape>
              <v:shape style="position:absolute;left:8516;top:964;width:360;height:64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持股</w:t>
                      </w: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比例</w:t>
                      </w:r>
                    </w:p>
                    <w:p>
                      <w:pPr>
                        <w:spacing w:line="203" w:lineRule="exact" w:before="22"/>
                        <w:ind w:left="45"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9027;top:964;width:1229;height:642" type="#_x0000_t202" filled="false" stroked="false">
                <v:textbox inset="0,0,0,0">
                  <w:txbxContent>
                    <w:p>
                      <w:pPr>
                        <w:spacing w:line="177" w:lineRule="auto" w:before="0"/>
                        <w:ind w:left="91" w:right="0" w:hanging="92"/>
                        <w:jc w:val="both"/>
                        <w:rPr>
                          <w:rFonts w:ascii="Times New Roman" w:hAnsi="Times New Roman" w:cs="Times New Roman" w:eastAsia="Times New Roman" w:hint="default"/>
                          <w:sz w:val="18"/>
                          <w:szCs w:val="18"/>
                        </w:rPr>
                      </w:pPr>
                      <w:r>
                        <w:rPr>
                          <w:rFonts w:ascii="宋体" w:hAnsi="宋体" w:cs="宋体" w:eastAsia="宋体" w:hint="default"/>
                          <w:sz w:val="18"/>
                          <w:szCs w:val="18"/>
                        </w:rPr>
                        <w:t>表决权</w:t>
                      </w:r>
                      <w:r>
                        <w:rPr>
                          <w:rFonts w:ascii="宋体" w:hAnsi="宋体" w:cs="宋体" w:eastAsia="宋体" w:hint="default"/>
                          <w:spacing w:val="58"/>
                          <w:sz w:val="18"/>
                          <w:szCs w:val="18"/>
                        </w:rPr>
                        <w:t> </w:t>
                      </w:r>
                      <w:r>
                        <w:rPr>
                          <w:rFonts w:ascii="宋体" w:hAnsi="宋体" w:cs="宋体" w:eastAsia="宋体" w:hint="default"/>
                          <w:position w:val="-9"/>
                          <w:sz w:val="18"/>
                          <w:szCs w:val="18"/>
                        </w:rPr>
                        <w:t>是否合</w:t>
                      </w:r>
                      <w:r>
                        <w:rPr>
                          <w:rFonts w:ascii="宋体" w:hAnsi="宋体" w:cs="宋体" w:eastAsia="宋体" w:hint="default"/>
                          <w:position w:val="-9"/>
                          <w:sz w:val="18"/>
                          <w:szCs w:val="18"/>
                        </w:rPr>
                        <w:t> </w:t>
                      </w:r>
                      <w:r>
                        <w:rPr>
                          <w:rFonts w:ascii="宋体" w:hAnsi="宋体" w:cs="宋体" w:eastAsia="宋体" w:hint="default"/>
                          <w:position w:val="10"/>
                          <w:sz w:val="18"/>
                          <w:szCs w:val="18"/>
                        </w:rPr>
                        <w:t>比例</w:t>
                      </w:r>
                      <w:r>
                        <w:rPr>
                          <w:rFonts w:ascii="宋体" w:hAnsi="宋体" w:cs="宋体" w:eastAsia="宋体" w:hint="default"/>
                          <w:spacing w:val="57"/>
                          <w:position w:val="10"/>
                          <w:sz w:val="18"/>
                          <w:szCs w:val="18"/>
                        </w:rPr>
                        <w:t> </w:t>
                      </w:r>
                      <w:r>
                        <w:rPr>
                          <w:rFonts w:ascii="宋体" w:hAnsi="宋体" w:cs="宋体" w:eastAsia="宋体" w:hint="default"/>
                          <w:sz w:val="18"/>
                          <w:szCs w:val="18"/>
                        </w:rPr>
                        <w:t>并报表</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p>
                  </w:txbxContent>
                </v:textbox>
                <w10:wrap type="none"/>
              </v:shape>
              <v:shape style="position:absolute;left:12057;top:484;width:1440;height:1582"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从母公司所有者权</w:t>
                      </w:r>
                    </w:p>
                    <w:p>
                      <w:pPr>
                        <w:spacing w:line="237" w:lineRule="auto" w:before="2"/>
                        <w:ind w:left="0" w:right="0" w:firstLine="0"/>
                        <w:jc w:val="center"/>
                        <w:rPr>
                          <w:rFonts w:ascii="宋体" w:hAnsi="宋体" w:cs="宋体" w:eastAsia="宋体" w:hint="default"/>
                          <w:sz w:val="18"/>
                          <w:szCs w:val="18"/>
                        </w:rPr>
                      </w:pPr>
                      <w:r>
                        <w:rPr>
                          <w:rFonts w:ascii="宋体" w:hAnsi="宋体" w:cs="宋体" w:eastAsia="宋体" w:hint="default"/>
                          <w:sz w:val="18"/>
                          <w:szCs w:val="18"/>
                        </w:rPr>
                        <w:t>益冲减子公司少数 股东分担的本期亏 损超过少数股东在 该子公司期初所有 者权益中所享有份 额后的余额</w:t>
                      </w:r>
                    </w:p>
                  </w:txbxContent>
                </v:textbox>
                <w10:wrap type="none"/>
              </v:shape>
              <v:shape style="position:absolute;left:2230;top:2911;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日本国东京</w:t>
                      </w:r>
                    </w:p>
                  </w:txbxContent>
                </v:textbox>
                <w10:wrap type="none"/>
              </v:shape>
              <v:shape style="position:absolute;left:5074;top:2911;width:1392;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spacing w:val="12"/>
                          <w:sz w:val="18"/>
                          <w:szCs w:val="18"/>
                        </w:rPr>
                        <w:t>提供 </w:t>
                      </w:r>
                      <w:r>
                        <w:rPr>
                          <w:rFonts w:ascii="Times New Roman" w:hAnsi="Times New Roman" w:cs="Times New Roman" w:eastAsia="Times New Roman" w:hint="default"/>
                          <w:sz w:val="18"/>
                          <w:szCs w:val="18"/>
                        </w:rPr>
                        <w:t>IT </w:t>
                      </w:r>
                      <w:r>
                        <w:rPr>
                          <w:rFonts w:ascii="Times New Roman" w:hAnsi="Times New Roman" w:cs="Times New Roman" w:eastAsia="Times New Roman" w:hint="default"/>
                          <w:spacing w:val="30"/>
                          <w:sz w:val="18"/>
                          <w:szCs w:val="18"/>
                        </w:rPr>
                        <w:t> </w:t>
                      </w:r>
                      <w:r>
                        <w:rPr>
                          <w:rFonts w:ascii="宋体" w:hAnsi="宋体" w:cs="宋体" w:eastAsia="宋体" w:hint="default"/>
                          <w:spacing w:val="16"/>
                          <w:sz w:val="18"/>
                          <w:szCs w:val="18"/>
                        </w:rPr>
                        <w:t>战略咨</w:t>
                      </w:r>
                      <w:r>
                        <w:rPr>
                          <w:rFonts w:ascii="宋体" w:hAnsi="宋体" w:cs="宋体" w:eastAsia="宋体" w:hint="default"/>
                          <w:spacing w:val="-66"/>
                          <w:sz w:val="18"/>
                          <w:szCs w:val="18"/>
                        </w:rPr>
                        <w:t> </w:t>
                      </w:r>
                      <w:r>
                        <w:rPr>
                          <w:rFonts w:ascii="宋体" w:hAnsi="宋体" w:cs="宋体" w:eastAsia="宋体" w:hint="default"/>
                          <w:sz w:val="18"/>
                          <w:szCs w:val="18"/>
                        </w:rPr>
                      </w:r>
                    </w:p>
                  </w:txbxContent>
                </v:textbox>
                <w10:wrap type="none"/>
              </v:shape>
              <v:shape style="position:absolute;left:137;top:3311;width:7992;height:399" type="#_x0000_t202" filled="false" stroked="false">
                <v:textbox inset="0,0,0,0">
                  <w:txbxContent>
                    <w:p>
                      <w:pPr>
                        <w:tabs>
                          <w:tab w:pos="1240" w:val="left" w:leader="none"/>
                          <w:tab w:pos="2092" w:val="left" w:leader="none"/>
                          <w:tab w:pos="4073" w:val="left" w:leader="none"/>
                          <w:tab w:pos="4937" w:val="left" w:leader="none"/>
                        </w:tabs>
                        <w:spacing w:line="168" w:lineRule="exact" w:before="0"/>
                        <w:ind w:left="0" w:right="0" w:firstLine="0"/>
                        <w:jc w:val="left"/>
                        <w:rPr>
                          <w:rFonts w:ascii="宋体" w:hAnsi="宋体" w:cs="宋体" w:eastAsia="宋体" w:hint="default"/>
                          <w:sz w:val="18"/>
                          <w:szCs w:val="18"/>
                        </w:rPr>
                      </w:pPr>
                      <w:r>
                        <w:rPr>
                          <w:rFonts w:ascii="宋体" w:hAnsi="宋体" w:cs="宋体" w:eastAsia="宋体" w:hint="default"/>
                          <w:spacing w:val="24"/>
                          <w:w w:val="95"/>
                          <w:sz w:val="18"/>
                          <w:szCs w:val="18"/>
                        </w:rPr>
                        <w:t>汉得日本株</w:t>
                        <w:tab/>
                      </w:r>
                      <w:r>
                        <w:rPr>
                          <w:rFonts w:ascii="宋体" w:hAnsi="宋体" w:cs="宋体" w:eastAsia="宋体" w:hint="default"/>
                          <w:spacing w:val="33"/>
                          <w:w w:val="90"/>
                          <w:sz w:val="18"/>
                          <w:szCs w:val="18"/>
                        </w:rPr>
                        <w:t>全资子</w:t>
                        <w:tab/>
                      </w:r>
                      <w:r>
                        <w:rPr>
                          <w:rFonts w:ascii="宋体" w:hAnsi="宋体" w:cs="宋体" w:eastAsia="宋体" w:hint="default"/>
                          <w:sz w:val="18"/>
                          <w:szCs w:val="18"/>
                        </w:rPr>
                        <w:t>都港区芝</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tab/>
                        <w:t>1000 </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w:t>
                        <w:tab/>
                      </w:r>
                      <w:r>
                        <w:rPr>
                          <w:rFonts w:ascii="宋体" w:hAnsi="宋体" w:cs="宋体" w:eastAsia="宋体" w:hint="default"/>
                          <w:spacing w:val="9"/>
                          <w:sz w:val="18"/>
                          <w:szCs w:val="18"/>
                        </w:rPr>
                        <w:t>询，</w:t>
                      </w:r>
                      <w:r>
                        <w:rPr>
                          <w:rFonts w:ascii="宋体" w:hAnsi="宋体" w:cs="宋体" w:eastAsia="宋体" w:hint="default"/>
                          <w:spacing w:val="-72"/>
                          <w:sz w:val="18"/>
                          <w:szCs w:val="18"/>
                        </w:rPr>
                        <w:t> </w:t>
                      </w:r>
                      <w:r>
                        <w:rPr>
                          <w:rFonts w:ascii="宋体" w:hAnsi="宋体" w:cs="宋体" w:eastAsia="宋体" w:hint="default"/>
                          <w:spacing w:val="14"/>
                          <w:sz w:val="18"/>
                          <w:szCs w:val="18"/>
                        </w:rPr>
                        <w:t>业务流程优</w:t>
                      </w:r>
                    </w:p>
                    <w:p>
                      <w:pPr>
                        <w:tabs>
                          <w:tab w:pos="7991" w:val="right" w:leader="none"/>
                        </w:tabs>
                        <w:spacing w:line="230" w:lineRule="exact" w:before="0"/>
                        <w:ind w:left="321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1"/>
                          <w:sz w:val="18"/>
                          <w:szCs w:val="18"/>
                        </w:rPr>
                        <w:t>IT</w:t>
                      </w:r>
                      <w:r>
                        <w:rPr>
                          <w:rFonts w:ascii="Times New Roman" w:hAnsi="Times New Roman" w:cs="Times New Roman" w:eastAsia="Times New Roman" w:hint="default"/>
                          <w:spacing w:val="-2"/>
                          <w:position w:val="1"/>
                          <w:sz w:val="18"/>
                          <w:szCs w:val="18"/>
                        </w:rPr>
                        <w:t> </w:t>
                      </w:r>
                      <w:r>
                        <w:rPr>
                          <w:rFonts w:ascii="宋体" w:hAnsi="宋体" w:cs="宋体" w:eastAsia="宋体" w:hint="default"/>
                          <w:position w:val="1"/>
                          <w:sz w:val="18"/>
                          <w:szCs w:val="18"/>
                        </w:rPr>
                        <w:t>业</w:t>
                      </w:r>
                      <w:r>
                        <w:rPr>
                          <w:rFonts w:ascii="Times New Roman" w:hAnsi="Times New Roman" w:cs="Times New Roman" w:eastAsia="Times New Roman" w:hint="default"/>
                          <w:sz w:val="18"/>
                          <w:szCs w:val="18"/>
                        </w:rPr>
                        <w:tab/>
                        <w:t>57.49</w:t>
                      </w:r>
                    </w:p>
                  </w:txbxContent>
                </v:textbox>
                <w10:wrap type="none"/>
              </v:shape>
              <v:shape style="position:absolute;left:8559;top:3530;width:876;height:180" type="#_x0000_t202" filled="false" stroked="false">
                <v:textbox inset="0,0,0,0">
                  <w:txbxContent>
                    <w:p>
                      <w:pPr>
                        <w:tabs>
                          <w:tab w:pos="602"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100</w:t>
                        <w:tab/>
                        <w:t>100</w:t>
                      </w:r>
                    </w:p>
                  </w:txbxContent>
                </v:textbox>
                <w10:wrap type="none"/>
              </v:shape>
              <v:shape style="position:absolute;left:9896;top:351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137;top:3710;width:6306;height:190" type="#_x0000_t202" filled="false" stroked="false">
                <v:textbox inset="0,0,0,0">
                  <w:txbxContent>
                    <w:p>
                      <w:pPr>
                        <w:tabs>
                          <w:tab w:pos="1240" w:val="left" w:leader="none"/>
                          <w:tab w:pos="2092" w:val="left" w:leader="none"/>
                          <w:tab w:pos="4073" w:val="left" w:leader="none"/>
                          <w:tab w:pos="4937" w:val="left" w:leader="none"/>
                        </w:tabs>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式会社</w:t>
                        <w:tab/>
                        <w:t>公司</w:t>
                        <w:tab/>
                        <w:t>丁目 </w:t>
                      </w:r>
                      <w:r>
                        <w:rPr>
                          <w:rFonts w:ascii="Times New Roman" w:hAnsi="Times New Roman" w:cs="Times New Roman" w:eastAsia="Times New Roman" w:hint="default"/>
                          <w:sz w:val="18"/>
                          <w:szCs w:val="18"/>
                        </w:rPr>
                        <w:t>13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番</w:t>
                        <w:tab/>
                        <w:t>日元</w:t>
                        <w:tab/>
                      </w:r>
                      <w:r>
                        <w:rPr>
                          <w:rFonts w:ascii="宋体" w:hAnsi="宋体" w:cs="宋体" w:eastAsia="宋体" w:hint="default"/>
                          <w:spacing w:val="-9"/>
                          <w:sz w:val="18"/>
                          <w:szCs w:val="18"/>
                        </w:rPr>
                        <w:t>化，企业资源管理</w:t>
                      </w:r>
                    </w:p>
                  </w:txbxContent>
                </v:textbox>
                <w10:wrap type="none"/>
              </v:shape>
              <v:shape style="position:absolute;left:2230;top:4111;width:543;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xbxContent>
                </v:textbox>
                <w10:wrap type="none"/>
              </v:shape>
              <v:shape style="position:absolute;left:5074;top:4111;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应用系统实施等</w:t>
                      </w:r>
                    </w:p>
                  </w:txbxContent>
                </v:textbox>
                <w10:wrap type="none"/>
              </v:shape>
            </v:group>
          </v:group>
        </w:pict>
      </w:r>
      <w:r>
        <w:rPr>
          <w:rFonts w:ascii="宋体" w:hAnsi="宋体" w:cs="宋体" w:eastAsia="宋体" w:hint="default"/>
          <w:position w:val="-93"/>
          <w:sz w:val="20"/>
          <w:szCs w:val="20"/>
        </w:rPr>
      </w:r>
    </w:p>
    <w:p>
      <w:pPr>
        <w:tabs>
          <w:tab w:pos="1412" w:val="left" w:leader="none"/>
        </w:tabs>
        <w:spacing w:before="93"/>
        <w:ind w:left="85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tab/>
        <w:t>无通过非同一控制下企业合并取得的子公司</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before="0"/>
        <w:ind w:left="5096" w:right="6393" w:firstLine="0"/>
        <w:jc w:val="center"/>
        <w:rPr>
          <w:rFonts w:ascii="Times New Roman" w:hAnsi="Times New Roman" w:cs="Times New Roman" w:eastAsia="Times New Roman" w:hint="default"/>
          <w:sz w:val="18"/>
          <w:szCs w:val="18"/>
        </w:rPr>
      </w:pPr>
      <w:r>
        <w:rPr/>
        <w:pict>
          <v:shape style="position:absolute;margin-left:144.300003pt;margin-top:24.6462pt;width:697.6pt;height:45.8pt;mso-position-horizontal-relative:page;mso-position-vertical-relative:paragraph;z-index:2608" type="#_x0000_t75" stroked="false">
            <v:imagedata r:id="rId59" o:title=""/>
          </v:shape>
        </w:pict>
      </w:r>
      <w:r>
        <w:rPr>
          <w:rFonts w:ascii="Times New Roman"/>
          <w:sz w:val="18"/>
        </w:rPr>
        <w:t>83</w:t>
      </w:r>
    </w:p>
    <w:p>
      <w:pPr>
        <w:spacing w:after="0"/>
        <w:jc w:val="center"/>
        <w:rPr>
          <w:rFonts w:ascii="Times New Roman" w:hAnsi="Times New Roman" w:cs="Times New Roman" w:eastAsia="Times New Roman" w:hint="default"/>
          <w:sz w:val="18"/>
          <w:szCs w:val="18"/>
        </w:rPr>
        <w:sectPr>
          <w:headerReference w:type="default" r:id="rId48"/>
          <w:footerReference w:type="default" r:id="rId49"/>
          <w:pgSz w:w="16840" w:h="11910" w:orient="landscape"/>
          <w:pgMar w:header="0" w:footer="0" w:top="800" w:bottom="0" w:left="1300" w:right="0"/>
        </w:sectPr>
      </w:pPr>
    </w:p>
    <w:p>
      <w:pPr>
        <w:spacing w:line="240" w:lineRule="auto" w:before="0"/>
        <w:rPr>
          <w:rFonts w:ascii="Times New Roman" w:hAnsi="Times New Roman" w:cs="Times New Roman" w:eastAsia="Times New Roman" w:hint="default"/>
          <w:sz w:val="20"/>
          <w:szCs w:val="20"/>
        </w:rPr>
      </w:pPr>
      <w:r>
        <w:rPr/>
        <w:pict>
          <v:group style="position:absolute;margin-left:120.379997pt;margin-top:710.980042pt;width:402pt;height:5.2pt;mso-position-horizontal-relative:page;mso-position-vertical-relative:page;z-index:-990736" coordorigin="2408,14220" coordsize="8040,104">
            <v:shape style="position:absolute;left:2408;top:14220;width:2101;height:103" type="#_x0000_t75" stroked="false">
              <v:imagedata r:id="rId62" o:title=""/>
            </v:shape>
            <v:shape style="position:absolute;left:4484;top:14313;width:2981;height:10" type="#_x0000_t75" stroked="false">
              <v:imagedata r:id="rId63" o:title=""/>
            </v:shape>
            <v:shape style="position:absolute;left:7461;top:14313;width:2986;height:10" type="#_x0000_t75" stroked="false">
              <v:imagedata r:id="rId64" o:title=""/>
            </v:shape>
            <w10:wrap type="none"/>
          </v:group>
        </w:pict>
      </w:r>
      <w:r>
        <w:rPr/>
        <w:pict>
          <v:group style="position:absolute;margin-left:120.379997pt;margin-top:731.499939pt;width:402pt;height:5.05pt;mso-position-horizontal-relative:page;mso-position-vertical-relative:page;z-index:-990712" coordorigin="2408,14630" coordsize="8040,101">
            <v:shape style="position:absolute;left:2408;top:14630;width:2101;height:101" type="#_x0000_t75" stroked="false">
              <v:imagedata r:id="rId65" o:title=""/>
            </v:shape>
            <v:shape style="position:absolute;left:4484;top:14721;width:2981;height:10" type="#_x0000_t75" stroked="false">
              <v:imagedata r:id="rId66" o:title=""/>
            </v:shape>
            <v:shape style="position:absolute;left:7461;top:14721;width:2986;height:10" type="#_x0000_t75" stroked="false">
              <v:imagedata r:id="rId67" o:title=""/>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tabs>
          <w:tab w:pos="977" w:val="left" w:leader="none"/>
        </w:tabs>
        <w:spacing w:line="698" w:lineRule="auto" w:before="152"/>
        <w:ind w:left="138" w:right="2938"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无特殊目的主体或通过受托经营或承租等方式形成控制权的经营实体</w:t>
      </w:r>
      <w:r>
        <w:rPr>
          <w:rFonts w:ascii="宋体" w:hAnsi="宋体" w:cs="宋体" w:eastAsia="宋体" w:hint="default"/>
          <w:b/>
          <w:bCs/>
          <w:spacing w:val="-76"/>
          <w:sz w:val="21"/>
          <w:szCs w:val="21"/>
        </w:rPr>
        <w:t> </w:t>
      </w:r>
      <w:r>
        <w:rPr>
          <w:rFonts w:ascii="宋体" w:hAnsi="宋体" w:cs="宋体" w:eastAsia="宋体" w:hint="default"/>
          <w:b/>
          <w:bCs/>
          <w:spacing w:val="-76"/>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合并范围发生变更的说明</w:t>
      </w:r>
      <w:r>
        <w:rPr>
          <w:rFonts w:ascii="宋体" w:hAnsi="宋体" w:cs="宋体" w:eastAsia="宋体" w:hint="default"/>
          <w:spacing w:val="-1"/>
          <w:sz w:val="21"/>
          <w:szCs w:val="21"/>
        </w:rPr>
      </w:r>
    </w:p>
    <w:p>
      <w:pPr>
        <w:spacing w:before="123"/>
        <w:ind w:left="855" w:right="0" w:firstLine="0"/>
        <w:jc w:val="both"/>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 </w:t>
      </w:r>
      <w:r>
        <w:rPr>
          <w:rFonts w:ascii="宋体" w:hAnsi="宋体" w:cs="宋体" w:eastAsia="宋体" w:hint="default"/>
          <w:b/>
          <w:bCs/>
          <w:spacing w:val="23"/>
          <w:sz w:val="21"/>
          <w:szCs w:val="21"/>
        </w:rPr>
        <w:t> </w:t>
      </w:r>
      <w:r>
        <w:rPr>
          <w:rFonts w:ascii="宋体" w:hAnsi="宋体" w:cs="宋体" w:eastAsia="宋体" w:hint="default"/>
          <w:b/>
          <w:bCs/>
          <w:sz w:val="21"/>
          <w:szCs w:val="21"/>
        </w:rPr>
        <w:t>报告期内合并单位未增加。</w:t>
      </w:r>
      <w:r>
        <w:rPr>
          <w:rFonts w:ascii="宋体" w:hAnsi="宋体" w:cs="宋体" w:eastAsia="宋体" w:hint="default"/>
          <w:sz w:val="21"/>
          <w:szCs w:val="21"/>
        </w:rPr>
      </w:r>
    </w:p>
    <w:p>
      <w:pPr>
        <w:spacing w:before="126"/>
        <w:ind w:left="855" w:right="0" w:firstLine="0"/>
        <w:jc w:val="both"/>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w:t>
      </w:r>
      <w:r>
        <w:rPr>
          <w:rFonts w:ascii="宋体" w:hAnsi="宋体" w:cs="宋体" w:eastAsia="宋体" w:hint="default"/>
          <w:b/>
          <w:bCs/>
          <w:spacing w:val="23"/>
          <w:sz w:val="21"/>
          <w:szCs w:val="21"/>
        </w:rPr>
        <w:t> </w:t>
      </w:r>
      <w:r>
        <w:rPr>
          <w:rFonts w:ascii="宋体" w:hAnsi="宋体" w:cs="宋体" w:eastAsia="宋体" w:hint="default"/>
          <w:b/>
          <w:bCs/>
          <w:sz w:val="21"/>
          <w:szCs w:val="21"/>
        </w:rPr>
        <w:t>报告期内合并单位未减少。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tabs>
          <w:tab w:pos="977" w:val="left" w:leader="none"/>
        </w:tabs>
        <w:spacing w:line="700" w:lineRule="auto" w:before="0"/>
        <w:ind w:left="138" w:right="3572"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四</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本年无新纳入合并范围的主体和本年不再纳入合并范围的主体</w:t>
      </w:r>
      <w:r>
        <w:rPr>
          <w:rFonts w:ascii="宋体" w:hAnsi="宋体" w:cs="宋体" w:eastAsia="宋体" w:hint="default"/>
          <w:b/>
          <w:bCs/>
          <w:spacing w:val="-81"/>
          <w:sz w:val="21"/>
          <w:szCs w:val="21"/>
        </w:rPr>
        <w:t> </w:t>
      </w:r>
      <w:r>
        <w:rPr>
          <w:rFonts w:ascii="宋体" w:hAnsi="宋体" w:cs="宋体" w:eastAsia="宋体" w:hint="default"/>
          <w:b/>
          <w:bCs/>
          <w:spacing w:val="-81"/>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五</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本年未发生同一控制下企业合并</w:t>
      </w:r>
      <w:r>
        <w:rPr>
          <w:rFonts w:ascii="宋体" w:hAnsi="宋体" w:cs="宋体" w:eastAsia="宋体" w:hint="default"/>
          <w:spacing w:val="-1"/>
          <w:sz w:val="21"/>
          <w:szCs w:val="21"/>
        </w:rPr>
      </w:r>
    </w:p>
    <w:p>
      <w:pPr>
        <w:tabs>
          <w:tab w:pos="977" w:val="left" w:leader="none"/>
        </w:tabs>
        <w:spacing w:before="121"/>
        <w:ind w:left="138" w:right="419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六</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本年未发生非同一控制下企业合并</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tabs>
          <w:tab w:pos="977" w:val="left" w:leader="none"/>
        </w:tabs>
        <w:spacing w:line="700" w:lineRule="auto" w:before="0"/>
        <w:ind w:left="138" w:right="4837"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七</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本年无因出售丧失控制权的股权而减少的子公司</w:t>
      </w:r>
      <w:r>
        <w:rPr>
          <w:rFonts w:ascii="宋体" w:hAnsi="宋体" w:cs="宋体" w:eastAsia="宋体" w:hint="default"/>
          <w:b/>
          <w:bCs/>
          <w:spacing w:val="-86"/>
          <w:sz w:val="21"/>
          <w:szCs w:val="21"/>
        </w:rPr>
        <w:t> </w:t>
      </w:r>
      <w:r>
        <w:rPr>
          <w:rFonts w:ascii="宋体" w:hAnsi="宋体" w:cs="宋体" w:eastAsia="宋体" w:hint="default"/>
          <w:b/>
          <w:bCs/>
          <w:spacing w:val="-86"/>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八</w:t>
      </w:r>
      <w:r>
        <w:rPr>
          <w:rFonts w:ascii="宋体" w:hAnsi="宋体" w:cs="宋体" w:eastAsia="宋体" w:hint="default"/>
          <w:b/>
          <w:bCs/>
          <w:spacing w:val="-1"/>
          <w:sz w:val="21"/>
          <w:szCs w:val="21"/>
        </w:rPr>
        <w:t>)</w:t>
        <w:tab/>
      </w:r>
      <w:r>
        <w:rPr>
          <w:rFonts w:ascii="宋体" w:hAnsi="宋体" w:cs="宋体" w:eastAsia="宋体" w:hint="default"/>
          <w:b/>
          <w:bCs/>
          <w:sz w:val="21"/>
          <w:szCs w:val="21"/>
        </w:rPr>
        <w:t>本年未发生反向购买</w:t>
      </w:r>
      <w:r>
        <w:rPr>
          <w:rFonts w:ascii="宋体" w:hAnsi="宋体" w:cs="宋体" w:eastAsia="宋体" w:hint="default"/>
          <w:sz w:val="21"/>
          <w:szCs w:val="21"/>
        </w:rPr>
      </w:r>
    </w:p>
    <w:p>
      <w:pPr>
        <w:tabs>
          <w:tab w:pos="977" w:val="left" w:leader="none"/>
        </w:tabs>
        <w:spacing w:before="121"/>
        <w:ind w:left="138" w:right="419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九</w:t>
      </w:r>
      <w:r>
        <w:rPr>
          <w:rFonts w:ascii="宋体" w:hAnsi="宋体" w:cs="宋体" w:eastAsia="宋体" w:hint="default"/>
          <w:b/>
          <w:bCs/>
          <w:spacing w:val="-1"/>
          <w:sz w:val="21"/>
          <w:szCs w:val="21"/>
        </w:rPr>
        <w:t>)</w:t>
        <w:tab/>
      </w:r>
      <w:r>
        <w:rPr>
          <w:rFonts w:ascii="宋体" w:hAnsi="宋体" w:cs="宋体" w:eastAsia="宋体" w:hint="default"/>
          <w:b/>
          <w:bCs/>
          <w:sz w:val="21"/>
          <w:szCs w:val="21"/>
        </w:rPr>
        <w:t>本年未发生吸收合并</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tabs>
          <w:tab w:pos="977" w:val="left" w:leader="none"/>
        </w:tabs>
        <w:spacing w:before="0"/>
        <w:ind w:left="138" w:right="419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十</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境外经营实体主要报表项目的折算汇率</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spacing w:line="350" w:lineRule="auto" w:before="0"/>
        <w:ind w:left="855" w:right="1457" w:firstLine="0"/>
        <w:jc w:val="both"/>
        <w:rPr>
          <w:rFonts w:ascii="宋体" w:hAnsi="宋体" w:cs="宋体" w:eastAsia="宋体" w:hint="default"/>
          <w:sz w:val="21"/>
          <w:szCs w:val="21"/>
        </w:rPr>
      </w:pPr>
      <w:r>
        <w:rPr/>
        <w:pict>
          <v:shape style="position:absolute;margin-left:224.449997pt;margin-top:97.703674pt;width:.48pt;height:.12pt;mso-position-horizontal-relative:page;mso-position-vertical-relative:paragraph;z-index:-990880" type="#_x0000_t75" stroked="false">
            <v:imagedata r:id="rId42" o:title=""/>
          </v:shape>
        </w:pict>
      </w:r>
      <w:r>
        <w:rPr/>
        <w:pict>
          <v:shape style="position:absolute;margin-left:373.269989pt;margin-top:97.703674pt;width:.48001pt;height:.12pt;mso-position-horizontal-relative:page;mso-position-vertical-relative:paragraph;z-index:-990856" type="#_x0000_t75" stroked="false">
            <v:imagedata r:id="rId42" o:title=""/>
          </v:shape>
        </w:pict>
      </w:r>
      <w:r>
        <w:rPr/>
        <w:pict>
          <v:group style="position:absolute;margin-left:120.379997pt;margin-top:113.213661pt;width:402pt;height:5.05pt;mso-position-horizontal-relative:page;mso-position-vertical-relative:paragraph;z-index:-990832" coordorigin="2408,2264" coordsize="8040,101">
            <v:shape style="position:absolute;left:2408;top:2264;width:2101;height:101" type="#_x0000_t75" stroked="false">
              <v:imagedata r:id="rId68" o:title=""/>
            </v:shape>
            <v:shape style="position:absolute;left:4484;top:2355;width:2981;height:10" type="#_x0000_t75" stroked="false">
              <v:imagedata r:id="rId63" o:title=""/>
            </v:shape>
            <v:shape style="position:absolute;left:7461;top:2355;width:2986;height:10" type="#_x0000_t75" stroked="false">
              <v:imagedata r:id="rId64" o:title=""/>
            </v:shape>
            <w10:wrap type="none"/>
          </v:group>
        </w:pict>
      </w:r>
      <w:r>
        <w:rPr/>
        <w:pict>
          <v:group style="position:absolute;margin-left:120.379997pt;margin-top:133.613724pt;width:402pt;height:5.2pt;mso-position-horizontal-relative:page;mso-position-vertical-relative:paragraph;z-index:-990808" coordorigin="2408,2672" coordsize="8040,104">
            <v:shape style="position:absolute;left:2408;top:2672;width:2101;height:103" type="#_x0000_t75" stroked="false">
              <v:imagedata r:id="rId69" o:title=""/>
            </v:shape>
            <v:shape style="position:absolute;left:4484;top:2766;width:2981;height:10" type="#_x0000_t75" stroked="false">
              <v:imagedata r:id="rId66" o:title=""/>
            </v:shape>
            <v:shape style="position:absolute;left:7461;top:2766;width:2986;height:10" type="#_x0000_t75" stroked="false">
              <v:imagedata r:id="rId67" o:title=""/>
            </v:shape>
            <w10:wrap type="none"/>
          </v:group>
        </w:pict>
      </w:r>
      <w:r>
        <w:rPr/>
        <w:pict>
          <v:group style="position:absolute;margin-left:120.379997pt;margin-top:154.133652pt;width:402pt;height:5.2pt;mso-position-horizontal-relative:page;mso-position-vertical-relative:paragraph;z-index:-990784" coordorigin="2408,3083" coordsize="8040,104">
            <v:shape style="position:absolute;left:2408;top:3083;width:2101;height:103" type="#_x0000_t75" stroked="false">
              <v:imagedata r:id="rId62" o:title=""/>
            </v:shape>
            <v:shape style="position:absolute;left:4484;top:3176;width:2981;height:10" type="#_x0000_t75" stroked="false">
              <v:imagedata r:id="rId66" o:title=""/>
            </v:shape>
            <v:shape style="position:absolute;left:7461;top:3176;width:2986;height:10" type="#_x0000_t75" stroked="false">
              <v:imagedata r:id="rId67" o:title=""/>
            </v:shape>
            <w10:wrap type="none"/>
          </v:group>
        </w:pict>
      </w:r>
      <w:r>
        <w:rPr/>
        <w:pict>
          <v:group style="position:absolute;margin-left:120.379997pt;margin-top:174.653656pt;width:402pt;height:5.2pt;mso-position-horizontal-relative:page;mso-position-vertical-relative:paragraph;z-index:-990760" coordorigin="2408,3493" coordsize="8040,104">
            <v:shape style="position:absolute;left:2408;top:3493;width:2101;height:103" type="#_x0000_t75" stroked="false">
              <v:imagedata r:id="rId62" o:title=""/>
            </v:shape>
            <v:shape style="position:absolute;left:4484;top:3587;width:2981;height:10" type="#_x0000_t75" stroked="false">
              <v:imagedata r:id="rId66" o:title=""/>
            </v:shape>
            <v:shape style="position:absolute;left:7461;top:3587;width:2986;height:10" type="#_x0000_t75" stroked="false">
              <v:imagedata r:id="rId67" o:title=""/>
            </v:shape>
            <w10:wrap type="none"/>
          </v:group>
        </w:pict>
      </w:r>
      <w:r>
        <w:rPr>
          <w:rFonts w:ascii="宋体" w:hAnsi="宋体" w:cs="宋体" w:eastAsia="宋体" w:hint="default"/>
          <w:spacing w:val="-3"/>
          <w:sz w:val="21"/>
          <w:szCs w:val="21"/>
        </w:rPr>
        <w:t>资产负债表中的资产和负债项目，采用资产负债表日的即期汇率折算；所有者权益项目</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3"/>
          <w:sz w:val="21"/>
          <w:szCs w:val="21"/>
        </w:rPr>
        <w:t>除“未分配利润”项目外，其他项目采用发生时的即期汇率折算。利润表中的收入和费</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3"/>
          <w:sz w:val="21"/>
          <w:szCs w:val="21"/>
        </w:rPr>
        <w:t>用项目，采用资产负债表日期初期末平均汇率折算。按照上述折算产生的外币财务报表</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折算差额，在资产负债表所有者权益项目下单独列示。</w:t>
      </w:r>
    </w:p>
    <w:p>
      <w:pPr>
        <w:spacing w:line="240" w:lineRule="auto" w:before="1"/>
        <w:rPr>
          <w:rFonts w:ascii="宋体" w:hAnsi="宋体" w:cs="宋体" w:eastAsia="宋体" w:hint="default"/>
          <w:sz w:val="27"/>
          <w:szCs w:val="27"/>
        </w:rPr>
      </w:pPr>
    </w:p>
    <w:tbl>
      <w:tblPr>
        <w:tblW w:w="0" w:type="auto"/>
        <w:jc w:val="left"/>
        <w:tblInd w:w="747" w:type="dxa"/>
        <w:tblLayout w:type="fixed"/>
        <w:tblCellMar>
          <w:top w:w="0" w:type="dxa"/>
          <w:left w:w="0" w:type="dxa"/>
          <w:bottom w:w="0" w:type="dxa"/>
          <w:right w:w="0" w:type="dxa"/>
        </w:tblCellMar>
        <w:tblLook w:val="01E0"/>
      </w:tblPr>
      <w:tblGrid>
        <w:gridCol w:w="2086"/>
        <w:gridCol w:w="2976"/>
        <w:gridCol w:w="2976"/>
      </w:tblGrid>
      <w:tr>
        <w:trPr>
          <w:trHeight w:val="366" w:hRule="exact"/>
        </w:trPr>
        <w:tc>
          <w:tcPr>
            <w:tcW w:w="2086" w:type="dxa"/>
            <w:tcBorders>
              <w:top w:val="single" w:sz="12" w:space="0" w:color="000000"/>
              <w:left w:val="nil" w:sz="6" w:space="0" w:color="auto"/>
              <w:bottom w:val="nil" w:sz="6" w:space="0" w:color="auto"/>
              <w:right w:val="single" w:sz="4" w:space="0" w:color="000000"/>
            </w:tcBorders>
          </w:tcPr>
          <w:p>
            <w:pPr>
              <w:pStyle w:val="TableParagraph"/>
              <w:tabs>
                <w:tab w:pos="428" w:val="left" w:leader="none"/>
              </w:tabs>
              <w:spacing w:line="240" w:lineRule="auto" w:before="77"/>
              <w:ind w:left="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97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7"/>
              <w:ind w:left="72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年折算汇率</w:t>
            </w:r>
          </w:p>
        </w:tc>
        <w:tc>
          <w:tcPr>
            <w:tcW w:w="2976" w:type="dxa"/>
            <w:tcBorders>
              <w:top w:val="single" w:sz="12" w:space="0" w:color="000000"/>
              <w:left w:val="single" w:sz="4" w:space="0" w:color="000000"/>
              <w:bottom w:val="nil" w:sz="6" w:space="0" w:color="auto"/>
              <w:right w:val="nil" w:sz="6" w:space="0" w:color="auto"/>
            </w:tcBorders>
          </w:tcPr>
          <w:p>
            <w:pPr>
              <w:pStyle w:val="TableParagraph"/>
              <w:spacing w:line="240" w:lineRule="auto" w:before="77"/>
              <w:ind w:left="72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年折算汇率</w:t>
            </w:r>
          </w:p>
        </w:tc>
      </w:tr>
      <w:tr>
        <w:trPr>
          <w:trHeight w:val="59" w:hRule="exact"/>
        </w:trPr>
        <w:tc>
          <w:tcPr>
            <w:tcW w:w="2086"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nil" w:sz="6" w:space="0" w:color="auto"/>
            </w:tcBorders>
          </w:tcPr>
          <w:p>
            <w:pPr/>
          </w:p>
        </w:tc>
      </w:tr>
      <w:tr>
        <w:trPr>
          <w:trHeight w:val="360" w:hRule="exact"/>
        </w:trPr>
        <w:tc>
          <w:tcPr>
            <w:tcW w:w="2086"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08"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pacing w:val="-1"/>
                <w:sz w:val="21"/>
              </w:rPr>
              <w:t>0.081260</w:t>
            </w:r>
          </w:p>
        </w:tc>
        <w:tc>
          <w:tcPr>
            <w:tcW w:w="2976"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03"/>
              <w:jc w:val="right"/>
              <w:rPr>
                <w:rFonts w:ascii="Times New Roman" w:hAnsi="Times New Roman" w:cs="Times New Roman" w:eastAsia="Times New Roman" w:hint="default"/>
                <w:sz w:val="21"/>
                <w:szCs w:val="21"/>
              </w:rPr>
            </w:pPr>
            <w:r>
              <w:rPr>
                <w:rFonts w:ascii="Times New Roman"/>
                <w:spacing w:val="-1"/>
                <w:sz w:val="21"/>
              </w:rPr>
              <w:t>0.073782</w:t>
            </w:r>
          </w:p>
        </w:tc>
      </w:tr>
      <w:tr>
        <w:trPr>
          <w:trHeight w:val="50" w:hRule="exact"/>
        </w:trPr>
        <w:tc>
          <w:tcPr>
            <w:tcW w:w="2086"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nil" w:sz="6" w:space="0" w:color="auto"/>
            </w:tcBorders>
          </w:tcPr>
          <w:p>
            <w:pPr/>
          </w:p>
        </w:tc>
      </w:tr>
      <w:tr>
        <w:trPr>
          <w:trHeight w:val="360" w:hRule="exact"/>
        </w:trPr>
        <w:tc>
          <w:tcPr>
            <w:tcW w:w="2086"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08"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pacing w:val="-1"/>
                <w:sz w:val="21"/>
              </w:rPr>
              <w:t>0.081260</w:t>
            </w:r>
          </w:p>
        </w:tc>
        <w:tc>
          <w:tcPr>
            <w:tcW w:w="2976"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03"/>
              <w:jc w:val="right"/>
              <w:rPr>
                <w:rFonts w:ascii="Times New Roman" w:hAnsi="Times New Roman" w:cs="Times New Roman" w:eastAsia="Times New Roman" w:hint="default"/>
                <w:sz w:val="21"/>
                <w:szCs w:val="21"/>
              </w:rPr>
            </w:pPr>
            <w:r>
              <w:rPr>
                <w:rFonts w:ascii="Times New Roman"/>
                <w:spacing w:val="-1"/>
                <w:sz w:val="21"/>
              </w:rPr>
              <w:t>0.073782</w:t>
            </w:r>
          </w:p>
        </w:tc>
      </w:tr>
      <w:tr>
        <w:trPr>
          <w:trHeight w:val="50" w:hRule="exact"/>
        </w:trPr>
        <w:tc>
          <w:tcPr>
            <w:tcW w:w="2086"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nil" w:sz="6" w:space="0" w:color="auto"/>
            </w:tcBorders>
          </w:tcPr>
          <w:p>
            <w:pPr/>
          </w:p>
        </w:tc>
      </w:tr>
      <w:tr>
        <w:trPr>
          <w:trHeight w:val="360" w:hRule="exact"/>
        </w:trPr>
        <w:tc>
          <w:tcPr>
            <w:tcW w:w="2086"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08"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pacing w:val="-1"/>
                <w:sz w:val="21"/>
              </w:rPr>
              <w:t>0.066789</w:t>
            </w:r>
          </w:p>
        </w:tc>
        <w:tc>
          <w:tcPr>
            <w:tcW w:w="2976"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03"/>
              <w:jc w:val="right"/>
              <w:rPr>
                <w:rFonts w:ascii="Times New Roman" w:hAnsi="Times New Roman" w:cs="Times New Roman" w:eastAsia="Times New Roman" w:hint="default"/>
                <w:sz w:val="21"/>
                <w:szCs w:val="21"/>
              </w:rPr>
            </w:pPr>
            <w:r>
              <w:rPr>
                <w:rFonts w:ascii="Times New Roman"/>
                <w:spacing w:val="-1"/>
                <w:sz w:val="21"/>
              </w:rPr>
              <w:t>0.066789</w:t>
            </w:r>
          </w:p>
        </w:tc>
      </w:tr>
      <w:tr>
        <w:trPr>
          <w:trHeight w:val="50" w:hRule="exact"/>
        </w:trPr>
        <w:tc>
          <w:tcPr>
            <w:tcW w:w="2086"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nil" w:sz="6" w:space="0" w:color="auto"/>
            </w:tcBorders>
          </w:tcPr>
          <w:p>
            <w:pPr/>
          </w:p>
        </w:tc>
      </w:tr>
      <w:tr>
        <w:trPr>
          <w:trHeight w:val="360" w:hRule="exact"/>
        </w:trPr>
        <w:tc>
          <w:tcPr>
            <w:tcW w:w="2086"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08"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pacing w:val="-1"/>
                <w:sz w:val="21"/>
              </w:rPr>
              <w:t>0.074763</w:t>
            </w:r>
          </w:p>
        </w:tc>
        <w:tc>
          <w:tcPr>
            <w:tcW w:w="2976"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03"/>
              <w:jc w:val="right"/>
              <w:rPr>
                <w:rFonts w:ascii="Times New Roman" w:hAnsi="Times New Roman" w:cs="Times New Roman" w:eastAsia="Times New Roman" w:hint="default"/>
                <w:sz w:val="21"/>
                <w:szCs w:val="21"/>
              </w:rPr>
            </w:pPr>
            <w:r>
              <w:rPr>
                <w:rFonts w:ascii="Times New Roman"/>
                <w:spacing w:val="-1"/>
                <w:sz w:val="21"/>
              </w:rPr>
              <w:t>0.074763</w:t>
            </w:r>
          </w:p>
        </w:tc>
      </w:tr>
      <w:tr>
        <w:trPr>
          <w:trHeight w:val="50" w:hRule="exact"/>
        </w:trPr>
        <w:tc>
          <w:tcPr>
            <w:tcW w:w="2086"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nil" w:sz="6" w:space="0" w:color="auto"/>
            </w:tcBorders>
          </w:tcPr>
          <w:p>
            <w:pPr/>
          </w:p>
        </w:tc>
      </w:tr>
      <w:tr>
        <w:trPr>
          <w:trHeight w:val="360" w:hRule="exact"/>
        </w:trPr>
        <w:tc>
          <w:tcPr>
            <w:tcW w:w="2086"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08"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pacing w:val="-1"/>
                <w:sz w:val="21"/>
              </w:rPr>
              <w:t>0.077521</w:t>
            </w:r>
          </w:p>
        </w:tc>
        <w:tc>
          <w:tcPr>
            <w:tcW w:w="2976"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03"/>
              <w:jc w:val="right"/>
              <w:rPr>
                <w:rFonts w:ascii="Times New Roman" w:hAnsi="Times New Roman" w:cs="Times New Roman" w:eastAsia="Times New Roman" w:hint="default"/>
                <w:sz w:val="21"/>
                <w:szCs w:val="21"/>
              </w:rPr>
            </w:pPr>
            <w:r>
              <w:rPr>
                <w:rFonts w:ascii="Times New Roman"/>
                <w:spacing w:val="-1"/>
                <w:sz w:val="21"/>
              </w:rPr>
              <w:t>0.074716</w:t>
            </w:r>
          </w:p>
        </w:tc>
      </w:tr>
      <w:tr>
        <w:trPr>
          <w:trHeight w:val="48" w:hRule="exact"/>
        </w:trPr>
        <w:tc>
          <w:tcPr>
            <w:tcW w:w="2086"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nil" w:sz="6" w:space="0" w:color="auto"/>
            </w:tcBorders>
          </w:tcPr>
          <w:p>
            <w:pPr/>
          </w:p>
        </w:tc>
      </w:tr>
      <w:tr>
        <w:trPr>
          <w:trHeight w:val="418" w:hRule="exact"/>
        </w:trPr>
        <w:tc>
          <w:tcPr>
            <w:tcW w:w="2086" w:type="dxa"/>
            <w:tcBorders>
              <w:top w:val="nil" w:sz="6" w:space="0" w:color="auto"/>
              <w:left w:val="nil" w:sz="6" w:space="0" w:color="auto"/>
              <w:bottom w:val="single" w:sz="12" w:space="0" w:color="000000"/>
              <w:right w:val="single" w:sz="4" w:space="0" w:color="000000"/>
            </w:tcBorders>
          </w:tcPr>
          <w:p>
            <w:pPr>
              <w:pStyle w:val="TableParagraph"/>
              <w:spacing w:line="240" w:lineRule="auto" w:before="76"/>
              <w:ind w:left="108"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297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5"/>
              <w:ind w:right="98"/>
              <w:jc w:val="right"/>
              <w:rPr>
                <w:rFonts w:ascii="Times New Roman" w:hAnsi="Times New Roman" w:cs="Times New Roman" w:eastAsia="Times New Roman" w:hint="default"/>
                <w:sz w:val="21"/>
                <w:szCs w:val="21"/>
              </w:rPr>
            </w:pPr>
            <w:r>
              <w:rPr>
                <w:rFonts w:ascii="Times New Roman"/>
                <w:spacing w:val="-1"/>
                <w:sz w:val="21"/>
              </w:rPr>
              <w:t>0.077521</w:t>
            </w:r>
          </w:p>
        </w:tc>
        <w:tc>
          <w:tcPr>
            <w:tcW w:w="2976" w:type="dxa"/>
            <w:tcBorders>
              <w:top w:val="nil" w:sz="6" w:space="0" w:color="auto"/>
              <w:left w:val="single" w:sz="4" w:space="0" w:color="000000"/>
              <w:bottom w:val="single" w:sz="12" w:space="0" w:color="000000"/>
              <w:right w:val="nil" w:sz="6" w:space="0" w:color="auto"/>
            </w:tcBorders>
          </w:tcPr>
          <w:p>
            <w:pPr>
              <w:pStyle w:val="TableParagraph"/>
              <w:spacing w:line="240" w:lineRule="auto" w:before="125"/>
              <w:ind w:right="103"/>
              <w:jc w:val="right"/>
              <w:rPr>
                <w:rFonts w:ascii="Times New Roman" w:hAnsi="Times New Roman" w:cs="Times New Roman" w:eastAsia="Times New Roman" w:hint="default"/>
                <w:sz w:val="21"/>
                <w:szCs w:val="21"/>
              </w:rPr>
            </w:pPr>
            <w:r>
              <w:rPr>
                <w:rFonts w:ascii="Times New Roman"/>
                <w:spacing w:val="-1"/>
                <w:sz w:val="21"/>
              </w:rPr>
              <w:t>0.074716</w:t>
            </w:r>
          </w:p>
        </w:tc>
      </w:tr>
    </w:tbl>
    <w:p>
      <w:pPr>
        <w:spacing w:after="0" w:line="240" w:lineRule="auto"/>
        <w:jc w:val="right"/>
        <w:rPr>
          <w:rFonts w:ascii="Times New Roman" w:hAnsi="Times New Roman" w:cs="Times New Roman" w:eastAsia="Times New Roman" w:hint="default"/>
          <w:sz w:val="21"/>
          <w:szCs w:val="21"/>
        </w:rPr>
        <w:sectPr>
          <w:headerReference w:type="default" r:id="rId60"/>
          <w:footerReference w:type="default" r:id="rId61"/>
          <w:pgSz w:w="11910" w:h="16840"/>
          <w:pgMar w:header="892" w:footer="1186" w:top="1080" w:bottom="1380" w:left="1660" w:right="0"/>
          <w:pgNumType w:start="84"/>
        </w:sectPr>
      </w:pPr>
    </w:p>
    <w:p>
      <w:pPr>
        <w:spacing w:line="240" w:lineRule="auto" w:before="0"/>
        <w:rPr>
          <w:rFonts w:ascii="宋体" w:hAnsi="宋体" w:cs="宋体" w:eastAsia="宋体" w:hint="default"/>
          <w:sz w:val="20"/>
          <w:szCs w:val="20"/>
        </w:rPr>
      </w:pPr>
      <w:r>
        <w:rPr/>
        <w:pict>
          <v:group style="position:absolute;margin-left:120.379997pt;margin-top:285.170013pt;width:430.8pt;height:5.2pt;mso-position-horizontal-relative:page;mso-position-vertical-relative:page;z-index:-990592" coordorigin="2408,5703" coordsize="8616,104">
            <v:shape style="position:absolute;left:2408;top:5703;width:1116;height:103" type="#_x0000_t75" stroked="false">
              <v:imagedata r:id="rId70" o:title=""/>
            </v:shape>
            <v:shape style="position:absolute;left:3500;top:5797;width:1280;height:10" type="#_x0000_t75" stroked="false">
              <v:imagedata r:id="rId71" o:title=""/>
            </v:shape>
            <v:shape style="position:absolute;left:4775;top:5797;width:2559;height:10" type="#_x0000_t75" stroked="false">
              <v:imagedata r:id="rId72" o:title=""/>
            </v:shape>
            <v:shape style="position:absolute;left:7329;top:5797;width:3694;height:10" type="#_x0000_t75" stroked="false">
              <v:imagedata r:id="rId73" o:title=""/>
            </v:shape>
            <w10:wrap type="none"/>
          </v:group>
        </w:pict>
      </w:r>
      <w:r>
        <w:rPr/>
        <w:pict>
          <v:group style="position:absolute;margin-left:120.379997pt;margin-top:305.689972pt;width:430.8pt;height:5.2pt;mso-position-horizontal-relative:page;mso-position-vertical-relative:page;z-index:-990568" coordorigin="2408,6114" coordsize="8616,104">
            <v:shape style="position:absolute;left:2408;top:6114;width:1116;height:103" type="#_x0000_t75" stroked="false">
              <v:imagedata r:id="rId70" o:title=""/>
            </v:shape>
            <v:shape style="position:absolute;left:3500;top:6207;width:1280;height:10" type="#_x0000_t75" stroked="false">
              <v:imagedata r:id="rId71" o:title=""/>
            </v:shape>
            <v:shape style="position:absolute;left:4775;top:6207;width:2559;height:10" type="#_x0000_t75" stroked="false">
              <v:imagedata r:id="rId72" o:title=""/>
            </v:shape>
            <v:shape style="position:absolute;left:7329;top:6207;width:3694;height:10" type="#_x0000_t75" stroked="false">
              <v:imagedata r:id="rId73" o:title=""/>
            </v:shape>
            <w10:wrap type="none"/>
          </v:group>
        </w:pict>
      </w:r>
      <w:r>
        <w:rPr/>
        <w:pict>
          <v:group style="position:absolute;margin-left:120.379997pt;margin-top:326.209961pt;width:430.8pt;height:5.2pt;mso-position-horizontal-relative:page;mso-position-vertical-relative:page;z-index:-990544" coordorigin="2408,6524" coordsize="8616,104">
            <v:shape style="position:absolute;left:2408;top:6524;width:1116;height:103" type="#_x0000_t75" stroked="false">
              <v:imagedata r:id="rId70" o:title=""/>
            </v:shape>
            <v:shape style="position:absolute;left:3500;top:6618;width:1280;height:10" type="#_x0000_t75" stroked="false">
              <v:imagedata r:id="rId74" o:title=""/>
            </v:shape>
            <v:shape style="position:absolute;left:4775;top:6618;width:2559;height:10" type="#_x0000_t75" stroked="false">
              <v:imagedata r:id="rId75" o:title=""/>
            </v:shape>
            <v:shape style="position:absolute;left:7329;top:6618;width:3694;height:10" type="#_x0000_t75" stroked="false">
              <v:imagedata r:id="rId76" o:title=""/>
            </v:shape>
            <w10:wrap type="none"/>
          </v:group>
        </w:pict>
      </w:r>
      <w:r>
        <w:rPr/>
        <w:pict>
          <v:group style="position:absolute;margin-left:120.379997pt;margin-top:346.72998pt;width:430.8pt;height:5.2pt;mso-position-horizontal-relative:page;mso-position-vertical-relative:page;z-index:-990520" coordorigin="2408,6935" coordsize="8616,104">
            <v:shape style="position:absolute;left:2408;top:6935;width:1116;height:103" type="#_x0000_t75" stroked="false">
              <v:imagedata r:id="rId70" o:title=""/>
            </v:shape>
            <v:shape style="position:absolute;left:3500;top:7028;width:1280;height:10" type="#_x0000_t75" stroked="false">
              <v:imagedata r:id="rId71" o:title=""/>
            </v:shape>
            <v:shape style="position:absolute;left:4775;top:7028;width:2559;height:10" type="#_x0000_t75" stroked="false">
              <v:imagedata r:id="rId72" o:title=""/>
            </v:shape>
            <v:shape style="position:absolute;left:7329;top:7028;width:3694;height:10" type="#_x0000_t75" stroked="false">
              <v:imagedata r:id="rId73" o:title=""/>
            </v:shape>
            <w10:wrap type="none"/>
          </v:group>
        </w:pic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tabs>
          <w:tab w:pos="977" w:val="left" w:leader="none"/>
        </w:tabs>
        <w:spacing w:before="0"/>
        <w:ind w:left="138" w:right="4190" w:firstLine="0"/>
        <w:jc w:val="left"/>
        <w:rPr>
          <w:rFonts w:ascii="黑体" w:hAnsi="黑体" w:cs="黑体" w:eastAsia="黑体" w:hint="default"/>
          <w:sz w:val="21"/>
          <w:szCs w:val="21"/>
        </w:rPr>
      </w:pPr>
      <w:r>
        <w:rPr>
          <w:rFonts w:ascii="黑体" w:hAnsi="黑体" w:cs="黑体" w:eastAsia="黑体" w:hint="default"/>
          <w:b/>
          <w:bCs/>
          <w:sz w:val="21"/>
          <w:szCs w:val="21"/>
        </w:rPr>
        <w:t>五、</w:t>
        <w:tab/>
        <w:t>合并财务报表主要项目注释</w:t>
      </w:r>
      <w:r>
        <w:rPr>
          <w:rFonts w:ascii="黑体" w:hAnsi="黑体" w:cs="黑体" w:eastAsia="黑体" w:hint="default"/>
          <w:sz w:val="21"/>
          <w:szCs w:val="21"/>
        </w:rPr>
      </w:r>
    </w:p>
    <w:p>
      <w:pPr>
        <w:tabs>
          <w:tab w:pos="977" w:val="left" w:leader="none"/>
        </w:tabs>
        <w:spacing w:line="698" w:lineRule="auto" w:before="126"/>
        <w:ind w:left="138" w:right="4974" w:firstLine="717"/>
        <w:jc w:val="left"/>
        <w:rPr>
          <w:rFonts w:ascii="宋体" w:hAnsi="宋体" w:cs="宋体" w:eastAsia="宋体" w:hint="default"/>
          <w:sz w:val="21"/>
          <w:szCs w:val="21"/>
        </w:rPr>
      </w:pPr>
      <w:r>
        <w:rPr/>
        <w:pict>
          <v:group style="position:absolute;margin-left:174.73999pt;margin-top:98.603683pt;width:376.4pt;height:5.05pt;mso-position-horizontal-relative:page;mso-position-vertical-relative:paragraph;z-index:-990688" coordorigin="3495,1972" coordsize="7528,101">
            <v:shape style="position:absolute;left:3495;top:1972;width:1285;height:101" type="#_x0000_t75" stroked="false">
              <v:imagedata r:id="rId77" o:title=""/>
            </v:shape>
            <v:shape style="position:absolute;left:4775;top:2063;width:2559;height:10" type="#_x0000_t75" stroked="false">
              <v:imagedata r:id="rId72" o:title=""/>
            </v:shape>
            <v:shape style="position:absolute;left:7329;top:2063;width:3694;height:10" type="#_x0000_t75" stroked="false">
              <v:imagedata r:id="rId73" o:title=""/>
            </v:shape>
            <w10:wrap type="none"/>
          </v:group>
        </w:pict>
      </w:r>
      <w:r>
        <w:rPr/>
        <w:pict>
          <v:group style="position:absolute;margin-left:120.379997pt;margin-top:119.003624pt;width:430.8pt;height:5.2pt;mso-position-horizontal-relative:page;mso-position-vertical-relative:paragraph;z-index:-990664" coordorigin="2408,2380" coordsize="8616,104">
            <v:shape style="position:absolute;left:2408;top:2380;width:1116;height:103" type="#_x0000_t75" stroked="false">
              <v:imagedata r:id="rId70" o:title=""/>
            </v:shape>
            <v:shape style="position:absolute;left:3500;top:2474;width:1280;height:10" type="#_x0000_t75" stroked="false">
              <v:imagedata r:id="rId71" o:title=""/>
            </v:shape>
            <v:shape style="position:absolute;left:4775;top:2474;width:2559;height:10" type="#_x0000_t75" stroked="false">
              <v:imagedata r:id="rId72" o:title=""/>
            </v:shape>
            <v:shape style="position:absolute;left:7329;top:2474;width:3694;height:10" type="#_x0000_t75" stroked="false">
              <v:imagedata r:id="rId73" o:title=""/>
            </v:shape>
            <w10:wrap type="none"/>
          </v:group>
        </w:pict>
      </w:r>
      <w:r>
        <w:rPr/>
        <w:pict>
          <v:group style="position:absolute;margin-left:120.379997pt;margin-top:139.523621pt;width:430.8pt;height:5.05pt;mso-position-horizontal-relative:page;mso-position-vertical-relative:paragraph;z-index:-990640" coordorigin="2408,2790" coordsize="8616,101">
            <v:shape style="position:absolute;left:2408;top:2790;width:1116;height:101" type="#_x0000_t75" stroked="false">
              <v:imagedata r:id="rId78" o:title=""/>
            </v:shape>
            <v:shape style="position:absolute;left:3500;top:2882;width:1280;height:10" type="#_x0000_t75" stroked="false">
              <v:imagedata r:id="rId74" o:title=""/>
            </v:shape>
            <v:shape style="position:absolute;left:4775;top:2882;width:2559;height:10" type="#_x0000_t75" stroked="false">
              <v:imagedata r:id="rId75" o:title=""/>
            </v:shape>
            <v:shape style="position:absolute;left:7329;top:2882;width:3694;height:10" type="#_x0000_t75" stroked="false">
              <v:imagedata r:id="rId76" o:title=""/>
            </v:shape>
            <w10:wrap type="none"/>
          </v:group>
        </w:pict>
      </w:r>
      <w:r>
        <w:rPr/>
        <w:pict>
          <v:group style="position:absolute;margin-left:120.379997pt;margin-top:159.923569pt;width:430.8pt;height:5.2pt;mso-position-horizontal-relative:page;mso-position-vertical-relative:paragraph;z-index:-990616" coordorigin="2408,3198" coordsize="8616,104">
            <v:shape style="position:absolute;left:2408;top:3198;width:1116;height:104" type="#_x0000_t75" stroked="false">
              <v:imagedata r:id="rId79" o:title=""/>
            </v:shape>
            <v:shape style="position:absolute;left:3500;top:3293;width:1280;height:10" type="#_x0000_t75" stroked="false">
              <v:imagedata r:id="rId71" o:title=""/>
            </v:shape>
            <v:shape style="position:absolute;left:4775;top:3293;width:2559;height:10" type="#_x0000_t75" stroked="false">
              <v:imagedata r:id="rId72" o:title=""/>
            </v:shape>
            <v:shape style="position:absolute;left:7329;top:3293;width:3694;height:10" type="#_x0000_t75" stroked="false">
              <v:imagedata r:id="rId73" o:title=""/>
            </v:shape>
            <w10:wrap type="none"/>
          </v:group>
        </w:pict>
      </w:r>
      <w:r>
        <w:rPr>
          <w:rFonts w:ascii="宋体" w:hAnsi="宋体" w:cs="宋体" w:eastAsia="宋体" w:hint="default"/>
          <w:spacing w:val="-2"/>
          <w:sz w:val="21"/>
          <w:szCs w:val="21"/>
        </w:rPr>
        <w:t>（以下金额单位若未特别注明者均为人民币元）</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8"/>
        <w:rPr>
          <w:rFonts w:ascii="宋体" w:hAnsi="宋体" w:cs="宋体" w:eastAsia="宋体" w:hint="default"/>
          <w:b/>
          <w:bCs/>
          <w:sz w:val="3"/>
          <w:szCs w:val="3"/>
        </w:rPr>
      </w:pPr>
    </w:p>
    <w:tbl>
      <w:tblPr>
        <w:tblW w:w="0" w:type="auto"/>
        <w:jc w:val="left"/>
        <w:tblInd w:w="733" w:type="dxa"/>
        <w:tblLayout w:type="fixed"/>
        <w:tblCellMar>
          <w:top w:w="0" w:type="dxa"/>
          <w:left w:w="0" w:type="dxa"/>
          <w:bottom w:w="0" w:type="dxa"/>
          <w:right w:w="0" w:type="dxa"/>
        </w:tblCellMar>
        <w:tblLook w:val="01E0"/>
      </w:tblPr>
      <w:tblGrid>
        <w:gridCol w:w="1116"/>
        <w:gridCol w:w="1275"/>
        <w:gridCol w:w="1044"/>
        <w:gridCol w:w="1510"/>
        <w:gridCol w:w="1416"/>
        <w:gridCol w:w="853"/>
        <w:gridCol w:w="1416"/>
      </w:tblGrid>
      <w:tr>
        <w:trPr>
          <w:trHeight w:val="399" w:hRule="exact"/>
        </w:trPr>
        <w:tc>
          <w:tcPr>
            <w:tcW w:w="2391" w:type="dxa"/>
            <w:gridSpan w:val="2"/>
            <w:tcBorders>
              <w:top w:val="single" w:sz="12" w:space="0" w:color="000000"/>
              <w:left w:val="nil" w:sz="6" w:space="0" w:color="auto"/>
              <w:bottom w:val="nil" w:sz="6" w:space="0" w:color="auto"/>
              <w:right w:val="nil" w:sz="6" w:space="0" w:color="auto"/>
            </w:tcBorders>
          </w:tcPr>
          <w:p>
            <w:pPr/>
          </w:p>
        </w:tc>
        <w:tc>
          <w:tcPr>
            <w:tcW w:w="1044" w:type="dxa"/>
            <w:tcBorders>
              <w:top w:val="single" w:sz="12" w:space="0" w:color="000000"/>
              <w:left w:val="nil" w:sz="6" w:space="0" w:color="auto"/>
              <w:bottom w:val="nil" w:sz="6" w:space="0" w:color="auto"/>
              <w:right w:val="nil" w:sz="6" w:space="0" w:color="auto"/>
            </w:tcBorders>
          </w:tcPr>
          <w:p>
            <w:pPr>
              <w:pStyle w:val="TableParagraph"/>
              <w:spacing w:line="240" w:lineRule="auto" w:before="135"/>
              <w:ind w:right="43"/>
              <w:jc w:val="right"/>
              <w:rPr>
                <w:rFonts w:ascii="宋体" w:hAnsi="宋体" w:cs="宋体" w:eastAsia="宋体" w:hint="default"/>
                <w:sz w:val="18"/>
                <w:szCs w:val="18"/>
              </w:rPr>
            </w:pPr>
            <w:r>
              <w:rPr>
                <w:rFonts w:ascii="宋体" w:hAnsi="宋体" w:cs="宋体" w:eastAsia="宋体" w:hint="default"/>
                <w:sz w:val="18"/>
                <w:szCs w:val="18"/>
              </w:rPr>
              <w:t>年末余额</w:t>
            </w:r>
          </w:p>
        </w:tc>
        <w:tc>
          <w:tcPr>
            <w:tcW w:w="1510" w:type="dxa"/>
            <w:tcBorders>
              <w:top w:val="single" w:sz="12" w:space="0" w:color="000000"/>
              <w:left w:val="nil" w:sz="6" w:space="0" w:color="auto"/>
              <w:bottom w:val="nil" w:sz="6" w:space="0" w:color="auto"/>
              <w:right w:val="single" w:sz="4" w:space="0" w:color="000000"/>
            </w:tcBorders>
          </w:tcPr>
          <w:p>
            <w:pPr/>
          </w:p>
        </w:tc>
        <w:tc>
          <w:tcPr>
            <w:tcW w:w="1416" w:type="dxa"/>
            <w:tcBorders>
              <w:top w:val="single" w:sz="12" w:space="0" w:color="000000"/>
              <w:left w:val="single" w:sz="4" w:space="0" w:color="000000"/>
              <w:bottom w:val="nil" w:sz="6" w:space="0" w:color="auto"/>
              <w:right w:val="nil" w:sz="6" w:space="0" w:color="auto"/>
            </w:tcBorders>
          </w:tcPr>
          <w:p>
            <w:pPr/>
          </w:p>
        </w:tc>
        <w:tc>
          <w:tcPr>
            <w:tcW w:w="853" w:type="dxa"/>
            <w:tcBorders>
              <w:top w:val="single" w:sz="12" w:space="0" w:color="000000"/>
              <w:left w:val="nil" w:sz="6" w:space="0" w:color="auto"/>
              <w:bottom w:val="nil" w:sz="6" w:space="0" w:color="auto"/>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1416" w:type="dxa"/>
            <w:tcBorders>
              <w:top w:val="single" w:sz="12" w:space="0" w:color="000000"/>
              <w:left w:val="nil" w:sz="6" w:space="0" w:color="auto"/>
              <w:bottom w:val="nil" w:sz="6" w:space="0" w:color="auto"/>
              <w:right w:val="nil" w:sz="6" w:space="0" w:color="auto"/>
            </w:tcBorders>
          </w:tcPr>
          <w:p>
            <w:pPr/>
          </w:p>
        </w:tc>
      </w:tr>
      <w:tr>
        <w:trPr>
          <w:trHeight w:val="397" w:hRule="exact"/>
        </w:trPr>
        <w:tc>
          <w:tcPr>
            <w:tcW w:w="1116" w:type="dxa"/>
            <w:tcBorders>
              <w:top w:val="nil" w:sz="6" w:space="0" w:color="auto"/>
              <w:left w:val="nil" w:sz="6" w:space="0" w:color="auto"/>
              <w:bottom w:val="nil" w:sz="6" w:space="0" w:color="auto"/>
              <w:right w:val="single" w:sz="4" w:space="0" w:color="000000"/>
            </w:tcBorders>
          </w:tcPr>
          <w:p>
            <w:pPr>
              <w:pStyle w:val="TableParagraph"/>
              <w:spacing w:line="193" w:lineRule="exact"/>
              <w:ind w:left="38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71"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7"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97"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34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9" w:hRule="exact"/>
        </w:trPr>
        <w:tc>
          <w:tcPr>
            <w:tcW w:w="1116"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371" w:hRule="exact"/>
        </w:trPr>
        <w:tc>
          <w:tcPr>
            <w:tcW w:w="1116"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27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37" w:hRule="exact"/>
        </w:trPr>
        <w:tc>
          <w:tcPr>
            <w:tcW w:w="1116"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393" w:hRule="exact"/>
        </w:trPr>
        <w:tc>
          <w:tcPr>
            <w:tcW w:w="1116" w:type="dxa"/>
            <w:tcBorders>
              <w:top w:val="nil" w:sz="6" w:space="0" w:color="auto"/>
              <w:left w:val="nil" w:sz="6" w:space="0" w:color="auto"/>
              <w:bottom w:val="nil" w:sz="6" w:space="0" w:color="auto"/>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7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12,750.93</w:t>
            </w:r>
          </w:p>
        </w:tc>
        <w:tc>
          <w:tcPr>
            <w:tcW w:w="1416"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23,682.65</w:t>
            </w:r>
          </w:p>
        </w:tc>
      </w:tr>
      <w:tr>
        <w:trPr>
          <w:trHeight w:val="18" w:hRule="exact"/>
        </w:trPr>
        <w:tc>
          <w:tcPr>
            <w:tcW w:w="1116"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390" w:hRule="exact"/>
        </w:trPr>
        <w:tc>
          <w:tcPr>
            <w:tcW w:w="1116"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4,461.00</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0.08126</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362.50</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182,366.00</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0.07378</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13,454.96</w:t>
            </w:r>
          </w:p>
        </w:tc>
      </w:tr>
      <w:tr>
        <w:trPr>
          <w:trHeight w:val="20" w:hRule="exact"/>
        </w:trPr>
        <w:tc>
          <w:tcPr>
            <w:tcW w:w="1116"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390" w:hRule="exact"/>
        </w:trPr>
        <w:tc>
          <w:tcPr>
            <w:tcW w:w="1116"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13,113.43</w:t>
            </w:r>
          </w:p>
        </w:tc>
        <w:tc>
          <w:tcPr>
            <w:tcW w:w="1416"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37,137.61</w:t>
            </w:r>
          </w:p>
        </w:tc>
      </w:tr>
      <w:tr>
        <w:trPr>
          <w:trHeight w:val="20" w:hRule="exact"/>
        </w:trPr>
        <w:tc>
          <w:tcPr>
            <w:tcW w:w="1116"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371" w:hRule="exact"/>
        </w:trPr>
        <w:tc>
          <w:tcPr>
            <w:tcW w:w="1116"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27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39" w:hRule="exact"/>
        </w:trPr>
        <w:tc>
          <w:tcPr>
            <w:tcW w:w="1116"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390" w:hRule="exact"/>
        </w:trPr>
        <w:tc>
          <w:tcPr>
            <w:tcW w:w="1116"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7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168,374,095.86</w:t>
            </w:r>
          </w:p>
        </w:tc>
        <w:tc>
          <w:tcPr>
            <w:tcW w:w="1416"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123,701,279.01</w:t>
            </w:r>
          </w:p>
        </w:tc>
      </w:tr>
      <w:tr>
        <w:trPr>
          <w:trHeight w:val="20" w:hRule="exact"/>
        </w:trPr>
        <w:tc>
          <w:tcPr>
            <w:tcW w:w="1116"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390" w:hRule="exact"/>
        </w:trPr>
        <w:tc>
          <w:tcPr>
            <w:tcW w:w="1116"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34,249,048.00</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0.08126</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2,783,077.64</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145,721,223.00</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0.07378</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10,751,603.28</w:t>
            </w:r>
          </w:p>
        </w:tc>
      </w:tr>
      <w:tr>
        <w:trPr>
          <w:trHeight w:val="18" w:hRule="exact"/>
        </w:trPr>
        <w:tc>
          <w:tcPr>
            <w:tcW w:w="1116"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393" w:hRule="exact"/>
        </w:trPr>
        <w:tc>
          <w:tcPr>
            <w:tcW w:w="1116" w:type="dxa"/>
            <w:tcBorders>
              <w:top w:val="nil" w:sz="6" w:space="0" w:color="auto"/>
              <w:left w:val="nil" w:sz="6" w:space="0" w:color="auto"/>
              <w:bottom w:val="nil" w:sz="6" w:space="0" w:color="auto"/>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56,603.37</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6.62270</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374,867.14</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1,140,737.68</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6.82820</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7,789,185.03</w:t>
            </w:r>
          </w:p>
        </w:tc>
      </w:tr>
      <w:tr>
        <w:trPr>
          <w:trHeight w:val="18" w:hRule="exact"/>
        </w:trPr>
        <w:tc>
          <w:tcPr>
            <w:tcW w:w="1116"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390" w:hRule="exact"/>
        </w:trPr>
        <w:tc>
          <w:tcPr>
            <w:tcW w:w="1116"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171,532,040.64</w:t>
            </w:r>
          </w:p>
        </w:tc>
        <w:tc>
          <w:tcPr>
            <w:tcW w:w="1416"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142,242,067.32</w:t>
            </w:r>
          </w:p>
        </w:tc>
      </w:tr>
      <w:tr>
        <w:trPr>
          <w:trHeight w:val="20" w:hRule="exact"/>
        </w:trPr>
        <w:tc>
          <w:tcPr>
            <w:tcW w:w="1116"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415" w:hRule="exact"/>
        </w:trPr>
        <w:tc>
          <w:tcPr>
            <w:tcW w:w="1116" w:type="dxa"/>
            <w:tcBorders>
              <w:top w:val="nil" w:sz="6" w:space="0" w:color="auto"/>
              <w:left w:val="nil" w:sz="6" w:space="0" w:color="auto"/>
              <w:bottom w:val="single" w:sz="12" w:space="0" w:color="000000"/>
              <w:right w:val="single" w:sz="4" w:space="0" w:color="000000"/>
            </w:tcBorders>
          </w:tcPr>
          <w:p>
            <w:pPr>
              <w:pStyle w:val="TableParagraph"/>
              <w:tabs>
                <w:tab w:pos="662" w:val="left" w:leader="none"/>
              </w:tabs>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75" w:type="dxa"/>
            <w:tcBorders>
              <w:top w:val="nil" w:sz="6" w:space="0" w:color="auto"/>
              <w:left w:val="single" w:sz="4" w:space="0" w:color="000000"/>
              <w:bottom w:val="single" w:sz="12" w:space="0" w:color="000000"/>
              <w:right w:val="single" w:sz="4" w:space="0" w:color="000000"/>
            </w:tcBorders>
          </w:tcPr>
          <w:p>
            <w:pPr/>
          </w:p>
        </w:tc>
        <w:tc>
          <w:tcPr>
            <w:tcW w:w="1044" w:type="dxa"/>
            <w:tcBorders>
              <w:top w:val="nil" w:sz="6" w:space="0" w:color="auto"/>
              <w:left w:val="single" w:sz="4" w:space="0" w:color="000000"/>
              <w:bottom w:val="single" w:sz="12" w:space="0" w:color="000000"/>
              <w:right w:val="single" w:sz="4" w:space="0" w:color="000000"/>
            </w:tcBorders>
          </w:tcPr>
          <w:p>
            <w:pPr/>
          </w:p>
        </w:tc>
        <w:tc>
          <w:tcPr>
            <w:tcW w:w="151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171,545,154.07</w:t>
            </w:r>
          </w:p>
        </w:tc>
        <w:tc>
          <w:tcPr>
            <w:tcW w:w="1416" w:type="dxa"/>
            <w:tcBorders>
              <w:top w:val="nil" w:sz="6" w:space="0" w:color="auto"/>
              <w:left w:val="single" w:sz="4" w:space="0" w:color="000000"/>
              <w:bottom w:val="single" w:sz="12" w:space="0" w:color="000000"/>
              <w:right w:val="single" w:sz="4" w:space="0" w:color="000000"/>
            </w:tcBorders>
          </w:tcPr>
          <w:p>
            <w:pPr/>
          </w:p>
        </w:tc>
        <w:tc>
          <w:tcPr>
            <w:tcW w:w="853" w:type="dxa"/>
            <w:tcBorders>
              <w:top w:val="nil" w:sz="6" w:space="0" w:color="auto"/>
              <w:left w:val="single" w:sz="4" w:space="0" w:color="000000"/>
              <w:bottom w:val="single" w:sz="12" w:space="0" w:color="000000"/>
              <w:right w:val="single" w:sz="4" w:space="0" w:color="000000"/>
            </w:tcBorders>
          </w:tcPr>
          <w:p>
            <w:pPr/>
          </w:p>
        </w:tc>
        <w:tc>
          <w:tcPr>
            <w:tcW w:w="1416" w:type="dxa"/>
            <w:tcBorders>
              <w:top w:val="nil" w:sz="6" w:space="0" w:color="auto"/>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142,279,204.93</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tabs>
          <w:tab w:pos="977" w:val="left" w:leader="none"/>
        </w:tabs>
        <w:spacing w:before="36"/>
        <w:ind w:left="138" w:right="4190" w:firstLine="0"/>
        <w:jc w:val="left"/>
        <w:rPr>
          <w:rFonts w:ascii="宋体" w:hAnsi="宋体" w:cs="宋体" w:eastAsia="宋体" w:hint="default"/>
          <w:sz w:val="21"/>
          <w:szCs w:val="21"/>
        </w:rPr>
      </w:pPr>
      <w:r>
        <w:rPr/>
        <w:pict>
          <v:group style="position:absolute;margin-left:120.379997pt;margin-top:-90.476341pt;width:430.8pt;height:5.05pt;mso-position-horizontal-relative:page;mso-position-vertical-relative:paragraph;z-index:-990496" coordorigin="2408,-1810" coordsize="8616,101">
            <v:shape style="position:absolute;left:2408;top:-1810;width:1116;height:101" type="#_x0000_t75" stroked="false">
              <v:imagedata r:id="rId78" o:title=""/>
            </v:shape>
            <v:shape style="position:absolute;left:3500;top:-1718;width:1280;height:10" type="#_x0000_t75" stroked="false">
              <v:imagedata r:id="rId74" o:title=""/>
            </v:shape>
            <v:shape style="position:absolute;left:4775;top:-1718;width:2559;height:10" type="#_x0000_t75" stroked="false">
              <v:imagedata r:id="rId75" o:title=""/>
            </v:shape>
            <v:shape style="position:absolute;left:7329;top:-1718;width:3694;height:10" type="#_x0000_t75" stroked="false">
              <v:imagedata r:id="rId76" o:title=""/>
            </v:shape>
            <w10:wrap type="none"/>
          </v:group>
        </w:pict>
      </w:r>
      <w:r>
        <w:rPr/>
        <w:pict>
          <v:group style="position:absolute;margin-left:120.379997pt;margin-top:-70.076317pt;width:430.8pt;height:5.2pt;mso-position-horizontal-relative:page;mso-position-vertical-relative:paragraph;z-index:-990472" coordorigin="2408,-1402" coordsize="8616,104">
            <v:shape style="position:absolute;left:2408;top:-1402;width:1116;height:103" type="#_x0000_t75" stroked="false">
              <v:imagedata r:id="rId80" o:title=""/>
            </v:shape>
            <v:shape style="position:absolute;left:3500;top:-1308;width:1280;height:10" type="#_x0000_t75" stroked="false">
              <v:imagedata r:id="rId71" o:title=""/>
            </v:shape>
            <v:shape style="position:absolute;left:4775;top:-1308;width:2559;height:10" type="#_x0000_t75" stroked="false">
              <v:imagedata r:id="rId72" o:title=""/>
            </v:shape>
            <v:shape style="position:absolute;left:7329;top:-1308;width:3694;height:10" type="#_x0000_t75" stroked="false">
              <v:imagedata r:id="rId73" o:title=""/>
            </v:shape>
            <w10:wrap type="none"/>
          </v:group>
        </w:pict>
      </w:r>
      <w:r>
        <w:rPr/>
        <w:pict>
          <v:group style="position:absolute;margin-left:120.379997pt;margin-top:-49.556313pt;width:430.8pt;height:5.2pt;mso-position-horizontal-relative:page;mso-position-vertical-relative:paragraph;z-index:-990448" coordorigin="2408,-991" coordsize="8616,104">
            <v:shape style="position:absolute;left:2408;top:-991;width:1116;height:103" type="#_x0000_t75" stroked="false">
              <v:imagedata r:id="rId70" o:title=""/>
            </v:shape>
            <v:shape style="position:absolute;left:3500;top:-898;width:1280;height:10" type="#_x0000_t75" stroked="false">
              <v:imagedata r:id="rId71" o:title=""/>
            </v:shape>
            <v:shape style="position:absolute;left:4775;top:-898;width:2559;height:10" type="#_x0000_t75" stroked="false">
              <v:imagedata r:id="rId72" o:title=""/>
            </v:shape>
            <v:shape style="position:absolute;left:7329;top:-898;width:3694;height:10" type="#_x0000_t75" stroked="false">
              <v:imagedata r:id="rId73" o:title=""/>
            </v:shape>
            <w10:wrap type="none"/>
          </v:group>
        </w:pic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tabs>
          <w:tab w:pos="1393" w:val="left" w:leader="none"/>
        </w:tabs>
        <w:spacing w:before="0"/>
        <w:ind w:left="855" w:right="4190" w:firstLine="0"/>
        <w:jc w:val="left"/>
        <w:rPr>
          <w:rFonts w:ascii="宋体" w:hAnsi="宋体" w:cs="宋体" w:eastAsia="宋体" w:hint="default"/>
          <w:sz w:val="21"/>
          <w:szCs w:val="21"/>
        </w:rPr>
      </w:pPr>
      <w:r>
        <w:rPr/>
        <w:pict>
          <v:group style="position:absolute;margin-left:147.5pt;margin-top:52.343666pt;width:403.2pt;height:5.05pt;mso-position-horizontal-relative:page;mso-position-vertical-relative:paragraph;z-index:-990424" coordorigin="2950,1047" coordsize="8064,101">
            <v:shape style="position:absolute;left:2950;top:1047;width:5864;height:101" type="#_x0000_t75" stroked="false">
              <v:imagedata r:id="rId81" o:title=""/>
            </v:shape>
            <v:shape style="position:absolute;left:8790;top:1138;width:2223;height:10" type="#_x0000_t75" stroked="false">
              <v:imagedata r:id="rId82" o:title=""/>
            </v:shape>
            <w10:wrap type="none"/>
          </v:group>
        </w:pict>
      </w:r>
      <w:r>
        <w:rPr>
          <w:rFonts w:ascii="宋体" w:hAnsi="宋体" w:cs="宋体" w:eastAsia="宋体" w:hint="default"/>
          <w:b/>
          <w:bCs/>
          <w:sz w:val="21"/>
          <w:szCs w:val="21"/>
        </w:rPr>
        <w:t>1</w:t>
      </w:r>
      <w:r>
        <w:rPr>
          <w:rFonts w:ascii="宋体" w:hAnsi="宋体" w:cs="宋体" w:eastAsia="宋体" w:hint="default"/>
          <w:b/>
          <w:bCs/>
          <w:sz w:val="21"/>
          <w:szCs w:val="21"/>
        </w:rPr>
        <w:t>、</w:t>
        <w:tab/>
        <w:t>应收票据的分类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1261" w:type="dxa"/>
        <w:tblLayout w:type="fixed"/>
        <w:tblCellMar>
          <w:top w:w="0" w:type="dxa"/>
          <w:left w:w="0" w:type="dxa"/>
          <w:bottom w:w="0" w:type="dxa"/>
          <w:right w:w="0" w:type="dxa"/>
        </w:tblCellMar>
        <w:tblLook w:val="01E0"/>
      </w:tblPr>
      <w:tblGrid>
        <w:gridCol w:w="3503"/>
        <w:gridCol w:w="2362"/>
        <w:gridCol w:w="2213"/>
      </w:tblGrid>
      <w:tr>
        <w:trPr>
          <w:trHeight w:val="324" w:hRule="exact"/>
        </w:trPr>
        <w:tc>
          <w:tcPr>
            <w:tcW w:w="3503" w:type="dxa"/>
            <w:vMerge w:val="restart"/>
            <w:tcBorders>
              <w:top w:val="single" w:sz="12" w:space="0" w:color="000000"/>
              <w:left w:val="nil" w:sz="6" w:space="0" w:color="auto"/>
              <w:right w:val="single" w:sz="4" w:space="0" w:color="000000"/>
            </w:tcBorders>
          </w:tcPr>
          <w:p>
            <w:pPr>
              <w:pStyle w:val="TableParagraph"/>
              <w:spacing w:line="240" w:lineRule="auto" w:before="93"/>
              <w:ind w:left="21" w:right="0"/>
              <w:jc w:val="center"/>
              <w:rPr>
                <w:rFonts w:ascii="宋体" w:hAnsi="宋体" w:cs="宋体" w:eastAsia="宋体" w:hint="default"/>
                <w:sz w:val="21"/>
                <w:szCs w:val="21"/>
              </w:rPr>
            </w:pPr>
            <w:r>
              <w:rPr>
                <w:rFonts w:ascii="宋体" w:hAnsi="宋体" w:cs="宋体" w:eastAsia="宋体" w:hint="default"/>
                <w:sz w:val="21"/>
                <w:szCs w:val="21"/>
              </w:rPr>
              <w:t>种类</w:t>
            </w:r>
          </w:p>
          <w:p>
            <w:pPr>
              <w:pStyle w:val="TableParagraph"/>
              <w:spacing w:line="240" w:lineRule="auto" w:before="135"/>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362" w:type="dxa"/>
            <w:tcBorders>
              <w:top w:val="single" w:sz="12" w:space="0" w:color="000000"/>
              <w:left w:val="single" w:sz="4" w:space="0" w:color="000000"/>
              <w:bottom w:val="nil" w:sz="6" w:space="0" w:color="auto"/>
              <w:right w:val="single" w:sz="4" w:space="0" w:color="000000"/>
            </w:tcBorders>
          </w:tcPr>
          <w:p>
            <w:pPr>
              <w:pStyle w:val="TableParagraph"/>
              <w:spacing w:line="256" w:lineRule="exact" w:before="93"/>
              <w:ind w:left="755"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213" w:type="dxa"/>
            <w:tcBorders>
              <w:top w:val="single" w:sz="12" w:space="0" w:color="000000"/>
              <w:left w:val="single" w:sz="4" w:space="0" w:color="000000"/>
              <w:bottom w:val="nil" w:sz="6" w:space="0" w:color="auto"/>
              <w:right w:val="nil" w:sz="6" w:space="0" w:color="auto"/>
            </w:tcBorders>
          </w:tcPr>
          <w:p>
            <w:pPr>
              <w:pStyle w:val="TableParagraph"/>
              <w:spacing w:line="256" w:lineRule="exact" w:before="93"/>
              <w:ind w:left="679"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516" w:hRule="exact"/>
        </w:trPr>
        <w:tc>
          <w:tcPr>
            <w:tcW w:w="3503" w:type="dxa"/>
            <w:vMerge/>
            <w:tcBorders>
              <w:left w:val="nil" w:sz="6" w:space="0" w:color="auto"/>
              <w:bottom w:val="single" w:sz="12" w:space="0" w:color="000000"/>
              <w:right w:val="single" w:sz="4" w:space="0" w:color="000000"/>
            </w:tcBorders>
          </w:tcPr>
          <w:p>
            <w:pPr/>
          </w:p>
        </w:tc>
        <w:tc>
          <w:tcPr>
            <w:tcW w:w="236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147" w:right="0"/>
              <w:jc w:val="left"/>
              <w:rPr>
                <w:rFonts w:ascii="Times New Roman" w:hAnsi="Times New Roman" w:cs="Times New Roman" w:eastAsia="Times New Roman" w:hint="default"/>
                <w:sz w:val="21"/>
                <w:szCs w:val="21"/>
              </w:rPr>
            </w:pPr>
            <w:r>
              <w:rPr>
                <w:rFonts w:ascii="Times New Roman"/>
                <w:sz w:val="21"/>
              </w:rPr>
              <w:t>3,827,292.55</w:t>
            </w:r>
          </w:p>
        </w:tc>
        <w:tc>
          <w:tcPr>
            <w:tcW w:w="2213" w:type="dxa"/>
            <w:tcBorders>
              <w:top w:val="nil" w:sz="6" w:space="0" w:color="auto"/>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tabs>
          <w:tab w:pos="1393" w:val="left" w:leader="none"/>
        </w:tabs>
        <w:spacing w:before="36"/>
        <w:ind w:left="855" w:right="419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tab/>
        <w:t>年末无已质押的应收票据。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tabs>
          <w:tab w:pos="1397" w:val="left" w:leader="none"/>
        </w:tabs>
        <w:spacing w:before="0"/>
        <w:ind w:left="855"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tab/>
        <w:t>年末无因出票人无力履约而将票据转为应收账款的票据。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tabs>
          <w:tab w:pos="1383" w:val="left" w:leader="none"/>
        </w:tabs>
        <w:spacing w:before="0"/>
        <w:ind w:left="855" w:right="419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tab/>
        <w:t>年末无已贴现或质押的商业承兑票据。</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92" w:footer="1186" w:top="1080" w:bottom="1380" w:left="1660" w:right="0"/>
        </w:sectPr>
      </w:pPr>
    </w:p>
    <w:p>
      <w:pPr>
        <w:spacing w:line="240" w:lineRule="auto" w:before="0"/>
        <w:rPr>
          <w:rFonts w:ascii="宋体" w:hAnsi="宋体" w:cs="宋体" w:eastAsia="宋体" w:hint="default"/>
          <w:b/>
          <w:bCs/>
          <w:sz w:val="20"/>
          <w:szCs w:val="20"/>
        </w:rPr>
      </w:pPr>
      <w:r>
        <w:rPr/>
        <w:pict>
          <v:group style="position:absolute;margin-left:120.379997pt;margin-top:637.420044pt;width:415.9pt;height:5.2pt;mso-position-horizontal-relative:page;mso-position-vertical-relative:page;z-index:-990256" coordorigin="2408,12748" coordsize="8318,104">
            <v:shape style="position:absolute;left:2408;top:12748;width:1565;height:103" type="#_x0000_t75" stroked="false">
              <v:imagedata r:id="rId83" o:title=""/>
            </v:shape>
            <v:shape style="position:absolute;left:3949;top:12842;width:2172;height:10" type="#_x0000_t75" stroked="false">
              <v:imagedata r:id="rId84" o:title=""/>
            </v:shape>
            <v:shape style="position:absolute;left:6116;top:12842;width:1258;height:10" type="#_x0000_t75" stroked="false">
              <v:imagedata r:id="rId85" o:title=""/>
            </v:shape>
            <v:shape style="position:absolute;left:7369;top:12842;width:1445;height:10" type="#_x0000_t75" stroked="false">
              <v:imagedata r:id="rId86" o:title=""/>
            </v:shape>
            <v:shape style="position:absolute;left:8809;top:12842;width:735;height:10" type="#_x0000_t75" stroked="false">
              <v:imagedata r:id="rId87" o:title=""/>
            </v:shape>
            <v:shape style="position:absolute;left:9540;top:12842;width:1186;height:10" type="#_x0000_t75" stroked="false">
              <v:imagedata r:id="rId88" o:title=""/>
            </v:shape>
            <w10:wrap type="none"/>
          </v:group>
        </w:pict>
      </w:r>
    </w:p>
    <w:p>
      <w:pPr>
        <w:tabs>
          <w:tab w:pos="977" w:val="left" w:leader="none"/>
        </w:tabs>
        <w:spacing w:before="179"/>
        <w:ind w:left="138" w:right="419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w:t>
      </w:r>
      <w:r>
        <w:rPr>
          <w:rFonts w:ascii="宋体" w:hAnsi="宋体" w:cs="宋体" w:eastAsia="宋体" w:hint="default"/>
          <w:b/>
          <w:bCs/>
          <w:spacing w:val="-1"/>
          <w:sz w:val="21"/>
          <w:szCs w:val="21"/>
        </w:rPr>
        <w:t>)</w:t>
        <w:tab/>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tabs>
          <w:tab w:pos="1393" w:val="left" w:leader="none"/>
        </w:tabs>
        <w:spacing w:before="0"/>
        <w:ind w:left="855" w:right="4190" w:firstLine="0"/>
        <w:jc w:val="left"/>
        <w:rPr>
          <w:rFonts w:ascii="宋体" w:hAnsi="宋体" w:cs="宋体" w:eastAsia="宋体" w:hint="default"/>
          <w:sz w:val="21"/>
          <w:szCs w:val="21"/>
        </w:rPr>
      </w:pPr>
      <w:r>
        <w:rPr/>
        <w:pict>
          <v:group style="position:absolute;margin-left:209.689987pt;margin-top:36.863693pt;width:332.6pt;height:20.55pt;mso-position-horizontal-relative:page;mso-position-vertical-relative:paragraph;z-index:-990400" coordorigin="4194,737" coordsize="6652,411">
            <v:shape style="position:absolute;left:4203;top:737;width:10;height:2" type="#_x0000_t75" stroked="false">
              <v:imagedata r:id="rId89" o:title=""/>
            </v:shape>
            <v:group style="position:absolute;left:4203;top:759;width:10;height:20" coordorigin="4203,759" coordsize="10,20">
              <v:shape style="position:absolute;left:4203;top:759;width:10;height:20" coordorigin="4203,759" coordsize="10,20" path="m4203,778l4213,778,4213,759,4203,759,4203,778xe" filled="true" fillcolor="#000000" stroked="false">
                <v:path arrowok="t"/>
                <v:fill type="solid"/>
              </v:shape>
            </v:group>
            <v:group style="position:absolute;left:4203;top:778;width:10;height:20" coordorigin="4203,778" coordsize="10,20">
              <v:shape style="position:absolute;left:4203;top:778;width:10;height:20" coordorigin="4203,778" coordsize="10,20" path="m4203,797l4213,797,4213,778,4203,778,4203,797xe" filled="true" fillcolor="#000000" stroked="false">
                <v:path arrowok="t"/>
                <v:fill type="solid"/>
              </v:shape>
            </v:group>
            <v:group style="position:absolute;left:4203;top:797;width:10;height:20" coordorigin="4203,797" coordsize="10,20">
              <v:shape style="position:absolute;left:4203;top:797;width:10;height:20" coordorigin="4203,797" coordsize="10,20" path="m4203,816l4213,816,4213,797,4203,797,4203,816xe" filled="true" fillcolor="#000000" stroked="false">
                <v:path arrowok="t"/>
                <v:fill type="solid"/>
              </v:shape>
            </v:group>
            <v:group style="position:absolute;left:4203;top:816;width:10;height:20" coordorigin="4203,816" coordsize="10,20">
              <v:shape style="position:absolute;left:4203;top:816;width:10;height:20" coordorigin="4203,816" coordsize="10,20" path="m4203,836l4213,836,4213,816,4203,816,4203,836xe" filled="true" fillcolor="#000000" stroked="false">
                <v:path arrowok="t"/>
                <v:fill type="solid"/>
              </v:shape>
            </v:group>
            <v:group style="position:absolute;left:4203;top:836;width:10;height:20" coordorigin="4203,836" coordsize="10,20">
              <v:shape style="position:absolute;left:4203;top:836;width:10;height:20" coordorigin="4203,836" coordsize="10,20" path="m4203,855l4213,855,4213,836,4203,836,4203,855xe" filled="true" fillcolor="#000000" stroked="false">
                <v:path arrowok="t"/>
                <v:fill type="solid"/>
              </v:shape>
            </v:group>
            <v:group style="position:absolute;left:4203;top:855;width:10;height:20" coordorigin="4203,855" coordsize="10,20">
              <v:shape style="position:absolute;left:4203;top:855;width:10;height:20" coordorigin="4203,855" coordsize="10,20" path="m4203,874l4213,874,4213,855,4203,855,4203,874xe" filled="true" fillcolor="#000000" stroked="false">
                <v:path arrowok="t"/>
                <v:fill type="solid"/>
              </v:shape>
            </v:group>
            <v:group style="position:absolute;left:4203;top:874;width:10;height:20" coordorigin="4203,874" coordsize="10,20">
              <v:shape style="position:absolute;left:4203;top:874;width:10;height:20" coordorigin="4203,874" coordsize="10,20" path="m4203,893l4213,893,4213,874,4203,874,4203,893xe" filled="true" fillcolor="#000000" stroked="false">
                <v:path arrowok="t"/>
                <v:fill type="solid"/>
              </v:shape>
            </v:group>
            <v:group style="position:absolute;left:4203;top:893;width:10;height:20" coordorigin="4203,893" coordsize="10,20">
              <v:shape style="position:absolute;left:4203;top:893;width:10;height:20" coordorigin="4203,893" coordsize="10,20" path="m4203,912l4213,912,4213,893,4203,893,4203,912xe" filled="true" fillcolor="#000000" stroked="false">
                <v:path arrowok="t"/>
                <v:fill type="solid"/>
              </v:shape>
            </v:group>
            <v:group style="position:absolute;left:4203;top:912;width:10;height:20" coordorigin="4203,912" coordsize="10,20">
              <v:shape style="position:absolute;left:4203;top:912;width:10;height:20" coordorigin="4203,912" coordsize="10,20" path="m4203,932l4213,932,4213,912,4203,912,4203,932xe" filled="true" fillcolor="#000000" stroked="false">
                <v:path arrowok="t"/>
                <v:fill type="solid"/>
              </v:shape>
            </v:group>
            <v:group style="position:absolute;left:4203;top:932;width:10;height:20" coordorigin="4203,932" coordsize="10,20">
              <v:shape style="position:absolute;left:4203;top:932;width:10;height:20" coordorigin="4203,932" coordsize="10,20" path="m4203,951l4213,951,4213,932,4203,932,4203,951xe" filled="true" fillcolor="#000000" stroked="false">
                <v:path arrowok="t"/>
                <v:fill type="solid"/>
              </v:shape>
            </v:group>
            <v:group style="position:absolute;left:4203;top:951;width:10;height:20" coordorigin="4203,951" coordsize="10,20">
              <v:shape style="position:absolute;left:4203;top:951;width:10;height:20" coordorigin="4203,951" coordsize="10,20" path="m4203,970l4213,970,4213,951,4203,951,4203,970xe" filled="true" fillcolor="#000000" stroked="false">
                <v:path arrowok="t"/>
                <v:fill type="solid"/>
              </v:shape>
            </v:group>
            <v:group style="position:absolute;left:4203;top:970;width:10;height:20" coordorigin="4203,970" coordsize="10,20">
              <v:shape style="position:absolute;left:4203;top:970;width:10;height:20" coordorigin="4203,970" coordsize="10,20" path="m4203,989l4213,989,4213,970,4203,970,4203,989xe" filled="true" fillcolor="#000000" stroked="false">
                <v:path arrowok="t"/>
                <v:fill type="solid"/>
              </v:shape>
            </v:group>
            <v:group style="position:absolute;left:4203;top:989;width:10;height:20" coordorigin="4203,989" coordsize="10,20">
              <v:shape style="position:absolute;left:4203;top:989;width:10;height:20" coordorigin="4203,989" coordsize="10,20" path="m4203,1008l4213,1008,4213,989,4203,989,4203,1008xe" filled="true" fillcolor="#000000" stroked="false">
                <v:path arrowok="t"/>
                <v:fill type="solid"/>
              </v:shape>
            </v:group>
            <v:group style="position:absolute;left:4203;top:1008;width:10;height:20" coordorigin="4203,1008" coordsize="10,20">
              <v:shape style="position:absolute;left:4203;top:1008;width:10;height:20" coordorigin="4203,1008" coordsize="10,20" path="m4203,1028l4213,1028,4213,1008,4203,1008,4203,1028xe" filled="true" fillcolor="#000000" stroked="false">
                <v:path arrowok="t"/>
                <v:fill type="solid"/>
              </v:shape>
            </v:group>
            <v:group style="position:absolute;left:4203;top:1028;width:10;height:20" coordorigin="4203,1028" coordsize="10,20">
              <v:shape style="position:absolute;left:4203;top:1028;width:10;height:20" coordorigin="4203,1028" coordsize="10,20" path="m4203,1047l4213,1047,4213,1028,4203,1028,4203,1047xe" filled="true" fillcolor="#000000" stroked="false">
                <v:path arrowok="t"/>
                <v:fill type="solid"/>
              </v:shape>
              <v:shape style="position:absolute;left:4194;top:1047;width:1723;height:101" type="#_x0000_t75" stroked="false">
                <v:imagedata r:id="rId90" o:title=""/>
              </v:shape>
              <v:shape style="position:absolute;left:5912;top:1138;width:3395;height:10" type="#_x0000_t75" stroked="false">
                <v:imagedata r:id="rId91" o:title=""/>
              </v:shape>
              <v:shape style="position:absolute;left:9302;top:1138;width:1543;height:10" type="#_x0000_t75" stroked="false">
                <v:imagedata r:id="rId92" o:title=""/>
              </v:shape>
            </v:group>
            <w10:wrap type="none"/>
          </v:group>
        </w:pict>
      </w:r>
      <w:r>
        <w:rPr>
          <w:rFonts w:ascii="宋体" w:hAnsi="宋体" w:cs="宋体" w:eastAsia="宋体" w:hint="default"/>
          <w:b/>
          <w:bCs/>
          <w:sz w:val="21"/>
          <w:szCs w:val="21"/>
        </w:rPr>
        <w:t>1</w:t>
      </w:r>
      <w:r>
        <w:rPr>
          <w:rFonts w:ascii="宋体" w:hAnsi="宋体" w:cs="宋体" w:eastAsia="宋体" w:hint="default"/>
          <w:b/>
          <w:bCs/>
          <w:sz w:val="21"/>
          <w:szCs w:val="21"/>
        </w:rPr>
        <w:t>、</w:t>
        <w:tab/>
        <w:t>应收账款按种类披露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1275" w:type="dxa"/>
        <w:tblLayout w:type="fixed"/>
        <w:tblCellMar>
          <w:top w:w="0" w:type="dxa"/>
          <w:left w:w="0" w:type="dxa"/>
          <w:bottom w:w="0" w:type="dxa"/>
          <w:right w:w="0" w:type="dxa"/>
        </w:tblCellMar>
        <w:tblLook w:val="01E0"/>
      </w:tblPr>
      <w:tblGrid>
        <w:gridCol w:w="1273"/>
        <w:gridCol w:w="1140"/>
        <w:gridCol w:w="574"/>
        <w:gridCol w:w="1097"/>
        <w:gridCol w:w="602"/>
        <w:gridCol w:w="1127"/>
        <w:gridCol w:w="563"/>
        <w:gridCol w:w="994"/>
        <w:gridCol w:w="540"/>
      </w:tblGrid>
      <w:tr>
        <w:trPr>
          <w:trHeight w:val="390" w:hRule="exact"/>
        </w:trPr>
        <w:tc>
          <w:tcPr>
            <w:tcW w:w="4083" w:type="dxa"/>
            <w:gridSpan w:val="4"/>
            <w:tcBorders>
              <w:top w:val="single" w:sz="12"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717" w:right="0"/>
              <w:jc w:val="left"/>
              <w:rPr>
                <w:rFonts w:ascii="宋体" w:hAnsi="宋体" w:cs="宋体" w:eastAsia="宋体" w:hint="default"/>
                <w:sz w:val="13"/>
                <w:szCs w:val="13"/>
              </w:rPr>
            </w:pPr>
            <w:r>
              <w:rPr>
                <w:rFonts w:ascii="宋体" w:hAnsi="宋体" w:cs="宋体" w:eastAsia="宋体" w:hint="default"/>
                <w:sz w:val="13"/>
                <w:szCs w:val="13"/>
              </w:rPr>
              <w:t>年末余额</w:t>
            </w:r>
          </w:p>
        </w:tc>
        <w:tc>
          <w:tcPr>
            <w:tcW w:w="602" w:type="dxa"/>
            <w:tcBorders>
              <w:top w:val="single" w:sz="12" w:space="0" w:color="000000"/>
              <w:left w:val="nil" w:sz="6" w:space="0" w:color="auto"/>
              <w:bottom w:val="nil" w:sz="6" w:space="0" w:color="auto"/>
              <w:right w:val="single" w:sz="4" w:space="0" w:color="000000"/>
            </w:tcBorders>
          </w:tcPr>
          <w:p>
            <w:pPr/>
          </w:p>
        </w:tc>
        <w:tc>
          <w:tcPr>
            <w:tcW w:w="1127" w:type="dxa"/>
            <w:tcBorders>
              <w:top w:val="single" w:sz="12" w:space="0" w:color="000000"/>
              <w:left w:val="single" w:sz="4" w:space="0" w:color="000000"/>
              <w:bottom w:val="nil" w:sz="6" w:space="0" w:color="auto"/>
              <w:right w:val="nil" w:sz="6" w:space="0" w:color="auto"/>
            </w:tcBorders>
          </w:tcPr>
          <w:p>
            <w:pPr/>
          </w:p>
        </w:tc>
        <w:tc>
          <w:tcPr>
            <w:tcW w:w="1557"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4" w:right="0"/>
              <w:jc w:val="left"/>
              <w:rPr>
                <w:rFonts w:ascii="宋体" w:hAnsi="宋体" w:cs="宋体" w:eastAsia="宋体" w:hint="default"/>
                <w:sz w:val="13"/>
                <w:szCs w:val="13"/>
              </w:rPr>
            </w:pPr>
            <w:r>
              <w:rPr>
                <w:rFonts w:ascii="宋体" w:hAnsi="宋体" w:cs="宋体" w:eastAsia="宋体" w:hint="default"/>
                <w:sz w:val="13"/>
                <w:szCs w:val="13"/>
              </w:rPr>
              <w:t>年初余额</w:t>
            </w:r>
          </w:p>
        </w:tc>
        <w:tc>
          <w:tcPr>
            <w:tcW w:w="540" w:type="dxa"/>
            <w:tcBorders>
              <w:top w:val="single" w:sz="12" w:space="0" w:color="000000"/>
              <w:left w:val="nil" w:sz="6" w:space="0" w:color="auto"/>
              <w:bottom w:val="nil" w:sz="6" w:space="0" w:color="auto"/>
              <w:right w:val="nil" w:sz="6" w:space="0" w:color="auto"/>
            </w:tcBorders>
          </w:tcPr>
          <w:p>
            <w:pPr/>
          </w:p>
        </w:tc>
      </w:tr>
      <w:tr>
        <w:trPr>
          <w:trHeight w:val="35" w:hRule="exact"/>
        </w:trPr>
        <w:tc>
          <w:tcPr>
            <w:tcW w:w="4083" w:type="dxa"/>
            <w:gridSpan w:val="4"/>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nil" w:sz="6" w:space="0" w:color="auto"/>
            </w:tcBorders>
          </w:tcPr>
          <w:p>
            <w:pPr/>
          </w:p>
        </w:tc>
        <w:tc>
          <w:tcPr>
            <w:tcW w:w="1557" w:type="dxa"/>
            <w:gridSpan w:val="2"/>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r>
      <w:tr>
        <w:trPr>
          <w:trHeight w:val="246" w:hRule="exact"/>
        </w:trPr>
        <w:tc>
          <w:tcPr>
            <w:tcW w:w="1273" w:type="dxa"/>
            <w:tcBorders>
              <w:top w:val="nil" w:sz="6" w:space="0" w:color="auto"/>
              <w:left w:val="nil" w:sz="6" w:space="0" w:color="auto"/>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nil" w:sz="6" w:space="0" w:color="auto"/>
            </w:tcBorders>
          </w:tcPr>
          <w:p>
            <w:pPr/>
          </w:p>
        </w:tc>
        <w:tc>
          <w:tcPr>
            <w:tcW w:w="574" w:type="dxa"/>
            <w:tcBorders>
              <w:top w:val="nil" w:sz="6" w:space="0" w:color="auto"/>
              <w:left w:val="nil" w:sz="6" w:space="0" w:color="auto"/>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nil" w:sz="6" w:space="0" w:color="auto"/>
            </w:tcBorders>
          </w:tcPr>
          <w:p>
            <w:pPr/>
          </w:p>
        </w:tc>
        <w:tc>
          <w:tcPr>
            <w:tcW w:w="602" w:type="dxa"/>
            <w:tcBorders>
              <w:top w:val="nil" w:sz="6" w:space="0" w:color="auto"/>
              <w:left w:val="nil" w:sz="6" w:space="0" w:color="auto"/>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nil" w:sz="6" w:space="0" w:color="auto"/>
            </w:tcBorders>
          </w:tcPr>
          <w:p>
            <w:pPr/>
          </w:p>
        </w:tc>
        <w:tc>
          <w:tcPr>
            <w:tcW w:w="563" w:type="dxa"/>
            <w:tcBorders>
              <w:top w:val="nil" w:sz="6" w:space="0" w:color="auto"/>
              <w:left w:val="nil" w:sz="6" w:space="0" w:color="auto"/>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r>
      <w:tr>
        <w:trPr>
          <w:trHeight w:val="130" w:hRule="exact"/>
        </w:trPr>
        <w:tc>
          <w:tcPr>
            <w:tcW w:w="1273" w:type="dxa"/>
            <w:tcBorders>
              <w:top w:val="nil" w:sz="6" w:space="0" w:color="auto"/>
              <w:left w:val="nil" w:sz="6" w:space="0" w:color="auto"/>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nil" w:sz="6" w:space="0" w:color="auto"/>
            </w:tcBorders>
          </w:tcPr>
          <w:p>
            <w:pPr>
              <w:pStyle w:val="TableParagraph"/>
              <w:spacing w:line="130" w:lineRule="exact"/>
              <w:ind w:left="590" w:right="0"/>
              <w:jc w:val="left"/>
              <w:rPr>
                <w:rFonts w:ascii="宋体" w:hAnsi="宋体" w:cs="宋体" w:eastAsia="宋体" w:hint="default"/>
                <w:sz w:val="13"/>
                <w:szCs w:val="13"/>
              </w:rPr>
            </w:pPr>
            <w:r>
              <w:rPr>
                <w:rFonts w:ascii="宋体" w:hAnsi="宋体" w:cs="宋体" w:eastAsia="宋体" w:hint="default"/>
                <w:sz w:val="13"/>
                <w:szCs w:val="13"/>
              </w:rPr>
              <w:t>账面余额</w:t>
            </w:r>
          </w:p>
        </w:tc>
        <w:tc>
          <w:tcPr>
            <w:tcW w:w="574" w:type="dxa"/>
            <w:tcBorders>
              <w:top w:val="nil" w:sz="6" w:space="0" w:color="auto"/>
              <w:left w:val="nil" w:sz="6" w:space="0" w:color="auto"/>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nil" w:sz="6" w:space="0" w:color="auto"/>
            </w:tcBorders>
          </w:tcPr>
          <w:p>
            <w:pPr>
              <w:pStyle w:val="TableParagraph"/>
              <w:spacing w:line="130" w:lineRule="exact"/>
              <w:ind w:left="583" w:right="-10"/>
              <w:jc w:val="left"/>
              <w:rPr>
                <w:rFonts w:ascii="宋体" w:hAnsi="宋体" w:cs="宋体" w:eastAsia="宋体" w:hint="default"/>
                <w:sz w:val="13"/>
                <w:szCs w:val="13"/>
              </w:rPr>
            </w:pPr>
            <w:r>
              <w:rPr>
                <w:rFonts w:ascii="宋体" w:hAnsi="宋体" w:cs="宋体" w:eastAsia="宋体" w:hint="default"/>
                <w:sz w:val="13"/>
                <w:szCs w:val="13"/>
              </w:rPr>
              <w:t>坏账准备</w:t>
            </w:r>
          </w:p>
        </w:tc>
        <w:tc>
          <w:tcPr>
            <w:tcW w:w="602" w:type="dxa"/>
            <w:tcBorders>
              <w:top w:val="nil" w:sz="6" w:space="0" w:color="auto"/>
              <w:left w:val="nil" w:sz="6" w:space="0" w:color="auto"/>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nil" w:sz="6" w:space="0" w:color="auto"/>
            </w:tcBorders>
          </w:tcPr>
          <w:p>
            <w:pPr>
              <w:pStyle w:val="TableParagraph"/>
              <w:spacing w:line="130" w:lineRule="exact"/>
              <w:ind w:left="578" w:right="0"/>
              <w:jc w:val="left"/>
              <w:rPr>
                <w:rFonts w:ascii="宋体" w:hAnsi="宋体" w:cs="宋体" w:eastAsia="宋体" w:hint="default"/>
                <w:sz w:val="13"/>
                <w:szCs w:val="13"/>
              </w:rPr>
            </w:pPr>
            <w:r>
              <w:rPr>
                <w:rFonts w:ascii="宋体" w:hAnsi="宋体" w:cs="宋体" w:eastAsia="宋体" w:hint="default"/>
                <w:sz w:val="13"/>
                <w:szCs w:val="13"/>
              </w:rPr>
              <w:t>账面余额</w:t>
            </w:r>
          </w:p>
        </w:tc>
        <w:tc>
          <w:tcPr>
            <w:tcW w:w="563" w:type="dxa"/>
            <w:tcBorders>
              <w:top w:val="nil" w:sz="6" w:space="0" w:color="auto"/>
              <w:left w:val="nil" w:sz="6" w:space="0" w:color="auto"/>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nil" w:sz="6" w:space="0" w:color="auto"/>
            </w:tcBorders>
          </w:tcPr>
          <w:p>
            <w:pPr>
              <w:pStyle w:val="TableParagraph"/>
              <w:spacing w:line="130" w:lineRule="exact"/>
              <w:ind w:left="499" w:right="-29"/>
              <w:jc w:val="left"/>
              <w:rPr>
                <w:rFonts w:ascii="宋体" w:hAnsi="宋体" w:cs="宋体" w:eastAsia="宋体" w:hint="default"/>
                <w:sz w:val="13"/>
                <w:szCs w:val="13"/>
              </w:rPr>
            </w:pPr>
            <w:r>
              <w:rPr>
                <w:rFonts w:ascii="宋体" w:hAnsi="宋体" w:cs="宋体" w:eastAsia="宋体" w:hint="default"/>
                <w:sz w:val="13"/>
                <w:szCs w:val="13"/>
              </w:rPr>
              <w:t>坏账准备</w:t>
            </w:r>
          </w:p>
        </w:tc>
        <w:tc>
          <w:tcPr>
            <w:tcW w:w="540" w:type="dxa"/>
            <w:tcBorders>
              <w:top w:val="nil" w:sz="6" w:space="0" w:color="auto"/>
              <w:left w:val="nil" w:sz="6" w:space="0" w:color="auto"/>
              <w:bottom w:val="nil" w:sz="6" w:space="0" w:color="auto"/>
              <w:right w:val="nil" w:sz="6" w:space="0" w:color="auto"/>
            </w:tcBorders>
          </w:tcPr>
          <w:p>
            <w:pPr/>
          </w:p>
        </w:tc>
      </w:tr>
      <w:tr>
        <w:trPr>
          <w:trHeight w:val="35" w:hRule="exact"/>
        </w:trPr>
        <w:tc>
          <w:tcPr>
            <w:tcW w:w="1273" w:type="dxa"/>
            <w:tcBorders>
              <w:top w:val="nil" w:sz="6" w:space="0" w:color="auto"/>
              <w:left w:val="nil" w:sz="6" w:space="0" w:color="auto"/>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nil" w:sz="6" w:space="0" w:color="auto"/>
            </w:tcBorders>
          </w:tcPr>
          <w:p>
            <w:pPr/>
          </w:p>
        </w:tc>
        <w:tc>
          <w:tcPr>
            <w:tcW w:w="563" w:type="dxa"/>
            <w:tcBorders>
              <w:top w:val="nil" w:sz="6" w:space="0" w:color="auto"/>
              <w:left w:val="nil" w:sz="6" w:space="0" w:color="auto"/>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r>
      <w:tr>
        <w:trPr>
          <w:trHeight w:val="205" w:hRule="exact"/>
        </w:trPr>
        <w:tc>
          <w:tcPr>
            <w:tcW w:w="1273" w:type="dxa"/>
            <w:tcBorders>
              <w:top w:val="nil" w:sz="6" w:space="0" w:color="auto"/>
              <w:left w:val="nil" w:sz="6" w:space="0" w:color="auto"/>
              <w:bottom w:val="nil" w:sz="6" w:space="0" w:color="auto"/>
              <w:right w:val="single" w:sz="4" w:space="0" w:color="000000"/>
            </w:tcBorders>
          </w:tcPr>
          <w:p>
            <w:pPr>
              <w:pStyle w:val="TableParagraph"/>
              <w:spacing w:line="165" w:lineRule="exact"/>
              <w:ind w:right="494"/>
              <w:jc w:val="right"/>
              <w:rPr>
                <w:rFonts w:ascii="宋体" w:hAnsi="宋体" w:cs="宋体" w:eastAsia="宋体" w:hint="default"/>
                <w:sz w:val="13"/>
                <w:szCs w:val="13"/>
              </w:rPr>
            </w:pPr>
            <w:r>
              <w:rPr>
                <w:rFonts w:ascii="宋体" w:hAnsi="宋体" w:cs="宋体" w:eastAsia="宋体" w:hint="default"/>
                <w:w w:val="95"/>
                <w:sz w:val="13"/>
                <w:szCs w:val="13"/>
              </w:rPr>
              <w:t>种类</w:t>
            </w:r>
            <w:r>
              <w:rPr>
                <w:rFonts w:ascii="宋体" w:hAnsi="宋体" w:cs="宋体" w:eastAsia="宋体" w:hint="default"/>
                <w:sz w:val="13"/>
                <w:szCs w:val="13"/>
              </w:rPr>
            </w:r>
          </w:p>
        </w:tc>
        <w:tc>
          <w:tcPr>
            <w:tcW w:w="1140" w:type="dxa"/>
            <w:tcBorders>
              <w:top w:val="nil" w:sz="6" w:space="0" w:color="auto"/>
              <w:left w:val="single" w:sz="4" w:space="0" w:color="000000"/>
              <w:bottom w:val="nil" w:sz="6" w:space="0" w:color="auto"/>
              <w:right w:val="nil" w:sz="6" w:space="0" w:color="auto"/>
            </w:tcBorders>
          </w:tcPr>
          <w:p>
            <w:pPr/>
          </w:p>
        </w:tc>
        <w:tc>
          <w:tcPr>
            <w:tcW w:w="574" w:type="dxa"/>
            <w:tcBorders>
              <w:top w:val="nil" w:sz="6" w:space="0" w:color="auto"/>
              <w:left w:val="nil" w:sz="6" w:space="0" w:color="auto"/>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nil" w:sz="6" w:space="0" w:color="auto"/>
            </w:tcBorders>
          </w:tcPr>
          <w:p>
            <w:pPr/>
          </w:p>
        </w:tc>
        <w:tc>
          <w:tcPr>
            <w:tcW w:w="602" w:type="dxa"/>
            <w:tcBorders>
              <w:top w:val="nil" w:sz="6" w:space="0" w:color="auto"/>
              <w:left w:val="nil" w:sz="6" w:space="0" w:color="auto"/>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nil" w:sz="6" w:space="0" w:color="auto"/>
            </w:tcBorders>
          </w:tcPr>
          <w:p>
            <w:pPr/>
          </w:p>
        </w:tc>
        <w:tc>
          <w:tcPr>
            <w:tcW w:w="563" w:type="dxa"/>
            <w:tcBorders>
              <w:top w:val="nil" w:sz="6" w:space="0" w:color="auto"/>
              <w:left w:val="nil" w:sz="6" w:space="0" w:color="auto"/>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nil" w:sz="6" w:space="0" w:color="auto"/>
            </w:tcBorders>
          </w:tcPr>
          <w:p>
            <w:pPr/>
          </w:p>
        </w:tc>
      </w:tr>
      <w:tr>
        <w:trPr>
          <w:trHeight w:val="714" w:hRule="exact"/>
        </w:trPr>
        <w:tc>
          <w:tcPr>
            <w:tcW w:w="1273" w:type="dxa"/>
            <w:tcBorders>
              <w:top w:val="nil" w:sz="6" w:space="0" w:color="auto"/>
              <w:left w:val="nil" w:sz="6" w:space="0" w:color="auto"/>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360" w:right="0"/>
              <w:jc w:val="left"/>
              <w:rPr>
                <w:rFonts w:ascii="宋体" w:hAnsi="宋体" w:cs="宋体" w:eastAsia="宋体" w:hint="default"/>
                <w:sz w:val="13"/>
                <w:szCs w:val="13"/>
              </w:rPr>
            </w:pPr>
            <w:r>
              <w:rPr>
                <w:rFonts w:ascii="宋体" w:hAnsi="宋体" w:cs="宋体" w:eastAsia="宋体" w:hint="default"/>
                <w:sz w:val="13"/>
                <w:szCs w:val="13"/>
              </w:rPr>
              <w:t>金额</w:t>
            </w:r>
          </w:p>
        </w:tc>
        <w:tc>
          <w:tcPr>
            <w:tcW w:w="574" w:type="dxa"/>
            <w:tcBorders>
              <w:top w:val="nil" w:sz="6" w:space="0" w:color="auto"/>
              <w:left w:val="nil" w:sz="6" w:space="0" w:color="auto"/>
              <w:bottom w:val="nil" w:sz="6" w:space="0" w:color="auto"/>
              <w:right w:val="single" w:sz="4" w:space="0" w:color="000000"/>
            </w:tcBorders>
          </w:tcPr>
          <w:p>
            <w:pPr>
              <w:pStyle w:val="TableParagraph"/>
              <w:spacing w:line="240" w:lineRule="auto"/>
              <w:ind w:left="81" w:right="0"/>
              <w:jc w:val="left"/>
              <w:rPr>
                <w:rFonts w:ascii="宋体" w:hAnsi="宋体" w:cs="宋体" w:eastAsia="宋体" w:hint="default"/>
                <w:sz w:val="13"/>
                <w:szCs w:val="13"/>
              </w:rPr>
            </w:pPr>
            <w:r>
              <w:rPr>
                <w:rFonts w:ascii="宋体" w:hAnsi="宋体" w:cs="宋体" w:eastAsia="宋体" w:hint="default"/>
                <w:sz w:val="13"/>
                <w:szCs w:val="13"/>
              </w:rPr>
              <w:t>比例</w:t>
            </w: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26" w:right="0"/>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w:t>
            </w:r>
          </w:p>
        </w:tc>
        <w:tc>
          <w:tcPr>
            <w:tcW w:w="1097"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352" w:right="0"/>
              <w:jc w:val="left"/>
              <w:rPr>
                <w:rFonts w:ascii="宋体" w:hAnsi="宋体" w:cs="宋体" w:eastAsia="宋体" w:hint="default"/>
                <w:sz w:val="13"/>
                <w:szCs w:val="13"/>
              </w:rPr>
            </w:pPr>
            <w:r>
              <w:rPr>
                <w:rFonts w:ascii="宋体" w:hAnsi="宋体" w:cs="宋体" w:eastAsia="宋体" w:hint="default"/>
                <w:sz w:val="13"/>
                <w:szCs w:val="13"/>
              </w:rPr>
              <w:t>金额</w:t>
            </w:r>
          </w:p>
        </w:tc>
        <w:tc>
          <w:tcPr>
            <w:tcW w:w="602"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0" w:right="0"/>
              <w:jc w:val="left"/>
              <w:rPr>
                <w:rFonts w:ascii="宋体" w:hAnsi="宋体" w:cs="宋体" w:eastAsia="宋体" w:hint="default"/>
                <w:sz w:val="13"/>
                <w:szCs w:val="13"/>
              </w:rPr>
            </w:pPr>
            <w:r>
              <w:rPr>
                <w:rFonts w:ascii="宋体" w:hAnsi="宋体" w:cs="宋体" w:eastAsia="宋体" w:hint="default"/>
                <w:w w:val="99"/>
                <w:sz w:val="13"/>
                <w:szCs w:val="13"/>
              </w:rPr>
              <w:t>比</w:t>
            </w:r>
            <w:r>
              <w:rPr>
                <w:rFonts w:ascii="宋体" w:hAnsi="宋体" w:cs="宋体" w:eastAsia="宋体" w:hint="default"/>
                <w:spacing w:val="-60"/>
                <w:w w:val="99"/>
                <w:sz w:val="13"/>
                <w:szCs w:val="13"/>
              </w:rPr>
              <w:t>例</w:t>
            </w:r>
            <w:r>
              <w:rPr>
                <w:rFonts w:ascii="宋体" w:hAnsi="宋体" w:cs="宋体" w:eastAsia="宋体" w:hint="default"/>
                <w:w w:val="99"/>
                <w:sz w:val="13"/>
                <w:szCs w:val="13"/>
              </w:rPr>
              <w:t>（</w:t>
            </w:r>
            <w:r>
              <w:rPr>
                <w:rFonts w:ascii="Times New Roman" w:hAnsi="Times New Roman" w:cs="Times New Roman" w:eastAsia="Times New Roman" w:hint="default"/>
                <w:w w:val="99"/>
                <w:sz w:val="13"/>
                <w:szCs w:val="13"/>
              </w:rPr>
              <w:t>%</w:t>
            </w:r>
            <w:r>
              <w:rPr>
                <w:rFonts w:ascii="宋体" w:hAnsi="宋体" w:cs="宋体" w:eastAsia="宋体" w:hint="default"/>
                <w:w w:val="99"/>
                <w:sz w:val="13"/>
                <w:szCs w:val="13"/>
              </w:rPr>
              <w:t>）</w:t>
            </w:r>
            <w:r>
              <w:rPr>
                <w:rFonts w:ascii="宋体" w:hAnsi="宋体" w:cs="宋体" w:eastAsia="宋体" w:hint="default"/>
                <w:sz w:val="13"/>
                <w:szCs w:val="13"/>
              </w:rPr>
            </w:r>
          </w:p>
        </w:tc>
        <w:tc>
          <w:tcPr>
            <w:tcW w:w="1127"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355" w:right="0"/>
              <w:jc w:val="left"/>
              <w:rPr>
                <w:rFonts w:ascii="宋体" w:hAnsi="宋体" w:cs="宋体" w:eastAsia="宋体" w:hint="default"/>
                <w:sz w:val="13"/>
                <w:szCs w:val="13"/>
              </w:rPr>
            </w:pPr>
            <w:r>
              <w:rPr>
                <w:rFonts w:ascii="宋体" w:hAnsi="宋体" w:cs="宋体" w:eastAsia="宋体" w:hint="default"/>
                <w:sz w:val="13"/>
                <w:szCs w:val="13"/>
              </w:rPr>
              <w:t>金额</w:t>
            </w:r>
          </w:p>
        </w:tc>
        <w:tc>
          <w:tcPr>
            <w:tcW w:w="563" w:type="dxa"/>
            <w:tcBorders>
              <w:top w:val="nil" w:sz="6" w:space="0" w:color="auto"/>
              <w:left w:val="nil" w:sz="6" w:space="0" w:color="auto"/>
              <w:bottom w:val="nil" w:sz="6" w:space="0" w:color="auto"/>
              <w:right w:val="single" w:sz="4" w:space="0" w:color="000000"/>
            </w:tcBorders>
          </w:tcPr>
          <w:p>
            <w:pPr>
              <w:pStyle w:val="TableParagraph"/>
              <w:spacing w:line="240" w:lineRule="auto"/>
              <w:ind w:left="78" w:right="0"/>
              <w:jc w:val="left"/>
              <w:rPr>
                <w:rFonts w:ascii="宋体" w:hAnsi="宋体" w:cs="宋体" w:eastAsia="宋体" w:hint="default"/>
                <w:sz w:val="13"/>
                <w:szCs w:val="13"/>
              </w:rPr>
            </w:pPr>
            <w:r>
              <w:rPr>
                <w:rFonts w:ascii="宋体" w:hAnsi="宋体" w:cs="宋体" w:eastAsia="宋体" w:hint="default"/>
                <w:sz w:val="13"/>
                <w:szCs w:val="13"/>
              </w:rPr>
              <w:t>比例</w:t>
            </w: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25" w:right="0"/>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3"/>
                <w:szCs w:val="13"/>
              </w:rPr>
            </w:pPr>
            <w:r>
              <w:rPr>
                <w:rFonts w:ascii="宋体" w:hAnsi="宋体" w:cs="宋体" w:eastAsia="宋体" w:hint="default"/>
                <w:sz w:val="13"/>
                <w:szCs w:val="13"/>
              </w:rPr>
              <w:t>金额</w:t>
            </w:r>
          </w:p>
        </w:tc>
        <w:tc>
          <w:tcPr>
            <w:tcW w:w="540" w:type="dxa"/>
            <w:tcBorders>
              <w:top w:val="nil" w:sz="6" w:space="0" w:color="auto"/>
              <w:left w:val="single" w:sz="4" w:space="0" w:color="000000"/>
              <w:bottom w:val="nil" w:sz="6" w:space="0" w:color="auto"/>
              <w:right w:val="nil" w:sz="6" w:space="0" w:color="auto"/>
            </w:tcBorders>
          </w:tcPr>
          <w:p>
            <w:pPr>
              <w:pStyle w:val="TableParagraph"/>
              <w:spacing w:line="240" w:lineRule="auto"/>
              <w:ind w:left="134" w:right="0"/>
              <w:jc w:val="left"/>
              <w:rPr>
                <w:rFonts w:ascii="宋体" w:hAnsi="宋体" w:cs="宋体" w:eastAsia="宋体" w:hint="default"/>
                <w:sz w:val="13"/>
                <w:szCs w:val="13"/>
              </w:rPr>
            </w:pPr>
            <w:r>
              <w:rPr>
                <w:rFonts w:ascii="宋体" w:hAnsi="宋体" w:cs="宋体" w:eastAsia="宋体" w:hint="default"/>
                <w:sz w:val="13"/>
                <w:szCs w:val="13"/>
              </w:rPr>
              <w:t>比例</w:t>
            </w: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w:t>
            </w:r>
          </w:p>
        </w:tc>
      </w:tr>
      <w:tr>
        <w:trPr>
          <w:trHeight w:val="1208" w:hRule="exact"/>
        </w:trPr>
        <w:tc>
          <w:tcPr>
            <w:tcW w:w="1273" w:type="dxa"/>
            <w:tcBorders>
              <w:top w:val="nil" w:sz="6" w:space="0" w:color="auto"/>
              <w:left w:val="nil" w:sz="6" w:space="0" w:color="auto"/>
              <w:bottom w:val="nil" w:sz="6" w:space="0" w:color="auto"/>
              <w:right w:val="single" w:sz="4" w:space="0" w:color="000000"/>
            </w:tcBorders>
          </w:tcPr>
          <w:p>
            <w:pPr>
              <w:pStyle w:val="TableParagraph"/>
              <w:spacing w:line="240" w:lineRule="auto" w:before="95"/>
              <w:ind w:left="122" w:right="0"/>
              <w:jc w:val="left"/>
              <w:rPr>
                <w:rFonts w:ascii="宋体" w:hAnsi="宋体" w:cs="宋体" w:eastAsia="宋体" w:hint="default"/>
                <w:sz w:val="13"/>
                <w:szCs w:val="13"/>
              </w:rPr>
            </w:pPr>
            <w:r>
              <w:rPr>
                <w:rFonts w:ascii="宋体" w:hAnsi="宋体" w:cs="宋体" w:eastAsia="宋体" w:hint="default"/>
                <w:sz w:val="13"/>
                <w:szCs w:val="13"/>
              </w:rPr>
              <w:t>单项金额重大并单</w:t>
            </w:r>
          </w:p>
          <w:p>
            <w:pPr>
              <w:pStyle w:val="TableParagraph"/>
              <w:spacing w:line="400" w:lineRule="atLeast" w:before="1"/>
              <w:ind w:left="122" w:right="104"/>
              <w:jc w:val="left"/>
              <w:rPr>
                <w:rFonts w:ascii="宋体" w:hAnsi="宋体" w:cs="宋体" w:eastAsia="宋体" w:hint="default"/>
                <w:sz w:val="13"/>
                <w:szCs w:val="13"/>
              </w:rPr>
            </w:pPr>
            <w:r>
              <w:rPr>
                <w:rFonts w:ascii="宋体" w:hAnsi="宋体" w:cs="宋体" w:eastAsia="宋体" w:hint="default"/>
                <w:sz w:val="13"/>
                <w:szCs w:val="13"/>
              </w:rPr>
              <w:t>项计提坏账准备的</w:t>
            </w:r>
            <w:r>
              <w:rPr>
                <w:rFonts w:ascii="宋体" w:hAnsi="宋体" w:cs="宋体" w:eastAsia="宋体" w:hint="default"/>
                <w:w w:val="99"/>
                <w:sz w:val="13"/>
                <w:szCs w:val="13"/>
              </w:rPr>
              <w:t> </w:t>
            </w:r>
            <w:r>
              <w:rPr>
                <w:rFonts w:ascii="宋体" w:hAnsi="宋体" w:cs="宋体" w:eastAsia="宋体" w:hint="default"/>
                <w:sz w:val="13"/>
                <w:szCs w:val="13"/>
              </w:rPr>
              <w:t>应收账款</w:t>
            </w:r>
          </w:p>
        </w:tc>
        <w:tc>
          <w:tcPr>
            <w:tcW w:w="1140" w:type="dxa"/>
            <w:tcBorders>
              <w:top w:val="nil" w:sz="6" w:space="0" w:color="auto"/>
              <w:left w:val="single" w:sz="4" w:space="0" w:color="000000"/>
              <w:bottom w:val="nil" w:sz="6" w:space="0" w:color="auto"/>
              <w:right w:val="nil" w:sz="6" w:space="0" w:color="auto"/>
            </w:tcBorders>
          </w:tcPr>
          <w:p>
            <w:pPr/>
          </w:p>
        </w:tc>
        <w:tc>
          <w:tcPr>
            <w:tcW w:w="574" w:type="dxa"/>
            <w:tcBorders>
              <w:top w:val="nil" w:sz="6" w:space="0" w:color="auto"/>
              <w:left w:val="nil" w:sz="6" w:space="0" w:color="auto"/>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nil" w:sz="6" w:space="0" w:color="auto"/>
            </w:tcBorders>
          </w:tcPr>
          <w:p>
            <w:pPr/>
          </w:p>
        </w:tc>
        <w:tc>
          <w:tcPr>
            <w:tcW w:w="602" w:type="dxa"/>
            <w:tcBorders>
              <w:top w:val="nil" w:sz="6" w:space="0" w:color="auto"/>
              <w:left w:val="nil" w:sz="6" w:space="0" w:color="auto"/>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nil" w:sz="6" w:space="0" w:color="auto"/>
            </w:tcBorders>
          </w:tcPr>
          <w:p>
            <w:pPr/>
          </w:p>
        </w:tc>
        <w:tc>
          <w:tcPr>
            <w:tcW w:w="563" w:type="dxa"/>
            <w:tcBorders>
              <w:top w:val="nil" w:sz="6" w:space="0" w:color="auto"/>
              <w:left w:val="nil" w:sz="6" w:space="0" w:color="auto"/>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nil" w:sz="6" w:space="0" w:color="auto"/>
            </w:tcBorders>
          </w:tcPr>
          <w:p>
            <w:pPr/>
          </w:p>
        </w:tc>
      </w:tr>
      <w:tr>
        <w:trPr>
          <w:trHeight w:val="668" w:hRule="exact"/>
        </w:trPr>
        <w:tc>
          <w:tcPr>
            <w:tcW w:w="1273" w:type="dxa"/>
            <w:tcBorders>
              <w:top w:val="nil" w:sz="6" w:space="0" w:color="auto"/>
              <w:left w:val="nil" w:sz="6" w:space="0" w:color="auto"/>
              <w:bottom w:val="nil" w:sz="6" w:space="0" w:color="auto"/>
              <w:right w:val="single" w:sz="4" w:space="0" w:color="000000"/>
            </w:tcBorders>
          </w:tcPr>
          <w:p>
            <w:pPr>
              <w:pStyle w:val="TableParagraph"/>
              <w:spacing w:line="240" w:lineRule="auto" w:before="100"/>
              <w:ind w:left="122" w:right="0"/>
              <w:jc w:val="left"/>
              <w:rPr>
                <w:rFonts w:ascii="宋体" w:hAnsi="宋体" w:cs="宋体" w:eastAsia="宋体" w:hint="default"/>
                <w:sz w:val="13"/>
                <w:szCs w:val="13"/>
              </w:rPr>
            </w:pPr>
            <w:r>
              <w:rPr>
                <w:rFonts w:ascii="宋体" w:hAnsi="宋体" w:cs="宋体" w:eastAsia="宋体" w:hint="default"/>
                <w:sz w:val="13"/>
                <w:szCs w:val="13"/>
              </w:rPr>
              <w:t>按组合计提坏账准</w:t>
            </w:r>
          </w:p>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备的应收账款</w:t>
            </w:r>
          </w:p>
        </w:tc>
        <w:tc>
          <w:tcPr>
            <w:tcW w:w="1140"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32" w:right="0"/>
              <w:jc w:val="left"/>
              <w:rPr>
                <w:rFonts w:ascii="Times New Roman" w:hAnsi="Times New Roman" w:cs="Times New Roman" w:eastAsia="Times New Roman" w:hint="default"/>
                <w:sz w:val="13"/>
                <w:szCs w:val="13"/>
              </w:rPr>
            </w:pPr>
            <w:r>
              <w:rPr>
                <w:rFonts w:ascii="Times New Roman"/>
                <w:sz w:val="13"/>
              </w:rPr>
              <w:t>83,841,822.99</w:t>
            </w:r>
          </w:p>
        </w:tc>
        <w:tc>
          <w:tcPr>
            <w:tcW w:w="574" w:type="dxa"/>
            <w:tcBorders>
              <w:top w:val="nil" w:sz="6" w:space="0" w:color="auto"/>
              <w:left w:val="nil" w:sz="6" w:space="0" w:color="auto"/>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84" w:right="0"/>
              <w:jc w:val="left"/>
              <w:rPr>
                <w:rFonts w:ascii="Times New Roman" w:hAnsi="Times New Roman" w:cs="Times New Roman" w:eastAsia="Times New Roman" w:hint="default"/>
                <w:sz w:val="13"/>
                <w:szCs w:val="13"/>
              </w:rPr>
            </w:pPr>
            <w:r>
              <w:rPr>
                <w:rFonts w:ascii="Times New Roman"/>
                <w:sz w:val="13"/>
              </w:rPr>
              <w:t>9,251,569.20</w:t>
            </w:r>
          </w:p>
        </w:tc>
        <w:tc>
          <w:tcPr>
            <w:tcW w:w="602" w:type="dxa"/>
            <w:tcBorders>
              <w:top w:val="nil" w:sz="6" w:space="0" w:color="auto"/>
              <w:left w:val="nil" w:sz="6" w:space="0" w:color="auto"/>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22" w:right="0"/>
              <w:jc w:val="left"/>
              <w:rPr>
                <w:rFonts w:ascii="Times New Roman" w:hAnsi="Times New Roman" w:cs="Times New Roman" w:eastAsia="Times New Roman" w:hint="default"/>
                <w:sz w:val="13"/>
                <w:szCs w:val="13"/>
              </w:rPr>
            </w:pPr>
            <w:r>
              <w:rPr>
                <w:rFonts w:ascii="Times New Roman"/>
                <w:sz w:val="13"/>
              </w:rPr>
              <w:t>61,579,171.09</w:t>
            </w:r>
          </w:p>
        </w:tc>
        <w:tc>
          <w:tcPr>
            <w:tcW w:w="563" w:type="dxa"/>
            <w:tcBorders>
              <w:top w:val="nil" w:sz="6" w:space="0" w:color="auto"/>
              <w:left w:val="nil" w:sz="6" w:space="0" w:color="auto"/>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96" w:right="0"/>
              <w:jc w:val="left"/>
              <w:rPr>
                <w:rFonts w:ascii="Times New Roman" w:hAnsi="Times New Roman" w:cs="Times New Roman" w:eastAsia="Times New Roman" w:hint="default"/>
                <w:sz w:val="13"/>
                <w:szCs w:val="13"/>
              </w:rPr>
            </w:pPr>
            <w:r>
              <w:rPr>
                <w:rFonts w:ascii="Times New Roman"/>
                <w:sz w:val="13"/>
              </w:rPr>
              <w:t>6,025,494.63</w:t>
            </w:r>
          </w:p>
        </w:tc>
        <w:tc>
          <w:tcPr>
            <w:tcW w:w="540" w:type="dxa"/>
            <w:tcBorders>
              <w:top w:val="nil" w:sz="6" w:space="0" w:color="auto"/>
              <w:left w:val="single" w:sz="4" w:space="0" w:color="000000"/>
              <w:bottom w:val="nil" w:sz="6" w:space="0" w:color="auto"/>
              <w:right w:val="nil" w:sz="6" w:space="0" w:color="auto"/>
            </w:tcBorders>
          </w:tcPr>
          <w:p>
            <w:pPr/>
          </w:p>
        </w:tc>
      </w:tr>
      <w:tr>
        <w:trPr>
          <w:trHeight w:val="35" w:hRule="exact"/>
        </w:trPr>
        <w:tc>
          <w:tcPr>
            <w:tcW w:w="1273"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nil" w:sz="6" w:space="0" w:color="auto"/>
            </w:tcBorders>
          </w:tcPr>
          <w:p>
            <w:pPr/>
          </w:p>
        </w:tc>
        <w:tc>
          <w:tcPr>
            <w:tcW w:w="602" w:type="dxa"/>
            <w:tcBorders>
              <w:top w:val="nil" w:sz="6" w:space="0" w:color="auto"/>
              <w:left w:val="nil" w:sz="6" w:space="0" w:color="auto"/>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nil" w:sz="6" w:space="0" w:color="auto"/>
            </w:tcBorders>
          </w:tcPr>
          <w:p>
            <w:pPr/>
          </w:p>
        </w:tc>
        <w:tc>
          <w:tcPr>
            <w:tcW w:w="563" w:type="dxa"/>
            <w:tcBorders>
              <w:top w:val="nil" w:sz="6" w:space="0" w:color="auto"/>
              <w:left w:val="nil" w:sz="6" w:space="0" w:color="auto"/>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nil" w:sz="6" w:space="0" w:color="auto"/>
            </w:tcBorders>
          </w:tcPr>
          <w:p>
            <w:pPr/>
          </w:p>
        </w:tc>
      </w:tr>
      <w:tr>
        <w:trPr>
          <w:trHeight w:val="246" w:hRule="exact"/>
        </w:trPr>
        <w:tc>
          <w:tcPr>
            <w:tcW w:w="1273" w:type="dxa"/>
            <w:tcBorders>
              <w:top w:val="nil" w:sz="6" w:space="0" w:color="auto"/>
              <w:left w:val="nil" w:sz="6" w:space="0" w:color="auto"/>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nil" w:sz="6" w:space="0" w:color="auto"/>
            </w:tcBorders>
          </w:tcPr>
          <w:p>
            <w:pPr/>
          </w:p>
        </w:tc>
        <w:tc>
          <w:tcPr>
            <w:tcW w:w="574" w:type="dxa"/>
            <w:tcBorders>
              <w:top w:val="nil" w:sz="6" w:space="0" w:color="auto"/>
              <w:left w:val="nil" w:sz="6" w:space="0" w:color="auto"/>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nil" w:sz="6" w:space="0" w:color="auto"/>
            </w:tcBorders>
          </w:tcPr>
          <w:p>
            <w:pPr/>
          </w:p>
        </w:tc>
        <w:tc>
          <w:tcPr>
            <w:tcW w:w="602" w:type="dxa"/>
            <w:tcBorders>
              <w:top w:val="nil" w:sz="6" w:space="0" w:color="auto"/>
              <w:left w:val="nil" w:sz="6" w:space="0" w:color="auto"/>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nil" w:sz="6" w:space="0" w:color="auto"/>
            </w:tcBorders>
          </w:tcPr>
          <w:p>
            <w:pPr/>
          </w:p>
        </w:tc>
        <w:tc>
          <w:tcPr>
            <w:tcW w:w="563" w:type="dxa"/>
            <w:tcBorders>
              <w:top w:val="nil" w:sz="6" w:space="0" w:color="auto"/>
              <w:left w:val="nil" w:sz="6" w:space="0" w:color="auto"/>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nil" w:sz="6" w:space="0" w:color="auto"/>
            </w:tcBorders>
          </w:tcPr>
          <w:p>
            <w:pPr/>
          </w:p>
        </w:tc>
      </w:tr>
      <w:tr>
        <w:trPr>
          <w:trHeight w:val="146" w:hRule="exact"/>
        </w:trPr>
        <w:tc>
          <w:tcPr>
            <w:tcW w:w="1273" w:type="dxa"/>
            <w:tcBorders>
              <w:top w:val="nil" w:sz="6" w:space="0" w:color="auto"/>
              <w:left w:val="nil" w:sz="6" w:space="0" w:color="auto"/>
              <w:bottom w:val="nil" w:sz="6" w:space="0" w:color="auto"/>
              <w:right w:val="single" w:sz="4" w:space="0" w:color="000000"/>
            </w:tcBorders>
          </w:tcPr>
          <w:p>
            <w:pPr>
              <w:pStyle w:val="TableParagraph"/>
              <w:spacing w:line="139" w:lineRule="exact"/>
              <w:ind w:left="122" w:right="0"/>
              <w:jc w:val="left"/>
              <w:rPr>
                <w:rFonts w:ascii="Times New Roman" w:hAnsi="Times New Roman" w:cs="Times New Roman" w:eastAsia="Times New Roman" w:hint="default"/>
                <w:sz w:val="13"/>
                <w:szCs w:val="13"/>
              </w:rPr>
            </w:pPr>
            <w:r>
              <w:rPr>
                <w:rFonts w:ascii="宋体" w:hAnsi="宋体" w:cs="宋体" w:eastAsia="宋体" w:hint="default"/>
                <w:sz w:val="13"/>
                <w:szCs w:val="13"/>
              </w:rPr>
              <w:t>组合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w:t>
            </w:r>
          </w:p>
        </w:tc>
        <w:tc>
          <w:tcPr>
            <w:tcW w:w="1140" w:type="dxa"/>
            <w:tcBorders>
              <w:top w:val="nil" w:sz="6" w:space="0" w:color="auto"/>
              <w:left w:val="single" w:sz="4" w:space="0" w:color="000000"/>
              <w:bottom w:val="nil" w:sz="6" w:space="0" w:color="auto"/>
              <w:right w:val="nil" w:sz="6" w:space="0" w:color="auto"/>
            </w:tcBorders>
          </w:tcPr>
          <w:p>
            <w:pPr>
              <w:pStyle w:val="TableParagraph"/>
              <w:spacing w:line="149" w:lineRule="exact"/>
              <w:ind w:left="132" w:right="0"/>
              <w:jc w:val="left"/>
              <w:rPr>
                <w:rFonts w:ascii="Times New Roman" w:hAnsi="Times New Roman" w:cs="Times New Roman" w:eastAsia="Times New Roman" w:hint="default"/>
                <w:sz w:val="13"/>
                <w:szCs w:val="13"/>
              </w:rPr>
            </w:pPr>
            <w:r>
              <w:rPr>
                <w:rFonts w:ascii="Times New Roman"/>
                <w:sz w:val="13"/>
              </w:rPr>
              <w:t>83,841,822.99</w:t>
            </w:r>
          </w:p>
        </w:tc>
        <w:tc>
          <w:tcPr>
            <w:tcW w:w="574" w:type="dxa"/>
            <w:tcBorders>
              <w:top w:val="nil" w:sz="6" w:space="0" w:color="auto"/>
              <w:left w:val="nil" w:sz="6" w:space="0" w:color="auto"/>
              <w:bottom w:val="nil" w:sz="6" w:space="0" w:color="auto"/>
              <w:right w:val="single" w:sz="4" w:space="0" w:color="000000"/>
            </w:tcBorders>
          </w:tcPr>
          <w:p>
            <w:pPr>
              <w:pStyle w:val="TableParagraph"/>
              <w:spacing w:line="149" w:lineRule="exact"/>
              <w:ind w:right="0"/>
              <w:jc w:val="center"/>
              <w:rPr>
                <w:rFonts w:ascii="Times New Roman" w:hAnsi="Times New Roman" w:cs="Times New Roman" w:eastAsia="Times New Roman" w:hint="default"/>
                <w:sz w:val="13"/>
                <w:szCs w:val="13"/>
              </w:rPr>
            </w:pPr>
            <w:r>
              <w:rPr>
                <w:rFonts w:ascii="Times New Roman"/>
                <w:sz w:val="13"/>
              </w:rPr>
              <w:t>100.00</w:t>
            </w:r>
          </w:p>
        </w:tc>
        <w:tc>
          <w:tcPr>
            <w:tcW w:w="1097" w:type="dxa"/>
            <w:tcBorders>
              <w:top w:val="nil" w:sz="6" w:space="0" w:color="auto"/>
              <w:left w:val="single" w:sz="4" w:space="0" w:color="000000"/>
              <w:bottom w:val="nil" w:sz="6" w:space="0" w:color="auto"/>
              <w:right w:val="nil" w:sz="6" w:space="0" w:color="auto"/>
            </w:tcBorders>
          </w:tcPr>
          <w:p>
            <w:pPr>
              <w:pStyle w:val="TableParagraph"/>
              <w:spacing w:line="149" w:lineRule="exact"/>
              <w:ind w:left="184" w:right="0"/>
              <w:jc w:val="left"/>
              <w:rPr>
                <w:rFonts w:ascii="Times New Roman" w:hAnsi="Times New Roman" w:cs="Times New Roman" w:eastAsia="Times New Roman" w:hint="default"/>
                <w:sz w:val="13"/>
                <w:szCs w:val="13"/>
              </w:rPr>
            </w:pPr>
            <w:r>
              <w:rPr>
                <w:rFonts w:ascii="Times New Roman"/>
                <w:sz w:val="13"/>
              </w:rPr>
              <w:t>9,251,569.20</w:t>
            </w:r>
          </w:p>
        </w:tc>
        <w:tc>
          <w:tcPr>
            <w:tcW w:w="602" w:type="dxa"/>
            <w:tcBorders>
              <w:top w:val="nil" w:sz="6" w:space="0" w:color="auto"/>
              <w:left w:val="nil" w:sz="6" w:space="0" w:color="auto"/>
              <w:bottom w:val="nil" w:sz="6" w:space="0" w:color="auto"/>
              <w:right w:val="single" w:sz="4" w:space="0" w:color="000000"/>
            </w:tcBorders>
          </w:tcPr>
          <w:p>
            <w:pPr>
              <w:pStyle w:val="TableParagraph"/>
              <w:spacing w:line="149" w:lineRule="exact"/>
              <w:ind w:left="201" w:right="0"/>
              <w:jc w:val="left"/>
              <w:rPr>
                <w:rFonts w:ascii="Times New Roman" w:hAnsi="Times New Roman" w:cs="Times New Roman" w:eastAsia="Times New Roman" w:hint="default"/>
                <w:sz w:val="13"/>
                <w:szCs w:val="13"/>
              </w:rPr>
            </w:pPr>
            <w:r>
              <w:rPr>
                <w:rFonts w:ascii="Times New Roman"/>
                <w:sz w:val="13"/>
              </w:rPr>
              <w:t>11.03</w:t>
            </w:r>
          </w:p>
        </w:tc>
        <w:tc>
          <w:tcPr>
            <w:tcW w:w="1127" w:type="dxa"/>
            <w:tcBorders>
              <w:top w:val="nil" w:sz="6" w:space="0" w:color="auto"/>
              <w:left w:val="single" w:sz="4" w:space="0" w:color="000000"/>
              <w:bottom w:val="nil" w:sz="6" w:space="0" w:color="auto"/>
              <w:right w:val="nil" w:sz="6" w:space="0" w:color="auto"/>
            </w:tcBorders>
          </w:tcPr>
          <w:p>
            <w:pPr>
              <w:pStyle w:val="TableParagraph"/>
              <w:spacing w:line="149" w:lineRule="exact"/>
              <w:ind w:left="122" w:right="0"/>
              <w:jc w:val="left"/>
              <w:rPr>
                <w:rFonts w:ascii="Times New Roman" w:hAnsi="Times New Roman" w:cs="Times New Roman" w:eastAsia="Times New Roman" w:hint="default"/>
                <w:sz w:val="13"/>
                <w:szCs w:val="13"/>
              </w:rPr>
            </w:pPr>
            <w:r>
              <w:rPr>
                <w:rFonts w:ascii="Times New Roman"/>
                <w:sz w:val="13"/>
              </w:rPr>
              <w:t>61,579,171.09</w:t>
            </w:r>
          </w:p>
        </w:tc>
        <w:tc>
          <w:tcPr>
            <w:tcW w:w="563" w:type="dxa"/>
            <w:tcBorders>
              <w:top w:val="nil" w:sz="6" w:space="0" w:color="auto"/>
              <w:left w:val="nil" w:sz="6" w:space="0" w:color="auto"/>
              <w:bottom w:val="nil" w:sz="6" w:space="0" w:color="auto"/>
              <w:right w:val="single" w:sz="4" w:space="0" w:color="000000"/>
            </w:tcBorders>
          </w:tcPr>
          <w:p>
            <w:pPr>
              <w:pStyle w:val="TableParagraph"/>
              <w:spacing w:line="149" w:lineRule="exact"/>
              <w:ind w:right="10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96" w:right="0"/>
              <w:jc w:val="left"/>
              <w:rPr>
                <w:rFonts w:ascii="Times New Roman" w:hAnsi="Times New Roman" w:cs="Times New Roman" w:eastAsia="Times New Roman" w:hint="default"/>
                <w:sz w:val="13"/>
                <w:szCs w:val="13"/>
              </w:rPr>
            </w:pPr>
            <w:r>
              <w:rPr>
                <w:rFonts w:ascii="Times New Roman"/>
                <w:sz w:val="13"/>
              </w:rPr>
              <w:t>6,025,494.63</w:t>
            </w:r>
          </w:p>
        </w:tc>
        <w:tc>
          <w:tcPr>
            <w:tcW w:w="540" w:type="dxa"/>
            <w:tcBorders>
              <w:top w:val="nil" w:sz="6" w:space="0" w:color="auto"/>
              <w:left w:val="single" w:sz="4" w:space="0" w:color="000000"/>
              <w:bottom w:val="nil" w:sz="6" w:space="0" w:color="auto"/>
              <w:right w:val="nil" w:sz="6" w:space="0" w:color="auto"/>
            </w:tcBorders>
          </w:tcPr>
          <w:p>
            <w:pPr>
              <w:pStyle w:val="TableParagraph"/>
              <w:spacing w:line="149" w:lineRule="exact"/>
              <w:ind w:left="91" w:right="0"/>
              <w:jc w:val="center"/>
              <w:rPr>
                <w:rFonts w:ascii="Times New Roman" w:hAnsi="Times New Roman" w:cs="Times New Roman" w:eastAsia="Times New Roman" w:hint="default"/>
                <w:sz w:val="13"/>
                <w:szCs w:val="13"/>
              </w:rPr>
            </w:pPr>
            <w:r>
              <w:rPr>
                <w:rFonts w:ascii="Times New Roman"/>
                <w:sz w:val="13"/>
              </w:rPr>
              <w:t>9.78</w:t>
            </w:r>
          </w:p>
        </w:tc>
      </w:tr>
      <w:tr>
        <w:trPr>
          <w:trHeight w:val="18" w:hRule="exact"/>
        </w:trPr>
        <w:tc>
          <w:tcPr>
            <w:tcW w:w="1273"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
        </w:tc>
        <w:tc>
          <w:tcPr>
            <w:tcW w:w="56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r>
      <w:tr>
        <w:trPr>
          <w:trHeight w:val="246" w:hRule="exact"/>
        </w:trPr>
        <w:tc>
          <w:tcPr>
            <w:tcW w:w="1273" w:type="dxa"/>
            <w:tcBorders>
              <w:top w:val="nil" w:sz="6" w:space="0" w:color="auto"/>
              <w:left w:val="nil" w:sz="6" w:space="0" w:color="auto"/>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nil" w:sz="6" w:space="0" w:color="auto"/>
            </w:tcBorders>
          </w:tcPr>
          <w:p>
            <w:pPr/>
          </w:p>
        </w:tc>
        <w:tc>
          <w:tcPr>
            <w:tcW w:w="574" w:type="dxa"/>
            <w:tcBorders>
              <w:top w:val="nil" w:sz="6" w:space="0" w:color="auto"/>
              <w:left w:val="nil" w:sz="6" w:space="0" w:color="auto"/>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nil" w:sz="6" w:space="0" w:color="auto"/>
            </w:tcBorders>
          </w:tcPr>
          <w:p>
            <w:pPr/>
          </w:p>
        </w:tc>
        <w:tc>
          <w:tcPr>
            <w:tcW w:w="602" w:type="dxa"/>
            <w:tcBorders>
              <w:top w:val="nil" w:sz="6" w:space="0" w:color="auto"/>
              <w:left w:val="nil" w:sz="6" w:space="0" w:color="auto"/>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nil" w:sz="6" w:space="0" w:color="auto"/>
            </w:tcBorders>
          </w:tcPr>
          <w:p>
            <w:pPr/>
          </w:p>
        </w:tc>
        <w:tc>
          <w:tcPr>
            <w:tcW w:w="563" w:type="dxa"/>
            <w:tcBorders>
              <w:top w:val="nil" w:sz="6" w:space="0" w:color="auto"/>
              <w:left w:val="nil" w:sz="6" w:space="0" w:color="auto"/>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nil" w:sz="6" w:space="0" w:color="auto"/>
            </w:tcBorders>
          </w:tcPr>
          <w:p>
            <w:pPr/>
          </w:p>
        </w:tc>
      </w:tr>
      <w:tr>
        <w:trPr>
          <w:trHeight w:val="146" w:hRule="exact"/>
        </w:trPr>
        <w:tc>
          <w:tcPr>
            <w:tcW w:w="1273" w:type="dxa"/>
            <w:tcBorders>
              <w:top w:val="nil" w:sz="6" w:space="0" w:color="auto"/>
              <w:left w:val="nil" w:sz="6" w:space="0" w:color="auto"/>
              <w:bottom w:val="nil" w:sz="6" w:space="0" w:color="auto"/>
              <w:right w:val="single" w:sz="4" w:space="0" w:color="000000"/>
            </w:tcBorders>
          </w:tcPr>
          <w:p>
            <w:pPr>
              <w:pStyle w:val="TableParagraph"/>
              <w:spacing w:line="130" w:lineRule="exact"/>
              <w:ind w:left="122" w:right="0"/>
              <w:jc w:val="left"/>
              <w:rPr>
                <w:rFonts w:ascii="宋体" w:hAnsi="宋体" w:cs="宋体" w:eastAsia="宋体" w:hint="default"/>
                <w:sz w:val="13"/>
                <w:szCs w:val="13"/>
              </w:rPr>
            </w:pPr>
            <w:r>
              <w:rPr>
                <w:rFonts w:ascii="宋体" w:hAnsi="宋体" w:cs="宋体" w:eastAsia="宋体" w:hint="default"/>
                <w:sz w:val="13"/>
                <w:szCs w:val="13"/>
              </w:rPr>
              <w:t>组合小计</w:t>
            </w:r>
          </w:p>
        </w:tc>
        <w:tc>
          <w:tcPr>
            <w:tcW w:w="1140" w:type="dxa"/>
            <w:tcBorders>
              <w:top w:val="nil" w:sz="6" w:space="0" w:color="auto"/>
              <w:left w:val="single" w:sz="4" w:space="0" w:color="000000"/>
              <w:bottom w:val="nil" w:sz="6" w:space="0" w:color="auto"/>
              <w:right w:val="nil" w:sz="6" w:space="0" w:color="auto"/>
            </w:tcBorders>
          </w:tcPr>
          <w:p>
            <w:pPr>
              <w:pStyle w:val="TableParagraph"/>
              <w:spacing w:line="149" w:lineRule="exact"/>
              <w:ind w:left="132" w:right="0"/>
              <w:jc w:val="left"/>
              <w:rPr>
                <w:rFonts w:ascii="Times New Roman" w:hAnsi="Times New Roman" w:cs="Times New Roman" w:eastAsia="Times New Roman" w:hint="default"/>
                <w:sz w:val="13"/>
                <w:szCs w:val="13"/>
              </w:rPr>
            </w:pPr>
            <w:r>
              <w:rPr>
                <w:rFonts w:ascii="Times New Roman"/>
                <w:sz w:val="13"/>
              </w:rPr>
              <w:t>83,841,822.99</w:t>
            </w:r>
          </w:p>
        </w:tc>
        <w:tc>
          <w:tcPr>
            <w:tcW w:w="574" w:type="dxa"/>
            <w:tcBorders>
              <w:top w:val="nil" w:sz="6" w:space="0" w:color="auto"/>
              <w:left w:val="nil" w:sz="6" w:space="0" w:color="auto"/>
              <w:bottom w:val="nil" w:sz="6" w:space="0" w:color="auto"/>
              <w:right w:val="single" w:sz="4" w:space="0" w:color="000000"/>
            </w:tcBorders>
          </w:tcPr>
          <w:p>
            <w:pPr>
              <w:pStyle w:val="TableParagraph"/>
              <w:spacing w:line="149" w:lineRule="exact"/>
              <w:ind w:right="0"/>
              <w:jc w:val="center"/>
              <w:rPr>
                <w:rFonts w:ascii="Times New Roman" w:hAnsi="Times New Roman" w:cs="Times New Roman" w:eastAsia="Times New Roman" w:hint="default"/>
                <w:sz w:val="13"/>
                <w:szCs w:val="13"/>
              </w:rPr>
            </w:pPr>
            <w:r>
              <w:rPr>
                <w:rFonts w:ascii="Times New Roman"/>
                <w:sz w:val="13"/>
              </w:rPr>
              <w:t>100.00</w:t>
            </w:r>
          </w:p>
        </w:tc>
        <w:tc>
          <w:tcPr>
            <w:tcW w:w="1097" w:type="dxa"/>
            <w:tcBorders>
              <w:top w:val="nil" w:sz="6" w:space="0" w:color="auto"/>
              <w:left w:val="single" w:sz="4" w:space="0" w:color="000000"/>
              <w:bottom w:val="nil" w:sz="6" w:space="0" w:color="auto"/>
              <w:right w:val="nil" w:sz="6" w:space="0" w:color="auto"/>
            </w:tcBorders>
          </w:tcPr>
          <w:p>
            <w:pPr>
              <w:pStyle w:val="TableParagraph"/>
              <w:spacing w:line="149" w:lineRule="exact"/>
              <w:ind w:left="184" w:right="0"/>
              <w:jc w:val="left"/>
              <w:rPr>
                <w:rFonts w:ascii="Times New Roman" w:hAnsi="Times New Roman" w:cs="Times New Roman" w:eastAsia="Times New Roman" w:hint="default"/>
                <w:sz w:val="13"/>
                <w:szCs w:val="13"/>
              </w:rPr>
            </w:pPr>
            <w:r>
              <w:rPr>
                <w:rFonts w:ascii="Times New Roman"/>
                <w:sz w:val="13"/>
              </w:rPr>
              <w:t>9,251,569.20</w:t>
            </w:r>
          </w:p>
        </w:tc>
        <w:tc>
          <w:tcPr>
            <w:tcW w:w="602" w:type="dxa"/>
            <w:tcBorders>
              <w:top w:val="nil" w:sz="6" w:space="0" w:color="auto"/>
              <w:left w:val="nil" w:sz="6" w:space="0" w:color="auto"/>
              <w:bottom w:val="nil" w:sz="6" w:space="0" w:color="auto"/>
              <w:right w:val="single" w:sz="4" w:space="0" w:color="000000"/>
            </w:tcBorders>
          </w:tcPr>
          <w:p>
            <w:pPr>
              <w:pStyle w:val="TableParagraph"/>
              <w:spacing w:line="149" w:lineRule="exact"/>
              <w:ind w:left="201" w:right="0"/>
              <w:jc w:val="left"/>
              <w:rPr>
                <w:rFonts w:ascii="Times New Roman" w:hAnsi="Times New Roman" w:cs="Times New Roman" w:eastAsia="Times New Roman" w:hint="default"/>
                <w:sz w:val="13"/>
                <w:szCs w:val="13"/>
              </w:rPr>
            </w:pPr>
            <w:r>
              <w:rPr>
                <w:rFonts w:ascii="Times New Roman"/>
                <w:sz w:val="13"/>
              </w:rPr>
              <w:t>11.03</w:t>
            </w:r>
          </w:p>
        </w:tc>
        <w:tc>
          <w:tcPr>
            <w:tcW w:w="1127" w:type="dxa"/>
            <w:tcBorders>
              <w:top w:val="nil" w:sz="6" w:space="0" w:color="auto"/>
              <w:left w:val="single" w:sz="4" w:space="0" w:color="000000"/>
              <w:bottom w:val="nil" w:sz="6" w:space="0" w:color="auto"/>
              <w:right w:val="nil" w:sz="6" w:space="0" w:color="auto"/>
            </w:tcBorders>
          </w:tcPr>
          <w:p>
            <w:pPr>
              <w:pStyle w:val="TableParagraph"/>
              <w:spacing w:line="149" w:lineRule="exact"/>
              <w:ind w:left="122" w:right="0"/>
              <w:jc w:val="left"/>
              <w:rPr>
                <w:rFonts w:ascii="Times New Roman" w:hAnsi="Times New Roman" w:cs="Times New Roman" w:eastAsia="Times New Roman" w:hint="default"/>
                <w:sz w:val="13"/>
                <w:szCs w:val="13"/>
              </w:rPr>
            </w:pPr>
            <w:r>
              <w:rPr>
                <w:rFonts w:ascii="Times New Roman"/>
                <w:sz w:val="13"/>
              </w:rPr>
              <w:t>61,579,171.09</w:t>
            </w:r>
          </w:p>
        </w:tc>
        <w:tc>
          <w:tcPr>
            <w:tcW w:w="563" w:type="dxa"/>
            <w:tcBorders>
              <w:top w:val="nil" w:sz="6" w:space="0" w:color="auto"/>
              <w:left w:val="nil" w:sz="6" w:space="0" w:color="auto"/>
              <w:bottom w:val="nil" w:sz="6" w:space="0" w:color="auto"/>
              <w:right w:val="single" w:sz="4" w:space="0" w:color="000000"/>
            </w:tcBorders>
          </w:tcPr>
          <w:p>
            <w:pPr>
              <w:pStyle w:val="TableParagraph"/>
              <w:spacing w:line="149" w:lineRule="exact"/>
              <w:ind w:right="10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96" w:right="0"/>
              <w:jc w:val="left"/>
              <w:rPr>
                <w:rFonts w:ascii="Times New Roman" w:hAnsi="Times New Roman" w:cs="Times New Roman" w:eastAsia="Times New Roman" w:hint="default"/>
                <w:sz w:val="13"/>
                <w:szCs w:val="13"/>
              </w:rPr>
            </w:pPr>
            <w:r>
              <w:rPr>
                <w:rFonts w:ascii="Times New Roman"/>
                <w:sz w:val="13"/>
              </w:rPr>
              <w:t>6,025,494.63</w:t>
            </w:r>
          </w:p>
        </w:tc>
        <w:tc>
          <w:tcPr>
            <w:tcW w:w="540" w:type="dxa"/>
            <w:tcBorders>
              <w:top w:val="nil" w:sz="6" w:space="0" w:color="auto"/>
              <w:left w:val="single" w:sz="4" w:space="0" w:color="000000"/>
              <w:bottom w:val="nil" w:sz="6" w:space="0" w:color="auto"/>
              <w:right w:val="nil" w:sz="6" w:space="0" w:color="auto"/>
            </w:tcBorders>
          </w:tcPr>
          <w:p>
            <w:pPr>
              <w:pStyle w:val="TableParagraph"/>
              <w:spacing w:line="149" w:lineRule="exact"/>
              <w:ind w:left="91" w:right="0"/>
              <w:jc w:val="center"/>
              <w:rPr>
                <w:rFonts w:ascii="Times New Roman" w:hAnsi="Times New Roman" w:cs="Times New Roman" w:eastAsia="Times New Roman" w:hint="default"/>
                <w:sz w:val="13"/>
                <w:szCs w:val="13"/>
              </w:rPr>
            </w:pPr>
            <w:r>
              <w:rPr>
                <w:rFonts w:ascii="Times New Roman"/>
                <w:sz w:val="13"/>
              </w:rPr>
              <w:t>9.78</w:t>
            </w:r>
          </w:p>
        </w:tc>
      </w:tr>
      <w:tr>
        <w:trPr>
          <w:trHeight w:val="18" w:hRule="exact"/>
        </w:trPr>
        <w:tc>
          <w:tcPr>
            <w:tcW w:w="1273"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
        </w:tc>
        <w:tc>
          <w:tcPr>
            <w:tcW w:w="56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r>
      <w:tr>
        <w:trPr>
          <w:trHeight w:val="1316" w:hRule="exact"/>
        </w:trPr>
        <w:tc>
          <w:tcPr>
            <w:tcW w:w="1273"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561" w:lineRule="auto"/>
              <w:ind w:left="122" w:right="104"/>
              <w:jc w:val="left"/>
              <w:rPr>
                <w:rFonts w:ascii="宋体" w:hAnsi="宋体" w:cs="宋体" w:eastAsia="宋体" w:hint="default"/>
                <w:sz w:val="13"/>
                <w:szCs w:val="13"/>
              </w:rPr>
            </w:pPr>
            <w:r>
              <w:rPr>
                <w:rFonts w:ascii="宋体" w:hAnsi="宋体" w:cs="宋体" w:eastAsia="宋体" w:hint="default"/>
                <w:sz w:val="13"/>
                <w:szCs w:val="13"/>
              </w:rPr>
              <w:t>单项金额虽不重大</w:t>
            </w:r>
            <w:r>
              <w:rPr>
                <w:rFonts w:ascii="宋体" w:hAnsi="宋体" w:cs="宋体" w:eastAsia="宋体" w:hint="default"/>
                <w:w w:val="99"/>
                <w:sz w:val="13"/>
                <w:szCs w:val="13"/>
              </w:rPr>
              <w:t> </w:t>
            </w:r>
            <w:r>
              <w:rPr>
                <w:rFonts w:ascii="宋体" w:hAnsi="宋体" w:cs="宋体" w:eastAsia="宋体" w:hint="default"/>
                <w:sz w:val="13"/>
                <w:szCs w:val="13"/>
              </w:rPr>
              <w:t>但单项计提坏账准</w:t>
            </w:r>
          </w:p>
          <w:p>
            <w:pPr>
              <w:pStyle w:val="TableParagraph"/>
              <w:spacing w:line="240" w:lineRule="auto" w:before="56"/>
              <w:ind w:left="122" w:right="0"/>
              <w:jc w:val="left"/>
              <w:rPr>
                <w:rFonts w:ascii="宋体" w:hAnsi="宋体" w:cs="宋体" w:eastAsia="宋体" w:hint="default"/>
                <w:sz w:val="13"/>
                <w:szCs w:val="13"/>
              </w:rPr>
            </w:pPr>
            <w:r>
              <w:rPr>
                <w:rFonts w:ascii="宋体" w:hAnsi="宋体" w:cs="宋体" w:eastAsia="宋体" w:hint="default"/>
                <w:sz w:val="13"/>
                <w:szCs w:val="13"/>
              </w:rPr>
              <w:t>备的应收账款</w:t>
            </w:r>
          </w:p>
        </w:tc>
        <w:tc>
          <w:tcPr>
            <w:tcW w:w="1140" w:type="dxa"/>
            <w:tcBorders>
              <w:top w:val="nil" w:sz="6" w:space="0" w:color="auto"/>
              <w:left w:val="single" w:sz="4" w:space="0" w:color="000000"/>
              <w:bottom w:val="nil" w:sz="6" w:space="0" w:color="auto"/>
              <w:right w:val="nil" w:sz="6" w:space="0" w:color="auto"/>
            </w:tcBorders>
          </w:tcPr>
          <w:p>
            <w:pPr/>
          </w:p>
        </w:tc>
        <w:tc>
          <w:tcPr>
            <w:tcW w:w="574" w:type="dxa"/>
            <w:tcBorders>
              <w:top w:val="nil" w:sz="6" w:space="0" w:color="auto"/>
              <w:left w:val="nil" w:sz="6" w:space="0" w:color="auto"/>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nil" w:sz="6" w:space="0" w:color="auto"/>
            </w:tcBorders>
          </w:tcPr>
          <w:p>
            <w:pPr/>
          </w:p>
        </w:tc>
        <w:tc>
          <w:tcPr>
            <w:tcW w:w="602" w:type="dxa"/>
            <w:tcBorders>
              <w:top w:val="nil" w:sz="6" w:space="0" w:color="auto"/>
              <w:left w:val="nil" w:sz="6" w:space="0" w:color="auto"/>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nil" w:sz="6" w:space="0" w:color="auto"/>
            </w:tcBorders>
          </w:tcPr>
          <w:p>
            <w:pPr/>
          </w:p>
        </w:tc>
        <w:tc>
          <w:tcPr>
            <w:tcW w:w="563" w:type="dxa"/>
            <w:tcBorders>
              <w:top w:val="nil" w:sz="6" w:space="0" w:color="auto"/>
              <w:left w:val="nil" w:sz="6" w:space="0" w:color="auto"/>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nil" w:sz="6" w:space="0" w:color="auto"/>
            </w:tcBorders>
          </w:tcPr>
          <w:p>
            <w:pPr/>
          </w:p>
        </w:tc>
      </w:tr>
      <w:tr>
        <w:trPr>
          <w:trHeight w:val="310" w:hRule="exact"/>
        </w:trPr>
        <w:tc>
          <w:tcPr>
            <w:tcW w:w="1273" w:type="dxa"/>
            <w:tcBorders>
              <w:top w:val="nil" w:sz="6" w:space="0" w:color="auto"/>
              <w:left w:val="nil" w:sz="6" w:space="0" w:color="auto"/>
              <w:bottom w:val="single" w:sz="12" w:space="0" w:color="000000"/>
              <w:right w:val="single" w:sz="4" w:space="0" w:color="000000"/>
            </w:tcBorders>
          </w:tcPr>
          <w:p>
            <w:pPr>
              <w:pStyle w:val="TableParagraph"/>
              <w:spacing w:line="240" w:lineRule="auto" w:before="100"/>
              <w:ind w:right="494"/>
              <w:jc w:val="right"/>
              <w:rPr>
                <w:rFonts w:ascii="宋体" w:hAnsi="宋体" w:cs="宋体" w:eastAsia="宋体" w:hint="default"/>
                <w:sz w:val="13"/>
                <w:szCs w:val="13"/>
              </w:rPr>
            </w:pPr>
            <w:r>
              <w:rPr>
                <w:rFonts w:ascii="宋体" w:hAnsi="宋体" w:cs="宋体" w:eastAsia="宋体" w:hint="default"/>
                <w:w w:val="95"/>
                <w:sz w:val="13"/>
                <w:szCs w:val="13"/>
              </w:rPr>
              <w:t>合计</w:t>
            </w:r>
            <w:r>
              <w:rPr>
                <w:rFonts w:ascii="宋体" w:hAnsi="宋体" w:cs="宋体" w:eastAsia="宋体" w:hint="default"/>
                <w:sz w:val="13"/>
                <w:szCs w:val="13"/>
              </w:rPr>
            </w:r>
          </w:p>
        </w:tc>
        <w:tc>
          <w:tcPr>
            <w:tcW w:w="1140" w:type="dxa"/>
            <w:tcBorders>
              <w:top w:val="nil" w:sz="6" w:space="0" w:color="auto"/>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0"/>
                <w:szCs w:val="10"/>
              </w:rPr>
            </w:pPr>
          </w:p>
          <w:p>
            <w:pPr>
              <w:pStyle w:val="TableParagraph"/>
              <w:spacing w:line="240" w:lineRule="auto"/>
              <w:ind w:left="132" w:right="0"/>
              <w:jc w:val="left"/>
              <w:rPr>
                <w:rFonts w:ascii="Times New Roman" w:hAnsi="Times New Roman" w:cs="Times New Roman" w:eastAsia="Times New Roman" w:hint="default"/>
                <w:sz w:val="13"/>
                <w:szCs w:val="13"/>
              </w:rPr>
            </w:pPr>
            <w:r>
              <w:rPr>
                <w:rFonts w:ascii="Times New Roman"/>
                <w:sz w:val="13"/>
              </w:rPr>
              <w:t>83,841,822.99</w:t>
            </w:r>
          </w:p>
        </w:tc>
        <w:tc>
          <w:tcPr>
            <w:tcW w:w="574" w:type="dxa"/>
            <w:tcBorders>
              <w:top w:val="nil" w:sz="6" w:space="0" w:color="auto"/>
              <w:left w:val="nil" w:sz="6" w:space="0" w:color="auto"/>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0"/>
                <w:szCs w:val="10"/>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100.00</w:t>
            </w:r>
          </w:p>
        </w:tc>
        <w:tc>
          <w:tcPr>
            <w:tcW w:w="1097" w:type="dxa"/>
            <w:tcBorders>
              <w:top w:val="nil" w:sz="6" w:space="0" w:color="auto"/>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0"/>
                <w:szCs w:val="10"/>
              </w:rPr>
            </w:pPr>
          </w:p>
          <w:p>
            <w:pPr>
              <w:pStyle w:val="TableParagraph"/>
              <w:spacing w:line="240" w:lineRule="auto"/>
              <w:ind w:left="184" w:right="0"/>
              <w:jc w:val="left"/>
              <w:rPr>
                <w:rFonts w:ascii="Times New Roman" w:hAnsi="Times New Roman" w:cs="Times New Roman" w:eastAsia="Times New Roman" w:hint="default"/>
                <w:sz w:val="13"/>
                <w:szCs w:val="13"/>
              </w:rPr>
            </w:pPr>
            <w:r>
              <w:rPr>
                <w:rFonts w:ascii="Times New Roman"/>
                <w:sz w:val="13"/>
              </w:rPr>
              <w:t>9,251,569.20</w:t>
            </w:r>
          </w:p>
        </w:tc>
        <w:tc>
          <w:tcPr>
            <w:tcW w:w="602" w:type="dxa"/>
            <w:tcBorders>
              <w:top w:val="nil" w:sz="6" w:space="0" w:color="auto"/>
              <w:left w:val="nil" w:sz="6" w:space="0" w:color="auto"/>
              <w:bottom w:val="single" w:sz="12" w:space="0" w:color="000000"/>
              <w:right w:val="single" w:sz="4" w:space="0" w:color="000000"/>
            </w:tcBorders>
          </w:tcPr>
          <w:p>
            <w:pPr/>
          </w:p>
        </w:tc>
        <w:tc>
          <w:tcPr>
            <w:tcW w:w="1127" w:type="dxa"/>
            <w:tcBorders>
              <w:top w:val="nil" w:sz="6" w:space="0" w:color="auto"/>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0"/>
                <w:szCs w:val="10"/>
              </w:rPr>
            </w:pPr>
          </w:p>
          <w:p>
            <w:pPr>
              <w:pStyle w:val="TableParagraph"/>
              <w:spacing w:line="240" w:lineRule="auto"/>
              <w:ind w:left="122" w:right="0"/>
              <w:jc w:val="left"/>
              <w:rPr>
                <w:rFonts w:ascii="Times New Roman" w:hAnsi="Times New Roman" w:cs="Times New Roman" w:eastAsia="Times New Roman" w:hint="default"/>
                <w:sz w:val="13"/>
                <w:szCs w:val="13"/>
              </w:rPr>
            </w:pPr>
            <w:r>
              <w:rPr>
                <w:rFonts w:ascii="Times New Roman"/>
                <w:sz w:val="13"/>
              </w:rPr>
              <w:t>61,579,171.09</w:t>
            </w:r>
          </w:p>
        </w:tc>
        <w:tc>
          <w:tcPr>
            <w:tcW w:w="563" w:type="dxa"/>
            <w:tcBorders>
              <w:top w:val="nil" w:sz="6" w:space="0" w:color="auto"/>
              <w:left w:val="nil" w:sz="6" w:space="0" w:color="auto"/>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9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0"/>
                <w:szCs w:val="10"/>
              </w:rPr>
            </w:pPr>
          </w:p>
          <w:p>
            <w:pPr>
              <w:pStyle w:val="TableParagraph"/>
              <w:spacing w:line="240" w:lineRule="auto"/>
              <w:ind w:left="196" w:right="0"/>
              <w:jc w:val="left"/>
              <w:rPr>
                <w:rFonts w:ascii="Times New Roman" w:hAnsi="Times New Roman" w:cs="Times New Roman" w:eastAsia="Times New Roman" w:hint="default"/>
                <w:sz w:val="13"/>
                <w:szCs w:val="13"/>
              </w:rPr>
            </w:pPr>
            <w:r>
              <w:rPr>
                <w:rFonts w:ascii="Times New Roman"/>
                <w:sz w:val="13"/>
              </w:rPr>
              <w:t>6,025,494.63</w:t>
            </w:r>
          </w:p>
        </w:tc>
        <w:tc>
          <w:tcPr>
            <w:tcW w:w="540" w:type="dxa"/>
            <w:tcBorders>
              <w:top w:val="nil" w:sz="6" w:space="0" w:color="auto"/>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spacing w:line="348" w:lineRule="auto" w:before="36"/>
        <w:ind w:left="855" w:right="4190" w:firstLine="0"/>
        <w:jc w:val="left"/>
        <w:rPr>
          <w:rFonts w:ascii="宋体" w:hAnsi="宋体" w:cs="宋体" w:eastAsia="宋体" w:hint="default"/>
          <w:sz w:val="21"/>
          <w:szCs w:val="21"/>
        </w:rPr>
      </w:pPr>
      <w:r>
        <w:rPr/>
        <w:pict>
          <v:group style="position:absolute;margin-left:147.5pt;margin-top:-292.586334pt;width:394.8pt;height:267.45pt;mso-position-horizontal-relative:page;mso-position-vertical-relative:paragraph;z-index:-990376" coordorigin="2950,-5852" coordsize="7896,5349">
            <v:shape style="position:absolute;left:4199;top:-5852;width:2698;height:103" type="#_x0000_t75" stroked="false">
              <v:imagedata r:id="rId93" o:title=""/>
            </v:shape>
            <v:shape style="position:absolute;left:6892;top:-5758;width:3953;height:10" type="#_x0000_t75" stroked="false">
              <v:imagedata r:id="rId94" o:title=""/>
            </v:shape>
            <v:group style="position:absolute;left:5197;top:-5749;width:10;height:20" coordorigin="5197,-5749" coordsize="10,20">
              <v:shape style="position:absolute;left:5197;top:-5749;width:10;height:20" coordorigin="5197,-5749" coordsize="10,20" path="m5197,-5729l5207,-5729,5207,-5749,5197,-5749,5197,-5729xe" filled="true" fillcolor="#000000" stroked="false">
                <v:path arrowok="t"/>
                <v:fill type="solid"/>
              </v:shape>
            </v:group>
            <v:group style="position:absolute;left:5197;top:-5729;width:10;height:20" coordorigin="5197,-5729" coordsize="10,20">
              <v:shape style="position:absolute;left:5197;top:-5729;width:10;height:20" coordorigin="5197,-5729" coordsize="10,20" path="m5197,-5710l5207,-5710,5207,-5729,5197,-5729,5197,-5710xe" filled="true" fillcolor="#000000" stroked="false">
                <v:path arrowok="t"/>
                <v:fill type="solid"/>
              </v:shape>
            </v:group>
            <v:group style="position:absolute;left:5197;top:-5710;width:10;height:20" coordorigin="5197,-5710" coordsize="10,20">
              <v:shape style="position:absolute;left:5197;top:-5710;width:10;height:20" coordorigin="5197,-5710" coordsize="10,20" path="m5197,-5691l5207,-5691,5207,-5710,5197,-5710,5197,-5691xe" filled="true" fillcolor="#000000" stroked="false">
                <v:path arrowok="t"/>
                <v:fill type="solid"/>
              </v:shape>
            </v:group>
            <v:group style="position:absolute;left:5197;top:-5691;width:10;height:20" coordorigin="5197,-5691" coordsize="10,20">
              <v:shape style="position:absolute;left:5197;top:-5691;width:10;height:20" coordorigin="5197,-5691" coordsize="10,20" path="m5197,-5672l5207,-5672,5207,-5691,5197,-5691,5197,-5672xe" filled="true" fillcolor="#000000" stroked="false">
                <v:path arrowok="t"/>
                <v:fill type="solid"/>
              </v:shape>
            </v:group>
            <v:group style="position:absolute;left:5197;top:-5672;width:10;height:20" coordorigin="5197,-5672" coordsize="10,20">
              <v:shape style="position:absolute;left:5197;top:-5672;width:10;height:20" coordorigin="5197,-5672" coordsize="10,20" path="m5197,-5653l5207,-5653,5207,-5672,5197,-5672,5197,-5653xe" filled="true" fillcolor="#000000" stroked="false">
                <v:path arrowok="t"/>
                <v:fill type="solid"/>
              </v:shape>
            </v:group>
            <v:group style="position:absolute;left:5197;top:-5653;width:10;height:20" coordorigin="5197,-5653" coordsize="10,20">
              <v:shape style="position:absolute;left:5197;top:-5653;width:10;height:20" coordorigin="5197,-5653" coordsize="10,20" path="m5197,-5633l5207,-5633,5207,-5653,5197,-5653,5197,-5633xe" filled="true" fillcolor="#000000" stroked="false">
                <v:path arrowok="t"/>
                <v:fill type="solid"/>
              </v:shape>
            </v:group>
            <v:group style="position:absolute;left:5197;top:-5633;width:10;height:20" coordorigin="5197,-5633" coordsize="10,20">
              <v:shape style="position:absolute;left:5197;top:-5633;width:10;height:20" coordorigin="5197,-5633" coordsize="10,20" path="m5197,-5614l5207,-5614,5207,-5633,5197,-5633,5197,-5614xe" filled="true" fillcolor="#000000" stroked="false">
                <v:path arrowok="t"/>
                <v:fill type="solid"/>
              </v:shape>
            </v:group>
            <v:group style="position:absolute;left:5197;top:-5614;width:10;height:20" coordorigin="5197,-5614" coordsize="10,20">
              <v:shape style="position:absolute;left:5197;top:-5614;width:10;height:20" coordorigin="5197,-5614" coordsize="10,20" path="m5197,-5595l5207,-5595,5207,-5614,5197,-5614,5197,-5595xe" filled="true" fillcolor="#000000" stroked="false">
                <v:path arrowok="t"/>
                <v:fill type="solid"/>
              </v:shape>
            </v:group>
            <v:group style="position:absolute;left:5197;top:-5595;width:10;height:20" coordorigin="5197,-5595" coordsize="10,20">
              <v:shape style="position:absolute;left:5197;top:-5595;width:10;height:20" coordorigin="5197,-5595" coordsize="10,20" path="m5197,-5576l5207,-5576,5207,-5595,5197,-5595,5197,-5576xe" filled="true" fillcolor="#000000" stroked="false">
                <v:path arrowok="t"/>
                <v:fill type="solid"/>
              </v:shape>
            </v:group>
            <v:group style="position:absolute;left:5197;top:-5576;width:10;height:20" coordorigin="5197,-5576" coordsize="10,20">
              <v:shape style="position:absolute;left:5197;top:-5576;width:10;height:20" coordorigin="5197,-5576" coordsize="10,20" path="m5197,-5557l5207,-5557,5207,-5576,5197,-5576,5197,-5557xe" filled="true" fillcolor="#000000" stroked="false">
                <v:path arrowok="t"/>
                <v:fill type="solid"/>
              </v:shape>
            </v:group>
            <v:group style="position:absolute;left:5197;top:-5557;width:10;height:20" coordorigin="5197,-5557" coordsize="10,20">
              <v:shape style="position:absolute;left:5197;top:-5557;width:10;height:20" coordorigin="5197,-5557" coordsize="10,20" path="m5197,-5537l5207,-5537,5207,-5557,5197,-5557,5197,-5537xe" filled="true" fillcolor="#000000" stroked="false">
                <v:path arrowok="t"/>
                <v:fill type="solid"/>
              </v:shape>
            </v:group>
            <v:group style="position:absolute;left:5197;top:-5537;width:10;height:20" coordorigin="5197,-5537" coordsize="10,20">
              <v:shape style="position:absolute;left:5197;top:-5537;width:10;height:20" coordorigin="5197,-5537" coordsize="10,20" path="m5197,-5518l5207,-5518,5207,-5537,5197,-5537,5197,-5518xe" filled="true" fillcolor="#000000" stroked="false">
                <v:path arrowok="t"/>
                <v:fill type="solid"/>
              </v:shape>
            </v:group>
            <v:group style="position:absolute;left:5197;top:-5518;width:10;height:20" coordorigin="5197,-5518" coordsize="10,20">
              <v:shape style="position:absolute;left:5197;top:-5518;width:10;height:20" coordorigin="5197,-5518" coordsize="10,20" path="m5197,-5499l5207,-5499,5207,-5518,5197,-5518,5197,-5499xe" filled="true" fillcolor="#000000" stroked="false">
                <v:path arrowok="t"/>
                <v:fill type="solid"/>
              </v:shape>
            </v:group>
            <v:group style="position:absolute;left:5197;top:-5499;width:10;height:20" coordorigin="5197,-5499" coordsize="10,20">
              <v:shape style="position:absolute;left:5197;top:-5499;width:10;height:20" coordorigin="5197,-5499" coordsize="10,20" path="m5197,-5480l5207,-5480,5207,-5499,5197,-5499,5197,-5480xe" filled="true" fillcolor="#000000" stroked="false">
                <v:path arrowok="t"/>
                <v:fill type="solid"/>
              </v:shape>
            </v:group>
            <v:group style="position:absolute;left:5197;top:-5480;width:10;height:20" coordorigin="5197,-5480" coordsize="10,20">
              <v:shape style="position:absolute;left:5197;top:-5480;width:10;height:20" coordorigin="5197,-5480" coordsize="10,20" path="m5197,-5461l5207,-5461,5207,-5480,5197,-5480,5197,-5461xe" filled="true" fillcolor="#000000" stroked="false">
                <v:path arrowok="t"/>
                <v:fill type="solid"/>
              </v:shape>
            </v:group>
            <v:group style="position:absolute;left:5197;top:-5461;width:10;height:20" coordorigin="5197,-5461" coordsize="10,20">
              <v:shape style="position:absolute;left:5197;top:-5461;width:10;height:20" coordorigin="5197,-5461" coordsize="10,20" path="m5197,-5441l5207,-5441,5207,-5461,5197,-5461,5197,-5441xe" filled="true" fillcolor="#000000" stroked="false">
                <v:path arrowok="t"/>
                <v:fill type="solid"/>
              </v:shape>
            </v:group>
            <v:group style="position:absolute;left:5197;top:-5441;width:10;height:20" coordorigin="5197,-5441" coordsize="10,20">
              <v:shape style="position:absolute;left:5197;top:-5441;width:10;height:20" coordorigin="5197,-5441" coordsize="10,20" path="m5197,-5422l5207,-5422,5207,-5441,5197,-5441,5197,-5422xe" filled="true" fillcolor="#000000" stroked="false">
                <v:path arrowok="t"/>
                <v:fill type="solid"/>
              </v:shape>
            </v:group>
            <v:group style="position:absolute;left:5197;top:-5422;width:10;height:20" coordorigin="5197,-5422" coordsize="10,20">
              <v:shape style="position:absolute;left:5197;top:-5422;width:10;height:20" coordorigin="5197,-5422" coordsize="10,20" path="m5197,-5403l5207,-5403,5207,-5422,5197,-5422,5197,-5403xe" filled="true" fillcolor="#000000" stroked="false">
                <v:path arrowok="t"/>
                <v:fill type="solid"/>
              </v:shape>
            </v:group>
            <v:group style="position:absolute;left:5197;top:-5403;width:10;height:20" coordorigin="5197,-5403" coordsize="10,20">
              <v:shape style="position:absolute;left:5197;top:-5403;width:10;height:20" coordorigin="5197,-5403" coordsize="10,20" path="m5197,-5384l5207,-5384,5207,-5403,5197,-5403,5197,-5384xe" filled="true" fillcolor="#000000" stroked="false">
                <v:path arrowok="t"/>
                <v:fill type="solid"/>
              </v:shape>
            </v:group>
            <v:group style="position:absolute;left:5197;top:-5384;width:10;height:20" coordorigin="5197,-5384" coordsize="10,20">
              <v:shape style="position:absolute;left:5197;top:-5384;width:10;height:20" coordorigin="5197,-5384" coordsize="10,20" path="m5197,-5365l5207,-5365,5207,-5384,5197,-5384,5197,-5365xe" filled="true" fillcolor="#000000" stroked="false">
                <v:path arrowok="t"/>
                <v:fill type="solid"/>
              </v:shape>
            </v:group>
            <v:group style="position:absolute;left:5197;top:-5365;width:10;height:20" coordorigin="5197,-5365" coordsize="10,20">
              <v:shape style="position:absolute;left:5197;top:-5365;width:10;height:20" coordorigin="5197,-5365" coordsize="10,20" path="m5197,-5345l5207,-5345,5207,-5365,5197,-5365,5197,-5345xe" filled="true" fillcolor="#000000" stroked="false">
                <v:path arrowok="t"/>
                <v:fill type="solid"/>
              </v:shape>
            </v:group>
            <v:group style="position:absolute;left:5197;top:-5345;width:10;height:20" coordorigin="5197,-5345" coordsize="10,20">
              <v:shape style="position:absolute;left:5197;top:-5345;width:10;height:20" coordorigin="5197,-5345" coordsize="10,20" path="m5197,-5326l5207,-5326,5207,-5345,5197,-5345,5197,-5326xe" filled="true" fillcolor="#000000" stroked="false">
                <v:path arrowok="t"/>
                <v:fill type="solid"/>
              </v:shape>
            </v:group>
            <v:group style="position:absolute;left:5197;top:-5326;width:10;height:20" coordorigin="5197,-5326" coordsize="10,20">
              <v:shape style="position:absolute;left:5197;top:-5326;width:10;height:20" coordorigin="5197,-5326" coordsize="10,20" path="m5197,-5307l5207,-5307,5207,-5326,5197,-5326,5197,-5307xe" filled="true" fillcolor="#000000" stroked="false">
                <v:path arrowok="t"/>
                <v:fill type="solid"/>
              </v:shape>
            </v:group>
            <v:group style="position:absolute;left:5197;top:-5307;width:10;height:20" coordorigin="5197,-5307" coordsize="10,20">
              <v:shape style="position:absolute;left:5197;top:-5307;width:10;height:20" coordorigin="5197,-5307" coordsize="10,20" path="m5197,-5288l5207,-5288,5207,-5307,5197,-5307,5197,-5288xe" filled="true" fillcolor="#000000" stroked="false">
                <v:path arrowok="t"/>
                <v:fill type="solid"/>
              </v:shape>
            </v:group>
            <v:group style="position:absolute;left:5197;top:-5288;width:10;height:20" coordorigin="5197,-5288" coordsize="10,20">
              <v:shape style="position:absolute;left:5197;top:-5288;width:10;height:20" coordorigin="5197,-5288" coordsize="10,20" path="m5197,-5269l5207,-5269,5207,-5288,5197,-5288,5197,-5269xe" filled="true" fillcolor="#000000" stroked="false">
                <v:path arrowok="t"/>
                <v:fill type="solid"/>
              </v:shape>
            </v:group>
            <v:group style="position:absolute;left:5197;top:-5269;width:10;height:20" coordorigin="5197,-5269" coordsize="10,20">
              <v:shape style="position:absolute;left:5197;top:-5269;width:10;height:20" coordorigin="5197,-5269" coordsize="10,20" path="m5197,-5249l5207,-5249,5207,-5269,5197,-5269,5197,-5249xe" filled="true" fillcolor="#000000" stroked="false">
                <v:path arrowok="t"/>
                <v:fill type="solid"/>
              </v:shape>
            </v:group>
            <v:group style="position:absolute;left:5197;top:-5249;width:10;height:20" coordorigin="5197,-5249" coordsize="10,20">
              <v:shape style="position:absolute;left:5197;top:-5249;width:10;height:20" coordorigin="5197,-5249" coordsize="10,20" path="m5197,-5230l5207,-5230,5207,-5249,5197,-5249,5197,-5230xe" filled="true" fillcolor="#000000" stroked="false">
                <v:path arrowok="t"/>
                <v:fill type="solid"/>
              </v:shape>
            </v:group>
            <v:group style="position:absolute;left:5197;top:-5230;width:10;height:20" coordorigin="5197,-5230" coordsize="10,20">
              <v:shape style="position:absolute;left:5197;top:-5230;width:10;height:20" coordorigin="5197,-5230" coordsize="10,20" path="m5197,-5211l5207,-5211,5207,-5230,5197,-5230,5197,-5211xe" filled="true" fillcolor="#000000" stroked="false">
                <v:path arrowok="t"/>
                <v:fill type="solid"/>
              </v:shape>
            </v:group>
            <v:group style="position:absolute;left:5197;top:-5211;width:10;height:20" coordorigin="5197,-5211" coordsize="10,20">
              <v:shape style="position:absolute;left:5197;top:-5211;width:10;height:20" coordorigin="5197,-5211" coordsize="10,20" path="m5197,-5192l5207,-5192,5207,-5211,5197,-5211,5197,-5192xe" filled="true" fillcolor="#000000" stroked="false">
                <v:path arrowok="t"/>
                <v:fill type="solid"/>
              </v:shape>
            </v:group>
            <v:group style="position:absolute;left:5197;top:-5192;width:10;height:20" coordorigin="5197,-5192" coordsize="10,20">
              <v:shape style="position:absolute;left:5197;top:-5192;width:10;height:20" coordorigin="5197,-5192" coordsize="10,20" path="m5197,-5173l5207,-5173,5207,-5192,5197,-5192,5197,-5173xe" filled="true" fillcolor="#000000" stroked="false">
                <v:path arrowok="t"/>
                <v:fill type="solid"/>
              </v:shape>
            </v:group>
            <v:group style="position:absolute;left:5197;top:-5173;width:10;height:20" coordorigin="5197,-5173" coordsize="10,20">
              <v:shape style="position:absolute;left:5197;top:-5173;width:10;height:20" coordorigin="5197,-5173" coordsize="10,20" path="m5197,-5153l5207,-5153,5207,-5173,5197,-5173,5197,-5153xe" filled="true" fillcolor="#000000" stroked="false">
                <v:path arrowok="t"/>
                <v:fill type="solid"/>
              </v:shape>
            </v:group>
            <v:group style="position:absolute;left:5197;top:-5153;width:10;height:20" coordorigin="5197,-5153" coordsize="10,20">
              <v:shape style="position:absolute;left:5197;top:-5153;width:10;height:20" coordorigin="5197,-5153" coordsize="10,20" path="m5197,-5134l5207,-5134,5207,-5153,5197,-5153,5197,-5134xe" filled="true" fillcolor="#000000" stroked="false">
                <v:path arrowok="t"/>
                <v:fill type="solid"/>
              </v:shape>
            </v:group>
            <v:group style="position:absolute;left:5197;top:-5134;width:10;height:20" coordorigin="5197,-5134" coordsize="10,20">
              <v:shape style="position:absolute;left:5197;top:-5134;width:10;height:20" coordorigin="5197,-5134" coordsize="10,20" path="m5197,-5115l5207,-5115,5207,-5134,5197,-5134,5197,-5115xe" filled="true" fillcolor="#000000" stroked="false">
                <v:path arrowok="t"/>
                <v:fill type="solid"/>
              </v:shape>
            </v:group>
            <v:group style="position:absolute;left:5197;top:-5115;width:10;height:20" coordorigin="5197,-5115" coordsize="10,20">
              <v:shape style="position:absolute;left:5197;top:-5115;width:10;height:20" coordorigin="5197,-5115" coordsize="10,20" path="m5197,-5096l5207,-5096,5207,-5115,5197,-5115,5197,-5096xe" filled="true" fillcolor="#000000" stroked="false">
                <v:path arrowok="t"/>
                <v:fill type="solid"/>
              </v:shape>
            </v:group>
            <v:group style="position:absolute;left:5197;top:-5096;width:10;height:20" coordorigin="5197,-5096" coordsize="10,20">
              <v:shape style="position:absolute;left:5197;top:-5096;width:10;height:20" coordorigin="5197,-5096" coordsize="10,20" path="m5197,-5077l5207,-5077,5207,-5096,5197,-5096,5197,-5077xe" filled="true" fillcolor="#000000" stroked="false">
                <v:path arrowok="t"/>
                <v:fill type="solid"/>
              </v:shape>
            </v:group>
            <v:group style="position:absolute;left:5197;top:-5077;width:10;height:20" coordorigin="5197,-5077" coordsize="10,20">
              <v:shape style="position:absolute;left:5197;top:-5077;width:10;height:20" coordorigin="5197,-5077" coordsize="10,20" path="m5197,-5057l5207,-5057,5207,-5077,5197,-5077,5197,-5057xe" filled="true" fillcolor="#000000" stroked="false">
                <v:path arrowok="t"/>
                <v:fill type="solid"/>
              </v:shape>
            </v:group>
            <v:group style="position:absolute;left:5197;top:-5057;width:10;height:20" coordorigin="5197,-5057" coordsize="10,20">
              <v:shape style="position:absolute;left:5197;top:-5057;width:10;height:20" coordorigin="5197,-5057" coordsize="10,20" path="m5197,-5038l5207,-5038,5207,-5057,5197,-5057,5197,-5038xe" filled="true" fillcolor="#000000" stroked="false">
                <v:path arrowok="t"/>
                <v:fill type="solid"/>
              </v:shape>
            </v:group>
            <v:group style="position:absolute;left:5197;top:-5038;width:10;height:20" coordorigin="5197,-5038" coordsize="10,20">
              <v:shape style="position:absolute;left:5197;top:-5038;width:10;height:20" coordorigin="5197,-5038" coordsize="10,20" path="m5197,-5019l5207,-5019,5207,-5038,5197,-5038,5197,-5019xe" filled="true" fillcolor="#000000" stroked="false">
                <v:path arrowok="t"/>
                <v:fill type="solid"/>
              </v:shape>
            </v:group>
            <v:group style="position:absolute;left:5197;top:-5019;width:10;height:20" coordorigin="5197,-5019" coordsize="10,20">
              <v:shape style="position:absolute;left:5197;top:-5019;width:10;height:20" coordorigin="5197,-5019" coordsize="10,20" path="m5197,-5000l5207,-5000,5207,-5019,5197,-5019,5197,-5000xe" filled="true" fillcolor="#000000" stroked="false">
                <v:path arrowok="t"/>
                <v:fill type="solid"/>
              </v:shape>
            </v:group>
            <v:group style="position:absolute;left:5197;top:-5000;width:10;height:20" coordorigin="5197,-5000" coordsize="10,20">
              <v:shape style="position:absolute;left:5197;top:-5000;width:10;height:20" coordorigin="5197,-5000" coordsize="10,20" path="m5197,-4981l5207,-4981,5207,-5000,5197,-5000,5197,-4981xe" filled="true" fillcolor="#000000" stroked="false">
                <v:path arrowok="t"/>
                <v:fill type="solid"/>
              </v:shape>
            </v:group>
            <v:group style="position:absolute;left:5197;top:-4981;width:10;height:20" coordorigin="5197,-4981" coordsize="10,20">
              <v:shape style="position:absolute;left:5197;top:-4981;width:10;height:20" coordorigin="5197,-4981" coordsize="10,20" path="m5197,-4961l5207,-4961,5207,-4981,5197,-4981,5197,-4961xe" filled="true" fillcolor="#000000" stroked="false">
                <v:path arrowok="t"/>
                <v:fill type="solid"/>
              </v:shape>
            </v:group>
            <v:group style="position:absolute;left:5197;top:-4955;width:10;height:2" coordorigin="5197,-4955" coordsize="10,2">
              <v:shape style="position:absolute;left:5197;top:-4955;width:10;height:2" coordorigin="5197,-4955" coordsize="10,0" path="m5197,-4955l5207,-4955e" filled="false" stroked="true" strokeweight=".599980pt" strokecolor="#000000">
                <v:path arrowok="t"/>
              </v:shape>
            </v:group>
            <v:group style="position:absolute;left:6897;top:-5749;width:10;height:20" coordorigin="6897,-5749" coordsize="10,20">
              <v:shape style="position:absolute;left:6897;top:-5749;width:10;height:20" coordorigin="6897,-5749" coordsize="10,20" path="m6897,-5729l6906,-5729,6906,-5749,6897,-5749,6897,-5729xe" filled="true" fillcolor="#000000" stroked="false">
                <v:path arrowok="t"/>
                <v:fill type="solid"/>
              </v:shape>
            </v:group>
            <v:group style="position:absolute;left:6897;top:-5729;width:10;height:20" coordorigin="6897,-5729" coordsize="10,20">
              <v:shape style="position:absolute;left:6897;top:-5729;width:10;height:20" coordorigin="6897,-5729" coordsize="10,20" path="m6897,-5710l6906,-5710,6906,-5729,6897,-5729,6897,-5710xe" filled="true" fillcolor="#000000" stroked="false">
                <v:path arrowok="t"/>
                <v:fill type="solid"/>
              </v:shape>
            </v:group>
            <v:group style="position:absolute;left:6897;top:-5710;width:10;height:20" coordorigin="6897,-5710" coordsize="10,20">
              <v:shape style="position:absolute;left:6897;top:-5710;width:10;height:20" coordorigin="6897,-5710" coordsize="10,20" path="m6897,-5691l6906,-5691,6906,-5710,6897,-5710,6897,-5691xe" filled="true" fillcolor="#000000" stroked="false">
                <v:path arrowok="t"/>
                <v:fill type="solid"/>
              </v:shape>
            </v:group>
            <v:group style="position:absolute;left:6897;top:-5691;width:10;height:20" coordorigin="6897,-5691" coordsize="10,20">
              <v:shape style="position:absolute;left:6897;top:-5691;width:10;height:20" coordorigin="6897,-5691" coordsize="10,20" path="m6897,-5672l6906,-5672,6906,-5691,6897,-5691,6897,-5672xe" filled="true" fillcolor="#000000" stroked="false">
                <v:path arrowok="t"/>
                <v:fill type="solid"/>
              </v:shape>
            </v:group>
            <v:group style="position:absolute;left:6897;top:-5672;width:10;height:20" coordorigin="6897,-5672" coordsize="10,20">
              <v:shape style="position:absolute;left:6897;top:-5672;width:10;height:20" coordorigin="6897,-5672" coordsize="10,20" path="m6897,-5653l6906,-5653,6906,-5672,6897,-5672,6897,-5653xe" filled="true" fillcolor="#000000" stroked="false">
                <v:path arrowok="t"/>
                <v:fill type="solid"/>
              </v:shape>
            </v:group>
            <v:group style="position:absolute;left:6897;top:-5653;width:10;height:20" coordorigin="6897,-5653" coordsize="10,20">
              <v:shape style="position:absolute;left:6897;top:-5653;width:10;height:20" coordorigin="6897,-5653" coordsize="10,20" path="m6897,-5633l6906,-5633,6906,-5653,6897,-5653,6897,-5633xe" filled="true" fillcolor="#000000" stroked="false">
                <v:path arrowok="t"/>
                <v:fill type="solid"/>
              </v:shape>
            </v:group>
            <v:group style="position:absolute;left:6897;top:-5633;width:10;height:20" coordorigin="6897,-5633" coordsize="10,20">
              <v:shape style="position:absolute;left:6897;top:-5633;width:10;height:20" coordorigin="6897,-5633" coordsize="10,20" path="m6897,-5614l6906,-5614,6906,-5633,6897,-5633,6897,-5614xe" filled="true" fillcolor="#000000" stroked="false">
                <v:path arrowok="t"/>
                <v:fill type="solid"/>
              </v:shape>
            </v:group>
            <v:group style="position:absolute;left:6897;top:-5614;width:10;height:20" coordorigin="6897,-5614" coordsize="10,20">
              <v:shape style="position:absolute;left:6897;top:-5614;width:10;height:20" coordorigin="6897,-5614" coordsize="10,20" path="m6897,-5595l6906,-5595,6906,-5614,6897,-5614,6897,-5595xe" filled="true" fillcolor="#000000" stroked="false">
                <v:path arrowok="t"/>
                <v:fill type="solid"/>
              </v:shape>
            </v:group>
            <v:group style="position:absolute;left:6897;top:-5595;width:10;height:20" coordorigin="6897,-5595" coordsize="10,20">
              <v:shape style="position:absolute;left:6897;top:-5595;width:10;height:20" coordorigin="6897,-5595" coordsize="10,20" path="m6897,-5576l6906,-5576,6906,-5595,6897,-5595,6897,-5576xe" filled="true" fillcolor="#000000" stroked="false">
                <v:path arrowok="t"/>
                <v:fill type="solid"/>
              </v:shape>
            </v:group>
            <v:group style="position:absolute;left:6897;top:-5576;width:10;height:20" coordorigin="6897,-5576" coordsize="10,20">
              <v:shape style="position:absolute;left:6897;top:-5576;width:10;height:20" coordorigin="6897,-5576" coordsize="10,20" path="m6897,-5557l6906,-5557,6906,-5576,6897,-5576,6897,-5557xe" filled="true" fillcolor="#000000" stroked="false">
                <v:path arrowok="t"/>
                <v:fill type="solid"/>
              </v:shape>
            </v:group>
            <v:group style="position:absolute;left:6897;top:-5557;width:10;height:20" coordorigin="6897,-5557" coordsize="10,20">
              <v:shape style="position:absolute;left:6897;top:-5557;width:10;height:20" coordorigin="6897,-5557" coordsize="10,20" path="m6897,-5537l6906,-5537,6906,-5557,6897,-5557,6897,-5537xe" filled="true" fillcolor="#000000" stroked="false">
                <v:path arrowok="t"/>
                <v:fill type="solid"/>
              </v:shape>
            </v:group>
            <v:group style="position:absolute;left:6897;top:-5537;width:10;height:20" coordorigin="6897,-5537" coordsize="10,20">
              <v:shape style="position:absolute;left:6897;top:-5537;width:10;height:20" coordorigin="6897,-5537" coordsize="10,20" path="m6897,-5518l6906,-5518,6906,-5537,6897,-5537,6897,-5518xe" filled="true" fillcolor="#000000" stroked="false">
                <v:path arrowok="t"/>
                <v:fill type="solid"/>
              </v:shape>
            </v:group>
            <v:group style="position:absolute;left:6897;top:-5518;width:10;height:20" coordorigin="6897,-5518" coordsize="10,20">
              <v:shape style="position:absolute;left:6897;top:-5518;width:10;height:20" coordorigin="6897,-5518" coordsize="10,20" path="m6897,-5499l6906,-5499,6906,-5518,6897,-5518,6897,-5499xe" filled="true" fillcolor="#000000" stroked="false">
                <v:path arrowok="t"/>
                <v:fill type="solid"/>
              </v:shape>
            </v:group>
            <v:group style="position:absolute;left:6897;top:-5499;width:10;height:20" coordorigin="6897,-5499" coordsize="10,20">
              <v:shape style="position:absolute;left:6897;top:-5499;width:10;height:20" coordorigin="6897,-5499" coordsize="10,20" path="m6897,-5480l6906,-5480,6906,-5499,6897,-5499,6897,-5480xe" filled="true" fillcolor="#000000" stroked="false">
                <v:path arrowok="t"/>
                <v:fill type="solid"/>
              </v:shape>
            </v:group>
            <v:group style="position:absolute;left:6897;top:-5480;width:10;height:20" coordorigin="6897,-5480" coordsize="10,20">
              <v:shape style="position:absolute;left:6897;top:-5480;width:10;height:20" coordorigin="6897,-5480" coordsize="10,20" path="m6897,-5461l6906,-5461,6906,-5480,6897,-5480,6897,-5461xe" filled="true" fillcolor="#000000" stroked="false">
                <v:path arrowok="t"/>
                <v:fill type="solid"/>
              </v:shape>
            </v:group>
            <v:group style="position:absolute;left:6897;top:-5461;width:10;height:20" coordorigin="6897,-5461" coordsize="10,20">
              <v:shape style="position:absolute;left:6897;top:-5461;width:10;height:20" coordorigin="6897,-5461" coordsize="10,20" path="m6897,-5441l6906,-5441,6906,-5461,6897,-5461,6897,-5441xe" filled="true" fillcolor="#000000" stroked="false">
                <v:path arrowok="t"/>
                <v:fill type="solid"/>
              </v:shape>
            </v:group>
            <v:group style="position:absolute;left:6897;top:-5441;width:10;height:20" coordorigin="6897,-5441" coordsize="10,20">
              <v:shape style="position:absolute;left:6897;top:-5441;width:10;height:20" coordorigin="6897,-5441" coordsize="10,20" path="m6897,-5422l6906,-5422,6906,-5441,6897,-5441,6897,-5422xe" filled="true" fillcolor="#000000" stroked="false">
                <v:path arrowok="t"/>
                <v:fill type="solid"/>
              </v:shape>
            </v:group>
            <v:group style="position:absolute;left:6897;top:-5422;width:10;height:20" coordorigin="6897,-5422" coordsize="10,20">
              <v:shape style="position:absolute;left:6897;top:-5422;width:10;height:20" coordorigin="6897,-5422" coordsize="10,20" path="m6897,-5403l6906,-5403,6906,-5422,6897,-5422,6897,-5403xe" filled="true" fillcolor="#000000" stroked="false">
                <v:path arrowok="t"/>
                <v:fill type="solid"/>
              </v:shape>
            </v:group>
            <v:group style="position:absolute;left:6897;top:-5403;width:10;height:20" coordorigin="6897,-5403" coordsize="10,20">
              <v:shape style="position:absolute;left:6897;top:-5403;width:10;height:20" coordorigin="6897,-5403" coordsize="10,20" path="m6897,-5384l6906,-5384,6906,-5403,6897,-5403,6897,-5384xe" filled="true" fillcolor="#000000" stroked="false">
                <v:path arrowok="t"/>
                <v:fill type="solid"/>
              </v:shape>
            </v:group>
            <v:group style="position:absolute;left:6897;top:-5384;width:10;height:20" coordorigin="6897,-5384" coordsize="10,20">
              <v:shape style="position:absolute;left:6897;top:-5384;width:10;height:20" coordorigin="6897,-5384" coordsize="10,20" path="m6897,-5365l6906,-5365,6906,-5384,6897,-5384,6897,-5365xe" filled="true" fillcolor="#000000" stroked="false">
                <v:path arrowok="t"/>
                <v:fill type="solid"/>
              </v:shape>
            </v:group>
            <v:group style="position:absolute;left:6897;top:-5365;width:10;height:20" coordorigin="6897,-5365" coordsize="10,20">
              <v:shape style="position:absolute;left:6897;top:-5365;width:10;height:20" coordorigin="6897,-5365" coordsize="10,20" path="m6897,-5345l6906,-5345,6906,-5365,6897,-5365,6897,-5345xe" filled="true" fillcolor="#000000" stroked="false">
                <v:path arrowok="t"/>
                <v:fill type="solid"/>
              </v:shape>
            </v:group>
            <v:group style="position:absolute;left:6897;top:-5345;width:10;height:20" coordorigin="6897,-5345" coordsize="10,20">
              <v:shape style="position:absolute;left:6897;top:-5345;width:10;height:20" coordorigin="6897,-5345" coordsize="10,20" path="m6897,-5326l6906,-5326,6906,-5345,6897,-5345,6897,-5326xe" filled="true" fillcolor="#000000" stroked="false">
                <v:path arrowok="t"/>
                <v:fill type="solid"/>
              </v:shape>
            </v:group>
            <v:group style="position:absolute;left:6897;top:-5326;width:10;height:20" coordorigin="6897,-5326" coordsize="10,20">
              <v:shape style="position:absolute;left:6897;top:-5326;width:10;height:20" coordorigin="6897,-5326" coordsize="10,20" path="m6897,-5307l6906,-5307,6906,-5326,6897,-5326,6897,-5307xe" filled="true" fillcolor="#000000" stroked="false">
                <v:path arrowok="t"/>
                <v:fill type="solid"/>
              </v:shape>
            </v:group>
            <v:group style="position:absolute;left:6897;top:-5307;width:10;height:20" coordorigin="6897,-5307" coordsize="10,20">
              <v:shape style="position:absolute;left:6897;top:-5307;width:10;height:20" coordorigin="6897,-5307" coordsize="10,20" path="m6897,-5288l6906,-5288,6906,-5307,6897,-5307,6897,-5288xe" filled="true" fillcolor="#000000" stroked="false">
                <v:path arrowok="t"/>
                <v:fill type="solid"/>
              </v:shape>
            </v:group>
            <v:group style="position:absolute;left:6897;top:-5288;width:10;height:20" coordorigin="6897,-5288" coordsize="10,20">
              <v:shape style="position:absolute;left:6897;top:-5288;width:10;height:20" coordorigin="6897,-5288" coordsize="10,20" path="m6897,-5269l6906,-5269,6906,-5288,6897,-5288,6897,-5269xe" filled="true" fillcolor="#000000" stroked="false">
                <v:path arrowok="t"/>
                <v:fill type="solid"/>
              </v:shape>
            </v:group>
            <v:group style="position:absolute;left:6897;top:-5269;width:10;height:20" coordorigin="6897,-5269" coordsize="10,20">
              <v:shape style="position:absolute;left:6897;top:-5269;width:10;height:20" coordorigin="6897,-5269" coordsize="10,20" path="m6897,-5249l6906,-5249,6906,-5269,6897,-5269,6897,-5249xe" filled="true" fillcolor="#000000" stroked="false">
                <v:path arrowok="t"/>
                <v:fill type="solid"/>
              </v:shape>
            </v:group>
            <v:group style="position:absolute;left:6897;top:-5249;width:10;height:20" coordorigin="6897,-5249" coordsize="10,20">
              <v:shape style="position:absolute;left:6897;top:-5249;width:10;height:20" coordorigin="6897,-5249" coordsize="10,20" path="m6897,-5230l6906,-5230,6906,-5249,6897,-5249,6897,-5230xe" filled="true" fillcolor="#000000" stroked="false">
                <v:path arrowok="t"/>
                <v:fill type="solid"/>
              </v:shape>
            </v:group>
            <v:group style="position:absolute;left:6897;top:-5230;width:10;height:20" coordorigin="6897,-5230" coordsize="10,20">
              <v:shape style="position:absolute;left:6897;top:-5230;width:10;height:20" coordorigin="6897,-5230" coordsize="10,20" path="m6897,-5211l6906,-5211,6906,-5230,6897,-5230,6897,-5211xe" filled="true" fillcolor="#000000" stroked="false">
                <v:path arrowok="t"/>
                <v:fill type="solid"/>
              </v:shape>
            </v:group>
            <v:group style="position:absolute;left:6897;top:-5211;width:10;height:20" coordorigin="6897,-5211" coordsize="10,20">
              <v:shape style="position:absolute;left:6897;top:-5211;width:10;height:20" coordorigin="6897,-5211" coordsize="10,20" path="m6897,-5192l6906,-5192,6906,-5211,6897,-5211,6897,-5192xe" filled="true" fillcolor="#000000" stroked="false">
                <v:path arrowok="t"/>
                <v:fill type="solid"/>
              </v:shape>
            </v:group>
            <v:group style="position:absolute;left:6897;top:-5192;width:10;height:20" coordorigin="6897,-5192" coordsize="10,20">
              <v:shape style="position:absolute;left:6897;top:-5192;width:10;height:20" coordorigin="6897,-5192" coordsize="10,20" path="m6897,-5173l6906,-5173,6906,-5192,6897,-5192,6897,-5173xe" filled="true" fillcolor="#000000" stroked="false">
                <v:path arrowok="t"/>
                <v:fill type="solid"/>
              </v:shape>
            </v:group>
            <v:group style="position:absolute;left:6897;top:-5173;width:10;height:20" coordorigin="6897,-5173" coordsize="10,20">
              <v:shape style="position:absolute;left:6897;top:-5173;width:10;height:20" coordorigin="6897,-5173" coordsize="10,20" path="m6897,-5153l6906,-5153,6906,-5173,6897,-5173,6897,-5153xe" filled="true" fillcolor="#000000" stroked="false">
                <v:path arrowok="t"/>
                <v:fill type="solid"/>
              </v:shape>
            </v:group>
            <v:group style="position:absolute;left:6897;top:-5153;width:10;height:20" coordorigin="6897,-5153" coordsize="10,20">
              <v:shape style="position:absolute;left:6897;top:-5153;width:10;height:20" coordorigin="6897,-5153" coordsize="10,20" path="m6897,-5134l6906,-5134,6906,-5153,6897,-5153,6897,-5134xe" filled="true" fillcolor="#000000" stroked="false">
                <v:path arrowok="t"/>
                <v:fill type="solid"/>
              </v:shape>
            </v:group>
            <v:group style="position:absolute;left:6897;top:-5134;width:10;height:20" coordorigin="6897,-5134" coordsize="10,20">
              <v:shape style="position:absolute;left:6897;top:-5134;width:10;height:20" coordorigin="6897,-5134" coordsize="10,20" path="m6897,-5115l6906,-5115,6906,-5134,6897,-5134,6897,-5115xe" filled="true" fillcolor="#000000" stroked="false">
                <v:path arrowok="t"/>
                <v:fill type="solid"/>
              </v:shape>
            </v:group>
            <v:group style="position:absolute;left:6897;top:-5115;width:10;height:20" coordorigin="6897,-5115" coordsize="10,20">
              <v:shape style="position:absolute;left:6897;top:-5115;width:10;height:20" coordorigin="6897,-5115" coordsize="10,20" path="m6897,-5096l6906,-5096,6906,-5115,6897,-5115,6897,-5096xe" filled="true" fillcolor="#000000" stroked="false">
                <v:path arrowok="t"/>
                <v:fill type="solid"/>
              </v:shape>
            </v:group>
            <v:group style="position:absolute;left:6897;top:-5096;width:10;height:20" coordorigin="6897,-5096" coordsize="10,20">
              <v:shape style="position:absolute;left:6897;top:-5096;width:10;height:20" coordorigin="6897,-5096" coordsize="10,20" path="m6897,-5077l6906,-5077,6906,-5096,6897,-5096,6897,-5077xe" filled="true" fillcolor="#000000" stroked="false">
                <v:path arrowok="t"/>
                <v:fill type="solid"/>
              </v:shape>
            </v:group>
            <v:group style="position:absolute;left:6897;top:-5077;width:10;height:20" coordorigin="6897,-5077" coordsize="10,20">
              <v:shape style="position:absolute;left:6897;top:-5077;width:10;height:20" coordorigin="6897,-5077" coordsize="10,20" path="m6897,-5057l6906,-5057,6906,-5077,6897,-5077,6897,-5057xe" filled="true" fillcolor="#000000" stroked="false">
                <v:path arrowok="t"/>
                <v:fill type="solid"/>
              </v:shape>
            </v:group>
            <v:group style="position:absolute;left:6897;top:-5057;width:10;height:20" coordorigin="6897,-5057" coordsize="10,20">
              <v:shape style="position:absolute;left:6897;top:-5057;width:10;height:20" coordorigin="6897,-5057" coordsize="10,20" path="m6897,-5038l6906,-5038,6906,-5057,6897,-5057,6897,-5038xe" filled="true" fillcolor="#000000" stroked="false">
                <v:path arrowok="t"/>
                <v:fill type="solid"/>
              </v:shape>
            </v:group>
            <v:group style="position:absolute;left:6897;top:-5038;width:10;height:20" coordorigin="6897,-5038" coordsize="10,20">
              <v:shape style="position:absolute;left:6897;top:-5038;width:10;height:20" coordorigin="6897,-5038" coordsize="10,20" path="m6897,-5019l6906,-5019,6906,-5038,6897,-5038,6897,-5019xe" filled="true" fillcolor="#000000" stroked="false">
                <v:path arrowok="t"/>
                <v:fill type="solid"/>
              </v:shape>
            </v:group>
            <v:group style="position:absolute;left:6897;top:-5019;width:10;height:20" coordorigin="6897,-5019" coordsize="10,20">
              <v:shape style="position:absolute;left:6897;top:-5019;width:10;height:20" coordorigin="6897,-5019" coordsize="10,20" path="m6897,-5000l6906,-5000,6906,-5019,6897,-5019,6897,-5000xe" filled="true" fillcolor="#000000" stroked="false">
                <v:path arrowok="t"/>
                <v:fill type="solid"/>
              </v:shape>
            </v:group>
            <v:group style="position:absolute;left:6897;top:-5000;width:10;height:20" coordorigin="6897,-5000" coordsize="10,20">
              <v:shape style="position:absolute;left:6897;top:-5000;width:10;height:20" coordorigin="6897,-5000" coordsize="10,20" path="m6897,-4981l6906,-4981,6906,-5000,6897,-5000,6897,-4981xe" filled="true" fillcolor="#000000" stroked="false">
                <v:path arrowok="t"/>
                <v:fill type="solid"/>
              </v:shape>
            </v:group>
            <v:group style="position:absolute;left:6897;top:-4981;width:10;height:20" coordorigin="6897,-4981" coordsize="10,20">
              <v:shape style="position:absolute;left:6897;top:-4981;width:10;height:20" coordorigin="6897,-4981" coordsize="10,20" path="m6897,-4961l6906,-4961,6906,-4981,6897,-4981,6897,-4961xe" filled="true" fillcolor="#000000" stroked="false">
                <v:path arrowok="t"/>
                <v:fill type="solid"/>
              </v:shape>
            </v:group>
            <v:group style="position:absolute;left:6897;top:-4955;width:10;height:2" coordorigin="6897,-4955" coordsize="10,2">
              <v:shape style="position:absolute;left:6897;top:-4955;width:10;height:2" coordorigin="6897,-4955" coordsize="10,0" path="m6897,-4955l6906,-4955e" filled="false" stroked="true" strokeweight=".599980pt" strokecolor="#000000">
                <v:path arrowok="t"/>
              </v:shape>
            </v:group>
            <v:group style="position:absolute;left:8598;top:-5749;width:10;height:20" coordorigin="8598,-5749" coordsize="10,20">
              <v:shape style="position:absolute;left:8598;top:-5749;width:10;height:20" coordorigin="8598,-5749" coordsize="10,20" path="m8598,-5729l8608,-5729,8608,-5749,8598,-5749,8598,-5729xe" filled="true" fillcolor="#000000" stroked="false">
                <v:path arrowok="t"/>
                <v:fill type="solid"/>
              </v:shape>
            </v:group>
            <v:group style="position:absolute;left:8598;top:-5729;width:10;height:20" coordorigin="8598,-5729" coordsize="10,20">
              <v:shape style="position:absolute;left:8598;top:-5729;width:10;height:20" coordorigin="8598,-5729" coordsize="10,20" path="m8598,-5710l8608,-5710,8608,-5729,8598,-5729,8598,-5710xe" filled="true" fillcolor="#000000" stroked="false">
                <v:path arrowok="t"/>
                <v:fill type="solid"/>
              </v:shape>
            </v:group>
            <v:group style="position:absolute;left:8598;top:-5710;width:10;height:20" coordorigin="8598,-5710" coordsize="10,20">
              <v:shape style="position:absolute;left:8598;top:-5710;width:10;height:20" coordorigin="8598,-5710" coordsize="10,20" path="m8598,-5691l8608,-5691,8608,-5710,8598,-5710,8598,-5691xe" filled="true" fillcolor="#000000" stroked="false">
                <v:path arrowok="t"/>
                <v:fill type="solid"/>
              </v:shape>
            </v:group>
            <v:group style="position:absolute;left:8598;top:-5691;width:10;height:20" coordorigin="8598,-5691" coordsize="10,20">
              <v:shape style="position:absolute;left:8598;top:-5691;width:10;height:20" coordorigin="8598,-5691" coordsize="10,20" path="m8598,-5672l8608,-5672,8608,-5691,8598,-5691,8598,-5672xe" filled="true" fillcolor="#000000" stroked="false">
                <v:path arrowok="t"/>
                <v:fill type="solid"/>
              </v:shape>
            </v:group>
            <v:group style="position:absolute;left:8598;top:-5672;width:10;height:20" coordorigin="8598,-5672" coordsize="10,20">
              <v:shape style="position:absolute;left:8598;top:-5672;width:10;height:20" coordorigin="8598,-5672" coordsize="10,20" path="m8598,-5653l8608,-5653,8608,-5672,8598,-5672,8598,-5653xe" filled="true" fillcolor="#000000" stroked="false">
                <v:path arrowok="t"/>
                <v:fill type="solid"/>
              </v:shape>
            </v:group>
            <v:group style="position:absolute;left:8598;top:-5653;width:10;height:20" coordorigin="8598,-5653" coordsize="10,20">
              <v:shape style="position:absolute;left:8598;top:-5653;width:10;height:20" coordorigin="8598,-5653" coordsize="10,20" path="m8598,-5633l8608,-5633,8608,-5653,8598,-5653,8598,-5633xe" filled="true" fillcolor="#000000" stroked="false">
                <v:path arrowok="t"/>
                <v:fill type="solid"/>
              </v:shape>
            </v:group>
            <v:group style="position:absolute;left:8598;top:-5633;width:10;height:20" coordorigin="8598,-5633" coordsize="10,20">
              <v:shape style="position:absolute;left:8598;top:-5633;width:10;height:20" coordorigin="8598,-5633" coordsize="10,20" path="m8598,-5614l8608,-5614,8608,-5633,8598,-5633,8598,-5614xe" filled="true" fillcolor="#000000" stroked="false">
                <v:path arrowok="t"/>
                <v:fill type="solid"/>
              </v:shape>
            </v:group>
            <v:group style="position:absolute;left:8598;top:-5614;width:10;height:20" coordorigin="8598,-5614" coordsize="10,20">
              <v:shape style="position:absolute;left:8598;top:-5614;width:10;height:20" coordorigin="8598,-5614" coordsize="10,20" path="m8598,-5595l8608,-5595,8608,-5614,8598,-5614,8598,-5595xe" filled="true" fillcolor="#000000" stroked="false">
                <v:path arrowok="t"/>
                <v:fill type="solid"/>
              </v:shape>
            </v:group>
            <v:group style="position:absolute;left:8598;top:-5595;width:10;height:20" coordorigin="8598,-5595" coordsize="10,20">
              <v:shape style="position:absolute;left:8598;top:-5595;width:10;height:20" coordorigin="8598,-5595" coordsize="10,20" path="m8598,-5576l8608,-5576,8608,-5595,8598,-5595,8598,-5576xe" filled="true" fillcolor="#000000" stroked="false">
                <v:path arrowok="t"/>
                <v:fill type="solid"/>
              </v:shape>
            </v:group>
            <v:group style="position:absolute;left:8598;top:-5576;width:10;height:20" coordorigin="8598,-5576" coordsize="10,20">
              <v:shape style="position:absolute;left:8598;top:-5576;width:10;height:20" coordorigin="8598,-5576" coordsize="10,20" path="m8598,-5557l8608,-5557,8608,-5576,8598,-5576,8598,-5557xe" filled="true" fillcolor="#000000" stroked="false">
                <v:path arrowok="t"/>
                <v:fill type="solid"/>
              </v:shape>
            </v:group>
            <v:group style="position:absolute;left:8598;top:-5557;width:10;height:20" coordorigin="8598,-5557" coordsize="10,20">
              <v:shape style="position:absolute;left:8598;top:-5557;width:10;height:20" coordorigin="8598,-5557" coordsize="10,20" path="m8598,-5537l8608,-5537,8608,-5557,8598,-5557,8598,-5537xe" filled="true" fillcolor="#000000" stroked="false">
                <v:path arrowok="t"/>
                <v:fill type="solid"/>
              </v:shape>
            </v:group>
            <v:group style="position:absolute;left:8598;top:-5537;width:10;height:20" coordorigin="8598,-5537" coordsize="10,20">
              <v:shape style="position:absolute;left:8598;top:-5537;width:10;height:20" coordorigin="8598,-5537" coordsize="10,20" path="m8598,-5518l8608,-5518,8608,-5537,8598,-5537,8598,-5518xe" filled="true" fillcolor="#000000" stroked="false">
                <v:path arrowok="t"/>
                <v:fill type="solid"/>
              </v:shape>
            </v:group>
            <v:group style="position:absolute;left:8598;top:-5518;width:10;height:20" coordorigin="8598,-5518" coordsize="10,20">
              <v:shape style="position:absolute;left:8598;top:-5518;width:10;height:20" coordorigin="8598,-5518" coordsize="10,20" path="m8598,-5499l8608,-5499,8608,-5518,8598,-5518,8598,-5499xe" filled="true" fillcolor="#000000" stroked="false">
                <v:path arrowok="t"/>
                <v:fill type="solid"/>
              </v:shape>
            </v:group>
            <v:group style="position:absolute;left:8598;top:-5499;width:10;height:20" coordorigin="8598,-5499" coordsize="10,20">
              <v:shape style="position:absolute;left:8598;top:-5499;width:10;height:20" coordorigin="8598,-5499" coordsize="10,20" path="m8598,-5480l8608,-5480,8608,-5499,8598,-5499,8598,-5480xe" filled="true" fillcolor="#000000" stroked="false">
                <v:path arrowok="t"/>
                <v:fill type="solid"/>
              </v:shape>
            </v:group>
            <v:group style="position:absolute;left:8598;top:-5480;width:10;height:20" coordorigin="8598,-5480" coordsize="10,20">
              <v:shape style="position:absolute;left:8598;top:-5480;width:10;height:20" coordorigin="8598,-5480" coordsize="10,20" path="m8598,-5461l8608,-5461,8608,-5480,8598,-5480,8598,-5461xe" filled="true" fillcolor="#000000" stroked="false">
                <v:path arrowok="t"/>
                <v:fill type="solid"/>
              </v:shape>
            </v:group>
            <v:group style="position:absolute;left:8598;top:-5461;width:10;height:20" coordorigin="8598,-5461" coordsize="10,20">
              <v:shape style="position:absolute;left:8598;top:-5461;width:10;height:20" coordorigin="8598,-5461" coordsize="10,20" path="m8598,-5441l8608,-5441,8608,-5461,8598,-5461,8598,-5441xe" filled="true" fillcolor="#000000" stroked="false">
                <v:path arrowok="t"/>
                <v:fill type="solid"/>
              </v:shape>
            </v:group>
            <v:group style="position:absolute;left:8598;top:-5441;width:10;height:20" coordorigin="8598,-5441" coordsize="10,20">
              <v:shape style="position:absolute;left:8598;top:-5441;width:10;height:20" coordorigin="8598,-5441" coordsize="10,20" path="m8598,-5422l8608,-5422,8608,-5441,8598,-5441,8598,-5422xe" filled="true" fillcolor="#000000" stroked="false">
                <v:path arrowok="t"/>
                <v:fill type="solid"/>
              </v:shape>
            </v:group>
            <v:group style="position:absolute;left:8598;top:-5422;width:10;height:20" coordorigin="8598,-5422" coordsize="10,20">
              <v:shape style="position:absolute;left:8598;top:-5422;width:10;height:20" coordorigin="8598,-5422" coordsize="10,20" path="m8598,-5403l8608,-5403,8608,-5422,8598,-5422,8598,-5403xe" filled="true" fillcolor="#000000" stroked="false">
                <v:path arrowok="t"/>
                <v:fill type="solid"/>
              </v:shape>
            </v:group>
            <v:group style="position:absolute;left:8598;top:-5403;width:10;height:20" coordorigin="8598,-5403" coordsize="10,20">
              <v:shape style="position:absolute;left:8598;top:-5403;width:10;height:20" coordorigin="8598,-5403" coordsize="10,20" path="m8598,-5384l8608,-5384,8608,-5403,8598,-5403,8598,-5384xe" filled="true" fillcolor="#000000" stroked="false">
                <v:path arrowok="t"/>
                <v:fill type="solid"/>
              </v:shape>
            </v:group>
            <v:group style="position:absolute;left:8598;top:-5384;width:10;height:20" coordorigin="8598,-5384" coordsize="10,20">
              <v:shape style="position:absolute;left:8598;top:-5384;width:10;height:20" coordorigin="8598,-5384" coordsize="10,20" path="m8598,-5365l8608,-5365,8608,-5384,8598,-5384,8598,-5365xe" filled="true" fillcolor="#000000" stroked="false">
                <v:path arrowok="t"/>
                <v:fill type="solid"/>
              </v:shape>
            </v:group>
            <v:group style="position:absolute;left:8598;top:-5365;width:10;height:20" coordorigin="8598,-5365" coordsize="10,20">
              <v:shape style="position:absolute;left:8598;top:-5365;width:10;height:20" coordorigin="8598,-5365" coordsize="10,20" path="m8598,-5345l8608,-5345,8608,-5365,8598,-5365,8598,-5345xe" filled="true" fillcolor="#000000" stroked="false">
                <v:path arrowok="t"/>
                <v:fill type="solid"/>
              </v:shape>
            </v:group>
            <v:group style="position:absolute;left:8598;top:-5345;width:10;height:20" coordorigin="8598,-5345" coordsize="10,20">
              <v:shape style="position:absolute;left:8598;top:-5345;width:10;height:20" coordorigin="8598,-5345" coordsize="10,20" path="m8598,-5326l8608,-5326,8608,-5345,8598,-5345,8598,-5326xe" filled="true" fillcolor="#000000" stroked="false">
                <v:path arrowok="t"/>
                <v:fill type="solid"/>
              </v:shape>
            </v:group>
            <v:group style="position:absolute;left:8598;top:-5326;width:10;height:20" coordorigin="8598,-5326" coordsize="10,20">
              <v:shape style="position:absolute;left:8598;top:-5326;width:10;height:20" coordorigin="8598,-5326" coordsize="10,20" path="m8598,-5307l8608,-5307,8608,-5326,8598,-5326,8598,-5307xe" filled="true" fillcolor="#000000" stroked="false">
                <v:path arrowok="t"/>
                <v:fill type="solid"/>
              </v:shape>
            </v:group>
            <v:group style="position:absolute;left:8598;top:-5307;width:10;height:20" coordorigin="8598,-5307" coordsize="10,20">
              <v:shape style="position:absolute;left:8598;top:-5307;width:10;height:20" coordorigin="8598,-5307" coordsize="10,20" path="m8598,-5288l8608,-5288,8608,-5307,8598,-5307,8598,-5288xe" filled="true" fillcolor="#000000" stroked="false">
                <v:path arrowok="t"/>
                <v:fill type="solid"/>
              </v:shape>
            </v:group>
            <v:group style="position:absolute;left:8598;top:-5288;width:10;height:20" coordorigin="8598,-5288" coordsize="10,20">
              <v:shape style="position:absolute;left:8598;top:-5288;width:10;height:20" coordorigin="8598,-5288" coordsize="10,20" path="m8598,-5269l8608,-5269,8608,-5288,8598,-5288,8598,-5269xe" filled="true" fillcolor="#000000" stroked="false">
                <v:path arrowok="t"/>
                <v:fill type="solid"/>
              </v:shape>
            </v:group>
            <v:group style="position:absolute;left:8598;top:-5269;width:10;height:20" coordorigin="8598,-5269" coordsize="10,20">
              <v:shape style="position:absolute;left:8598;top:-5269;width:10;height:20" coordorigin="8598,-5269" coordsize="10,20" path="m8598,-5249l8608,-5249,8608,-5269,8598,-5269,8598,-5249xe" filled="true" fillcolor="#000000" stroked="false">
                <v:path arrowok="t"/>
                <v:fill type="solid"/>
              </v:shape>
            </v:group>
            <v:group style="position:absolute;left:8598;top:-5249;width:10;height:20" coordorigin="8598,-5249" coordsize="10,20">
              <v:shape style="position:absolute;left:8598;top:-5249;width:10;height:20" coordorigin="8598,-5249" coordsize="10,20" path="m8598,-5230l8608,-5230,8608,-5249,8598,-5249,8598,-5230xe" filled="true" fillcolor="#000000" stroked="false">
                <v:path arrowok="t"/>
                <v:fill type="solid"/>
              </v:shape>
            </v:group>
            <v:group style="position:absolute;left:8598;top:-5230;width:10;height:20" coordorigin="8598,-5230" coordsize="10,20">
              <v:shape style="position:absolute;left:8598;top:-5230;width:10;height:20" coordorigin="8598,-5230" coordsize="10,20" path="m8598,-5211l8608,-5211,8608,-5230,8598,-5230,8598,-5211xe" filled="true" fillcolor="#000000" stroked="false">
                <v:path arrowok="t"/>
                <v:fill type="solid"/>
              </v:shape>
            </v:group>
            <v:group style="position:absolute;left:8598;top:-5211;width:10;height:20" coordorigin="8598,-5211" coordsize="10,20">
              <v:shape style="position:absolute;left:8598;top:-5211;width:10;height:20" coordorigin="8598,-5211" coordsize="10,20" path="m8598,-5192l8608,-5192,8608,-5211,8598,-5211,8598,-5192xe" filled="true" fillcolor="#000000" stroked="false">
                <v:path arrowok="t"/>
                <v:fill type="solid"/>
              </v:shape>
            </v:group>
            <v:group style="position:absolute;left:8598;top:-5192;width:10;height:20" coordorigin="8598,-5192" coordsize="10,20">
              <v:shape style="position:absolute;left:8598;top:-5192;width:10;height:20" coordorigin="8598,-5192" coordsize="10,20" path="m8598,-5173l8608,-5173,8608,-5192,8598,-5192,8598,-5173xe" filled="true" fillcolor="#000000" stroked="false">
                <v:path arrowok="t"/>
                <v:fill type="solid"/>
              </v:shape>
            </v:group>
            <v:group style="position:absolute;left:8598;top:-5173;width:10;height:20" coordorigin="8598,-5173" coordsize="10,20">
              <v:shape style="position:absolute;left:8598;top:-5173;width:10;height:20" coordorigin="8598,-5173" coordsize="10,20" path="m8598,-5153l8608,-5153,8608,-5173,8598,-5173,8598,-5153xe" filled="true" fillcolor="#000000" stroked="false">
                <v:path arrowok="t"/>
                <v:fill type="solid"/>
              </v:shape>
            </v:group>
            <v:group style="position:absolute;left:8598;top:-5153;width:10;height:20" coordorigin="8598,-5153" coordsize="10,20">
              <v:shape style="position:absolute;left:8598;top:-5153;width:10;height:20" coordorigin="8598,-5153" coordsize="10,20" path="m8598,-5134l8608,-5134,8608,-5153,8598,-5153,8598,-5134xe" filled="true" fillcolor="#000000" stroked="false">
                <v:path arrowok="t"/>
                <v:fill type="solid"/>
              </v:shape>
            </v:group>
            <v:group style="position:absolute;left:8598;top:-5134;width:10;height:20" coordorigin="8598,-5134" coordsize="10,20">
              <v:shape style="position:absolute;left:8598;top:-5134;width:10;height:20" coordorigin="8598,-5134" coordsize="10,20" path="m8598,-5115l8608,-5115,8608,-5134,8598,-5134,8598,-5115xe" filled="true" fillcolor="#000000" stroked="false">
                <v:path arrowok="t"/>
                <v:fill type="solid"/>
              </v:shape>
            </v:group>
            <v:group style="position:absolute;left:8598;top:-5115;width:10;height:20" coordorigin="8598,-5115" coordsize="10,20">
              <v:shape style="position:absolute;left:8598;top:-5115;width:10;height:20" coordorigin="8598,-5115" coordsize="10,20" path="m8598,-5096l8608,-5096,8608,-5115,8598,-5115,8598,-5096xe" filled="true" fillcolor="#000000" stroked="false">
                <v:path arrowok="t"/>
                <v:fill type="solid"/>
              </v:shape>
            </v:group>
            <v:group style="position:absolute;left:8598;top:-5096;width:10;height:20" coordorigin="8598,-5096" coordsize="10,20">
              <v:shape style="position:absolute;left:8598;top:-5096;width:10;height:20" coordorigin="8598,-5096" coordsize="10,20" path="m8598,-5077l8608,-5077,8608,-5096,8598,-5096,8598,-5077xe" filled="true" fillcolor="#000000" stroked="false">
                <v:path arrowok="t"/>
                <v:fill type="solid"/>
              </v:shape>
            </v:group>
            <v:group style="position:absolute;left:8598;top:-5077;width:10;height:20" coordorigin="8598,-5077" coordsize="10,20">
              <v:shape style="position:absolute;left:8598;top:-5077;width:10;height:20" coordorigin="8598,-5077" coordsize="10,20" path="m8598,-5057l8608,-5057,8608,-5077,8598,-5077,8598,-5057xe" filled="true" fillcolor="#000000" stroked="false">
                <v:path arrowok="t"/>
                <v:fill type="solid"/>
              </v:shape>
            </v:group>
            <v:group style="position:absolute;left:8598;top:-5057;width:10;height:20" coordorigin="8598,-5057" coordsize="10,20">
              <v:shape style="position:absolute;left:8598;top:-5057;width:10;height:20" coordorigin="8598,-5057" coordsize="10,20" path="m8598,-5038l8608,-5038,8608,-5057,8598,-5057,8598,-5038xe" filled="true" fillcolor="#000000" stroked="false">
                <v:path arrowok="t"/>
                <v:fill type="solid"/>
              </v:shape>
            </v:group>
            <v:group style="position:absolute;left:8598;top:-5038;width:10;height:20" coordorigin="8598,-5038" coordsize="10,20">
              <v:shape style="position:absolute;left:8598;top:-5038;width:10;height:20" coordorigin="8598,-5038" coordsize="10,20" path="m8598,-5019l8608,-5019,8608,-5038,8598,-5038,8598,-5019xe" filled="true" fillcolor="#000000" stroked="false">
                <v:path arrowok="t"/>
                <v:fill type="solid"/>
              </v:shape>
            </v:group>
            <v:group style="position:absolute;left:8598;top:-5019;width:10;height:20" coordorigin="8598,-5019" coordsize="10,20">
              <v:shape style="position:absolute;left:8598;top:-5019;width:10;height:20" coordorigin="8598,-5019" coordsize="10,20" path="m8598,-5000l8608,-5000,8608,-5019,8598,-5019,8598,-5000xe" filled="true" fillcolor="#000000" stroked="false">
                <v:path arrowok="t"/>
                <v:fill type="solid"/>
              </v:shape>
            </v:group>
            <v:group style="position:absolute;left:8598;top:-5000;width:10;height:20" coordorigin="8598,-5000" coordsize="10,20">
              <v:shape style="position:absolute;left:8598;top:-5000;width:10;height:20" coordorigin="8598,-5000" coordsize="10,20" path="m8598,-4981l8608,-4981,8608,-5000,8598,-5000,8598,-4981xe" filled="true" fillcolor="#000000" stroked="false">
                <v:path arrowok="t"/>
                <v:fill type="solid"/>
              </v:shape>
            </v:group>
            <v:group style="position:absolute;left:8598;top:-4981;width:10;height:20" coordorigin="8598,-4981" coordsize="10,20">
              <v:shape style="position:absolute;left:8598;top:-4981;width:10;height:20" coordorigin="8598,-4981" coordsize="10,20" path="m8598,-4961l8608,-4961,8608,-4981,8598,-4981,8598,-4961xe" filled="true" fillcolor="#000000" stroked="false">
                <v:path arrowok="t"/>
                <v:fill type="solid"/>
              </v:shape>
            </v:group>
            <v:group style="position:absolute;left:8598;top:-4955;width:10;height:2" coordorigin="8598,-4955" coordsize="10,2">
              <v:shape style="position:absolute;left:8598;top:-4955;width:10;height:2" coordorigin="8598,-4955" coordsize="10,0" path="m8598,-4955l8608,-4955e" filled="false" stroked="true" strokeweight=".599980pt" strokecolor="#000000">
                <v:path arrowok="t"/>
              </v:shape>
              <v:shape style="position:absolute;left:2950;top:-4949;width:1253;height:10" type="#_x0000_t75" stroked="false">
                <v:imagedata r:id="rId95" o:title=""/>
              </v:shape>
              <v:shape style="position:absolute;left:4199;top:-4949;width:2698;height:10" type="#_x0000_t75" stroked="false">
                <v:imagedata r:id="rId96" o:title=""/>
              </v:shape>
              <v:shape style="position:absolute;left:6892;top:-4949;width:3953;height:10" type="#_x0000_t75" stroked="false">
                <v:imagedata r:id="rId97" o:title=""/>
              </v:shape>
            </v:group>
            <v:group style="position:absolute;left:5197;top:-4940;width:10;height:20" coordorigin="5197,-4940" coordsize="10,20">
              <v:shape style="position:absolute;left:5197;top:-4940;width:10;height:20" coordorigin="5197,-4940" coordsize="10,20" path="m5197,-4921l5207,-4921,5207,-4940,5197,-4940,5197,-4921xe" filled="true" fillcolor="#000000" stroked="false">
                <v:path arrowok="t"/>
                <v:fill type="solid"/>
              </v:shape>
            </v:group>
            <v:group style="position:absolute;left:5197;top:-4921;width:10;height:20" coordorigin="5197,-4921" coordsize="10,20">
              <v:shape style="position:absolute;left:5197;top:-4921;width:10;height:20" coordorigin="5197,-4921" coordsize="10,20" path="m5197,-4901l5207,-4901,5207,-4921,5197,-4921,5197,-4901xe" filled="true" fillcolor="#000000" stroked="false">
                <v:path arrowok="t"/>
                <v:fill type="solid"/>
              </v:shape>
            </v:group>
            <v:group style="position:absolute;left:5197;top:-4901;width:10;height:20" coordorigin="5197,-4901" coordsize="10,20">
              <v:shape style="position:absolute;left:5197;top:-4901;width:10;height:20" coordorigin="5197,-4901" coordsize="10,20" path="m5197,-4882l5207,-4882,5207,-4901,5197,-4901,5197,-4882xe" filled="true" fillcolor="#000000" stroked="false">
                <v:path arrowok="t"/>
                <v:fill type="solid"/>
              </v:shape>
            </v:group>
            <v:group style="position:absolute;left:5197;top:-4882;width:10;height:20" coordorigin="5197,-4882" coordsize="10,20">
              <v:shape style="position:absolute;left:5197;top:-4882;width:10;height:20" coordorigin="5197,-4882" coordsize="10,20" path="m5197,-4863l5207,-4863,5207,-4882,5197,-4882,5197,-4863xe" filled="true" fillcolor="#000000" stroked="false">
                <v:path arrowok="t"/>
                <v:fill type="solid"/>
              </v:shape>
            </v:group>
            <v:group style="position:absolute;left:5197;top:-4863;width:10;height:20" coordorigin="5197,-4863" coordsize="10,20">
              <v:shape style="position:absolute;left:5197;top:-4863;width:10;height:20" coordorigin="5197,-4863" coordsize="10,20" path="m5197,-4844l5207,-4844,5207,-4863,5197,-4863,5197,-4844xe" filled="true" fillcolor="#000000" stroked="false">
                <v:path arrowok="t"/>
                <v:fill type="solid"/>
              </v:shape>
            </v:group>
            <v:group style="position:absolute;left:5197;top:-4844;width:10;height:20" coordorigin="5197,-4844" coordsize="10,20">
              <v:shape style="position:absolute;left:5197;top:-4844;width:10;height:20" coordorigin="5197,-4844" coordsize="10,20" path="m5197,-4825l5207,-4825,5207,-4844,5197,-4844,5197,-4825xe" filled="true" fillcolor="#000000" stroked="false">
                <v:path arrowok="t"/>
                <v:fill type="solid"/>
              </v:shape>
            </v:group>
            <v:group style="position:absolute;left:5197;top:-4825;width:10;height:20" coordorigin="5197,-4825" coordsize="10,20">
              <v:shape style="position:absolute;left:5197;top:-4825;width:10;height:20" coordorigin="5197,-4825" coordsize="10,20" path="m5197,-4805l5207,-4805,5207,-4825,5197,-4825,5197,-4805xe" filled="true" fillcolor="#000000" stroked="false">
                <v:path arrowok="t"/>
                <v:fill type="solid"/>
              </v:shape>
            </v:group>
            <v:group style="position:absolute;left:5197;top:-4805;width:10;height:20" coordorigin="5197,-4805" coordsize="10,20">
              <v:shape style="position:absolute;left:5197;top:-4805;width:10;height:20" coordorigin="5197,-4805" coordsize="10,20" path="m5197,-4786l5207,-4786,5207,-4805,5197,-4805,5197,-4786xe" filled="true" fillcolor="#000000" stroked="false">
                <v:path arrowok="t"/>
                <v:fill type="solid"/>
              </v:shape>
            </v:group>
            <v:group style="position:absolute;left:5197;top:-4786;width:10;height:20" coordorigin="5197,-4786" coordsize="10,20">
              <v:shape style="position:absolute;left:5197;top:-4786;width:10;height:20" coordorigin="5197,-4786" coordsize="10,20" path="m5197,-4767l5207,-4767,5207,-4786,5197,-4786,5197,-4767xe" filled="true" fillcolor="#000000" stroked="false">
                <v:path arrowok="t"/>
                <v:fill type="solid"/>
              </v:shape>
            </v:group>
            <v:group style="position:absolute;left:5197;top:-4767;width:10;height:20" coordorigin="5197,-4767" coordsize="10,20">
              <v:shape style="position:absolute;left:5197;top:-4767;width:10;height:20" coordorigin="5197,-4767" coordsize="10,20" path="m5197,-4748l5207,-4748,5207,-4767,5197,-4767,5197,-4748xe" filled="true" fillcolor="#000000" stroked="false">
                <v:path arrowok="t"/>
                <v:fill type="solid"/>
              </v:shape>
            </v:group>
            <v:group style="position:absolute;left:5197;top:-4748;width:10;height:20" coordorigin="5197,-4748" coordsize="10,20">
              <v:shape style="position:absolute;left:5197;top:-4748;width:10;height:20" coordorigin="5197,-4748" coordsize="10,20" path="m5197,-4729l5207,-4729,5207,-4748,5197,-4748,5197,-4729xe" filled="true" fillcolor="#000000" stroked="false">
                <v:path arrowok="t"/>
                <v:fill type="solid"/>
              </v:shape>
            </v:group>
            <v:group style="position:absolute;left:5197;top:-4729;width:10;height:20" coordorigin="5197,-4729" coordsize="10,20">
              <v:shape style="position:absolute;left:5197;top:-4729;width:10;height:20" coordorigin="5197,-4729" coordsize="10,20" path="m5197,-4709l5207,-4709,5207,-4729,5197,-4729,5197,-4709xe" filled="true" fillcolor="#000000" stroked="false">
                <v:path arrowok="t"/>
                <v:fill type="solid"/>
              </v:shape>
            </v:group>
            <v:group style="position:absolute;left:5197;top:-4709;width:10;height:20" coordorigin="5197,-4709" coordsize="10,20">
              <v:shape style="position:absolute;left:5197;top:-4709;width:10;height:20" coordorigin="5197,-4709" coordsize="10,20" path="m5197,-4690l5207,-4690,5207,-4709,5197,-4709,5197,-4690xe" filled="true" fillcolor="#000000" stroked="false">
                <v:path arrowok="t"/>
                <v:fill type="solid"/>
              </v:shape>
            </v:group>
            <v:group style="position:absolute;left:5197;top:-4690;width:10;height:20" coordorigin="5197,-4690" coordsize="10,20">
              <v:shape style="position:absolute;left:5197;top:-4690;width:10;height:20" coordorigin="5197,-4690" coordsize="10,20" path="m5197,-4671l5207,-4671,5207,-4690,5197,-4690,5197,-4671xe" filled="true" fillcolor="#000000" stroked="false">
                <v:path arrowok="t"/>
                <v:fill type="solid"/>
              </v:shape>
            </v:group>
            <v:group style="position:absolute;left:5197;top:-4671;width:10;height:20" coordorigin="5197,-4671" coordsize="10,20">
              <v:shape style="position:absolute;left:5197;top:-4671;width:10;height:20" coordorigin="5197,-4671" coordsize="10,20" path="m5197,-4652l5207,-4652,5207,-4671,5197,-4671,5197,-4652xe" filled="true" fillcolor="#000000" stroked="false">
                <v:path arrowok="t"/>
                <v:fill type="solid"/>
              </v:shape>
            </v:group>
            <v:group style="position:absolute;left:5197;top:-4652;width:10;height:20" coordorigin="5197,-4652" coordsize="10,20">
              <v:shape style="position:absolute;left:5197;top:-4652;width:10;height:20" coordorigin="5197,-4652" coordsize="10,20" path="m5197,-4633l5207,-4633,5207,-4652,5197,-4652,5197,-4633xe" filled="true" fillcolor="#000000" stroked="false">
                <v:path arrowok="t"/>
                <v:fill type="solid"/>
              </v:shape>
            </v:group>
            <v:group style="position:absolute;left:5197;top:-4633;width:10;height:20" coordorigin="5197,-4633" coordsize="10,20">
              <v:shape style="position:absolute;left:5197;top:-4633;width:10;height:20" coordorigin="5197,-4633" coordsize="10,20" path="m5197,-4613l5207,-4613,5207,-4633,5197,-4633,5197,-4613xe" filled="true" fillcolor="#000000" stroked="false">
                <v:path arrowok="t"/>
                <v:fill type="solid"/>
              </v:shape>
            </v:group>
            <v:group style="position:absolute;left:5197;top:-4613;width:10;height:20" coordorigin="5197,-4613" coordsize="10,20">
              <v:shape style="position:absolute;left:5197;top:-4613;width:10;height:20" coordorigin="5197,-4613" coordsize="10,20" path="m5197,-4594l5207,-4594,5207,-4613,5197,-4613,5197,-4594xe" filled="true" fillcolor="#000000" stroked="false">
                <v:path arrowok="t"/>
                <v:fill type="solid"/>
              </v:shape>
            </v:group>
            <v:group style="position:absolute;left:5197;top:-4594;width:10;height:20" coordorigin="5197,-4594" coordsize="10,20">
              <v:shape style="position:absolute;left:5197;top:-4594;width:10;height:20" coordorigin="5197,-4594" coordsize="10,20" path="m5197,-4575l5207,-4575,5207,-4594,5197,-4594,5197,-4575xe" filled="true" fillcolor="#000000" stroked="false">
                <v:path arrowok="t"/>
                <v:fill type="solid"/>
              </v:shape>
            </v:group>
            <v:group style="position:absolute;left:5197;top:-4575;width:10;height:20" coordorigin="5197,-4575" coordsize="10,20">
              <v:shape style="position:absolute;left:5197;top:-4575;width:10;height:20" coordorigin="5197,-4575" coordsize="10,20" path="m5197,-4556l5207,-4556,5207,-4575,5197,-4575,5197,-4556xe" filled="true" fillcolor="#000000" stroked="false">
                <v:path arrowok="t"/>
                <v:fill type="solid"/>
              </v:shape>
            </v:group>
            <v:group style="position:absolute;left:5197;top:-4556;width:10;height:20" coordorigin="5197,-4556" coordsize="10,20">
              <v:shape style="position:absolute;left:5197;top:-4556;width:10;height:20" coordorigin="5197,-4556" coordsize="10,20" path="m5197,-4537l5207,-4537,5207,-4556,5197,-4556,5197,-4537xe" filled="true" fillcolor="#000000" stroked="false">
                <v:path arrowok="t"/>
                <v:fill type="solid"/>
              </v:shape>
            </v:group>
            <v:group style="position:absolute;left:5197;top:-4537;width:10;height:20" coordorigin="5197,-4537" coordsize="10,20">
              <v:shape style="position:absolute;left:5197;top:-4537;width:10;height:20" coordorigin="5197,-4537" coordsize="10,20" path="m5197,-4517l5207,-4517,5207,-4537,5197,-4537,5197,-4517xe" filled="true" fillcolor="#000000" stroked="false">
                <v:path arrowok="t"/>
                <v:fill type="solid"/>
              </v:shape>
            </v:group>
            <v:group style="position:absolute;left:5197;top:-4517;width:10;height:20" coordorigin="5197,-4517" coordsize="10,20">
              <v:shape style="position:absolute;left:5197;top:-4517;width:10;height:20" coordorigin="5197,-4517" coordsize="10,20" path="m5197,-4498l5207,-4498,5207,-4517,5197,-4517,5197,-4498xe" filled="true" fillcolor="#000000" stroked="false">
                <v:path arrowok="t"/>
                <v:fill type="solid"/>
              </v:shape>
            </v:group>
            <v:group style="position:absolute;left:5197;top:-4498;width:10;height:20" coordorigin="5197,-4498" coordsize="10,20">
              <v:shape style="position:absolute;left:5197;top:-4498;width:10;height:20" coordorigin="5197,-4498" coordsize="10,20" path="m5197,-4479l5207,-4479,5207,-4498,5197,-4498,5197,-4479xe" filled="true" fillcolor="#000000" stroked="false">
                <v:path arrowok="t"/>
                <v:fill type="solid"/>
              </v:shape>
            </v:group>
            <v:group style="position:absolute;left:5197;top:-4479;width:10;height:20" coordorigin="5197,-4479" coordsize="10,20">
              <v:shape style="position:absolute;left:5197;top:-4479;width:10;height:20" coordorigin="5197,-4479" coordsize="10,20" path="m5197,-4460l5207,-4460,5207,-4479,5197,-4479,5197,-4460xe" filled="true" fillcolor="#000000" stroked="false">
                <v:path arrowok="t"/>
                <v:fill type="solid"/>
              </v:shape>
            </v:group>
            <v:group style="position:absolute;left:5197;top:-4460;width:10;height:20" coordorigin="5197,-4460" coordsize="10,20">
              <v:shape style="position:absolute;left:5197;top:-4460;width:10;height:20" coordorigin="5197,-4460" coordsize="10,20" path="m5197,-4441l5207,-4441,5207,-4460,5197,-4460,5197,-4441xe" filled="true" fillcolor="#000000" stroked="false">
                <v:path arrowok="t"/>
                <v:fill type="solid"/>
              </v:shape>
            </v:group>
            <v:group style="position:absolute;left:5197;top:-4441;width:10;height:20" coordorigin="5197,-4441" coordsize="10,20">
              <v:shape style="position:absolute;left:5197;top:-4441;width:10;height:20" coordorigin="5197,-4441" coordsize="10,20" path="m5197,-4421l5207,-4421,5207,-4441,5197,-4441,5197,-4421xe" filled="true" fillcolor="#000000" stroked="false">
                <v:path arrowok="t"/>
                <v:fill type="solid"/>
              </v:shape>
            </v:group>
            <v:group style="position:absolute;left:5197;top:-4421;width:10;height:20" coordorigin="5197,-4421" coordsize="10,20">
              <v:shape style="position:absolute;left:5197;top:-4421;width:10;height:20" coordorigin="5197,-4421" coordsize="10,20" path="m5197,-4402l5207,-4402,5207,-4421,5197,-4421,5197,-4402xe" filled="true" fillcolor="#000000" stroked="false">
                <v:path arrowok="t"/>
                <v:fill type="solid"/>
              </v:shape>
            </v:group>
            <v:group style="position:absolute;left:5197;top:-4402;width:10;height:20" coordorigin="5197,-4402" coordsize="10,20">
              <v:shape style="position:absolute;left:5197;top:-4402;width:10;height:20" coordorigin="5197,-4402" coordsize="10,20" path="m5197,-4383l5207,-4383,5207,-4402,5197,-4402,5197,-4383xe" filled="true" fillcolor="#000000" stroked="false">
                <v:path arrowok="t"/>
                <v:fill type="solid"/>
              </v:shape>
            </v:group>
            <v:group style="position:absolute;left:5197;top:-4383;width:10;height:20" coordorigin="5197,-4383" coordsize="10,20">
              <v:shape style="position:absolute;left:5197;top:-4383;width:10;height:20" coordorigin="5197,-4383" coordsize="10,20" path="m5197,-4364l5207,-4364,5207,-4383,5197,-4383,5197,-4364xe" filled="true" fillcolor="#000000" stroked="false">
                <v:path arrowok="t"/>
                <v:fill type="solid"/>
              </v:shape>
            </v:group>
            <v:group style="position:absolute;left:5197;top:-4364;width:10;height:20" coordorigin="5197,-4364" coordsize="10,20">
              <v:shape style="position:absolute;left:5197;top:-4364;width:10;height:20" coordorigin="5197,-4364" coordsize="10,20" path="m5197,-4345l5207,-4345,5207,-4364,5197,-4364,5197,-4345xe" filled="true" fillcolor="#000000" stroked="false">
                <v:path arrowok="t"/>
                <v:fill type="solid"/>
              </v:shape>
            </v:group>
            <v:group style="position:absolute;left:5197;top:-4345;width:10;height:20" coordorigin="5197,-4345" coordsize="10,20">
              <v:shape style="position:absolute;left:5197;top:-4345;width:10;height:20" coordorigin="5197,-4345" coordsize="10,20" path="m5197,-4325l5207,-4325,5207,-4345,5197,-4345,5197,-4325xe" filled="true" fillcolor="#000000" stroked="false">
                <v:path arrowok="t"/>
                <v:fill type="solid"/>
              </v:shape>
            </v:group>
            <v:group style="position:absolute;left:5197;top:-4325;width:10;height:20" coordorigin="5197,-4325" coordsize="10,20">
              <v:shape style="position:absolute;left:5197;top:-4325;width:10;height:20" coordorigin="5197,-4325" coordsize="10,20" path="m5197,-4306l5207,-4306,5207,-4325,5197,-4325,5197,-4306xe" filled="true" fillcolor="#000000" stroked="false">
                <v:path arrowok="t"/>
                <v:fill type="solid"/>
              </v:shape>
            </v:group>
            <v:group style="position:absolute;left:5197;top:-4306;width:10;height:20" coordorigin="5197,-4306" coordsize="10,20">
              <v:shape style="position:absolute;left:5197;top:-4306;width:10;height:20" coordorigin="5197,-4306" coordsize="10,20" path="m5197,-4286l5207,-4286,5207,-4306,5197,-4306,5197,-4286xe" filled="true" fillcolor="#000000" stroked="false">
                <v:path arrowok="t"/>
                <v:fill type="solid"/>
              </v:shape>
            </v:group>
            <v:group style="position:absolute;left:5197;top:-4286;width:10;height:20" coordorigin="5197,-4286" coordsize="10,20">
              <v:shape style="position:absolute;left:5197;top:-4286;width:10;height:20" coordorigin="5197,-4286" coordsize="10,20" path="m5197,-4267l5207,-4267,5207,-4286,5197,-4286,5197,-4267xe" filled="true" fillcolor="#000000" stroked="false">
                <v:path arrowok="t"/>
                <v:fill type="solid"/>
              </v:shape>
            </v:group>
            <v:group style="position:absolute;left:5197;top:-4267;width:10;height:20" coordorigin="5197,-4267" coordsize="10,20">
              <v:shape style="position:absolute;left:5197;top:-4267;width:10;height:20" coordorigin="5197,-4267" coordsize="10,20" path="m5197,-4248l5207,-4248,5207,-4267,5197,-4267,5197,-4248xe" filled="true" fillcolor="#000000" stroked="false">
                <v:path arrowok="t"/>
                <v:fill type="solid"/>
              </v:shape>
            </v:group>
            <v:group style="position:absolute;left:5197;top:-4248;width:10;height:20" coordorigin="5197,-4248" coordsize="10,20">
              <v:shape style="position:absolute;left:5197;top:-4248;width:10;height:20" coordorigin="5197,-4248" coordsize="10,20" path="m5197,-4229l5207,-4229,5207,-4248,5197,-4248,5197,-4229xe" filled="true" fillcolor="#000000" stroked="false">
                <v:path arrowok="t"/>
                <v:fill type="solid"/>
              </v:shape>
            </v:group>
            <v:group style="position:absolute;left:5197;top:-4229;width:10;height:20" coordorigin="5197,-4229" coordsize="10,20">
              <v:shape style="position:absolute;left:5197;top:-4229;width:10;height:20" coordorigin="5197,-4229" coordsize="10,20" path="m5197,-4210l5207,-4210,5207,-4229,5197,-4229,5197,-4210xe" filled="true" fillcolor="#000000" stroked="false">
                <v:path arrowok="t"/>
                <v:fill type="solid"/>
              </v:shape>
            </v:group>
            <v:group style="position:absolute;left:5197;top:-4210;width:10;height:20" coordorigin="5197,-4210" coordsize="10,20">
              <v:shape style="position:absolute;left:5197;top:-4210;width:10;height:20" coordorigin="5197,-4210" coordsize="10,20" path="m5197,-4190l5207,-4190,5207,-4210,5197,-4210,5197,-4190xe" filled="true" fillcolor="#000000" stroked="false">
                <v:path arrowok="t"/>
                <v:fill type="solid"/>
              </v:shape>
            </v:group>
            <v:group style="position:absolute;left:5197;top:-4190;width:10;height:20" coordorigin="5197,-4190" coordsize="10,20">
              <v:shape style="position:absolute;left:5197;top:-4190;width:10;height:20" coordorigin="5197,-4190" coordsize="10,20" path="m5197,-4171l5207,-4171,5207,-4190,5197,-4190,5197,-4171xe" filled="true" fillcolor="#000000" stroked="false">
                <v:path arrowok="t"/>
                <v:fill type="solid"/>
              </v:shape>
            </v:group>
            <v:group style="position:absolute;left:5197;top:-4171;width:10;height:20" coordorigin="5197,-4171" coordsize="10,20">
              <v:shape style="position:absolute;left:5197;top:-4171;width:10;height:20" coordorigin="5197,-4171" coordsize="10,20" path="m5197,-4152l5207,-4152,5207,-4171,5197,-4171,5197,-4152xe" filled="true" fillcolor="#000000" stroked="false">
                <v:path arrowok="t"/>
                <v:fill type="solid"/>
              </v:shape>
            </v:group>
            <v:group style="position:absolute;left:5197;top:-4152;width:10;height:20" coordorigin="5197,-4152" coordsize="10,20">
              <v:shape style="position:absolute;left:5197;top:-4152;width:10;height:20" coordorigin="5197,-4152" coordsize="10,20" path="m5197,-4133l5207,-4133,5207,-4152,5197,-4152,5197,-4133xe" filled="true" fillcolor="#000000" stroked="false">
                <v:path arrowok="t"/>
                <v:fill type="solid"/>
              </v:shape>
            </v:group>
            <v:group style="position:absolute;left:5197;top:-4133;width:10;height:20" coordorigin="5197,-4133" coordsize="10,20">
              <v:shape style="position:absolute;left:5197;top:-4133;width:10;height:20" coordorigin="5197,-4133" coordsize="10,20" path="m5197,-4114l5207,-4114,5207,-4133,5197,-4133,5197,-4114xe" filled="true" fillcolor="#000000" stroked="false">
                <v:path arrowok="t"/>
                <v:fill type="solid"/>
              </v:shape>
            </v:group>
            <v:group style="position:absolute;left:5197;top:-4114;width:10;height:20" coordorigin="5197,-4114" coordsize="10,20">
              <v:shape style="position:absolute;left:5197;top:-4114;width:10;height:20" coordorigin="5197,-4114" coordsize="10,20" path="m5197,-4094l5207,-4094,5207,-4114,5197,-4114,5197,-4094xe" filled="true" fillcolor="#000000" stroked="false">
                <v:path arrowok="t"/>
                <v:fill type="solid"/>
              </v:shape>
            </v:group>
            <v:group style="position:absolute;left:5197;top:-4094;width:10;height:20" coordorigin="5197,-4094" coordsize="10,20">
              <v:shape style="position:absolute;left:5197;top:-4094;width:10;height:20" coordorigin="5197,-4094" coordsize="10,20" path="m5197,-4075l5207,-4075,5207,-4094,5197,-4094,5197,-4075xe" filled="true" fillcolor="#000000" stroked="false">
                <v:path arrowok="t"/>
                <v:fill type="solid"/>
              </v:shape>
            </v:group>
            <v:group style="position:absolute;left:5197;top:-4075;width:10;height:20" coordorigin="5197,-4075" coordsize="10,20">
              <v:shape style="position:absolute;left:5197;top:-4075;width:10;height:20" coordorigin="5197,-4075" coordsize="10,20" path="m5197,-4056l5207,-4056,5207,-4075,5197,-4075,5197,-4056xe" filled="true" fillcolor="#000000" stroked="false">
                <v:path arrowok="t"/>
                <v:fill type="solid"/>
              </v:shape>
            </v:group>
            <v:group style="position:absolute;left:5197;top:-4056;width:10;height:20" coordorigin="5197,-4056" coordsize="10,20">
              <v:shape style="position:absolute;left:5197;top:-4056;width:10;height:20" coordorigin="5197,-4056" coordsize="10,20" path="m5197,-4037l5207,-4037,5207,-4056,5197,-4056,5197,-4037xe" filled="true" fillcolor="#000000" stroked="false">
                <v:path arrowok="t"/>
                <v:fill type="solid"/>
              </v:shape>
            </v:group>
            <v:group style="position:absolute;left:5197;top:-4037;width:10;height:20" coordorigin="5197,-4037" coordsize="10,20">
              <v:shape style="position:absolute;left:5197;top:-4037;width:10;height:20" coordorigin="5197,-4037" coordsize="10,20" path="m5197,-4018l5207,-4018,5207,-4037,5197,-4037,5197,-4018xe" filled="true" fillcolor="#000000" stroked="false">
                <v:path arrowok="t"/>
                <v:fill type="solid"/>
              </v:shape>
            </v:group>
            <v:group style="position:absolute;left:5197;top:-4018;width:10;height:20" coordorigin="5197,-4018" coordsize="10,20">
              <v:shape style="position:absolute;left:5197;top:-4018;width:10;height:20" coordorigin="5197,-4018" coordsize="10,20" path="m5197,-3998l5207,-3998,5207,-4018,5197,-4018,5197,-3998xe" filled="true" fillcolor="#000000" stroked="false">
                <v:path arrowok="t"/>
                <v:fill type="solid"/>
              </v:shape>
            </v:group>
            <v:group style="position:absolute;left:5197;top:-3998;width:10;height:20" coordorigin="5197,-3998" coordsize="10,20">
              <v:shape style="position:absolute;left:5197;top:-3998;width:10;height:20" coordorigin="5197,-3998" coordsize="10,20" path="m5197,-3979l5207,-3979,5207,-3998,5197,-3998,5197,-3979xe" filled="true" fillcolor="#000000" stroked="false">
                <v:path arrowok="t"/>
                <v:fill type="solid"/>
              </v:shape>
            </v:group>
            <v:group style="position:absolute;left:5197;top:-3979;width:10;height:20" coordorigin="5197,-3979" coordsize="10,20">
              <v:shape style="position:absolute;left:5197;top:-3979;width:10;height:20" coordorigin="5197,-3979" coordsize="10,20" path="m5197,-3960l5207,-3960,5207,-3979,5197,-3979,5197,-3960xe" filled="true" fillcolor="#000000" stroked="false">
                <v:path arrowok="t"/>
                <v:fill type="solid"/>
              </v:shape>
            </v:group>
            <v:group style="position:absolute;left:5197;top:-3960;width:10;height:20" coordorigin="5197,-3960" coordsize="10,20">
              <v:shape style="position:absolute;left:5197;top:-3960;width:10;height:20" coordorigin="5197,-3960" coordsize="10,20" path="m5197,-3941l5207,-3941,5207,-3960,5197,-3960,5197,-3941xe" filled="true" fillcolor="#000000" stroked="false">
                <v:path arrowok="t"/>
                <v:fill type="solid"/>
              </v:shape>
            </v:group>
            <v:group style="position:absolute;left:5197;top:-3941;width:10;height:20" coordorigin="5197,-3941" coordsize="10,20">
              <v:shape style="position:absolute;left:5197;top:-3941;width:10;height:20" coordorigin="5197,-3941" coordsize="10,20" path="m5197,-3922l5207,-3922,5207,-3941,5197,-3941,5197,-3922xe" filled="true" fillcolor="#000000" stroked="false">
                <v:path arrowok="t"/>
                <v:fill type="solid"/>
              </v:shape>
            </v:group>
            <v:group style="position:absolute;left:5197;top:-3922;width:10;height:20" coordorigin="5197,-3922" coordsize="10,20">
              <v:shape style="position:absolute;left:5197;top:-3922;width:10;height:20" coordorigin="5197,-3922" coordsize="10,20" path="m5197,-3902l5207,-3902,5207,-3922,5197,-3922,5197,-3902xe" filled="true" fillcolor="#000000" stroked="false">
                <v:path arrowok="t"/>
                <v:fill type="solid"/>
              </v:shape>
            </v:group>
            <v:group style="position:absolute;left:5197;top:-3902;width:10;height:20" coordorigin="5197,-3902" coordsize="10,20">
              <v:shape style="position:absolute;left:5197;top:-3902;width:10;height:20" coordorigin="5197,-3902" coordsize="10,20" path="m5197,-3883l5207,-3883,5207,-3902,5197,-3902,5197,-3883xe" filled="true" fillcolor="#000000" stroked="false">
                <v:path arrowok="t"/>
                <v:fill type="solid"/>
              </v:shape>
            </v:group>
            <v:group style="position:absolute;left:5197;top:-3883;width:10;height:20" coordorigin="5197,-3883" coordsize="10,20">
              <v:shape style="position:absolute;left:5197;top:-3883;width:10;height:20" coordorigin="5197,-3883" coordsize="10,20" path="m5197,-3864l5207,-3864,5207,-3883,5197,-3883,5197,-3864xe" filled="true" fillcolor="#000000" stroked="false">
                <v:path arrowok="t"/>
                <v:fill type="solid"/>
              </v:shape>
            </v:group>
            <v:group style="position:absolute;left:5197;top:-3864;width:10;height:20" coordorigin="5197,-3864" coordsize="10,20">
              <v:shape style="position:absolute;left:5197;top:-3864;width:10;height:20" coordorigin="5197,-3864" coordsize="10,20" path="m5197,-3845l5207,-3845,5207,-3864,5197,-3864,5197,-3845xe" filled="true" fillcolor="#000000" stroked="false">
                <v:path arrowok="t"/>
                <v:fill type="solid"/>
              </v:shape>
            </v:group>
            <v:group style="position:absolute;left:5197;top:-3845;width:10;height:20" coordorigin="5197,-3845" coordsize="10,20">
              <v:shape style="position:absolute;left:5197;top:-3845;width:10;height:20" coordorigin="5197,-3845" coordsize="10,20" path="m5197,-3826l5207,-3826,5207,-3845,5197,-3845,5197,-3826xe" filled="true" fillcolor="#000000" stroked="false">
                <v:path arrowok="t"/>
                <v:fill type="solid"/>
              </v:shape>
            </v:group>
            <v:group style="position:absolute;left:5197;top:-3826;width:10;height:20" coordorigin="5197,-3826" coordsize="10,20">
              <v:shape style="position:absolute;left:5197;top:-3826;width:10;height:20" coordorigin="5197,-3826" coordsize="10,20" path="m5197,-3806l5207,-3806,5207,-3826,5197,-3826,5197,-3806xe" filled="true" fillcolor="#000000" stroked="false">
                <v:path arrowok="t"/>
                <v:fill type="solid"/>
              </v:shape>
            </v:group>
            <v:group style="position:absolute;left:5197;top:-3806;width:10;height:20" coordorigin="5197,-3806" coordsize="10,20">
              <v:shape style="position:absolute;left:5197;top:-3806;width:10;height:20" coordorigin="5197,-3806" coordsize="10,20" path="m5197,-3787l5207,-3787,5207,-3806,5197,-3806,5197,-3787xe" filled="true" fillcolor="#000000" stroked="false">
                <v:path arrowok="t"/>
                <v:fill type="solid"/>
              </v:shape>
            </v:group>
            <v:group style="position:absolute;left:5197;top:-3787;width:10;height:20" coordorigin="5197,-3787" coordsize="10,20">
              <v:shape style="position:absolute;left:5197;top:-3787;width:10;height:20" coordorigin="5197,-3787" coordsize="10,20" path="m5197,-3768l5207,-3768,5207,-3787,5197,-3787,5197,-3768xe" filled="true" fillcolor="#000000" stroked="false">
                <v:path arrowok="t"/>
                <v:fill type="solid"/>
              </v:shape>
            </v:group>
            <v:group style="position:absolute;left:5197;top:-3768;width:10;height:20" coordorigin="5197,-3768" coordsize="10,20">
              <v:shape style="position:absolute;left:5197;top:-3768;width:10;height:20" coordorigin="5197,-3768" coordsize="10,20" path="m5197,-3749l5207,-3749,5207,-3768,5197,-3768,5197,-3749xe" filled="true" fillcolor="#000000" stroked="false">
                <v:path arrowok="t"/>
                <v:fill type="solid"/>
              </v:shape>
            </v:group>
            <v:group style="position:absolute;left:5197;top:-3744;width:10;height:2" coordorigin="5197,-3744" coordsize="10,2">
              <v:shape style="position:absolute;left:5197;top:-3744;width:10;height:2" coordorigin="5197,-3744" coordsize="10,0" path="m5197,-3744l5207,-3744e" filled="false" stroked="true" strokeweight=".47998pt" strokecolor="#000000">
                <v:path arrowok="t"/>
              </v:shape>
            </v:group>
            <v:group style="position:absolute;left:6897;top:-4940;width:10;height:20" coordorigin="6897,-4940" coordsize="10,20">
              <v:shape style="position:absolute;left:6897;top:-4940;width:10;height:20" coordorigin="6897,-4940" coordsize="10,20" path="m6897,-4921l6906,-4921,6906,-4940,6897,-4940,6897,-4921xe" filled="true" fillcolor="#000000" stroked="false">
                <v:path arrowok="t"/>
                <v:fill type="solid"/>
              </v:shape>
            </v:group>
            <v:group style="position:absolute;left:6897;top:-4921;width:10;height:20" coordorigin="6897,-4921" coordsize="10,20">
              <v:shape style="position:absolute;left:6897;top:-4921;width:10;height:20" coordorigin="6897,-4921" coordsize="10,20" path="m6897,-4901l6906,-4901,6906,-4921,6897,-4921,6897,-4901xe" filled="true" fillcolor="#000000" stroked="false">
                <v:path arrowok="t"/>
                <v:fill type="solid"/>
              </v:shape>
            </v:group>
            <v:group style="position:absolute;left:6897;top:-4901;width:10;height:20" coordorigin="6897,-4901" coordsize="10,20">
              <v:shape style="position:absolute;left:6897;top:-4901;width:10;height:20" coordorigin="6897,-4901" coordsize="10,20" path="m6897,-4882l6906,-4882,6906,-4901,6897,-4901,6897,-4882xe" filled="true" fillcolor="#000000" stroked="false">
                <v:path arrowok="t"/>
                <v:fill type="solid"/>
              </v:shape>
            </v:group>
            <v:group style="position:absolute;left:6897;top:-4882;width:10;height:20" coordorigin="6897,-4882" coordsize="10,20">
              <v:shape style="position:absolute;left:6897;top:-4882;width:10;height:20" coordorigin="6897,-4882" coordsize="10,20" path="m6897,-4863l6906,-4863,6906,-4882,6897,-4882,6897,-4863xe" filled="true" fillcolor="#000000" stroked="false">
                <v:path arrowok="t"/>
                <v:fill type="solid"/>
              </v:shape>
            </v:group>
            <v:group style="position:absolute;left:6897;top:-4863;width:10;height:20" coordorigin="6897,-4863" coordsize="10,20">
              <v:shape style="position:absolute;left:6897;top:-4863;width:10;height:20" coordorigin="6897,-4863" coordsize="10,20" path="m6897,-4844l6906,-4844,6906,-4863,6897,-4863,6897,-4844xe" filled="true" fillcolor="#000000" stroked="false">
                <v:path arrowok="t"/>
                <v:fill type="solid"/>
              </v:shape>
            </v:group>
            <v:group style="position:absolute;left:6897;top:-4844;width:10;height:20" coordorigin="6897,-4844" coordsize="10,20">
              <v:shape style="position:absolute;left:6897;top:-4844;width:10;height:20" coordorigin="6897,-4844" coordsize="10,20" path="m6897,-4825l6906,-4825,6906,-4844,6897,-4844,6897,-4825xe" filled="true" fillcolor="#000000" stroked="false">
                <v:path arrowok="t"/>
                <v:fill type="solid"/>
              </v:shape>
            </v:group>
            <v:group style="position:absolute;left:6897;top:-4825;width:10;height:20" coordorigin="6897,-4825" coordsize="10,20">
              <v:shape style="position:absolute;left:6897;top:-4825;width:10;height:20" coordorigin="6897,-4825" coordsize="10,20" path="m6897,-4805l6906,-4805,6906,-4825,6897,-4825,6897,-4805xe" filled="true" fillcolor="#000000" stroked="false">
                <v:path arrowok="t"/>
                <v:fill type="solid"/>
              </v:shape>
            </v:group>
            <v:group style="position:absolute;left:6897;top:-4805;width:10;height:20" coordorigin="6897,-4805" coordsize="10,20">
              <v:shape style="position:absolute;left:6897;top:-4805;width:10;height:20" coordorigin="6897,-4805" coordsize="10,20" path="m6897,-4786l6906,-4786,6906,-4805,6897,-4805,6897,-4786xe" filled="true" fillcolor="#000000" stroked="false">
                <v:path arrowok="t"/>
                <v:fill type="solid"/>
              </v:shape>
            </v:group>
            <v:group style="position:absolute;left:6897;top:-4786;width:10;height:20" coordorigin="6897,-4786" coordsize="10,20">
              <v:shape style="position:absolute;left:6897;top:-4786;width:10;height:20" coordorigin="6897,-4786" coordsize="10,20" path="m6897,-4767l6906,-4767,6906,-4786,6897,-4786,6897,-4767xe" filled="true" fillcolor="#000000" stroked="false">
                <v:path arrowok="t"/>
                <v:fill type="solid"/>
              </v:shape>
            </v:group>
            <v:group style="position:absolute;left:6897;top:-4767;width:10;height:20" coordorigin="6897,-4767" coordsize="10,20">
              <v:shape style="position:absolute;left:6897;top:-4767;width:10;height:20" coordorigin="6897,-4767" coordsize="10,20" path="m6897,-4748l6906,-4748,6906,-4767,6897,-4767,6897,-4748xe" filled="true" fillcolor="#000000" stroked="false">
                <v:path arrowok="t"/>
                <v:fill type="solid"/>
              </v:shape>
            </v:group>
            <v:group style="position:absolute;left:6897;top:-4748;width:10;height:20" coordorigin="6897,-4748" coordsize="10,20">
              <v:shape style="position:absolute;left:6897;top:-4748;width:10;height:20" coordorigin="6897,-4748" coordsize="10,20" path="m6897,-4729l6906,-4729,6906,-4748,6897,-4748,6897,-4729xe" filled="true" fillcolor="#000000" stroked="false">
                <v:path arrowok="t"/>
                <v:fill type="solid"/>
              </v:shape>
            </v:group>
            <v:group style="position:absolute;left:6897;top:-4729;width:10;height:20" coordorigin="6897,-4729" coordsize="10,20">
              <v:shape style="position:absolute;left:6897;top:-4729;width:10;height:20" coordorigin="6897,-4729" coordsize="10,20" path="m6897,-4709l6906,-4709,6906,-4729,6897,-4729,6897,-4709xe" filled="true" fillcolor="#000000" stroked="false">
                <v:path arrowok="t"/>
                <v:fill type="solid"/>
              </v:shape>
            </v:group>
            <v:group style="position:absolute;left:6897;top:-4709;width:10;height:20" coordorigin="6897,-4709" coordsize="10,20">
              <v:shape style="position:absolute;left:6897;top:-4709;width:10;height:20" coordorigin="6897,-4709" coordsize="10,20" path="m6897,-4690l6906,-4690,6906,-4709,6897,-4709,6897,-4690xe" filled="true" fillcolor="#000000" stroked="false">
                <v:path arrowok="t"/>
                <v:fill type="solid"/>
              </v:shape>
            </v:group>
            <v:group style="position:absolute;left:6897;top:-4690;width:10;height:20" coordorigin="6897,-4690" coordsize="10,20">
              <v:shape style="position:absolute;left:6897;top:-4690;width:10;height:20" coordorigin="6897,-4690" coordsize="10,20" path="m6897,-4671l6906,-4671,6906,-4690,6897,-4690,6897,-4671xe" filled="true" fillcolor="#000000" stroked="false">
                <v:path arrowok="t"/>
                <v:fill type="solid"/>
              </v:shape>
            </v:group>
            <v:group style="position:absolute;left:6897;top:-4671;width:10;height:20" coordorigin="6897,-4671" coordsize="10,20">
              <v:shape style="position:absolute;left:6897;top:-4671;width:10;height:20" coordorigin="6897,-4671" coordsize="10,20" path="m6897,-4652l6906,-4652,6906,-4671,6897,-4671,6897,-4652xe" filled="true" fillcolor="#000000" stroked="false">
                <v:path arrowok="t"/>
                <v:fill type="solid"/>
              </v:shape>
            </v:group>
            <v:group style="position:absolute;left:6897;top:-4652;width:10;height:20" coordorigin="6897,-4652" coordsize="10,20">
              <v:shape style="position:absolute;left:6897;top:-4652;width:10;height:20" coordorigin="6897,-4652" coordsize="10,20" path="m6897,-4633l6906,-4633,6906,-4652,6897,-4652,6897,-4633xe" filled="true" fillcolor="#000000" stroked="false">
                <v:path arrowok="t"/>
                <v:fill type="solid"/>
              </v:shape>
            </v:group>
            <v:group style="position:absolute;left:6897;top:-4633;width:10;height:20" coordorigin="6897,-4633" coordsize="10,20">
              <v:shape style="position:absolute;left:6897;top:-4633;width:10;height:20" coordorigin="6897,-4633" coordsize="10,20" path="m6897,-4613l6906,-4613,6906,-4633,6897,-4633,6897,-4613xe" filled="true" fillcolor="#000000" stroked="false">
                <v:path arrowok="t"/>
                <v:fill type="solid"/>
              </v:shape>
            </v:group>
            <v:group style="position:absolute;left:6897;top:-4613;width:10;height:20" coordorigin="6897,-4613" coordsize="10,20">
              <v:shape style="position:absolute;left:6897;top:-4613;width:10;height:20" coordorigin="6897,-4613" coordsize="10,20" path="m6897,-4594l6906,-4594,6906,-4613,6897,-4613,6897,-4594xe" filled="true" fillcolor="#000000" stroked="false">
                <v:path arrowok="t"/>
                <v:fill type="solid"/>
              </v:shape>
            </v:group>
            <v:group style="position:absolute;left:6897;top:-4594;width:10;height:20" coordorigin="6897,-4594" coordsize="10,20">
              <v:shape style="position:absolute;left:6897;top:-4594;width:10;height:20" coordorigin="6897,-4594" coordsize="10,20" path="m6897,-4575l6906,-4575,6906,-4594,6897,-4594,6897,-4575xe" filled="true" fillcolor="#000000" stroked="false">
                <v:path arrowok="t"/>
                <v:fill type="solid"/>
              </v:shape>
            </v:group>
            <v:group style="position:absolute;left:6897;top:-4575;width:10;height:20" coordorigin="6897,-4575" coordsize="10,20">
              <v:shape style="position:absolute;left:6897;top:-4575;width:10;height:20" coordorigin="6897,-4575" coordsize="10,20" path="m6897,-4556l6906,-4556,6906,-4575,6897,-4575,6897,-4556xe" filled="true" fillcolor="#000000" stroked="false">
                <v:path arrowok="t"/>
                <v:fill type="solid"/>
              </v:shape>
            </v:group>
            <v:group style="position:absolute;left:6897;top:-4556;width:10;height:20" coordorigin="6897,-4556" coordsize="10,20">
              <v:shape style="position:absolute;left:6897;top:-4556;width:10;height:20" coordorigin="6897,-4556" coordsize="10,20" path="m6897,-4537l6906,-4537,6906,-4556,6897,-4556,6897,-4537xe" filled="true" fillcolor="#000000" stroked="false">
                <v:path arrowok="t"/>
                <v:fill type="solid"/>
              </v:shape>
            </v:group>
            <v:group style="position:absolute;left:6897;top:-4537;width:10;height:20" coordorigin="6897,-4537" coordsize="10,20">
              <v:shape style="position:absolute;left:6897;top:-4537;width:10;height:20" coordorigin="6897,-4537" coordsize="10,20" path="m6897,-4517l6906,-4517,6906,-4537,6897,-4537,6897,-4517xe" filled="true" fillcolor="#000000" stroked="false">
                <v:path arrowok="t"/>
                <v:fill type="solid"/>
              </v:shape>
            </v:group>
            <v:group style="position:absolute;left:6897;top:-4517;width:10;height:20" coordorigin="6897,-4517" coordsize="10,20">
              <v:shape style="position:absolute;left:6897;top:-4517;width:10;height:20" coordorigin="6897,-4517" coordsize="10,20" path="m6897,-4498l6906,-4498,6906,-4517,6897,-4517,6897,-4498xe" filled="true" fillcolor="#000000" stroked="false">
                <v:path arrowok="t"/>
                <v:fill type="solid"/>
              </v:shape>
            </v:group>
            <v:group style="position:absolute;left:6897;top:-4498;width:10;height:20" coordorigin="6897,-4498" coordsize="10,20">
              <v:shape style="position:absolute;left:6897;top:-4498;width:10;height:20" coordorigin="6897,-4498" coordsize="10,20" path="m6897,-4479l6906,-4479,6906,-4498,6897,-4498,6897,-4479xe" filled="true" fillcolor="#000000" stroked="false">
                <v:path arrowok="t"/>
                <v:fill type="solid"/>
              </v:shape>
            </v:group>
            <v:group style="position:absolute;left:6897;top:-4479;width:10;height:20" coordorigin="6897,-4479" coordsize="10,20">
              <v:shape style="position:absolute;left:6897;top:-4479;width:10;height:20" coordorigin="6897,-4479" coordsize="10,20" path="m6897,-4460l6906,-4460,6906,-4479,6897,-4479,6897,-4460xe" filled="true" fillcolor="#000000" stroked="false">
                <v:path arrowok="t"/>
                <v:fill type="solid"/>
              </v:shape>
            </v:group>
            <v:group style="position:absolute;left:6897;top:-4460;width:10;height:20" coordorigin="6897,-4460" coordsize="10,20">
              <v:shape style="position:absolute;left:6897;top:-4460;width:10;height:20" coordorigin="6897,-4460" coordsize="10,20" path="m6897,-4441l6906,-4441,6906,-4460,6897,-4460,6897,-4441xe" filled="true" fillcolor="#000000" stroked="false">
                <v:path arrowok="t"/>
                <v:fill type="solid"/>
              </v:shape>
            </v:group>
            <v:group style="position:absolute;left:6897;top:-4441;width:10;height:20" coordorigin="6897,-4441" coordsize="10,20">
              <v:shape style="position:absolute;left:6897;top:-4441;width:10;height:20" coordorigin="6897,-4441" coordsize="10,20" path="m6897,-4421l6906,-4421,6906,-4441,6897,-4441,6897,-4421xe" filled="true" fillcolor="#000000" stroked="false">
                <v:path arrowok="t"/>
                <v:fill type="solid"/>
              </v:shape>
            </v:group>
            <v:group style="position:absolute;left:6897;top:-4421;width:10;height:20" coordorigin="6897,-4421" coordsize="10,20">
              <v:shape style="position:absolute;left:6897;top:-4421;width:10;height:20" coordorigin="6897,-4421" coordsize="10,20" path="m6897,-4402l6906,-4402,6906,-4421,6897,-4421,6897,-4402xe" filled="true" fillcolor="#000000" stroked="false">
                <v:path arrowok="t"/>
                <v:fill type="solid"/>
              </v:shape>
            </v:group>
            <v:group style="position:absolute;left:6897;top:-4402;width:10;height:20" coordorigin="6897,-4402" coordsize="10,20">
              <v:shape style="position:absolute;left:6897;top:-4402;width:10;height:20" coordorigin="6897,-4402" coordsize="10,20" path="m6897,-4383l6906,-4383,6906,-4402,6897,-4402,6897,-4383xe" filled="true" fillcolor="#000000" stroked="false">
                <v:path arrowok="t"/>
                <v:fill type="solid"/>
              </v:shape>
            </v:group>
            <v:group style="position:absolute;left:6897;top:-4383;width:10;height:20" coordorigin="6897,-4383" coordsize="10,20">
              <v:shape style="position:absolute;left:6897;top:-4383;width:10;height:20" coordorigin="6897,-4383" coordsize="10,20" path="m6897,-4364l6906,-4364,6906,-4383,6897,-4383,6897,-4364xe" filled="true" fillcolor="#000000" stroked="false">
                <v:path arrowok="t"/>
                <v:fill type="solid"/>
              </v:shape>
            </v:group>
            <v:group style="position:absolute;left:6897;top:-4364;width:10;height:20" coordorigin="6897,-4364" coordsize="10,20">
              <v:shape style="position:absolute;left:6897;top:-4364;width:10;height:20" coordorigin="6897,-4364" coordsize="10,20" path="m6897,-4345l6906,-4345,6906,-4364,6897,-4364,6897,-4345xe" filled="true" fillcolor="#000000" stroked="false">
                <v:path arrowok="t"/>
                <v:fill type="solid"/>
              </v:shape>
            </v:group>
            <v:group style="position:absolute;left:6897;top:-4345;width:10;height:20" coordorigin="6897,-4345" coordsize="10,20">
              <v:shape style="position:absolute;left:6897;top:-4345;width:10;height:20" coordorigin="6897,-4345" coordsize="10,20" path="m6897,-4325l6906,-4325,6906,-4345,6897,-4345,6897,-4325xe" filled="true" fillcolor="#000000" stroked="false">
                <v:path arrowok="t"/>
                <v:fill type="solid"/>
              </v:shape>
            </v:group>
            <v:group style="position:absolute;left:6897;top:-4325;width:10;height:20" coordorigin="6897,-4325" coordsize="10,20">
              <v:shape style="position:absolute;left:6897;top:-4325;width:10;height:20" coordorigin="6897,-4325" coordsize="10,20" path="m6897,-4306l6906,-4306,6906,-4325,6897,-4325,6897,-4306xe" filled="true" fillcolor="#000000" stroked="false">
                <v:path arrowok="t"/>
                <v:fill type="solid"/>
              </v:shape>
            </v:group>
            <v:group style="position:absolute;left:6897;top:-4306;width:10;height:20" coordorigin="6897,-4306" coordsize="10,20">
              <v:shape style="position:absolute;left:6897;top:-4306;width:10;height:20" coordorigin="6897,-4306" coordsize="10,20" path="m6897,-4286l6906,-4286,6906,-4306,6897,-4306,6897,-4286xe" filled="true" fillcolor="#000000" stroked="false">
                <v:path arrowok="t"/>
                <v:fill type="solid"/>
              </v:shape>
            </v:group>
            <v:group style="position:absolute;left:6897;top:-4286;width:10;height:20" coordorigin="6897,-4286" coordsize="10,20">
              <v:shape style="position:absolute;left:6897;top:-4286;width:10;height:20" coordorigin="6897,-4286" coordsize="10,20" path="m6897,-4267l6906,-4267,6906,-4286,6897,-4286,6897,-4267xe" filled="true" fillcolor="#000000" stroked="false">
                <v:path arrowok="t"/>
                <v:fill type="solid"/>
              </v:shape>
            </v:group>
            <v:group style="position:absolute;left:6897;top:-4267;width:10;height:20" coordorigin="6897,-4267" coordsize="10,20">
              <v:shape style="position:absolute;left:6897;top:-4267;width:10;height:20" coordorigin="6897,-4267" coordsize="10,20" path="m6897,-4248l6906,-4248,6906,-4267,6897,-4267,6897,-4248xe" filled="true" fillcolor="#000000" stroked="false">
                <v:path arrowok="t"/>
                <v:fill type="solid"/>
              </v:shape>
            </v:group>
            <v:group style="position:absolute;left:6897;top:-4248;width:10;height:20" coordorigin="6897,-4248" coordsize="10,20">
              <v:shape style="position:absolute;left:6897;top:-4248;width:10;height:20" coordorigin="6897,-4248" coordsize="10,20" path="m6897,-4229l6906,-4229,6906,-4248,6897,-4248,6897,-4229xe" filled="true" fillcolor="#000000" stroked="false">
                <v:path arrowok="t"/>
                <v:fill type="solid"/>
              </v:shape>
            </v:group>
            <v:group style="position:absolute;left:6897;top:-4229;width:10;height:20" coordorigin="6897,-4229" coordsize="10,20">
              <v:shape style="position:absolute;left:6897;top:-4229;width:10;height:20" coordorigin="6897,-4229" coordsize="10,20" path="m6897,-4210l6906,-4210,6906,-4229,6897,-4229,6897,-4210xe" filled="true" fillcolor="#000000" stroked="false">
                <v:path arrowok="t"/>
                <v:fill type="solid"/>
              </v:shape>
            </v:group>
            <v:group style="position:absolute;left:6897;top:-4210;width:10;height:20" coordorigin="6897,-4210" coordsize="10,20">
              <v:shape style="position:absolute;left:6897;top:-4210;width:10;height:20" coordorigin="6897,-4210" coordsize="10,20" path="m6897,-4190l6906,-4190,6906,-4210,6897,-4210,6897,-4190xe" filled="true" fillcolor="#000000" stroked="false">
                <v:path arrowok="t"/>
                <v:fill type="solid"/>
              </v:shape>
            </v:group>
            <v:group style="position:absolute;left:6897;top:-4190;width:10;height:20" coordorigin="6897,-4190" coordsize="10,20">
              <v:shape style="position:absolute;left:6897;top:-4190;width:10;height:20" coordorigin="6897,-4190" coordsize="10,20" path="m6897,-4171l6906,-4171,6906,-4190,6897,-4190,6897,-4171xe" filled="true" fillcolor="#000000" stroked="false">
                <v:path arrowok="t"/>
                <v:fill type="solid"/>
              </v:shape>
            </v:group>
            <v:group style="position:absolute;left:6897;top:-4171;width:10;height:20" coordorigin="6897,-4171" coordsize="10,20">
              <v:shape style="position:absolute;left:6897;top:-4171;width:10;height:20" coordorigin="6897,-4171" coordsize="10,20" path="m6897,-4152l6906,-4152,6906,-4171,6897,-4171,6897,-4152xe" filled="true" fillcolor="#000000" stroked="false">
                <v:path arrowok="t"/>
                <v:fill type="solid"/>
              </v:shape>
            </v:group>
            <v:group style="position:absolute;left:6897;top:-4152;width:10;height:20" coordorigin="6897,-4152" coordsize="10,20">
              <v:shape style="position:absolute;left:6897;top:-4152;width:10;height:20" coordorigin="6897,-4152" coordsize="10,20" path="m6897,-4133l6906,-4133,6906,-4152,6897,-4152,6897,-4133xe" filled="true" fillcolor="#000000" stroked="false">
                <v:path arrowok="t"/>
                <v:fill type="solid"/>
              </v:shape>
            </v:group>
            <v:group style="position:absolute;left:6897;top:-4133;width:10;height:20" coordorigin="6897,-4133" coordsize="10,20">
              <v:shape style="position:absolute;left:6897;top:-4133;width:10;height:20" coordorigin="6897,-4133" coordsize="10,20" path="m6897,-4114l6906,-4114,6906,-4133,6897,-4133,6897,-4114xe" filled="true" fillcolor="#000000" stroked="false">
                <v:path arrowok="t"/>
                <v:fill type="solid"/>
              </v:shape>
            </v:group>
            <v:group style="position:absolute;left:6897;top:-4114;width:10;height:20" coordorigin="6897,-4114" coordsize="10,20">
              <v:shape style="position:absolute;left:6897;top:-4114;width:10;height:20" coordorigin="6897,-4114" coordsize="10,20" path="m6897,-4094l6906,-4094,6906,-4114,6897,-4114,6897,-4094xe" filled="true" fillcolor="#000000" stroked="false">
                <v:path arrowok="t"/>
                <v:fill type="solid"/>
              </v:shape>
            </v:group>
            <v:group style="position:absolute;left:6897;top:-4094;width:10;height:20" coordorigin="6897,-4094" coordsize="10,20">
              <v:shape style="position:absolute;left:6897;top:-4094;width:10;height:20" coordorigin="6897,-4094" coordsize="10,20" path="m6897,-4075l6906,-4075,6906,-4094,6897,-4094,6897,-4075xe" filled="true" fillcolor="#000000" stroked="false">
                <v:path arrowok="t"/>
                <v:fill type="solid"/>
              </v:shape>
            </v:group>
            <v:group style="position:absolute;left:6897;top:-4075;width:10;height:20" coordorigin="6897,-4075" coordsize="10,20">
              <v:shape style="position:absolute;left:6897;top:-4075;width:10;height:20" coordorigin="6897,-4075" coordsize="10,20" path="m6897,-4056l6906,-4056,6906,-4075,6897,-4075,6897,-4056xe" filled="true" fillcolor="#000000" stroked="false">
                <v:path arrowok="t"/>
                <v:fill type="solid"/>
              </v:shape>
            </v:group>
            <v:group style="position:absolute;left:6897;top:-4056;width:10;height:20" coordorigin="6897,-4056" coordsize="10,20">
              <v:shape style="position:absolute;left:6897;top:-4056;width:10;height:20" coordorigin="6897,-4056" coordsize="10,20" path="m6897,-4037l6906,-4037,6906,-4056,6897,-4056,6897,-4037xe" filled="true" fillcolor="#000000" stroked="false">
                <v:path arrowok="t"/>
                <v:fill type="solid"/>
              </v:shape>
            </v:group>
            <v:group style="position:absolute;left:6897;top:-4037;width:10;height:20" coordorigin="6897,-4037" coordsize="10,20">
              <v:shape style="position:absolute;left:6897;top:-4037;width:10;height:20" coordorigin="6897,-4037" coordsize="10,20" path="m6897,-4018l6906,-4018,6906,-4037,6897,-4037,6897,-4018xe" filled="true" fillcolor="#000000" stroked="false">
                <v:path arrowok="t"/>
                <v:fill type="solid"/>
              </v:shape>
            </v:group>
            <v:group style="position:absolute;left:6897;top:-4018;width:10;height:20" coordorigin="6897,-4018" coordsize="10,20">
              <v:shape style="position:absolute;left:6897;top:-4018;width:10;height:20" coordorigin="6897,-4018" coordsize="10,20" path="m6897,-3998l6906,-3998,6906,-4018,6897,-4018,6897,-3998xe" filled="true" fillcolor="#000000" stroked="false">
                <v:path arrowok="t"/>
                <v:fill type="solid"/>
              </v:shape>
            </v:group>
            <v:group style="position:absolute;left:6897;top:-3998;width:10;height:20" coordorigin="6897,-3998" coordsize="10,20">
              <v:shape style="position:absolute;left:6897;top:-3998;width:10;height:20" coordorigin="6897,-3998" coordsize="10,20" path="m6897,-3979l6906,-3979,6906,-3998,6897,-3998,6897,-3979xe" filled="true" fillcolor="#000000" stroked="false">
                <v:path arrowok="t"/>
                <v:fill type="solid"/>
              </v:shape>
            </v:group>
            <v:group style="position:absolute;left:6897;top:-3979;width:10;height:20" coordorigin="6897,-3979" coordsize="10,20">
              <v:shape style="position:absolute;left:6897;top:-3979;width:10;height:20" coordorigin="6897,-3979" coordsize="10,20" path="m6897,-3960l6906,-3960,6906,-3979,6897,-3979,6897,-3960xe" filled="true" fillcolor="#000000" stroked="false">
                <v:path arrowok="t"/>
                <v:fill type="solid"/>
              </v:shape>
            </v:group>
            <v:group style="position:absolute;left:6897;top:-3960;width:10;height:20" coordorigin="6897,-3960" coordsize="10,20">
              <v:shape style="position:absolute;left:6897;top:-3960;width:10;height:20" coordorigin="6897,-3960" coordsize="10,20" path="m6897,-3941l6906,-3941,6906,-3960,6897,-3960,6897,-3941xe" filled="true" fillcolor="#000000" stroked="false">
                <v:path arrowok="t"/>
                <v:fill type="solid"/>
              </v:shape>
            </v:group>
            <v:group style="position:absolute;left:6897;top:-3941;width:10;height:20" coordorigin="6897,-3941" coordsize="10,20">
              <v:shape style="position:absolute;left:6897;top:-3941;width:10;height:20" coordorigin="6897,-3941" coordsize="10,20" path="m6897,-3922l6906,-3922,6906,-3941,6897,-3941,6897,-3922xe" filled="true" fillcolor="#000000" stroked="false">
                <v:path arrowok="t"/>
                <v:fill type="solid"/>
              </v:shape>
            </v:group>
            <v:group style="position:absolute;left:6897;top:-3922;width:10;height:20" coordorigin="6897,-3922" coordsize="10,20">
              <v:shape style="position:absolute;left:6897;top:-3922;width:10;height:20" coordorigin="6897,-3922" coordsize="10,20" path="m6897,-3902l6906,-3902,6906,-3922,6897,-3922,6897,-3902xe" filled="true" fillcolor="#000000" stroked="false">
                <v:path arrowok="t"/>
                <v:fill type="solid"/>
              </v:shape>
            </v:group>
            <v:group style="position:absolute;left:6897;top:-3902;width:10;height:20" coordorigin="6897,-3902" coordsize="10,20">
              <v:shape style="position:absolute;left:6897;top:-3902;width:10;height:20" coordorigin="6897,-3902" coordsize="10,20" path="m6897,-3883l6906,-3883,6906,-3902,6897,-3902,6897,-3883xe" filled="true" fillcolor="#000000" stroked="false">
                <v:path arrowok="t"/>
                <v:fill type="solid"/>
              </v:shape>
            </v:group>
            <v:group style="position:absolute;left:6897;top:-3883;width:10;height:20" coordorigin="6897,-3883" coordsize="10,20">
              <v:shape style="position:absolute;left:6897;top:-3883;width:10;height:20" coordorigin="6897,-3883" coordsize="10,20" path="m6897,-3864l6906,-3864,6906,-3883,6897,-3883,6897,-3864xe" filled="true" fillcolor="#000000" stroked="false">
                <v:path arrowok="t"/>
                <v:fill type="solid"/>
              </v:shape>
            </v:group>
            <v:group style="position:absolute;left:6897;top:-3864;width:10;height:20" coordorigin="6897,-3864" coordsize="10,20">
              <v:shape style="position:absolute;left:6897;top:-3864;width:10;height:20" coordorigin="6897,-3864" coordsize="10,20" path="m6897,-3845l6906,-3845,6906,-3864,6897,-3864,6897,-3845xe" filled="true" fillcolor="#000000" stroked="false">
                <v:path arrowok="t"/>
                <v:fill type="solid"/>
              </v:shape>
            </v:group>
            <v:group style="position:absolute;left:6897;top:-3845;width:10;height:20" coordorigin="6897,-3845" coordsize="10,20">
              <v:shape style="position:absolute;left:6897;top:-3845;width:10;height:20" coordorigin="6897,-3845" coordsize="10,20" path="m6897,-3826l6906,-3826,6906,-3845,6897,-3845,6897,-3826xe" filled="true" fillcolor="#000000" stroked="false">
                <v:path arrowok="t"/>
                <v:fill type="solid"/>
              </v:shape>
            </v:group>
            <v:group style="position:absolute;left:6897;top:-3826;width:10;height:20" coordorigin="6897,-3826" coordsize="10,20">
              <v:shape style="position:absolute;left:6897;top:-3826;width:10;height:20" coordorigin="6897,-3826" coordsize="10,20" path="m6897,-3806l6906,-3806,6906,-3826,6897,-3826,6897,-3806xe" filled="true" fillcolor="#000000" stroked="false">
                <v:path arrowok="t"/>
                <v:fill type="solid"/>
              </v:shape>
            </v:group>
            <v:group style="position:absolute;left:6897;top:-3806;width:10;height:20" coordorigin="6897,-3806" coordsize="10,20">
              <v:shape style="position:absolute;left:6897;top:-3806;width:10;height:20" coordorigin="6897,-3806" coordsize="10,20" path="m6897,-3787l6906,-3787,6906,-3806,6897,-3806,6897,-3787xe" filled="true" fillcolor="#000000" stroked="false">
                <v:path arrowok="t"/>
                <v:fill type="solid"/>
              </v:shape>
            </v:group>
            <v:group style="position:absolute;left:6897;top:-3787;width:10;height:20" coordorigin="6897,-3787" coordsize="10,20">
              <v:shape style="position:absolute;left:6897;top:-3787;width:10;height:20" coordorigin="6897,-3787" coordsize="10,20" path="m6897,-3768l6906,-3768,6906,-3787,6897,-3787,6897,-3768xe" filled="true" fillcolor="#000000" stroked="false">
                <v:path arrowok="t"/>
                <v:fill type="solid"/>
              </v:shape>
            </v:group>
            <v:group style="position:absolute;left:6897;top:-3768;width:10;height:20" coordorigin="6897,-3768" coordsize="10,20">
              <v:shape style="position:absolute;left:6897;top:-3768;width:10;height:20" coordorigin="6897,-3768" coordsize="10,20" path="m6897,-3749l6906,-3749,6906,-3768,6897,-3768,6897,-3749xe" filled="true" fillcolor="#000000" stroked="false">
                <v:path arrowok="t"/>
                <v:fill type="solid"/>
              </v:shape>
            </v:group>
            <v:group style="position:absolute;left:6897;top:-3744;width:10;height:2" coordorigin="6897,-3744" coordsize="10,2">
              <v:shape style="position:absolute;left:6897;top:-3744;width:10;height:2" coordorigin="6897,-3744" coordsize="10,0" path="m6897,-3744l6906,-3744e" filled="false" stroked="true" strokeweight=".47998pt" strokecolor="#000000">
                <v:path arrowok="t"/>
              </v:shape>
            </v:group>
            <v:group style="position:absolute;left:8598;top:-4940;width:10;height:20" coordorigin="8598,-4940" coordsize="10,20">
              <v:shape style="position:absolute;left:8598;top:-4940;width:10;height:20" coordorigin="8598,-4940" coordsize="10,20" path="m8598,-4921l8608,-4921,8608,-4940,8598,-4940,8598,-4921xe" filled="true" fillcolor="#000000" stroked="false">
                <v:path arrowok="t"/>
                <v:fill type="solid"/>
              </v:shape>
            </v:group>
            <v:group style="position:absolute;left:8598;top:-4921;width:10;height:20" coordorigin="8598,-4921" coordsize="10,20">
              <v:shape style="position:absolute;left:8598;top:-4921;width:10;height:20" coordorigin="8598,-4921" coordsize="10,20" path="m8598,-4901l8608,-4901,8608,-4921,8598,-4921,8598,-4901xe" filled="true" fillcolor="#000000" stroked="false">
                <v:path arrowok="t"/>
                <v:fill type="solid"/>
              </v:shape>
            </v:group>
            <v:group style="position:absolute;left:8598;top:-4901;width:10;height:20" coordorigin="8598,-4901" coordsize="10,20">
              <v:shape style="position:absolute;left:8598;top:-4901;width:10;height:20" coordorigin="8598,-4901" coordsize="10,20" path="m8598,-4882l8608,-4882,8608,-4901,8598,-4901,8598,-4882xe" filled="true" fillcolor="#000000" stroked="false">
                <v:path arrowok="t"/>
                <v:fill type="solid"/>
              </v:shape>
            </v:group>
            <v:group style="position:absolute;left:8598;top:-4882;width:10;height:20" coordorigin="8598,-4882" coordsize="10,20">
              <v:shape style="position:absolute;left:8598;top:-4882;width:10;height:20" coordorigin="8598,-4882" coordsize="10,20" path="m8598,-4863l8608,-4863,8608,-4882,8598,-4882,8598,-4863xe" filled="true" fillcolor="#000000" stroked="false">
                <v:path arrowok="t"/>
                <v:fill type="solid"/>
              </v:shape>
            </v:group>
            <v:group style="position:absolute;left:8598;top:-4863;width:10;height:20" coordorigin="8598,-4863" coordsize="10,20">
              <v:shape style="position:absolute;left:8598;top:-4863;width:10;height:20" coordorigin="8598,-4863" coordsize="10,20" path="m8598,-4844l8608,-4844,8608,-4863,8598,-4863,8598,-4844xe" filled="true" fillcolor="#000000" stroked="false">
                <v:path arrowok="t"/>
                <v:fill type="solid"/>
              </v:shape>
            </v:group>
            <v:group style="position:absolute;left:8598;top:-4844;width:10;height:20" coordorigin="8598,-4844" coordsize="10,20">
              <v:shape style="position:absolute;left:8598;top:-4844;width:10;height:20" coordorigin="8598,-4844" coordsize="10,20" path="m8598,-4825l8608,-4825,8608,-4844,8598,-4844,8598,-4825xe" filled="true" fillcolor="#000000" stroked="false">
                <v:path arrowok="t"/>
                <v:fill type="solid"/>
              </v:shape>
            </v:group>
            <v:group style="position:absolute;left:8598;top:-4825;width:10;height:20" coordorigin="8598,-4825" coordsize="10,20">
              <v:shape style="position:absolute;left:8598;top:-4825;width:10;height:20" coordorigin="8598,-4825" coordsize="10,20" path="m8598,-4805l8608,-4805,8608,-4825,8598,-4825,8598,-4805xe" filled="true" fillcolor="#000000" stroked="false">
                <v:path arrowok="t"/>
                <v:fill type="solid"/>
              </v:shape>
            </v:group>
            <v:group style="position:absolute;left:8598;top:-4805;width:10;height:20" coordorigin="8598,-4805" coordsize="10,20">
              <v:shape style="position:absolute;left:8598;top:-4805;width:10;height:20" coordorigin="8598,-4805" coordsize="10,20" path="m8598,-4786l8608,-4786,8608,-4805,8598,-4805,8598,-4786xe" filled="true" fillcolor="#000000" stroked="false">
                <v:path arrowok="t"/>
                <v:fill type="solid"/>
              </v:shape>
            </v:group>
            <v:group style="position:absolute;left:8598;top:-4786;width:10;height:20" coordorigin="8598,-4786" coordsize="10,20">
              <v:shape style="position:absolute;left:8598;top:-4786;width:10;height:20" coordorigin="8598,-4786" coordsize="10,20" path="m8598,-4767l8608,-4767,8608,-4786,8598,-4786,8598,-4767xe" filled="true" fillcolor="#000000" stroked="false">
                <v:path arrowok="t"/>
                <v:fill type="solid"/>
              </v:shape>
            </v:group>
            <v:group style="position:absolute;left:8598;top:-4767;width:10;height:20" coordorigin="8598,-4767" coordsize="10,20">
              <v:shape style="position:absolute;left:8598;top:-4767;width:10;height:20" coordorigin="8598,-4767" coordsize="10,20" path="m8598,-4748l8608,-4748,8608,-4767,8598,-4767,8598,-4748xe" filled="true" fillcolor="#000000" stroked="false">
                <v:path arrowok="t"/>
                <v:fill type="solid"/>
              </v:shape>
            </v:group>
            <v:group style="position:absolute;left:8598;top:-4748;width:10;height:20" coordorigin="8598,-4748" coordsize="10,20">
              <v:shape style="position:absolute;left:8598;top:-4748;width:10;height:20" coordorigin="8598,-4748" coordsize="10,20" path="m8598,-4729l8608,-4729,8608,-4748,8598,-4748,8598,-4729xe" filled="true" fillcolor="#000000" stroked="false">
                <v:path arrowok="t"/>
                <v:fill type="solid"/>
              </v:shape>
            </v:group>
            <v:group style="position:absolute;left:8598;top:-4729;width:10;height:20" coordorigin="8598,-4729" coordsize="10,20">
              <v:shape style="position:absolute;left:8598;top:-4729;width:10;height:20" coordorigin="8598,-4729" coordsize="10,20" path="m8598,-4709l8608,-4709,8608,-4729,8598,-4729,8598,-4709xe" filled="true" fillcolor="#000000" stroked="false">
                <v:path arrowok="t"/>
                <v:fill type="solid"/>
              </v:shape>
            </v:group>
            <v:group style="position:absolute;left:8598;top:-4709;width:10;height:20" coordorigin="8598,-4709" coordsize="10,20">
              <v:shape style="position:absolute;left:8598;top:-4709;width:10;height:20" coordorigin="8598,-4709" coordsize="10,20" path="m8598,-4690l8608,-4690,8608,-4709,8598,-4709,8598,-4690xe" filled="true" fillcolor="#000000" stroked="false">
                <v:path arrowok="t"/>
                <v:fill type="solid"/>
              </v:shape>
            </v:group>
            <v:group style="position:absolute;left:8598;top:-4690;width:10;height:20" coordorigin="8598,-4690" coordsize="10,20">
              <v:shape style="position:absolute;left:8598;top:-4690;width:10;height:20" coordorigin="8598,-4690" coordsize="10,20" path="m8598,-4671l8608,-4671,8608,-4690,8598,-4690,8598,-4671xe" filled="true" fillcolor="#000000" stroked="false">
                <v:path arrowok="t"/>
                <v:fill type="solid"/>
              </v:shape>
            </v:group>
            <v:group style="position:absolute;left:8598;top:-4671;width:10;height:20" coordorigin="8598,-4671" coordsize="10,20">
              <v:shape style="position:absolute;left:8598;top:-4671;width:10;height:20" coordorigin="8598,-4671" coordsize="10,20" path="m8598,-4652l8608,-4652,8608,-4671,8598,-4671,8598,-4652xe" filled="true" fillcolor="#000000" stroked="false">
                <v:path arrowok="t"/>
                <v:fill type="solid"/>
              </v:shape>
            </v:group>
            <v:group style="position:absolute;left:8598;top:-4652;width:10;height:20" coordorigin="8598,-4652" coordsize="10,20">
              <v:shape style="position:absolute;left:8598;top:-4652;width:10;height:20" coordorigin="8598,-4652" coordsize="10,20" path="m8598,-4633l8608,-4633,8608,-4652,8598,-4652,8598,-4633xe" filled="true" fillcolor="#000000" stroked="false">
                <v:path arrowok="t"/>
                <v:fill type="solid"/>
              </v:shape>
            </v:group>
            <v:group style="position:absolute;left:8598;top:-4633;width:10;height:20" coordorigin="8598,-4633" coordsize="10,20">
              <v:shape style="position:absolute;left:8598;top:-4633;width:10;height:20" coordorigin="8598,-4633" coordsize="10,20" path="m8598,-4613l8608,-4613,8608,-4633,8598,-4633,8598,-4613xe" filled="true" fillcolor="#000000" stroked="false">
                <v:path arrowok="t"/>
                <v:fill type="solid"/>
              </v:shape>
            </v:group>
            <v:group style="position:absolute;left:8598;top:-4613;width:10;height:20" coordorigin="8598,-4613" coordsize="10,20">
              <v:shape style="position:absolute;left:8598;top:-4613;width:10;height:20" coordorigin="8598,-4613" coordsize="10,20" path="m8598,-4594l8608,-4594,8608,-4613,8598,-4613,8598,-4594xe" filled="true" fillcolor="#000000" stroked="false">
                <v:path arrowok="t"/>
                <v:fill type="solid"/>
              </v:shape>
            </v:group>
            <v:group style="position:absolute;left:8598;top:-4594;width:10;height:20" coordorigin="8598,-4594" coordsize="10,20">
              <v:shape style="position:absolute;left:8598;top:-4594;width:10;height:20" coordorigin="8598,-4594" coordsize="10,20" path="m8598,-4575l8608,-4575,8608,-4594,8598,-4594,8598,-4575xe" filled="true" fillcolor="#000000" stroked="false">
                <v:path arrowok="t"/>
                <v:fill type="solid"/>
              </v:shape>
            </v:group>
            <v:group style="position:absolute;left:8598;top:-4575;width:10;height:20" coordorigin="8598,-4575" coordsize="10,20">
              <v:shape style="position:absolute;left:8598;top:-4575;width:10;height:20" coordorigin="8598,-4575" coordsize="10,20" path="m8598,-4556l8608,-4556,8608,-4575,8598,-4575,8598,-4556xe" filled="true" fillcolor="#000000" stroked="false">
                <v:path arrowok="t"/>
                <v:fill type="solid"/>
              </v:shape>
            </v:group>
            <v:group style="position:absolute;left:8598;top:-4556;width:10;height:20" coordorigin="8598,-4556" coordsize="10,20">
              <v:shape style="position:absolute;left:8598;top:-4556;width:10;height:20" coordorigin="8598,-4556" coordsize="10,20" path="m8598,-4537l8608,-4537,8608,-4556,8598,-4556,8598,-4537xe" filled="true" fillcolor="#000000" stroked="false">
                <v:path arrowok="t"/>
                <v:fill type="solid"/>
              </v:shape>
            </v:group>
            <v:group style="position:absolute;left:8598;top:-4537;width:10;height:20" coordorigin="8598,-4537" coordsize="10,20">
              <v:shape style="position:absolute;left:8598;top:-4537;width:10;height:20" coordorigin="8598,-4537" coordsize="10,20" path="m8598,-4517l8608,-4517,8608,-4537,8598,-4537,8598,-4517xe" filled="true" fillcolor="#000000" stroked="false">
                <v:path arrowok="t"/>
                <v:fill type="solid"/>
              </v:shape>
            </v:group>
            <v:group style="position:absolute;left:8598;top:-4517;width:10;height:20" coordorigin="8598,-4517" coordsize="10,20">
              <v:shape style="position:absolute;left:8598;top:-4517;width:10;height:20" coordorigin="8598,-4517" coordsize="10,20" path="m8598,-4498l8608,-4498,8608,-4517,8598,-4517,8598,-4498xe" filled="true" fillcolor="#000000" stroked="false">
                <v:path arrowok="t"/>
                <v:fill type="solid"/>
              </v:shape>
            </v:group>
            <v:group style="position:absolute;left:8598;top:-4498;width:10;height:20" coordorigin="8598,-4498" coordsize="10,20">
              <v:shape style="position:absolute;left:8598;top:-4498;width:10;height:20" coordorigin="8598,-4498" coordsize="10,20" path="m8598,-4479l8608,-4479,8608,-4498,8598,-4498,8598,-4479xe" filled="true" fillcolor="#000000" stroked="false">
                <v:path arrowok="t"/>
                <v:fill type="solid"/>
              </v:shape>
            </v:group>
            <v:group style="position:absolute;left:8598;top:-4479;width:10;height:20" coordorigin="8598,-4479" coordsize="10,20">
              <v:shape style="position:absolute;left:8598;top:-4479;width:10;height:20" coordorigin="8598,-4479" coordsize="10,20" path="m8598,-4460l8608,-4460,8608,-4479,8598,-4479,8598,-4460xe" filled="true" fillcolor="#000000" stroked="false">
                <v:path arrowok="t"/>
                <v:fill type="solid"/>
              </v:shape>
            </v:group>
            <v:group style="position:absolute;left:8598;top:-4460;width:10;height:20" coordorigin="8598,-4460" coordsize="10,20">
              <v:shape style="position:absolute;left:8598;top:-4460;width:10;height:20" coordorigin="8598,-4460" coordsize="10,20" path="m8598,-4441l8608,-4441,8608,-4460,8598,-4460,8598,-4441xe" filled="true" fillcolor="#000000" stroked="false">
                <v:path arrowok="t"/>
                <v:fill type="solid"/>
              </v:shape>
            </v:group>
            <v:group style="position:absolute;left:8598;top:-4441;width:10;height:20" coordorigin="8598,-4441" coordsize="10,20">
              <v:shape style="position:absolute;left:8598;top:-4441;width:10;height:20" coordorigin="8598,-4441" coordsize="10,20" path="m8598,-4421l8608,-4421,8608,-4441,8598,-4441,8598,-4421xe" filled="true" fillcolor="#000000" stroked="false">
                <v:path arrowok="t"/>
                <v:fill type="solid"/>
              </v:shape>
            </v:group>
            <v:group style="position:absolute;left:8598;top:-4421;width:10;height:20" coordorigin="8598,-4421" coordsize="10,20">
              <v:shape style="position:absolute;left:8598;top:-4421;width:10;height:20" coordorigin="8598,-4421" coordsize="10,20" path="m8598,-4402l8608,-4402,8608,-4421,8598,-4421,8598,-4402xe" filled="true" fillcolor="#000000" stroked="false">
                <v:path arrowok="t"/>
                <v:fill type="solid"/>
              </v:shape>
            </v:group>
            <v:group style="position:absolute;left:8598;top:-4402;width:10;height:20" coordorigin="8598,-4402" coordsize="10,20">
              <v:shape style="position:absolute;left:8598;top:-4402;width:10;height:20" coordorigin="8598,-4402" coordsize="10,20" path="m8598,-4383l8608,-4383,8608,-4402,8598,-4402,8598,-4383xe" filled="true" fillcolor="#000000" stroked="false">
                <v:path arrowok="t"/>
                <v:fill type="solid"/>
              </v:shape>
            </v:group>
            <v:group style="position:absolute;left:8598;top:-4383;width:10;height:20" coordorigin="8598,-4383" coordsize="10,20">
              <v:shape style="position:absolute;left:8598;top:-4383;width:10;height:20" coordorigin="8598,-4383" coordsize="10,20" path="m8598,-4364l8608,-4364,8608,-4383,8598,-4383,8598,-4364xe" filled="true" fillcolor="#000000" stroked="false">
                <v:path arrowok="t"/>
                <v:fill type="solid"/>
              </v:shape>
            </v:group>
            <v:group style="position:absolute;left:8598;top:-4364;width:10;height:20" coordorigin="8598,-4364" coordsize="10,20">
              <v:shape style="position:absolute;left:8598;top:-4364;width:10;height:20" coordorigin="8598,-4364" coordsize="10,20" path="m8598,-4345l8608,-4345,8608,-4364,8598,-4364,8598,-4345xe" filled="true" fillcolor="#000000" stroked="false">
                <v:path arrowok="t"/>
                <v:fill type="solid"/>
              </v:shape>
            </v:group>
            <v:group style="position:absolute;left:8598;top:-4345;width:10;height:20" coordorigin="8598,-4345" coordsize="10,20">
              <v:shape style="position:absolute;left:8598;top:-4345;width:10;height:20" coordorigin="8598,-4345" coordsize="10,20" path="m8598,-4325l8608,-4325,8608,-4345,8598,-4345,8598,-4325xe" filled="true" fillcolor="#000000" stroked="false">
                <v:path arrowok="t"/>
                <v:fill type="solid"/>
              </v:shape>
            </v:group>
            <v:group style="position:absolute;left:8598;top:-4325;width:10;height:20" coordorigin="8598,-4325" coordsize="10,20">
              <v:shape style="position:absolute;left:8598;top:-4325;width:10;height:20" coordorigin="8598,-4325" coordsize="10,20" path="m8598,-4306l8608,-4306,8608,-4325,8598,-4325,8598,-4306xe" filled="true" fillcolor="#000000" stroked="false">
                <v:path arrowok="t"/>
                <v:fill type="solid"/>
              </v:shape>
            </v:group>
            <v:group style="position:absolute;left:8598;top:-4306;width:10;height:20" coordorigin="8598,-4306" coordsize="10,20">
              <v:shape style="position:absolute;left:8598;top:-4306;width:10;height:20" coordorigin="8598,-4306" coordsize="10,20" path="m8598,-4286l8608,-4286,8608,-4306,8598,-4306,8598,-4286xe" filled="true" fillcolor="#000000" stroked="false">
                <v:path arrowok="t"/>
                <v:fill type="solid"/>
              </v:shape>
            </v:group>
            <v:group style="position:absolute;left:8598;top:-4286;width:10;height:20" coordorigin="8598,-4286" coordsize="10,20">
              <v:shape style="position:absolute;left:8598;top:-4286;width:10;height:20" coordorigin="8598,-4286" coordsize="10,20" path="m8598,-4267l8608,-4267,8608,-4286,8598,-4286,8598,-4267xe" filled="true" fillcolor="#000000" stroked="false">
                <v:path arrowok="t"/>
                <v:fill type="solid"/>
              </v:shape>
            </v:group>
            <v:group style="position:absolute;left:8598;top:-4267;width:10;height:20" coordorigin="8598,-4267" coordsize="10,20">
              <v:shape style="position:absolute;left:8598;top:-4267;width:10;height:20" coordorigin="8598,-4267" coordsize="10,20" path="m8598,-4248l8608,-4248,8608,-4267,8598,-4267,8598,-4248xe" filled="true" fillcolor="#000000" stroked="false">
                <v:path arrowok="t"/>
                <v:fill type="solid"/>
              </v:shape>
            </v:group>
            <v:group style="position:absolute;left:8598;top:-4248;width:10;height:20" coordorigin="8598,-4248" coordsize="10,20">
              <v:shape style="position:absolute;left:8598;top:-4248;width:10;height:20" coordorigin="8598,-4248" coordsize="10,20" path="m8598,-4229l8608,-4229,8608,-4248,8598,-4248,8598,-4229xe" filled="true" fillcolor="#000000" stroked="false">
                <v:path arrowok="t"/>
                <v:fill type="solid"/>
              </v:shape>
            </v:group>
            <v:group style="position:absolute;left:8598;top:-4229;width:10;height:20" coordorigin="8598,-4229" coordsize="10,20">
              <v:shape style="position:absolute;left:8598;top:-4229;width:10;height:20" coordorigin="8598,-4229" coordsize="10,20" path="m8598,-4210l8608,-4210,8608,-4229,8598,-4229,8598,-4210xe" filled="true" fillcolor="#000000" stroked="false">
                <v:path arrowok="t"/>
                <v:fill type="solid"/>
              </v:shape>
            </v:group>
            <v:group style="position:absolute;left:8598;top:-4210;width:10;height:20" coordorigin="8598,-4210" coordsize="10,20">
              <v:shape style="position:absolute;left:8598;top:-4210;width:10;height:20" coordorigin="8598,-4210" coordsize="10,20" path="m8598,-4190l8608,-4190,8608,-4210,8598,-4210,8598,-4190xe" filled="true" fillcolor="#000000" stroked="false">
                <v:path arrowok="t"/>
                <v:fill type="solid"/>
              </v:shape>
            </v:group>
            <v:group style="position:absolute;left:8598;top:-4190;width:10;height:20" coordorigin="8598,-4190" coordsize="10,20">
              <v:shape style="position:absolute;left:8598;top:-4190;width:10;height:20" coordorigin="8598,-4190" coordsize="10,20" path="m8598,-4171l8608,-4171,8608,-4190,8598,-4190,8598,-4171xe" filled="true" fillcolor="#000000" stroked="false">
                <v:path arrowok="t"/>
                <v:fill type="solid"/>
              </v:shape>
            </v:group>
            <v:group style="position:absolute;left:8598;top:-4171;width:10;height:20" coordorigin="8598,-4171" coordsize="10,20">
              <v:shape style="position:absolute;left:8598;top:-4171;width:10;height:20" coordorigin="8598,-4171" coordsize="10,20" path="m8598,-4152l8608,-4152,8608,-4171,8598,-4171,8598,-4152xe" filled="true" fillcolor="#000000" stroked="false">
                <v:path arrowok="t"/>
                <v:fill type="solid"/>
              </v:shape>
            </v:group>
            <v:group style="position:absolute;left:8598;top:-4152;width:10;height:20" coordorigin="8598,-4152" coordsize="10,20">
              <v:shape style="position:absolute;left:8598;top:-4152;width:10;height:20" coordorigin="8598,-4152" coordsize="10,20" path="m8598,-4133l8608,-4133,8608,-4152,8598,-4152,8598,-4133xe" filled="true" fillcolor="#000000" stroked="false">
                <v:path arrowok="t"/>
                <v:fill type="solid"/>
              </v:shape>
            </v:group>
            <v:group style="position:absolute;left:8598;top:-4133;width:10;height:20" coordorigin="8598,-4133" coordsize="10,20">
              <v:shape style="position:absolute;left:8598;top:-4133;width:10;height:20" coordorigin="8598,-4133" coordsize="10,20" path="m8598,-4114l8608,-4114,8608,-4133,8598,-4133,8598,-4114xe" filled="true" fillcolor="#000000" stroked="false">
                <v:path arrowok="t"/>
                <v:fill type="solid"/>
              </v:shape>
            </v:group>
            <v:group style="position:absolute;left:8598;top:-4114;width:10;height:20" coordorigin="8598,-4114" coordsize="10,20">
              <v:shape style="position:absolute;left:8598;top:-4114;width:10;height:20" coordorigin="8598,-4114" coordsize="10,20" path="m8598,-4094l8608,-4094,8608,-4114,8598,-4114,8598,-4094xe" filled="true" fillcolor="#000000" stroked="false">
                <v:path arrowok="t"/>
                <v:fill type="solid"/>
              </v:shape>
            </v:group>
            <v:group style="position:absolute;left:8598;top:-4094;width:10;height:20" coordorigin="8598,-4094" coordsize="10,20">
              <v:shape style="position:absolute;left:8598;top:-4094;width:10;height:20" coordorigin="8598,-4094" coordsize="10,20" path="m8598,-4075l8608,-4075,8608,-4094,8598,-4094,8598,-4075xe" filled="true" fillcolor="#000000" stroked="false">
                <v:path arrowok="t"/>
                <v:fill type="solid"/>
              </v:shape>
            </v:group>
            <v:group style="position:absolute;left:8598;top:-4075;width:10;height:20" coordorigin="8598,-4075" coordsize="10,20">
              <v:shape style="position:absolute;left:8598;top:-4075;width:10;height:20" coordorigin="8598,-4075" coordsize="10,20" path="m8598,-4056l8608,-4056,8608,-4075,8598,-4075,8598,-4056xe" filled="true" fillcolor="#000000" stroked="false">
                <v:path arrowok="t"/>
                <v:fill type="solid"/>
              </v:shape>
            </v:group>
            <v:group style="position:absolute;left:8598;top:-4056;width:10;height:20" coordorigin="8598,-4056" coordsize="10,20">
              <v:shape style="position:absolute;left:8598;top:-4056;width:10;height:20" coordorigin="8598,-4056" coordsize="10,20" path="m8598,-4037l8608,-4037,8608,-4056,8598,-4056,8598,-4037xe" filled="true" fillcolor="#000000" stroked="false">
                <v:path arrowok="t"/>
                <v:fill type="solid"/>
              </v:shape>
            </v:group>
            <v:group style="position:absolute;left:8598;top:-4037;width:10;height:20" coordorigin="8598,-4037" coordsize="10,20">
              <v:shape style="position:absolute;left:8598;top:-4037;width:10;height:20" coordorigin="8598,-4037" coordsize="10,20" path="m8598,-4018l8608,-4018,8608,-4037,8598,-4037,8598,-4018xe" filled="true" fillcolor="#000000" stroked="false">
                <v:path arrowok="t"/>
                <v:fill type="solid"/>
              </v:shape>
            </v:group>
            <v:group style="position:absolute;left:8598;top:-4018;width:10;height:20" coordorigin="8598,-4018" coordsize="10,20">
              <v:shape style="position:absolute;left:8598;top:-4018;width:10;height:20" coordorigin="8598,-4018" coordsize="10,20" path="m8598,-3998l8608,-3998,8608,-4018,8598,-4018,8598,-3998xe" filled="true" fillcolor="#000000" stroked="false">
                <v:path arrowok="t"/>
                <v:fill type="solid"/>
              </v:shape>
            </v:group>
            <v:group style="position:absolute;left:8598;top:-3998;width:10;height:20" coordorigin="8598,-3998" coordsize="10,20">
              <v:shape style="position:absolute;left:8598;top:-3998;width:10;height:20" coordorigin="8598,-3998" coordsize="10,20" path="m8598,-3979l8608,-3979,8608,-3998,8598,-3998,8598,-3979xe" filled="true" fillcolor="#000000" stroked="false">
                <v:path arrowok="t"/>
                <v:fill type="solid"/>
              </v:shape>
            </v:group>
            <v:group style="position:absolute;left:8598;top:-3979;width:10;height:20" coordorigin="8598,-3979" coordsize="10,20">
              <v:shape style="position:absolute;left:8598;top:-3979;width:10;height:20" coordorigin="8598,-3979" coordsize="10,20" path="m8598,-3960l8608,-3960,8608,-3979,8598,-3979,8598,-3960xe" filled="true" fillcolor="#000000" stroked="false">
                <v:path arrowok="t"/>
                <v:fill type="solid"/>
              </v:shape>
            </v:group>
            <v:group style="position:absolute;left:8598;top:-3960;width:10;height:20" coordorigin="8598,-3960" coordsize="10,20">
              <v:shape style="position:absolute;left:8598;top:-3960;width:10;height:20" coordorigin="8598,-3960" coordsize="10,20" path="m8598,-3941l8608,-3941,8608,-3960,8598,-3960,8598,-3941xe" filled="true" fillcolor="#000000" stroked="false">
                <v:path arrowok="t"/>
                <v:fill type="solid"/>
              </v:shape>
            </v:group>
            <v:group style="position:absolute;left:8598;top:-3941;width:10;height:20" coordorigin="8598,-3941" coordsize="10,20">
              <v:shape style="position:absolute;left:8598;top:-3941;width:10;height:20" coordorigin="8598,-3941" coordsize="10,20" path="m8598,-3922l8608,-3922,8608,-3941,8598,-3941,8598,-3922xe" filled="true" fillcolor="#000000" stroked="false">
                <v:path arrowok="t"/>
                <v:fill type="solid"/>
              </v:shape>
            </v:group>
            <v:group style="position:absolute;left:8598;top:-3922;width:10;height:20" coordorigin="8598,-3922" coordsize="10,20">
              <v:shape style="position:absolute;left:8598;top:-3922;width:10;height:20" coordorigin="8598,-3922" coordsize="10,20" path="m8598,-3902l8608,-3902,8608,-3922,8598,-3922,8598,-3902xe" filled="true" fillcolor="#000000" stroked="false">
                <v:path arrowok="t"/>
                <v:fill type="solid"/>
              </v:shape>
            </v:group>
            <v:group style="position:absolute;left:8598;top:-3902;width:10;height:20" coordorigin="8598,-3902" coordsize="10,20">
              <v:shape style="position:absolute;left:8598;top:-3902;width:10;height:20" coordorigin="8598,-3902" coordsize="10,20" path="m8598,-3883l8608,-3883,8608,-3902,8598,-3902,8598,-3883xe" filled="true" fillcolor="#000000" stroked="false">
                <v:path arrowok="t"/>
                <v:fill type="solid"/>
              </v:shape>
            </v:group>
            <v:group style="position:absolute;left:8598;top:-3883;width:10;height:20" coordorigin="8598,-3883" coordsize="10,20">
              <v:shape style="position:absolute;left:8598;top:-3883;width:10;height:20" coordorigin="8598,-3883" coordsize="10,20" path="m8598,-3864l8608,-3864,8608,-3883,8598,-3883,8598,-3864xe" filled="true" fillcolor="#000000" stroked="false">
                <v:path arrowok="t"/>
                <v:fill type="solid"/>
              </v:shape>
            </v:group>
            <v:group style="position:absolute;left:8598;top:-3864;width:10;height:20" coordorigin="8598,-3864" coordsize="10,20">
              <v:shape style="position:absolute;left:8598;top:-3864;width:10;height:20" coordorigin="8598,-3864" coordsize="10,20" path="m8598,-3845l8608,-3845,8608,-3864,8598,-3864,8598,-3845xe" filled="true" fillcolor="#000000" stroked="false">
                <v:path arrowok="t"/>
                <v:fill type="solid"/>
              </v:shape>
            </v:group>
            <v:group style="position:absolute;left:8598;top:-3845;width:10;height:20" coordorigin="8598,-3845" coordsize="10,20">
              <v:shape style="position:absolute;left:8598;top:-3845;width:10;height:20" coordorigin="8598,-3845" coordsize="10,20" path="m8598,-3826l8608,-3826,8608,-3845,8598,-3845,8598,-3826xe" filled="true" fillcolor="#000000" stroked="false">
                <v:path arrowok="t"/>
                <v:fill type="solid"/>
              </v:shape>
            </v:group>
            <v:group style="position:absolute;left:8598;top:-3826;width:10;height:20" coordorigin="8598,-3826" coordsize="10,20">
              <v:shape style="position:absolute;left:8598;top:-3826;width:10;height:20" coordorigin="8598,-3826" coordsize="10,20" path="m8598,-3806l8608,-3806,8608,-3826,8598,-3826,8598,-3806xe" filled="true" fillcolor="#000000" stroked="false">
                <v:path arrowok="t"/>
                <v:fill type="solid"/>
              </v:shape>
            </v:group>
            <v:group style="position:absolute;left:8598;top:-3806;width:10;height:20" coordorigin="8598,-3806" coordsize="10,20">
              <v:shape style="position:absolute;left:8598;top:-3806;width:10;height:20" coordorigin="8598,-3806" coordsize="10,20" path="m8598,-3787l8608,-3787,8608,-3806,8598,-3806,8598,-3787xe" filled="true" fillcolor="#000000" stroked="false">
                <v:path arrowok="t"/>
                <v:fill type="solid"/>
              </v:shape>
            </v:group>
            <v:group style="position:absolute;left:8598;top:-3787;width:10;height:20" coordorigin="8598,-3787" coordsize="10,20">
              <v:shape style="position:absolute;left:8598;top:-3787;width:10;height:20" coordorigin="8598,-3787" coordsize="10,20" path="m8598,-3768l8608,-3768,8608,-3787,8598,-3787,8598,-3768xe" filled="true" fillcolor="#000000" stroked="false">
                <v:path arrowok="t"/>
                <v:fill type="solid"/>
              </v:shape>
            </v:group>
            <v:group style="position:absolute;left:8598;top:-3768;width:10;height:20" coordorigin="8598,-3768" coordsize="10,20">
              <v:shape style="position:absolute;left:8598;top:-3768;width:10;height:20" coordorigin="8598,-3768" coordsize="10,20" path="m8598,-3749l8608,-3749,8608,-3768,8598,-3768,8598,-3749xe" filled="true" fillcolor="#000000" stroked="false">
                <v:path arrowok="t"/>
                <v:fill type="solid"/>
              </v:shape>
            </v:group>
            <v:group style="position:absolute;left:8598;top:-3744;width:10;height:2" coordorigin="8598,-3744" coordsize="10,2">
              <v:shape style="position:absolute;left:8598;top:-3744;width:10;height:2" coordorigin="8598,-3744" coordsize="10,0" path="m8598,-3744l8608,-3744e" filled="false" stroked="true" strokeweight=".47998pt" strokecolor="#000000">
                <v:path arrowok="t"/>
              </v:shape>
              <v:shape style="position:absolute;left:2950;top:-3739;width:1253;height:10" type="#_x0000_t75" stroked="false">
                <v:imagedata r:id="rId95" o:title=""/>
              </v:shape>
              <v:shape style="position:absolute;left:4199;top:-3739;width:2698;height:10" type="#_x0000_t75" stroked="false">
                <v:imagedata r:id="rId96" o:title=""/>
              </v:shape>
              <v:shape style="position:absolute;left:6892;top:-3739;width:3953;height:10" type="#_x0000_t75" stroked="false">
                <v:imagedata r:id="rId97" o:title=""/>
              </v:shape>
            </v:group>
            <v:group style="position:absolute;left:5197;top:-3730;width:10;height:20" coordorigin="5197,-3730" coordsize="10,20">
              <v:shape style="position:absolute;left:5197;top:-3730;width:10;height:20" coordorigin="5197,-3730" coordsize="10,20" path="m5197,-3710l5207,-3710,5207,-3730,5197,-3730,5197,-3710xe" filled="true" fillcolor="#000000" stroked="false">
                <v:path arrowok="t"/>
                <v:fill type="solid"/>
              </v:shape>
            </v:group>
            <v:group style="position:absolute;left:5197;top:-3710;width:10;height:20" coordorigin="5197,-3710" coordsize="10,20">
              <v:shape style="position:absolute;left:5197;top:-3710;width:10;height:20" coordorigin="5197,-3710" coordsize="10,20" path="m5197,-3691l5207,-3691,5207,-3710,5197,-3710,5197,-3691xe" filled="true" fillcolor="#000000" stroked="false">
                <v:path arrowok="t"/>
                <v:fill type="solid"/>
              </v:shape>
            </v:group>
            <v:group style="position:absolute;left:5197;top:-3691;width:10;height:20" coordorigin="5197,-3691" coordsize="10,20">
              <v:shape style="position:absolute;left:5197;top:-3691;width:10;height:20" coordorigin="5197,-3691" coordsize="10,20" path="m5197,-3672l5207,-3672,5207,-3691,5197,-3691,5197,-3672xe" filled="true" fillcolor="#000000" stroked="false">
                <v:path arrowok="t"/>
                <v:fill type="solid"/>
              </v:shape>
            </v:group>
            <v:group style="position:absolute;left:5197;top:-3672;width:10;height:20" coordorigin="5197,-3672" coordsize="10,20">
              <v:shape style="position:absolute;left:5197;top:-3672;width:10;height:20" coordorigin="5197,-3672" coordsize="10,20" path="m5197,-3653l5207,-3653,5207,-3672,5197,-3672,5197,-3653xe" filled="true" fillcolor="#000000" stroked="false">
                <v:path arrowok="t"/>
                <v:fill type="solid"/>
              </v:shape>
            </v:group>
            <v:group style="position:absolute;left:5197;top:-3653;width:10;height:20" coordorigin="5197,-3653" coordsize="10,20">
              <v:shape style="position:absolute;left:5197;top:-3653;width:10;height:20" coordorigin="5197,-3653" coordsize="10,20" path="m5197,-3634l5207,-3634,5207,-3653,5197,-3653,5197,-3634xe" filled="true" fillcolor="#000000" stroked="false">
                <v:path arrowok="t"/>
                <v:fill type="solid"/>
              </v:shape>
            </v:group>
            <v:group style="position:absolute;left:5197;top:-3634;width:10;height:20" coordorigin="5197,-3634" coordsize="10,20">
              <v:shape style="position:absolute;left:5197;top:-3634;width:10;height:20" coordorigin="5197,-3634" coordsize="10,20" path="m5197,-3614l5207,-3614,5207,-3634,5197,-3634,5197,-3614xe" filled="true" fillcolor="#000000" stroked="false">
                <v:path arrowok="t"/>
                <v:fill type="solid"/>
              </v:shape>
            </v:group>
            <v:group style="position:absolute;left:5197;top:-3614;width:10;height:20" coordorigin="5197,-3614" coordsize="10,20">
              <v:shape style="position:absolute;left:5197;top:-3614;width:10;height:20" coordorigin="5197,-3614" coordsize="10,20" path="m5197,-3595l5207,-3595,5207,-3614,5197,-3614,5197,-3595xe" filled="true" fillcolor="#000000" stroked="false">
                <v:path arrowok="t"/>
                <v:fill type="solid"/>
              </v:shape>
            </v:group>
            <v:group style="position:absolute;left:5197;top:-3595;width:10;height:20" coordorigin="5197,-3595" coordsize="10,20">
              <v:shape style="position:absolute;left:5197;top:-3595;width:10;height:20" coordorigin="5197,-3595" coordsize="10,20" path="m5197,-3576l5207,-3576,5207,-3595,5197,-3595,5197,-3576xe" filled="true" fillcolor="#000000" stroked="false">
                <v:path arrowok="t"/>
                <v:fill type="solid"/>
              </v:shape>
            </v:group>
            <v:group style="position:absolute;left:5197;top:-3576;width:10;height:20" coordorigin="5197,-3576" coordsize="10,20">
              <v:shape style="position:absolute;left:5197;top:-3576;width:10;height:20" coordorigin="5197,-3576" coordsize="10,20" path="m5197,-3557l5207,-3557,5207,-3576,5197,-3576,5197,-3557xe" filled="true" fillcolor="#000000" stroked="false">
                <v:path arrowok="t"/>
                <v:fill type="solid"/>
              </v:shape>
            </v:group>
            <v:group style="position:absolute;left:5197;top:-3557;width:10;height:20" coordorigin="5197,-3557" coordsize="10,20">
              <v:shape style="position:absolute;left:5197;top:-3557;width:10;height:20" coordorigin="5197,-3557" coordsize="10,20" path="m5197,-3538l5207,-3538,5207,-3557,5197,-3557,5197,-3538xe" filled="true" fillcolor="#000000" stroked="false">
                <v:path arrowok="t"/>
                <v:fill type="solid"/>
              </v:shape>
            </v:group>
            <v:group style="position:absolute;left:5197;top:-3538;width:10;height:20" coordorigin="5197,-3538" coordsize="10,20">
              <v:shape style="position:absolute;left:5197;top:-3538;width:10;height:20" coordorigin="5197,-3538" coordsize="10,20" path="m5197,-3518l5207,-3518,5207,-3538,5197,-3538,5197,-3518xe" filled="true" fillcolor="#000000" stroked="false">
                <v:path arrowok="t"/>
                <v:fill type="solid"/>
              </v:shape>
            </v:group>
            <v:group style="position:absolute;left:5197;top:-3518;width:10;height:20" coordorigin="5197,-3518" coordsize="10,20">
              <v:shape style="position:absolute;left:5197;top:-3518;width:10;height:20" coordorigin="5197,-3518" coordsize="10,20" path="m5197,-3499l5207,-3499,5207,-3518,5197,-3518,5197,-3499xe" filled="true" fillcolor="#000000" stroked="false">
                <v:path arrowok="t"/>
                <v:fill type="solid"/>
              </v:shape>
            </v:group>
            <v:group style="position:absolute;left:5197;top:-3499;width:10;height:20" coordorigin="5197,-3499" coordsize="10,20">
              <v:shape style="position:absolute;left:5197;top:-3499;width:10;height:20" coordorigin="5197,-3499" coordsize="10,20" path="m5197,-3480l5207,-3480,5207,-3499,5197,-3499,5197,-3480xe" filled="true" fillcolor="#000000" stroked="false">
                <v:path arrowok="t"/>
                <v:fill type="solid"/>
              </v:shape>
            </v:group>
            <v:group style="position:absolute;left:5197;top:-3480;width:10;height:20" coordorigin="5197,-3480" coordsize="10,20">
              <v:shape style="position:absolute;left:5197;top:-3480;width:10;height:20" coordorigin="5197,-3480" coordsize="10,20" path="m5197,-3461l5207,-3461,5207,-3480,5197,-3480,5197,-3461xe" filled="true" fillcolor="#000000" stroked="false">
                <v:path arrowok="t"/>
                <v:fill type="solid"/>
              </v:shape>
            </v:group>
            <v:group style="position:absolute;left:5197;top:-3461;width:10;height:20" coordorigin="5197,-3461" coordsize="10,20">
              <v:shape style="position:absolute;left:5197;top:-3461;width:10;height:20" coordorigin="5197,-3461" coordsize="10,20" path="m5197,-3442l5207,-3442,5207,-3461,5197,-3461,5197,-3442xe" filled="true" fillcolor="#000000" stroked="false">
                <v:path arrowok="t"/>
                <v:fill type="solid"/>
              </v:shape>
            </v:group>
            <v:group style="position:absolute;left:5197;top:-3442;width:10;height:20" coordorigin="5197,-3442" coordsize="10,20">
              <v:shape style="position:absolute;left:5197;top:-3442;width:10;height:20" coordorigin="5197,-3442" coordsize="10,20" path="m5197,-3422l5207,-3422,5207,-3442,5197,-3442,5197,-3422xe" filled="true" fillcolor="#000000" stroked="false">
                <v:path arrowok="t"/>
                <v:fill type="solid"/>
              </v:shape>
            </v:group>
            <v:group style="position:absolute;left:5197;top:-3422;width:10;height:20" coordorigin="5197,-3422" coordsize="10,20">
              <v:shape style="position:absolute;left:5197;top:-3422;width:10;height:20" coordorigin="5197,-3422" coordsize="10,20" path="m5197,-3403l5207,-3403,5207,-3422,5197,-3422,5197,-3403xe" filled="true" fillcolor="#000000" stroked="false">
                <v:path arrowok="t"/>
                <v:fill type="solid"/>
              </v:shape>
            </v:group>
            <v:group style="position:absolute;left:5197;top:-3403;width:10;height:20" coordorigin="5197,-3403" coordsize="10,20">
              <v:shape style="position:absolute;left:5197;top:-3403;width:10;height:20" coordorigin="5197,-3403" coordsize="10,20" path="m5197,-3384l5207,-3384,5207,-3403,5197,-3403,5197,-3384xe" filled="true" fillcolor="#000000" stroked="false">
                <v:path arrowok="t"/>
                <v:fill type="solid"/>
              </v:shape>
            </v:group>
            <v:group style="position:absolute;left:5197;top:-3384;width:10;height:20" coordorigin="5197,-3384" coordsize="10,20">
              <v:shape style="position:absolute;left:5197;top:-3384;width:10;height:20" coordorigin="5197,-3384" coordsize="10,20" path="m5197,-3365l5207,-3365,5207,-3384,5197,-3384,5197,-3365xe" filled="true" fillcolor="#000000" stroked="false">
                <v:path arrowok="t"/>
                <v:fill type="solid"/>
              </v:shape>
            </v:group>
            <v:group style="position:absolute;left:5197;top:-3365;width:10;height:20" coordorigin="5197,-3365" coordsize="10,20">
              <v:shape style="position:absolute;left:5197;top:-3365;width:10;height:20" coordorigin="5197,-3365" coordsize="10,20" path="m5197,-3346l5207,-3346,5207,-3365,5197,-3365,5197,-3346xe" filled="true" fillcolor="#000000" stroked="false">
                <v:path arrowok="t"/>
                <v:fill type="solid"/>
              </v:shape>
            </v:group>
            <v:group style="position:absolute;left:5197;top:-3346;width:10;height:20" coordorigin="5197,-3346" coordsize="10,20">
              <v:shape style="position:absolute;left:5197;top:-3346;width:10;height:20" coordorigin="5197,-3346" coordsize="10,20" path="m5197,-3326l5207,-3326,5207,-3346,5197,-3346,5197,-3326xe" filled="true" fillcolor="#000000" stroked="false">
                <v:path arrowok="t"/>
                <v:fill type="solid"/>
              </v:shape>
            </v:group>
            <v:group style="position:absolute;left:5197;top:-3326;width:10;height:20" coordorigin="5197,-3326" coordsize="10,20">
              <v:shape style="position:absolute;left:5197;top:-3326;width:10;height:20" coordorigin="5197,-3326" coordsize="10,20" path="m5197,-3307l5207,-3307,5207,-3326,5197,-3326,5197,-3307xe" filled="true" fillcolor="#000000" stroked="false">
                <v:path arrowok="t"/>
                <v:fill type="solid"/>
              </v:shape>
            </v:group>
            <v:group style="position:absolute;left:5197;top:-3307;width:10;height:20" coordorigin="5197,-3307" coordsize="10,20">
              <v:shape style="position:absolute;left:5197;top:-3307;width:10;height:20" coordorigin="5197,-3307" coordsize="10,20" path="m5197,-3288l5207,-3288,5207,-3307,5197,-3307,5197,-3288xe" filled="true" fillcolor="#000000" stroked="false">
                <v:path arrowok="t"/>
                <v:fill type="solid"/>
              </v:shape>
            </v:group>
            <v:group style="position:absolute;left:5197;top:-3288;width:10;height:20" coordorigin="5197,-3288" coordsize="10,20">
              <v:shape style="position:absolute;left:5197;top:-3288;width:10;height:20" coordorigin="5197,-3288" coordsize="10,20" path="m5197,-3269l5207,-3269,5207,-3288,5197,-3288,5197,-3269xe" filled="true" fillcolor="#000000" stroked="false">
                <v:path arrowok="t"/>
                <v:fill type="solid"/>
              </v:shape>
            </v:group>
            <v:group style="position:absolute;left:5197;top:-3269;width:10;height:20" coordorigin="5197,-3269" coordsize="10,20">
              <v:shape style="position:absolute;left:5197;top:-3269;width:10;height:20" coordorigin="5197,-3269" coordsize="10,20" path="m5197,-3250l5207,-3250,5207,-3269,5197,-3269,5197,-3250xe" filled="true" fillcolor="#000000" stroked="false">
                <v:path arrowok="t"/>
                <v:fill type="solid"/>
              </v:shape>
            </v:group>
            <v:group style="position:absolute;left:5197;top:-3250;width:10;height:20" coordorigin="5197,-3250" coordsize="10,20">
              <v:shape style="position:absolute;left:5197;top:-3250;width:10;height:20" coordorigin="5197,-3250" coordsize="10,20" path="m5197,-3230l5207,-3230,5207,-3250,5197,-3250,5197,-3230xe" filled="true" fillcolor="#000000" stroked="false">
                <v:path arrowok="t"/>
                <v:fill type="solid"/>
              </v:shape>
            </v:group>
            <v:group style="position:absolute;left:5197;top:-3230;width:10;height:20" coordorigin="5197,-3230" coordsize="10,20">
              <v:shape style="position:absolute;left:5197;top:-3230;width:10;height:20" coordorigin="5197,-3230" coordsize="10,20" path="m5197,-3211l5207,-3211,5207,-3230,5197,-3230,5197,-3211xe" filled="true" fillcolor="#000000" stroked="false">
                <v:path arrowok="t"/>
                <v:fill type="solid"/>
              </v:shape>
            </v:group>
            <v:group style="position:absolute;left:5197;top:-3211;width:10;height:20" coordorigin="5197,-3211" coordsize="10,20">
              <v:shape style="position:absolute;left:5197;top:-3211;width:10;height:20" coordorigin="5197,-3211" coordsize="10,20" path="m5197,-3192l5207,-3192,5207,-3211,5197,-3211,5197,-3192xe" filled="true" fillcolor="#000000" stroked="false">
                <v:path arrowok="t"/>
                <v:fill type="solid"/>
              </v:shape>
            </v:group>
            <v:group style="position:absolute;left:5197;top:-3192;width:10;height:20" coordorigin="5197,-3192" coordsize="10,20">
              <v:shape style="position:absolute;left:5197;top:-3192;width:10;height:20" coordorigin="5197,-3192" coordsize="10,20" path="m5197,-3173l5207,-3173,5207,-3192,5197,-3192,5197,-3173xe" filled="true" fillcolor="#000000" stroked="false">
                <v:path arrowok="t"/>
                <v:fill type="solid"/>
              </v:shape>
            </v:group>
            <v:group style="position:absolute;left:5197;top:-3173;width:10;height:20" coordorigin="5197,-3173" coordsize="10,20">
              <v:shape style="position:absolute;left:5197;top:-3173;width:10;height:20" coordorigin="5197,-3173" coordsize="10,20" path="m5197,-3154l5207,-3154,5207,-3173,5197,-3173,5197,-3154xe" filled="true" fillcolor="#000000" stroked="false">
                <v:path arrowok="t"/>
                <v:fill type="solid"/>
              </v:shape>
            </v:group>
            <v:group style="position:absolute;left:5197;top:-3154;width:10;height:20" coordorigin="5197,-3154" coordsize="10,20">
              <v:shape style="position:absolute;left:5197;top:-3154;width:10;height:20" coordorigin="5197,-3154" coordsize="10,20" path="m5197,-3134l5207,-3134,5207,-3154,5197,-3154,5197,-3134xe" filled="true" fillcolor="#000000" stroked="false">
                <v:path arrowok="t"/>
                <v:fill type="solid"/>
              </v:shape>
            </v:group>
            <v:group style="position:absolute;left:5197;top:-3134;width:10;height:20" coordorigin="5197,-3134" coordsize="10,20">
              <v:shape style="position:absolute;left:5197;top:-3134;width:10;height:20" coordorigin="5197,-3134" coordsize="10,20" path="m5197,-3115l5207,-3115,5207,-3134,5197,-3134,5197,-3115xe" filled="true" fillcolor="#000000" stroked="false">
                <v:path arrowok="t"/>
                <v:fill type="solid"/>
              </v:shape>
            </v:group>
            <v:group style="position:absolute;left:5197;top:-3115;width:10;height:20" coordorigin="5197,-3115" coordsize="10,20">
              <v:shape style="position:absolute;left:5197;top:-3115;width:10;height:20" coordorigin="5197,-3115" coordsize="10,20" path="m5197,-3096l5207,-3096,5207,-3115,5197,-3115,5197,-3096xe" filled="true" fillcolor="#000000" stroked="false">
                <v:path arrowok="t"/>
                <v:fill type="solid"/>
              </v:shape>
            </v:group>
            <v:group style="position:absolute;left:5197;top:-3096;width:10;height:20" coordorigin="5197,-3096" coordsize="10,20">
              <v:shape style="position:absolute;left:5197;top:-3096;width:10;height:20" coordorigin="5197,-3096" coordsize="10,20" path="m5197,-3077l5207,-3077,5207,-3096,5197,-3096,5197,-3077xe" filled="true" fillcolor="#000000" stroked="false">
                <v:path arrowok="t"/>
                <v:fill type="solid"/>
              </v:shape>
            </v:group>
            <v:group style="position:absolute;left:5197;top:-3077;width:10;height:20" coordorigin="5197,-3077" coordsize="10,20">
              <v:shape style="position:absolute;left:5197;top:-3077;width:10;height:20" coordorigin="5197,-3077" coordsize="10,20" path="m5197,-3058l5207,-3058,5207,-3077,5197,-3077,5197,-3058xe" filled="true" fillcolor="#000000" stroked="false">
                <v:path arrowok="t"/>
                <v:fill type="solid"/>
              </v:shape>
            </v:group>
            <v:group style="position:absolute;left:5197;top:-3058;width:10;height:20" coordorigin="5197,-3058" coordsize="10,20">
              <v:shape style="position:absolute;left:5197;top:-3058;width:10;height:20" coordorigin="5197,-3058" coordsize="10,20" path="m5197,-3038l5207,-3038,5207,-3058,5197,-3058,5197,-3038xe" filled="true" fillcolor="#000000" stroked="false">
                <v:path arrowok="t"/>
                <v:fill type="solid"/>
              </v:shape>
            </v:group>
            <v:group style="position:absolute;left:5197;top:-3038;width:10;height:20" coordorigin="5197,-3038" coordsize="10,20">
              <v:shape style="position:absolute;left:5197;top:-3038;width:10;height:20" coordorigin="5197,-3038" coordsize="10,20" path="m5197,-3019l5207,-3019,5207,-3038,5197,-3038,5197,-3019xe" filled="true" fillcolor="#000000" stroked="false">
                <v:path arrowok="t"/>
                <v:fill type="solid"/>
              </v:shape>
            </v:group>
            <v:group style="position:absolute;left:5197;top:-3019;width:10;height:20" coordorigin="5197,-3019" coordsize="10,20">
              <v:shape style="position:absolute;left:5197;top:-3019;width:10;height:20" coordorigin="5197,-3019" coordsize="10,20" path="m5197,-3000l5207,-3000,5207,-3019,5197,-3019,5197,-3000xe" filled="true" fillcolor="#000000" stroked="false">
                <v:path arrowok="t"/>
                <v:fill type="solid"/>
              </v:shape>
            </v:group>
            <v:group style="position:absolute;left:5197;top:-3000;width:10;height:20" coordorigin="5197,-3000" coordsize="10,20">
              <v:shape style="position:absolute;left:5197;top:-3000;width:10;height:20" coordorigin="5197,-3000" coordsize="10,20" path="m5197,-2981l5207,-2981,5207,-3000,5197,-3000,5197,-2981xe" filled="true" fillcolor="#000000" stroked="false">
                <v:path arrowok="t"/>
                <v:fill type="solid"/>
              </v:shape>
            </v:group>
            <v:group style="position:absolute;left:5197;top:-2981;width:10;height:20" coordorigin="5197,-2981" coordsize="10,20">
              <v:shape style="position:absolute;left:5197;top:-2981;width:10;height:20" coordorigin="5197,-2981" coordsize="10,20" path="m5197,-2962l5207,-2962,5207,-2981,5197,-2981,5197,-2962xe" filled="true" fillcolor="#000000" stroked="false">
                <v:path arrowok="t"/>
                <v:fill type="solid"/>
              </v:shape>
            </v:group>
            <v:group style="position:absolute;left:5197;top:-2962;width:10;height:20" coordorigin="5197,-2962" coordsize="10,20">
              <v:shape style="position:absolute;left:5197;top:-2962;width:10;height:20" coordorigin="5197,-2962" coordsize="10,20" path="m5197,-2942l5207,-2942,5207,-2962,5197,-2962,5197,-2942xe" filled="true" fillcolor="#000000" stroked="false">
                <v:path arrowok="t"/>
                <v:fill type="solid"/>
              </v:shape>
            </v:group>
            <v:group style="position:absolute;left:5197;top:-2935;width:10;height:2" coordorigin="5197,-2935" coordsize="10,2">
              <v:shape style="position:absolute;left:5197;top:-2935;width:10;height:2" coordorigin="5197,-2935" coordsize="10,0" path="m5197,-2935l5207,-2935e" filled="false" stroked="true" strokeweight=".72pt" strokecolor="#000000">
                <v:path arrowok="t"/>
              </v:shape>
            </v:group>
            <v:group style="position:absolute;left:6897;top:-3730;width:10;height:20" coordorigin="6897,-3730" coordsize="10,20">
              <v:shape style="position:absolute;left:6897;top:-3730;width:10;height:20" coordorigin="6897,-3730" coordsize="10,20" path="m6897,-3710l6906,-3710,6906,-3730,6897,-3730,6897,-3710xe" filled="true" fillcolor="#000000" stroked="false">
                <v:path arrowok="t"/>
                <v:fill type="solid"/>
              </v:shape>
            </v:group>
            <v:group style="position:absolute;left:6897;top:-3710;width:10;height:20" coordorigin="6897,-3710" coordsize="10,20">
              <v:shape style="position:absolute;left:6897;top:-3710;width:10;height:20" coordorigin="6897,-3710" coordsize="10,20" path="m6897,-3691l6906,-3691,6906,-3710,6897,-3710,6897,-3691xe" filled="true" fillcolor="#000000" stroked="false">
                <v:path arrowok="t"/>
                <v:fill type="solid"/>
              </v:shape>
            </v:group>
            <v:group style="position:absolute;left:6897;top:-3691;width:10;height:20" coordorigin="6897,-3691" coordsize="10,20">
              <v:shape style="position:absolute;left:6897;top:-3691;width:10;height:20" coordorigin="6897,-3691" coordsize="10,20" path="m6897,-3672l6906,-3672,6906,-3691,6897,-3691,6897,-3672xe" filled="true" fillcolor="#000000" stroked="false">
                <v:path arrowok="t"/>
                <v:fill type="solid"/>
              </v:shape>
            </v:group>
            <v:group style="position:absolute;left:6897;top:-3672;width:10;height:20" coordorigin="6897,-3672" coordsize="10,20">
              <v:shape style="position:absolute;left:6897;top:-3672;width:10;height:20" coordorigin="6897,-3672" coordsize="10,20" path="m6897,-3653l6906,-3653,6906,-3672,6897,-3672,6897,-3653xe" filled="true" fillcolor="#000000" stroked="false">
                <v:path arrowok="t"/>
                <v:fill type="solid"/>
              </v:shape>
            </v:group>
            <v:group style="position:absolute;left:6897;top:-3653;width:10;height:20" coordorigin="6897,-3653" coordsize="10,20">
              <v:shape style="position:absolute;left:6897;top:-3653;width:10;height:20" coordorigin="6897,-3653" coordsize="10,20" path="m6897,-3634l6906,-3634,6906,-3653,6897,-3653,6897,-3634xe" filled="true" fillcolor="#000000" stroked="false">
                <v:path arrowok="t"/>
                <v:fill type="solid"/>
              </v:shape>
            </v:group>
            <v:group style="position:absolute;left:6897;top:-3634;width:10;height:20" coordorigin="6897,-3634" coordsize="10,20">
              <v:shape style="position:absolute;left:6897;top:-3634;width:10;height:20" coordorigin="6897,-3634" coordsize="10,20" path="m6897,-3614l6906,-3614,6906,-3634,6897,-3634,6897,-3614xe" filled="true" fillcolor="#000000" stroked="false">
                <v:path arrowok="t"/>
                <v:fill type="solid"/>
              </v:shape>
            </v:group>
            <v:group style="position:absolute;left:6897;top:-3614;width:10;height:20" coordorigin="6897,-3614" coordsize="10,20">
              <v:shape style="position:absolute;left:6897;top:-3614;width:10;height:20" coordorigin="6897,-3614" coordsize="10,20" path="m6897,-3595l6906,-3595,6906,-3614,6897,-3614,6897,-3595xe" filled="true" fillcolor="#000000" stroked="false">
                <v:path arrowok="t"/>
                <v:fill type="solid"/>
              </v:shape>
            </v:group>
            <v:group style="position:absolute;left:6897;top:-3595;width:10;height:20" coordorigin="6897,-3595" coordsize="10,20">
              <v:shape style="position:absolute;left:6897;top:-3595;width:10;height:20" coordorigin="6897,-3595" coordsize="10,20" path="m6897,-3576l6906,-3576,6906,-3595,6897,-3595,6897,-3576xe" filled="true" fillcolor="#000000" stroked="false">
                <v:path arrowok="t"/>
                <v:fill type="solid"/>
              </v:shape>
            </v:group>
            <v:group style="position:absolute;left:6897;top:-3576;width:10;height:20" coordorigin="6897,-3576" coordsize="10,20">
              <v:shape style="position:absolute;left:6897;top:-3576;width:10;height:20" coordorigin="6897,-3576" coordsize="10,20" path="m6897,-3557l6906,-3557,6906,-3576,6897,-3576,6897,-3557xe" filled="true" fillcolor="#000000" stroked="false">
                <v:path arrowok="t"/>
                <v:fill type="solid"/>
              </v:shape>
            </v:group>
            <v:group style="position:absolute;left:6897;top:-3557;width:10;height:20" coordorigin="6897,-3557" coordsize="10,20">
              <v:shape style="position:absolute;left:6897;top:-3557;width:10;height:20" coordorigin="6897,-3557" coordsize="10,20" path="m6897,-3538l6906,-3538,6906,-3557,6897,-3557,6897,-3538xe" filled="true" fillcolor="#000000" stroked="false">
                <v:path arrowok="t"/>
                <v:fill type="solid"/>
              </v:shape>
            </v:group>
            <v:group style="position:absolute;left:6897;top:-3538;width:10;height:20" coordorigin="6897,-3538" coordsize="10,20">
              <v:shape style="position:absolute;left:6897;top:-3538;width:10;height:20" coordorigin="6897,-3538" coordsize="10,20" path="m6897,-3518l6906,-3518,6906,-3538,6897,-3538,6897,-3518xe" filled="true" fillcolor="#000000" stroked="false">
                <v:path arrowok="t"/>
                <v:fill type="solid"/>
              </v:shape>
            </v:group>
            <v:group style="position:absolute;left:6897;top:-3518;width:10;height:20" coordorigin="6897,-3518" coordsize="10,20">
              <v:shape style="position:absolute;left:6897;top:-3518;width:10;height:20" coordorigin="6897,-3518" coordsize="10,20" path="m6897,-3499l6906,-3499,6906,-3518,6897,-3518,6897,-3499xe" filled="true" fillcolor="#000000" stroked="false">
                <v:path arrowok="t"/>
                <v:fill type="solid"/>
              </v:shape>
            </v:group>
            <v:group style="position:absolute;left:6897;top:-3499;width:10;height:20" coordorigin="6897,-3499" coordsize="10,20">
              <v:shape style="position:absolute;left:6897;top:-3499;width:10;height:20" coordorigin="6897,-3499" coordsize="10,20" path="m6897,-3480l6906,-3480,6906,-3499,6897,-3499,6897,-3480xe" filled="true" fillcolor="#000000" stroked="false">
                <v:path arrowok="t"/>
                <v:fill type="solid"/>
              </v:shape>
            </v:group>
            <v:group style="position:absolute;left:6897;top:-3480;width:10;height:20" coordorigin="6897,-3480" coordsize="10,20">
              <v:shape style="position:absolute;left:6897;top:-3480;width:10;height:20" coordorigin="6897,-3480" coordsize="10,20" path="m6897,-3461l6906,-3461,6906,-3480,6897,-3480,6897,-3461xe" filled="true" fillcolor="#000000" stroked="false">
                <v:path arrowok="t"/>
                <v:fill type="solid"/>
              </v:shape>
            </v:group>
            <v:group style="position:absolute;left:6897;top:-3461;width:10;height:20" coordorigin="6897,-3461" coordsize="10,20">
              <v:shape style="position:absolute;left:6897;top:-3461;width:10;height:20" coordorigin="6897,-3461" coordsize="10,20" path="m6897,-3442l6906,-3442,6906,-3461,6897,-3461,6897,-3442xe" filled="true" fillcolor="#000000" stroked="false">
                <v:path arrowok="t"/>
                <v:fill type="solid"/>
              </v:shape>
            </v:group>
            <v:group style="position:absolute;left:6897;top:-3442;width:10;height:20" coordorigin="6897,-3442" coordsize="10,20">
              <v:shape style="position:absolute;left:6897;top:-3442;width:10;height:20" coordorigin="6897,-3442" coordsize="10,20" path="m6897,-3422l6906,-3422,6906,-3442,6897,-3442,6897,-3422xe" filled="true" fillcolor="#000000" stroked="false">
                <v:path arrowok="t"/>
                <v:fill type="solid"/>
              </v:shape>
            </v:group>
            <v:group style="position:absolute;left:6897;top:-3422;width:10;height:20" coordorigin="6897,-3422" coordsize="10,20">
              <v:shape style="position:absolute;left:6897;top:-3422;width:10;height:20" coordorigin="6897,-3422" coordsize="10,20" path="m6897,-3403l6906,-3403,6906,-3422,6897,-3422,6897,-3403xe" filled="true" fillcolor="#000000" stroked="false">
                <v:path arrowok="t"/>
                <v:fill type="solid"/>
              </v:shape>
            </v:group>
            <v:group style="position:absolute;left:6897;top:-3403;width:10;height:20" coordorigin="6897,-3403" coordsize="10,20">
              <v:shape style="position:absolute;left:6897;top:-3403;width:10;height:20" coordorigin="6897,-3403" coordsize="10,20" path="m6897,-3384l6906,-3384,6906,-3403,6897,-3403,6897,-3384xe" filled="true" fillcolor="#000000" stroked="false">
                <v:path arrowok="t"/>
                <v:fill type="solid"/>
              </v:shape>
            </v:group>
            <v:group style="position:absolute;left:6897;top:-3384;width:10;height:20" coordorigin="6897,-3384" coordsize="10,20">
              <v:shape style="position:absolute;left:6897;top:-3384;width:10;height:20" coordorigin="6897,-3384" coordsize="10,20" path="m6897,-3365l6906,-3365,6906,-3384,6897,-3384,6897,-3365xe" filled="true" fillcolor="#000000" stroked="false">
                <v:path arrowok="t"/>
                <v:fill type="solid"/>
              </v:shape>
            </v:group>
            <v:group style="position:absolute;left:6897;top:-3365;width:10;height:20" coordorigin="6897,-3365" coordsize="10,20">
              <v:shape style="position:absolute;left:6897;top:-3365;width:10;height:20" coordorigin="6897,-3365" coordsize="10,20" path="m6897,-3346l6906,-3346,6906,-3365,6897,-3365,6897,-3346xe" filled="true" fillcolor="#000000" stroked="false">
                <v:path arrowok="t"/>
                <v:fill type="solid"/>
              </v:shape>
            </v:group>
            <v:group style="position:absolute;left:6897;top:-3346;width:10;height:20" coordorigin="6897,-3346" coordsize="10,20">
              <v:shape style="position:absolute;left:6897;top:-3346;width:10;height:20" coordorigin="6897,-3346" coordsize="10,20" path="m6897,-3326l6906,-3326,6906,-3346,6897,-3346,6897,-3326xe" filled="true" fillcolor="#000000" stroked="false">
                <v:path arrowok="t"/>
                <v:fill type="solid"/>
              </v:shape>
            </v:group>
            <v:group style="position:absolute;left:6897;top:-3326;width:10;height:20" coordorigin="6897,-3326" coordsize="10,20">
              <v:shape style="position:absolute;left:6897;top:-3326;width:10;height:20" coordorigin="6897,-3326" coordsize="10,20" path="m6897,-3307l6906,-3307,6906,-3326,6897,-3326,6897,-3307xe" filled="true" fillcolor="#000000" stroked="false">
                <v:path arrowok="t"/>
                <v:fill type="solid"/>
              </v:shape>
            </v:group>
            <v:group style="position:absolute;left:6897;top:-3307;width:10;height:20" coordorigin="6897,-3307" coordsize="10,20">
              <v:shape style="position:absolute;left:6897;top:-3307;width:10;height:20" coordorigin="6897,-3307" coordsize="10,20" path="m6897,-3288l6906,-3288,6906,-3307,6897,-3307,6897,-3288xe" filled="true" fillcolor="#000000" stroked="false">
                <v:path arrowok="t"/>
                <v:fill type="solid"/>
              </v:shape>
            </v:group>
            <v:group style="position:absolute;left:6897;top:-3288;width:10;height:20" coordorigin="6897,-3288" coordsize="10,20">
              <v:shape style="position:absolute;left:6897;top:-3288;width:10;height:20" coordorigin="6897,-3288" coordsize="10,20" path="m6897,-3269l6906,-3269,6906,-3288,6897,-3288,6897,-3269xe" filled="true" fillcolor="#000000" stroked="false">
                <v:path arrowok="t"/>
                <v:fill type="solid"/>
              </v:shape>
            </v:group>
            <v:group style="position:absolute;left:6897;top:-3269;width:10;height:20" coordorigin="6897,-3269" coordsize="10,20">
              <v:shape style="position:absolute;left:6897;top:-3269;width:10;height:20" coordorigin="6897,-3269" coordsize="10,20" path="m6897,-3250l6906,-3250,6906,-3269,6897,-3269,6897,-3250xe" filled="true" fillcolor="#000000" stroked="false">
                <v:path arrowok="t"/>
                <v:fill type="solid"/>
              </v:shape>
            </v:group>
            <v:group style="position:absolute;left:6897;top:-3250;width:10;height:20" coordorigin="6897,-3250" coordsize="10,20">
              <v:shape style="position:absolute;left:6897;top:-3250;width:10;height:20" coordorigin="6897,-3250" coordsize="10,20" path="m6897,-3230l6906,-3230,6906,-3250,6897,-3250,6897,-3230xe" filled="true" fillcolor="#000000" stroked="false">
                <v:path arrowok="t"/>
                <v:fill type="solid"/>
              </v:shape>
            </v:group>
            <v:group style="position:absolute;left:6897;top:-3230;width:10;height:20" coordorigin="6897,-3230" coordsize="10,20">
              <v:shape style="position:absolute;left:6897;top:-3230;width:10;height:20" coordorigin="6897,-3230" coordsize="10,20" path="m6897,-3211l6906,-3211,6906,-3230,6897,-3230,6897,-3211xe" filled="true" fillcolor="#000000" stroked="false">
                <v:path arrowok="t"/>
                <v:fill type="solid"/>
              </v:shape>
            </v:group>
            <v:group style="position:absolute;left:6897;top:-3211;width:10;height:20" coordorigin="6897,-3211" coordsize="10,20">
              <v:shape style="position:absolute;left:6897;top:-3211;width:10;height:20" coordorigin="6897,-3211" coordsize="10,20" path="m6897,-3192l6906,-3192,6906,-3211,6897,-3211,6897,-3192xe" filled="true" fillcolor="#000000" stroked="false">
                <v:path arrowok="t"/>
                <v:fill type="solid"/>
              </v:shape>
            </v:group>
            <v:group style="position:absolute;left:6897;top:-3192;width:10;height:20" coordorigin="6897,-3192" coordsize="10,20">
              <v:shape style="position:absolute;left:6897;top:-3192;width:10;height:20" coordorigin="6897,-3192" coordsize="10,20" path="m6897,-3173l6906,-3173,6906,-3192,6897,-3192,6897,-3173xe" filled="true" fillcolor="#000000" stroked="false">
                <v:path arrowok="t"/>
                <v:fill type="solid"/>
              </v:shape>
            </v:group>
            <v:group style="position:absolute;left:6897;top:-3173;width:10;height:20" coordorigin="6897,-3173" coordsize="10,20">
              <v:shape style="position:absolute;left:6897;top:-3173;width:10;height:20" coordorigin="6897,-3173" coordsize="10,20" path="m6897,-3154l6906,-3154,6906,-3173,6897,-3173,6897,-3154xe" filled="true" fillcolor="#000000" stroked="false">
                <v:path arrowok="t"/>
                <v:fill type="solid"/>
              </v:shape>
            </v:group>
            <v:group style="position:absolute;left:6897;top:-3154;width:10;height:20" coordorigin="6897,-3154" coordsize="10,20">
              <v:shape style="position:absolute;left:6897;top:-3154;width:10;height:20" coordorigin="6897,-3154" coordsize="10,20" path="m6897,-3134l6906,-3134,6906,-3154,6897,-3154,6897,-3134xe" filled="true" fillcolor="#000000" stroked="false">
                <v:path arrowok="t"/>
                <v:fill type="solid"/>
              </v:shape>
            </v:group>
            <v:group style="position:absolute;left:6897;top:-3134;width:10;height:20" coordorigin="6897,-3134" coordsize="10,20">
              <v:shape style="position:absolute;left:6897;top:-3134;width:10;height:20" coordorigin="6897,-3134" coordsize="10,20" path="m6897,-3115l6906,-3115,6906,-3134,6897,-3134,6897,-3115xe" filled="true" fillcolor="#000000" stroked="false">
                <v:path arrowok="t"/>
                <v:fill type="solid"/>
              </v:shape>
            </v:group>
            <v:group style="position:absolute;left:6897;top:-3115;width:10;height:20" coordorigin="6897,-3115" coordsize="10,20">
              <v:shape style="position:absolute;left:6897;top:-3115;width:10;height:20" coordorigin="6897,-3115" coordsize="10,20" path="m6897,-3096l6906,-3096,6906,-3115,6897,-3115,6897,-3096xe" filled="true" fillcolor="#000000" stroked="false">
                <v:path arrowok="t"/>
                <v:fill type="solid"/>
              </v:shape>
            </v:group>
            <v:group style="position:absolute;left:6897;top:-3096;width:10;height:20" coordorigin="6897,-3096" coordsize="10,20">
              <v:shape style="position:absolute;left:6897;top:-3096;width:10;height:20" coordorigin="6897,-3096" coordsize="10,20" path="m6897,-3077l6906,-3077,6906,-3096,6897,-3096,6897,-3077xe" filled="true" fillcolor="#000000" stroked="false">
                <v:path arrowok="t"/>
                <v:fill type="solid"/>
              </v:shape>
            </v:group>
            <v:group style="position:absolute;left:6897;top:-3077;width:10;height:20" coordorigin="6897,-3077" coordsize="10,20">
              <v:shape style="position:absolute;left:6897;top:-3077;width:10;height:20" coordorigin="6897,-3077" coordsize="10,20" path="m6897,-3058l6906,-3058,6906,-3077,6897,-3077,6897,-3058xe" filled="true" fillcolor="#000000" stroked="false">
                <v:path arrowok="t"/>
                <v:fill type="solid"/>
              </v:shape>
            </v:group>
            <v:group style="position:absolute;left:6897;top:-3058;width:10;height:20" coordorigin="6897,-3058" coordsize="10,20">
              <v:shape style="position:absolute;left:6897;top:-3058;width:10;height:20" coordorigin="6897,-3058" coordsize="10,20" path="m6897,-3038l6906,-3038,6906,-3058,6897,-3058,6897,-3038xe" filled="true" fillcolor="#000000" stroked="false">
                <v:path arrowok="t"/>
                <v:fill type="solid"/>
              </v:shape>
            </v:group>
            <v:group style="position:absolute;left:6897;top:-3038;width:10;height:20" coordorigin="6897,-3038" coordsize="10,20">
              <v:shape style="position:absolute;left:6897;top:-3038;width:10;height:20" coordorigin="6897,-3038" coordsize="10,20" path="m6897,-3019l6906,-3019,6906,-3038,6897,-3038,6897,-3019xe" filled="true" fillcolor="#000000" stroked="false">
                <v:path arrowok="t"/>
                <v:fill type="solid"/>
              </v:shape>
            </v:group>
            <v:group style="position:absolute;left:6897;top:-3019;width:10;height:20" coordorigin="6897,-3019" coordsize="10,20">
              <v:shape style="position:absolute;left:6897;top:-3019;width:10;height:20" coordorigin="6897,-3019" coordsize="10,20" path="m6897,-3000l6906,-3000,6906,-3019,6897,-3019,6897,-3000xe" filled="true" fillcolor="#000000" stroked="false">
                <v:path arrowok="t"/>
                <v:fill type="solid"/>
              </v:shape>
            </v:group>
            <v:group style="position:absolute;left:6897;top:-3000;width:10;height:20" coordorigin="6897,-3000" coordsize="10,20">
              <v:shape style="position:absolute;left:6897;top:-3000;width:10;height:20" coordorigin="6897,-3000" coordsize="10,20" path="m6897,-2981l6906,-2981,6906,-3000,6897,-3000,6897,-2981xe" filled="true" fillcolor="#000000" stroked="false">
                <v:path arrowok="t"/>
                <v:fill type="solid"/>
              </v:shape>
            </v:group>
            <v:group style="position:absolute;left:6897;top:-2981;width:10;height:20" coordorigin="6897,-2981" coordsize="10,20">
              <v:shape style="position:absolute;left:6897;top:-2981;width:10;height:20" coordorigin="6897,-2981" coordsize="10,20" path="m6897,-2962l6906,-2962,6906,-2981,6897,-2981,6897,-2962xe" filled="true" fillcolor="#000000" stroked="false">
                <v:path arrowok="t"/>
                <v:fill type="solid"/>
              </v:shape>
            </v:group>
            <v:group style="position:absolute;left:6897;top:-2962;width:10;height:20" coordorigin="6897,-2962" coordsize="10,20">
              <v:shape style="position:absolute;left:6897;top:-2962;width:10;height:20" coordorigin="6897,-2962" coordsize="10,20" path="m6897,-2942l6906,-2942,6906,-2962,6897,-2962,6897,-2942xe" filled="true" fillcolor="#000000" stroked="false">
                <v:path arrowok="t"/>
                <v:fill type="solid"/>
              </v:shape>
            </v:group>
            <v:group style="position:absolute;left:6897;top:-2935;width:10;height:2" coordorigin="6897,-2935" coordsize="10,2">
              <v:shape style="position:absolute;left:6897;top:-2935;width:10;height:2" coordorigin="6897,-2935" coordsize="10,0" path="m6897,-2935l6906,-2935e" filled="false" stroked="true" strokeweight=".72pt" strokecolor="#000000">
                <v:path arrowok="t"/>
              </v:shape>
            </v:group>
            <v:group style="position:absolute;left:8598;top:-3730;width:10;height:20" coordorigin="8598,-3730" coordsize="10,20">
              <v:shape style="position:absolute;left:8598;top:-3730;width:10;height:20" coordorigin="8598,-3730" coordsize="10,20" path="m8598,-3710l8608,-3710,8608,-3730,8598,-3730,8598,-3710xe" filled="true" fillcolor="#000000" stroked="false">
                <v:path arrowok="t"/>
                <v:fill type="solid"/>
              </v:shape>
            </v:group>
            <v:group style="position:absolute;left:8598;top:-3710;width:10;height:20" coordorigin="8598,-3710" coordsize="10,20">
              <v:shape style="position:absolute;left:8598;top:-3710;width:10;height:20" coordorigin="8598,-3710" coordsize="10,20" path="m8598,-3691l8608,-3691,8608,-3710,8598,-3710,8598,-3691xe" filled="true" fillcolor="#000000" stroked="false">
                <v:path arrowok="t"/>
                <v:fill type="solid"/>
              </v:shape>
            </v:group>
            <v:group style="position:absolute;left:8598;top:-3691;width:10;height:20" coordorigin="8598,-3691" coordsize="10,20">
              <v:shape style="position:absolute;left:8598;top:-3691;width:10;height:20" coordorigin="8598,-3691" coordsize="10,20" path="m8598,-3672l8608,-3672,8608,-3691,8598,-3691,8598,-3672xe" filled="true" fillcolor="#000000" stroked="false">
                <v:path arrowok="t"/>
                <v:fill type="solid"/>
              </v:shape>
            </v:group>
            <v:group style="position:absolute;left:8598;top:-3672;width:10;height:20" coordorigin="8598,-3672" coordsize="10,20">
              <v:shape style="position:absolute;left:8598;top:-3672;width:10;height:20" coordorigin="8598,-3672" coordsize="10,20" path="m8598,-3653l8608,-3653,8608,-3672,8598,-3672,8598,-3653xe" filled="true" fillcolor="#000000" stroked="false">
                <v:path arrowok="t"/>
                <v:fill type="solid"/>
              </v:shape>
            </v:group>
            <v:group style="position:absolute;left:8598;top:-3653;width:10;height:20" coordorigin="8598,-3653" coordsize="10,20">
              <v:shape style="position:absolute;left:8598;top:-3653;width:10;height:20" coordorigin="8598,-3653" coordsize="10,20" path="m8598,-3634l8608,-3634,8608,-3653,8598,-3653,8598,-3634xe" filled="true" fillcolor="#000000" stroked="false">
                <v:path arrowok="t"/>
                <v:fill type="solid"/>
              </v:shape>
            </v:group>
            <v:group style="position:absolute;left:8598;top:-3634;width:10;height:20" coordorigin="8598,-3634" coordsize="10,20">
              <v:shape style="position:absolute;left:8598;top:-3634;width:10;height:20" coordorigin="8598,-3634" coordsize="10,20" path="m8598,-3614l8608,-3614,8608,-3634,8598,-3634,8598,-3614xe" filled="true" fillcolor="#000000" stroked="false">
                <v:path arrowok="t"/>
                <v:fill type="solid"/>
              </v:shape>
            </v:group>
            <v:group style="position:absolute;left:8598;top:-3614;width:10;height:20" coordorigin="8598,-3614" coordsize="10,20">
              <v:shape style="position:absolute;left:8598;top:-3614;width:10;height:20" coordorigin="8598,-3614" coordsize="10,20" path="m8598,-3595l8608,-3595,8608,-3614,8598,-3614,8598,-3595xe" filled="true" fillcolor="#000000" stroked="false">
                <v:path arrowok="t"/>
                <v:fill type="solid"/>
              </v:shape>
            </v:group>
            <v:group style="position:absolute;left:8598;top:-3595;width:10;height:20" coordorigin="8598,-3595" coordsize="10,20">
              <v:shape style="position:absolute;left:8598;top:-3595;width:10;height:20" coordorigin="8598,-3595" coordsize="10,20" path="m8598,-3576l8608,-3576,8608,-3595,8598,-3595,8598,-3576xe" filled="true" fillcolor="#000000" stroked="false">
                <v:path arrowok="t"/>
                <v:fill type="solid"/>
              </v:shape>
            </v:group>
            <v:group style="position:absolute;left:8598;top:-3576;width:10;height:20" coordorigin="8598,-3576" coordsize="10,20">
              <v:shape style="position:absolute;left:8598;top:-3576;width:10;height:20" coordorigin="8598,-3576" coordsize="10,20" path="m8598,-3557l8608,-3557,8608,-3576,8598,-3576,8598,-3557xe" filled="true" fillcolor="#000000" stroked="false">
                <v:path arrowok="t"/>
                <v:fill type="solid"/>
              </v:shape>
            </v:group>
            <v:group style="position:absolute;left:8598;top:-3557;width:10;height:20" coordorigin="8598,-3557" coordsize="10,20">
              <v:shape style="position:absolute;left:8598;top:-3557;width:10;height:20" coordorigin="8598,-3557" coordsize="10,20" path="m8598,-3538l8608,-3538,8608,-3557,8598,-3557,8598,-3538xe" filled="true" fillcolor="#000000" stroked="false">
                <v:path arrowok="t"/>
                <v:fill type="solid"/>
              </v:shape>
            </v:group>
            <v:group style="position:absolute;left:8598;top:-3538;width:10;height:20" coordorigin="8598,-3538" coordsize="10,20">
              <v:shape style="position:absolute;left:8598;top:-3538;width:10;height:20" coordorigin="8598,-3538" coordsize="10,20" path="m8598,-3518l8608,-3518,8608,-3538,8598,-3538,8598,-3518xe" filled="true" fillcolor="#000000" stroked="false">
                <v:path arrowok="t"/>
                <v:fill type="solid"/>
              </v:shape>
            </v:group>
            <v:group style="position:absolute;left:8598;top:-3518;width:10;height:20" coordorigin="8598,-3518" coordsize="10,20">
              <v:shape style="position:absolute;left:8598;top:-3518;width:10;height:20" coordorigin="8598,-3518" coordsize="10,20" path="m8598,-3499l8608,-3499,8608,-3518,8598,-3518,8598,-3499xe" filled="true" fillcolor="#000000" stroked="false">
                <v:path arrowok="t"/>
                <v:fill type="solid"/>
              </v:shape>
            </v:group>
            <v:group style="position:absolute;left:8598;top:-3499;width:10;height:20" coordorigin="8598,-3499" coordsize="10,20">
              <v:shape style="position:absolute;left:8598;top:-3499;width:10;height:20" coordorigin="8598,-3499" coordsize="10,20" path="m8598,-3480l8608,-3480,8608,-3499,8598,-3499,8598,-3480xe" filled="true" fillcolor="#000000" stroked="false">
                <v:path arrowok="t"/>
                <v:fill type="solid"/>
              </v:shape>
            </v:group>
            <v:group style="position:absolute;left:8598;top:-3480;width:10;height:20" coordorigin="8598,-3480" coordsize="10,20">
              <v:shape style="position:absolute;left:8598;top:-3480;width:10;height:20" coordorigin="8598,-3480" coordsize="10,20" path="m8598,-3461l8608,-3461,8608,-3480,8598,-3480,8598,-3461xe" filled="true" fillcolor="#000000" stroked="false">
                <v:path arrowok="t"/>
                <v:fill type="solid"/>
              </v:shape>
            </v:group>
            <v:group style="position:absolute;left:8598;top:-3461;width:10;height:20" coordorigin="8598,-3461" coordsize="10,20">
              <v:shape style="position:absolute;left:8598;top:-3461;width:10;height:20" coordorigin="8598,-3461" coordsize="10,20" path="m8598,-3442l8608,-3442,8608,-3461,8598,-3461,8598,-3442xe" filled="true" fillcolor="#000000" stroked="false">
                <v:path arrowok="t"/>
                <v:fill type="solid"/>
              </v:shape>
            </v:group>
            <v:group style="position:absolute;left:8598;top:-3442;width:10;height:20" coordorigin="8598,-3442" coordsize="10,20">
              <v:shape style="position:absolute;left:8598;top:-3442;width:10;height:20" coordorigin="8598,-3442" coordsize="10,20" path="m8598,-3422l8608,-3422,8608,-3442,8598,-3442,8598,-3422xe" filled="true" fillcolor="#000000" stroked="false">
                <v:path arrowok="t"/>
                <v:fill type="solid"/>
              </v:shape>
            </v:group>
            <v:group style="position:absolute;left:8598;top:-3422;width:10;height:20" coordorigin="8598,-3422" coordsize="10,20">
              <v:shape style="position:absolute;left:8598;top:-3422;width:10;height:20" coordorigin="8598,-3422" coordsize="10,20" path="m8598,-3403l8608,-3403,8608,-3422,8598,-3422,8598,-3403xe" filled="true" fillcolor="#000000" stroked="false">
                <v:path arrowok="t"/>
                <v:fill type="solid"/>
              </v:shape>
            </v:group>
            <v:group style="position:absolute;left:8598;top:-3403;width:10;height:20" coordorigin="8598,-3403" coordsize="10,20">
              <v:shape style="position:absolute;left:8598;top:-3403;width:10;height:20" coordorigin="8598,-3403" coordsize="10,20" path="m8598,-3384l8608,-3384,8608,-3403,8598,-3403,8598,-3384xe" filled="true" fillcolor="#000000" stroked="false">
                <v:path arrowok="t"/>
                <v:fill type="solid"/>
              </v:shape>
            </v:group>
            <v:group style="position:absolute;left:8598;top:-3384;width:10;height:20" coordorigin="8598,-3384" coordsize="10,20">
              <v:shape style="position:absolute;left:8598;top:-3384;width:10;height:20" coordorigin="8598,-3384" coordsize="10,20" path="m8598,-3365l8608,-3365,8608,-3384,8598,-3384,8598,-3365xe" filled="true" fillcolor="#000000" stroked="false">
                <v:path arrowok="t"/>
                <v:fill type="solid"/>
              </v:shape>
            </v:group>
            <v:group style="position:absolute;left:8598;top:-3365;width:10;height:20" coordorigin="8598,-3365" coordsize="10,20">
              <v:shape style="position:absolute;left:8598;top:-3365;width:10;height:20" coordorigin="8598,-3365" coordsize="10,20" path="m8598,-3346l8608,-3346,8608,-3365,8598,-3365,8598,-3346xe" filled="true" fillcolor="#000000" stroked="false">
                <v:path arrowok="t"/>
                <v:fill type="solid"/>
              </v:shape>
            </v:group>
            <v:group style="position:absolute;left:8598;top:-3346;width:10;height:20" coordorigin="8598,-3346" coordsize="10,20">
              <v:shape style="position:absolute;left:8598;top:-3346;width:10;height:20" coordorigin="8598,-3346" coordsize="10,20" path="m8598,-3326l8608,-3326,8608,-3346,8598,-3346,8598,-3326xe" filled="true" fillcolor="#000000" stroked="false">
                <v:path arrowok="t"/>
                <v:fill type="solid"/>
              </v:shape>
            </v:group>
            <v:group style="position:absolute;left:8598;top:-3326;width:10;height:20" coordorigin="8598,-3326" coordsize="10,20">
              <v:shape style="position:absolute;left:8598;top:-3326;width:10;height:20" coordorigin="8598,-3326" coordsize="10,20" path="m8598,-3307l8608,-3307,8608,-3326,8598,-3326,8598,-3307xe" filled="true" fillcolor="#000000" stroked="false">
                <v:path arrowok="t"/>
                <v:fill type="solid"/>
              </v:shape>
            </v:group>
            <v:group style="position:absolute;left:8598;top:-3307;width:10;height:20" coordorigin="8598,-3307" coordsize="10,20">
              <v:shape style="position:absolute;left:8598;top:-3307;width:10;height:20" coordorigin="8598,-3307" coordsize="10,20" path="m8598,-3288l8608,-3288,8608,-3307,8598,-3307,8598,-3288xe" filled="true" fillcolor="#000000" stroked="false">
                <v:path arrowok="t"/>
                <v:fill type="solid"/>
              </v:shape>
            </v:group>
            <v:group style="position:absolute;left:8598;top:-3288;width:10;height:20" coordorigin="8598,-3288" coordsize="10,20">
              <v:shape style="position:absolute;left:8598;top:-3288;width:10;height:20" coordorigin="8598,-3288" coordsize="10,20" path="m8598,-3269l8608,-3269,8608,-3288,8598,-3288,8598,-3269xe" filled="true" fillcolor="#000000" stroked="false">
                <v:path arrowok="t"/>
                <v:fill type="solid"/>
              </v:shape>
            </v:group>
            <v:group style="position:absolute;left:8598;top:-3269;width:10;height:20" coordorigin="8598,-3269" coordsize="10,20">
              <v:shape style="position:absolute;left:8598;top:-3269;width:10;height:20" coordorigin="8598,-3269" coordsize="10,20" path="m8598,-3250l8608,-3250,8608,-3269,8598,-3269,8598,-3250xe" filled="true" fillcolor="#000000" stroked="false">
                <v:path arrowok="t"/>
                <v:fill type="solid"/>
              </v:shape>
            </v:group>
            <v:group style="position:absolute;left:8598;top:-3250;width:10;height:20" coordorigin="8598,-3250" coordsize="10,20">
              <v:shape style="position:absolute;left:8598;top:-3250;width:10;height:20" coordorigin="8598,-3250" coordsize="10,20" path="m8598,-3230l8608,-3230,8608,-3250,8598,-3250,8598,-3230xe" filled="true" fillcolor="#000000" stroked="false">
                <v:path arrowok="t"/>
                <v:fill type="solid"/>
              </v:shape>
            </v:group>
            <v:group style="position:absolute;left:8598;top:-3230;width:10;height:20" coordorigin="8598,-3230" coordsize="10,20">
              <v:shape style="position:absolute;left:8598;top:-3230;width:10;height:20" coordorigin="8598,-3230" coordsize="10,20" path="m8598,-3211l8608,-3211,8608,-3230,8598,-3230,8598,-3211xe" filled="true" fillcolor="#000000" stroked="false">
                <v:path arrowok="t"/>
                <v:fill type="solid"/>
              </v:shape>
            </v:group>
            <v:group style="position:absolute;left:8598;top:-3211;width:10;height:20" coordorigin="8598,-3211" coordsize="10,20">
              <v:shape style="position:absolute;left:8598;top:-3211;width:10;height:20" coordorigin="8598,-3211" coordsize="10,20" path="m8598,-3192l8608,-3192,8608,-3211,8598,-3211,8598,-3192xe" filled="true" fillcolor="#000000" stroked="false">
                <v:path arrowok="t"/>
                <v:fill type="solid"/>
              </v:shape>
            </v:group>
            <v:group style="position:absolute;left:8598;top:-3192;width:10;height:20" coordorigin="8598,-3192" coordsize="10,20">
              <v:shape style="position:absolute;left:8598;top:-3192;width:10;height:20" coordorigin="8598,-3192" coordsize="10,20" path="m8598,-3173l8608,-3173,8608,-3192,8598,-3192,8598,-3173xe" filled="true" fillcolor="#000000" stroked="false">
                <v:path arrowok="t"/>
                <v:fill type="solid"/>
              </v:shape>
            </v:group>
            <v:group style="position:absolute;left:8598;top:-3173;width:10;height:20" coordorigin="8598,-3173" coordsize="10,20">
              <v:shape style="position:absolute;left:8598;top:-3173;width:10;height:20" coordorigin="8598,-3173" coordsize="10,20" path="m8598,-3154l8608,-3154,8608,-3173,8598,-3173,8598,-3154xe" filled="true" fillcolor="#000000" stroked="false">
                <v:path arrowok="t"/>
                <v:fill type="solid"/>
              </v:shape>
            </v:group>
            <v:group style="position:absolute;left:8598;top:-3154;width:10;height:20" coordorigin="8598,-3154" coordsize="10,20">
              <v:shape style="position:absolute;left:8598;top:-3154;width:10;height:20" coordorigin="8598,-3154" coordsize="10,20" path="m8598,-3134l8608,-3134,8608,-3154,8598,-3154,8598,-3134xe" filled="true" fillcolor="#000000" stroked="false">
                <v:path arrowok="t"/>
                <v:fill type="solid"/>
              </v:shape>
            </v:group>
            <v:group style="position:absolute;left:8598;top:-3134;width:10;height:20" coordorigin="8598,-3134" coordsize="10,20">
              <v:shape style="position:absolute;left:8598;top:-3134;width:10;height:20" coordorigin="8598,-3134" coordsize="10,20" path="m8598,-3115l8608,-3115,8608,-3134,8598,-3134,8598,-3115xe" filled="true" fillcolor="#000000" stroked="false">
                <v:path arrowok="t"/>
                <v:fill type="solid"/>
              </v:shape>
            </v:group>
            <v:group style="position:absolute;left:8598;top:-3115;width:10;height:20" coordorigin="8598,-3115" coordsize="10,20">
              <v:shape style="position:absolute;left:8598;top:-3115;width:10;height:20" coordorigin="8598,-3115" coordsize="10,20" path="m8598,-3096l8608,-3096,8608,-3115,8598,-3115,8598,-3096xe" filled="true" fillcolor="#000000" stroked="false">
                <v:path arrowok="t"/>
                <v:fill type="solid"/>
              </v:shape>
            </v:group>
            <v:group style="position:absolute;left:8598;top:-3096;width:10;height:20" coordorigin="8598,-3096" coordsize="10,20">
              <v:shape style="position:absolute;left:8598;top:-3096;width:10;height:20" coordorigin="8598,-3096" coordsize="10,20" path="m8598,-3077l8608,-3077,8608,-3096,8598,-3096,8598,-3077xe" filled="true" fillcolor="#000000" stroked="false">
                <v:path arrowok="t"/>
                <v:fill type="solid"/>
              </v:shape>
            </v:group>
            <v:group style="position:absolute;left:8598;top:-3077;width:10;height:20" coordorigin="8598,-3077" coordsize="10,20">
              <v:shape style="position:absolute;left:8598;top:-3077;width:10;height:20" coordorigin="8598,-3077" coordsize="10,20" path="m8598,-3058l8608,-3058,8608,-3077,8598,-3077,8598,-3058xe" filled="true" fillcolor="#000000" stroked="false">
                <v:path arrowok="t"/>
                <v:fill type="solid"/>
              </v:shape>
            </v:group>
            <v:group style="position:absolute;left:8598;top:-3058;width:10;height:20" coordorigin="8598,-3058" coordsize="10,20">
              <v:shape style="position:absolute;left:8598;top:-3058;width:10;height:20" coordorigin="8598,-3058" coordsize="10,20" path="m8598,-3038l8608,-3038,8608,-3058,8598,-3058,8598,-3038xe" filled="true" fillcolor="#000000" stroked="false">
                <v:path arrowok="t"/>
                <v:fill type="solid"/>
              </v:shape>
            </v:group>
            <v:group style="position:absolute;left:8598;top:-3038;width:10;height:20" coordorigin="8598,-3038" coordsize="10,20">
              <v:shape style="position:absolute;left:8598;top:-3038;width:10;height:20" coordorigin="8598,-3038" coordsize="10,20" path="m8598,-3019l8608,-3019,8608,-3038,8598,-3038,8598,-3019xe" filled="true" fillcolor="#000000" stroked="false">
                <v:path arrowok="t"/>
                <v:fill type="solid"/>
              </v:shape>
            </v:group>
            <v:group style="position:absolute;left:8598;top:-3019;width:10;height:20" coordorigin="8598,-3019" coordsize="10,20">
              <v:shape style="position:absolute;left:8598;top:-3019;width:10;height:20" coordorigin="8598,-3019" coordsize="10,20" path="m8598,-3000l8608,-3000,8608,-3019,8598,-3019,8598,-3000xe" filled="true" fillcolor="#000000" stroked="false">
                <v:path arrowok="t"/>
                <v:fill type="solid"/>
              </v:shape>
            </v:group>
            <v:group style="position:absolute;left:8598;top:-3000;width:10;height:20" coordorigin="8598,-3000" coordsize="10,20">
              <v:shape style="position:absolute;left:8598;top:-3000;width:10;height:20" coordorigin="8598,-3000" coordsize="10,20" path="m8598,-2981l8608,-2981,8608,-3000,8598,-3000,8598,-2981xe" filled="true" fillcolor="#000000" stroked="false">
                <v:path arrowok="t"/>
                <v:fill type="solid"/>
              </v:shape>
            </v:group>
            <v:group style="position:absolute;left:8598;top:-2981;width:10;height:20" coordorigin="8598,-2981" coordsize="10,20">
              <v:shape style="position:absolute;left:8598;top:-2981;width:10;height:20" coordorigin="8598,-2981" coordsize="10,20" path="m8598,-2962l8608,-2962,8608,-2981,8598,-2981,8598,-2962xe" filled="true" fillcolor="#000000" stroked="false">
                <v:path arrowok="t"/>
                <v:fill type="solid"/>
              </v:shape>
            </v:group>
            <v:group style="position:absolute;left:8598;top:-2962;width:10;height:20" coordorigin="8598,-2962" coordsize="10,20">
              <v:shape style="position:absolute;left:8598;top:-2962;width:10;height:20" coordorigin="8598,-2962" coordsize="10,20" path="m8598,-2942l8608,-2942,8608,-2962,8598,-2962,8598,-2942xe" filled="true" fillcolor="#000000" stroked="false">
                <v:path arrowok="t"/>
                <v:fill type="solid"/>
              </v:shape>
            </v:group>
            <v:group style="position:absolute;left:8598;top:-2935;width:10;height:2" coordorigin="8598,-2935" coordsize="10,2">
              <v:shape style="position:absolute;left:8598;top:-2935;width:10;height:2" coordorigin="8598,-2935" coordsize="10,0" path="m8598,-2935l8608,-2935e" filled="false" stroked="true" strokeweight=".72pt" strokecolor="#000000">
                <v:path arrowok="t"/>
              </v:shape>
              <v:shape style="position:absolute;left:2950;top:-3019;width:1273;height:101" type="#_x0000_t75" stroked="false">
                <v:imagedata r:id="rId98" o:title=""/>
              </v:shape>
              <v:shape style="position:absolute;left:4199;top:-2928;width:2698;height:10" type="#_x0000_t75" stroked="false">
                <v:imagedata r:id="rId96" o:title=""/>
              </v:shape>
              <v:shape style="position:absolute;left:6892;top:-2928;width:3953;height:10" type="#_x0000_t75" stroked="false">
                <v:imagedata r:id="rId97" o:title=""/>
              </v:shape>
            </v:group>
            <v:group style="position:absolute;left:5197;top:-2918;width:10;height:20" coordorigin="5197,-2918" coordsize="10,20">
              <v:shape style="position:absolute;left:5197;top:-2918;width:10;height:20" coordorigin="5197,-2918" coordsize="10,20" path="m5197,-2899l5207,-2899,5207,-2918,5197,-2918,5197,-2899xe" filled="true" fillcolor="#000000" stroked="false">
                <v:path arrowok="t"/>
                <v:fill type="solid"/>
              </v:shape>
            </v:group>
            <v:group style="position:absolute;left:5197;top:-2899;width:10;height:20" coordorigin="5197,-2899" coordsize="10,20">
              <v:shape style="position:absolute;left:5197;top:-2899;width:10;height:20" coordorigin="5197,-2899" coordsize="10,20" path="m5197,-2880l5207,-2880,5207,-2899,5197,-2899,5197,-2880xe" filled="true" fillcolor="#000000" stroked="false">
                <v:path arrowok="t"/>
                <v:fill type="solid"/>
              </v:shape>
            </v:group>
            <v:group style="position:absolute;left:5197;top:-2880;width:10;height:20" coordorigin="5197,-2880" coordsize="10,20">
              <v:shape style="position:absolute;left:5197;top:-2880;width:10;height:20" coordorigin="5197,-2880" coordsize="10,20" path="m5197,-2861l5207,-2861,5207,-2880,5197,-2880,5197,-2861xe" filled="true" fillcolor="#000000" stroked="false">
                <v:path arrowok="t"/>
                <v:fill type="solid"/>
              </v:shape>
            </v:group>
            <v:group style="position:absolute;left:5197;top:-2861;width:10;height:20" coordorigin="5197,-2861" coordsize="10,20">
              <v:shape style="position:absolute;left:5197;top:-2861;width:10;height:20" coordorigin="5197,-2861" coordsize="10,20" path="m5197,-2842l5207,-2842,5207,-2861,5197,-2861,5197,-2842xe" filled="true" fillcolor="#000000" stroked="false">
                <v:path arrowok="t"/>
                <v:fill type="solid"/>
              </v:shape>
            </v:group>
            <v:group style="position:absolute;left:5197;top:-2842;width:10;height:20" coordorigin="5197,-2842" coordsize="10,20">
              <v:shape style="position:absolute;left:5197;top:-2842;width:10;height:20" coordorigin="5197,-2842" coordsize="10,20" path="m5197,-2822l5207,-2822,5207,-2842,5197,-2842,5197,-2822xe" filled="true" fillcolor="#000000" stroked="false">
                <v:path arrowok="t"/>
                <v:fill type="solid"/>
              </v:shape>
            </v:group>
            <v:group style="position:absolute;left:5197;top:-2822;width:10;height:20" coordorigin="5197,-2822" coordsize="10,20">
              <v:shape style="position:absolute;left:5197;top:-2822;width:10;height:20" coordorigin="5197,-2822" coordsize="10,20" path="m5197,-2803l5207,-2803,5207,-2822,5197,-2822,5197,-2803xe" filled="true" fillcolor="#000000" stroked="false">
                <v:path arrowok="t"/>
                <v:fill type="solid"/>
              </v:shape>
            </v:group>
            <v:group style="position:absolute;left:5197;top:-2803;width:10;height:20" coordorigin="5197,-2803" coordsize="10,20">
              <v:shape style="position:absolute;left:5197;top:-2803;width:10;height:20" coordorigin="5197,-2803" coordsize="10,20" path="m5197,-2784l5207,-2784,5207,-2803,5197,-2803,5197,-2784xe" filled="true" fillcolor="#000000" stroked="false">
                <v:path arrowok="t"/>
                <v:fill type="solid"/>
              </v:shape>
            </v:group>
            <v:group style="position:absolute;left:5197;top:-2784;width:10;height:20" coordorigin="5197,-2784" coordsize="10,20">
              <v:shape style="position:absolute;left:5197;top:-2784;width:10;height:20" coordorigin="5197,-2784" coordsize="10,20" path="m5197,-2765l5207,-2765,5207,-2784,5197,-2784,5197,-2765xe" filled="true" fillcolor="#000000" stroked="false">
                <v:path arrowok="t"/>
                <v:fill type="solid"/>
              </v:shape>
            </v:group>
            <v:group style="position:absolute;left:5197;top:-2765;width:10;height:20" coordorigin="5197,-2765" coordsize="10,20">
              <v:shape style="position:absolute;left:5197;top:-2765;width:10;height:20" coordorigin="5197,-2765" coordsize="10,20" path="m5197,-2746l5207,-2746,5207,-2765,5197,-2765,5197,-2746xe" filled="true" fillcolor="#000000" stroked="false">
                <v:path arrowok="t"/>
                <v:fill type="solid"/>
              </v:shape>
            </v:group>
            <v:group style="position:absolute;left:5197;top:-2746;width:10;height:20" coordorigin="5197,-2746" coordsize="10,20">
              <v:shape style="position:absolute;left:5197;top:-2746;width:10;height:20" coordorigin="5197,-2746" coordsize="10,20" path="m5197,-2726l5207,-2726,5207,-2746,5197,-2746,5197,-2726xe" filled="true" fillcolor="#000000" stroked="false">
                <v:path arrowok="t"/>
                <v:fill type="solid"/>
              </v:shape>
            </v:group>
            <v:group style="position:absolute;left:5197;top:-2726;width:10;height:20" coordorigin="5197,-2726" coordsize="10,20">
              <v:shape style="position:absolute;left:5197;top:-2726;width:10;height:20" coordorigin="5197,-2726" coordsize="10,20" path="m5197,-2707l5207,-2707,5207,-2726,5197,-2726,5197,-2707xe" filled="true" fillcolor="#000000" stroked="false">
                <v:path arrowok="t"/>
                <v:fill type="solid"/>
              </v:shape>
            </v:group>
            <v:group style="position:absolute;left:5197;top:-2707;width:10;height:20" coordorigin="5197,-2707" coordsize="10,20">
              <v:shape style="position:absolute;left:5197;top:-2707;width:10;height:20" coordorigin="5197,-2707" coordsize="10,20" path="m5197,-2688l5207,-2688,5207,-2707,5197,-2707,5197,-2688xe" filled="true" fillcolor="#000000" stroked="false">
                <v:path arrowok="t"/>
                <v:fill type="solid"/>
              </v:shape>
            </v:group>
            <v:group style="position:absolute;left:5197;top:-2688;width:10;height:20" coordorigin="5197,-2688" coordsize="10,20">
              <v:shape style="position:absolute;left:5197;top:-2688;width:10;height:20" coordorigin="5197,-2688" coordsize="10,20" path="m5197,-2669l5207,-2669,5207,-2688,5197,-2688,5197,-2669xe" filled="true" fillcolor="#000000" stroked="false">
                <v:path arrowok="t"/>
                <v:fill type="solid"/>
              </v:shape>
            </v:group>
            <v:group style="position:absolute;left:5197;top:-2669;width:10;height:20" coordorigin="5197,-2669" coordsize="10,20">
              <v:shape style="position:absolute;left:5197;top:-2669;width:10;height:20" coordorigin="5197,-2669" coordsize="10,20" path="m5197,-2650l5207,-2650,5207,-2669,5197,-2669,5197,-2650xe" filled="true" fillcolor="#000000" stroked="false">
                <v:path arrowok="t"/>
                <v:fill type="solid"/>
              </v:shape>
            </v:group>
            <v:group style="position:absolute;left:5197;top:-2650;width:10;height:20" coordorigin="5197,-2650" coordsize="10,20">
              <v:shape style="position:absolute;left:5197;top:-2650;width:10;height:20" coordorigin="5197,-2650" coordsize="10,20" path="m5197,-2630l5207,-2630,5207,-2650,5197,-2650,5197,-2630xe" filled="true" fillcolor="#000000" stroked="false">
                <v:path arrowok="t"/>
                <v:fill type="solid"/>
              </v:shape>
            </v:group>
            <v:group style="position:absolute;left:5197;top:-2630;width:10;height:20" coordorigin="5197,-2630" coordsize="10,20">
              <v:shape style="position:absolute;left:5197;top:-2630;width:10;height:20" coordorigin="5197,-2630" coordsize="10,20" path="m5197,-2611l5207,-2611,5207,-2630,5197,-2630,5197,-2611xe" filled="true" fillcolor="#000000" stroked="false">
                <v:path arrowok="t"/>
                <v:fill type="solid"/>
              </v:shape>
            </v:group>
            <v:group style="position:absolute;left:5197;top:-2611;width:10;height:20" coordorigin="5197,-2611" coordsize="10,20">
              <v:shape style="position:absolute;left:5197;top:-2611;width:10;height:20" coordorigin="5197,-2611" coordsize="10,20" path="m5197,-2592l5207,-2592,5207,-2611,5197,-2611,5197,-2592xe" filled="true" fillcolor="#000000" stroked="false">
                <v:path arrowok="t"/>
                <v:fill type="solid"/>
              </v:shape>
            </v:group>
            <v:group style="position:absolute;left:5197;top:-2592;width:10;height:20" coordorigin="5197,-2592" coordsize="10,20">
              <v:shape style="position:absolute;left:5197;top:-2592;width:10;height:20" coordorigin="5197,-2592" coordsize="10,20" path="m5197,-2573l5207,-2573,5207,-2592,5197,-2592,5197,-2573xe" filled="true" fillcolor="#000000" stroked="false">
                <v:path arrowok="t"/>
                <v:fill type="solid"/>
              </v:shape>
            </v:group>
            <v:group style="position:absolute;left:5197;top:-2573;width:10;height:20" coordorigin="5197,-2573" coordsize="10,20">
              <v:shape style="position:absolute;left:5197;top:-2573;width:10;height:20" coordorigin="5197,-2573" coordsize="10,20" path="m5197,-2554l5207,-2554,5207,-2573,5197,-2573,5197,-2554xe" filled="true" fillcolor="#000000" stroked="false">
                <v:path arrowok="t"/>
                <v:fill type="solid"/>
              </v:shape>
            </v:group>
            <v:group style="position:absolute;left:5197;top:-2554;width:10;height:20" coordorigin="5197,-2554" coordsize="10,20">
              <v:shape style="position:absolute;left:5197;top:-2554;width:10;height:20" coordorigin="5197,-2554" coordsize="10,20" path="m5197,-2534l5207,-2534,5207,-2554,5197,-2554,5197,-2534xe" filled="true" fillcolor="#000000" stroked="false">
                <v:path arrowok="t"/>
                <v:fill type="solid"/>
              </v:shape>
            </v:group>
            <v:group style="position:absolute;left:5197;top:-2526;width:10;height:2" coordorigin="5197,-2526" coordsize="10,2">
              <v:shape style="position:absolute;left:5197;top:-2526;width:10;height:2" coordorigin="5197,-2526" coordsize="10,0" path="m5197,-2526l5207,-2526e" filled="false" stroked="true" strokeweight=".84003pt" strokecolor="#000000">
                <v:path arrowok="t"/>
              </v:shape>
            </v:group>
            <v:group style="position:absolute;left:6897;top:-2918;width:10;height:20" coordorigin="6897,-2918" coordsize="10,20">
              <v:shape style="position:absolute;left:6897;top:-2918;width:10;height:20" coordorigin="6897,-2918" coordsize="10,20" path="m6897,-2899l6906,-2899,6906,-2918,6897,-2918,6897,-2899xe" filled="true" fillcolor="#000000" stroked="false">
                <v:path arrowok="t"/>
                <v:fill type="solid"/>
              </v:shape>
            </v:group>
            <v:group style="position:absolute;left:6897;top:-2899;width:10;height:20" coordorigin="6897,-2899" coordsize="10,20">
              <v:shape style="position:absolute;left:6897;top:-2899;width:10;height:20" coordorigin="6897,-2899" coordsize="10,20" path="m6897,-2880l6906,-2880,6906,-2899,6897,-2899,6897,-2880xe" filled="true" fillcolor="#000000" stroked="false">
                <v:path arrowok="t"/>
                <v:fill type="solid"/>
              </v:shape>
            </v:group>
            <v:group style="position:absolute;left:6897;top:-2880;width:10;height:20" coordorigin="6897,-2880" coordsize="10,20">
              <v:shape style="position:absolute;left:6897;top:-2880;width:10;height:20" coordorigin="6897,-2880" coordsize="10,20" path="m6897,-2861l6906,-2861,6906,-2880,6897,-2880,6897,-2861xe" filled="true" fillcolor="#000000" stroked="false">
                <v:path arrowok="t"/>
                <v:fill type="solid"/>
              </v:shape>
            </v:group>
            <v:group style="position:absolute;left:6897;top:-2861;width:10;height:20" coordorigin="6897,-2861" coordsize="10,20">
              <v:shape style="position:absolute;left:6897;top:-2861;width:10;height:20" coordorigin="6897,-2861" coordsize="10,20" path="m6897,-2842l6906,-2842,6906,-2861,6897,-2861,6897,-2842xe" filled="true" fillcolor="#000000" stroked="false">
                <v:path arrowok="t"/>
                <v:fill type="solid"/>
              </v:shape>
            </v:group>
            <v:group style="position:absolute;left:6897;top:-2842;width:10;height:20" coordorigin="6897,-2842" coordsize="10,20">
              <v:shape style="position:absolute;left:6897;top:-2842;width:10;height:20" coordorigin="6897,-2842" coordsize="10,20" path="m6897,-2822l6906,-2822,6906,-2842,6897,-2842,6897,-2822xe" filled="true" fillcolor="#000000" stroked="false">
                <v:path arrowok="t"/>
                <v:fill type="solid"/>
              </v:shape>
            </v:group>
            <v:group style="position:absolute;left:6897;top:-2822;width:10;height:20" coordorigin="6897,-2822" coordsize="10,20">
              <v:shape style="position:absolute;left:6897;top:-2822;width:10;height:20" coordorigin="6897,-2822" coordsize="10,20" path="m6897,-2803l6906,-2803,6906,-2822,6897,-2822,6897,-2803xe" filled="true" fillcolor="#000000" stroked="false">
                <v:path arrowok="t"/>
                <v:fill type="solid"/>
              </v:shape>
            </v:group>
            <v:group style="position:absolute;left:6897;top:-2803;width:10;height:20" coordorigin="6897,-2803" coordsize="10,20">
              <v:shape style="position:absolute;left:6897;top:-2803;width:10;height:20" coordorigin="6897,-2803" coordsize="10,20" path="m6897,-2784l6906,-2784,6906,-2803,6897,-2803,6897,-2784xe" filled="true" fillcolor="#000000" stroked="false">
                <v:path arrowok="t"/>
                <v:fill type="solid"/>
              </v:shape>
            </v:group>
            <v:group style="position:absolute;left:6897;top:-2784;width:10;height:20" coordorigin="6897,-2784" coordsize="10,20">
              <v:shape style="position:absolute;left:6897;top:-2784;width:10;height:20" coordorigin="6897,-2784" coordsize="10,20" path="m6897,-2765l6906,-2765,6906,-2784,6897,-2784,6897,-2765xe" filled="true" fillcolor="#000000" stroked="false">
                <v:path arrowok="t"/>
                <v:fill type="solid"/>
              </v:shape>
            </v:group>
            <v:group style="position:absolute;left:6897;top:-2765;width:10;height:20" coordorigin="6897,-2765" coordsize="10,20">
              <v:shape style="position:absolute;left:6897;top:-2765;width:10;height:20" coordorigin="6897,-2765" coordsize="10,20" path="m6897,-2746l6906,-2746,6906,-2765,6897,-2765,6897,-2746xe" filled="true" fillcolor="#000000" stroked="false">
                <v:path arrowok="t"/>
                <v:fill type="solid"/>
              </v:shape>
            </v:group>
            <v:group style="position:absolute;left:6897;top:-2746;width:10;height:20" coordorigin="6897,-2746" coordsize="10,20">
              <v:shape style="position:absolute;left:6897;top:-2746;width:10;height:20" coordorigin="6897,-2746" coordsize="10,20" path="m6897,-2726l6906,-2726,6906,-2746,6897,-2746,6897,-2726xe" filled="true" fillcolor="#000000" stroked="false">
                <v:path arrowok="t"/>
                <v:fill type="solid"/>
              </v:shape>
            </v:group>
            <v:group style="position:absolute;left:6897;top:-2726;width:10;height:20" coordorigin="6897,-2726" coordsize="10,20">
              <v:shape style="position:absolute;left:6897;top:-2726;width:10;height:20" coordorigin="6897,-2726" coordsize="10,20" path="m6897,-2707l6906,-2707,6906,-2726,6897,-2726,6897,-2707xe" filled="true" fillcolor="#000000" stroked="false">
                <v:path arrowok="t"/>
                <v:fill type="solid"/>
              </v:shape>
            </v:group>
            <v:group style="position:absolute;left:6897;top:-2707;width:10;height:20" coordorigin="6897,-2707" coordsize="10,20">
              <v:shape style="position:absolute;left:6897;top:-2707;width:10;height:20" coordorigin="6897,-2707" coordsize="10,20" path="m6897,-2688l6906,-2688,6906,-2707,6897,-2707,6897,-2688xe" filled="true" fillcolor="#000000" stroked="false">
                <v:path arrowok="t"/>
                <v:fill type="solid"/>
              </v:shape>
            </v:group>
            <v:group style="position:absolute;left:6897;top:-2688;width:10;height:20" coordorigin="6897,-2688" coordsize="10,20">
              <v:shape style="position:absolute;left:6897;top:-2688;width:10;height:20" coordorigin="6897,-2688" coordsize="10,20" path="m6897,-2669l6906,-2669,6906,-2688,6897,-2688,6897,-2669xe" filled="true" fillcolor="#000000" stroked="false">
                <v:path arrowok="t"/>
                <v:fill type="solid"/>
              </v:shape>
            </v:group>
            <v:group style="position:absolute;left:6897;top:-2669;width:10;height:20" coordorigin="6897,-2669" coordsize="10,20">
              <v:shape style="position:absolute;left:6897;top:-2669;width:10;height:20" coordorigin="6897,-2669" coordsize="10,20" path="m6897,-2650l6906,-2650,6906,-2669,6897,-2669,6897,-2650xe" filled="true" fillcolor="#000000" stroked="false">
                <v:path arrowok="t"/>
                <v:fill type="solid"/>
              </v:shape>
            </v:group>
            <v:group style="position:absolute;left:6897;top:-2650;width:10;height:20" coordorigin="6897,-2650" coordsize="10,20">
              <v:shape style="position:absolute;left:6897;top:-2650;width:10;height:20" coordorigin="6897,-2650" coordsize="10,20" path="m6897,-2630l6906,-2630,6906,-2650,6897,-2650,6897,-2630xe" filled="true" fillcolor="#000000" stroked="false">
                <v:path arrowok="t"/>
                <v:fill type="solid"/>
              </v:shape>
            </v:group>
            <v:group style="position:absolute;left:6897;top:-2630;width:10;height:20" coordorigin="6897,-2630" coordsize="10,20">
              <v:shape style="position:absolute;left:6897;top:-2630;width:10;height:20" coordorigin="6897,-2630" coordsize="10,20" path="m6897,-2611l6906,-2611,6906,-2630,6897,-2630,6897,-2611xe" filled="true" fillcolor="#000000" stroked="false">
                <v:path arrowok="t"/>
                <v:fill type="solid"/>
              </v:shape>
            </v:group>
            <v:group style="position:absolute;left:6897;top:-2611;width:10;height:20" coordorigin="6897,-2611" coordsize="10,20">
              <v:shape style="position:absolute;left:6897;top:-2611;width:10;height:20" coordorigin="6897,-2611" coordsize="10,20" path="m6897,-2592l6906,-2592,6906,-2611,6897,-2611,6897,-2592xe" filled="true" fillcolor="#000000" stroked="false">
                <v:path arrowok="t"/>
                <v:fill type="solid"/>
              </v:shape>
            </v:group>
            <v:group style="position:absolute;left:6897;top:-2592;width:10;height:20" coordorigin="6897,-2592" coordsize="10,20">
              <v:shape style="position:absolute;left:6897;top:-2592;width:10;height:20" coordorigin="6897,-2592" coordsize="10,20" path="m6897,-2573l6906,-2573,6906,-2592,6897,-2592,6897,-2573xe" filled="true" fillcolor="#000000" stroked="false">
                <v:path arrowok="t"/>
                <v:fill type="solid"/>
              </v:shape>
            </v:group>
            <v:group style="position:absolute;left:6897;top:-2573;width:10;height:20" coordorigin="6897,-2573" coordsize="10,20">
              <v:shape style="position:absolute;left:6897;top:-2573;width:10;height:20" coordorigin="6897,-2573" coordsize="10,20" path="m6897,-2554l6906,-2554,6906,-2573,6897,-2573,6897,-2554xe" filled="true" fillcolor="#000000" stroked="false">
                <v:path arrowok="t"/>
                <v:fill type="solid"/>
              </v:shape>
            </v:group>
            <v:group style="position:absolute;left:6897;top:-2554;width:10;height:20" coordorigin="6897,-2554" coordsize="10,20">
              <v:shape style="position:absolute;left:6897;top:-2554;width:10;height:20" coordorigin="6897,-2554" coordsize="10,20" path="m6897,-2534l6906,-2534,6906,-2554,6897,-2554,6897,-2534xe" filled="true" fillcolor="#000000" stroked="false">
                <v:path arrowok="t"/>
                <v:fill type="solid"/>
              </v:shape>
            </v:group>
            <v:group style="position:absolute;left:6897;top:-2526;width:10;height:2" coordorigin="6897,-2526" coordsize="10,2">
              <v:shape style="position:absolute;left:6897;top:-2526;width:10;height:2" coordorigin="6897,-2526" coordsize="10,0" path="m6897,-2526l6906,-2526e" filled="false" stroked="true" strokeweight=".84003pt" strokecolor="#000000">
                <v:path arrowok="t"/>
              </v:shape>
            </v:group>
            <v:group style="position:absolute;left:8598;top:-2918;width:10;height:20" coordorigin="8598,-2918" coordsize="10,20">
              <v:shape style="position:absolute;left:8598;top:-2918;width:10;height:20" coordorigin="8598,-2918" coordsize="10,20" path="m8598,-2899l8608,-2899,8608,-2918,8598,-2918,8598,-2899xe" filled="true" fillcolor="#000000" stroked="false">
                <v:path arrowok="t"/>
                <v:fill type="solid"/>
              </v:shape>
            </v:group>
            <v:group style="position:absolute;left:8598;top:-2899;width:10;height:20" coordorigin="8598,-2899" coordsize="10,20">
              <v:shape style="position:absolute;left:8598;top:-2899;width:10;height:20" coordorigin="8598,-2899" coordsize="10,20" path="m8598,-2880l8608,-2880,8608,-2899,8598,-2899,8598,-2880xe" filled="true" fillcolor="#000000" stroked="false">
                <v:path arrowok="t"/>
                <v:fill type="solid"/>
              </v:shape>
            </v:group>
            <v:group style="position:absolute;left:8598;top:-2880;width:10;height:20" coordorigin="8598,-2880" coordsize="10,20">
              <v:shape style="position:absolute;left:8598;top:-2880;width:10;height:20" coordorigin="8598,-2880" coordsize="10,20" path="m8598,-2861l8608,-2861,8608,-2880,8598,-2880,8598,-2861xe" filled="true" fillcolor="#000000" stroked="false">
                <v:path arrowok="t"/>
                <v:fill type="solid"/>
              </v:shape>
            </v:group>
            <v:group style="position:absolute;left:8598;top:-2861;width:10;height:20" coordorigin="8598,-2861" coordsize="10,20">
              <v:shape style="position:absolute;left:8598;top:-2861;width:10;height:20" coordorigin="8598,-2861" coordsize="10,20" path="m8598,-2842l8608,-2842,8608,-2861,8598,-2861,8598,-2842xe" filled="true" fillcolor="#000000" stroked="false">
                <v:path arrowok="t"/>
                <v:fill type="solid"/>
              </v:shape>
            </v:group>
            <v:group style="position:absolute;left:8598;top:-2842;width:10;height:20" coordorigin="8598,-2842" coordsize="10,20">
              <v:shape style="position:absolute;left:8598;top:-2842;width:10;height:20" coordorigin="8598,-2842" coordsize="10,20" path="m8598,-2822l8608,-2822,8608,-2842,8598,-2842,8598,-2822xe" filled="true" fillcolor="#000000" stroked="false">
                <v:path arrowok="t"/>
                <v:fill type="solid"/>
              </v:shape>
            </v:group>
            <v:group style="position:absolute;left:8598;top:-2822;width:10;height:20" coordorigin="8598,-2822" coordsize="10,20">
              <v:shape style="position:absolute;left:8598;top:-2822;width:10;height:20" coordorigin="8598,-2822" coordsize="10,20" path="m8598,-2803l8608,-2803,8608,-2822,8598,-2822,8598,-2803xe" filled="true" fillcolor="#000000" stroked="false">
                <v:path arrowok="t"/>
                <v:fill type="solid"/>
              </v:shape>
            </v:group>
            <v:group style="position:absolute;left:8598;top:-2803;width:10;height:20" coordorigin="8598,-2803" coordsize="10,20">
              <v:shape style="position:absolute;left:8598;top:-2803;width:10;height:20" coordorigin="8598,-2803" coordsize="10,20" path="m8598,-2784l8608,-2784,8608,-2803,8598,-2803,8598,-2784xe" filled="true" fillcolor="#000000" stroked="false">
                <v:path arrowok="t"/>
                <v:fill type="solid"/>
              </v:shape>
            </v:group>
            <v:group style="position:absolute;left:8598;top:-2784;width:10;height:20" coordorigin="8598,-2784" coordsize="10,20">
              <v:shape style="position:absolute;left:8598;top:-2784;width:10;height:20" coordorigin="8598,-2784" coordsize="10,20" path="m8598,-2765l8608,-2765,8608,-2784,8598,-2784,8598,-2765xe" filled="true" fillcolor="#000000" stroked="false">
                <v:path arrowok="t"/>
                <v:fill type="solid"/>
              </v:shape>
            </v:group>
            <v:group style="position:absolute;left:8598;top:-2765;width:10;height:20" coordorigin="8598,-2765" coordsize="10,20">
              <v:shape style="position:absolute;left:8598;top:-2765;width:10;height:20" coordorigin="8598,-2765" coordsize="10,20" path="m8598,-2746l8608,-2746,8608,-2765,8598,-2765,8598,-2746xe" filled="true" fillcolor="#000000" stroked="false">
                <v:path arrowok="t"/>
                <v:fill type="solid"/>
              </v:shape>
            </v:group>
            <v:group style="position:absolute;left:8598;top:-2746;width:10;height:20" coordorigin="8598,-2746" coordsize="10,20">
              <v:shape style="position:absolute;left:8598;top:-2746;width:10;height:20" coordorigin="8598,-2746" coordsize="10,20" path="m8598,-2726l8608,-2726,8608,-2746,8598,-2746,8598,-2726xe" filled="true" fillcolor="#000000" stroked="false">
                <v:path arrowok="t"/>
                <v:fill type="solid"/>
              </v:shape>
            </v:group>
            <v:group style="position:absolute;left:8598;top:-2726;width:10;height:20" coordorigin="8598,-2726" coordsize="10,20">
              <v:shape style="position:absolute;left:8598;top:-2726;width:10;height:20" coordorigin="8598,-2726" coordsize="10,20" path="m8598,-2707l8608,-2707,8608,-2726,8598,-2726,8598,-2707xe" filled="true" fillcolor="#000000" stroked="false">
                <v:path arrowok="t"/>
                <v:fill type="solid"/>
              </v:shape>
            </v:group>
            <v:group style="position:absolute;left:8598;top:-2707;width:10;height:20" coordorigin="8598,-2707" coordsize="10,20">
              <v:shape style="position:absolute;left:8598;top:-2707;width:10;height:20" coordorigin="8598,-2707" coordsize="10,20" path="m8598,-2688l8608,-2688,8608,-2707,8598,-2707,8598,-2688xe" filled="true" fillcolor="#000000" stroked="false">
                <v:path arrowok="t"/>
                <v:fill type="solid"/>
              </v:shape>
            </v:group>
            <v:group style="position:absolute;left:8598;top:-2688;width:10;height:20" coordorigin="8598,-2688" coordsize="10,20">
              <v:shape style="position:absolute;left:8598;top:-2688;width:10;height:20" coordorigin="8598,-2688" coordsize="10,20" path="m8598,-2669l8608,-2669,8608,-2688,8598,-2688,8598,-2669xe" filled="true" fillcolor="#000000" stroked="false">
                <v:path arrowok="t"/>
                <v:fill type="solid"/>
              </v:shape>
            </v:group>
            <v:group style="position:absolute;left:8598;top:-2669;width:10;height:20" coordorigin="8598,-2669" coordsize="10,20">
              <v:shape style="position:absolute;left:8598;top:-2669;width:10;height:20" coordorigin="8598,-2669" coordsize="10,20" path="m8598,-2650l8608,-2650,8608,-2669,8598,-2669,8598,-2650xe" filled="true" fillcolor="#000000" stroked="false">
                <v:path arrowok="t"/>
                <v:fill type="solid"/>
              </v:shape>
            </v:group>
            <v:group style="position:absolute;left:8598;top:-2650;width:10;height:20" coordorigin="8598,-2650" coordsize="10,20">
              <v:shape style="position:absolute;left:8598;top:-2650;width:10;height:20" coordorigin="8598,-2650" coordsize="10,20" path="m8598,-2630l8608,-2630,8608,-2650,8598,-2650,8598,-2630xe" filled="true" fillcolor="#000000" stroked="false">
                <v:path arrowok="t"/>
                <v:fill type="solid"/>
              </v:shape>
            </v:group>
            <v:group style="position:absolute;left:8598;top:-2630;width:10;height:20" coordorigin="8598,-2630" coordsize="10,20">
              <v:shape style="position:absolute;left:8598;top:-2630;width:10;height:20" coordorigin="8598,-2630" coordsize="10,20" path="m8598,-2611l8608,-2611,8608,-2630,8598,-2630,8598,-2611xe" filled="true" fillcolor="#000000" stroked="false">
                <v:path arrowok="t"/>
                <v:fill type="solid"/>
              </v:shape>
            </v:group>
            <v:group style="position:absolute;left:8598;top:-2611;width:10;height:20" coordorigin="8598,-2611" coordsize="10,20">
              <v:shape style="position:absolute;left:8598;top:-2611;width:10;height:20" coordorigin="8598,-2611" coordsize="10,20" path="m8598,-2592l8608,-2592,8608,-2611,8598,-2611,8598,-2592xe" filled="true" fillcolor="#000000" stroked="false">
                <v:path arrowok="t"/>
                <v:fill type="solid"/>
              </v:shape>
            </v:group>
            <v:group style="position:absolute;left:8598;top:-2592;width:10;height:20" coordorigin="8598,-2592" coordsize="10,20">
              <v:shape style="position:absolute;left:8598;top:-2592;width:10;height:20" coordorigin="8598,-2592" coordsize="10,20" path="m8598,-2573l8608,-2573,8608,-2592,8598,-2592,8598,-2573xe" filled="true" fillcolor="#000000" stroked="false">
                <v:path arrowok="t"/>
                <v:fill type="solid"/>
              </v:shape>
            </v:group>
            <v:group style="position:absolute;left:8598;top:-2573;width:10;height:20" coordorigin="8598,-2573" coordsize="10,20">
              <v:shape style="position:absolute;left:8598;top:-2573;width:10;height:20" coordorigin="8598,-2573" coordsize="10,20" path="m8598,-2554l8608,-2554,8608,-2573,8598,-2573,8598,-2554xe" filled="true" fillcolor="#000000" stroked="false">
                <v:path arrowok="t"/>
                <v:fill type="solid"/>
              </v:shape>
            </v:group>
            <v:group style="position:absolute;left:8598;top:-2554;width:10;height:20" coordorigin="8598,-2554" coordsize="10,20">
              <v:shape style="position:absolute;left:8598;top:-2554;width:10;height:20" coordorigin="8598,-2554" coordsize="10,20" path="m8598,-2534l8608,-2534,8608,-2554,8598,-2554,8598,-2534xe" filled="true" fillcolor="#000000" stroked="false">
                <v:path arrowok="t"/>
                <v:fill type="solid"/>
              </v:shape>
            </v:group>
            <v:group style="position:absolute;left:8598;top:-2526;width:10;height:2" coordorigin="8598,-2526" coordsize="10,2">
              <v:shape style="position:absolute;left:8598;top:-2526;width:10;height:2" coordorigin="8598,-2526" coordsize="10,0" path="m8598,-2526l8608,-2526e" filled="false" stroked="true" strokeweight=".84003pt" strokecolor="#000000">
                <v:path arrowok="t"/>
              </v:shape>
              <v:shape style="position:absolute;left:2950;top:-2611;width:1273;height:103" type="#_x0000_t75" stroked="false">
                <v:imagedata r:id="rId99" o:title=""/>
              </v:shape>
              <v:shape style="position:absolute;left:4199;top:-2518;width:2698;height:10" type="#_x0000_t75" stroked="false">
                <v:imagedata r:id="rId100" o:title=""/>
              </v:shape>
              <v:shape style="position:absolute;left:6892;top:-2518;width:3953;height:10" type="#_x0000_t75" stroked="false">
                <v:imagedata r:id="rId94" o:title=""/>
              </v:shape>
            </v:group>
            <v:group style="position:absolute;left:5197;top:-2508;width:10;height:20" coordorigin="5197,-2508" coordsize="10,20">
              <v:shape style="position:absolute;left:5197;top:-2508;width:10;height:20" coordorigin="5197,-2508" coordsize="10,20" path="m5197,-2489l5207,-2489,5207,-2508,5197,-2508,5197,-2489xe" filled="true" fillcolor="#000000" stroked="false">
                <v:path arrowok="t"/>
                <v:fill type="solid"/>
              </v:shape>
            </v:group>
            <v:group style="position:absolute;left:5197;top:-2489;width:10;height:20" coordorigin="5197,-2489" coordsize="10,20">
              <v:shape style="position:absolute;left:5197;top:-2489;width:10;height:20" coordorigin="5197,-2489" coordsize="10,20" path="m5197,-2470l5207,-2470,5207,-2489,5197,-2489,5197,-2470xe" filled="true" fillcolor="#000000" stroked="false">
                <v:path arrowok="t"/>
                <v:fill type="solid"/>
              </v:shape>
            </v:group>
            <v:group style="position:absolute;left:5197;top:-2470;width:10;height:20" coordorigin="5197,-2470" coordsize="10,20">
              <v:shape style="position:absolute;left:5197;top:-2470;width:10;height:20" coordorigin="5197,-2470" coordsize="10,20" path="m5197,-2450l5207,-2450,5207,-2470,5197,-2470,5197,-2450xe" filled="true" fillcolor="#000000" stroked="false">
                <v:path arrowok="t"/>
                <v:fill type="solid"/>
              </v:shape>
            </v:group>
            <v:group style="position:absolute;left:5197;top:-2450;width:10;height:20" coordorigin="5197,-2450" coordsize="10,20">
              <v:shape style="position:absolute;left:5197;top:-2450;width:10;height:20" coordorigin="5197,-2450" coordsize="10,20" path="m5197,-2431l5207,-2431,5207,-2450,5197,-2450,5197,-2431xe" filled="true" fillcolor="#000000" stroked="false">
                <v:path arrowok="t"/>
                <v:fill type="solid"/>
              </v:shape>
            </v:group>
            <v:group style="position:absolute;left:5197;top:-2431;width:10;height:20" coordorigin="5197,-2431" coordsize="10,20">
              <v:shape style="position:absolute;left:5197;top:-2431;width:10;height:20" coordorigin="5197,-2431" coordsize="10,20" path="m5197,-2412l5207,-2412,5207,-2431,5197,-2431,5197,-2412xe" filled="true" fillcolor="#000000" stroked="false">
                <v:path arrowok="t"/>
                <v:fill type="solid"/>
              </v:shape>
            </v:group>
            <v:group style="position:absolute;left:5197;top:-2412;width:10;height:20" coordorigin="5197,-2412" coordsize="10,20">
              <v:shape style="position:absolute;left:5197;top:-2412;width:10;height:20" coordorigin="5197,-2412" coordsize="10,20" path="m5197,-2393l5207,-2393,5207,-2412,5197,-2412,5197,-2393xe" filled="true" fillcolor="#000000" stroked="false">
                <v:path arrowok="t"/>
                <v:fill type="solid"/>
              </v:shape>
            </v:group>
            <v:group style="position:absolute;left:5197;top:-2393;width:10;height:20" coordorigin="5197,-2393" coordsize="10,20">
              <v:shape style="position:absolute;left:5197;top:-2393;width:10;height:20" coordorigin="5197,-2393" coordsize="10,20" path="m5197,-2374l5207,-2374,5207,-2393,5197,-2393,5197,-2374xe" filled="true" fillcolor="#000000" stroked="false">
                <v:path arrowok="t"/>
                <v:fill type="solid"/>
              </v:shape>
            </v:group>
            <v:group style="position:absolute;left:5197;top:-2374;width:10;height:20" coordorigin="5197,-2374" coordsize="10,20">
              <v:shape style="position:absolute;left:5197;top:-2374;width:10;height:20" coordorigin="5197,-2374" coordsize="10,20" path="m5197,-2354l5207,-2354,5207,-2374,5197,-2374,5197,-2354xe" filled="true" fillcolor="#000000" stroked="false">
                <v:path arrowok="t"/>
                <v:fill type="solid"/>
              </v:shape>
            </v:group>
            <v:group style="position:absolute;left:5197;top:-2354;width:10;height:20" coordorigin="5197,-2354" coordsize="10,20">
              <v:shape style="position:absolute;left:5197;top:-2354;width:10;height:20" coordorigin="5197,-2354" coordsize="10,20" path="m5197,-2335l5207,-2335,5207,-2354,5197,-2354,5197,-2335xe" filled="true" fillcolor="#000000" stroked="false">
                <v:path arrowok="t"/>
                <v:fill type="solid"/>
              </v:shape>
            </v:group>
            <v:group style="position:absolute;left:5197;top:-2335;width:10;height:20" coordorigin="5197,-2335" coordsize="10,20">
              <v:shape style="position:absolute;left:5197;top:-2335;width:10;height:20" coordorigin="5197,-2335" coordsize="10,20" path="m5197,-2316l5207,-2316,5207,-2335,5197,-2335,5197,-2316xe" filled="true" fillcolor="#000000" stroked="false">
                <v:path arrowok="t"/>
                <v:fill type="solid"/>
              </v:shape>
            </v:group>
            <v:group style="position:absolute;left:5197;top:-2316;width:10;height:20" coordorigin="5197,-2316" coordsize="10,20">
              <v:shape style="position:absolute;left:5197;top:-2316;width:10;height:20" coordorigin="5197,-2316" coordsize="10,20" path="m5197,-2297l5207,-2297,5207,-2316,5197,-2316,5197,-2297xe" filled="true" fillcolor="#000000" stroked="false">
                <v:path arrowok="t"/>
                <v:fill type="solid"/>
              </v:shape>
            </v:group>
            <v:group style="position:absolute;left:5197;top:-2297;width:10;height:20" coordorigin="5197,-2297" coordsize="10,20">
              <v:shape style="position:absolute;left:5197;top:-2297;width:10;height:20" coordorigin="5197,-2297" coordsize="10,20" path="m5197,-2278l5207,-2278,5207,-2297,5197,-2297,5197,-2278xe" filled="true" fillcolor="#000000" stroked="false">
                <v:path arrowok="t"/>
                <v:fill type="solid"/>
              </v:shape>
            </v:group>
            <v:group style="position:absolute;left:5197;top:-2278;width:10;height:20" coordorigin="5197,-2278" coordsize="10,20">
              <v:shape style="position:absolute;left:5197;top:-2278;width:10;height:20" coordorigin="5197,-2278" coordsize="10,20" path="m5197,-2258l5207,-2258,5207,-2278,5197,-2278,5197,-2258xe" filled="true" fillcolor="#000000" stroked="false">
                <v:path arrowok="t"/>
                <v:fill type="solid"/>
              </v:shape>
            </v:group>
            <v:group style="position:absolute;left:5197;top:-2258;width:10;height:20" coordorigin="5197,-2258" coordsize="10,20">
              <v:shape style="position:absolute;left:5197;top:-2258;width:10;height:20" coordorigin="5197,-2258" coordsize="10,20" path="m5197,-2239l5207,-2239,5207,-2258,5197,-2258,5197,-2239xe" filled="true" fillcolor="#000000" stroked="false">
                <v:path arrowok="t"/>
                <v:fill type="solid"/>
              </v:shape>
            </v:group>
            <v:group style="position:absolute;left:5197;top:-2239;width:10;height:20" coordorigin="5197,-2239" coordsize="10,20">
              <v:shape style="position:absolute;left:5197;top:-2239;width:10;height:20" coordorigin="5197,-2239" coordsize="10,20" path="m5197,-2220l5207,-2220,5207,-2239,5197,-2239,5197,-2220xe" filled="true" fillcolor="#000000" stroked="false">
                <v:path arrowok="t"/>
                <v:fill type="solid"/>
              </v:shape>
            </v:group>
            <v:group style="position:absolute;left:5197;top:-2220;width:10;height:20" coordorigin="5197,-2220" coordsize="10,20">
              <v:shape style="position:absolute;left:5197;top:-2220;width:10;height:20" coordorigin="5197,-2220" coordsize="10,20" path="m5197,-2201l5207,-2201,5207,-2220,5197,-2220,5197,-2201xe" filled="true" fillcolor="#000000" stroked="false">
                <v:path arrowok="t"/>
                <v:fill type="solid"/>
              </v:shape>
            </v:group>
            <v:group style="position:absolute;left:5197;top:-2201;width:10;height:20" coordorigin="5197,-2201" coordsize="10,20">
              <v:shape style="position:absolute;left:5197;top:-2201;width:10;height:20" coordorigin="5197,-2201" coordsize="10,20" path="m5197,-2182l5207,-2182,5207,-2201,5197,-2201,5197,-2182xe" filled="true" fillcolor="#000000" stroked="false">
                <v:path arrowok="t"/>
                <v:fill type="solid"/>
              </v:shape>
            </v:group>
            <v:group style="position:absolute;left:5197;top:-2182;width:10;height:20" coordorigin="5197,-2182" coordsize="10,20">
              <v:shape style="position:absolute;left:5197;top:-2182;width:10;height:20" coordorigin="5197,-2182" coordsize="10,20" path="m5197,-2162l5207,-2162,5207,-2182,5197,-2182,5197,-2162xe" filled="true" fillcolor="#000000" stroked="false">
                <v:path arrowok="t"/>
                <v:fill type="solid"/>
              </v:shape>
            </v:group>
            <v:group style="position:absolute;left:5197;top:-2162;width:10;height:20" coordorigin="5197,-2162" coordsize="10,20">
              <v:shape style="position:absolute;left:5197;top:-2162;width:10;height:20" coordorigin="5197,-2162" coordsize="10,20" path="m5197,-2143l5207,-2143,5207,-2162,5197,-2162,5197,-2143xe" filled="true" fillcolor="#000000" stroked="false">
                <v:path arrowok="t"/>
                <v:fill type="solid"/>
              </v:shape>
            </v:group>
            <v:group style="position:absolute;left:5197;top:-2143;width:10;height:20" coordorigin="5197,-2143" coordsize="10,20">
              <v:shape style="position:absolute;left:5197;top:-2143;width:10;height:20" coordorigin="5197,-2143" coordsize="10,20" path="m5197,-2124l5207,-2124,5207,-2143,5197,-2143,5197,-2124xe" filled="true" fillcolor="#000000" stroked="false">
                <v:path arrowok="t"/>
                <v:fill type="solid"/>
              </v:shape>
            </v:group>
            <v:group style="position:absolute;left:5197;top:-2116;width:10;height:2" coordorigin="5197,-2116" coordsize="10,2">
              <v:shape style="position:absolute;left:5197;top:-2116;width:10;height:2" coordorigin="5197,-2116" coordsize="10,0" path="m5197,-2116l5207,-2116e" filled="false" stroked="true" strokeweight=".84pt" strokecolor="#000000">
                <v:path arrowok="t"/>
              </v:shape>
            </v:group>
            <v:group style="position:absolute;left:6897;top:-2508;width:10;height:20" coordorigin="6897,-2508" coordsize="10,20">
              <v:shape style="position:absolute;left:6897;top:-2508;width:10;height:20" coordorigin="6897,-2508" coordsize="10,20" path="m6897,-2489l6906,-2489,6906,-2508,6897,-2508,6897,-2489xe" filled="true" fillcolor="#000000" stroked="false">
                <v:path arrowok="t"/>
                <v:fill type="solid"/>
              </v:shape>
            </v:group>
            <v:group style="position:absolute;left:6897;top:-2489;width:10;height:20" coordorigin="6897,-2489" coordsize="10,20">
              <v:shape style="position:absolute;left:6897;top:-2489;width:10;height:20" coordorigin="6897,-2489" coordsize="10,20" path="m6897,-2470l6906,-2470,6906,-2489,6897,-2489,6897,-2470xe" filled="true" fillcolor="#000000" stroked="false">
                <v:path arrowok="t"/>
                <v:fill type="solid"/>
              </v:shape>
            </v:group>
            <v:group style="position:absolute;left:6897;top:-2470;width:10;height:20" coordorigin="6897,-2470" coordsize="10,20">
              <v:shape style="position:absolute;left:6897;top:-2470;width:10;height:20" coordorigin="6897,-2470" coordsize="10,20" path="m6897,-2450l6906,-2450,6906,-2470,6897,-2470,6897,-2450xe" filled="true" fillcolor="#000000" stroked="false">
                <v:path arrowok="t"/>
                <v:fill type="solid"/>
              </v:shape>
            </v:group>
            <v:group style="position:absolute;left:6897;top:-2450;width:10;height:20" coordorigin="6897,-2450" coordsize="10,20">
              <v:shape style="position:absolute;left:6897;top:-2450;width:10;height:20" coordorigin="6897,-2450" coordsize="10,20" path="m6897,-2431l6906,-2431,6906,-2450,6897,-2450,6897,-2431xe" filled="true" fillcolor="#000000" stroked="false">
                <v:path arrowok="t"/>
                <v:fill type="solid"/>
              </v:shape>
            </v:group>
            <v:group style="position:absolute;left:6897;top:-2431;width:10;height:20" coordorigin="6897,-2431" coordsize="10,20">
              <v:shape style="position:absolute;left:6897;top:-2431;width:10;height:20" coordorigin="6897,-2431" coordsize="10,20" path="m6897,-2412l6906,-2412,6906,-2431,6897,-2431,6897,-2412xe" filled="true" fillcolor="#000000" stroked="false">
                <v:path arrowok="t"/>
                <v:fill type="solid"/>
              </v:shape>
            </v:group>
            <v:group style="position:absolute;left:6897;top:-2412;width:10;height:20" coordorigin="6897,-2412" coordsize="10,20">
              <v:shape style="position:absolute;left:6897;top:-2412;width:10;height:20" coordorigin="6897,-2412" coordsize="10,20" path="m6897,-2393l6906,-2393,6906,-2412,6897,-2412,6897,-2393xe" filled="true" fillcolor="#000000" stroked="false">
                <v:path arrowok="t"/>
                <v:fill type="solid"/>
              </v:shape>
            </v:group>
            <v:group style="position:absolute;left:6897;top:-2393;width:10;height:20" coordorigin="6897,-2393" coordsize="10,20">
              <v:shape style="position:absolute;left:6897;top:-2393;width:10;height:20" coordorigin="6897,-2393" coordsize="10,20" path="m6897,-2374l6906,-2374,6906,-2393,6897,-2393,6897,-2374xe" filled="true" fillcolor="#000000" stroked="false">
                <v:path arrowok="t"/>
                <v:fill type="solid"/>
              </v:shape>
            </v:group>
            <v:group style="position:absolute;left:6897;top:-2374;width:10;height:20" coordorigin="6897,-2374" coordsize="10,20">
              <v:shape style="position:absolute;left:6897;top:-2374;width:10;height:20" coordorigin="6897,-2374" coordsize="10,20" path="m6897,-2354l6906,-2354,6906,-2374,6897,-2374,6897,-2354xe" filled="true" fillcolor="#000000" stroked="false">
                <v:path arrowok="t"/>
                <v:fill type="solid"/>
              </v:shape>
            </v:group>
            <v:group style="position:absolute;left:6897;top:-2354;width:10;height:20" coordorigin="6897,-2354" coordsize="10,20">
              <v:shape style="position:absolute;left:6897;top:-2354;width:10;height:20" coordorigin="6897,-2354" coordsize="10,20" path="m6897,-2335l6906,-2335,6906,-2354,6897,-2354,6897,-2335xe" filled="true" fillcolor="#000000" stroked="false">
                <v:path arrowok="t"/>
                <v:fill type="solid"/>
              </v:shape>
            </v:group>
            <v:group style="position:absolute;left:6897;top:-2335;width:10;height:20" coordorigin="6897,-2335" coordsize="10,20">
              <v:shape style="position:absolute;left:6897;top:-2335;width:10;height:20" coordorigin="6897,-2335" coordsize="10,20" path="m6897,-2316l6906,-2316,6906,-2335,6897,-2335,6897,-2316xe" filled="true" fillcolor="#000000" stroked="false">
                <v:path arrowok="t"/>
                <v:fill type="solid"/>
              </v:shape>
            </v:group>
            <v:group style="position:absolute;left:6897;top:-2316;width:10;height:20" coordorigin="6897,-2316" coordsize="10,20">
              <v:shape style="position:absolute;left:6897;top:-2316;width:10;height:20" coordorigin="6897,-2316" coordsize="10,20" path="m6897,-2297l6906,-2297,6906,-2316,6897,-2316,6897,-2297xe" filled="true" fillcolor="#000000" stroked="false">
                <v:path arrowok="t"/>
                <v:fill type="solid"/>
              </v:shape>
            </v:group>
            <v:group style="position:absolute;left:6897;top:-2297;width:10;height:20" coordorigin="6897,-2297" coordsize="10,20">
              <v:shape style="position:absolute;left:6897;top:-2297;width:10;height:20" coordorigin="6897,-2297" coordsize="10,20" path="m6897,-2278l6906,-2278,6906,-2297,6897,-2297,6897,-2278xe" filled="true" fillcolor="#000000" stroked="false">
                <v:path arrowok="t"/>
                <v:fill type="solid"/>
              </v:shape>
            </v:group>
            <v:group style="position:absolute;left:6897;top:-2278;width:10;height:20" coordorigin="6897,-2278" coordsize="10,20">
              <v:shape style="position:absolute;left:6897;top:-2278;width:10;height:20" coordorigin="6897,-2278" coordsize="10,20" path="m6897,-2258l6906,-2258,6906,-2278,6897,-2278,6897,-2258xe" filled="true" fillcolor="#000000" stroked="false">
                <v:path arrowok="t"/>
                <v:fill type="solid"/>
              </v:shape>
            </v:group>
            <v:group style="position:absolute;left:6897;top:-2258;width:10;height:20" coordorigin="6897,-2258" coordsize="10,20">
              <v:shape style="position:absolute;left:6897;top:-2258;width:10;height:20" coordorigin="6897,-2258" coordsize="10,20" path="m6897,-2239l6906,-2239,6906,-2258,6897,-2258,6897,-2239xe" filled="true" fillcolor="#000000" stroked="false">
                <v:path arrowok="t"/>
                <v:fill type="solid"/>
              </v:shape>
            </v:group>
            <v:group style="position:absolute;left:6897;top:-2239;width:10;height:20" coordorigin="6897,-2239" coordsize="10,20">
              <v:shape style="position:absolute;left:6897;top:-2239;width:10;height:20" coordorigin="6897,-2239" coordsize="10,20" path="m6897,-2220l6906,-2220,6906,-2239,6897,-2239,6897,-2220xe" filled="true" fillcolor="#000000" stroked="false">
                <v:path arrowok="t"/>
                <v:fill type="solid"/>
              </v:shape>
            </v:group>
            <v:group style="position:absolute;left:6897;top:-2220;width:10;height:20" coordorigin="6897,-2220" coordsize="10,20">
              <v:shape style="position:absolute;left:6897;top:-2220;width:10;height:20" coordorigin="6897,-2220" coordsize="10,20" path="m6897,-2201l6906,-2201,6906,-2220,6897,-2220,6897,-2201xe" filled="true" fillcolor="#000000" stroked="false">
                <v:path arrowok="t"/>
                <v:fill type="solid"/>
              </v:shape>
            </v:group>
            <v:group style="position:absolute;left:6897;top:-2201;width:10;height:20" coordorigin="6897,-2201" coordsize="10,20">
              <v:shape style="position:absolute;left:6897;top:-2201;width:10;height:20" coordorigin="6897,-2201" coordsize="10,20" path="m6897,-2182l6906,-2182,6906,-2201,6897,-2201,6897,-2182xe" filled="true" fillcolor="#000000" stroked="false">
                <v:path arrowok="t"/>
                <v:fill type="solid"/>
              </v:shape>
            </v:group>
            <v:group style="position:absolute;left:6897;top:-2182;width:10;height:20" coordorigin="6897,-2182" coordsize="10,20">
              <v:shape style="position:absolute;left:6897;top:-2182;width:10;height:20" coordorigin="6897,-2182" coordsize="10,20" path="m6897,-2162l6906,-2162,6906,-2182,6897,-2182,6897,-2162xe" filled="true" fillcolor="#000000" stroked="false">
                <v:path arrowok="t"/>
                <v:fill type="solid"/>
              </v:shape>
            </v:group>
            <v:group style="position:absolute;left:6897;top:-2162;width:10;height:20" coordorigin="6897,-2162" coordsize="10,20">
              <v:shape style="position:absolute;left:6897;top:-2162;width:10;height:20" coordorigin="6897,-2162" coordsize="10,20" path="m6897,-2143l6906,-2143,6906,-2162,6897,-2162,6897,-2143xe" filled="true" fillcolor="#000000" stroked="false">
                <v:path arrowok="t"/>
                <v:fill type="solid"/>
              </v:shape>
            </v:group>
            <v:group style="position:absolute;left:6897;top:-2143;width:10;height:20" coordorigin="6897,-2143" coordsize="10,20">
              <v:shape style="position:absolute;left:6897;top:-2143;width:10;height:20" coordorigin="6897,-2143" coordsize="10,20" path="m6897,-2124l6906,-2124,6906,-2143,6897,-2143,6897,-2124xe" filled="true" fillcolor="#000000" stroked="false">
                <v:path arrowok="t"/>
                <v:fill type="solid"/>
              </v:shape>
            </v:group>
            <v:group style="position:absolute;left:6897;top:-2116;width:10;height:2" coordorigin="6897,-2116" coordsize="10,2">
              <v:shape style="position:absolute;left:6897;top:-2116;width:10;height:2" coordorigin="6897,-2116" coordsize="10,0" path="m6897,-2116l6906,-2116e" filled="false" stroked="true" strokeweight=".84pt" strokecolor="#000000">
                <v:path arrowok="t"/>
              </v:shape>
            </v:group>
            <v:group style="position:absolute;left:8598;top:-2508;width:10;height:20" coordorigin="8598,-2508" coordsize="10,20">
              <v:shape style="position:absolute;left:8598;top:-2508;width:10;height:20" coordorigin="8598,-2508" coordsize="10,20" path="m8598,-2489l8608,-2489,8608,-2508,8598,-2508,8598,-2489xe" filled="true" fillcolor="#000000" stroked="false">
                <v:path arrowok="t"/>
                <v:fill type="solid"/>
              </v:shape>
            </v:group>
            <v:group style="position:absolute;left:8598;top:-2489;width:10;height:20" coordorigin="8598,-2489" coordsize="10,20">
              <v:shape style="position:absolute;left:8598;top:-2489;width:10;height:20" coordorigin="8598,-2489" coordsize="10,20" path="m8598,-2470l8608,-2470,8608,-2489,8598,-2489,8598,-2470xe" filled="true" fillcolor="#000000" stroked="false">
                <v:path arrowok="t"/>
                <v:fill type="solid"/>
              </v:shape>
            </v:group>
            <v:group style="position:absolute;left:8598;top:-2470;width:10;height:20" coordorigin="8598,-2470" coordsize="10,20">
              <v:shape style="position:absolute;left:8598;top:-2470;width:10;height:20" coordorigin="8598,-2470" coordsize="10,20" path="m8598,-2450l8608,-2450,8608,-2470,8598,-2470,8598,-2450xe" filled="true" fillcolor="#000000" stroked="false">
                <v:path arrowok="t"/>
                <v:fill type="solid"/>
              </v:shape>
            </v:group>
            <v:group style="position:absolute;left:8598;top:-2450;width:10;height:20" coordorigin="8598,-2450" coordsize="10,20">
              <v:shape style="position:absolute;left:8598;top:-2450;width:10;height:20" coordorigin="8598,-2450" coordsize="10,20" path="m8598,-2431l8608,-2431,8608,-2450,8598,-2450,8598,-2431xe" filled="true" fillcolor="#000000" stroked="false">
                <v:path arrowok="t"/>
                <v:fill type="solid"/>
              </v:shape>
            </v:group>
            <v:group style="position:absolute;left:8598;top:-2431;width:10;height:20" coordorigin="8598,-2431" coordsize="10,20">
              <v:shape style="position:absolute;left:8598;top:-2431;width:10;height:20" coordorigin="8598,-2431" coordsize="10,20" path="m8598,-2412l8608,-2412,8608,-2431,8598,-2431,8598,-2412xe" filled="true" fillcolor="#000000" stroked="false">
                <v:path arrowok="t"/>
                <v:fill type="solid"/>
              </v:shape>
            </v:group>
            <v:group style="position:absolute;left:8598;top:-2412;width:10;height:20" coordorigin="8598,-2412" coordsize="10,20">
              <v:shape style="position:absolute;left:8598;top:-2412;width:10;height:20" coordorigin="8598,-2412" coordsize="10,20" path="m8598,-2393l8608,-2393,8608,-2412,8598,-2412,8598,-2393xe" filled="true" fillcolor="#000000" stroked="false">
                <v:path arrowok="t"/>
                <v:fill type="solid"/>
              </v:shape>
            </v:group>
            <v:group style="position:absolute;left:8598;top:-2393;width:10;height:20" coordorigin="8598,-2393" coordsize="10,20">
              <v:shape style="position:absolute;left:8598;top:-2393;width:10;height:20" coordorigin="8598,-2393" coordsize="10,20" path="m8598,-2374l8608,-2374,8608,-2393,8598,-2393,8598,-2374xe" filled="true" fillcolor="#000000" stroked="false">
                <v:path arrowok="t"/>
                <v:fill type="solid"/>
              </v:shape>
            </v:group>
            <v:group style="position:absolute;left:8598;top:-2374;width:10;height:20" coordorigin="8598,-2374" coordsize="10,20">
              <v:shape style="position:absolute;left:8598;top:-2374;width:10;height:20" coordorigin="8598,-2374" coordsize="10,20" path="m8598,-2354l8608,-2354,8608,-2374,8598,-2374,8598,-2354xe" filled="true" fillcolor="#000000" stroked="false">
                <v:path arrowok="t"/>
                <v:fill type="solid"/>
              </v:shape>
            </v:group>
            <v:group style="position:absolute;left:8598;top:-2354;width:10;height:20" coordorigin="8598,-2354" coordsize="10,20">
              <v:shape style="position:absolute;left:8598;top:-2354;width:10;height:20" coordorigin="8598,-2354" coordsize="10,20" path="m8598,-2335l8608,-2335,8608,-2354,8598,-2354,8598,-2335xe" filled="true" fillcolor="#000000" stroked="false">
                <v:path arrowok="t"/>
                <v:fill type="solid"/>
              </v:shape>
            </v:group>
            <v:group style="position:absolute;left:8598;top:-2335;width:10;height:20" coordorigin="8598,-2335" coordsize="10,20">
              <v:shape style="position:absolute;left:8598;top:-2335;width:10;height:20" coordorigin="8598,-2335" coordsize="10,20" path="m8598,-2316l8608,-2316,8608,-2335,8598,-2335,8598,-2316xe" filled="true" fillcolor="#000000" stroked="false">
                <v:path arrowok="t"/>
                <v:fill type="solid"/>
              </v:shape>
            </v:group>
            <v:group style="position:absolute;left:8598;top:-2316;width:10;height:20" coordorigin="8598,-2316" coordsize="10,20">
              <v:shape style="position:absolute;left:8598;top:-2316;width:10;height:20" coordorigin="8598,-2316" coordsize="10,20" path="m8598,-2297l8608,-2297,8608,-2316,8598,-2316,8598,-2297xe" filled="true" fillcolor="#000000" stroked="false">
                <v:path arrowok="t"/>
                <v:fill type="solid"/>
              </v:shape>
            </v:group>
            <v:group style="position:absolute;left:8598;top:-2297;width:10;height:20" coordorigin="8598,-2297" coordsize="10,20">
              <v:shape style="position:absolute;left:8598;top:-2297;width:10;height:20" coordorigin="8598,-2297" coordsize="10,20" path="m8598,-2278l8608,-2278,8608,-2297,8598,-2297,8598,-2278xe" filled="true" fillcolor="#000000" stroked="false">
                <v:path arrowok="t"/>
                <v:fill type="solid"/>
              </v:shape>
            </v:group>
            <v:group style="position:absolute;left:8598;top:-2278;width:10;height:20" coordorigin="8598,-2278" coordsize="10,20">
              <v:shape style="position:absolute;left:8598;top:-2278;width:10;height:20" coordorigin="8598,-2278" coordsize="10,20" path="m8598,-2258l8608,-2258,8608,-2278,8598,-2278,8598,-2258xe" filled="true" fillcolor="#000000" stroked="false">
                <v:path arrowok="t"/>
                <v:fill type="solid"/>
              </v:shape>
            </v:group>
            <v:group style="position:absolute;left:8598;top:-2258;width:10;height:20" coordorigin="8598,-2258" coordsize="10,20">
              <v:shape style="position:absolute;left:8598;top:-2258;width:10;height:20" coordorigin="8598,-2258" coordsize="10,20" path="m8598,-2239l8608,-2239,8608,-2258,8598,-2258,8598,-2239xe" filled="true" fillcolor="#000000" stroked="false">
                <v:path arrowok="t"/>
                <v:fill type="solid"/>
              </v:shape>
            </v:group>
            <v:group style="position:absolute;left:8598;top:-2239;width:10;height:20" coordorigin="8598,-2239" coordsize="10,20">
              <v:shape style="position:absolute;left:8598;top:-2239;width:10;height:20" coordorigin="8598,-2239" coordsize="10,20" path="m8598,-2220l8608,-2220,8608,-2239,8598,-2239,8598,-2220xe" filled="true" fillcolor="#000000" stroked="false">
                <v:path arrowok="t"/>
                <v:fill type="solid"/>
              </v:shape>
            </v:group>
            <v:group style="position:absolute;left:8598;top:-2220;width:10;height:20" coordorigin="8598,-2220" coordsize="10,20">
              <v:shape style="position:absolute;left:8598;top:-2220;width:10;height:20" coordorigin="8598,-2220" coordsize="10,20" path="m8598,-2201l8608,-2201,8608,-2220,8598,-2220,8598,-2201xe" filled="true" fillcolor="#000000" stroked="false">
                <v:path arrowok="t"/>
                <v:fill type="solid"/>
              </v:shape>
            </v:group>
            <v:group style="position:absolute;left:8598;top:-2201;width:10;height:20" coordorigin="8598,-2201" coordsize="10,20">
              <v:shape style="position:absolute;left:8598;top:-2201;width:10;height:20" coordorigin="8598,-2201" coordsize="10,20" path="m8598,-2182l8608,-2182,8608,-2201,8598,-2201,8598,-2182xe" filled="true" fillcolor="#000000" stroked="false">
                <v:path arrowok="t"/>
                <v:fill type="solid"/>
              </v:shape>
            </v:group>
            <v:group style="position:absolute;left:8598;top:-2182;width:10;height:20" coordorigin="8598,-2182" coordsize="10,20">
              <v:shape style="position:absolute;left:8598;top:-2182;width:10;height:20" coordorigin="8598,-2182" coordsize="10,20" path="m8598,-2162l8608,-2162,8608,-2182,8598,-2182,8598,-2162xe" filled="true" fillcolor="#000000" stroked="false">
                <v:path arrowok="t"/>
                <v:fill type="solid"/>
              </v:shape>
            </v:group>
            <v:group style="position:absolute;left:8598;top:-2162;width:10;height:20" coordorigin="8598,-2162" coordsize="10,20">
              <v:shape style="position:absolute;left:8598;top:-2162;width:10;height:20" coordorigin="8598,-2162" coordsize="10,20" path="m8598,-2143l8608,-2143,8608,-2162,8598,-2162,8598,-2143xe" filled="true" fillcolor="#000000" stroked="false">
                <v:path arrowok="t"/>
                <v:fill type="solid"/>
              </v:shape>
            </v:group>
            <v:group style="position:absolute;left:8598;top:-2143;width:10;height:20" coordorigin="8598,-2143" coordsize="10,20">
              <v:shape style="position:absolute;left:8598;top:-2143;width:10;height:20" coordorigin="8598,-2143" coordsize="10,20" path="m8598,-2124l8608,-2124,8608,-2143,8598,-2143,8598,-2124xe" filled="true" fillcolor="#000000" stroked="false">
                <v:path arrowok="t"/>
                <v:fill type="solid"/>
              </v:shape>
            </v:group>
            <v:group style="position:absolute;left:8598;top:-2116;width:10;height:2" coordorigin="8598,-2116" coordsize="10,2">
              <v:shape style="position:absolute;left:8598;top:-2116;width:10;height:2" coordorigin="8598,-2116" coordsize="10,0" path="m8598,-2116l8608,-2116e" filled="false" stroked="true" strokeweight=".84pt" strokecolor="#000000">
                <v:path arrowok="t"/>
              </v:shape>
              <v:shape style="position:absolute;left:2950;top:-2201;width:1273;height:103" type="#_x0000_t75" stroked="false">
                <v:imagedata r:id="rId101" o:title=""/>
              </v:shape>
              <v:shape style="position:absolute;left:4199;top:-2107;width:2698;height:10" type="#_x0000_t75" stroked="false">
                <v:imagedata r:id="rId96" o:title=""/>
              </v:shape>
              <v:shape style="position:absolute;left:6892;top:-2107;width:3953;height:10" type="#_x0000_t75" stroked="false">
                <v:imagedata r:id="rId97" o:title=""/>
              </v:shape>
            </v:group>
            <v:group style="position:absolute;left:5197;top:-2098;width:10;height:20" coordorigin="5197,-2098" coordsize="10,20">
              <v:shape style="position:absolute;left:5197;top:-2098;width:10;height:20" coordorigin="5197,-2098" coordsize="10,20" path="m5197,-2078l5207,-2078,5207,-2098,5197,-2098,5197,-2078xe" filled="true" fillcolor="#000000" stroked="false">
                <v:path arrowok="t"/>
                <v:fill type="solid"/>
              </v:shape>
            </v:group>
            <v:group style="position:absolute;left:5197;top:-2078;width:10;height:20" coordorigin="5197,-2078" coordsize="10,20">
              <v:shape style="position:absolute;left:5197;top:-2078;width:10;height:20" coordorigin="5197,-2078" coordsize="10,20" path="m5197,-2059l5207,-2059,5207,-2078,5197,-2078,5197,-2059xe" filled="true" fillcolor="#000000" stroked="false">
                <v:path arrowok="t"/>
                <v:fill type="solid"/>
              </v:shape>
            </v:group>
            <v:group style="position:absolute;left:5197;top:-2059;width:10;height:20" coordorigin="5197,-2059" coordsize="10,20">
              <v:shape style="position:absolute;left:5197;top:-2059;width:10;height:20" coordorigin="5197,-2059" coordsize="10,20" path="m5197,-2040l5207,-2040,5207,-2059,5197,-2059,5197,-2040xe" filled="true" fillcolor="#000000" stroked="false">
                <v:path arrowok="t"/>
                <v:fill type="solid"/>
              </v:shape>
            </v:group>
            <v:group style="position:absolute;left:5197;top:-2040;width:10;height:20" coordorigin="5197,-2040" coordsize="10,20">
              <v:shape style="position:absolute;left:5197;top:-2040;width:10;height:20" coordorigin="5197,-2040" coordsize="10,20" path="m5197,-2021l5207,-2021,5207,-2040,5197,-2040,5197,-2021xe" filled="true" fillcolor="#000000" stroked="false">
                <v:path arrowok="t"/>
                <v:fill type="solid"/>
              </v:shape>
            </v:group>
            <v:group style="position:absolute;left:5197;top:-2021;width:10;height:20" coordorigin="5197,-2021" coordsize="10,20">
              <v:shape style="position:absolute;left:5197;top:-2021;width:10;height:20" coordorigin="5197,-2021" coordsize="10,20" path="m5197,-2002l5207,-2002,5207,-2021,5197,-2021,5197,-2002xe" filled="true" fillcolor="#000000" stroked="false">
                <v:path arrowok="t"/>
                <v:fill type="solid"/>
              </v:shape>
            </v:group>
            <v:group style="position:absolute;left:5197;top:-2002;width:10;height:20" coordorigin="5197,-2002" coordsize="10,20">
              <v:shape style="position:absolute;left:5197;top:-2002;width:10;height:20" coordorigin="5197,-2002" coordsize="10,20" path="m5197,-1982l5207,-1982,5207,-2002,5197,-2002,5197,-1982xe" filled="true" fillcolor="#000000" stroked="false">
                <v:path arrowok="t"/>
                <v:fill type="solid"/>
              </v:shape>
            </v:group>
            <v:group style="position:absolute;left:5197;top:-1982;width:10;height:20" coordorigin="5197,-1982" coordsize="10,20">
              <v:shape style="position:absolute;left:5197;top:-1982;width:10;height:20" coordorigin="5197,-1982" coordsize="10,20" path="m5197,-1963l5207,-1963,5207,-1982,5197,-1982,5197,-1963xe" filled="true" fillcolor="#000000" stroked="false">
                <v:path arrowok="t"/>
                <v:fill type="solid"/>
              </v:shape>
            </v:group>
            <v:group style="position:absolute;left:5197;top:-1963;width:10;height:20" coordorigin="5197,-1963" coordsize="10,20">
              <v:shape style="position:absolute;left:5197;top:-1963;width:10;height:20" coordorigin="5197,-1963" coordsize="10,20" path="m5197,-1944l5207,-1944,5207,-1963,5197,-1963,5197,-1944xe" filled="true" fillcolor="#000000" stroked="false">
                <v:path arrowok="t"/>
                <v:fill type="solid"/>
              </v:shape>
            </v:group>
            <v:group style="position:absolute;left:5197;top:-1944;width:10;height:20" coordorigin="5197,-1944" coordsize="10,20">
              <v:shape style="position:absolute;left:5197;top:-1944;width:10;height:20" coordorigin="5197,-1944" coordsize="10,20" path="m5197,-1925l5207,-1925,5207,-1944,5197,-1944,5197,-1925xe" filled="true" fillcolor="#000000" stroked="false">
                <v:path arrowok="t"/>
                <v:fill type="solid"/>
              </v:shape>
            </v:group>
            <v:group style="position:absolute;left:5197;top:-1925;width:10;height:20" coordorigin="5197,-1925" coordsize="10,20">
              <v:shape style="position:absolute;left:5197;top:-1925;width:10;height:20" coordorigin="5197,-1925" coordsize="10,20" path="m5197,-1906l5207,-1906,5207,-1925,5197,-1925,5197,-1906xe" filled="true" fillcolor="#000000" stroked="false">
                <v:path arrowok="t"/>
                <v:fill type="solid"/>
              </v:shape>
            </v:group>
            <v:group style="position:absolute;left:5197;top:-1906;width:10;height:20" coordorigin="5197,-1906" coordsize="10,20">
              <v:shape style="position:absolute;left:5197;top:-1906;width:10;height:20" coordorigin="5197,-1906" coordsize="10,20" path="m5197,-1886l5207,-1886,5207,-1906,5197,-1906,5197,-1886xe" filled="true" fillcolor="#000000" stroked="false">
                <v:path arrowok="t"/>
                <v:fill type="solid"/>
              </v:shape>
            </v:group>
            <v:group style="position:absolute;left:5197;top:-1886;width:10;height:20" coordorigin="5197,-1886" coordsize="10,20">
              <v:shape style="position:absolute;left:5197;top:-1886;width:10;height:20" coordorigin="5197,-1886" coordsize="10,20" path="m5197,-1867l5207,-1867,5207,-1886,5197,-1886,5197,-1867xe" filled="true" fillcolor="#000000" stroked="false">
                <v:path arrowok="t"/>
                <v:fill type="solid"/>
              </v:shape>
            </v:group>
            <v:group style="position:absolute;left:5197;top:-1867;width:10;height:20" coordorigin="5197,-1867" coordsize="10,20">
              <v:shape style="position:absolute;left:5197;top:-1867;width:10;height:20" coordorigin="5197,-1867" coordsize="10,20" path="m5197,-1848l5207,-1848,5207,-1867,5197,-1867,5197,-1848xe" filled="true" fillcolor="#000000" stroked="false">
                <v:path arrowok="t"/>
                <v:fill type="solid"/>
              </v:shape>
            </v:group>
            <v:group style="position:absolute;left:5197;top:-1848;width:10;height:20" coordorigin="5197,-1848" coordsize="10,20">
              <v:shape style="position:absolute;left:5197;top:-1848;width:10;height:20" coordorigin="5197,-1848" coordsize="10,20" path="m5197,-1829l5207,-1829,5207,-1848,5197,-1848,5197,-1829xe" filled="true" fillcolor="#000000" stroked="false">
                <v:path arrowok="t"/>
                <v:fill type="solid"/>
              </v:shape>
            </v:group>
            <v:group style="position:absolute;left:5197;top:-1829;width:10;height:20" coordorigin="5197,-1829" coordsize="10,20">
              <v:shape style="position:absolute;left:5197;top:-1829;width:10;height:20" coordorigin="5197,-1829" coordsize="10,20" path="m5197,-1810l5207,-1810,5207,-1829,5197,-1829,5197,-1810xe" filled="true" fillcolor="#000000" stroked="false">
                <v:path arrowok="t"/>
                <v:fill type="solid"/>
              </v:shape>
            </v:group>
            <v:group style="position:absolute;left:5197;top:-1810;width:10;height:20" coordorigin="5197,-1810" coordsize="10,20">
              <v:shape style="position:absolute;left:5197;top:-1810;width:10;height:20" coordorigin="5197,-1810" coordsize="10,20" path="m5197,-1790l5207,-1790,5207,-1810,5197,-1810,5197,-1790xe" filled="true" fillcolor="#000000" stroked="false">
                <v:path arrowok="t"/>
                <v:fill type="solid"/>
              </v:shape>
            </v:group>
            <v:group style="position:absolute;left:5197;top:-1790;width:10;height:20" coordorigin="5197,-1790" coordsize="10,20">
              <v:shape style="position:absolute;left:5197;top:-1790;width:10;height:20" coordorigin="5197,-1790" coordsize="10,20" path="m5197,-1771l5207,-1771,5207,-1790,5197,-1790,5197,-1771xe" filled="true" fillcolor="#000000" stroked="false">
                <v:path arrowok="t"/>
                <v:fill type="solid"/>
              </v:shape>
            </v:group>
            <v:group style="position:absolute;left:5197;top:-1771;width:10;height:20" coordorigin="5197,-1771" coordsize="10,20">
              <v:shape style="position:absolute;left:5197;top:-1771;width:10;height:20" coordorigin="5197,-1771" coordsize="10,20" path="m5197,-1752l5207,-1752,5207,-1771,5197,-1771,5197,-1752xe" filled="true" fillcolor="#000000" stroked="false">
                <v:path arrowok="t"/>
                <v:fill type="solid"/>
              </v:shape>
            </v:group>
            <v:group style="position:absolute;left:5197;top:-1752;width:10;height:20" coordorigin="5197,-1752" coordsize="10,20">
              <v:shape style="position:absolute;left:5197;top:-1752;width:10;height:20" coordorigin="5197,-1752" coordsize="10,20" path="m5197,-1733l5207,-1733,5207,-1752,5197,-1752,5197,-1733xe" filled="true" fillcolor="#000000" stroked="false">
                <v:path arrowok="t"/>
                <v:fill type="solid"/>
              </v:shape>
            </v:group>
            <v:group style="position:absolute;left:5197;top:-1733;width:10;height:20" coordorigin="5197,-1733" coordsize="10,20">
              <v:shape style="position:absolute;left:5197;top:-1733;width:10;height:20" coordorigin="5197,-1733" coordsize="10,20" path="m5197,-1714l5207,-1714,5207,-1733,5197,-1733,5197,-1714xe" filled="true" fillcolor="#000000" stroked="false">
                <v:path arrowok="t"/>
                <v:fill type="solid"/>
              </v:shape>
            </v:group>
            <v:group style="position:absolute;left:5197;top:-1714;width:10;height:20" coordorigin="5197,-1714" coordsize="10,20">
              <v:shape style="position:absolute;left:5197;top:-1714;width:10;height:20" coordorigin="5197,-1714" coordsize="10,20" path="m5197,-1694l5207,-1694,5207,-1714,5197,-1714,5197,-1694xe" filled="true" fillcolor="#000000" stroked="false">
                <v:path arrowok="t"/>
                <v:fill type="solid"/>
              </v:shape>
            </v:group>
            <v:group style="position:absolute;left:5197;top:-1694;width:10;height:20" coordorigin="5197,-1694" coordsize="10,20">
              <v:shape style="position:absolute;left:5197;top:-1694;width:10;height:20" coordorigin="5197,-1694" coordsize="10,20" path="m5197,-1675l5207,-1675,5207,-1694,5197,-1694,5197,-1675xe" filled="true" fillcolor="#000000" stroked="false">
                <v:path arrowok="t"/>
                <v:fill type="solid"/>
              </v:shape>
            </v:group>
            <v:group style="position:absolute;left:5197;top:-1675;width:10;height:20" coordorigin="5197,-1675" coordsize="10,20">
              <v:shape style="position:absolute;left:5197;top:-1675;width:10;height:20" coordorigin="5197,-1675" coordsize="10,20" path="m5197,-1656l5207,-1656,5207,-1675,5197,-1675,5197,-1656xe" filled="true" fillcolor="#000000" stroked="false">
                <v:path arrowok="t"/>
                <v:fill type="solid"/>
              </v:shape>
            </v:group>
            <v:group style="position:absolute;left:5197;top:-1656;width:10;height:20" coordorigin="5197,-1656" coordsize="10,20">
              <v:shape style="position:absolute;left:5197;top:-1656;width:10;height:20" coordorigin="5197,-1656" coordsize="10,20" path="m5197,-1637l5207,-1637,5207,-1656,5197,-1656,5197,-1637xe" filled="true" fillcolor="#000000" stroked="false">
                <v:path arrowok="t"/>
                <v:fill type="solid"/>
              </v:shape>
            </v:group>
            <v:group style="position:absolute;left:5197;top:-1637;width:10;height:20" coordorigin="5197,-1637" coordsize="10,20">
              <v:shape style="position:absolute;left:5197;top:-1637;width:10;height:20" coordorigin="5197,-1637" coordsize="10,20" path="m5197,-1618l5207,-1618,5207,-1637,5197,-1637,5197,-1618xe" filled="true" fillcolor="#000000" stroked="false">
                <v:path arrowok="t"/>
                <v:fill type="solid"/>
              </v:shape>
            </v:group>
            <v:group style="position:absolute;left:5197;top:-1618;width:10;height:20" coordorigin="5197,-1618" coordsize="10,20">
              <v:shape style="position:absolute;left:5197;top:-1618;width:10;height:20" coordorigin="5197,-1618" coordsize="10,20" path="m5197,-1598l5207,-1598,5207,-1618,5197,-1618,5197,-1598xe" filled="true" fillcolor="#000000" stroked="false">
                <v:path arrowok="t"/>
                <v:fill type="solid"/>
              </v:shape>
            </v:group>
            <v:group style="position:absolute;left:5197;top:-1598;width:10;height:20" coordorigin="5197,-1598" coordsize="10,20">
              <v:shape style="position:absolute;left:5197;top:-1598;width:10;height:20" coordorigin="5197,-1598" coordsize="10,20" path="m5197,-1579l5207,-1579,5207,-1598,5197,-1598,5197,-1579xe" filled="true" fillcolor="#000000" stroked="false">
                <v:path arrowok="t"/>
                <v:fill type="solid"/>
              </v:shape>
            </v:group>
            <v:group style="position:absolute;left:5197;top:-1579;width:10;height:20" coordorigin="5197,-1579" coordsize="10,20">
              <v:shape style="position:absolute;left:5197;top:-1579;width:10;height:20" coordorigin="5197,-1579" coordsize="10,20" path="m5197,-1560l5207,-1560,5207,-1579,5197,-1579,5197,-1560xe" filled="true" fillcolor="#000000" stroked="false">
                <v:path arrowok="t"/>
                <v:fill type="solid"/>
              </v:shape>
            </v:group>
            <v:group style="position:absolute;left:5197;top:-1560;width:10;height:20" coordorigin="5197,-1560" coordsize="10,20">
              <v:shape style="position:absolute;left:5197;top:-1560;width:10;height:20" coordorigin="5197,-1560" coordsize="10,20" path="m5197,-1541l5207,-1541,5207,-1560,5197,-1560,5197,-1541xe" filled="true" fillcolor="#000000" stroked="false">
                <v:path arrowok="t"/>
                <v:fill type="solid"/>
              </v:shape>
            </v:group>
            <v:group style="position:absolute;left:5197;top:-1541;width:10;height:20" coordorigin="5197,-1541" coordsize="10,20">
              <v:shape style="position:absolute;left:5197;top:-1541;width:10;height:20" coordorigin="5197,-1541" coordsize="10,20" path="m5197,-1522l5207,-1522,5207,-1541,5197,-1541,5197,-1522xe" filled="true" fillcolor="#000000" stroked="false">
                <v:path arrowok="t"/>
                <v:fill type="solid"/>
              </v:shape>
            </v:group>
            <v:group style="position:absolute;left:5197;top:-1522;width:10;height:20" coordorigin="5197,-1522" coordsize="10,20">
              <v:shape style="position:absolute;left:5197;top:-1522;width:10;height:20" coordorigin="5197,-1522" coordsize="10,20" path="m5197,-1502l5207,-1502,5207,-1522,5197,-1522,5197,-1502xe" filled="true" fillcolor="#000000" stroked="false">
                <v:path arrowok="t"/>
                <v:fill type="solid"/>
              </v:shape>
            </v:group>
            <v:group style="position:absolute;left:5197;top:-1502;width:10;height:20" coordorigin="5197,-1502" coordsize="10,20">
              <v:shape style="position:absolute;left:5197;top:-1502;width:10;height:20" coordorigin="5197,-1502" coordsize="10,20" path="m5197,-1483l5207,-1483,5207,-1502,5197,-1502,5197,-1483xe" filled="true" fillcolor="#000000" stroked="false">
                <v:path arrowok="t"/>
                <v:fill type="solid"/>
              </v:shape>
            </v:group>
            <v:group style="position:absolute;left:5197;top:-1483;width:10;height:20" coordorigin="5197,-1483" coordsize="10,20">
              <v:shape style="position:absolute;left:5197;top:-1483;width:10;height:20" coordorigin="5197,-1483" coordsize="10,20" path="m5197,-1464l5207,-1464,5207,-1483,5197,-1483,5197,-1464xe" filled="true" fillcolor="#000000" stroked="false">
                <v:path arrowok="t"/>
                <v:fill type="solid"/>
              </v:shape>
            </v:group>
            <v:group style="position:absolute;left:5197;top:-1464;width:10;height:20" coordorigin="5197,-1464" coordsize="10,20">
              <v:shape style="position:absolute;left:5197;top:-1464;width:10;height:20" coordorigin="5197,-1464" coordsize="10,20" path="m5197,-1445l5207,-1445,5207,-1464,5197,-1464,5197,-1445xe" filled="true" fillcolor="#000000" stroked="false">
                <v:path arrowok="t"/>
                <v:fill type="solid"/>
              </v:shape>
            </v:group>
            <v:group style="position:absolute;left:5197;top:-1445;width:10;height:20" coordorigin="5197,-1445" coordsize="10,20">
              <v:shape style="position:absolute;left:5197;top:-1445;width:10;height:20" coordorigin="5197,-1445" coordsize="10,20" path="m5197,-1426l5207,-1426,5207,-1445,5197,-1445,5197,-1426xe" filled="true" fillcolor="#000000" stroked="false">
                <v:path arrowok="t"/>
                <v:fill type="solid"/>
              </v:shape>
            </v:group>
            <v:group style="position:absolute;left:5197;top:-1426;width:10;height:20" coordorigin="5197,-1426" coordsize="10,20">
              <v:shape style="position:absolute;left:5197;top:-1426;width:10;height:20" coordorigin="5197,-1426" coordsize="10,20" path="m5197,-1406l5207,-1406,5207,-1426,5197,-1426,5197,-1406xe" filled="true" fillcolor="#000000" stroked="false">
                <v:path arrowok="t"/>
                <v:fill type="solid"/>
              </v:shape>
            </v:group>
            <v:group style="position:absolute;left:5197;top:-1406;width:10;height:20" coordorigin="5197,-1406" coordsize="10,20">
              <v:shape style="position:absolute;left:5197;top:-1406;width:10;height:20" coordorigin="5197,-1406" coordsize="10,20" path="m5197,-1387l5207,-1387,5207,-1406,5197,-1406,5197,-1387xe" filled="true" fillcolor="#000000" stroked="false">
                <v:path arrowok="t"/>
                <v:fill type="solid"/>
              </v:shape>
            </v:group>
            <v:group style="position:absolute;left:5197;top:-1387;width:10;height:20" coordorigin="5197,-1387" coordsize="10,20">
              <v:shape style="position:absolute;left:5197;top:-1387;width:10;height:20" coordorigin="5197,-1387" coordsize="10,20" path="m5197,-1368l5207,-1368,5207,-1387,5197,-1387,5197,-1368xe" filled="true" fillcolor="#000000" stroked="false">
                <v:path arrowok="t"/>
                <v:fill type="solid"/>
              </v:shape>
            </v:group>
            <v:group style="position:absolute;left:5197;top:-1368;width:10;height:20" coordorigin="5197,-1368" coordsize="10,20">
              <v:shape style="position:absolute;left:5197;top:-1368;width:10;height:20" coordorigin="5197,-1368" coordsize="10,20" path="m5197,-1349l5207,-1349,5207,-1368,5197,-1368,5197,-1349xe" filled="true" fillcolor="#000000" stroked="false">
                <v:path arrowok="t"/>
                <v:fill type="solid"/>
              </v:shape>
            </v:group>
            <v:group style="position:absolute;left:5197;top:-1349;width:10;height:20" coordorigin="5197,-1349" coordsize="10,20">
              <v:shape style="position:absolute;left:5197;top:-1349;width:10;height:20" coordorigin="5197,-1349" coordsize="10,20" path="m5197,-1330l5207,-1330,5207,-1349,5197,-1349,5197,-1330xe" filled="true" fillcolor="#000000" stroked="false">
                <v:path arrowok="t"/>
                <v:fill type="solid"/>
              </v:shape>
            </v:group>
            <v:group style="position:absolute;left:5197;top:-1330;width:10;height:20" coordorigin="5197,-1330" coordsize="10,20">
              <v:shape style="position:absolute;left:5197;top:-1330;width:10;height:20" coordorigin="5197,-1330" coordsize="10,20" path="m5197,-1310l5207,-1310,5207,-1330,5197,-1330,5197,-1310xe" filled="true" fillcolor="#000000" stroked="false">
                <v:path arrowok="t"/>
                <v:fill type="solid"/>
              </v:shape>
            </v:group>
            <v:group style="position:absolute;left:5197;top:-1310;width:10;height:20" coordorigin="5197,-1310" coordsize="10,20">
              <v:shape style="position:absolute;left:5197;top:-1310;width:10;height:20" coordorigin="5197,-1310" coordsize="10,20" path="m5197,-1291l5207,-1291,5207,-1310,5197,-1310,5197,-1291xe" filled="true" fillcolor="#000000" stroked="false">
                <v:path arrowok="t"/>
                <v:fill type="solid"/>
              </v:shape>
            </v:group>
            <v:group style="position:absolute;left:5197;top:-1291;width:10;height:20" coordorigin="5197,-1291" coordsize="10,20">
              <v:shape style="position:absolute;left:5197;top:-1291;width:10;height:20" coordorigin="5197,-1291" coordsize="10,20" path="m5197,-1272l5207,-1272,5207,-1291,5197,-1291,5197,-1272xe" filled="true" fillcolor="#000000" stroked="false">
                <v:path arrowok="t"/>
                <v:fill type="solid"/>
              </v:shape>
            </v:group>
            <v:group style="position:absolute;left:5197;top:-1272;width:10;height:20" coordorigin="5197,-1272" coordsize="10,20">
              <v:shape style="position:absolute;left:5197;top:-1272;width:10;height:20" coordorigin="5197,-1272" coordsize="10,20" path="m5197,-1253l5207,-1253,5207,-1272,5197,-1272,5197,-1253xe" filled="true" fillcolor="#000000" stroked="false">
                <v:path arrowok="t"/>
                <v:fill type="solid"/>
              </v:shape>
            </v:group>
            <v:group style="position:absolute;left:5197;top:-1253;width:10;height:20" coordorigin="5197,-1253" coordsize="10,20">
              <v:shape style="position:absolute;left:5197;top:-1253;width:10;height:20" coordorigin="5197,-1253" coordsize="10,20" path="m5197,-1234l5207,-1234,5207,-1253,5197,-1253,5197,-1234xe" filled="true" fillcolor="#000000" stroked="false">
                <v:path arrowok="t"/>
                <v:fill type="solid"/>
              </v:shape>
            </v:group>
            <v:group style="position:absolute;left:5197;top:-1234;width:10;height:20" coordorigin="5197,-1234" coordsize="10,20">
              <v:shape style="position:absolute;left:5197;top:-1234;width:10;height:20" coordorigin="5197,-1234" coordsize="10,20" path="m5197,-1214l5207,-1214,5207,-1234,5197,-1234,5197,-1214xe" filled="true" fillcolor="#000000" stroked="false">
                <v:path arrowok="t"/>
                <v:fill type="solid"/>
              </v:shape>
            </v:group>
            <v:group style="position:absolute;left:5197;top:-1214;width:10;height:20" coordorigin="5197,-1214" coordsize="10,20">
              <v:shape style="position:absolute;left:5197;top:-1214;width:10;height:20" coordorigin="5197,-1214" coordsize="10,20" path="m5197,-1195l5207,-1195,5207,-1214,5197,-1214,5197,-1195xe" filled="true" fillcolor="#000000" stroked="false">
                <v:path arrowok="t"/>
                <v:fill type="solid"/>
              </v:shape>
            </v:group>
            <v:group style="position:absolute;left:5197;top:-1195;width:10;height:20" coordorigin="5197,-1195" coordsize="10,20">
              <v:shape style="position:absolute;left:5197;top:-1195;width:10;height:20" coordorigin="5197,-1195" coordsize="10,20" path="m5197,-1176l5207,-1176,5207,-1195,5197,-1195,5197,-1176xe" filled="true" fillcolor="#000000" stroked="false">
                <v:path arrowok="t"/>
                <v:fill type="solid"/>
              </v:shape>
            </v:group>
            <v:group style="position:absolute;left:5197;top:-1176;width:10;height:20" coordorigin="5197,-1176" coordsize="10,20">
              <v:shape style="position:absolute;left:5197;top:-1176;width:10;height:20" coordorigin="5197,-1176" coordsize="10,20" path="m5197,-1157l5207,-1157,5207,-1176,5197,-1176,5197,-1157xe" filled="true" fillcolor="#000000" stroked="false">
                <v:path arrowok="t"/>
                <v:fill type="solid"/>
              </v:shape>
            </v:group>
            <v:group style="position:absolute;left:5197;top:-1157;width:10;height:20" coordorigin="5197,-1157" coordsize="10,20">
              <v:shape style="position:absolute;left:5197;top:-1157;width:10;height:20" coordorigin="5197,-1157" coordsize="10,20" path="m5197,-1138l5207,-1138,5207,-1157,5197,-1157,5197,-1138xe" filled="true" fillcolor="#000000" stroked="false">
                <v:path arrowok="t"/>
                <v:fill type="solid"/>
              </v:shape>
            </v:group>
            <v:group style="position:absolute;left:5197;top:-1138;width:10;height:20" coordorigin="5197,-1138" coordsize="10,20">
              <v:shape style="position:absolute;left:5197;top:-1138;width:10;height:20" coordorigin="5197,-1138" coordsize="10,20" path="m5197,-1118l5207,-1118,5207,-1138,5197,-1138,5197,-1118xe" filled="true" fillcolor="#000000" stroked="false">
                <v:path arrowok="t"/>
                <v:fill type="solid"/>
              </v:shape>
            </v:group>
            <v:group style="position:absolute;left:5197;top:-1118;width:10;height:20" coordorigin="5197,-1118" coordsize="10,20">
              <v:shape style="position:absolute;left:5197;top:-1118;width:10;height:20" coordorigin="5197,-1118" coordsize="10,20" path="m5197,-1099l5207,-1099,5207,-1118,5197,-1118,5197,-1099xe" filled="true" fillcolor="#000000" stroked="false">
                <v:path arrowok="t"/>
                <v:fill type="solid"/>
              </v:shape>
            </v:group>
            <v:group style="position:absolute;left:5197;top:-1099;width:10;height:20" coordorigin="5197,-1099" coordsize="10,20">
              <v:shape style="position:absolute;left:5197;top:-1099;width:10;height:20" coordorigin="5197,-1099" coordsize="10,20" path="m5197,-1080l5207,-1080,5207,-1099,5197,-1099,5197,-1080xe" filled="true" fillcolor="#000000" stroked="false">
                <v:path arrowok="t"/>
                <v:fill type="solid"/>
              </v:shape>
            </v:group>
            <v:group style="position:absolute;left:5197;top:-1080;width:10;height:20" coordorigin="5197,-1080" coordsize="10,20">
              <v:shape style="position:absolute;left:5197;top:-1080;width:10;height:20" coordorigin="5197,-1080" coordsize="10,20" path="m5197,-1061l5207,-1061,5207,-1080,5197,-1080,5197,-1061xe" filled="true" fillcolor="#000000" stroked="false">
                <v:path arrowok="t"/>
                <v:fill type="solid"/>
              </v:shape>
            </v:group>
            <v:group style="position:absolute;left:5197;top:-1061;width:10;height:20" coordorigin="5197,-1061" coordsize="10,20">
              <v:shape style="position:absolute;left:5197;top:-1061;width:10;height:20" coordorigin="5197,-1061" coordsize="10,20" path="m5197,-1042l5207,-1042,5207,-1061,5197,-1061,5197,-1042xe" filled="true" fillcolor="#000000" stroked="false">
                <v:path arrowok="t"/>
                <v:fill type="solid"/>
              </v:shape>
            </v:group>
            <v:group style="position:absolute;left:5197;top:-1042;width:10;height:20" coordorigin="5197,-1042" coordsize="10,20">
              <v:shape style="position:absolute;left:5197;top:-1042;width:10;height:20" coordorigin="5197,-1042" coordsize="10,20" path="m5197,-1022l5207,-1022,5207,-1042,5197,-1042,5197,-1022xe" filled="true" fillcolor="#000000" stroked="false">
                <v:path arrowok="t"/>
                <v:fill type="solid"/>
              </v:shape>
            </v:group>
            <v:group style="position:absolute;left:5197;top:-1022;width:10;height:20" coordorigin="5197,-1022" coordsize="10,20">
              <v:shape style="position:absolute;left:5197;top:-1022;width:10;height:20" coordorigin="5197,-1022" coordsize="10,20" path="m5197,-1003l5207,-1003,5207,-1022,5197,-1022,5197,-1003xe" filled="true" fillcolor="#000000" stroked="false">
                <v:path arrowok="t"/>
                <v:fill type="solid"/>
              </v:shape>
            </v:group>
            <v:group style="position:absolute;left:5197;top:-1003;width:10;height:20" coordorigin="5197,-1003" coordsize="10,20">
              <v:shape style="position:absolute;left:5197;top:-1003;width:10;height:20" coordorigin="5197,-1003" coordsize="10,20" path="m5197,-984l5207,-984,5207,-1003,5197,-1003,5197,-984xe" filled="true" fillcolor="#000000" stroked="false">
                <v:path arrowok="t"/>
                <v:fill type="solid"/>
              </v:shape>
            </v:group>
            <v:group style="position:absolute;left:5197;top:-984;width:10;height:20" coordorigin="5197,-984" coordsize="10,20">
              <v:shape style="position:absolute;left:5197;top:-984;width:10;height:20" coordorigin="5197,-984" coordsize="10,20" path="m5197,-965l5207,-965,5207,-984,5197,-984,5197,-965xe" filled="true" fillcolor="#000000" stroked="false">
                <v:path arrowok="t"/>
                <v:fill type="solid"/>
              </v:shape>
            </v:group>
            <v:group style="position:absolute;left:5197;top:-965;width:10;height:20" coordorigin="5197,-965" coordsize="10,20">
              <v:shape style="position:absolute;left:5197;top:-965;width:10;height:20" coordorigin="5197,-965" coordsize="10,20" path="m5197,-946l5207,-946,5207,-965,5197,-965,5197,-946xe" filled="true" fillcolor="#000000" stroked="false">
                <v:path arrowok="t"/>
                <v:fill type="solid"/>
              </v:shape>
            </v:group>
            <v:group style="position:absolute;left:5197;top:-946;width:10;height:20" coordorigin="5197,-946" coordsize="10,20">
              <v:shape style="position:absolute;left:5197;top:-946;width:10;height:20" coordorigin="5197,-946" coordsize="10,20" path="m5197,-926l5207,-926,5207,-946,5197,-946,5197,-926xe" filled="true" fillcolor="#000000" stroked="false">
                <v:path arrowok="t"/>
                <v:fill type="solid"/>
              </v:shape>
            </v:group>
            <v:group style="position:absolute;left:5197;top:-926;width:10;height:20" coordorigin="5197,-926" coordsize="10,20">
              <v:shape style="position:absolute;left:5197;top:-926;width:10;height:20" coordorigin="5197,-926" coordsize="10,20" path="m5197,-907l5207,-907,5207,-926,5197,-926,5197,-907xe" filled="true" fillcolor="#000000" stroked="false">
                <v:path arrowok="t"/>
                <v:fill type="solid"/>
              </v:shape>
            </v:group>
            <v:group style="position:absolute;left:5197;top:-902;width:10;height:2" coordorigin="5197,-902" coordsize="10,2">
              <v:shape style="position:absolute;left:5197;top:-902;width:10;height:2" coordorigin="5197,-902" coordsize="10,0" path="m5197,-902l5207,-902e" filled="false" stroked="true" strokeweight=".48001pt" strokecolor="#000000">
                <v:path arrowok="t"/>
              </v:shape>
            </v:group>
            <v:group style="position:absolute;left:6897;top:-2098;width:10;height:20" coordorigin="6897,-2098" coordsize="10,20">
              <v:shape style="position:absolute;left:6897;top:-2098;width:10;height:20" coordorigin="6897,-2098" coordsize="10,20" path="m6897,-2078l6906,-2078,6906,-2098,6897,-2098,6897,-2078xe" filled="true" fillcolor="#000000" stroked="false">
                <v:path arrowok="t"/>
                <v:fill type="solid"/>
              </v:shape>
            </v:group>
            <v:group style="position:absolute;left:6897;top:-2078;width:10;height:20" coordorigin="6897,-2078" coordsize="10,20">
              <v:shape style="position:absolute;left:6897;top:-2078;width:10;height:20" coordorigin="6897,-2078" coordsize="10,20" path="m6897,-2059l6906,-2059,6906,-2078,6897,-2078,6897,-2059xe" filled="true" fillcolor="#000000" stroked="false">
                <v:path arrowok="t"/>
                <v:fill type="solid"/>
              </v:shape>
            </v:group>
            <v:group style="position:absolute;left:6897;top:-2059;width:10;height:20" coordorigin="6897,-2059" coordsize="10,20">
              <v:shape style="position:absolute;left:6897;top:-2059;width:10;height:20" coordorigin="6897,-2059" coordsize="10,20" path="m6897,-2040l6906,-2040,6906,-2059,6897,-2059,6897,-2040xe" filled="true" fillcolor="#000000" stroked="false">
                <v:path arrowok="t"/>
                <v:fill type="solid"/>
              </v:shape>
            </v:group>
            <v:group style="position:absolute;left:6897;top:-2040;width:10;height:20" coordorigin="6897,-2040" coordsize="10,20">
              <v:shape style="position:absolute;left:6897;top:-2040;width:10;height:20" coordorigin="6897,-2040" coordsize="10,20" path="m6897,-2021l6906,-2021,6906,-2040,6897,-2040,6897,-2021xe" filled="true" fillcolor="#000000" stroked="false">
                <v:path arrowok="t"/>
                <v:fill type="solid"/>
              </v:shape>
            </v:group>
            <v:group style="position:absolute;left:6897;top:-2021;width:10;height:20" coordorigin="6897,-2021" coordsize="10,20">
              <v:shape style="position:absolute;left:6897;top:-2021;width:10;height:20" coordorigin="6897,-2021" coordsize="10,20" path="m6897,-2002l6906,-2002,6906,-2021,6897,-2021,6897,-2002xe" filled="true" fillcolor="#000000" stroked="false">
                <v:path arrowok="t"/>
                <v:fill type="solid"/>
              </v:shape>
            </v:group>
            <v:group style="position:absolute;left:6897;top:-2002;width:10;height:20" coordorigin="6897,-2002" coordsize="10,20">
              <v:shape style="position:absolute;left:6897;top:-2002;width:10;height:20" coordorigin="6897,-2002" coordsize="10,20" path="m6897,-1982l6906,-1982,6906,-2002,6897,-2002,6897,-1982xe" filled="true" fillcolor="#000000" stroked="false">
                <v:path arrowok="t"/>
                <v:fill type="solid"/>
              </v:shape>
            </v:group>
            <v:group style="position:absolute;left:6897;top:-1982;width:10;height:20" coordorigin="6897,-1982" coordsize="10,20">
              <v:shape style="position:absolute;left:6897;top:-1982;width:10;height:20" coordorigin="6897,-1982" coordsize="10,20" path="m6897,-1963l6906,-1963,6906,-1982,6897,-1982,6897,-1963xe" filled="true" fillcolor="#000000" stroked="false">
                <v:path arrowok="t"/>
                <v:fill type="solid"/>
              </v:shape>
            </v:group>
            <v:group style="position:absolute;left:6897;top:-1963;width:10;height:20" coordorigin="6897,-1963" coordsize="10,20">
              <v:shape style="position:absolute;left:6897;top:-1963;width:10;height:20" coordorigin="6897,-1963" coordsize="10,20" path="m6897,-1944l6906,-1944,6906,-1963,6897,-1963,6897,-1944xe" filled="true" fillcolor="#000000" stroked="false">
                <v:path arrowok="t"/>
                <v:fill type="solid"/>
              </v:shape>
            </v:group>
            <v:group style="position:absolute;left:6897;top:-1944;width:10;height:20" coordorigin="6897,-1944" coordsize="10,20">
              <v:shape style="position:absolute;left:6897;top:-1944;width:10;height:20" coordorigin="6897,-1944" coordsize="10,20" path="m6897,-1925l6906,-1925,6906,-1944,6897,-1944,6897,-1925xe" filled="true" fillcolor="#000000" stroked="false">
                <v:path arrowok="t"/>
                <v:fill type="solid"/>
              </v:shape>
            </v:group>
            <v:group style="position:absolute;left:6897;top:-1925;width:10;height:20" coordorigin="6897,-1925" coordsize="10,20">
              <v:shape style="position:absolute;left:6897;top:-1925;width:10;height:20" coordorigin="6897,-1925" coordsize="10,20" path="m6897,-1906l6906,-1906,6906,-1925,6897,-1925,6897,-1906xe" filled="true" fillcolor="#000000" stroked="false">
                <v:path arrowok="t"/>
                <v:fill type="solid"/>
              </v:shape>
            </v:group>
            <v:group style="position:absolute;left:6897;top:-1906;width:10;height:20" coordorigin="6897,-1906" coordsize="10,20">
              <v:shape style="position:absolute;left:6897;top:-1906;width:10;height:20" coordorigin="6897,-1906" coordsize="10,20" path="m6897,-1886l6906,-1886,6906,-1906,6897,-1906,6897,-1886xe" filled="true" fillcolor="#000000" stroked="false">
                <v:path arrowok="t"/>
                <v:fill type="solid"/>
              </v:shape>
            </v:group>
            <v:group style="position:absolute;left:6897;top:-1886;width:10;height:20" coordorigin="6897,-1886" coordsize="10,20">
              <v:shape style="position:absolute;left:6897;top:-1886;width:10;height:20" coordorigin="6897,-1886" coordsize="10,20" path="m6897,-1867l6906,-1867,6906,-1886,6897,-1886,6897,-1867xe" filled="true" fillcolor="#000000" stroked="false">
                <v:path arrowok="t"/>
                <v:fill type="solid"/>
              </v:shape>
            </v:group>
            <v:group style="position:absolute;left:6897;top:-1867;width:10;height:20" coordorigin="6897,-1867" coordsize="10,20">
              <v:shape style="position:absolute;left:6897;top:-1867;width:10;height:20" coordorigin="6897,-1867" coordsize="10,20" path="m6897,-1848l6906,-1848,6906,-1867,6897,-1867,6897,-1848xe" filled="true" fillcolor="#000000" stroked="false">
                <v:path arrowok="t"/>
                <v:fill type="solid"/>
              </v:shape>
            </v:group>
            <v:group style="position:absolute;left:6897;top:-1848;width:10;height:20" coordorigin="6897,-1848" coordsize="10,20">
              <v:shape style="position:absolute;left:6897;top:-1848;width:10;height:20" coordorigin="6897,-1848" coordsize="10,20" path="m6897,-1829l6906,-1829,6906,-1848,6897,-1848,6897,-1829xe" filled="true" fillcolor="#000000" stroked="false">
                <v:path arrowok="t"/>
                <v:fill type="solid"/>
              </v:shape>
            </v:group>
            <v:group style="position:absolute;left:6897;top:-1829;width:10;height:20" coordorigin="6897,-1829" coordsize="10,20">
              <v:shape style="position:absolute;left:6897;top:-1829;width:10;height:20" coordorigin="6897,-1829" coordsize="10,20" path="m6897,-1810l6906,-1810,6906,-1829,6897,-1829,6897,-1810xe" filled="true" fillcolor="#000000" stroked="false">
                <v:path arrowok="t"/>
                <v:fill type="solid"/>
              </v:shape>
            </v:group>
            <v:group style="position:absolute;left:6897;top:-1810;width:10;height:20" coordorigin="6897,-1810" coordsize="10,20">
              <v:shape style="position:absolute;left:6897;top:-1810;width:10;height:20" coordorigin="6897,-1810" coordsize="10,20" path="m6897,-1790l6906,-1790,6906,-1810,6897,-1810,6897,-1790xe" filled="true" fillcolor="#000000" stroked="false">
                <v:path arrowok="t"/>
                <v:fill type="solid"/>
              </v:shape>
            </v:group>
            <v:group style="position:absolute;left:6897;top:-1790;width:10;height:20" coordorigin="6897,-1790" coordsize="10,20">
              <v:shape style="position:absolute;left:6897;top:-1790;width:10;height:20" coordorigin="6897,-1790" coordsize="10,20" path="m6897,-1771l6906,-1771,6906,-1790,6897,-1790,6897,-1771xe" filled="true" fillcolor="#000000" stroked="false">
                <v:path arrowok="t"/>
                <v:fill type="solid"/>
              </v:shape>
            </v:group>
            <v:group style="position:absolute;left:6897;top:-1771;width:10;height:20" coordorigin="6897,-1771" coordsize="10,20">
              <v:shape style="position:absolute;left:6897;top:-1771;width:10;height:20" coordorigin="6897,-1771" coordsize="10,20" path="m6897,-1752l6906,-1752,6906,-1771,6897,-1771,6897,-1752xe" filled="true" fillcolor="#000000" stroked="false">
                <v:path arrowok="t"/>
                <v:fill type="solid"/>
              </v:shape>
            </v:group>
            <v:group style="position:absolute;left:6897;top:-1752;width:10;height:20" coordorigin="6897,-1752" coordsize="10,20">
              <v:shape style="position:absolute;left:6897;top:-1752;width:10;height:20" coordorigin="6897,-1752" coordsize="10,20" path="m6897,-1733l6906,-1733,6906,-1752,6897,-1752,6897,-1733xe" filled="true" fillcolor="#000000" stroked="false">
                <v:path arrowok="t"/>
                <v:fill type="solid"/>
              </v:shape>
            </v:group>
            <v:group style="position:absolute;left:6897;top:-1733;width:10;height:20" coordorigin="6897,-1733" coordsize="10,20">
              <v:shape style="position:absolute;left:6897;top:-1733;width:10;height:20" coordorigin="6897,-1733" coordsize="10,20" path="m6897,-1714l6906,-1714,6906,-1733,6897,-1733,6897,-1714xe" filled="true" fillcolor="#000000" stroked="false">
                <v:path arrowok="t"/>
                <v:fill type="solid"/>
              </v:shape>
            </v:group>
            <v:group style="position:absolute;left:6897;top:-1714;width:10;height:20" coordorigin="6897,-1714" coordsize="10,20">
              <v:shape style="position:absolute;left:6897;top:-1714;width:10;height:20" coordorigin="6897,-1714" coordsize="10,20" path="m6897,-1694l6906,-1694,6906,-1714,6897,-1714,6897,-1694xe" filled="true" fillcolor="#000000" stroked="false">
                <v:path arrowok="t"/>
                <v:fill type="solid"/>
              </v:shape>
            </v:group>
            <v:group style="position:absolute;left:6897;top:-1694;width:10;height:20" coordorigin="6897,-1694" coordsize="10,20">
              <v:shape style="position:absolute;left:6897;top:-1694;width:10;height:20" coordorigin="6897,-1694" coordsize="10,20" path="m6897,-1675l6906,-1675,6906,-1694,6897,-1694,6897,-1675xe" filled="true" fillcolor="#000000" stroked="false">
                <v:path arrowok="t"/>
                <v:fill type="solid"/>
              </v:shape>
            </v:group>
            <v:group style="position:absolute;left:6897;top:-1675;width:10;height:20" coordorigin="6897,-1675" coordsize="10,20">
              <v:shape style="position:absolute;left:6897;top:-1675;width:10;height:20" coordorigin="6897,-1675" coordsize="10,20" path="m6897,-1656l6906,-1656,6906,-1675,6897,-1675,6897,-1656xe" filled="true" fillcolor="#000000" stroked="false">
                <v:path arrowok="t"/>
                <v:fill type="solid"/>
              </v:shape>
            </v:group>
            <v:group style="position:absolute;left:6897;top:-1656;width:10;height:20" coordorigin="6897,-1656" coordsize="10,20">
              <v:shape style="position:absolute;left:6897;top:-1656;width:10;height:20" coordorigin="6897,-1656" coordsize="10,20" path="m6897,-1637l6906,-1637,6906,-1656,6897,-1656,6897,-1637xe" filled="true" fillcolor="#000000" stroked="false">
                <v:path arrowok="t"/>
                <v:fill type="solid"/>
              </v:shape>
            </v:group>
            <v:group style="position:absolute;left:6897;top:-1637;width:10;height:20" coordorigin="6897,-1637" coordsize="10,20">
              <v:shape style="position:absolute;left:6897;top:-1637;width:10;height:20" coordorigin="6897,-1637" coordsize="10,20" path="m6897,-1618l6906,-1618,6906,-1637,6897,-1637,6897,-1618xe" filled="true" fillcolor="#000000" stroked="false">
                <v:path arrowok="t"/>
                <v:fill type="solid"/>
              </v:shape>
            </v:group>
            <v:group style="position:absolute;left:6897;top:-1618;width:10;height:20" coordorigin="6897,-1618" coordsize="10,20">
              <v:shape style="position:absolute;left:6897;top:-1618;width:10;height:20" coordorigin="6897,-1618" coordsize="10,20" path="m6897,-1598l6906,-1598,6906,-1618,6897,-1618,6897,-1598xe" filled="true" fillcolor="#000000" stroked="false">
                <v:path arrowok="t"/>
                <v:fill type="solid"/>
              </v:shape>
            </v:group>
            <v:group style="position:absolute;left:6897;top:-1598;width:10;height:20" coordorigin="6897,-1598" coordsize="10,20">
              <v:shape style="position:absolute;left:6897;top:-1598;width:10;height:20" coordorigin="6897,-1598" coordsize="10,20" path="m6897,-1579l6906,-1579,6906,-1598,6897,-1598,6897,-1579xe" filled="true" fillcolor="#000000" stroked="false">
                <v:path arrowok="t"/>
                <v:fill type="solid"/>
              </v:shape>
            </v:group>
            <v:group style="position:absolute;left:6897;top:-1579;width:10;height:20" coordorigin="6897,-1579" coordsize="10,20">
              <v:shape style="position:absolute;left:6897;top:-1579;width:10;height:20" coordorigin="6897,-1579" coordsize="10,20" path="m6897,-1560l6906,-1560,6906,-1579,6897,-1579,6897,-1560xe" filled="true" fillcolor="#000000" stroked="false">
                <v:path arrowok="t"/>
                <v:fill type="solid"/>
              </v:shape>
            </v:group>
            <v:group style="position:absolute;left:6897;top:-1560;width:10;height:20" coordorigin="6897,-1560" coordsize="10,20">
              <v:shape style="position:absolute;left:6897;top:-1560;width:10;height:20" coordorigin="6897,-1560" coordsize="10,20" path="m6897,-1541l6906,-1541,6906,-1560,6897,-1560,6897,-1541xe" filled="true" fillcolor="#000000" stroked="false">
                <v:path arrowok="t"/>
                <v:fill type="solid"/>
              </v:shape>
            </v:group>
            <v:group style="position:absolute;left:6897;top:-1541;width:10;height:20" coordorigin="6897,-1541" coordsize="10,20">
              <v:shape style="position:absolute;left:6897;top:-1541;width:10;height:20" coordorigin="6897,-1541" coordsize="10,20" path="m6897,-1522l6906,-1522,6906,-1541,6897,-1541,6897,-1522xe" filled="true" fillcolor="#000000" stroked="false">
                <v:path arrowok="t"/>
                <v:fill type="solid"/>
              </v:shape>
            </v:group>
            <v:group style="position:absolute;left:6897;top:-1522;width:10;height:20" coordorigin="6897,-1522" coordsize="10,20">
              <v:shape style="position:absolute;left:6897;top:-1522;width:10;height:20" coordorigin="6897,-1522" coordsize="10,20" path="m6897,-1502l6906,-1502,6906,-1522,6897,-1522,6897,-1502xe" filled="true" fillcolor="#000000" stroked="false">
                <v:path arrowok="t"/>
                <v:fill type="solid"/>
              </v:shape>
            </v:group>
            <v:group style="position:absolute;left:6897;top:-1502;width:10;height:20" coordorigin="6897,-1502" coordsize="10,20">
              <v:shape style="position:absolute;left:6897;top:-1502;width:10;height:20" coordorigin="6897,-1502" coordsize="10,20" path="m6897,-1483l6906,-1483,6906,-1502,6897,-1502,6897,-1483xe" filled="true" fillcolor="#000000" stroked="false">
                <v:path arrowok="t"/>
                <v:fill type="solid"/>
              </v:shape>
            </v:group>
            <v:group style="position:absolute;left:6897;top:-1483;width:10;height:20" coordorigin="6897,-1483" coordsize="10,20">
              <v:shape style="position:absolute;left:6897;top:-1483;width:10;height:20" coordorigin="6897,-1483" coordsize="10,20" path="m6897,-1464l6906,-1464,6906,-1483,6897,-1483,6897,-1464xe" filled="true" fillcolor="#000000" stroked="false">
                <v:path arrowok="t"/>
                <v:fill type="solid"/>
              </v:shape>
            </v:group>
            <v:group style="position:absolute;left:6897;top:-1464;width:10;height:20" coordorigin="6897,-1464" coordsize="10,20">
              <v:shape style="position:absolute;left:6897;top:-1464;width:10;height:20" coordorigin="6897,-1464" coordsize="10,20" path="m6897,-1445l6906,-1445,6906,-1464,6897,-1464,6897,-1445xe" filled="true" fillcolor="#000000" stroked="false">
                <v:path arrowok="t"/>
                <v:fill type="solid"/>
              </v:shape>
            </v:group>
            <v:group style="position:absolute;left:6897;top:-1445;width:10;height:20" coordorigin="6897,-1445" coordsize="10,20">
              <v:shape style="position:absolute;left:6897;top:-1445;width:10;height:20" coordorigin="6897,-1445" coordsize="10,20" path="m6897,-1426l6906,-1426,6906,-1445,6897,-1445,6897,-1426xe" filled="true" fillcolor="#000000" stroked="false">
                <v:path arrowok="t"/>
                <v:fill type="solid"/>
              </v:shape>
            </v:group>
            <v:group style="position:absolute;left:6897;top:-1426;width:10;height:20" coordorigin="6897,-1426" coordsize="10,20">
              <v:shape style="position:absolute;left:6897;top:-1426;width:10;height:20" coordorigin="6897,-1426" coordsize="10,20" path="m6897,-1406l6906,-1406,6906,-1426,6897,-1426,6897,-1406xe" filled="true" fillcolor="#000000" stroked="false">
                <v:path arrowok="t"/>
                <v:fill type="solid"/>
              </v:shape>
            </v:group>
            <v:group style="position:absolute;left:6897;top:-1406;width:10;height:20" coordorigin="6897,-1406" coordsize="10,20">
              <v:shape style="position:absolute;left:6897;top:-1406;width:10;height:20" coordorigin="6897,-1406" coordsize="10,20" path="m6897,-1387l6906,-1387,6906,-1406,6897,-1406,6897,-1387xe" filled="true" fillcolor="#000000" stroked="false">
                <v:path arrowok="t"/>
                <v:fill type="solid"/>
              </v:shape>
            </v:group>
            <v:group style="position:absolute;left:6897;top:-1387;width:10;height:20" coordorigin="6897,-1387" coordsize="10,20">
              <v:shape style="position:absolute;left:6897;top:-1387;width:10;height:20" coordorigin="6897,-1387" coordsize="10,20" path="m6897,-1368l6906,-1368,6906,-1387,6897,-1387,6897,-1368xe" filled="true" fillcolor="#000000" stroked="false">
                <v:path arrowok="t"/>
                <v:fill type="solid"/>
              </v:shape>
            </v:group>
            <v:group style="position:absolute;left:6897;top:-1368;width:10;height:20" coordorigin="6897,-1368" coordsize="10,20">
              <v:shape style="position:absolute;left:6897;top:-1368;width:10;height:20" coordorigin="6897,-1368" coordsize="10,20" path="m6897,-1349l6906,-1349,6906,-1368,6897,-1368,6897,-1349xe" filled="true" fillcolor="#000000" stroked="false">
                <v:path arrowok="t"/>
                <v:fill type="solid"/>
              </v:shape>
            </v:group>
            <v:group style="position:absolute;left:6897;top:-1349;width:10;height:20" coordorigin="6897,-1349" coordsize="10,20">
              <v:shape style="position:absolute;left:6897;top:-1349;width:10;height:20" coordorigin="6897,-1349" coordsize="10,20" path="m6897,-1330l6906,-1330,6906,-1349,6897,-1349,6897,-1330xe" filled="true" fillcolor="#000000" stroked="false">
                <v:path arrowok="t"/>
                <v:fill type="solid"/>
              </v:shape>
            </v:group>
            <v:group style="position:absolute;left:6897;top:-1330;width:10;height:20" coordorigin="6897,-1330" coordsize="10,20">
              <v:shape style="position:absolute;left:6897;top:-1330;width:10;height:20" coordorigin="6897,-1330" coordsize="10,20" path="m6897,-1310l6906,-1310,6906,-1330,6897,-1330,6897,-1310xe" filled="true" fillcolor="#000000" stroked="false">
                <v:path arrowok="t"/>
                <v:fill type="solid"/>
              </v:shape>
            </v:group>
            <v:group style="position:absolute;left:6897;top:-1310;width:10;height:20" coordorigin="6897,-1310" coordsize="10,20">
              <v:shape style="position:absolute;left:6897;top:-1310;width:10;height:20" coordorigin="6897,-1310" coordsize="10,20" path="m6897,-1291l6906,-1291,6906,-1310,6897,-1310,6897,-1291xe" filled="true" fillcolor="#000000" stroked="false">
                <v:path arrowok="t"/>
                <v:fill type="solid"/>
              </v:shape>
            </v:group>
            <v:group style="position:absolute;left:6897;top:-1291;width:10;height:20" coordorigin="6897,-1291" coordsize="10,20">
              <v:shape style="position:absolute;left:6897;top:-1291;width:10;height:20" coordorigin="6897,-1291" coordsize="10,20" path="m6897,-1272l6906,-1272,6906,-1291,6897,-1291,6897,-1272xe" filled="true" fillcolor="#000000" stroked="false">
                <v:path arrowok="t"/>
                <v:fill type="solid"/>
              </v:shape>
            </v:group>
            <v:group style="position:absolute;left:6897;top:-1272;width:10;height:20" coordorigin="6897,-1272" coordsize="10,20">
              <v:shape style="position:absolute;left:6897;top:-1272;width:10;height:20" coordorigin="6897,-1272" coordsize="10,20" path="m6897,-1253l6906,-1253,6906,-1272,6897,-1272,6897,-1253xe" filled="true" fillcolor="#000000" stroked="false">
                <v:path arrowok="t"/>
                <v:fill type="solid"/>
              </v:shape>
            </v:group>
            <v:group style="position:absolute;left:6897;top:-1253;width:10;height:20" coordorigin="6897,-1253" coordsize="10,20">
              <v:shape style="position:absolute;left:6897;top:-1253;width:10;height:20" coordorigin="6897,-1253" coordsize="10,20" path="m6897,-1234l6906,-1234,6906,-1253,6897,-1253,6897,-1234xe" filled="true" fillcolor="#000000" stroked="false">
                <v:path arrowok="t"/>
                <v:fill type="solid"/>
              </v:shape>
            </v:group>
            <v:group style="position:absolute;left:6897;top:-1234;width:10;height:20" coordorigin="6897,-1234" coordsize="10,20">
              <v:shape style="position:absolute;left:6897;top:-1234;width:10;height:20" coordorigin="6897,-1234" coordsize="10,20" path="m6897,-1214l6906,-1214,6906,-1234,6897,-1234,6897,-1214xe" filled="true" fillcolor="#000000" stroked="false">
                <v:path arrowok="t"/>
                <v:fill type="solid"/>
              </v:shape>
            </v:group>
            <v:group style="position:absolute;left:6897;top:-1214;width:10;height:20" coordorigin="6897,-1214" coordsize="10,20">
              <v:shape style="position:absolute;left:6897;top:-1214;width:10;height:20" coordorigin="6897,-1214" coordsize="10,20" path="m6897,-1195l6906,-1195,6906,-1214,6897,-1214,6897,-1195xe" filled="true" fillcolor="#000000" stroked="false">
                <v:path arrowok="t"/>
                <v:fill type="solid"/>
              </v:shape>
            </v:group>
            <v:group style="position:absolute;left:6897;top:-1195;width:10;height:20" coordorigin="6897,-1195" coordsize="10,20">
              <v:shape style="position:absolute;left:6897;top:-1195;width:10;height:20" coordorigin="6897,-1195" coordsize="10,20" path="m6897,-1176l6906,-1176,6906,-1195,6897,-1195,6897,-1176xe" filled="true" fillcolor="#000000" stroked="false">
                <v:path arrowok="t"/>
                <v:fill type="solid"/>
              </v:shape>
            </v:group>
            <v:group style="position:absolute;left:6897;top:-1176;width:10;height:20" coordorigin="6897,-1176" coordsize="10,20">
              <v:shape style="position:absolute;left:6897;top:-1176;width:10;height:20" coordorigin="6897,-1176" coordsize="10,20" path="m6897,-1157l6906,-1157,6906,-1176,6897,-1176,6897,-1157xe" filled="true" fillcolor="#000000" stroked="false">
                <v:path arrowok="t"/>
                <v:fill type="solid"/>
              </v:shape>
            </v:group>
            <v:group style="position:absolute;left:6897;top:-1157;width:10;height:20" coordorigin="6897,-1157" coordsize="10,20">
              <v:shape style="position:absolute;left:6897;top:-1157;width:10;height:20" coordorigin="6897,-1157" coordsize="10,20" path="m6897,-1138l6906,-1138,6906,-1157,6897,-1157,6897,-1138xe" filled="true" fillcolor="#000000" stroked="false">
                <v:path arrowok="t"/>
                <v:fill type="solid"/>
              </v:shape>
            </v:group>
            <v:group style="position:absolute;left:6897;top:-1138;width:10;height:20" coordorigin="6897,-1138" coordsize="10,20">
              <v:shape style="position:absolute;left:6897;top:-1138;width:10;height:20" coordorigin="6897,-1138" coordsize="10,20" path="m6897,-1118l6906,-1118,6906,-1138,6897,-1138,6897,-1118xe" filled="true" fillcolor="#000000" stroked="false">
                <v:path arrowok="t"/>
                <v:fill type="solid"/>
              </v:shape>
            </v:group>
            <v:group style="position:absolute;left:6897;top:-1118;width:10;height:20" coordorigin="6897,-1118" coordsize="10,20">
              <v:shape style="position:absolute;left:6897;top:-1118;width:10;height:20" coordorigin="6897,-1118" coordsize="10,20" path="m6897,-1099l6906,-1099,6906,-1118,6897,-1118,6897,-1099xe" filled="true" fillcolor="#000000" stroked="false">
                <v:path arrowok="t"/>
                <v:fill type="solid"/>
              </v:shape>
            </v:group>
            <v:group style="position:absolute;left:6897;top:-1099;width:10;height:20" coordorigin="6897,-1099" coordsize="10,20">
              <v:shape style="position:absolute;left:6897;top:-1099;width:10;height:20" coordorigin="6897,-1099" coordsize="10,20" path="m6897,-1080l6906,-1080,6906,-1099,6897,-1099,6897,-1080xe" filled="true" fillcolor="#000000" stroked="false">
                <v:path arrowok="t"/>
                <v:fill type="solid"/>
              </v:shape>
            </v:group>
            <v:group style="position:absolute;left:6897;top:-1080;width:10;height:20" coordorigin="6897,-1080" coordsize="10,20">
              <v:shape style="position:absolute;left:6897;top:-1080;width:10;height:20" coordorigin="6897,-1080" coordsize="10,20" path="m6897,-1061l6906,-1061,6906,-1080,6897,-1080,6897,-1061xe" filled="true" fillcolor="#000000" stroked="false">
                <v:path arrowok="t"/>
                <v:fill type="solid"/>
              </v:shape>
            </v:group>
            <v:group style="position:absolute;left:6897;top:-1061;width:10;height:20" coordorigin="6897,-1061" coordsize="10,20">
              <v:shape style="position:absolute;left:6897;top:-1061;width:10;height:20" coordorigin="6897,-1061" coordsize="10,20" path="m6897,-1042l6906,-1042,6906,-1061,6897,-1061,6897,-1042xe" filled="true" fillcolor="#000000" stroked="false">
                <v:path arrowok="t"/>
                <v:fill type="solid"/>
              </v:shape>
            </v:group>
            <v:group style="position:absolute;left:6897;top:-1042;width:10;height:20" coordorigin="6897,-1042" coordsize="10,20">
              <v:shape style="position:absolute;left:6897;top:-1042;width:10;height:20" coordorigin="6897,-1042" coordsize="10,20" path="m6897,-1022l6906,-1022,6906,-1042,6897,-1042,6897,-1022xe" filled="true" fillcolor="#000000" stroked="false">
                <v:path arrowok="t"/>
                <v:fill type="solid"/>
              </v:shape>
            </v:group>
            <v:group style="position:absolute;left:6897;top:-1022;width:10;height:20" coordorigin="6897,-1022" coordsize="10,20">
              <v:shape style="position:absolute;left:6897;top:-1022;width:10;height:20" coordorigin="6897,-1022" coordsize="10,20" path="m6897,-1003l6906,-1003,6906,-1022,6897,-1022,6897,-1003xe" filled="true" fillcolor="#000000" stroked="false">
                <v:path arrowok="t"/>
                <v:fill type="solid"/>
              </v:shape>
            </v:group>
            <v:group style="position:absolute;left:6897;top:-1003;width:10;height:20" coordorigin="6897,-1003" coordsize="10,20">
              <v:shape style="position:absolute;left:6897;top:-1003;width:10;height:20" coordorigin="6897,-1003" coordsize="10,20" path="m6897,-984l6906,-984,6906,-1003,6897,-1003,6897,-984xe" filled="true" fillcolor="#000000" stroked="false">
                <v:path arrowok="t"/>
                <v:fill type="solid"/>
              </v:shape>
            </v:group>
            <v:group style="position:absolute;left:6897;top:-984;width:10;height:20" coordorigin="6897,-984" coordsize="10,20">
              <v:shape style="position:absolute;left:6897;top:-984;width:10;height:20" coordorigin="6897,-984" coordsize="10,20" path="m6897,-965l6906,-965,6906,-984,6897,-984,6897,-965xe" filled="true" fillcolor="#000000" stroked="false">
                <v:path arrowok="t"/>
                <v:fill type="solid"/>
              </v:shape>
            </v:group>
            <v:group style="position:absolute;left:6897;top:-965;width:10;height:20" coordorigin="6897,-965" coordsize="10,20">
              <v:shape style="position:absolute;left:6897;top:-965;width:10;height:20" coordorigin="6897,-965" coordsize="10,20" path="m6897,-946l6906,-946,6906,-965,6897,-965,6897,-946xe" filled="true" fillcolor="#000000" stroked="false">
                <v:path arrowok="t"/>
                <v:fill type="solid"/>
              </v:shape>
            </v:group>
            <v:group style="position:absolute;left:6897;top:-946;width:10;height:20" coordorigin="6897,-946" coordsize="10,20">
              <v:shape style="position:absolute;left:6897;top:-946;width:10;height:20" coordorigin="6897,-946" coordsize="10,20" path="m6897,-926l6906,-926,6906,-946,6897,-946,6897,-926xe" filled="true" fillcolor="#000000" stroked="false">
                <v:path arrowok="t"/>
                <v:fill type="solid"/>
              </v:shape>
            </v:group>
            <v:group style="position:absolute;left:6897;top:-926;width:10;height:20" coordorigin="6897,-926" coordsize="10,20">
              <v:shape style="position:absolute;left:6897;top:-926;width:10;height:20" coordorigin="6897,-926" coordsize="10,20" path="m6897,-907l6906,-907,6906,-926,6897,-926,6897,-907xe" filled="true" fillcolor="#000000" stroked="false">
                <v:path arrowok="t"/>
                <v:fill type="solid"/>
              </v:shape>
            </v:group>
            <v:group style="position:absolute;left:6897;top:-902;width:10;height:2" coordorigin="6897,-902" coordsize="10,2">
              <v:shape style="position:absolute;left:6897;top:-902;width:10;height:2" coordorigin="6897,-902" coordsize="10,0" path="m6897,-902l6906,-902e" filled="false" stroked="true" strokeweight=".48001pt" strokecolor="#000000">
                <v:path arrowok="t"/>
              </v:shape>
            </v:group>
            <v:group style="position:absolute;left:8598;top:-2098;width:10;height:20" coordorigin="8598,-2098" coordsize="10,20">
              <v:shape style="position:absolute;left:8598;top:-2098;width:10;height:20" coordorigin="8598,-2098" coordsize="10,20" path="m8598,-2078l8608,-2078,8608,-2098,8598,-2098,8598,-2078xe" filled="true" fillcolor="#000000" stroked="false">
                <v:path arrowok="t"/>
                <v:fill type="solid"/>
              </v:shape>
            </v:group>
            <v:group style="position:absolute;left:8598;top:-2078;width:10;height:20" coordorigin="8598,-2078" coordsize="10,20">
              <v:shape style="position:absolute;left:8598;top:-2078;width:10;height:20" coordorigin="8598,-2078" coordsize="10,20" path="m8598,-2059l8608,-2059,8608,-2078,8598,-2078,8598,-2059xe" filled="true" fillcolor="#000000" stroked="false">
                <v:path arrowok="t"/>
                <v:fill type="solid"/>
              </v:shape>
            </v:group>
            <v:group style="position:absolute;left:8598;top:-2059;width:10;height:20" coordorigin="8598,-2059" coordsize="10,20">
              <v:shape style="position:absolute;left:8598;top:-2059;width:10;height:20" coordorigin="8598,-2059" coordsize="10,20" path="m8598,-2040l8608,-2040,8608,-2059,8598,-2059,8598,-2040xe" filled="true" fillcolor="#000000" stroked="false">
                <v:path arrowok="t"/>
                <v:fill type="solid"/>
              </v:shape>
            </v:group>
            <v:group style="position:absolute;left:8598;top:-2040;width:10;height:20" coordorigin="8598,-2040" coordsize="10,20">
              <v:shape style="position:absolute;left:8598;top:-2040;width:10;height:20" coordorigin="8598,-2040" coordsize="10,20" path="m8598,-2021l8608,-2021,8608,-2040,8598,-2040,8598,-2021xe" filled="true" fillcolor="#000000" stroked="false">
                <v:path arrowok="t"/>
                <v:fill type="solid"/>
              </v:shape>
            </v:group>
            <v:group style="position:absolute;left:8598;top:-2021;width:10;height:20" coordorigin="8598,-2021" coordsize="10,20">
              <v:shape style="position:absolute;left:8598;top:-2021;width:10;height:20" coordorigin="8598,-2021" coordsize="10,20" path="m8598,-2002l8608,-2002,8608,-2021,8598,-2021,8598,-2002xe" filled="true" fillcolor="#000000" stroked="false">
                <v:path arrowok="t"/>
                <v:fill type="solid"/>
              </v:shape>
            </v:group>
            <v:group style="position:absolute;left:8598;top:-2002;width:10;height:20" coordorigin="8598,-2002" coordsize="10,20">
              <v:shape style="position:absolute;left:8598;top:-2002;width:10;height:20" coordorigin="8598,-2002" coordsize="10,20" path="m8598,-1982l8608,-1982,8608,-2002,8598,-2002,8598,-1982xe" filled="true" fillcolor="#000000" stroked="false">
                <v:path arrowok="t"/>
                <v:fill type="solid"/>
              </v:shape>
            </v:group>
            <v:group style="position:absolute;left:8598;top:-1982;width:10;height:20" coordorigin="8598,-1982" coordsize="10,20">
              <v:shape style="position:absolute;left:8598;top:-1982;width:10;height:20" coordorigin="8598,-1982" coordsize="10,20" path="m8598,-1963l8608,-1963,8608,-1982,8598,-1982,8598,-1963xe" filled="true" fillcolor="#000000" stroked="false">
                <v:path arrowok="t"/>
                <v:fill type="solid"/>
              </v:shape>
            </v:group>
            <v:group style="position:absolute;left:8598;top:-1963;width:10;height:20" coordorigin="8598,-1963" coordsize="10,20">
              <v:shape style="position:absolute;left:8598;top:-1963;width:10;height:20" coordorigin="8598,-1963" coordsize="10,20" path="m8598,-1944l8608,-1944,8608,-1963,8598,-1963,8598,-1944xe" filled="true" fillcolor="#000000" stroked="false">
                <v:path arrowok="t"/>
                <v:fill type="solid"/>
              </v:shape>
            </v:group>
            <v:group style="position:absolute;left:8598;top:-1944;width:10;height:20" coordorigin="8598,-1944" coordsize="10,20">
              <v:shape style="position:absolute;left:8598;top:-1944;width:10;height:20" coordorigin="8598,-1944" coordsize="10,20" path="m8598,-1925l8608,-1925,8608,-1944,8598,-1944,8598,-1925xe" filled="true" fillcolor="#000000" stroked="false">
                <v:path arrowok="t"/>
                <v:fill type="solid"/>
              </v:shape>
            </v:group>
            <v:group style="position:absolute;left:8598;top:-1925;width:10;height:20" coordorigin="8598,-1925" coordsize="10,20">
              <v:shape style="position:absolute;left:8598;top:-1925;width:10;height:20" coordorigin="8598,-1925" coordsize="10,20" path="m8598,-1906l8608,-1906,8608,-1925,8598,-1925,8598,-1906xe" filled="true" fillcolor="#000000" stroked="false">
                <v:path arrowok="t"/>
                <v:fill type="solid"/>
              </v:shape>
            </v:group>
            <v:group style="position:absolute;left:8598;top:-1906;width:10;height:20" coordorigin="8598,-1906" coordsize="10,20">
              <v:shape style="position:absolute;left:8598;top:-1906;width:10;height:20" coordorigin="8598,-1906" coordsize="10,20" path="m8598,-1886l8608,-1886,8608,-1906,8598,-1906,8598,-1886xe" filled="true" fillcolor="#000000" stroked="false">
                <v:path arrowok="t"/>
                <v:fill type="solid"/>
              </v:shape>
            </v:group>
            <v:group style="position:absolute;left:8598;top:-1886;width:10;height:20" coordorigin="8598,-1886" coordsize="10,20">
              <v:shape style="position:absolute;left:8598;top:-1886;width:10;height:20" coordorigin="8598,-1886" coordsize="10,20" path="m8598,-1867l8608,-1867,8608,-1886,8598,-1886,8598,-1867xe" filled="true" fillcolor="#000000" stroked="false">
                <v:path arrowok="t"/>
                <v:fill type="solid"/>
              </v:shape>
            </v:group>
            <v:group style="position:absolute;left:8598;top:-1867;width:10;height:20" coordorigin="8598,-1867" coordsize="10,20">
              <v:shape style="position:absolute;left:8598;top:-1867;width:10;height:20" coordorigin="8598,-1867" coordsize="10,20" path="m8598,-1848l8608,-1848,8608,-1867,8598,-1867,8598,-1848xe" filled="true" fillcolor="#000000" stroked="false">
                <v:path arrowok="t"/>
                <v:fill type="solid"/>
              </v:shape>
            </v:group>
            <v:group style="position:absolute;left:8598;top:-1848;width:10;height:20" coordorigin="8598,-1848" coordsize="10,20">
              <v:shape style="position:absolute;left:8598;top:-1848;width:10;height:20" coordorigin="8598,-1848" coordsize="10,20" path="m8598,-1829l8608,-1829,8608,-1848,8598,-1848,8598,-1829xe" filled="true" fillcolor="#000000" stroked="false">
                <v:path arrowok="t"/>
                <v:fill type="solid"/>
              </v:shape>
            </v:group>
            <v:group style="position:absolute;left:8598;top:-1829;width:10;height:20" coordorigin="8598,-1829" coordsize="10,20">
              <v:shape style="position:absolute;left:8598;top:-1829;width:10;height:20" coordorigin="8598,-1829" coordsize="10,20" path="m8598,-1810l8608,-1810,8608,-1829,8598,-1829,8598,-1810xe" filled="true" fillcolor="#000000" stroked="false">
                <v:path arrowok="t"/>
                <v:fill type="solid"/>
              </v:shape>
            </v:group>
            <v:group style="position:absolute;left:8598;top:-1810;width:10;height:20" coordorigin="8598,-1810" coordsize="10,20">
              <v:shape style="position:absolute;left:8598;top:-1810;width:10;height:20" coordorigin="8598,-1810" coordsize="10,20" path="m8598,-1790l8608,-1790,8608,-1810,8598,-1810,8598,-1790xe" filled="true" fillcolor="#000000" stroked="false">
                <v:path arrowok="t"/>
                <v:fill type="solid"/>
              </v:shape>
            </v:group>
            <v:group style="position:absolute;left:8598;top:-1790;width:10;height:20" coordorigin="8598,-1790" coordsize="10,20">
              <v:shape style="position:absolute;left:8598;top:-1790;width:10;height:20" coordorigin="8598,-1790" coordsize="10,20" path="m8598,-1771l8608,-1771,8608,-1790,8598,-1790,8598,-1771xe" filled="true" fillcolor="#000000" stroked="false">
                <v:path arrowok="t"/>
                <v:fill type="solid"/>
              </v:shape>
            </v:group>
            <v:group style="position:absolute;left:8598;top:-1771;width:10;height:20" coordorigin="8598,-1771" coordsize="10,20">
              <v:shape style="position:absolute;left:8598;top:-1771;width:10;height:20" coordorigin="8598,-1771" coordsize="10,20" path="m8598,-1752l8608,-1752,8608,-1771,8598,-1771,8598,-1752xe" filled="true" fillcolor="#000000" stroked="false">
                <v:path arrowok="t"/>
                <v:fill type="solid"/>
              </v:shape>
            </v:group>
            <v:group style="position:absolute;left:8598;top:-1752;width:10;height:20" coordorigin="8598,-1752" coordsize="10,20">
              <v:shape style="position:absolute;left:8598;top:-1752;width:10;height:20" coordorigin="8598,-1752" coordsize="10,20" path="m8598,-1733l8608,-1733,8608,-1752,8598,-1752,8598,-1733xe" filled="true" fillcolor="#000000" stroked="false">
                <v:path arrowok="t"/>
                <v:fill type="solid"/>
              </v:shape>
            </v:group>
            <v:group style="position:absolute;left:8598;top:-1733;width:10;height:20" coordorigin="8598,-1733" coordsize="10,20">
              <v:shape style="position:absolute;left:8598;top:-1733;width:10;height:20" coordorigin="8598,-1733" coordsize="10,20" path="m8598,-1714l8608,-1714,8608,-1733,8598,-1733,8598,-1714xe" filled="true" fillcolor="#000000" stroked="false">
                <v:path arrowok="t"/>
                <v:fill type="solid"/>
              </v:shape>
            </v:group>
            <v:group style="position:absolute;left:8598;top:-1714;width:10;height:20" coordorigin="8598,-1714" coordsize="10,20">
              <v:shape style="position:absolute;left:8598;top:-1714;width:10;height:20" coordorigin="8598,-1714" coordsize="10,20" path="m8598,-1694l8608,-1694,8608,-1714,8598,-1714,8598,-1694xe" filled="true" fillcolor="#000000" stroked="false">
                <v:path arrowok="t"/>
                <v:fill type="solid"/>
              </v:shape>
            </v:group>
            <v:group style="position:absolute;left:8598;top:-1694;width:10;height:20" coordorigin="8598,-1694" coordsize="10,20">
              <v:shape style="position:absolute;left:8598;top:-1694;width:10;height:20" coordorigin="8598,-1694" coordsize="10,20" path="m8598,-1675l8608,-1675,8608,-1694,8598,-1694,8598,-1675xe" filled="true" fillcolor="#000000" stroked="false">
                <v:path arrowok="t"/>
                <v:fill type="solid"/>
              </v:shape>
            </v:group>
            <v:group style="position:absolute;left:8598;top:-1675;width:10;height:20" coordorigin="8598,-1675" coordsize="10,20">
              <v:shape style="position:absolute;left:8598;top:-1675;width:10;height:20" coordorigin="8598,-1675" coordsize="10,20" path="m8598,-1656l8608,-1656,8608,-1675,8598,-1675,8598,-1656xe" filled="true" fillcolor="#000000" stroked="false">
                <v:path arrowok="t"/>
                <v:fill type="solid"/>
              </v:shape>
            </v:group>
            <v:group style="position:absolute;left:8598;top:-1656;width:10;height:20" coordorigin="8598,-1656" coordsize="10,20">
              <v:shape style="position:absolute;left:8598;top:-1656;width:10;height:20" coordorigin="8598,-1656" coordsize="10,20" path="m8598,-1637l8608,-1637,8608,-1656,8598,-1656,8598,-1637xe" filled="true" fillcolor="#000000" stroked="false">
                <v:path arrowok="t"/>
                <v:fill type="solid"/>
              </v:shape>
            </v:group>
            <v:group style="position:absolute;left:8598;top:-1637;width:10;height:20" coordorigin="8598,-1637" coordsize="10,20">
              <v:shape style="position:absolute;left:8598;top:-1637;width:10;height:20" coordorigin="8598,-1637" coordsize="10,20" path="m8598,-1618l8608,-1618,8608,-1637,8598,-1637,8598,-1618xe" filled="true" fillcolor="#000000" stroked="false">
                <v:path arrowok="t"/>
                <v:fill type="solid"/>
              </v:shape>
            </v:group>
            <v:group style="position:absolute;left:8598;top:-1618;width:10;height:20" coordorigin="8598,-1618" coordsize="10,20">
              <v:shape style="position:absolute;left:8598;top:-1618;width:10;height:20" coordorigin="8598,-1618" coordsize="10,20" path="m8598,-1598l8608,-1598,8608,-1618,8598,-1618,8598,-1598xe" filled="true" fillcolor="#000000" stroked="false">
                <v:path arrowok="t"/>
                <v:fill type="solid"/>
              </v:shape>
            </v:group>
            <v:group style="position:absolute;left:8598;top:-1598;width:10;height:20" coordorigin="8598,-1598" coordsize="10,20">
              <v:shape style="position:absolute;left:8598;top:-1598;width:10;height:20" coordorigin="8598,-1598" coordsize="10,20" path="m8598,-1579l8608,-1579,8608,-1598,8598,-1598,8598,-1579xe" filled="true" fillcolor="#000000" stroked="false">
                <v:path arrowok="t"/>
                <v:fill type="solid"/>
              </v:shape>
            </v:group>
            <v:group style="position:absolute;left:8598;top:-1579;width:10;height:20" coordorigin="8598,-1579" coordsize="10,20">
              <v:shape style="position:absolute;left:8598;top:-1579;width:10;height:20" coordorigin="8598,-1579" coordsize="10,20" path="m8598,-1560l8608,-1560,8608,-1579,8598,-1579,8598,-1560xe" filled="true" fillcolor="#000000" stroked="false">
                <v:path arrowok="t"/>
                <v:fill type="solid"/>
              </v:shape>
            </v:group>
            <v:group style="position:absolute;left:8598;top:-1560;width:10;height:20" coordorigin="8598,-1560" coordsize="10,20">
              <v:shape style="position:absolute;left:8598;top:-1560;width:10;height:20" coordorigin="8598,-1560" coordsize="10,20" path="m8598,-1541l8608,-1541,8608,-1560,8598,-1560,8598,-1541xe" filled="true" fillcolor="#000000" stroked="false">
                <v:path arrowok="t"/>
                <v:fill type="solid"/>
              </v:shape>
            </v:group>
            <v:group style="position:absolute;left:8598;top:-1541;width:10;height:20" coordorigin="8598,-1541" coordsize="10,20">
              <v:shape style="position:absolute;left:8598;top:-1541;width:10;height:20" coordorigin="8598,-1541" coordsize="10,20" path="m8598,-1522l8608,-1522,8608,-1541,8598,-1541,8598,-1522xe" filled="true" fillcolor="#000000" stroked="false">
                <v:path arrowok="t"/>
                <v:fill type="solid"/>
              </v:shape>
            </v:group>
            <v:group style="position:absolute;left:8598;top:-1522;width:10;height:20" coordorigin="8598,-1522" coordsize="10,20">
              <v:shape style="position:absolute;left:8598;top:-1522;width:10;height:20" coordorigin="8598,-1522" coordsize="10,20" path="m8598,-1502l8608,-1502,8608,-1522,8598,-1522,8598,-1502xe" filled="true" fillcolor="#000000" stroked="false">
                <v:path arrowok="t"/>
                <v:fill type="solid"/>
              </v:shape>
            </v:group>
            <v:group style="position:absolute;left:8598;top:-1502;width:10;height:20" coordorigin="8598,-1502" coordsize="10,20">
              <v:shape style="position:absolute;left:8598;top:-1502;width:10;height:20" coordorigin="8598,-1502" coordsize="10,20" path="m8598,-1483l8608,-1483,8608,-1502,8598,-1502,8598,-1483xe" filled="true" fillcolor="#000000" stroked="false">
                <v:path arrowok="t"/>
                <v:fill type="solid"/>
              </v:shape>
            </v:group>
            <v:group style="position:absolute;left:8598;top:-1483;width:10;height:20" coordorigin="8598,-1483" coordsize="10,20">
              <v:shape style="position:absolute;left:8598;top:-1483;width:10;height:20" coordorigin="8598,-1483" coordsize="10,20" path="m8598,-1464l8608,-1464,8608,-1483,8598,-1483,8598,-1464xe" filled="true" fillcolor="#000000" stroked="false">
                <v:path arrowok="t"/>
                <v:fill type="solid"/>
              </v:shape>
            </v:group>
            <v:group style="position:absolute;left:8598;top:-1464;width:10;height:20" coordorigin="8598,-1464" coordsize="10,20">
              <v:shape style="position:absolute;left:8598;top:-1464;width:10;height:20" coordorigin="8598,-1464" coordsize="10,20" path="m8598,-1445l8608,-1445,8608,-1464,8598,-1464,8598,-1445xe" filled="true" fillcolor="#000000" stroked="false">
                <v:path arrowok="t"/>
                <v:fill type="solid"/>
              </v:shape>
            </v:group>
            <v:group style="position:absolute;left:8598;top:-1445;width:10;height:20" coordorigin="8598,-1445" coordsize="10,20">
              <v:shape style="position:absolute;left:8598;top:-1445;width:10;height:20" coordorigin="8598,-1445" coordsize="10,20" path="m8598,-1426l8608,-1426,8608,-1445,8598,-1445,8598,-1426xe" filled="true" fillcolor="#000000" stroked="false">
                <v:path arrowok="t"/>
                <v:fill type="solid"/>
              </v:shape>
            </v:group>
            <v:group style="position:absolute;left:8598;top:-1426;width:10;height:20" coordorigin="8598,-1426" coordsize="10,20">
              <v:shape style="position:absolute;left:8598;top:-1426;width:10;height:20" coordorigin="8598,-1426" coordsize="10,20" path="m8598,-1406l8608,-1406,8608,-1426,8598,-1426,8598,-1406xe" filled="true" fillcolor="#000000" stroked="false">
                <v:path arrowok="t"/>
                <v:fill type="solid"/>
              </v:shape>
            </v:group>
            <v:group style="position:absolute;left:8598;top:-1406;width:10;height:20" coordorigin="8598,-1406" coordsize="10,20">
              <v:shape style="position:absolute;left:8598;top:-1406;width:10;height:20" coordorigin="8598,-1406" coordsize="10,20" path="m8598,-1387l8608,-1387,8608,-1406,8598,-1406,8598,-1387xe" filled="true" fillcolor="#000000" stroked="false">
                <v:path arrowok="t"/>
                <v:fill type="solid"/>
              </v:shape>
            </v:group>
            <v:group style="position:absolute;left:8598;top:-1387;width:10;height:20" coordorigin="8598,-1387" coordsize="10,20">
              <v:shape style="position:absolute;left:8598;top:-1387;width:10;height:20" coordorigin="8598,-1387" coordsize="10,20" path="m8598,-1368l8608,-1368,8608,-1387,8598,-1387,8598,-1368xe" filled="true" fillcolor="#000000" stroked="false">
                <v:path arrowok="t"/>
                <v:fill type="solid"/>
              </v:shape>
            </v:group>
            <v:group style="position:absolute;left:8598;top:-1368;width:10;height:20" coordorigin="8598,-1368" coordsize="10,20">
              <v:shape style="position:absolute;left:8598;top:-1368;width:10;height:20" coordorigin="8598,-1368" coordsize="10,20" path="m8598,-1349l8608,-1349,8608,-1368,8598,-1368,8598,-1349xe" filled="true" fillcolor="#000000" stroked="false">
                <v:path arrowok="t"/>
                <v:fill type="solid"/>
              </v:shape>
            </v:group>
            <v:group style="position:absolute;left:8598;top:-1349;width:10;height:20" coordorigin="8598,-1349" coordsize="10,20">
              <v:shape style="position:absolute;left:8598;top:-1349;width:10;height:20" coordorigin="8598,-1349" coordsize="10,20" path="m8598,-1330l8608,-1330,8608,-1349,8598,-1349,8598,-1330xe" filled="true" fillcolor="#000000" stroked="false">
                <v:path arrowok="t"/>
                <v:fill type="solid"/>
              </v:shape>
            </v:group>
            <v:group style="position:absolute;left:8598;top:-1330;width:10;height:20" coordorigin="8598,-1330" coordsize="10,20">
              <v:shape style="position:absolute;left:8598;top:-1330;width:10;height:20" coordorigin="8598,-1330" coordsize="10,20" path="m8598,-1310l8608,-1310,8608,-1330,8598,-1330,8598,-1310xe" filled="true" fillcolor="#000000" stroked="false">
                <v:path arrowok="t"/>
                <v:fill type="solid"/>
              </v:shape>
            </v:group>
            <v:group style="position:absolute;left:8598;top:-1310;width:10;height:20" coordorigin="8598,-1310" coordsize="10,20">
              <v:shape style="position:absolute;left:8598;top:-1310;width:10;height:20" coordorigin="8598,-1310" coordsize="10,20" path="m8598,-1291l8608,-1291,8608,-1310,8598,-1310,8598,-1291xe" filled="true" fillcolor="#000000" stroked="false">
                <v:path arrowok="t"/>
                <v:fill type="solid"/>
              </v:shape>
            </v:group>
            <v:group style="position:absolute;left:8598;top:-1291;width:10;height:20" coordorigin="8598,-1291" coordsize="10,20">
              <v:shape style="position:absolute;left:8598;top:-1291;width:10;height:20" coordorigin="8598,-1291" coordsize="10,20" path="m8598,-1272l8608,-1272,8608,-1291,8598,-1291,8598,-1272xe" filled="true" fillcolor="#000000" stroked="false">
                <v:path arrowok="t"/>
                <v:fill type="solid"/>
              </v:shape>
            </v:group>
            <v:group style="position:absolute;left:8598;top:-1272;width:10;height:20" coordorigin="8598,-1272" coordsize="10,20">
              <v:shape style="position:absolute;left:8598;top:-1272;width:10;height:20" coordorigin="8598,-1272" coordsize="10,20" path="m8598,-1253l8608,-1253,8608,-1272,8598,-1272,8598,-1253xe" filled="true" fillcolor="#000000" stroked="false">
                <v:path arrowok="t"/>
                <v:fill type="solid"/>
              </v:shape>
            </v:group>
            <v:group style="position:absolute;left:8598;top:-1253;width:10;height:20" coordorigin="8598,-1253" coordsize="10,20">
              <v:shape style="position:absolute;left:8598;top:-1253;width:10;height:20" coordorigin="8598,-1253" coordsize="10,20" path="m8598,-1234l8608,-1234,8608,-1253,8598,-1253,8598,-1234xe" filled="true" fillcolor="#000000" stroked="false">
                <v:path arrowok="t"/>
                <v:fill type="solid"/>
              </v:shape>
            </v:group>
            <v:group style="position:absolute;left:8598;top:-1234;width:10;height:20" coordorigin="8598,-1234" coordsize="10,20">
              <v:shape style="position:absolute;left:8598;top:-1234;width:10;height:20" coordorigin="8598,-1234" coordsize="10,20" path="m8598,-1214l8608,-1214,8608,-1234,8598,-1234,8598,-1214xe" filled="true" fillcolor="#000000" stroked="false">
                <v:path arrowok="t"/>
                <v:fill type="solid"/>
              </v:shape>
            </v:group>
            <v:group style="position:absolute;left:8598;top:-1214;width:10;height:20" coordorigin="8598,-1214" coordsize="10,20">
              <v:shape style="position:absolute;left:8598;top:-1214;width:10;height:20" coordorigin="8598,-1214" coordsize="10,20" path="m8598,-1195l8608,-1195,8608,-1214,8598,-1214,8598,-1195xe" filled="true" fillcolor="#000000" stroked="false">
                <v:path arrowok="t"/>
                <v:fill type="solid"/>
              </v:shape>
            </v:group>
            <v:group style="position:absolute;left:8598;top:-1195;width:10;height:20" coordorigin="8598,-1195" coordsize="10,20">
              <v:shape style="position:absolute;left:8598;top:-1195;width:10;height:20" coordorigin="8598,-1195" coordsize="10,20" path="m8598,-1176l8608,-1176,8608,-1195,8598,-1195,8598,-1176xe" filled="true" fillcolor="#000000" stroked="false">
                <v:path arrowok="t"/>
                <v:fill type="solid"/>
              </v:shape>
            </v:group>
            <v:group style="position:absolute;left:8598;top:-1176;width:10;height:20" coordorigin="8598,-1176" coordsize="10,20">
              <v:shape style="position:absolute;left:8598;top:-1176;width:10;height:20" coordorigin="8598,-1176" coordsize="10,20" path="m8598,-1157l8608,-1157,8608,-1176,8598,-1176,8598,-1157xe" filled="true" fillcolor="#000000" stroked="false">
                <v:path arrowok="t"/>
                <v:fill type="solid"/>
              </v:shape>
            </v:group>
            <v:group style="position:absolute;left:8598;top:-1157;width:10;height:20" coordorigin="8598,-1157" coordsize="10,20">
              <v:shape style="position:absolute;left:8598;top:-1157;width:10;height:20" coordorigin="8598,-1157" coordsize="10,20" path="m8598,-1138l8608,-1138,8608,-1157,8598,-1157,8598,-1138xe" filled="true" fillcolor="#000000" stroked="false">
                <v:path arrowok="t"/>
                <v:fill type="solid"/>
              </v:shape>
            </v:group>
            <v:group style="position:absolute;left:8598;top:-1138;width:10;height:20" coordorigin="8598,-1138" coordsize="10,20">
              <v:shape style="position:absolute;left:8598;top:-1138;width:10;height:20" coordorigin="8598,-1138" coordsize="10,20" path="m8598,-1118l8608,-1118,8608,-1138,8598,-1138,8598,-1118xe" filled="true" fillcolor="#000000" stroked="false">
                <v:path arrowok="t"/>
                <v:fill type="solid"/>
              </v:shape>
            </v:group>
            <v:group style="position:absolute;left:8598;top:-1118;width:10;height:20" coordorigin="8598,-1118" coordsize="10,20">
              <v:shape style="position:absolute;left:8598;top:-1118;width:10;height:20" coordorigin="8598,-1118" coordsize="10,20" path="m8598,-1099l8608,-1099,8608,-1118,8598,-1118,8598,-1099xe" filled="true" fillcolor="#000000" stroked="false">
                <v:path arrowok="t"/>
                <v:fill type="solid"/>
              </v:shape>
            </v:group>
            <v:group style="position:absolute;left:8598;top:-1099;width:10;height:20" coordorigin="8598,-1099" coordsize="10,20">
              <v:shape style="position:absolute;left:8598;top:-1099;width:10;height:20" coordorigin="8598,-1099" coordsize="10,20" path="m8598,-1080l8608,-1080,8608,-1099,8598,-1099,8598,-1080xe" filled="true" fillcolor="#000000" stroked="false">
                <v:path arrowok="t"/>
                <v:fill type="solid"/>
              </v:shape>
            </v:group>
            <v:group style="position:absolute;left:8598;top:-1080;width:10;height:20" coordorigin="8598,-1080" coordsize="10,20">
              <v:shape style="position:absolute;left:8598;top:-1080;width:10;height:20" coordorigin="8598,-1080" coordsize="10,20" path="m8598,-1061l8608,-1061,8608,-1080,8598,-1080,8598,-1061xe" filled="true" fillcolor="#000000" stroked="false">
                <v:path arrowok="t"/>
                <v:fill type="solid"/>
              </v:shape>
            </v:group>
            <v:group style="position:absolute;left:8598;top:-1061;width:10;height:20" coordorigin="8598,-1061" coordsize="10,20">
              <v:shape style="position:absolute;left:8598;top:-1061;width:10;height:20" coordorigin="8598,-1061" coordsize="10,20" path="m8598,-1042l8608,-1042,8608,-1061,8598,-1061,8598,-1042xe" filled="true" fillcolor="#000000" stroked="false">
                <v:path arrowok="t"/>
                <v:fill type="solid"/>
              </v:shape>
            </v:group>
            <v:group style="position:absolute;left:8598;top:-1042;width:10;height:20" coordorigin="8598,-1042" coordsize="10,20">
              <v:shape style="position:absolute;left:8598;top:-1042;width:10;height:20" coordorigin="8598,-1042" coordsize="10,20" path="m8598,-1022l8608,-1022,8608,-1042,8598,-1042,8598,-1022xe" filled="true" fillcolor="#000000" stroked="false">
                <v:path arrowok="t"/>
                <v:fill type="solid"/>
              </v:shape>
            </v:group>
            <v:group style="position:absolute;left:8598;top:-1022;width:10;height:20" coordorigin="8598,-1022" coordsize="10,20">
              <v:shape style="position:absolute;left:8598;top:-1022;width:10;height:20" coordorigin="8598,-1022" coordsize="10,20" path="m8598,-1003l8608,-1003,8608,-1022,8598,-1022,8598,-1003xe" filled="true" fillcolor="#000000" stroked="false">
                <v:path arrowok="t"/>
                <v:fill type="solid"/>
              </v:shape>
            </v:group>
            <v:group style="position:absolute;left:8598;top:-1003;width:10;height:20" coordorigin="8598,-1003" coordsize="10,20">
              <v:shape style="position:absolute;left:8598;top:-1003;width:10;height:20" coordorigin="8598,-1003" coordsize="10,20" path="m8598,-984l8608,-984,8608,-1003,8598,-1003,8598,-984xe" filled="true" fillcolor="#000000" stroked="false">
                <v:path arrowok="t"/>
                <v:fill type="solid"/>
              </v:shape>
            </v:group>
            <v:group style="position:absolute;left:8598;top:-984;width:10;height:20" coordorigin="8598,-984" coordsize="10,20">
              <v:shape style="position:absolute;left:8598;top:-984;width:10;height:20" coordorigin="8598,-984" coordsize="10,20" path="m8598,-965l8608,-965,8608,-984,8598,-984,8598,-965xe" filled="true" fillcolor="#000000" stroked="false">
                <v:path arrowok="t"/>
                <v:fill type="solid"/>
              </v:shape>
            </v:group>
            <v:group style="position:absolute;left:8598;top:-965;width:10;height:20" coordorigin="8598,-965" coordsize="10,20">
              <v:shape style="position:absolute;left:8598;top:-965;width:10;height:20" coordorigin="8598,-965" coordsize="10,20" path="m8598,-946l8608,-946,8608,-965,8598,-965,8598,-946xe" filled="true" fillcolor="#000000" stroked="false">
                <v:path arrowok="t"/>
                <v:fill type="solid"/>
              </v:shape>
            </v:group>
            <v:group style="position:absolute;left:8598;top:-946;width:10;height:20" coordorigin="8598,-946" coordsize="10,20">
              <v:shape style="position:absolute;left:8598;top:-946;width:10;height:20" coordorigin="8598,-946" coordsize="10,20" path="m8598,-926l8608,-926,8608,-946,8598,-946,8598,-926xe" filled="true" fillcolor="#000000" stroked="false">
                <v:path arrowok="t"/>
                <v:fill type="solid"/>
              </v:shape>
            </v:group>
            <v:group style="position:absolute;left:8598;top:-926;width:10;height:20" coordorigin="8598,-926" coordsize="10,20">
              <v:shape style="position:absolute;left:8598;top:-926;width:10;height:20" coordorigin="8598,-926" coordsize="10,20" path="m8598,-907l8608,-907,8608,-926,8598,-926,8598,-907xe" filled="true" fillcolor="#000000" stroked="false">
                <v:path arrowok="t"/>
                <v:fill type="solid"/>
              </v:shape>
            </v:group>
            <v:group style="position:absolute;left:8598;top:-902;width:10;height:2" coordorigin="8598,-902" coordsize="10,2">
              <v:shape style="position:absolute;left:8598;top:-902;width:10;height:2" coordorigin="8598,-902" coordsize="10,0" path="m8598,-902l8608,-902e" filled="false" stroked="true" strokeweight=".48001pt" strokecolor="#000000">
                <v:path arrowok="t"/>
              </v:shape>
              <v:shape style="position:absolute;left:2950;top:-898;width:1253;height:10" type="#_x0000_t75" stroked="false">
                <v:imagedata r:id="rId95" o:title=""/>
              </v:shape>
              <v:shape style="position:absolute;left:4199;top:-898;width:2698;height:10" type="#_x0000_t75" stroked="false">
                <v:imagedata r:id="rId100" o:title=""/>
              </v:shape>
              <v:shape style="position:absolute;left:6892;top:-898;width:3953;height:10" type="#_x0000_t75" stroked="false">
                <v:imagedata r:id="rId94" o:title=""/>
              </v:shape>
            </v:group>
            <v:group style="position:absolute;left:5197;top:-888;width:10;height:20" coordorigin="5197,-888" coordsize="10,20">
              <v:shape style="position:absolute;left:5197;top:-888;width:10;height:20" coordorigin="5197,-888" coordsize="10,20" path="m5197,-869l5207,-869,5207,-888,5197,-888,5197,-869xe" filled="true" fillcolor="#000000" stroked="false">
                <v:path arrowok="t"/>
                <v:fill type="solid"/>
              </v:shape>
            </v:group>
            <v:group style="position:absolute;left:5197;top:-869;width:10;height:20" coordorigin="5197,-869" coordsize="10,20">
              <v:shape style="position:absolute;left:5197;top:-869;width:10;height:20" coordorigin="5197,-869" coordsize="10,20" path="m5197,-850l5207,-850,5207,-869,5197,-869,5197,-850xe" filled="true" fillcolor="#000000" stroked="false">
                <v:path arrowok="t"/>
                <v:fill type="solid"/>
              </v:shape>
            </v:group>
            <v:group style="position:absolute;left:5197;top:-850;width:10;height:20" coordorigin="5197,-850" coordsize="10,20">
              <v:shape style="position:absolute;left:5197;top:-850;width:10;height:20" coordorigin="5197,-850" coordsize="10,20" path="m5197,-830l5207,-830,5207,-850,5197,-850,5197,-830xe" filled="true" fillcolor="#000000" stroked="false">
                <v:path arrowok="t"/>
                <v:fill type="solid"/>
              </v:shape>
            </v:group>
            <v:group style="position:absolute;left:5197;top:-830;width:10;height:20" coordorigin="5197,-830" coordsize="10,20">
              <v:shape style="position:absolute;left:5197;top:-830;width:10;height:20" coordorigin="5197,-830" coordsize="10,20" path="m5197,-811l5207,-811,5207,-830,5197,-830,5197,-811xe" filled="true" fillcolor="#000000" stroked="false">
                <v:path arrowok="t"/>
                <v:fill type="solid"/>
              </v:shape>
            </v:group>
            <v:group style="position:absolute;left:5197;top:-811;width:10;height:20" coordorigin="5197,-811" coordsize="10,20">
              <v:shape style="position:absolute;left:5197;top:-811;width:10;height:20" coordorigin="5197,-811" coordsize="10,20" path="m5197,-792l5207,-792,5207,-811,5197,-811,5197,-792xe" filled="true" fillcolor="#000000" stroked="false">
                <v:path arrowok="t"/>
                <v:fill type="solid"/>
              </v:shape>
            </v:group>
            <v:group style="position:absolute;left:5197;top:-792;width:10;height:20" coordorigin="5197,-792" coordsize="10,20">
              <v:shape style="position:absolute;left:5197;top:-792;width:10;height:20" coordorigin="5197,-792" coordsize="10,20" path="m5197,-773l5207,-773,5207,-792,5197,-792,5197,-773xe" filled="true" fillcolor="#000000" stroked="false">
                <v:path arrowok="t"/>
                <v:fill type="solid"/>
              </v:shape>
            </v:group>
            <v:group style="position:absolute;left:5197;top:-773;width:10;height:20" coordorigin="5197,-773" coordsize="10,20">
              <v:shape style="position:absolute;left:5197;top:-773;width:10;height:20" coordorigin="5197,-773" coordsize="10,20" path="m5197,-754l5207,-754,5207,-773,5197,-773,5197,-754xe" filled="true" fillcolor="#000000" stroked="false">
                <v:path arrowok="t"/>
                <v:fill type="solid"/>
              </v:shape>
            </v:group>
            <v:group style="position:absolute;left:5197;top:-754;width:10;height:20" coordorigin="5197,-754" coordsize="10,20">
              <v:shape style="position:absolute;left:5197;top:-754;width:10;height:20" coordorigin="5197,-754" coordsize="10,20" path="m5197,-734l5207,-734,5207,-754,5197,-754,5197,-734xe" filled="true" fillcolor="#000000" stroked="false">
                <v:path arrowok="t"/>
                <v:fill type="solid"/>
              </v:shape>
            </v:group>
            <v:group style="position:absolute;left:5197;top:-734;width:10;height:20" coordorigin="5197,-734" coordsize="10,20">
              <v:shape style="position:absolute;left:5197;top:-734;width:10;height:20" coordorigin="5197,-734" coordsize="10,20" path="m5197,-715l5207,-715,5207,-734,5197,-734,5197,-715xe" filled="true" fillcolor="#000000" stroked="false">
                <v:path arrowok="t"/>
                <v:fill type="solid"/>
              </v:shape>
            </v:group>
            <v:group style="position:absolute;left:5197;top:-715;width:10;height:20" coordorigin="5197,-715" coordsize="10,20">
              <v:shape style="position:absolute;left:5197;top:-715;width:10;height:20" coordorigin="5197,-715" coordsize="10,20" path="m5197,-696l5207,-696,5207,-715,5197,-715,5197,-696xe" filled="true" fillcolor="#000000" stroked="false">
                <v:path arrowok="t"/>
                <v:fill type="solid"/>
              </v:shape>
            </v:group>
            <v:group style="position:absolute;left:5197;top:-696;width:10;height:20" coordorigin="5197,-696" coordsize="10,20">
              <v:shape style="position:absolute;left:5197;top:-696;width:10;height:20" coordorigin="5197,-696" coordsize="10,20" path="m5197,-676l5207,-676,5207,-696,5197,-696,5197,-676xe" filled="true" fillcolor="#000000" stroked="false">
                <v:path arrowok="t"/>
                <v:fill type="solid"/>
              </v:shape>
            </v:group>
            <v:group style="position:absolute;left:5197;top:-676;width:10;height:20" coordorigin="5197,-676" coordsize="10,20">
              <v:shape style="position:absolute;left:5197;top:-676;width:10;height:20" coordorigin="5197,-676" coordsize="10,20" path="m5197,-657l5207,-657,5207,-676,5197,-676,5197,-657xe" filled="true" fillcolor="#000000" stroked="false">
                <v:path arrowok="t"/>
                <v:fill type="solid"/>
              </v:shape>
            </v:group>
            <v:group style="position:absolute;left:5197;top:-657;width:10;height:20" coordorigin="5197,-657" coordsize="10,20">
              <v:shape style="position:absolute;left:5197;top:-657;width:10;height:20" coordorigin="5197,-657" coordsize="10,20" path="m5197,-638l5207,-638,5207,-657,5197,-657,5197,-638xe" filled="true" fillcolor="#000000" stroked="false">
                <v:path arrowok="t"/>
                <v:fill type="solid"/>
              </v:shape>
            </v:group>
            <v:group style="position:absolute;left:5197;top:-638;width:10;height:20" coordorigin="5197,-638" coordsize="10,20">
              <v:shape style="position:absolute;left:5197;top:-638;width:10;height:20" coordorigin="5197,-638" coordsize="10,20" path="m5197,-619l5207,-619,5207,-638,5197,-638,5197,-619xe" filled="true" fillcolor="#000000" stroked="false">
                <v:path arrowok="t"/>
                <v:fill type="solid"/>
              </v:shape>
            </v:group>
            <v:group style="position:absolute;left:5197;top:-619;width:10;height:20" coordorigin="5197,-619" coordsize="10,20">
              <v:shape style="position:absolute;left:5197;top:-619;width:10;height:20" coordorigin="5197,-619" coordsize="10,20" path="m5197,-600l5207,-600,5207,-619,5197,-619,5197,-600xe" filled="true" fillcolor="#000000" stroked="false">
                <v:path arrowok="t"/>
                <v:fill type="solid"/>
              </v:shape>
            </v:group>
            <v:group style="position:absolute;left:5197;top:-600;width:10;height:20" coordorigin="5197,-600" coordsize="10,20">
              <v:shape style="position:absolute;left:5197;top:-600;width:10;height:20" coordorigin="5197,-600" coordsize="10,20" path="m5197,-580l5207,-580,5207,-600,5197,-600,5197,-580xe" filled="true" fillcolor="#000000" stroked="false">
                <v:path arrowok="t"/>
                <v:fill type="solid"/>
              </v:shape>
            </v:group>
            <v:group style="position:absolute;left:5197;top:-580;width:10;height:20" coordorigin="5197,-580" coordsize="10,20">
              <v:shape style="position:absolute;left:5197;top:-580;width:10;height:20" coordorigin="5197,-580" coordsize="10,20" path="m5197,-561l5207,-561,5207,-580,5197,-580,5197,-561xe" filled="true" fillcolor="#000000" stroked="false">
                <v:path arrowok="t"/>
                <v:fill type="solid"/>
              </v:shape>
            </v:group>
            <v:group style="position:absolute;left:5197;top:-561;width:10;height:20" coordorigin="5197,-561" coordsize="10,20">
              <v:shape style="position:absolute;left:5197;top:-561;width:10;height:20" coordorigin="5197,-561" coordsize="10,20" path="m5197,-542l5207,-542,5207,-561,5197,-561,5197,-542xe" filled="true" fillcolor="#000000" stroked="false">
                <v:path arrowok="t"/>
                <v:fill type="solid"/>
              </v:shape>
            </v:group>
            <v:group style="position:absolute;left:5197;top:-542;width:10;height:20" coordorigin="5197,-542" coordsize="10,20">
              <v:shape style="position:absolute;left:5197;top:-542;width:10;height:20" coordorigin="5197,-542" coordsize="10,20" path="m5197,-523l5207,-523,5207,-542,5197,-542,5197,-523xe" filled="true" fillcolor="#000000" stroked="false">
                <v:path arrowok="t"/>
                <v:fill type="solid"/>
              </v:shape>
            </v:group>
            <v:group style="position:absolute;left:5197;top:-523;width:10;height:20" coordorigin="5197,-523" coordsize="10,20">
              <v:shape style="position:absolute;left:5197;top:-523;width:10;height:20" coordorigin="5197,-523" coordsize="10,20" path="m5197,-504l5207,-504,5207,-523,5197,-523,5197,-504xe" filled="true" fillcolor="#000000" stroked="false">
                <v:path arrowok="t"/>
                <v:fill type="solid"/>
              </v:shape>
            </v:group>
            <v:group style="position:absolute;left:6897;top:-888;width:10;height:20" coordorigin="6897,-888" coordsize="10,20">
              <v:shape style="position:absolute;left:6897;top:-888;width:10;height:20" coordorigin="6897,-888" coordsize="10,20" path="m6897,-869l6906,-869,6906,-888,6897,-888,6897,-869xe" filled="true" fillcolor="#000000" stroked="false">
                <v:path arrowok="t"/>
                <v:fill type="solid"/>
              </v:shape>
            </v:group>
            <v:group style="position:absolute;left:6897;top:-869;width:10;height:20" coordorigin="6897,-869" coordsize="10,20">
              <v:shape style="position:absolute;left:6897;top:-869;width:10;height:20" coordorigin="6897,-869" coordsize="10,20" path="m6897,-850l6906,-850,6906,-869,6897,-869,6897,-850xe" filled="true" fillcolor="#000000" stroked="false">
                <v:path arrowok="t"/>
                <v:fill type="solid"/>
              </v:shape>
            </v:group>
            <v:group style="position:absolute;left:6897;top:-850;width:10;height:20" coordorigin="6897,-850" coordsize="10,20">
              <v:shape style="position:absolute;left:6897;top:-850;width:10;height:20" coordorigin="6897,-850" coordsize="10,20" path="m6897,-830l6906,-830,6906,-850,6897,-850,6897,-830xe" filled="true" fillcolor="#000000" stroked="false">
                <v:path arrowok="t"/>
                <v:fill type="solid"/>
              </v:shape>
            </v:group>
            <v:group style="position:absolute;left:6897;top:-830;width:10;height:20" coordorigin="6897,-830" coordsize="10,20">
              <v:shape style="position:absolute;left:6897;top:-830;width:10;height:20" coordorigin="6897,-830" coordsize="10,20" path="m6897,-811l6906,-811,6906,-830,6897,-830,6897,-811xe" filled="true" fillcolor="#000000" stroked="false">
                <v:path arrowok="t"/>
                <v:fill type="solid"/>
              </v:shape>
            </v:group>
            <v:group style="position:absolute;left:6897;top:-811;width:10;height:20" coordorigin="6897,-811" coordsize="10,20">
              <v:shape style="position:absolute;left:6897;top:-811;width:10;height:20" coordorigin="6897,-811" coordsize="10,20" path="m6897,-792l6906,-792,6906,-811,6897,-811,6897,-792xe" filled="true" fillcolor="#000000" stroked="false">
                <v:path arrowok="t"/>
                <v:fill type="solid"/>
              </v:shape>
            </v:group>
            <v:group style="position:absolute;left:6897;top:-792;width:10;height:20" coordorigin="6897,-792" coordsize="10,20">
              <v:shape style="position:absolute;left:6897;top:-792;width:10;height:20" coordorigin="6897,-792" coordsize="10,20" path="m6897,-773l6906,-773,6906,-792,6897,-792,6897,-773xe" filled="true" fillcolor="#000000" stroked="false">
                <v:path arrowok="t"/>
                <v:fill type="solid"/>
              </v:shape>
            </v:group>
            <v:group style="position:absolute;left:6897;top:-773;width:10;height:20" coordorigin="6897,-773" coordsize="10,20">
              <v:shape style="position:absolute;left:6897;top:-773;width:10;height:20" coordorigin="6897,-773" coordsize="10,20" path="m6897,-754l6906,-754,6906,-773,6897,-773,6897,-754xe" filled="true" fillcolor="#000000" stroked="false">
                <v:path arrowok="t"/>
                <v:fill type="solid"/>
              </v:shape>
            </v:group>
            <v:group style="position:absolute;left:6897;top:-754;width:10;height:20" coordorigin="6897,-754" coordsize="10,20">
              <v:shape style="position:absolute;left:6897;top:-754;width:10;height:20" coordorigin="6897,-754" coordsize="10,20" path="m6897,-734l6906,-734,6906,-754,6897,-754,6897,-734xe" filled="true" fillcolor="#000000" stroked="false">
                <v:path arrowok="t"/>
                <v:fill type="solid"/>
              </v:shape>
            </v:group>
            <v:group style="position:absolute;left:6897;top:-734;width:10;height:20" coordorigin="6897,-734" coordsize="10,20">
              <v:shape style="position:absolute;left:6897;top:-734;width:10;height:20" coordorigin="6897,-734" coordsize="10,20" path="m6897,-715l6906,-715,6906,-734,6897,-734,6897,-715xe" filled="true" fillcolor="#000000" stroked="false">
                <v:path arrowok="t"/>
                <v:fill type="solid"/>
              </v:shape>
            </v:group>
            <v:group style="position:absolute;left:6897;top:-715;width:10;height:20" coordorigin="6897,-715" coordsize="10,20">
              <v:shape style="position:absolute;left:6897;top:-715;width:10;height:20" coordorigin="6897,-715" coordsize="10,20" path="m6897,-696l6906,-696,6906,-715,6897,-715,6897,-696xe" filled="true" fillcolor="#000000" stroked="false">
                <v:path arrowok="t"/>
                <v:fill type="solid"/>
              </v:shape>
            </v:group>
            <v:group style="position:absolute;left:6897;top:-696;width:10;height:20" coordorigin="6897,-696" coordsize="10,20">
              <v:shape style="position:absolute;left:6897;top:-696;width:10;height:20" coordorigin="6897,-696" coordsize="10,20" path="m6897,-676l6906,-676,6906,-696,6897,-696,6897,-676xe" filled="true" fillcolor="#000000" stroked="false">
                <v:path arrowok="t"/>
                <v:fill type="solid"/>
              </v:shape>
            </v:group>
            <v:group style="position:absolute;left:6897;top:-676;width:10;height:20" coordorigin="6897,-676" coordsize="10,20">
              <v:shape style="position:absolute;left:6897;top:-676;width:10;height:20" coordorigin="6897,-676" coordsize="10,20" path="m6897,-657l6906,-657,6906,-676,6897,-676,6897,-657xe" filled="true" fillcolor="#000000" stroked="false">
                <v:path arrowok="t"/>
                <v:fill type="solid"/>
              </v:shape>
            </v:group>
            <v:group style="position:absolute;left:6897;top:-657;width:10;height:20" coordorigin="6897,-657" coordsize="10,20">
              <v:shape style="position:absolute;left:6897;top:-657;width:10;height:20" coordorigin="6897,-657" coordsize="10,20" path="m6897,-638l6906,-638,6906,-657,6897,-657,6897,-638xe" filled="true" fillcolor="#000000" stroked="false">
                <v:path arrowok="t"/>
                <v:fill type="solid"/>
              </v:shape>
            </v:group>
            <v:group style="position:absolute;left:6897;top:-638;width:10;height:20" coordorigin="6897,-638" coordsize="10,20">
              <v:shape style="position:absolute;left:6897;top:-638;width:10;height:20" coordorigin="6897,-638" coordsize="10,20" path="m6897,-619l6906,-619,6906,-638,6897,-638,6897,-619xe" filled="true" fillcolor="#000000" stroked="false">
                <v:path arrowok="t"/>
                <v:fill type="solid"/>
              </v:shape>
            </v:group>
            <v:group style="position:absolute;left:6897;top:-619;width:10;height:20" coordorigin="6897,-619" coordsize="10,20">
              <v:shape style="position:absolute;left:6897;top:-619;width:10;height:20" coordorigin="6897,-619" coordsize="10,20" path="m6897,-600l6906,-600,6906,-619,6897,-619,6897,-600xe" filled="true" fillcolor="#000000" stroked="false">
                <v:path arrowok="t"/>
                <v:fill type="solid"/>
              </v:shape>
            </v:group>
            <v:group style="position:absolute;left:6897;top:-600;width:10;height:20" coordorigin="6897,-600" coordsize="10,20">
              <v:shape style="position:absolute;left:6897;top:-600;width:10;height:20" coordorigin="6897,-600" coordsize="10,20" path="m6897,-580l6906,-580,6906,-600,6897,-600,6897,-580xe" filled="true" fillcolor="#000000" stroked="false">
                <v:path arrowok="t"/>
                <v:fill type="solid"/>
              </v:shape>
            </v:group>
            <v:group style="position:absolute;left:6897;top:-580;width:10;height:20" coordorigin="6897,-580" coordsize="10,20">
              <v:shape style="position:absolute;left:6897;top:-580;width:10;height:20" coordorigin="6897,-580" coordsize="10,20" path="m6897,-561l6906,-561,6906,-580,6897,-580,6897,-561xe" filled="true" fillcolor="#000000" stroked="false">
                <v:path arrowok="t"/>
                <v:fill type="solid"/>
              </v:shape>
            </v:group>
            <v:group style="position:absolute;left:6897;top:-561;width:10;height:20" coordorigin="6897,-561" coordsize="10,20">
              <v:shape style="position:absolute;left:6897;top:-561;width:10;height:20" coordorigin="6897,-561" coordsize="10,20" path="m6897,-542l6906,-542,6906,-561,6897,-561,6897,-542xe" filled="true" fillcolor="#000000" stroked="false">
                <v:path arrowok="t"/>
                <v:fill type="solid"/>
              </v:shape>
            </v:group>
            <v:group style="position:absolute;left:6897;top:-542;width:10;height:20" coordorigin="6897,-542" coordsize="10,20">
              <v:shape style="position:absolute;left:6897;top:-542;width:10;height:20" coordorigin="6897,-542" coordsize="10,20" path="m6897,-523l6906,-523,6906,-542,6897,-542,6897,-523xe" filled="true" fillcolor="#000000" stroked="false">
                <v:path arrowok="t"/>
                <v:fill type="solid"/>
              </v:shape>
            </v:group>
            <v:group style="position:absolute;left:6897;top:-523;width:10;height:20" coordorigin="6897,-523" coordsize="10,20">
              <v:shape style="position:absolute;left:6897;top:-523;width:10;height:20" coordorigin="6897,-523" coordsize="10,20" path="m6897,-504l6906,-504,6906,-523,6897,-523,6897,-504xe" filled="true" fillcolor="#000000" stroked="false">
                <v:path arrowok="t"/>
                <v:fill type="solid"/>
              </v:shape>
            </v:group>
            <v:group style="position:absolute;left:8598;top:-888;width:10;height:20" coordorigin="8598,-888" coordsize="10,20">
              <v:shape style="position:absolute;left:8598;top:-888;width:10;height:20" coordorigin="8598,-888" coordsize="10,20" path="m8598,-869l8608,-869,8608,-888,8598,-888,8598,-869xe" filled="true" fillcolor="#000000" stroked="false">
                <v:path arrowok="t"/>
                <v:fill type="solid"/>
              </v:shape>
            </v:group>
            <v:group style="position:absolute;left:8598;top:-869;width:10;height:20" coordorigin="8598,-869" coordsize="10,20">
              <v:shape style="position:absolute;left:8598;top:-869;width:10;height:20" coordorigin="8598,-869" coordsize="10,20" path="m8598,-850l8608,-850,8608,-869,8598,-869,8598,-850xe" filled="true" fillcolor="#000000" stroked="false">
                <v:path arrowok="t"/>
                <v:fill type="solid"/>
              </v:shape>
            </v:group>
            <v:group style="position:absolute;left:8598;top:-850;width:10;height:20" coordorigin="8598,-850" coordsize="10,20">
              <v:shape style="position:absolute;left:8598;top:-850;width:10;height:20" coordorigin="8598,-850" coordsize="10,20" path="m8598,-830l8608,-830,8608,-850,8598,-850,8598,-830xe" filled="true" fillcolor="#000000" stroked="false">
                <v:path arrowok="t"/>
                <v:fill type="solid"/>
              </v:shape>
            </v:group>
            <v:group style="position:absolute;left:8598;top:-830;width:10;height:20" coordorigin="8598,-830" coordsize="10,20">
              <v:shape style="position:absolute;left:8598;top:-830;width:10;height:20" coordorigin="8598,-830" coordsize="10,20" path="m8598,-811l8608,-811,8608,-830,8598,-830,8598,-811xe" filled="true" fillcolor="#000000" stroked="false">
                <v:path arrowok="t"/>
                <v:fill type="solid"/>
              </v:shape>
            </v:group>
            <v:group style="position:absolute;left:8598;top:-811;width:10;height:20" coordorigin="8598,-811" coordsize="10,20">
              <v:shape style="position:absolute;left:8598;top:-811;width:10;height:20" coordorigin="8598,-811" coordsize="10,20" path="m8598,-792l8608,-792,8608,-811,8598,-811,8598,-792xe" filled="true" fillcolor="#000000" stroked="false">
                <v:path arrowok="t"/>
                <v:fill type="solid"/>
              </v:shape>
            </v:group>
            <v:group style="position:absolute;left:8598;top:-792;width:10;height:20" coordorigin="8598,-792" coordsize="10,20">
              <v:shape style="position:absolute;left:8598;top:-792;width:10;height:20" coordorigin="8598,-792" coordsize="10,20" path="m8598,-773l8608,-773,8608,-792,8598,-792,8598,-773xe" filled="true" fillcolor="#000000" stroked="false">
                <v:path arrowok="t"/>
                <v:fill type="solid"/>
              </v:shape>
            </v:group>
            <v:group style="position:absolute;left:8598;top:-773;width:10;height:20" coordorigin="8598,-773" coordsize="10,20">
              <v:shape style="position:absolute;left:8598;top:-773;width:10;height:20" coordorigin="8598,-773" coordsize="10,20" path="m8598,-754l8608,-754,8608,-773,8598,-773,8598,-754xe" filled="true" fillcolor="#000000" stroked="false">
                <v:path arrowok="t"/>
                <v:fill type="solid"/>
              </v:shape>
            </v:group>
            <v:group style="position:absolute;left:8598;top:-754;width:10;height:20" coordorigin="8598,-754" coordsize="10,20">
              <v:shape style="position:absolute;left:8598;top:-754;width:10;height:20" coordorigin="8598,-754" coordsize="10,20" path="m8598,-734l8608,-734,8608,-754,8598,-754,8598,-734xe" filled="true" fillcolor="#000000" stroked="false">
                <v:path arrowok="t"/>
                <v:fill type="solid"/>
              </v:shape>
            </v:group>
            <v:group style="position:absolute;left:8598;top:-734;width:10;height:20" coordorigin="8598,-734" coordsize="10,20">
              <v:shape style="position:absolute;left:8598;top:-734;width:10;height:20" coordorigin="8598,-734" coordsize="10,20" path="m8598,-715l8608,-715,8608,-734,8598,-734,8598,-715xe" filled="true" fillcolor="#000000" stroked="false">
                <v:path arrowok="t"/>
                <v:fill type="solid"/>
              </v:shape>
            </v:group>
            <v:group style="position:absolute;left:8598;top:-715;width:10;height:20" coordorigin="8598,-715" coordsize="10,20">
              <v:shape style="position:absolute;left:8598;top:-715;width:10;height:20" coordorigin="8598,-715" coordsize="10,20" path="m8598,-696l8608,-696,8608,-715,8598,-715,8598,-696xe" filled="true" fillcolor="#000000" stroked="false">
                <v:path arrowok="t"/>
                <v:fill type="solid"/>
              </v:shape>
            </v:group>
            <v:group style="position:absolute;left:8598;top:-696;width:10;height:20" coordorigin="8598,-696" coordsize="10,20">
              <v:shape style="position:absolute;left:8598;top:-696;width:10;height:20" coordorigin="8598,-696" coordsize="10,20" path="m8598,-676l8608,-676,8608,-696,8598,-696,8598,-676xe" filled="true" fillcolor="#000000" stroked="false">
                <v:path arrowok="t"/>
                <v:fill type="solid"/>
              </v:shape>
            </v:group>
            <v:group style="position:absolute;left:8598;top:-676;width:10;height:20" coordorigin="8598,-676" coordsize="10,20">
              <v:shape style="position:absolute;left:8598;top:-676;width:10;height:20" coordorigin="8598,-676" coordsize="10,20" path="m8598,-657l8608,-657,8608,-676,8598,-676,8598,-657xe" filled="true" fillcolor="#000000" stroked="false">
                <v:path arrowok="t"/>
                <v:fill type="solid"/>
              </v:shape>
            </v:group>
            <v:group style="position:absolute;left:8598;top:-657;width:10;height:20" coordorigin="8598,-657" coordsize="10,20">
              <v:shape style="position:absolute;left:8598;top:-657;width:10;height:20" coordorigin="8598,-657" coordsize="10,20" path="m8598,-638l8608,-638,8608,-657,8598,-657,8598,-638xe" filled="true" fillcolor="#000000" stroked="false">
                <v:path arrowok="t"/>
                <v:fill type="solid"/>
              </v:shape>
            </v:group>
            <v:group style="position:absolute;left:8598;top:-638;width:10;height:20" coordorigin="8598,-638" coordsize="10,20">
              <v:shape style="position:absolute;left:8598;top:-638;width:10;height:20" coordorigin="8598,-638" coordsize="10,20" path="m8598,-619l8608,-619,8608,-638,8598,-638,8598,-619xe" filled="true" fillcolor="#000000" stroked="false">
                <v:path arrowok="t"/>
                <v:fill type="solid"/>
              </v:shape>
            </v:group>
            <v:group style="position:absolute;left:8598;top:-619;width:10;height:20" coordorigin="8598,-619" coordsize="10,20">
              <v:shape style="position:absolute;left:8598;top:-619;width:10;height:20" coordorigin="8598,-619" coordsize="10,20" path="m8598,-600l8608,-600,8608,-619,8598,-619,8598,-600xe" filled="true" fillcolor="#000000" stroked="false">
                <v:path arrowok="t"/>
                <v:fill type="solid"/>
              </v:shape>
            </v:group>
            <v:group style="position:absolute;left:8598;top:-600;width:10;height:20" coordorigin="8598,-600" coordsize="10,20">
              <v:shape style="position:absolute;left:8598;top:-600;width:10;height:20" coordorigin="8598,-600" coordsize="10,20" path="m8598,-580l8608,-580,8608,-600,8598,-600,8598,-580xe" filled="true" fillcolor="#000000" stroked="false">
                <v:path arrowok="t"/>
                <v:fill type="solid"/>
              </v:shape>
            </v:group>
            <v:group style="position:absolute;left:8598;top:-580;width:10;height:20" coordorigin="8598,-580" coordsize="10,20">
              <v:shape style="position:absolute;left:8598;top:-580;width:10;height:20" coordorigin="8598,-580" coordsize="10,20" path="m8598,-561l8608,-561,8608,-580,8598,-580,8598,-561xe" filled="true" fillcolor="#000000" stroked="false">
                <v:path arrowok="t"/>
                <v:fill type="solid"/>
              </v:shape>
            </v:group>
            <v:group style="position:absolute;left:8598;top:-561;width:10;height:20" coordorigin="8598,-561" coordsize="10,20">
              <v:shape style="position:absolute;left:8598;top:-561;width:10;height:20" coordorigin="8598,-561" coordsize="10,20" path="m8598,-542l8608,-542,8608,-561,8598,-561,8598,-542xe" filled="true" fillcolor="#000000" stroked="false">
                <v:path arrowok="t"/>
                <v:fill type="solid"/>
              </v:shape>
            </v:group>
            <v:group style="position:absolute;left:8598;top:-542;width:10;height:20" coordorigin="8598,-542" coordsize="10,20">
              <v:shape style="position:absolute;left:8598;top:-542;width:10;height:20" coordorigin="8598,-542" coordsize="10,20" path="m8598,-523l8608,-523,8608,-542,8598,-542,8598,-523xe" filled="true" fillcolor="#000000" stroked="false">
                <v:path arrowok="t"/>
                <v:fill type="solid"/>
              </v:shape>
            </v:group>
            <v:group style="position:absolute;left:8598;top:-523;width:10;height:20" coordorigin="8598,-523" coordsize="10,20">
              <v:shape style="position:absolute;left:8598;top:-523;width:10;height:20" coordorigin="8598,-523" coordsize="10,20" path="m8598,-504l8608,-504,8608,-523,8598,-523,8598,-504xe" filled="true" fillcolor="#000000" stroked="false">
                <v:path arrowok="t"/>
                <v:fill type="solid"/>
              </v:shape>
            </v:group>
            <w10:wrap type="none"/>
          </v:group>
        </w:pict>
      </w:r>
      <w:r>
        <w:rPr/>
        <w:pict>
          <v:group style="position:absolute;margin-left:197.209991pt;margin-top:58.583687pt;width:339.05pt;height:20.55pt;mso-position-horizontal-relative:page;mso-position-vertical-relative:paragraph;z-index:-990352" coordorigin="3944,1172" coordsize="6781,411">
            <v:shape style="position:absolute;left:3954;top:1172;width:10;height:2" type="#_x0000_t75" stroked="false">
              <v:imagedata r:id="rId102" o:title=""/>
            </v:shape>
            <v:group style="position:absolute;left:3954;top:1193;width:10;height:20" coordorigin="3954,1193" coordsize="10,20">
              <v:shape style="position:absolute;left:3954;top:1193;width:10;height:20" coordorigin="3954,1193" coordsize="10,20" path="m3954,1212l3963,1212,3963,1193,3954,1193,3954,1212xe" filled="true" fillcolor="#000000" stroked="false">
                <v:path arrowok="t"/>
                <v:fill type="solid"/>
              </v:shape>
            </v:group>
            <v:group style="position:absolute;left:3954;top:1212;width:10;height:20" coordorigin="3954,1212" coordsize="10,20">
              <v:shape style="position:absolute;left:3954;top:1212;width:10;height:20" coordorigin="3954,1212" coordsize="10,20" path="m3954,1232l3963,1232,3963,1212,3954,1212,3954,1232xe" filled="true" fillcolor="#000000" stroked="false">
                <v:path arrowok="t"/>
                <v:fill type="solid"/>
              </v:shape>
            </v:group>
            <v:group style="position:absolute;left:3954;top:1232;width:10;height:20" coordorigin="3954,1232" coordsize="10,20">
              <v:shape style="position:absolute;left:3954;top:1232;width:10;height:20" coordorigin="3954,1232" coordsize="10,20" path="m3954,1251l3963,1251,3963,1232,3954,1232,3954,1251xe" filled="true" fillcolor="#000000" stroked="false">
                <v:path arrowok="t"/>
                <v:fill type="solid"/>
              </v:shape>
            </v:group>
            <v:group style="position:absolute;left:3954;top:1251;width:10;height:20" coordorigin="3954,1251" coordsize="10,20">
              <v:shape style="position:absolute;left:3954;top:1251;width:10;height:20" coordorigin="3954,1251" coordsize="10,20" path="m3954,1270l3963,1270,3963,1251,3954,1251,3954,1270xe" filled="true" fillcolor="#000000" stroked="false">
                <v:path arrowok="t"/>
                <v:fill type="solid"/>
              </v:shape>
            </v:group>
            <v:group style="position:absolute;left:3954;top:1270;width:10;height:20" coordorigin="3954,1270" coordsize="10,20">
              <v:shape style="position:absolute;left:3954;top:1270;width:10;height:20" coordorigin="3954,1270" coordsize="10,20" path="m3954,1289l3963,1289,3963,1270,3954,1270,3954,1289xe" filled="true" fillcolor="#000000" stroked="false">
                <v:path arrowok="t"/>
                <v:fill type="solid"/>
              </v:shape>
            </v:group>
            <v:group style="position:absolute;left:3954;top:1289;width:10;height:20" coordorigin="3954,1289" coordsize="10,20">
              <v:shape style="position:absolute;left:3954;top:1289;width:10;height:20" coordorigin="3954,1289" coordsize="10,20" path="m3954,1308l3963,1308,3963,1289,3954,1289,3954,1308xe" filled="true" fillcolor="#000000" stroked="false">
                <v:path arrowok="t"/>
                <v:fill type="solid"/>
              </v:shape>
            </v:group>
            <v:group style="position:absolute;left:3954;top:1308;width:10;height:20" coordorigin="3954,1308" coordsize="10,20">
              <v:shape style="position:absolute;left:3954;top:1308;width:10;height:20" coordorigin="3954,1308" coordsize="10,20" path="m3954,1328l3963,1328,3963,1308,3954,1308,3954,1328xe" filled="true" fillcolor="#000000" stroked="false">
                <v:path arrowok="t"/>
                <v:fill type="solid"/>
              </v:shape>
            </v:group>
            <v:group style="position:absolute;left:3954;top:1328;width:10;height:20" coordorigin="3954,1328" coordsize="10,20">
              <v:shape style="position:absolute;left:3954;top:1328;width:10;height:20" coordorigin="3954,1328" coordsize="10,20" path="m3954,1347l3963,1347,3963,1328,3954,1328,3954,1347xe" filled="true" fillcolor="#000000" stroked="false">
                <v:path arrowok="t"/>
                <v:fill type="solid"/>
              </v:shape>
            </v:group>
            <v:group style="position:absolute;left:3954;top:1347;width:10;height:20" coordorigin="3954,1347" coordsize="10,20">
              <v:shape style="position:absolute;left:3954;top:1347;width:10;height:20" coordorigin="3954,1347" coordsize="10,20" path="m3954,1366l3963,1366,3963,1347,3954,1347,3954,1366xe" filled="true" fillcolor="#000000" stroked="false">
                <v:path arrowok="t"/>
                <v:fill type="solid"/>
              </v:shape>
            </v:group>
            <v:group style="position:absolute;left:3954;top:1366;width:10;height:20" coordorigin="3954,1366" coordsize="10,20">
              <v:shape style="position:absolute;left:3954;top:1366;width:10;height:20" coordorigin="3954,1366" coordsize="10,20" path="m3954,1385l3963,1385,3963,1366,3954,1366,3954,1385xe" filled="true" fillcolor="#000000" stroked="false">
                <v:path arrowok="t"/>
                <v:fill type="solid"/>
              </v:shape>
            </v:group>
            <v:group style="position:absolute;left:3954;top:1385;width:10;height:20" coordorigin="3954,1385" coordsize="10,20">
              <v:shape style="position:absolute;left:3954;top:1385;width:10;height:20" coordorigin="3954,1385" coordsize="10,20" path="m3954,1404l3963,1404,3963,1385,3954,1385,3954,1404xe" filled="true" fillcolor="#000000" stroked="false">
                <v:path arrowok="t"/>
                <v:fill type="solid"/>
              </v:shape>
            </v:group>
            <v:group style="position:absolute;left:3954;top:1404;width:10;height:20" coordorigin="3954,1404" coordsize="10,20">
              <v:shape style="position:absolute;left:3954;top:1404;width:10;height:20" coordorigin="3954,1404" coordsize="10,20" path="m3954,1424l3963,1424,3963,1404,3954,1404,3954,1424xe" filled="true" fillcolor="#000000" stroked="false">
                <v:path arrowok="t"/>
                <v:fill type="solid"/>
              </v:shape>
            </v:group>
            <v:group style="position:absolute;left:3954;top:1424;width:10;height:20" coordorigin="3954,1424" coordsize="10,20">
              <v:shape style="position:absolute;left:3954;top:1424;width:10;height:20" coordorigin="3954,1424" coordsize="10,20" path="m3954,1443l3963,1443,3963,1424,3954,1424,3954,1443xe" filled="true" fillcolor="#000000" stroked="false">
                <v:path arrowok="t"/>
                <v:fill type="solid"/>
              </v:shape>
            </v:group>
            <v:group style="position:absolute;left:3954;top:1443;width:10;height:20" coordorigin="3954,1443" coordsize="10,20">
              <v:shape style="position:absolute;left:3954;top:1443;width:10;height:20" coordorigin="3954,1443" coordsize="10,20" path="m3954,1462l3963,1462,3963,1443,3954,1443,3954,1462xe" filled="true" fillcolor="#000000" stroked="false">
                <v:path arrowok="t"/>
                <v:fill type="solid"/>
              </v:shape>
            </v:group>
            <v:group style="position:absolute;left:3954;top:1462;width:10;height:20" coordorigin="3954,1462" coordsize="10,20">
              <v:shape style="position:absolute;left:3954;top:1462;width:10;height:20" coordorigin="3954,1462" coordsize="10,20" path="m3954,1481l3963,1481,3963,1462,3954,1462,3954,1481xe" filled="true" fillcolor="#000000" stroked="false">
                <v:path arrowok="t"/>
                <v:fill type="solid"/>
              </v:shape>
              <v:shape style="position:absolute;left:3944;top:1481;width:2177;height:101" type="#_x0000_t75" stroked="false">
                <v:imagedata r:id="rId103" o:title=""/>
              </v:shape>
              <v:shape style="position:absolute;left:6116;top:1572;width:1258;height:10" type="#_x0000_t75" stroked="false">
                <v:imagedata r:id="rId85" o:title=""/>
              </v:shape>
              <v:shape style="position:absolute;left:7369;top:1572;width:2175;height:10" type="#_x0000_t75" stroked="false">
                <v:imagedata r:id="rId104" o:title=""/>
              </v:shape>
              <v:shape style="position:absolute;left:9540;top:1572;width:1186;height:10" type="#_x0000_t75" stroked="false">
                <v:imagedata r:id="rId88" o:title=""/>
              </v:shape>
            </v:group>
            <w10:wrap type="none"/>
          </v:group>
        </w:pict>
      </w:r>
      <w:r>
        <w:rPr/>
        <w:pict>
          <v:shape style="position:absolute;margin-left:197.450012pt;margin-top:94.463669pt;width:109.241098pt;height:5.145pt;mso-position-horizontal-relative:page;mso-position-vertical-relative:paragraph;z-index:-990328" type="#_x0000_t75" stroked="false">
            <v:imagedata r:id="rId105" o:title=""/>
          </v:shape>
        </w:pict>
      </w:r>
      <w:r>
        <w:rPr/>
        <w:pict>
          <v:group style="position:absolute;margin-left:368.22998pt;margin-top:94.463669pt;width:109pt;height:5.2pt;mso-position-horizontal-relative:page;mso-position-vertical-relative:paragraph;z-index:-990304" coordorigin="7365,1889" coordsize="2180,104">
            <v:shape style="position:absolute;left:7365;top:1889;width:1450;height:103" type="#_x0000_t75" stroked="false">
              <v:imagedata r:id="rId106" o:title=""/>
            </v:shape>
            <v:shape style="position:absolute;left:8809;top:1983;width:735;height:10" type="#_x0000_t75" stroked="false">
              <v:imagedata r:id="rId87" o:title=""/>
            </v:shape>
            <w10:wrap type="none"/>
          </v:group>
        </w:pict>
      </w:r>
      <w:r>
        <w:rPr/>
        <w:pict>
          <v:group style="position:absolute;margin-left:120.379997pt;margin-top:139.58371pt;width:415.9pt;height:.5pt;mso-position-horizontal-relative:page;mso-position-vertical-relative:paragraph;z-index:-990280" coordorigin="2408,2792" coordsize="8318,10">
            <v:shape style="position:absolute;left:2408;top:2792;width:1546;height:10" type="#_x0000_t75" stroked="false">
              <v:imagedata r:id="rId107" o:title=""/>
            </v:shape>
            <v:shape style="position:absolute;left:3949;top:2792;width:2172;height:10" type="#_x0000_t75" stroked="false">
              <v:imagedata r:id="rId108" o:title=""/>
            </v:shape>
            <v:shape style="position:absolute;left:6116;top:2792;width:1258;height:10" type="#_x0000_t75" stroked="false">
              <v:imagedata r:id="rId109" o:title=""/>
            </v:shape>
            <v:shape style="position:absolute;left:7369;top:2792;width:1445;height:10" type="#_x0000_t75" stroked="false">
              <v:imagedata r:id="rId110" o:title=""/>
            </v:shape>
            <v:shape style="position:absolute;left:8809;top:2792;width:735;height:10" type="#_x0000_t75" stroked="false">
              <v:imagedata r:id="rId111" o:title=""/>
            </v:shape>
            <v:shape style="position:absolute;left:9540;top:2792;width:1186;height:10" type="#_x0000_t75" stroked="false">
              <v:imagedata r:id="rId112" o:title=""/>
            </v:shape>
            <w10:wrap type="none"/>
          </v:group>
        </w:pict>
      </w:r>
      <w:r>
        <w:rPr>
          <w:rFonts w:ascii="宋体" w:hAnsi="宋体" w:cs="宋体" w:eastAsia="宋体" w:hint="default"/>
          <w:sz w:val="21"/>
          <w:szCs w:val="21"/>
        </w:rPr>
        <w:t>应收账款种类的说明：</w:t>
      </w:r>
      <w:r>
        <w:rPr>
          <w:rFonts w:ascii="宋体" w:hAnsi="宋体" w:cs="宋体" w:eastAsia="宋体" w:hint="default"/>
          <w:w w:val="100"/>
          <w:sz w:val="21"/>
          <w:szCs w:val="21"/>
        </w:rPr>
        <w:t> </w:t>
      </w:r>
      <w:r>
        <w:rPr>
          <w:rFonts w:ascii="宋体" w:hAnsi="宋体" w:cs="宋体" w:eastAsia="宋体" w:hint="default"/>
          <w:spacing w:val="-2"/>
          <w:sz w:val="21"/>
          <w:szCs w:val="21"/>
        </w:rPr>
        <w:t>组合中，采用账龄分析法计提坏账准备的应收账款：</w:t>
      </w:r>
    </w:p>
    <w:p>
      <w:pPr>
        <w:spacing w:line="240" w:lineRule="auto" w:before="0"/>
        <w:rPr>
          <w:rFonts w:ascii="宋体" w:hAnsi="宋体" w:cs="宋体" w:eastAsia="宋体" w:hint="default"/>
          <w:sz w:val="27"/>
          <w:szCs w:val="27"/>
        </w:rPr>
      </w:pPr>
    </w:p>
    <w:tbl>
      <w:tblPr>
        <w:tblW w:w="0" w:type="auto"/>
        <w:jc w:val="left"/>
        <w:tblInd w:w="747" w:type="dxa"/>
        <w:tblLayout w:type="fixed"/>
        <w:tblCellMar>
          <w:top w:w="0" w:type="dxa"/>
          <w:left w:w="0" w:type="dxa"/>
          <w:bottom w:w="0" w:type="dxa"/>
          <w:right w:w="0" w:type="dxa"/>
        </w:tblCellMar>
        <w:tblLook w:val="01E0"/>
      </w:tblPr>
      <w:tblGrid>
        <w:gridCol w:w="1551"/>
        <w:gridCol w:w="1442"/>
        <w:gridCol w:w="725"/>
        <w:gridCol w:w="1253"/>
        <w:gridCol w:w="1445"/>
        <w:gridCol w:w="725"/>
        <w:gridCol w:w="1176"/>
      </w:tblGrid>
      <w:tr>
        <w:trPr>
          <w:trHeight w:val="616" w:hRule="exact"/>
        </w:trPr>
        <w:tc>
          <w:tcPr>
            <w:tcW w:w="1551" w:type="dxa"/>
            <w:vMerge w:val="restart"/>
            <w:tcBorders>
              <w:top w:val="single" w:sz="12" w:space="0" w:color="000000"/>
              <w:left w:val="nil" w:sz="6" w:space="0" w:color="auto"/>
              <w:right w:val="nil" w:sz="6" w:space="0" w:color="auto"/>
            </w:tcBorders>
          </w:tcPr>
          <w:p>
            <w:pPr/>
          </w:p>
        </w:tc>
        <w:tc>
          <w:tcPr>
            <w:tcW w:w="2167" w:type="dxa"/>
            <w:gridSpan w:val="2"/>
            <w:tcBorders>
              <w:top w:val="single" w:sz="12" w:space="0" w:color="000000"/>
              <w:left w:val="single" w:sz="4" w:space="0" w:color="000000"/>
              <w:bottom w:val="nil" w:sz="6" w:space="0" w:color="auto"/>
              <w:right w:val="single" w:sz="4" w:space="0" w:color="000000"/>
            </w:tcBorders>
          </w:tcPr>
          <w:p>
            <w:pPr>
              <w:pStyle w:val="TableParagraph"/>
              <w:spacing w:line="240" w:lineRule="auto" w:before="135"/>
              <w:ind w:left="1343"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253" w:type="dxa"/>
            <w:tcBorders>
              <w:top w:val="single" w:sz="12" w:space="0" w:color="000000"/>
              <w:left w:val="single" w:sz="4" w:space="0" w:color="000000"/>
              <w:bottom w:val="nil" w:sz="6" w:space="0" w:color="auto"/>
              <w:right w:val="single" w:sz="4" w:space="0" w:color="000000"/>
            </w:tcBorders>
          </w:tcPr>
          <w:p>
            <w:pPr/>
          </w:p>
        </w:tc>
        <w:tc>
          <w:tcPr>
            <w:tcW w:w="2170" w:type="dxa"/>
            <w:gridSpan w:val="2"/>
            <w:tcBorders>
              <w:top w:val="single" w:sz="12" w:space="0" w:color="000000"/>
              <w:left w:val="single" w:sz="4" w:space="0" w:color="000000"/>
              <w:bottom w:val="nil" w:sz="6" w:space="0" w:color="auto"/>
              <w:right w:val="single" w:sz="4" w:space="0" w:color="000000"/>
            </w:tcBorders>
          </w:tcPr>
          <w:p>
            <w:pPr>
              <w:pStyle w:val="TableParagraph"/>
              <w:spacing w:line="240" w:lineRule="auto" w:before="135"/>
              <w:ind w:left="1308"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176" w:type="dxa"/>
            <w:vMerge w:val="restart"/>
            <w:tcBorders>
              <w:top w:val="single" w:sz="12" w:space="0" w:color="000000"/>
              <w:left w:val="nil" w:sz="6" w:space="0" w:color="auto"/>
              <w:right w:val="nil" w:sz="6" w:space="0" w:color="auto"/>
            </w:tcBorders>
          </w:tcPr>
          <w:p>
            <w:pPr/>
          </w:p>
        </w:tc>
      </w:tr>
      <w:tr>
        <w:trPr>
          <w:trHeight w:val="190" w:hRule="exact"/>
        </w:trPr>
        <w:tc>
          <w:tcPr>
            <w:tcW w:w="1551" w:type="dxa"/>
            <w:vMerge/>
            <w:tcBorders>
              <w:left w:val="nil" w:sz="6" w:space="0" w:color="auto"/>
              <w:bottom w:val="nil" w:sz="6" w:space="0" w:color="auto"/>
              <w:right w:val="nil" w:sz="6" w:space="0" w:color="auto"/>
            </w:tcBorders>
          </w:tcPr>
          <w:p>
            <w:pPr/>
          </w:p>
        </w:tc>
        <w:tc>
          <w:tcPr>
            <w:tcW w:w="1442" w:type="dxa"/>
            <w:tcBorders>
              <w:top w:val="nil" w:sz="6" w:space="0" w:color="auto"/>
              <w:left w:val="single" w:sz="4" w:space="0" w:color="000000"/>
              <w:bottom w:val="nil" w:sz="6" w:space="0" w:color="auto"/>
              <w:right w:val="nil" w:sz="6" w:space="0" w:color="auto"/>
            </w:tcBorders>
          </w:tcPr>
          <w:p>
            <w:pPr>
              <w:pStyle w:val="TableParagraph"/>
              <w:spacing w:line="180" w:lineRule="exact"/>
              <w:ind w:left="7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25" w:type="dxa"/>
            <w:tcBorders>
              <w:top w:val="nil" w:sz="6" w:space="0" w:color="auto"/>
              <w:left w:val="nil" w:sz="6" w:space="0" w:color="auto"/>
              <w:bottom w:val="nil" w:sz="6" w:space="0" w:color="auto"/>
              <w:right w:val="single" w:sz="4" w:space="0" w:color="000000"/>
            </w:tcBorders>
          </w:tcPr>
          <w:p>
            <w:pPr/>
          </w:p>
        </w:tc>
        <w:tc>
          <w:tcPr>
            <w:tcW w:w="1253"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nil" w:sz="6" w:space="0" w:color="auto"/>
            </w:tcBorders>
          </w:tcPr>
          <w:p>
            <w:pPr>
              <w:pStyle w:val="TableParagraph"/>
              <w:spacing w:line="180" w:lineRule="exact"/>
              <w:ind w:right="0"/>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725" w:type="dxa"/>
            <w:tcBorders>
              <w:top w:val="nil" w:sz="6" w:space="0" w:color="auto"/>
              <w:left w:val="nil" w:sz="6" w:space="0" w:color="auto"/>
              <w:bottom w:val="nil" w:sz="6" w:space="0" w:color="auto"/>
              <w:right w:val="single" w:sz="4" w:space="0" w:color="000000"/>
            </w:tcBorders>
          </w:tcPr>
          <w:p>
            <w:pPr/>
          </w:p>
        </w:tc>
        <w:tc>
          <w:tcPr>
            <w:tcW w:w="1176" w:type="dxa"/>
            <w:vMerge/>
            <w:tcBorders>
              <w:left w:val="nil" w:sz="6" w:space="0" w:color="auto"/>
              <w:right w:val="nil" w:sz="6" w:space="0" w:color="auto"/>
            </w:tcBorders>
          </w:tcPr>
          <w:p>
            <w:pPr/>
          </w:p>
        </w:tc>
      </w:tr>
      <w:tr>
        <w:trPr>
          <w:trHeight w:val="203" w:hRule="exact"/>
        </w:trPr>
        <w:tc>
          <w:tcPr>
            <w:tcW w:w="1551" w:type="dxa"/>
            <w:tcBorders>
              <w:top w:val="nil" w:sz="6" w:space="0" w:color="auto"/>
              <w:left w:val="nil" w:sz="6" w:space="0" w:color="auto"/>
              <w:bottom w:val="nil" w:sz="6" w:space="0" w:color="auto"/>
              <w:right w:val="single" w:sz="4" w:space="0" w:color="000000"/>
            </w:tcBorders>
          </w:tcPr>
          <w:p>
            <w:pPr>
              <w:pStyle w:val="TableParagraph"/>
              <w:spacing w:line="190" w:lineRule="exact"/>
              <w:ind w:right="590"/>
              <w:jc w:val="right"/>
              <w:rPr>
                <w:rFonts w:ascii="宋体" w:hAnsi="宋体" w:cs="宋体" w:eastAsia="宋体" w:hint="default"/>
                <w:sz w:val="18"/>
                <w:szCs w:val="18"/>
              </w:rPr>
            </w:pPr>
            <w:r>
              <w:rPr>
                <w:rFonts w:ascii="宋体" w:hAnsi="宋体" w:cs="宋体" w:eastAsia="宋体" w:hint="default"/>
                <w:sz w:val="18"/>
                <w:szCs w:val="18"/>
              </w:rPr>
              <w:t>账龄</w:t>
            </w:r>
          </w:p>
        </w:tc>
        <w:tc>
          <w:tcPr>
            <w:tcW w:w="1442" w:type="dxa"/>
            <w:tcBorders>
              <w:top w:val="nil" w:sz="6" w:space="0" w:color="auto"/>
              <w:left w:val="single" w:sz="4" w:space="0" w:color="000000"/>
              <w:bottom w:val="nil" w:sz="6" w:space="0" w:color="auto"/>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
        </w:tc>
        <w:tc>
          <w:tcPr>
            <w:tcW w:w="1253"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
        </w:tc>
        <w:tc>
          <w:tcPr>
            <w:tcW w:w="1176" w:type="dxa"/>
            <w:vMerge/>
            <w:tcBorders>
              <w:left w:val="nil" w:sz="6" w:space="0" w:color="auto"/>
              <w:bottom w:val="nil" w:sz="6" w:space="0" w:color="auto"/>
              <w:right w:val="nil" w:sz="6" w:space="0" w:color="auto"/>
            </w:tcBorders>
          </w:tcPr>
          <w:p>
            <w:pPr/>
          </w:p>
        </w:tc>
      </w:tr>
      <w:tr>
        <w:trPr>
          <w:trHeight w:val="718" w:hRule="exact"/>
        </w:trPr>
        <w:tc>
          <w:tcPr>
            <w:tcW w:w="1551" w:type="dxa"/>
            <w:tcBorders>
              <w:top w:val="nil" w:sz="6" w:space="0" w:color="auto"/>
              <w:left w:val="nil" w:sz="6" w:space="0" w:color="auto"/>
              <w:bottom w:val="nil" w:sz="6" w:space="0" w:color="auto"/>
              <w:right w:val="single" w:sz="4" w:space="0" w:color="000000"/>
            </w:tcBorders>
          </w:tcPr>
          <w:p>
            <w:pPr/>
          </w:p>
        </w:tc>
        <w:tc>
          <w:tcPr>
            <w:tcW w:w="144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198" w:lineRule="exact"/>
              <w:ind w:left="1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53" w:type="dxa"/>
            <w:tcBorders>
              <w:top w:val="nil" w:sz="6" w:space="0" w:color="auto"/>
              <w:left w:val="single" w:sz="4" w:space="0" w:color="000000"/>
              <w:bottom w:val="nil" w:sz="6" w:space="0" w:color="auto"/>
              <w:right w:val="single" w:sz="4" w:space="0" w:color="000000"/>
            </w:tcBorders>
          </w:tcPr>
          <w:p>
            <w:pPr>
              <w:pStyle w:val="TableParagraph"/>
              <w:spacing w:line="193" w:lineRule="exact"/>
              <w:ind w:left="2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198" w:lineRule="exact"/>
              <w:ind w:left="18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76" w:type="dxa"/>
            <w:tcBorders>
              <w:top w:val="nil" w:sz="6" w:space="0" w:color="auto"/>
              <w:left w:val="single" w:sz="4" w:space="0" w:color="000000"/>
              <w:bottom w:val="nil" w:sz="6" w:space="0" w:color="auto"/>
              <w:right w:val="nil" w:sz="6" w:space="0" w:color="auto"/>
            </w:tcBorders>
          </w:tcPr>
          <w:p>
            <w:pPr>
              <w:pStyle w:val="TableParagraph"/>
              <w:spacing w:line="193" w:lineRule="exact"/>
              <w:ind w:left="22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09" w:hRule="exact"/>
        </w:trPr>
        <w:tc>
          <w:tcPr>
            <w:tcW w:w="1551" w:type="dxa"/>
            <w:tcBorders>
              <w:top w:val="nil" w:sz="6" w:space="0" w:color="auto"/>
              <w:left w:val="nil" w:sz="6" w:space="0" w:color="auto"/>
              <w:bottom w:val="nil" w:sz="6" w:space="0" w:color="auto"/>
              <w:right w:val="single" w:sz="4" w:space="0" w:color="000000"/>
            </w:tcBorders>
          </w:tcPr>
          <w:p>
            <w:pPr>
              <w:pStyle w:val="TableParagraph"/>
              <w:spacing w:line="240" w:lineRule="auto" w:before="54"/>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76,236,025.35</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90.93</w:t>
            </w:r>
          </w:p>
        </w:tc>
        <w:tc>
          <w:tcPr>
            <w:tcW w:w="1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3,811,801.26</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56,951,368.81</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92.48</w:t>
            </w:r>
          </w:p>
        </w:tc>
        <w:tc>
          <w:tcPr>
            <w:tcW w:w="1176" w:type="dxa"/>
            <w:tcBorders>
              <w:top w:val="nil" w:sz="6" w:space="0" w:color="auto"/>
              <w:left w:val="single" w:sz="4" w:space="0" w:color="000000"/>
              <w:bottom w:val="nil" w:sz="6" w:space="0" w:color="auto"/>
              <w:right w:val="nil" w:sz="6" w:space="0" w:color="auto"/>
            </w:tcBorders>
          </w:tcPr>
          <w:p>
            <w:pPr>
              <w:pStyle w:val="TableParagraph"/>
              <w:spacing w:line="240" w:lineRule="auto" w:before="105"/>
              <w:ind w:right="108"/>
              <w:jc w:val="right"/>
              <w:rPr>
                <w:rFonts w:ascii="Times New Roman" w:hAnsi="Times New Roman" w:cs="Times New Roman" w:eastAsia="Times New Roman" w:hint="default"/>
                <w:sz w:val="18"/>
                <w:szCs w:val="18"/>
              </w:rPr>
            </w:pPr>
            <w:r>
              <w:rPr>
                <w:rFonts w:ascii="Times New Roman"/>
                <w:spacing w:val="-1"/>
                <w:sz w:val="18"/>
              </w:rPr>
              <w:t>2,847,568.44</w:t>
            </w:r>
          </w:p>
        </w:tc>
      </w:tr>
      <w:tr>
        <w:trPr>
          <w:trHeight w:val="20" w:hRule="exact"/>
        </w:trPr>
        <w:tc>
          <w:tcPr>
            <w:tcW w:w="1551"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r>
      <w:tr>
        <w:trPr>
          <w:trHeight w:val="390" w:hRule="exact"/>
        </w:trPr>
        <w:tc>
          <w:tcPr>
            <w:tcW w:w="1551"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4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4,332,059.40</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5.17</w:t>
            </w:r>
          </w:p>
        </w:tc>
        <w:tc>
          <w:tcPr>
            <w:tcW w:w="125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2,166,029.70</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2,899,752.18</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4.71</w:t>
            </w:r>
          </w:p>
        </w:tc>
        <w:tc>
          <w:tcPr>
            <w:tcW w:w="1176"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1,449,876.09</w:t>
            </w:r>
          </w:p>
        </w:tc>
      </w:tr>
      <w:tr>
        <w:trPr>
          <w:trHeight w:val="20" w:hRule="exact"/>
        </w:trPr>
        <w:tc>
          <w:tcPr>
            <w:tcW w:w="1551"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r>
      <w:tr>
        <w:trPr>
          <w:trHeight w:val="390" w:hRule="exact"/>
        </w:trPr>
        <w:tc>
          <w:tcPr>
            <w:tcW w:w="1551"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4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1,558,472.20</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1.86</w:t>
            </w:r>
          </w:p>
        </w:tc>
        <w:tc>
          <w:tcPr>
            <w:tcW w:w="125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1,558,472.20</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1,577,249.91</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2.56</w:t>
            </w:r>
          </w:p>
        </w:tc>
        <w:tc>
          <w:tcPr>
            <w:tcW w:w="1176"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1,577,249.91</w:t>
            </w:r>
          </w:p>
        </w:tc>
      </w:tr>
      <w:tr>
        <w:trPr>
          <w:trHeight w:val="20" w:hRule="exact"/>
        </w:trPr>
        <w:tc>
          <w:tcPr>
            <w:tcW w:w="1551"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r>
      <w:tr>
        <w:trPr>
          <w:trHeight w:val="390" w:hRule="exact"/>
        </w:trPr>
        <w:tc>
          <w:tcPr>
            <w:tcW w:w="1551"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4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1,715,266.04</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2.04</w:t>
            </w:r>
          </w:p>
        </w:tc>
        <w:tc>
          <w:tcPr>
            <w:tcW w:w="125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1,715,266.04</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150,800.19</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0.25</w:t>
            </w:r>
          </w:p>
        </w:tc>
        <w:tc>
          <w:tcPr>
            <w:tcW w:w="1176"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150,800.19</w:t>
            </w:r>
          </w:p>
        </w:tc>
      </w:tr>
      <w:tr>
        <w:trPr>
          <w:trHeight w:val="20" w:hRule="exact"/>
        </w:trPr>
        <w:tc>
          <w:tcPr>
            <w:tcW w:w="1551"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r>
      <w:tr>
        <w:trPr>
          <w:trHeight w:val="415" w:hRule="exact"/>
        </w:trPr>
        <w:tc>
          <w:tcPr>
            <w:tcW w:w="1551" w:type="dxa"/>
            <w:tcBorders>
              <w:top w:val="nil" w:sz="6" w:space="0" w:color="auto"/>
              <w:left w:val="nil" w:sz="6" w:space="0" w:color="auto"/>
              <w:bottom w:val="single" w:sz="12" w:space="0" w:color="000000"/>
              <w:right w:val="single" w:sz="4" w:space="0" w:color="000000"/>
            </w:tcBorders>
          </w:tcPr>
          <w:p>
            <w:pPr>
              <w:pStyle w:val="TableParagraph"/>
              <w:spacing w:line="240" w:lineRule="auto" w:before="135"/>
              <w:ind w:right="590"/>
              <w:jc w:val="right"/>
              <w:rPr>
                <w:rFonts w:ascii="宋体" w:hAnsi="宋体" w:cs="宋体" w:eastAsia="宋体" w:hint="default"/>
                <w:sz w:val="18"/>
                <w:szCs w:val="18"/>
              </w:rPr>
            </w:pPr>
            <w:r>
              <w:rPr>
                <w:rFonts w:ascii="宋体" w:hAnsi="宋体" w:cs="宋体" w:eastAsia="宋体" w:hint="default"/>
                <w:sz w:val="18"/>
                <w:szCs w:val="18"/>
              </w:rPr>
              <w:t>合计</w:t>
            </w:r>
          </w:p>
        </w:tc>
        <w:tc>
          <w:tcPr>
            <w:tcW w:w="144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83,841,822.99</w:t>
            </w:r>
          </w:p>
        </w:tc>
        <w:tc>
          <w:tcPr>
            <w:tcW w:w="72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25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9,251,569.20</w:t>
            </w:r>
          </w:p>
        </w:tc>
        <w:tc>
          <w:tcPr>
            <w:tcW w:w="144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61,579,171.09</w:t>
            </w:r>
          </w:p>
        </w:tc>
        <w:tc>
          <w:tcPr>
            <w:tcW w:w="72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100.00</w:t>
            </w:r>
          </w:p>
        </w:tc>
        <w:tc>
          <w:tcPr>
            <w:tcW w:w="1176" w:type="dxa"/>
            <w:tcBorders>
              <w:top w:val="nil" w:sz="6" w:space="0" w:color="auto"/>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6,025,494.63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tabs>
          <w:tab w:pos="1393" w:val="left" w:leader="none"/>
        </w:tabs>
        <w:spacing w:before="36"/>
        <w:ind w:left="855" w:right="4190" w:firstLine="0"/>
        <w:jc w:val="left"/>
        <w:rPr>
          <w:rFonts w:ascii="宋体" w:hAnsi="宋体" w:cs="宋体" w:eastAsia="宋体" w:hint="default"/>
          <w:sz w:val="21"/>
          <w:szCs w:val="21"/>
        </w:rPr>
      </w:pPr>
      <w:r>
        <w:rPr/>
        <w:pict>
          <v:group style="position:absolute;margin-left:120.379997pt;margin-top:-90.57235pt;width:415.9pt;height:5.2pt;mso-position-horizontal-relative:page;mso-position-vertical-relative:paragraph;z-index:-990232" coordorigin="2408,-1811" coordsize="8318,104">
            <v:shape style="position:absolute;left:2408;top:-1811;width:1565;height:103" type="#_x0000_t75" stroked="false">
              <v:imagedata r:id="rId113" o:title=""/>
            </v:shape>
            <v:shape style="position:absolute;left:3949;top:-1718;width:2172;height:10" type="#_x0000_t75" stroked="false">
              <v:imagedata r:id="rId84" o:title=""/>
            </v:shape>
            <v:shape style="position:absolute;left:6116;top:-1718;width:1258;height:10" type="#_x0000_t75" stroked="false">
              <v:imagedata r:id="rId85" o:title=""/>
            </v:shape>
            <v:shape style="position:absolute;left:7369;top:-1718;width:1445;height:10" type="#_x0000_t75" stroked="false">
              <v:imagedata r:id="rId86" o:title=""/>
            </v:shape>
            <v:shape style="position:absolute;left:8809;top:-1718;width:735;height:10" type="#_x0000_t75" stroked="false">
              <v:imagedata r:id="rId87" o:title=""/>
            </v:shape>
            <v:shape style="position:absolute;left:9540;top:-1718;width:1186;height:10" type="#_x0000_t75" stroked="false">
              <v:imagedata r:id="rId88" o:title=""/>
            </v:shape>
            <w10:wrap type="none"/>
          </v:group>
        </w:pict>
      </w:r>
      <w:r>
        <w:rPr/>
        <w:pict>
          <v:group style="position:absolute;margin-left:120.379997pt;margin-top:-70.052345pt;width:415.9pt;height:5.2pt;mso-position-horizontal-relative:page;mso-position-vertical-relative:paragraph;z-index:-990208" coordorigin="2408,-1401" coordsize="8318,104">
            <v:shape style="position:absolute;left:2408;top:-1401;width:1565;height:103" type="#_x0000_t75" stroked="false">
              <v:imagedata r:id="rId113" o:title=""/>
            </v:shape>
            <v:shape style="position:absolute;left:3949;top:-1307;width:2172;height:10" type="#_x0000_t75" stroked="false">
              <v:imagedata r:id="rId114" o:title=""/>
            </v:shape>
            <v:shape style="position:absolute;left:6116;top:-1307;width:1258;height:10" type="#_x0000_t75" stroked="false">
              <v:imagedata r:id="rId85" o:title=""/>
            </v:shape>
            <v:shape style="position:absolute;left:7369;top:-1307;width:1445;height:10" type="#_x0000_t75" stroked="false">
              <v:imagedata r:id="rId86" o:title=""/>
            </v:shape>
            <v:shape style="position:absolute;left:8809;top:-1307;width:735;height:10" type="#_x0000_t75" stroked="false">
              <v:imagedata r:id="rId87" o:title=""/>
            </v:shape>
            <v:shape style="position:absolute;left:9540;top:-1307;width:1186;height:10" type="#_x0000_t75" stroked="false">
              <v:imagedata r:id="rId88" o:title=""/>
            </v:shape>
            <w10:wrap type="none"/>
          </v:group>
        </w:pict>
      </w:r>
      <w:r>
        <w:rPr/>
        <w:pict>
          <v:group style="position:absolute;margin-left:120.379997pt;margin-top:-49.532288pt;width:415.9pt;height:5.2pt;mso-position-horizontal-relative:page;mso-position-vertical-relative:paragraph;z-index:-990184" coordorigin="2408,-991" coordsize="8318,104">
            <v:shape style="position:absolute;left:2408;top:-991;width:1565;height:103" type="#_x0000_t75" stroked="false">
              <v:imagedata r:id="rId113" o:title=""/>
            </v:shape>
            <v:shape style="position:absolute;left:3949;top:-897;width:2172;height:10" type="#_x0000_t75" stroked="false">
              <v:imagedata r:id="rId108" o:title=""/>
            </v:shape>
            <v:shape style="position:absolute;left:6116;top:-897;width:1258;height:10" type="#_x0000_t75" stroked="false">
              <v:imagedata r:id="rId109" o:title=""/>
            </v:shape>
            <v:shape style="position:absolute;left:7369;top:-897;width:1445;height:10" type="#_x0000_t75" stroked="false">
              <v:imagedata r:id="rId110" o:title=""/>
            </v:shape>
            <v:shape style="position:absolute;left:8809;top:-897;width:735;height:10" type="#_x0000_t75" stroked="false">
              <v:imagedata r:id="rId111" o:title=""/>
            </v:shape>
            <v:shape style="position:absolute;left:9540;top:-897;width:1186;height:10" type="#_x0000_t75" stroked="false">
              <v:imagedata r:id="rId112" o:title=""/>
            </v:shape>
            <w10:wrap type="none"/>
          </v:group>
        </w:pict>
      </w:r>
      <w:r>
        <w:rPr>
          <w:rFonts w:ascii="宋体" w:hAnsi="宋体" w:cs="宋体" w:eastAsia="宋体" w:hint="default"/>
          <w:b/>
          <w:bCs/>
          <w:sz w:val="21"/>
          <w:szCs w:val="21"/>
        </w:rPr>
        <w:t>2</w:t>
      </w:r>
      <w:r>
        <w:rPr>
          <w:rFonts w:ascii="宋体" w:hAnsi="宋体" w:cs="宋体" w:eastAsia="宋体" w:hint="default"/>
          <w:b/>
          <w:bCs/>
          <w:sz w:val="21"/>
          <w:szCs w:val="21"/>
        </w:rPr>
        <w:t>、</w:t>
        <w:tab/>
        <w:t>本年转回或收回应收账款情况：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92" w:footer="1186" w:top="1080" w:bottom="1380" w:left="1660" w:right="0"/>
        </w:sectPr>
      </w:pPr>
    </w:p>
    <w:p>
      <w:pPr>
        <w:spacing w:line="240" w:lineRule="auto" w:before="0"/>
        <w:rPr>
          <w:rFonts w:ascii="宋体" w:hAnsi="宋体" w:cs="宋体" w:eastAsia="宋体" w:hint="default"/>
          <w:b/>
          <w:bCs/>
          <w:sz w:val="20"/>
          <w:szCs w:val="20"/>
        </w:rPr>
      </w:pPr>
      <w:r>
        <w:rPr/>
        <w:pict>
          <v:shape style="position:absolute;margin-left:224.449997pt;margin-top:93.499924pt;width:.47976pt;height:.12pt;mso-position-horizontal-relative:page;mso-position-vertical-relative:page;z-index:-990160" type="#_x0000_t75" stroked="false">
            <v:imagedata r:id="rId102" o:title=""/>
          </v:shape>
        </w:pict>
      </w:r>
      <w:r>
        <w:rPr/>
        <w:pict>
          <v:shape style="position:absolute;margin-left:288.170013pt;margin-top:93.499924pt;width:.47977pt;height:.12pt;mso-position-horizontal-relative:page;mso-position-vertical-relative:page;z-index:-990136" type="#_x0000_t75" stroked="false">
            <v:imagedata r:id="rId102" o:title=""/>
          </v:shape>
        </w:pict>
      </w:r>
      <w:r>
        <w:rPr/>
        <w:pict>
          <v:shape style="position:absolute;margin-left:368.109985pt;margin-top:93.499924pt;width:.47977pt;height:.12pt;mso-position-horizontal-relative:page;mso-position-vertical-relative:page;z-index:-990112" type="#_x0000_t75" stroked="false">
            <v:imagedata r:id="rId102" o:title=""/>
          </v:shape>
        </w:pict>
      </w:r>
      <w:r>
        <w:rPr/>
        <w:pict>
          <v:shape style="position:absolute;margin-left:450.339996pt;margin-top:93.499924pt;width:.47977pt;height:.12pt;mso-position-horizontal-relative:page;mso-position-vertical-relative:page;z-index:-990088" type="#_x0000_t75" stroked="false">
            <v:imagedata r:id="rId102" o:title=""/>
          </v:shape>
        </w:pict>
      </w:r>
      <w:r>
        <w:rPr/>
        <w:pict>
          <v:group style="position:absolute;margin-left:147.5pt;margin-top:417.529999pt;width:381.95pt;height:.5pt;mso-position-horizontal-relative:page;mso-position-vertical-relative:page;z-index:-989920" coordorigin="2950,8351" coordsize="7639,10">
            <v:shape style="position:absolute;left:2950;top:8351;width:2871;height:10" type="#_x0000_t75" stroked="false">
              <v:imagedata r:id="rId115" o:title=""/>
            </v:shape>
            <v:shape style="position:absolute;left:5816;top:8351;width:797;height:10" type="#_x0000_t75" stroked="false">
              <v:imagedata r:id="rId116" o:title=""/>
            </v:shape>
            <v:shape style="position:absolute;left:6609;top:8351;width:1310;height:10" type="#_x0000_t75" stroked="false">
              <v:imagedata r:id="rId117" o:title=""/>
            </v:shape>
            <v:shape style="position:absolute;left:7914;top:8351;width:2674;height:10" type="#_x0000_t75" stroked="false">
              <v:imagedata r:id="rId118" o:title=""/>
            </v:shape>
            <w10:wrap type="none"/>
          </v:group>
        </w:pict>
      </w:r>
      <w:r>
        <w:rPr/>
        <w:pict>
          <v:group style="position:absolute;margin-left:147.5pt;margin-top:453.549988pt;width:381.95pt;height:5.05pt;mso-position-horizontal-relative:page;mso-position-vertical-relative:page;z-index:-989896" coordorigin="2950,9071" coordsize="7639,101">
            <v:shape style="position:absolute;left:2950;top:9071;width:2890;height:101" type="#_x0000_t75" stroked="false">
              <v:imagedata r:id="rId119" o:title=""/>
            </v:shape>
            <v:shape style="position:absolute;left:5816;top:9162;width:797;height:10" type="#_x0000_t75" stroked="false">
              <v:imagedata r:id="rId120" o:title=""/>
            </v:shape>
            <v:shape style="position:absolute;left:6609;top:9162;width:1310;height:10" type="#_x0000_t75" stroked="false">
              <v:imagedata r:id="rId121" o:title=""/>
            </v:shape>
            <v:shape style="position:absolute;left:7914;top:9162;width:2674;height:10" type="#_x0000_t75" stroked="false">
              <v:imagedata r:id="rId122" o:title=""/>
            </v:shape>
            <w10:wrap type="none"/>
          </v:group>
        </w:pict>
      </w:r>
      <w:r>
        <w:rPr/>
        <w:pict>
          <v:group style="position:absolute;margin-left:147.5pt;margin-top:481.029999pt;width:381.95pt;height:.5pt;mso-position-horizontal-relative:page;mso-position-vertical-relative:page;z-index:-989872" coordorigin="2950,9621" coordsize="7639,10">
            <v:shape style="position:absolute;left:2950;top:9621;width:2871;height:10" type="#_x0000_t75" stroked="false">
              <v:imagedata r:id="rId115" o:title=""/>
            </v:shape>
            <v:shape style="position:absolute;left:5816;top:9621;width:797;height:10" type="#_x0000_t75" stroked="false">
              <v:imagedata r:id="rId120" o:title=""/>
            </v:shape>
            <v:shape style="position:absolute;left:6609;top:9621;width:1310;height:10" type="#_x0000_t75" stroked="false">
              <v:imagedata r:id="rId121" o:title=""/>
            </v:shape>
            <v:shape style="position:absolute;left:7914;top:9621;width:2674;height:10" type="#_x0000_t75" stroked="false">
              <v:imagedata r:id="rId122" o:title=""/>
            </v:shape>
            <w10:wrap type="none"/>
          </v:group>
        </w:pict>
      </w:r>
      <w:r>
        <w:rPr/>
        <w:pict>
          <v:group style="position:absolute;margin-left:147.5pt;margin-top:504.069977pt;width:381.95pt;height:.5pt;mso-position-horizontal-relative:page;mso-position-vertical-relative:page;z-index:-989848" coordorigin="2950,10081" coordsize="7639,10">
            <v:shape style="position:absolute;left:2950;top:10081;width:2871;height:10" type="#_x0000_t75" stroked="false">
              <v:imagedata r:id="rId115" o:title=""/>
            </v:shape>
            <v:shape style="position:absolute;left:5816;top:10081;width:797;height:10" type="#_x0000_t75" stroked="false">
              <v:imagedata r:id="rId120" o:title=""/>
            </v:shape>
            <v:shape style="position:absolute;left:6609;top:10081;width:1310;height:10" type="#_x0000_t75" stroked="false">
              <v:imagedata r:id="rId121" o:title=""/>
            </v:shape>
            <v:shape style="position:absolute;left:7914;top:10081;width:2674;height:10" type="#_x0000_t75" stroked="false">
              <v:imagedata r:id="rId122" o:title=""/>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tbl>
      <w:tblPr>
        <w:tblW w:w="0" w:type="auto"/>
        <w:jc w:val="left"/>
        <w:tblInd w:w="1275" w:type="dxa"/>
        <w:tblLayout w:type="fixed"/>
        <w:tblCellMar>
          <w:top w:w="0" w:type="dxa"/>
          <w:left w:w="0" w:type="dxa"/>
          <w:bottom w:w="0" w:type="dxa"/>
          <w:right w:w="0" w:type="dxa"/>
        </w:tblCellMar>
        <w:tblLook w:val="01E0"/>
      </w:tblPr>
      <w:tblGrid>
        <w:gridCol w:w="1558"/>
        <w:gridCol w:w="1274"/>
        <w:gridCol w:w="1599"/>
        <w:gridCol w:w="1645"/>
        <w:gridCol w:w="1618"/>
      </w:tblGrid>
      <w:tr>
        <w:trPr>
          <w:trHeight w:val="1301" w:hRule="exact"/>
        </w:trPr>
        <w:tc>
          <w:tcPr>
            <w:tcW w:w="1558"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27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405" w:lineRule="auto"/>
              <w:ind w:left="448" w:right="182" w:hanging="269"/>
              <w:jc w:val="left"/>
              <w:rPr>
                <w:rFonts w:ascii="宋体" w:hAnsi="宋体" w:cs="宋体" w:eastAsia="宋体" w:hint="default"/>
                <w:sz w:val="18"/>
                <w:szCs w:val="18"/>
              </w:rPr>
            </w:pPr>
            <w:r>
              <w:rPr>
                <w:rFonts w:ascii="宋体" w:hAnsi="宋体" w:cs="宋体" w:eastAsia="宋体" w:hint="default"/>
                <w:sz w:val="18"/>
                <w:szCs w:val="18"/>
              </w:rPr>
              <w:t>转回或收回 原因</w:t>
            </w:r>
          </w:p>
        </w:tc>
        <w:tc>
          <w:tcPr>
            <w:tcW w:w="159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405" w:lineRule="auto"/>
              <w:ind w:left="520" w:right="166" w:hanging="360"/>
              <w:jc w:val="left"/>
              <w:rPr>
                <w:rFonts w:ascii="宋体" w:hAnsi="宋体" w:cs="宋体" w:eastAsia="宋体" w:hint="default"/>
                <w:sz w:val="18"/>
                <w:szCs w:val="18"/>
              </w:rPr>
            </w:pPr>
            <w:r>
              <w:rPr>
                <w:rFonts w:ascii="宋体" w:hAnsi="宋体" w:cs="宋体" w:eastAsia="宋体" w:hint="default"/>
                <w:sz w:val="18"/>
                <w:szCs w:val="18"/>
              </w:rPr>
              <w:t>确定原坏账准备 的依据</w:t>
            </w:r>
          </w:p>
        </w:tc>
        <w:tc>
          <w:tcPr>
            <w:tcW w:w="1645" w:type="dxa"/>
            <w:tcBorders>
              <w:top w:val="single" w:sz="12" w:space="0" w:color="000000"/>
              <w:left w:val="single" w:sz="4" w:space="0" w:color="000000"/>
              <w:bottom w:val="nil" w:sz="6" w:space="0" w:color="auto"/>
              <w:right w:val="single" w:sz="4" w:space="0" w:color="000000"/>
            </w:tcBorders>
          </w:tcPr>
          <w:p>
            <w:pPr>
              <w:pStyle w:val="TableParagraph"/>
              <w:spacing w:line="408" w:lineRule="auto" w:before="135"/>
              <w:ind w:left="184" w:right="188"/>
              <w:jc w:val="center"/>
              <w:rPr>
                <w:rFonts w:ascii="宋体" w:hAnsi="宋体" w:cs="宋体" w:eastAsia="宋体" w:hint="default"/>
                <w:sz w:val="18"/>
                <w:szCs w:val="18"/>
              </w:rPr>
            </w:pPr>
            <w:r>
              <w:rPr>
                <w:rFonts w:ascii="宋体" w:hAnsi="宋体" w:cs="宋体" w:eastAsia="宋体" w:hint="default"/>
                <w:sz w:val="18"/>
                <w:szCs w:val="18"/>
              </w:rPr>
              <w:t>转回或收回前累 计已计提坏账准 备金额</w:t>
            </w:r>
          </w:p>
        </w:tc>
        <w:tc>
          <w:tcPr>
            <w:tcW w:w="1618" w:type="dxa"/>
            <w:tcBorders>
              <w:top w:val="single" w:sz="12"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739" w:hRule="exact"/>
        </w:trPr>
        <w:tc>
          <w:tcPr>
            <w:tcW w:w="1558" w:type="dxa"/>
            <w:tcBorders>
              <w:top w:val="nil" w:sz="6" w:space="0" w:color="auto"/>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葆婴有限公司</w:t>
            </w:r>
          </w:p>
        </w:tc>
        <w:tc>
          <w:tcPr>
            <w:tcW w:w="127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经持续催讨，</w:t>
            </w: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客户还款。</w:t>
            </w:r>
          </w:p>
        </w:tc>
        <w:tc>
          <w:tcPr>
            <w:tcW w:w="159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8"/>
                <w:sz w:val="18"/>
                <w:szCs w:val="18"/>
              </w:rPr>
              <w:t>账龄三年以上，经</w:t>
            </w: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催讨无法收回</w:t>
            </w:r>
          </w:p>
        </w:tc>
        <w:tc>
          <w:tcPr>
            <w:tcW w:w="164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717" w:right="0"/>
              <w:jc w:val="left"/>
              <w:rPr>
                <w:rFonts w:ascii="Times New Roman" w:hAnsi="Times New Roman" w:cs="Times New Roman" w:eastAsia="Times New Roman" w:hint="default"/>
                <w:sz w:val="18"/>
                <w:szCs w:val="18"/>
              </w:rPr>
            </w:pPr>
            <w:r>
              <w:rPr>
                <w:rFonts w:ascii="Times New Roman"/>
                <w:sz w:val="18"/>
              </w:rPr>
              <w:t>259,055.00</w:t>
            </w:r>
          </w:p>
        </w:tc>
        <w:tc>
          <w:tcPr>
            <w:tcW w:w="1618" w:type="dxa"/>
            <w:tcBorders>
              <w:top w:val="nil" w:sz="6" w:space="0" w:color="auto"/>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693" w:right="0"/>
              <w:jc w:val="left"/>
              <w:rPr>
                <w:rFonts w:ascii="Times New Roman" w:hAnsi="Times New Roman" w:cs="Times New Roman" w:eastAsia="Times New Roman" w:hint="default"/>
                <w:sz w:val="18"/>
                <w:szCs w:val="18"/>
              </w:rPr>
            </w:pPr>
            <w:r>
              <w:rPr>
                <w:rFonts w:ascii="Times New Roman"/>
                <w:sz w:val="18"/>
              </w:rPr>
              <w:t>319,780.00</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tabs>
          <w:tab w:pos="1393" w:val="left" w:leader="none"/>
        </w:tabs>
        <w:spacing w:before="36"/>
        <w:ind w:left="855" w:right="4190" w:firstLine="0"/>
        <w:jc w:val="left"/>
        <w:rPr>
          <w:rFonts w:ascii="宋体" w:hAnsi="宋体" w:cs="宋体" w:eastAsia="宋体" w:hint="default"/>
          <w:sz w:val="21"/>
          <w:szCs w:val="21"/>
        </w:rPr>
      </w:pPr>
      <w:r>
        <w:rPr/>
        <w:pict>
          <v:group style="position:absolute;margin-left:147.5pt;margin-top:-64.896347pt;width:384pt;height:.5pt;mso-position-horizontal-relative:page;mso-position-vertical-relative:paragraph;z-index:-990064" coordorigin="2950,-1298" coordsize="7680,10">
            <v:shape style="position:absolute;left:2950;top:-1298;width:1539;height:10" type="#_x0000_t75" stroked="false">
              <v:imagedata r:id="rId123" o:title=""/>
            </v:shape>
            <v:shape style="position:absolute;left:4484;top:-1298;width:2878;height:10" type="#_x0000_t75" stroked="false">
              <v:imagedata r:id="rId124" o:title=""/>
            </v:shape>
            <v:shape style="position:absolute;left:7357;top:-1298;width:1649;height:10" type="#_x0000_t75" stroked="false">
              <v:imagedata r:id="rId125" o:title=""/>
            </v:shape>
            <v:shape style="position:absolute;left:9002;top:-1298;width:1627;height:10" type="#_x0000_t75" stroked="false">
              <v:imagedata r:id="rId126" o:title=""/>
            </v:shape>
            <w10:wrap type="none"/>
          </v:group>
        </w:pict>
      </w:r>
      <w:r>
        <w:rPr>
          <w:rFonts w:ascii="宋体" w:hAnsi="宋体" w:cs="宋体" w:eastAsia="宋体" w:hint="default"/>
          <w:b/>
          <w:bCs/>
          <w:sz w:val="21"/>
          <w:szCs w:val="21"/>
        </w:rPr>
        <w:t>3</w:t>
      </w:r>
      <w:r>
        <w:rPr>
          <w:rFonts w:ascii="宋体" w:hAnsi="宋体" w:cs="宋体" w:eastAsia="宋体" w:hint="default"/>
          <w:b/>
          <w:bCs/>
          <w:sz w:val="21"/>
          <w:szCs w:val="21"/>
        </w:rPr>
        <w:t>、</w:t>
        <w:tab/>
        <w:t>本报告期无实际核销的应收账款。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tabs>
          <w:tab w:pos="1393" w:val="left" w:leader="none"/>
        </w:tabs>
        <w:spacing w:before="36"/>
        <w:ind w:left="855"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tab/>
        <w:t>年末应收账款中无持本公司</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tabs>
          <w:tab w:pos="1393" w:val="left" w:leader="none"/>
        </w:tabs>
        <w:spacing w:before="0"/>
        <w:ind w:left="855" w:right="4190" w:firstLine="0"/>
        <w:jc w:val="left"/>
        <w:rPr>
          <w:rFonts w:ascii="宋体" w:hAnsi="宋体" w:cs="宋体" w:eastAsia="宋体" w:hint="default"/>
          <w:sz w:val="21"/>
          <w:szCs w:val="21"/>
        </w:rPr>
      </w:pPr>
      <w:r>
        <w:rPr/>
        <w:pict>
          <v:shape style="position:absolute;margin-left:291.049988pt;margin-top:36.743687pt;width:.48001pt;height:.12pt;mso-position-horizontal-relative:page;mso-position-vertical-relative:paragraph;z-index:-990040" type="#_x0000_t75" stroked="false">
            <v:imagedata r:id="rId102" o:title=""/>
          </v:shape>
        </w:pict>
      </w:r>
      <w:r>
        <w:rPr/>
        <w:pict>
          <v:shape style="position:absolute;margin-left:330.670013pt;margin-top:36.743687pt;width:.48001pt;height:.12pt;mso-position-horizontal-relative:page;mso-position-vertical-relative:paragraph;z-index:-990016" type="#_x0000_t75" stroked="false">
            <v:imagedata r:id="rId102" o:title=""/>
          </v:shape>
        </w:pict>
      </w:r>
      <w:r>
        <w:rPr/>
        <w:pict>
          <v:shape style="position:absolute;margin-left:395.950012pt;margin-top:36.743687pt;width:.48001pt;height:.12pt;mso-position-horizontal-relative:page;mso-position-vertical-relative:paragraph;z-index:-989992" type="#_x0000_t75" stroked="false">
            <v:imagedata r:id="rId102" o:title=""/>
          </v:shape>
        </w:pict>
      </w:r>
      <w:r>
        <w:rPr/>
        <w:pict>
          <v:shape style="position:absolute;margin-left:460.660004pt;margin-top:36.743687pt;width:.47998pt;height:.12pt;mso-position-horizontal-relative:page;mso-position-vertical-relative:paragraph;z-index:-989968" type="#_x0000_t75" stroked="false">
            <v:imagedata r:id="rId102" o:title=""/>
          </v:shape>
        </w:pict>
      </w:r>
      <w:r>
        <w:rPr/>
        <w:pict>
          <v:group style="position:absolute;margin-left:147.5pt;margin-top:76.823708pt;width:381.95pt;height:.5pt;mso-position-horizontal-relative:page;mso-position-vertical-relative:paragraph;z-index:-989944" coordorigin="2950,1536" coordsize="7639,10">
            <v:shape style="position:absolute;left:2950;top:1536;width:2871;height:10" type="#_x0000_t75" stroked="false">
              <v:imagedata r:id="rId115" o:title=""/>
            </v:shape>
            <v:shape style="position:absolute;left:5816;top:1536;width:797;height:10" type="#_x0000_t75" stroked="false">
              <v:imagedata r:id="rId116" o:title=""/>
            </v:shape>
            <v:shape style="position:absolute;left:6609;top:1536;width:1310;height:10" type="#_x0000_t75" stroked="false">
              <v:imagedata r:id="rId117" o:title=""/>
            </v:shape>
            <v:shape style="position:absolute;left:7914;top:1536;width:2674;height:10" type="#_x0000_t75" stroked="false">
              <v:imagedata r:id="rId118" o:title=""/>
            </v:shape>
            <w10:wrap type="none"/>
          </v:group>
        </w:pict>
      </w:r>
      <w:r>
        <w:rPr>
          <w:rFonts w:ascii="宋体" w:hAnsi="宋体" w:cs="宋体" w:eastAsia="宋体" w:hint="default"/>
          <w:b/>
          <w:bCs/>
          <w:sz w:val="21"/>
          <w:szCs w:val="21"/>
        </w:rPr>
        <w:t>5</w:t>
      </w:r>
      <w:r>
        <w:rPr>
          <w:rFonts w:ascii="宋体" w:hAnsi="宋体" w:cs="宋体" w:eastAsia="宋体" w:hint="default"/>
          <w:b/>
          <w:bCs/>
          <w:sz w:val="21"/>
          <w:szCs w:val="21"/>
        </w:rPr>
        <w:t>、</w:t>
        <w:tab/>
        <w:t>应收账款中欠款金额前五名：</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1275" w:type="dxa"/>
        <w:tblLayout w:type="fixed"/>
        <w:tblCellMar>
          <w:top w:w="0" w:type="dxa"/>
          <w:left w:w="0" w:type="dxa"/>
          <w:bottom w:w="0" w:type="dxa"/>
          <w:right w:w="0" w:type="dxa"/>
        </w:tblCellMar>
        <w:tblLook w:val="01E0"/>
      </w:tblPr>
      <w:tblGrid>
        <w:gridCol w:w="2890"/>
        <w:gridCol w:w="792"/>
        <w:gridCol w:w="1306"/>
        <w:gridCol w:w="1294"/>
        <w:gridCol w:w="1370"/>
      </w:tblGrid>
      <w:tr>
        <w:trPr>
          <w:trHeight w:val="906" w:hRule="exact"/>
        </w:trPr>
        <w:tc>
          <w:tcPr>
            <w:tcW w:w="2890" w:type="dxa"/>
            <w:tcBorders>
              <w:top w:val="single" w:sz="12" w:space="0" w:color="000000"/>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792" w:type="dxa"/>
            <w:tcBorders>
              <w:top w:val="single" w:sz="12" w:space="0" w:color="000000"/>
              <w:left w:val="single" w:sz="4" w:space="0" w:color="000000"/>
              <w:bottom w:val="nil" w:sz="6" w:space="0" w:color="auto"/>
              <w:right w:val="single" w:sz="4" w:space="0" w:color="000000"/>
            </w:tcBorders>
          </w:tcPr>
          <w:p>
            <w:pPr>
              <w:pStyle w:val="TableParagraph"/>
              <w:spacing w:line="408" w:lineRule="auto" w:before="135"/>
              <w:ind w:left="119" w:right="120"/>
              <w:jc w:val="left"/>
              <w:rPr>
                <w:rFonts w:ascii="宋体" w:hAnsi="宋体" w:cs="宋体" w:eastAsia="宋体" w:hint="default"/>
                <w:sz w:val="18"/>
                <w:szCs w:val="18"/>
              </w:rPr>
            </w:pPr>
            <w:r>
              <w:rPr>
                <w:rFonts w:ascii="宋体" w:hAnsi="宋体" w:cs="宋体" w:eastAsia="宋体" w:hint="default"/>
                <w:sz w:val="18"/>
                <w:szCs w:val="18"/>
              </w:rPr>
              <w:t>与本公 司关系</w:t>
            </w:r>
          </w:p>
        </w:tc>
        <w:tc>
          <w:tcPr>
            <w:tcW w:w="130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9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461"/>
              <w:jc w:val="right"/>
              <w:rPr>
                <w:rFonts w:ascii="宋体" w:hAnsi="宋体" w:cs="宋体" w:eastAsia="宋体" w:hint="default"/>
                <w:sz w:val="18"/>
                <w:szCs w:val="18"/>
              </w:rPr>
            </w:pPr>
            <w:r>
              <w:rPr>
                <w:rFonts w:ascii="宋体" w:hAnsi="宋体" w:cs="宋体" w:eastAsia="宋体" w:hint="default"/>
                <w:sz w:val="18"/>
                <w:szCs w:val="18"/>
              </w:rPr>
              <w:t>年限</w:t>
            </w:r>
          </w:p>
        </w:tc>
        <w:tc>
          <w:tcPr>
            <w:tcW w:w="1370" w:type="dxa"/>
            <w:tcBorders>
              <w:top w:val="single" w:sz="12" w:space="0" w:color="000000"/>
              <w:left w:val="single" w:sz="4" w:space="0" w:color="000000"/>
              <w:bottom w:val="nil" w:sz="6" w:space="0" w:color="auto"/>
              <w:right w:val="nil" w:sz="6" w:space="0" w:color="auto"/>
            </w:tcBorders>
          </w:tcPr>
          <w:p>
            <w:pPr>
              <w:pStyle w:val="TableParagraph"/>
              <w:spacing w:line="408" w:lineRule="auto" w:before="135"/>
              <w:ind w:left="184" w:right="144"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 额的比例</w:t>
            </w:r>
            <w:r>
              <w:rPr>
                <w:rFonts w:ascii="Times New Roman" w:hAnsi="Times New Roman" w:cs="Times New Roman" w:eastAsia="Times New Roman" w:hint="default"/>
                <w:sz w:val="18"/>
                <w:szCs w:val="18"/>
              </w:rPr>
              <w:t>(%)</w:t>
            </w:r>
          </w:p>
        </w:tc>
      </w:tr>
      <w:tr>
        <w:trPr>
          <w:trHeight w:val="805" w:hRule="exact"/>
        </w:trPr>
        <w:tc>
          <w:tcPr>
            <w:tcW w:w="2890" w:type="dxa"/>
            <w:tcBorders>
              <w:top w:val="nil" w:sz="6" w:space="0" w:color="auto"/>
              <w:left w:val="nil" w:sz="6" w:space="0" w:color="auto"/>
              <w:bottom w:val="nil" w:sz="6" w:space="0" w:color="auto"/>
              <w:right w:val="single" w:sz="4" w:space="0" w:color="000000"/>
            </w:tcBorders>
          </w:tcPr>
          <w:p>
            <w:pPr>
              <w:pStyle w:val="TableParagraph"/>
              <w:spacing w:line="408" w:lineRule="auto" w:before="54"/>
              <w:ind w:left="122" w:right="104"/>
              <w:jc w:val="left"/>
              <w:rPr>
                <w:rFonts w:ascii="宋体" w:hAnsi="宋体" w:cs="宋体" w:eastAsia="宋体" w:hint="default"/>
                <w:sz w:val="18"/>
                <w:szCs w:val="18"/>
              </w:rPr>
            </w:pPr>
            <w:r>
              <w:rPr>
                <w:rFonts w:ascii="宋体" w:hAnsi="宋体" w:cs="宋体" w:eastAsia="宋体" w:hint="default"/>
                <w:spacing w:val="9"/>
                <w:sz w:val="18"/>
                <w:szCs w:val="18"/>
              </w:rPr>
              <w:t>中国移动通信集团有限公司广东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分公司</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3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5,851,915.06</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461"/>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370"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6.98</w:t>
            </w:r>
            <w:r>
              <w:rPr>
                <w:rFonts w:ascii="Times New Roman"/>
                <w:sz w:val="18"/>
              </w:rPr>
            </w:r>
          </w:p>
        </w:tc>
      </w:tr>
      <w:tr>
        <w:trPr>
          <w:trHeight w:val="634" w:hRule="exact"/>
        </w:trPr>
        <w:tc>
          <w:tcPr>
            <w:tcW w:w="2890"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日立（上海）贸易有限公司</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3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4,250,548.24</w:t>
            </w:r>
          </w:p>
        </w:tc>
        <w:tc>
          <w:tcPr>
            <w:tcW w:w="1294" w:type="dxa"/>
            <w:vMerge w:val="restart"/>
            <w:tcBorders>
              <w:top w:val="nil" w:sz="6" w:space="0" w:color="auto"/>
              <w:left w:val="single" w:sz="4" w:space="0" w:color="000000"/>
              <w:right w:val="single" w:sz="4" w:space="0" w:color="000000"/>
            </w:tcBorders>
          </w:tcPr>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一年以内及</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p>
          <w:p>
            <w:pPr>
              <w:pStyle w:val="TableParagraph"/>
              <w:spacing w:line="240" w:lineRule="auto" w:before="152"/>
              <w:ind w:left="100"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70"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5.07</w:t>
            </w:r>
            <w:r>
              <w:rPr>
                <w:rFonts w:ascii="Times New Roman"/>
                <w:sz w:val="18"/>
              </w:rPr>
            </w:r>
          </w:p>
        </w:tc>
      </w:tr>
      <w:tr>
        <w:trPr>
          <w:trHeight w:val="193" w:hRule="exact"/>
        </w:trPr>
        <w:tc>
          <w:tcPr>
            <w:tcW w:w="2890" w:type="dxa"/>
            <w:tcBorders>
              <w:top w:val="nil" w:sz="6" w:space="0" w:color="auto"/>
              <w:left w:val="nil" w:sz="6" w:space="0" w:color="auto"/>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
        </w:tc>
        <w:tc>
          <w:tcPr>
            <w:tcW w:w="1306" w:type="dxa"/>
            <w:tcBorders>
              <w:top w:val="nil" w:sz="6" w:space="0" w:color="auto"/>
              <w:left w:val="single" w:sz="4" w:space="0" w:color="000000"/>
              <w:bottom w:val="nil" w:sz="6" w:space="0" w:color="auto"/>
              <w:right w:val="single" w:sz="4" w:space="0" w:color="000000"/>
            </w:tcBorders>
          </w:tcPr>
          <w:p>
            <w:pPr/>
          </w:p>
        </w:tc>
        <w:tc>
          <w:tcPr>
            <w:tcW w:w="1294" w:type="dxa"/>
            <w:vMerge/>
            <w:tcBorders>
              <w:left w:val="single" w:sz="4" w:space="0" w:color="000000"/>
              <w:bottom w:val="nil" w:sz="6" w:space="0" w:color="auto"/>
              <w:right w:val="single" w:sz="4" w:space="0" w:color="000000"/>
            </w:tcBorders>
          </w:tcPr>
          <w:p>
            <w:pPr/>
          </w:p>
        </w:tc>
        <w:tc>
          <w:tcPr>
            <w:tcW w:w="1370" w:type="dxa"/>
            <w:tcBorders>
              <w:top w:val="nil" w:sz="6" w:space="0" w:color="auto"/>
              <w:left w:val="single" w:sz="4" w:space="0" w:color="000000"/>
              <w:bottom w:val="nil" w:sz="6" w:space="0" w:color="auto"/>
              <w:right w:val="nil" w:sz="6" w:space="0" w:color="auto"/>
            </w:tcBorders>
          </w:tcPr>
          <w:p>
            <w:pPr/>
          </w:p>
        </w:tc>
      </w:tr>
      <w:tr>
        <w:trPr>
          <w:trHeight w:val="452" w:hRule="exact"/>
        </w:trPr>
        <w:tc>
          <w:tcPr>
            <w:tcW w:w="2890" w:type="dxa"/>
            <w:tcBorders>
              <w:top w:val="nil" w:sz="6" w:space="0" w:color="auto"/>
              <w:left w:val="nil" w:sz="6" w:space="0" w:color="auto"/>
              <w:bottom w:val="nil" w:sz="6" w:space="0" w:color="auto"/>
              <w:right w:val="single" w:sz="4" w:space="0" w:color="000000"/>
            </w:tcBorders>
          </w:tcPr>
          <w:p>
            <w:pPr>
              <w:pStyle w:val="TableParagraph"/>
              <w:spacing w:line="240" w:lineRule="auto" w:before="66"/>
              <w:ind w:left="122" w:right="0"/>
              <w:jc w:val="left"/>
              <w:rPr>
                <w:rFonts w:ascii="宋体" w:hAnsi="宋体" w:cs="宋体" w:eastAsia="宋体" w:hint="default"/>
                <w:sz w:val="18"/>
                <w:szCs w:val="18"/>
              </w:rPr>
            </w:pPr>
            <w:r>
              <w:rPr>
                <w:rFonts w:ascii="宋体" w:hAnsi="宋体" w:cs="宋体" w:eastAsia="宋体" w:hint="default"/>
                <w:sz w:val="18"/>
                <w:szCs w:val="18"/>
              </w:rPr>
              <w:t>国际商业机器（中国）有限公司</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3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244" w:right="0"/>
              <w:jc w:val="left"/>
              <w:rPr>
                <w:rFonts w:ascii="Times New Roman" w:hAnsi="Times New Roman" w:cs="Times New Roman" w:eastAsia="Times New Roman" w:hint="default"/>
                <w:sz w:val="18"/>
                <w:szCs w:val="18"/>
              </w:rPr>
            </w:pPr>
            <w:r>
              <w:rPr>
                <w:rFonts w:ascii="Times New Roman"/>
                <w:sz w:val="18"/>
              </w:rPr>
              <w:t>4,239,609.83</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461"/>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370" w:type="dxa"/>
            <w:tcBorders>
              <w:top w:val="nil" w:sz="6" w:space="0" w:color="auto"/>
              <w:left w:val="single" w:sz="4" w:space="0" w:color="000000"/>
              <w:bottom w:val="nil" w:sz="6" w:space="0" w:color="auto"/>
              <w:right w:val="nil" w:sz="6" w:space="0" w:color="auto"/>
            </w:tcBorders>
          </w:tcPr>
          <w:p>
            <w:pPr>
              <w:pStyle w:val="TableParagraph"/>
              <w:spacing w:line="240" w:lineRule="auto" w:before="118"/>
              <w:ind w:right="107"/>
              <w:jc w:val="right"/>
              <w:rPr>
                <w:rFonts w:ascii="Times New Roman" w:hAnsi="Times New Roman" w:cs="Times New Roman" w:eastAsia="Times New Roman" w:hint="default"/>
                <w:sz w:val="18"/>
                <w:szCs w:val="18"/>
              </w:rPr>
            </w:pPr>
            <w:r>
              <w:rPr>
                <w:rFonts w:ascii="Times New Roman"/>
                <w:spacing w:val="-1"/>
                <w:sz w:val="18"/>
              </w:rPr>
              <w:t>5.06</w:t>
            </w:r>
            <w:r>
              <w:rPr>
                <w:rFonts w:ascii="Times New Roman"/>
                <w:sz w:val="18"/>
              </w:rPr>
            </w:r>
          </w:p>
        </w:tc>
      </w:tr>
      <w:tr>
        <w:trPr>
          <w:trHeight w:val="461" w:hRule="exact"/>
        </w:trPr>
        <w:tc>
          <w:tcPr>
            <w:tcW w:w="2890"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pacing w:val="-3"/>
                <w:sz w:val="18"/>
                <w:szCs w:val="18"/>
              </w:rPr>
              <w:t>富士通（中国）信息系统有限公司</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306"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left="244" w:right="0"/>
              <w:jc w:val="left"/>
              <w:rPr>
                <w:rFonts w:ascii="Times New Roman" w:hAnsi="Times New Roman" w:cs="Times New Roman" w:eastAsia="Times New Roman" w:hint="default"/>
                <w:sz w:val="18"/>
                <w:szCs w:val="18"/>
              </w:rPr>
            </w:pPr>
            <w:r>
              <w:rPr>
                <w:rFonts w:ascii="Times New Roman"/>
                <w:sz w:val="18"/>
              </w:rPr>
              <w:t>4,185,277.97</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461"/>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370" w:type="dxa"/>
            <w:tcBorders>
              <w:top w:val="nil" w:sz="6" w:space="0" w:color="auto"/>
              <w:left w:val="single" w:sz="4" w:space="0" w:color="000000"/>
              <w:bottom w:val="nil" w:sz="6" w:space="0" w:color="auto"/>
              <w:right w:val="nil" w:sz="6" w:space="0" w:color="auto"/>
            </w:tcBorders>
          </w:tcPr>
          <w:p>
            <w:pPr>
              <w:pStyle w:val="TableParagraph"/>
              <w:spacing w:line="240" w:lineRule="auto" w:before="127"/>
              <w:ind w:right="107"/>
              <w:jc w:val="right"/>
              <w:rPr>
                <w:rFonts w:ascii="Times New Roman" w:hAnsi="Times New Roman" w:cs="Times New Roman" w:eastAsia="Times New Roman" w:hint="default"/>
                <w:sz w:val="18"/>
                <w:szCs w:val="18"/>
              </w:rPr>
            </w:pPr>
            <w:r>
              <w:rPr>
                <w:rFonts w:ascii="Times New Roman"/>
                <w:spacing w:val="-1"/>
                <w:sz w:val="18"/>
              </w:rPr>
              <w:t>4.99</w:t>
            </w:r>
            <w:r>
              <w:rPr>
                <w:rFonts w:ascii="Times New Roman"/>
                <w:sz w:val="18"/>
              </w:rPr>
            </w:r>
          </w:p>
        </w:tc>
      </w:tr>
      <w:tr>
        <w:trPr>
          <w:trHeight w:val="379" w:hRule="exact"/>
        </w:trPr>
        <w:tc>
          <w:tcPr>
            <w:tcW w:w="2890" w:type="dxa"/>
            <w:tcBorders>
              <w:top w:val="nil" w:sz="6" w:space="0" w:color="auto"/>
              <w:left w:val="nil" w:sz="6" w:space="0" w:color="auto"/>
              <w:bottom w:val="single" w:sz="12"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德勤管理咨询（上海）有限公司</w:t>
            </w:r>
          </w:p>
        </w:tc>
        <w:tc>
          <w:tcPr>
            <w:tcW w:w="79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30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7"/>
              <w:ind w:left="244" w:right="0"/>
              <w:jc w:val="left"/>
              <w:rPr>
                <w:rFonts w:ascii="Times New Roman" w:hAnsi="Times New Roman" w:cs="Times New Roman" w:eastAsia="Times New Roman" w:hint="default"/>
                <w:sz w:val="18"/>
                <w:szCs w:val="18"/>
              </w:rPr>
            </w:pPr>
            <w:r>
              <w:rPr>
                <w:rFonts w:ascii="Times New Roman"/>
                <w:sz w:val="18"/>
              </w:rPr>
              <w:t>4,009,500.00</w:t>
            </w:r>
          </w:p>
        </w:tc>
        <w:tc>
          <w:tcPr>
            <w:tcW w:w="129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5"/>
              <w:ind w:right="461"/>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370" w:type="dxa"/>
            <w:tcBorders>
              <w:top w:val="nil" w:sz="6" w:space="0" w:color="auto"/>
              <w:left w:val="single" w:sz="4" w:space="0" w:color="000000"/>
              <w:bottom w:val="single" w:sz="12" w:space="0" w:color="000000"/>
              <w:right w:val="nil" w:sz="6" w:space="0" w:color="auto"/>
            </w:tcBorders>
          </w:tcPr>
          <w:p>
            <w:pPr>
              <w:pStyle w:val="TableParagraph"/>
              <w:spacing w:line="240" w:lineRule="auto" w:before="127"/>
              <w:ind w:right="104"/>
              <w:jc w:val="right"/>
              <w:rPr>
                <w:rFonts w:ascii="Times New Roman" w:hAnsi="Times New Roman" w:cs="Times New Roman" w:eastAsia="Times New Roman" w:hint="default"/>
                <w:sz w:val="18"/>
                <w:szCs w:val="18"/>
              </w:rPr>
            </w:pPr>
            <w:r>
              <w:rPr>
                <w:rFonts w:ascii="Times New Roman"/>
                <w:spacing w:val="-1"/>
                <w:sz w:val="18"/>
              </w:rPr>
              <w:t>4.78</w:t>
            </w:r>
          </w:p>
        </w:tc>
      </w:tr>
    </w:tbl>
    <w:p>
      <w:pPr>
        <w:spacing w:after="0" w:line="240" w:lineRule="auto"/>
        <w:jc w:val="right"/>
        <w:rPr>
          <w:rFonts w:ascii="Times New Roman" w:hAnsi="Times New Roman" w:cs="Times New Roman" w:eastAsia="Times New Roman" w:hint="default"/>
          <w:sz w:val="18"/>
          <w:szCs w:val="18"/>
        </w:rPr>
        <w:sectPr>
          <w:pgSz w:w="11910" w:h="16840"/>
          <w:pgMar w:header="892" w:footer="1186" w:top="1080" w:bottom="1380" w:left="166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tabs>
          <w:tab w:pos="977" w:val="left" w:leader="none"/>
        </w:tabs>
        <w:spacing w:before="36"/>
        <w:ind w:left="138" w:right="419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四</w:t>
      </w:r>
      <w:r>
        <w:rPr>
          <w:rFonts w:ascii="宋体" w:hAnsi="宋体" w:cs="宋体" w:eastAsia="宋体" w:hint="default"/>
          <w:b/>
          <w:bCs/>
          <w:spacing w:val="-1"/>
          <w:sz w:val="21"/>
          <w:szCs w:val="21"/>
        </w:rPr>
        <w:t>)</w:t>
        <w:tab/>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tabs>
          <w:tab w:pos="1393" w:val="left" w:leader="none"/>
        </w:tabs>
        <w:spacing w:before="0"/>
        <w:ind w:left="855" w:right="4190" w:firstLine="0"/>
        <w:jc w:val="left"/>
        <w:rPr>
          <w:rFonts w:ascii="宋体" w:hAnsi="宋体" w:cs="宋体" w:eastAsia="宋体" w:hint="default"/>
          <w:sz w:val="21"/>
          <w:szCs w:val="21"/>
        </w:rPr>
      </w:pPr>
      <w:r>
        <w:rPr/>
        <w:pict>
          <v:group style="position:absolute;margin-left:146.059998pt;margin-top:35.303654pt;width:419.6pt;height:367.15pt;mso-position-horizontal-relative:page;mso-position-vertical-relative:paragraph;z-index:-989536" coordorigin="2921,706" coordsize="8392,7343">
            <v:group style="position:absolute;left:2950;top:720;width:1112;height:2" coordorigin="2950,720" coordsize="1112,2">
              <v:shape style="position:absolute;left:2950;top:720;width:1112;height:2" coordorigin="2950,720" coordsize="1112,0" path="m2950,720l4062,720e" filled="false" stroked="true" strokeweight="1.44pt" strokecolor="#000000">
                <v:path arrowok="t"/>
              </v:shape>
              <v:shape style="position:absolute;left:4062;top:735;width:10;height:2" type="#_x0000_t75" stroked="false">
                <v:imagedata r:id="rId127" o:title=""/>
              </v:shape>
            </v:group>
            <v:group style="position:absolute;left:4062;top:720;width:29;height:2" coordorigin="4062,720" coordsize="29,2">
              <v:shape style="position:absolute;left:4062;top:720;width:29;height:2" coordorigin="4062,720" coordsize="29,0" path="m4062,720l4091,720e" filled="false" stroked="true" strokeweight="1.44pt" strokecolor="#000000">
                <v:path arrowok="t"/>
              </v:shape>
            </v:group>
            <v:group style="position:absolute;left:4091;top:720;width:3668;height:2" coordorigin="4091,720" coordsize="3668,2">
              <v:shape style="position:absolute;left:4091;top:720;width:3668;height:2" coordorigin="4091,720" coordsize="3668,0" path="m4091,720l7758,720e" filled="false" stroked="true" strokeweight="1.44pt" strokecolor="#000000">
                <v:path arrowok="t"/>
              </v:shape>
              <v:shape style="position:absolute;left:7758;top:735;width:10;height:2" type="#_x0000_t75" stroked="false">
                <v:imagedata r:id="rId127" o:title=""/>
              </v:shape>
            </v:group>
            <v:group style="position:absolute;left:7758;top:720;width:29;height:2" coordorigin="7758,720" coordsize="29,2">
              <v:shape style="position:absolute;left:7758;top:720;width:29;height:2" coordorigin="7758,720" coordsize="29,0" path="m7758,720l7787,720e" filled="false" stroked="true" strokeweight="1.44pt" strokecolor="#000000">
                <v:path arrowok="t"/>
              </v:shape>
            </v:group>
            <v:group style="position:absolute;left:7787;top:720;width:3512;height:2" coordorigin="7787,720" coordsize="3512,2">
              <v:shape style="position:absolute;left:7787;top:720;width:3512;height:2" coordorigin="7787,720" coordsize="3512,0" path="m7787,720l11299,720e" filled="false" stroked="true" strokeweight="1.44pt" strokecolor="#000000">
                <v:path arrowok="t"/>
              </v:shape>
            </v:group>
            <v:group style="position:absolute;left:4062;top:737;width:10;height:20" coordorigin="4062,737" coordsize="10,20">
              <v:shape style="position:absolute;left:4062;top:737;width:10;height:20" coordorigin="4062,737" coordsize="10,20" path="m4062,756l4071,756,4071,737,4062,737,4062,756xe" filled="true" fillcolor="#000000" stroked="false">
                <v:path arrowok="t"/>
                <v:fill type="solid"/>
              </v:shape>
            </v:group>
            <v:group style="position:absolute;left:4062;top:756;width:10;height:20" coordorigin="4062,756" coordsize="10,20">
              <v:shape style="position:absolute;left:4062;top:756;width:10;height:20" coordorigin="4062,756" coordsize="10,20" path="m4062,776l4071,776,4071,756,4062,756,4062,776xe" filled="true" fillcolor="#000000" stroked="false">
                <v:path arrowok="t"/>
                <v:fill type="solid"/>
              </v:shape>
            </v:group>
            <v:group style="position:absolute;left:4062;top:776;width:10;height:20" coordorigin="4062,776" coordsize="10,20">
              <v:shape style="position:absolute;left:4062;top:776;width:10;height:20" coordorigin="4062,776" coordsize="10,20" path="m4062,795l4071,795,4071,776,4062,776,4062,795xe" filled="true" fillcolor="#000000" stroked="false">
                <v:path arrowok="t"/>
                <v:fill type="solid"/>
              </v:shape>
            </v:group>
            <v:group style="position:absolute;left:4062;top:795;width:10;height:20" coordorigin="4062,795" coordsize="10,20">
              <v:shape style="position:absolute;left:4062;top:795;width:10;height:20" coordorigin="4062,795" coordsize="10,20" path="m4062,814l4071,814,4071,795,4062,795,4062,814xe" filled="true" fillcolor="#000000" stroked="false">
                <v:path arrowok="t"/>
                <v:fill type="solid"/>
              </v:shape>
            </v:group>
            <v:group style="position:absolute;left:4062;top:814;width:10;height:20" coordorigin="4062,814" coordsize="10,20">
              <v:shape style="position:absolute;left:4062;top:814;width:10;height:20" coordorigin="4062,814" coordsize="10,20" path="m4062,833l4071,833,4071,814,4062,814,4062,833xe" filled="true" fillcolor="#000000" stroked="false">
                <v:path arrowok="t"/>
                <v:fill type="solid"/>
              </v:shape>
            </v:group>
            <v:group style="position:absolute;left:4062;top:833;width:10;height:20" coordorigin="4062,833" coordsize="10,20">
              <v:shape style="position:absolute;left:4062;top:833;width:10;height:20" coordorigin="4062,833" coordsize="10,20" path="m4062,852l4071,852,4071,833,4062,833,4062,852xe" filled="true" fillcolor="#000000" stroked="false">
                <v:path arrowok="t"/>
                <v:fill type="solid"/>
              </v:shape>
            </v:group>
            <v:group style="position:absolute;left:4062;top:852;width:10;height:20" coordorigin="4062,852" coordsize="10,20">
              <v:shape style="position:absolute;left:4062;top:852;width:10;height:20" coordorigin="4062,852" coordsize="10,20" path="m4062,872l4071,872,4071,852,4062,852,4062,872xe" filled="true" fillcolor="#000000" stroked="false">
                <v:path arrowok="t"/>
                <v:fill type="solid"/>
              </v:shape>
            </v:group>
            <v:group style="position:absolute;left:4062;top:872;width:10;height:20" coordorigin="4062,872" coordsize="10,20">
              <v:shape style="position:absolute;left:4062;top:872;width:10;height:20" coordorigin="4062,872" coordsize="10,20" path="m4062,891l4071,891,4071,872,4062,872,4062,891xe" filled="true" fillcolor="#000000" stroked="false">
                <v:path arrowok="t"/>
                <v:fill type="solid"/>
              </v:shape>
            </v:group>
            <v:group style="position:absolute;left:4062;top:891;width:10;height:20" coordorigin="4062,891" coordsize="10,20">
              <v:shape style="position:absolute;left:4062;top:891;width:10;height:20" coordorigin="4062,891" coordsize="10,20" path="m4062,910l4071,910,4071,891,4062,891,4062,910xe" filled="true" fillcolor="#000000" stroked="false">
                <v:path arrowok="t"/>
                <v:fill type="solid"/>
              </v:shape>
            </v:group>
            <v:group style="position:absolute;left:4062;top:910;width:10;height:20" coordorigin="4062,910" coordsize="10,20">
              <v:shape style="position:absolute;left:4062;top:910;width:10;height:20" coordorigin="4062,910" coordsize="10,20" path="m4062,929l4071,929,4071,910,4062,910,4062,929xe" filled="true" fillcolor="#000000" stroked="false">
                <v:path arrowok="t"/>
                <v:fill type="solid"/>
              </v:shape>
            </v:group>
            <v:group style="position:absolute;left:4062;top:929;width:10;height:20" coordorigin="4062,929" coordsize="10,20">
              <v:shape style="position:absolute;left:4062;top:929;width:10;height:20" coordorigin="4062,929" coordsize="10,20" path="m4062,948l4071,948,4071,929,4062,929,4062,948xe" filled="true" fillcolor="#000000" stroked="false">
                <v:path arrowok="t"/>
                <v:fill type="solid"/>
              </v:shape>
            </v:group>
            <v:group style="position:absolute;left:4062;top:948;width:10;height:20" coordorigin="4062,948" coordsize="10,20">
              <v:shape style="position:absolute;left:4062;top:948;width:10;height:20" coordorigin="4062,948" coordsize="10,20" path="m4062,968l4071,968,4071,948,4062,948,4062,968xe" filled="true" fillcolor="#000000" stroked="false">
                <v:path arrowok="t"/>
                <v:fill type="solid"/>
              </v:shape>
            </v:group>
            <v:group style="position:absolute;left:4062;top:968;width:10;height:20" coordorigin="4062,968" coordsize="10,20">
              <v:shape style="position:absolute;left:4062;top:968;width:10;height:20" coordorigin="4062,968" coordsize="10,20" path="m4062,987l4071,987,4071,968,4062,968,4062,987xe" filled="true" fillcolor="#000000" stroked="false">
                <v:path arrowok="t"/>
                <v:fill type="solid"/>
              </v:shape>
            </v:group>
            <v:group style="position:absolute;left:4062;top:987;width:10;height:20" coordorigin="4062,987" coordsize="10,20">
              <v:shape style="position:absolute;left:4062;top:987;width:10;height:20" coordorigin="4062,987" coordsize="10,20" path="m4062,1006l4071,1006,4071,987,4062,987,4062,1006xe" filled="true" fillcolor="#000000" stroked="false">
                <v:path arrowok="t"/>
                <v:fill type="solid"/>
              </v:shape>
            </v:group>
            <v:group style="position:absolute;left:4062;top:1006;width:10;height:20" coordorigin="4062,1006" coordsize="10,20">
              <v:shape style="position:absolute;left:4062;top:1006;width:10;height:20" coordorigin="4062,1006" coordsize="10,20" path="m4062,1025l4071,1025,4071,1006,4062,1006,4062,1025xe" filled="true" fillcolor="#000000" stroked="false">
                <v:path arrowok="t"/>
                <v:fill type="solid"/>
              </v:shape>
            </v:group>
            <v:group style="position:absolute;left:4062;top:1025;width:10;height:20" coordorigin="4062,1025" coordsize="10,20">
              <v:shape style="position:absolute;left:4062;top:1025;width:10;height:20" coordorigin="4062,1025" coordsize="10,20" path="m4062,1044l4071,1044,4071,1025,4062,1025,4062,1044xe" filled="true" fillcolor="#000000" stroked="false">
                <v:path arrowok="t"/>
                <v:fill type="solid"/>
              </v:shape>
            </v:group>
            <v:group style="position:absolute;left:7758;top:737;width:10;height:20" coordorigin="7758,737" coordsize="10,20">
              <v:shape style="position:absolute;left:7758;top:737;width:10;height:20" coordorigin="7758,737" coordsize="10,20" path="m7758,756l7768,756,7768,737,7758,737,7758,756xe" filled="true" fillcolor="#000000" stroked="false">
                <v:path arrowok="t"/>
                <v:fill type="solid"/>
              </v:shape>
            </v:group>
            <v:group style="position:absolute;left:7758;top:756;width:10;height:20" coordorigin="7758,756" coordsize="10,20">
              <v:shape style="position:absolute;left:7758;top:756;width:10;height:20" coordorigin="7758,756" coordsize="10,20" path="m7758,776l7768,776,7768,756,7758,756,7758,776xe" filled="true" fillcolor="#000000" stroked="false">
                <v:path arrowok="t"/>
                <v:fill type="solid"/>
              </v:shape>
            </v:group>
            <v:group style="position:absolute;left:7758;top:776;width:10;height:20" coordorigin="7758,776" coordsize="10,20">
              <v:shape style="position:absolute;left:7758;top:776;width:10;height:20" coordorigin="7758,776" coordsize="10,20" path="m7758,795l7768,795,7768,776,7758,776,7758,795xe" filled="true" fillcolor="#000000" stroked="false">
                <v:path arrowok="t"/>
                <v:fill type="solid"/>
              </v:shape>
            </v:group>
            <v:group style="position:absolute;left:7758;top:795;width:10;height:20" coordorigin="7758,795" coordsize="10,20">
              <v:shape style="position:absolute;left:7758;top:795;width:10;height:20" coordorigin="7758,795" coordsize="10,20" path="m7758,814l7768,814,7768,795,7758,795,7758,814xe" filled="true" fillcolor="#000000" stroked="false">
                <v:path arrowok="t"/>
                <v:fill type="solid"/>
              </v:shape>
            </v:group>
            <v:group style="position:absolute;left:7758;top:814;width:10;height:20" coordorigin="7758,814" coordsize="10,20">
              <v:shape style="position:absolute;left:7758;top:814;width:10;height:20" coordorigin="7758,814" coordsize="10,20" path="m7758,833l7768,833,7768,814,7758,814,7758,833xe" filled="true" fillcolor="#000000" stroked="false">
                <v:path arrowok="t"/>
                <v:fill type="solid"/>
              </v:shape>
            </v:group>
            <v:group style="position:absolute;left:7758;top:833;width:10;height:20" coordorigin="7758,833" coordsize="10,20">
              <v:shape style="position:absolute;left:7758;top:833;width:10;height:20" coordorigin="7758,833" coordsize="10,20" path="m7758,852l7768,852,7768,833,7758,833,7758,852xe" filled="true" fillcolor="#000000" stroked="false">
                <v:path arrowok="t"/>
                <v:fill type="solid"/>
              </v:shape>
            </v:group>
            <v:group style="position:absolute;left:7758;top:852;width:10;height:20" coordorigin="7758,852" coordsize="10,20">
              <v:shape style="position:absolute;left:7758;top:852;width:10;height:20" coordorigin="7758,852" coordsize="10,20" path="m7758,872l7768,872,7768,852,7758,852,7758,872xe" filled="true" fillcolor="#000000" stroked="false">
                <v:path arrowok="t"/>
                <v:fill type="solid"/>
              </v:shape>
            </v:group>
            <v:group style="position:absolute;left:7758;top:872;width:10;height:20" coordorigin="7758,872" coordsize="10,20">
              <v:shape style="position:absolute;left:7758;top:872;width:10;height:20" coordorigin="7758,872" coordsize="10,20" path="m7758,891l7768,891,7768,872,7758,872,7758,891xe" filled="true" fillcolor="#000000" stroked="false">
                <v:path arrowok="t"/>
                <v:fill type="solid"/>
              </v:shape>
            </v:group>
            <v:group style="position:absolute;left:7758;top:891;width:10;height:20" coordorigin="7758,891" coordsize="10,20">
              <v:shape style="position:absolute;left:7758;top:891;width:10;height:20" coordorigin="7758,891" coordsize="10,20" path="m7758,910l7768,910,7768,891,7758,891,7758,910xe" filled="true" fillcolor="#000000" stroked="false">
                <v:path arrowok="t"/>
                <v:fill type="solid"/>
              </v:shape>
            </v:group>
            <v:group style="position:absolute;left:7758;top:910;width:10;height:20" coordorigin="7758,910" coordsize="10,20">
              <v:shape style="position:absolute;left:7758;top:910;width:10;height:20" coordorigin="7758,910" coordsize="10,20" path="m7758,929l7768,929,7768,910,7758,910,7758,929xe" filled="true" fillcolor="#000000" stroked="false">
                <v:path arrowok="t"/>
                <v:fill type="solid"/>
              </v:shape>
            </v:group>
            <v:group style="position:absolute;left:7758;top:929;width:10;height:20" coordorigin="7758,929" coordsize="10,20">
              <v:shape style="position:absolute;left:7758;top:929;width:10;height:20" coordorigin="7758,929" coordsize="10,20" path="m7758,948l7768,948,7768,929,7758,929,7758,948xe" filled="true" fillcolor="#000000" stroked="false">
                <v:path arrowok="t"/>
                <v:fill type="solid"/>
              </v:shape>
            </v:group>
            <v:group style="position:absolute;left:7758;top:948;width:10;height:20" coordorigin="7758,948" coordsize="10,20">
              <v:shape style="position:absolute;left:7758;top:948;width:10;height:20" coordorigin="7758,948" coordsize="10,20" path="m7758,968l7768,968,7768,948,7758,948,7758,968xe" filled="true" fillcolor="#000000" stroked="false">
                <v:path arrowok="t"/>
                <v:fill type="solid"/>
              </v:shape>
            </v:group>
            <v:group style="position:absolute;left:7758;top:968;width:10;height:20" coordorigin="7758,968" coordsize="10,20">
              <v:shape style="position:absolute;left:7758;top:968;width:10;height:20" coordorigin="7758,968" coordsize="10,20" path="m7758,987l7768,987,7768,968,7758,968,7758,987xe" filled="true" fillcolor="#000000" stroked="false">
                <v:path arrowok="t"/>
                <v:fill type="solid"/>
              </v:shape>
            </v:group>
            <v:group style="position:absolute;left:7758;top:987;width:10;height:20" coordorigin="7758,987" coordsize="10,20">
              <v:shape style="position:absolute;left:7758;top:987;width:10;height:20" coordorigin="7758,987" coordsize="10,20" path="m7758,1006l7768,1006,7768,987,7758,987,7758,1006xe" filled="true" fillcolor="#000000" stroked="false">
                <v:path arrowok="t"/>
                <v:fill type="solid"/>
              </v:shape>
            </v:group>
            <v:group style="position:absolute;left:7758;top:1006;width:10;height:20" coordorigin="7758,1006" coordsize="10,20">
              <v:shape style="position:absolute;left:7758;top:1006;width:10;height:20" coordorigin="7758,1006" coordsize="10,20" path="m7758,1025l7768,1025,7768,1006,7758,1006,7758,1025xe" filled="true" fillcolor="#000000" stroked="false">
                <v:path arrowok="t"/>
                <v:fill type="solid"/>
              </v:shape>
            </v:group>
            <v:group style="position:absolute;left:7758;top:1025;width:10;height:20" coordorigin="7758,1025" coordsize="10,20">
              <v:shape style="position:absolute;left:7758;top:1025;width:10;height:20" coordorigin="7758,1025" coordsize="10,20" path="m7758,1044l7768,1044,7768,1025,7758,1025,7758,1044xe" filled="true" fillcolor="#000000" stroked="false">
                <v:path arrowok="t"/>
                <v:fill type="solid"/>
              </v:shape>
            </v:group>
            <v:group style="position:absolute;left:7758;top:1044;width:10;height:20" coordorigin="7758,1044" coordsize="10,20">
              <v:shape style="position:absolute;left:7758;top:1044;width:10;height:20" coordorigin="7758,1044" coordsize="10,20" path="m7758,1064l7768,1064,7768,1044,7758,1044,7758,1064xe" filled="true" fillcolor="#000000" stroked="false">
                <v:path arrowok="t"/>
                <v:fill type="solid"/>
              </v:shape>
            </v:group>
            <v:group style="position:absolute;left:7758;top:1064;width:10;height:20" coordorigin="7758,1064" coordsize="10,20">
              <v:shape style="position:absolute;left:7758;top:1064;width:10;height:20" coordorigin="7758,1064" coordsize="10,20" path="m7758,1083l7768,1083,7768,1064,7758,1064,7758,1083xe" filled="true" fillcolor="#000000" stroked="false">
                <v:path arrowok="t"/>
                <v:fill type="solid"/>
              </v:shape>
            </v:group>
            <v:group style="position:absolute;left:7758;top:1083;width:10;height:20" coordorigin="7758,1083" coordsize="10,20">
              <v:shape style="position:absolute;left:7758;top:1083;width:10;height:20" coordorigin="7758,1083" coordsize="10,20" path="m7758,1102l7768,1102,7768,1083,7758,1083,7758,1102xe" filled="true" fillcolor="#000000" stroked="false">
                <v:path arrowok="t"/>
                <v:fill type="solid"/>
              </v:shape>
            </v:group>
            <v:group style="position:absolute;left:7758;top:1102;width:10;height:20" coordorigin="7758,1102" coordsize="10,20">
              <v:shape style="position:absolute;left:7758;top:1102;width:10;height:20" coordorigin="7758,1102" coordsize="10,20" path="m7758,1121l7768,1121,7768,1102,7758,1102,7758,1121xe" filled="true" fillcolor="#000000" stroked="false">
                <v:path arrowok="t"/>
                <v:fill type="solid"/>
              </v:shape>
            </v:group>
            <v:group style="position:absolute;left:7758;top:1130;width:10;height:2" coordorigin="7758,1130" coordsize="10,2">
              <v:shape style="position:absolute;left:7758;top:1130;width:10;height:2" coordorigin="7758,1130" coordsize="10,0" path="m7758,1130l7768,1130e" filled="false" stroked="true" strokeweight=".83997pt" strokecolor="#000000">
                <v:path arrowok="t"/>
              </v:shape>
              <v:shape style="position:absolute;left:4052;top:1044;width:1865;height:103" type="#_x0000_t75" stroked="false">
                <v:imagedata r:id="rId128" o:title=""/>
              </v:shape>
              <v:shape style="position:absolute;left:5912;top:1138;width:3690;height:10" type="#_x0000_t75" stroked="false">
                <v:imagedata r:id="rId129" o:title=""/>
              </v:shape>
              <v:shape style="position:absolute;left:9597;top:1138;width:1702;height:10" type="#_x0000_t75" stroked="false">
                <v:imagedata r:id="rId130" o:title=""/>
              </v:shape>
            </v:group>
            <v:group style="position:absolute;left:4062;top:1148;width:10;height:20" coordorigin="4062,1148" coordsize="10,20">
              <v:shape style="position:absolute;left:4062;top:1148;width:10;height:20" coordorigin="4062,1148" coordsize="10,20" path="m4062,1167l4071,1167,4071,1148,4062,1148,4062,1167xe" filled="true" fillcolor="#000000" stroked="false">
                <v:path arrowok="t"/>
                <v:fill type="solid"/>
              </v:shape>
            </v:group>
            <v:group style="position:absolute;left:4062;top:1167;width:10;height:20" coordorigin="4062,1167" coordsize="10,20">
              <v:shape style="position:absolute;left:4062;top:1167;width:10;height:20" coordorigin="4062,1167" coordsize="10,20" path="m4062,1186l4071,1186,4071,1167,4062,1167,4062,1186xe" filled="true" fillcolor="#000000" stroked="false">
                <v:path arrowok="t"/>
                <v:fill type="solid"/>
              </v:shape>
            </v:group>
            <v:group style="position:absolute;left:4062;top:1186;width:10;height:20" coordorigin="4062,1186" coordsize="10,20">
              <v:shape style="position:absolute;left:4062;top:1186;width:10;height:20" coordorigin="4062,1186" coordsize="10,20" path="m4062,1205l4071,1205,4071,1186,4062,1186,4062,1205xe" filled="true" fillcolor="#000000" stroked="false">
                <v:path arrowok="t"/>
                <v:fill type="solid"/>
              </v:shape>
            </v:group>
            <v:group style="position:absolute;left:4062;top:1205;width:10;height:20" coordorigin="4062,1205" coordsize="10,20">
              <v:shape style="position:absolute;left:4062;top:1205;width:10;height:20" coordorigin="4062,1205" coordsize="10,20" path="m4062,1224l4071,1224,4071,1205,4062,1205,4062,1224xe" filled="true" fillcolor="#000000" stroked="false">
                <v:path arrowok="t"/>
                <v:fill type="solid"/>
              </v:shape>
            </v:group>
            <v:group style="position:absolute;left:4062;top:1224;width:10;height:20" coordorigin="4062,1224" coordsize="10,20">
              <v:shape style="position:absolute;left:4062;top:1224;width:10;height:20" coordorigin="4062,1224" coordsize="10,20" path="m4062,1244l4071,1244,4071,1224,4062,1224,4062,1244xe" filled="true" fillcolor="#000000" stroked="false">
                <v:path arrowok="t"/>
                <v:fill type="solid"/>
              </v:shape>
            </v:group>
            <v:group style="position:absolute;left:4062;top:1244;width:10;height:20" coordorigin="4062,1244" coordsize="10,20">
              <v:shape style="position:absolute;left:4062;top:1244;width:10;height:20" coordorigin="4062,1244" coordsize="10,20" path="m4062,1263l4071,1263,4071,1244,4062,1244,4062,1263xe" filled="true" fillcolor="#000000" stroked="false">
                <v:path arrowok="t"/>
                <v:fill type="solid"/>
              </v:shape>
            </v:group>
            <v:group style="position:absolute;left:4062;top:1263;width:10;height:20" coordorigin="4062,1263" coordsize="10,20">
              <v:shape style="position:absolute;left:4062;top:1263;width:10;height:20" coordorigin="4062,1263" coordsize="10,20" path="m4062,1282l4071,1282,4071,1263,4062,1263,4062,1282xe" filled="true" fillcolor="#000000" stroked="false">
                <v:path arrowok="t"/>
                <v:fill type="solid"/>
              </v:shape>
            </v:group>
            <v:group style="position:absolute;left:4062;top:1282;width:10;height:20" coordorigin="4062,1282" coordsize="10,20">
              <v:shape style="position:absolute;left:4062;top:1282;width:10;height:20" coordorigin="4062,1282" coordsize="10,20" path="m4062,1301l4071,1301,4071,1282,4062,1282,4062,1301xe" filled="true" fillcolor="#000000" stroked="false">
                <v:path arrowok="t"/>
                <v:fill type="solid"/>
              </v:shape>
            </v:group>
            <v:group style="position:absolute;left:4062;top:1301;width:10;height:20" coordorigin="4062,1301" coordsize="10,20">
              <v:shape style="position:absolute;left:4062;top:1301;width:10;height:20" coordorigin="4062,1301" coordsize="10,20" path="m4062,1320l4071,1320,4071,1301,4062,1301,4062,1320xe" filled="true" fillcolor="#000000" stroked="false">
                <v:path arrowok="t"/>
                <v:fill type="solid"/>
              </v:shape>
            </v:group>
            <v:group style="position:absolute;left:4062;top:1320;width:10;height:20" coordorigin="4062,1320" coordsize="10,20">
              <v:shape style="position:absolute;left:4062;top:1320;width:10;height:20" coordorigin="4062,1320" coordsize="10,20" path="m4062,1340l4071,1340,4071,1320,4062,1320,4062,1340xe" filled="true" fillcolor="#000000" stroked="false">
                <v:path arrowok="t"/>
                <v:fill type="solid"/>
              </v:shape>
            </v:group>
            <v:group style="position:absolute;left:4062;top:1340;width:10;height:20" coordorigin="4062,1340" coordsize="10,20">
              <v:shape style="position:absolute;left:4062;top:1340;width:10;height:20" coordorigin="4062,1340" coordsize="10,20" path="m4062,1359l4071,1359,4071,1340,4062,1340,4062,1359xe" filled="true" fillcolor="#000000" stroked="false">
                <v:path arrowok="t"/>
                <v:fill type="solid"/>
              </v:shape>
            </v:group>
            <v:group style="position:absolute;left:4062;top:1359;width:10;height:20" coordorigin="4062,1359" coordsize="10,20">
              <v:shape style="position:absolute;left:4062;top:1359;width:10;height:20" coordorigin="4062,1359" coordsize="10,20" path="m4062,1378l4071,1378,4071,1359,4062,1359,4062,1378xe" filled="true" fillcolor="#000000" stroked="false">
                <v:path arrowok="t"/>
                <v:fill type="solid"/>
              </v:shape>
            </v:group>
            <v:group style="position:absolute;left:4062;top:1378;width:10;height:20" coordorigin="4062,1378" coordsize="10,20">
              <v:shape style="position:absolute;left:4062;top:1378;width:10;height:20" coordorigin="4062,1378" coordsize="10,20" path="m4062,1397l4071,1397,4071,1378,4062,1378,4062,1397xe" filled="true" fillcolor="#000000" stroked="false">
                <v:path arrowok="t"/>
                <v:fill type="solid"/>
              </v:shape>
            </v:group>
            <v:group style="position:absolute;left:4062;top:1397;width:10;height:20" coordorigin="4062,1397" coordsize="10,20">
              <v:shape style="position:absolute;left:4062;top:1397;width:10;height:20" coordorigin="4062,1397" coordsize="10,20" path="m4062,1416l4071,1416,4071,1397,4062,1397,4062,1416xe" filled="true" fillcolor="#000000" stroked="false">
                <v:path arrowok="t"/>
                <v:fill type="solid"/>
              </v:shape>
            </v:group>
            <v:group style="position:absolute;left:4062;top:1416;width:10;height:20" coordorigin="4062,1416" coordsize="10,20">
              <v:shape style="position:absolute;left:4062;top:1416;width:10;height:20" coordorigin="4062,1416" coordsize="10,20" path="m4062,1436l4071,1436,4071,1416,4062,1416,4062,1436xe" filled="true" fillcolor="#000000" stroked="false">
                <v:path arrowok="t"/>
                <v:fill type="solid"/>
              </v:shape>
            </v:group>
            <v:group style="position:absolute;left:4062;top:1436;width:10;height:20" coordorigin="4062,1436" coordsize="10,20">
              <v:shape style="position:absolute;left:4062;top:1436;width:10;height:20" coordorigin="4062,1436" coordsize="10,20" path="m4062,1455l4071,1455,4071,1436,4062,1436,4062,1455xe" filled="true" fillcolor="#000000" stroked="false">
                <v:path arrowok="t"/>
                <v:fill type="solid"/>
              </v:shape>
            </v:group>
            <v:group style="position:absolute;left:5917;top:1148;width:10;height:20" coordorigin="5917,1148" coordsize="10,20">
              <v:shape style="position:absolute;left:5917;top:1148;width:10;height:20" coordorigin="5917,1148" coordsize="10,20" path="m5917,1167l5927,1167,5927,1148,5917,1148,5917,1167xe" filled="true" fillcolor="#000000" stroked="false">
                <v:path arrowok="t"/>
                <v:fill type="solid"/>
              </v:shape>
            </v:group>
            <v:group style="position:absolute;left:5917;top:1167;width:10;height:20" coordorigin="5917,1167" coordsize="10,20">
              <v:shape style="position:absolute;left:5917;top:1167;width:10;height:20" coordorigin="5917,1167" coordsize="10,20" path="m5917,1186l5927,1186,5927,1167,5917,1167,5917,1186xe" filled="true" fillcolor="#000000" stroked="false">
                <v:path arrowok="t"/>
                <v:fill type="solid"/>
              </v:shape>
            </v:group>
            <v:group style="position:absolute;left:5917;top:1186;width:10;height:20" coordorigin="5917,1186" coordsize="10,20">
              <v:shape style="position:absolute;left:5917;top:1186;width:10;height:20" coordorigin="5917,1186" coordsize="10,20" path="m5917,1205l5927,1205,5927,1186,5917,1186,5917,1205xe" filled="true" fillcolor="#000000" stroked="false">
                <v:path arrowok="t"/>
                <v:fill type="solid"/>
              </v:shape>
            </v:group>
            <v:group style="position:absolute;left:5917;top:1205;width:10;height:20" coordorigin="5917,1205" coordsize="10,20">
              <v:shape style="position:absolute;left:5917;top:1205;width:10;height:20" coordorigin="5917,1205" coordsize="10,20" path="m5917,1224l5927,1224,5927,1205,5917,1205,5917,1224xe" filled="true" fillcolor="#000000" stroked="false">
                <v:path arrowok="t"/>
                <v:fill type="solid"/>
              </v:shape>
            </v:group>
            <v:group style="position:absolute;left:5917;top:1224;width:10;height:20" coordorigin="5917,1224" coordsize="10,20">
              <v:shape style="position:absolute;left:5917;top:1224;width:10;height:20" coordorigin="5917,1224" coordsize="10,20" path="m5917,1244l5927,1244,5927,1224,5917,1224,5917,1244xe" filled="true" fillcolor="#000000" stroked="false">
                <v:path arrowok="t"/>
                <v:fill type="solid"/>
              </v:shape>
            </v:group>
            <v:group style="position:absolute;left:5917;top:1244;width:10;height:20" coordorigin="5917,1244" coordsize="10,20">
              <v:shape style="position:absolute;left:5917;top:1244;width:10;height:20" coordorigin="5917,1244" coordsize="10,20" path="m5917,1263l5927,1263,5927,1244,5917,1244,5917,1263xe" filled="true" fillcolor="#000000" stroked="false">
                <v:path arrowok="t"/>
                <v:fill type="solid"/>
              </v:shape>
            </v:group>
            <v:group style="position:absolute;left:5917;top:1263;width:10;height:20" coordorigin="5917,1263" coordsize="10,20">
              <v:shape style="position:absolute;left:5917;top:1263;width:10;height:20" coordorigin="5917,1263" coordsize="10,20" path="m5917,1282l5927,1282,5927,1263,5917,1263,5917,1282xe" filled="true" fillcolor="#000000" stroked="false">
                <v:path arrowok="t"/>
                <v:fill type="solid"/>
              </v:shape>
            </v:group>
            <v:group style="position:absolute;left:5917;top:1282;width:10;height:20" coordorigin="5917,1282" coordsize="10,20">
              <v:shape style="position:absolute;left:5917;top:1282;width:10;height:20" coordorigin="5917,1282" coordsize="10,20" path="m5917,1301l5927,1301,5927,1282,5917,1282,5917,1301xe" filled="true" fillcolor="#000000" stroked="false">
                <v:path arrowok="t"/>
                <v:fill type="solid"/>
              </v:shape>
            </v:group>
            <v:group style="position:absolute;left:5917;top:1301;width:10;height:20" coordorigin="5917,1301" coordsize="10,20">
              <v:shape style="position:absolute;left:5917;top:1301;width:10;height:20" coordorigin="5917,1301" coordsize="10,20" path="m5917,1320l5927,1320,5927,1301,5917,1301,5917,1320xe" filled="true" fillcolor="#000000" stroked="false">
                <v:path arrowok="t"/>
                <v:fill type="solid"/>
              </v:shape>
            </v:group>
            <v:group style="position:absolute;left:5917;top:1320;width:10;height:20" coordorigin="5917,1320" coordsize="10,20">
              <v:shape style="position:absolute;left:5917;top:1320;width:10;height:20" coordorigin="5917,1320" coordsize="10,20" path="m5917,1340l5927,1340,5927,1320,5917,1320,5917,1340xe" filled="true" fillcolor="#000000" stroked="false">
                <v:path arrowok="t"/>
                <v:fill type="solid"/>
              </v:shape>
            </v:group>
            <v:group style="position:absolute;left:5917;top:1340;width:10;height:20" coordorigin="5917,1340" coordsize="10,20">
              <v:shape style="position:absolute;left:5917;top:1340;width:10;height:20" coordorigin="5917,1340" coordsize="10,20" path="m5917,1359l5927,1359,5927,1340,5917,1340,5917,1359xe" filled="true" fillcolor="#000000" stroked="false">
                <v:path arrowok="t"/>
                <v:fill type="solid"/>
              </v:shape>
            </v:group>
            <v:group style="position:absolute;left:5917;top:1359;width:10;height:20" coordorigin="5917,1359" coordsize="10,20">
              <v:shape style="position:absolute;left:5917;top:1359;width:10;height:20" coordorigin="5917,1359" coordsize="10,20" path="m5917,1378l5927,1378,5927,1359,5917,1359,5917,1378xe" filled="true" fillcolor="#000000" stroked="false">
                <v:path arrowok="t"/>
                <v:fill type="solid"/>
              </v:shape>
            </v:group>
            <v:group style="position:absolute;left:5917;top:1378;width:10;height:20" coordorigin="5917,1378" coordsize="10,20">
              <v:shape style="position:absolute;left:5917;top:1378;width:10;height:20" coordorigin="5917,1378" coordsize="10,20" path="m5917,1397l5927,1397,5927,1378,5917,1378,5917,1397xe" filled="true" fillcolor="#000000" stroked="false">
                <v:path arrowok="t"/>
                <v:fill type="solid"/>
              </v:shape>
            </v:group>
            <v:group style="position:absolute;left:5917;top:1397;width:10;height:20" coordorigin="5917,1397" coordsize="10,20">
              <v:shape style="position:absolute;left:5917;top:1397;width:10;height:20" coordorigin="5917,1397" coordsize="10,20" path="m5917,1416l5927,1416,5927,1397,5917,1397,5917,1416xe" filled="true" fillcolor="#000000" stroked="false">
                <v:path arrowok="t"/>
                <v:fill type="solid"/>
              </v:shape>
            </v:group>
            <v:group style="position:absolute;left:5917;top:1416;width:10;height:20" coordorigin="5917,1416" coordsize="10,20">
              <v:shape style="position:absolute;left:5917;top:1416;width:10;height:20" coordorigin="5917,1416" coordsize="10,20" path="m5917,1436l5927,1436,5927,1416,5917,1416,5917,1436xe" filled="true" fillcolor="#000000" stroked="false">
                <v:path arrowok="t"/>
                <v:fill type="solid"/>
              </v:shape>
            </v:group>
            <v:group style="position:absolute;left:5917;top:1436;width:10;height:20" coordorigin="5917,1436" coordsize="10,20">
              <v:shape style="position:absolute;left:5917;top:1436;width:10;height:20" coordorigin="5917,1436" coordsize="10,20" path="m5917,1455l5927,1455,5927,1436,5917,1436,5917,1455xe" filled="true" fillcolor="#000000" stroked="false">
                <v:path arrowok="t"/>
                <v:fill type="solid"/>
              </v:shape>
            </v:group>
            <v:group style="position:absolute;left:5917;top:1455;width:10;height:20" coordorigin="5917,1455" coordsize="10,20">
              <v:shape style="position:absolute;left:5917;top:1455;width:10;height:20" coordorigin="5917,1455" coordsize="10,20" path="m5917,1474l5927,1474,5927,1455,5917,1455,5917,1474xe" filled="true" fillcolor="#000000" stroked="false">
                <v:path arrowok="t"/>
                <v:fill type="solid"/>
              </v:shape>
            </v:group>
            <v:group style="position:absolute;left:5917;top:1474;width:10;height:20" coordorigin="5917,1474" coordsize="10,20">
              <v:shape style="position:absolute;left:5917;top:1474;width:10;height:20" coordorigin="5917,1474" coordsize="10,20" path="m5917,1493l5927,1493,5927,1474,5917,1474,5917,1493xe" filled="true" fillcolor="#000000" stroked="false">
                <v:path arrowok="t"/>
                <v:fill type="solid"/>
              </v:shape>
            </v:group>
            <v:group style="position:absolute;left:5917;top:1493;width:10;height:20" coordorigin="5917,1493" coordsize="10,20">
              <v:shape style="position:absolute;left:5917;top:1493;width:10;height:20" coordorigin="5917,1493" coordsize="10,20" path="m5917,1512l5927,1512,5927,1493,5917,1493,5917,1512xe" filled="true" fillcolor="#000000" stroked="false">
                <v:path arrowok="t"/>
                <v:fill type="solid"/>
              </v:shape>
            </v:group>
            <v:group style="position:absolute;left:5917;top:1512;width:10;height:20" coordorigin="5917,1512" coordsize="10,20">
              <v:shape style="position:absolute;left:5917;top:1512;width:10;height:20" coordorigin="5917,1512" coordsize="10,20" path="m5917,1532l5927,1532,5927,1512,5917,1512,5917,1532xe" filled="true" fillcolor="#000000" stroked="false">
                <v:path arrowok="t"/>
                <v:fill type="solid"/>
              </v:shape>
            </v:group>
            <v:group style="position:absolute;left:5917;top:1539;width:10;height:2" coordorigin="5917,1539" coordsize="10,2">
              <v:shape style="position:absolute;left:5917;top:1539;width:10;height:2" coordorigin="5917,1539" coordsize="10,0" path="m5917,1539l5927,1539e" filled="false" stroked="true" strokeweight=".72003pt" strokecolor="#000000">
                <v:path arrowok="t"/>
              </v:shape>
            </v:group>
            <v:group style="position:absolute;left:7758;top:1148;width:10;height:20" coordorigin="7758,1148" coordsize="10,20">
              <v:shape style="position:absolute;left:7758;top:1148;width:10;height:20" coordorigin="7758,1148" coordsize="10,20" path="m7758,1167l7768,1167,7768,1148,7758,1148,7758,1167xe" filled="true" fillcolor="#000000" stroked="false">
                <v:path arrowok="t"/>
                <v:fill type="solid"/>
              </v:shape>
            </v:group>
            <v:group style="position:absolute;left:7758;top:1167;width:10;height:20" coordorigin="7758,1167" coordsize="10,20">
              <v:shape style="position:absolute;left:7758;top:1167;width:10;height:20" coordorigin="7758,1167" coordsize="10,20" path="m7758,1186l7768,1186,7768,1167,7758,1167,7758,1186xe" filled="true" fillcolor="#000000" stroked="false">
                <v:path arrowok="t"/>
                <v:fill type="solid"/>
              </v:shape>
            </v:group>
            <v:group style="position:absolute;left:7758;top:1186;width:10;height:20" coordorigin="7758,1186" coordsize="10,20">
              <v:shape style="position:absolute;left:7758;top:1186;width:10;height:20" coordorigin="7758,1186" coordsize="10,20" path="m7758,1205l7768,1205,7768,1186,7758,1186,7758,1205xe" filled="true" fillcolor="#000000" stroked="false">
                <v:path arrowok="t"/>
                <v:fill type="solid"/>
              </v:shape>
            </v:group>
            <v:group style="position:absolute;left:7758;top:1205;width:10;height:20" coordorigin="7758,1205" coordsize="10,20">
              <v:shape style="position:absolute;left:7758;top:1205;width:10;height:20" coordorigin="7758,1205" coordsize="10,20" path="m7758,1224l7768,1224,7768,1205,7758,1205,7758,1224xe" filled="true" fillcolor="#000000" stroked="false">
                <v:path arrowok="t"/>
                <v:fill type="solid"/>
              </v:shape>
            </v:group>
            <v:group style="position:absolute;left:7758;top:1224;width:10;height:20" coordorigin="7758,1224" coordsize="10,20">
              <v:shape style="position:absolute;left:7758;top:1224;width:10;height:20" coordorigin="7758,1224" coordsize="10,20" path="m7758,1244l7768,1244,7768,1224,7758,1224,7758,1244xe" filled="true" fillcolor="#000000" stroked="false">
                <v:path arrowok="t"/>
                <v:fill type="solid"/>
              </v:shape>
            </v:group>
            <v:group style="position:absolute;left:7758;top:1244;width:10;height:20" coordorigin="7758,1244" coordsize="10,20">
              <v:shape style="position:absolute;left:7758;top:1244;width:10;height:20" coordorigin="7758,1244" coordsize="10,20" path="m7758,1263l7768,1263,7768,1244,7758,1244,7758,1263xe" filled="true" fillcolor="#000000" stroked="false">
                <v:path arrowok="t"/>
                <v:fill type="solid"/>
              </v:shape>
            </v:group>
            <v:group style="position:absolute;left:7758;top:1263;width:10;height:20" coordorigin="7758,1263" coordsize="10,20">
              <v:shape style="position:absolute;left:7758;top:1263;width:10;height:20" coordorigin="7758,1263" coordsize="10,20" path="m7758,1282l7768,1282,7768,1263,7758,1263,7758,1282xe" filled="true" fillcolor="#000000" stroked="false">
                <v:path arrowok="t"/>
                <v:fill type="solid"/>
              </v:shape>
            </v:group>
            <v:group style="position:absolute;left:7758;top:1282;width:10;height:20" coordorigin="7758,1282" coordsize="10,20">
              <v:shape style="position:absolute;left:7758;top:1282;width:10;height:20" coordorigin="7758,1282" coordsize="10,20" path="m7758,1301l7768,1301,7768,1282,7758,1282,7758,1301xe" filled="true" fillcolor="#000000" stroked="false">
                <v:path arrowok="t"/>
                <v:fill type="solid"/>
              </v:shape>
            </v:group>
            <v:group style="position:absolute;left:7758;top:1301;width:10;height:20" coordorigin="7758,1301" coordsize="10,20">
              <v:shape style="position:absolute;left:7758;top:1301;width:10;height:20" coordorigin="7758,1301" coordsize="10,20" path="m7758,1320l7768,1320,7768,1301,7758,1301,7758,1320xe" filled="true" fillcolor="#000000" stroked="false">
                <v:path arrowok="t"/>
                <v:fill type="solid"/>
              </v:shape>
            </v:group>
            <v:group style="position:absolute;left:7758;top:1320;width:10;height:20" coordorigin="7758,1320" coordsize="10,20">
              <v:shape style="position:absolute;left:7758;top:1320;width:10;height:20" coordorigin="7758,1320" coordsize="10,20" path="m7758,1340l7768,1340,7768,1320,7758,1320,7758,1340xe" filled="true" fillcolor="#000000" stroked="false">
                <v:path arrowok="t"/>
                <v:fill type="solid"/>
              </v:shape>
            </v:group>
            <v:group style="position:absolute;left:7758;top:1340;width:10;height:20" coordorigin="7758,1340" coordsize="10,20">
              <v:shape style="position:absolute;left:7758;top:1340;width:10;height:20" coordorigin="7758,1340" coordsize="10,20" path="m7758,1359l7768,1359,7768,1340,7758,1340,7758,1359xe" filled="true" fillcolor="#000000" stroked="false">
                <v:path arrowok="t"/>
                <v:fill type="solid"/>
              </v:shape>
            </v:group>
            <v:group style="position:absolute;left:7758;top:1359;width:10;height:20" coordorigin="7758,1359" coordsize="10,20">
              <v:shape style="position:absolute;left:7758;top:1359;width:10;height:20" coordorigin="7758,1359" coordsize="10,20" path="m7758,1378l7768,1378,7768,1359,7758,1359,7758,1378xe" filled="true" fillcolor="#000000" stroked="false">
                <v:path arrowok="t"/>
                <v:fill type="solid"/>
              </v:shape>
            </v:group>
            <v:group style="position:absolute;left:7758;top:1378;width:10;height:20" coordorigin="7758,1378" coordsize="10,20">
              <v:shape style="position:absolute;left:7758;top:1378;width:10;height:20" coordorigin="7758,1378" coordsize="10,20" path="m7758,1397l7768,1397,7768,1378,7758,1378,7758,1397xe" filled="true" fillcolor="#000000" stroked="false">
                <v:path arrowok="t"/>
                <v:fill type="solid"/>
              </v:shape>
            </v:group>
            <v:group style="position:absolute;left:7758;top:1397;width:10;height:20" coordorigin="7758,1397" coordsize="10,20">
              <v:shape style="position:absolute;left:7758;top:1397;width:10;height:20" coordorigin="7758,1397" coordsize="10,20" path="m7758,1416l7768,1416,7768,1397,7758,1397,7758,1416xe" filled="true" fillcolor="#000000" stroked="false">
                <v:path arrowok="t"/>
                <v:fill type="solid"/>
              </v:shape>
            </v:group>
            <v:group style="position:absolute;left:7758;top:1416;width:10;height:20" coordorigin="7758,1416" coordsize="10,20">
              <v:shape style="position:absolute;left:7758;top:1416;width:10;height:20" coordorigin="7758,1416" coordsize="10,20" path="m7758,1436l7768,1436,7768,1416,7758,1416,7758,1436xe" filled="true" fillcolor="#000000" stroked="false">
                <v:path arrowok="t"/>
                <v:fill type="solid"/>
              </v:shape>
            </v:group>
            <v:group style="position:absolute;left:7758;top:1436;width:10;height:20" coordorigin="7758,1436" coordsize="10,20">
              <v:shape style="position:absolute;left:7758;top:1436;width:10;height:20" coordorigin="7758,1436" coordsize="10,20" path="m7758,1455l7768,1455,7768,1436,7758,1436,7758,1455xe" filled="true" fillcolor="#000000" stroked="false">
                <v:path arrowok="t"/>
                <v:fill type="solid"/>
              </v:shape>
            </v:group>
            <v:group style="position:absolute;left:7758;top:1455;width:10;height:20" coordorigin="7758,1455" coordsize="10,20">
              <v:shape style="position:absolute;left:7758;top:1455;width:10;height:20" coordorigin="7758,1455" coordsize="10,20" path="m7758,1474l7768,1474,7768,1455,7758,1455,7758,1474xe" filled="true" fillcolor="#000000" stroked="false">
                <v:path arrowok="t"/>
                <v:fill type="solid"/>
              </v:shape>
            </v:group>
            <v:group style="position:absolute;left:7758;top:1474;width:10;height:20" coordorigin="7758,1474" coordsize="10,20">
              <v:shape style="position:absolute;left:7758;top:1474;width:10;height:20" coordorigin="7758,1474" coordsize="10,20" path="m7758,1493l7768,1493,7768,1474,7758,1474,7758,1493xe" filled="true" fillcolor="#000000" stroked="false">
                <v:path arrowok="t"/>
                <v:fill type="solid"/>
              </v:shape>
            </v:group>
            <v:group style="position:absolute;left:7758;top:1493;width:10;height:20" coordorigin="7758,1493" coordsize="10,20">
              <v:shape style="position:absolute;left:7758;top:1493;width:10;height:20" coordorigin="7758,1493" coordsize="10,20" path="m7758,1512l7768,1512,7768,1493,7758,1493,7758,1512xe" filled="true" fillcolor="#000000" stroked="false">
                <v:path arrowok="t"/>
                <v:fill type="solid"/>
              </v:shape>
            </v:group>
            <v:group style="position:absolute;left:7758;top:1512;width:10;height:20" coordorigin="7758,1512" coordsize="10,20">
              <v:shape style="position:absolute;left:7758;top:1512;width:10;height:20" coordorigin="7758,1512" coordsize="10,20" path="m7758,1532l7768,1532,7768,1512,7758,1512,7758,1532xe" filled="true" fillcolor="#000000" stroked="false">
                <v:path arrowok="t"/>
                <v:fill type="solid"/>
              </v:shape>
            </v:group>
            <v:group style="position:absolute;left:7758;top:1539;width:10;height:2" coordorigin="7758,1539" coordsize="10,2">
              <v:shape style="position:absolute;left:7758;top:1539;width:10;height:2" coordorigin="7758,1539" coordsize="10,0" path="m7758,1539l7768,1539e" filled="false" stroked="true" strokeweight=".72003pt" strokecolor="#000000">
                <v:path arrowok="t"/>
              </v:shape>
            </v:group>
            <v:group style="position:absolute;left:9602;top:1148;width:10;height:20" coordorigin="9602,1148" coordsize="10,20">
              <v:shape style="position:absolute;left:9602;top:1148;width:10;height:20" coordorigin="9602,1148" coordsize="10,20" path="m9602,1167l9612,1167,9612,1148,9602,1148,9602,1167xe" filled="true" fillcolor="#000000" stroked="false">
                <v:path arrowok="t"/>
                <v:fill type="solid"/>
              </v:shape>
            </v:group>
            <v:group style="position:absolute;left:9602;top:1167;width:10;height:20" coordorigin="9602,1167" coordsize="10,20">
              <v:shape style="position:absolute;left:9602;top:1167;width:10;height:20" coordorigin="9602,1167" coordsize="10,20" path="m9602,1186l9612,1186,9612,1167,9602,1167,9602,1186xe" filled="true" fillcolor="#000000" stroked="false">
                <v:path arrowok="t"/>
                <v:fill type="solid"/>
              </v:shape>
            </v:group>
            <v:group style="position:absolute;left:9602;top:1186;width:10;height:20" coordorigin="9602,1186" coordsize="10,20">
              <v:shape style="position:absolute;left:9602;top:1186;width:10;height:20" coordorigin="9602,1186" coordsize="10,20" path="m9602,1205l9612,1205,9612,1186,9602,1186,9602,1205xe" filled="true" fillcolor="#000000" stroked="false">
                <v:path arrowok="t"/>
                <v:fill type="solid"/>
              </v:shape>
            </v:group>
            <v:group style="position:absolute;left:9602;top:1205;width:10;height:20" coordorigin="9602,1205" coordsize="10,20">
              <v:shape style="position:absolute;left:9602;top:1205;width:10;height:20" coordorigin="9602,1205" coordsize="10,20" path="m9602,1224l9612,1224,9612,1205,9602,1205,9602,1224xe" filled="true" fillcolor="#000000" stroked="false">
                <v:path arrowok="t"/>
                <v:fill type="solid"/>
              </v:shape>
            </v:group>
            <v:group style="position:absolute;left:9602;top:1224;width:10;height:20" coordorigin="9602,1224" coordsize="10,20">
              <v:shape style="position:absolute;left:9602;top:1224;width:10;height:20" coordorigin="9602,1224" coordsize="10,20" path="m9602,1244l9612,1244,9612,1224,9602,1224,9602,1244xe" filled="true" fillcolor="#000000" stroked="false">
                <v:path arrowok="t"/>
                <v:fill type="solid"/>
              </v:shape>
            </v:group>
            <v:group style="position:absolute;left:9602;top:1244;width:10;height:20" coordorigin="9602,1244" coordsize="10,20">
              <v:shape style="position:absolute;left:9602;top:1244;width:10;height:20" coordorigin="9602,1244" coordsize="10,20" path="m9602,1263l9612,1263,9612,1244,9602,1244,9602,1263xe" filled="true" fillcolor="#000000" stroked="false">
                <v:path arrowok="t"/>
                <v:fill type="solid"/>
              </v:shape>
            </v:group>
            <v:group style="position:absolute;left:9602;top:1263;width:10;height:20" coordorigin="9602,1263" coordsize="10,20">
              <v:shape style="position:absolute;left:9602;top:1263;width:10;height:20" coordorigin="9602,1263" coordsize="10,20" path="m9602,1282l9612,1282,9612,1263,9602,1263,9602,1282xe" filled="true" fillcolor="#000000" stroked="false">
                <v:path arrowok="t"/>
                <v:fill type="solid"/>
              </v:shape>
            </v:group>
            <v:group style="position:absolute;left:9602;top:1282;width:10;height:20" coordorigin="9602,1282" coordsize="10,20">
              <v:shape style="position:absolute;left:9602;top:1282;width:10;height:20" coordorigin="9602,1282" coordsize="10,20" path="m9602,1301l9612,1301,9612,1282,9602,1282,9602,1301xe" filled="true" fillcolor="#000000" stroked="false">
                <v:path arrowok="t"/>
                <v:fill type="solid"/>
              </v:shape>
            </v:group>
            <v:group style="position:absolute;left:9602;top:1301;width:10;height:20" coordorigin="9602,1301" coordsize="10,20">
              <v:shape style="position:absolute;left:9602;top:1301;width:10;height:20" coordorigin="9602,1301" coordsize="10,20" path="m9602,1320l9612,1320,9612,1301,9602,1301,9602,1320xe" filled="true" fillcolor="#000000" stroked="false">
                <v:path arrowok="t"/>
                <v:fill type="solid"/>
              </v:shape>
            </v:group>
            <v:group style="position:absolute;left:9602;top:1320;width:10;height:20" coordorigin="9602,1320" coordsize="10,20">
              <v:shape style="position:absolute;left:9602;top:1320;width:10;height:20" coordorigin="9602,1320" coordsize="10,20" path="m9602,1340l9612,1340,9612,1320,9602,1320,9602,1340xe" filled="true" fillcolor="#000000" stroked="false">
                <v:path arrowok="t"/>
                <v:fill type="solid"/>
              </v:shape>
            </v:group>
            <v:group style="position:absolute;left:9602;top:1340;width:10;height:20" coordorigin="9602,1340" coordsize="10,20">
              <v:shape style="position:absolute;left:9602;top:1340;width:10;height:20" coordorigin="9602,1340" coordsize="10,20" path="m9602,1359l9612,1359,9612,1340,9602,1340,9602,1359xe" filled="true" fillcolor="#000000" stroked="false">
                <v:path arrowok="t"/>
                <v:fill type="solid"/>
              </v:shape>
            </v:group>
            <v:group style="position:absolute;left:9602;top:1359;width:10;height:20" coordorigin="9602,1359" coordsize="10,20">
              <v:shape style="position:absolute;left:9602;top:1359;width:10;height:20" coordorigin="9602,1359" coordsize="10,20" path="m9602,1378l9612,1378,9612,1359,9602,1359,9602,1378xe" filled="true" fillcolor="#000000" stroked="false">
                <v:path arrowok="t"/>
                <v:fill type="solid"/>
              </v:shape>
            </v:group>
            <v:group style="position:absolute;left:9602;top:1378;width:10;height:20" coordorigin="9602,1378" coordsize="10,20">
              <v:shape style="position:absolute;left:9602;top:1378;width:10;height:20" coordorigin="9602,1378" coordsize="10,20" path="m9602,1397l9612,1397,9612,1378,9602,1378,9602,1397xe" filled="true" fillcolor="#000000" stroked="false">
                <v:path arrowok="t"/>
                <v:fill type="solid"/>
              </v:shape>
            </v:group>
            <v:group style="position:absolute;left:9602;top:1397;width:10;height:20" coordorigin="9602,1397" coordsize="10,20">
              <v:shape style="position:absolute;left:9602;top:1397;width:10;height:20" coordorigin="9602,1397" coordsize="10,20" path="m9602,1416l9612,1416,9612,1397,9602,1397,9602,1416xe" filled="true" fillcolor="#000000" stroked="false">
                <v:path arrowok="t"/>
                <v:fill type="solid"/>
              </v:shape>
            </v:group>
            <v:group style="position:absolute;left:9602;top:1416;width:10;height:20" coordorigin="9602,1416" coordsize="10,20">
              <v:shape style="position:absolute;left:9602;top:1416;width:10;height:20" coordorigin="9602,1416" coordsize="10,20" path="m9602,1436l9612,1436,9612,1416,9602,1416,9602,1436xe" filled="true" fillcolor="#000000" stroked="false">
                <v:path arrowok="t"/>
                <v:fill type="solid"/>
              </v:shape>
            </v:group>
            <v:group style="position:absolute;left:9602;top:1436;width:10;height:20" coordorigin="9602,1436" coordsize="10,20">
              <v:shape style="position:absolute;left:9602;top:1436;width:10;height:20" coordorigin="9602,1436" coordsize="10,20" path="m9602,1455l9612,1455,9612,1436,9602,1436,9602,1455xe" filled="true" fillcolor="#000000" stroked="false">
                <v:path arrowok="t"/>
                <v:fill type="solid"/>
              </v:shape>
            </v:group>
            <v:group style="position:absolute;left:9602;top:1455;width:10;height:20" coordorigin="9602,1455" coordsize="10,20">
              <v:shape style="position:absolute;left:9602;top:1455;width:10;height:20" coordorigin="9602,1455" coordsize="10,20" path="m9602,1474l9612,1474,9612,1455,9602,1455,9602,1474xe" filled="true" fillcolor="#000000" stroked="false">
                <v:path arrowok="t"/>
                <v:fill type="solid"/>
              </v:shape>
            </v:group>
            <v:group style="position:absolute;left:9602;top:1474;width:10;height:20" coordorigin="9602,1474" coordsize="10,20">
              <v:shape style="position:absolute;left:9602;top:1474;width:10;height:20" coordorigin="9602,1474" coordsize="10,20" path="m9602,1493l9612,1493,9612,1474,9602,1474,9602,1493xe" filled="true" fillcolor="#000000" stroked="false">
                <v:path arrowok="t"/>
                <v:fill type="solid"/>
              </v:shape>
            </v:group>
            <v:group style="position:absolute;left:9602;top:1493;width:10;height:20" coordorigin="9602,1493" coordsize="10,20">
              <v:shape style="position:absolute;left:9602;top:1493;width:10;height:20" coordorigin="9602,1493" coordsize="10,20" path="m9602,1512l9612,1512,9612,1493,9602,1493,9602,1512xe" filled="true" fillcolor="#000000" stroked="false">
                <v:path arrowok="t"/>
                <v:fill type="solid"/>
              </v:shape>
            </v:group>
            <v:group style="position:absolute;left:9602;top:1512;width:10;height:20" coordorigin="9602,1512" coordsize="10,20">
              <v:shape style="position:absolute;left:9602;top:1512;width:10;height:20" coordorigin="9602,1512" coordsize="10,20" path="m9602,1532l9612,1532,9612,1512,9602,1512,9602,1532xe" filled="true" fillcolor="#000000" stroked="false">
                <v:path arrowok="t"/>
                <v:fill type="solid"/>
              </v:shape>
            </v:group>
            <v:group style="position:absolute;left:9602;top:1539;width:10;height:2" coordorigin="9602,1539" coordsize="10,2">
              <v:shape style="position:absolute;left:9602;top:1539;width:10;height:2" coordorigin="9602,1539" coordsize="10,0" path="m9602,1539l9612,1539e" filled="false" stroked="true" strokeweight=".72003pt" strokecolor="#000000">
                <v:path arrowok="t"/>
              </v:shape>
              <v:shape style="position:absolute;left:4052;top:1455;width:1145;height:101" type="#_x0000_t75" stroked="false">
                <v:imagedata r:id="rId131" o:title=""/>
              </v:shape>
              <v:shape style="position:absolute;left:5192;top:1546;width:3690;height:10" type="#_x0000_t75" stroked="false">
                <v:imagedata r:id="rId132" o:title=""/>
              </v:shape>
              <v:shape style="position:absolute;left:8877;top:1546;width:725;height:10" type="#_x0000_t75" stroked="false">
                <v:imagedata r:id="rId133" o:title=""/>
              </v:shape>
              <v:shape style="position:absolute;left:9597;top:1546;width:1702;height:10" type="#_x0000_t75" stroked="false">
                <v:imagedata r:id="rId134" o:title=""/>
              </v:shape>
            </v:group>
            <v:group style="position:absolute;left:4062;top:1556;width:10;height:20" coordorigin="4062,1556" coordsize="10,20">
              <v:shape style="position:absolute;left:4062;top:1556;width:10;height:20" coordorigin="4062,1556" coordsize="10,20" path="m4062,1575l4071,1575,4071,1556,4062,1556,4062,1575xe" filled="true" fillcolor="#000000" stroked="false">
                <v:path arrowok="t"/>
                <v:fill type="solid"/>
              </v:shape>
            </v:group>
            <v:group style="position:absolute;left:4062;top:1575;width:10;height:20" coordorigin="4062,1575" coordsize="10,20">
              <v:shape style="position:absolute;left:4062;top:1575;width:10;height:20" coordorigin="4062,1575" coordsize="10,20" path="m4062,1594l4071,1594,4071,1575,4062,1575,4062,1594xe" filled="true" fillcolor="#000000" stroked="false">
                <v:path arrowok="t"/>
                <v:fill type="solid"/>
              </v:shape>
            </v:group>
            <v:group style="position:absolute;left:4062;top:1594;width:10;height:20" coordorigin="4062,1594" coordsize="10,20">
              <v:shape style="position:absolute;left:4062;top:1594;width:10;height:20" coordorigin="4062,1594" coordsize="10,20" path="m4062,1613l4071,1613,4071,1594,4062,1594,4062,1613xe" filled="true" fillcolor="#000000" stroked="false">
                <v:path arrowok="t"/>
                <v:fill type="solid"/>
              </v:shape>
            </v:group>
            <v:group style="position:absolute;left:4062;top:1613;width:10;height:20" coordorigin="4062,1613" coordsize="10,20">
              <v:shape style="position:absolute;left:4062;top:1613;width:10;height:20" coordorigin="4062,1613" coordsize="10,20" path="m4062,1632l4071,1632,4071,1613,4062,1613,4062,1632xe" filled="true" fillcolor="#000000" stroked="false">
                <v:path arrowok="t"/>
                <v:fill type="solid"/>
              </v:shape>
            </v:group>
            <v:group style="position:absolute;left:4062;top:1632;width:10;height:20" coordorigin="4062,1632" coordsize="10,20">
              <v:shape style="position:absolute;left:4062;top:1632;width:10;height:20" coordorigin="4062,1632" coordsize="10,20" path="m4062,1652l4071,1652,4071,1632,4062,1632,4062,1652xe" filled="true" fillcolor="#000000" stroked="false">
                <v:path arrowok="t"/>
                <v:fill type="solid"/>
              </v:shape>
            </v:group>
            <v:group style="position:absolute;left:4062;top:1652;width:10;height:20" coordorigin="4062,1652" coordsize="10,20">
              <v:shape style="position:absolute;left:4062;top:1652;width:10;height:20" coordorigin="4062,1652" coordsize="10,20" path="m4062,1671l4071,1671,4071,1652,4062,1652,4062,1671xe" filled="true" fillcolor="#000000" stroked="false">
                <v:path arrowok="t"/>
                <v:fill type="solid"/>
              </v:shape>
            </v:group>
            <v:group style="position:absolute;left:4062;top:1671;width:10;height:20" coordorigin="4062,1671" coordsize="10,20">
              <v:shape style="position:absolute;left:4062;top:1671;width:10;height:20" coordorigin="4062,1671" coordsize="10,20" path="m4062,1690l4071,1690,4071,1671,4062,1671,4062,1690xe" filled="true" fillcolor="#000000" stroked="false">
                <v:path arrowok="t"/>
                <v:fill type="solid"/>
              </v:shape>
            </v:group>
            <v:group style="position:absolute;left:4062;top:1690;width:10;height:20" coordorigin="4062,1690" coordsize="10,20">
              <v:shape style="position:absolute;left:4062;top:1690;width:10;height:20" coordorigin="4062,1690" coordsize="10,20" path="m4062,1709l4071,1709,4071,1690,4062,1690,4062,1709xe" filled="true" fillcolor="#000000" stroked="false">
                <v:path arrowok="t"/>
                <v:fill type="solid"/>
              </v:shape>
            </v:group>
            <v:group style="position:absolute;left:4062;top:1709;width:10;height:20" coordorigin="4062,1709" coordsize="10,20">
              <v:shape style="position:absolute;left:4062;top:1709;width:10;height:20" coordorigin="4062,1709" coordsize="10,20" path="m4062,1728l4071,1728,4071,1709,4062,1709,4062,1728xe" filled="true" fillcolor="#000000" stroked="false">
                <v:path arrowok="t"/>
                <v:fill type="solid"/>
              </v:shape>
            </v:group>
            <v:group style="position:absolute;left:4062;top:1728;width:10;height:20" coordorigin="4062,1728" coordsize="10,20">
              <v:shape style="position:absolute;left:4062;top:1728;width:10;height:20" coordorigin="4062,1728" coordsize="10,20" path="m4062,1748l4071,1748,4071,1728,4062,1728,4062,1748xe" filled="true" fillcolor="#000000" stroked="false">
                <v:path arrowok="t"/>
                <v:fill type="solid"/>
              </v:shape>
            </v:group>
            <v:group style="position:absolute;left:4062;top:1748;width:10;height:20" coordorigin="4062,1748" coordsize="10,20">
              <v:shape style="position:absolute;left:4062;top:1748;width:10;height:20" coordorigin="4062,1748" coordsize="10,20" path="m4062,1767l4071,1767,4071,1748,4062,1748,4062,1767xe" filled="true" fillcolor="#000000" stroked="false">
                <v:path arrowok="t"/>
                <v:fill type="solid"/>
              </v:shape>
            </v:group>
            <v:group style="position:absolute;left:4062;top:1767;width:10;height:20" coordorigin="4062,1767" coordsize="10,20">
              <v:shape style="position:absolute;left:4062;top:1767;width:10;height:20" coordorigin="4062,1767" coordsize="10,20" path="m4062,1786l4071,1786,4071,1767,4062,1767,4062,1786xe" filled="true" fillcolor="#000000" stroked="false">
                <v:path arrowok="t"/>
                <v:fill type="solid"/>
              </v:shape>
            </v:group>
            <v:group style="position:absolute;left:4062;top:1786;width:10;height:20" coordorigin="4062,1786" coordsize="10,20">
              <v:shape style="position:absolute;left:4062;top:1786;width:10;height:20" coordorigin="4062,1786" coordsize="10,20" path="m4062,1805l4071,1805,4071,1786,4062,1786,4062,1805xe" filled="true" fillcolor="#000000" stroked="false">
                <v:path arrowok="t"/>
                <v:fill type="solid"/>
              </v:shape>
            </v:group>
            <v:group style="position:absolute;left:4062;top:1805;width:10;height:20" coordorigin="4062,1805" coordsize="10,20">
              <v:shape style="position:absolute;left:4062;top:1805;width:10;height:20" coordorigin="4062,1805" coordsize="10,20" path="m4062,1824l4071,1824,4071,1805,4062,1805,4062,1824xe" filled="true" fillcolor="#000000" stroked="false">
                <v:path arrowok="t"/>
                <v:fill type="solid"/>
              </v:shape>
            </v:group>
            <v:group style="position:absolute;left:4062;top:1824;width:10;height:20" coordorigin="4062,1824" coordsize="10,20">
              <v:shape style="position:absolute;left:4062;top:1824;width:10;height:20" coordorigin="4062,1824" coordsize="10,20" path="m4062,1844l4071,1844,4071,1824,4062,1824,4062,1844xe" filled="true" fillcolor="#000000" stroked="false">
                <v:path arrowok="t"/>
                <v:fill type="solid"/>
              </v:shape>
            </v:group>
            <v:group style="position:absolute;left:4062;top:1844;width:10;height:20" coordorigin="4062,1844" coordsize="10,20">
              <v:shape style="position:absolute;left:4062;top:1844;width:10;height:20" coordorigin="4062,1844" coordsize="10,20" path="m4062,1863l4071,1863,4071,1844,4062,1844,4062,1863xe" filled="true" fillcolor="#000000" stroked="false">
                <v:path arrowok="t"/>
                <v:fill type="solid"/>
              </v:shape>
            </v:group>
            <v:group style="position:absolute;left:4062;top:1863;width:10;height:20" coordorigin="4062,1863" coordsize="10,20">
              <v:shape style="position:absolute;left:4062;top:1863;width:10;height:20" coordorigin="4062,1863" coordsize="10,20" path="m4062,1882l4071,1882,4071,1863,4062,1863,4062,1882xe" filled="true" fillcolor="#000000" stroked="false">
                <v:path arrowok="t"/>
                <v:fill type="solid"/>
              </v:shape>
            </v:group>
            <v:group style="position:absolute;left:4062;top:1882;width:10;height:20" coordorigin="4062,1882" coordsize="10,20">
              <v:shape style="position:absolute;left:4062;top:1882;width:10;height:20" coordorigin="4062,1882" coordsize="10,20" path="m4062,1901l4071,1901,4071,1882,4062,1882,4062,1901xe" filled="true" fillcolor="#000000" stroked="false">
                <v:path arrowok="t"/>
                <v:fill type="solid"/>
              </v:shape>
            </v:group>
            <v:group style="position:absolute;left:4062;top:1901;width:10;height:20" coordorigin="4062,1901" coordsize="10,20">
              <v:shape style="position:absolute;left:4062;top:1901;width:10;height:20" coordorigin="4062,1901" coordsize="10,20" path="m4062,1920l4071,1920,4071,1901,4062,1901,4062,1920xe" filled="true" fillcolor="#000000" stroked="false">
                <v:path arrowok="t"/>
                <v:fill type="solid"/>
              </v:shape>
            </v:group>
            <v:group style="position:absolute;left:4062;top:1920;width:10;height:20" coordorigin="4062,1920" coordsize="10,20">
              <v:shape style="position:absolute;left:4062;top:1920;width:10;height:20" coordorigin="4062,1920" coordsize="10,20" path="m4062,1940l4071,1940,4071,1920,4062,1920,4062,1940xe" filled="true" fillcolor="#000000" stroked="false">
                <v:path arrowok="t"/>
                <v:fill type="solid"/>
              </v:shape>
            </v:group>
            <v:group style="position:absolute;left:4062;top:1940;width:10;height:20" coordorigin="4062,1940" coordsize="10,20">
              <v:shape style="position:absolute;left:4062;top:1940;width:10;height:20" coordorigin="4062,1940" coordsize="10,20" path="m4062,1959l4071,1959,4071,1940,4062,1940,4062,1959xe" filled="true" fillcolor="#000000" stroked="false">
                <v:path arrowok="t"/>
                <v:fill type="solid"/>
              </v:shape>
            </v:group>
            <v:group style="position:absolute;left:4062;top:1959;width:10;height:20" coordorigin="4062,1959" coordsize="10,20">
              <v:shape style="position:absolute;left:4062;top:1959;width:10;height:20" coordorigin="4062,1959" coordsize="10,20" path="m4062,1978l4071,1978,4071,1959,4062,1959,4062,1978xe" filled="true" fillcolor="#000000" stroked="false">
                <v:path arrowok="t"/>
                <v:fill type="solid"/>
              </v:shape>
            </v:group>
            <v:group style="position:absolute;left:4062;top:1978;width:10;height:20" coordorigin="4062,1978" coordsize="10,20">
              <v:shape style="position:absolute;left:4062;top:1978;width:10;height:20" coordorigin="4062,1978" coordsize="10,20" path="m4062,1997l4071,1997,4071,1978,4062,1978,4062,1997xe" filled="true" fillcolor="#000000" stroked="false">
                <v:path arrowok="t"/>
                <v:fill type="solid"/>
              </v:shape>
            </v:group>
            <v:group style="position:absolute;left:4062;top:1997;width:10;height:20" coordorigin="4062,1997" coordsize="10,20">
              <v:shape style="position:absolute;left:4062;top:1997;width:10;height:20" coordorigin="4062,1997" coordsize="10,20" path="m4062,2016l4071,2016,4071,1997,4062,1997,4062,2016xe" filled="true" fillcolor="#000000" stroked="false">
                <v:path arrowok="t"/>
                <v:fill type="solid"/>
              </v:shape>
            </v:group>
            <v:group style="position:absolute;left:4062;top:2016;width:10;height:20" coordorigin="4062,2016" coordsize="10,20">
              <v:shape style="position:absolute;left:4062;top:2016;width:10;height:20" coordorigin="4062,2016" coordsize="10,20" path="m4062,2036l4071,2036,4071,2016,4062,2016,4062,2036xe" filled="true" fillcolor="#000000" stroked="false">
                <v:path arrowok="t"/>
                <v:fill type="solid"/>
              </v:shape>
            </v:group>
            <v:group style="position:absolute;left:4062;top:2036;width:10;height:20" coordorigin="4062,2036" coordsize="10,20">
              <v:shape style="position:absolute;left:4062;top:2036;width:10;height:20" coordorigin="4062,2036" coordsize="10,20" path="m4062,2055l4071,2055,4071,2036,4062,2036,4062,2055xe" filled="true" fillcolor="#000000" stroked="false">
                <v:path arrowok="t"/>
                <v:fill type="solid"/>
              </v:shape>
            </v:group>
            <v:group style="position:absolute;left:4062;top:2055;width:10;height:20" coordorigin="4062,2055" coordsize="10,20">
              <v:shape style="position:absolute;left:4062;top:2055;width:10;height:20" coordorigin="4062,2055" coordsize="10,20" path="m4062,2074l4071,2074,4071,2055,4062,2055,4062,2074xe" filled="true" fillcolor="#000000" stroked="false">
                <v:path arrowok="t"/>
                <v:fill type="solid"/>
              </v:shape>
            </v:group>
            <v:group style="position:absolute;left:4062;top:2074;width:10;height:20" coordorigin="4062,2074" coordsize="10,20">
              <v:shape style="position:absolute;left:4062;top:2074;width:10;height:20" coordorigin="4062,2074" coordsize="10,20" path="m4062,2093l4071,2093,4071,2074,4062,2074,4062,2093xe" filled="true" fillcolor="#000000" stroked="false">
                <v:path arrowok="t"/>
                <v:fill type="solid"/>
              </v:shape>
            </v:group>
            <v:group style="position:absolute;left:4062;top:2093;width:10;height:20" coordorigin="4062,2093" coordsize="10,20">
              <v:shape style="position:absolute;left:4062;top:2093;width:10;height:20" coordorigin="4062,2093" coordsize="10,20" path="m4062,2112l4071,2112,4071,2093,4062,2093,4062,2112xe" filled="true" fillcolor="#000000" stroked="false">
                <v:path arrowok="t"/>
                <v:fill type="solid"/>
              </v:shape>
            </v:group>
            <v:group style="position:absolute;left:4062;top:2112;width:10;height:20" coordorigin="4062,2112" coordsize="10,20">
              <v:shape style="position:absolute;left:4062;top:2112;width:10;height:20" coordorigin="4062,2112" coordsize="10,20" path="m4062,2132l4071,2132,4071,2112,4062,2112,4062,2132xe" filled="true" fillcolor="#000000" stroked="false">
                <v:path arrowok="t"/>
                <v:fill type="solid"/>
              </v:shape>
            </v:group>
            <v:group style="position:absolute;left:4062;top:2132;width:10;height:20" coordorigin="4062,2132" coordsize="10,20">
              <v:shape style="position:absolute;left:4062;top:2132;width:10;height:20" coordorigin="4062,2132" coordsize="10,20" path="m4062,2151l4071,2151,4071,2132,4062,2132,4062,2151xe" filled="true" fillcolor="#000000" stroked="false">
                <v:path arrowok="t"/>
                <v:fill type="solid"/>
              </v:shape>
            </v:group>
            <v:group style="position:absolute;left:4062;top:2151;width:10;height:20" coordorigin="4062,2151" coordsize="10,20">
              <v:shape style="position:absolute;left:4062;top:2151;width:10;height:20" coordorigin="4062,2151" coordsize="10,20" path="m4062,2170l4071,2170,4071,2151,4062,2151,4062,2170xe" filled="true" fillcolor="#000000" stroked="false">
                <v:path arrowok="t"/>
                <v:fill type="solid"/>
              </v:shape>
            </v:group>
            <v:group style="position:absolute;left:4062;top:2170;width:10;height:20" coordorigin="4062,2170" coordsize="10,20">
              <v:shape style="position:absolute;left:4062;top:2170;width:10;height:20" coordorigin="4062,2170" coordsize="10,20" path="m4062,2189l4071,2189,4071,2170,4062,2170,4062,2189xe" filled="true" fillcolor="#000000" stroked="false">
                <v:path arrowok="t"/>
                <v:fill type="solid"/>
              </v:shape>
            </v:group>
            <v:group style="position:absolute;left:4062;top:2189;width:10;height:20" coordorigin="4062,2189" coordsize="10,20">
              <v:shape style="position:absolute;left:4062;top:2189;width:10;height:20" coordorigin="4062,2189" coordsize="10,20" path="m4062,2208l4071,2208,4071,2189,4062,2189,4062,2208xe" filled="true" fillcolor="#000000" stroked="false">
                <v:path arrowok="t"/>
                <v:fill type="solid"/>
              </v:shape>
            </v:group>
            <v:group style="position:absolute;left:4062;top:2208;width:10;height:20" coordorigin="4062,2208" coordsize="10,20">
              <v:shape style="position:absolute;left:4062;top:2208;width:10;height:20" coordorigin="4062,2208" coordsize="10,20" path="m4062,2228l4071,2228,4071,2208,4062,2208,4062,2228xe" filled="true" fillcolor="#000000" stroked="false">
                <v:path arrowok="t"/>
                <v:fill type="solid"/>
              </v:shape>
            </v:group>
            <v:group style="position:absolute;left:4062;top:2228;width:10;height:20" coordorigin="4062,2228" coordsize="10,20">
              <v:shape style="position:absolute;left:4062;top:2228;width:10;height:20" coordorigin="4062,2228" coordsize="10,20" path="m4062,2247l4071,2247,4071,2228,4062,2228,4062,2247xe" filled="true" fillcolor="#000000" stroked="false">
                <v:path arrowok="t"/>
                <v:fill type="solid"/>
              </v:shape>
            </v:group>
            <v:group style="position:absolute;left:4062;top:2247;width:10;height:20" coordorigin="4062,2247" coordsize="10,20">
              <v:shape style="position:absolute;left:4062;top:2247;width:10;height:20" coordorigin="4062,2247" coordsize="10,20" path="m4062,2266l4071,2266,4071,2247,4062,2247,4062,2266xe" filled="true" fillcolor="#000000" stroked="false">
                <v:path arrowok="t"/>
                <v:fill type="solid"/>
              </v:shape>
            </v:group>
            <v:group style="position:absolute;left:5197;top:1556;width:10;height:20" coordorigin="5197,1556" coordsize="10,20">
              <v:shape style="position:absolute;left:5197;top:1556;width:10;height:20" coordorigin="5197,1556" coordsize="10,20" path="m5197,1575l5207,1575,5207,1556,5197,1556,5197,1575xe" filled="true" fillcolor="#000000" stroked="false">
                <v:path arrowok="t"/>
                <v:fill type="solid"/>
              </v:shape>
            </v:group>
            <v:group style="position:absolute;left:5197;top:1575;width:10;height:20" coordorigin="5197,1575" coordsize="10,20">
              <v:shape style="position:absolute;left:5197;top:1575;width:10;height:20" coordorigin="5197,1575" coordsize="10,20" path="m5197,1594l5207,1594,5207,1575,5197,1575,5197,1594xe" filled="true" fillcolor="#000000" stroked="false">
                <v:path arrowok="t"/>
                <v:fill type="solid"/>
              </v:shape>
            </v:group>
            <v:group style="position:absolute;left:5197;top:1594;width:10;height:20" coordorigin="5197,1594" coordsize="10,20">
              <v:shape style="position:absolute;left:5197;top:1594;width:10;height:20" coordorigin="5197,1594" coordsize="10,20" path="m5197,1613l5207,1613,5207,1594,5197,1594,5197,1613xe" filled="true" fillcolor="#000000" stroked="false">
                <v:path arrowok="t"/>
                <v:fill type="solid"/>
              </v:shape>
            </v:group>
            <v:group style="position:absolute;left:5197;top:1613;width:10;height:20" coordorigin="5197,1613" coordsize="10,20">
              <v:shape style="position:absolute;left:5197;top:1613;width:10;height:20" coordorigin="5197,1613" coordsize="10,20" path="m5197,1632l5207,1632,5207,1613,5197,1613,5197,1632xe" filled="true" fillcolor="#000000" stroked="false">
                <v:path arrowok="t"/>
                <v:fill type="solid"/>
              </v:shape>
            </v:group>
            <v:group style="position:absolute;left:5197;top:1632;width:10;height:20" coordorigin="5197,1632" coordsize="10,20">
              <v:shape style="position:absolute;left:5197;top:1632;width:10;height:20" coordorigin="5197,1632" coordsize="10,20" path="m5197,1652l5207,1652,5207,1632,5197,1632,5197,1652xe" filled="true" fillcolor="#000000" stroked="false">
                <v:path arrowok="t"/>
                <v:fill type="solid"/>
              </v:shape>
            </v:group>
            <v:group style="position:absolute;left:5197;top:1652;width:10;height:20" coordorigin="5197,1652" coordsize="10,20">
              <v:shape style="position:absolute;left:5197;top:1652;width:10;height:20" coordorigin="5197,1652" coordsize="10,20" path="m5197,1671l5207,1671,5207,1652,5197,1652,5197,1671xe" filled="true" fillcolor="#000000" stroked="false">
                <v:path arrowok="t"/>
                <v:fill type="solid"/>
              </v:shape>
            </v:group>
            <v:group style="position:absolute;left:5197;top:1671;width:10;height:20" coordorigin="5197,1671" coordsize="10,20">
              <v:shape style="position:absolute;left:5197;top:1671;width:10;height:20" coordorigin="5197,1671" coordsize="10,20" path="m5197,1690l5207,1690,5207,1671,5197,1671,5197,1690xe" filled="true" fillcolor="#000000" stroked="false">
                <v:path arrowok="t"/>
                <v:fill type="solid"/>
              </v:shape>
            </v:group>
            <v:group style="position:absolute;left:5197;top:1690;width:10;height:20" coordorigin="5197,1690" coordsize="10,20">
              <v:shape style="position:absolute;left:5197;top:1690;width:10;height:20" coordorigin="5197,1690" coordsize="10,20" path="m5197,1709l5207,1709,5207,1690,5197,1690,5197,1709xe" filled="true" fillcolor="#000000" stroked="false">
                <v:path arrowok="t"/>
                <v:fill type="solid"/>
              </v:shape>
            </v:group>
            <v:group style="position:absolute;left:5197;top:1709;width:10;height:20" coordorigin="5197,1709" coordsize="10,20">
              <v:shape style="position:absolute;left:5197;top:1709;width:10;height:20" coordorigin="5197,1709" coordsize="10,20" path="m5197,1728l5207,1728,5207,1709,5197,1709,5197,1728xe" filled="true" fillcolor="#000000" stroked="false">
                <v:path arrowok="t"/>
                <v:fill type="solid"/>
              </v:shape>
            </v:group>
            <v:group style="position:absolute;left:5197;top:1728;width:10;height:20" coordorigin="5197,1728" coordsize="10,20">
              <v:shape style="position:absolute;left:5197;top:1728;width:10;height:20" coordorigin="5197,1728" coordsize="10,20" path="m5197,1748l5207,1748,5207,1728,5197,1728,5197,1748xe" filled="true" fillcolor="#000000" stroked="false">
                <v:path arrowok="t"/>
                <v:fill type="solid"/>
              </v:shape>
            </v:group>
            <v:group style="position:absolute;left:5197;top:1748;width:10;height:20" coordorigin="5197,1748" coordsize="10,20">
              <v:shape style="position:absolute;left:5197;top:1748;width:10;height:20" coordorigin="5197,1748" coordsize="10,20" path="m5197,1767l5207,1767,5207,1748,5197,1748,5197,1767xe" filled="true" fillcolor="#000000" stroked="false">
                <v:path arrowok="t"/>
                <v:fill type="solid"/>
              </v:shape>
            </v:group>
            <v:group style="position:absolute;left:5197;top:1767;width:10;height:20" coordorigin="5197,1767" coordsize="10,20">
              <v:shape style="position:absolute;left:5197;top:1767;width:10;height:20" coordorigin="5197,1767" coordsize="10,20" path="m5197,1786l5207,1786,5207,1767,5197,1767,5197,1786xe" filled="true" fillcolor="#000000" stroked="false">
                <v:path arrowok="t"/>
                <v:fill type="solid"/>
              </v:shape>
            </v:group>
            <v:group style="position:absolute;left:5197;top:1786;width:10;height:20" coordorigin="5197,1786" coordsize="10,20">
              <v:shape style="position:absolute;left:5197;top:1786;width:10;height:20" coordorigin="5197,1786" coordsize="10,20" path="m5197,1805l5207,1805,5207,1786,5197,1786,5197,1805xe" filled="true" fillcolor="#000000" stroked="false">
                <v:path arrowok="t"/>
                <v:fill type="solid"/>
              </v:shape>
            </v:group>
            <v:group style="position:absolute;left:5197;top:1805;width:10;height:20" coordorigin="5197,1805" coordsize="10,20">
              <v:shape style="position:absolute;left:5197;top:1805;width:10;height:20" coordorigin="5197,1805" coordsize="10,20" path="m5197,1824l5207,1824,5207,1805,5197,1805,5197,1824xe" filled="true" fillcolor="#000000" stroked="false">
                <v:path arrowok="t"/>
                <v:fill type="solid"/>
              </v:shape>
            </v:group>
            <v:group style="position:absolute;left:5197;top:1824;width:10;height:20" coordorigin="5197,1824" coordsize="10,20">
              <v:shape style="position:absolute;left:5197;top:1824;width:10;height:20" coordorigin="5197,1824" coordsize="10,20" path="m5197,1844l5207,1844,5207,1824,5197,1824,5197,1844xe" filled="true" fillcolor="#000000" stroked="false">
                <v:path arrowok="t"/>
                <v:fill type="solid"/>
              </v:shape>
            </v:group>
            <v:group style="position:absolute;left:5197;top:1844;width:10;height:20" coordorigin="5197,1844" coordsize="10,20">
              <v:shape style="position:absolute;left:5197;top:1844;width:10;height:20" coordorigin="5197,1844" coordsize="10,20" path="m5197,1863l5207,1863,5207,1844,5197,1844,5197,1863xe" filled="true" fillcolor="#000000" stroked="false">
                <v:path arrowok="t"/>
                <v:fill type="solid"/>
              </v:shape>
            </v:group>
            <v:group style="position:absolute;left:5197;top:1863;width:10;height:20" coordorigin="5197,1863" coordsize="10,20">
              <v:shape style="position:absolute;left:5197;top:1863;width:10;height:20" coordorigin="5197,1863" coordsize="10,20" path="m5197,1882l5207,1882,5207,1863,5197,1863,5197,1882xe" filled="true" fillcolor="#000000" stroked="false">
                <v:path arrowok="t"/>
                <v:fill type="solid"/>
              </v:shape>
            </v:group>
            <v:group style="position:absolute;left:5197;top:1882;width:10;height:20" coordorigin="5197,1882" coordsize="10,20">
              <v:shape style="position:absolute;left:5197;top:1882;width:10;height:20" coordorigin="5197,1882" coordsize="10,20" path="m5197,1901l5207,1901,5207,1882,5197,1882,5197,1901xe" filled="true" fillcolor="#000000" stroked="false">
                <v:path arrowok="t"/>
                <v:fill type="solid"/>
              </v:shape>
            </v:group>
            <v:group style="position:absolute;left:5197;top:1901;width:10;height:20" coordorigin="5197,1901" coordsize="10,20">
              <v:shape style="position:absolute;left:5197;top:1901;width:10;height:20" coordorigin="5197,1901" coordsize="10,20" path="m5197,1920l5207,1920,5207,1901,5197,1901,5197,1920xe" filled="true" fillcolor="#000000" stroked="false">
                <v:path arrowok="t"/>
                <v:fill type="solid"/>
              </v:shape>
            </v:group>
            <v:group style="position:absolute;left:5197;top:1920;width:10;height:20" coordorigin="5197,1920" coordsize="10,20">
              <v:shape style="position:absolute;left:5197;top:1920;width:10;height:20" coordorigin="5197,1920" coordsize="10,20" path="m5197,1940l5207,1940,5207,1920,5197,1920,5197,1940xe" filled="true" fillcolor="#000000" stroked="false">
                <v:path arrowok="t"/>
                <v:fill type="solid"/>
              </v:shape>
            </v:group>
            <v:group style="position:absolute;left:5197;top:1940;width:10;height:20" coordorigin="5197,1940" coordsize="10,20">
              <v:shape style="position:absolute;left:5197;top:1940;width:10;height:20" coordorigin="5197,1940" coordsize="10,20" path="m5197,1959l5207,1959,5207,1940,5197,1940,5197,1959xe" filled="true" fillcolor="#000000" stroked="false">
                <v:path arrowok="t"/>
                <v:fill type="solid"/>
              </v:shape>
            </v:group>
            <v:group style="position:absolute;left:5197;top:1959;width:10;height:20" coordorigin="5197,1959" coordsize="10,20">
              <v:shape style="position:absolute;left:5197;top:1959;width:10;height:20" coordorigin="5197,1959" coordsize="10,20" path="m5197,1978l5207,1978,5207,1959,5197,1959,5197,1978xe" filled="true" fillcolor="#000000" stroked="false">
                <v:path arrowok="t"/>
                <v:fill type="solid"/>
              </v:shape>
            </v:group>
            <v:group style="position:absolute;left:5197;top:1978;width:10;height:20" coordorigin="5197,1978" coordsize="10,20">
              <v:shape style="position:absolute;left:5197;top:1978;width:10;height:20" coordorigin="5197,1978" coordsize="10,20" path="m5197,1997l5207,1997,5207,1978,5197,1978,5197,1997xe" filled="true" fillcolor="#000000" stroked="false">
                <v:path arrowok="t"/>
                <v:fill type="solid"/>
              </v:shape>
            </v:group>
            <v:group style="position:absolute;left:5197;top:1997;width:10;height:20" coordorigin="5197,1997" coordsize="10,20">
              <v:shape style="position:absolute;left:5197;top:1997;width:10;height:20" coordorigin="5197,1997" coordsize="10,20" path="m5197,2016l5207,2016,5207,1997,5197,1997,5197,2016xe" filled="true" fillcolor="#000000" stroked="false">
                <v:path arrowok="t"/>
                <v:fill type="solid"/>
              </v:shape>
            </v:group>
            <v:group style="position:absolute;left:5197;top:2016;width:10;height:20" coordorigin="5197,2016" coordsize="10,20">
              <v:shape style="position:absolute;left:5197;top:2016;width:10;height:20" coordorigin="5197,2016" coordsize="10,20" path="m5197,2036l5207,2036,5207,2016,5197,2016,5197,2036xe" filled="true" fillcolor="#000000" stroked="false">
                <v:path arrowok="t"/>
                <v:fill type="solid"/>
              </v:shape>
            </v:group>
            <v:group style="position:absolute;left:5197;top:2036;width:10;height:20" coordorigin="5197,2036" coordsize="10,20">
              <v:shape style="position:absolute;left:5197;top:2036;width:10;height:20" coordorigin="5197,2036" coordsize="10,20" path="m5197,2055l5207,2055,5207,2036,5197,2036,5197,2055xe" filled="true" fillcolor="#000000" stroked="false">
                <v:path arrowok="t"/>
                <v:fill type="solid"/>
              </v:shape>
            </v:group>
            <v:group style="position:absolute;left:5197;top:2055;width:10;height:20" coordorigin="5197,2055" coordsize="10,20">
              <v:shape style="position:absolute;left:5197;top:2055;width:10;height:20" coordorigin="5197,2055" coordsize="10,20" path="m5197,2074l5207,2074,5207,2055,5197,2055,5197,2074xe" filled="true" fillcolor="#000000" stroked="false">
                <v:path arrowok="t"/>
                <v:fill type="solid"/>
              </v:shape>
            </v:group>
            <v:group style="position:absolute;left:5197;top:2074;width:10;height:20" coordorigin="5197,2074" coordsize="10,20">
              <v:shape style="position:absolute;left:5197;top:2074;width:10;height:20" coordorigin="5197,2074" coordsize="10,20" path="m5197,2093l5207,2093,5207,2074,5197,2074,5197,2093xe" filled="true" fillcolor="#000000" stroked="false">
                <v:path arrowok="t"/>
                <v:fill type="solid"/>
              </v:shape>
            </v:group>
            <v:group style="position:absolute;left:5197;top:2093;width:10;height:20" coordorigin="5197,2093" coordsize="10,20">
              <v:shape style="position:absolute;left:5197;top:2093;width:10;height:20" coordorigin="5197,2093" coordsize="10,20" path="m5197,2112l5207,2112,5207,2093,5197,2093,5197,2112xe" filled="true" fillcolor="#000000" stroked="false">
                <v:path arrowok="t"/>
                <v:fill type="solid"/>
              </v:shape>
            </v:group>
            <v:group style="position:absolute;left:5197;top:2112;width:10;height:20" coordorigin="5197,2112" coordsize="10,20">
              <v:shape style="position:absolute;left:5197;top:2112;width:10;height:20" coordorigin="5197,2112" coordsize="10,20" path="m5197,2132l5207,2132,5207,2112,5197,2112,5197,2132xe" filled="true" fillcolor="#000000" stroked="false">
                <v:path arrowok="t"/>
                <v:fill type="solid"/>
              </v:shape>
            </v:group>
            <v:group style="position:absolute;left:5197;top:2132;width:10;height:20" coordorigin="5197,2132" coordsize="10,20">
              <v:shape style="position:absolute;left:5197;top:2132;width:10;height:20" coordorigin="5197,2132" coordsize="10,20" path="m5197,2151l5207,2151,5207,2132,5197,2132,5197,2151xe" filled="true" fillcolor="#000000" stroked="false">
                <v:path arrowok="t"/>
                <v:fill type="solid"/>
              </v:shape>
            </v:group>
            <v:group style="position:absolute;left:5197;top:2151;width:10;height:20" coordorigin="5197,2151" coordsize="10,20">
              <v:shape style="position:absolute;left:5197;top:2151;width:10;height:20" coordorigin="5197,2151" coordsize="10,20" path="m5197,2170l5207,2170,5207,2151,5197,2151,5197,2170xe" filled="true" fillcolor="#000000" stroked="false">
                <v:path arrowok="t"/>
                <v:fill type="solid"/>
              </v:shape>
            </v:group>
            <v:group style="position:absolute;left:5197;top:2170;width:10;height:20" coordorigin="5197,2170" coordsize="10,20">
              <v:shape style="position:absolute;left:5197;top:2170;width:10;height:20" coordorigin="5197,2170" coordsize="10,20" path="m5197,2189l5207,2189,5207,2170,5197,2170,5197,2189xe" filled="true" fillcolor="#000000" stroked="false">
                <v:path arrowok="t"/>
                <v:fill type="solid"/>
              </v:shape>
            </v:group>
            <v:group style="position:absolute;left:5197;top:2189;width:10;height:20" coordorigin="5197,2189" coordsize="10,20">
              <v:shape style="position:absolute;left:5197;top:2189;width:10;height:20" coordorigin="5197,2189" coordsize="10,20" path="m5197,2208l5207,2208,5207,2189,5197,2189,5197,2208xe" filled="true" fillcolor="#000000" stroked="false">
                <v:path arrowok="t"/>
                <v:fill type="solid"/>
              </v:shape>
            </v:group>
            <v:group style="position:absolute;left:5197;top:2208;width:10;height:20" coordorigin="5197,2208" coordsize="10,20">
              <v:shape style="position:absolute;left:5197;top:2208;width:10;height:20" coordorigin="5197,2208" coordsize="10,20" path="m5197,2228l5207,2228,5207,2208,5197,2208,5197,2228xe" filled="true" fillcolor="#000000" stroked="false">
                <v:path arrowok="t"/>
                <v:fill type="solid"/>
              </v:shape>
            </v:group>
            <v:group style="position:absolute;left:5197;top:2228;width:10;height:20" coordorigin="5197,2228" coordsize="10,20">
              <v:shape style="position:absolute;left:5197;top:2228;width:10;height:20" coordorigin="5197,2228" coordsize="10,20" path="m5197,2247l5207,2247,5207,2228,5197,2228,5197,2247xe" filled="true" fillcolor="#000000" stroked="false">
                <v:path arrowok="t"/>
                <v:fill type="solid"/>
              </v:shape>
            </v:group>
            <v:group style="position:absolute;left:5197;top:2247;width:10;height:20" coordorigin="5197,2247" coordsize="10,20">
              <v:shape style="position:absolute;left:5197;top:2247;width:10;height:20" coordorigin="5197,2247" coordsize="10,20" path="m5197,2266l5207,2266,5207,2247,5197,2247,5197,2266xe" filled="true" fillcolor="#000000" stroked="false">
                <v:path arrowok="t"/>
                <v:fill type="solid"/>
              </v:shape>
            </v:group>
            <v:group style="position:absolute;left:5197;top:2266;width:10;height:20" coordorigin="5197,2266" coordsize="10,20">
              <v:shape style="position:absolute;left:5197;top:2266;width:10;height:20" coordorigin="5197,2266" coordsize="10,20" path="m5197,2285l5207,2285,5207,2266,5197,2266,5197,2285xe" filled="true" fillcolor="#000000" stroked="false">
                <v:path arrowok="t"/>
                <v:fill type="solid"/>
              </v:shape>
            </v:group>
            <v:group style="position:absolute;left:5197;top:2285;width:10;height:20" coordorigin="5197,2285" coordsize="10,20">
              <v:shape style="position:absolute;left:5197;top:2285;width:10;height:20" coordorigin="5197,2285" coordsize="10,20" path="m5197,2304l5207,2304,5207,2285,5197,2285,5197,2304xe" filled="true" fillcolor="#000000" stroked="false">
                <v:path arrowok="t"/>
                <v:fill type="solid"/>
              </v:shape>
            </v:group>
            <v:group style="position:absolute;left:5197;top:2304;width:10;height:20" coordorigin="5197,2304" coordsize="10,20">
              <v:shape style="position:absolute;left:5197;top:2304;width:10;height:20" coordorigin="5197,2304" coordsize="10,20" path="m5197,2324l5207,2324,5207,2304,5197,2304,5197,2324xe" filled="true" fillcolor="#000000" stroked="false">
                <v:path arrowok="t"/>
                <v:fill type="solid"/>
              </v:shape>
            </v:group>
            <v:group style="position:absolute;left:5197;top:2324;width:10;height:20" coordorigin="5197,2324" coordsize="10,20">
              <v:shape style="position:absolute;left:5197;top:2324;width:10;height:20" coordorigin="5197,2324" coordsize="10,20" path="m5197,2343l5207,2343,5207,2324,5197,2324,5197,2343xe" filled="true" fillcolor="#000000" stroked="false">
                <v:path arrowok="t"/>
                <v:fill type="solid"/>
              </v:shape>
            </v:group>
            <v:group style="position:absolute;left:5197;top:2350;width:10;height:2" coordorigin="5197,2350" coordsize="10,2">
              <v:shape style="position:absolute;left:5197;top:2350;width:10;height:2" coordorigin="5197,2350" coordsize="10,0" path="m5197,2350l5207,2350e" filled="false" stroked="true" strokeweight=".71997pt" strokecolor="#000000">
                <v:path arrowok="t"/>
              </v:shape>
            </v:group>
            <v:group style="position:absolute;left:5917;top:1556;width:10;height:20" coordorigin="5917,1556" coordsize="10,20">
              <v:shape style="position:absolute;left:5917;top:1556;width:10;height:20" coordorigin="5917,1556" coordsize="10,20" path="m5917,1575l5927,1575,5927,1556,5917,1556,5917,1575xe" filled="true" fillcolor="#000000" stroked="false">
                <v:path arrowok="t"/>
                <v:fill type="solid"/>
              </v:shape>
            </v:group>
            <v:group style="position:absolute;left:5917;top:1575;width:10;height:20" coordorigin="5917,1575" coordsize="10,20">
              <v:shape style="position:absolute;left:5917;top:1575;width:10;height:20" coordorigin="5917,1575" coordsize="10,20" path="m5917,1594l5927,1594,5927,1575,5917,1575,5917,1594xe" filled="true" fillcolor="#000000" stroked="false">
                <v:path arrowok="t"/>
                <v:fill type="solid"/>
              </v:shape>
            </v:group>
            <v:group style="position:absolute;left:5917;top:1594;width:10;height:20" coordorigin="5917,1594" coordsize="10,20">
              <v:shape style="position:absolute;left:5917;top:1594;width:10;height:20" coordorigin="5917,1594" coordsize="10,20" path="m5917,1613l5927,1613,5927,1594,5917,1594,5917,1613xe" filled="true" fillcolor="#000000" stroked="false">
                <v:path arrowok="t"/>
                <v:fill type="solid"/>
              </v:shape>
            </v:group>
            <v:group style="position:absolute;left:5917;top:1613;width:10;height:20" coordorigin="5917,1613" coordsize="10,20">
              <v:shape style="position:absolute;left:5917;top:1613;width:10;height:20" coordorigin="5917,1613" coordsize="10,20" path="m5917,1632l5927,1632,5927,1613,5917,1613,5917,1632xe" filled="true" fillcolor="#000000" stroked="false">
                <v:path arrowok="t"/>
                <v:fill type="solid"/>
              </v:shape>
            </v:group>
            <v:group style="position:absolute;left:5917;top:1632;width:10;height:20" coordorigin="5917,1632" coordsize="10,20">
              <v:shape style="position:absolute;left:5917;top:1632;width:10;height:20" coordorigin="5917,1632" coordsize="10,20" path="m5917,1652l5927,1652,5927,1632,5917,1632,5917,1652xe" filled="true" fillcolor="#000000" stroked="false">
                <v:path arrowok="t"/>
                <v:fill type="solid"/>
              </v:shape>
            </v:group>
            <v:group style="position:absolute;left:5917;top:1652;width:10;height:20" coordorigin="5917,1652" coordsize="10,20">
              <v:shape style="position:absolute;left:5917;top:1652;width:10;height:20" coordorigin="5917,1652" coordsize="10,20" path="m5917,1671l5927,1671,5927,1652,5917,1652,5917,1671xe" filled="true" fillcolor="#000000" stroked="false">
                <v:path arrowok="t"/>
                <v:fill type="solid"/>
              </v:shape>
            </v:group>
            <v:group style="position:absolute;left:5917;top:1671;width:10;height:20" coordorigin="5917,1671" coordsize="10,20">
              <v:shape style="position:absolute;left:5917;top:1671;width:10;height:20" coordorigin="5917,1671" coordsize="10,20" path="m5917,1690l5927,1690,5927,1671,5917,1671,5917,1690xe" filled="true" fillcolor="#000000" stroked="false">
                <v:path arrowok="t"/>
                <v:fill type="solid"/>
              </v:shape>
            </v:group>
            <v:group style="position:absolute;left:5917;top:1690;width:10;height:20" coordorigin="5917,1690" coordsize="10,20">
              <v:shape style="position:absolute;left:5917;top:1690;width:10;height:20" coordorigin="5917,1690" coordsize="10,20" path="m5917,1709l5927,1709,5927,1690,5917,1690,5917,1709xe" filled="true" fillcolor="#000000" stroked="false">
                <v:path arrowok="t"/>
                <v:fill type="solid"/>
              </v:shape>
            </v:group>
            <v:group style="position:absolute;left:5917;top:1709;width:10;height:20" coordorigin="5917,1709" coordsize="10,20">
              <v:shape style="position:absolute;left:5917;top:1709;width:10;height:20" coordorigin="5917,1709" coordsize="10,20" path="m5917,1728l5927,1728,5927,1709,5917,1709,5917,1728xe" filled="true" fillcolor="#000000" stroked="false">
                <v:path arrowok="t"/>
                <v:fill type="solid"/>
              </v:shape>
            </v:group>
            <v:group style="position:absolute;left:5917;top:1728;width:10;height:20" coordorigin="5917,1728" coordsize="10,20">
              <v:shape style="position:absolute;left:5917;top:1728;width:10;height:20" coordorigin="5917,1728" coordsize="10,20" path="m5917,1748l5927,1748,5927,1728,5917,1728,5917,1748xe" filled="true" fillcolor="#000000" stroked="false">
                <v:path arrowok="t"/>
                <v:fill type="solid"/>
              </v:shape>
            </v:group>
            <v:group style="position:absolute;left:5917;top:1748;width:10;height:20" coordorigin="5917,1748" coordsize="10,20">
              <v:shape style="position:absolute;left:5917;top:1748;width:10;height:20" coordorigin="5917,1748" coordsize="10,20" path="m5917,1767l5927,1767,5927,1748,5917,1748,5917,1767xe" filled="true" fillcolor="#000000" stroked="false">
                <v:path arrowok="t"/>
                <v:fill type="solid"/>
              </v:shape>
            </v:group>
            <v:group style="position:absolute;left:5917;top:1767;width:10;height:20" coordorigin="5917,1767" coordsize="10,20">
              <v:shape style="position:absolute;left:5917;top:1767;width:10;height:20" coordorigin="5917,1767" coordsize="10,20" path="m5917,1786l5927,1786,5927,1767,5917,1767,5917,1786xe" filled="true" fillcolor="#000000" stroked="false">
                <v:path arrowok="t"/>
                <v:fill type="solid"/>
              </v:shape>
            </v:group>
            <v:group style="position:absolute;left:5917;top:1786;width:10;height:20" coordorigin="5917,1786" coordsize="10,20">
              <v:shape style="position:absolute;left:5917;top:1786;width:10;height:20" coordorigin="5917,1786" coordsize="10,20" path="m5917,1805l5927,1805,5927,1786,5917,1786,5917,1805xe" filled="true" fillcolor="#000000" stroked="false">
                <v:path arrowok="t"/>
                <v:fill type="solid"/>
              </v:shape>
            </v:group>
            <v:group style="position:absolute;left:5917;top:1805;width:10;height:20" coordorigin="5917,1805" coordsize="10,20">
              <v:shape style="position:absolute;left:5917;top:1805;width:10;height:20" coordorigin="5917,1805" coordsize="10,20" path="m5917,1824l5927,1824,5927,1805,5917,1805,5917,1824xe" filled="true" fillcolor="#000000" stroked="false">
                <v:path arrowok="t"/>
                <v:fill type="solid"/>
              </v:shape>
            </v:group>
            <v:group style="position:absolute;left:5917;top:1824;width:10;height:20" coordorigin="5917,1824" coordsize="10,20">
              <v:shape style="position:absolute;left:5917;top:1824;width:10;height:20" coordorigin="5917,1824" coordsize="10,20" path="m5917,1844l5927,1844,5927,1824,5917,1824,5917,1844xe" filled="true" fillcolor="#000000" stroked="false">
                <v:path arrowok="t"/>
                <v:fill type="solid"/>
              </v:shape>
            </v:group>
            <v:group style="position:absolute;left:5917;top:1844;width:10;height:20" coordorigin="5917,1844" coordsize="10,20">
              <v:shape style="position:absolute;left:5917;top:1844;width:10;height:20" coordorigin="5917,1844" coordsize="10,20" path="m5917,1863l5927,1863,5927,1844,5917,1844,5917,1863xe" filled="true" fillcolor="#000000" stroked="false">
                <v:path arrowok="t"/>
                <v:fill type="solid"/>
              </v:shape>
            </v:group>
            <v:group style="position:absolute;left:5917;top:1863;width:10;height:20" coordorigin="5917,1863" coordsize="10,20">
              <v:shape style="position:absolute;left:5917;top:1863;width:10;height:20" coordorigin="5917,1863" coordsize="10,20" path="m5917,1882l5927,1882,5927,1863,5917,1863,5917,1882xe" filled="true" fillcolor="#000000" stroked="false">
                <v:path arrowok="t"/>
                <v:fill type="solid"/>
              </v:shape>
            </v:group>
            <v:group style="position:absolute;left:5917;top:1882;width:10;height:20" coordorigin="5917,1882" coordsize="10,20">
              <v:shape style="position:absolute;left:5917;top:1882;width:10;height:20" coordorigin="5917,1882" coordsize="10,20" path="m5917,1901l5927,1901,5927,1882,5917,1882,5917,1901xe" filled="true" fillcolor="#000000" stroked="false">
                <v:path arrowok="t"/>
                <v:fill type="solid"/>
              </v:shape>
            </v:group>
            <v:group style="position:absolute;left:5917;top:1901;width:10;height:20" coordorigin="5917,1901" coordsize="10,20">
              <v:shape style="position:absolute;left:5917;top:1901;width:10;height:20" coordorigin="5917,1901" coordsize="10,20" path="m5917,1920l5927,1920,5927,1901,5917,1901,5917,1920xe" filled="true" fillcolor="#000000" stroked="false">
                <v:path arrowok="t"/>
                <v:fill type="solid"/>
              </v:shape>
            </v:group>
            <v:group style="position:absolute;left:5917;top:1920;width:10;height:20" coordorigin="5917,1920" coordsize="10,20">
              <v:shape style="position:absolute;left:5917;top:1920;width:10;height:20" coordorigin="5917,1920" coordsize="10,20" path="m5917,1940l5927,1940,5927,1920,5917,1920,5917,1940xe" filled="true" fillcolor="#000000" stroked="false">
                <v:path arrowok="t"/>
                <v:fill type="solid"/>
              </v:shape>
            </v:group>
            <v:group style="position:absolute;left:5917;top:1940;width:10;height:20" coordorigin="5917,1940" coordsize="10,20">
              <v:shape style="position:absolute;left:5917;top:1940;width:10;height:20" coordorigin="5917,1940" coordsize="10,20" path="m5917,1959l5927,1959,5927,1940,5917,1940,5917,1959xe" filled="true" fillcolor="#000000" stroked="false">
                <v:path arrowok="t"/>
                <v:fill type="solid"/>
              </v:shape>
            </v:group>
            <v:group style="position:absolute;left:5917;top:1959;width:10;height:20" coordorigin="5917,1959" coordsize="10,20">
              <v:shape style="position:absolute;left:5917;top:1959;width:10;height:20" coordorigin="5917,1959" coordsize="10,20" path="m5917,1978l5927,1978,5927,1959,5917,1959,5917,1978xe" filled="true" fillcolor="#000000" stroked="false">
                <v:path arrowok="t"/>
                <v:fill type="solid"/>
              </v:shape>
            </v:group>
            <v:group style="position:absolute;left:5917;top:1978;width:10;height:20" coordorigin="5917,1978" coordsize="10,20">
              <v:shape style="position:absolute;left:5917;top:1978;width:10;height:20" coordorigin="5917,1978" coordsize="10,20" path="m5917,1997l5927,1997,5927,1978,5917,1978,5917,1997xe" filled="true" fillcolor="#000000" stroked="false">
                <v:path arrowok="t"/>
                <v:fill type="solid"/>
              </v:shape>
            </v:group>
            <v:group style="position:absolute;left:5917;top:1997;width:10;height:20" coordorigin="5917,1997" coordsize="10,20">
              <v:shape style="position:absolute;left:5917;top:1997;width:10;height:20" coordorigin="5917,1997" coordsize="10,20" path="m5917,2016l5927,2016,5927,1997,5917,1997,5917,2016xe" filled="true" fillcolor="#000000" stroked="false">
                <v:path arrowok="t"/>
                <v:fill type="solid"/>
              </v:shape>
            </v:group>
            <v:group style="position:absolute;left:5917;top:2016;width:10;height:20" coordorigin="5917,2016" coordsize="10,20">
              <v:shape style="position:absolute;left:5917;top:2016;width:10;height:20" coordorigin="5917,2016" coordsize="10,20" path="m5917,2036l5927,2036,5927,2016,5917,2016,5917,2036xe" filled="true" fillcolor="#000000" stroked="false">
                <v:path arrowok="t"/>
                <v:fill type="solid"/>
              </v:shape>
            </v:group>
            <v:group style="position:absolute;left:5917;top:2036;width:10;height:20" coordorigin="5917,2036" coordsize="10,20">
              <v:shape style="position:absolute;left:5917;top:2036;width:10;height:20" coordorigin="5917,2036" coordsize="10,20" path="m5917,2055l5927,2055,5927,2036,5917,2036,5917,2055xe" filled="true" fillcolor="#000000" stroked="false">
                <v:path arrowok="t"/>
                <v:fill type="solid"/>
              </v:shape>
            </v:group>
            <v:group style="position:absolute;left:5917;top:2055;width:10;height:20" coordorigin="5917,2055" coordsize="10,20">
              <v:shape style="position:absolute;left:5917;top:2055;width:10;height:20" coordorigin="5917,2055" coordsize="10,20" path="m5917,2074l5927,2074,5927,2055,5917,2055,5917,2074xe" filled="true" fillcolor="#000000" stroked="false">
                <v:path arrowok="t"/>
                <v:fill type="solid"/>
              </v:shape>
            </v:group>
            <v:group style="position:absolute;left:5917;top:2074;width:10;height:20" coordorigin="5917,2074" coordsize="10,20">
              <v:shape style="position:absolute;left:5917;top:2074;width:10;height:20" coordorigin="5917,2074" coordsize="10,20" path="m5917,2093l5927,2093,5927,2074,5917,2074,5917,2093xe" filled="true" fillcolor="#000000" stroked="false">
                <v:path arrowok="t"/>
                <v:fill type="solid"/>
              </v:shape>
            </v:group>
            <v:group style="position:absolute;left:5917;top:2093;width:10;height:20" coordorigin="5917,2093" coordsize="10,20">
              <v:shape style="position:absolute;left:5917;top:2093;width:10;height:20" coordorigin="5917,2093" coordsize="10,20" path="m5917,2112l5927,2112,5927,2093,5917,2093,5917,2112xe" filled="true" fillcolor="#000000" stroked="false">
                <v:path arrowok="t"/>
                <v:fill type="solid"/>
              </v:shape>
            </v:group>
            <v:group style="position:absolute;left:5917;top:2112;width:10;height:20" coordorigin="5917,2112" coordsize="10,20">
              <v:shape style="position:absolute;left:5917;top:2112;width:10;height:20" coordorigin="5917,2112" coordsize="10,20" path="m5917,2132l5927,2132,5927,2112,5917,2112,5917,2132xe" filled="true" fillcolor="#000000" stroked="false">
                <v:path arrowok="t"/>
                <v:fill type="solid"/>
              </v:shape>
            </v:group>
            <v:group style="position:absolute;left:5917;top:2132;width:10;height:20" coordorigin="5917,2132" coordsize="10,20">
              <v:shape style="position:absolute;left:5917;top:2132;width:10;height:20" coordorigin="5917,2132" coordsize="10,20" path="m5917,2151l5927,2151,5927,2132,5917,2132,5917,2151xe" filled="true" fillcolor="#000000" stroked="false">
                <v:path arrowok="t"/>
                <v:fill type="solid"/>
              </v:shape>
            </v:group>
            <v:group style="position:absolute;left:5917;top:2151;width:10;height:20" coordorigin="5917,2151" coordsize="10,20">
              <v:shape style="position:absolute;left:5917;top:2151;width:10;height:20" coordorigin="5917,2151" coordsize="10,20" path="m5917,2170l5927,2170,5927,2151,5917,2151,5917,2170xe" filled="true" fillcolor="#000000" stroked="false">
                <v:path arrowok="t"/>
                <v:fill type="solid"/>
              </v:shape>
            </v:group>
            <v:group style="position:absolute;left:5917;top:2170;width:10;height:20" coordorigin="5917,2170" coordsize="10,20">
              <v:shape style="position:absolute;left:5917;top:2170;width:10;height:20" coordorigin="5917,2170" coordsize="10,20" path="m5917,2189l5927,2189,5927,2170,5917,2170,5917,2189xe" filled="true" fillcolor="#000000" stroked="false">
                <v:path arrowok="t"/>
                <v:fill type="solid"/>
              </v:shape>
            </v:group>
            <v:group style="position:absolute;left:5917;top:2189;width:10;height:20" coordorigin="5917,2189" coordsize="10,20">
              <v:shape style="position:absolute;left:5917;top:2189;width:10;height:20" coordorigin="5917,2189" coordsize="10,20" path="m5917,2208l5927,2208,5927,2189,5917,2189,5917,2208xe" filled="true" fillcolor="#000000" stroked="false">
                <v:path arrowok="t"/>
                <v:fill type="solid"/>
              </v:shape>
            </v:group>
            <v:group style="position:absolute;left:5917;top:2208;width:10;height:20" coordorigin="5917,2208" coordsize="10,20">
              <v:shape style="position:absolute;left:5917;top:2208;width:10;height:20" coordorigin="5917,2208" coordsize="10,20" path="m5917,2228l5927,2228,5927,2208,5917,2208,5917,2228xe" filled="true" fillcolor="#000000" stroked="false">
                <v:path arrowok="t"/>
                <v:fill type="solid"/>
              </v:shape>
            </v:group>
            <v:group style="position:absolute;left:5917;top:2228;width:10;height:20" coordorigin="5917,2228" coordsize="10,20">
              <v:shape style="position:absolute;left:5917;top:2228;width:10;height:20" coordorigin="5917,2228" coordsize="10,20" path="m5917,2247l5927,2247,5927,2228,5917,2228,5917,2247xe" filled="true" fillcolor="#000000" stroked="false">
                <v:path arrowok="t"/>
                <v:fill type="solid"/>
              </v:shape>
            </v:group>
            <v:group style="position:absolute;left:5917;top:2247;width:10;height:20" coordorigin="5917,2247" coordsize="10,20">
              <v:shape style="position:absolute;left:5917;top:2247;width:10;height:20" coordorigin="5917,2247" coordsize="10,20" path="m5917,2266l5927,2266,5927,2247,5917,2247,5917,2266xe" filled="true" fillcolor="#000000" stroked="false">
                <v:path arrowok="t"/>
                <v:fill type="solid"/>
              </v:shape>
            </v:group>
            <v:group style="position:absolute;left:5917;top:2266;width:10;height:20" coordorigin="5917,2266" coordsize="10,20">
              <v:shape style="position:absolute;left:5917;top:2266;width:10;height:20" coordorigin="5917,2266" coordsize="10,20" path="m5917,2285l5927,2285,5927,2266,5917,2266,5917,2285xe" filled="true" fillcolor="#000000" stroked="false">
                <v:path arrowok="t"/>
                <v:fill type="solid"/>
              </v:shape>
            </v:group>
            <v:group style="position:absolute;left:5917;top:2285;width:10;height:20" coordorigin="5917,2285" coordsize="10,20">
              <v:shape style="position:absolute;left:5917;top:2285;width:10;height:20" coordorigin="5917,2285" coordsize="10,20" path="m5917,2304l5927,2304,5927,2285,5917,2285,5917,2304xe" filled="true" fillcolor="#000000" stroked="false">
                <v:path arrowok="t"/>
                <v:fill type="solid"/>
              </v:shape>
            </v:group>
            <v:group style="position:absolute;left:5917;top:2304;width:10;height:20" coordorigin="5917,2304" coordsize="10,20">
              <v:shape style="position:absolute;left:5917;top:2304;width:10;height:20" coordorigin="5917,2304" coordsize="10,20" path="m5917,2324l5927,2324,5927,2304,5917,2304,5917,2324xe" filled="true" fillcolor="#000000" stroked="false">
                <v:path arrowok="t"/>
                <v:fill type="solid"/>
              </v:shape>
            </v:group>
            <v:group style="position:absolute;left:5917;top:2324;width:10;height:20" coordorigin="5917,2324" coordsize="10,20">
              <v:shape style="position:absolute;left:5917;top:2324;width:10;height:20" coordorigin="5917,2324" coordsize="10,20" path="m5917,2343l5927,2343,5927,2324,5917,2324,5917,2343xe" filled="true" fillcolor="#000000" stroked="false">
                <v:path arrowok="t"/>
                <v:fill type="solid"/>
              </v:shape>
            </v:group>
            <v:group style="position:absolute;left:5917;top:2350;width:10;height:2" coordorigin="5917,2350" coordsize="10,2">
              <v:shape style="position:absolute;left:5917;top:2350;width:10;height:2" coordorigin="5917,2350" coordsize="10,0" path="m5917,2350l5927,2350e" filled="false" stroked="true" strokeweight=".71997pt" strokecolor="#000000">
                <v:path arrowok="t"/>
              </v:shape>
            </v:group>
            <v:group style="position:absolute;left:7038;top:1556;width:10;height:20" coordorigin="7038,1556" coordsize="10,20">
              <v:shape style="position:absolute;left:7038;top:1556;width:10;height:20" coordorigin="7038,1556" coordsize="10,20" path="m7038,1575l7048,1575,7048,1556,7038,1556,7038,1575xe" filled="true" fillcolor="#000000" stroked="false">
                <v:path arrowok="t"/>
                <v:fill type="solid"/>
              </v:shape>
            </v:group>
            <v:group style="position:absolute;left:7038;top:1575;width:10;height:20" coordorigin="7038,1575" coordsize="10,20">
              <v:shape style="position:absolute;left:7038;top:1575;width:10;height:20" coordorigin="7038,1575" coordsize="10,20" path="m7038,1594l7048,1594,7048,1575,7038,1575,7038,1594xe" filled="true" fillcolor="#000000" stroked="false">
                <v:path arrowok="t"/>
                <v:fill type="solid"/>
              </v:shape>
            </v:group>
            <v:group style="position:absolute;left:7038;top:1594;width:10;height:20" coordorigin="7038,1594" coordsize="10,20">
              <v:shape style="position:absolute;left:7038;top:1594;width:10;height:20" coordorigin="7038,1594" coordsize="10,20" path="m7038,1613l7048,1613,7048,1594,7038,1594,7038,1613xe" filled="true" fillcolor="#000000" stroked="false">
                <v:path arrowok="t"/>
                <v:fill type="solid"/>
              </v:shape>
            </v:group>
            <v:group style="position:absolute;left:7038;top:1613;width:10;height:20" coordorigin="7038,1613" coordsize="10,20">
              <v:shape style="position:absolute;left:7038;top:1613;width:10;height:20" coordorigin="7038,1613" coordsize="10,20" path="m7038,1632l7048,1632,7048,1613,7038,1613,7038,1632xe" filled="true" fillcolor="#000000" stroked="false">
                <v:path arrowok="t"/>
                <v:fill type="solid"/>
              </v:shape>
            </v:group>
            <v:group style="position:absolute;left:7038;top:1632;width:10;height:20" coordorigin="7038,1632" coordsize="10,20">
              <v:shape style="position:absolute;left:7038;top:1632;width:10;height:20" coordorigin="7038,1632" coordsize="10,20" path="m7038,1652l7048,1652,7048,1632,7038,1632,7038,1652xe" filled="true" fillcolor="#000000" stroked="false">
                <v:path arrowok="t"/>
                <v:fill type="solid"/>
              </v:shape>
            </v:group>
            <v:group style="position:absolute;left:7038;top:1652;width:10;height:20" coordorigin="7038,1652" coordsize="10,20">
              <v:shape style="position:absolute;left:7038;top:1652;width:10;height:20" coordorigin="7038,1652" coordsize="10,20" path="m7038,1671l7048,1671,7048,1652,7038,1652,7038,1671xe" filled="true" fillcolor="#000000" stroked="false">
                <v:path arrowok="t"/>
                <v:fill type="solid"/>
              </v:shape>
            </v:group>
            <v:group style="position:absolute;left:7038;top:1671;width:10;height:20" coordorigin="7038,1671" coordsize="10,20">
              <v:shape style="position:absolute;left:7038;top:1671;width:10;height:20" coordorigin="7038,1671" coordsize="10,20" path="m7038,1690l7048,1690,7048,1671,7038,1671,7038,1690xe" filled="true" fillcolor="#000000" stroked="false">
                <v:path arrowok="t"/>
                <v:fill type="solid"/>
              </v:shape>
            </v:group>
            <v:group style="position:absolute;left:7038;top:1690;width:10;height:20" coordorigin="7038,1690" coordsize="10,20">
              <v:shape style="position:absolute;left:7038;top:1690;width:10;height:20" coordorigin="7038,1690" coordsize="10,20" path="m7038,1709l7048,1709,7048,1690,7038,1690,7038,1709xe" filled="true" fillcolor="#000000" stroked="false">
                <v:path arrowok="t"/>
                <v:fill type="solid"/>
              </v:shape>
            </v:group>
            <v:group style="position:absolute;left:7038;top:1709;width:10;height:20" coordorigin="7038,1709" coordsize="10,20">
              <v:shape style="position:absolute;left:7038;top:1709;width:10;height:20" coordorigin="7038,1709" coordsize="10,20" path="m7038,1728l7048,1728,7048,1709,7038,1709,7038,1728xe" filled="true" fillcolor="#000000" stroked="false">
                <v:path arrowok="t"/>
                <v:fill type="solid"/>
              </v:shape>
            </v:group>
            <v:group style="position:absolute;left:7038;top:1728;width:10;height:20" coordorigin="7038,1728" coordsize="10,20">
              <v:shape style="position:absolute;left:7038;top:1728;width:10;height:20" coordorigin="7038,1728" coordsize="10,20" path="m7038,1748l7048,1748,7048,1728,7038,1728,7038,1748xe" filled="true" fillcolor="#000000" stroked="false">
                <v:path arrowok="t"/>
                <v:fill type="solid"/>
              </v:shape>
            </v:group>
            <v:group style="position:absolute;left:7038;top:1748;width:10;height:20" coordorigin="7038,1748" coordsize="10,20">
              <v:shape style="position:absolute;left:7038;top:1748;width:10;height:20" coordorigin="7038,1748" coordsize="10,20" path="m7038,1767l7048,1767,7048,1748,7038,1748,7038,1767xe" filled="true" fillcolor="#000000" stroked="false">
                <v:path arrowok="t"/>
                <v:fill type="solid"/>
              </v:shape>
            </v:group>
            <v:group style="position:absolute;left:7038;top:1767;width:10;height:20" coordorigin="7038,1767" coordsize="10,20">
              <v:shape style="position:absolute;left:7038;top:1767;width:10;height:20" coordorigin="7038,1767" coordsize="10,20" path="m7038,1786l7048,1786,7048,1767,7038,1767,7038,1786xe" filled="true" fillcolor="#000000" stroked="false">
                <v:path arrowok="t"/>
                <v:fill type="solid"/>
              </v:shape>
            </v:group>
            <v:group style="position:absolute;left:7038;top:1786;width:10;height:20" coordorigin="7038,1786" coordsize="10,20">
              <v:shape style="position:absolute;left:7038;top:1786;width:10;height:20" coordorigin="7038,1786" coordsize="10,20" path="m7038,1805l7048,1805,7048,1786,7038,1786,7038,1805xe" filled="true" fillcolor="#000000" stroked="false">
                <v:path arrowok="t"/>
                <v:fill type="solid"/>
              </v:shape>
            </v:group>
            <v:group style="position:absolute;left:7038;top:1805;width:10;height:20" coordorigin="7038,1805" coordsize="10,20">
              <v:shape style="position:absolute;left:7038;top:1805;width:10;height:20" coordorigin="7038,1805" coordsize="10,20" path="m7038,1824l7048,1824,7048,1805,7038,1805,7038,1824xe" filled="true" fillcolor="#000000" stroked="false">
                <v:path arrowok="t"/>
                <v:fill type="solid"/>
              </v:shape>
            </v:group>
            <v:group style="position:absolute;left:7038;top:1824;width:10;height:20" coordorigin="7038,1824" coordsize="10,20">
              <v:shape style="position:absolute;left:7038;top:1824;width:10;height:20" coordorigin="7038,1824" coordsize="10,20" path="m7038,1844l7048,1844,7048,1824,7038,1824,7038,1844xe" filled="true" fillcolor="#000000" stroked="false">
                <v:path arrowok="t"/>
                <v:fill type="solid"/>
              </v:shape>
            </v:group>
            <v:group style="position:absolute;left:7038;top:1844;width:10;height:20" coordorigin="7038,1844" coordsize="10,20">
              <v:shape style="position:absolute;left:7038;top:1844;width:10;height:20" coordorigin="7038,1844" coordsize="10,20" path="m7038,1863l7048,1863,7048,1844,7038,1844,7038,1863xe" filled="true" fillcolor="#000000" stroked="false">
                <v:path arrowok="t"/>
                <v:fill type="solid"/>
              </v:shape>
            </v:group>
            <v:group style="position:absolute;left:7038;top:1863;width:10;height:20" coordorigin="7038,1863" coordsize="10,20">
              <v:shape style="position:absolute;left:7038;top:1863;width:10;height:20" coordorigin="7038,1863" coordsize="10,20" path="m7038,1882l7048,1882,7048,1863,7038,1863,7038,1882xe" filled="true" fillcolor="#000000" stroked="false">
                <v:path arrowok="t"/>
                <v:fill type="solid"/>
              </v:shape>
            </v:group>
            <v:group style="position:absolute;left:7038;top:1882;width:10;height:20" coordorigin="7038,1882" coordsize="10,20">
              <v:shape style="position:absolute;left:7038;top:1882;width:10;height:20" coordorigin="7038,1882" coordsize="10,20" path="m7038,1901l7048,1901,7048,1882,7038,1882,7038,1901xe" filled="true" fillcolor="#000000" stroked="false">
                <v:path arrowok="t"/>
                <v:fill type="solid"/>
              </v:shape>
            </v:group>
            <v:group style="position:absolute;left:7038;top:1901;width:10;height:20" coordorigin="7038,1901" coordsize="10,20">
              <v:shape style="position:absolute;left:7038;top:1901;width:10;height:20" coordorigin="7038,1901" coordsize="10,20" path="m7038,1920l7048,1920,7048,1901,7038,1901,7038,1920xe" filled="true" fillcolor="#000000" stroked="false">
                <v:path arrowok="t"/>
                <v:fill type="solid"/>
              </v:shape>
            </v:group>
            <v:group style="position:absolute;left:7038;top:1920;width:10;height:20" coordorigin="7038,1920" coordsize="10,20">
              <v:shape style="position:absolute;left:7038;top:1920;width:10;height:20" coordorigin="7038,1920" coordsize="10,20" path="m7038,1940l7048,1940,7048,1920,7038,1920,7038,1940xe" filled="true" fillcolor="#000000" stroked="false">
                <v:path arrowok="t"/>
                <v:fill type="solid"/>
              </v:shape>
            </v:group>
            <v:group style="position:absolute;left:7038;top:1940;width:10;height:20" coordorigin="7038,1940" coordsize="10,20">
              <v:shape style="position:absolute;left:7038;top:1940;width:10;height:20" coordorigin="7038,1940" coordsize="10,20" path="m7038,1959l7048,1959,7048,1940,7038,1940,7038,1959xe" filled="true" fillcolor="#000000" stroked="false">
                <v:path arrowok="t"/>
                <v:fill type="solid"/>
              </v:shape>
            </v:group>
            <v:group style="position:absolute;left:7038;top:1959;width:10;height:20" coordorigin="7038,1959" coordsize="10,20">
              <v:shape style="position:absolute;left:7038;top:1959;width:10;height:20" coordorigin="7038,1959" coordsize="10,20" path="m7038,1978l7048,1978,7048,1959,7038,1959,7038,1978xe" filled="true" fillcolor="#000000" stroked="false">
                <v:path arrowok="t"/>
                <v:fill type="solid"/>
              </v:shape>
            </v:group>
            <v:group style="position:absolute;left:7038;top:1978;width:10;height:20" coordorigin="7038,1978" coordsize="10,20">
              <v:shape style="position:absolute;left:7038;top:1978;width:10;height:20" coordorigin="7038,1978" coordsize="10,20" path="m7038,1997l7048,1997,7048,1978,7038,1978,7038,1997xe" filled="true" fillcolor="#000000" stroked="false">
                <v:path arrowok="t"/>
                <v:fill type="solid"/>
              </v:shape>
            </v:group>
            <v:group style="position:absolute;left:7038;top:1997;width:10;height:20" coordorigin="7038,1997" coordsize="10,20">
              <v:shape style="position:absolute;left:7038;top:1997;width:10;height:20" coordorigin="7038,1997" coordsize="10,20" path="m7038,2016l7048,2016,7048,1997,7038,1997,7038,2016xe" filled="true" fillcolor="#000000" stroked="false">
                <v:path arrowok="t"/>
                <v:fill type="solid"/>
              </v:shape>
            </v:group>
            <v:group style="position:absolute;left:7038;top:2016;width:10;height:20" coordorigin="7038,2016" coordsize="10,20">
              <v:shape style="position:absolute;left:7038;top:2016;width:10;height:20" coordorigin="7038,2016" coordsize="10,20" path="m7038,2036l7048,2036,7048,2016,7038,2016,7038,2036xe" filled="true" fillcolor="#000000" stroked="false">
                <v:path arrowok="t"/>
                <v:fill type="solid"/>
              </v:shape>
            </v:group>
            <v:group style="position:absolute;left:7038;top:2036;width:10;height:20" coordorigin="7038,2036" coordsize="10,20">
              <v:shape style="position:absolute;left:7038;top:2036;width:10;height:20" coordorigin="7038,2036" coordsize="10,20" path="m7038,2055l7048,2055,7048,2036,7038,2036,7038,2055xe" filled="true" fillcolor="#000000" stroked="false">
                <v:path arrowok="t"/>
                <v:fill type="solid"/>
              </v:shape>
            </v:group>
            <v:group style="position:absolute;left:7038;top:2055;width:10;height:20" coordorigin="7038,2055" coordsize="10,20">
              <v:shape style="position:absolute;left:7038;top:2055;width:10;height:20" coordorigin="7038,2055" coordsize="10,20" path="m7038,2074l7048,2074,7048,2055,7038,2055,7038,2074xe" filled="true" fillcolor="#000000" stroked="false">
                <v:path arrowok="t"/>
                <v:fill type="solid"/>
              </v:shape>
            </v:group>
            <v:group style="position:absolute;left:7038;top:2074;width:10;height:20" coordorigin="7038,2074" coordsize="10,20">
              <v:shape style="position:absolute;left:7038;top:2074;width:10;height:20" coordorigin="7038,2074" coordsize="10,20" path="m7038,2093l7048,2093,7048,2074,7038,2074,7038,2093xe" filled="true" fillcolor="#000000" stroked="false">
                <v:path arrowok="t"/>
                <v:fill type="solid"/>
              </v:shape>
            </v:group>
            <v:group style="position:absolute;left:7038;top:2093;width:10;height:20" coordorigin="7038,2093" coordsize="10,20">
              <v:shape style="position:absolute;left:7038;top:2093;width:10;height:20" coordorigin="7038,2093" coordsize="10,20" path="m7038,2112l7048,2112,7048,2093,7038,2093,7038,2112xe" filled="true" fillcolor="#000000" stroked="false">
                <v:path arrowok="t"/>
                <v:fill type="solid"/>
              </v:shape>
            </v:group>
            <v:group style="position:absolute;left:7038;top:2112;width:10;height:20" coordorigin="7038,2112" coordsize="10,20">
              <v:shape style="position:absolute;left:7038;top:2112;width:10;height:20" coordorigin="7038,2112" coordsize="10,20" path="m7038,2132l7048,2132,7048,2112,7038,2112,7038,2132xe" filled="true" fillcolor="#000000" stroked="false">
                <v:path arrowok="t"/>
                <v:fill type="solid"/>
              </v:shape>
            </v:group>
            <v:group style="position:absolute;left:7038;top:2132;width:10;height:20" coordorigin="7038,2132" coordsize="10,20">
              <v:shape style="position:absolute;left:7038;top:2132;width:10;height:20" coordorigin="7038,2132" coordsize="10,20" path="m7038,2151l7048,2151,7048,2132,7038,2132,7038,2151xe" filled="true" fillcolor="#000000" stroked="false">
                <v:path arrowok="t"/>
                <v:fill type="solid"/>
              </v:shape>
            </v:group>
            <v:group style="position:absolute;left:7038;top:2151;width:10;height:20" coordorigin="7038,2151" coordsize="10,20">
              <v:shape style="position:absolute;left:7038;top:2151;width:10;height:20" coordorigin="7038,2151" coordsize="10,20" path="m7038,2170l7048,2170,7048,2151,7038,2151,7038,2170xe" filled="true" fillcolor="#000000" stroked="false">
                <v:path arrowok="t"/>
                <v:fill type="solid"/>
              </v:shape>
            </v:group>
            <v:group style="position:absolute;left:7038;top:2170;width:10;height:20" coordorigin="7038,2170" coordsize="10,20">
              <v:shape style="position:absolute;left:7038;top:2170;width:10;height:20" coordorigin="7038,2170" coordsize="10,20" path="m7038,2189l7048,2189,7048,2170,7038,2170,7038,2189xe" filled="true" fillcolor="#000000" stroked="false">
                <v:path arrowok="t"/>
                <v:fill type="solid"/>
              </v:shape>
            </v:group>
            <v:group style="position:absolute;left:7038;top:2189;width:10;height:20" coordorigin="7038,2189" coordsize="10,20">
              <v:shape style="position:absolute;left:7038;top:2189;width:10;height:20" coordorigin="7038,2189" coordsize="10,20" path="m7038,2208l7048,2208,7048,2189,7038,2189,7038,2208xe" filled="true" fillcolor="#000000" stroked="false">
                <v:path arrowok="t"/>
                <v:fill type="solid"/>
              </v:shape>
            </v:group>
            <v:group style="position:absolute;left:7038;top:2208;width:10;height:20" coordorigin="7038,2208" coordsize="10,20">
              <v:shape style="position:absolute;left:7038;top:2208;width:10;height:20" coordorigin="7038,2208" coordsize="10,20" path="m7038,2228l7048,2228,7048,2208,7038,2208,7038,2228xe" filled="true" fillcolor="#000000" stroked="false">
                <v:path arrowok="t"/>
                <v:fill type="solid"/>
              </v:shape>
            </v:group>
            <v:group style="position:absolute;left:7038;top:2228;width:10;height:20" coordorigin="7038,2228" coordsize="10,20">
              <v:shape style="position:absolute;left:7038;top:2228;width:10;height:20" coordorigin="7038,2228" coordsize="10,20" path="m7038,2247l7048,2247,7048,2228,7038,2228,7038,2247xe" filled="true" fillcolor="#000000" stroked="false">
                <v:path arrowok="t"/>
                <v:fill type="solid"/>
              </v:shape>
            </v:group>
            <v:group style="position:absolute;left:7038;top:2247;width:10;height:20" coordorigin="7038,2247" coordsize="10,20">
              <v:shape style="position:absolute;left:7038;top:2247;width:10;height:20" coordorigin="7038,2247" coordsize="10,20" path="m7038,2266l7048,2266,7048,2247,7038,2247,7038,2266xe" filled="true" fillcolor="#000000" stroked="false">
                <v:path arrowok="t"/>
                <v:fill type="solid"/>
              </v:shape>
            </v:group>
            <v:group style="position:absolute;left:7038;top:2266;width:10;height:20" coordorigin="7038,2266" coordsize="10,20">
              <v:shape style="position:absolute;left:7038;top:2266;width:10;height:20" coordorigin="7038,2266" coordsize="10,20" path="m7038,2285l7048,2285,7048,2266,7038,2266,7038,2285xe" filled="true" fillcolor="#000000" stroked="false">
                <v:path arrowok="t"/>
                <v:fill type="solid"/>
              </v:shape>
            </v:group>
            <v:group style="position:absolute;left:7038;top:2285;width:10;height:20" coordorigin="7038,2285" coordsize="10,20">
              <v:shape style="position:absolute;left:7038;top:2285;width:10;height:20" coordorigin="7038,2285" coordsize="10,20" path="m7038,2304l7048,2304,7048,2285,7038,2285,7038,2304xe" filled="true" fillcolor="#000000" stroked="false">
                <v:path arrowok="t"/>
                <v:fill type="solid"/>
              </v:shape>
            </v:group>
            <v:group style="position:absolute;left:7038;top:2304;width:10;height:20" coordorigin="7038,2304" coordsize="10,20">
              <v:shape style="position:absolute;left:7038;top:2304;width:10;height:20" coordorigin="7038,2304" coordsize="10,20" path="m7038,2324l7048,2324,7048,2304,7038,2304,7038,2324xe" filled="true" fillcolor="#000000" stroked="false">
                <v:path arrowok="t"/>
                <v:fill type="solid"/>
              </v:shape>
            </v:group>
            <v:group style="position:absolute;left:7038;top:2324;width:10;height:20" coordorigin="7038,2324" coordsize="10,20">
              <v:shape style="position:absolute;left:7038;top:2324;width:10;height:20" coordorigin="7038,2324" coordsize="10,20" path="m7038,2343l7048,2343,7048,2324,7038,2324,7038,2343xe" filled="true" fillcolor="#000000" stroked="false">
                <v:path arrowok="t"/>
                <v:fill type="solid"/>
              </v:shape>
            </v:group>
            <v:group style="position:absolute;left:7038;top:2350;width:10;height:2" coordorigin="7038,2350" coordsize="10,2">
              <v:shape style="position:absolute;left:7038;top:2350;width:10;height:2" coordorigin="7038,2350" coordsize="10,0" path="m7038,2350l7048,2350e" filled="false" stroked="true" strokeweight=".71997pt" strokecolor="#000000">
                <v:path arrowok="t"/>
              </v:shape>
            </v:group>
            <v:group style="position:absolute;left:7758;top:1556;width:10;height:20" coordorigin="7758,1556" coordsize="10,20">
              <v:shape style="position:absolute;left:7758;top:1556;width:10;height:20" coordorigin="7758,1556" coordsize="10,20" path="m7758,1575l7768,1575,7768,1556,7758,1556,7758,1575xe" filled="true" fillcolor="#000000" stroked="false">
                <v:path arrowok="t"/>
                <v:fill type="solid"/>
              </v:shape>
            </v:group>
            <v:group style="position:absolute;left:7758;top:1575;width:10;height:20" coordorigin="7758,1575" coordsize="10,20">
              <v:shape style="position:absolute;left:7758;top:1575;width:10;height:20" coordorigin="7758,1575" coordsize="10,20" path="m7758,1594l7768,1594,7768,1575,7758,1575,7758,1594xe" filled="true" fillcolor="#000000" stroked="false">
                <v:path arrowok="t"/>
                <v:fill type="solid"/>
              </v:shape>
            </v:group>
            <v:group style="position:absolute;left:7758;top:1594;width:10;height:20" coordorigin="7758,1594" coordsize="10,20">
              <v:shape style="position:absolute;left:7758;top:1594;width:10;height:20" coordorigin="7758,1594" coordsize="10,20" path="m7758,1613l7768,1613,7768,1594,7758,1594,7758,1613xe" filled="true" fillcolor="#000000" stroked="false">
                <v:path arrowok="t"/>
                <v:fill type="solid"/>
              </v:shape>
            </v:group>
            <v:group style="position:absolute;left:7758;top:1613;width:10;height:20" coordorigin="7758,1613" coordsize="10,20">
              <v:shape style="position:absolute;left:7758;top:1613;width:10;height:20" coordorigin="7758,1613" coordsize="10,20" path="m7758,1632l7768,1632,7768,1613,7758,1613,7758,1632xe" filled="true" fillcolor="#000000" stroked="false">
                <v:path arrowok="t"/>
                <v:fill type="solid"/>
              </v:shape>
            </v:group>
            <v:group style="position:absolute;left:7758;top:1632;width:10;height:20" coordorigin="7758,1632" coordsize="10,20">
              <v:shape style="position:absolute;left:7758;top:1632;width:10;height:20" coordorigin="7758,1632" coordsize="10,20" path="m7758,1652l7768,1652,7768,1632,7758,1632,7758,1652xe" filled="true" fillcolor="#000000" stroked="false">
                <v:path arrowok="t"/>
                <v:fill type="solid"/>
              </v:shape>
            </v:group>
            <v:group style="position:absolute;left:7758;top:1652;width:10;height:20" coordorigin="7758,1652" coordsize="10,20">
              <v:shape style="position:absolute;left:7758;top:1652;width:10;height:20" coordorigin="7758,1652" coordsize="10,20" path="m7758,1671l7768,1671,7768,1652,7758,1652,7758,1671xe" filled="true" fillcolor="#000000" stroked="false">
                <v:path arrowok="t"/>
                <v:fill type="solid"/>
              </v:shape>
            </v:group>
            <v:group style="position:absolute;left:7758;top:1671;width:10;height:20" coordorigin="7758,1671" coordsize="10,20">
              <v:shape style="position:absolute;left:7758;top:1671;width:10;height:20" coordorigin="7758,1671" coordsize="10,20" path="m7758,1690l7768,1690,7768,1671,7758,1671,7758,1690xe" filled="true" fillcolor="#000000" stroked="false">
                <v:path arrowok="t"/>
                <v:fill type="solid"/>
              </v:shape>
            </v:group>
            <v:group style="position:absolute;left:7758;top:1690;width:10;height:20" coordorigin="7758,1690" coordsize="10,20">
              <v:shape style="position:absolute;left:7758;top:1690;width:10;height:20" coordorigin="7758,1690" coordsize="10,20" path="m7758,1709l7768,1709,7768,1690,7758,1690,7758,1709xe" filled="true" fillcolor="#000000" stroked="false">
                <v:path arrowok="t"/>
                <v:fill type="solid"/>
              </v:shape>
            </v:group>
            <v:group style="position:absolute;left:7758;top:1709;width:10;height:20" coordorigin="7758,1709" coordsize="10,20">
              <v:shape style="position:absolute;left:7758;top:1709;width:10;height:20" coordorigin="7758,1709" coordsize="10,20" path="m7758,1728l7768,1728,7768,1709,7758,1709,7758,1728xe" filled="true" fillcolor="#000000" stroked="false">
                <v:path arrowok="t"/>
                <v:fill type="solid"/>
              </v:shape>
            </v:group>
            <v:group style="position:absolute;left:7758;top:1728;width:10;height:20" coordorigin="7758,1728" coordsize="10,20">
              <v:shape style="position:absolute;left:7758;top:1728;width:10;height:20" coordorigin="7758,1728" coordsize="10,20" path="m7758,1748l7768,1748,7768,1728,7758,1728,7758,1748xe" filled="true" fillcolor="#000000" stroked="false">
                <v:path arrowok="t"/>
                <v:fill type="solid"/>
              </v:shape>
            </v:group>
            <v:group style="position:absolute;left:7758;top:1748;width:10;height:20" coordorigin="7758,1748" coordsize="10,20">
              <v:shape style="position:absolute;left:7758;top:1748;width:10;height:20" coordorigin="7758,1748" coordsize="10,20" path="m7758,1767l7768,1767,7768,1748,7758,1748,7758,1767xe" filled="true" fillcolor="#000000" stroked="false">
                <v:path arrowok="t"/>
                <v:fill type="solid"/>
              </v:shape>
            </v:group>
            <v:group style="position:absolute;left:7758;top:1767;width:10;height:20" coordorigin="7758,1767" coordsize="10,20">
              <v:shape style="position:absolute;left:7758;top:1767;width:10;height:20" coordorigin="7758,1767" coordsize="10,20" path="m7758,1786l7768,1786,7768,1767,7758,1767,7758,1786xe" filled="true" fillcolor="#000000" stroked="false">
                <v:path arrowok="t"/>
                <v:fill type="solid"/>
              </v:shape>
            </v:group>
            <v:group style="position:absolute;left:7758;top:1786;width:10;height:20" coordorigin="7758,1786" coordsize="10,20">
              <v:shape style="position:absolute;left:7758;top:1786;width:10;height:20" coordorigin="7758,1786" coordsize="10,20" path="m7758,1805l7768,1805,7768,1786,7758,1786,7758,1805xe" filled="true" fillcolor="#000000" stroked="false">
                <v:path arrowok="t"/>
                <v:fill type="solid"/>
              </v:shape>
            </v:group>
            <v:group style="position:absolute;left:7758;top:1805;width:10;height:20" coordorigin="7758,1805" coordsize="10,20">
              <v:shape style="position:absolute;left:7758;top:1805;width:10;height:20" coordorigin="7758,1805" coordsize="10,20" path="m7758,1824l7768,1824,7768,1805,7758,1805,7758,1824xe" filled="true" fillcolor="#000000" stroked="false">
                <v:path arrowok="t"/>
                <v:fill type="solid"/>
              </v:shape>
            </v:group>
            <v:group style="position:absolute;left:7758;top:1824;width:10;height:20" coordorigin="7758,1824" coordsize="10,20">
              <v:shape style="position:absolute;left:7758;top:1824;width:10;height:20" coordorigin="7758,1824" coordsize="10,20" path="m7758,1844l7768,1844,7768,1824,7758,1824,7758,1844xe" filled="true" fillcolor="#000000" stroked="false">
                <v:path arrowok="t"/>
                <v:fill type="solid"/>
              </v:shape>
            </v:group>
            <v:group style="position:absolute;left:7758;top:1844;width:10;height:20" coordorigin="7758,1844" coordsize="10,20">
              <v:shape style="position:absolute;left:7758;top:1844;width:10;height:20" coordorigin="7758,1844" coordsize="10,20" path="m7758,1863l7768,1863,7768,1844,7758,1844,7758,1863xe" filled="true" fillcolor="#000000" stroked="false">
                <v:path arrowok="t"/>
                <v:fill type="solid"/>
              </v:shape>
            </v:group>
            <v:group style="position:absolute;left:7758;top:1863;width:10;height:20" coordorigin="7758,1863" coordsize="10,20">
              <v:shape style="position:absolute;left:7758;top:1863;width:10;height:20" coordorigin="7758,1863" coordsize="10,20" path="m7758,1882l7768,1882,7768,1863,7758,1863,7758,1882xe" filled="true" fillcolor="#000000" stroked="false">
                <v:path arrowok="t"/>
                <v:fill type="solid"/>
              </v:shape>
            </v:group>
            <v:group style="position:absolute;left:7758;top:1882;width:10;height:20" coordorigin="7758,1882" coordsize="10,20">
              <v:shape style="position:absolute;left:7758;top:1882;width:10;height:20" coordorigin="7758,1882" coordsize="10,20" path="m7758,1901l7768,1901,7768,1882,7758,1882,7758,1901xe" filled="true" fillcolor="#000000" stroked="false">
                <v:path arrowok="t"/>
                <v:fill type="solid"/>
              </v:shape>
            </v:group>
            <v:group style="position:absolute;left:7758;top:1901;width:10;height:20" coordorigin="7758,1901" coordsize="10,20">
              <v:shape style="position:absolute;left:7758;top:1901;width:10;height:20" coordorigin="7758,1901" coordsize="10,20" path="m7758,1920l7768,1920,7768,1901,7758,1901,7758,1920xe" filled="true" fillcolor="#000000" stroked="false">
                <v:path arrowok="t"/>
                <v:fill type="solid"/>
              </v:shape>
            </v:group>
            <v:group style="position:absolute;left:7758;top:1920;width:10;height:20" coordorigin="7758,1920" coordsize="10,20">
              <v:shape style="position:absolute;left:7758;top:1920;width:10;height:20" coordorigin="7758,1920" coordsize="10,20" path="m7758,1940l7768,1940,7768,1920,7758,1920,7758,1940xe" filled="true" fillcolor="#000000" stroked="false">
                <v:path arrowok="t"/>
                <v:fill type="solid"/>
              </v:shape>
            </v:group>
            <v:group style="position:absolute;left:7758;top:1940;width:10;height:20" coordorigin="7758,1940" coordsize="10,20">
              <v:shape style="position:absolute;left:7758;top:1940;width:10;height:20" coordorigin="7758,1940" coordsize="10,20" path="m7758,1959l7768,1959,7768,1940,7758,1940,7758,1959xe" filled="true" fillcolor="#000000" stroked="false">
                <v:path arrowok="t"/>
                <v:fill type="solid"/>
              </v:shape>
            </v:group>
            <v:group style="position:absolute;left:7758;top:1959;width:10;height:20" coordorigin="7758,1959" coordsize="10,20">
              <v:shape style="position:absolute;left:7758;top:1959;width:10;height:20" coordorigin="7758,1959" coordsize="10,20" path="m7758,1978l7768,1978,7768,1959,7758,1959,7758,1978xe" filled="true" fillcolor="#000000" stroked="false">
                <v:path arrowok="t"/>
                <v:fill type="solid"/>
              </v:shape>
            </v:group>
            <v:group style="position:absolute;left:7758;top:1978;width:10;height:20" coordorigin="7758,1978" coordsize="10,20">
              <v:shape style="position:absolute;left:7758;top:1978;width:10;height:20" coordorigin="7758,1978" coordsize="10,20" path="m7758,1997l7768,1997,7768,1978,7758,1978,7758,1997xe" filled="true" fillcolor="#000000" stroked="false">
                <v:path arrowok="t"/>
                <v:fill type="solid"/>
              </v:shape>
            </v:group>
            <v:group style="position:absolute;left:7758;top:1997;width:10;height:20" coordorigin="7758,1997" coordsize="10,20">
              <v:shape style="position:absolute;left:7758;top:1997;width:10;height:20" coordorigin="7758,1997" coordsize="10,20" path="m7758,2016l7768,2016,7768,1997,7758,1997,7758,2016xe" filled="true" fillcolor="#000000" stroked="false">
                <v:path arrowok="t"/>
                <v:fill type="solid"/>
              </v:shape>
            </v:group>
            <v:group style="position:absolute;left:7758;top:2016;width:10;height:20" coordorigin="7758,2016" coordsize="10,20">
              <v:shape style="position:absolute;left:7758;top:2016;width:10;height:20" coordorigin="7758,2016" coordsize="10,20" path="m7758,2036l7768,2036,7768,2016,7758,2016,7758,2036xe" filled="true" fillcolor="#000000" stroked="false">
                <v:path arrowok="t"/>
                <v:fill type="solid"/>
              </v:shape>
            </v:group>
            <v:group style="position:absolute;left:7758;top:2036;width:10;height:20" coordorigin="7758,2036" coordsize="10,20">
              <v:shape style="position:absolute;left:7758;top:2036;width:10;height:20" coordorigin="7758,2036" coordsize="10,20" path="m7758,2055l7768,2055,7768,2036,7758,2036,7758,2055xe" filled="true" fillcolor="#000000" stroked="false">
                <v:path arrowok="t"/>
                <v:fill type="solid"/>
              </v:shape>
            </v:group>
            <v:group style="position:absolute;left:7758;top:2055;width:10;height:20" coordorigin="7758,2055" coordsize="10,20">
              <v:shape style="position:absolute;left:7758;top:2055;width:10;height:20" coordorigin="7758,2055" coordsize="10,20" path="m7758,2074l7768,2074,7768,2055,7758,2055,7758,2074xe" filled="true" fillcolor="#000000" stroked="false">
                <v:path arrowok="t"/>
                <v:fill type="solid"/>
              </v:shape>
            </v:group>
            <v:group style="position:absolute;left:7758;top:2074;width:10;height:20" coordorigin="7758,2074" coordsize="10,20">
              <v:shape style="position:absolute;left:7758;top:2074;width:10;height:20" coordorigin="7758,2074" coordsize="10,20" path="m7758,2093l7768,2093,7768,2074,7758,2074,7758,2093xe" filled="true" fillcolor="#000000" stroked="false">
                <v:path arrowok="t"/>
                <v:fill type="solid"/>
              </v:shape>
            </v:group>
            <v:group style="position:absolute;left:7758;top:2093;width:10;height:20" coordorigin="7758,2093" coordsize="10,20">
              <v:shape style="position:absolute;left:7758;top:2093;width:10;height:20" coordorigin="7758,2093" coordsize="10,20" path="m7758,2112l7768,2112,7768,2093,7758,2093,7758,2112xe" filled="true" fillcolor="#000000" stroked="false">
                <v:path arrowok="t"/>
                <v:fill type="solid"/>
              </v:shape>
            </v:group>
            <v:group style="position:absolute;left:7758;top:2112;width:10;height:20" coordorigin="7758,2112" coordsize="10,20">
              <v:shape style="position:absolute;left:7758;top:2112;width:10;height:20" coordorigin="7758,2112" coordsize="10,20" path="m7758,2132l7768,2132,7768,2112,7758,2112,7758,2132xe" filled="true" fillcolor="#000000" stroked="false">
                <v:path arrowok="t"/>
                <v:fill type="solid"/>
              </v:shape>
            </v:group>
            <v:group style="position:absolute;left:7758;top:2132;width:10;height:20" coordorigin="7758,2132" coordsize="10,20">
              <v:shape style="position:absolute;left:7758;top:2132;width:10;height:20" coordorigin="7758,2132" coordsize="10,20" path="m7758,2151l7768,2151,7768,2132,7758,2132,7758,2151xe" filled="true" fillcolor="#000000" stroked="false">
                <v:path arrowok="t"/>
                <v:fill type="solid"/>
              </v:shape>
            </v:group>
            <v:group style="position:absolute;left:7758;top:2151;width:10;height:20" coordorigin="7758,2151" coordsize="10,20">
              <v:shape style="position:absolute;left:7758;top:2151;width:10;height:20" coordorigin="7758,2151" coordsize="10,20" path="m7758,2170l7768,2170,7768,2151,7758,2151,7758,2170xe" filled="true" fillcolor="#000000" stroked="false">
                <v:path arrowok="t"/>
                <v:fill type="solid"/>
              </v:shape>
            </v:group>
            <v:group style="position:absolute;left:7758;top:2170;width:10;height:20" coordorigin="7758,2170" coordsize="10,20">
              <v:shape style="position:absolute;left:7758;top:2170;width:10;height:20" coordorigin="7758,2170" coordsize="10,20" path="m7758,2189l7768,2189,7768,2170,7758,2170,7758,2189xe" filled="true" fillcolor="#000000" stroked="false">
                <v:path arrowok="t"/>
                <v:fill type="solid"/>
              </v:shape>
            </v:group>
            <v:group style="position:absolute;left:7758;top:2189;width:10;height:20" coordorigin="7758,2189" coordsize="10,20">
              <v:shape style="position:absolute;left:7758;top:2189;width:10;height:20" coordorigin="7758,2189" coordsize="10,20" path="m7758,2208l7768,2208,7768,2189,7758,2189,7758,2208xe" filled="true" fillcolor="#000000" stroked="false">
                <v:path arrowok="t"/>
                <v:fill type="solid"/>
              </v:shape>
            </v:group>
            <v:group style="position:absolute;left:7758;top:2208;width:10;height:20" coordorigin="7758,2208" coordsize="10,20">
              <v:shape style="position:absolute;left:7758;top:2208;width:10;height:20" coordorigin="7758,2208" coordsize="10,20" path="m7758,2228l7768,2228,7768,2208,7758,2208,7758,2228xe" filled="true" fillcolor="#000000" stroked="false">
                <v:path arrowok="t"/>
                <v:fill type="solid"/>
              </v:shape>
            </v:group>
            <v:group style="position:absolute;left:7758;top:2228;width:10;height:20" coordorigin="7758,2228" coordsize="10,20">
              <v:shape style="position:absolute;left:7758;top:2228;width:10;height:20" coordorigin="7758,2228" coordsize="10,20" path="m7758,2247l7768,2247,7768,2228,7758,2228,7758,2247xe" filled="true" fillcolor="#000000" stroked="false">
                <v:path arrowok="t"/>
                <v:fill type="solid"/>
              </v:shape>
            </v:group>
            <v:group style="position:absolute;left:7758;top:2247;width:10;height:20" coordorigin="7758,2247" coordsize="10,20">
              <v:shape style="position:absolute;left:7758;top:2247;width:10;height:20" coordorigin="7758,2247" coordsize="10,20" path="m7758,2266l7768,2266,7768,2247,7758,2247,7758,2266xe" filled="true" fillcolor="#000000" stroked="false">
                <v:path arrowok="t"/>
                <v:fill type="solid"/>
              </v:shape>
            </v:group>
            <v:group style="position:absolute;left:7758;top:2266;width:10;height:20" coordorigin="7758,2266" coordsize="10,20">
              <v:shape style="position:absolute;left:7758;top:2266;width:10;height:20" coordorigin="7758,2266" coordsize="10,20" path="m7758,2285l7768,2285,7768,2266,7758,2266,7758,2285xe" filled="true" fillcolor="#000000" stroked="false">
                <v:path arrowok="t"/>
                <v:fill type="solid"/>
              </v:shape>
            </v:group>
            <v:group style="position:absolute;left:7758;top:2285;width:10;height:20" coordorigin="7758,2285" coordsize="10,20">
              <v:shape style="position:absolute;left:7758;top:2285;width:10;height:20" coordorigin="7758,2285" coordsize="10,20" path="m7758,2304l7768,2304,7768,2285,7758,2285,7758,2304xe" filled="true" fillcolor="#000000" stroked="false">
                <v:path arrowok="t"/>
                <v:fill type="solid"/>
              </v:shape>
            </v:group>
            <v:group style="position:absolute;left:7758;top:2304;width:10;height:20" coordorigin="7758,2304" coordsize="10,20">
              <v:shape style="position:absolute;left:7758;top:2304;width:10;height:20" coordorigin="7758,2304" coordsize="10,20" path="m7758,2324l7768,2324,7768,2304,7758,2304,7758,2324xe" filled="true" fillcolor="#000000" stroked="false">
                <v:path arrowok="t"/>
                <v:fill type="solid"/>
              </v:shape>
            </v:group>
            <v:group style="position:absolute;left:7758;top:2324;width:10;height:20" coordorigin="7758,2324" coordsize="10,20">
              <v:shape style="position:absolute;left:7758;top:2324;width:10;height:20" coordorigin="7758,2324" coordsize="10,20" path="m7758,2343l7768,2343,7768,2324,7758,2324,7758,2343xe" filled="true" fillcolor="#000000" stroked="false">
                <v:path arrowok="t"/>
                <v:fill type="solid"/>
              </v:shape>
            </v:group>
            <v:group style="position:absolute;left:7758;top:2350;width:10;height:2" coordorigin="7758,2350" coordsize="10,2">
              <v:shape style="position:absolute;left:7758;top:2350;width:10;height:2" coordorigin="7758,2350" coordsize="10,0" path="m7758,2350l7768,2350e" filled="false" stroked="true" strokeweight=".71997pt" strokecolor="#000000">
                <v:path arrowok="t"/>
              </v:shape>
            </v:group>
            <v:group style="position:absolute;left:8882;top:1556;width:10;height:20" coordorigin="8882,1556" coordsize="10,20">
              <v:shape style="position:absolute;left:8882;top:1556;width:10;height:20" coordorigin="8882,1556" coordsize="10,20" path="m8882,1575l8892,1575,8892,1556,8882,1556,8882,1575xe" filled="true" fillcolor="#000000" stroked="false">
                <v:path arrowok="t"/>
                <v:fill type="solid"/>
              </v:shape>
            </v:group>
            <v:group style="position:absolute;left:8882;top:1575;width:10;height:20" coordorigin="8882,1575" coordsize="10,20">
              <v:shape style="position:absolute;left:8882;top:1575;width:10;height:20" coordorigin="8882,1575" coordsize="10,20" path="m8882,1594l8892,1594,8892,1575,8882,1575,8882,1594xe" filled="true" fillcolor="#000000" stroked="false">
                <v:path arrowok="t"/>
                <v:fill type="solid"/>
              </v:shape>
            </v:group>
            <v:group style="position:absolute;left:8882;top:1594;width:10;height:20" coordorigin="8882,1594" coordsize="10,20">
              <v:shape style="position:absolute;left:8882;top:1594;width:10;height:20" coordorigin="8882,1594" coordsize="10,20" path="m8882,1613l8892,1613,8892,1594,8882,1594,8882,1613xe" filled="true" fillcolor="#000000" stroked="false">
                <v:path arrowok="t"/>
                <v:fill type="solid"/>
              </v:shape>
            </v:group>
            <v:group style="position:absolute;left:8882;top:1613;width:10;height:20" coordorigin="8882,1613" coordsize="10,20">
              <v:shape style="position:absolute;left:8882;top:1613;width:10;height:20" coordorigin="8882,1613" coordsize="10,20" path="m8882,1632l8892,1632,8892,1613,8882,1613,8882,1632xe" filled="true" fillcolor="#000000" stroked="false">
                <v:path arrowok="t"/>
                <v:fill type="solid"/>
              </v:shape>
            </v:group>
            <v:group style="position:absolute;left:8882;top:1632;width:10;height:20" coordorigin="8882,1632" coordsize="10,20">
              <v:shape style="position:absolute;left:8882;top:1632;width:10;height:20" coordorigin="8882,1632" coordsize="10,20" path="m8882,1652l8892,1652,8892,1632,8882,1632,8882,1652xe" filled="true" fillcolor="#000000" stroked="false">
                <v:path arrowok="t"/>
                <v:fill type="solid"/>
              </v:shape>
            </v:group>
            <v:group style="position:absolute;left:8882;top:1652;width:10;height:20" coordorigin="8882,1652" coordsize="10,20">
              <v:shape style="position:absolute;left:8882;top:1652;width:10;height:20" coordorigin="8882,1652" coordsize="10,20" path="m8882,1671l8892,1671,8892,1652,8882,1652,8882,1671xe" filled="true" fillcolor="#000000" stroked="false">
                <v:path arrowok="t"/>
                <v:fill type="solid"/>
              </v:shape>
            </v:group>
            <v:group style="position:absolute;left:8882;top:1671;width:10;height:20" coordorigin="8882,1671" coordsize="10,20">
              <v:shape style="position:absolute;left:8882;top:1671;width:10;height:20" coordorigin="8882,1671" coordsize="10,20" path="m8882,1690l8892,1690,8892,1671,8882,1671,8882,1690xe" filled="true" fillcolor="#000000" stroked="false">
                <v:path arrowok="t"/>
                <v:fill type="solid"/>
              </v:shape>
            </v:group>
            <v:group style="position:absolute;left:8882;top:1690;width:10;height:20" coordorigin="8882,1690" coordsize="10,20">
              <v:shape style="position:absolute;left:8882;top:1690;width:10;height:20" coordorigin="8882,1690" coordsize="10,20" path="m8882,1709l8892,1709,8892,1690,8882,1690,8882,1709xe" filled="true" fillcolor="#000000" stroked="false">
                <v:path arrowok="t"/>
                <v:fill type="solid"/>
              </v:shape>
            </v:group>
            <v:group style="position:absolute;left:8882;top:1709;width:10;height:20" coordorigin="8882,1709" coordsize="10,20">
              <v:shape style="position:absolute;left:8882;top:1709;width:10;height:20" coordorigin="8882,1709" coordsize="10,20" path="m8882,1728l8892,1728,8892,1709,8882,1709,8882,1728xe" filled="true" fillcolor="#000000" stroked="false">
                <v:path arrowok="t"/>
                <v:fill type="solid"/>
              </v:shape>
            </v:group>
            <v:group style="position:absolute;left:8882;top:1728;width:10;height:20" coordorigin="8882,1728" coordsize="10,20">
              <v:shape style="position:absolute;left:8882;top:1728;width:10;height:20" coordorigin="8882,1728" coordsize="10,20" path="m8882,1748l8892,1748,8892,1728,8882,1728,8882,1748xe" filled="true" fillcolor="#000000" stroked="false">
                <v:path arrowok="t"/>
                <v:fill type="solid"/>
              </v:shape>
            </v:group>
            <v:group style="position:absolute;left:8882;top:1748;width:10;height:20" coordorigin="8882,1748" coordsize="10,20">
              <v:shape style="position:absolute;left:8882;top:1748;width:10;height:20" coordorigin="8882,1748" coordsize="10,20" path="m8882,1767l8892,1767,8892,1748,8882,1748,8882,1767xe" filled="true" fillcolor="#000000" stroked="false">
                <v:path arrowok="t"/>
                <v:fill type="solid"/>
              </v:shape>
            </v:group>
            <v:group style="position:absolute;left:8882;top:1767;width:10;height:20" coordorigin="8882,1767" coordsize="10,20">
              <v:shape style="position:absolute;left:8882;top:1767;width:10;height:20" coordorigin="8882,1767" coordsize="10,20" path="m8882,1786l8892,1786,8892,1767,8882,1767,8882,1786xe" filled="true" fillcolor="#000000" stroked="false">
                <v:path arrowok="t"/>
                <v:fill type="solid"/>
              </v:shape>
            </v:group>
            <v:group style="position:absolute;left:8882;top:1786;width:10;height:20" coordorigin="8882,1786" coordsize="10,20">
              <v:shape style="position:absolute;left:8882;top:1786;width:10;height:20" coordorigin="8882,1786" coordsize="10,20" path="m8882,1805l8892,1805,8892,1786,8882,1786,8882,1805xe" filled="true" fillcolor="#000000" stroked="false">
                <v:path arrowok="t"/>
                <v:fill type="solid"/>
              </v:shape>
            </v:group>
            <v:group style="position:absolute;left:8882;top:1805;width:10;height:20" coordorigin="8882,1805" coordsize="10,20">
              <v:shape style="position:absolute;left:8882;top:1805;width:10;height:20" coordorigin="8882,1805" coordsize="10,20" path="m8882,1824l8892,1824,8892,1805,8882,1805,8882,1824xe" filled="true" fillcolor="#000000" stroked="false">
                <v:path arrowok="t"/>
                <v:fill type="solid"/>
              </v:shape>
            </v:group>
            <v:group style="position:absolute;left:8882;top:1824;width:10;height:20" coordorigin="8882,1824" coordsize="10,20">
              <v:shape style="position:absolute;left:8882;top:1824;width:10;height:20" coordorigin="8882,1824" coordsize="10,20" path="m8882,1844l8892,1844,8892,1824,8882,1824,8882,1844xe" filled="true" fillcolor="#000000" stroked="false">
                <v:path arrowok="t"/>
                <v:fill type="solid"/>
              </v:shape>
            </v:group>
            <v:group style="position:absolute;left:8882;top:1844;width:10;height:20" coordorigin="8882,1844" coordsize="10,20">
              <v:shape style="position:absolute;left:8882;top:1844;width:10;height:20" coordorigin="8882,1844" coordsize="10,20" path="m8882,1863l8892,1863,8892,1844,8882,1844,8882,1863xe" filled="true" fillcolor="#000000" stroked="false">
                <v:path arrowok="t"/>
                <v:fill type="solid"/>
              </v:shape>
            </v:group>
            <v:group style="position:absolute;left:8882;top:1863;width:10;height:20" coordorigin="8882,1863" coordsize="10,20">
              <v:shape style="position:absolute;left:8882;top:1863;width:10;height:20" coordorigin="8882,1863" coordsize="10,20" path="m8882,1882l8892,1882,8892,1863,8882,1863,8882,1882xe" filled="true" fillcolor="#000000" stroked="false">
                <v:path arrowok="t"/>
                <v:fill type="solid"/>
              </v:shape>
            </v:group>
            <v:group style="position:absolute;left:8882;top:1882;width:10;height:20" coordorigin="8882,1882" coordsize="10,20">
              <v:shape style="position:absolute;left:8882;top:1882;width:10;height:20" coordorigin="8882,1882" coordsize="10,20" path="m8882,1901l8892,1901,8892,1882,8882,1882,8882,1901xe" filled="true" fillcolor="#000000" stroked="false">
                <v:path arrowok="t"/>
                <v:fill type="solid"/>
              </v:shape>
            </v:group>
            <v:group style="position:absolute;left:8882;top:1901;width:10;height:20" coordorigin="8882,1901" coordsize="10,20">
              <v:shape style="position:absolute;left:8882;top:1901;width:10;height:20" coordorigin="8882,1901" coordsize="10,20" path="m8882,1920l8892,1920,8892,1901,8882,1901,8882,1920xe" filled="true" fillcolor="#000000" stroked="false">
                <v:path arrowok="t"/>
                <v:fill type="solid"/>
              </v:shape>
            </v:group>
            <v:group style="position:absolute;left:8882;top:1920;width:10;height:20" coordorigin="8882,1920" coordsize="10,20">
              <v:shape style="position:absolute;left:8882;top:1920;width:10;height:20" coordorigin="8882,1920" coordsize="10,20" path="m8882,1940l8892,1940,8892,1920,8882,1920,8882,1940xe" filled="true" fillcolor="#000000" stroked="false">
                <v:path arrowok="t"/>
                <v:fill type="solid"/>
              </v:shape>
            </v:group>
            <v:group style="position:absolute;left:8882;top:1940;width:10;height:20" coordorigin="8882,1940" coordsize="10,20">
              <v:shape style="position:absolute;left:8882;top:1940;width:10;height:20" coordorigin="8882,1940" coordsize="10,20" path="m8882,1959l8892,1959,8892,1940,8882,1940,8882,1959xe" filled="true" fillcolor="#000000" stroked="false">
                <v:path arrowok="t"/>
                <v:fill type="solid"/>
              </v:shape>
            </v:group>
            <v:group style="position:absolute;left:8882;top:1959;width:10;height:20" coordorigin="8882,1959" coordsize="10,20">
              <v:shape style="position:absolute;left:8882;top:1959;width:10;height:20" coordorigin="8882,1959" coordsize="10,20" path="m8882,1978l8892,1978,8892,1959,8882,1959,8882,1978xe" filled="true" fillcolor="#000000" stroked="false">
                <v:path arrowok="t"/>
                <v:fill type="solid"/>
              </v:shape>
            </v:group>
            <v:group style="position:absolute;left:8882;top:1978;width:10;height:20" coordorigin="8882,1978" coordsize="10,20">
              <v:shape style="position:absolute;left:8882;top:1978;width:10;height:20" coordorigin="8882,1978" coordsize="10,20" path="m8882,1997l8892,1997,8892,1978,8882,1978,8882,1997xe" filled="true" fillcolor="#000000" stroked="false">
                <v:path arrowok="t"/>
                <v:fill type="solid"/>
              </v:shape>
            </v:group>
            <v:group style="position:absolute;left:8882;top:1997;width:10;height:20" coordorigin="8882,1997" coordsize="10,20">
              <v:shape style="position:absolute;left:8882;top:1997;width:10;height:20" coordorigin="8882,1997" coordsize="10,20" path="m8882,2016l8892,2016,8892,1997,8882,1997,8882,2016xe" filled="true" fillcolor="#000000" stroked="false">
                <v:path arrowok="t"/>
                <v:fill type="solid"/>
              </v:shape>
            </v:group>
            <v:group style="position:absolute;left:8882;top:2016;width:10;height:20" coordorigin="8882,2016" coordsize="10,20">
              <v:shape style="position:absolute;left:8882;top:2016;width:10;height:20" coordorigin="8882,2016" coordsize="10,20" path="m8882,2036l8892,2036,8892,2016,8882,2016,8882,2036xe" filled="true" fillcolor="#000000" stroked="false">
                <v:path arrowok="t"/>
                <v:fill type="solid"/>
              </v:shape>
            </v:group>
            <v:group style="position:absolute;left:8882;top:2036;width:10;height:20" coordorigin="8882,2036" coordsize="10,20">
              <v:shape style="position:absolute;left:8882;top:2036;width:10;height:20" coordorigin="8882,2036" coordsize="10,20" path="m8882,2055l8892,2055,8892,2036,8882,2036,8882,2055xe" filled="true" fillcolor="#000000" stroked="false">
                <v:path arrowok="t"/>
                <v:fill type="solid"/>
              </v:shape>
            </v:group>
            <v:group style="position:absolute;left:8882;top:2055;width:10;height:20" coordorigin="8882,2055" coordsize="10,20">
              <v:shape style="position:absolute;left:8882;top:2055;width:10;height:20" coordorigin="8882,2055" coordsize="10,20" path="m8882,2074l8892,2074,8892,2055,8882,2055,8882,2074xe" filled="true" fillcolor="#000000" stroked="false">
                <v:path arrowok="t"/>
                <v:fill type="solid"/>
              </v:shape>
            </v:group>
            <v:group style="position:absolute;left:8882;top:2074;width:10;height:20" coordorigin="8882,2074" coordsize="10,20">
              <v:shape style="position:absolute;left:8882;top:2074;width:10;height:20" coordorigin="8882,2074" coordsize="10,20" path="m8882,2093l8892,2093,8892,2074,8882,2074,8882,2093xe" filled="true" fillcolor="#000000" stroked="false">
                <v:path arrowok="t"/>
                <v:fill type="solid"/>
              </v:shape>
            </v:group>
            <v:group style="position:absolute;left:8882;top:2093;width:10;height:20" coordorigin="8882,2093" coordsize="10,20">
              <v:shape style="position:absolute;left:8882;top:2093;width:10;height:20" coordorigin="8882,2093" coordsize="10,20" path="m8882,2112l8892,2112,8892,2093,8882,2093,8882,2112xe" filled="true" fillcolor="#000000" stroked="false">
                <v:path arrowok="t"/>
                <v:fill type="solid"/>
              </v:shape>
            </v:group>
            <v:group style="position:absolute;left:8882;top:2112;width:10;height:20" coordorigin="8882,2112" coordsize="10,20">
              <v:shape style="position:absolute;left:8882;top:2112;width:10;height:20" coordorigin="8882,2112" coordsize="10,20" path="m8882,2132l8892,2132,8892,2112,8882,2112,8882,2132xe" filled="true" fillcolor="#000000" stroked="false">
                <v:path arrowok="t"/>
                <v:fill type="solid"/>
              </v:shape>
            </v:group>
            <v:group style="position:absolute;left:8882;top:2132;width:10;height:20" coordorigin="8882,2132" coordsize="10,20">
              <v:shape style="position:absolute;left:8882;top:2132;width:10;height:20" coordorigin="8882,2132" coordsize="10,20" path="m8882,2151l8892,2151,8892,2132,8882,2132,8882,2151xe" filled="true" fillcolor="#000000" stroked="false">
                <v:path arrowok="t"/>
                <v:fill type="solid"/>
              </v:shape>
            </v:group>
            <v:group style="position:absolute;left:8882;top:2151;width:10;height:20" coordorigin="8882,2151" coordsize="10,20">
              <v:shape style="position:absolute;left:8882;top:2151;width:10;height:20" coordorigin="8882,2151" coordsize="10,20" path="m8882,2170l8892,2170,8892,2151,8882,2151,8882,2170xe" filled="true" fillcolor="#000000" stroked="false">
                <v:path arrowok="t"/>
                <v:fill type="solid"/>
              </v:shape>
            </v:group>
            <v:group style="position:absolute;left:8882;top:2170;width:10;height:20" coordorigin="8882,2170" coordsize="10,20">
              <v:shape style="position:absolute;left:8882;top:2170;width:10;height:20" coordorigin="8882,2170" coordsize="10,20" path="m8882,2189l8892,2189,8892,2170,8882,2170,8882,2189xe" filled="true" fillcolor="#000000" stroked="false">
                <v:path arrowok="t"/>
                <v:fill type="solid"/>
              </v:shape>
            </v:group>
            <v:group style="position:absolute;left:8882;top:2189;width:10;height:20" coordorigin="8882,2189" coordsize="10,20">
              <v:shape style="position:absolute;left:8882;top:2189;width:10;height:20" coordorigin="8882,2189" coordsize="10,20" path="m8882,2208l8892,2208,8892,2189,8882,2189,8882,2208xe" filled="true" fillcolor="#000000" stroked="false">
                <v:path arrowok="t"/>
                <v:fill type="solid"/>
              </v:shape>
            </v:group>
            <v:group style="position:absolute;left:8882;top:2208;width:10;height:20" coordorigin="8882,2208" coordsize="10,20">
              <v:shape style="position:absolute;left:8882;top:2208;width:10;height:20" coordorigin="8882,2208" coordsize="10,20" path="m8882,2228l8892,2228,8892,2208,8882,2208,8882,2228xe" filled="true" fillcolor="#000000" stroked="false">
                <v:path arrowok="t"/>
                <v:fill type="solid"/>
              </v:shape>
            </v:group>
            <v:group style="position:absolute;left:8882;top:2228;width:10;height:20" coordorigin="8882,2228" coordsize="10,20">
              <v:shape style="position:absolute;left:8882;top:2228;width:10;height:20" coordorigin="8882,2228" coordsize="10,20" path="m8882,2247l8892,2247,8892,2228,8882,2228,8882,2247xe" filled="true" fillcolor="#000000" stroked="false">
                <v:path arrowok="t"/>
                <v:fill type="solid"/>
              </v:shape>
            </v:group>
            <v:group style="position:absolute;left:8882;top:2247;width:10;height:20" coordorigin="8882,2247" coordsize="10,20">
              <v:shape style="position:absolute;left:8882;top:2247;width:10;height:20" coordorigin="8882,2247" coordsize="10,20" path="m8882,2266l8892,2266,8892,2247,8882,2247,8882,2266xe" filled="true" fillcolor="#000000" stroked="false">
                <v:path arrowok="t"/>
                <v:fill type="solid"/>
              </v:shape>
            </v:group>
            <v:group style="position:absolute;left:8882;top:2266;width:10;height:20" coordorigin="8882,2266" coordsize="10,20">
              <v:shape style="position:absolute;left:8882;top:2266;width:10;height:20" coordorigin="8882,2266" coordsize="10,20" path="m8882,2285l8892,2285,8892,2266,8882,2266,8882,2285xe" filled="true" fillcolor="#000000" stroked="false">
                <v:path arrowok="t"/>
                <v:fill type="solid"/>
              </v:shape>
            </v:group>
            <v:group style="position:absolute;left:8882;top:2285;width:10;height:20" coordorigin="8882,2285" coordsize="10,20">
              <v:shape style="position:absolute;left:8882;top:2285;width:10;height:20" coordorigin="8882,2285" coordsize="10,20" path="m8882,2304l8892,2304,8892,2285,8882,2285,8882,2304xe" filled="true" fillcolor="#000000" stroked="false">
                <v:path arrowok="t"/>
                <v:fill type="solid"/>
              </v:shape>
            </v:group>
            <v:group style="position:absolute;left:8882;top:2304;width:10;height:20" coordorigin="8882,2304" coordsize="10,20">
              <v:shape style="position:absolute;left:8882;top:2304;width:10;height:20" coordorigin="8882,2304" coordsize="10,20" path="m8882,2324l8892,2324,8892,2304,8882,2304,8882,2324xe" filled="true" fillcolor="#000000" stroked="false">
                <v:path arrowok="t"/>
                <v:fill type="solid"/>
              </v:shape>
            </v:group>
            <v:group style="position:absolute;left:8882;top:2324;width:10;height:20" coordorigin="8882,2324" coordsize="10,20">
              <v:shape style="position:absolute;left:8882;top:2324;width:10;height:20" coordorigin="8882,2324" coordsize="10,20" path="m8882,2343l8892,2343,8892,2324,8882,2324,8882,2343xe" filled="true" fillcolor="#000000" stroked="false">
                <v:path arrowok="t"/>
                <v:fill type="solid"/>
              </v:shape>
            </v:group>
            <v:group style="position:absolute;left:8882;top:2350;width:10;height:2" coordorigin="8882,2350" coordsize="10,2">
              <v:shape style="position:absolute;left:8882;top:2350;width:10;height:2" coordorigin="8882,2350" coordsize="10,0" path="m8882,2350l8892,2350e" filled="false" stroked="true" strokeweight=".71997pt" strokecolor="#000000">
                <v:path arrowok="t"/>
              </v:shape>
            </v:group>
            <v:group style="position:absolute;left:9602;top:1556;width:10;height:20" coordorigin="9602,1556" coordsize="10,20">
              <v:shape style="position:absolute;left:9602;top:1556;width:10;height:20" coordorigin="9602,1556" coordsize="10,20" path="m9602,1575l9612,1575,9612,1556,9602,1556,9602,1575xe" filled="true" fillcolor="#000000" stroked="false">
                <v:path arrowok="t"/>
                <v:fill type="solid"/>
              </v:shape>
            </v:group>
            <v:group style="position:absolute;left:9602;top:1575;width:10;height:20" coordorigin="9602,1575" coordsize="10,20">
              <v:shape style="position:absolute;left:9602;top:1575;width:10;height:20" coordorigin="9602,1575" coordsize="10,20" path="m9602,1594l9612,1594,9612,1575,9602,1575,9602,1594xe" filled="true" fillcolor="#000000" stroked="false">
                <v:path arrowok="t"/>
                <v:fill type="solid"/>
              </v:shape>
            </v:group>
            <v:group style="position:absolute;left:9602;top:1594;width:10;height:20" coordorigin="9602,1594" coordsize="10,20">
              <v:shape style="position:absolute;left:9602;top:1594;width:10;height:20" coordorigin="9602,1594" coordsize="10,20" path="m9602,1613l9612,1613,9612,1594,9602,1594,9602,1613xe" filled="true" fillcolor="#000000" stroked="false">
                <v:path arrowok="t"/>
                <v:fill type="solid"/>
              </v:shape>
            </v:group>
            <v:group style="position:absolute;left:9602;top:1613;width:10;height:20" coordorigin="9602,1613" coordsize="10,20">
              <v:shape style="position:absolute;left:9602;top:1613;width:10;height:20" coordorigin="9602,1613" coordsize="10,20" path="m9602,1632l9612,1632,9612,1613,9602,1613,9602,1632xe" filled="true" fillcolor="#000000" stroked="false">
                <v:path arrowok="t"/>
                <v:fill type="solid"/>
              </v:shape>
            </v:group>
            <v:group style="position:absolute;left:9602;top:1632;width:10;height:20" coordorigin="9602,1632" coordsize="10,20">
              <v:shape style="position:absolute;left:9602;top:1632;width:10;height:20" coordorigin="9602,1632" coordsize="10,20" path="m9602,1652l9612,1652,9612,1632,9602,1632,9602,1652xe" filled="true" fillcolor="#000000" stroked="false">
                <v:path arrowok="t"/>
                <v:fill type="solid"/>
              </v:shape>
            </v:group>
            <v:group style="position:absolute;left:9602;top:1652;width:10;height:20" coordorigin="9602,1652" coordsize="10,20">
              <v:shape style="position:absolute;left:9602;top:1652;width:10;height:20" coordorigin="9602,1652" coordsize="10,20" path="m9602,1671l9612,1671,9612,1652,9602,1652,9602,1671xe" filled="true" fillcolor="#000000" stroked="false">
                <v:path arrowok="t"/>
                <v:fill type="solid"/>
              </v:shape>
            </v:group>
            <v:group style="position:absolute;left:9602;top:1671;width:10;height:20" coordorigin="9602,1671" coordsize="10,20">
              <v:shape style="position:absolute;left:9602;top:1671;width:10;height:20" coordorigin="9602,1671" coordsize="10,20" path="m9602,1690l9612,1690,9612,1671,9602,1671,9602,1690xe" filled="true" fillcolor="#000000" stroked="false">
                <v:path arrowok="t"/>
                <v:fill type="solid"/>
              </v:shape>
            </v:group>
            <v:group style="position:absolute;left:9602;top:1690;width:10;height:20" coordorigin="9602,1690" coordsize="10,20">
              <v:shape style="position:absolute;left:9602;top:1690;width:10;height:20" coordorigin="9602,1690" coordsize="10,20" path="m9602,1709l9612,1709,9612,1690,9602,1690,9602,1709xe" filled="true" fillcolor="#000000" stroked="false">
                <v:path arrowok="t"/>
                <v:fill type="solid"/>
              </v:shape>
            </v:group>
            <v:group style="position:absolute;left:9602;top:1709;width:10;height:20" coordorigin="9602,1709" coordsize="10,20">
              <v:shape style="position:absolute;left:9602;top:1709;width:10;height:20" coordorigin="9602,1709" coordsize="10,20" path="m9602,1728l9612,1728,9612,1709,9602,1709,9602,1728xe" filled="true" fillcolor="#000000" stroked="false">
                <v:path arrowok="t"/>
                <v:fill type="solid"/>
              </v:shape>
            </v:group>
            <v:group style="position:absolute;left:9602;top:1728;width:10;height:20" coordorigin="9602,1728" coordsize="10,20">
              <v:shape style="position:absolute;left:9602;top:1728;width:10;height:20" coordorigin="9602,1728" coordsize="10,20" path="m9602,1748l9612,1748,9612,1728,9602,1728,9602,1748xe" filled="true" fillcolor="#000000" stroked="false">
                <v:path arrowok="t"/>
                <v:fill type="solid"/>
              </v:shape>
            </v:group>
            <v:group style="position:absolute;left:9602;top:1748;width:10;height:20" coordorigin="9602,1748" coordsize="10,20">
              <v:shape style="position:absolute;left:9602;top:1748;width:10;height:20" coordorigin="9602,1748" coordsize="10,20" path="m9602,1767l9612,1767,9612,1748,9602,1748,9602,1767xe" filled="true" fillcolor="#000000" stroked="false">
                <v:path arrowok="t"/>
                <v:fill type="solid"/>
              </v:shape>
            </v:group>
            <v:group style="position:absolute;left:9602;top:1767;width:10;height:20" coordorigin="9602,1767" coordsize="10,20">
              <v:shape style="position:absolute;left:9602;top:1767;width:10;height:20" coordorigin="9602,1767" coordsize="10,20" path="m9602,1786l9612,1786,9612,1767,9602,1767,9602,1786xe" filled="true" fillcolor="#000000" stroked="false">
                <v:path arrowok="t"/>
                <v:fill type="solid"/>
              </v:shape>
            </v:group>
            <v:group style="position:absolute;left:9602;top:1786;width:10;height:20" coordorigin="9602,1786" coordsize="10,20">
              <v:shape style="position:absolute;left:9602;top:1786;width:10;height:20" coordorigin="9602,1786" coordsize="10,20" path="m9602,1805l9612,1805,9612,1786,9602,1786,9602,1805xe" filled="true" fillcolor="#000000" stroked="false">
                <v:path arrowok="t"/>
                <v:fill type="solid"/>
              </v:shape>
            </v:group>
            <v:group style="position:absolute;left:9602;top:1805;width:10;height:20" coordorigin="9602,1805" coordsize="10,20">
              <v:shape style="position:absolute;left:9602;top:1805;width:10;height:20" coordorigin="9602,1805" coordsize="10,20" path="m9602,1824l9612,1824,9612,1805,9602,1805,9602,1824xe" filled="true" fillcolor="#000000" stroked="false">
                <v:path arrowok="t"/>
                <v:fill type="solid"/>
              </v:shape>
            </v:group>
            <v:group style="position:absolute;left:9602;top:1824;width:10;height:20" coordorigin="9602,1824" coordsize="10,20">
              <v:shape style="position:absolute;left:9602;top:1824;width:10;height:20" coordorigin="9602,1824" coordsize="10,20" path="m9602,1844l9612,1844,9612,1824,9602,1824,9602,1844xe" filled="true" fillcolor="#000000" stroked="false">
                <v:path arrowok="t"/>
                <v:fill type="solid"/>
              </v:shape>
            </v:group>
            <v:group style="position:absolute;left:9602;top:1844;width:10;height:20" coordorigin="9602,1844" coordsize="10,20">
              <v:shape style="position:absolute;left:9602;top:1844;width:10;height:20" coordorigin="9602,1844" coordsize="10,20" path="m9602,1863l9612,1863,9612,1844,9602,1844,9602,1863xe" filled="true" fillcolor="#000000" stroked="false">
                <v:path arrowok="t"/>
                <v:fill type="solid"/>
              </v:shape>
            </v:group>
            <v:group style="position:absolute;left:9602;top:1863;width:10;height:20" coordorigin="9602,1863" coordsize="10,20">
              <v:shape style="position:absolute;left:9602;top:1863;width:10;height:20" coordorigin="9602,1863" coordsize="10,20" path="m9602,1882l9612,1882,9612,1863,9602,1863,9602,1882xe" filled="true" fillcolor="#000000" stroked="false">
                <v:path arrowok="t"/>
                <v:fill type="solid"/>
              </v:shape>
            </v:group>
            <v:group style="position:absolute;left:9602;top:1882;width:10;height:20" coordorigin="9602,1882" coordsize="10,20">
              <v:shape style="position:absolute;left:9602;top:1882;width:10;height:20" coordorigin="9602,1882" coordsize="10,20" path="m9602,1901l9612,1901,9612,1882,9602,1882,9602,1901xe" filled="true" fillcolor="#000000" stroked="false">
                <v:path arrowok="t"/>
                <v:fill type="solid"/>
              </v:shape>
            </v:group>
            <v:group style="position:absolute;left:9602;top:1901;width:10;height:20" coordorigin="9602,1901" coordsize="10,20">
              <v:shape style="position:absolute;left:9602;top:1901;width:10;height:20" coordorigin="9602,1901" coordsize="10,20" path="m9602,1920l9612,1920,9612,1901,9602,1901,9602,1920xe" filled="true" fillcolor="#000000" stroked="false">
                <v:path arrowok="t"/>
                <v:fill type="solid"/>
              </v:shape>
            </v:group>
            <v:group style="position:absolute;left:9602;top:1920;width:10;height:20" coordorigin="9602,1920" coordsize="10,20">
              <v:shape style="position:absolute;left:9602;top:1920;width:10;height:20" coordorigin="9602,1920" coordsize="10,20" path="m9602,1940l9612,1940,9612,1920,9602,1920,9602,1940xe" filled="true" fillcolor="#000000" stroked="false">
                <v:path arrowok="t"/>
                <v:fill type="solid"/>
              </v:shape>
            </v:group>
            <v:group style="position:absolute;left:9602;top:1940;width:10;height:20" coordorigin="9602,1940" coordsize="10,20">
              <v:shape style="position:absolute;left:9602;top:1940;width:10;height:20" coordorigin="9602,1940" coordsize="10,20" path="m9602,1959l9612,1959,9612,1940,9602,1940,9602,1959xe" filled="true" fillcolor="#000000" stroked="false">
                <v:path arrowok="t"/>
                <v:fill type="solid"/>
              </v:shape>
            </v:group>
            <v:group style="position:absolute;left:9602;top:1959;width:10;height:20" coordorigin="9602,1959" coordsize="10,20">
              <v:shape style="position:absolute;left:9602;top:1959;width:10;height:20" coordorigin="9602,1959" coordsize="10,20" path="m9602,1978l9612,1978,9612,1959,9602,1959,9602,1978xe" filled="true" fillcolor="#000000" stroked="false">
                <v:path arrowok="t"/>
                <v:fill type="solid"/>
              </v:shape>
            </v:group>
            <v:group style="position:absolute;left:9602;top:1978;width:10;height:20" coordorigin="9602,1978" coordsize="10,20">
              <v:shape style="position:absolute;left:9602;top:1978;width:10;height:20" coordorigin="9602,1978" coordsize="10,20" path="m9602,1997l9612,1997,9612,1978,9602,1978,9602,1997xe" filled="true" fillcolor="#000000" stroked="false">
                <v:path arrowok="t"/>
                <v:fill type="solid"/>
              </v:shape>
            </v:group>
            <v:group style="position:absolute;left:9602;top:1997;width:10;height:20" coordorigin="9602,1997" coordsize="10,20">
              <v:shape style="position:absolute;left:9602;top:1997;width:10;height:20" coordorigin="9602,1997" coordsize="10,20" path="m9602,2016l9612,2016,9612,1997,9602,1997,9602,2016xe" filled="true" fillcolor="#000000" stroked="false">
                <v:path arrowok="t"/>
                <v:fill type="solid"/>
              </v:shape>
            </v:group>
            <v:group style="position:absolute;left:9602;top:2016;width:10;height:20" coordorigin="9602,2016" coordsize="10,20">
              <v:shape style="position:absolute;left:9602;top:2016;width:10;height:20" coordorigin="9602,2016" coordsize="10,20" path="m9602,2036l9612,2036,9612,2016,9602,2016,9602,2036xe" filled="true" fillcolor="#000000" stroked="false">
                <v:path arrowok="t"/>
                <v:fill type="solid"/>
              </v:shape>
            </v:group>
            <v:group style="position:absolute;left:9602;top:2036;width:10;height:20" coordorigin="9602,2036" coordsize="10,20">
              <v:shape style="position:absolute;left:9602;top:2036;width:10;height:20" coordorigin="9602,2036" coordsize="10,20" path="m9602,2055l9612,2055,9612,2036,9602,2036,9602,2055xe" filled="true" fillcolor="#000000" stroked="false">
                <v:path arrowok="t"/>
                <v:fill type="solid"/>
              </v:shape>
            </v:group>
            <v:group style="position:absolute;left:9602;top:2055;width:10;height:20" coordorigin="9602,2055" coordsize="10,20">
              <v:shape style="position:absolute;left:9602;top:2055;width:10;height:20" coordorigin="9602,2055" coordsize="10,20" path="m9602,2074l9612,2074,9612,2055,9602,2055,9602,2074xe" filled="true" fillcolor="#000000" stroked="false">
                <v:path arrowok="t"/>
                <v:fill type="solid"/>
              </v:shape>
            </v:group>
            <v:group style="position:absolute;left:9602;top:2074;width:10;height:20" coordorigin="9602,2074" coordsize="10,20">
              <v:shape style="position:absolute;left:9602;top:2074;width:10;height:20" coordorigin="9602,2074" coordsize="10,20" path="m9602,2093l9612,2093,9612,2074,9602,2074,9602,2093xe" filled="true" fillcolor="#000000" stroked="false">
                <v:path arrowok="t"/>
                <v:fill type="solid"/>
              </v:shape>
            </v:group>
            <v:group style="position:absolute;left:9602;top:2093;width:10;height:20" coordorigin="9602,2093" coordsize="10,20">
              <v:shape style="position:absolute;left:9602;top:2093;width:10;height:20" coordorigin="9602,2093" coordsize="10,20" path="m9602,2112l9612,2112,9612,2093,9602,2093,9602,2112xe" filled="true" fillcolor="#000000" stroked="false">
                <v:path arrowok="t"/>
                <v:fill type="solid"/>
              </v:shape>
            </v:group>
            <v:group style="position:absolute;left:9602;top:2112;width:10;height:20" coordorigin="9602,2112" coordsize="10,20">
              <v:shape style="position:absolute;left:9602;top:2112;width:10;height:20" coordorigin="9602,2112" coordsize="10,20" path="m9602,2132l9612,2132,9612,2112,9602,2112,9602,2132xe" filled="true" fillcolor="#000000" stroked="false">
                <v:path arrowok="t"/>
                <v:fill type="solid"/>
              </v:shape>
            </v:group>
            <v:group style="position:absolute;left:9602;top:2132;width:10;height:20" coordorigin="9602,2132" coordsize="10,20">
              <v:shape style="position:absolute;left:9602;top:2132;width:10;height:20" coordorigin="9602,2132" coordsize="10,20" path="m9602,2151l9612,2151,9612,2132,9602,2132,9602,2151xe" filled="true" fillcolor="#000000" stroked="false">
                <v:path arrowok="t"/>
                <v:fill type="solid"/>
              </v:shape>
            </v:group>
            <v:group style="position:absolute;left:9602;top:2151;width:10;height:20" coordorigin="9602,2151" coordsize="10,20">
              <v:shape style="position:absolute;left:9602;top:2151;width:10;height:20" coordorigin="9602,2151" coordsize="10,20" path="m9602,2170l9612,2170,9612,2151,9602,2151,9602,2170xe" filled="true" fillcolor="#000000" stroked="false">
                <v:path arrowok="t"/>
                <v:fill type="solid"/>
              </v:shape>
            </v:group>
            <v:group style="position:absolute;left:9602;top:2170;width:10;height:20" coordorigin="9602,2170" coordsize="10,20">
              <v:shape style="position:absolute;left:9602;top:2170;width:10;height:20" coordorigin="9602,2170" coordsize="10,20" path="m9602,2189l9612,2189,9612,2170,9602,2170,9602,2189xe" filled="true" fillcolor="#000000" stroked="false">
                <v:path arrowok="t"/>
                <v:fill type="solid"/>
              </v:shape>
            </v:group>
            <v:group style="position:absolute;left:9602;top:2189;width:10;height:20" coordorigin="9602,2189" coordsize="10,20">
              <v:shape style="position:absolute;left:9602;top:2189;width:10;height:20" coordorigin="9602,2189" coordsize="10,20" path="m9602,2208l9612,2208,9612,2189,9602,2189,9602,2208xe" filled="true" fillcolor="#000000" stroked="false">
                <v:path arrowok="t"/>
                <v:fill type="solid"/>
              </v:shape>
            </v:group>
            <v:group style="position:absolute;left:9602;top:2208;width:10;height:20" coordorigin="9602,2208" coordsize="10,20">
              <v:shape style="position:absolute;left:9602;top:2208;width:10;height:20" coordorigin="9602,2208" coordsize="10,20" path="m9602,2228l9612,2228,9612,2208,9602,2208,9602,2228xe" filled="true" fillcolor="#000000" stroked="false">
                <v:path arrowok="t"/>
                <v:fill type="solid"/>
              </v:shape>
            </v:group>
            <v:group style="position:absolute;left:9602;top:2228;width:10;height:20" coordorigin="9602,2228" coordsize="10,20">
              <v:shape style="position:absolute;left:9602;top:2228;width:10;height:20" coordorigin="9602,2228" coordsize="10,20" path="m9602,2247l9612,2247,9612,2228,9602,2228,9602,2247xe" filled="true" fillcolor="#000000" stroked="false">
                <v:path arrowok="t"/>
                <v:fill type="solid"/>
              </v:shape>
            </v:group>
            <v:group style="position:absolute;left:9602;top:2247;width:10;height:20" coordorigin="9602,2247" coordsize="10,20">
              <v:shape style="position:absolute;left:9602;top:2247;width:10;height:20" coordorigin="9602,2247" coordsize="10,20" path="m9602,2266l9612,2266,9612,2247,9602,2247,9602,2266xe" filled="true" fillcolor="#000000" stroked="false">
                <v:path arrowok="t"/>
                <v:fill type="solid"/>
              </v:shape>
            </v:group>
            <v:group style="position:absolute;left:9602;top:2266;width:10;height:20" coordorigin="9602,2266" coordsize="10,20">
              <v:shape style="position:absolute;left:9602;top:2266;width:10;height:20" coordorigin="9602,2266" coordsize="10,20" path="m9602,2285l9612,2285,9612,2266,9602,2266,9602,2285xe" filled="true" fillcolor="#000000" stroked="false">
                <v:path arrowok="t"/>
                <v:fill type="solid"/>
              </v:shape>
            </v:group>
            <v:group style="position:absolute;left:9602;top:2285;width:10;height:20" coordorigin="9602,2285" coordsize="10,20">
              <v:shape style="position:absolute;left:9602;top:2285;width:10;height:20" coordorigin="9602,2285" coordsize="10,20" path="m9602,2304l9612,2304,9612,2285,9602,2285,9602,2304xe" filled="true" fillcolor="#000000" stroked="false">
                <v:path arrowok="t"/>
                <v:fill type="solid"/>
              </v:shape>
            </v:group>
            <v:group style="position:absolute;left:9602;top:2304;width:10;height:20" coordorigin="9602,2304" coordsize="10,20">
              <v:shape style="position:absolute;left:9602;top:2304;width:10;height:20" coordorigin="9602,2304" coordsize="10,20" path="m9602,2324l9612,2324,9612,2304,9602,2304,9602,2324xe" filled="true" fillcolor="#000000" stroked="false">
                <v:path arrowok="t"/>
                <v:fill type="solid"/>
              </v:shape>
            </v:group>
            <v:group style="position:absolute;left:9602;top:2324;width:10;height:20" coordorigin="9602,2324" coordsize="10,20">
              <v:shape style="position:absolute;left:9602;top:2324;width:10;height:20" coordorigin="9602,2324" coordsize="10,20" path="m9602,2343l9612,2343,9612,2324,9602,2324,9602,2343xe" filled="true" fillcolor="#000000" stroked="false">
                <v:path arrowok="t"/>
                <v:fill type="solid"/>
              </v:shape>
            </v:group>
            <v:group style="position:absolute;left:9602;top:2350;width:10;height:2" coordorigin="9602,2350" coordsize="10,2">
              <v:shape style="position:absolute;left:9602;top:2350;width:10;height:2" coordorigin="9602,2350" coordsize="10,0" path="m9602,2350l9612,2350e" filled="false" stroked="true" strokeweight=".71997pt" strokecolor="#000000">
                <v:path arrowok="t"/>
              </v:shape>
            </v:group>
            <v:group style="position:absolute;left:10725;top:1556;width:10;height:20" coordorigin="10725,1556" coordsize="10,20">
              <v:shape style="position:absolute;left:10725;top:1556;width:10;height:20" coordorigin="10725,1556" coordsize="10,20" path="m10725,1575l10735,1575,10735,1556,10725,1556,10725,1575xe" filled="true" fillcolor="#000000" stroked="false">
                <v:path arrowok="t"/>
                <v:fill type="solid"/>
              </v:shape>
            </v:group>
            <v:group style="position:absolute;left:10725;top:1575;width:10;height:20" coordorigin="10725,1575" coordsize="10,20">
              <v:shape style="position:absolute;left:10725;top:1575;width:10;height:20" coordorigin="10725,1575" coordsize="10,20" path="m10725,1594l10735,1594,10735,1575,10725,1575,10725,1594xe" filled="true" fillcolor="#000000" stroked="false">
                <v:path arrowok="t"/>
                <v:fill type="solid"/>
              </v:shape>
            </v:group>
            <v:group style="position:absolute;left:10725;top:1594;width:10;height:20" coordorigin="10725,1594" coordsize="10,20">
              <v:shape style="position:absolute;left:10725;top:1594;width:10;height:20" coordorigin="10725,1594" coordsize="10,20" path="m10725,1613l10735,1613,10735,1594,10725,1594,10725,1613xe" filled="true" fillcolor="#000000" stroked="false">
                <v:path arrowok="t"/>
                <v:fill type="solid"/>
              </v:shape>
            </v:group>
            <v:group style="position:absolute;left:10725;top:1613;width:10;height:20" coordorigin="10725,1613" coordsize="10,20">
              <v:shape style="position:absolute;left:10725;top:1613;width:10;height:20" coordorigin="10725,1613" coordsize="10,20" path="m10725,1632l10735,1632,10735,1613,10725,1613,10725,1632xe" filled="true" fillcolor="#000000" stroked="false">
                <v:path arrowok="t"/>
                <v:fill type="solid"/>
              </v:shape>
            </v:group>
            <v:group style="position:absolute;left:10725;top:1632;width:10;height:20" coordorigin="10725,1632" coordsize="10,20">
              <v:shape style="position:absolute;left:10725;top:1632;width:10;height:20" coordorigin="10725,1632" coordsize="10,20" path="m10725,1652l10735,1652,10735,1632,10725,1632,10725,1652xe" filled="true" fillcolor="#000000" stroked="false">
                <v:path arrowok="t"/>
                <v:fill type="solid"/>
              </v:shape>
            </v:group>
            <v:group style="position:absolute;left:10725;top:1652;width:10;height:20" coordorigin="10725,1652" coordsize="10,20">
              <v:shape style="position:absolute;left:10725;top:1652;width:10;height:20" coordorigin="10725,1652" coordsize="10,20" path="m10725,1671l10735,1671,10735,1652,10725,1652,10725,1671xe" filled="true" fillcolor="#000000" stroked="false">
                <v:path arrowok="t"/>
                <v:fill type="solid"/>
              </v:shape>
            </v:group>
            <v:group style="position:absolute;left:10725;top:1671;width:10;height:20" coordorigin="10725,1671" coordsize="10,20">
              <v:shape style="position:absolute;left:10725;top:1671;width:10;height:20" coordorigin="10725,1671" coordsize="10,20" path="m10725,1690l10735,1690,10735,1671,10725,1671,10725,1690xe" filled="true" fillcolor="#000000" stroked="false">
                <v:path arrowok="t"/>
                <v:fill type="solid"/>
              </v:shape>
            </v:group>
            <v:group style="position:absolute;left:10725;top:1690;width:10;height:20" coordorigin="10725,1690" coordsize="10,20">
              <v:shape style="position:absolute;left:10725;top:1690;width:10;height:20" coordorigin="10725,1690" coordsize="10,20" path="m10725,1709l10735,1709,10735,1690,10725,1690,10725,1709xe" filled="true" fillcolor="#000000" stroked="false">
                <v:path arrowok="t"/>
                <v:fill type="solid"/>
              </v:shape>
            </v:group>
            <v:group style="position:absolute;left:10725;top:1709;width:10;height:20" coordorigin="10725,1709" coordsize="10,20">
              <v:shape style="position:absolute;left:10725;top:1709;width:10;height:20" coordorigin="10725,1709" coordsize="10,20" path="m10725,1728l10735,1728,10735,1709,10725,1709,10725,1728xe" filled="true" fillcolor="#000000" stroked="false">
                <v:path arrowok="t"/>
                <v:fill type="solid"/>
              </v:shape>
            </v:group>
            <v:group style="position:absolute;left:10725;top:1728;width:10;height:20" coordorigin="10725,1728" coordsize="10,20">
              <v:shape style="position:absolute;left:10725;top:1728;width:10;height:20" coordorigin="10725,1728" coordsize="10,20" path="m10725,1748l10735,1748,10735,1728,10725,1728,10725,1748xe" filled="true" fillcolor="#000000" stroked="false">
                <v:path arrowok="t"/>
                <v:fill type="solid"/>
              </v:shape>
            </v:group>
            <v:group style="position:absolute;left:10725;top:1748;width:10;height:20" coordorigin="10725,1748" coordsize="10,20">
              <v:shape style="position:absolute;left:10725;top:1748;width:10;height:20" coordorigin="10725,1748" coordsize="10,20" path="m10725,1767l10735,1767,10735,1748,10725,1748,10725,1767xe" filled="true" fillcolor="#000000" stroked="false">
                <v:path arrowok="t"/>
                <v:fill type="solid"/>
              </v:shape>
            </v:group>
            <v:group style="position:absolute;left:10725;top:1767;width:10;height:20" coordorigin="10725,1767" coordsize="10,20">
              <v:shape style="position:absolute;left:10725;top:1767;width:10;height:20" coordorigin="10725,1767" coordsize="10,20" path="m10725,1786l10735,1786,10735,1767,10725,1767,10725,1786xe" filled="true" fillcolor="#000000" stroked="false">
                <v:path arrowok="t"/>
                <v:fill type="solid"/>
              </v:shape>
            </v:group>
            <v:group style="position:absolute;left:10725;top:1786;width:10;height:20" coordorigin="10725,1786" coordsize="10,20">
              <v:shape style="position:absolute;left:10725;top:1786;width:10;height:20" coordorigin="10725,1786" coordsize="10,20" path="m10725,1805l10735,1805,10735,1786,10725,1786,10725,1805xe" filled="true" fillcolor="#000000" stroked="false">
                <v:path arrowok="t"/>
                <v:fill type="solid"/>
              </v:shape>
            </v:group>
            <v:group style="position:absolute;left:10725;top:1805;width:10;height:20" coordorigin="10725,1805" coordsize="10,20">
              <v:shape style="position:absolute;left:10725;top:1805;width:10;height:20" coordorigin="10725,1805" coordsize="10,20" path="m10725,1824l10735,1824,10735,1805,10725,1805,10725,1824xe" filled="true" fillcolor="#000000" stroked="false">
                <v:path arrowok="t"/>
                <v:fill type="solid"/>
              </v:shape>
            </v:group>
            <v:group style="position:absolute;left:10725;top:1824;width:10;height:20" coordorigin="10725,1824" coordsize="10,20">
              <v:shape style="position:absolute;left:10725;top:1824;width:10;height:20" coordorigin="10725,1824" coordsize="10,20" path="m10725,1844l10735,1844,10735,1824,10725,1824,10725,1844xe" filled="true" fillcolor="#000000" stroked="false">
                <v:path arrowok="t"/>
                <v:fill type="solid"/>
              </v:shape>
            </v:group>
            <v:group style="position:absolute;left:10725;top:1844;width:10;height:20" coordorigin="10725,1844" coordsize="10,20">
              <v:shape style="position:absolute;left:10725;top:1844;width:10;height:20" coordorigin="10725,1844" coordsize="10,20" path="m10725,1863l10735,1863,10735,1844,10725,1844,10725,1863xe" filled="true" fillcolor="#000000" stroked="false">
                <v:path arrowok="t"/>
                <v:fill type="solid"/>
              </v:shape>
            </v:group>
            <v:group style="position:absolute;left:10725;top:1863;width:10;height:20" coordorigin="10725,1863" coordsize="10,20">
              <v:shape style="position:absolute;left:10725;top:1863;width:10;height:20" coordorigin="10725,1863" coordsize="10,20" path="m10725,1882l10735,1882,10735,1863,10725,1863,10725,1882xe" filled="true" fillcolor="#000000" stroked="false">
                <v:path arrowok="t"/>
                <v:fill type="solid"/>
              </v:shape>
            </v:group>
            <v:group style="position:absolute;left:10725;top:1882;width:10;height:20" coordorigin="10725,1882" coordsize="10,20">
              <v:shape style="position:absolute;left:10725;top:1882;width:10;height:20" coordorigin="10725,1882" coordsize="10,20" path="m10725,1901l10735,1901,10735,1882,10725,1882,10725,1901xe" filled="true" fillcolor="#000000" stroked="false">
                <v:path arrowok="t"/>
                <v:fill type="solid"/>
              </v:shape>
            </v:group>
            <v:group style="position:absolute;left:10725;top:1901;width:10;height:20" coordorigin="10725,1901" coordsize="10,20">
              <v:shape style="position:absolute;left:10725;top:1901;width:10;height:20" coordorigin="10725,1901" coordsize="10,20" path="m10725,1920l10735,1920,10735,1901,10725,1901,10725,1920xe" filled="true" fillcolor="#000000" stroked="false">
                <v:path arrowok="t"/>
                <v:fill type="solid"/>
              </v:shape>
            </v:group>
            <v:group style="position:absolute;left:10725;top:1920;width:10;height:20" coordorigin="10725,1920" coordsize="10,20">
              <v:shape style="position:absolute;left:10725;top:1920;width:10;height:20" coordorigin="10725,1920" coordsize="10,20" path="m10725,1940l10735,1940,10735,1920,10725,1920,10725,1940xe" filled="true" fillcolor="#000000" stroked="false">
                <v:path arrowok="t"/>
                <v:fill type="solid"/>
              </v:shape>
            </v:group>
            <v:group style="position:absolute;left:10725;top:1940;width:10;height:20" coordorigin="10725,1940" coordsize="10,20">
              <v:shape style="position:absolute;left:10725;top:1940;width:10;height:20" coordorigin="10725,1940" coordsize="10,20" path="m10725,1959l10735,1959,10735,1940,10725,1940,10725,1959xe" filled="true" fillcolor="#000000" stroked="false">
                <v:path arrowok="t"/>
                <v:fill type="solid"/>
              </v:shape>
            </v:group>
            <v:group style="position:absolute;left:10725;top:1959;width:10;height:20" coordorigin="10725,1959" coordsize="10,20">
              <v:shape style="position:absolute;left:10725;top:1959;width:10;height:20" coordorigin="10725,1959" coordsize="10,20" path="m10725,1978l10735,1978,10735,1959,10725,1959,10725,1978xe" filled="true" fillcolor="#000000" stroked="false">
                <v:path arrowok="t"/>
                <v:fill type="solid"/>
              </v:shape>
            </v:group>
            <v:group style="position:absolute;left:10725;top:1978;width:10;height:20" coordorigin="10725,1978" coordsize="10,20">
              <v:shape style="position:absolute;left:10725;top:1978;width:10;height:20" coordorigin="10725,1978" coordsize="10,20" path="m10725,1997l10735,1997,10735,1978,10725,1978,10725,1997xe" filled="true" fillcolor="#000000" stroked="false">
                <v:path arrowok="t"/>
                <v:fill type="solid"/>
              </v:shape>
            </v:group>
            <v:group style="position:absolute;left:10725;top:1997;width:10;height:20" coordorigin="10725,1997" coordsize="10,20">
              <v:shape style="position:absolute;left:10725;top:1997;width:10;height:20" coordorigin="10725,1997" coordsize="10,20" path="m10725,2016l10735,2016,10735,1997,10725,1997,10725,2016xe" filled="true" fillcolor="#000000" stroked="false">
                <v:path arrowok="t"/>
                <v:fill type="solid"/>
              </v:shape>
            </v:group>
            <v:group style="position:absolute;left:10725;top:2016;width:10;height:20" coordorigin="10725,2016" coordsize="10,20">
              <v:shape style="position:absolute;left:10725;top:2016;width:10;height:20" coordorigin="10725,2016" coordsize="10,20" path="m10725,2036l10735,2036,10735,2016,10725,2016,10725,2036xe" filled="true" fillcolor="#000000" stroked="false">
                <v:path arrowok="t"/>
                <v:fill type="solid"/>
              </v:shape>
            </v:group>
            <v:group style="position:absolute;left:10725;top:2036;width:10;height:20" coordorigin="10725,2036" coordsize="10,20">
              <v:shape style="position:absolute;left:10725;top:2036;width:10;height:20" coordorigin="10725,2036" coordsize="10,20" path="m10725,2055l10735,2055,10735,2036,10725,2036,10725,2055xe" filled="true" fillcolor="#000000" stroked="false">
                <v:path arrowok="t"/>
                <v:fill type="solid"/>
              </v:shape>
            </v:group>
            <v:group style="position:absolute;left:10725;top:2055;width:10;height:20" coordorigin="10725,2055" coordsize="10,20">
              <v:shape style="position:absolute;left:10725;top:2055;width:10;height:20" coordorigin="10725,2055" coordsize="10,20" path="m10725,2074l10735,2074,10735,2055,10725,2055,10725,2074xe" filled="true" fillcolor="#000000" stroked="false">
                <v:path arrowok="t"/>
                <v:fill type="solid"/>
              </v:shape>
            </v:group>
            <v:group style="position:absolute;left:10725;top:2074;width:10;height:20" coordorigin="10725,2074" coordsize="10,20">
              <v:shape style="position:absolute;left:10725;top:2074;width:10;height:20" coordorigin="10725,2074" coordsize="10,20" path="m10725,2093l10735,2093,10735,2074,10725,2074,10725,2093xe" filled="true" fillcolor="#000000" stroked="false">
                <v:path arrowok="t"/>
                <v:fill type="solid"/>
              </v:shape>
            </v:group>
            <v:group style="position:absolute;left:10725;top:2093;width:10;height:20" coordorigin="10725,2093" coordsize="10,20">
              <v:shape style="position:absolute;left:10725;top:2093;width:10;height:20" coordorigin="10725,2093" coordsize="10,20" path="m10725,2112l10735,2112,10735,2093,10725,2093,10725,2112xe" filled="true" fillcolor="#000000" stroked="false">
                <v:path arrowok="t"/>
                <v:fill type="solid"/>
              </v:shape>
            </v:group>
            <v:group style="position:absolute;left:10725;top:2112;width:10;height:20" coordorigin="10725,2112" coordsize="10,20">
              <v:shape style="position:absolute;left:10725;top:2112;width:10;height:20" coordorigin="10725,2112" coordsize="10,20" path="m10725,2132l10735,2132,10735,2112,10725,2112,10725,2132xe" filled="true" fillcolor="#000000" stroked="false">
                <v:path arrowok="t"/>
                <v:fill type="solid"/>
              </v:shape>
            </v:group>
            <v:group style="position:absolute;left:10725;top:2132;width:10;height:20" coordorigin="10725,2132" coordsize="10,20">
              <v:shape style="position:absolute;left:10725;top:2132;width:10;height:20" coordorigin="10725,2132" coordsize="10,20" path="m10725,2151l10735,2151,10735,2132,10725,2132,10725,2151xe" filled="true" fillcolor="#000000" stroked="false">
                <v:path arrowok="t"/>
                <v:fill type="solid"/>
              </v:shape>
            </v:group>
            <v:group style="position:absolute;left:10725;top:2151;width:10;height:20" coordorigin="10725,2151" coordsize="10,20">
              <v:shape style="position:absolute;left:10725;top:2151;width:10;height:20" coordorigin="10725,2151" coordsize="10,20" path="m10725,2170l10735,2170,10735,2151,10725,2151,10725,2170xe" filled="true" fillcolor="#000000" stroked="false">
                <v:path arrowok="t"/>
                <v:fill type="solid"/>
              </v:shape>
            </v:group>
            <v:group style="position:absolute;left:10725;top:2170;width:10;height:20" coordorigin="10725,2170" coordsize="10,20">
              <v:shape style="position:absolute;left:10725;top:2170;width:10;height:20" coordorigin="10725,2170" coordsize="10,20" path="m10725,2189l10735,2189,10735,2170,10725,2170,10725,2189xe" filled="true" fillcolor="#000000" stroked="false">
                <v:path arrowok="t"/>
                <v:fill type="solid"/>
              </v:shape>
            </v:group>
            <v:group style="position:absolute;left:10725;top:2189;width:10;height:20" coordorigin="10725,2189" coordsize="10,20">
              <v:shape style="position:absolute;left:10725;top:2189;width:10;height:20" coordorigin="10725,2189" coordsize="10,20" path="m10725,2208l10735,2208,10735,2189,10725,2189,10725,2208xe" filled="true" fillcolor="#000000" stroked="false">
                <v:path arrowok="t"/>
                <v:fill type="solid"/>
              </v:shape>
            </v:group>
            <v:group style="position:absolute;left:10725;top:2208;width:10;height:20" coordorigin="10725,2208" coordsize="10,20">
              <v:shape style="position:absolute;left:10725;top:2208;width:10;height:20" coordorigin="10725,2208" coordsize="10,20" path="m10725,2228l10735,2228,10735,2208,10725,2208,10725,2228xe" filled="true" fillcolor="#000000" stroked="false">
                <v:path arrowok="t"/>
                <v:fill type="solid"/>
              </v:shape>
            </v:group>
            <v:group style="position:absolute;left:10725;top:2228;width:10;height:20" coordorigin="10725,2228" coordsize="10,20">
              <v:shape style="position:absolute;left:10725;top:2228;width:10;height:20" coordorigin="10725,2228" coordsize="10,20" path="m10725,2247l10735,2247,10735,2228,10725,2228,10725,2247xe" filled="true" fillcolor="#000000" stroked="false">
                <v:path arrowok="t"/>
                <v:fill type="solid"/>
              </v:shape>
            </v:group>
            <v:group style="position:absolute;left:10725;top:2247;width:10;height:20" coordorigin="10725,2247" coordsize="10,20">
              <v:shape style="position:absolute;left:10725;top:2247;width:10;height:20" coordorigin="10725,2247" coordsize="10,20" path="m10725,2266l10735,2266,10735,2247,10725,2247,10725,2266xe" filled="true" fillcolor="#000000" stroked="false">
                <v:path arrowok="t"/>
                <v:fill type="solid"/>
              </v:shape>
            </v:group>
            <v:group style="position:absolute;left:10725;top:2266;width:10;height:20" coordorigin="10725,2266" coordsize="10,20">
              <v:shape style="position:absolute;left:10725;top:2266;width:10;height:20" coordorigin="10725,2266" coordsize="10,20" path="m10725,2285l10735,2285,10735,2266,10725,2266,10725,2285xe" filled="true" fillcolor="#000000" stroked="false">
                <v:path arrowok="t"/>
                <v:fill type="solid"/>
              </v:shape>
            </v:group>
            <v:group style="position:absolute;left:10725;top:2285;width:10;height:20" coordorigin="10725,2285" coordsize="10,20">
              <v:shape style="position:absolute;left:10725;top:2285;width:10;height:20" coordorigin="10725,2285" coordsize="10,20" path="m10725,2304l10735,2304,10735,2285,10725,2285,10725,2304xe" filled="true" fillcolor="#000000" stroked="false">
                <v:path arrowok="t"/>
                <v:fill type="solid"/>
              </v:shape>
            </v:group>
            <v:group style="position:absolute;left:10725;top:2304;width:10;height:20" coordorigin="10725,2304" coordsize="10,20">
              <v:shape style="position:absolute;left:10725;top:2304;width:10;height:20" coordorigin="10725,2304" coordsize="10,20" path="m10725,2324l10735,2324,10735,2304,10725,2304,10725,2324xe" filled="true" fillcolor="#000000" stroked="false">
                <v:path arrowok="t"/>
                <v:fill type="solid"/>
              </v:shape>
            </v:group>
            <v:group style="position:absolute;left:10725;top:2324;width:10;height:20" coordorigin="10725,2324" coordsize="10,20">
              <v:shape style="position:absolute;left:10725;top:2324;width:10;height:20" coordorigin="10725,2324" coordsize="10,20" path="m10725,2343l10735,2343,10735,2324,10725,2324,10725,2343xe" filled="true" fillcolor="#000000" stroked="false">
                <v:path arrowok="t"/>
                <v:fill type="solid"/>
              </v:shape>
            </v:group>
            <v:group style="position:absolute;left:10725;top:2350;width:10;height:2" coordorigin="10725,2350" coordsize="10,2">
              <v:shape style="position:absolute;left:10725;top:2350;width:10;height:2" coordorigin="10725,2350" coordsize="10,0" path="m10725,2350l10735,2350e" filled="false" stroked="true" strokeweight=".71997pt" strokecolor="#000000">
                <v:path arrowok="t"/>
              </v:shape>
              <v:shape style="position:absolute;left:2950;top:2266;width:1131;height:101" type="#_x0000_t75" stroked="false">
                <v:imagedata r:id="rId135" o:title=""/>
              </v:shape>
              <v:shape style="position:absolute;left:4057;top:2357;width:1140;height:10" type="#_x0000_t75" stroked="false">
                <v:imagedata r:id="rId136" o:title=""/>
              </v:shape>
              <v:shape style="position:absolute;left:5192;top:2357;width:3690;height:10" type="#_x0000_t75" stroked="false">
                <v:imagedata r:id="rId137" o:title=""/>
              </v:shape>
              <v:shape style="position:absolute;left:8877;top:2357;width:725;height:10" type="#_x0000_t75" stroked="false">
                <v:imagedata r:id="rId138" o:title=""/>
              </v:shape>
              <v:shape style="position:absolute;left:9597;top:2357;width:1702;height:10" type="#_x0000_t75" stroked="false">
                <v:imagedata r:id="rId139" o:title=""/>
              </v:shape>
            </v:group>
            <v:group style="position:absolute;left:4062;top:2367;width:10;height:20" coordorigin="4062,2367" coordsize="10,20">
              <v:shape style="position:absolute;left:4062;top:2367;width:10;height:20" coordorigin="4062,2367" coordsize="10,20" path="m4062,2386l4071,2386,4071,2367,4062,2367,4062,2386xe" filled="true" fillcolor="#000000" stroked="false">
                <v:path arrowok="t"/>
                <v:fill type="solid"/>
              </v:shape>
            </v:group>
            <v:group style="position:absolute;left:4062;top:2386;width:10;height:20" coordorigin="4062,2386" coordsize="10,20">
              <v:shape style="position:absolute;left:4062;top:2386;width:10;height:20" coordorigin="4062,2386" coordsize="10,20" path="m4062,2405l4071,2405,4071,2386,4062,2386,4062,2405xe" filled="true" fillcolor="#000000" stroked="false">
                <v:path arrowok="t"/>
                <v:fill type="solid"/>
              </v:shape>
            </v:group>
            <v:group style="position:absolute;left:4062;top:2405;width:10;height:20" coordorigin="4062,2405" coordsize="10,20">
              <v:shape style="position:absolute;left:4062;top:2405;width:10;height:20" coordorigin="4062,2405" coordsize="10,20" path="m4062,2424l4071,2424,4071,2405,4062,2405,4062,2424xe" filled="true" fillcolor="#000000" stroked="false">
                <v:path arrowok="t"/>
                <v:fill type="solid"/>
              </v:shape>
            </v:group>
            <v:group style="position:absolute;left:4062;top:2424;width:10;height:20" coordorigin="4062,2424" coordsize="10,20">
              <v:shape style="position:absolute;left:4062;top:2424;width:10;height:20" coordorigin="4062,2424" coordsize="10,20" path="m4062,2444l4071,2444,4071,2424,4062,2424,4062,2444xe" filled="true" fillcolor="#000000" stroked="false">
                <v:path arrowok="t"/>
                <v:fill type="solid"/>
              </v:shape>
            </v:group>
            <v:group style="position:absolute;left:4062;top:2444;width:10;height:20" coordorigin="4062,2444" coordsize="10,20">
              <v:shape style="position:absolute;left:4062;top:2444;width:10;height:20" coordorigin="4062,2444" coordsize="10,20" path="m4062,2463l4071,2463,4071,2444,4062,2444,4062,2463xe" filled="true" fillcolor="#000000" stroked="false">
                <v:path arrowok="t"/>
                <v:fill type="solid"/>
              </v:shape>
            </v:group>
            <v:group style="position:absolute;left:4062;top:2463;width:10;height:20" coordorigin="4062,2463" coordsize="10,20">
              <v:shape style="position:absolute;left:4062;top:2463;width:10;height:20" coordorigin="4062,2463" coordsize="10,20" path="m4062,2482l4071,2482,4071,2463,4062,2463,4062,2482xe" filled="true" fillcolor="#000000" stroked="false">
                <v:path arrowok="t"/>
                <v:fill type="solid"/>
              </v:shape>
            </v:group>
            <v:group style="position:absolute;left:4062;top:2482;width:10;height:20" coordorigin="4062,2482" coordsize="10,20">
              <v:shape style="position:absolute;left:4062;top:2482;width:10;height:20" coordorigin="4062,2482" coordsize="10,20" path="m4062,2501l4071,2501,4071,2482,4062,2482,4062,2501xe" filled="true" fillcolor="#000000" stroked="false">
                <v:path arrowok="t"/>
                <v:fill type="solid"/>
              </v:shape>
            </v:group>
            <v:group style="position:absolute;left:4062;top:2501;width:10;height:20" coordorigin="4062,2501" coordsize="10,20">
              <v:shape style="position:absolute;left:4062;top:2501;width:10;height:20" coordorigin="4062,2501" coordsize="10,20" path="m4062,2520l4071,2520,4071,2501,4062,2501,4062,2520xe" filled="true" fillcolor="#000000" stroked="false">
                <v:path arrowok="t"/>
                <v:fill type="solid"/>
              </v:shape>
            </v:group>
            <v:group style="position:absolute;left:4062;top:2520;width:10;height:20" coordorigin="4062,2520" coordsize="10,20">
              <v:shape style="position:absolute;left:4062;top:2520;width:10;height:20" coordorigin="4062,2520" coordsize="10,20" path="m4062,2540l4071,2540,4071,2520,4062,2520,4062,2540xe" filled="true" fillcolor="#000000" stroked="false">
                <v:path arrowok="t"/>
                <v:fill type="solid"/>
              </v:shape>
            </v:group>
            <v:group style="position:absolute;left:4062;top:2540;width:10;height:20" coordorigin="4062,2540" coordsize="10,20">
              <v:shape style="position:absolute;left:4062;top:2540;width:10;height:20" coordorigin="4062,2540" coordsize="10,20" path="m4062,2559l4071,2559,4071,2540,4062,2540,4062,2559xe" filled="true" fillcolor="#000000" stroked="false">
                <v:path arrowok="t"/>
                <v:fill type="solid"/>
              </v:shape>
            </v:group>
            <v:group style="position:absolute;left:4062;top:2559;width:10;height:20" coordorigin="4062,2559" coordsize="10,20">
              <v:shape style="position:absolute;left:4062;top:2559;width:10;height:20" coordorigin="4062,2559" coordsize="10,20" path="m4062,2578l4071,2578,4071,2559,4062,2559,4062,2578xe" filled="true" fillcolor="#000000" stroked="false">
                <v:path arrowok="t"/>
                <v:fill type="solid"/>
              </v:shape>
            </v:group>
            <v:group style="position:absolute;left:4062;top:2578;width:10;height:20" coordorigin="4062,2578" coordsize="10,20">
              <v:shape style="position:absolute;left:4062;top:2578;width:10;height:20" coordorigin="4062,2578" coordsize="10,20" path="m4062,2597l4071,2597,4071,2578,4062,2578,4062,2597xe" filled="true" fillcolor="#000000" stroked="false">
                <v:path arrowok="t"/>
                <v:fill type="solid"/>
              </v:shape>
            </v:group>
            <v:group style="position:absolute;left:4062;top:2597;width:10;height:20" coordorigin="4062,2597" coordsize="10,20">
              <v:shape style="position:absolute;left:4062;top:2597;width:10;height:20" coordorigin="4062,2597" coordsize="10,20" path="m4062,2617l4071,2617,4071,2597,4062,2597,4062,2617xe" filled="true" fillcolor="#000000" stroked="false">
                <v:path arrowok="t"/>
                <v:fill type="solid"/>
              </v:shape>
            </v:group>
            <v:group style="position:absolute;left:4062;top:2617;width:10;height:20" coordorigin="4062,2617" coordsize="10,20">
              <v:shape style="position:absolute;left:4062;top:2617;width:10;height:20" coordorigin="4062,2617" coordsize="10,20" path="m4062,2636l4071,2636,4071,2617,4062,2617,4062,2636xe" filled="true" fillcolor="#000000" stroked="false">
                <v:path arrowok="t"/>
                <v:fill type="solid"/>
              </v:shape>
            </v:group>
            <v:group style="position:absolute;left:4062;top:2636;width:10;height:20" coordorigin="4062,2636" coordsize="10,20">
              <v:shape style="position:absolute;left:4062;top:2636;width:10;height:20" coordorigin="4062,2636" coordsize="10,20" path="m4062,2655l4071,2655,4071,2636,4062,2636,4062,2655xe" filled="true" fillcolor="#000000" stroked="false">
                <v:path arrowok="t"/>
                <v:fill type="solid"/>
              </v:shape>
            </v:group>
            <v:group style="position:absolute;left:4062;top:2655;width:10;height:20" coordorigin="4062,2655" coordsize="10,20">
              <v:shape style="position:absolute;left:4062;top:2655;width:10;height:20" coordorigin="4062,2655" coordsize="10,20" path="m4062,2675l4071,2675,4071,2655,4062,2655,4062,2675xe" filled="true" fillcolor="#000000" stroked="false">
                <v:path arrowok="t"/>
                <v:fill type="solid"/>
              </v:shape>
            </v:group>
            <v:group style="position:absolute;left:4062;top:2675;width:10;height:20" coordorigin="4062,2675" coordsize="10,20">
              <v:shape style="position:absolute;left:4062;top:2675;width:10;height:20" coordorigin="4062,2675" coordsize="10,20" path="m4062,2694l4071,2694,4071,2675,4062,2675,4062,2694xe" filled="true" fillcolor="#000000" stroked="false">
                <v:path arrowok="t"/>
                <v:fill type="solid"/>
              </v:shape>
            </v:group>
            <v:group style="position:absolute;left:4062;top:2694;width:10;height:20" coordorigin="4062,2694" coordsize="10,20">
              <v:shape style="position:absolute;left:4062;top:2694;width:10;height:20" coordorigin="4062,2694" coordsize="10,20" path="m4062,2713l4071,2713,4071,2694,4062,2694,4062,2713xe" filled="true" fillcolor="#000000" stroked="false">
                <v:path arrowok="t"/>
                <v:fill type="solid"/>
              </v:shape>
            </v:group>
            <v:group style="position:absolute;left:4062;top:2713;width:10;height:20" coordorigin="4062,2713" coordsize="10,20">
              <v:shape style="position:absolute;left:4062;top:2713;width:10;height:20" coordorigin="4062,2713" coordsize="10,20" path="m4062,2732l4071,2732,4071,2713,4062,2713,4062,2732xe" filled="true" fillcolor="#000000" stroked="false">
                <v:path arrowok="t"/>
                <v:fill type="solid"/>
              </v:shape>
            </v:group>
            <v:group style="position:absolute;left:4062;top:2732;width:10;height:20" coordorigin="4062,2732" coordsize="10,20">
              <v:shape style="position:absolute;left:4062;top:2732;width:10;height:20" coordorigin="4062,2732" coordsize="10,20" path="m4062,2751l4071,2751,4071,2732,4062,2732,4062,2751xe" filled="true" fillcolor="#000000" stroked="false">
                <v:path arrowok="t"/>
                <v:fill type="solid"/>
              </v:shape>
            </v:group>
            <v:group style="position:absolute;left:4062;top:2751;width:10;height:20" coordorigin="4062,2751" coordsize="10,20">
              <v:shape style="position:absolute;left:4062;top:2751;width:10;height:20" coordorigin="4062,2751" coordsize="10,20" path="m4062,2771l4071,2771,4071,2751,4062,2751,4062,2771xe" filled="true" fillcolor="#000000" stroked="false">
                <v:path arrowok="t"/>
                <v:fill type="solid"/>
              </v:shape>
            </v:group>
            <v:group style="position:absolute;left:4062;top:2771;width:10;height:20" coordorigin="4062,2771" coordsize="10,20">
              <v:shape style="position:absolute;left:4062;top:2771;width:10;height:20" coordorigin="4062,2771" coordsize="10,20" path="m4062,2790l4071,2790,4071,2771,4062,2771,4062,2790xe" filled="true" fillcolor="#000000" stroked="false">
                <v:path arrowok="t"/>
                <v:fill type="solid"/>
              </v:shape>
            </v:group>
            <v:group style="position:absolute;left:4062;top:2790;width:10;height:20" coordorigin="4062,2790" coordsize="10,20">
              <v:shape style="position:absolute;left:4062;top:2790;width:10;height:20" coordorigin="4062,2790" coordsize="10,20" path="m4062,2809l4071,2809,4071,2790,4062,2790,4062,2809xe" filled="true" fillcolor="#000000" stroked="false">
                <v:path arrowok="t"/>
                <v:fill type="solid"/>
              </v:shape>
            </v:group>
            <v:group style="position:absolute;left:4062;top:2809;width:10;height:20" coordorigin="4062,2809" coordsize="10,20">
              <v:shape style="position:absolute;left:4062;top:2809;width:10;height:20" coordorigin="4062,2809" coordsize="10,20" path="m4062,2828l4071,2828,4071,2809,4062,2809,4062,2828xe" filled="true" fillcolor="#000000" stroked="false">
                <v:path arrowok="t"/>
                <v:fill type="solid"/>
              </v:shape>
            </v:group>
            <v:group style="position:absolute;left:4062;top:2828;width:10;height:20" coordorigin="4062,2828" coordsize="10,20">
              <v:shape style="position:absolute;left:4062;top:2828;width:10;height:20" coordorigin="4062,2828" coordsize="10,20" path="m4062,2847l4071,2847,4071,2828,4062,2828,4062,2847xe" filled="true" fillcolor="#000000" stroked="false">
                <v:path arrowok="t"/>
                <v:fill type="solid"/>
              </v:shape>
            </v:group>
            <v:group style="position:absolute;left:4062;top:2847;width:10;height:20" coordorigin="4062,2847" coordsize="10,20">
              <v:shape style="position:absolute;left:4062;top:2847;width:10;height:20" coordorigin="4062,2847" coordsize="10,20" path="m4062,2867l4071,2867,4071,2847,4062,2847,4062,2867xe" filled="true" fillcolor="#000000" stroked="false">
                <v:path arrowok="t"/>
                <v:fill type="solid"/>
              </v:shape>
            </v:group>
            <v:group style="position:absolute;left:4062;top:2867;width:10;height:20" coordorigin="4062,2867" coordsize="10,20">
              <v:shape style="position:absolute;left:4062;top:2867;width:10;height:20" coordorigin="4062,2867" coordsize="10,20" path="m4062,2886l4071,2886,4071,2867,4062,2867,4062,2886xe" filled="true" fillcolor="#000000" stroked="false">
                <v:path arrowok="t"/>
                <v:fill type="solid"/>
              </v:shape>
            </v:group>
            <v:group style="position:absolute;left:4062;top:2886;width:10;height:20" coordorigin="4062,2886" coordsize="10,20">
              <v:shape style="position:absolute;left:4062;top:2886;width:10;height:20" coordorigin="4062,2886" coordsize="10,20" path="m4062,2905l4071,2905,4071,2886,4062,2886,4062,2905xe" filled="true" fillcolor="#000000" stroked="false">
                <v:path arrowok="t"/>
                <v:fill type="solid"/>
              </v:shape>
            </v:group>
            <v:group style="position:absolute;left:4062;top:2905;width:10;height:20" coordorigin="4062,2905" coordsize="10,20">
              <v:shape style="position:absolute;left:4062;top:2905;width:10;height:20" coordorigin="4062,2905" coordsize="10,20" path="m4062,2924l4071,2924,4071,2905,4062,2905,4062,2924xe" filled="true" fillcolor="#000000" stroked="false">
                <v:path arrowok="t"/>
                <v:fill type="solid"/>
              </v:shape>
            </v:group>
            <v:group style="position:absolute;left:4062;top:2924;width:10;height:20" coordorigin="4062,2924" coordsize="10,20">
              <v:shape style="position:absolute;left:4062;top:2924;width:10;height:20" coordorigin="4062,2924" coordsize="10,20" path="m4062,2943l4071,2943,4071,2924,4062,2924,4062,2943xe" filled="true" fillcolor="#000000" stroked="false">
                <v:path arrowok="t"/>
                <v:fill type="solid"/>
              </v:shape>
            </v:group>
            <v:group style="position:absolute;left:4062;top:2943;width:10;height:20" coordorigin="4062,2943" coordsize="10,20">
              <v:shape style="position:absolute;left:4062;top:2943;width:10;height:20" coordorigin="4062,2943" coordsize="10,20" path="m4062,2963l4071,2963,4071,2943,4062,2943,4062,2963xe" filled="true" fillcolor="#000000" stroked="false">
                <v:path arrowok="t"/>
                <v:fill type="solid"/>
              </v:shape>
            </v:group>
            <v:group style="position:absolute;left:4062;top:2963;width:10;height:20" coordorigin="4062,2963" coordsize="10,20">
              <v:shape style="position:absolute;left:4062;top:2963;width:10;height:20" coordorigin="4062,2963" coordsize="10,20" path="m4062,2982l4071,2982,4071,2963,4062,2963,4062,2982xe" filled="true" fillcolor="#000000" stroked="false">
                <v:path arrowok="t"/>
                <v:fill type="solid"/>
              </v:shape>
            </v:group>
            <v:group style="position:absolute;left:4062;top:2982;width:10;height:20" coordorigin="4062,2982" coordsize="10,20">
              <v:shape style="position:absolute;left:4062;top:2982;width:10;height:20" coordorigin="4062,2982" coordsize="10,20" path="m4062,3001l4071,3001,4071,2982,4062,2982,4062,3001xe" filled="true" fillcolor="#000000" stroked="false">
                <v:path arrowok="t"/>
                <v:fill type="solid"/>
              </v:shape>
            </v:group>
            <v:group style="position:absolute;left:4062;top:3001;width:10;height:20" coordorigin="4062,3001" coordsize="10,20">
              <v:shape style="position:absolute;left:4062;top:3001;width:10;height:20" coordorigin="4062,3001" coordsize="10,20" path="m4062,3020l4071,3020,4071,3001,4062,3001,4062,3020xe" filled="true" fillcolor="#000000" stroked="false">
                <v:path arrowok="t"/>
                <v:fill type="solid"/>
              </v:shape>
            </v:group>
            <v:group style="position:absolute;left:4062;top:3020;width:10;height:20" coordorigin="4062,3020" coordsize="10,20">
              <v:shape style="position:absolute;left:4062;top:3020;width:10;height:20" coordorigin="4062,3020" coordsize="10,20" path="m4062,3039l4071,3039,4071,3020,4062,3020,4062,3039xe" filled="true" fillcolor="#000000" stroked="false">
                <v:path arrowok="t"/>
                <v:fill type="solid"/>
              </v:shape>
            </v:group>
            <v:group style="position:absolute;left:4062;top:3039;width:10;height:20" coordorigin="4062,3039" coordsize="10,20">
              <v:shape style="position:absolute;left:4062;top:3039;width:10;height:20" coordorigin="4062,3039" coordsize="10,20" path="m4062,3059l4071,3059,4071,3039,4062,3039,4062,3059xe" filled="true" fillcolor="#000000" stroked="false">
                <v:path arrowok="t"/>
                <v:fill type="solid"/>
              </v:shape>
            </v:group>
            <v:group style="position:absolute;left:4062;top:3059;width:10;height:20" coordorigin="4062,3059" coordsize="10,20">
              <v:shape style="position:absolute;left:4062;top:3059;width:10;height:20" coordorigin="4062,3059" coordsize="10,20" path="m4062,3078l4071,3078,4071,3059,4062,3059,4062,3078xe" filled="true" fillcolor="#000000" stroked="false">
                <v:path arrowok="t"/>
                <v:fill type="solid"/>
              </v:shape>
            </v:group>
            <v:group style="position:absolute;left:4062;top:3078;width:10;height:20" coordorigin="4062,3078" coordsize="10,20">
              <v:shape style="position:absolute;left:4062;top:3078;width:10;height:20" coordorigin="4062,3078" coordsize="10,20" path="m4062,3097l4071,3097,4071,3078,4062,3078,4062,3097xe" filled="true" fillcolor="#000000" stroked="false">
                <v:path arrowok="t"/>
                <v:fill type="solid"/>
              </v:shape>
            </v:group>
            <v:group style="position:absolute;left:4062;top:3097;width:10;height:20" coordorigin="4062,3097" coordsize="10,20">
              <v:shape style="position:absolute;left:4062;top:3097;width:10;height:20" coordorigin="4062,3097" coordsize="10,20" path="m4062,3116l4071,3116,4071,3097,4062,3097,4062,3116xe" filled="true" fillcolor="#000000" stroked="false">
                <v:path arrowok="t"/>
                <v:fill type="solid"/>
              </v:shape>
            </v:group>
            <v:group style="position:absolute;left:4062;top:3116;width:10;height:20" coordorigin="4062,3116" coordsize="10,20">
              <v:shape style="position:absolute;left:4062;top:3116;width:10;height:20" coordorigin="4062,3116" coordsize="10,20" path="m4062,3135l4071,3135,4071,3116,4062,3116,4062,3135xe" filled="true" fillcolor="#000000" stroked="false">
                <v:path arrowok="t"/>
                <v:fill type="solid"/>
              </v:shape>
            </v:group>
            <v:group style="position:absolute;left:4062;top:3135;width:10;height:20" coordorigin="4062,3135" coordsize="10,20">
              <v:shape style="position:absolute;left:4062;top:3135;width:10;height:20" coordorigin="4062,3135" coordsize="10,20" path="m4062,3155l4071,3155,4071,3135,4062,3135,4062,3155xe" filled="true" fillcolor="#000000" stroked="false">
                <v:path arrowok="t"/>
                <v:fill type="solid"/>
              </v:shape>
            </v:group>
            <v:group style="position:absolute;left:4062;top:3155;width:10;height:20" coordorigin="4062,3155" coordsize="10,20">
              <v:shape style="position:absolute;left:4062;top:3155;width:10;height:20" coordorigin="4062,3155" coordsize="10,20" path="m4062,3174l4071,3174,4071,3155,4062,3155,4062,3174xe" filled="true" fillcolor="#000000" stroked="false">
                <v:path arrowok="t"/>
                <v:fill type="solid"/>
              </v:shape>
            </v:group>
            <v:group style="position:absolute;left:4062;top:3174;width:10;height:20" coordorigin="4062,3174" coordsize="10,20">
              <v:shape style="position:absolute;left:4062;top:3174;width:10;height:20" coordorigin="4062,3174" coordsize="10,20" path="m4062,3193l4071,3193,4071,3174,4062,3174,4062,3193xe" filled="true" fillcolor="#000000" stroked="false">
                <v:path arrowok="t"/>
                <v:fill type="solid"/>
              </v:shape>
            </v:group>
            <v:group style="position:absolute;left:4062;top:3193;width:10;height:20" coordorigin="4062,3193" coordsize="10,20">
              <v:shape style="position:absolute;left:4062;top:3193;width:10;height:20" coordorigin="4062,3193" coordsize="10,20" path="m4062,3212l4071,3212,4071,3193,4062,3193,4062,3212xe" filled="true" fillcolor="#000000" stroked="false">
                <v:path arrowok="t"/>
                <v:fill type="solid"/>
              </v:shape>
            </v:group>
            <v:group style="position:absolute;left:4062;top:3212;width:10;height:20" coordorigin="4062,3212" coordsize="10,20">
              <v:shape style="position:absolute;left:4062;top:3212;width:10;height:20" coordorigin="4062,3212" coordsize="10,20" path="m4062,3231l4071,3231,4071,3212,4062,3212,4062,3231xe" filled="true" fillcolor="#000000" stroked="false">
                <v:path arrowok="t"/>
                <v:fill type="solid"/>
              </v:shape>
            </v:group>
            <v:group style="position:absolute;left:4062;top:3231;width:10;height:20" coordorigin="4062,3231" coordsize="10,20">
              <v:shape style="position:absolute;left:4062;top:3231;width:10;height:20" coordorigin="4062,3231" coordsize="10,20" path="m4062,3251l4071,3251,4071,3231,4062,3231,4062,3251xe" filled="true" fillcolor="#000000" stroked="false">
                <v:path arrowok="t"/>
                <v:fill type="solid"/>
              </v:shape>
            </v:group>
            <v:group style="position:absolute;left:4062;top:3251;width:10;height:20" coordorigin="4062,3251" coordsize="10,20">
              <v:shape style="position:absolute;left:4062;top:3251;width:10;height:20" coordorigin="4062,3251" coordsize="10,20" path="m4062,3270l4071,3270,4071,3251,4062,3251,4062,3270xe" filled="true" fillcolor="#000000" stroked="false">
                <v:path arrowok="t"/>
                <v:fill type="solid"/>
              </v:shape>
            </v:group>
            <v:group style="position:absolute;left:4062;top:3270;width:10;height:20" coordorigin="4062,3270" coordsize="10,20">
              <v:shape style="position:absolute;left:4062;top:3270;width:10;height:20" coordorigin="4062,3270" coordsize="10,20" path="m4062,3289l4071,3289,4071,3270,4062,3270,4062,3289xe" filled="true" fillcolor="#000000" stroked="false">
                <v:path arrowok="t"/>
                <v:fill type="solid"/>
              </v:shape>
            </v:group>
            <v:group style="position:absolute;left:4062;top:3289;width:10;height:20" coordorigin="4062,3289" coordsize="10,20">
              <v:shape style="position:absolute;left:4062;top:3289;width:10;height:20" coordorigin="4062,3289" coordsize="10,20" path="m4062,3308l4071,3308,4071,3289,4062,3289,4062,3308xe" filled="true" fillcolor="#000000" stroked="false">
                <v:path arrowok="t"/>
                <v:fill type="solid"/>
              </v:shape>
            </v:group>
            <v:group style="position:absolute;left:4062;top:3308;width:10;height:20" coordorigin="4062,3308" coordsize="10,20">
              <v:shape style="position:absolute;left:4062;top:3308;width:10;height:20" coordorigin="4062,3308" coordsize="10,20" path="m4062,3327l4071,3327,4071,3308,4062,3308,4062,3327xe" filled="true" fillcolor="#000000" stroked="false">
                <v:path arrowok="t"/>
                <v:fill type="solid"/>
              </v:shape>
            </v:group>
            <v:group style="position:absolute;left:4062;top:3327;width:10;height:20" coordorigin="4062,3327" coordsize="10,20">
              <v:shape style="position:absolute;left:4062;top:3327;width:10;height:20" coordorigin="4062,3327" coordsize="10,20" path="m4062,3347l4071,3347,4071,3327,4062,3327,4062,3347xe" filled="true" fillcolor="#000000" stroked="false">
                <v:path arrowok="t"/>
                <v:fill type="solid"/>
              </v:shape>
            </v:group>
            <v:group style="position:absolute;left:4062;top:3347;width:10;height:20" coordorigin="4062,3347" coordsize="10,20">
              <v:shape style="position:absolute;left:4062;top:3347;width:10;height:20" coordorigin="4062,3347" coordsize="10,20" path="m4062,3366l4071,3366,4071,3347,4062,3347,4062,3366xe" filled="true" fillcolor="#000000" stroked="false">
                <v:path arrowok="t"/>
                <v:fill type="solid"/>
              </v:shape>
            </v:group>
            <v:group style="position:absolute;left:4062;top:3366;width:10;height:20" coordorigin="4062,3366" coordsize="10,20">
              <v:shape style="position:absolute;left:4062;top:3366;width:10;height:20" coordorigin="4062,3366" coordsize="10,20" path="m4062,3385l4071,3385,4071,3366,4062,3366,4062,3385xe" filled="true" fillcolor="#000000" stroked="false">
                <v:path arrowok="t"/>
                <v:fill type="solid"/>
              </v:shape>
            </v:group>
            <v:group style="position:absolute;left:4062;top:3385;width:10;height:20" coordorigin="4062,3385" coordsize="10,20">
              <v:shape style="position:absolute;left:4062;top:3385;width:10;height:20" coordorigin="4062,3385" coordsize="10,20" path="m4062,3404l4071,3404,4071,3385,4062,3385,4062,3404xe" filled="true" fillcolor="#000000" stroked="false">
                <v:path arrowok="t"/>
                <v:fill type="solid"/>
              </v:shape>
            </v:group>
            <v:group style="position:absolute;left:4062;top:3404;width:10;height:20" coordorigin="4062,3404" coordsize="10,20">
              <v:shape style="position:absolute;left:4062;top:3404;width:10;height:20" coordorigin="4062,3404" coordsize="10,20" path="m4062,3423l4071,3423,4071,3404,4062,3404,4062,3423xe" filled="true" fillcolor="#000000" stroked="false">
                <v:path arrowok="t"/>
                <v:fill type="solid"/>
              </v:shape>
            </v:group>
            <v:group style="position:absolute;left:4062;top:3423;width:10;height:20" coordorigin="4062,3423" coordsize="10,20">
              <v:shape style="position:absolute;left:4062;top:3423;width:10;height:20" coordorigin="4062,3423" coordsize="10,20" path="m4062,3443l4071,3443,4071,3423,4062,3423,4062,3443xe" filled="true" fillcolor="#000000" stroked="false">
                <v:path arrowok="t"/>
                <v:fill type="solid"/>
              </v:shape>
            </v:group>
            <v:group style="position:absolute;left:4062;top:3443;width:10;height:20" coordorigin="4062,3443" coordsize="10,20">
              <v:shape style="position:absolute;left:4062;top:3443;width:10;height:20" coordorigin="4062,3443" coordsize="10,20" path="m4062,3462l4071,3462,4071,3443,4062,3443,4062,3462xe" filled="true" fillcolor="#000000" stroked="false">
                <v:path arrowok="t"/>
                <v:fill type="solid"/>
              </v:shape>
            </v:group>
            <v:group style="position:absolute;left:4062;top:3462;width:10;height:20" coordorigin="4062,3462" coordsize="10,20">
              <v:shape style="position:absolute;left:4062;top:3462;width:10;height:20" coordorigin="4062,3462" coordsize="10,20" path="m4062,3481l4071,3481,4071,3462,4062,3462,4062,3481xe" filled="true" fillcolor="#000000" stroked="false">
                <v:path arrowok="t"/>
                <v:fill type="solid"/>
              </v:shape>
            </v:group>
            <v:group style="position:absolute;left:4062;top:3481;width:10;height:20" coordorigin="4062,3481" coordsize="10,20">
              <v:shape style="position:absolute;left:4062;top:3481;width:10;height:20" coordorigin="4062,3481" coordsize="10,20" path="m4062,3500l4071,3500,4071,3481,4062,3481,4062,3500xe" filled="true" fillcolor="#000000" stroked="false">
                <v:path arrowok="t"/>
                <v:fill type="solid"/>
              </v:shape>
            </v:group>
            <v:group style="position:absolute;left:4062;top:3500;width:10;height:20" coordorigin="4062,3500" coordsize="10,20">
              <v:shape style="position:absolute;left:4062;top:3500;width:10;height:20" coordorigin="4062,3500" coordsize="10,20" path="m4062,3519l4071,3519,4071,3500,4062,3500,4062,3519xe" filled="true" fillcolor="#000000" stroked="false">
                <v:path arrowok="t"/>
                <v:fill type="solid"/>
              </v:shape>
            </v:group>
            <v:group style="position:absolute;left:4062;top:3519;width:10;height:20" coordorigin="4062,3519" coordsize="10,20">
              <v:shape style="position:absolute;left:4062;top:3519;width:10;height:20" coordorigin="4062,3519" coordsize="10,20" path="m4062,3539l4071,3539,4071,3519,4062,3519,4062,3539xe" filled="true" fillcolor="#000000" stroked="false">
                <v:path arrowok="t"/>
                <v:fill type="solid"/>
              </v:shape>
            </v:group>
            <v:group style="position:absolute;left:4062;top:3539;width:10;height:20" coordorigin="4062,3539" coordsize="10,20">
              <v:shape style="position:absolute;left:4062;top:3539;width:10;height:20" coordorigin="4062,3539" coordsize="10,20" path="m4062,3558l4071,3558,4071,3539,4062,3539,4062,3558xe" filled="true" fillcolor="#000000" stroked="false">
                <v:path arrowok="t"/>
                <v:fill type="solid"/>
              </v:shape>
            </v:group>
            <v:group style="position:absolute;left:4062;top:3558;width:10;height:20" coordorigin="4062,3558" coordsize="10,20">
              <v:shape style="position:absolute;left:4062;top:3558;width:10;height:20" coordorigin="4062,3558" coordsize="10,20" path="m4062,3577l4071,3577,4071,3558,4062,3558,4062,3577xe" filled="true" fillcolor="#000000" stroked="false">
                <v:path arrowok="t"/>
                <v:fill type="solid"/>
              </v:shape>
            </v:group>
            <v:group style="position:absolute;left:4062;top:3577;width:10;height:20" coordorigin="4062,3577" coordsize="10,20">
              <v:shape style="position:absolute;left:4062;top:3577;width:10;height:20" coordorigin="4062,3577" coordsize="10,20" path="m4062,3596l4071,3596,4071,3577,4062,3577,4062,3596xe" filled="true" fillcolor="#000000" stroked="false">
                <v:path arrowok="t"/>
                <v:fill type="solid"/>
              </v:shape>
            </v:group>
            <v:group style="position:absolute;left:4062;top:3596;width:10;height:20" coordorigin="4062,3596" coordsize="10,20">
              <v:shape style="position:absolute;left:4062;top:3596;width:10;height:20" coordorigin="4062,3596" coordsize="10,20" path="m4062,3615l4071,3615,4071,3596,4062,3596,4062,3615xe" filled="true" fillcolor="#000000" stroked="false">
                <v:path arrowok="t"/>
                <v:fill type="solid"/>
              </v:shape>
            </v:group>
            <v:group style="position:absolute;left:4062;top:3615;width:10;height:20" coordorigin="4062,3615" coordsize="10,20">
              <v:shape style="position:absolute;left:4062;top:3615;width:10;height:20" coordorigin="4062,3615" coordsize="10,20" path="m4062,3635l4071,3635,4071,3615,4062,3615,4062,3635xe" filled="true" fillcolor="#000000" stroked="false">
                <v:path arrowok="t"/>
                <v:fill type="solid"/>
              </v:shape>
            </v:group>
            <v:group style="position:absolute;left:4062;top:3635;width:10;height:20" coordorigin="4062,3635" coordsize="10,20">
              <v:shape style="position:absolute;left:4062;top:3635;width:10;height:20" coordorigin="4062,3635" coordsize="10,20" path="m4062,3654l4071,3654,4071,3635,4062,3635,4062,3654xe" filled="true" fillcolor="#000000" stroked="false">
                <v:path arrowok="t"/>
                <v:fill type="solid"/>
              </v:shape>
            </v:group>
            <v:group style="position:absolute;left:4062;top:3654;width:10;height:20" coordorigin="4062,3654" coordsize="10,20">
              <v:shape style="position:absolute;left:4062;top:3654;width:10;height:20" coordorigin="4062,3654" coordsize="10,20" path="m4062,3673l4071,3673,4071,3654,4062,3654,4062,3673xe" filled="true" fillcolor="#000000" stroked="false">
                <v:path arrowok="t"/>
                <v:fill type="solid"/>
              </v:shape>
            </v:group>
            <v:group style="position:absolute;left:4062;top:3673;width:10;height:20" coordorigin="4062,3673" coordsize="10,20">
              <v:shape style="position:absolute;left:4062;top:3673;width:10;height:20" coordorigin="4062,3673" coordsize="10,20" path="m4062,3692l4071,3692,4071,3673,4062,3673,4062,3692xe" filled="true" fillcolor="#000000" stroked="false">
                <v:path arrowok="t"/>
                <v:fill type="solid"/>
              </v:shape>
            </v:group>
            <v:group style="position:absolute;left:4062;top:3692;width:10;height:20" coordorigin="4062,3692" coordsize="10,20">
              <v:shape style="position:absolute;left:4062;top:3692;width:10;height:20" coordorigin="4062,3692" coordsize="10,20" path="m4062,3711l4071,3711,4071,3692,4062,3692,4062,3711xe" filled="true" fillcolor="#000000" stroked="false">
                <v:path arrowok="t"/>
                <v:fill type="solid"/>
              </v:shape>
            </v:group>
            <v:group style="position:absolute;left:4062;top:3711;width:10;height:20" coordorigin="4062,3711" coordsize="10,20">
              <v:shape style="position:absolute;left:4062;top:3711;width:10;height:20" coordorigin="4062,3711" coordsize="10,20" path="m4062,3731l4071,3731,4071,3711,4062,3711,4062,3731xe" filled="true" fillcolor="#000000" stroked="false">
                <v:path arrowok="t"/>
                <v:fill type="solid"/>
              </v:shape>
            </v:group>
            <v:group style="position:absolute;left:4062;top:3731;width:10;height:20" coordorigin="4062,3731" coordsize="10,20">
              <v:shape style="position:absolute;left:4062;top:3731;width:10;height:20" coordorigin="4062,3731" coordsize="10,20" path="m4062,3750l4071,3750,4071,3731,4062,3731,4062,3750xe" filled="true" fillcolor="#000000" stroked="false">
                <v:path arrowok="t"/>
                <v:fill type="solid"/>
              </v:shape>
            </v:group>
            <v:group style="position:absolute;left:4062;top:3750;width:10;height:20" coordorigin="4062,3750" coordsize="10,20">
              <v:shape style="position:absolute;left:4062;top:3750;width:10;height:20" coordorigin="4062,3750" coordsize="10,20" path="m4062,3769l4071,3769,4071,3750,4062,3750,4062,3769xe" filled="true" fillcolor="#000000" stroked="false">
                <v:path arrowok="t"/>
                <v:fill type="solid"/>
              </v:shape>
            </v:group>
            <v:group style="position:absolute;left:4062;top:3769;width:10;height:20" coordorigin="4062,3769" coordsize="10,20">
              <v:shape style="position:absolute;left:4062;top:3769;width:10;height:20" coordorigin="4062,3769" coordsize="10,20" path="m4062,3788l4071,3788,4071,3769,4062,3769,4062,3788xe" filled="true" fillcolor="#000000" stroked="false">
                <v:path arrowok="t"/>
                <v:fill type="solid"/>
              </v:shape>
            </v:group>
            <v:group style="position:absolute;left:4062;top:3788;width:10;height:20" coordorigin="4062,3788" coordsize="10,20">
              <v:shape style="position:absolute;left:4062;top:3788;width:10;height:20" coordorigin="4062,3788" coordsize="10,20" path="m4062,3807l4071,3807,4071,3788,4062,3788,4062,3807xe" filled="true" fillcolor="#000000" stroked="false">
                <v:path arrowok="t"/>
                <v:fill type="solid"/>
              </v:shape>
            </v:group>
            <v:group style="position:absolute;left:4062;top:3807;width:10;height:20" coordorigin="4062,3807" coordsize="10,20">
              <v:shape style="position:absolute;left:4062;top:3807;width:10;height:20" coordorigin="4062,3807" coordsize="10,20" path="m4062,3827l4071,3827,4071,3807,4062,3807,4062,3827xe" filled="true" fillcolor="#000000" stroked="false">
                <v:path arrowok="t"/>
                <v:fill type="solid"/>
              </v:shape>
            </v:group>
            <v:group style="position:absolute;left:4062;top:3827;width:10;height:20" coordorigin="4062,3827" coordsize="10,20">
              <v:shape style="position:absolute;left:4062;top:3827;width:10;height:20" coordorigin="4062,3827" coordsize="10,20" path="m4062,3846l4071,3846,4071,3827,4062,3827,4062,3846xe" filled="true" fillcolor="#000000" stroked="false">
                <v:path arrowok="t"/>
                <v:fill type="solid"/>
              </v:shape>
            </v:group>
            <v:group style="position:absolute;left:4062;top:3846;width:10;height:20" coordorigin="4062,3846" coordsize="10,20">
              <v:shape style="position:absolute;left:4062;top:3846;width:10;height:20" coordorigin="4062,3846" coordsize="10,20" path="m4062,3865l4071,3865,4071,3846,4062,3846,4062,3865xe" filled="true" fillcolor="#000000" stroked="false">
                <v:path arrowok="t"/>
                <v:fill type="solid"/>
              </v:shape>
            </v:group>
            <v:group style="position:absolute;left:4062;top:3865;width:10;height:20" coordorigin="4062,3865" coordsize="10,20">
              <v:shape style="position:absolute;left:4062;top:3865;width:10;height:20" coordorigin="4062,3865" coordsize="10,20" path="m4062,3884l4071,3884,4071,3865,4062,3865,4062,3884xe" filled="true" fillcolor="#000000" stroked="false">
                <v:path arrowok="t"/>
                <v:fill type="solid"/>
              </v:shape>
            </v:group>
            <v:group style="position:absolute;left:4062;top:3884;width:10;height:20" coordorigin="4062,3884" coordsize="10,20">
              <v:shape style="position:absolute;left:4062;top:3884;width:10;height:20" coordorigin="4062,3884" coordsize="10,20" path="m4062,3903l4071,3903,4071,3884,4062,3884,4062,3903xe" filled="true" fillcolor="#000000" stroked="false">
                <v:path arrowok="t"/>
                <v:fill type="solid"/>
              </v:shape>
            </v:group>
            <v:group style="position:absolute;left:4062;top:3903;width:10;height:20" coordorigin="4062,3903" coordsize="10,20">
              <v:shape style="position:absolute;left:4062;top:3903;width:10;height:20" coordorigin="4062,3903" coordsize="10,20" path="m4062,3923l4071,3923,4071,3903,4062,3903,4062,3923xe" filled="true" fillcolor="#000000" stroked="false">
                <v:path arrowok="t"/>
                <v:fill type="solid"/>
              </v:shape>
            </v:group>
            <v:group style="position:absolute;left:4062;top:3923;width:10;height:20" coordorigin="4062,3923" coordsize="10,20">
              <v:shape style="position:absolute;left:4062;top:3923;width:10;height:20" coordorigin="4062,3923" coordsize="10,20" path="m4062,3942l4071,3942,4071,3923,4062,3923,4062,3942xe" filled="true" fillcolor="#000000" stroked="false">
                <v:path arrowok="t"/>
                <v:fill type="solid"/>
              </v:shape>
            </v:group>
            <v:group style="position:absolute;left:4062;top:3942;width:10;height:20" coordorigin="4062,3942" coordsize="10,20">
              <v:shape style="position:absolute;left:4062;top:3942;width:10;height:20" coordorigin="4062,3942" coordsize="10,20" path="m4062,3961l4071,3961,4071,3942,4062,3942,4062,3961xe" filled="true" fillcolor="#000000" stroked="false">
                <v:path arrowok="t"/>
                <v:fill type="solid"/>
              </v:shape>
            </v:group>
            <v:group style="position:absolute;left:4062;top:3965;width:10;height:2" coordorigin="4062,3965" coordsize="10,2">
              <v:shape style="position:absolute;left:4062;top:3965;width:10;height:2" coordorigin="4062,3965" coordsize="10,0" path="m4062,3965l4071,3965e" filled="false" stroked="true" strokeweight=".36002pt" strokecolor="#000000">
                <v:path arrowok="t"/>
              </v:shape>
            </v:group>
            <v:group style="position:absolute;left:5197;top:2367;width:10;height:20" coordorigin="5197,2367" coordsize="10,20">
              <v:shape style="position:absolute;left:5197;top:2367;width:10;height:20" coordorigin="5197,2367" coordsize="10,20" path="m5197,2386l5207,2386,5207,2367,5197,2367,5197,2386xe" filled="true" fillcolor="#000000" stroked="false">
                <v:path arrowok="t"/>
                <v:fill type="solid"/>
              </v:shape>
            </v:group>
            <v:group style="position:absolute;left:5197;top:2386;width:10;height:20" coordorigin="5197,2386" coordsize="10,20">
              <v:shape style="position:absolute;left:5197;top:2386;width:10;height:20" coordorigin="5197,2386" coordsize="10,20" path="m5197,2405l5207,2405,5207,2386,5197,2386,5197,2405xe" filled="true" fillcolor="#000000" stroked="false">
                <v:path arrowok="t"/>
                <v:fill type="solid"/>
              </v:shape>
            </v:group>
            <v:group style="position:absolute;left:5197;top:2405;width:10;height:20" coordorigin="5197,2405" coordsize="10,20">
              <v:shape style="position:absolute;left:5197;top:2405;width:10;height:20" coordorigin="5197,2405" coordsize="10,20" path="m5197,2424l5207,2424,5207,2405,5197,2405,5197,2424xe" filled="true" fillcolor="#000000" stroked="false">
                <v:path arrowok="t"/>
                <v:fill type="solid"/>
              </v:shape>
            </v:group>
            <v:group style="position:absolute;left:5197;top:2424;width:10;height:20" coordorigin="5197,2424" coordsize="10,20">
              <v:shape style="position:absolute;left:5197;top:2424;width:10;height:20" coordorigin="5197,2424" coordsize="10,20" path="m5197,2444l5207,2444,5207,2424,5197,2424,5197,2444xe" filled="true" fillcolor="#000000" stroked="false">
                <v:path arrowok="t"/>
                <v:fill type="solid"/>
              </v:shape>
            </v:group>
            <v:group style="position:absolute;left:5197;top:2444;width:10;height:20" coordorigin="5197,2444" coordsize="10,20">
              <v:shape style="position:absolute;left:5197;top:2444;width:10;height:20" coordorigin="5197,2444" coordsize="10,20" path="m5197,2463l5207,2463,5207,2444,5197,2444,5197,2463xe" filled="true" fillcolor="#000000" stroked="false">
                <v:path arrowok="t"/>
                <v:fill type="solid"/>
              </v:shape>
            </v:group>
            <v:group style="position:absolute;left:5197;top:2463;width:10;height:20" coordorigin="5197,2463" coordsize="10,20">
              <v:shape style="position:absolute;left:5197;top:2463;width:10;height:20" coordorigin="5197,2463" coordsize="10,20" path="m5197,2482l5207,2482,5207,2463,5197,2463,5197,2482xe" filled="true" fillcolor="#000000" stroked="false">
                <v:path arrowok="t"/>
                <v:fill type="solid"/>
              </v:shape>
            </v:group>
            <v:group style="position:absolute;left:5197;top:2482;width:10;height:20" coordorigin="5197,2482" coordsize="10,20">
              <v:shape style="position:absolute;left:5197;top:2482;width:10;height:20" coordorigin="5197,2482" coordsize="10,20" path="m5197,2501l5207,2501,5207,2482,5197,2482,5197,2501xe" filled="true" fillcolor="#000000" stroked="false">
                <v:path arrowok="t"/>
                <v:fill type="solid"/>
              </v:shape>
            </v:group>
            <v:group style="position:absolute;left:5197;top:2501;width:10;height:20" coordorigin="5197,2501" coordsize="10,20">
              <v:shape style="position:absolute;left:5197;top:2501;width:10;height:20" coordorigin="5197,2501" coordsize="10,20" path="m5197,2520l5207,2520,5207,2501,5197,2501,5197,2520xe" filled="true" fillcolor="#000000" stroked="false">
                <v:path arrowok="t"/>
                <v:fill type="solid"/>
              </v:shape>
            </v:group>
            <v:group style="position:absolute;left:5197;top:2520;width:10;height:20" coordorigin="5197,2520" coordsize="10,20">
              <v:shape style="position:absolute;left:5197;top:2520;width:10;height:20" coordorigin="5197,2520" coordsize="10,20" path="m5197,2540l5207,2540,5207,2520,5197,2520,5197,2540xe" filled="true" fillcolor="#000000" stroked="false">
                <v:path arrowok="t"/>
                <v:fill type="solid"/>
              </v:shape>
            </v:group>
            <v:group style="position:absolute;left:5197;top:2540;width:10;height:20" coordorigin="5197,2540" coordsize="10,20">
              <v:shape style="position:absolute;left:5197;top:2540;width:10;height:20" coordorigin="5197,2540" coordsize="10,20" path="m5197,2559l5207,2559,5207,2540,5197,2540,5197,2559xe" filled="true" fillcolor="#000000" stroked="false">
                <v:path arrowok="t"/>
                <v:fill type="solid"/>
              </v:shape>
            </v:group>
            <v:group style="position:absolute;left:5197;top:2559;width:10;height:20" coordorigin="5197,2559" coordsize="10,20">
              <v:shape style="position:absolute;left:5197;top:2559;width:10;height:20" coordorigin="5197,2559" coordsize="10,20" path="m5197,2578l5207,2578,5207,2559,5197,2559,5197,2578xe" filled="true" fillcolor="#000000" stroked="false">
                <v:path arrowok="t"/>
                <v:fill type="solid"/>
              </v:shape>
            </v:group>
            <v:group style="position:absolute;left:5197;top:2578;width:10;height:20" coordorigin="5197,2578" coordsize="10,20">
              <v:shape style="position:absolute;left:5197;top:2578;width:10;height:20" coordorigin="5197,2578" coordsize="10,20" path="m5197,2597l5207,2597,5207,2578,5197,2578,5197,2597xe" filled="true" fillcolor="#000000" stroked="false">
                <v:path arrowok="t"/>
                <v:fill type="solid"/>
              </v:shape>
            </v:group>
            <v:group style="position:absolute;left:5197;top:2597;width:10;height:20" coordorigin="5197,2597" coordsize="10,20">
              <v:shape style="position:absolute;left:5197;top:2597;width:10;height:20" coordorigin="5197,2597" coordsize="10,20" path="m5197,2617l5207,2617,5207,2597,5197,2597,5197,2617xe" filled="true" fillcolor="#000000" stroked="false">
                <v:path arrowok="t"/>
                <v:fill type="solid"/>
              </v:shape>
            </v:group>
            <v:group style="position:absolute;left:5197;top:2617;width:10;height:20" coordorigin="5197,2617" coordsize="10,20">
              <v:shape style="position:absolute;left:5197;top:2617;width:10;height:20" coordorigin="5197,2617" coordsize="10,20" path="m5197,2636l5207,2636,5207,2617,5197,2617,5197,2636xe" filled="true" fillcolor="#000000" stroked="false">
                <v:path arrowok="t"/>
                <v:fill type="solid"/>
              </v:shape>
            </v:group>
            <v:group style="position:absolute;left:5197;top:2636;width:10;height:20" coordorigin="5197,2636" coordsize="10,20">
              <v:shape style="position:absolute;left:5197;top:2636;width:10;height:20" coordorigin="5197,2636" coordsize="10,20" path="m5197,2655l5207,2655,5207,2636,5197,2636,5197,2655xe" filled="true" fillcolor="#000000" stroked="false">
                <v:path arrowok="t"/>
                <v:fill type="solid"/>
              </v:shape>
            </v:group>
            <v:group style="position:absolute;left:5197;top:2655;width:10;height:20" coordorigin="5197,2655" coordsize="10,20">
              <v:shape style="position:absolute;left:5197;top:2655;width:10;height:20" coordorigin="5197,2655" coordsize="10,20" path="m5197,2675l5207,2675,5207,2655,5197,2655,5197,2675xe" filled="true" fillcolor="#000000" stroked="false">
                <v:path arrowok="t"/>
                <v:fill type="solid"/>
              </v:shape>
            </v:group>
            <v:group style="position:absolute;left:5197;top:2675;width:10;height:20" coordorigin="5197,2675" coordsize="10,20">
              <v:shape style="position:absolute;left:5197;top:2675;width:10;height:20" coordorigin="5197,2675" coordsize="10,20" path="m5197,2694l5207,2694,5207,2675,5197,2675,5197,2694xe" filled="true" fillcolor="#000000" stroked="false">
                <v:path arrowok="t"/>
                <v:fill type="solid"/>
              </v:shape>
            </v:group>
            <v:group style="position:absolute;left:5197;top:2694;width:10;height:20" coordorigin="5197,2694" coordsize="10,20">
              <v:shape style="position:absolute;left:5197;top:2694;width:10;height:20" coordorigin="5197,2694" coordsize="10,20" path="m5197,2713l5207,2713,5207,2694,5197,2694,5197,2713xe" filled="true" fillcolor="#000000" stroked="false">
                <v:path arrowok="t"/>
                <v:fill type="solid"/>
              </v:shape>
            </v:group>
            <v:group style="position:absolute;left:5197;top:2713;width:10;height:20" coordorigin="5197,2713" coordsize="10,20">
              <v:shape style="position:absolute;left:5197;top:2713;width:10;height:20" coordorigin="5197,2713" coordsize="10,20" path="m5197,2732l5207,2732,5207,2713,5197,2713,5197,2732xe" filled="true" fillcolor="#000000" stroked="false">
                <v:path arrowok="t"/>
                <v:fill type="solid"/>
              </v:shape>
            </v:group>
            <v:group style="position:absolute;left:5197;top:2732;width:10;height:20" coordorigin="5197,2732" coordsize="10,20">
              <v:shape style="position:absolute;left:5197;top:2732;width:10;height:20" coordorigin="5197,2732" coordsize="10,20" path="m5197,2751l5207,2751,5207,2732,5197,2732,5197,2751xe" filled="true" fillcolor="#000000" stroked="false">
                <v:path arrowok="t"/>
                <v:fill type="solid"/>
              </v:shape>
            </v:group>
            <v:group style="position:absolute;left:5197;top:2751;width:10;height:20" coordorigin="5197,2751" coordsize="10,20">
              <v:shape style="position:absolute;left:5197;top:2751;width:10;height:20" coordorigin="5197,2751" coordsize="10,20" path="m5197,2771l5207,2771,5207,2751,5197,2751,5197,2771xe" filled="true" fillcolor="#000000" stroked="false">
                <v:path arrowok="t"/>
                <v:fill type="solid"/>
              </v:shape>
            </v:group>
            <v:group style="position:absolute;left:5197;top:2771;width:10;height:20" coordorigin="5197,2771" coordsize="10,20">
              <v:shape style="position:absolute;left:5197;top:2771;width:10;height:20" coordorigin="5197,2771" coordsize="10,20" path="m5197,2790l5207,2790,5207,2771,5197,2771,5197,2790xe" filled="true" fillcolor="#000000" stroked="false">
                <v:path arrowok="t"/>
                <v:fill type="solid"/>
              </v:shape>
            </v:group>
            <v:group style="position:absolute;left:5197;top:2790;width:10;height:20" coordorigin="5197,2790" coordsize="10,20">
              <v:shape style="position:absolute;left:5197;top:2790;width:10;height:20" coordorigin="5197,2790" coordsize="10,20" path="m5197,2809l5207,2809,5207,2790,5197,2790,5197,2809xe" filled="true" fillcolor="#000000" stroked="false">
                <v:path arrowok="t"/>
                <v:fill type="solid"/>
              </v:shape>
            </v:group>
            <v:group style="position:absolute;left:5197;top:2809;width:10;height:20" coordorigin="5197,2809" coordsize="10,20">
              <v:shape style="position:absolute;left:5197;top:2809;width:10;height:20" coordorigin="5197,2809" coordsize="10,20" path="m5197,2828l5207,2828,5207,2809,5197,2809,5197,2828xe" filled="true" fillcolor="#000000" stroked="false">
                <v:path arrowok="t"/>
                <v:fill type="solid"/>
              </v:shape>
            </v:group>
            <v:group style="position:absolute;left:5197;top:2828;width:10;height:20" coordorigin="5197,2828" coordsize="10,20">
              <v:shape style="position:absolute;left:5197;top:2828;width:10;height:20" coordorigin="5197,2828" coordsize="10,20" path="m5197,2847l5207,2847,5207,2828,5197,2828,5197,2847xe" filled="true" fillcolor="#000000" stroked="false">
                <v:path arrowok="t"/>
                <v:fill type="solid"/>
              </v:shape>
            </v:group>
            <v:group style="position:absolute;left:5197;top:2847;width:10;height:20" coordorigin="5197,2847" coordsize="10,20">
              <v:shape style="position:absolute;left:5197;top:2847;width:10;height:20" coordorigin="5197,2847" coordsize="10,20" path="m5197,2867l5207,2867,5207,2847,5197,2847,5197,2867xe" filled="true" fillcolor="#000000" stroked="false">
                <v:path arrowok="t"/>
                <v:fill type="solid"/>
              </v:shape>
            </v:group>
            <v:group style="position:absolute;left:5197;top:2867;width:10;height:20" coordorigin="5197,2867" coordsize="10,20">
              <v:shape style="position:absolute;left:5197;top:2867;width:10;height:20" coordorigin="5197,2867" coordsize="10,20" path="m5197,2886l5207,2886,5207,2867,5197,2867,5197,2886xe" filled="true" fillcolor="#000000" stroked="false">
                <v:path arrowok="t"/>
                <v:fill type="solid"/>
              </v:shape>
            </v:group>
            <v:group style="position:absolute;left:5197;top:2886;width:10;height:20" coordorigin="5197,2886" coordsize="10,20">
              <v:shape style="position:absolute;left:5197;top:2886;width:10;height:20" coordorigin="5197,2886" coordsize="10,20" path="m5197,2905l5207,2905,5207,2886,5197,2886,5197,2905xe" filled="true" fillcolor="#000000" stroked="false">
                <v:path arrowok="t"/>
                <v:fill type="solid"/>
              </v:shape>
            </v:group>
            <v:group style="position:absolute;left:5197;top:2905;width:10;height:20" coordorigin="5197,2905" coordsize="10,20">
              <v:shape style="position:absolute;left:5197;top:2905;width:10;height:20" coordorigin="5197,2905" coordsize="10,20" path="m5197,2924l5207,2924,5207,2905,5197,2905,5197,2924xe" filled="true" fillcolor="#000000" stroked="false">
                <v:path arrowok="t"/>
                <v:fill type="solid"/>
              </v:shape>
            </v:group>
            <v:group style="position:absolute;left:5197;top:2924;width:10;height:20" coordorigin="5197,2924" coordsize="10,20">
              <v:shape style="position:absolute;left:5197;top:2924;width:10;height:20" coordorigin="5197,2924" coordsize="10,20" path="m5197,2943l5207,2943,5207,2924,5197,2924,5197,2943xe" filled="true" fillcolor="#000000" stroked="false">
                <v:path arrowok="t"/>
                <v:fill type="solid"/>
              </v:shape>
            </v:group>
            <v:group style="position:absolute;left:5197;top:2943;width:10;height:20" coordorigin="5197,2943" coordsize="10,20">
              <v:shape style="position:absolute;left:5197;top:2943;width:10;height:20" coordorigin="5197,2943" coordsize="10,20" path="m5197,2963l5207,2963,5207,2943,5197,2943,5197,2963xe" filled="true" fillcolor="#000000" stroked="false">
                <v:path arrowok="t"/>
                <v:fill type="solid"/>
              </v:shape>
            </v:group>
            <v:group style="position:absolute;left:5197;top:2963;width:10;height:20" coordorigin="5197,2963" coordsize="10,20">
              <v:shape style="position:absolute;left:5197;top:2963;width:10;height:20" coordorigin="5197,2963" coordsize="10,20" path="m5197,2982l5207,2982,5207,2963,5197,2963,5197,2982xe" filled="true" fillcolor="#000000" stroked="false">
                <v:path arrowok="t"/>
                <v:fill type="solid"/>
              </v:shape>
            </v:group>
            <v:group style="position:absolute;left:5197;top:2982;width:10;height:20" coordorigin="5197,2982" coordsize="10,20">
              <v:shape style="position:absolute;left:5197;top:2982;width:10;height:20" coordorigin="5197,2982" coordsize="10,20" path="m5197,3001l5207,3001,5207,2982,5197,2982,5197,3001xe" filled="true" fillcolor="#000000" stroked="false">
                <v:path arrowok="t"/>
                <v:fill type="solid"/>
              </v:shape>
            </v:group>
            <v:group style="position:absolute;left:5197;top:3001;width:10;height:20" coordorigin="5197,3001" coordsize="10,20">
              <v:shape style="position:absolute;left:5197;top:3001;width:10;height:20" coordorigin="5197,3001" coordsize="10,20" path="m5197,3020l5207,3020,5207,3001,5197,3001,5197,3020xe" filled="true" fillcolor="#000000" stroked="false">
                <v:path arrowok="t"/>
                <v:fill type="solid"/>
              </v:shape>
            </v:group>
            <v:group style="position:absolute;left:5197;top:3020;width:10;height:20" coordorigin="5197,3020" coordsize="10,20">
              <v:shape style="position:absolute;left:5197;top:3020;width:10;height:20" coordorigin="5197,3020" coordsize="10,20" path="m5197,3039l5207,3039,5207,3020,5197,3020,5197,3039xe" filled="true" fillcolor="#000000" stroked="false">
                <v:path arrowok="t"/>
                <v:fill type="solid"/>
              </v:shape>
            </v:group>
            <v:group style="position:absolute;left:5197;top:3039;width:10;height:20" coordorigin="5197,3039" coordsize="10,20">
              <v:shape style="position:absolute;left:5197;top:3039;width:10;height:20" coordorigin="5197,3039" coordsize="10,20" path="m5197,3059l5207,3059,5207,3039,5197,3039,5197,3059xe" filled="true" fillcolor="#000000" stroked="false">
                <v:path arrowok="t"/>
                <v:fill type="solid"/>
              </v:shape>
            </v:group>
            <v:group style="position:absolute;left:5197;top:3059;width:10;height:20" coordorigin="5197,3059" coordsize="10,20">
              <v:shape style="position:absolute;left:5197;top:3059;width:10;height:20" coordorigin="5197,3059" coordsize="10,20" path="m5197,3078l5207,3078,5207,3059,5197,3059,5197,3078xe" filled="true" fillcolor="#000000" stroked="false">
                <v:path arrowok="t"/>
                <v:fill type="solid"/>
              </v:shape>
            </v:group>
            <v:group style="position:absolute;left:5197;top:3078;width:10;height:20" coordorigin="5197,3078" coordsize="10,20">
              <v:shape style="position:absolute;left:5197;top:3078;width:10;height:20" coordorigin="5197,3078" coordsize="10,20" path="m5197,3097l5207,3097,5207,3078,5197,3078,5197,3097xe" filled="true" fillcolor="#000000" stroked="false">
                <v:path arrowok="t"/>
                <v:fill type="solid"/>
              </v:shape>
            </v:group>
            <v:group style="position:absolute;left:5197;top:3097;width:10;height:20" coordorigin="5197,3097" coordsize="10,20">
              <v:shape style="position:absolute;left:5197;top:3097;width:10;height:20" coordorigin="5197,3097" coordsize="10,20" path="m5197,3116l5207,3116,5207,3097,5197,3097,5197,3116xe" filled="true" fillcolor="#000000" stroked="false">
                <v:path arrowok="t"/>
                <v:fill type="solid"/>
              </v:shape>
            </v:group>
            <v:group style="position:absolute;left:5197;top:3116;width:10;height:20" coordorigin="5197,3116" coordsize="10,20">
              <v:shape style="position:absolute;left:5197;top:3116;width:10;height:20" coordorigin="5197,3116" coordsize="10,20" path="m5197,3135l5207,3135,5207,3116,5197,3116,5197,3135xe" filled="true" fillcolor="#000000" stroked="false">
                <v:path arrowok="t"/>
                <v:fill type="solid"/>
              </v:shape>
            </v:group>
            <v:group style="position:absolute;left:5197;top:3135;width:10;height:20" coordorigin="5197,3135" coordsize="10,20">
              <v:shape style="position:absolute;left:5197;top:3135;width:10;height:20" coordorigin="5197,3135" coordsize="10,20" path="m5197,3155l5207,3155,5207,3135,5197,3135,5197,3155xe" filled="true" fillcolor="#000000" stroked="false">
                <v:path arrowok="t"/>
                <v:fill type="solid"/>
              </v:shape>
            </v:group>
            <v:group style="position:absolute;left:5197;top:3155;width:10;height:20" coordorigin="5197,3155" coordsize="10,20">
              <v:shape style="position:absolute;left:5197;top:3155;width:10;height:20" coordorigin="5197,3155" coordsize="10,20" path="m5197,3174l5207,3174,5207,3155,5197,3155,5197,3174xe" filled="true" fillcolor="#000000" stroked="false">
                <v:path arrowok="t"/>
                <v:fill type="solid"/>
              </v:shape>
            </v:group>
            <v:group style="position:absolute;left:5197;top:3174;width:10;height:20" coordorigin="5197,3174" coordsize="10,20">
              <v:shape style="position:absolute;left:5197;top:3174;width:10;height:20" coordorigin="5197,3174" coordsize="10,20" path="m5197,3193l5207,3193,5207,3174,5197,3174,5197,3193xe" filled="true" fillcolor="#000000" stroked="false">
                <v:path arrowok="t"/>
                <v:fill type="solid"/>
              </v:shape>
            </v:group>
            <v:group style="position:absolute;left:5197;top:3193;width:10;height:20" coordorigin="5197,3193" coordsize="10,20">
              <v:shape style="position:absolute;left:5197;top:3193;width:10;height:20" coordorigin="5197,3193" coordsize="10,20" path="m5197,3212l5207,3212,5207,3193,5197,3193,5197,3212xe" filled="true" fillcolor="#000000" stroked="false">
                <v:path arrowok="t"/>
                <v:fill type="solid"/>
              </v:shape>
            </v:group>
            <v:group style="position:absolute;left:5197;top:3212;width:10;height:20" coordorigin="5197,3212" coordsize="10,20">
              <v:shape style="position:absolute;left:5197;top:3212;width:10;height:20" coordorigin="5197,3212" coordsize="10,20" path="m5197,3231l5207,3231,5207,3212,5197,3212,5197,3231xe" filled="true" fillcolor="#000000" stroked="false">
                <v:path arrowok="t"/>
                <v:fill type="solid"/>
              </v:shape>
            </v:group>
            <v:group style="position:absolute;left:5197;top:3231;width:10;height:20" coordorigin="5197,3231" coordsize="10,20">
              <v:shape style="position:absolute;left:5197;top:3231;width:10;height:20" coordorigin="5197,3231" coordsize="10,20" path="m5197,3251l5207,3251,5207,3231,5197,3231,5197,3251xe" filled="true" fillcolor="#000000" stroked="false">
                <v:path arrowok="t"/>
                <v:fill type="solid"/>
              </v:shape>
            </v:group>
            <v:group style="position:absolute;left:5197;top:3251;width:10;height:20" coordorigin="5197,3251" coordsize="10,20">
              <v:shape style="position:absolute;left:5197;top:3251;width:10;height:20" coordorigin="5197,3251" coordsize="10,20" path="m5197,3270l5207,3270,5207,3251,5197,3251,5197,3270xe" filled="true" fillcolor="#000000" stroked="false">
                <v:path arrowok="t"/>
                <v:fill type="solid"/>
              </v:shape>
            </v:group>
            <v:group style="position:absolute;left:5197;top:3270;width:10;height:20" coordorigin="5197,3270" coordsize="10,20">
              <v:shape style="position:absolute;left:5197;top:3270;width:10;height:20" coordorigin="5197,3270" coordsize="10,20" path="m5197,3289l5207,3289,5207,3270,5197,3270,5197,3289xe" filled="true" fillcolor="#000000" stroked="false">
                <v:path arrowok="t"/>
                <v:fill type="solid"/>
              </v:shape>
            </v:group>
            <v:group style="position:absolute;left:5197;top:3289;width:10;height:20" coordorigin="5197,3289" coordsize="10,20">
              <v:shape style="position:absolute;left:5197;top:3289;width:10;height:20" coordorigin="5197,3289" coordsize="10,20" path="m5197,3308l5207,3308,5207,3289,5197,3289,5197,3308xe" filled="true" fillcolor="#000000" stroked="false">
                <v:path arrowok="t"/>
                <v:fill type="solid"/>
              </v:shape>
            </v:group>
            <v:group style="position:absolute;left:5197;top:3308;width:10;height:20" coordorigin="5197,3308" coordsize="10,20">
              <v:shape style="position:absolute;left:5197;top:3308;width:10;height:20" coordorigin="5197,3308" coordsize="10,20" path="m5197,3327l5207,3327,5207,3308,5197,3308,5197,3327xe" filled="true" fillcolor="#000000" stroked="false">
                <v:path arrowok="t"/>
                <v:fill type="solid"/>
              </v:shape>
            </v:group>
            <v:group style="position:absolute;left:5197;top:3327;width:10;height:20" coordorigin="5197,3327" coordsize="10,20">
              <v:shape style="position:absolute;left:5197;top:3327;width:10;height:20" coordorigin="5197,3327" coordsize="10,20" path="m5197,3347l5207,3347,5207,3327,5197,3327,5197,3347xe" filled="true" fillcolor="#000000" stroked="false">
                <v:path arrowok="t"/>
                <v:fill type="solid"/>
              </v:shape>
            </v:group>
            <v:group style="position:absolute;left:5197;top:3347;width:10;height:20" coordorigin="5197,3347" coordsize="10,20">
              <v:shape style="position:absolute;left:5197;top:3347;width:10;height:20" coordorigin="5197,3347" coordsize="10,20" path="m5197,3366l5207,3366,5207,3347,5197,3347,5197,3366xe" filled="true" fillcolor="#000000" stroked="false">
                <v:path arrowok="t"/>
                <v:fill type="solid"/>
              </v:shape>
            </v:group>
            <v:group style="position:absolute;left:5197;top:3366;width:10;height:20" coordorigin="5197,3366" coordsize="10,20">
              <v:shape style="position:absolute;left:5197;top:3366;width:10;height:20" coordorigin="5197,3366" coordsize="10,20" path="m5197,3385l5207,3385,5207,3366,5197,3366,5197,3385xe" filled="true" fillcolor="#000000" stroked="false">
                <v:path arrowok="t"/>
                <v:fill type="solid"/>
              </v:shape>
            </v:group>
            <v:group style="position:absolute;left:5197;top:3385;width:10;height:20" coordorigin="5197,3385" coordsize="10,20">
              <v:shape style="position:absolute;left:5197;top:3385;width:10;height:20" coordorigin="5197,3385" coordsize="10,20" path="m5197,3404l5207,3404,5207,3385,5197,3385,5197,3404xe" filled="true" fillcolor="#000000" stroked="false">
                <v:path arrowok="t"/>
                <v:fill type="solid"/>
              </v:shape>
            </v:group>
            <v:group style="position:absolute;left:5197;top:3404;width:10;height:20" coordorigin="5197,3404" coordsize="10,20">
              <v:shape style="position:absolute;left:5197;top:3404;width:10;height:20" coordorigin="5197,3404" coordsize="10,20" path="m5197,3423l5207,3423,5207,3404,5197,3404,5197,3423xe" filled="true" fillcolor="#000000" stroked="false">
                <v:path arrowok="t"/>
                <v:fill type="solid"/>
              </v:shape>
            </v:group>
            <v:group style="position:absolute;left:5197;top:3423;width:10;height:20" coordorigin="5197,3423" coordsize="10,20">
              <v:shape style="position:absolute;left:5197;top:3423;width:10;height:20" coordorigin="5197,3423" coordsize="10,20" path="m5197,3443l5207,3443,5207,3423,5197,3423,5197,3443xe" filled="true" fillcolor="#000000" stroked="false">
                <v:path arrowok="t"/>
                <v:fill type="solid"/>
              </v:shape>
            </v:group>
            <v:group style="position:absolute;left:5197;top:3443;width:10;height:20" coordorigin="5197,3443" coordsize="10,20">
              <v:shape style="position:absolute;left:5197;top:3443;width:10;height:20" coordorigin="5197,3443" coordsize="10,20" path="m5197,3462l5207,3462,5207,3443,5197,3443,5197,3462xe" filled="true" fillcolor="#000000" stroked="false">
                <v:path arrowok="t"/>
                <v:fill type="solid"/>
              </v:shape>
            </v:group>
            <v:group style="position:absolute;left:5197;top:3462;width:10;height:20" coordorigin="5197,3462" coordsize="10,20">
              <v:shape style="position:absolute;left:5197;top:3462;width:10;height:20" coordorigin="5197,3462" coordsize="10,20" path="m5197,3481l5207,3481,5207,3462,5197,3462,5197,3481xe" filled="true" fillcolor="#000000" stroked="false">
                <v:path arrowok="t"/>
                <v:fill type="solid"/>
              </v:shape>
            </v:group>
            <v:group style="position:absolute;left:5197;top:3481;width:10;height:20" coordorigin="5197,3481" coordsize="10,20">
              <v:shape style="position:absolute;left:5197;top:3481;width:10;height:20" coordorigin="5197,3481" coordsize="10,20" path="m5197,3500l5207,3500,5207,3481,5197,3481,5197,3500xe" filled="true" fillcolor="#000000" stroked="false">
                <v:path arrowok="t"/>
                <v:fill type="solid"/>
              </v:shape>
            </v:group>
            <v:group style="position:absolute;left:5197;top:3500;width:10;height:20" coordorigin="5197,3500" coordsize="10,20">
              <v:shape style="position:absolute;left:5197;top:3500;width:10;height:20" coordorigin="5197,3500" coordsize="10,20" path="m5197,3519l5207,3519,5207,3500,5197,3500,5197,3519xe" filled="true" fillcolor="#000000" stroked="false">
                <v:path arrowok="t"/>
                <v:fill type="solid"/>
              </v:shape>
            </v:group>
            <v:group style="position:absolute;left:5197;top:3519;width:10;height:20" coordorigin="5197,3519" coordsize="10,20">
              <v:shape style="position:absolute;left:5197;top:3519;width:10;height:20" coordorigin="5197,3519" coordsize="10,20" path="m5197,3539l5207,3539,5207,3519,5197,3519,5197,3539xe" filled="true" fillcolor="#000000" stroked="false">
                <v:path arrowok="t"/>
                <v:fill type="solid"/>
              </v:shape>
            </v:group>
            <v:group style="position:absolute;left:5197;top:3539;width:10;height:20" coordorigin="5197,3539" coordsize="10,20">
              <v:shape style="position:absolute;left:5197;top:3539;width:10;height:20" coordorigin="5197,3539" coordsize="10,20" path="m5197,3558l5207,3558,5207,3539,5197,3539,5197,3558xe" filled="true" fillcolor="#000000" stroked="false">
                <v:path arrowok="t"/>
                <v:fill type="solid"/>
              </v:shape>
            </v:group>
            <v:group style="position:absolute;left:5197;top:3558;width:10;height:20" coordorigin="5197,3558" coordsize="10,20">
              <v:shape style="position:absolute;left:5197;top:3558;width:10;height:20" coordorigin="5197,3558" coordsize="10,20" path="m5197,3577l5207,3577,5207,3558,5197,3558,5197,3577xe" filled="true" fillcolor="#000000" stroked="false">
                <v:path arrowok="t"/>
                <v:fill type="solid"/>
              </v:shape>
            </v:group>
            <v:group style="position:absolute;left:5197;top:3577;width:10;height:20" coordorigin="5197,3577" coordsize="10,20">
              <v:shape style="position:absolute;left:5197;top:3577;width:10;height:20" coordorigin="5197,3577" coordsize="10,20" path="m5197,3596l5207,3596,5207,3577,5197,3577,5197,3596xe" filled="true" fillcolor="#000000" stroked="false">
                <v:path arrowok="t"/>
                <v:fill type="solid"/>
              </v:shape>
            </v:group>
            <v:group style="position:absolute;left:5197;top:3596;width:10;height:20" coordorigin="5197,3596" coordsize="10,20">
              <v:shape style="position:absolute;left:5197;top:3596;width:10;height:20" coordorigin="5197,3596" coordsize="10,20" path="m5197,3615l5207,3615,5207,3596,5197,3596,5197,3615xe" filled="true" fillcolor="#000000" stroked="false">
                <v:path arrowok="t"/>
                <v:fill type="solid"/>
              </v:shape>
            </v:group>
            <v:group style="position:absolute;left:5197;top:3615;width:10;height:20" coordorigin="5197,3615" coordsize="10,20">
              <v:shape style="position:absolute;left:5197;top:3615;width:10;height:20" coordorigin="5197,3615" coordsize="10,20" path="m5197,3635l5207,3635,5207,3615,5197,3615,5197,3635xe" filled="true" fillcolor="#000000" stroked="false">
                <v:path arrowok="t"/>
                <v:fill type="solid"/>
              </v:shape>
            </v:group>
            <v:group style="position:absolute;left:5197;top:3635;width:10;height:20" coordorigin="5197,3635" coordsize="10,20">
              <v:shape style="position:absolute;left:5197;top:3635;width:10;height:20" coordorigin="5197,3635" coordsize="10,20" path="m5197,3654l5207,3654,5207,3635,5197,3635,5197,3654xe" filled="true" fillcolor="#000000" stroked="false">
                <v:path arrowok="t"/>
                <v:fill type="solid"/>
              </v:shape>
            </v:group>
            <v:group style="position:absolute;left:5197;top:3654;width:10;height:20" coordorigin="5197,3654" coordsize="10,20">
              <v:shape style="position:absolute;left:5197;top:3654;width:10;height:20" coordorigin="5197,3654" coordsize="10,20" path="m5197,3673l5207,3673,5207,3654,5197,3654,5197,3673xe" filled="true" fillcolor="#000000" stroked="false">
                <v:path arrowok="t"/>
                <v:fill type="solid"/>
              </v:shape>
            </v:group>
            <v:group style="position:absolute;left:5197;top:3673;width:10;height:20" coordorigin="5197,3673" coordsize="10,20">
              <v:shape style="position:absolute;left:5197;top:3673;width:10;height:20" coordorigin="5197,3673" coordsize="10,20" path="m5197,3692l5207,3692,5207,3673,5197,3673,5197,3692xe" filled="true" fillcolor="#000000" stroked="false">
                <v:path arrowok="t"/>
                <v:fill type="solid"/>
              </v:shape>
            </v:group>
            <v:group style="position:absolute;left:5197;top:3692;width:10;height:20" coordorigin="5197,3692" coordsize="10,20">
              <v:shape style="position:absolute;left:5197;top:3692;width:10;height:20" coordorigin="5197,3692" coordsize="10,20" path="m5197,3711l5207,3711,5207,3692,5197,3692,5197,3711xe" filled="true" fillcolor="#000000" stroked="false">
                <v:path arrowok="t"/>
                <v:fill type="solid"/>
              </v:shape>
            </v:group>
            <v:group style="position:absolute;left:5197;top:3711;width:10;height:20" coordorigin="5197,3711" coordsize="10,20">
              <v:shape style="position:absolute;left:5197;top:3711;width:10;height:20" coordorigin="5197,3711" coordsize="10,20" path="m5197,3731l5207,3731,5207,3711,5197,3711,5197,3731xe" filled="true" fillcolor="#000000" stroked="false">
                <v:path arrowok="t"/>
                <v:fill type="solid"/>
              </v:shape>
            </v:group>
            <v:group style="position:absolute;left:5197;top:3731;width:10;height:20" coordorigin="5197,3731" coordsize="10,20">
              <v:shape style="position:absolute;left:5197;top:3731;width:10;height:20" coordorigin="5197,3731" coordsize="10,20" path="m5197,3750l5207,3750,5207,3731,5197,3731,5197,3750xe" filled="true" fillcolor="#000000" stroked="false">
                <v:path arrowok="t"/>
                <v:fill type="solid"/>
              </v:shape>
            </v:group>
            <v:group style="position:absolute;left:5197;top:3750;width:10;height:20" coordorigin="5197,3750" coordsize="10,20">
              <v:shape style="position:absolute;left:5197;top:3750;width:10;height:20" coordorigin="5197,3750" coordsize="10,20" path="m5197,3769l5207,3769,5207,3750,5197,3750,5197,3769xe" filled="true" fillcolor="#000000" stroked="false">
                <v:path arrowok="t"/>
                <v:fill type="solid"/>
              </v:shape>
            </v:group>
            <v:group style="position:absolute;left:5197;top:3769;width:10;height:20" coordorigin="5197,3769" coordsize="10,20">
              <v:shape style="position:absolute;left:5197;top:3769;width:10;height:20" coordorigin="5197,3769" coordsize="10,20" path="m5197,3788l5207,3788,5207,3769,5197,3769,5197,3788xe" filled="true" fillcolor="#000000" stroked="false">
                <v:path arrowok="t"/>
                <v:fill type="solid"/>
              </v:shape>
            </v:group>
            <v:group style="position:absolute;left:5197;top:3788;width:10;height:20" coordorigin="5197,3788" coordsize="10,20">
              <v:shape style="position:absolute;left:5197;top:3788;width:10;height:20" coordorigin="5197,3788" coordsize="10,20" path="m5197,3807l5207,3807,5207,3788,5197,3788,5197,3807xe" filled="true" fillcolor="#000000" stroked="false">
                <v:path arrowok="t"/>
                <v:fill type="solid"/>
              </v:shape>
            </v:group>
            <v:group style="position:absolute;left:5197;top:3807;width:10;height:20" coordorigin="5197,3807" coordsize="10,20">
              <v:shape style="position:absolute;left:5197;top:3807;width:10;height:20" coordorigin="5197,3807" coordsize="10,20" path="m5197,3827l5207,3827,5207,3807,5197,3807,5197,3827xe" filled="true" fillcolor="#000000" stroked="false">
                <v:path arrowok="t"/>
                <v:fill type="solid"/>
              </v:shape>
            </v:group>
            <v:group style="position:absolute;left:5197;top:3827;width:10;height:20" coordorigin="5197,3827" coordsize="10,20">
              <v:shape style="position:absolute;left:5197;top:3827;width:10;height:20" coordorigin="5197,3827" coordsize="10,20" path="m5197,3846l5207,3846,5207,3827,5197,3827,5197,3846xe" filled="true" fillcolor="#000000" stroked="false">
                <v:path arrowok="t"/>
                <v:fill type="solid"/>
              </v:shape>
            </v:group>
            <v:group style="position:absolute;left:5197;top:3846;width:10;height:20" coordorigin="5197,3846" coordsize="10,20">
              <v:shape style="position:absolute;left:5197;top:3846;width:10;height:20" coordorigin="5197,3846" coordsize="10,20" path="m5197,3865l5207,3865,5207,3846,5197,3846,5197,3865xe" filled="true" fillcolor="#000000" stroked="false">
                <v:path arrowok="t"/>
                <v:fill type="solid"/>
              </v:shape>
            </v:group>
            <v:group style="position:absolute;left:5197;top:3865;width:10;height:20" coordorigin="5197,3865" coordsize="10,20">
              <v:shape style="position:absolute;left:5197;top:3865;width:10;height:20" coordorigin="5197,3865" coordsize="10,20" path="m5197,3884l5207,3884,5207,3865,5197,3865,5197,3884xe" filled="true" fillcolor="#000000" stroked="false">
                <v:path arrowok="t"/>
                <v:fill type="solid"/>
              </v:shape>
            </v:group>
            <v:group style="position:absolute;left:5197;top:3884;width:10;height:20" coordorigin="5197,3884" coordsize="10,20">
              <v:shape style="position:absolute;left:5197;top:3884;width:10;height:20" coordorigin="5197,3884" coordsize="10,20" path="m5197,3903l5207,3903,5207,3884,5197,3884,5197,3903xe" filled="true" fillcolor="#000000" stroked="false">
                <v:path arrowok="t"/>
                <v:fill type="solid"/>
              </v:shape>
            </v:group>
            <v:group style="position:absolute;left:5197;top:3903;width:10;height:20" coordorigin="5197,3903" coordsize="10,20">
              <v:shape style="position:absolute;left:5197;top:3903;width:10;height:20" coordorigin="5197,3903" coordsize="10,20" path="m5197,3923l5207,3923,5207,3903,5197,3903,5197,3923xe" filled="true" fillcolor="#000000" stroked="false">
                <v:path arrowok="t"/>
                <v:fill type="solid"/>
              </v:shape>
            </v:group>
            <v:group style="position:absolute;left:5197;top:3923;width:10;height:20" coordorigin="5197,3923" coordsize="10,20">
              <v:shape style="position:absolute;left:5197;top:3923;width:10;height:20" coordorigin="5197,3923" coordsize="10,20" path="m5197,3942l5207,3942,5207,3923,5197,3923,5197,3942xe" filled="true" fillcolor="#000000" stroked="false">
                <v:path arrowok="t"/>
                <v:fill type="solid"/>
              </v:shape>
            </v:group>
            <v:group style="position:absolute;left:5197;top:3942;width:10;height:20" coordorigin="5197,3942" coordsize="10,20">
              <v:shape style="position:absolute;left:5197;top:3942;width:10;height:20" coordorigin="5197,3942" coordsize="10,20" path="m5197,3961l5207,3961,5207,3942,5197,3942,5197,3961xe" filled="true" fillcolor="#000000" stroked="false">
                <v:path arrowok="t"/>
                <v:fill type="solid"/>
              </v:shape>
            </v:group>
            <v:group style="position:absolute;left:5197;top:3965;width:10;height:2" coordorigin="5197,3965" coordsize="10,2">
              <v:shape style="position:absolute;left:5197;top:3965;width:10;height:2" coordorigin="5197,3965" coordsize="10,0" path="m5197,3965l5207,3965e" filled="false" stroked="true" strokeweight=".36002pt" strokecolor="#000000">
                <v:path arrowok="t"/>
              </v:shape>
            </v:group>
            <v:group style="position:absolute;left:5917;top:2367;width:10;height:20" coordorigin="5917,2367" coordsize="10,20">
              <v:shape style="position:absolute;left:5917;top:2367;width:10;height:20" coordorigin="5917,2367" coordsize="10,20" path="m5917,2386l5927,2386,5927,2367,5917,2367,5917,2386xe" filled="true" fillcolor="#000000" stroked="false">
                <v:path arrowok="t"/>
                <v:fill type="solid"/>
              </v:shape>
            </v:group>
            <v:group style="position:absolute;left:5917;top:2386;width:10;height:20" coordorigin="5917,2386" coordsize="10,20">
              <v:shape style="position:absolute;left:5917;top:2386;width:10;height:20" coordorigin="5917,2386" coordsize="10,20" path="m5917,2405l5927,2405,5927,2386,5917,2386,5917,2405xe" filled="true" fillcolor="#000000" stroked="false">
                <v:path arrowok="t"/>
                <v:fill type="solid"/>
              </v:shape>
            </v:group>
            <v:group style="position:absolute;left:5917;top:2405;width:10;height:20" coordorigin="5917,2405" coordsize="10,20">
              <v:shape style="position:absolute;left:5917;top:2405;width:10;height:20" coordorigin="5917,2405" coordsize="10,20" path="m5917,2424l5927,2424,5927,2405,5917,2405,5917,2424xe" filled="true" fillcolor="#000000" stroked="false">
                <v:path arrowok="t"/>
                <v:fill type="solid"/>
              </v:shape>
            </v:group>
            <v:group style="position:absolute;left:5917;top:2424;width:10;height:20" coordorigin="5917,2424" coordsize="10,20">
              <v:shape style="position:absolute;left:5917;top:2424;width:10;height:20" coordorigin="5917,2424" coordsize="10,20" path="m5917,2444l5927,2444,5927,2424,5917,2424,5917,2444xe" filled="true" fillcolor="#000000" stroked="false">
                <v:path arrowok="t"/>
                <v:fill type="solid"/>
              </v:shape>
            </v:group>
            <v:group style="position:absolute;left:5917;top:2444;width:10;height:20" coordorigin="5917,2444" coordsize="10,20">
              <v:shape style="position:absolute;left:5917;top:2444;width:10;height:20" coordorigin="5917,2444" coordsize="10,20" path="m5917,2463l5927,2463,5927,2444,5917,2444,5917,2463xe" filled="true" fillcolor="#000000" stroked="false">
                <v:path arrowok="t"/>
                <v:fill type="solid"/>
              </v:shape>
            </v:group>
            <v:group style="position:absolute;left:5917;top:2463;width:10;height:20" coordorigin="5917,2463" coordsize="10,20">
              <v:shape style="position:absolute;left:5917;top:2463;width:10;height:20" coordorigin="5917,2463" coordsize="10,20" path="m5917,2482l5927,2482,5927,2463,5917,2463,5917,2482xe" filled="true" fillcolor="#000000" stroked="false">
                <v:path arrowok="t"/>
                <v:fill type="solid"/>
              </v:shape>
            </v:group>
            <v:group style="position:absolute;left:5917;top:2482;width:10;height:20" coordorigin="5917,2482" coordsize="10,20">
              <v:shape style="position:absolute;left:5917;top:2482;width:10;height:20" coordorigin="5917,2482" coordsize="10,20" path="m5917,2501l5927,2501,5927,2482,5917,2482,5917,2501xe" filled="true" fillcolor="#000000" stroked="false">
                <v:path arrowok="t"/>
                <v:fill type="solid"/>
              </v:shape>
            </v:group>
            <v:group style="position:absolute;left:5917;top:2501;width:10;height:20" coordorigin="5917,2501" coordsize="10,20">
              <v:shape style="position:absolute;left:5917;top:2501;width:10;height:20" coordorigin="5917,2501" coordsize="10,20" path="m5917,2520l5927,2520,5927,2501,5917,2501,5917,2520xe" filled="true" fillcolor="#000000" stroked="false">
                <v:path arrowok="t"/>
                <v:fill type="solid"/>
              </v:shape>
            </v:group>
            <v:group style="position:absolute;left:5917;top:2520;width:10;height:20" coordorigin="5917,2520" coordsize="10,20">
              <v:shape style="position:absolute;left:5917;top:2520;width:10;height:20" coordorigin="5917,2520" coordsize="10,20" path="m5917,2540l5927,2540,5927,2520,5917,2520,5917,2540xe" filled="true" fillcolor="#000000" stroked="false">
                <v:path arrowok="t"/>
                <v:fill type="solid"/>
              </v:shape>
            </v:group>
            <v:group style="position:absolute;left:5917;top:2540;width:10;height:20" coordorigin="5917,2540" coordsize="10,20">
              <v:shape style="position:absolute;left:5917;top:2540;width:10;height:20" coordorigin="5917,2540" coordsize="10,20" path="m5917,2559l5927,2559,5927,2540,5917,2540,5917,2559xe" filled="true" fillcolor="#000000" stroked="false">
                <v:path arrowok="t"/>
                <v:fill type="solid"/>
              </v:shape>
            </v:group>
            <v:group style="position:absolute;left:5917;top:2559;width:10;height:20" coordorigin="5917,2559" coordsize="10,20">
              <v:shape style="position:absolute;left:5917;top:2559;width:10;height:20" coordorigin="5917,2559" coordsize="10,20" path="m5917,2578l5927,2578,5927,2559,5917,2559,5917,2578xe" filled="true" fillcolor="#000000" stroked="false">
                <v:path arrowok="t"/>
                <v:fill type="solid"/>
              </v:shape>
            </v:group>
            <v:group style="position:absolute;left:5917;top:2578;width:10;height:20" coordorigin="5917,2578" coordsize="10,20">
              <v:shape style="position:absolute;left:5917;top:2578;width:10;height:20" coordorigin="5917,2578" coordsize="10,20" path="m5917,2597l5927,2597,5927,2578,5917,2578,5917,2597xe" filled="true" fillcolor="#000000" stroked="false">
                <v:path arrowok="t"/>
                <v:fill type="solid"/>
              </v:shape>
            </v:group>
            <v:group style="position:absolute;left:5917;top:2597;width:10;height:20" coordorigin="5917,2597" coordsize="10,20">
              <v:shape style="position:absolute;left:5917;top:2597;width:10;height:20" coordorigin="5917,2597" coordsize="10,20" path="m5917,2617l5927,2617,5927,2597,5917,2597,5917,2617xe" filled="true" fillcolor="#000000" stroked="false">
                <v:path arrowok="t"/>
                <v:fill type="solid"/>
              </v:shape>
            </v:group>
            <v:group style="position:absolute;left:5917;top:2617;width:10;height:20" coordorigin="5917,2617" coordsize="10,20">
              <v:shape style="position:absolute;left:5917;top:2617;width:10;height:20" coordorigin="5917,2617" coordsize="10,20" path="m5917,2636l5927,2636,5927,2617,5917,2617,5917,2636xe" filled="true" fillcolor="#000000" stroked="false">
                <v:path arrowok="t"/>
                <v:fill type="solid"/>
              </v:shape>
            </v:group>
            <v:group style="position:absolute;left:5917;top:2636;width:10;height:20" coordorigin="5917,2636" coordsize="10,20">
              <v:shape style="position:absolute;left:5917;top:2636;width:10;height:20" coordorigin="5917,2636" coordsize="10,20" path="m5917,2655l5927,2655,5927,2636,5917,2636,5917,2655xe" filled="true" fillcolor="#000000" stroked="false">
                <v:path arrowok="t"/>
                <v:fill type="solid"/>
              </v:shape>
            </v:group>
            <v:group style="position:absolute;left:5917;top:2655;width:10;height:20" coordorigin="5917,2655" coordsize="10,20">
              <v:shape style="position:absolute;left:5917;top:2655;width:10;height:20" coordorigin="5917,2655" coordsize="10,20" path="m5917,2675l5927,2675,5927,2655,5917,2655,5917,2675xe" filled="true" fillcolor="#000000" stroked="false">
                <v:path arrowok="t"/>
                <v:fill type="solid"/>
              </v:shape>
            </v:group>
            <v:group style="position:absolute;left:5917;top:2675;width:10;height:20" coordorigin="5917,2675" coordsize="10,20">
              <v:shape style="position:absolute;left:5917;top:2675;width:10;height:20" coordorigin="5917,2675" coordsize="10,20" path="m5917,2694l5927,2694,5927,2675,5917,2675,5917,2694xe" filled="true" fillcolor="#000000" stroked="false">
                <v:path arrowok="t"/>
                <v:fill type="solid"/>
              </v:shape>
            </v:group>
            <v:group style="position:absolute;left:5917;top:2694;width:10;height:20" coordorigin="5917,2694" coordsize="10,20">
              <v:shape style="position:absolute;left:5917;top:2694;width:10;height:20" coordorigin="5917,2694" coordsize="10,20" path="m5917,2713l5927,2713,5927,2694,5917,2694,5917,2713xe" filled="true" fillcolor="#000000" stroked="false">
                <v:path arrowok="t"/>
                <v:fill type="solid"/>
              </v:shape>
            </v:group>
            <v:group style="position:absolute;left:5917;top:2713;width:10;height:20" coordorigin="5917,2713" coordsize="10,20">
              <v:shape style="position:absolute;left:5917;top:2713;width:10;height:20" coordorigin="5917,2713" coordsize="10,20" path="m5917,2732l5927,2732,5927,2713,5917,2713,5917,2732xe" filled="true" fillcolor="#000000" stroked="false">
                <v:path arrowok="t"/>
                <v:fill type="solid"/>
              </v:shape>
            </v:group>
            <v:group style="position:absolute;left:5917;top:2732;width:10;height:20" coordorigin="5917,2732" coordsize="10,20">
              <v:shape style="position:absolute;left:5917;top:2732;width:10;height:20" coordorigin="5917,2732" coordsize="10,20" path="m5917,2751l5927,2751,5927,2732,5917,2732,5917,2751xe" filled="true" fillcolor="#000000" stroked="false">
                <v:path arrowok="t"/>
                <v:fill type="solid"/>
              </v:shape>
            </v:group>
            <v:group style="position:absolute;left:5917;top:2751;width:10;height:20" coordorigin="5917,2751" coordsize="10,20">
              <v:shape style="position:absolute;left:5917;top:2751;width:10;height:20" coordorigin="5917,2751" coordsize="10,20" path="m5917,2771l5927,2771,5927,2751,5917,2751,5917,2771xe" filled="true" fillcolor="#000000" stroked="false">
                <v:path arrowok="t"/>
                <v:fill type="solid"/>
              </v:shape>
            </v:group>
            <v:group style="position:absolute;left:5917;top:2771;width:10;height:20" coordorigin="5917,2771" coordsize="10,20">
              <v:shape style="position:absolute;left:5917;top:2771;width:10;height:20" coordorigin="5917,2771" coordsize="10,20" path="m5917,2790l5927,2790,5927,2771,5917,2771,5917,2790xe" filled="true" fillcolor="#000000" stroked="false">
                <v:path arrowok="t"/>
                <v:fill type="solid"/>
              </v:shape>
            </v:group>
            <v:group style="position:absolute;left:5917;top:2790;width:10;height:20" coordorigin="5917,2790" coordsize="10,20">
              <v:shape style="position:absolute;left:5917;top:2790;width:10;height:20" coordorigin="5917,2790" coordsize="10,20" path="m5917,2809l5927,2809,5927,2790,5917,2790,5917,2809xe" filled="true" fillcolor="#000000" stroked="false">
                <v:path arrowok="t"/>
                <v:fill type="solid"/>
              </v:shape>
            </v:group>
            <v:group style="position:absolute;left:5917;top:2809;width:10;height:20" coordorigin="5917,2809" coordsize="10,20">
              <v:shape style="position:absolute;left:5917;top:2809;width:10;height:20" coordorigin="5917,2809" coordsize="10,20" path="m5917,2828l5927,2828,5927,2809,5917,2809,5917,2828xe" filled="true" fillcolor="#000000" stroked="false">
                <v:path arrowok="t"/>
                <v:fill type="solid"/>
              </v:shape>
            </v:group>
            <v:group style="position:absolute;left:5917;top:2828;width:10;height:20" coordorigin="5917,2828" coordsize="10,20">
              <v:shape style="position:absolute;left:5917;top:2828;width:10;height:20" coordorigin="5917,2828" coordsize="10,20" path="m5917,2847l5927,2847,5927,2828,5917,2828,5917,2847xe" filled="true" fillcolor="#000000" stroked="false">
                <v:path arrowok="t"/>
                <v:fill type="solid"/>
              </v:shape>
            </v:group>
            <v:group style="position:absolute;left:5917;top:2847;width:10;height:20" coordorigin="5917,2847" coordsize="10,20">
              <v:shape style="position:absolute;left:5917;top:2847;width:10;height:20" coordorigin="5917,2847" coordsize="10,20" path="m5917,2867l5927,2867,5927,2847,5917,2847,5917,2867xe" filled="true" fillcolor="#000000" stroked="false">
                <v:path arrowok="t"/>
                <v:fill type="solid"/>
              </v:shape>
            </v:group>
            <v:group style="position:absolute;left:5917;top:2867;width:10;height:20" coordorigin="5917,2867" coordsize="10,20">
              <v:shape style="position:absolute;left:5917;top:2867;width:10;height:20" coordorigin="5917,2867" coordsize="10,20" path="m5917,2886l5927,2886,5927,2867,5917,2867,5917,2886xe" filled="true" fillcolor="#000000" stroked="false">
                <v:path arrowok="t"/>
                <v:fill type="solid"/>
              </v:shape>
            </v:group>
            <v:group style="position:absolute;left:5917;top:2886;width:10;height:20" coordorigin="5917,2886" coordsize="10,20">
              <v:shape style="position:absolute;left:5917;top:2886;width:10;height:20" coordorigin="5917,2886" coordsize="10,20" path="m5917,2905l5927,2905,5927,2886,5917,2886,5917,2905xe" filled="true" fillcolor="#000000" stroked="false">
                <v:path arrowok="t"/>
                <v:fill type="solid"/>
              </v:shape>
            </v:group>
            <v:group style="position:absolute;left:5917;top:2905;width:10;height:20" coordorigin="5917,2905" coordsize="10,20">
              <v:shape style="position:absolute;left:5917;top:2905;width:10;height:20" coordorigin="5917,2905" coordsize="10,20" path="m5917,2924l5927,2924,5927,2905,5917,2905,5917,2924xe" filled="true" fillcolor="#000000" stroked="false">
                <v:path arrowok="t"/>
                <v:fill type="solid"/>
              </v:shape>
            </v:group>
            <v:group style="position:absolute;left:5917;top:2924;width:10;height:20" coordorigin="5917,2924" coordsize="10,20">
              <v:shape style="position:absolute;left:5917;top:2924;width:10;height:20" coordorigin="5917,2924" coordsize="10,20" path="m5917,2943l5927,2943,5927,2924,5917,2924,5917,2943xe" filled="true" fillcolor="#000000" stroked="false">
                <v:path arrowok="t"/>
                <v:fill type="solid"/>
              </v:shape>
            </v:group>
            <v:group style="position:absolute;left:5917;top:2943;width:10;height:20" coordorigin="5917,2943" coordsize="10,20">
              <v:shape style="position:absolute;left:5917;top:2943;width:10;height:20" coordorigin="5917,2943" coordsize="10,20" path="m5917,2963l5927,2963,5927,2943,5917,2943,5917,2963xe" filled="true" fillcolor="#000000" stroked="false">
                <v:path arrowok="t"/>
                <v:fill type="solid"/>
              </v:shape>
            </v:group>
            <v:group style="position:absolute;left:5917;top:2963;width:10;height:20" coordorigin="5917,2963" coordsize="10,20">
              <v:shape style="position:absolute;left:5917;top:2963;width:10;height:20" coordorigin="5917,2963" coordsize="10,20" path="m5917,2982l5927,2982,5927,2963,5917,2963,5917,2982xe" filled="true" fillcolor="#000000" stroked="false">
                <v:path arrowok="t"/>
                <v:fill type="solid"/>
              </v:shape>
            </v:group>
            <v:group style="position:absolute;left:5917;top:2982;width:10;height:20" coordorigin="5917,2982" coordsize="10,20">
              <v:shape style="position:absolute;left:5917;top:2982;width:10;height:20" coordorigin="5917,2982" coordsize="10,20" path="m5917,3001l5927,3001,5927,2982,5917,2982,5917,3001xe" filled="true" fillcolor="#000000" stroked="false">
                <v:path arrowok="t"/>
                <v:fill type="solid"/>
              </v:shape>
            </v:group>
            <v:group style="position:absolute;left:5917;top:3001;width:10;height:20" coordorigin="5917,3001" coordsize="10,20">
              <v:shape style="position:absolute;left:5917;top:3001;width:10;height:20" coordorigin="5917,3001" coordsize="10,20" path="m5917,3020l5927,3020,5927,3001,5917,3001,5917,3020xe" filled="true" fillcolor="#000000" stroked="false">
                <v:path arrowok="t"/>
                <v:fill type="solid"/>
              </v:shape>
            </v:group>
            <v:group style="position:absolute;left:5917;top:3020;width:10;height:20" coordorigin="5917,3020" coordsize="10,20">
              <v:shape style="position:absolute;left:5917;top:3020;width:10;height:20" coordorigin="5917,3020" coordsize="10,20" path="m5917,3039l5927,3039,5927,3020,5917,3020,5917,3039xe" filled="true" fillcolor="#000000" stroked="false">
                <v:path arrowok="t"/>
                <v:fill type="solid"/>
              </v:shape>
            </v:group>
            <v:group style="position:absolute;left:5917;top:3039;width:10;height:20" coordorigin="5917,3039" coordsize="10,20">
              <v:shape style="position:absolute;left:5917;top:3039;width:10;height:20" coordorigin="5917,3039" coordsize="10,20" path="m5917,3059l5927,3059,5927,3039,5917,3039,5917,3059xe" filled="true" fillcolor="#000000" stroked="false">
                <v:path arrowok="t"/>
                <v:fill type="solid"/>
              </v:shape>
            </v:group>
            <v:group style="position:absolute;left:5917;top:3059;width:10;height:20" coordorigin="5917,3059" coordsize="10,20">
              <v:shape style="position:absolute;left:5917;top:3059;width:10;height:20" coordorigin="5917,3059" coordsize="10,20" path="m5917,3078l5927,3078,5927,3059,5917,3059,5917,3078xe" filled="true" fillcolor="#000000" stroked="false">
                <v:path arrowok="t"/>
                <v:fill type="solid"/>
              </v:shape>
            </v:group>
            <v:group style="position:absolute;left:5917;top:3078;width:10;height:20" coordorigin="5917,3078" coordsize="10,20">
              <v:shape style="position:absolute;left:5917;top:3078;width:10;height:20" coordorigin="5917,3078" coordsize="10,20" path="m5917,3097l5927,3097,5927,3078,5917,3078,5917,3097xe" filled="true" fillcolor="#000000" stroked="false">
                <v:path arrowok="t"/>
                <v:fill type="solid"/>
              </v:shape>
            </v:group>
            <v:group style="position:absolute;left:5917;top:3097;width:10;height:20" coordorigin="5917,3097" coordsize="10,20">
              <v:shape style="position:absolute;left:5917;top:3097;width:10;height:20" coordorigin="5917,3097" coordsize="10,20" path="m5917,3116l5927,3116,5927,3097,5917,3097,5917,3116xe" filled="true" fillcolor="#000000" stroked="false">
                <v:path arrowok="t"/>
                <v:fill type="solid"/>
              </v:shape>
            </v:group>
            <v:group style="position:absolute;left:5917;top:3116;width:10;height:20" coordorigin="5917,3116" coordsize="10,20">
              <v:shape style="position:absolute;left:5917;top:3116;width:10;height:20" coordorigin="5917,3116" coordsize="10,20" path="m5917,3135l5927,3135,5927,3116,5917,3116,5917,3135xe" filled="true" fillcolor="#000000" stroked="false">
                <v:path arrowok="t"/>
                <v:fill type="solid"/>
              </v:shape>
            </v:group>
            <v:group style="position:absolute;left:5917;top:3135;width:10;height:20" coordorigin="5917,3135" coordsize="10,20">
              <v:shape style="position:absolute;left:5917;top:3135;width:10;height:20" coordorigin="5917,3135" coordsize="10,20" path="m5917,3155l5927,3155,5927,3135,5917,3135,5917,3155xe" filled="true" fillcolor="#000000" stroked="false">
                <v:path arrowok="t"/>
                <v:fill type="solid"/>
              </v:shape>
            </v:group>
            <v:group style="position:absolute;left:5917;top:3155;width:10;height:20" coordorigin="5917,3155" coordsize="10,20">
              <v:shape style="position:absolute;left:5917;top:3155;width:10;height:20" coordorigin="5917,3155" coordsize="10,20" path="m5917,3174l5927,3174,5927,3155,5917,3155,5917,3174xe" filled="true" fillcolor="#000000" stroked="false">
                <v:path arrowok="t"/>
                <v:fill type="solid"/>
              </v:shape>
            </v:group>
            <v:group style="position:absolute;left:5917;top:3174;width:10;height:20" coordorigin="5917,3174" coordsize="10,20">
              <v:shape style="position:absolute;left:5917;top:3174;width:10;height:20" coordorigin="5917,3174" coordsize="10,20" path="m5917,3193l5927,3193,5927,3174,5917,3174,5917,3193xe" filled="true" fillcolor="#000000" stroked="false">
                <v:path arrowok="t"/>
                <v:fill type="solid"/>
              </v:shape>
            </v:group>
            <v:group style="position:absolute;left:5917;top:3193;width:10;height:20" coordorigin="5917,3193" coordsize="10,20">
              <v:shape style="position:absolute;left:5917;top:3193;width:10;height:20" coordorigin="5917,3193" coordsize="10,20" path="m5917,3212l5927,3212,5927,3193,5917,3193,5917,3212xe" filled="true" fillcolor="#000000" stroked="false">
                <v:path arrowok="t"/>
                <v:fill type="solid"/>
              </v:shape>
            </v:group>
            <v:group style="position:absolute;left:5917;top:3212;width:10;height:20" coordorigin="5917,3212" coordsize="10,20">
              <v:shape style="position:absolute;left:5917;top:3212;width:10;height:20" coordorigin="5917,3212" coordsize="10,20" path="m5917,3231l5927,3231,5927,3212,5917,3212,5917,3231xe" filled="true" fillcolor="#000000" stroked="false">
                <v:path arrowok="t"/>
                <v:fill type="solid"/>
              </v:shape>
            </v:group>
            <v:group style="position:absolute;left:5917;top:3231;width:10;height:20" coordorigin="5917,3231" coordsize="10,20">
              <v:shape style="position:absolute;left:5917;top:3231;width:10;height:20" coordorigin="5917,3231" coordsize="10,20" path="m5917,3251l5927,3251,5927,3231,5917,3231,5917,3251xe" filled="true" fillcolor="#000000" stroked="false">
                <v:path arrowok="t"/>
                <v:fill type="solid"/>
              </v:shape>
            </v:group>
            <v:group style="position:absolute;left:5917;top:3251;width:10;height:20" coordorigin="5917,3251" coordsize="10,20">
              <v:shape style="position:absolute;left:5917;top:3251;width:10;height:20" coordorigin="5917,3251" coordsize="10,20" path="m5917,3270l5927,3270,5927,3251,5917,3251,5917,3270xe" filled="true" fillcolor="#000000" stroked="false">
                <v:path arrowok="t"/>
                <v:fill type="solid"/>
              </v:shape>
            </v:group>
            <v:group style="position:absolute;left:5917;top:3270;width:10;height:20" coordorigin="5917,3270" coordsize="10,20">
              <v:shape style="position:absolute;left:5917;top:3270;width:10;height:20" coordorigin="5917,3270" coordsize="10,20" path="m5917,3289l5927,3289,5927,3270,5917,3270,5917,3289xe" filled="true" fillcolor="#000000" stroked="false">
                <v:path arrowok="t"/>
                <v:fill type="solid"/>
              </v:shape>
            </v:group>
            <v:group style="position:absolute;left:5917;top:3289;width:10;height:20" coordorigin="5917,3289" coordsize="10,20">
              <v:shape style="position:absolute;left:5917;top:3289;width:10;height:20" coordorigin="5917,3289" coordsize="10,20" path="m5917,3308l5927,3308,5927,3289,5917,3289,5917,3308xe" filled="true" fillcolor="#000000" stroked="false">
                <v:path arrowok="t"/>
                <v:fill type="solid"/>
              </v:shape>
            </v:group>
            <v:group style="position:absolute;left:5917;top:3308;width:10;height:20" coordorigin="5917,3308" coordsize="10,20">
              <v:shape style="position:absolute;left:5917;top:3308;width:10;height:20" coordorigin="5917,3308" coordsize="10,20" path="m5917,3327l5927,3327,5927,3308,5917,3308,5917,3327xe" filled="true" fillcolor="#000000" stroked="false">
                <v:path arrowok="t"/>
                <v:fill type="solid"/>
              </v:shape>
            </v:group>
            <v:group style="position:absolute;left:5917;top:3327;width:10;height:20" coordorigin="5917,3327" coordsize="10,20">
              <v:shape style="position:absolute;left:5917;top:3327;width:10;height:20" coordorigin="5917,3327" coordsize="10,20" path="m5917,3347l5927,3347,5927,3327,5917,3327,5917,3347xe" filled="true" fillcolor="#000000" stroked="false">
                <v:path arrowok="t"/>
                <v:fill type="solid"/>
              </v:shape>
            </v:group>
            <v:group style="position:absolute;left:5917;top:3347;width:10;height:20" coordorigin="5917,3347" coordsize="10,20">
              <v:shape style="position:absolute;left:5917;top:3347;width:10;height:20" coordorigin="5917,3347" coordsize="10,20" path="m5917,3366l5927,3366,5927,3347,5917,3347,5917,3366xe" filled="true" fillcolor="#000000" stroked="false">
                <v:path arrowok="t"/>
                <v:fill type="solid"/>
              </v:shape>
            </v:group>
            <v:group style="position:absolute;left:5917;top:3366;width:10;height:20" coordorigin="5917,3366" coordsize="10,20">
              <v:shape style="position:absolute;left:5917;top:3366;width:10;height:20" coordorigin="5917,3366" coordsize="10,20" path="m5917,3385l5927,3385,5927,3366,5917,3366,5917,3385xe" filled="true" fillcolor="#000000" stroked="false">
                <v:path arrowok="t"/>
                <v:fill type="solid"/>
              </v:shape>
            </v:group>
            <v:group style="position:absolute;left:5917;top:3385;width:10;height:20" coordorigin="5917,3385" coordsize="10,20">
              <v:shape style="position:absolute;left:5917;top:3385;width:10;height:20" coordorigin="5917,3385" coordsize="10,20" path="m5917,3404l5927,3404,5927,3385,5917,3385,5917,3404xe" filled="true" fillcolor="#000000" stroked="false">
                <v:path arrowok="t"/>
                <v:fill type="solid"/>
              </v:shape>
            </v:group>
            <v:group style="position:absolute;left:5917;top:3404;width:10;height:20" coordorigin="5917,3404" coordsize="10,20">
              <v:shape style="position:absolute;left:5917;top:3404;width:10;height:20" coordorigin="5917,3404" coordsize="10,20" path="m5917,3423l5927,3423,5927,3404,5917,3404,5917,3423xe" filled="true" fillcolor="#000000" stroked="false">
                <v:path arrowok="t"/>
                <v:fill type="solid"/>
              </v:shape>
            </v:group>
            <v:group style="position:absolute;left:5917;top:3423;width:10;height:20" coordorigin="5917,3423" coordsize="10,20">
              <v:shape style="position:absolute;left:5917;top:3423;width:10;height:20" coordorigin="5917,3423" coordsize="10,20" path="m5917,3443l5927,3443,5927,3423,5917,3423,5917,3443xe" filled="true" fillcolor="#000000" stroked="false">
                <v:path arrowok="t"/>
                <v:fill type="solid"/>
              </v:shape>
            </v:group>
            <v:group style="position:absolute;left:5917;top:3443;width:10;height:20" coordorigin="5917,3443" coordsize="10,20">
              <v:shape style="position:absolute;left:5917;top:3443;width:10;height:20" coordorigin="5917,3443" coordsize="10,20" path="m5917,3462l5927,3462,5927,3443,5917,3443,5917,3462xe" filled="true" fillcolor="#000000" stroked="false">
                <v:path arrowok="t"/>
                <v:fill type="solid"/>
              </v:shape>
            </v:group>
            <v:group style="position:absolute;left:5917;top:3462;width:10;height:20" coordorigin="5917,3462" coordsize="10,20">
              <v:shape style="position:absolute;left:5917;top:3462;width:10;height:20" coordorigin="5917,3462" coordsize="10,20" path="m5917,3481l5927,3481,5927,3462,5917,3462,5917,3481xe" filled="true" fillcolor="#000000" stroked="false">
                <v:path arrowok="t"/>
                <v:fill type="solid"/>
              </v:shape>
            </v:group>
            <v:group style="position:absolute;left:5917;top:3481;width:10;height:20" coordorigin="5917,3481" coordsize="10,20">
              <v:shape style="position:absolute;left:5917;top:3481;width:10;height:20" coordorigin="5917,3481" coordsize="10,20" path="m5917,3500l5927,3500,5927,3481,5917,3481,5917,3500xe" filled="true" fillcolor="#000000" stroked="false">
                <v:path arrowok="t"/>
                <v:fill type="solid"/>
              </v:shape>
            </v:group>
            <v:group style="position:absolute;left:5917;top:3500;width:10;height:20" coordorigin="5917,3500" coordsize="10,20">
              <v:shape style="position:absolute;left:5917;top:3500;width:10;height:20" coordorigin="5917,3500" coordsize="10,20" path="m5917,3519l5927,3519,5927,3500,5917,3500,5917,3519xe" filled="true" fillcolor="#000000" stroked="false">
                <v:path arrowok="t"/>
                <v:fill type="solid"/>
              </v:shape>
            </v:group>
            <v:group style="position:absolute;left:5917;top:3519;width:10;height:20" coordorigin="5917,3519" coordsize="10,20">
              <v:shape style="position:absolute;left:5917;top:3519;width:10;height:20" coordorigin="5917,3519" coordsize="10,20" path="m5917,3539l5927,3539,5927,3519,5917,3519,5917,3539xe" filled="true" fillcolor="#000000" stroked="false">
                <v:path arrowok="t"/>
                <v:fill type="solid"/>
              </v:shape>
            </v:group>
            <v:group style="position:absolute;left:5917;top:3539;width:10;height:20" coordorigin="5917,3539" coordsize="10,20">
              <v:shape style="position:absolute;left:5917;top:3539;width:10;height:20" coordorigin="5917,3539" coordsize="10,20" path="m5917,3558l5927,3558,5927,3539,5917,3539,5917,3558xe" filled="true" fillcolor="#000000" stroked="false">
                <v:path arrowok="t"/>
                <v:fill type="solid"/>
              </v:shape>
            </v:group>
            <v:group style="position:absolute;left:5917;top:3558;width:10;height:20" coordorigin="5917,3558" coordsize="10,20">
              <v:shape style="position:absolute;left:5917;top:3558;width:10;height:20" coordorigin="5917,3558" coordsize="10,20" path="m5917,3577l5927,3577,5927,3558,5917,3558,5917,3577xe" filled="true" fillcolor="#000000" stroked="false">
                <v:path arrowok="t"/>
                <v:fill type="solid"/>
              </v:shape>
            </v:group>
            <v:group style="position:absolute;left:5917;top:3577;width:10;height:20" coordorigin="5917,3577" coordsize="10,20">
              <v:shape style="position:absolute;left:5917;top:3577;width:10;height:20" coordorigin="5917,3577" coordsize="10,20" path="m5917,3596l5927,3596,5927,3577,5917,3577,5917,3596xe" filled="true" fillcolor="#000000" stroked="false">
                <v:path arrowok="t"/>
                <v:fill type="solid"/>
              </v:shape>
            </v:group>
            <v:group style="position:absolute;left:5917;top:3596;width:10;height:20" coordorigin="5917,3596" coordsize="10,20">
              <v:shape style="position:absolute;left:5917;top:3596;width:10;height:20" coordorigin="5917,3596" coordsize="10,20" path="m5917,3615l5927,3615,5927,3596,5917,3596,5917,3615xe" filled="true" fillcolor="#000000" stroked="false">
                <v:path arrowok="t"/>
                <v:fill type="solid"/>
              </v:shape>
            </v:group>
            <v:group style="position:absolute;left:5917;top:3615;width:10;height:20" coordorigin="5917,3615" coordsize="10,20">
              <v:shape style="position:absolute;left:5917;top:3615;width:10;height:20" coordorigin="5917,3615" coordsize="10,20" path="m5917,3635l5927,3635,5927,3615,5917,3615,5917,3635xe" filled="true" fillcolor="#000000" stroked="false">
                <v:path arrowok="t"/>
                <v:fill type="solid"/>
              </v:shape>
            </v:group>
            <v:group style="position:absolute;left:5917;top:3635;width:10;height:20" coordorigin="5917,3635" coordsize="10,20">
              <v:shape style="position:absolute;left:5917;top:3635;width:10;height:20" coordorigin="5917,3635" coordsize="10,20" path="m5917,3654l5927,3654,5927,3635,5917,3635,5917,3654xe" filled="true" fillcolor="#000000" stroked="false">
                <v:path arrowok="t"/>
                <v:fill type="solid"/>
              </v:shape>
            </v:group>
            <v:group style="position:absolute;left:5917;top:3654;width:10;height:20" coordorigin="5917,3654" coordsize="10,20">
              <v:shape style="position:absolute;left:5917;top:3654;width:10;height:20" coordorigin="5917,3654" coordsize="10,20" path="m5917,3673l5927,3673,5927,3654,5917,3654,5917,3673xe" filled="true" fillcolor="#000000" stroked="false">
                <v:path arrowok="t"/>
                <v:fill type="solid"/>
              </v:shape>
            </v:group>
            <v:group style="position:absolute;left:5917;top:3673;width:10;height:20" coordorigin="5917,3673" coordsize="10,20">
              <v:shape style="position:absolute;left:5917;top:3673;width:10;height:20" coordorigin="5917,3673" coordsize="10,20" path="m5917,3692l5927,3692,5927,3673,5917,3673,5917,3692xe" filled="true" fillcolor="#000000" stroked="false">
                <v:path arrowok="t"/>
                <v:fill type="solid"/>
              </v:shape>
            </v:group>
            <v:group style="position:absolute;left:5917;top:3692;width:10;height:20" coordorigin="5917,3692" coordsize="10,20">
              <v:shape style="position:absolute;left:5917;top:3692;width:10;height:20" coordorigin="5917,3692" coordsize="10,20" path="m5917,3711l5927,3711,5927,3692,5917,3692,5917,3711xe" filled="true" fillcolor="#000000" stroked="false">
                <v:path arrowok="t"/>
                <v:fill type="solid"/>
              </v:shape>
            </v:group>
            <v:group style="position:absolute;left:5917;top:3711;width:10;height:20" coordorigin="5917,3711" coordsize="10,20">
              <v:shape style="position:absolute;left:5917;top:3711;width:10;height:20" coordorigin="5917,3711" coordsize="10,20" path="m5917,3731l5927,3731,5927,3711,5917,3711,5917,3731xe" filled="true" fillcolor="#000000" stroked="false">
                <v:path arrowok="t"/>
                <v:fill type="solid"/>
              </v:shape>
            </v:group>
            <v:group style="position:absolute;left:5917;top:3731;width:10;height:20" coordorigin="5917,3731" coordsize="10,20">
              <v:shape style="position:absolute;left:5917;top:3731;width:10;height:20" coordorigin="5917,3731" coordsize="10,20" path="m5917,3750l5927,3750,5927,3731,5917,3731,5917,3750xe" filled="true" fillcolor="#000000" stroked="false">
                <v:path arrowok="t"/>
                <v:fill type="solid"/>
              </v:shape>
            </v:group>
            <v:group style="position:absolute;left:5917;top:3750;width:10;height:20" coordorigin="5917,3750" coordsize="10,20">
              <v:shape style="position:absolute;left:5917;top:3750;width:10;height:20" coordorigin="5917,3750" coordsize="10,20" path="m5917,3769l5927,3769,5927,3750,5917,3750,5917,3769xe" filled="true" fillcolor="#000000" stroked="false">
                <v:path arrowok="t"/>
                <v:fill type="solid"/>
              </v:shape>
            </v:group>
            <v:group style="position:absolute;left:5917;top:3769;width:10;height:20" coordorigin="5917,3769" coordsize="10,20">
              <v:shape style="position:absolute;left:5917;top:3769;width:10;height:20" coordorigin="5917,3769" coordsize="10,20" path="m5917,3788l5927,3788,5927,3769,5917,3769,5917,3788xe" filled="true" fillcolor="#000000" stroked="false">
                <v:path arrowok="t"/>
                <v:fill type="solid"/>
              </v:shape>
            </v:group>
            <v:group style="position:absolute;left:5917;top:3788;width:10;height:20" coordorigin="5917,3788" coordsize="10,20">
              <v:shape style="position:absolute;left:5917;top:3788;width:10;height:20" coordorigin="5917,3788" coordsize="10,20" path="m5917,3807l5927,3807,5927,3788,5917,3788,5917,3807xe" filled="true" fillcolor="#000000" stroked="false">
                <v:path arrowok="t"/>
                <v:fill type="solid"/>
              </v:shape>
            </v:group>
            <v:group style="position:absolute;left:5917;top:3807;width:10;height:20" coordorigin="5917,3807" coordsize="10,20">
              <v:shape style="position:absolute;left:5917;top:3807;width:10;height:20" coordorigin="5917,3807" coordsize="10,20" path="m5917,3827l5927,3827,5927,3807,5917,3807,5917,3827xe" filled="true" fillcolor="#000000" stroked="false">
                <v:path arrowok="t"/>
                <v:fill type="solid"/>
              </v:shape>
            </v:group>
            <v:group style="position:absolute;left:5917;top:3827;width:10;height:20" coordorigin="5917,3827" coordsize="10,20">
              <v:shape style="position:absolute;left:5917;top:3827;width:10;height:20" coordorigin="5917,3827" coordsize="10,20" path="m5917,3846l5927,3846,5927,3827,5917,3827,5917,3846xe" filled="true" fillcolor="#000000" stroked="false">
                <v:path arrowok="t"/>
                <v:fill type="solid"/>
              </v:shape>
            </v:group>
            <v:group style="position:absolute;left:5917;top:3846;width:10;height:20" coordorigin="5917,3846" coordsize="10,20">
              <v:shape style="position:absolute;left:5917;top:3846;width:10;height:20" coordorigin="5917,3846" coordsize="10,20" path="m5917,3865l5927,3865,5927,3846,5917,3846,5917,3865xe" filled="true" fillcolor="#000000" stroked="false">
                <v:path arrowok="t"/>
                <v:fill type="solid"/>
              </v:shape>
            </v:group>
            <v:group style="position:absolute;left:5917;top:3865;width:10;height:20" coordorigin="5917,3865" coordsize="10,20">
              <v:shape style="position:absolute;left:5917;top:3865;width:10;height:20" coordorigin="5917,3865" coordsize="10,20" path="m5917,3884l5927,3884,5927,3865,5917,3865,5917,3884xe" filled="true" fillcolor="#000000" stroked="false">
                <v:path arrowok="t"/>
                <v:fill type="solid"/>
              </v:shape>
            </v:group>
            <v:group style="position:absolute;left:5917;top:3884;width:10;height:20" coordorigin="5917,3884" coordsize="10,20">
              <v:shape style="position:absolute;left:5917;top:3884;width:10;height:20" coordorigin="5917,3884" coordsize="10,20" path="m5917,3903l5927,3903,5927,3884,5917,3884,5917,3903xe" filled="true" fillcolor="#000000" stroked="false">
                <v:path arrowok="t"/>
                <v:fill type="solid"/>
              </v:shape>
            </v:group>
            <v:group style="position:absolute;left:5917;top:3903;width:10;height:20" coordorigin="5917,3903" coordsize="10,20">
              <v:shape style="position:absolute;left:5917;top:3903;width:10;height:20" coordorigin="5917,3903" coordsize="10,20" path="m5917,3923l5927,3923,5927,3903,5917,3903,5917,3923xe" filled="true" fillcolor="#000000" stroked="false">
                <v:path arrowok="t"/>
                <v:fill type="solid"/>
              </v:shape>
            </v:group>
            <v:group style="position:absolute;left:5917;top:3923;width:10;height:20" coordorigin="5917,3923" coordsize="10,20">
              <v:shape style="position:absolute;left:5917;top:3923;width:10;height:20" coordorigin="5917,3923" coordsize="10,20" path="m5917,3942l5927,3942,5927,3923,5917,3923,5917,3942xe" filled="true" fillcolor="#000000" stroked="false">
                <v:path arrowok="t"/>
                <v:fill type="solid"/>
              </v:shape>
            </v:group>
            <v:group style="position:absolute;left:5917;top:3942;width:10;height:20" coordorigin="5917,3942" coordsize="10,20">
              <v:shape style="position:absolute;left:5917;top:3942;width:10;height:20" coordorigin="5917,3942" coordsize="10,20" path="m5917,3961l5927,3961,5927,3942,5917,3942,5917,3961xe" filled="true" fillcolor="#000000" stroked="false">
                <v:path arrowok="t"/>
                <v:fill type="solid"/>
              </v:shape>
            </v:group>
            <v:group style="position:absolute;left:5917;top:3965;width:10;height:2" coordorigin="5917,3965" coordsize="10,2">
              <v:shape style="position:absolute;left:5917;top:3965;width:10;height:2" coordorigin="5917,3965" coordsize="10,0" path="m5917,3965l5927,3965e" filled="false" stroked="true" strokeweight=".36002pt" strokecolor="#000000">
                <v:path arrowok="t"/>
              </v:shape>
            </v:group>
            <v:group style="position:absolute;left:7038;top:2367;width:10;height:20" coordorigin="7038,2367" coordsize="10,20">
              <v:shape style="position:absolute;left:7038;top:2367;width:10;height:20" coordorigin="7038,2367" coordsize="10,20" path="m7038,2386l7048,2386,7048,2367,7038,2367,7038,2386xe" filled="true" fillcolor="#000000" stroked="false">
                <v:path arrowok="t"/>
                <v:fill type="solid"/>
              </v:shape>
            </v:group>
            <v:group style="position:absolute;left:7038;top:2386;width:10;height:20" coordorigin="7038,2386" coordsize="10,20">
              <v:shape style="position:absolute;left:7038;top:2386;width:10;height:20" coordorigin="7038,2386" coordsize="10,20" path="m7038,2405l7048,2405,7048,2386,7038,2386,7038,2405xe" filled="true" fillcolor="#000000" stroked="false">
                <v:path arrowok="t"/>
                <v:fill type="solid"/>
              </v:shape>
            </v:group>
            <v:group style="position:absolute;left:7038;top:2405;width:10;height:20" coordorigin="7038,2405" coordsize="10,20">
              <v:shape style="position:absolute;left:7038;top:2405;width:10;height:20" coordorigin="7038,2405" coordsize="10,20" path="m7038,2424l7048,2424,7048,2405,7038,2405,7038,2424xe" filled="true" fillcolor="#000000" stroked="false">
                <v:path arrowok="t"/>
                <v:fill type="solid"/>
              </v:shape>
            </v:group>
            <v:group style="position:absolute;left:7038;top:2424;width:10;height:20" coordorigin="7038,2424" coordsize="10,20">
              <v:shape style="position:absolute;left:7038;top:2424;width:10;height:20" coordorigin="7038,2424" coordsize="10,20" path="m7038,2444l7048,2444,7048,2424,7038,2424,7038,2444xe" filled="true" fillcolor="#000000" stroked="false">
                <v:path arrowok="t"/>
                <v:fill type="solid"/>
              </v:shape>
            </v:group>
            <v:group style="position:absolute;left:7038;top:2444;width:10;height:20" coordorigin="7038,2444" coordsize="10,20">
              <v:shape style="position:absolute;left:7038;top:2444;width:10;height:20" coordorigin="7038,2444" coordsize="10,20" path="m7038,2463l7048,2463,7048,2444,7038,2444,7038,2463xe" filled="true" fillcolor="#000000" stroked="false">
                <v:path arrowok="t"/>
                <v:fill type="solid"/>
              </v:shape>
            </v:group>
            <v:group style="position:absolute;left:7038;top:2463;width:10;height:20" coordorigin="7038,2463" coordsize="10,20">
              <v:shape style="position:absolute;left:7038;top:2463;width:10;height:20" coordorigin="7038,2463" coordsize="10,20" path="m7038,2482l7048,2482,7048,2463,7038,2463,7038,2482xe" filled="true" fillcolor="#000000" stroked="false">
                <v:path arrowok="t"/>
                <v:fill type="solid"/>
              </v:shape>
            </v:group>
            <v:group style="position:absolute;left:7038;top:2482;width:10;height:20" coordorigin="7038,2482" coordsize="10,20">
              <v:shape style="position:absolute;left:7038;top:2482;width:10;height:20" coordorigin="7038,2482" coordsize="10,20" path="m7038,2501l7048,2501,7048,2482,7038,2482,7038,2501xe" filled="true" fillcolor="#000000" stroked="false">
                <v:path arrowok="t"/>
                <v:fill type="solid"/>
              </v:shape>
            </v:group>
            <v:group style="position:absolute;left:7038;top:2501;width:10;height:20" coordorigin="7038,2501" coordsize="10,20">
              <v:shape style="position:absolute;left:7038;top:2501;width:10;height:20" coordorigin="7038,2501" coordsize="10,20" path="m7038,2520l7048,2520,7048,2501,7038,2501,7038,2520xe" filled="true" fillcolor="#000000" stroked="false">
                <v:path arrowok="t"/>
                <v:fill type="solid"/>
              </v:shape>
            </v:group>
            <v:group style="position:absolute;left:7038;top:2520;width:10;height:20" coordorigin="7038,2520" coordsize="10,20">
              <v:shape style="position:absolute;left:7038;top:2520;width:10;height:20" coordorigin="7038,2520" coordsize="10,20" path="m7038,2540l7048,2540,7048,2520,7038,2520,7038,2540xe" filled="true" fillcolor="#000000" stroked="false">
                <v:path arrowok="t"/>
                <v:fill type="solid"/>
              </v:shape>
            </v:group>
            <v:group style="position:absolute;left:7038;top:2540;width:10;height:20" coordorigin="7038,2540" coordsize="10,20">
              <v:shape style="position:absolute;left:7038;top:2540;width:10;height:20" coordorigin="7038,2540" coordsize="10,20" path="m7038,2559l7048,2559,7048,2540,7038,2540,7038,2559xe" filled="true" fillcolor="#000000" stroked="false">
                <v:path arrowok="t"/>
                <v:fill type="solid"/>
              </v:shape>
            </v:group>
            <v:group style="position:absolute;left:7038;top:2559;width:10;height:20" coordorigin="7038,2559" coordsize="10,20">
              <v:shape style="position:absolute;left:7038;top:2559;width:10;height:20" coordorigin="7038,2559" coordsize="10,20" path="m7038,2578l7048,2578,7048,2559,7038,2559,7038,2578xe" filled="true" fillcolor="#000000" stroked="false">
                <v:path arrowok="t"/>
                <v:fill type="solid"/>
              </v:shape>
            </v:group>
            <v:group style="position:absolute;left:7038;top:2578;width:10;height:20" coordorigin="7038,2578" coordsize="10,20">
              <v:shape style="position:absolute;left:7038;top:2578;width:10;height:20" coordorigin="7038,2578" coordsize="10,20" path="m7038,2597l7048,2597,7048,2578,7038,2578,7038,2597xe" filled="true" fillcolor="#000000" stroked="false">
                <v:path arrowok="t"/>
                <v:fill type="solid"/>
              </v:shape>
            </v:group>
            <v:group style="position:absolute;left:7038;top:2597;width:10;height:20" coordorigin="7038,2597" coordsize="10,20">
              <v:shape style="position:absolute;left:7038;top:2597;width:10;height:20" coordorigin="7038,2597" coordsize="10,20" path="m7038,2617l7048,2617,7048,2597,7038,2597,7038,2617xe" filled="true" fillcolor="#000000" stroked="false">
                <v:path arrowok="t"/>
                <v:fill type="solid"/>
              </v:shape>
            </v:group>
            <v:group style="position:absolute;left:7038;top:2617;width:10;height:20" coordorigin="7038,2617" coordsize="10,20">
              <v:shape style="position:absolute;left:7038;top:2617;width:10;height:20" coordorigin="7038,2617" coordsize="10,20" path="m7038,2636l7048,2636,7048,2617,7038,2617,7038,2636xe" filled="true" fillcolor="#000000" stroked="false">
                <v:path arrowok="t"/>
                <v:fill type="solid"/>
              </v:shape>
            </v:group>
            <v:group style="position:absolute;left:7038;top:2636;width:10;height:20" coordorigin="7038,2636" coordsize="10,20">
              <v:shape style="position:absolute;left:7038;top:2636;width:10;height:20" coordorigin="7038,2636" coordsize="10,20" path="m7038,2655l7048,2655,7048,2636,7038,2636,7038,2655xe" filled="true" fillcolor="#000000" stroked="false">
                <v:path arrowok="t"/>
                <v:fill type="solid"/>
              </v:shape>
            </v:group>
            <v:group style="position:absolute;left:7038;top:2655;width:10;height:20" coordorigin="7038,2655" coordsize="10,20">
              <v:shape style="position:absolute;left:7038;top:2655;width:10;height:20" coordorigin="7038,2655" coordsize="10,20" path="m7038,2675l7048,2675,7048,2655,7038,2655,7038,2675xe" filled="true" fillcolor="#000000" stroked="false">
                <v:path arrowok="t"/>
                <v:fill type="solid"/>
              </v:shape>
            </v:group>
            <v:group style="position:absolute;left:7038;top:2675;width:10;height:20" coordorigin="7038,2675" coordsize="10,20">
              <v:shape style="position:absolute;left:7038;top:2675;width:10;height:20" coordorigin="7038,2675" coordsize="10,20" path="m7038,2694l7048,2694,7048,2675,7038,2675,7038,2694xe" filled="true" fillcolor="#000000" stroked="false">
                <v:path arrowok="t"/>
                <v:fill type="solid"/>
              </v:shape>
            </v:group>
            <v:group style="position:absolute;left:7038;top:2694;width:10;height:20" coordorigin="7038,2694" coordsize="10,20">
              <v:shape style="position:absolute;left:7038;top:2694;width:10;height:20" coordorigin="7038,2694" coordsize="10,20" path="m7038,2713l7048,2713,7048,2694,7038,2694,7038,2713xe" filled="true" fillcolor="#000000" stroked="false">
                <v:path arrowok="t"/>
                <v:fill type="solid"/>
              </v:shape>
            </v:group>
            <v:group style="position:absolute;left:7038;top:2713;width:10;height:20" coordorigin="7038,2713" coordsize="10,20">
              <v:shape style="position:absolute;left:7038;top:2713;width:10;height:20" coordorigin="7038,2713" coordsize="10,20" path="m7038,2732l7048,2732,7048,2713,7038,2713,7038,2732xe" filled="true" fillcolor="#000000" stroked="false">
                <v:path arrowok="t"/>
                <v:fill type="solid"/>
              </v:shape>
            </v:group>
            <v:group style="position:absolute;left:7038;top:2732;width:10;height:20" coordorigin="7038,2732" coordsize="10,20">
              <v:shape style="position:absolute;left:7038;top:2732;width:10;height:20" coordorigin="7038,2732" coordsize="10,20" path="m7038,2751l7048,2751,7048,2732,7038,2732,7038,2751xe" filled="true" fillcolor="#000000" stroked="false">
                <v:path arrowok="t"/>
                <v:fill type="solid"/>
              </v:shape>
            </v:group>
            <v:group style="position:absolute;left:7038;top:2751;width:10;height:20" coordorigin="7038,2751" coordsize="10,20">
              <v:shape style="position:absolute;left:7038;top:2751;width:10;height:20" coordorigin="7038,2751" coordsize="10,20" path="m7038,2771l7048,2771,7048,2751,7038,2751,7038,2771xe" filled="true" fillcolor="#000000" stroked="false">
                <v:path arrowok="t"/>
                <v:fill type="solid"/>
              </v:shape>
            </v:group>
            <v:group style="position:absolute;left:7038;top:2771;width:10;height:20" coordorigin="7038,2771" coordsize="10,20">
              <v:shape style="position:absolute;left:7038;top:2771;width:10;height:20" coordorigin="7038,2771" coordsize="10,20" path="m7038,2790l7048,2790,7048,2771,7038,2771,7038,2790xe" filled="true" fillcolor="#000000" stroked="false">
                <v:path arrowok="t"/>
                <v:fill type="solid"/>
              </v:shape>
            </v:group>
            <v:group style="position:absolute;left:7038;top:2790;width:10;height:20" coordorigin="7038,2790" coordsize="10,20">
              <v:shape style="position:absolute;left:7038;top:2790;width:10;height:20" coordorigin="7038,2790" coordsize="10,20" path="m7038,2809l7048,2809,7048,2790,7038,2790,7038,2809xe" filled="true" fillcolor="#000000" stroked="false">
                <v:path arrowok="t"/>
                <v:fill type="solid"/>
              </v:shape>
            </v:group>
            <v:group style="position:absolute;left:7038;top:2809;width:10;height:20" coordorigin="7038,2809" coordsize="10,20">
              <v:shape style="position:absolute;left:7038;top:2809;width:10;height:20" coordorigin="7038,2809" coordsize="10,20" path="m7038,2828l7048,2828,7048,2809,7038,2809,7038,2828xe" filled="true" fillcolor="#000000" stroked="false">
                <v:path arrowok="t"/>
                <v:fill type="solid"/>
              </v:shape>
            </v:group>
            <v:group style="position:absolute;left:7038;top:2828;width:10;height:20" coordorigin="7038,2828" coordsize="10,20">
              <v:shape style="position:absolute;left:7038;top:2828;width:10;height:20" coordorigin="7038,2828" coordsize="10,20" path="m7038,2847l7048,2847,7048,2828,7038,2828,7038,2847xe" filled="true" fillcolor="#000000" stroked="false">
                <v:path arrowok="t"/>
                <v:fill type="solid"/>
              </v:shape>
            </v:group>
            <v:group style="position:absolute;left:7038;top:2847;width:10;height:20" coordorigin="7038,2847" coordsize="10,20">
              <v:shape style="position:absolute;left:7038;top:2847;width:10;height:20" coordorigin="7038,2847" coordsize="10,20" path="m7038,2867l7048,2867,7048,2847,7038,2847,7038,2867xe" filled="true" fillcolor="#000000" stroked="false">
                <v:path arrowok="t"/>
                <v:fill type="solid"/>
              </v:shape>
            </v:group>
            <v:group style="position:absolute;left:7038;top:2867;width:10;height:20" coordorigin="7038,2867" coordsize="10,20">
              <v:shape style="position:absolute;left:7038;top:2867;width:10;height:20" coordorigin="7038,2867" coordsize="10,20" path="m7038,2886l7048,2886,7048,2867,7038,2867,7038,2886xe" filled="true" fillcolor="#000000" stroked="false">
                <v:path arrowok="t"/>
                <v:fill type="solid"/>
              </v:shape>
            </v:group>
            <v:group style="position:absolute;left:7038;top:2886;width:10;height:20" coordorigin="7038,2886" coordsize="10,20">
              <v:shape style="position:absolute;left:7038;top:2886;width:10;height:20" coordorigin="7038,2886" coordsize="10,20" path="m7038,2905l7048,2905,7048,2886,7038,2886,7038,2905xe" filled="true" fillcolor="#000000" stroked="false">
                <v:path arrowok="t"/>
                <v:fill type="solid"/>
              </v:shape>
            </v:group>
            <v:group style="position:absolute;left:7038;top:2905;width:10;height:20" coordorigin="7038,2905" coordsize="10,20">
              <v:shape style="position:absolute;left:7038;top:2905;width:10;height:20" coordorigin="7038,2905" coordsize="10,20" path="m7038,2924l7048,2924,7048,2905,7038,2905,7038,2924xe" filled="true" fillcolor="#000000" stroked="false">
                <v:path arrowok="t"/>
                <v:fill type="solid"/>
              </v:shape>
            </v:group>
            <v:group style="position:absolute;left:7038;top:2924;width:10;height:20" coordorigin="7038,2924" coordsize="10,20">
              <v:shape style="position:absolute;left:7038;top:2924;width:10;height:20" coordorigin="7038,2924" coordsize="10,20" path="m7038,2943l7048,2943,7048,2924,7038,2924,7038,2943xe" filled="true" fillcolor="#000000" stroked="false">
                <v:path arrowok="t"/>
                <v:fill type="solid"/>
              </v:shape>
            </v:group>
            <v:group style="position:absolute;left:7038;top:2943;width:10;height:20" coordorigin="7038,2943" coordsize="10,20">
              <v:shape style="position:absolute;left:7038;top:2943;width:10;height:20" coordorigin="7038,2943" coordsize="10,20" path="m7038,2963l7048,2963,7048,2943,7038,2943,7038,2963xe" filled="true" fillcolor="#000000" stroked="false">
                <v:path arrowok="t"/>
                <v:fill type="solid"/>
              </v:shape>
            </v:group>
            <v:group style="position:absolute;left:7038;top:2963;width:10;height:20" coordorigin="7038,2963" coordsize="10,20">
              <v:shape style="position:absolute;left:7038;top:2963;width:10;height:20" coordorigin="7038,2963" coordsize="10,20" path="m7038,2982l7048,2982,7048,2963,7038,2963,7038,2982xe" filled="true" fillcolor="#000000" stroked="false">
                <v:path arrowok="t"/>
                <v:fill type="solid"/>
              </v:shape>
            </v:group>
            <v:group style="position:absolute;left:7038;top:2982;width:10;height:20" coordorigin="7038,2982" coordsize="10,20">
              <v:shape style="position:absolute;left:7038;top:2982;width:10;height:20" coordorigin="7038,2982" coordsize="10,20" path="m7038,3001l7048,3001,7048,2982,7038,2982,7038,3001xe" filled="true" fillcolor="#000000" stroked="false">
                <v:path arrowok="t"/>
                <v:fill type="solid"/>
              </v:shape>
            </v:group>
            <v:group style="position:absolute;left:7038;top:3001;width:10;height:20" coordorigin="7038,3001" coordsize="10,20">
              <v:shape style="position:absolute;left:7038;top:3001;width:10;height:20" coordorigin="7038,3001" coordsize="10,20" path="m7038,3020l7048,3020,7048,3001,7038,3001,7038,3020xe" filled="true" fillcolor="#000000" stroked="false">
                <v:path arrowok="t"/>
                <v:fill type="solid"/>
              </v:shape>
            </v:group>
            <v:group style="position:absolute;left:7038;top:3020;width:10;height:20" coordorigin="7038,3020" coordsize="10,20">
              <v:shape style="position:absolute;left:7038;top:3020;width:10;height:20" coordorigin="7038,3020" coordsize="10,20" path="m7038,3039l7048,3039,7048,3020,7038,3020,7038,3039xe" filled="true" fillcolor="#000000" stroked="false">
                <v:path arrowok="t"/>
                <v:fill type="solid"/>
              </v:shape>
            </v:group>
            <v:group style="position:absolute;left:7038;top:3039;width:10;height:20" coordorigin="7038,3039" coordsize="10,20">
              <v:shape style="position:absolute;left:7038;top:3039;width:10;height:20" coordorigin="7038,3039" coordsize="10,20" path="m7038,3059l7048,3059,7048,3039,7038,3039,7038,3059xe" filled="true" fillcolor="#000000" stroked="false">
                <v:path arrowok="t"/>
                <v:fill type="solid"/>
              </v:shape>
            </v:group>
            <v:group style="position:absolute;left:7038;top:3059;width:10;height:20" coordorigin="7038,3059" coordsize="10,20">
              <v:shape style="position:absolute;left:7038;top:3059;width:10;height:20" coordorigin="7038,3059" coordsize="10,20" path="m7038,3078l7048,3078,7048,3059,7038,3059,7038,3078xe" filled="true" fillcolor="#000000" stroked="false">
                <v:path arrowok="t"/>
                <v:fill type="solid"/>
              </v:shape>
            </v:group>
            <v:group style="position:absolute;left:7038;top:3078;width:10;height:20" coordorigin="7038,3078" coordsize="10,20">
              <v:shape style="position:absolute;left:7038;top:3078;width:10;height:20" coordorigin="7038,3078" coordsize="10,20" path="m7038,3097l7048,3097,7048,3078,7038,3078,7038,3097xe" filled="true" fillcolor="#000000" stroked="false">
                <v:path arrowok="t"/>
                <v:fill type="solid"/>
              </v:shape>
            </v:group>
            <v:group style="position:absolute;left:7038;top:3097;width:10;height:20" coordorigin="7038,3097" coordsize="10,20">
              <v:shape style="position:absolute;left:7038;top:3097;width:10;height:20" coordorigin="7038,3097" coordsize="10,20" path="m7038,3116l7048,3116,7048,3097,7038,3097,7038,3116xe" filled="true" fillcolor="#000000" stroked="false">
                <v:path arrowok="t"/>
                <v:fill type="solid"/>
              </v:shape>
            </v:group>
            <v:group style="position:absolute;left:7038;top:3116;width:10;height:20" coordorigin="7038,3116" coordsize="10,20">
              <v:shape style="position:absolute;left:7038;top:3116;width:10;height:20" coordorigin="7038,3116" coordsize="10,20" path="m7038,3135l7048,3135,7048,3116,7038,3116,7038,3135xe" filled="true" fillcolor="#000000" stroked="false">
                <v:path arrowok="t"/>
                <v:fill type="solid"/>
              </v:shape>
            </v:group>
            <v:group style="position:absolute;left:7038;top:3135;width:10;height:20" coordorigin="7038,3135" coordsize="10,20">
              <v:shape style="position:absolute;left:7038;top:3135;width:10;height:20" coordorigin="7038,3135" coordsize="10,20" path="m7038,3155l7048,3155,7048,3135,7038,3135,7038,3155xe" filled="true" fillcolor="#000000" stroked="false">
                <v:path arrowok="t"/>
                <v:fill type="solid"/>
              </v:shape>
            </v:group>
            <v:group style="position:absolute;left:7038;top:3155;width:10;height:20" coordorigin="7038,3155" coordsize="10,20">
              <v:shape style="position:absolute;left:7038;top:3155;width:10;height:20" coordorigin="7038,3155" coordsize="10,20" path="m7038,3174l7048,3174,7048,3155,7038,3155,7038,3174xe" filled="true" fillcolor="#000000" stroked="false">
                <v:path arrowok="t"/>
                <v:fill type="solid"/>
              </v:shape>
            </v:group>
            <v:group style="position:absolute;left:7038;top:3174;width:10;height:20" coordorigin="7038,3174" coordsize="10,20">
              <v:shape style="position:absolute;left:7038;top:3174;width:10;height:20" coordorigin="7038,3174" coordsize="10,20" path="m7038,3193l7048,3193,7048,3174,7038,3174,7038,3193xe" filled="true" fillcolor="#000000" stroked="false">
                <v:path arrowok="t"/>
                <v:fill type="solid"/>
              </v:shape>
            </v:group>
            <v:group style="position:absolute;left:7038;top:3193;width:10;height:20" coordorigin="7038,3193" coordsize="10,20">
              <v:shape style="position:absolute;left:7038;top:3193;width:10;height:20" coordorigin="7038,3193" coordsize="10,20" path="m7038,3212l7048,3212,7048,3193,7038,3193,7038,3212xe" filled="true" fillcolor="#000000" stroked="false">
                <v:path arrowok="t"/>
                <v:fill type="solid"/>
              </v:shape>
            </v:group>
            <v:group style="position:absolute;left:7038;top:3212;width:10;height:20" coordorigin="7038,3212" coordsize="10,20">
              <v:shape style="position:absolute;left:7038;top:3212;width:10;height:20" coordorigin="7038,3212" coordsize="10,20" path="m7038,3231l7048,3231,7048,3212,7038,3212,7038,3231xe" filled="true" fillcolor="#000000" stroked="false">
                <v:path arrowok="t"/>
                <v:fill type="solid"/>
              </v:shape>
            </v:group>
            <v:group style="position:absolute;left:7038;top:3231;width:10;height:20" coordorigin="7038,3231" coordsize="10,20">
              <v:shape style="position:absolute;left:7038;top:3231;width:10;height:20" coordorigin="7038,3231" coordsize="10,20" path="m7038,3251l7048,3251,7048,3231,7038,3231,7038,3251xe" filled="true" fillcolor="#000000" stroked="false">
                <v:path arrowok="t"/>
                <v:fill type="solid"/>
              </v:shape>
            </v:group>
            <v:group style="position:absolute;left:7038;top:3251;width:10;height:20" coordorigin="7038,3251" coordsize="10,20">
              <v:shape style="position:absolute;left:7038;top:3251;width:10;height:20" coordorigin="7038,3251" coordsize="10,20" path="m7038,3270l7048,3270,7048,3251,7038,3251,7038,3270xe" filled="true" fillcolor="#000000" stroked="false">
                <v:path arrowok="t"/>
                <v:fill type="solid"/>
              </v:shape>
            </v:group>
            <v:group style="position:absolute;left:7038;top:3270;width:10;height:20" coordorigin="7038,3270" coordsize="10,20">
              <v:shape style="position:absolute;left:7038;top:3270;width:10;height:20" coordorigin="7038,3270" coordsize="10,20" path="m7038,3289l7048,3289,7048,3270,7038,3270,7038,3289xe" filled="true" fillcolor="#000000" stroked="false">
                <v:path arrowok="t"/>
                <v:fill type="solid"/>
              </v:shape>
            </v:group>
            <v:group style="position:absolute;left:7038;top:3289;width:10;height:20" coordorigin="7038,3289" coordsize="10,20">
              <v:shape style="position:absolute;left:7038;top:3289;width:10;height:20" coordorigin="7038,3289" coordsize="10,20" path="m7038,3308l7048,3308,7048,3289,7038,3289,7038,3308xe" filled="true" fillcolor="#000000" stroked="false">
                <v:path arrowok="t"/>
                <v:fill type="solid"/>
              </v:shape>
            </v:group>
            <v:group style="position:absolute;left:7038;top:3308;width:10;height:20" coordorigin="7038,3308" coordsize="10,20">
              <v:shape style="position:absolute;left:7038;top:3308;width:10;height:20" coordorigin="7038,3308" coordsize="10,20" path="m7038,3327l7048,3327,7048,3308,7038,3308,7038,3327xe" filled="true" fillcolor="#000000" stroked="false">
                <v:path arrowok="t"/>
                <v:fill type="solid"/>
              </v:shape>
            </v:group>
            <v:group style="position:absolute;left:7038;top:3327;width:10;height:20" coordorigin="7038,3327" coordsize="10,20">
              <v:shape style="position:absolute;left:7038;top:3327;width:10;height:20" coordorigin="7038,3327" coordsize="10,20" path="m7038,3347l7048,3347,7048,3327,7038,3327,7038,3347xe" filled="true" fillcolor="#000000" stroked="false">
                <v:path arrowok="t"/>
                <v:fill type="solid"/>
              </v:shape>
            </v:group>
            <v:group style="position:absolute;left:7038;top:3347;width:10;height:20" coordorigin="7038,3347" coordsize="10,20">
              <v:shape style="position:absolute;left:7038;top:3347;width:10;height:20" coordorigin="7038,3347" coordsize="10,20" path="m7038,3366l7048,3366,7048,3347,7038,3347,7038,3366xe" filled="true" fillcolor="#000000" stroked="false">
                <v:path arrowok="t"/>
                <v:fill type="solid"/>
              </v:shape>
            </v:group>
            <v:group style="position:absolute;left:7038;top:3366;width:10;height:20" coordorigin="7038,3366" coordsize="10,20">
              <v:shape style="position:absolute;left:7038;top:3366;width:10;height:20" coordorigin="7038,3366" coordsize="10,20" path="m7038,3385l7048,3385,7048,3366,7038,3366,7038,3385xe" filled="true" fillcolor="#000000" stroked="false">
                <v:path arrowok="t"/>
                <v:fill type="solid"/>
              </v:shape>
            </v:group>
            <v:group style="position:absolute;left:7038;top:3385;width:10;height:20" coordorigin="7038,3385" coordsize="10,20">
              <v:shape style="position:absolute;left:7038;top:3385;width:10;height:20" coordorigin="7038,3385" coordsize="10,20" path="m7038,3404l7048,3404,7048,3385,7038,3385,7038,3404xe" filled="true" fillcolor="#000000" stroked="false">
                <v:path arrowok="t"/>
                <v:fill type="solid"/>
              </v:shape>
            </v:group>
            <v:group style="position:absolute;left:7038;top:3404;width:10;height:20" coordorigin="7038,3404" coordsize="10,20">
              <v:shape style="position:absolute;left:7038;top:3404;width:10;height:20" coordorigin="7038,3404" coordsize="10,20" path="m7038,3423l7048,3423,7048,3404,7038,3404,7038,3423xe" filled="true" fillcolor="#000000" stroked="false">
                <v:path arrowok="t"/>
                <v:fill type="solid"/>
              </v:shape>
            </v:group>
            <v:group style="position:absolute;left:7038;top:3423;width:10;height:20" coordorigin="7038,3423" coordsize="10,20">
              <v:shape style="position:absolute;left:7038;top:3423;width:10;height:20" coordorigin="7038,3423" coordsize="10,20" path="m7038,3443l7048,3443,7048,3423,7038,3423,7038,3443xe" filled="true" fillcolor="#000000" stroked="false">
                <v:path arrowok="t"/>
                <v:fill type="solid"/>
              </v:shape>
            </v:group>
            <v:group style="position:absolute;left:7038;top:3443;width:10;height:20" coordorigin="7038,3443" coordsize="10,20">
              <v:shape style="position:absolute;left:7038;top:3443;width:10;height:20" coordorigin="7038,3443" coordsize="10,20" path="m7038,3462l7048,3462,7048,3443,7038,3443,7038,3462xe" filled="true" fillcolor="#000000" stroked="false">
                <v:path arrowok="t"/>
                <v:fill type="solid"/>
              </v:shape>
            </v:group>
            <v:group style="position:absolute;left:7038;top:3462;width:10;height:20" coordorigin="7038,3462" coordsize="10,20">
              <v:shape style="position:absolute;left:7038;top:3462;width:10;height:20" coordorigin="7038,3462" coordsize="10,20" path="m7038,3481l7048,3481,7048,3462,7038,3462,7038,3481xe" filled="true" fillcolor="#000000" stroked="false">
                <v:path arrowok="t"/>
                <v:fill type="solid"/>
              </v:shape>
            </v:group>
            <v:group style="position:absolute;left:7038;top:3481;width:10;height:20" coordorigin="7038,3481" coordsize="10,20">
              <v:shape style="position:absolute;left:7038;top:3481;width:10;height:20" coordorigin="7038,3481" coordsize="10,20" path="m7038,3500l7048,3500,7048,3481,7038,3481,7038,3500xe" filled="true" fillcolor="#000000" stroked="false">
                <v:path arrowok="t"/>
                <v:fill type="solid"/>
              </v:shape>
            </v:group>
            <v:group style="position:absolute;left:7038;top:3500;width:10;height:20" coordorigin="7038,3500" coordsize="10,20">
              <v:shape style="position:absolute;left:7038;top:3500;width:10;height:20" coordorigin="7038,3500" coordsize="10,20" path="m7038,3519l7048,3519,7048,3500,7038,3500,7038,3519xe" filled="true" fillcolor="#000000" stroked="false">
                <v:path arrowok="t"/>
                <v:fill type="solid"/>
              </v:shape>
            </v:group>
            <v:group style="position:absolute;left:7038;top:3519;width:10;height:20" coordorigin="7038,3519" coordsize="10,20">
              <v:shape style="position:absolute;left:7038;top:3519;width:10;height:20" coordorigin="7038,3519" coordsize="10,20" path="m7038,3539l7048,3539,7048,3519,7038,3519,7038,3539xe" filled="true" fillcolor="#000000" stroked="false">
                <v:path arrowok="t"/>
                <v:fill type="solid"/>
              </v:shape>
            </v:group>
            <v:group style="position:absolute;left:7038;top:3539;width:10;height:20" coordorigin="7038,3539" coordsize="10,20">
              <v:shape style="position:absolute;left:7038;top:3539;width:10;height:20" coordorigin="7038,3539" coordsize="10,20" path="m7038,3558l7048,3558,7048,3539,7038,3539,7038,3558xe" filled="true" fillcolor="#000000" stroked="false">
                <v:path arrowok="t"/>
                <v:fill type="solid"/>
              </v:shape>
            </v:group>
            <v:group style="position:absolute;left:7038;top:3558;width:10;height:20" coordorigin="7038,3558" coordsize="10,20">
              <v:shape style="position:absolute;left:7038;top:3558;width:10;height:20" coordorigin="7038,3558" coordsize="10,20" path="m7038,3577l7048,3577,7048,3558,7038,3558,7038,3577xe" filled="true" fillcolor="#000000" stroked="false">
                <v:path arrowok="t"/>
                <v:fill type="solid"/>
              </v:shape>
            </v:group>
            <v:group style="position:absolute;left:7038;top:3577;width:10;height:20" coordorigin="7038,3577" coordsize="10,20">
              <v:shape style="position:absolute;left:7038;top:3577;width:10;height:20" coordorigin="7038,3577" coordsize="10,20" path="m7038,3596l7048,3596,7048,3577,7038,3577,7038,3596xe" filled="true" fillcolor="#000000" stroked="false">
                <v:path arrowok="t"/>
                <v:fill type="solid"/>
              </v:shape>
            </v:group>
            <v:group style="position:absolute;left:7038;top:3596;width:10;height:20" coordorigin="7038,3596" coordsize="10,20">
              <v:shape style="position:absolute;left:7038;top:3596;width:10;height:20" coordorigin="7038,3596" coordsize="10,20" path="m7038,3615l7048,3615,7048,3596,7038,3596,7038,3615xe" filled="true" fillcolor="#000000" stroked="false">
                <v:path arrowok="t"/>
                <v:fill type="solid"/>
              </v:shape>
            </v:group>
            <v:group style="position:absolute;left:7038;top:3615;width:10;height:20" coordorigin="7038,3615" coordsize="10,20">
              <v:shape style="position:absolute;left:7038;top:3615;width:10;height:20" coordorigin="7038,3615" coordsize="10,20" path="m7038,3635l7048,3635,7048,3615,7038,3615,7038,3635xe" filled="true" fillcolor="#000000" stroked="false">
                <v:path arrowok="t"/>
                <v:fill type="solid"/>
              </v:shape>
            </v:group>
            <v:group style="position:absolute;left:7038;top:3635;width:10;height:20" coordorigin="7038,3635" coordsize="10,20">
              <v:shape style="position:absolute;left:7038;top:3635;width:10;height:20" coordorigin="7038,3635" coordsize="10,20" path="m7038,3654l7048,3654,7048,3635,7038,3635,7038,3654xe" filled="true" fillcolor="#000000" stroked="false">
                <v:path arrowok="t"/>
                <v:fill type="solid"/>
              </v:shape>
            </v:group>
            <v:group style="position:absolute;left:7038;top:3654;width:10;height:20" coordorigin="7038,3654" coordsize="10,20">
              <v:shape style="position:absolute;left:7038;top:3654;width:10;height:20" coordorigin="7038,3654" coordsize="10,20" path="m7038,3673l7048,3673,7048,3654,7038,3654,7038,3673xe" filled="true" fillcolor="#000000" stroked="false">
                <v:path arrowok="t"/>
                <v:fill type="solid"/>
              </v:shape>
            </v:group>
            <v:group style="position:absolute;left:7038;top:3673;width:10;height:20" coordorigin="7038,3673" coordsize="10,20">
              <v:shape style="position:absolute;left:7038;top:3673;width:10;height:20" coordorigin="7038,3673" coordsize="10,20" path="m7038,3692l7048,3692,7048,3673,7038,3673,7038,3692xe" filled="true" fillcolor="#000000" stroked="false">
                <v:path arrowok="t"/>
                <v:fill type="solid"/>
              </v:shape>
            </v:group>
            <v:group style="position:absolute;left:7038;top:3692;width:10;height:20" coordorigin="7038,3692" coordsize="10,20">
              <v:shape style="position:absolute;left:7038;top:3692;width:10;height:20" coordorigin="7038,3692" coordsize="10,20" path="m7038,3711l7048,3711,7048,3692,7038,3692,7038,3711xe" filled="true" fillcolor="#000000" stroked="false">
                <v:path arrowok="t"/>
                <v:fill type="solid"/>
              </v:shape>
            </v:group>
            <v:group style="position:absolute;left:7038;top:3711;width:10;height:20" coordorigin="7038,3711" coordsize="10,20">
              <v:shape style="position:absolute;left:7038;top:3711;width:10;height:20" coordorigin="7038,3711" coordsize="10,20" path="m7038,3731l7048,3731,7048,3711,7038,3711,7038,3731xe" filled="true" fillcolor="#000000" stroked="false">
                <v:path arrowok="t"/>
                <v:fill type="solid"/>
              </v:shape>
            </v:group>
            <v:group style="position:absolute;left:7038;top:3731;width:10;height:20" coordorigin="7038,3731" coordsize="10,20">
              <v:shape style="position:absolute;left:7038;top:3731;width:10;height:20" coordorigin="7038,3731" coordsize="10,20" path="m7038,3750l7048,3750,7048,3731,7038,3731,7038,3750xe" filled="true" fillcolor="#000000" stroked="false">
                <v:path arrowok="t"/>
                <v:fill type="solid"/>
              </v:shape>
            </v:group>
            <v:group style="position:absolute;left:7038;top:3750;width:10;height:20" coordorigin="7038,3750" coordsize="10,20">
              <v:shape style="position:absolute;left:7038;top:3750;width:10;height:20" coordorigin="7038,3750" coordsize="10,20" path="m7038,3769l7048,3769,7048,3750,7038,3750,7038,3769xe" filled="true" fillcolor="#000000" stroked="false">
                <v:path arrowok="t"/>
                <v:fill type="solid"/>
              </v:shape>
            </v:group>
            <v:group style="position:absolute;left:7038;top:3769;width:10;height:20" coordorigin="7038,3769" coordsize="10,20">
              <v:shape style="position:absolute;left:7038;top:3769;width:10;height:20" coordorigin="7038,3769" coordsize="10,20" path="m7038,3788l7048,3788,7048,3769,7038,3769,7038,3788xe" filled="true" fillcolor="#000000" stroked="false">
                <v:path arrowok="t"/>
                <v:fill type="solid"/>
              </v:shape>
            </v:group>
            <v:group style="position:absolute;left:7038;top:3788;width:10;height:20" coordorigin="7038,3788" coordsize="10,20">
              <v:shape style="position:absolute;left:7038;top:3788;width:10;height:20" coordorigin="7038,3788" coordsize="10,20" path="m7038,3807l7048,3807,7048,3788,7038,3788,7038,3807xe" filled="true" fillcolor="#000000" stroked="false">
                <v:path arrowok="t"/>
                <v:fill type="solid"/>
              </v:shape>
            </v:group>
            <v:group style="position:absolute;left:7038;top:3807;width:10;height:20" coordorigin="7038,3807" coordsize="10,20">
              <v:shape style="position:absolute;left:7038;top:3807;width:10;height:20" coordorigin="7038,3807" coordsize="10,20" path="m7038,3827l7048,3827,7048,3807,7038,3807,7038,3827xe" filled="true" fillcolor="#000000" stroked="false">
                <v:path arrowok="t"/>
                <v:fill type="solid"/>
              </v:shape>
            </v:group>
            <v:group style="position:absolute;left:7038;top:3827;width:10;height:20" coordorigin="7038,3827" coordsize="10,20">
              <v:shape style="position:absolute;left:7038;top:3827;width:10;height:20" coordorigin="7038,3827" coordsize="10,20" path="m7038,3846l7048,3846,7048,3827,7038,3827,7038,3846xe" filled="true" fillcolor="#000000" stroked="false">
                <v:path arrowok="t"/>
                <v:fill type="solid"/>
              </v:shape>
            </v:group>
            <v:group style="position:absolute;left:7038;top:3846;width:10;height:20" coordorigin="7038,3846" coordsize="10,20">
              <v:shape style="position:absolute;left:7038;top:3846;width:10;height:20" coordorigin="7038,3846" coordsize="10,20" path="m7038,3865l7048,3865,7048,3846,7038,3846,7038,3865xe" filled="true" fillcolor="#000000" stroked="false">
                <v:path arrowok="t"/>
                <v:fill type="solid"/>
              </v:shape>
            </v:group>
            <v:group style="position:absolute;left:7038;top:3865;width:10;height:20" coordorigin="7038,3865" coordsize="10,20">
              <v:shape style="position:absolute;left:7038;top:3865;width:10;height:20" coordorigin="7038,3865" coordsize="10,20" path="m7038,3884l7048,3884,7048,3865,7038,3865,7038,3884xe" filled="true" fillcolor="#000000" stroked="false">
                <v:path arrowok="t"/>
                <v:fill type="solid"/>
              </v:shape>
            </v:group>
            <v:group style="position:absolute;left:7038;top:3884;width:10;height:20" coordorigin="7038,3884" coordsize="10,20">
              <v:shape style="position:absolute;left:7038;top:3884;width:10;height:20" coordorigin="7038,3884" coordsize="10,20" path="m7038,3903l7048,3903,7048,3884,7038,3884,7038,3903xe" filled="true" fillcolor="#000000" stroked="false">
                <v:path arrowok="t"/>
                <v:fill type="solid"/>
              </v:shape>
            </v:group>
            <v:group style="position:absolute;left:7038;top:3903;width:10;height:20" coordorigin="7038,3903" coordsize="10,20">
              <v:shape style="position:absolute;left:7038;top:3903;width:10;height:20" coordorigin="7038,3903" coordsize="10,20" path="m7038,3923l7048,3923,7048,3903,7038,3903,7038,3923xe" filled="true" fillcolor="#000000" stroked="false">
                <v:path arrowok="t"/>
                <v:fill type="solid"/>
              </v:shape>
            </v:group>
            <v:group style="position:absolute;left:7038;top:3923;width:10;height:20" coordorigin="7038,3923" coordsize="10,20">
              <v:shape style="position:absolute;left:7038;top:3923;width:10;height:20" coordorigin="7038,3923" coordsize="10,20" path="m7038,3942l7048,3942,7048,3923,7038,3923,7038,3942xe" filled="true" fillcolor="#000000" stroked="false">
                <v:path arrowok="t"/>
                <v:fill type="solid"/>
              </v:shape>
            </v:group>
            <v:group style="position:absolute;left:7038;top:3942;width:10;height:20" coordorigin="7038,3942" coordsize="10,20">
              <v:shape style="position:absolute;left:7038;top:3942;width:10;height:20" coordorigin="7038,3942" coordsize="10,20" path="m7038,3961l7048,3961,7048,3942,7038,3942,7038,3961xe" filled="true" fillcolor="#000000" stroked="false">
                <v:path arrowok="t"/>
                <v:fill type="solid"/>
              </v:shape>
            </v:group>
            <v:group style="position:absolute;left:7038;top:3965;width:10;height:2" coordorigin="7038,3965" coordsize="10,2">
              <v:shape style="position:absolute;left:7038;top:3965;width:10;height:2" coordorigin="7038,3965" coordsize="10,0" path="m7038,3965l7048,3965e" filled="false" stroked="true" strokeweight=".36002pt" strokecolor="#000000">
                <v:path arrowok="t"/>
              </v:shape>
            </v:group>
            <v:group style="position:absolute;left:7758;top:2367;width:10;height:20" coordorigin="7758,2367" coordsize="10,20">
              <v:shape style="position:absolute;left:7758;top:2367;width:10;height:20" coordorigin="7758,2367" coordsize="10,20" path="m7758,2386l7768,2386,7768,2367,7758,2367,7758,2386xe" filled="true" fillcolor="#000000" stroked="false">
                <v:path arrowok="t"/>
                <v:fill type="solid"/>
              </v:shape>
            </v:group>
            <v:group style="position:absolute;left:7758;top:2386;width:10;height:20" coordorigin="7758,2386" coordsize="10,20">
              <v:shape style="position:absolute;left:7758;top:2386;width:10;height:20" coordorigin="7758,2386" coordsize="10,20" path="m7758,2405l7768,2405,7768,2386,7758,2386,7758,2405xe" filled="true" fillcolor="#000000" stroked="false">
                <v:path arrowok="t"/>
                <v:fill type="solid"/>
              </v:shape>
            </v:group>
            <v:group style="position:absolute;left:7758;top:2405;width:10;height:20" coordorigin="7758,2405" coordsize="10,20">
              <v:shape style="position:absolute;left:7758;top:2405;width:10;height:20" coordorigin="7758,2405" coordsize="10,20" path="m7758,2424l7768,2424,7768,2405,7758,2405,7758,2424xe" filled="true" fillcolor="#000000" stroked="false">
                <v:path arrowok="t"/>
                <v:fill type="solid"/>
              </v:shape>
            </v:group>
            <v:group style="position:absolute;left:7758;top:2424;width:10;height:20" coordorigin="7758,2424" coordsize="10,20">
              <v:shape style="position:absolute;left:7758;top:2424;width:10;height:20" coordorigin="7758,2424" coordsize="10,20" path="m7758,2444l7768,2444,7768,2424,7758,2424,7758,2444xe" filled="true" fillcolor="#000000" stroked="false">
                <v:path arrowok="t"/>
                <v:fill type="solid"/>
              </v:shape>
            </v:group>
            <v:group style="position:absolute;left:7758;top:2444;width:10;height:20" coordorigin="7758,2444" coordsize="10,20">
              <v:shape style="position:absolute;left:7758;top:2444;width:10;height:20" coordorigin="7758,2444" coordsize="10,20" path="m7758,2463l7768,2463,7768,2444,7758,2444,7758,2463xe" filled="true" fillcolor="#000000" stroked="false">
                <v:path arrowok="t"/>
                <v:fill type="solid"/>
              </v:shape>
            </v:group>
            <v:group style="position:absolute;left:7758;top:2463;width:10;height:20" coordorigin="7758,2463" coordsize="10,20">
              <v:shape style="position:absolute;left:7758;top:2463;width:10;height:20" coordorigin="7758,2463" coordsize="10,20" path="m7758,2482l7768,2482,7768,2463,7758,2463,7758,2482xe" filled="true" fillcolor="#000000" stroked="false">
                <v:path arrowok="t"/>
                <v:fill type="solid"/>
              </v:shape>
            </v:group>
            <v:group style="position:absolute;left:7758;top:2482;width:10;height:20" coordorigin="7758,2482" coordsize="10,20">
              <v:shape style="position:absolute;left:7758;top:2482;width:10;height:20" coordorigin="7758,2482" coordsize="10,20" path="m7758,2501l7768,2501,7768,2482,7758,2482,7758,2501xe" filled="true" fillcolor="#000000" stroked="false">
                <v:path arrowok="t"/>
                <v:fill type="solid"/>
              </v:shape>
            </v:group>
            <v:group style="position:absolute;left:7758;top:2501;width:10;height:20" coordorigin="7758,2501" coordsize="10,20">
              <v:shape style="position:absolute;left:7758;top:2501;width:10;height:20" coordorigin="7758,2501" coordsize="10,20" path="m7758,2520l7768,2520,7768,2501,7758,2501,7758,2520xe" filled="true" fillcolor="#000000" stroked="false">
                <v:path arrowok="t"/>
                <v:fill type="solid"/>
              </v:shape>
            </v:group>
            <v:group style="position:absolute;left:7758;top:2520;width:10;height:20" coordorigin="7758,2520" coordsize="10,20">
              <v:shape style="position:absolute;left:7758;top:2520;width:10;height:20" coordorigin="7758,2520" coordsize="10,20" path="m7758,2540l7768,2540,7768,2520,7758,2520,7758,2540xe" filled="true" fillcolor="#000000" stroked="false">
                <v:path arrowok="t"/>
                <v:fill type="solid"/>
              </v:shape>
            </v:group>
            <v:group style="position:absolute;left:7758;top:2540;width:10;height:20" coordorigin="7758,2540" coordsize="10,20">
              <v:shape style="position:absolute;left:7758;top:2540;width:10;height:20" coordorigin="7758,2540" coordsize="10,20" path="m7758,2559l7768,2559,7768,2540,7758,2540,7758,2559xe" filled="true" fillcolor="#000000" stroked="false">
                <v:path arrowok="t"/>
                <v:fill type="solid"/>
              </v:shape>
            </v:group>
            <v:group style="position:absolute;left:7758;top:2559;width:10;height:20" coordorigin="7758,2559" coordsize="10,20">
              <v:shape style="position:absolute;left:7758;top:2559;width:10;height:20" coordorigin="7758,2559" coordsize="10,20" path="m7758,2578l7768,2578,7768,2559,7758,2559,7758,2578xe" filled="true" fillcolor="#000000" stroked="false">
                <v:path arrowok="t"/>
                <v:fill type="solid"/>
              </v:shape>
            </v:group>
            <v:group style="position:absolute;left:7758;top:2578;width:10;height:20" coordorigin="7758,2578" coordsize="10,20">
              <v:shape style="position:absolute;left:7758;top:2578;width:10;height:20" coordorigin="7758,2578" coordsize="10,20" path="m7758,2597l7768,2597,7768,2578,7758,2578,7758,2597xe" filled="true" fillcolor="#000000" stroked="false">
                <v:path arrowok="t"/>
                <v:fill type="solid"/>
              </v:shape>
            </v:group>
            <v:group style="position:absolute;left:7758;top:2597;width:10;height:20" coordorigin="7758,2597" coordsize="10,20">
              <v:shape style="position:absolute;left:7758;top:2597;width:10;height:20" coordorigin="7758,2597" coordsize="10,20" path="m7758,2617l7768,2617,7768,2597,7758,2597,7758,2617xe" filled="true" fillcolor="#000000" stroked="false">
                <v:path arrowok="t"/>
                <v:fill type="solid"/>
              </v:shape>
            </v:group>
            <v:group style="position:absolute;left:7758;top:2617;width:10;height:20" coordorigin="7758,2617" coordsize="10,20">
              <v:shape style="position:absolute;left:7758;top:2617;width:10;height:20" coordorigin="7758,2617" coordsize="10,20" path="m7758,2636l7768,2636,7768,2617,7758,2617,7758,2636xe" filled="true" fillcolor="#000000" stroked="false">
                <v:path arrowok="t"/>
                <v:fill type="solid"/>
              </v:shape>
            </v:group>
            <v:group style="position:absolute;left:7758;top:2636;width:10;height:20" coordorigin="7758,2636" coordsize="10,20">
              <v:shape style="position:absolute;left:7758;top:2636;width:10;height:20" coordorigin="7758,2636" coordsize="10,20" path="m7758,2655l7768,2655,7768,2636,7758,2636,7758,2655xe" filled="true" fillcolor="#000000" stroked="false">
                <v:path arrowok="t"/>
                <v:fill type="solid"/>
              </v:shape>
            </v:group>
            <v:group style="position:absolute;left:7758;top:2655;width:10;height:20" coordorigin="7758,2655" coordsize="10,20">
              <v:shape style="position:absolute;left:7758;top:2655;width:10;height:20" coordorigin="7758,2655" coordsize="10,20" path="m7758,2675l7768,2675,7768,2655,7758,2655,7758,2675xe" filled="true" fillcolor="#000000" stroked="false">
                <v:path arrowok="t"/>
                <v:fill type="solid"/>
              </v:shape>
            </v:group>
            <v:group style="position:absolute;left:7758;top:2675;width:10;height:20" coordorigin="7758,2675" coordsize="10,20">
              <v:shape style="position:absolute;left:7758;top:2675;width:10;height:20" coordorigin="7758,2675" coordsize="10,20" path="m7758,2694l7768,2694,7768,2675,7758,2675,7758,2694xe" filled="true" fillcolor="#000000" stroked="false">
                <v:path arrowok="t"/>
                <v:fill type="solid"/>
              </v:shape>
            </v:group>
            <v:group style="position:absolute;left:7758;top:2694;width:10;height:20" coordorigin="7758,2694" coordsize="10,20">
              <v:shape style="position:absolute;left:7758;top:2694;width:10;height:20" coordorigin="7758,2694" coordsize="10,20" path="m7758,2713l7768,2713,7768,2694,7758,2694,7758,2713xe" filled="true" fillcolor="#000000" stroked="false">
                <v:path arrowok="t"/>
                <v:fill type="solid"/>
              </v:shape>
            </v:group>
            <v:group style="position:absolute;left:7758;top:2713;width:10;height:20" coordorigin="7758,2713" coordsize="10,20">
              <v:shape style="position:absolute;left:7758;top:2713;width:10;height:20" coordorigin="7758,2713" coordsize="10,20" path="m7758,2732l7768,2732,7768,2713,7758,2713,7758,2732xe" filled="true" fillcolor="#000000" stroked="false">
                <v:path arrowok="t"/>
                <v:fill type="solid"/>
              </v:shape>
            </v:group>
            <v:group style="position:absolute;left:7758;top:2732;width:10;height:20" coordorigin="7758,2732" coordsize="10,20">
              <v:shape style="position:absolute;left:7758;top:2732;width:10;height:20" coordorigin="7758,2732" coordsize="10,20" path="m7758,2751l7768,2751,7768,2732,7758,2732,7758,2751xe" filled="true" fillcolor="#000000" stroked="false">
                <v:path arrowok="t"/>
                <v:fill type="solid"/>
              </v:shape>
            </v:group>
            <v:group style="position:absolute;left:7758;top:2751;width:10;height:20" coordorigin="7758,2751" coordsize="10,20">
              <v:shape style="position:absolute;left:7758;top:2751;width:10;height:20" coordorigin="7758,2751" coordsize="10,20" path="m7758,2771l7768,2771,7768,2751,7758,2751,7758,2771xe" filled="true" fillcolor="#000000" stroked="false">
                <v:path arrowok="t"/>
                <v:fill type="solid"/>
              </v:shape>
            </v:group>
            <v:group style="position:absolute;left:7758;top:2771;width:10;height:20" coordorigin="7758,2771" coordsize="10,20">
              <v:shape style="position:absolute;left:7758;top:2771;width:10;height:20" coordorigin="7758,2771" coordsize="10,20" path="m7758,2790l7768,2790,7768,2771,7758,2771,7758,2790xe" filled="true" fillcolor="#000000" stroked="false">
                <v:path arrowok="t"/>
                <v:fill type="solid"/>
              </v:shape>
            </v:group>
            <v:group style="position:absolute;left:7758;top:2790;width:10;height:20" coordorigin="7758,2790" coordsize="10,20">
              <v:shape style="position:absolute;left:7758;top:2790;width:10;height:20" coordorigin="7758,2790" coordsize="10,20" path="m7758,2809l7768,2809,7768,2790,7758,2790,7758,2809xe" filled="true" fillcolor="#000000" stroked="false">
                <v:path arrowok="t"/>
                <v:fill type="solid"/>
              </v:shape>
            </v:group>
            <v:group style="position:absolute;left:7758;top:2809;width:10;height:20" coordorigin="7758,2809" coordsize="10,20">
              <v:shape style="position:absolute;left:7758;top:2809;width:10;height:20" coordorigin="7758,2809" coordsize="10,20" path="m7758,2828l7768,2828,7768,2809,7758,2809,7758,2828xe" filled="true" fillcolor="#000000" stroked="false">
                <v:path arrowok="t"/>
                <v:fill type="solid"/>
              </v:shape>
            </v:group>
            <v:group style="position:absolute;left:7758;top:2828;width:10;height:20" coordorigin="7758,2828" coordsize="10,20">
              <v:shape style="position:absolute;left:7758;top:2828;width:10;height:20" coordorigin="7758,2828" coordsize="10,20" path="m7758,2847l7768,2847,7768,2828,7758,2828,7758,2847xe" filled="true" fillcolor="#000000" stroked="false">
                <v:path arrowok="t"/>
                <v:fill type="solid"/>
              </v:shape>
            </v:group>
            <v:group style="position:absolute;left:7758;top:2847;width:10;height:20" coordorigin="7758,2847" coordsize="10,20">
              <v:shape style="position:absolute;left:7758;top:2847;width:10;height:20" coordorigin="7758,2847" coordsize="10,20" path="m7758,2867l7768,2867,7768,2847,7758,2847,7758,2867xe" filled="true" fillcolor="#000000" stroked="false">
                <v:path arrowok="t"/>
                <v:fill type="solid"/>
              </v:shape>
            </v:group>
            <v:group style="position:absolute;left:7758;top:2867;width:10;height:20" coordorigin="7758,2867" coordsize="10,20">
              <v:shape style="position:absolute;left:7758;top:2867;width:10;height:20" coordorigin="7758,2867" coordsize="10,20" path="m7758,2886l7768,2886,7768,2867,7758,2867,7758,2886xe" filled="true" fillcolor="#000000" stroked="false">
                <v:path arrowok="t"/>
                <v:fill type="solid"/>
              </v:shape>
            </v:group>
            <v:group style="position:absolute;left:7758;top:2886;width:10;height:20" coordorigin="7758,2886" coordsize="10,20">
              <v:shape style="position:absolute;left:7758;top:2886;width:10;height:20" coordorigin="7758,2886" coordsize="10,20" path="m7758,2905l7768,2905,7768,2886,7758,2886,7758,2905xe" filled="true" fillcolor="#000000" stroked="false">
                <v:path arrowok="t"/>
                <v:fill type="solid"/>
              </v:shape>
            </v:group>
            <v:group style="position:absolute;left:7758;top:2905;width:10;height:20" coordorigin="7758,2905" coordsize="10,20">
              <v:shape style="position:absolute;left:7758;top:2905;width:10;height:20" coordorigin="7758,2905" coordsize="10,20" path="m7758,2924l7768,2924,7768,2905,7758,2905,7758,2924xe" filled="true" fillcolor="#000000" stroked="false">
                <v:path arrowok="t"/>
                <v:fill type="solid"/>
              </v:shape>
            </v:group>
            <v:group style="position:absolute;left:7758;top:2924;width:10;height:20" coordorigin="7758,2924" coordsize="10,20">
              <v:shape style="position:absolute;left:7758;top:2924;width:10;height:20" coordorigin="7758,2924" coordsize="10,20" path="m7758,2943l7768,2943,7768,2924,7758,2924,7758,2943xe" filled="true" fillcolor="#000000" stroked="false">
                <v:path arrowok="t"/>
                <v:fill type="solid"/>
              </v:shape>
            </v:group>
            <v:group style="position:absolute;left:7758;top:2943;width:10;height:20" coordorigin="7758,2943" coordsize="10,20">
              <v:shape style="position:absolute;left:7758;top:2943;width:10;height:20" coordorigin="7758,2943" coordsize="10,20" path="m7758,2963l7768,2963,7768,2943,7758,2943,7758,2963xe" filled="true" fillcolor="#000000" stroked="false">
                <v:path arrowok="t"/>
                <v:fill type="solid"/>
              </v:shape>
            </v:group>
            <v:group style="position:absolute;left:7758;top:2963;width:10;height:20" coordorigin="7758,2963" coordsize="10,20">
              <v:shape style="position:absolute;left:7758;top:2963;width:10;height:20" coordorigin="7758,2963" coordsize="10,20" path="m7758,2982l7768,2982,7768,2963,7758,2963,7758,2982xe" filled="true" fillcolor="#000000" stroked="false">
                <v:path arrowok="t"/>
                <v:fill type="solid"/>
              </v:shape>
            </v:group>
            <v:group style="position:absolute;left:7758;top:2982;width:10;height:20" coordorigin="7758,2982" coordsize="10,20">
              <v:shape style="position:absolute;left:7758;top:2982;width:10;height:20" coordorigin="7758,2982" coordsize="10,20" path="m7758,3001l7768,3001,7768,2982,7758,2982,7758,3001xe" filled="true" fillcolor="#000000" stroked="false">
                <v:path arrowok="t"/>
                <v:fill type="solid"/>
              </v:shape>
            </v:group>
            <v:group style="position:absolute;left:7758;top:3001;width:10;height:20" coordorigin="7758,3001" coordsize="10,20">
              <v:shape style="position:absolute;left:7758;top:3001;width:10;height:20" coordorigin="7758,3001" coordsize="10,20" path="m7758,3020l7768,3020,7768,3001,7758,3001,7758,3020xe" filled="true" fillcolor="#000000" stroked="false">
                <v:path arrowok="t"/>
                <v:fill type="solid"/>
              </v:shape>
            </v:group>
            <v:group style="position:absolute;left:7758;top:3020;width:10;height:20" coordorigin="7758,3020" coordsize="10,20">
              <v:shape style="position:absolute;left:7758;top:3020;width:10;height:20" coordorigin="7758,3020" coordsize="10,20" path="m7758,3039l7768,3039,7768,3020,7758,3020,7758,3039xe" filled="true" fillcolor="#000000" stroked="false">
                <v:path arrowok="t"/>
                <v:fill type="solid"/>
              </v:shape>
            </v:group>
            <v:group style="position:absolute;left:7758;top:3039;width:10;height:20" coordorigin="7758,3039" coordsize="10,20">
              <v:shape style="position:absolute;left:7758;top:3039;width:10;height:20" coordorigin="7758,3039" coordsize="10,20" path="m7758,3059l7768,3059,7768,3039,7758,3039,7758,3059xe" filled="true" fillcolor="#000000" stroked="false">
                <v:path arrowok="t"/>
                <v:fill type="solid"/>
              </v:shape>
            </v:group>
            <v:group style="position:absolute;left:7758;top:3059;width:10;height:20" coordorigin="7758,3059" coordsize="10,20">
              <v:shape style="position:absolute;left:7758;top:3059;width:10;height:20" coordorigin="7758,3059" coordsize="10,20" path="m7758,3078l7768,3078,7768,3059,7758,3059,7758,3078xe" filled="true" fillcolor="#000000" stroked="false">
                <v:path arrowok="t"/>
                <v:fill type="solid"/>
              </v:shape>
            </v:group>
            <v:group style="position:absolute;left:7758;top:3078;width:10;height:20" coordorigin="7758,3078" coordsize="10,20">
              <v:shape style="position:absolute;left:7758;top:3078;width:10;height:20" coordorigin="7758,3078" coordsize="10,20" path="m7758,3097l7768,3097,7768,3078,7758,3078,7758,3097xe" filled="true" fillcolor="#000000" stroked="false">
                <v:path arrowok="t"/>
                <v:fill type="solid"/>
              </v:shape>
            </v:group>
            <v:group style="position:absolute;left:7758;top:3097;width:10;height:20" coordorigin="7758,3097" coordsize="10,20">
              <v:shape style="position:absolute;left:7758;top:3097;width:10;height:20" coordorigin="7758,3097" coordsize="10,20" path="m7758,3116l7768,3116,7768,3097,7758,3097,7758,3116xe" filled="true" fillcolor="#000000" stroked="false">
                <v:path arrowok="t"/>
                <v:fill type="solid"/>
              </v:shape>
            </v:group>
            <v:group style="position:absolute;left:7758;top:3116;width:10;height:20" coordorigin="7758,3116" coordsize="10,20">
              <v:shape style="position:absolute;left:7758;top:3116;width:10;height:20" coordorigin="7758,3116" coordsize="10,20" path="m7758,3135l7768,3135,7768,3116,7758,3116,7758,3135xe" filled="true" fillcolor="#000000" stroked="false">
                <v:path arrowok="t"/>
                <v:fill type="solid"/>
              </v:shape>
            </v:group>
            <v:group style="position:absolute;left:7758;top:3135;width:10;height:20" coordorigin="7758,3135" coordsize="10,20">
              <v:shape style="position:absolute;left:7758;top:3135;width:10;height:20" coordorigin="7758,3135" coordsize="10,20" path="m7758,3155l7768,3155,7768,3135,7758,3135,7758,3155xe" filled="true" fillcolor="#000000" stroked="false">
                <v:path arrowok="t"/>
                <v:fill type="solid"/>
              </v:shape>
            </v:group>
            <v:group style="position:absolute;left:7758;top:3155;width:10;height:20" coordorigin="7758,3155" coordsize="10,20">
              <v:shape style="position:absolute;left:7758;top:3155;width:10;height:20" coordorigin="7758,3155" coordsize="10,20" path="m7758,3174l7768,3174,7768,3155,7758,3155,7758,3174xe" filled="true" fillcolor="#000000" stroked="false">
                <v:path arrowok="t"/>
                <v:fill type="solid"/>
              </v:shape>
            </v:group>
            <v:group style="position:absolute;left:7758;top:3174;width:10;height:20" coordorigin="7758,3174" coordsize="10,20">
              <v:shape style="position:absolute;left:7758;top:3174;width:10;height:20" coordorigin="7758,3174" coordsize="10,20" path="m7758,3193l7768,3193,7768,3174,7758,3174,7758,3193xe" filled="true" fillcolor="#000000" stroked="false">
                <v:path arrowok="t"/>
                <v:fill type="solid"/>
              </v:shape>
            </v:group>
            <v:group style="position:absolute;left:7758;top:3193;width:10;height:20" coordorigin="7758,3193" coordsize="10,20">
              <v:shape style="position:absolute;left:7758;top:3193;width:10;height:20" coordorigin="7758,3193" coordsize="10,20" path="m7758,3212l7768,3212,7768,3193,7758,3193,7758,3212xe" filled="true" fillcolor="#000000" stroked="false">
                <v:path arrowok="t"/>
                <v:fill type="solid"/>
              </v:shape>
            </v:group>
            <v:group style="position:absolute;left:7758;top:3212;width:10;height:20" coordorigin="7758,3212" coordsize="10,20">
              <v:shape style="position:absolute;left:7758;top:3212;width:10;height:20" coordorigin="7758,3212" coordsize="10,20" path="m7758,3231l7768,3231,7768,3212,7758,3212,7758,3231xe" filled="true" fillcolor="#000000" stroked="false">
                <v:path arrowok="t"/>
                <v:fill type="solid"/>
              </v:shape>
            </v:group>
            <v:group style="position:absolute;left:7758;top:3231;width:10;height:20" coordorigin="7758,3231" coordsize="10,20">
              <v:shape style="position:absolute;left:7758;top:3231;width:10;height:20" coordorigin="7758,3231" coordsize="10,20" path="m7758,3251l7768,3251,7768,3231,7758,3231,7758,3251xe" filled="true" fillcolor="#000000" stroked="false">
                <v:path arrowok="t"/>
                <v:fill type="solid"/>
              </v:shape>
            </v:group>
            <v:group style="position:absolute;left:7758;top:3251;width:10;height:20" coordorigin="7758,3251" coordsize="10,20">
              <v:shape style="position:absolute;left:7758;top:3251;width:10;height:20" coordorigin="7758,3251" coordsize="10,20" path="m7758,3270l7768,3270,7768,3251,7758,3251,7758,3270xe" filled="true" fillcolor="#000000" stroked="false">
                <v:path arrowok="t"/>
                <v:fill type="solid"/>
              </v:shape>
            </v:group>
            <v:group style="position:absolute;left:7758;top:3270;width:10;height:20" coordorigin="7758,3270" coordsize="10,20">
              <v:shape style="position:absolute;left:7758;top:3270;width:10;height:20" coordorigin="7758,3270" coordsize="10,20" path="m7758,3289l7768,3289,7768,3270,7758,3270,7758,3289xe" filled="true" fillcolor="#000000" stroked="false">
                <v:path arrowok="t"/>
                <v:fill type="solid"/>
              </v:shape>
            </v:group>
            <v:group style="position:absolute;left:7758;top:3289;width:10;height:20" coordorigin="7758,3289" coordsize="10,20">
              <v:shape style="position:absolute;left:7758;top:3289;width:10;height:20" coordorigin="7758,3289" coordsize="10,20" path="m7758,3308l7768,3308,7768,3289,7758,3289,7758,3308xe" filled="true" fillcolor="#000000" stroked="false">
                <v:path arrowok="t"/>
                <v:fill type="solid"/>
              </v:shape>
            </v:group>
            <v:group style="position:absolute;left:7758;top:3308;width:10;height:20" coordorigin="7758,3308" coordsize="10,20">
              <v:shape style="position:absolute;left:7758;top:3308;width:10;height:20" coordorigin="7758,3308" coordsize="10,20" path="m7758,3327l7768,3327,7768,3308,7758,3308,7758,3327xe" filled="true" fillcolor="#000000" stroked="false">
                <v:path arrowok="t"/>
                <v:fill type="solid"/>
              </v:shape>
            </v:group>
            <v:group style="position:absolute;left:7758;top:3327;width:10;height:20" coordorigin="7758,3327" coordsize="10,20">
              <v:shape style="position:absolute;left:7758;top:3327;width:10;height:20" coordorigin="7758,3327" coordsize="10,20" path="m7758,3347l7768,3347,7768,3327,7758,3327,7758,3347xe" filled="true" fillcolor="#000000" stroked="false">
                <v:path arrowok="t"/>
                <v:fill type="solid"/>
              </v:shape>
            </v:group>
            <v:group style="position:absolute;left:7758;top:3347;width:10;height:20" coordorigin="7758,3347" coordsize="10,20">
              <v:shape style="position:absolute;left:7758;top:3347;width:10;height:20" coordorigin="7758,3347" coordsize="10,20" path="m7758,3366l7768,3366,7768,3347,7758,3347,7758,3366xe" filled="true" fillcolor="#000000" stroked="false">
                <v:path arrowok="t"/>
                <v:fill type="solid"/>
              </v:shape>
            </v:group>
            <v:group style="position:absolute;left:7758;top:3366;width:10;height:20" coordorigin="7758,3366" coordsize="10,20">
              <v:shape style="position:absolute;left:7758;top:3366;width:10;height:20" coordorigin="7758,3366" coordsize="10,20" path="m7758,3385l7768,3385,7768,3366,7758,3366,7758,3385xe" filled="true" fillcolor="#000000" stroked="false">
                <v:path arrowok="t"/>
                <v:fill type="solid"/>
              </v:shape>
            </v:group>
            <v:group style="position:absolute;left:7758;top:3385;width:10;height:20" coordorigin="7758,3385" coordsize="10,20">
              <v:shape style="position:absolute;left:7758;top:3385;width:10;height:20" coordorigin="7758,3385" coordsize="10,20" path="m7758,3404l7768,3404,7768,3385,7758,3385,7758,3404xe" filled="true" fillcolor="#000000" stroked="false">
                <v:path arrowok="t"/>
                <v:fill type="solid"/>
              </v:shape>
            </v:group>
            <v:group style="position:absolute;left:7758;top:3404;width:10;height:20" coordorigin="7758,3404" coordsize="10,20">
              <v:shape style="position:absolute;left:7758;top:3404;width:10;height:20" coordorigin="7758,3404" coordsize="10,20" path="m7758,3423l7768,3423,7768,3404,7758,3404,7758,3423xe" filled="true" fillcolor="#000000" stroked="false">
                <v:path arrowok="t"/>
                <v:fill type="solid"/>
              </v:shape>
            </v:group>
            <v:group style="position:absolute;left:7758;top:3423;width:10;height:20" coordorigin="7758,3423" coordsize="10,20">
              <v:shape style="position:absolute;left:7758;top:3423;width:10;height:20" coordorigin="7758,3423" coordsize="10,20" path="m7758,3443l7768,3443,7768,3423,7758,3423,7758,3443xe" filled="true" fillcolor="#000000" stroked="false">
                <v:path arrowok="t"/>
                <v:fill type="solid"/>
              </v:shape>
            </v:group>
            <v:group style="position:absolute;left:7758;top:3443;width:10;height:20" coordorigin="7758,3443" coordsize="10,20">
              <v:shape style="position:absolute;left:7758;top:3443;width:10;height:20" coordorigin="7758,3443" coordsize="10,20" path="m7758,3462l7768,3462,7768,3443,7758,3443,7758,3462xe" filled="true" fillcolor="#000000" stroked="false">
                <v:path arrowok="t"/>
                <v:fill type="solid"/>
              </v:shape>
            </v:group>
            <v:group style="position:absolute;left:7758;top:3462;width:10;height:20" coordorigin="7758,3462" coordsize="10,20">
              <v:shape style="position:absolute;left:7758;top:3462;width:10;height:20" coordorigin="7758,3462" coordsize="10,20" path="m7758,3481l7768,3481,7768,3462,7758,3462,7758,3481xe" filled="true" fillcolor="#000000" stroked="false">
                <v:path arrowok="t"/>
                <v:fill type="solid"/>
              </v:shape>
            </v:group>
            <v:group style="position:absolute;left:7758;top:3481;width:10;height:20" coordorigin="7758,3481" coordsize="10,20">
              <v:shape style="position:absolute;left:7758;top:3481;width:10;height:20" coordorigin="7758,3481" coordsize="10,20" path="m7758,3500l7768,3500,7768,3481,7758,3481,7758,3500xe" filled="true" fillcolor="#000000" stroked="false">
                <v:path arrowok="t"/>
                <v:fill type="solid"/>
              </v:shape>
            </v:group>
            <v:group style="position:absolute;left:7758;top:3500;width:10;height:20" coordorigin="7758,3500" coordsize="10,20">
              <v:shape style="position:absolute;left:7758;top:3500;width:10;height:20" coordorigin="7758,3500" coordsize="10,20" path="m7758,3519l7768,3519,7768,3500,7758,3500,7758,3519xe" filled="true" fillcolor="#000000" stroked="false">
                <v:path arrowok="t"/>
                <v:fill type="solid"/>
              </v:shape>
            </v:group>
            <v:group style="position:absolute;left:7758;top:3519;width:10;height:20" coordorigin="7758,3519" coordsize="10,20">
              <v:shape style="position:absolute;left:7758;top:3519;width:10;height:20" coordorigin="7758,3519" coordsize="10,20" path="m7758,3539l7768,3539,7768,3519,7758,3519,7758,3539xe" filled="true" fillcolor="#000000" stroked="false">
                <v:path arrowok="t"/>
                <v:fill type="solid"/>
              </v:shape>
            </v:group>
            <v:group style="position:absolute;left:7758;top:3539;width:10;height:20" coordorigin="7758,3539" coordsize="10,20">
              <v:shape style="position:absolute;left:7758;top:3539;width:10;height:20" coordorigin="7758,3539" coordsize="10,20" path="m7758,3558l7768,3558,7768,3539,7758,3539,7758,3558xe" filled="true" fillcolor="#000000" stroked="false">
                <v:path arrowok="t"/>
                <v:fill type="solid"/>
              </v:shape>
            </v:group>
            <v:group style="position:absolute;left:7758;top:3558;width:10;height:20" coordorigin="7758,3558" coordsize="10,20">
              <v:shape style="position:absolute;left:7758;top:3558;width:10;height:20" coordorigin="7758,3558" coordsize="10,20" path="m7758,3577l7768,3577,7768,3558,7758,3558,7758,3577xe" filled="true" fillcolor="#000000" stroked="false">
                <v:path arrowok="t"/>
                <v:fill type="solid"/>
              </v:shape>
            </v:group>
            <v:group style="position:absolute;left:7758;top:3577;width:10;height:20" coordorigin="7758,3577" coordsize="10,20">
              <v:shape style="position:absolute;left:7758;top:3577;width:10;height:20" coordorigin="7758,3577" coordsize="10,20" path="m7758,3596l7768,3596,7768,3577,7758,3577,7758,3596xe" filled="true" fillcolor="#000000" stroked="false">
                <v:path arrowok="t"/>
                <v:fill type="solid"/>
              </v:shape>
            </v:group>
            <v:group style="position:absolute;left:7758;top:3596;width:10;height:20" coordorigin="7758,3596" coordsize="10,20">
              <v:shape style="position:absolute;left:7758;top:3596;width:10;height:20" coordorigin="7758,3596" coordsize="10,20" path="m7758,3615l7768,3615,7768,3596,7758,3596,7758,3615xe" filled="true" fillcolor="#000000" stroked="false">
                <v:path arrowok="t"/>
                <v:fill type="solid"/>
              </v:shape>
            </v:group>
            <v:group style="position:absolute;left:7758;top:3615;width:10;height:20" coordorigin="7758,3615" coordsize="10,20">
              <v:shape style="position:absolute;left:7758;top:3615;width:10;height:20" coordorigin="7758,3615" coordsize="10,20" path="m7758,3635l7768,3635,7768,3615,7758,3615,7758,3635xe" filled="true" fillcolor="#000000" stroked="false">
                <v:path arrowok="t"/>
                <v:fill type="solid"/>
              </v:shape>
            </v:group>
            <v:group style="position:absolute;left:7758;top:3635;width:10;height:20" coordorigin="7758,3635" coordsize="10,20">
              <v:shape style="position:absolute;left:7758;top:3635;width:10;height:20" coordorigin="7758,3635" coordsize="10,20" path="m7758,3654l7768,3654,7768,3635,7758,3635,7758,3654xe" filled="true" fillcolor="#000000" stroked="false">
                <v:path arrowok="t"/>
                <v:fill type="solid"/>
              </v:shape>
            </v:group>
            <v:group style="position:absolute;left:7758;top:3654;width:10;height:20" coordorigin="7758,3654" coordsize="10,20">
              <v:shape style="position:absolute;left:7758;top:3654;width:10;height:20" coordorigin="7758,3654" coordsize="10,20" path="m7758,3673l7768,3673,7768,3654,7758,3654,7758,3673xe" filled="true" fillcolor="#000000" stroked="false">
                <v:path arrowok="t"/>
                <v:fill type="solid"/>
              </v:shape>
            </v:group>
            <v:group style="position:absolute;left:7758;top:3673;width:10;height:20" coordorigin="7758,3673" coordsize="10,20">
              <v:shape style="position:absolute;left:7758;top:3673;width:10;height:20" coordorigin="7758,3673" coordsize="10,20" path="m7758,3692l7768,3692,7768,3673,7758,3673,7758,3692xe" filled="true" fillcolor="#000000" stroked="false">
                <v:path arrowok="t"/>
                <v:fill type="solid"/>
              </v:shape>
            </v:group>
            <v:group style="position:absolute;left:7758;top:3692;width:10;height:20" coordorigin="7758,3692" coordsize="10,20">
              <v:shape style="position:absolute;left:7758;top:3692;width:10;height:20" coordorigin="7758,3692" coordsize="10,20" path="m7758,3711l7768,3711,7768,3692,7758,3692,7758,3711xe" filled="true" fillcolor="#000000" stroked="false">
                <v:path arrowok="t"/>
                <v:fill type="solid"/>
              </v:shape>
            </v:group>
            <v:group style="position:absolute;left:7758;top:3711;width:10;height:20" coordorigin="7758,3711" coordsize="10,20">
              <v:shape style="position:absolute;left:7758;top:3711;width:10;height:20" coordorigin="7758,3711" coordsize="10,20" path="m7758,3731l7768,3731,7768,3711,7758,3711,7758,3731xe" filled="true" fillcolor="#000000" stroked="false">
                <v:path arrowok="t"/>
                <v:fill type="solid"/>
              </v:shape>
            </v:group>
            <v:group style="position:absolute;left:7758;top:3731;width:10;height:20" coordorigin="7758,3731" coordsize="10,20">
              <v:shape style="position:absolute;left:7758;top:3731;width:10;height:20" coordorigin="7758,3731" coordsize="10,20" path="m7758,3750l7768,3750,7768,3731,7758,3731,7758,3750xe" filled="true" fillcolor="#000000" stroked="false">
                <v:path arrowok="t"/>
                <v:fill type="solid"/>
              </v:shape>
            </v:group>
            <v:group style="position:absolute;left:7758;top:3750;width:10;height:20" coordorigin="7758,3750" coordsize="10,20">
              <v:shape style="position:absolute;left:7758;top:3750;width:10;height:20" coordorigin="7758,3750" coordsize="10,20" path="m7758,3769l7768,3769,7768,3750,7758,3750,7758,3769xe" filled="true" fillcolor="#000000" stroked="false">
                <v:path arrowok="t"/>
                <v:fill type="solid"/>
              </v:shape>
            </v:group>
            <v:group style="position:absolute;left:7758;top:3769;width:10;height:20" coordorigin="7758,3769" coordsize="10,20">
              <v:shape style="position:absolute;left:7758;top:3769;width:10;height:20" coordorigin="7758,3769" coordsize="10,20" path="m7758,3788l7768,3788,7768,3769,7758,3769,7758,3788xe" filled="true" fillcolor="#000000" stroked="false">
                <v:path arrowok="t"/>
                <v:fill type="solid"/>
              </v:shape>
            </v:group>
            <v:group style="position:absolute;left:7758;top:3788;width:10;height:20" coordorigin="7758,3788" coordsize="10,20">
              <v:shape style="position:absolute;left:7758;top:3788;width:10;height:20" coordorigin="7758,3788" coordsize="10,20" path="m7758,3807l7768,3807,7768,3788,7758,3788,7758,3807xe" filled="true" fillcolor="#000000" stroked="false">
                <v:path arrowok="t"/>
                <v:fill type="solid"/>
              </v:shape>
            </v:group>
            <v:group style="position:absolute;left:7758;top:3807;width:10;height:20" coordorigin="7758,3807" coordsize="10,20">
              <v:shape style="position:absolute;left:7758;top:3807;width:10;height:20" coordorigin="7758,3807" coordsize="10,20" path="m7758,3827l7768,3827,7768,3807,7758,3807,7758,3827xe" filled="true" fillcolor="#000000" stroked="false">
                <v:path arrowok="t"/>
                <v:fill type="solid"/>
              </v:shape>
            </v:group>
            <v:group style="position:absolute;left:7758;top:3827;width:10;height:20" coordorigin="7758,3827" coordsize="10,20">
              <v:shape style="position:absolute;left:7758;top:3827;width:10;height:20" coordorigin="7758,3827" coordsize="10,20" path="m7758,3846l7768,3846,7768,3827,7758,3827,7758,3846xe" filled="true" fillcolor="#000000" stroked="false">
                <v:path arrowok="t"/>
                <v:fill type="solid"/>
              </v:shape>
            </v:group>
            <v:group style="position:absolute;left:7758;top:3846;width:10;height:20" coordorigin="7758,3846" coordsize="10,20">
              <v:shape style="position:absolute;left:7758;top:3846;width:10;height:20" coordorigin="7758,3846" coordsize="10,20" path="m7758,3865l7768,3865,7768,3846,7758,3846,7758,3865xe" filled="true" fillcolor="#000000" stroked="false">
                <v:path arrowok="t"/>
                <v:fill type="solid"/>
              </v:shape>
            </v:group>
            <v:group style="position:absolute;left:7758;top:3865;width:10;height:20" coordorigin="7758,3865" coordsize="10,20">
              <v:shape style="position:absolute;left:7758;top:3865;width:10;height:20" coordorigin="7758,3865" coordsize="10,20" path="m7758,3884l7768,3884,7768,3865,7758,3865,7758,3884xe" filled="true" fillcolor="#000000" stroked="false">
                <v:path arrowok="t"/>
                <v:fill type="solid"/>
              </v:shape>
            </v:group>
            <v:group style="position:absolute;left:7758;top:3884;width:10;height:20" coordorigin="7758,3884" coordsize="10,20">
              <v:shape style="position:absolute;left:7758;top:3884;width:10;height:20" coordorigin="7758,3884" coordsize="10,20" path="m7758,3903l7768,3903,7768,3884,7758,3884,7758,3903xe" filled="true" fillcolor="#000000" stroked="false">
                <v:path arrowok="t"/>
                <v:fill type="solid"/>
              </v:shape>
            </v:group>
            <v:group style="position:absolute;left:7758;top:3903;width:10;height:20" coordorigin="7758,3903" coordsize="10,20">
              <v:shape style="position:absolute;left:7758;top:3903;width:10;height:20" coordorigin="7758,3903" coordsize="10,20" path="m7758,3923l7768,3923,7768,3903,7758,3903,7758,3923xe" filled="true" fillcolor="#000000" stroked="false">
                <v:path arrowok="t"/>
                <v:fill type="solid"/>
              </v:shape>
            </v:group>
            <v:group style="position:absolute;left:7758;top:3923;width:10;height:20" coordorigin="7758,3923" coordsize="10,20">
              <v:shape style="position:absolute;left:7758;top:3923;width:10;height:20" coordorigin="7758,3923" coordsize="10,20" path="m7758,3942l7768,3942,7768,3923,7758,3923,7758,3942xe" filled="true" fillcolor="#000000" stroked="false">
                <v:path arrowok="t"/>
                <v:fill type="solid"/>
              </v:shape>
            </v:group>
            <v:group style="position:absolute;left:7758;top:3942;width:10;height:20" coordorigin="7758,3942" coordsize="10,20">
              <v:shape style="position:absolute;left:7758;top:3942;width:10;height:20" coordorigin="7758,3942" coordsize="10,20" path="m7758,3961l7768,3961,7768,3942,7758,3942,7758,3961xe" filled="true" fillcolor="#000000" stroked="false">
                <v:path arrowok="t"/>
                <v:fill type="solid"/>
              </v:shape>
            </v:group>
            <v:group style="position:absolute;left:7758;top:3965;width:10;height:2" coordorigin="7758,3965" coordsize="10,2">
              <v:shape style="position:absolute;left:7758;top:3965;width:10;height:2" coordorigin="7758,3965" coordsize="10,0" path="m7758,3965l7768,3965e" filled="false" stroked="true" strokeweight=".36002pt" strokecolor="#000000">
                <v:path arrowok="t"/>
              </v:shape>
            </v:group>
            <v:group style="position:absolute;left:8882;top:2367;width:10;height:20" coordorigin="8882,2367" coordsize="10,20">
              <v:shape style="position:absolute;left:8882;top:2367;width:10;height:20" coordorigin="8882,2367" coordsize="10,20" path="m8882,2386l8892,2386,8892,2367,8882,2367,8882,2386xe" filled="true" fillcolor="#000000" stroked="false">
                <v:path arrowok="t"/>
                <v:fill type="solid"/>
              </v:shape>
            </v:group>
            <v:group style="position:absolute;left:8882;top:2386;width:10;height:20" coordorigin="8882,2386" coordsize="10,20">
              <v:shape style="position:absolute;left:8882;top:2386;width:10;height:20" coordorigin="8882,2386" coordsize="10,20" path="m8882,2405l8892,2405,8892,2386,8882,2386,8882,2405xe" filled="true" fillcolor="#000000" stroked="false">
                <v:path arrowok="t"/>
                <v:fill type="solid"/>
              </v:shape>
            </v:group>
            <v:group style="position:absolute;left:8882;top:2405;width:10;height:20" coordorigin="8882,2405" coordsize="10,20">
              <v:shape style="position:absolute;left:8882;top:2405;width:10;height:20" coordorigin="8882,2405" coordsize="10,20" path="m8882,2424l8892,2424,8892,2405,8882,2405,8882,2424xe" filled="true" fillcolor="#000000" stroked="false">
                <v:path arrowok="t"/>
                <v:fill type="solid"/>
              </v:shape>
            </v:group>
            <v:group style="position:absolute;left:8882;top:2424;width:10;height:20" coordorigin="8882,2424" coordsize="10,20">
              <v:shape style="position:absolute;left:8882;top:2424;width:10;height:20" coordorigin="8882,2424" coordsize="10,20" path="m8882,2444l8892,2444,8892,2424,8882,2424,8882,2444xe" filled="true" fillcolor="#000000" stroked="false">
                <v:path arrowok="t"/>
                <v:fill type="solid"/>
              </v:shape>
            </v:group>
            <v:group style="position:absolute;left:8882;top:2444;width:10;height:20" coordorigin="8882,2444" coordsize="10,20">
              <v:shape style="position:absolute;left:8882;top:2444;width:10;height:20" coordorigin="8882,2444" coordsize="10,20" path="m8882,2463l8892,2463,8892,2444,8882,2444,8882,2463xe" filled="true" fillcolor="#000000" stroked="false">
                <v:path arrowok="t"/>
                <v:fill type="solid"/>
              </v:shape>
            </v:group>
            <v:group style="position:absolute;left:8882;top:2463;width:10;height:20" coordorigin="8882,2463" coordsize="10,20">
              <v:shape style="position:absolute;left:8882;top:2463;width:10;height:20" coordorigin="8882,2463" coordsize="10,20" path="m8882,2482l8892,2482,8892,2463,8882,2463,8882,2482xe" filled="true" fillcolor="#000000" stroked="false">
                <v:path arrowok="t"/>
                <v:fill type="solid"/>
              </v:shape>
            </v:group>
            <v:group style="position:absolute;left:8882;top:2482;width:10;height:20" coordorigin="8882,2482" coordsize="10,20">
              <v:shape style="position:absolute;left:8882;top:2482;width:10;height:20" coordorigin="8882,2482" coordsize="10,20" path="m8882,2501l8892,2501,8892,2482,8882,2482,8882,2501xe" filled="true" fillcolor="#000000" stroked="false">
                <v:path arrowok="t"/>
                <v:fill type="solid"/>
              </v:shape>
            </v:group>
            <v:group style="position:absolute;left:8882;top:2501;width:10;height:20" coordorigin="8882,2501" coordsize="10,20">
              <v:shape style="position:absolute;left:8882;top:2501;width:10;height:20" coordorigin="8882,2501" coordsize="10,20" path="m8882,2520l8892,2520,8892,2501,8882,2501,8882,2520xe" filled="true" fillcolor="#000000" stroked="false">
                <v:path arrowok="t"/>
                <v:fill type="solid"/>
              </v:shape>
            </v:group>
            <v:group style="position:absolute;left:8882;top:2520;width:10;height:20" coordorigin="8882,2520" coordsize="10,20">
              <v:shape style="position:absolute;left:8882;top:2520;width:10;height:20" coordorigin="8882,2520" coordsize="10,20" path="m8882,2540l8892,2540,8892,2520,8882,2520,8882,2540xe" filled="true" fillcolor="#000000" stroked="false">
                <v:path arrowok="t"/>
                <v:fill type="solid"/>
              </v:shape>
            </v:group>
            <v:group style="position:absolute;left:8882;top:2540;width:10;height:20" coordorigin="8882,2540" coordsize="10,20">
              <v:shape style="position:absolute;left:8882;top:2540;width:10;height:20" coordorigin="8882,2540" coordsize="10,20" path="m8882,2559l8892,2559,8892,2540,8882,2540,8882,2559xe" filled="true" fillcolor="#000000" stroked="false">
                <v:path arrowok="t"/>
                <v:fill type="solid"/>
              </v:shape>
            </v:group>
            <v:group style="position:absolute;left:8882;top:2559;width:10;height:20" coordorigin="8882,2559" coordsize="10,20">
              <v:shape style="position:absolute;left:8882;top:2559;width:10;height:20" coordorigin="8882,2559" coordsize="10,20" path="m8882,2578l8892,2578,8892,2559,8882,2559,8882,2578xe" filled="true" fillcolor="#000000" stroked="false">
                <v:path arrowok="t"/>
                <v:fill type="solid"/>
              </v:shape>
            </v:group>
            <v:group style="position:absolute;left:8882;top:2578;width:10;height:20" coordorigin="8882,2578" coordsize="10,20">
              <v:shape style="position:absolute;left:8882;top:2578;width:10;height:20" coordorigin="8882,2578" coordsize="10,20" path="m8882,2597l8892,2597,8892,2578,8882,2578,8882,2597xe" filled="true" fillcolor="#000000" stroked="false">
                <v:path arrowok="t"/>
                <v:fill type="solid"/>
              </v:shape>
            </v:group>
            <v:group style="position:absolute;left:8882;top:2597;width:10;height:20" coordorigin="8882,2597" coordsize="10,20">
              <v:shape style="position:absolute;left:8882;top:2597;width:10;height:20" coordorigin="8882,2597" coordsize="10,20" path="m8882,2617l8892,2617,8892,2597,8882,2597,8882,2617xe" filled="true" fillcolor="#000000" stroked="false">
                <v:path arrowok="t"/>
                <v:fill type="solid"/>
              </v:shape>
            </v:group>
            <v:group style="position:absolute;left:8882;top:2617;width:10;height:20" coordorigin="8882,2617" coordsize="10,20">
              <v:shape style="position:absolute;left:8882;top:2617;width:10;height:20" coordorigin="8882,2617" coordsize="10,20" path="m8882,2636l8892,2636,8892,2617,8882,2617,8882,2636xe" filled="true" fillcolor="#000000" stroked="false">
                <v:path arrowok="t"/>
                <v:fill type="solid"/>
              </v:shape>
            </v:group>
            <v:group style="position:absolute;left:8882;top:2636;width:10;height:20" coordorigin="8882,2636" coordsize="10,20">
              <v:shape style="position:absolute;left:8882;top:2636;width:10;height:20" coordorigin="8882,2636" coordsize="10,20" path="m8882,2655l8892,2655,8892,2636,8882,2636,8882,2655xe" filled="true" fillcolor="#000000" stroked="false">
                <v:path arrowok="t"/>
                <v:fill type="solid"/>
              </v:shape>
            </v:group>
            <v:group style="position:absolute;left:8882;top:2655;width:10;height:20" coordorigin="8882,2655" coordsize="10,20">
              <v:shape style="position:absolute;left:8882;top:2655;width:10;height:20" coordorigin="8882,2655" coordsize="10,20" path="m8882,2675l8892,2675,8892,2655,8882,2655,8882,2675xe" filled="true" fillcolor="#000000" stroked="false">
                <v:path arrowok="t"/>
                <v:fill type="solid"/>
              </v:shape>
            </v:group>
            <v:group style="position:absolute;left:8882;top:2675;width:10;height:20" coordorigin="8882,2675" coordsize="10,20">
              <v:shape style="position:absolute;left:8882;top:2675;width:10;height:20" coordorigin="8882,2675" coordsize="10,20" path="m8882,2694l8892,2694,8892,2675,8882,2675,8882,2694xe" filled="true" fillcolor="#000000" stroked="false">
                <v:path arrowok="t"/>
                <v:fill type="solid"/>
              </v:shape>
            </v:group>
            <v:group style="position:absolute;left:8882;top:2694;width:10;height:20" coordorigin="8882,2694" coordsize="10,20">
              <v:shape style="position:absolute;left:8882;top:2694;width:10;height:20" coordorigin="8882,2694" coordsize="10,20" path="m8882,2713l8892,2713,8892,2694,8882,2694,8882,2713xe" filled="true" fillcolor="#000000" stroked="false">
                <v:path arrowok="t"/>
                <v:fill type="solid"/>
              </v:shape>
            </v:group>
            <v:group style="position:absolute;left:8882;top:2713;width:10;height:20" coordorigin="8882,2713" coordsize="10,20">
              <v:shape style="position:absolute;left:8882;top:2713;width:10;height:20" coordorigin="8882,2713" coordsize="10,20" path="m8882,2732l8892,2732,8892,2713,8882,2713,8882,2732xe" filled="true" fillcolor="#000000" stroked="false">
                <v:path arrowok="t"/>
                <v:fill type="solid"/>
              </v:shape>
            </v:group>
            <v:group style="position:absolute;left:8882;top:2732;width:10;height:20" coordorigin="8882,2732" coordsize="10,20">
              <v:shape style="position:absolute;left:8882;top:2732;width:10;height:20" coordorigin="8882,2732" coordsize="10,20" path="m8882,2751l8892,2751,8892,2732,8882,2732,8882,2751xe" filled="true" fillcolor="#000000" stroked="false">
                <v:path arrowok="t"/>
                <v:fill type="solid"/>
              </v:shape>
            </v:group>
            <v:group style="position:absolute;left:8882;top:2751;width:10;height:20" coordorigin="8882,2751" coordsize="10,20">
              <v:shape style="position:absolute;left:8882;top:2751;width:10;height:20" coordorigin="8882,2751" coordsize="10,20" path="m8882,2771l8892,2771,8892,2751,8882,2751,8882,2771xe" filled="true" fillcolor="#000000" stroked="false">
                <v:path arrowok="t"/>
                <v:fill type="solid"/>
              </v:shape>
            </v:group>
            <v:group style="position:absolute;left:8882;top:2771;width:10;height:20" coordorigin="8882,2771" coordsize="10,20">
              <v:shape style="position:absolute;left:8882;top:2771;width:10;height:20" coordorigin="8882,2771" coordsize="10,20" path="m8882,2790l8892,2790,8892,2771,8882,2771,8882,2790xe" filled="true" fillcolor="#000000" stroked="false">
                <v:path arrowok="t"/>
                <v:fill type="solid"/>
              </v:shape>
            </v:group>
            <v:group style="position:absolute;left:8882;top:2790;width:10;height:20" coordorigin="8882,2790" coordsize="10,20">
              <v:shape style="position:absolute;left:8882;top:2790;width:10;height:20" coordorigin="8882,2790" coordsize="10,20" path="m8882,2809l8892,2809,8892,2790,8882,2790,8882,2809xe" filled="true" fillcolor="#000000" stroked="false">
                <v:path arrowok="t"/>
                <v:fill type="solid"/>
              </v:shape>
            </v:group>
            <v:group style="position:absolute;left:8882;top:2809;width:10;height:20" coordorigin="8882,2809" coordsize="10,20">
              <v:shape style="position:absolute;left:8882;top:2809;width:10;height:20" coordorigin="8882,2809" coordsize="10,20" path="m8882,2828l8892,2828,8892,2809,8882,2809,8882,2828xe" filled="true" fillcolor="#000000" stroked="false">
                <v:path arrowok="t"/>
                <v:fill type="solid"/>
              </v:shape>
            </v:group>
            <v:group style="position:absolute;left:8882;top:2828;width:10;height:20" coordorigin="8882,2828" coordsize="10,20">
              <v:shape style="position:absolute;left:8882;top:2828;width:10;height:20" coordorigin="8882,2828" coordsize="10,20" path="m8882,2847l8892,2847,8892,2828,8882,2828,8882,2847xe" filled="true" fillcolor="#000000" stroked="false">
                <v:path arrowok="t"/>
                <v:fill type="solid"/>
              </v:shape>
            </v:group>
            <v:group style="position:absolute;left:8882;top:2847;width:10;height:20" coordorigin="8882,2847" coordsize="10,20">
              <v:shape style="position:absolute;left:8882;top:2847;width:10;height:20" coordorigin="8882,2847" coordsize="10,20" path="m8882,2867l8892,2867,8892,2847,8882,2847,8882,2867xe" filled="true" fillcolor="#000000" stroked="false">
                <v:path arrowok="t"/>
                <v:fill type="solid"/>
              </v:shape>
            </v:group>
            <v:group style="position:absolute;left:8882;top:2867;width:10;height:20" coordorigin="8882,2867" coordsize="10,20">
              <v:shape style="position:absolute;left:8882;top:2867;width:10;height:20" coordorigin="8882,2867" coordsize="10,20" path="m8882,2886l8892,2886,8892,2867,8882,2867,8882,2886xe" filled="true" fillcolor="#000000" stroked="false">
                <v:path arrowok="t"/>
                <v:fill type="solid"/>
              </v:shape>
            </v:group>
            <v:group style="position:absolute;left:8882;top:2886;width:10;height:20" coordorigin="8882,2886" coordsize="10,20">
              <v:shape style="position:absolute;left:8882;top:2886;width:10;height:20" coordorigin="8882,2886" coordsize="10,20" path="m8882,2905l8892,2905,8892,2886,8882,2886,8882,2905xe" filled="true" fillcolor="#000000" stroked="false">
                <v:path arrowok="t"/>
                <v:fill type="solid"/>
              </v:shape>
            </v:group>
            <v:group style="position:absolute;left:8882;top:2905;width:10;height:20" coordorigin="8882,2905" coordsize="10,20">
              <v:shape style="position:absolute;left:8882;top:2905;width:10;height:20" coordorigin="8882,2905" coordsize="10,20" path="m8882,2924l8892,2924,8892,2905,8882,2905,8882,2924xe" filled="true" fillcolor="#000000" stroked="false">
                <v:path arrowok="t"/>
                <v:fill type="solid"/>
              </v:shape>
            </v:group>
            <v:group style="position:absolute;left:8882;top:2924;width:10;height:20" coordorigin="8882,2924" coordsize="10,20">
              <v:shape style="position:absolute;left:8882;top:2924;width:10;height:20" coordorigin="8882,2924" coordsize="10,20" path="m8882,2943l8892,2943,8892,2924,8882,2924,8882,2943xe" filled="true" fillcolor="#000000" stroked="false">
                <v:path arrowok="t"/>
                <v:fill type="solid"/>
              </v:shape>
            </v:group>
            <v:group style="position:absolute;left:8882;top:2943;width:10;height:20" coordorigin="8882,2943" coordsize="10,20">
              <v:shape style="position:absolute;left:8882;top:2943;width:10;height:20" coordorigin="8882,2943" coordsize="10,20" path="m8882,2963l8892,2963,8892,2943,8882,2943,8882,2963xe" filled="true" fillcolor="#000000" stroked="false">
                <v:path arrowok="t"/>
                <v:fill type="solid"/>
              </v:shape>
            </v:group>
            <v:group style="position:absolute;left:8882;top:2963;width:10;height:20" coordorigin="8882,2963" coordsize="10,20">
              <v:shape style="position:absolute;left:8882;top:2963;width:10;height:20" coordorigin="8882,2963" coordsize="10,20" path="m8882,2982l8892,2982,8892,2963,8882,2963,8882,2982xe" filled="true" fillcolor="#000000" stroked="false">
                <v:path arrowok="t"/>
                <v:fill type="solid"/>
              </v:shape>
            </v:group>
            <v:group style="position:absolute;left:8882;top:2982;width:10;height:20" coordorigin="8882,2982" coordsize="10,20">
              <v:shape style="position:absolute;left:8882;top:2982;width:10;height:20" coordorigin="8882,2982" coordsize="10,20" path="m8882,3001l8892,3001,8892,2982,8882,2982,8882,3001xe" filled="true" fillcolor="#000000" stroked="false">
                <v:path arrowok="t"/>
                <v:fill type="solid"/>
              </v:shape>
            </v:group>
            <v:group style="position:absolute;left:8882;top:3001;width:10;height:20" coordorigin="8882,3001" coordsize="10,20">
              <v:shape style="position:absolute;left:8882;top:3001;width:10;height:20" coordorigin="8882,3001" coordsize="10,20" path="m8882,3020l8892,3020,8892,3001,8882,3001,8882,3020xe" filled="true" fillcolor="#000000" stroked="false">
                <v:path arrowok="t"/>
                <v:fill type="solid"/>
              </v:shape>
            </v:group>
            <v:group style="position:absolute;left:8882;top:3020;width:10;height:20" coordorigin="8882,3020" coordsize="10,20">
              <v:shape style="position:absolute;left:8882;top:3020;width:10;height:20" coordorigin="8882,3020" coordsize="10,20" path="m8882,3039l8892,3039,8892,3020,8882,3020,8882,3039xe" filled="true" fillcolor="#000000" stroked="false">
                <v:path arrowok="t"/>
                <v:fill type="solid"/>
              </v:shape>
            </v:group>
            <v:group style="position:absolute;left:8882;top:3039;width:10;height:20" coordorigin="8882,3039" coordsize="10,20">
              <v:shape style="position:absolute;left:8882;top:3039;width:10;height:20" coordorigin="8882,3039" coordsize="10,20" path="m8882,3059l8892,3059,8892,3039,8882,3039,8882,3059xe" filled="true" fillcolor="#000000" stroked="false">
                <v:path arrowok="t"/>
                <v:fill type="solid"/>
              </v:shape>
            </v:group>
            <v:group style="position:absolute;left:8882;top:3059;width:10;height:20" coordorigin="8882,3059" coordsize="10,20">
              <v:shape style="position:absolute;left:8882;top:3059;width:10;height:20" coordorigin="8882,3059" coordsize="10,20" path="m8882,3078l8892,3078,8892,3059,8882,3059,8882,3078xe" filled="true" fillcolor="#000000" stroked="false">
                <v:path arrowok="t"/>
                <v:fill type="solid"/>
              </v:shape>
            </v:group>
            <v:group style="position:absolute;left:8882;top:3078;width:10;height:20" coordorigin="8882,3078" coordsize="10,20">
              <v:shape style="position:absolute;left:8882;top:3078;width:10;height:20" coordorigin="8882,3078" coordsize="10,20" path="m8882,3097l8892,3097,8892,3078,8882,3078,8882,3097xe" filled="true" fillcolor="#000000" stroked="false">
                <v:path arrowok="t"/>
                <v:fill type="solid"/>
              </v:shape>
            </v:group>
            <v:group style="position:absolute;left:8882;top:3097;width:10;height:20" coordorigin="8882,3097" coordsize="10,20">
              <v:shape style="position:absolute;left:8882;top:3097;width:10;height:20" coordorigin="8882,3097" coordsize="10,20" path="m8882,3116l8892,3116,8892,3097,8882,3097,8882,3116xe" filled="true" fillcolor="#000000" stroked="false">
                <v:path arrowok="t"/>
                <v:fill type="solid"/>
              </v:shape>
            </v:group>
            <v:group style="position:absolute;left:8882;top:3116;width:10;height:20" coordorigin="8882,3116" coordsize="10,20">
              <v:shape style="position:absolute;left:8882;top:3116;width:10;height:20" coordorigin="8882,3116" coordsize="10,20" path="m8882,3135l8892,3135,8892,3116,8882,3116,8882,3135xe" filled="true" fillcolor="#000000" stroked="false">
                <v:path arrowok="t"/>
                <v:fill type="solid"/>
              </v:shape>
            </v:group>
            <v:group style="position:absolute;left:8882;top:3135;width:10;height:20" coordorigin="8882,3135" coordsize="10,20">
              <v:shape style="position:absolute;left:8882;top:3135;width:10;height:20" coordorigin="8882,3135" coordsize="10,20" path="m8882,3155l8892,3155,8892,3135,8882,3135,8882,3155xe" filled="true" fillcolor="#000000" stroked="false">
                <v:path arrowok="t"/>
                <v:fill type="solid"/>
              </v:shape>
            </v:group>
            <v:group style="position:absolute;left:8882;top:3155;width:10;height:20" coordorigin="8882,3155" coordsize="10,20">
              <v:shape style="position:absolute;left:8882;top:3155;width:10;height:20" coordorigin="8882,3155" coordsize="10,20" path="m8882,3174l8892,3174,8892,3155,8882,3155,8882,3174xe" filled="true" fillcolor="#000000" stroked="false">
                <v:path arrowok="t"/>
                <v:fill type="solid"/>
              </v:shape>
            </v:group>
            <v:group style="position:absolute;left:8882;top:3174;width:10;height:20" coordorigin="8882,3174" coordsize="10,20">
              <v:shape style="position:absolute;left:8882;top:3174;width:10;height:20" coordorigin="8882,3174" coordsize="10,20" path="m8882,3193l8892,3193,8892,3174,8882,3174,8882,3193xe" filled="true" fillcolor="#000000" stroked="false">
                <v:path arrowok="t"/>
                <v:fill type="solid"/>
              </v:shape>
            </v:group>
            <v:group style="position:absolute;left:8882;top:3193;width:10;height:20" coordorigin="8882,3193" coordsize="10,20">
              <v:shape style="position:absolute;left:8882;top:3193;width:10;height:20" coordorigin="8882,3193" coordsize="10,20" path="m8882,3212l8892,3212,8892,3193,8882,3193,8882,3212xe" filled="true" fillcolor="#000000" stroked="false">
                <v:path arrowok="t"/>
                <v:fill type="solid"/>
              </v:shape>
            </v:group>
            <v:group style="position:absolute;left:8882;top:3212;width:10;height:20" coordorigin="8882,3212" coordsize="10,20">
              <v:shape style="position:absolute;left:8882;top:3212;width:10;height:20" coordorigin="8882,3212" coordsize="10,20" path="m8882,3231l8892,3231,8892,3212,8882,3212,8882,3231xe" filled="true" fillcolor="#000000" stroked="false">
                <v:path arrowok="t"/>
                <v:fill type="solid"/>
              </v:shape>
            </v:group>
            <v:group style="position:absolute;left:8882;top:3231;width:10;height:20" coordorigin="8882,3231" coordsize="10,20">
              <v:shape style="position:absolute;left:8882;top:3231;width:10;height:20" coordorigin="8882,3231" coordsize="10,20" path="m8882,3251l8892,3251,8892,3231,8882,3231,8882,3251xe" filled="true" fillcolor="#000000" stroked="false">
                <v:path arrowok="t"/>
                <v:fill type="solid"/>
              </v:shape>
            </v:group>
            <v:group style="position:absolute;left:8882;top:3251;width:10;height:20" coordorigin="8882,3251" coordsize="10,20">
              <v:shape style="position:absolute;left:8882;top:3251;width:10;height:20" coordorigin="8882,3251" coordsize="10,20" path="m8882,3270l8892,3270,8892,3251,8882,3251,8882,3270xe" filled="true" fillcolor="#000000" stroked="false">
                <v:path arrowok="t"/>
                <v:fill type="solid"/>
              </v:shape>
            </v:group>
            <v:group style="position:absolute;left:8882;top:3270;width:10;height:20" coordorigin="8882,3270" coordsize="10,20">
              <v:shape style="position:absolute;left:8882;top:3270;width:10;height:20" coordorigin="8882,3270" coordsize="10,20" path="m8882,3289l8892,3289,8892,3270,8882,3270,8882,3289xe" filled="true" fillcolor="#000000" stroked="false">
                <v:path arrowok="t"/>
                <v:fill type="solid"/>
              </v:shape>
            </v:group>
            <v:group style="position:absolute;left:8882;top:3289;width:10;height:20" coordorigin="8882,3289" coordsize="10,20">
              <v:shape style="position:absolute;left:8882;top:3289;width:10;height:20" coordorigin="8882,3289" coordsize="10,20" path="m8882,3308l8892,3308,8892,3289,8882,3289,8882,3308xe" filled="true" fillcolor="#000000" stroked="false">
                <v:path arrowok="t"/>
                <v:fill type="solid"/>
              </v:shape>
            </v:group>
            <v:group style="position:absolute;left:8882;top:3308;width:10;height:20" coordorigin="8882,3308" coordsize="10,20">
              <v:shape style="position:absolute;left:8882;top:3308;width:10;height:20" coordorigin="8882,3308" coordsize="10,20" path="m8882,3327l8892,3327,8892,3308,8882,3308,8882,3327xe" filled="true" fillcolor="#000000" stroked="false">
                <v:path arrowok="t"/>
                <v:fill type="solid"/>
              </v:shape>
            </v:group>
            <v:group style="position:absolute;left:8882;top:3327;width:10;height:20" coordorigin="8882,3327" coordsize="10,20">
              <v:shape style="position:absolute;left:8882;top:3327;width:10;height:20" coordorigin="8882,3327" coordsize="10,20" path="m8882,3347l8892,3347,8892,3327,8882,3327,8882,3347xe" filled="true" fillcolor="#000000" stroked="false">
                <v:path arrowok="t"/>
                <v:fill type="solid"/>
              </v:shape>
            </v:group>
            <v:group style="position:absolute;left:8882;top:3347;width:10;height:20" coordorigin="8882,3347" coordsize="10,20">
              <v:shape style="position:absolute;left:8882;top:3347;width:10;height:20" coordorigin="8882,3347" coordsize="10,20" path="m8882,3366l8892,3366,8892,3347,8882,3347,8882,3366xe" filled="true" fillcolor="#000000" stroked="false">
                <v:path arrowok="t"/>
                <v:fill type="solid"/>
              </v:shape>
            </v:group>
            <v:group style="position:absolute;left:8882;top:3366;width:10;height:20" coordorigin="8882,3366" coordsize="10,20">
              <v:shape style="position:absolute;left:8882;top:3366;width:10;height:20" coordorigin="8882,3366" coordsize="10,20" path="m8882,3385l8892,3385,8892,3366,8882,3366,8882,3385xe" filled="true" fillcolor="#000000" stroked="false">
                <v:path arrowok="t"/>
                <v:fill type="solid"/>
              </v:shape>
            </v:group>
            <v:group style="position:absolute;left:8882;top:3385;width:10;height:20" coordorigin="8882,3385" coordsize="10,20">
              <v:shape style="position:absolute;left:8882;top:3385;width:10;height:20" coordorigin="8882,3385" coordsize="10,20" path="m8882,3404l8892,3404,8892,3385,8882,3385,8882,3404xe" filled="true" fillcolor="#000000" stroked="false">
                <v:path arrowok="t"/>
                <v:fill type="solid"/>
              </v:shape>
            </v:group>
            <v:group style="position:absolute;left:8882;top:3404;width:10;height:20" coordorigin="8882,3404" coordsize="10,20">
              <v:shape style="position:absolute;left:8882;top:3404;width:10;height:20" coordorigin="8882,3404" coordsize="10,20" path="m8882,3423l8892,3423,8892,3404,8882,3404,8882,3423xe" filled="true" fillcolor="#000000" stroked="false">
                <v:path arrowok="t"/>
                <v:fill type="solid"/>
              </v:shape>
            </v:group>
            <v:group style="position:absolute;left:8882;top:3423;width:10;height:20" coordorigin="8882,3423" coordsize="10,20">
              <v:shape style="position:absolute;left:8882;top:3423;width:10;height:20" coordorigin="8882,3423" coordsize="10,20" path="m8882,3443l8892,3443,8892,3423,8882,3423,8882,3443xe" filled="true" fillcolor="#000000" stroked="false">
                <v:path arrowok="t"/>
                <v:fill type="solid"/>
              </v:shape>
            </v:group>
            <v:group style="position:absolute;left:8882;top:3443;width:10;height:20" coordorigin="8882,3443" coordsize="10,20">
              <v:shape style="position:absolute;left:8882;top:3443;width:10;height:20" coordorigin="8882,3443" coordsize="10,20" path="m8882,3462l8892,3462,8892,3443,8882,3443,8882,3462xe" filled="true" fillcolor="#000000" stroked="false">
                <v:path arrowok="t"/>
                <v:fill type="solid"/>
              </v:shape>
            </v:group>
            <v:group style="position:absolute;left:8882;top:3462;width:10;height:20" coordorigin="8882,3462" coordsize="10,20">
              <v:shape style="position:absolute;left:8882;top:3462;width:10;height:20" coordorigin="8882,3462" coordsize="10,20" path="m8882,3481l8892,3481,8892,3462,8882,3462,8882,3481xe" filled="true" fillcolor="#000000" stroked="false">
                <v:path arrowok="t"/>
                <v:fill type="solid"/>
              </v:shape>
            </v:group>
            <v:group style="position:absolute;left:8882;top:3481;width:10;height:20" coordorigin="8882,3481" coordsize="10,20">
              <v:shape style="position:absolute;left:8882;top:3481;width:10;height:20" coordorigin="8882,3481" coordsize="10,20" path="m8882,3500l8892,3500,8892,3481,8882,3481,8882,3500xe" filled="true" fillcolor="#000000" stroked="false">
                <v:path arrowok="t"/>
                <v:fill type="solid"/>
              </v:shape>
            </v:group>
            <v:group style="position:absolute;left:8882;top:3500;width:10;height:20" coordorigin="8882,3500" coordsize="10,20">
              <v:shape style="position:absolute;left:8882;top:3500;width:10;height:20" coordorigin="8882,3500" coordsize="10,20" path="m8882,3519l8892,3519,8892,3500,8882,3500,8882,3519xe" filled="true" fillcolor="#000000" stroked="false">
                <v:path arrowok="t"/>
                <v:fill type="solid"/>
              </v:shape>
            </v:group>
            <v:group style="position:absolute;left:8882;top:3519;width:10;height:20" coordorigin="8882,3519" coordsize="10,20">
              <v:shape style="position:absolute;left:8882;top:3519;width:10;height:20" coordorigin="8882,3519" coordsize="10,20" path="m8882,3539l8892,3539,8892,3519,8882,3519,8882,3539xe" filled="true" fillcolor="#000000" stroked="false">
                <v:path arrowok="t"/>
                <v:fill type="solid"/>
              </v:shape>
            </v:group>
            <v:group style="position:absolute;left:8882;top:3539;width:10;height:20" coordorigin="8882,3539" coordsize="10,20">
              <v:shape style="position:absolute;left:8882;top:3539;width:10;height:20" coordorigin="8882,3539" coordsize="10,20" path="m8882,3558l8892,3558,8892,3539,8882,3539,8882,3558xe" filled="true" fillcolor="#000000" stroked="false">
                <v:path arrowok="t"/>
                <v:fill type="solid"/>
              </v:shape>
            </v:group>
            <v:group style="position:absolute;left:8882;top:3558;width:10;height:20" coordorigin="8882,3558" coordsize="10,20">
              <v:shape style="position:absolute;left:8882;top:3558;width:10;height:20" coordorigin="8882,3558" coordsize="10,20" path="m8882,3577l8892,3577,8892,3558,8882,3558,8882,3577xe" filled="true" fillcolor="#000000" stroked="false">
                <v:path arrowok="t"/>
                <v:fill type="solid"/>
              </v:shape>
            </v:group>
            <v:group style="position:absolute;left:8882;top:3577;width:10;height:20" coordorigin="8882,3577" coordsize="10,20">
              <v:shape style="position:absolute;left:8882;top:3577;width:10;height:20" coordorigin="8882,3577" coordsize="10,20" path="m8882,3596l8892,3596,8892,3577,8882,3577,8882,3596xe" filled="true" fillcolor="#000000" stroked="false">
                <v:path arrowok="t"/>
                <v:fill type="solid"/>
              </v:shape>
            </v:group>
            <v:group style="position:absolute;left:8882;top:3596;width:10;height:20" coordorigin="8882,3596" coordsize="10,20">
              <v:shape style="position:absolute;left:8882;top:3596;width:10;height:20" coordorigin="8882,3596" coordsize="10,20" path="m8882,3615l8892,3615,8892,3596,8882,3596,8882,3615xe" filled="true" fillcolor="#000000" stroked="false">
                <v:path arrowok="t"/>
                <v:fill type="solid"/>
              </v:shape>
            </v:group>
            <v:group style="position:absolute;left:8882;top:3615;width:10;height:20" coordorigin="8882,3615" coordsize="10,20">
              <v:shape style="position:absolute;left:8882;top:3615;width:10;height:20" coordorigin="8882,3615" coordsize="10,20" path="m8882,3635l8892,3635,8892,3615,8882,3615,8882,3635xe" filled="true" fillcolor="#000000" stroked="false">
                <v:path arrowok="t"/>
                <v:fill type="solid"/>
              </v:shape>
            </v:group>
            <v:group style="position:absolute;left:8882;top:3635;width:10;height:20" coordorigin="8882,3635" coordsize="10,20">
              <v:shape style="position:absolute;left:8882;top:3635;width:10;height:20" coordorigin="8882,3635" coordsize="10,20" path="m8882,3654l8892,3654,8892,3635,8882,3635,8882,3654xe" filled="true" fillcolor="#000000" stroked="false">
                <v:path arrowok="t"/>
                <v:fill type="solid"/>
              </v:shape>
            </v:group>
            <v:group style="position:absolute;left:8882;top:3654;width:10;height:20" coordorigin="8882,3654" coordsize="10,20">
              <v:shape style="position:absolute;left:8882;top:3654;width:10;height:20" coordorigin="8882,3654" coordsize="10,20" path="m8882,3673l8892,3673,8892,3654,8882,3654,8882,3673xe" filled="true" fillcolor="#000000" stroked="false">
                <v:path arrowok="t"/>
                <v:fill type="solid"/>
              </v:shape>
            </v:group>
            <v:group style="position:absolute;left:8882;top:3673;width:10;height:20" coordorigin="8882,3673" coordsize="10,20">
              <v:shape style="position:absolute;left:8882;top:3673;width:10;height:20" coordorigin="8882,3673" coordsize="10,20" path="m8882,3692l8892,3692,8892,3673,8882,3673,8882,3692xe" filled="true" fillcolor="#000000" stroked="false">
                <v:path arrowok="t"/>
                <v:fill type="solid"/>
              </v:shape>
            </v:group>
            <v:group style="position:absolute;left:8882;top:3692;width:10;height:20" coordorigin="8882,3692" coordsize="10,20">
              <v:shape style="position:absolute;left:8882;top:3692;width:10;height:20" coordorigin="8882,3692" coordsize="10,20" path="m8882,3711l8892,3711,8892,3692,8882,3692,8882,3711xe" filled="true" fillcolor="#000000" stroked="false">
                <v:path arrowok="t"/>
                <v:fill type="solid"/>
              </v:shape>
            </v:group>
            <v:group style="position:absolute;left:8882;top:3711;width:10;height:20" coordorigin="8882,3711" coordsize="10,20">
              <v:shape style="position:absolute;left:8882;top:3711;width:10;height:20" coordorigin="8882,3711" coordsize="10,20" path="m8882,3731l8892,3731,8892,3711,8882,3711,8882,3731xe" filled="true" fillcolor="#000000" stroked="false">
                <v:path arrowok="t"/>
                <v:fill type="solid"/>
              </v:shape>
            </v:group>
            <v:group style="position:absolute;left:8882;top:3731;width:10;height:20" coordorigin="8882,3731" coordsize="10,20">
              <v:shape style="position:absolute;left:8882;top:3731;width:10;height:20" coordorigin="8882,3731" coordsize="10,20" path="m8882,3750l8892,3750,8892,3731,8882,3731,8882,3750xe" filled="true" fillcolor="#000000" stroked="false">
                <v:path arrowok="t"/>
                <v:fill type="solid"/>
              </v:shape>
            </v:group>
            <v:group style="position:absolute;left:8882;top:3750;width:10;height:20" coordorigin="8882,3750" coordsize="10,20">
              <v:shape style="position:absolute;left:8882;top:3750;width:10;height:20" coordorigin="8882,3750" coordsize="10,20" path="m8882,3769l8892,3769,8892,3750,8882,3750,8882,3769xe" filled="true" fillcolor="#000000" stroked="false">
                <v:path arrowok="t"/>
                <v:fill type="solid"/>
              </v:shape>
            </v:group>
            <v:group style="position:absolute;left:8882;top:3769;width:10;height:20" coordorigin="8882,3769" coordsize="10,20">
              <v:shape style="position:absolute;left:8882;top:3769;width:10;height:20" coordorigin="8882,3769" coordsize="10,20" path="m8882,3788l8892,3788,8892,3769,8882,3769,8882,3788xe" filled="true" fillcolor="#000000" stroked="false">
                <v:path arrowok="t"/>
                <v:fill type="solid"/>
              </v:shape>
            </v:group>
            <v:group style="position:absolute;left:8882;top:3788;width:10;height:20" coordorigin="8882,3788" coordsize="10,20">
              <v:shape style="position:absolute;left:8882;top:3788;width:10;height:20" coordorigin="8882,3788" coordsize="10,20" path="m8882,3807l8892,3807,8892,3788,8882,3788,8882,3807xe" filled="true" fillcolor="#000000" stroked="false">
                <v:path arrowok="t"/>
                <v:fill type="solid"/>
              </v:shape>
            </v:group>
            <v:group style="position:absolute;left:8882;top:3807;width:10;height:20" coordorigin="8882,3807" coordsize="10,20">
              <v:shape style="position:absolute;left:8882;top:3807;width:10;height:20" coordorigin="8882,3807" coordsize="10,20" path="m8882,3827l8892,3827,8892,3807,8882,3807,8882,3827xe" filled="true" fillcolor="#000000" stroked="false">
                <v:path arrowok="t"/>
                <v:fill type="solid"/>
              </v:shape>
            </v:group>
            <v:group style="position:absolute;left:8882;top:3827;width:10;height:20" coordorigin="8882,3827" coordsize="10,20">
              <v:shape style="position:absolute;left:8882;top:3827;width:10;height:20" coordorigin="8882,3827" coordsize="10,20" path="m8882,3846l8892,3846,8892,3827,8882,3827,8882,3846xe" filled="true" fillcolor="#000000" stroked="false">
                <v:path arrowok="t"/>
                <v:fill type="solid"/>
              </v:shape>
            </v:group>
            <v:group style="position:absolute;left:8882;top:3846;width:10;height:20" coordorigin="8882,3846" coordsize="10,20">
              <v:shape style="position:absolute;left:8882;top:3846;width:10;height:20" coordorigin="8882,3846" coordsize="10,20" path="m8882,3865l8892,3865,8892,3846,8882,3846,8882,3865xe" filled="true" fillcolor="#000000" stroked="false">
                <v:path arrowok="t"/>
                <v:fill type="solid"/>
              </v:shape>
            </v:group>
            <v:group style="position:absolute;left:8882;top:3865;width:10;height:20" coordorigin="8882,3865" coordsize="10,20">
              <v:shape style="position:absolute;left:8882;top:3865;width:10;height:20" coordorigin="8882,3865" coordsize="10,20" path="m8882,3884l8892,3884,8892,3865,8882,3865,8882,3884xe" filled="true" fillcolor="#000000" stroked="false">
                <v:path arrowok="t"/>
                <v:fill type="solid"/>
              </v:shape>
            </v:group>
            <v:group style="position:absolute;left:8882;top:3884;width:10;height:20" coordorigin="8882,3884" coordsize="10,20">
              <v:shape style="position:absolute;left:8882;top:3884;width:10;height:20" coordorigin="8882,3884" coordsize="10,20" path="m8882,3903l8892,3903,8892,3884,8882,3884,8882,3903xe" filled="true" fillcolor="#000000" stroked="false">
                <v:path arrowok="t"/>
                <v:fill type="solid"/>
              </v:shape>
            </v:group>
            <v:group style="position:absolute;left:8882;top:3903;width:10;height:20" coordorigin="8882,3903" coordsize="10,20">
              <v:shape style="position:absolute;left:8882;top:3903;width:10;height:20" coordorigin="8882,3903" coordsize="10,20" path="m8882,3923l8892,3923,8892,3903,8882,3903,8882,3923xe" filled="true" fillcolor="#000000" stroked="false">
                <v:path arrowok="t"/>
                <v:fill type="solid"/>
              </v:shape>
            </v:group>
            <v:group style="position:absolute;left:8882;top:3923;width:10;height:20" coordorigin="8882,3923" coordsize="10,20">
              <v:shape style="position:absolute;left:8882;top:3923;width:10;height:20" coordorigin="8882,3923" coordsize="10,20" path="m8882,3942l8892,3942,8892,3923,8882,3923,8882,3942xe" filled="true" fillcolor="#000000" stroked="false">
                <v:path arrowok="t"/>
                <v:fill type="solid"/>
              </v:shape>
            </v:group>
            <v:group style="position:absolute;left:8882;top:3942;width:10;height:20" coordorigin="8882,3942" coordsize="10,20">
              <v:shape style="position:absolute;left:8882;top:3942;width:10;height:20" coordorigin="8882,3942" coordsize="10,20" path="m8882,3961l8892,3961,8892,3942,8882,3942,8882,3961xe" filled="true" fillcolor="#000000" stroked="false">
                <v:path arrowok="t"/>
                <v:fill type="solid"/>
              </v:shape>
            </v:group>
            <v:group style="position:absolute;left:8882;top:3965;width:10;height:2" coordorigin="8882,3965" coordsize="10,2">
              <v:shape style="position:absolute;left:8882;top:3965;width:10;height:2" coordorigin="8882,3965" coordsize="10,0" path="m8882,3965l8892,3965e" filled="false" stroked="true" strokeweight=".36002pt" strokecolor="#000000">
                <v:path arrowok="t"/>
              </v:shape>
            </v:group>
            <v:group style="position:absolute;left:9602;top:2367;width:10;height:20" coordorigin="9602,2367" coordsize="10,20">
              <v:shape style="position:absolute;left:9602;top:2367;width:10;height:20" coordorigin="9602,2367" coordsize="10,20" path="m9602,2386l9612,2386,9612,2367,9602,2367,9602,2386xe" filled="true" fillcolor="#000000" stroked="false">
                <v:path arrowok="t"/>
                <v:fill type="solid"/>
              </v:shape>
            </v:group>
            <v:group style="position:absolute;left:9602;top:2386;width:10;height:20" coordorigin="9602,2386" coordsize="10,20">
              <v:shape style="position:absolute;left:9602;top:2386;width:10;height:20" coordorigin="9602,2386" coordsize="10,20" path="m9602,2405l9612,2405,9612,2386,9602,2386,9602,2405xe" filled="true" fillcolor="#000000" stroked="false">
                <v:path arrowok="t"/>
                <v:fill type="solid"/>
              </v:shape>
            </v:group>
            <v:group style="position:absolute;left:9602;top:2405;width:10;height:20" coordorigin="9602,2405" coordsize="10,20">
              <v:shape style="position:absolute;left:9602;top:2405;width:10;height:20" coordorigin="9602,2405" coordsize="10,20" path="m9602,2424l9612,2424,9612,2405,9602,2405,9602,2424xe" filled="true" fillcolor="#000000" stroked="false">
                <v:path arrowok="t"/>
                <v:fill type="solid"/>
              </v:shape>
            </v:group>
            <v:group style="position:absolute;left:9602;top:2424;width:10;height:20" coordorigin="9602,2424" coordsize="10,20">
              <v:shape style="position:absolute;left:9602;top:2424;width:10;height:20" coordorigin="9602,2424" coordsize="10,20" path="m9602,2444l9612,2444,9612,2424,9602,2424,9602,2444xe" filled="true" fillcolor="#000000" stroked="false">
                <v:path arrowok="t"/>
                <v:fill type="solid"/>
              </v:shape>
            </v:group>
            <v:group style="position:absolute;left:9602;top:2444;width:10;height:20" coordorigin="9602,2444" coordsize="10,20">
              <v:shape style="position:absolute;left:9602;top:2444;width:10;height:20" coordorigin="9602,2444" coordsize="10,20" path="m9602,2463l9612,2463,9612,2444,9602,2444,9602,2463xe" filled="true" fillcolor="#000000" stroked="false">
                <v:path arrowok="t"/>
                <v:fill type="solid"/>
              </v:shape>
            </v:group>
            <v:group style="position:absolute;left:9602;top:2463;width:10;height:20" coordorigin="9602,2463" coordsize="10,20">
              <v:shape style="position:absolute;left:9602;top:2463;width:10;height:20" coordorigin="9602,2463" coordsize="10,20" path="m9602,2482l9612,2482,9612,2463,9602,2463,9602,2482xe" filled="true" fillcolor="#000000" stroked="false">
                <v:path arrowok="t"/>
                <v:fill type="solid"/>
              </v:shape>
            </v:group>
            <v:group style="position:absolute;left:9602;top:2482;width:10;height:20" coordorigin="9602,2482" coordsize="10,20">
              <v:shape style="position:absolute;left:9602;top:2482;width:10;height:20" coordorigin="9602,2482" coordsize="10,20" path="m9602,2501l9612,2501,9612,2482,9602,2482,9602,2501xe" filled="true" fillcolor="#000000" stroked="false">
                <v:path arrowok="t"/>
                <v:fill type="solid"/>
              </v:shape>
            </v:group>
            <v:group style="position:absolute;left:9602;top:2501;width:10;height:20" coordorigin="9602,2501" coordsize="10,20">
              <v:shape style="position:absolute;left:9602;top:2501;width:10;height:20" coordorigin="9602,2501" coordsize="10,20" path="m9602,2520l9612,2520,9612,2501,9602,2501,9602,2520xe" filled="true" fillcolor="#000000" stroked="false">
                <v:path arrowok="t"/>
                <v:fill type="solid"/>
              </v:shape>
            </v:group>
            <v:group style="position:absolute;left:9602;top:2520;width:10;height:20" coordorigin="9602,2520" coordsize="10,20">
              <v:shape style="position:absolute;left:9602;top:2520;width:10;height:20" coordorigin="9602,2520" coordsize="10,20" path="m9602,2540l9612,2540,9612,2520,9602,2520,9602,2540xe" filled="true" fillcolor="#000000" stroked="false">
                <v:path arrowok="t"/>
                <v:fill type="solid"/>
              </v:shape>
            </v:group>
            <v:group style="position:absolute;left:9602;top:2540;width:10;height:20" coordorigin="9602,2540" coordsize="10,20">
              <v:shape style="position:absolute;left:9602;top:2540;width:10;height:20" coordorigin="9602,2540" coordsize="10,20" path="m9602,2559l9612,2559,9612,2540,9602,2540,9602,2559xe" filled="true" fillcolor="#000000" stroked="false">
                <v:path arrowok="t"/>
                <v:fill type="solid"/>
              </v:shape>
            </v:group>
            <v:group style="position:absolute;left:9602;top:2559;width:10;height:20" coordorigin="9602,2559" coordsize="10,20">
              <v:shape style="position:absolute;left:9602;top:2559;width:10;height:20" coordorigin="9602,2559" coordsize="10,20" path="m9602,2578l9612,2578,9612,2559,9602,2559,9602,2578xe" filled="true" fillcolor="#000000" stroked="false">
                <v:path arrowok="t"/>
                <v:fill type="solid"/>
              </v:shape>
            </v:group>
            <v:group style="position:absolute;left:9602;top:2578;width:10;height:20" coordorigin="9602,2578" coordsize="10,20">
              <v:shape style="position:absolute;left:9602;top:2578;width:10;height:20" coordorigin="9602,2578" coordsize="10,20" path="m9602,2597l9612,2597,9612,2578,9602,2578,9602,2597xe" filled="true" fillcolor="#000000" stroked="false">
                <v:path arrowok="t"/>
                <v:fill type="solid"/>
              </v:shape>
            </v:group>
            <v:group style="position:absolute;left:9602;top:2597;width:10;height:20" coordorigin="9602,2597" coordsize="10,20">
              <v:shape style="position:absolute;left:9602;top:2597;width:10;height:20" coordorigin="9602,2597" coordsize="10,20" path="m9602,2617l9612,2617,9612,2597,9602,2597,9602,2617xe" filled="true" fillcolor="#000000" stroked="false">
                <v:path arrowok="t"/>
                <v:fill type="solid"/>
              </v:shape>
            </v:group>
            <v:group style="position:absolute;left:9602;top:2617;width:10;height:20" coordorigin="9602,2617" coordsize="10,20">
              <v:shape style="position:absolute;left:9602;top:2617;width:10;height:20" coordorigin="9602,2617" coordsize="10,20" path="m9602,2636l9612,2636,9612,2617,9602,2617,9602,2636xe" filled="true" fillcolor="#000000" stroked="false">
                <v:path arrowok="t"/>
                <v:fill type="solid"/>
              </v:shape>
            </v:group>
            <v:group style="position:absolute;left:9602;top:2636;width:10;height:20" coordorigin="9602,2636" coordsize="10,20">
              <v:shape style="position:absolute;left:9602;top:2636;width:10;height:20" coordorigin="9602,2636" coordsize="10,20" path="m9602,2655l9612,2655,9612,2636,9602,2636,9602,2655xe" filled="true" fillcolor="#000000" stroked="false">
                <v:path arrowok="t"/>
                <v:fill type="solid"/>
              </v:shape>
            </v:group>
            <v:group style="position:absolute;left:9602;top:2655;width:10;height:20" coordorigin="9602,2655" coordsize="10,20">
              <v:shape style="position:absolute;left:9602;top:2655;width:10;height:20" coordorigin="9602,2655" coordsize="10,20" path="m9602,2675l9612,2675,9612,2655,9602,2655,9602,2675xe" filled="true" fillcolor="#000000" stroked="false">
                <v:path arrowok="t"/>
                <v:fill type="solid"/>
              </v:shape>
            </v:group>
            <v:group style="position:absolute;left:9602;top:2675;width:10;height:20" coordorigin="9602,2675" coordsize="10,20">
              <v:shape style="position:absolute;left:9602;top:2675;width:10;height:20" coordorigin="9602,2675" coordsize="10,20" path="m9602,2694l9612,2694,9612,2675,9602,2675,9602,2694xe" filled="true" fillcolor="#000000" stroked="false">
                <v:path arrowok="t"/>
                <v:fill type="solid"/>
              </v:shape>
            </v:group>
            <v:group style="position:absolute;left:9602;top:2694;width:10;height:20" coordorigin="9602,2694" coordsize="10,20">
              <v:shape style="position:absolute;left:9602;top:2694;width:10;height:20" coordorigin="9602,2694" coordsize="10,20" path="m9602,2713l9612,2713,9612,2694,9602,2694,9602,2713xe" filled="true" fillcolor="#000000" stroked="false">
                <v:path arrowok="t"/>
                <v:fill type="solid"/>
              </v:shape>
            </v:group>
            <v:group style="position:absolute;left:9602;top:2713;width:10;height:20" coordorigin="9602,2713" coordsize="10,20">
              <v:shape style="position:absolute;left:9602;top:2713;width:10;height:20" coordorigin="9602,2713" coordsize="10,20" path="m9602,2732l9612,2732,9612,2713,9602,2713,9602,2732xe" filled="true" fillcolor="#000000" stroked="false">
                <v:path arrowok="t"/>
                <v:fill type="solid"/>
              </v:shape>
            </v:group>
            <v:group style="position:absolute;left:9602;top:2732;width:10;height:20" coordorigin="9602,2732" coordsize="10,20">
              <v:shape style="position:absolute;left:9602;top:2732;width:10;height:20" coordorigin="9602,2732" coordsize="10,20" path="m9602,2751l9612,2751,9612,2732,9602,2732,9602,2751xe" filled="true" fillcolor="#000000" stroked="false">
                <v:path arrowok="t"/>
                <v:fill type="solid"/>
              </v:shape>
            </v:group>
            <v:group style="position:absolute;left:9602;top:2751;width:10;height:20" coordorigin="9602,2751" coordsize="10,20">
              <v:shape style="position:absolute;left:9602;top:2751;width:10;height:20" coordorigin="9602,2751" coordsize="10,20" path="m9602,2771l9612,2771,9612,2751,9602,2751,9602,2771xe" filled="true" fillcolor="#000000" stroked="false">
                <v:path arrowok="t"/>
                <v:fill type="solid"/>
              </v:shape>
            </v:group>
            <v:group style="position:absolute;left:9602;top:2771;width:10;height:20" coordorigin="9602,2771" coordsize="10,20">
              <v:shape style="position:absolute;left:9602;top:2771;width:10;height:20" coordorigin="9602,2771" coordsize="10,20" path="m9602,2790l9612,2790,9612,2771,9602,2771,9602,2790xe" filled="true" fillcolor="#000000" stroked="false">
                <v:path arrowok="t"/>
                <v:fill type="solid"/>
              </v:shape>
            </v:group>
            <v:group style="position:absolute;left:9602;top:2790;width:10;height:20" coordorigin="9602,2790" coordsize="10,20">
              <v:shape style="position:absolute;left:9602;top:2790;width:10;height:20" coordorigin="9602,2790" coordsize="10,20" path="m9602,2809l9612,2809,9612,2790,9602,2790,9602,2809xe" filled="true" fillcolor="#000000" stroked="false">
                <v:path arrowok="t"/>
                <v:fill type="solid"/>
              </v:shape>
            </v:group>
            <v:group style="position:absolute;left:9602;top:2809;width:10;height:20" coordorigin="9602,2809" coordsize="10,20">
              <v:shape style="position:absolute;left:9602;top:2809;width:10;height:20" coordorigin="9602,2809" coordsize="10,20" path="m9602,2828l9612,2828,9612,2809,9602,2809,9602,2828xe" filled="true" fillcolor="#000000" stroked="false">
                <v:path arrowok="t"/>
                <v:fill type="solid"/>
              </v:shape>
            </v:group>
            <v:group style="position:absolute;left:9602;top:2828;width:10;height:20" coordorigin="9602,2828" coordsize="10,20">
              <v:shape style="position:absolute;left:9602;top:2828;width:10;height:20" coordorigin="9602,2828" coordsize="10,20" path="m9602,2847l9612,2847,9612,2828,9602,2828,9602,2847xe" filled="true" fillcolor="#000000" stroked="false">
                <v:path arrowok="t"/>
                <v:fill type="solid"/>
              </v:shape>
            </v:group>
            <v:group style="position:absolute;left:9602;top:2847;width:10;height:20" coordorigin="9602,2847" coordsize="10,20">
              <v:shape style="position:absolute;left:9602;top:2847;width:10;height:20" coordorigin="9602,2847" coordsize="10,20" path="m9602,2867l9612,2867,9612,2847,9602,2847,9602,2867xe" filled="true" fillcolor="#000000" stroked="false">
                <v:path arrowok="t"/>
                <v:fill type="solid"/>
              </v:shape>
            </v:group>
            <v:group style="position:absolute;left:9602;top:2867;width:10;height:20" coordorigin="9602,2867" coordsize="10,20">
              <v:shape style="position:absolute;left:9602;top:2867;width:10;height:20" coordorigin="9602,2867" coordsize="10,20" path="m9602,2886l9612,2886,9612,2867,9602,2867,9602,2886xe" filled="true" fillcolor="#000000" stroked="false">
                <v:path arrowok="t"/>
                <v:fill type="solid"/>
              </v:shape>
            </v:group>
            <v:group style="position:absolute;left:9602;top:2886;width:10;height:20" coordorigin="9602,2886" coordsize="10,20">
              <v:shape style="position:absolute;left:9602;top:2886;width:10;height:20" coordorigin="9602,2886" coordsize="10,20" path="m9602,2905l9612,2905,9612,2886,9602,2886,9602,2905xe" filled="true" fillcolor="#000000" stroked="false">
                <v:path arrowok="t"/>
                <v:fill type="solid"/>
              </v:shape>
            </v:group>
            <v:group style="position:absolute;left:9602;top:2905;width:10;height:20" coordorigin="9602,2905" coordsize="10,20">
              <v:shape style="position:absolute;left:9602;top:2905;width:10;height:20" coordorigin="9602,2905" coordsize="10,20" path="m9602,2924l9612,2924,9612,2905,9602,2905,9602,2924xe" filled="true" fillcolor="#000000" stroked="false">
                <v:path arrowok="t"/>
                <v:fill type="solid"/>
              </v:shape>
            </v:group>
            <v:group style="position:absolute;left:9602;top:2924;width:10;height:20" coordorigin="9602,2924" coordsize="10,20">
              <v:shape style="position:absolute;left:9602;top:2924;width:10;height:20" coordorigin="9602,2924" coordsize="10,20" path="m9602,2943l9612,2943,9612,2924,9602,2924,9602,2943xe" filled="true" fillcolor="#000000" stroked="false">
                <v:path arrowok="t"/>
                <v:fill type="solid"/>
              </v:shape>
            </v:group>
            <v:group style="position:absolute;left:9602;top:2943;width:10;height:20" coordorigin="9602,2943" coordsize="10,20">
              <v:shape style="position:absolute;left:9602;top:2943;width:10;height:20" coordorigin="9602,2943" coordsize="10,20" path="m9602,2963l9612,2963,9612,2943,9602,2943,9602,2963xe" filled="true" fillcolor="#000000" stroked="false">
                <v:path arrowok="t"/>
                <v:fill type="solid"/>
              </v:shape>
            </v:group>
            <v:group style="position:absolute;left:9602;top:2963;width:10;height:20" coordorigin="9602,2963" coordsize="10,20">
              <v:shape style="position:absolute;left:9602;top:2963;width:10;height:20" coordorigin="9602,2963" coordsize="10,20" path="m9602,2982l9612,2982,9612,2963,9602,2963,9602,2982xe" filled="true" fillcolor="#000000" stroked="false">
                <v:path arrowok="t"/>
                <v:fill type="solid"/>
              </v:shape>
            </v:group>
            <v:group style="position:absolute;left:9602;top:2982;width:10;height:20" coordorigin="9602,2982" coordsize="10,20">
              <v:shape style="position:absolute;left:9602;top:2982;width:10;height:20" coordorigin="9602,2982" coordsize="10,20" path="m9602,3001l9612,3001,9612,2982,9602,2982,9602,3001xe" filled="true" fillcolor="#000000" stroked="false">
                <v:path arrowok="t"/>
                <v:fill type="solid"/>
              </v:shape>
            </v:group>
            <v:group style="position:absolute;left:9602;top:3001;width:10;height:20" coordorigin="9602,3001" coordsize="10,20">
              <v:shape style="position:absolute;left:9602;top:3001;width:10;height:20" coordorigin="9602,3001" coordsize="10,20" path="m9602,3020l9612,3020,9612,3001,9602,3001,9602,3020xe" filled="true" fillcolor="#000000" stroked="false">
                <v:path arrowok="t"/>
                <v:fill type="solid"/>
              </v:shape>
            </v:group>
            <v:group style="position:absolute;left:9602;top:3020;width:10;height:20" coordorigin="9602,3020" coordsize="10,20">
              <v:shape style="position:absolute;left:9602;top:3020;width:10;height:20" coordorigin="9602,3020" coordsize="10,20" path="m9602,3039l9612,3039,9612,3020,9602,3020,9602,3039xe" filled="true" fillcolor="#000000" stroked="false">
                <v:path arrowok="t"/>
                <v:fill type="solid"/>
              </v:shape>
            </v:group>
            <v:group style="position:absolute;left:9602;top:3039;width:10;height:20" coordorigin="9602,3039" coordsize="10,20">
              <v:shape style="position:absolute;left:9602;top:3039;width:10;height:20" coordorigin="9602,3039" coordsize="10,20" path="m9602,3059l9612,3059,9612,3039,9602,3039,9602,3059xe" filled="true" fillcolor="#000000" stroked="false">
                <v:path arrowok="t"/>
                <v:fill type="solid"/>
              </v:shape>
            </v:group>
            <v:group style="position:absolute;left:9602;top:3059;width:10;height:20" coordorigin="9602,3059" coordsize="10,20">
              <v:shape style="position:absolute;left:9602;top:3059;width:10;height:20" coordorigin="9602,3059" coordsize="10,20" path="m9602,3078l9612,3078,9612,3059,9602,3059,9602,3078xe" filled="true" fillcolor="#000000" stroked="false">
                <v:path arrowok="t"/>
                <v:fill type="solid"/>
              </v:shape>
            </v:group>
            <v:group style="position:absolute;left:9602;top:3078;width:10;height:20" coordorigin="9602,3078" coordsize="10,20">
              <v:shape style="position:absolute;left:9602;top:3078;width:10;height:20" coordorigin="9602,3078" coordsize="10,20" path="m9602,3097l9612,3097,9612,3078,9602,3078,9602,3097xe" filled="true" fillcolor="#000000" stroked="false">
                <v:path arrowok="t"/>
                <v:fill type="solid"/>
              </v:shape>
            </v:group>
            <v:group style="position:absolute;left:9602;top:3097;width:10;height:20" coordorigin="9602,3097" coordsize="10,20">
              <v:shape style="position:absolute;left:9602;top:3097;width:10;height:20" coordorigin="9602,3097" coordsize="10,20" path="m9602,3116l9612,3116,9612,3097,9602,3097,9602,3116xe" filled="true" fillcolor="#000000" stroked="false">
                <v:path arrowok="t"/>
                <v:fill type="solid"/>
              </v:shape>
            </v:group>
            <v:group style="position:absolute;left:9602;top:3116;width:10;height:20" coordorigin="9602,3116" coordsize="10,20">
              <v:shape style="position:absolute;left:9602;top:3116;width:10;height:20" coordorigin="9602,3116" coordsize="10,20" path="m9602,3135l9612,3135,9612,3116,9602,3116,9602,3135xe" filled="true" fillcolor="#000000" stroked="false">
                <v:path arrowok="t"/>
                <v:fill type="solid"/>
              </v:shape>
            </v:group>
            <v:group style="position:absolute;left:9602;top:3135;width:10;height:20" coordorigin="9602,3135" coordsize="10,20">
              <v:shape style="position:absolute;left:9602;top:3135;width:10;height:20" coordorigin="9602,3135" coordsize="10,20" path="m9602,3155l9612,3155,9612,3135,9602,3135,9602,3155xe" filled="true" fillcolor="#000000" stroked="false">
                <v:path arrowok="t"/>
                <v:fill type="solid"/>
              </v:shape>
            </v:group>
            <v:group style="position:absolute;left:9602;top:3155;width:10;height:20" coordorigin="9602,3155" coordsize="10,20">
              <v:shape style="position:absolute;left:9602;top:3155;width:10;height:20" coordorigin="9602,3155" coordsize="10,20" path="m9602,3174l9612,3174,9612,3155,9602,3155,9602,3174xe" filled="true" fillcolor="#000000" stroked="false">
                <v:path arrowok="t"/>
                <v:fill type="solid"/>
              </v:shape>
            </v:group>
            <v:group style="position:absolute;left:9602;top:3174;width:10;height:20" coordorigin="9602,3174" coordsize="10,20">
              <v:shape style="position:absolute;left:9602;top:3174;width:10;height:20" coordorigin="9602,3174" coordsize="10,20" path="m9602,3193l9612,3193,9612,3174,9602,3174,9602,3193xe" filled="true" fillcolor="#000000" stroked="false">
                <v:path arrowok="t"/>
                <v:fill type="solid"/>
              </v:shape>
            </v:group>
            <v:group style="position:absolute;left:9602;top:3193;width:10;height:20" coordorigin="9602,3193" coordsize="10,20">
              <v:shape style="position:absolute;left:9602;top:3193;width:10;height:20" coordorigin="9602,3193" coordsize="10,20" path="m9602,3212l9612,3212,9612,3193,9602,3193,9602,3212xe" filled="true" fillcolor="#000000" stroked="false">
                <v:path arrowok="t"/>
                <v:fill type="solid"/>
              </v:shape>
            </v:group>
            <v:group style="position:absolute;left:9602;top:3212;width:10;height:20" coordorigin="9602,3212" coordsize="10,20">
              <v:shape style="position:absolute;left:9602;top:3212;width:10;height:20" coordorigin="9602,3212" coordsize="10,20" path="m9602,3231l9612,3231,9612,3212,9602,3212,9602,3231xe" filled="true" fillcolor="#000000" stroked="false">
                <v:path arrowok="t"/>
                <v:fill type="solid"/>
              </v:shape>
            </v:group>
            <v:group style="position:absolute;left:9602;top:3231;width:10;height:20" coordorigin="9602,3231" coordsize="10,20">
              <v:shape style="position:absolute;left:9602;top:3231;width:10;height:20" coordorigin="9602,3231" coordsize="10,20" path="m9602,3251l9612,3251,9612,3231,9602,3231,9602,3251xe" filled="true" fillcolor="#000000" stroked="false">
                <v:path arrowok="t"/>
                <v:fill type="solid"/>
              </v:shape>
            </v:group>
            <v:group style="position:absolute;left:9602;top:3251;width:10;height:20" coordorigin="9602,3251" coordsize="10,20">
              <v:shape style="position:absolute;left:9602;top:3251;width:10;height:20" coordorigin="9602,3251" coordsize="10,20" path="m9602,3270l9612,3270,9612,3251,9602,3251,9602,3270xe" filled="true" fillcolor="#000000" stroked="false">
                <v:path arrowok="t"/>
                <v:fill type="solid"/>
              </v:shape>
            </v:group>
            <v:group style="position:absolute;left:9602;top:3270;width:10;height:20" coordorigin="9602,3270" coordsize="10,20">
              <v:shape style="position:absolute;left:9602;top:3270;width:10;height:20" coordorigin="9602,3270" coordsize="10,20" path="m9602,3289l9612,3289,9612,3270,9602,3270,9602,3289xe" filled="true" fillcolor="#000000" stroked="false">
                <v:path arrowok="t"/>
                <v:fill type="solid"/>
              </v:shape>
            </v:group>
            <v:group style="position:absolute;left:9602;top:3289;width:10;height:20" coordorigin="9602,3289" coordsize="10,20">
              <v:shape style="position:absolute;left:9602;top:3289;width:10;height:20" coordorigin="9602,3289" coordsize="10,20" path="m9602,3308l9612,3308,9612,3289,9602,3289,9602,3308xe" filled="true" fillcolor="#000000" stroked="false">
                <v:path arrowok="t"/>
                <v:fill type="solid"/>
              </v:shape>
            </v:group>
            <v:group style="position:absolute;left:9602;top:3308;width:10;height:20" coordorigin="9602,3308" coordsize="10,20">
              <v:shape style="position:absolute;left:9602;top:3308;width:10;height:20" coordorigin="9602,3308" coordsize="10,20" path="m9602,3327l9612,3327,9612,3308,9602,3308,9602,3327xe" filled="true" fillcolor="#000000" stroked="false">
                <v:path arrowok="t"/>
                <v:fill type="solid"/>
              </v:shape>
            </v:group>
            <v:group style="position:absolute;left:9602;top:3327;width:10;height:20" coordorigin="9602,3327" coordsize="10,20">
              <v:shape style="position:absolute;left:9602;top:3327;width:10;height:20" coordorigin="9602,3327" coordsize="10,20" path="m9602,3347l9612,3347,9612,3327,9602,3327,9602,3347xe" filled="true" fillcolor="#000000" stroked="false">
                <v:path arrowok="t"/>
                <v:fill type="solid"/>
              </v:shape>
            </v:group>
            <v:group style="position:absolute;left:9602;top:3347;width:10;height:20" coordorigin="9602,3347" coordsize="10,20">
              <v:shape style="position:absolute;left:9602;top:3347;width:10;height:20" coordorigin="9602,3347" coordsize="10,20" path="m9602,3366l9612,3366,9612,3347,9602,3347,9602,3366xe" filled="true" fillcolor="#000000" stroked="false">
                <v:path arrowok="t"/>
                <v:fill type="solid"/>
              </v:shape>
            </v:group>
            <v:group style="position:absolute;left:9602;top:3366;width:10;height:20" coordorigin="9602,3366" coordsize="10,20">
              <v:shape style="position:absolute;left:9602;top:3366;width:10;height:20" coordorigin="9602,3366" coordsize="10,20" path="m9602,3385l9612,3385,9612,3366,9602,3366,9602,3385xe" filled="true" fillcolor="#000000" stroked="false">
                <v:path arrowok="t"/>
                <v:fill type="solid"/>
              </v:shape>
            </v:group>
            <v:group style="position:absolute;left:9602;top:3385;width:10;height:20" coordorigin="9602,3385" coordsize="10,20">
              <v:shape style="position:absolute;left:9602;top:3385;width:10;height:20" coordorigin="9602,3385" coordsize="10,20" path="m9602,3404l9612,3404,9612,3385,9602,3385,9602,3404xe" filled="true" fillcolor="#000000" stroked="false">
                <v:path arrowok="t"/>
                <v:fill type="solid"/>
              </v:shape>
            </v:group>
            <v:group style="position:absolute;left:9602;top:3404;width:10;height:20" coordorigin="9602,3404" coordsize="10,20">
              <v:shape style="position:absolute;left:9602;top:3404;width:10;height:20" coordorigin="9602,3404" coordsize="10,20" path="m9602,3423l9612,3423,9612,3404,9602,3404,9602,3423xe" filled="true" fillcolor="#000000" stroked="false">
                <v:path arrowok="t"/>
                <v:fill type="solid"/>
              </v:shape>
            </v:group>
            <v:group style="position:absolute;left:9602;top:3423;width:10;height:20" coordorigin="9602,3423" coordsize="10,20">
              <v:shape style="position:absolute;left:9602;top:3423;width:10;height:20" coordorigin="9602,3423" coordsize="10,20" path="m9602,3443l9612,3443,9612,3423,9602,3423,9602,3443xe" filled="true" fillcolor="#000000" stroked="false">
                <v:path arrowok="t"/>
                <v:fill type="solid"/>
              </v:shape>
            </v:group>
            <v:group style="position:absolute;left:9602;top:3443;width:10;height:20" coordorigin="9602,3443" coordsize="10,20">
              <v:shape style="position:absolute;left:9602;top:3443;width:10;height:20" coordorigin="9602,3443" coordsize="10,20" path="m9602,3462l9612,3462,9612,3443,9602,3443,9602,3462xe" filled="true" fillcolor="#000000" stroked="false">
                <v:path arrowok="t"/>
                <v:fill type="solid"/>
              </v:shape>
            </v:group>
            <v:group style="position:absolute;left:9602;top:3462;width:10;height:20" coordorigin="9602,3462" coordsize="10,20">
              <v:shape style="position:absolute;left:9602;top:3462;width:10;height:20" coordorigin="9602,3462" coordsize="10,20" path="m9602,3481l9612,3481,9612,3462,9602,3462,9602,3481xe" filled="true" fillcolor="#000000" stroked="false">
                <v:path arrowok="t"/>
                <v:fill type="solid"/>
              </v:shape>
            </v:group>
            <v:group style="position:absolute;left:9602;top:3481;width:10;height:20" coordorigin="9602,3481" coordsize="10,20">
              <v:shape style="position:absolute;left:9602;top:3481;width:10;height:20" coordorigin="9602,3481" coordsize="10,20" path="m9602,3500l9612,3500,9612,3481,9602,3481,9602,3500xe" filled="true" fillcolor="#000000" stroked="false">
                <v:path arrowok="t"/>
                <v:fill type="solid"/>
              </v:shape>
            </v:group>
            <v:group style="position:absolute;left:9602;top:3500;width:10;height:20" coordorigin="9602,3500" coordsize="10,20">
              <v:shape style="position:absolute;left:9602;top:3500;width:10;height:20" coordorigin="9602,3500" coordsize="10,20" path="m9602,3519l9612,3519,9612,3500,9602,3500,9602,3519xe" filled="true" fillcolor="#000000" stroked="false">
                <v:path arrowok="t"/>
                <v:fill type="solid"/>
              </v:shape>
            </v:group>
            <v:group style="position:absolute;left:9602;top:3519;width:10;height:20" coordorigin="9602,3519" coordsize="10,20">
              <v:shape style="position:absolute;left:9602;top:3519;width:10;height:20" coordorigin="9602,3519" coordsize="10,20" path="m9602,3539l9612,3539,9612,3519,9602,3519,9602,3539xe" filled="true" fillcolor="#000000" stroked="false">
                <v:path arrowok="t"/>
                <v:fill type="solid"/>
              </v:shape>
            </v:group>
            <v:group style="position:absolute;left:9602;top:3539;width:10;height:20" coordorigin="9602,3539" coordsize="10,20">
              <v:shape style="position:absolute;left:9602;top:3539;width:10;height:20" coordorigin="9602,3539" coordsize="10,20" path="m9602,3558l9612,3558,9612,3539,9602,3539,9602,3558xe" filled="true" fillcolor="#000000" stroked="false">
                <v:path arrowok="t"/>
                <v:fill type="solid"/>
              </v:shape>
            </v:group>
            <v:group style="position:absolute;left:9602;top:3558;width:10;height:20" coordorigin="9602,3558" coordsize="10,20">
              <v:shape style="position:absolute;left:9602;top:3558;width:10;height:20" coordorigin="9602,3558" coordsize="10,20" path="m9602,3577l9612,3577,9612,3558,9602,3558,9602,3577xe" filled="true" fillcolor="#000000" stroked="false">
                <v:path arrowok="t"/>
                <v:fill type="solid"/>
              </v:shape>
            </v:group>
            <v:group style="position:absolute;left:9602;top:3577;width:10;height:20" coordorigin="9602,3577" coordsize="10,20">
              <v:shape style="position:absolute;left:9602;top:3577;width:10;height:20" coordorigin="9602,3577" coordsize="10,20" path="m9602,3596l9612,3596,9612,3577,9602,3577,9602,3596xe" filled="true" fillcolor="#000000" stroked="false">
                <v:path arrowok="t"/>
                <v:fill type="solid"/>
              </v:shape>
            </v:group>
            <v:group style="position:absolute;left:9602;top:3596;width:10;height:20" coordorigin="9602,3596" coordsize="10,20">
              <v:shape style="position:absolute;left:9602;top:3596;width:10;height:20" coordorigin="9602,3596" coordsize="10,20" path="m9602,3615l9612,3615,9612,3596,9602,3596,9602,3615xe" filled="true" fillcolor="#000000" stroked="false">
                <v:path arrowok="t"/>
                <v:fill type="solid"/>
              </v:shape>
            </v:group>
            <v:group style="position:absolute;left:9602;top:3615;width:10;height:20" coordorigin="9602,3615" coordsize="10,20">
              <v:shape style="position:absolute;left:9602;top:3615;width:10;height:20" coordorigin="9602,3615" coordsize="10,20" path="m9602,3635l9612,3635,9612,3615,9602,3615,9602,3635xe" filled="true" fillcolor="#000000" stroked="false">
                <v:path arrowok="t"/>
                <v:fill type="solid"/>
              </v:shape>
            </v:group>
            <v:group style="position:absolute;left:9602;top:3635;width:10;height:20" coordorigin="9602,3635" coordsize="10,20">
              <v:shape style="position:absolute;left:9602;top:3635;width:10;height:20" coordorigin="9602,3635" coordsize="10,20" path="m9602,3654l9612,3654,9612,3635,9602,3635,9602,3654xe" filled="true" fillcolor="#000000" stroked="false">
                <v:path arrowok="t"/>
                <v:fill type="solid"/>
              </v:shape>
            </v:group>
            <v:group style="position:absolute;left:9602;top:3654;width:10;height:20" coordorigin="9602,3654" coordsize="10,20">
              <v:shape style="position:absolute;left:9602;top:3654;width:10;height:20" coordorigin="9602,3654" coordsize="10,20" path="m9602,3673l9612,3673,9612,3654,9602,3654,9602,3673xe" filled="true" fillcolor="#000000" stroked="false">
                <v:path arrowok="t"/>
                <v:fill type="solid"/>
              </v:shape>
            </v:group>
            <v:group style="position:absolute;left:9602;top:3673;width:10;height:20" coordorigin="9602,3673" coordsize="10,20">
              <v:shape style="position:absolute;left:9602;top:3673;width:10;height:20" coordorigin="9602,3673" coordsize="10,20" path="m9602,3692l9612,3692,9612,3673,9602,3673,9602,3692xe" filled="true" fillcolor="#000000" stroked="false">
                <v:path arrowok="t"/>
                <v:fill type="solid"/>
              </v:shape>
            </v:group>
            <v:group style="position:absolute;left:9602;top:3692;width:10;height:20" coordorigin="9602,3692" coordsize="10,20">
              <v:shape style="position:absolute;left:9602;top:3692;width:10;height:20" coordorigin="9602,3692" coordsize="10,20" path="m9602,3711l9612,3711,9612,3692,9602,3692,9602,3711xe" filled="true" fillcolor="#000000" stroked="false">
                <v:path arrowok="t"/>
                <v:fill type="solid"/>
              </v:shape>
            </v:group>
            <v:group style="position:absolute;left:9602;top:3711;width:10;height:20" coordorigin="9602,3711" coordsize="10,20">
              <v:shape style="position:absolute;left:9602;top:3711;width:10;height:20" coordorigin="9602,3711" coordsize="10,20" path="m9602,3731l9612,3731,9612,3711,9602,3711,9602,3731xe" filled="true" fillcolor="#000000" stroked="false">
                <v:path arrowok="t"/>
                <v:fill type="solid"/>
              </v:shape>
            </v:group>
            <v:group style="position:absolute;left:9602;top:3731;width:10;height:20" coordorigin="9602,3731" coordsize="10,20">
              <v:shape style="position:absolute;left:9602;top:3731;width:10;height:20" coordorigin="9602,3731" coordsize="10,20" path="m9602,3750l9612,3750,9612,3731,9602,3731,9602,3750xe" filled="true" fillcolor="#000000" stroked="false">
                <v:path arrowok="t"/>
                <v:fill type="solid"/>
              </v:shape>
            </v:group>
            <v:group style="position:absolute;left:9602;top:3750;width:10;height:20" coordorigin="9602,3750" coordsize="10,20">
              <v:shape style="position:absolute;left:9602;top:3750;width:10;height:20" coordorigin="9602,3750" coordsize="10,20" path="m9602,3769l9612,3769,9612,3750,9602,3750,9602,3769xe" filled="true" fillcolor="#000000" stroked="false">
                <v:path arrowok="t"/>
                <v:fill type="solid"/>
              </v:shape>
            </v:group>
            <v:group style="position:absolute;left:9602;top:3769;width:10;height:20" coordorigin="9602,3769" coordsize="10,20">
              <v:shape style="position:absolute;left:9602;top:3769;width:10;height:20" coordorigin="9602,3769" coordsize="10,20" path="m9602,3788l9612,3788,9612,3769,9602,3769,9602,3788xe" filled="true" fillcolor="#000000" stroked="false">
                <v:path arrowok="t"/>
                <v:fill type="solid"/>
              </v:shape>
            </v:group>
            <v:group style="position:absolute;left:9602;top:3788;width:10;height:20" coordorigin="9602,3788" coordsize="10,20">
              <v:shape style="position:absolute;left:9602;top:3788;width:10;height:20" coordorigin="9602,3788" coordsize="10,20" path="m9602,3807l9612,3807,9612,3788,9602,3788,9602,3807xe" filled="true" fillcolor="#000000" stroked="false">
                <v:path arrowok="t"/>
                <v:fill type="solid"/>
              </v:shape>
            </v:group>
            <v:group style="position:absolute;left:9602;top:3807;width:10;height:20" coordorigin="9602,3807" coordsize="10,20">
              <v:shape style="position:absolute;left:9602;top:3807;width:10;height:20" coordorigin="9602,3807" coordsize="10,20" path="m9602,3827l9612,3827,9612,3807,9602,3807,9602,3827xe" filled="true" fillcolor="#000000" stroked="false">
                <v:path arrowok="t"/>
                <v:fill type="solid"/>
              </v:shape>
            </v:group>
            <v:group style="position:absolute;left:9602;top:3827;width:10;height:20" coordorigin="9602,3827" coordsize="10,20">
              <v:shape style="position:absolute;left:9602;top:3827;width:10;height:20" coordorigin="9602,3827" coordsize="10,20" path="m9602,3846l9612,3846,9612,3827,9602,3827,9602,3846xe" filled="true" fillcolor="#000000" stroked="false">
                <v:path arrowok="t"/>
                <v:fill type="solid"/>
              </v:shape>
            </v:group>
            <v:group style="position:absolute;left:9602;top:3846;width:10;height:20" coordorigin="9602,3846" coordsize="10,20">
              <v:shape style="position:absolute;left:9602;top:3846;width:10;height:20" coordorigin="9602,3846" coordsize="10,20" path="m9602,3865l9612,3865,9612,3846,9602,3846,9602,3865xe" filled="true" fillcolor="#000000" stroked="false">
                <v:path arrowok="t"/>
                <v:fill type="solid"/>
              </v:shape>
            </v:group>
            <v:group style="position:absolute;left:9602;top:3865;width:10;height:20" coordorigin="9602,3865" coordsize="10,20">
              <v:shape style="position:absolute;left:9602;top:3865;width:10;height:20" coordorigin="9602,3865" coordsize="10,20" path="m9602,3884l9612,3884,9612,3865,9602,3865,9602,3884xe" filled="true" fillcolor="#000000" stroked="false">
                <v:path arrowok="t"/>
                <v:fill type="solid"/>
              </v:shape>
            </v:group>
            <v:group style="position:absolute;left:9602;top:3884;width:10;height:20" coordorigin="9602,3884" coordsize="10,20">
              <v:shape style="position:absolute;left:9602;top:3884;width:10;height:20" coordorigin="9602,3884" coordsize="10,20" path="m9602,3903l9612,3903,9612,3884,9602,3884,9602,3903xe" filled="true" fillcolor="#000000" stroked="false">
                <v:path arrowok="t"/>
                <v:fill type="solid"/>
              </v:shape>
            </v:group>
            <v:group style="position:absolute;left:9602;top:3903;width:10;height:20" coordorigin="9602,3903" coordsize="10,20">
              <v:shape style="position:absolute;left:9602;top:3903;width:10;height:20" coordorigin="9602,3903" coordsize="10,20" path="m9602,3923l9612,3923,9612,3903,9602,3903,9602,3923xe" filled="true" fillcolor="#000000" stroked="false">
                <v:path arrowok="t"/>
                <v:fill type="solid"/>
              </v:shape>
            </v:group>
            <v:group style="position:absolute;left:9602;top:3923;width:10;height:20" coordorigin="9602,3923" coordsize="10,20">
              <v:shape style="position:absolute;left:9602;top:3923;width:10;height:20" coordorigin="9602,3923" coordsize="10,20" path="m9602,3942l9612,3942,9612,3923,9602,3923,9602,3942xe" filled="true" fillcolor="#000000" stroked="false">
                <v:path arrowok="t"/>
                <v:fill type="solid"/>
              </v:shape>
            </v:group>
            <v:group style="position:absolute;left:9602;top:3942;width:10;height:20" coordorigin="9602,3942" coordsize="10,20">
              <v:shape style="position:absolute;left:9602;top:3942;width:10;height:20" coordorigin="9602,3942" coordsize="10,20" path="m9602,3961l9612,3961,9612,3942,9602,3942,9602,3961xe" filled="true" fillcolor="#000000" stroked="false">
                <v:path arrowok="t"/>
                <v:fill type="solid"/>
              </v:shape>
            </v:group>
            <v:group style="position:absolute;left:9602;top:3965;width:10;height:2" coordorigin="9602,3965" coordsize="10,2">
              <v:shape style="position:absolute;left:9602;top:3965;width:10;height:2" coordorigin="9602,3965" coordsize="10,0" path="m9602,3965l9612,3965e" filled="false" stroked="true" strokeweight=".36002pt" strokecolor="#000000">
                <v:path arrowok="t"/>
              </v:shape>
            </v:group>
            <v:group style="position:absolute;left:10725;top:2367;width:10;height:20" coordorigin="10725,2367" coordsize="10,20">
              <v:shape style="position:absolute;left:10725;top:2367;width:10;height:20" coordorigin="10725,2367" coordsize="10,20" path="m10725,2386l10735,2386,10735,2367,10725,2367,10725,2386xe" filled="true" fillcolor="#000000" stroked="false">
                <v:path arrowok="t"/>
                <v:fill type="solid"/>
              </v:shape>
            </v:group>
            <v:group style="position:absolute;left:10725;top:2386;width:10;height:20" coordorigin="10725,2386" coordsize="10,20">
              <v:shape style="position:absolute;left:10725;top:2386;width:10;height:20" coordorigin="10725,2386" coordsize="10,20" path="m10725,2405l10735,2405,10735,2386,10725,2386,10725,2405xe" filled="true" fillcolor="#000000" stroked="false">
                <v:path arrowok="t"/>
                <v:fill type="solid"/>
              </v:shape>
            </v:group>
            <v:group style="position:absolute;left:10725;top:2405;width:10;height:20" coordorigin="10725,2405" coordsize="10,20">
              <v:shape style="position:absolute;left:10725;top:2405;width:10;height:20" coordorigin="10725,2405" coordsize="10,20" path="m10725,2424l10735,2424,10735,2405,10725,2405,10725,2424xe" filled="true" fillcolor="#000000" stroked="false">
                <v:path arrowok="t"/>
                <v:fill type="solid"/>
              </v:shape>
            </v:group>
            <v:group style="position:absolute;left:10725;top:2424;width:10;height:20" coordorigin="10725,2424" coordsize="10,20">
              <v:shape style="position:absolute;left:10725;top:2424;width:10;height:20" coordorigin="10725,2424" coordsize="10,20" path="m10725,2444l10735,2444,10735,2424,10725,2424,10725,2444xe" filled="true" fillcolor="#000000" stroked="false">
                <v:path arrowok="t"/>
                <v:fill type="solid"/>
              </v:shape>
            </v:group>
            <v:group style="position:absolute;left:10725;top:2444;width:10;height:20" coordorigin="10725,2444" coordsize="10,20">
              <v:shape style="position:absolute;left:10725;top:2444;width:10;height:20" coordorigin="10725,2444" coordsize="10,20" path="m10725,2463l10735,2463,10735,2444,10725,2444,10725,2463xe" filled="true" fillcolor="#000000" stroked="false">
                <v:path arrowok="t"/>
                <v:fill type="solid"/>
              </v:shape>
            </v:group>
            <v:group style="position:absolute;left:10725;top:2463;width:10;height:20" coordorigin="10725,2463" coordsize="10,20">
              <v:shape style="position:absolute;left:10725;top:2463;width:10;height:20" coordorigin="10725,2463" coordsize="10,20" path="m10725,2482l10735,2482,10735,2463,10725,2463,10725,2482xe" filled="true" fillcolor="#000000" stroked="false">
                <v:path arrowok="t"/>
                <v:fill type="solid"/>
              </v:shape>
            </v:group>
            <v:group style="position:absolute;left:10725;top:2482;width:10;height:20" coordorigin="10725,2482" coordsize="10,20">
              <v:shape style="position:absolute;left:10725;top:2482;width:10;height:20" coordorigin="10725,2482" coordsize="10,20" path="m10725,2501l10735,2501,10735,2482,10725,2482,10725,2501xe" filled="true" fillcolor="#000000" stroked="false">
                <v:path arrowok="t"/>
                <v:fill type="solid"/>
              </v:shape>
            </v:group>
            <v:group style="position:absolute;left:10725;top:2501;width:10;height:20" coordorigin="10725,2501" coordsize="10,20">
              <v:shape style="position:absolute;left:10725;top:2501;width:10;height:20" coordorigin="10725,2501" coordsize="10,20" path="m10725,2520l10735,2520,10735,2501,10725,2501,10725,2520xe" filled="true" fillcolor="#000000" stroked="false">
                <v:path arrowok="t"/>
                <v:fill type="solid"/>
              </v:shape>
            </v:group>
            <v:group style="position:absolute;left:10725;top:2520;width:10;height:20" coordorigin="10725,2520" coordsize="10,20">
              <v:shape style="position:absolute;left:10725;top:2520;width:10;height:20" coordorigin="10725,2520" coordsize="10,20" path="m10725,2540l10735,2540,10735,2520,10725,2520,10725,2540xe" filled="true" fillcolor="#000000" stroked="false">
                <v:path arrowok="t"/>
                <v:fill type="solid"/>
              </v:shape>
            </v:group>
            <v:group style="position:absolute;left:10725;top:2540;width:10;height:20" coordorigin="10725,2540" coordsize="10,20">
              <v:shape style="position:absolute;left:10725;top:2540;width:10;height:20" coordorigin="10725,2540" coordsize="10,20" path="m10725,2559l10735,2559,10735,2540,10725,2540,10725,2559xe" filled="true" fillcolor="#000000" stroked="false">
                <v:path arrowok="t"/>
                <v:fill type="solid"/>
              </v:shape>
            </v:group>
            <v:group style="position:absolute;left:10725;top:2559;width:10;height:20" coordorigin="10725,2559" coordsize="10,20">
              <v:shape style="position:absolute;left:10725;top:2559;width:10;height:20" coordorigin="10725,2559" coordsize="10,20" path="m10725,2578l10735,2578,10735,2559,10725,2559,10725,2578xe" filled="true" fillcolor="#000000" stroked="false">
                <v:path arrowok="t"/>
                <v:fill type="solid"/>
              </v:shape>
            </v:group>
            <v:group style="position:absolute;left:10725;top:2578;width:10;height:20" coordorigin="10725,2578" coordsize="10,20">
              <v:shape style="position:absolute;left:10725;top:2578;width:10;height:20" coordorigin="10725,2578" coordsize="10,20" path="m10725,2597l10735,2597,10735,2578,10725,2578,10725,2597xe" filled="true" fillcolor="#000000" stroked="false">
                <v:path arrowok="t"/>
                <v:fill type="solid"/>
              </v:shape>
            </v:group>
            <v:group style="position:absolute;left:10725;top:2597;width:10;height:20" coordorigin="10725,2597" coordsize="10,20">
              <v:shape style="position:absolute;left:10725;top:2597;width:10;height:20" coordorigin="10725,2597" coordsize="10,20" path="m10725,2617l10735,2617,10735,2597,10725,2597,10725,2617xe" filled="true" fillcolor="#000000" stroked="false">
                <v:path arrowok="t"/>
                <v:fill type="solid"/>
              </v:shape>
            </v:group>
            <v:group style="position:absolute;left:10725;top:2617;width:10;height:20" coordorigin="10725,2617" coordsize="10,20">
              <v:shape style="position:absolute;left:10725;top:2617;width:10;height:20" coordorigin="10725,2617" coordsize="10,20" path="m10725,2636l10735,2636,10735,2617,10725,2617,10725,2636xe" filled="true" fillcolor="#000000" stroked="false">
                <v:path arrowok="t"/>
                <v:fill type="solid"/>
              </v:shape>
            </v:group>
            <v:group style="position:absolute;left:10725;top:2636;width:10;height:20" coordorigin="10725,2636" coordsize="10,20">
              <v:shape style="position:absolute;left:10725;top:2636;width:10;height:20" coordorigin="10725,2636" coordsize="10,20" path="m10725,2655l10735,2655,10735,2636,10725,2636,10725,2655xe" filled="true" fillcolor="#000000" stroked="false">
                <v:path arrowok="t"/>
                <v:fill type="solid"/>
              </v:shape>
            </v:group>
            <v:group style="position:absolute;left:10725;top:2655;width:10;height:20" coordorigin="10725,2655" coordsize="10,20">
              <v:shape style="position:absolute;left:10725;top:2655;width:10;height:20" coordorigin="10725,2655" coordsize="10,20" path="m10725,2675l10735,2675,10735,2655,10725,2655,10725,2675xe" filled="true" fillcolor="#000000" stroked="false">
                <v:path arrowok="t"/>
                <v:fill type="solid"/>
              </v:shape>
            </v:group>
            <v:group style="position:absolute;left:10725;top:2675;width:10;height:20" coordorigin="10725,2675" coordsize="10,20">
              <v:shape style="position:absolute;left:10725;top:2675;width:10;height:20" coordorigin="10725,2675" coordsize="10,20" path="m10725,2694l10735,2694,10735,2675,10725,2675,10725,2694xe" filled="true" fillcolor="#000000" stroked="false">
                <v:path arrowok="t"/>
                <v:fill type="solid"/>
              </v:shape>
            </v:group>
            <v:group style="position:absolute;left:10725;top:2694;width:10;height:20" coordorigin="10725,2694" coordsize="10,20">
              <v:shape style="position:absolute;left:10725;top:2694;width:10;height:20" coordorigin="10725,2694" coordsize="10,20" path="m10725,2713l10735,2713,10735,2694,10725,2694,10725,2713xe" filled="true" fillcolor="#000000" stroked="false">
                <v:path arrowok="t"/>
                <v:fill type="solid"/>
              </v:shape>
            </v:group>
            <v:group style="position:absolute;left:10725;top:2713;width:10;height:20" coordorigin="10725,2713" coordsize="10,20">
              <v:shape style="position:absolute;left:10725;top:2713;width:10;height:20" coordorigin="10725,2713" coordsize="10,20" path="m10725,2732l10735,2732,10735,2713,10725,2713,10725,2732xe" filled="true" fillcolor="#000000" stroked="false">
                <v:path arrowok="t"/>
                <v:fill type="solid"/>
              </v:shape>
            </v:group>
            <v:group style="position:absolute;left:10725;top:2732;width:10;height:20" coordorigin="10725,2732" coordsize="10,20">
              <v:shape style="position:absolute;left:10725;top:2732;width:10;height:20" coordorigin="10725,2732" coordsize="10,20" path="m10725,2751l10735,2751,10735,2732,10725,2732,10725,2751xe" filled="true" fillcolor="#000000" stroked="false">
                <v:path arrowok="t"/>
                <v:fill type="solid"/>
              </v:shape>
            </v:group>
            <v:group style="position:absolute;left:10725;top:2751;width:10;height:20" coordorigin="10725,2751" coordsize="10,20">
              <v:shape style="position:absolute;left:10725;top:2751;width:10;height:20" coordorigin="10725,2751" coordsize="10,20" path="m10725,2771l10735,2771,10735,2751,10725,2751,10725,2771xe" filled="true" fillcolor="#000000" stroked="false">
                <v:path arrowok="t"/>
                <v:fill type="solid"/>
              </v:shape>
            </v:group>
            <v:group style="position:absolute;left:10725;top:2771;width:10;height:20" coordorigin="10725,2771" coordsize="10,20">
              <v:shape style="position:absolute;left:10725;top:2771;width:10;height:20" coordorigin="10725,2771" coordsize="10,20" path="m10725,2790l10735,2790,10735,2771,10725,2771,10725,2790xe" filled="true" fillcolor="#000000" stroked="false">
                <v:path arrowok="t"/>
                <v:fill type="solid"/>
              </v:shape>
            </v:group>
            <v:group style="position:absolute;left:10725;top:2790;width:10;height:20" coordorigin="10725,2790" coordsize="10,20">
              <v:shape style="position:absolute;left:10725;top:2790;width:10;height:20" coordorigin="10725,2790" coordsize="10,20" path="m10725,2809l10735,2809,10735,2790,10725,2790,10725,2809xe" filled="true" fillcolor="#000000" stroked="false">
                <v:path arrowok="t"/>
                <v:fill type="solid"/>
              </v:shape>
            </v:group>
            <v:group style="position:absolute;left:10725;top:2809;width:10;height:20" coordorigin="10725,2809" coordsize="10,20">
              <v:shape style="position:absolute;left:10725;top:2809;width:10;height:20" coordorigin="10725,2809" coordsize="10,20" path="m10725,2828l10735,2828,10735,2809,10725,2809,10725,2828xe" filled="true" fillcolor="#000000" stroked="false">
                <v:path arrowok="t"/>
                <v:fill type="solid"/>
              </v:shape>
            </v:group>
            <v:group style="position:absolute;left:10725;top:2828;width:10;height:20" coordorigin="10725,2828" coordsize="10,20">
              <v:shape style="position:absolute;left:10725;top:2828;width:10;height:20" coordorigin="10725,2828" coordsize="10,20" path="m10725,2847l10735,2847,10735,2828,10725,2828,10725,2847xe" filled="true" fillcolor="#000000" stroked="false">
                <v:path arrowok="t"/>
                <v:fill type="solid"/>
              </v:shape>
            </v:group>
            <v:group style="position:absolute;left:10725;top:2847;width:10;height:20" coordorigin="10725,2847" coordsize="10,20">
              <v:shape style="position:absolute;left:10725;top:2847;width:10;height:20" coordorigin="10725,2847" coordsize="10,20" path="m10725,2867l10735,2867,10735,2847,10725,2847,10725,2867xe" filled="true" fillcolor="#000000" stroked="false">
                <v:path arrowok="t"/>
                <v:fill type="solid"/>
              </v:shape>
            </v:group>
            <v:group style="position:absolute;left:10725;top:2867;width:10;height:20" coordorigin="10725,2867" coordsize="10,20">
              <v:shape style="position:absolute;left:10725;top:2867;width:10;height:20" coordorigin="10725,2867" coordsize="10,20" path="m10725,2886l10735,2886,10735,2867,10725,2867,10725,2886xe" filled="true" fillcolor="#000000" stroked="false">
                <v:path arrowok="t"/>
                <v:fill type="solid"/>
              </v:shape>
            </v:group>
            <v:group style="position:absolute;left:10725;top:2886;width:10;height:20" coordorigin="10725,2886" coordsize="10,20">
              <v:shape style="position:absolute;left:10725;top:2886;width:10;height:20" coordorigin="10725,2886" coordsize="10,20" path="m10725,2905l10735,2905,10735,2886,10725,2886,10725,2905xe" filled="true" fillcolor="#000000" stroked="false">
                <v:path arrowok="t"/>
                <v:fill type="solid"/>
              </v:shape>
            </v:group>
            <v:group style="position:absolute;left:10725;top:2905;width:10;height:20" coordorigin="10725,2905" coordsize="10,20">
              <v:shape style="position:absolute;left:10725;top:2905;width:10;height:20" coordorigin="10725,2905" coordsize="10,20" path="m10725,2924l10735,2924,10735,2905,10725,2905,10725,2924xe" filled="true" fillcolor="#000000" stroked="false">
                <v:path arrowok="t"/>
                <v:fill type="solid"/>
              </v:shape>
            </v:group>
            <v:group style="position:absolute;left:10725;top:2924;width:10;height:20" coordorigin="10725,2924" coordsize="10,20">
              <v:shape style="position:absolute;left:10725;top:2924;width:10;height:20" coordorigin="10725,2924" coordsize="10,20" path="m10725,2943l10735,2943,10735,2924,10725,2924,10725,2943xe" filled="true" fillcolor="#000000" stroked="false">
                <v:path arrowok="t"/>
                <v:fill type="solid"/>
              </v:shape>
            </v:group>
            <v:group style="position:absolute;left:10725;top:2943;width:10;height:20" coordorigin="10725,2943" coordsize="10,20">
              <v:shape style="position:absolute;left:10725;top:2943;width:10;height:20" coordorigin="10725,2943" coordsize="10,20" path="m10725,2963l10735,2963,10735,2943,10725,2943,10725,2963xe" filled="true" fillcolor="#000000" stroked="false">
                <v:path arrowok="t"/>
                <v:fill type="solid"/>
              </v:shape>
            </v:group>
            <v:group style="position:absolute;left:10725;top:2963;width:10;height:20" coordorigin="10725,2963" coordsize="10,20">
              <v:shape style="position:absolute;left:10725;top:2963;width:10;height:20" coordorigin="10725,2963" coordsize="10,20" path="m10725,2982l10735,2982,10735,2963,10725,2963,10725,2982xe" filled="true" fillcolor="#000000" stroked="false">
                <v:path arrowok="t"/>
                <v:fill type="solid"/>
              </v:shape>
            </v:group>
            <v:group style="position:absolute;left:10725;top:2982;width:10;height:20" coordorigin="10725,2982" coordsize="10,20">
              <v:shape style="position:absolute;left:10725;top:2982;width:10;height:20" coordorigin="10725,2982" coordsize="10,20" path="m10725,3001l10735,3001,10735,2982,10725,2982,10725,3001xe" filled="true" fillcolor="#000000" stroked="false">
                <v:path arrowok="t"/>
                <v:fill type="solid"/>
              </v:shape>
            </v:group>
            <v:group style="position:absolute;left:10725;top:3001;width:10;height:20" coordorigin="10725,3001" coordsize="10,20">
              <v:shape style="position:absolute;left:10725;top:3001;width:10;height:20" coordorigin="10725,3001" coordsize="10,20" path="m10725,3020l10735,3020,10735,3001,10725,3001,10725,3020xe" filled="true" fillcolor="#000000" stroked="false">
                <v:path arrowok="t"/>
                <v:fill type="solid"/>
              </v:shape>
            </v:group>
            <v:group style="position:absolute;left:10725;top:3020;width:10;height:20" coordorigin="10725,3020" coordsize="10,20">
              <v:shape style="position:absolute;left:10725;top:3020;width:10;height:20" coordorigin="10725,3020" coordsize="10,20" path="m10725,3039l10735,3039,10735,3020,10725,3020,10725,3039xe" filled="true" fillcolor="#000000" stroked="false">
                <v:path arrowok="t"/>
                <v:fill type="solid"/>
              </v:shape>
            </v:group>
            <v:group style="position:absolute;left:10725;top:3039;width:10;height:20" coordorigin="10725,3039" coordsize="10,20">
              <v:shape style="position:absolute;left:10725;top:3039;width:10;height:20" coordorigin="10725,3039" coordsize="10,20" path="m10725,3059l10735,3059,10735,3039,10725,3039,10725,3059xe" filled="true" fillcolor="#000000" stroked="false">
                <v:path arrowok="t"/>
                <v:fill type="solid"/>
              </v:shape>
            </v:group>
            <v:group style="position:absolute;left:10725;top:3059;width:10;height:20" coordorigin="10725,3059" coordsize="10,20">
              <v:shape style="position:absolute;left:10725;top:3059;width:10;height:20" coordorigin="10725,3059" coordsize="10,20" path="m10725,3078l10735,3078,10735,3059,10725,3059,10725,3078xe" filled="true" fillcolor="#000000" stroked="false">
                <v:path arrowok="t"/>
                <v:fill type="solid"/>
              </v:shape>
            </v:group>
            <v:group style="position:absolute;left:10725;top:3078;width:10;height:20" coordorigin="10725,3078" coordsize="10,20">
              <v:shape style="position:absolute;left:10725;top:3078;width:10;height:20" coordorigin="10725,3078" coordsize="10,20" path="m10725,3097l10735,3097,10735,3078,10725,3078,10725,3097xe" filled="true" fillcolor="#000000" stroked="false">
                <v:path arrowok="t"/>
                <v:fill type="solid"/>
              </v:shape>
            </v:group>
            <v:group style="position:absolute;left:10725;top:3097;width:10;height:20" coordorigin="10725,3097" coordsize="10,20">
              <v:shape style="position:absolute;left:10725;top:3097;width:10;height:20" coordorigin="10725,3097" coordsize="10,20" path="m10725,3116l10735,3116,10735,3097,10725,3097,10725,3116xe" filled="true" fillcolor="#000000" stroked="false">
                <v:path arrowok="t"/>
                <v:fill type="solid"/>
              </v:shape>
            </v:group>
            <v:group style="position:absolute;left:10725;top:3116;width:10;height:20" coordorigin="10725,3116" coordsize="10,20">
              <v:shape style="position:absolute;left:10725;top:3116;width:10;height:20" coordorigin="10725,3116" coordsize="10,20" path="m10725,3135l10735,3135,10735,3116,10725,3116,10725,3135xe" filled="true" fillcolor="#000000" stroked="false">
                <v:path arrowok="t"/>
                <v:fill type="solid"/>
              </v:shape>
            </v:group>
            <v:group style="position:absolute;left:10725;top:3135;width:10;height:20" coordorigin="10725,3135" coordsize="10,20">
              <v:shape style="position:absolute;left:10725;top:3135;width:10;height:20" coordorigin="10725,3135" coordsize="10,20" path="m10725,3155l10735,3155,10735,3135,10725,3135,10725,3155xe" filled="true" fillcolor="#000000" stroked="false">
                <v:path arrowok="t"/>
                <v:fill type="solid"/>
              </v:shape>
            </v:group>
            <v:group style="position:absolute;left:10725;top:3155;width:10;height:20" coordorigin="10725,3155" coordsize="10,20">
              <v:shape style="position:absolute;left:10725;top:3155;width:10;height:20" coordorigin="10725,3155" coordsize="10,20" path="m10725,3174l10735,3174,10735,3155,10725,3155,10725,3174xe" filled="true" fillcolor="#000000" stroked="false">
                <v:path arrowok="t"/>
                <v:fill type="solid"/>
              </v:shape>
            </v:group>
            <v:group style="position:absolute;left:10725;top:3174;width:10;height:20" coordorigin="10725,3174" coordsize="10,20">
              <v:shape style="position:absolute;left:10725;top:3174;width:10;height:20" coordorigin="10725,3174" coordsize="10,20" path="m10725,3193l10735,3193,10735,3174,10725,3174,10725,3193xe" filled="true" fillcolor="#000000" stroked="false">
                <v:path arrowok="t"/>
                <v:fill type="solid"/>
              </v:shape>
            </v:group>
            <v:group style="position:absolute;left:10725;top:3193;width:10;height:20" coordorigin="10725,3193" coordsize="10,20">
              <v:shape style="position:absolute;left:10725;top:3193;width:10;height:20" coordorigin="10725,3193" coordsize="10,20" path="m10725,3212l10735,3212,10735,3193,10725,3193,10725,3212xe" filled="true" fillcolor="#000000" stroked="false">
                <v:path arrowok="t"/>
                <v:fill type="solid"/>
              </v:shape>
            </v:group>
            <v:group style="position:absolute;left:10725;top:3212;width:10;height:20" coordorigin="10725,3212" coordsize="10,20">
              <v:shape style="position:absolute;left:10725;top:3212;width:10;height:20" coordorigin="10725,3212" coordsize="10,20" path="m10725,3231l10735,3231,10735,3212,10725,3212,10725,3231xe" filled="true" fillcolor="#000000" stroked="false">
                <v:path arrowok="t"/>
                <v:fill type="solid"/>
              </v:shape>
            </v:group>
            <v:group style="position:absolute;left:10725;top:3231;width:10;height:20" coordorigin="10725,3231" coordsize="10,20">
              <v:shape style="position:absolute;left:10725;top:3231;width:10;height:20" coordorigin="10725,3231" coordsize="10,20" path="m10725,3251l10735,3251,10735,3231,10725,3231,10725,3251xe" filled="true" fillcolor="#000000" stroked="false">
                <v:path arrowok="t"/>
                <v:fill type="solid"/>
              </v:shape>
            </v:group>
            <v:group style="position:absolute;left:10725;top:3251;width:10;height:20" coordorigin="10725,3251" coordsize="10,20">
              <v:shape style="position:absolute;left:10725;top:3251;width:10;height:20" coordorigin="10725,3251" coordsize="10,20" path="m10725,3270l10735,3270,10735,3251,10725,3251,10725,3270xe" filled="true" fillcolor="#000000" stroked="false">
                <v:path arrowok="t"/>
                <v:fill type="solid"/>
              </v:shape>
            </v:group>
            <v:group style="position:absolute;left:10725;top:3270;width:10;height:20" coordorigin="10725,3270" coordsize="10,20">
              <v:shape style="position:absolute;left:10725;top:3270;width:10;height:20" coordorigin="10725,3270" coordsize="10,20" path="m10725,3289l10735,3289,10735,3270,10725,3270,10725,3289xe" filled="true" fillcolor="#000000" stroked="false">
                <v:path arrowok="t"/>
                <v:fill type="solid"/>
              </v:shape>
            </v:group>
            <v:group style="position:absolute;left:10725;top:3289;width:10;height:20" coordorigin="10725,3289" coordsize="10,20">
              <v:shape style="position:absolute;left:10725;top:3289;width:10;height:20" coordorigin="10725,3289" coordsize="10,20" path="m10725,3308l10735,3308,10735,3289,10725,3289,10725,3308xe" filled="true" fillcolor="#000000" stroked="false">
                <v:path arrowok="t"/>
                <v:fill type="solid"/>
              </v:shape>
            </v:group>
            <v:group style="position:absolute;left:10725;top:3308;width:10;height:20" coordorigin="10725,3308" coordsize="10,20">
              <v:shape style="position:absolute;left:10725;top:3308;width:10;height:20" coordorigin="10725,3308" coordsize="10,20" path="m10725,3327l10735,3327,10735,3308,10725,3308,10725,3327xe" filled="true" fillcolor="#000000" stroked="false">
                <v:path arrowok="t"/>
                <v:fill type="solid"/>
              </v:shape>
            </v:group>
            <v:group style="position:absolute;left:10725;top:3327;width:10;height:20" coordorigin="10725,3327" coordsize="10,20">
              <v:shape style="position:absolute;left:10725;top:3327;width:10;height:20" coordorigin="10725,3327" coordsize="10,20" path="m10725,3347l10735,3347,10735,3327,10725,3327,10725,3347xe" filled="true" fillcolor="#000000" stroked="false">
                <v:path arrowok="t"/>
                <v:fill type="solid"/>
              </v:shape>
            </v:group>
            <v:group style="position:absolute;left:10725;top:3347;width:10;height:20" coordorigin="10725,3347" coordsize="10,20">
              <v:shape style="position:absolute;left:10725;top:3347;width:10;height:20" coordorigin="10725,3347" coordsize="10,20" path="m10725,3366l10735,3366,10735,3347,10725,3347,10725,3366xe" filled="true" fillcolor="#000000" stroked="false">
                <v:path arrowok="t"/>
                <v:fill type="solid"/>
              </v:shape>
            </v:group>
            <v:group style="position:absolute;left:10725;top:3366;width:10;height:20" coordorigin="10725,3366" coordsize="10,20">
              <v:shape style="position:absolute;left:10725;top:3366;width:10;height:20" coordorigin="10725,3366" coordsize="10,20" path="m10725,3385l10735,3385,10735,3366,10725,3366,10725,3385xe" filled="true" fillcolor="#000000" stroked="false">
                <v:path arrowok="t"/>
                <v:fill type="solid"/>
              </v:shape>
            </v:group>
            <v:group style="position:absolute;left:10725;top:3385;width:10;height:20" coordorigin="10725,3385" coordsize="10,20">
              <v:shape style="position:absolute;left:10725;top:3385;width:10;height:20" coordorigin="10725,3385" coordsize="10,20" path="m10725,3404l10735,3404,10735,3385,10725,3385,10725,3404xe" filled="true" fillcolor="#000000" stroked="false">
                <v:path arrowok="t"/>
                <v:fill type="solid"/>
              </v:shape>
            </v:group>
            <v:group style="position:absolute;left:10725;top:3404;width:10;height:20" coordorigin="10725,3404" coordsize="10,20">
              <v:shape style="position:absolute;left:10725;top:3404;width:10;height:20" coordorigin="10725,3404" coordsize="10,20" path="m10725,3423l10735,3423,10735,3404,10725,3404,10725,3423xe" filled="true" fillcolor="#000000" stroked="false">
                <v:path arrowok="t"/>
                <v:fill type="solid"/>
              </v:shape>
            </v:group>
            <v:group style="position:absolute;left:10725;top:3423;width:10;height:20" coordorigin="10725,3423" coordsize="10,20">
              <v:shape style="position:absolute;left:10725;top:3423;width:10;height:20" coordorigin="10725,3423" coordsize="10,20" path="m10725,3443l10735,3443,10735,3423,10725,3423,10725,3443xe" filled="true" fillcolor="#000000" stroked="false">
                <v:path arrowok="t"/>
                <v:fill type="solid"/>
              </v:shape>
            </v:group>
            <v:group style="position:absolute;left:10725;top:3443;width:10;height:20" coordorigin="10725,3443" coordsize="10,20">
              <v:shape style="position:absolute;left:10725;top:3443;width:10;height:20" coordorigin="10725,3443" coordsize="10,20" path="m10725,3462l10735,3462,10735,3443,10725,3443,10725,3462xe" filled="true" fillcolor="#000000" stroked="false">
                <v:path arrowok="t"/>
                <v:fill type="solid"/>
              </v:shape>
            </v:group>
            <v:group style="position:absolute;left:10725;top:3462;width:10;height:20" coordorigin="10725,3462" coordsize="10,20">
              <v:shape style="position:absolute;left:10725;top:3462;width:10;height:20" coordorigin="10725,3462" coordsize="10,20" path="m10725,3481l10735,3481,10735,3462,10725,3462,10725,3481xe" filled="true" fillcolor="#000000" stroked="false">
                <v:path arrowok="t"/>
                <v:fill type="solid"/>
              </v:shape>
            </v:group>
            <v:group style="position:absolute;left:10725;top:3481;width:10;height:20" coordorigin="10725,3481" coordsize="10,20">
              <v:shape style="position:absolute;left:10725;top:3481;width:10;height:20" coordorigin="10725,3481" coordsize="10,20" path="m10725,3500l10735,3500,10735,3481,10725,3481,10725,3500xe" filled="true" fillcolor="#000000" stroked="false">
                <v:path arrowok="t"/>
                <v:fill type="solid"/>
              </v:shape>
            </v:group>
            <v:group style="position:absolute;left:10725;top:3500;width:10;height:20" coordorigin="10725,3500" coordsize="10,20">
              <v:shape style="position:absolute;left:10725;top:3500;width:10;height:20" coordorigin="10725,3500" coordsize="10,20" path="m10725,3519l10735,3519,10735,3500,10725,3500,10725,3519xe" filled="true" fillcolor="#000000" stroked="false">
                <v:path arrowok="t"/>
                <v:fill type="solid"/>
              </v:shape>
            </v:group>
            <v:group style="position:absolute;left:10725;top:3519;width:10;height:20" coordorigin="10725,3519" coordsize="10,20">
              <v:shape style="position:absolute;left:10725;top:3519;width:10;height:20" coordorigin="10725,3519" coordsize="10,20" path="m10725,3539l10735,3539,10735,3519,10725,3519,10725,3539xe" filled="true" fillcolor="#000000" stroked="false">
                <v:path arrowok="t"/>
                <v:fill type="solid"/>
              </v:shape>
            </v:group>
            <v:group style="position:absolute;left:10725;top:3539;width:10;height:20" coordorigin="10725,3539" coordsize="10,20">
              <v:shape style="position:absolute;left:10725;top:3539;width:10;height:20" coordorigin="10725,3539" coordsize="10,20" path="m10725,3558l10735,3558,10735,3539,10725,3539,10725,3558xe" filled="true" fillcolor="#000000" stroked="false">
                <v:path arrowok="t"/>
                <v:fill type="solid"/>
              </v:shape>
            </v:group>
            <v:group style="position:absolute;left:10725;top:3558;width:10;height:20" coordorigin="10725,3558" coordsize="10,20">
              <v:shape style="position:absolute;left:10725;top:3558;width:10;height:20" coordorigin="10725,3558" coordsize="10,20" path="m10725,3577l10735,3577,10735,3558,10725,3558,10725,3577xe" filled="true" fillcolor="#000000" stroked="false">
                <v:path arrowok="t"/>
                <v:fill type="solid"/>
              </v:shape>
            </v:group>
            <v:group style="position:absolute;left:10725;top:3577;width:10;height:20" coordorigin="10725,3577" coordsize="10,20">
              <v:shape style="position:absolute;left:10725;top:3577;width:10;height:20" coordorigin="10725,3577" coordsize="10,20" path="m10725,3596l10735,3596,10735,3577,10725,3577,10725,3596xe" filled="true" fillcolor="#000000" stroked="false">
                <v:path arrowok="t"/>
                <v:fill type="solid"/>
              </v:shape>
            </v:group>
            <v:group style="position:absolute;left:10725;top:3596;width:10;height:20" coordorigin="10725,3596" coordsize="10,20">
              <v:shape style="position:absolute;left:10725;top:3596;width:10;height:20" coordorigin="10725,3596" coordsize="10,20" path="m10725,3615l10735,3615,10735,3596,10725,3596,10725,3615xe" filled="true" fillcolor="#000000" stroked="false">
                <v:path arrowok="t"/>
                <v:fill type="solid"/>
              </v:shape>
            </v:group>
            <v:group style="position:absolute;left:10725;top:3615;width:10;height:20" coordorigin="10725,3615" coordsize="10,20">
              <v:shape style="position:absolute;left:10725;top:3615;width:10;height:20" coordorigin="10725,3615" coordsize="10,20" path="m10725,3635l10735,3635,10735,3615,10725,3615,10725,3635xe" filled="true" fillcolor="#000000" stroked="false">
                <v:path arrowok="t"/>
                <v:fill type="solid"/>
              </v:shape>
            </v:group>
            <v:group style="position:absolute;left:10725;top:3635;width:10;height:20" coordorigin="10725,3635" coordsize="10,20">
              <v:shape style="position:absolute;left:10725;top:3635;width:10;height:20" coordorigin="10725,3635" coordsize="10,20" path="m10725,3654l10735,3654,10735,3635,10725,3635,10725,3654xe" filled="true" fillcolor="#000000" stroked="false">
                <v:path arrowok="t"/>
                <v:fill type="solid"/>
              </v:shape>
            </v:group>
            <v:group style="position:absolute;left:10725;top:3654;width:10;height:20" coordorigin="10725,3654" coordsize="10,20">
              <v:shape style="position:absolute;left:10725;top:3654;width:10;height:20" coordorigin="10725,3654" coordsize="10,20" path="m10725,3673l10735,3673,10735,3654,10725,3654,10725,3673xe" filled="true" fillcolor="#000000" stroked="false">
                <v:path arrowok="t"/>
                <v:fill type="solid"/>
              </v:shape>
            </v:group>
            <v:group style="position:absolute;left:10725;top:3673;width:10;height:20" coordorigin="10725,3673" coordsize="10,20">
              <v:shape style="position:absolute;left:10725;top:3673;width:10;height:20" coordorigin="10725,3673" coordsize="10,20" path="m10725,3692l10735,3692,10735,3673,10725,3673,10725,3692xe" filled="true" fillcolor="#000000" stroked="false">
                <v:path arrowok="t"/>
                <v:fill type="solid"/>
              </v:shape>
            </v:group>
            <v:group style="position:absolute;left:10725;top:3692;width:10;height:20" coordorigin="10725,3692" coordsize="10,20">
              <v:shape style="position:absolute;left:10725;top:3692;width:10;height:20" coordorigin="10725,3692" coordsize="10,20" path="m10725,3711l10735,3711,10735,3692,10725,3692,10725,3711xe" filled="true" fillcolor="#000000" stroked="false">
                <v:path arrowok="t"/>
                <v:fill type="solid"/>
              </v:shape>
            </v:group>
            <v:group style="position:absolute;left:10725;top:3711;width:10;height:20" coordorigin="10725,3711" coordsize="10,20">
              <v:shape style="position:absolute;left:10725;top:3711;width:10;height:20" coordorigin="10725,3711" coordsize="10,20" path="m10725,3731l10735,3731,10735,3711,10725,3711,10725,3731xe" filled="true" fillcolor="#000000" stroked="false">
                <v:path arrowok="t"/>
                <v:fill type="solid"/>
              </v:shape>
            </v:group>
            <v:group style="position:absolute;left:10725;top:3731;width:10;height:20" coordorigin="10725,3731" coordsize="10,20">
              <v:shape style="position:absolute;left:10725;top:3731;width:10;height:20" coordorigin="10725,3731" coordsize="10,20" path="m10725,3750l10735,3750,10735,3731,10725,3731,10725,3750xe" filled="true" fillcolor="#000000" stroked="false">
                <v:path arrowok="t"/>
                <v:fill type="solid"/>
              </v:shape>
            </v:group>
            <v:group style="position:absolute;left:10725;top:3750;width:10;height:20" coordorigin="10725,3750" coordsize="10,20">
              <v:shape style="position:absolute;left:10725;top:3750;width:10;height:20" coordorigin="10725,3750" coordsize="10,20" path="m10725,3769l10735,3769,10735,3750,10725,3750,10725,3769xe" filled="true" fillcolor="#000000" stroked="false">
                <v:path arrowok="t"/>
                <v:fill type="solid"/>
              </v:shape>
            </v:group>
            <v:group style="position:absolute;left:10725;top:3769;width:10;height:20" coordorigin="10725,3769" coordsize="10,20">
              <v:shape style="position:absolute;left:10725;top:3769;width:10;height:20" coordorigin="10725,3769" coordsize="10,20" path="m10725,3788l10735,3788,10735,3769,10725,3769,10725,3788xe" filled="true" fillcolor="#000000" stroked="false">
                <v:path arrowok="t"/>
                <v:fill type="solid"/>
              </v:shape>
            </v:group>
            <v:group style="position:absolute;left:10725;top:3788;width:10;height:20" coordorigin="10725,3788" coordsize="10,20">
              <v:shape style="position:absolute;left:10725;top:3788;width:10;height:20" coordorigin="10725,3788" coordsize="10,20" path="m10725,3807l10735,3807,10735,3788,10725,3788,10725,3807xe" filled="true" fillcolor="#000000" stroked="false">
                <v:path arrowok="t"/>
                <v:fill type="solid"/>
              </v:shape>
            </v:group>
            <v:group style="position:absolute;left:10725;top:3807;width:10;height:20" coordorigin="10725,3807" coordsize="10,20">
              <v:shape style="position:absolute;left:10725;top:3807;width:10;height:20" coordorigin="10725,3807" coordsize="10,20" path="m10725,3827l10735,3827,10735,3807,10725,3807,10725,3827xe" filled="true" fillcolor="#000000" stroked="false">
                <v:path arrowok="t"/>
                <v:fill type="solid"/>
              </v:shape>
            </v:group>
            <v:group style="position:absolute;left:10725;top:3827;width:10;height:20" coordorigin="10725,3827" coordsize="10,20">
              <v:shape style="position:absolute;left:10725;top:3827;width:10;height:20" coordorigin="10725,3827" coordsize="10,20" path="m10725,3846l10735,3846,10735,3827,10725,3827,10725,3846xe" filled="true" fillcolor="#000000" stroked="false">
                <v:path arrowok="t"/>
                <v:fill type="solid"/>
              </v:shape>
            </v:group>
            <v:group style="position:absolute;left:10725;top:3846;width:10;height:20" coordorigin="10725,3846" coordsize="10,20">
              <v:shape style="position:absolute;left:10725;top:3846;width:10;height:20" coordorigin="10725,3846" coordsize="10,20" path="m10725,3865l10735,3865,10735,3846,10725,3846,10725,3865xe" filled="true" fillcolor="#000000" stroked="false">
                <v:path arrowok="t"/>
                <v:fill type="solid"/>
              </v:shape>
            </v:group>
            <v:group style="position:absolute;left:10725;top:3865;width:10;height:20" coordorigin="10725,3865" coordsize="10,20">
              <v:shape style="position:absolute;left:10725;top:3865;width:10;height:20" coordorigin="10725,3865" coordsize="10,20" path="m10725,3884l10735,3884,10735,3865,10725,3865,10725,3884xe" filled="true" fillcolor="#000000" stroked="false">
                <v:path arrowok="t"/>
                <v:fill type="solid"/>
              </v:shape>
            </v:group>
            <v:group style="position:absolute;left:10725;top:3884;width:10;height:20" coordorigin="10725,3884" coordsize="10,20">
              <v:shape style="position:absolute;left:10725;top:3884;width:10;height:20" coordorigin="10725,3884" coordsize="10,20" path="m10725,3903l10735,3903,10735,3884,10725,3884,10725,3903xe" filled="true" fillcolor="#000000" stroked="false">
                <v:path arrowok="t"/>
                <v:fill type="solid"/>
              </v:shape>
            </v:group>
            <v:group style="position:absolute;left:10725;top:3903;width:10;height:20" coordorigin="10725,3903" coordsize="10,20">
              <v:shape style="position:absolute;left:10725;top:3903;width:10;height:20" coordorigin="10725,3903" coordsize="10,20" path="m10725,3923l10735,3923,10735,3903,10725,3903,10725,3923xe" filled="true" fillcolor="#000000" stroked="false">
                <v:path arrowok="t"/>
                <v:fill type="solid"/>
              </v:shape>
            </v:group>
            <v:group style="position:absolute;left:10725;top:3923;width:10;height:20" coordorigin="10725,3923" coordsize="10,20">
              <v:shape style="position:absolute;left:10725;top:3923;width:10;height:20" coordorigin="10725,3923" coordsize="10,20" path="m10725,3942l10735,3942,10735,3923,10725,3923,10725,3942xe" filled="true" fillcolor="#000000" stroked="false">
                <v:path arrowok="t"/>
                <v:fill type="solid"/>
              </v:shape>
            </v:group>
            <v:group style="position:absolute;left:10725;top:3942;width:10;height:20" coordorigin="10725,3942" coordsize="10,20">
              <v:shape style="position:absolute;left:10725;top:3942;width:10;height:20" coordorigin="10725,3942" coordsize="10,20" path="m10725,3961l10735,3961,10735,3942,10725,3942,10725,3961xe" filled="true" fillcolor="#000000" stroked="false">
                <v:path arrowok="t"/>
                <v:fill type="solid"/>
              </v:shape>
            </v:group>
            <v:group style="position:absolute;left:10725;top:3965;width:10;height:2" coordorigin="10725,3965" coordsize="10,2">
              <v:shape style="position:absolute;left:10725;top:3965;width:10;height:2" coordorigin="10725,3965" coordsize="10,0" path="m10725,3965l10735,3965e" filled="false" stroked="true" strokeweight=".36002pt" strokecolor="#000000">
                <v:path arrowok="t"/>
              </v:shape>
              <v:shape style="position:absolute;left:2950;top:3968;width:1112;height:10" type="#_x0000_t75" stroked="false">
                <v:imagedata r:id="rId140" o:title=""/>
              </v:shape>
              <v:shape style="position:absolute;left:4057;top:3968;width:1140;height:10" type="#_x0000_t75" stroked="false">
                <v:imagedata r:id="rId141" o:title=""/>
              </v:shape>
              <v:shape style="position:absolute;left:5192;top:3968;width:3690;height:10" type="#_x0000_t75" stroked="false">
                <v:imagedata r:id="rId132" o:title=""/>
              </v:shape>
              <v:shape style="position:absolute;left:8877;top:3968;width:725;height:10" type="#_x0000_t75" stroked="false">
                <v:imagedata r:id="rId133" o:title=""/>
              </v:shape>
              <v:shape style="position:absolute;left:9597;top:3968;width:1702;height:10" type="#_x0000_t75" stroked="false">
                <v:imagedata r:id="rId134" o:title=""/>
              </v:shape>
            </v:group>
            <v:group style="position:absolute;left:4062;top:3978;width:10;height:20" coordorigin="4062,3978" coordsize="10,20">
              <v:shape style="position:absolute;left:4062;top:3978;width:10;height:20" coordorigin="4062,3978" coordsize="10,20" path="m4062,3997l4071,3997,4071,3978,4062,3978,4062,3997xe" filled="true" fillcolor="#000000" stroked="false">
                <v:path arrowok="t"/>
                <v:fill type="solid"/>
              </v:shape>
            </v:group>
            <v:group style="position:absolute;left:4062;top:3997;width:10;height:20" coordorigin="4062,3997" coordsize="10,20">
              <v:shape style="position:absolute;left:4062;top:3997;width:10;height:20" coordorigin="4062,3997" coordsize="10,20" path="m4062,4016l4071,4016,4071,3997,4062,3997,4062,4016xe" filled="true" fillcolor="#000000" stroked="false">
                <v:path arrowok="t"/>
                <v:fill type="solid"/>
              </v:shape>
            </v:group>
            <v:group style="position:absolute;left:4062;top:4016;width:10;height:20" coordorigin="4062,4016" coordsize="10,20">
              <v:shape style="position:absolute;left:4062;top:4016;width:10;height:20" coordorigin="4062,4016" coordsize="10,20" path="m4062,4035l4071,4035,4071,4016,4062,4016,4062,4035xe" filled="true" fillcolor="#000000" stroked="false">
                <v:path arrowok="t"/>
                <v:fill type="solid"/>
              </v:shape>
            </v:group>
            <v:group style="position:absolute;left:4062;top:4035;width:10;height:20" coordorigin="4062,4035" coordsize="10,20">
              <v:shape style="position:absolute;left:4062;top:4035;width:10;height:20" coordorigin="4062,4035" coordsize="10,20" path="m4062,4055l4071,4055,4071,4035,4062,4035,4062,4055xe" filled="true" fillcolor="#000000" stroked="false">
                <v:path arrowok="t"/>
                <v:fill type="solid"/>
              </v:shape>
            </v:group>
            <v:group style="position:absolute;left:4062;top:4055;width:10;height:20" coordorigin="4062,4055" coordsize="10,20">
              <v:shape style="position:absolute;left:4062;top:4055;width:10;height:20" coordorigin="4062,4055" coordsize="10,20" path="m4062,4074l4071,4074,4071,4055,4062,4055,4062,4074xe" filled="true" fillcolor="#000000" stroked="false">
                <v:path arrowok="t"/>
                <v:fill type="solid"/>
              </v:shape>
            </v:group>
            <v:group style="position:absolute;left:4062;top:4074;width:10;height:20" coordorigin="4062,4074" coordsize="10,20">
              <v:shape style="position:absolute;left:4062;top:4074;width:10;height:20" coordorigin="4062,4074" coordsize="10,20" path="m4062,4093l4071,4093,4071,4074,4062,4074,4062,4093xe" filled="true" fillcolor="#000000" stroked="false">
                <v:path arrowok="t"/>
                <v:fill type="solid"/>
              </v:shape>
            </v:group>
            <v:group style="position:absolute;left:4062;top:4093;width:10;height:20" coordorigin="4062,4093" coordsize="10,20">
              <v:shape style="position:absolute;left:4062;top:4093;width:10;height:20" coordorigin="4062,4093" coordsize="10,20" path="m4062,4112l4071,4112,4071,4093,4062,4093,4062,4112xe" filled="true" fillcolor="#000000" stroked="false">
                <v:path arrowok="t"/>
                <v:fill type="solid"/>
              </v:shape>
            </v:group>
            <v:group style="position:absolute;left:4062;top:4112;width:10;height:20" coordorigin="4062,4112" coordsize="10,20">
              <v:shape style="position:absolute;left:4062;top:4112;width:10;height:20" coordorigin="4062,4112" coordsize="10,20" path="m4062,4131l4071,4131,4071,4112,4062,4112,4062,4131xe" filled="true" fillcolor="#000000" stroked="false">
                <v:path arrowok="t"/>
                <v:fill type="solid"/>
              </v:shape>
            </v:group>
            <v:group style="position:absolute;left:4062;top:4131;width:10;height:20" coordorigin="4062,4131" coordsize="10,20">
              <v:shape style="position:absolute;left:4062;top:4131;width:10;height:20" coordorigin="4062,4131" coordsize="10,20" path="m4062,4151l4071,4151,4071,4131,4062,4131,4062,4151xe" filled="true" fillcolor="#000000" stroked="false">
                <v:path arrowok="t"/>
                <v:fill type="solid"/>
              </v:shape>
            </v:group>
            <v:group style="position:absolute;left:4062;top:4151;width:10;height:20" coordorigin="4062,4151" coordsize="10,20">
              <v:shape style="position:absolute;left:4062;top:4151;width:10;height:20" coordorigin="4062,4151" coordsize="10,20" path="m4062,4170l4071,4170,4071,4151,4062,4151,4062,4170xe" filled="true" fillcolor="#000000" stroked="false">
                <v:path arrowok="t"/>
                <v:fill type="solid"/>
              </v:shape>
            </v:group>
            <v:group style="position:absolute;left:4062;top:4170;width:10;height:20" coordorigin="4062,4170" coordsize="10,20">
              <v:shape style="position:absolute;left:4062;top:4170;width:10;height:20" coordorigin="4062,4170" coordsize="10,20" path="m4062,4189l4071,4189,4071,4170,4062,4170,4062,4189xe" filled="true" fillcolor="#000000" stroked="false">
                <v:path arrowok="t"/>
                <v:fill type="solid"/>
              </v:shape>
            </v:group>
            <v:group style="position:absolute;left:4062;top:4189;width:10;height:20" coordorigin="4062,4189" coordsize="10,20">
              <v:shape style="position:absolute;left:4062;top:4189;width:10;height:20" coordorigin="4062,4189" coordsize="10,20" path="m4062,4208l4071,4208,4071,4189,4062,4189,4062,4208xe" filled="true" fillcolor="#000000" stroked="false">
                <v:path arrowok="t"/>
                <v:fill type="solid"/>
              </v:shape>
            </v:group>
            <v:group style="position:absolute;left:4062;top:4208;width:10;height:20" coordorigin="4062,4208" coordsize="10,20">
              <v:shape style="position:absolute;left:4062;top:4208;width:10;height:20" coordorigin="4062,4208" coordsize="10,20" path="m4062,4227l4071,4227,4071,4208,4062,4208,4062,4227xe" filled="true" fillcolor="#000000" stroked="false">
                <v:path arrowok="t"/>
                <v:fill type="solid"/>
              </v:shape>
            </v:group>
            <v:group style="position:absolute;left:4062;top:4227;width:10;height:20" coordorigin="4062,4227" coordsize="10,20">
              <v:shape style="position:absolute;left:4062;top:4227;width:10;height:20" coordorigin="4062,4227" coordsize="10,20" path="m4062,4247l4071,4247,4071,4227,4062,4227,4062,4247xe" filled="true" fillcolor="#000000" stroked="false">
                <v:path arrowok="t"/>
                <v:fill type="solid"/>
              </v:shape>
            </v:group>
            <v:group style="position:absolute;left:4062;top:4247;width:10;height:20" coordorigin="4062,4247" coordsize="10,20">
              <v:shape style="position:absolute;left:4062;top:4247;width:10;height:20" coordorigin="4062,4247" coordsize="10,20" path="m4062,4266l4071,4266,4071,4247,4062,4247,4062,4266xe" filled="true" fillcolor="#000000" stroked="false">
                <v:path arrowok="t"/>
                <v:fill type="solid"/>
              </v:shape>
            </v:group>
            <v:group style="position:absolute;left:4062;top:4266;width:10;height:20" coordorigin="4062,4266" coordsize="10,20">
              <v:shape style="position:absolute;left:4062;top:4266;width:10;height:20" coordorigin="4062,4266" coordsize="10,20" path="m4062,4285l4071,4285,4071,4266,4062,4266,4062,4285xe" filled="true" fillcolor="#000000" stroked="false">
                <v:path arrowok="t"/>
                <v:fill type="solid"/>
              </v:shape>
            </v:group>
            <v:group style="position:absolute;left:4062;top:4285;width:10;height:20" coordorigin="4062,4285" coordsize="10,20">
              <v:shape style="position:absolute;left:4062;top:4285;width:10;height:20" coordorigin="4062,4285" coordsize="10,20" path="m4062,4304l4071,4304,4071,4285,4062,4285,4062,4304xe" filled="true" fillcolor="#000000" stroked="false">
                <v:path arrowok="t"/>
                <v:fill type="solid"/>
              </v:shape>
            </v:group>
            <v:group style="position:absolute;left:4062;top:4304;width:10;height:20" coordorigin="4062,4304" coordsize="10,20">
              <v:shape style="position:absolute;left:4062;top:4304;width:10;height:20" coordorigin="4062,4304" coordsize="10,20" path="m4062,4323l4071,4323,4071,4304,4062,4304,4062,4323xe" filled="true" fillcolor="#000000" stroked="false">
                <v:path arrowok="t"/>
                <v:fill type="solid"/>
              </v:shape>
            </v:group>
            <v:group style="position:absolute;left:4062;top:4323;width:10;height:20" coordorigin="4062,4323" coordsize="10,20">
              <v:shape style="position:absolute;left:4062;top:4323;width:10;height:20" coordorigin="4062,4323" coordsize="10,20" path="m4062,4343l4071,4343,4071,4323,4062,4323,4062,4343xe" filled="true" fillcolor="#000000" stroked="false">
                <v:path arrowok="t"/>
                <v:fill type="solid"/>
              </v:shape>
            </v:group>
            <v:group style="position:absolute;left:4062;top:4343;width:10;height:20" coordorigin="4062,4343" coordsize="10,20">
              <v:shape style="position:absolute;left:4062;top:4343;width:10;height:20" coordorigin="4062,4343" coordsize="10,20" path="m4062,4362l4071,4362,4071,4343,4062,4343,4062,4362xe" filled="true" fillcolor="#000000" stroked="false">
                <v:path arrowok="t"/>
                <v:fill type="solid"/>
              </v:shape>
            </v:group>
            <v:group style="position:absolute;left:4062;top:4362;width:10;height:20" coordorigin="4062,4362" coordsize="10,20">
              <v:shape style="position:absolute;left:4062;top:4362;width:10;height:20" coordorigin="4062,4362" coordsize="10,20" path="m4062,4381l4071,4381,4071,4362,4062,4362,4062,4381xe" filled="true" fillcolor="#000000" stroked="false">
                <v:path arrowok="t"/>
                <v:fill type="solid"/>
              </v:shape>
            </v:group>
            <v:group style="position:absolute;left:4062;top:4381;width:10;height:20" coordorigin="4062,4381" coordsize="10,20">
              <v:shape style="position:absolute;left:4062;top:4381;width:10;height:20" coordorigin="4062,4381" coordsize="10,20" path="m4062,4400l4071,4400,4071,4381,4062,4381,4062,4400xe" filled="true" fillcolor="#000000" stroked="false">
                <v:path arrowok="t"/>
                <v:fill type="solid"/>
              </v:shape>
            </v:group>
            <v:group style="position:absolute;left:4062;top:4400;width:10;height:20" coordorigin="4062,4400" coordsize="10,20">
              <v:shape style="position:absolute;left:4062;top:4400;width:10;height:20" coordorigin="4062,4400" coordsize="10,20" path="m4062,4419l4071,4419,4071,4400,4062,4400,4062,4419xe" filled="true" fillcolor="#000000" stroked="false">
                <v:path arrowok="t"/>
                <v:fill type="solid"/>
              </v:shape>
            </v:group>
            <v:group style="position:absolute;left:4062;top:4419;width:10;height:20" coordorigin="4062,4419" coordsize="10,20">
              <v:shape style="position:absolute;left:4062;top:4419;width:10;height:20" coordorigin="4062,4419" coordsize="10,20" path="m4062,4439l4071,4439,4071,4419,4062,4419,4062,4439xe" filled="true" fillcolor="#000000" stroked="false">
                <v:path arrowok="t"/>
                <v:fill type="solid"/>
              </v:shape>
            </v:group>
            <v:group style="position:absolute;left:4062;top:4439;width:10;height:20" coordorigin="4062,4439" coordsize="10,20">
              <v:shape style="position:absolute;left:4062;top:4439;width:10;height:20" coordorigin="4062,4439" coordsize="10,20" path="m4062,4458l4071,4458,4071,4439,4062,4439,4062,4458xe" filled="true" fillcolor="#000000" stroked="false">
                <v:path arrowok="t"/>
                <v:fill type="solid"/>
              </v:shape>
            </v:group>
            <v:group style="position:absolute;left:4062;top:4458;width:10;height:20" coordorigin="4062,4458" coordsize="10,20">
              <v:shape style="position:absolute;left:4062;top:4458;width:10;height:20" coordorigin="4062,4458" coordsize="10,20" path="m4062,4477l4071,4477,4071,4458,4062,4458,4062,4477xe" filled="true" fillcolor="#000000" stroked="false">
                <v:path arrowok="t"/>
                <v:fill type="solid"/>
              </v:shape>
            </v:group>
            <v:group style="position:absolute;left:4062;top:4477;width:10;height:20" coordorigin="4062,4477" coordsize="10,20">
              <v:shape style="position:absolute;left:4062;top:4477;width:10;height:20" coordorigin="4062,4477" coordsize="10,20" path="m4062,4496l4071,4496,4071,4477,4062,4477,4062,4496xe" filled="true" fillcolor="#000000" stroked="false">
                <v:path arrowok="t"/>
                <v:fill type="solid"/>
              </v:shape>
            </v:group>
            <v:group style="position:absolute;left:4062;top:4496;width:10;height:20" coordorigin="4062,4496" coordsize="10,20">
              <v:shape style="position:absolute;left:4062;top:4496;width:10;height:20" coordorigin="4062,4496" coordsize="10,20" path="m4062,4515l4071,4515,4071,4496,4062,4496,4062,4515xe" filled="true" fillcolor="#000000" stroked="false">
                <v:path arrowok="t"/>
                <v:fill type="solid"/>
              </v:shape>
            </v:group>
            <v:group style="position:absolute;left:4062;top:4515;width:10;height:20" coordorigin="4062,4515" coordsize="10,20">
              <v:shape style="position:absolute;left:4062;top:4515;width:10;height:20" coordorigin="4062,4515" coordsize="10,20" path="m4062,4535l4071,4535,4071,4515,4062,4515,4062,4535xe" filled="true" fillcolor="#000000" stroked="false">
                <v:path arrowok="t"/>
                <v:fill type="solid"/>
              </v:shape>
            </v:group>
            <v:group style="position:absolute;left:4062;top:4535;width:10;height:20" coordorigin="4062,4535" coordsize="10,20">
              <v:shape style="position:absolute;left:4062;top:4535;width:10;height:20" coordorigin="4062,4535" coordsize="10,20" path="m4062,4554l4071,4554,4071,4535,4062,4535,4062,4554xe" filled="true" fillcolor="#000000" stroked="false">
                <v:path arrowok="t"/>
                <v:fill type="solid"/>
              </v:shape>
            </v:group>
            <v:group style="position:absolute;left:4062;top:4554;width:10;height:20" coordorigin="4062,4554" coordsize="10,20">
              <v:shape style="position:absolute;left:4062;top:4554;width:10;height:20" coordorigin="4062,4554" coordsize="10,20" path="m4062,4573l4071,4573,4071,4554,4062,4554,4062,4573xe" filled="true" fillcolor="#000000" stroked="false">
                <v:path arrowok="t"/>
                <v:fill type="solid"/>
              </v:shape>
            </v:group>
            <v:group style="position:absolute;left:4062;top:4573;width:10;height:20" coordorigin="4062,4573" coordsize="10,20">
              <v:shape style="position:absolute;left:4062;top:4573;width:10;height:20" coordorigin="4062,4573" coordsize="10,20" path="m4062,4592l4071,4592,4071,4573,4062,4573,4062,4592xe" filled="true" fillcolor="#000000" stroked="false">
                <v:path arrowok="t"/>
                <v:fill type="solid"/>
              </v:shape>
            </v:group>
            <v:group style="position:absolute;left:4062;top:4592;width:10;height:20" coordorigin="4062,4592" coordsize="10,20">
              <v:shape style="position:absolute;left:4062;top:4592;width:10;height:20" coordorigin="4062,4592" coordsize="10,20" path="m4062,4611l4071,4611,4071,4592,4062,4592,4062,4611xe" filled="true" fillcolor="#000000" stroked="false">
                <v:path arrowok="t"/>
                <v:fill type="solid"/>
              </v:shape>
            </v:group>
            <v:group style="position:absolute;left:4062;top:4611;width:10;height:20" coordorigin="4062,4611" coordsize="10,20">
              <v:shape style="position:absolute;left:4062;top:4611;width:10;height:20" coordorigin="4062,4611" coordsize="10,20" path="m4062,4631l4071,4631,4071,4611,4062,4611,4062,4631xe" filled="true" fillcolor="#000000" stroked="false">
                <v:path arrowok="t"/>
                <v:fill type="solid"/>
              </v:shape>
            </v:group>
            <v:group style="position:absolute;left:4062;top:4631;width:10;height:20" coordorigin="4062,4631" coordsize="10,20">
              <v:shape style="position:absolute;left:4062;top:4631;width:10;height:20" coordorigin="4062,4631" coordsize="10,20" path="m4062,4650l4071,4650,4071,4631,4062,4631,4062,4650xe" filled="true" fillcolor="#000000" stroked="false">
                <v:path arrowok="t"/>
                <v:fill type="solid"/>
              </v:shape>
            </v:group>
            <v:group style="position:absolute;left:4062;top:4650;width:10;height:20" coordorigin="4062,4650" coordsize="10,20">
              <v:shape style="position:absolute;left:4062;top:4650;width:10;height:20" coordorigin="4062,4650" coordsize="10,20" path="m4062,4669l4071,4669,4071,4650,4062,4650,4062,4669xe" filled="true" fillcolor="#000000" stroked="false">
                <v:path arrowok="t"/>
                <v:fill type="solid"/>
              </v:shape>
            </v:group>
            <v:group style="position:absolute;left:4062;top:4669;width:10;height:20" coordorigin="4062,4669" coordsize="10,20">
              <v:shape style="position:absolute;left:4062;top:4669;width:10;height:20" coordorigin="4062,4669" coordsize="10,20" path="m4062,4688l4071,4688,4071,4669,4062,4669,4062,4688xe" filled="true" fillcolor="#000000" stroked="false">
                <v:path arrowok="t"/>
                <v:fill type="solid"/>
              </v:shape>
            </v:group>
            <v:group style="position:absolute;left:4062;top:4688;width:10;height:20" coordorigin="4062,4688" coordsize="10,20">
              <v:shape style="position:absolute;left:4062;top:4688;width:10;height:20" coordorigin="4062,4688" coordsize="10,20" path="m4062,4707l4071,4707,4071,4688,4062,4688,4062,4707xe" filled="true" fillcolor="#000000" stroked="false">
                <v:path arrowok="t"/>
                <v:fill type="solid"/>
              </v:shape>
            </v:group>
            <v:group style="position:absolute;left:4062;top:4707;width:10;height:20" coordorigin="4062,4707" coordsize="10,20">
              <v:shape style="position:absolute;left:4062;top:4707;width:10;height:20" coordorigin="4062,4707" coordsize="10,20" path="m4062,4727l4071,4727,4071,4707,4062,4707,4062,4727xe" filled="true" fillcolor="#000000" stroked="false">
                <v:path arrowok="t"/>
                <v:fill type="solid"/>
              </v:shape>
            </v:group>
            <v:group style="position:absolute;left:4062;top:4727;width:10;height:20" coordorigin="4062,4727" coordsize="10,20">
              <v:shape style="position:absolute;left:4062;top:4727;width:10;height:20" coordorigin="4062,4727" coordsize="10,20" path="m4062,4746l4071,4746,4071,4727,4062,4727,4062,4746xe" filled="true" fillcolor="#000000" stroked="false">
                <v:path arrowok="t"/>
                <v:fill type="solid"/>
              </v:shape>
            </v:group>
            <v:group style="position:absolute;left:4062;top:4746;width:10;height:20" coordorigin="4062,4746" coordsize="10,20">
              <v:shape style="position:absolute;left:4062;top:4746;width:10;height:20" coordorigin="4062,4746" coordsize="10,20" path="m4062,4765l4071,4765,4071,4746,4062,4746,4062,4765xe" filled="true" fillcolor="#000000" stroked="false">
                <v:path arrowok="t"/>
                <v:fill type="solid"/>
              </v:shape>
            </v:group>
            <v:group style="position:absolute;left:4062;top:4765;width:10;height:20" coordorigin="4062,4765" coordsize="10,20">
              <v:shape style="position:absolute;left:4062;top:4765;width:10;height:20" coordorigin="4062,4765" coordsize="10,20" path="m4062,4784l4071,4784,4071,4765,4062,4765,4062,4784xe" filled="true" fillcolor="#000000" stroked="false">
                <v:path arrowok="t"/>
                <v:fill type="solid"/>
              </v:shape>
            </v:group>
            <v:group style="position:absolute;left:4062;top:4784;width:10;height:20" coordorigin="4062,4784" coordsize="10,20">
              <v:shape style="position:absolute;left:4062;top:4784;width:10;height:20" coordorigin="4062,4784" coordsize="10,20" path="m4062,4803l4071,4803,4071,4784,4062,4784,4062,4803xe" filled="true" fillcolor="#000000" stroked="false">
                <v:path arrowok="t"/>
                <v:fill type="solid"/>
              </v:shape>
            </v:group>
            <v:group style="position:absolute;left:4062;top:4803;width:10;height:20" coordorigin="4062,4803" coordsize="10,20">
              <v:shape style="position:absolute;left:4062;top:4803;width:10;height:20" coordorigin="4062,4803" coordsize="10,20" path="m4062,4823l4071,4823,4071,4803,4062,4803,4062,4823xe" filled="true" fillcolor="#000000" stroked="false">
                <v:path arrowok="t"/>
                <v:fill type="solid"/>
              </v:shape>
            </v:group>
            <v:group style="position:absolute;left:4062;top:4823;width:10;height:20" coordorigin="4062,4823" coordsize="10,20">
              <v:shape style="position:absolute;left:4062;top:4823;width:10;height:20" coordorigin="4062,4823" coordsize="10,20" path="m4062,4842l4071,4842,4071,4823,4062,4823,4062,4842xe" filled="true" fillcolor="#000000" stroked="false">
                <v:path arrowok="t"/>
                <v:fill type="solid"/>
              </v:shape>
            </v:group>
            <v:group style="position:absolute;left:4062;top:4842;width:10;height:20" coordorigin="4062,4842" coordsize="10,20">
              <v:shape style="position:absolute;left:4062;top:4842;width:10;height:20" coordorigin="4062,4842" coordsize="10,20" path="m4062,4861l4071,4861,4071,4842,4062,4842,4062,4861xe" filled="true" fillcolor="#000000" stroked="false">
                <v:path arrowok="t"/>
                <v:fill type="solid"/>
              </v:shape>
            </v:group>
            <v:group style="position:absolute;left:4062;top:4861;width:10;height:20" coordorigin="4062,4861" coordsize="10,20">
              <v:shape style="position:absolute;left:4062;top:4861;width:10;height:20" coordorigin="4062,4861" coordsize="10,20" path="m4062,4880l4071,4880,4071,4861,4062,4861,4062,4880xe" filled="true" fillcolor="#000000" stroked="false">
                <v:path arrowok="t"/>
                <v:fill type="solid"/>
              </v:shape>
            </v:group>
            <v:group style="position:absolute;left:4062;top:4880;width:10;height:20" coordorigin="4062,4880" coordsize="10,20">
              <v:shape style="position:absolute;left:4062;top:4880;width:10;height:20" coordorigin="4062,4880" coordsize="10,20" path="m4062,4899l4071,4899,4071,4880,4062,4880,4062,4899xe" filled="true" fillcolor="#000000" stroked="false">
                <v:path arrowok="t"/>
                <v:fill type="solid"/>
              </v:shape>
            </v:group>
            <v:group style="position:absolute;left:4062;top:4899;width:10;height:20" coordorigin="4062,4899" coordsize="10,20">
              <v:shape style="position:absolute;left:4062;top:4899;width:10;height:20" coordorigin="4062,4899" coordsize="10,20" path="m4062,4919l4071,4919,4071,4899,4062,4899,4062,4919xe" filled="true" fillcolor="#000000" stroked="false">
                <v:path arrowok="t"/>
                <v:fill type="solid"/>
              </v:shape>
            </v:group>
            <v:group style="position:absolute;left:4062;top:4919;width:10;height:20" coordorigin="4062,4919" coordsize="10,20">
              <v:shape style="position:absolute;left:4062;top:4919;width:10;height:20" coordorigin="4062,4919" coordsize="10,20" path="m4062,4938l4071,4938,4071,4919,4062,4919,4062,4938xe" filled="true" fillcolor="#000000" stroked="false">
                <v:path arrowok="t"/>
                <v:fill type="solid"/>
              </v:shape>
            </v:group>
            <v:group style="position:absolute;left:4062;top:4938;width:10;height:20" coordorigin="4062,4938" coordsize="10,20">
              <v:shape style="position:absolute;left:4062;top:4938;width:10;height:20" coordorigin="4062,4938" coordsize="10,20" path="m4062,4957l4071,4957,4071,4938,4062,4938,4062,4957xe" filled="true" fillcolor="#000000" stroked="false">
                <v:path arrowok="t"/>
                <v:fill type="solid"/>
              </v:shape>
            </v:group>
            <v:group style="position:absolute;left:4062;top:4957;width:10;height:20" coordorigin="4062,4957" coordsize="10,20">
              <v:shape style="position:absolute;left:4062;top:4957;width:10;height:20" coordorigin="4062,4957" coordsize="10,20" path="m4062,4976l4071,4976,4071,4957,4062,4957,4062,4976xe" filled="true" fillcolor="#000000" stroked="false">
                <v:path arrowok="t"/>
                <v:fill type="solid"/>
              </v:shape>
            </v:group>
            <v:group style="position:absolute;left:4062;top:4976;width:10;height:20" coordorigin="4062,4976" coordsize="10,20">
              <v:shape style="position:absolute;left:4062;top:4976;width:10;height:20" coordorigin="4062,4976" coordsize="10,20" path="m4062,4995l4071,4995,4071,4976,4062,4976,4062,4995xe" filled="true" fillcolor="#000000" stroked="false">
                <v:path arrowok="t"/>
                <v:fill type="solid"/>
              </v:shape>
            </v:group>
            <v:group style="position:absolute;left:4062;top:4995;width:10;height:20" coordorigin="4062,4995" coordsize="10,20">
              <v:shape style="position:absolute;left:4062;top:4995;width:10;height:20" coordorigin="4062,4995" coordsize="10,20" path="m4062,5015l4071,5015,4071,4995,4062,4995,4062,5015xe" filled="true" fillcolor="#000000" stroked="false">
                <v:path arrowok="t"/>
                <v:fill type="solid"/>
              </v:shape>
            </v:group>
            <v:group style="position:absolute;left:4062;top:5015;width:10;height:20" coordorigin="4062,5015" coordsize="10,20">
              <v:shape style="position:absolute;left:4062;top:5015;width:10;height:20" coordorigin="4062,5015" coordsize="10,20" path="m4062,5034l4071,5034,4071,5015,4062,5015,4062,5034xe" filled="true" fillcolor="#000000" stroked="false">
                <v:path arrowok="t"/>
                <v:fill type="solid"/>
              </v:shape>
            </v:group>
            <v:group style="position:absolute;left:4062;top:5034;width:10;height:20" coordorigin="4062,5034" coordsize="10,20">
              <v:shape style="position:absolute;left:4062;top:5034;width:10;height:20" coordorigin="4062,5034" coordsize="10,20" path="m4062,5053l4071,5053,4071,5034,4062,5034,4062,5053xe" filled="true" fillcolor="#000000" stroked="false">
                <v:path arrowok="t"/>
                <v:fill type="solid"/>
              </v:shape>
            </v:group>
            <v:group style="position:absolute;left:4062;top:5053;width:10;height:20" coordorigin="4062,5053" coordsize="10,20">
              <v:shape style="position:absolute;left:4062;top:5053;width:10;height:20" coordorigin="4062,5053" coordsize="10,20" path="m4062,5072l4071,5072,4071,5053,4062,5053,4062,5072xe" filled="true" fillcolor="#000000" stroked="false">
                <v:path arrowok="t"/>
                <v:fill type="solid"/>
              </v:shape>
            </v:group>
            <v:group style="position:absolute;left:4062;top:5072;width:10;height:20" coordorigin="4062,5072" coordsize="10,20">
              <v:shape style="position:absolute;left:4062;top:5072;width:10;height:20" coordorigin="4062,5072" coordsize="10,20" path="m4062,5091l4071,5091,4071,5072,4062,5072,4062,5091xe" filled="true" fillcolor="#000000" stroked="false">
                <v:path arrowok="t"/>
                <v:fill type="solid"/>
              </v:shape>
            </v:group>
            <v:group style="position:absolute;left:4062;top:5091;width:10;height:20" coordorigin="4062,5091" coordsize="10,20">
              <v:shape style="position:absolute;left:4062;top:5091;width:10;height:20" coordorigin="4062,5091" coordsize="10,20" path="m4062,5111l4071,5111,4071,5091,4062,5091,4062,5111xe" filled="true" fillcolor="#000000" stroked="false">
                <v:path arrowok="t"/>
                <v:fill type="solid"/>
              </v:shape>
            </v:group>
            <v:group style="position:absolute;left:4062;top:5111;width:10;height:20" coordorigin="4062,5111" coordsize="10,20">
              <v:shape style="position:absolute;left:4062;top:5111;width:10;height:20" coordorigin="4062,5111" coordsize="10,20" path="m4062,5130l4071,5130,4071,5111,4062,5111,4062,5130xe" filled="true" fillcolor="#000000" stroked="false">
                <v:path arrowok="t"/>
                <v:fill type="solid"/>
              </v:shape>
            </v:group>
            <v:group style="position:absolute;left:4062;top:5130;width:10;height:20" coordorigin="4062,5130" coordsize="10,20">
              <v:shape style="position:absolute;left:4062;top:5130;width:10;height:20" coordorigin="4062,5130" coordsize="10,20" path="m4062,5149l4071,5149,4071,5130,4062,5130,4062,5149xe" filled="true" fillcolor="#000000" stroked="false">
                <v:path arrowok="t"/>
                <v:fill type="solid"/>
              </v:shape>
            </v:group>
            <v:group style="position:absolute;left:4062;top:5149;width:10;height:20" coordorigin="4062,5149" coordsize="10,20">
              <v:shape style="position:absolute;left:4062;top:5149;width:10;height:20" coordorigin="4062,5149" coordsize="10,20" path="m4062,5168l4071,5168,4071,5149,4062,5149,4062,5168xe" filled="true" fillcolor="#000000" stroked="false">
                <v:path arrowok="t"/>
                <v:fill type="solid"/>
              </v:shape>
            </v:group>
            <v:group style="position:absolute;left:4062;top:5173;width:10;height:2" coordorigin="4062,5173" coordsize="10,2">
              <v:shape style="position:absolute;left:4062;top:5173;width:10;height:2" coordorigin="4062,5173" coordsize="10,0" path="m4062,5173l4071,5173e" filled="false" stroked="true" strokeweight=".47998pt" strokecolor="#000000">
                <v:path arrowok="t"/>
              </v:shape>
            </v:group>
            <v:group style="position:absolute;left:5197;top:3978;width:10;height:20" coordorigin="5197,3978" coordsize="10,20">
              <v:shape style="position:absolute;left:5197;top:3978;width:10;height:20" coordorigin="5197,3978" coordsize="10,20" path="m5197,3997l5207,3997,5207,3978,5197,3978,5197,3997xe" filled="true" fillcolor="#000000" stroked="false">
                <v:path arrowok="t"/>
                <v:fill type="solid"/>
              </v:shape>
            </v:group>
            <v:group style="position:absolute;left:5197;top:3997;width:10;height:20" coordorigin="5197,3997" coordsize="10,20">
              <v:shape style="position:absolute;left:5197;top:3997;width:10;height:20" coordorigin="5197,3997" coordsize="10,20" path="m5197,4016l5207,4016,5207,3997,5197,3997,5197,4016xe" filled="true" fillcolor="#000000" stroked="false">
                <v:path arrowok="t"/>
                <v:fill type="solid"/>
              </v:shape>
            </v:group>
            <v:group style="position:absolute;left:5197;top:4016;width:10;height:20" coordorigin="5197,4016" coordsize="10,20">
              <v:shape style="position:absolute;left:5197;top:4016;width:10;height:20" coordorigin="5197,4016" coordsize="10,20" path="m5197,4035l5207,4035,5207,4016,5197,4016,5197,4035xe" filled="true" fillcolor="#000000" stroked="false">
                <v:path arrowok="t"/>
                <v:fill type="solid"/>
              </v:shape>
            </v:group>
            <v:group style="position:absolute;left:5197;top:4035;width:10;height:20" coordorigin="5197,4035" coordsize="10,20">
              <v:shape style="position:absolute;left:5197;top:4035;width:10;height:20" coordorigin="5197,4035" coordsize="10,20" path="m5197,4055l5207,4055,5207,4035,5197,4035,5197,4055xe" filled="true" fillcolor="#000000" stroked="false">
                <v:path arrowok="t"/>
                <v:fill type="solid"/>
              </v:shape>
            </v:group>
            <v:group style="position:absolute;left:5197;top:4055;width:10;height:20" coordorigin="5197,4055" coordsize="10,20">
              <v:shape style="position:absolute;left:5197;top:4055;width:10;height:20" coordorigin="5197,4055" coordsize="10,20" path="m5197,4074l5207,4074,5207,4055,5197,4055,5197,4074xe" filled="true" fillcolor="#000000" stroked="false">
                <v:path arrowok="t"/>
                <v:fill type="solid"/>
              </v:shape>
            </v:group>
            <v:group style="position:absolute;left:5197;top:4074;width:10;height:20" coordorigin="5197,4074" coordsize="10,20">
              <v:shape style="position:absolute;left:5197;top:4074;width:10;height:20" coordorigin="5197,4074" coordsize="10,20" path="m5197,4093l5207,4093,5207,4074,5197,4074,5197,4093xe" filled="true" fillcolor="#000000" stroked="false">
                <v:path arrowok="t"/>
                <v:fill type="solid"/>
              </v:shape>
            </v:group>
            <v:group style="position:absolute;left:5197;top:4093;width:10;height:20" coordorigin="5197,4093" coordsize="10,20">
              <v:shape style="position:absolute;left:5197;top:4093;width:10;height:20" coordorigin="5197,4093" coordsize="10,20" path="m5197,4112l5207,4112,5207,4093,5197,4093,5197,4112xe" filled="true" fillcolor="#000000" stroked="false">
                <v:path arrowok="t"/>
                <v:fill type="solid"/>
              </v:shape>
            </v:group>
            <v:group style="position:absolute;left:5197;top:4112;width:10;height:20" coordorigin="5197,4112" coordsize="10,20">
              <v:shape style="position:absolute;left:5197;top:4112;width:10;height:20" coordorigin="5197,4112" coordsize="10,20" path="m5197,4131l5207,4131,5207,4112,5197,4112,5197,4131xe" filled="true" fillcolor="#000000" stroked="false">
                <v:path arrowok="t"/>
                <v:fill type="solid"/>
              </v:shape>
            </v:group>
            <v:group style="position:absolute;left:5197;top:4131;width:10;height:20" coordorigin="5197,4131" coordsize="10,20">
              <v:shape style="position:absolute;left:5197;top:4131;width:10;height:20" coordorigin="5197,4131" coordsize="10,20" path="m5197,4151l5207,4151,5207,4131,5197,4131,5197,4151xe" filled="true" fillcolor="#000000" stroked="false">
                <v:path arrowok="t"/>
                <v:fill type="solid"/>
              </v:shape>
            </v:group>
            <v:group style="position:absolute;left:5197;top:4151;width:10;height:20" coordorigin="5197,4151" coordsize="10,20">
              <v:shape style="position:absolute;left:5197;top:4151;width:10;height:20" coordorigin="5197,4151" coordsize="10,20" path="m5197,4170l5207,4170,5207,4151,5197,4151,5197,4170xe" filled="true" fillcolor="#000000" stroked="false">
                <v:path arrowok="t"/>
                <v:fill type="solid"/>
              </v:shape>
            </v:group>
            <v:group style="position:absolute;left:5197;top:4170;width:10;height:20" coordorigin="5197,4170" coordsize="10,20">
              <v:shape style="position:absolute;left:5197;top:4170;width:10;height:20" coordorigin="5197,4170" coordsize="10,20" path="m5197,4189l5207,4189,5207,4170,5197,4170,5197,4189xe" filled="true" fillcolor="#000000" stroked="false">
                <v:path arrowok="t"/>
                <v:fill type="solid"/>
              </v:shape>
            </v:group>
            <v:group style="position:absolute;left:5197;top:4189;width:10;height:20" coordorigin="5197,4189" coordsize="10,20">
              <v:shape style="position:absolute;left:5197;top:4189;width:10;height:20" coordorigin="5197,4189" coordsize="10,20" path="m5197,4208l5207,4208,5207,4189,5197,4189,5197,4208xe" filled="true" fillcolor="#000000" stroked="false">
                <v:path arrowok="t"/>
                <v:fill type="solid"/>
              </v:shape>
            </v:group>
            <v:group style="position:absolute;left:5197;top:4208;width:10;height:20" coordorigin="5197,4208" coordsize="10,20">
              <v:shape style="position:absolute;left:5197;top:4208;width:10;height:20" coordorigin="5197,4208" coordsize="10,20" path="m5197,4227l5207,4227,5207,4208,5197,4208,5197,4227xe" filled="true" fillcolor="#000000" stroked="false">
                <v:path arrowok="t"/>
                <v:fill type="solid"/>
              </v:shape>
            </v:group>
            <v:group style="position:absolute;left:5197;top:4227;width:10;height:20" coordorigin="5197,4227" coordsize="10,20">
              <v:shape style="position:absolute;left:5197;top:4227;width:10;height:20" coordorigin="5197,4227" coordsize="10,20" path="m5197,4247l5207,4247,5207,4227,5197,4227,5197,4247xe" filled="true" fillcolor="#000000" stroked="false">
                <v:path arrowok="t"/>
                <v:fill type="solid"/>
              </v:shape>
            </v:group>
            <v:group style="position:absolute;left:5197;top:4247;width:10;height:20" coordorigin="5197,4247" coordsize="10,20">
              <v:shape style="position:absolute;left:5197;top:4247;width:10;height:20" coordorigin="5197,4247" coordsize="10,20" path="m5197,4266l5207,4266,5207,4247,5197,4247,5197,4266xe" filled="true" fillcolor="#000000" stroked="false">
                <v:path arrowok="t"/>
                <v:fill type="solid"/>
              </v:shape>
            </v:group>
            <v:group style="position:absolute;left:5197;top:4266;width:10;height:20" coordorigin="5197,4266" coordsize="10,20">
              <v:shape style="position:absolute;left:5197;top:4266;width:10;height:20" coordorigin="5197,4266" coordsize="10,20" path="m5197,4285l5207,4285,5207,4266,5197,4266,5197,4285xe" filled="true" fillcolor="#000000" stroked="false">
                <v:path arrowok="t"/>
                <v:fill type="solid"/>
              </v:shape>
            </v:group>
            <v:group style="position:absolute;left:5197;top:4285;width:10;height:20" coordorigin="5197,4285" coordsize="10,20">
              <v:shape style="position:absolute;left:5197;top:4285;width:10;height:20" coordorigin="5197,4285" coordsize="10,20" path="m5197,4304l5207,4304,5207,4285,5197,4285,5197,4304xe" filled="true" fillcolor="#000000" stroked="false">
                <v:path arrowok="t"/>
                <v:fill type="solid"/>
              </v:shape>
            </v:group>
            <v:group style="position:absolute;left:5197;top:4304;width:10;height:20" coordorigin="5197,4304" coordsize="10,20">
              <v:shape style="position:absolute;left:5197;top:4304;width:10;height:20" coordorigin="5197,4304" coordsize="10,20" path="m5197,4323l5207,4323,5207,4304,5197,4304,5197,4323xe" filled="true" fillcolor="#000000" stroked="false">
                <v:path arrowok="t"/>
                <v:fill type="solid"/>
              </v:shape>
            </v:group>
            <v:group style="position:absolute;left:5197;top:4323;width:10;height:20" coordorigin="5197,4323" coordsize="10,20">
              <v:shape style="position:absolute;left:5197;top:4323;width:10;height:20" coordorigin="5197,4323" coordsize="10,20" path="m5197,4343l5207,4343,5207,4323,5197,4323,5197,4343xe" filled="true" fillcolor="#000000" stroked="false">
                <v:path arrowok="t"/>
                <v:fill type="solid"/>
              </v:shape>
            </v:group>
            <v:group style="position:absolute;left:5197;top:4343;width:10;height:20" coordorigin="5197,4343" coordsize="10,20">
              <v:shape style="position:absolute;left:5197;top:4343;width:10;height:20" coordorigin="5197,4343" coordsize="10,20" path="m5197,4362l5207,4362,5207,4343,5197,4343,5197,4362xe" filled="true" fillcolor="#000000" stroked="false">
                <v:path arrowok="t"/>
                <v:fill type="solid"/>
              </v:shape>
            </v:group>
            <v:group style="position:absolute;left:5197;top:4362;width:10;height:20" coordorigin="5197,4362" coordsize="10,20">
              <v:shape style="position:absolute;left:5197;top:4362;width:10;height:20" coordorigin="5197,4362" coordsize="10,20" path="m5197,4381l5207,4381,5207,4362,5197,4362,5197,4381xe" filled="true" fillcolor="#000000" stroked="false">
                <v:path arrowok="t"/>
                <v:fill type="solid"/>
              </v:shape>
            </v:group>
            <v:group style="position:absolute;left:5197;top:4381;width:10;height:20" coordorigin="5197,4381" coordsize="10,20">
              <v:shape style="position:absolute;left:5197;top:4381;width:10;height:20" coordorigin="5197,4381" coordsize="10,20" path="m5197,4400l5207,4400,5207,4381,5197,4381,5197,4400xe" filled="true" fillcolor="#000000" stroked="false">
                <v:path arrowok="t"/>
                <v:fill type="solid"/>
              </v:shape>
            </v:group>
            <v:group style="position:absolute;left:5197;top:4400;width:10;height:20" coordorigin="5197,4400" coordsize="10,20">
              <v:shape style="position:absolute;left:5197;top:4400;width:10;height:20" coordorigin="5197,4400" coordsize="10,20" path="m5197,4419l5207,4419,5207,4400,5197,4400,5197,4419xe" filled="true" fillcolor="#000000" stroked="false">
                <v:path arrowok="t"/>
                <v:fill type="solid"/>
              </v:shape>
            </v:group>
            <v:group style="position:absolute;left:5197;top:4419;width:10;height:20" coordorigin="5197,4419" coordsize="10,20">
              <v:shape style="position:absolute;left:5197;top:4419;width:10;height:20" coordorigin="5197,4419" coordsize="10,20" path="m5197,4439l5207,4439,5207,4419,5197,4419,5197,4439xe" filled="true" fillcolor="#000000" stroked="false">
                <v:path arrowok="t"/>
                <v:fill type="solid"/>
              </v:shape>
            </v:group>
            <v:group style="position:absolute;left:5197;top:4439;width:10;height:20" coordorigin="5197,4439" coordsize="10,20">
              <v:shape style="position:absolute;left:5197;top:4439;width:10;height:20" coordorigin="5197,4439" coordsize="10,20" path="m5197,4458l5207,4458,5207,4439,5197,4439,5197,4458xe" filled="true" fillcolor="#000000" stroked="false">
                <v:path arrowok="t"/>
                <v:fill type="solid"/>
              </v:shape>
            </v:group>
            <v:group style="position:absolute;left:5197;top:4458;width:10;height:20" coordorigin="5197,4458" coordsize="10,20">
              <v:shape style="position:absolute;left:5197;top:4458;width:10;height:20" coordorigin="5197,4458" coordsize="10,20" path="m5197,4477l5207,4477,5207,4458,5197,4458,5197,4477xe" filled="true" fillcolor="#000000" stroked="false">
                <v:path arrowok="t"/>
                <v:fill type="solid"/>
              </v:shape>
            </v:group>
            <v:group style="position:absolute;left:5197;top:4477;width:10;height:20" coordorigin="5197,4477" coordsize="10,20">
              <v:shape style="position:absolute;left:5197;top:4477;width:10;height:20" coordorigin="5197,4477" coordsize="10,20" path="m5197,4496l5207,4496,5207,4477,5197,4477,5197,4496xe" filled="true" fillcolor="#000000" stroked="false">
                <v:path arrowok="t"/>
                <v:fill type="solid"/>
              </v:shape>
            </v:group>
            <v:group style="position:absolute;left:5197;top:4496;width:10;height:20" coordorigin="5197,4496" coordsize="10,20">
              <v:shape style="position:absolute;left:5197;top:4496;width:10;height:20" coordorigin="5197,4496" coordsize="10,20" path="m5197,4515l5207,4515,5207,4496,5197,4496,5197,4515xe" filled="true" fillcolor="#000000" stroked="false">
                <v:path arrowok="t"/>
                <v:fill type="solid"/>
              </v:shape>
            </v:group>
            <v:group style="position:absolute;left:5197;top:4515;width:10;height:20" coordorigin="5197,4515" coordsize="10,20">
              <v:shape style="position:absolute;left:5197;top:4515;width:10;height:20" coordorigin="5197,4515" coordsize="10,20" path="m5197,4535l5207,4535,5207,4515,5197,4515,5197,4535xe" filled="true" fillcolor="#000000" stroked="false">
                <v:path arrowok="t"/>
                <v:fill type="solid"/>
              </v:shape>
            </v:group>
            <v:group style="position:absolute;left:5197;top:4535;width:10;height:20" coordorigin="5197,4535" coordsize="10,20">
              <v:shape style="position:absolute;left:5197;top:4535;width:10;height:20" coordorigin="5197,4535" coordsize="10,20" path="m5197,4554l5207,4554,5207,4535,5197,4535,5197,4554xe" filled="true" fillcolor="#000000" stroked="false">
                <v:path arrowok="t"/>
                <v:fill type="solid"/>
              </v:shape>
            </v:group>
            <v:group style="position:absolute;left:5197;top:4554;width:10;height:20" coordorigin="5197,4554" coordsize="10,20">
              <v:shape style="position:absolute;left:5197;top:4554;width:10;height:20" coordorigin="5197,4554" coordsize="10,20" path="m5197,4573l5207,4573,5207,4554,5197,4554,5197,4573xe" filled="true" fillcolor="#000000" stroked="false">
                <v:path arrowok="t"/>
                <v:fill type="solid"/>
              </v:shape>
            </v:group>
            <v:group style="position:absolute;left:5197;top:4573;width:10;height:20" coordorigin="5197,4573" coordsize="10,20">
              <v:shape style="position:absolute;left:5197;top:4573;width:10;height:20" coordorigin="5197,4573" coordsize="10,20" path="m5197,4592l5207,4592,5207,4573,5197,4573,5197,4592xe" filled="true" fillcolor="#000000" stroked="false">
                <v:path arrowok="t"/>
                <v:fill type="solid"/>
              </v:shape>
            </v:group>
            <v:group style="position:absolute;left:5197;top:4592;width:10;height:20" coordorigin="5197,4592" coordsize="10,20">
              <v:shape style="position:absolute;left:5197;top:4592;width:10;height:20" coordorigin="5197,4592" coordsize="10,20" path="m5197,4611l5207,4611,5207,4592,5197,4592,5197,4611xe" filled="true" fillcolor="#000000" stroked="false">
                <v:path arrowok="t"/>
                <v:fill type="solid"/>
              </v:shape>
            </v:group>
            <v:group style="position:absolute;left:5197;top:4611;width:10;height:20" coordorigin="5197,4611" coordsize="10,20">
              <v:shape style="position:absolute;left:5197;top:4611;width:10;height:20" coordorigin="5197,4611" coordsize="10,20" path="m5197,4631l5207,4631,5207,4611,5197,4611,5197,4631xe" filled="true" fillcolor="#000000" stroked="false">
                <v:path arrowok="t"/>
                <v:fill type="solid"/>
              </v:shape>
            </v:group>
            <v:group style="position:absolute;left:5197;top:4631;width:10;height:20" coordorigin="5197,4631" coordsize="10,20">
              <v:shape style="position:absolute;left:5197;top:4631;width:10;height:20" coordorigin="5197,4631" coordsize="10,20" path="m5197,4650l5207,4650,5207,4631,5197,4631,5197,4650xe" filled="true" fillcolor="#000000" stroked="false">
                <v:path arrowok="t"/>
                <v:fill type="solid"/>
              </v:shape>
            </v:group>
            <v:group style="position:absolute;left:5197;top:4650;width:10;height:20" coordorigin="5197,4650" coordsize="10,20">
              <v:shape style="position:absolute;left:5197;top:4650;width:10;height:20" coordorigin="5197,4650" coordsize="10,20" path="m5197,4669l5207,4669,5207,4650,5197,4650,5197,4669xe" filled="true" fillcolor="#000000" stroked="false">
                <v:path arrowok="t"/>
                <v:fill type="solid"/>
              </v:shape>
            </v:group>
            <v:group style="position:absolute;left:5197;top:4669;width:10;height:20" coordorigin="5197,4669" coordsize="10,20">
              <v:shape style="position:absolute;left:5197;top:4669;width:10;height:20" coordorigin="5197,4669" coordsize="10,20" path="m5197,4688l5207,4688,5207,4669,5197,4669,5197,4688xe" filled="true" fillcolor="#000000" stroked="false">
                <v:path arrowok="t"/>
                <v:fill type="solid"/>
              </v:shape>
            </v:group>
            <v:group style="position:absolute;left:5197;top:4688;width:10;height:20" coordorigin="5197,4688" coordsize="10,20">
              <v:shape style="position:absolute;left:5197;top:4688;width:10;height:20" coordorigin="5197,4688" coordsize="10,20" path="m5197,4707l5207,4707,5207,4688,5197,4688,5197,4707xe" filled="true" fillcolor="#000000" stroked="false">
                <v:path arrowok="t"/>
                <v:fill type="solid"/>
              </v:shape>
            </v:group>
            <v:group style="position:absolute;left:5197;top:4707;width:10;height:20" coordorigin="5197,4707" coordsize="10,20">
              <v:shape style="position:absolute;left:5197;top:4707;width:10;height:20" coordorigin="5197,4707" coordsize="10,20" path="m5197,4727l5207,4727,5207,4707,5197,4707,5197,4727xe" filled="true" fillcolor="#000000" stroked="false">
                <v:path arrowok="t"/>
                <v:fill type="solid"/>
              </v:shape>
            </v:group>
            <v:group style="position:absolute;left:5197;top:4727;width:10;height:20" coordorigin="5197,4727" coordsize="10,20">
              <v:shape style="position:absolute;left:5197;top:4727;width:10;height:20" coordorigin="5197,4727" coordsize="10,20" path="m5197,4746l5207,4746,5207,4727,5197,4727,5197,4746xe" filled="true" fillcolor="#000000" stroked="false">
                <v:path arrowok="t"/>
                <v:fill type="solid"/>
              </v:shape>
            </v:group>
            <v:group style="position:absolute;left:5197;top:4746;width:10;height:20" coordorigin="5197,4746" coordsize="10,20">
              <v:shape style="position:absolute;left:5197;top:4746;width:10;height:20" coordorigin="5197,4746" coordsize="10,20" path="m5197,4765l5207,4765,5207,4746,5197,4746,5197,4765xe" filled="true" fillcolor="#000000" stroked="false">
                <v:path arrowok="t"/>
                <v:fill type="solid"/>
              </v:shape>
            </v:group>
            <v:group style="position:absolute;left:5197;top:4765;width:10;height:20" coordorigin="5197,4765" coordsize="10,20">
              <v:shape style="position:absolute;left:5197;top:4765;width:10;height:20" coordorigin="5197,4765" coordsize="10,20" path="m5197,4784l5207,4784,5207,4765,5197,4765,5197,4784xe" filled="true" fillcolor="#000000" stroked="false">
                <v:path arrowok="t"/>
                <v:fill type="solid"/>
              </v:shape>
            </v:group>
            <v:group style="position:absolute;left:5197;top:4784;width:10;height:20" coordorigin="5197,4784" coordsize="10,20">
              <v:shape style="position:absolute;left:5197;top:4784;width:10;height:20" coordorigin="5197,4784" coordsize="10,20" path="m5197,4803l5207,4803,5207,4784,5197,4784,5197,4803xe" filled="true" fillcolor="#000000" stroked="false">
                <v:path arrowok="t"/>
                <v:fill type="solid"/>
              </v:shape>
            </v:group>
            <v:group style="position:absolute;left:5197;top:4803;width:10;height:20" coordorigin="5197,4803" coordsize="10,20">
              <v:shape style="position:absolute;left:5197;top:4803;width:10;height:20" coordorigin="5197,4803" coordsize="10,20" path="m5197,4823l5207,4823,5207,4803,5197,4803,5197,4823xe" filled="true" fillcolor="#000000" stroked="false">
                <v:path arrowok="t"/>
                <v:fill type="solid"/>
              </v:shape>
            </v:group>
            <v:group style="position:absolute;left:5197;top:4823;width:10;height:20" coordorigin="5197,4823" coordsize="10,20">
              <v:shape style="position:absolute;left:5197;top:4823;width:10;height:20" coordorigin="5197,4823" coordsize="10,20" path="m5197,4842l5207,4842,5207,4823,5197,4823,5197,4842xe" filled="true" fillcolor="#000000" stroked="false">
                <v:path arrowok="t"/>
                <v:fill type="solid"/>
              </v:shape>
            </v:group>
            <v:group style="position:absolute;left:5197;top:4842;width:10;height:20" coordorigin="5197,4842" coordsize="10,20">
              <v:shape style="position:absolute;left:5197;top:4842;width:10;height:20" coordorigin="5197,4842" coordsize="10,20" path="m5197,4861l5207,4861,5207,4842,5197,4842,5197,4861xe" filled="true" fillcolor="#000000" stroked="false">
                <v:path arrowok="t"/>
                <v:fill type="solid"/>
              </v:shape>
            </v:group>
            <v:group style="position:absolute;left:5197;top:4861;width:10;height:20" coordorigin="5197,4861" coordsize="10,20">
              <v:shape style="position:absolute;left:5197;top:4861;width:10;height:20" coordorigin="5197,4861" coordsize="10,20" path="m5197,4880l5207,4880,5207,4861,5197,4861,5197,4880xe" filled="true" fillcolor="#000000" stroked="false">
                <v:path arrowok="t"/>
                <v:fill type="solid"/>
              </v:shape>
            </v:group>
            <v:group style="position:absolute;left:5197;top:4880;width:10;height:20" coordorigin="5197,4880" coordsize="10,20">
              <v:shape style="position:absolute;left:5197;top:4880;width:10;height:20" coordorigin="5197,4880" coordsize="10,20" path="m5197,4899l5207,4899,5207,4880,5197,4880,5197,4899xe" filled="true" fillcolor="#000000" stroked="false">
                <v:path arrowok="t"/>
                <v:fill type="solid"/>
              </v:shape>
            </v:group>
            <v:group style="position:absolute;left:5197;top:4899;width:10;height:20" coordorigin="5197,4899" coordsize="10,20">
              <v:shape style="position:absolute;left:5197;top:4899;width:10;height:20" coordorigin="5197,4899" coordsize="10,20" path="m5197,4919l5207,4919,5207,4899,5197,4899,5197,4919xe" filled="true" fillcolor="#000000" stroked="false">
                <v:path arrowok="t"/>
                <v:fill type="solid"/>
              </v:shape>
            </v:group>
            <v:group style="position:absolute;left:5197;top:4919;width:10;height:20" coordorigin="5197,4919" coordsize="10,20">
              <v:shape style="position:absolute;left:5197;top:4919;width:10;height:20" coordorigin="5197,4919" coordsize="10,20" path="m5197,4938l5207,4938,5207,4919,5197,4919,5197,4938xe" filled="true" fillcolor="#000000" stroked="false">
                <v:path arrowok="t"/>
                <v:fill type="solid"/>
              </v:shape>
            </v:group>
            <v:group style="position:absolute;left:5197;top:4938;width:10;height:20" coordorigin="5197,4938" coordsize="10,20">
              <v:shape style="position:absolute;left:5197;top:4938;width:10;height:20" coordorigin="5197,4938" coordsize="10,20" path="m5197,4957l5207,4957,5207,4938,5197,4938,5197,4957xe" filled="true" fillcolor="#000000" stroked="false">
                <v:path arrowok="t"/>
                <v:fill type="solid"/>
              </v:shape>
            </v:group>
            <v:group style="position:absolute;left:5197;top:4957;width:10;height:20" coordorigin="5197,4957" coordsize="10,20">
              <v:shape style="position:absolute;left:5197;top:4957;width:10;height:20" coordorigin="5197,4957" coordsize="10,20" path="m5197,4976l5207,4976,5207,4957,5197,4957,5197,4976xe" filled="true" fillcolor="#000000" stroked="false">
                <v:path arrowok="t"/>
                <v:fill type="solid"/>
              </v:shape>
            </v:group>
            <v:group style="position:absolute;left:5197;top:4976;width:10;height:20" coordorigin="5197,4976" coordsize="10,20">
              <v:shape style="position:absolute;left:5197;top:4976;width:10;height:20" coordorigin="5197,4976" coordsize="10,20" path="m5197,4995l5207,4995,5207,4976,5197,4976,5197,4995xe" filled="true" fillcolor="#000000" stroked="false">
                <v:path arrowok="t"/>
                <v:fill type="solid"/>
              </v:shape>
            </v:group>
            <v:group style="position:absolute;left:5197;top:4995;width:10;height:20" coordorigin="5197,4995" coordsize="10,20">
              <v:shape style="position:absolute;left:5197;top:4995;width:10;height:20" coordorigin="5197,4995" coordsize="10,20" path="m5197,5015l5207,5015,5207,4995,5197,4995,5197,5015xe" filled="true" fillcolor="#000000" stroked="false">
                <v:path arrowok="t"/>
                <v:fill type="solid"/>
              </v:shape>
            </v:group>
            <v:group style="position:absolute;left:5197;top:5015;width:10;height:20" coordorigin="5197,5015" coordsize="10,20">
              <v:shape style="position:absolute;left:5197;top:5015;width:10;height:20" coordorigin="5197,5015" coordsize="10,20" path="m5197,5034l5207,5034,5207,5015,5197,5015,5197,5034xe" filled="true" fillcolor="#000000" stroked="false">
                <v:path arrowok="t"/>
                <v:fill type="solid"/>
              </v:shape>
            </v:group>
            <v:group style="position:absolute;left:5197;top:5034;width:10;height:20" coordorigin="5197,5034" coordsize="10,20">
              <v:shape style="position:absolute;left:5197;top:5034;width:10;height:20" coordorigin="5197,5034" coordsize="10,20" path="m5197,5053l5207,5053,5207,5034,5197,5034,5197,5053xe" filled="true" fillcolor="#000000" stroked="false">
                <v:path arrowok="t"/>
                <v:fill type="solid"/>
              </v:shape>
            </v:group>
            <v:group style="position:absolute;left:5197;top:5053;width:10;height:20" coordorigin="5197,5053" coordsize="10,20">
              <v:shape style="position:absolute;left:5197;top:5053;width:10;height:20" coordorigin="5197,5053" coordsize="10,20" path="m5197,5072l5207,5072,5207,5053,5197,5053,5197,5072xe" filled="true" fillcolor="#000000" stroked="false">
                <v:path arrowok="t"/>
                <v:fill type="solid"/>
              </v:shape>
            </v:group>
            <v:group style="position:absolute;left:5197;top:5072;width:10;height:20" coordorigin="5197,5072" coordsize="10,20">
              <v:shape style="position:absolute;left:5197;top:5072;width:10;height:20" coordorigin="5197,5072" coordsize="10,20" path="m5197,5091l5207,5091,5207,5072,5197,5072,5197,5091xe" filled="true" fillcolor="#000000" stroked="false">
                <v:path arrowok="t"/>
                <v:fill type="solid"/>
              </v:shape>
            </v:group>
            <v:group style="position:absolute;left:5197;top:5091;width:10;height:20" coordorigin="5197,5091" coordsize="10,20">
              <v:shape style="position:absolute;left:5197;top:5091;width:10;height:20" coordorigin="5197,5091" coordsize="10,20" path="m5197,5111l5207,5111,5207,5091,5197,5091,5197,5111xe" filled="true" fillcolor="#000000" stroked="false">
                <v:path arrowok="t"/>
                <v:fill type="solid"/>
              </v:shape>
            </v:group>
            <v:group style="position:absolute;left:5197;top:5111;width:10;height:20" coordorigin="5197,5111" coordsize="10,20">
              <v:shape style="position:absolute;left:5197;top:5111;width:10;height:20" coordorigin="5197,5111" coordsize="10,20" path="m5197,5130l5207,5130,5207,5111,5197,5111,5197,5130xe" filled="true" fillcolor="#000000" stroked="false">
                <v:path arrowok="t"/>
                <v:fill type="solid"/>
              </v:shape>
            </v:group>
            <v:group style="position:absolute;left:5197;top:5130;width:10;height:20" coordorigin="5197,5130" coordsize="10,20">
              <v:shape style="position:absolute;left:5197;top:5130;width:10;height:20" coordorigin="5197,5130" coordsize="10,20" path="m5197,5149l5207,5149,5207,5130,5197,5130,5197,5149xe" filled="true" fillcolor="#000000" stroked="false">
                <v:path arrowok="t"/>
                <v:fill type="solid"/>
              </v:shape>
            </v:group>
            <v:group style="position:absolute;left:5197;top:5149;width:10;height:20" coordorigin="5197,5149" coordsize="10,20">
              <v:shape style="position:absolute;left:5197;top:5149;width:10;height:20" coordorigin="5197,5149" coordsize="10,20" path="m5197,5168l5207,5168,5207,5149,5197,5149,5197,5168xe" filled="true" fillcolor="#000000" stroked="false">
                <v:path arrowok="t"/>
                <v:fill type="solid"/>
              </v:shape>
            </v:group>
            <v:group style="position:absolute;left:5197;top:5173;width:10;height:2" coordorigin="5197,5173" coordsize="10,2">
              <v:shape style="position:absolute;left:5197;top:5173;width:10;height:2" coordorigin="5197,5173" coordsize="10,0" path="m5197,5173l5207,5173e" filled="false" stroked="true" strokeweight=".47998pt" strokecolor="#000000">
                <v:path arrowok="t"/>
              </v:shape>
            </v:group>
            <v:group style="position:absolute;left:5917;top:3978;width:10;height:20" coordorigin="5917,3978" coordsize="10,20">
              <v:shape style="position:absolute;left:5917;top:3978;width:10;height:20" coordorigin="5917,3978" coordsize="10,20" path="m5917,3997l5927,3997,5927,3978,5917,3978,5917,3997xe" filled="true" fillcolor="#000000" stroked="false">
                <v:path arrowok="t"/>
                <v:fill type="solid"/>
              </v:shape>
            </v:group>
            <v:group style="position:absolute;left:5917;top:3997;width:10;height:20" coordorigin="5917,3997" coordsize="10,20">
              <v:shape style="position:absolute;left:5917;top:3997;width:10;height:20" coordorigin="5917,3997" coordsize="10,20" path="m5917,4016l5927,4016,5927,3997,5917,3997,5917,4016xe" filled="true" fillcolor="#000000" stroked="false">
                <v:path arrowok="t"/>
                <v:fill type="solid"/>
              </v:shape>
            </v:group>
            <v:group style="position:absolute;left:5917;top:4016;width:10;height:20" coordorigin="5917,4016" coordsize="10,20">
              <v:shape style="position:absolute;left:5917;top:4016;width:10;height:20" coordorigin="5917,4016" coordsize="10,20" path="m5917,4035l5927,4035,5927,4016,5917,4016,5917,4035xe" filled="true" fillcolor="#000000" stroked="false">
                <v:path arrowok="t"/>
                <v:fill type="solid"/>
              </v:shape>
            </v:group>
            <v:group style="position:absolute;left:5917;top:4035;width:10;height:20" coordorigin="5917,4035" coordsize="10,20">
              <v:shape style="position:absolute;left:5917;top:4035;width:10;height:20" coordorigin="5917,4035" coordsize="10,20" path="m5917,4055l5927,4055,5927,4035,5917,4035,5917,4055xe" filled="true" fillcolor="#000000" stroked="false">
                <v:path arrowok="t"/>
                <v:fill type="solid"/>
              </v:shape>
            </v:group>
            <v:group style="position:absolute;left:5917;top:4055;width:10;height:20" coordorigin="5917,4055" coordsize="10,20">
              <v:shape style="position:absolute;left:5917;top:4055;width:10;height:20" coordorigin="5917,4055" coordsize="10,20" path="m5917,4074l5927,4074,5927,4055,5917,4055,5917,4074xe" filled="true" fillcolor="#000000" stroked="false">
                <v:path arrowok="t"/>
                <v:fill type="solid"/>
              </v:shape>
            </v:group>
            <v:group style="position:absolute;left:5917;top:4074;width:10;height:20" coordorigin="5917,4074" coordsize="10,20">
              <v:shape style="position:absolute;left:5917;top:4074;width:10;height:20" coordorigin="5917,4074" coordsize="10,20" path="m5917,4093l5927,4093,5927,4074,5917,4074,5917,4093xe" filled="true" fillcolor="#000000" stroked="false">
                <v:path arrowok="t"/>
                <v:fill type="solid"/>
              </v:shape>
            </v:group>
            <v:group style="position:absolute;left:5917;top:4093;width:10;height:20" coordorigin="5917,4093" coordsize="10,20">
              <v:shape style="position:absolute;left:5917;top:4093;width:10;height:20" coordorigin="5917,4093" coordsize="10,20" path="m5917,4112l5927,4112,5927,4093,5917,4093,5917,4112xe" filled="true" fillcolor="#000000" stroked="false">
                <v:path arrowok="t"/>
                <v:fill type="solid"/>
              </v:shape>
            </v:group>
            <v:group style="position:absolute;left:5917;top:4112;width:10;height:20" coordorigin="5917,4112" coordsize="10,20">
              <v:shape style="position:absolute;left:5917;top:4112;width:10;height:20" coordorigin="5917,4112" coordsize="10,20" path="m5917,4131l5927,4131,5927,4112,5917,4112,5917,4131xe" filled="true" fillcolor="#000000" stroked="false">
                <v:path arrowok="t"/>
                <v:fill type="solid"/>
              </v:shape>
            </v:group>
            <v:group style="position:absolute;left:5917;top:4131;width:10;height:20" coordorigin="5917,4131" coordsize="10,20">
              <v:shape style="position:absolute;left:5917;top:4131;width:10;height:20" coordorigin="5917,4131" coordsize="10,20" path="m5917,4151l5927,4151,5927,4131,5917,4131,5917,4151xe" filled="true" fillcolor="#000000" stroked="false">
                <v:path arrowok="t"/>
                <v:fill type="solid"/>
              </v:shape>
            </v:group>
            <v:group style="position:absolute;left:5917;top:4151;width:10;height:20" coordorigin="5917,4151" coordsize="10,20">
              <v:shape style="position:absolute;left:5917;top:4151;width:10;height:20" coordorigin="5917,4151" coordsize="10,20" path="m5917,4170l5927,4170,5927,4151,5917,4151,5917,4170xe" filled="true" fillcolor="#000000" stroked="false">
                <v:path arrowok="t"/>
                <v:fill type="solid"/>
              </v:shape>
            </v:group>
            <v:group style="position:absolute;left:5917;top:4170;width:10;height:20" coordorigin="5917,4170" coordsize="10,20">
              <v:shape style="position:absolute;left:5917;top:4170;width:10;height:20" coordorigin="5917,4170" coordsize="10,20" path="m5917,4189l5927,4189,5927,4170,5917,4170,5917,4189xe" filled="true" fillcolor="#000000" stroked="false">
                <v:path arrowok="t"/>
                <v:fill type="solid"/>
              </v:shape>
            </v:group>
            <v:group style="position:absolute;left:5917;top:4189;width:10;height:20" coordorigin="5917,4189" coordsize="10,20">
              <v:shape style="position:absolute;left:5917;top:4189;width:10;height:20" coordorigin="5917,4189" coordsize="10,20" path="m5917,4208l5927,4208,5927,4189,5917,4189,5917,4208xe" filled="true" fillcolor="#000000" stroked="false">
                <v:path arrowok="t"/>
                <v:fill type="solid"/>
              </v:shape>
            </v:group>
            <v:group style="position:absolute;left:5917;top:4208;width:10;height:20" coordorigin="5917,4208" coordsize="10,20">
              <v:shape style="position:absolute;left:5917;top:4208;width:10;height:20" coordorigin="5917,4208" coordsize="10,20" path="m5917,4227l5927,4227,5927,4208,5917,4208,5917,4227xe" filled="true" fillcolor="#000000" stroked="false">
                <v:path arrowok="t"/>
                <v:fill type="solid"/>
              </v:shape>
            </v:group>
            <v:group style="position:absolute;left:5917;top:4227;width:10;height:20" coordorigin="5917,4227" coordsize="10,20">
              <v:shape style="position:absolute;left:5917;top:4227;width:10;height:20" coordorigin="5917,4227" coordsize="10,20" path="m5917,4247l5927,4247,5927,4227,5917,4227,5917,4247xe" filled="true" fillcolor="#000000" stroked="false">
                <v:path arrowok="t"/>
                <v:fill type="solid"/>
              </v:shape>
            </v:group>
            <v:group style="position:absolute;left:5917;top:4247;width:10;height:20" coordorigin="5917,4247" coordsize="10,20">
              <v:shape style="position:absolute;left:5917;top:4247;width:10;height:20" coordorigin="5917,4247" coordsize="10,20" path="m5917,4266l5927,4266,5927,4247,5917,4247,5917,4266xe" filled="true" fillcolor="#000000" stroked="false">
                <v:path arrowok="t"/>
                <v:fill type="solid"/>
              </v:shape>
            </v:group>
            <v:group style="position:absolute;left:5917;top:4266;width:10;height:20" coordorigin="5917,4266" coordsize="10,20">
              <v:shape style="position:absolute;left:5917;top:4266;width:10;height:20" coordorigin="5917,4266" coordsize="10,20" path="m5917,4285l5927,4285,5927,4266,5917,4266,5917,4285xe" filled="true" fillcolor="#000000" stroked="false">
                <v:path arrowok="t"/>
                <v:fill type="solid"/>
              </v:shape>
            </v:group>
            <v:group style="position:absolute;left:5917;top:4285;width:10;height:20" coordorigin="5917,4285" coordsize="10,20">
              <v:shape style="position:absolute;left:5917;top:4285;width:10;height:20" coordorigin="5917,4285" coordsize="10,20" path="m5917,4304l5927,4304,5927,4285,5917,4285,5917,4304xe" filled="true" fillcolor="#000000" stroked="false">
                <v:path arrowok="t"/>
                <v:fill type="solid"/>
              </v:shape>
            </v:group>
            <v:group style="position:absolute;left:5917;top:4304;width:10;height:20" coordorigin="5917,4304" coordsize="10,20">
              <v:shape style="position:absolute;left:5917;top:4304;width:10;height:20" coordorigin="5917,4304" coordsize="10,20" path="m5917,4323l5927,4323,5927,4304,5917,4304,5917,4323xe" filled="true" fillcolor="#000000" stroked="false">
                <v:path arrowok="t"/>
                <v:fill type="solid"/>
              </v:shape>
            </v:group>
            <v:group style="position:absolute;left:5917;top:4323;width:10;height:20" coordorigin="5917,4323" coordsize="10,20">
              <v:shape style="position:absolute;left:5917;top:4323;width:10;height:20" coordorigin="5917,4323" coordsize="10,20" path="m5917,4343l5927,4343,5927,4323,5917,4323,5917,4343xe" filled="true" fillcolor="#000000" stroked="false">
                <v:path arrowok="t"/>
                <v:fill type="solid"/>
              </v:shape>
            </v:group>
            <v:group style="position:absolute;left:5917;top:4343;width:10;height:20" coordorigin="5917,4343" coordsize="10,20">
              <v:shape style="position:absolute;left:5917;top:4343;width:10;height:20" coordorigin="5917,4343" coordsize="10,20" path="m5917,4362l5927,4362,5927,4343,5917,4343,5917,4362xe" filled="true" fillcolor="#000000" stroked="false">
                <v:path arrowok="t"/>
                <v:fill type="solid"/>
              </v:shape>
            </v:group>
            <v:group style="position:absolute;left:5917;top:4362;width:10;height:20" coordorigin="5917,4362" coordsize="10,20">
              <v:shape style="position:absolute;left:5917;top:4362;width:10;height:20" coordorigin="5917,4362" coordsize="10,20" path="m5917,4381l5927,4381,5927,4362,5917,4362,5917,4381xe" filled="true" fillcolor="#000000" stroked="false">
                <v:path arrowok="t"/>
                <v:fill type="solid"/>
              </v:shape>
            </v:group>
            <v:group style="position:absolute;left:5917;top:4381;width:10;height:20" coordorigin="5917,4381" coordsize="10,20">
              <v:shape style="position:absolute;left:5917;top:4381;width:10;height:20" coordorigin="5917,4381" coordsize="10,20" path="m5917,4400l5927,4400,5927,4381,5917,4381,5917,4400xe" filled="true" fillcolor="#000000" stroked="false">
                <v:path arrowok="t"/>
                <v:fill type="solid"/>
              </v:shape>
            </v:group>
            <v:group style="position:absolute;left:5917;top:4400;width:10;height:20" coordorigin="5917,4400" coordsize="10,20">
              <v:shape style="position:absolute;left:5917;top:4400;width:10;height:20" coordorigin="5917,4400" coordsize="10,20" path="m5917,4419l5927,4419,5927,4400,5917,4400,5917,4419xe" filled="true" fillcolor="#000000" stroked="false">
                <v:path arrowok="t"/>
                <v:fill type="solid"/>
              </v:shape>
            </v:group>
            <v:group style="position:absolute;left:5917;top:4419;width:10;height:20" coordorigin="5917,4419" coordsize="10,20">
              <v:shape style="position:absolute;left:5917;top:4419;width:10;height:20" coordorigin="5917,4419" coordsize="10,20" path="m5917,4439l5927,4439,5927,4419,5917,4419,5917,4439xe" filled="true" fillcolor="#000000" stroked="false">
                <v:path arrowok="t"/>
                <v:fill type="solid"/>
              </v:shape>
            </v:group>
            <v:group style="position:absolute;left:5917;top:4439;width:10;height:20" coordorigin="5917,4439" coordsize="10,20">
              <v:shape style="position:absolute;left:5917;top:4439;width:10;height:20" coordorigin="5917,4439" coordsize="10,20" path="m5917,4458l5927,4458,5927,4439,5917,4439,5917,4458xe" filled="true" fillcolor="#000000" stroked="false">
                <v:path arrowok="t"/>
                <v:fill type="solid"/>
              </v:shape>
            </v:group>
            <v:group style="position:absolute;left:5917;top:4458;width:10;height:20" coordorigin="5917,4458" coordsize="10,20">
              <v:shape style="position:absolute;left:5917;top:4458;width:10;height:20" coordorigin="5917,4458" coordsize="10,20" path="m5917,4477l5927,4477,5927,4458,5917,4458,5917,4477xe" filled="true" fillcolor="#000000" stroked="false">
                <v:path arrowok="t"/>
                <v:fill type="solid"/>
              </v:shape>
            </v:group>
            <v:group style="position:absolute;left:5917;top:4477;width:10;height:20" coordorigin="5917,4477" coordsize="10,20">
              <v:shape style="position:absolute;left:5917;top:4477;width:10;height:20" coordorigin="5917,4477" coordsize="10,20" path="m5917,4496l5927,4496,5927,4477,5917,4477,5917,4496xe" filled="true" fillcolor="#000000" stroked="false">
                <v:path arrowok="t"/>
                <v:fill type="solid"/>
              </v:shape>
            </v:group>
            <v:group style="position:absolute;left:5917;top:4496;width:10;height:20" coordorigin="5917,4496" coordsize="10,20">
              <v:shape style="position:absolute;left:5917;top:4496;width:10;height:20" coordorigin="5917,4496" coordsize="10,20" path="m5917,4515l5927,4515,5927,4496,5917,4496,5917,4515xe" filled="true" fillcolor="#000000" stroked="false">
                <v:path arrowok="t"/>
                <v:fill type="solid"/>
              </v:shape>
            </v:group>
            <v:group style="position:absolute;left:5917;top:4515;width:10;height:20" coordorigin="5917,4515" coordsize="10,20">
              <v:shape style="position:absolute;left:5917;top:4515;width:10;height:20" coordorigin="5917,4515" coordsize="10,20" path="m5917,4535l5927,4535,5927,4515,5917,4515,5917,4535xe" filled="true" fillcolor="#000000" stroked="false">
                <v:path arrowok="t"/>
                <v:fill type="solid"/>
              </v:shape>
            </v:group>
            <v:group style="position:absolute;left:5917;top:4535;width:10;height:20" coordorigin="5917,4535" coordsize="10,20">
              <v:shape style="position:absolute;left:5917;top:4535;width:10;height:20" coordorigin="5917,4535" coordsize="10,20" path="m5917,4554l5927,4554,5927,4535,5917,4535,5917,4554xe" filled="true" fillcolor="#000000" stroked="false">
                <v:path arrowok="t"/>
                <v:fill type="solid"/>
              </v:shape>
            </v:group>
            <v:group style="position:absolute;left:5917;top:4554;width:10;height:20" coordorigin="5917,4554" coordsize="10,20">
              <v:shape style="position:absolute;left:5917;top:4554;width:10;height:20" coordorigin="5917,4554" coordsize="10,20" path="m5917,4573l5927,4573,5927,4554,5917,4554,5917,4573xe" filled="true" fillcolor="#000000" stroked="false">
                <v:path arrowok="t"/>
                <v:fill type="solid"/>
              </v:shape>
            </v:group>
            <v:group style="position:absolute;left:5917;top:4573;width:10;height:20" coordorigin="5917,4573" coordsize="10,20">
              <v:shape style="position:absolute;left:5917;top:4573;width:10;height:20" coordorigin="5917,4573" coordsize="10,20" path="m5917,4592l5927,4592,5927,4573,5917,4573,5917,4592xe" filled="true" fillcolor="#000000" stroked="false">
                <v:path arrowok="t"/>
                <v:fill type="solid"/>
              </v:shape>
            </v:group>
            <v:group style="position:absolute;left:5917;top:4592;width:10;height:20" coordorigin="5917,4592" coordsize="10,20">
              <v:shape style="position:absolute;left:5917;top:4592;width:10;height:20" coordorigin="5917,4592" coordsize="10,20" path="m5917,4611l5927,4611,5927,4592,5917,4592,5917,4611xe" filled="true" fillcolor="#000000" stroked="false">
                <v:path arrowok="t"/>
                <v:fill type="solid"/>
              </v:shape>
            </v:group>
            <v:group style="position:absolute;left:5917;top:4611;width:10;height:20" coordorigin="5917,4611" coordsize="10,20">
              <v:shape style="position:absolute;left:5917;top:4611;width:10;height:20" coordorigin="5917,4611" coordsize="10,20" path="m5917,4631l5927,4631,5927,4611,5917,4611,5917,4631xe" filled="true" fillcolor="#000000" stroked="false">
                <v:path arrowok="t"/>
                <v:fill type="solid"/>
              </v:shape>
            </v:group>
            <v:group style="position:absolute;left:5917;top:4631;width:10;height:20" coordorigin="5917,4631" coordsize="10,20">
              <v:shape style="position:absolute;left:5917;top:4631;width:10;height:20" coordorigin="5917,4631" coordsize="10,20" path="m5917,4650l5927,4650,5927,4631,5917,4631,5917,4650xe" filled="true" fillcolor="#000000" stroked="false">
                <v:path arrowok="t"/>
                <v:fill type="solid"/>
              </v:shape>
            </v:group>
            <v:group style="position:absolute;left:5917;top:4650;width:10;height:20" coordorigin="5917,4650" coordsize="10,20">
              <v:shape style="position:absolute;left:5917;top:4650;width:10;height:20" coordorigin="5917,4650" coordsize="10,20" path="m5917,4669l5927,4669,5927,4650,5917,4650,5917,4669xe" filled="true" fillcolor="#000000" stroked="false">
                <v:path arrowok="t"/>
                <v:fill type="solid"/>
              </v:shape>
            </v:group>
            <v:group style="position:absolute;left:5917;top:4669;width:10;height:20" coordorigin="5917,4669" coordsize="10,20">
              <v:shape style="position:absolute;left:5917;top:4669;width:10;height:20" coordorigin="5917,4669" coordsize="10,20" path="m5917,4688l5927,4688,5927,4669,5917,4669,5917,4688xe" filled="true" fillcolor="#000000" stroked="false">
                <v:path arrowok="t"/>
                <v:fill type="solid"/>
              </v:shape>
            </v:group>
            <v:group style="position:absolute;left:5917;top:4688;width:10;height:20" coordorigin="5917,4688" coordsize="10,20">
              <v:shape style="position:absolute;left:5917;top:4688;width:10;height:20" coordorigin="5917,4688" coordsize="10,20" path="m5917,4707l5927,4707,5927,4688,5917,4688,5917,4707xe" filled="true" fillcolor="#000000" stroked="false">
                <v:path arrowok="t"/>
                <v:fill type="solid"/>
              </v:shape>
            </v:group>
            <v:group style="position:absolute;left:5917;top:4707;width:10;height:20" coordorigin="5917,4707" coordsize="10,20">
              <v:shape style="position:absolute;left:5917;top:4707;width:10;height:20" coordorigin="5917,4707" coordsize="10,20" path="m5917,4727l5927,4727,5927,4707,5917,4707,5917,4727xe" filled="true" fillcolor="#000000" stroked="false">
                <v:path arrowok="t"/>
                <v:fill type="solid"/>
              </v:shape>
            </v:group>
            <v:group style="position:absolute;left:5917;top:4727;width:10;height:20" coordorigin="5917,4727" coordsize="10,20">
              <v:shape style="position:absolute;left:5917;top:4727;width:10;height:20" coordorigin="5917,4727" coordsize="10,20" path="m5917,4746l5927,4746,5927,4727,5917,4727,5917,4746xe" filled="true" fillcolor="#000000" stroked="false">
                <v:path arrowok="t"/>
                <v:fill type="solid"/>
              </v:shape>
            </v:group>
            <v:group style="position:absolute;left:5917;top:4746;width:10;height:20" coordorigin="5917,4746" coordsize="10,20">
              <v:shape style="position:absolute;left:5917;top:4746;width:10;height:20" coordorigin="5917,4746" coordsize="10,20" path="m5917,4765l5927,4765,5927,4746,5917,4746,5917,4765xe" filled="true" fillcolor="#000000" stroked="false">
                <v:path arrowok="t"/>
                <v:fill type="solid"/>
              </v:shape>
            </v:group>
            <v:group style="position:absolute;left:5917;top:4765;width:10;height:20" coordorigin="5917,4765" coordsize="10,20">
              <v:shape style="position:absolute;left:5917;top:4765;width:10;height:20" coordorigin="5917,4765" coordsize="10,20" path="m5917,4784l5927,4784,5927,4765,5917,4765,5917,4784xe" filled="true" fillcolor="#000000" stroked="false">
                <v:path arrowok="t"/>
                <v:fill type="solid"/>
              </v:shape>
            </v:group>
            <v:group style="position:absolute;left:5917;top:4784;width:10;height:20" coordorigin="5917,4784" coordsize="10,20">
              <v:shape style="position:absolute;left:5917;top:4784;width:10;height:20" coordorigin="5917,4784" coordsize="10,20" path="m5917,4803l5927,4803,5927,4784,5917,4784,5917,4803xe" filled="true" fillcolor="#000000" stroked="false">
                <v:path arrowok="t"/>
                <v:fill type="solid"/>
              </v:shape>
            </v:group>
            <v:group style="position:absolute;left:5917;top:4803;width:10;height:20" coordorigin="5917,4803" coordsize="10,20">
              <v:shape style="position:absolute;left:5917;top:4803;width:10;height:20" coordorigin="5917,4803" coordsize="10,20" path="m5917,4823l5927,4823,5927,4803,5917,4803,5917,4823xe" filled="true" fillcolor="#000000" stroked="false">
                <v:path arrowok="t"/>
                <v:fill type="solid"/>
              </v:shape>
            </v:group>
            <v:group style="position:absolute;left:5917;top:4823;width:10;height:20" coordorigin="5917,4823" coordsize="10,20">
              <v:shape style="position:absolute;left:5917;top:4823;width:10;height:20" coordorigin="5917,4823" coordsize="10,20" path="m5917,4842l5927,4842,5927,4823,5917,4823,5917,4842xe" filled="true" fillcolor="#000000" stroked="false">
                <v:path arrowok="t"/>
                <v:fill type="solid"/>
              </v:shape>
            </v:group>
            <v:group style="position:absolute;left:5917;top:4842;width:10;height:20" coordorigin="5917,4842" coordsize="10,20">
              <v:shape style="position:absolute;left:5917;top:4842;width:10;height:20" coordorigin="5917,4842" coordsize="10,20" path="m5917,4861l5927,4861,5927,4842,5917,4842,5917,4861xe" filled="true" fillcolor="#000000" stroked="false">
                <v:path arrowok="t"/>
                <v:fill type="solid"/>
              </v:shape>
            </v:group>
            <v:group style="position:absolute;left:5917;top:4861;width:10;height:20" coordorigin="5917,4861" coordsize="10,20">
              <v:shape style="position:absolute;left:5917;top:4861;width:10;height:20" coordorigin="5917,4861" coordsize="10,20" path="m5917,4880l5927,4880,5927,4861,5917,4861,5917,4880xe" filled="true" fillcolor="#000000" stroked="false">
                <v:path arrowok="t"/>
                <v:fill type="solid"/>
              </v:shape>
            </v:group>
            <v:group style="position:absolute;left:5917;top:4880;width:10;height:20" coordorigin="5917,4880" coordsize="10,20">
              <v:shape style="position:absolute;left:5917;top:4880;width:10;height:20" coordorigin="5917,4880" coordsize="10,20" path="m5917,4899l5927,4899,5927,4880,5917,4880,5917,4899xe" filled="true" fillcolor="#000000" stroked="false">
                <v:path arrowok="t"/>
                <v:fill type="solid"/>
              </v:shape>
            </v:group>
            <v:group style="position:absolute;left:5917;top:4899;width:10;height:20" coordorigin="5917,4899" coordsize="10,20">
              <v:shape style="position:absolute;left:5917;top:4899;width:10;height:20" coordorigin="5917,4899" coordsize="10,20" path="m5917,4919l5927,4919,5927,4899,5917,4899,5917,4919xe" filled="true" fillcolor="#000000" stroked="false">
                <v:path arrowok="t"/>
                <v:fill type="solid"/>
              </v:shape>
            </v:group>
            <v:group style="position:absolute;left:5917;top:4919;width:10;height:20" coordorigin="5917,4919" coordsize="10,20">
              <v:shape style="position:absolute;left:5917;top:4919;width:10;height:20" coordorigin="5917,4919" coordsize="10,20" path="m5917,4938l5927,4938,5927,4919,5917,4919,5917,4938xe" filled="true" fillcolor="#000000" stroked="false">
                <v:path arrowok="t"/>
                <v:fill type="solid"/>
              </v:shape>
            </v:group>
            <v:group style="position:absolute;left:5917;top:4938;width:10;height:20" coordorigin="5917,4938" coordsize="10,20">
              <v:shape style="position:absolute;left:5917;top:4938;width:10;height:20" coordorigin="5917,4938" coordsize="10,20" path="m5917,4957l5927,4957,5927,4938,5917,4938,5917,4957xe" filled="true" fillcolor="#000000" stroked="false">
                <v:path arrowok="t"/>
                <v:fill type="solid"/>
              </v:shape>
            </v:group>
            <v:group style="position:absolute;left:5917;top:4957;width:10;height:20" coordorigin="5917,4957" coordsize="10,20">
              <v:shape style="position:absolute;left:5917;top:4957;width:10;height:20" coordorigin="5917,4957" coordsize="10,20" path="m5917,4976l5927,4976,5927,4957,5917,4957,5917,4976xe" filled="true" fillcolor="#000000" stroked="false">
                <v:path arrowok="t"/>
                <v:fill type="solid"/>
              </v:shape>
            </v:group>
            <v:group style="position:absolute;left:5917;top:4976;width:10;height:20" coordorigin="5917,4976" coordsize="10,20">
              <v:shape style="position:absolute;left:5917;top:4976;width:10;height:20" coordorigin="5917,4976" coordsize="10,20" path="m5917,4995l5927,4995,5927,4976,5917,4976,5917,4995xe" filled="true" fillcolor="#000000" stroked="false">
                <v:path arrowok="t"/>
                <v:fill type="solid"/>
              </v:shape>
            </v:group>
            <v:group style="position:absolute;left:5917;top:4995;width:10;height:20" coordorigin="5917,4995" coordsize="10,20">
              <v:shape style="position:absolute;left:5917;top:4995;width:10;height:20" coordorigin="5917,4995" coordsize="10,20" path="m5917,5015l5927,5015,5927,4995,5917,4995,5917,5015xe" filled="true" fillcolor="#000000" stroked="false">
                <v:path arrowok="t"/>
                <v:fill type="solid"/>
              </v:shape>
            </v:group>
            <v:group style="position:absolute;left:5917;top:5015;width:10;height:20" coordorigin="5917,5015" coordsize="10,20">
              <v:shape style="position:absolute;left:5917;top:5015;width:10;height:20" coordorigin="5917,5015" coordsize="10,20" path="m5917,5034l5927,5034,5927,5015,5917,5015,5917,5034xe" filled="true" fillcolor="#000000" stroked="false">
                <v:path arrowok="t"/>
                <v:fill type="solid"/>
              </v:shape>
            </v:group>
            <v:group style="position:absolute;left:5917;top:5034;width:10;height:20" coordorigin="5917,5034" coordsize="10,20">
              <v:shape style="position:absolute;left:5917;top:5034;width:10;height:20" coordorigin="5917,5034" coordsize="10,20" path="m5917,5053l5927,5053,5927,5034,5917,5034,5917,5053xe" filled="true" fillcolor="#000000" stroked="false">
                <v:path arrowok="t"/>
                <v:fill type="solid"/>
              </v:shape>
            </v:group>
            <v:group style="position:absolute;left:5917;top:5053;width:10;height:20" coordorigin="5917,5053" coordsize="10,20">
              <v:shape style="position:absolute;left:5917;top:5053;width:10;height:20" coordorigin="5917,5053" coordsize="10,20" path="m5917,5072l5927,5072,5927,5053,5917,5053,5917,5072xe" filled="true" fillcolor="#000000" stroked="false">
                <v:path arrowok="t"/>
                <v:fill type="solid"/>
              </v:shape>
            </v:group>
            <v:group style="position:absolute;left:5917;top:5072;width:10;height:20" coordorigin="5917,5072" coordsize="10,20">
              <v:shape style="position:absolute;left:5917;top:5072;width:10;height:20" coordorigin="5917,5072" coordsize="10,20" path="m5917,5091l5927,5091,5927,5072,5917,5072,5917,5091xe" filled="true" fillcolor="#000000" stroked="false">
                <v:path arrowok="t"/>
                <v:fill type="solid"/>
              </v:shape>
            </v:group>
            <v:group style="position:absolute;left:5917;top:5091;width:10;height:20" coordorigin="5917,5091" coordsize="10,20">
              <v:shape style="position:absolute;left:5917;top:5091;width:10;height:20" coordorigin="5917,5091" coordsize="10,20" path="m5917,5111l5927,5111,5927,5091,5917,5091,5917,5111xe" filled="true" fillcolor="#000000" stroked="false">
                <v:path arrowok="t"/>
                <v:fill type="solid"/>
              </v:shape>
            </v:group>
            <v:group style="position:absolute;left:5917;top:5111;width:10;height:20" coordorigin="5917,5111" coordsize="10,20">
              <v:shape style="position:absolute;left:5917;top:5111;width:10;height:20" coordorigin="5917,5111" coordsize="10,20" path="m5917,5130l5927,5130,5927,5111,5917,5111,5917,5130xe" filled="true" fillcolor="#000000" stroked="false">
                <v:path arrowok="t"/>
                <v:fill type="solid"/>
              </v:shape>
            </v:group>
            <v:group style="position:absolute;left:5917;top:5130;width:10;height:20" coordorigin="5917,5130" coordsize="10,20">
              <v:shape style="position:absolute;left:5917;top:5130;width:10;height:20" coordorigin="5917,5130" coordsize="10,20" path="m5917,5149l5927,5149,5927,5130,5917,5130,5917,5149xe" filled="true" fillcolor="#000000" stroked="false">
                <v:path arrowok="t"/>
                <v:fill type="solid"/>
              </v:shape>
            </v:group>
            <v:group style="position:absolute;left:5917;top:5149;width:10;height:20" coordorigin="5917,5149" coordsize="10,20">
              <v:shape style="position:absolute;left:5917;top:5149;width:10;height:20" coordorigin="5917,5149" coordsize="10,20" path="m5917,5168l5927,5168,5927,5149,5917,5149,5917,5168xe" filled="true" fillcolor="#000000" stroked="false">
                <v:path arrowok="t"/>
                <v:fill type="solid"/>
              </v:shape>
            </v:group>
            <v:group style="position:absolute;left:5917;top:5173;width:10;height:2" coordorigin="5917,5173" coordsize="10,2">
              <v:shape style="position:absolute;left:5917;top:5173;width:10;height:2" coordorigin="5917,5173" coordsize="10,0" path="m5917,5173l5927,5173e" filled="false" stroked="true" strokeweight=".47998pt" strokecolor="#000000">
                <v:path arrowok="t"/>
              </v:shape>
            </v:group>
            <v:group style="position:absolute;left:7038;top:3978;width:10;height:20" coordorigin="7038,3978" coordsize="10,20">
              <v:shape style="position:absolute;left:7038;top:3978;width:10;height:20" coordorigin="7038,3978" coordsize="10,20" path="m7038,3997l7048,3997,7048,3978,7038,3978,7038,3997xe" filled="true" fillcolor="#000000" stroked="false">
                <v:path arrowok="t"/>
                <v:fill type="solid"/>
              </v:shape>
            </v:group>
            <v:group style="position:absolute;left:7038;top:3997;width:10;height:20" coordorigin="7038,3997" coordsize="10,20">
              <v:shape style="position:absolute;left:7038;top:3997;width:10;height:20" coordorigin="7038,3997" coordsize="10,20" path="m7038,4016l7048,4016,7048,3997,7038,3997,7038,4016xe" filled="true" fillcolor="#000000" stroked="false">
                <v:path arrowok="t"/>
                <v:fill type="solid"/>
              </v:shape>
            </v:group>
            <v:group style="position:absolute;left:7038;top:4016;width:10;height:20" coordorigin="7038,4016" coordsize="10,20">
              <v:shape style="position:absolute;left:7038;top:4016;width:10;height:20" coordorigin="7038,4016" coordsize="10,20" path="m7038,4035l7048,4035,7048,4016,7038,4016,7038,4035xe" filled="true" fillcolor="#000000" stroked="false">
                <v:path arrowok="t"/>
                <v:fill type="solid"/>
              </v:shape>
            </v:group>
            <v:group style="position:absolute;left:7038;top:4035;width:10;height:20" coordorigin="7038,4035" coordsize="10,20">
              <v:shape style="position:absolute;left:7038;top:4035;width:10;height:20" coordorigin="7038,4035" coordsize="10,20" path="m7038,4055l7048,4055,7048,4035,7038,4035,7038,4055xe" filled="true" fillcolor="#000000" stroked="false">
                <v:path arrowok="t"/>
                <v:fill type="solid"/>
              </v:shape>
            </v:group>
            <v:group style="position:absolute;left:7038;top:4055;width:10;height:20" coordorigin="7038,4055" coordsize="10,20">
              <v:shape style="position:absolute;left:7038;top:4055;width:10;height:20" coordorigin="7038,4055" coordsize="10,20" path="m7038,4074l7048,4074,7048,4055,7038,4055,7038,4074xe" filled="true" fillcolor="#000000" stroked="false">
                <v:path arrowok="t"/>
                <v:fill type="solid"/>
              </v:shape>
            </v:group>
            <v:group style="position:absolute;left:7038;top:4074;width:10;height:20" coordorigin="7038,4074" coordsize="10,20">
              <v:shape style="position:absolute;left:7038;top:4074;width:10;height:20" coordorigin="7038,4074" coordsize="10,20" path="m7038,4093l7048,4093,7048,4074,7038,4074,7038,4093xe" filled="true" fillcolor="#000000" stroked="false">
                <v:path arrowok="t"/>
                <v:fill type="solid"/>
              </v:shape>
            </v:group>
            <v:group style="position:absolute;left:7038;top:4093;width:10;height:20" coordorigin="7038,4093" coordsize="10,20">
              <v:shape style="position:absolute;left:7038;top:4093;width:10;height:20" coordorigin="7038,4093" coordsize="10,20" path="m7038,4112l7048,4112,7048,4093,7038,4093,7038,4112xe" filled="true" fillcolor="#000000" stroked="false">
                <v:path arrowok="t"/>
                <v:fill type="solid"/>
              </v:shape>
            </v:group>
            <v:group style="position:absolute;left:7038;top:4112;width:10;height:20" coordorigin="7038,4112" coordsize="10,20">
              <v:shape style="position:absolute;left:7038;top:4112;width:10;height:20" coordorigin="7038,4112" coordsize="10,20" path="m7038,4131l7048,4131,7048,4112,7038,4112,7038,4131xe" filled="true" fillcolor="#000000" stroked="false">
                <v:path arrowok="t"/>
                <v:fill type="solid"/>
              </v:shape>
            </v:group>
            <v:group style="position:absolute;left:7038;top:4131;width:10;height:20" coordorigin="7038,4131" coordsize="10,20">
              <v:shape style="position:absolute;left:7038;top:4131;width:10;height:20" coordorigin="7038,4131" coordsize="10,20" path="m7038,4151l7048,4151,7048,4131,7038,4131,7038,4151xe" filled="true" fillcolor="#000000" stroked="false">
                <v:path arrowok="t"/>
                <v:fill type="solid"/>
              </v:shape>
            </v:group>
            <v:group style="position:absolute;left:7038;top:4151;width:10;height:20" coordorigin="7038,4151" coordsize="10,20">
              <v:shape style="position:absolute;left:7038;top:4151;width:10;height:20" coordorigin="7038,4151" coordsize="10,20" path="m7038,4170l7048,4170,7048,4151,7038,4151,7038,4170xe" filled="true" fillcolor="#000000" stroked="false">
                <v:path arrowok="t"/>
                <v:fill type="solid"/>
              </v:shape>
            </v:group>
            <v:group style="position:absolute;left:7038;top:4170;width:10;height:20" coordorigin="7038,4170" coordsize="10,20">
              <v:shape style="position:absolute;left:7038;top:4170;width:10;height:20" coordorigin="7038,4170" coordsize="10,20" path="m7038,4189l7048,4189,7048,4170,7038,4170,7038,4189xe" filled="true" fillcolor="#000000" stroked="false">
                <v:path arrowok="t"/>
                <v:fill type="solid"/>
              </v:shape>
            </v:group>
            <v:group style="position:absolute;left:7038;top:4189;width:10;height:20" coordorigin="7038,4189" coordsize="10,20">
              <v:shape style="position:absolute;left:7038;top:4189;width:10;height:20" coordorigin="7038,4189" coordsize="10,20" path="m7038,4208l7048,4208,7048,4189,7038,4189,7038,4208xe" filled="true" fillcolor="#000000" stroked="false">
                <v:path arrowok="t"/>
                <v:fill type="solid"/>
              </v:shape>
            </v:group>
            <v:group style="position:absolute;left:7038;top:4208;width:10;height:20" coordorigin="7038,4208" coordsize="10,20">
              <v:shape style="position:absolute;left:7038;top:4208;width:10;height:20" coordorigin="7038,4208" coordsize="10,20" path="m7038,4227l7048,4227,7048,4208,7038,4208,7038,4227xe" filled="true" fillcolor="#000000" stroked="false">
                <v:path arrowok="t"/>
                <v:fill type="solid"/>
              </v:shape>
            </v:group>
            <v:group style="position:absolute;left:7038;top:4227;width:10;height:20" coordorigin="7038,4227" coordsize="10,20">
              <v:shape style="position:absolute;left:7038;top:4227;width:10;height:20" coordorigin="7038,4227" coordsize="10,20" path="m7038,4247l7048,4247,7048,4227,7038,4227,7038,4247xe" filled="true" fillcolor="#000000" stroked="false">
                <v:path arrowok="t"/>
                <v:fill type="solid"/>
              </v:shape>
            </v:group>
            <v:group style="position:absolute;left:7038;top:4247;width:10;height:20" coordorigin="7038,4247" coordsize="10,20">
              <v:shape style="position:absolute;left:7038;top:4247;width:10;height:20" coordorigin="7038,4247" coordsize="10,20" path="m7038,4266l7048,4266,7048,4247,7038,4247,7038,4266xe" filled="true" fillcolor="#000000" stroked="false">
                <v:path arrowok="t"/>
                <v:fill type="solid"/>
              </v:shape>
            </v:group>
            <v:group style="position:absolute;left:7038;top:4266;width:10;height:20" coordorigin="7038,4266" coordsize="10,20">
              <v:shape style="position:absolute;left:7038;top:4266;width:10;height:20" coordorigin="7038,4266" coordsize="10,20" path="m7038,4285l7048,4285,7048,4266,7038,4266,7038,4285xe" filled="true" fillcolor="#000000" stroked="false">
                <v:path arrowok="t"/>
                <v:fill type="solid"/>
              </v:shape>
            </v:group>
            <v:group style="position:absolute;left:7038;top:4285;width:10;height:20" coordorigin="7038,4285" coordsize="10,20">
              <v:shape style="position:absolute;left:7038;top:4285;width:10;height:20" coordorigin="7038,4285" coordsize="10,20" path="m7038,4304l7048,4304,7048,4285,7038,4285,7038,4304xe" filled="true" fillcolor="#000000" stroked="false">
                <v:path arrowok="t"/>
                <v:fill type="solid"/>
              </v:shape>
            </v:group>
            <v:group style="position:absolute;left:7038;top:4304;width:10;height:20" coordorigin="7038,4304" coordsize="10,20">
              <v:shape style="position:absolute;left:7038;top:4304;width:10;height:20" coordorigin="7038,4304" coordsize="10,20" path="m7038,4323l7048,4323,7048,4304,7038,4304,7038,4323xe" filled="true" fillcolor="#000000" stroked="false">
                <v:path arrowok="t"/>
                <v:fill type="solid"/>
              </v:shape>
            </v:group>
            <v:group style="position:absolute;left:7038;top:4323;width:10;height:20" coordorigin="7038,4323" coordsize="10,20">
              <v:shape style="position:absolute;left:7038;top:4323;width:10;height:20" coordorigin="7038,4323" coordsize="10,20" path="m7038,4343l7048,4343,7048,4323,7038,4323,7038,4343xe" filled="true" fillcolor="#000000" stroked="false">
                <v:path arrowok="t"/>
                <v:fill type="solid"/>
              </v:shape>
            </v:group>
            <v:group style="position:absolute;left:7038;top:4343;width:10;height:20" coordorigin="7038,4343" coordsize="10,20">
              <v:shape style="position:absolute;left:7038;top:4343;width:10;height:20" coordorigin="7038,4343" coordsize="10,20" path="m7038,4362l7048,4362,7048,4343,7038,4343,7038,4362xe" filled="true" fillcolor="#000000" stroked="false">
                <v:path arrowok="t"/>
                <v:fill type="solid"/>
              </v:shape>
            </v:group>
            <v:group style="position:absolute;left:7038;top:4362;width:10;height:20" coordorigin="7038,4362" coordsize="10,20">
              <v:shape style="position:absolute;left:7038;top:4362;width:10;height:20" coordorigin="7038,4362" coordsize="10,20" path="m7038,4381l7048,4381,7048,4362,7038,4362,7038,4381xe" filled="true" fillcolor="#000000" stroked="false">
                <v:path arrowok="t"/>
                <v:fill type="solid"/>
              </v:shape>
            </v:group>
            <v:group style="position:absolute;left:7038;top:4381;width:10;height:20" coordorigin="7038,4381" coordsize="10,20">
              <v:shape style="position:absolute;left:7038;top:4381;width:10;height:20" coordorigin="7038,4381" coordsize="10,20" path="m7038,4400l7048,4400,7048,4381,7038,4381,7038,4400xe" filled="true" fillcolor="#000000" stroked="false">
                <v:path arrowok="t"/>
                <v:fill type="solid"/>
              </v:shape>
            </v:group>
            <v:group style="position:absolute;left:7038;top:4400;width:10;height:20" coordorigin="7038,4400" coordsize="10,20">
              <v:shape style="position:absolute;left:7038;top:4400;width:10;height:20" coordorigin="7038,4400" coordsize="10,20" path="m7038,4419l7048,4419,7048,4400,7038,4400,7038,4419xe" filled="true" fillcolor="#000000" stroked="false">
                <v:path arrowok="t"/>
                <v:fill type="solid"/>
              </v:shape>
            </v:group>
            <v:group style="position:absolute;left:7038;top:4419;width:10;height:20" coordorigin="7038,4419" coordsize="10,20">
              <v:shape style="position:absolute;left:7038;top:4419;width:10;height:20" coordorigin="7038,4419" coordsize="10,20" path="m7038,4439l7048,4439,7048,4419,7038,4419,7038,4439xe" filled="true" fillcolor="#000000" stroked="false">
                <v:path arrowok="t"/>
                <v:fill type="solid"/>
              </v:shape>
            </v:group>
            <v:group style="position:absolute;left:7038;top:4439;width:10;height:20" coordorigin="7038,4439" coordsize="10,20">
              <v:shape style="position:absolute;left:7038;top:4439;width:10;height:20" coordorigin="7038,4439" coordsize="10,20" path="m7038,4458l7048,4458,7048,4439,7038,4439,7038,4458xe" filled="true" fillcolor="#000000" stroked="false">
                <v:path arrowok="t"/>
                <v:fill type="solid"/>
              </v:shape>
            </v:group>
            <v:group style="position:absolute;left:7038;top:4458;width:10;height:20" coordorigin="7038,4458" coordsize="10,20">
              <v:shape style="position:absolute;left:7038;top:4458;width:10;height:20" coordorigin="7038,4458" coordsize="10,20" path="m7038,4477l7048,4477,7048,4458,7038,4458,7038,4477xe" filled="true" fillcolor="#000000" stroked="false">
                <v:path arrowok="t"/>
                <v:fill type="solid"/>
              </v:shape>
            </v:group>
            <v:group style="position:absolute;left:7038;top:4477;width:10;height:20" coordorigin="7038,4477" coordsize="10,20">
              <v:shape style="position:absolute;left:7038;top:4477;width:10;height:20" coordorigin="7038,4477" coordsize="10,20" path="m7038,4496l7048,4496,7048,4477,7038,4477,7038,4496xe" filled="true" fillcolor="#000000" stroked="false">
                <v:path arrowok="t"/>
                <v:fill type="solid"/>
              </v:shape>
            </v:group>
            <v:group style="position:absolute;left:7038;top:4496;width:10;height:20" coordorigin="7038,4496" coordsize="10,20">
              <v:shape style="position:absolute;left:7038;top:4496;width:10;height:20" coordorigin="7038,4496" coordsize="10,20" path="m7038,4515l7048,4515,7048,4496,7038,4496,7038,4515xe" filled="true" fillcolor="#000000" stroked="false">
                <v:path arrowok="t"/>
                <v:fill type="solid"/>
              </v:shape>
            </v:group>
            <v:group style="position:absolute;left:7038;top:4515;width:10;height:20" coordorigin="7038,4515" coordsize="10,20">
              <v:shape style="position:absolute;left:7038;top:4515;width:10;height:20" coordorigin="7038,4515" coordsize="10,20" path="m7038,4535l7048,4535,7048,4515,7038,4515,7038,4535xe" filled="true" fillcolor="#000000" stroked="false">
                <v:path arrowok="t"/>
                <v:fill type="solid"/>
              </v:shape>
            </v:group>
            <v:group style="position:absolute;left:7038;top:4535;width:10;height:20" coordorigin="7038,4535" coordsize="10,20">
              <v:shape style="position:absolute;left:7038;top:4535;width:10;height:20" coordorigin="7038,4535" coordsize="10,20" path="m7038,4554l7048,4554,7048,4535,7038,4535,7038,4554xe" filled="true" fillcolor="#000000" stroked="false">
                <v:path arrowok="t"/>
                <v:fill type="solid"/>
              </v:shape>
            </v:group>
            <v:group style="position:absolute;left:7038;top:4554;width:10;height:20" coordorigin="7038,4554" coordsize="10,20">
              <v:shape style="position:absolute;left:7038;top:4554;width:10;height:20" coordorigin="7038,4554" coordsize="10,20" path="m7038,4573l7048,4573,7048,4554,7038,4554,7038,4573xe" filled="true" fillcolor="#000000" stroked="false">
                <v:path arrowok="t"/>
                <v:fill type="solid"/>
              </v:shape>
            </v:group>
            <v:group style="position:absolute;left:7038;top:4573;width:10;height:20" coordorigin="7038,4573" coordsize="10,20">
              <v:shape style="position:absolute;left:7038;top:4573;width:10;height:20" coordorigin="7038,4573" coordsize="10,20" path="m7038,4592l7048,4592,7048,4573,7038,4573,7038,4592xe" filled="true" fillcolor="#000000" stroked="false">
                <v:path arrowok="t"/>
                <v:fill type="solid"/>
              </v:shape>
            </v:group>
            <v:group style="position:absolute;left:7038;top:4592;width:10;height:20" coordorigin="7038,4592" coordsize="10,20">
              <v:shape style="position:absolute;left:7038;top:4592;width:10;height:20" coordorigin="7038,4592" coordsize="10,20" path="m7038,4611l7048,4611,7048,4592,7038,4592,7038,4611xe" filled="true" fillcolor="#000000" stroked="false">
                <v:path arrowok="t"/>
                <v:fill type="solid"/>
              </v:shape>
            </v:group>
            <v:group style="position:absolute;left:7038;top:4611;width:10;height:20" coordorigin="7038,4611" coordsize="10,20">
              <v:shape style="position:absolute;left:7038;top:4611;width:10;height:20" coordorigin="7038,4611" coordsize="10,20" path="m7038,4631l7048,4631,7048,4611,7038,4611,7038,4631xe" filled="true" fillcolor="#000000" stroked="false">
                <v:path arrowok="t"/>
                <v:fill type="solid"/>
              </v:shape>
            </v:group>
            <v:group style="position:absolute;left:7038;top:4631;width:10;height:20" coordorigin="7038,4631" coordsize="10,20">
              <v:shape style="position:absolute;left:7038;top:4631;width:10;height:20" coordorigin="7038,4631" coordsize="10,20" path="m7038,4650l7048,4650,7048,4631,7038,4631,7038,4650xe" filled="true" fillcolor="#000000" stroked="false">
                <v:path arrowok="t"/>
                <v:fill type="solid"/>
              </v:shape>
            </v:group>
            <v:group style="position:absolute;left:7038;top:4650;width:10;height:20" coordorigin="7038,4650" coordsize="10,20">
              <v:shape style="position:absolute;left:7038;top:4650;width:10;height:20" coordorigin="7038,4650" coordsize="10,20" path="m7038,4669l7048,4669,7048,4650,7038,4650,7038,4669xe" filled="true" fillcolor="#000000" stroked="false">
                <v:path arrowok="t"/>
                <v:fill type="solid"/>
              </v:shape>
            </v:group>
            <v:group style="position:absolute;left:7038;top:4669;width:10;height:20" coordorigin="7038,4669" coordsize="10,20">
              <v:shape style="position:absolute;left:7038;top:4669;width:10;height:20" coordorigin="7038,4669" coordsize="10,20" path="m7038,4688l7048,4688,7048,4669,7038,4669,7038,4688xe" filled="true" fillcolor="#000000" stroked="false">
                <v:path arrowok="t"/>
                <v:fill type="solid"/>
              </v:shape>
            </v:group>
            <v:group style="position:absolute;left:7038;top:4688;width:10;height:20" coordorigin="7038,4688" coordsize="10,20">
              <v:shape style="position:absolute;left:7038;top:4688;width:10;height:20" coordorigin="7038,4688" coordsize="10,20" path="m7038,4707l7048,4707,7048,4688,7038,4688,7038,4707xe" filled="true" fillcolor="#000000" stroked="false">
                <v:path arrowok="t"/>
                <v:fill type="solid"/>
              </v:shape>
            </v:group>
            <v:group style="position:absolute;left:7038;top:4707;width:10;height:20" coordorigin="7038,4707" coordsize="10,20">
              <v:shape style="position:absolute;left:7038;top:4707;width:10;height:20" coordorigin="7038,4707" coordsize="10,20" path="m7038,4727l7048,4727,7048,4707,7038,4707,7038,4727xe" filled="true" fillcolor="#000000" stroked="false">
                <v:path arrowok="t"/>
                <v:fill type="solid"/>
              </v:shape>
            </v:group>
            <v:group style="position:absolute;left:7038;top:4727;width:10;height:20" coordorigin="7038,4727" coordsize="10,20">
              <v:shape style="position:absolute;left:7038;top:4727;width:10;height:20" coordorigin="7038,4727" coordsize="10,20" path="m7038,4746l7048,4746,7048,4727,7038,4727,7038,4746xe" filled="true" fillcolor="#000000" stroked="false">
                <v:path arrowok="t"/>
                <v:fill type="solid"/>
              </v:shape>
            </v:group>
            <v:group style="position:absolute;left:7038;top:4746;width:10;height:20" coordorigin="7038,4746" coordsize="10,20">
              <v:shape style="position:absolute;left:7038;top:4746;width:10;height:20" coordorigin="7038,4746" coordsize="10,20" path="m7038,4765l7048,4765,7048,4746,7038,4746,7038,4765xe" filled="true" fillcolor="#000000" stroked="false">
                <v:path arrowok="t"/>
                <v:fill type="solid"/>
              </v:shape>
            </v:group>
            <v:group style="position:absolute;left:7038;top:4765;width:10;height:20" coordorigin="7038,4765" coordsize="10,20">
              <v:shape style="position:absolute;left:7038;top:4765;width:10;height:20" coordorigin="7038,4765" coordsize="10,20" path="m7038,4784l7048,4784,7048,4765,7038,4765,7038,4784xe" filled="true" fillcolor="#000000" stroked="false">
                <v:path arrowok="t"/>
                <v:fill type="solid"/>
              </v:shape>
            </v:group>
            <v:group style="position:absolute;left:7038;top:4784;width:10;height:20" coordorigin="7038,4784" coordsize="10,20">
              <v:shape style="position:absolute;left:7038;top:4784;width:10;height:20" coordorigin="7038,4784" coordsize="10,20" path="m7038,4803l7048,4803,7048,4784,7038,4784,7038,4803xe" filled="true" fillcolor="#000000" stroked="false">
                <v:path arrowok="t"/>
                <v:fill type="solid"/>
              </v:shape>
            </v:group>
            <v:group style="position:absolute;left:7038;top:4803;width:10;height:20" coordorigin="7038,4803" coordsize="10,20">
              <v:shape style="position:absolute;left:7038;top:4803;width:10;height:20" coordorigin="7038,4803" coordsize="10,20" path="m7038,4823l7048,4823,7048,4803,7038,4803,7038,4823xe" filled="true" fillcolor="#000000" stroked="false">
                <v:path arrowok="t"/>
                <v:fill type="solid"/>
              </v:shape>
            </v:group>
            <v:group style="position:absolute;left:7038;top:4823;width:10;height:20" coordorigin="7038,4823" coordsize="10,20">
              <v:shape style="position:absolute;left:7038;top:4823;width:10;height:20" coordorigin="7038,4823" coordsize="10,20" path="m7038,4842l7048,4842,7048,4823,7038,4823,7038,4842xe" filled="true" fillcolor="#000000" stroked="false">
                <v:path arrowok="t"/>
                <v:fill type="solid"/>
              </v:shape>
            </v:group>
            <v:group style="position:absolute;left:7038;top:4842;width:10;height:20" coordorigin="7038,4842" coordsize="10,20">
              <v:shape style="position:absolute;left:7038;top:4842;width:10;height:20" coordorigin="7038,4842" coordsize="10,20" path="m7038,4861l7048,4861,7048,4842,7038,4842,7038,4861xe" filled="true" fillcolor="#000000" stroked="false">
                <v:path arrowok="t"/>
                <v:fill type="solid"/>
              </v:shape>
            </v:group>
            <v:group style="position:absolute;left:7038;top:4861;width:10;height:20" coordorigin="7038,4861" coordsize="10,20">
              <v:shape style="position:absolute;left:7038;top:4861;width:10;height:20" coordorigin="7038,4861" coordsize="10,20" path="m7038,4880l7048,4880,7048,4861,7038,4861,7038,4880xe" filled="true" fillcolor="#000000" stroked="false">
                <v:path arrowok="t"/>
                <v:fill type="solid"/>
              </v:shape>
            </v:group>
            <v:group style="position:absolute;left:7038;top:4880;width:10;height:20" coordorigin="7038,4880" coordsize="10,20">
              <v:shape style="position:absolute;left:7038;top:4880;width:10;height:20" coordorigin="7038,4880" coordsize="10,20" path="m7038,4899l7048,4899,7048,4880,7038,4880,7038,4899xe" filled="true" fillcolor="#000000" stroked="false">
                <v:path arrowok="t"/>
                <v:fill type="solid"/>
              </v:shape>
            </v:group>
            <v:group style="position:absolute;left:7038;top:4899;width:10;height:20" coordorigin="7038,4899" coordsize="10,20">
              <v:shape style="position:absolute;left:7038;top:4899;width:10;height:20" coordorigin="7038,4899" coordsize="10,20" path="m7038,4919l7048,4919,7048,4899,7038,4899,7038,4919xe" filled="true" fillcolor="#000000" stroked="false">
                <v:path arrowok="t"/>
                <v:fill type="solid"/>
              </v:shape>
            </v:group>
            <v:group style="position:absolute;left:7038;top:4919;width:10;height:20" coordorigin="7038,4919" coordsize="10,20">
              <v:shape style="position:absolute;left:7038;top:4919;width:10;height:20" coordorigin="7038,4919" coordsize="10,20" path="m7038,4938l7048,4938,7048,4919,7038,4919,7038,4938xe" filled="true" fillcolor="#000000" stroked="false">
                <v:path arrowok="t"/>
                <v:fill type="solid"/>
              </v:shape>
            </v:group>
            <v:group style="position:absolute;left:7038;top:4938;width:10;height:20" coordorigin="7038,4938" coordsize="10,20">
              <v:shape style="position:absolute;left:7038;top:4938;width:10;height:20" coordorigin="7038,4938" coordsize="10,20" path="m7038,4957l7048,4957,7048,4938,7038,4938,7038,4957xe" filled="true" fillcolor="#000000" stroked="false">
                <v:path arrowok="t"/>
                <v:fill type="solid"/>
              </v:shape>
            </v:group>
            <v:group style="position:absolute;left:7038;top:4957;width:10;height:20" coordorigin="7038,4957" coordsize="10,20">
              <v:shape style="position:absolute;left:7038;top:4957;width:10;height:20" coordorigin="7038,4957" coordsize="10,20" path="m7038,4976l7048,4976,7048,4957,7038,4957,7038,4976xe" filled="true" fillcolor="#000000" stroked="false">
                <v:path arrowok="t"/>
                <v:fill type="solid"/>
              </v:shape>
            </v:group>
            <v:group style="position:absolute;left:7038;top:4976;width:10;height:20" coordorigin="7038,4976" coordsize="10,20">
              <v:shape style="position:absolute;left:7038;top:4976;width:10;height:20" coordorigin="7038,4976" coordsize="10,20" path="m7038,4995l7048,4995,7048,4976,7038,4976,7038,4995xe" filled="true" fillcolor="#000000" stroked="false">
                <v:path arrowok="t"/>
                <v:fill type="solid"/>
              </v:shape>
            </v:group>
            <v:group style="position:absolute;left:7038;top:4995;width:10;height:20" coordorigin="7038,4995" coordsize="10,20">
              <v:shape style="position:absolute;left:7038;top:4995;width:10;height:20" coordorigin="7038,4995" coordsize="10,20" path="m7038,5015l7048,5015,7048,4995,7038,4995,7038,5015xe" filled="true" fillcolor="#000000" stroked="false">
                <v:path arrowok="t"/>
                <v:fill type="solid"/>
              </v:shape>
            </v:group>
            <v:group style="position:absolute;left:7038;top:5015;width:10;height:20" coordorigin="7038,5015" coordsize="10,20">
              <v:shape style="position:absolute;left:7038;top:5015;width:10;height:20" coordorigin="7038,5015" coordsize="10,20" path="m7038,5034l7048,5034,7048,5015,7038,5015,7038,5034xe" filled="true" fillcolor="#000000" stroked="false">
                <v:path arrowok="t"/>
                <v:fill type="solid"/>
              </v:shape>
            </v:group>
            <v:group style="position:absolute;left:7038;top:5034;width:10;height:20" coordorigin="7038,5034" coordsize="10,20">
              <v:shape style="position:absolute;left:7038;top:5034;width:10;height:20" coordorigin="7038,5034" coordsize="10,20" path="m7038,5053l7048,5053,7048,5034,7038,5034,7038,5053xe" filled="true" fillcolor="#000000" stroked="false">
                <v:path arrowok="t"/>
                <v:fill type="solid"/>
              </v:shape>
            </v:group>
            <v:group style="position:absolute;left:7038;top:5053;width:10;height:20" coordorigin="7038,5053" coordsize="10,20">
              <v:shape style="position:absolute;left:7038;top:5053;width:10;height:20" coordorigin="7038,5053" coordsize="10,20" path="m7038,5072l7048,5072,7048,5053,7038,5053,7038,5072xe" filled="true" fillcolor="#000000" stroked="false">
                <v:path arrowok="t"/>
                <v:fill type="solid"/>
              </v:shape>
            </v:group>
            <v:group style="position:absolute;left:7038;top:5072;width:10;height:20" coordorigin="7038,5072" coordsize="10,20">
              <v:shape style="position:absolute;left:7038;top:5072;width:10;height:20" coordorigin="7038,5072" coordsize="10,20" path="m7038,5091l7048,5091,7048,5072,7038,5072,7038,5091xe" filled="true" fillcolor="#000000" stroked="false">
                <v:path arrowok="t"/>
                <v:fill type="solid"/>
              </v:shape>
            </v:group>
            <v:group style="position:absolute;left:7038;top:5091;width:10;height:20" coordorigin="7038,5091" coordsize="10,20">
              <v:shape style="position:absolute;left:7038;top:5091;width:10;height:20" coordorigin="7038,5091" coordsize="10,20" path="m7038,5111l7048,5111,7048,5091,7038,5091,7038,5111xe" filled="true" fillcolor="#000000" stroked="false">
                <v:path arrowok="t"/>
                <v:fill type="solid"/>
              </v:shape>
            </v:group>
            <v:group style="position:absolute;left:7038;top:5111;width:10;height:20" coordorigin="7038,5111" coordsize="10,20">
              <v:shape style="position:absolute;left:7038;top:5111;width:10;height:20" coordorigin="7038,5111" coordsize="10,20" path="m7038,5130l7048,5130,7048,5111,7038,5111,7038,5130xe" filled="true" fillcolor="#000000" stroked="false">
                <v:path arrowok="t"/>
                <v:fill type="solid"/>
              </v:shape>
            </v:group>
            <v:group style="position:absolute;left:7038;top:5130;width:10;height:20" coordorigin="7038,5130" coordsize="10,20">
              <v:shape style="position:absolute;left:7038;top:5130;width:10;height:20" coordorigin="7038,5130" coordsize="10,20" path="m7038,5149l7048,5149,7048,5130,7038,5130,7038,5149xe" filled="true" fillcolor="#000000" stroked="false">
                <v:path arrowok="t"/>
                <v:fill type="solid"/>
              </v:shape>
            </v:group>
            <v:group style="position:absolute;left:7038;top:5149;width:10;height:20" coordorigin="7038,5149" coordsize="10,20">
              <v:shape style="position:absolute;left:7038;top:5149;width:10;height:20" coordorigin="7038,5149" coordsize="10,20" path="m7038,5168l7048,5168,7048,5149,7038,5149,7038,5168xe" filled="true" fillcolor="#000000" stroked="false">
                <v:path arrowok="t"/>
                <v:fill type="solid"/>
              </v:shape>
            </v:group>
            <v:group style="position:absolute;left:7038;top:5173;width:10;height:2" coordorigin="7038,5173" coordsize="10,2">
              <v:shape style="position:absolute;left:7038;top:5173;width:10;height:2" coordorigin="7038,5173" coordsize="10,0" path="m7038,5173l7048,5173e" filled="false" stroked="true" strokeweight=".47998pt" strokecolor="#000000">
                <v:path arrowok="t"/>
              </v:shape>
            </v:group>
            <v:group style="position:absolute;left:7758;top:3978;width:10;height:20" coordorigin="7758,3978" coordsize="10,20">
              <v:shape style="position:absolute;left:7758;top:3978;width:10;height:20" coordorigin="7758,3978" coordsize="10,20" path="m7758,3997l7768,3997,7768,3978,7758,3978,7758,3997xe" filled="true" fillcolor="#000000" stroked="false">
                <v:path arrowok="t"/>
                <v:fill type="solid"/>
              </v:shape>
            </v:group>
            <v:group style="position:absolute;left:7758;top:3997;width:10;height:20" coordorigin="7758,3997" coordsize="10,20">
              <v:shape style="position:absolute;left:7758;top:3997;width:10;height:20" coordorigin="7758,3997" coordsize="10,20" path="m7758,4016l7768,4016,7768,3997,7758,3997,7758,4016xe" filled="true" fillcolor="#000000" stroked="false">
                <v:path arrowok="t"/>
                <v:fill type="solid"/>
              </v:shape>
            </v:group>
            <v:group style="position:absolute;left:7758;top:4016;width:10;height:20" coordorigin="7758,4016" coordsize="10,20">
              <v:shape style="position:absolute;left:7758;top:4016;width:10;height:20" coordorigin="7758,4016" coordsize="10,20" path="m7758,4035l7768,4035,7768,4016,7758,4016,7758,4035xe" filled="true" fillcolor="#000000" stroked="false">
                <v:path arrowok="t"/>
                <v:fill type="solid"/>
              </v:shape>
            </v:group>
            <v:group style="position:absolute;left:7758;top:4035;width:10;height:20" coordorigin="7758,4035" coordsize="10,20">
              <v:shape style="position:absolute;left:7758;top:4035;width:10;height:20" coordorigin="7758,4035" coordsize="10,20" path="m7758,4055l7768,4055,7768,4035,7758,4035,7758,4055xe" filled="true" fillcolor="#000000" stroked="false">
                <v:path arrowok="t"/>
                <v:fill type="solid"/>
              </v:shape>
            </v:group>
            <v:group style="position:absolute;left:7758;top:4055;width:10;height:20" coordorigin="7758,4055" coordsize="10,20">
              <v:shape style="position:absolute;left:7758;top:4055;width:10;height:20" coordorigin="7758,4055" coordsize="10,20" path="m7758,4074l7768,4074,7768,4055,7758,4055,7758,4074xe" filled="true" fillcolor="#000000" stroked="false">
                <v:path arrowok="t"/>
                <v:fill type="solid"/>
              </v:shape>
            </v:group>
            <v:group style="position:absolute;left:7758;top:4074;width:10;height:20" coordorigin="7758,4074" coordsize="10,20">
              <v:shape style="position:absolute;left:7758;top:4074;width:10;height:20" coordorigin="7758,4074" coordsize="10,20" path="m7758,4093l7768,4093,7768,4074,7758,4074,7758,4093xe" filled="true" fillcolor="#000000" stroked="false">
                <v:path arrowok="t"/>
                <v:fill type="solid"/>
              </v:shape>
            </v:group>
            <v:group style="position:absolute;left:7758;top:4093;width:10;height:20" coordorigin="7758,4093" coordsize="10,20">
              <v:shape style="position:absolute;left:7758;top:4093;width:10;height:20" coordorigin="7758,4093" coordsize="10,20" path="m7758,4112l7768,4112,7768,4093,7758,4093,7758,4112xe" filled="true" fillcolor="#000000" stroked="false">
                <v:path arrowok="t"/>
                <v:fill type="solid"/>
              </v:shape>
            </v:group>
            <v:group style="position:absolute;left:7758;top:4112;width:10;height:20" coordorigin="7758,4112" coordsize="10,20">
              <v:shape style="position:absolute;left:7758;top:4112;width:10;height:20" coordorigin="7758,4112" coordsize="10,20" path="m7758,4131l7768,4131,7768,4112,7758,4112,7758,4131xe" filled="true" fillcolor="#000000" stroked="false">
                <v:path arrowok="t"/>
                <v:fill type="solid"/>
              </v:shape>
            </v:group>
            <v:group style="position:absolute;left:7758;top:4131;width:10;height:20" coordorigin="7758,4131" coordsize="10,20">
              <v:shape style="position:absolute;left:7758;top:4131;width:10;height:20" coordorigin="7758,4131" coordsize="10,20" path="m7758,4151l7768,4151,7768,4131,7758,4131,7758,4151xe" filled="true" fillcolor="#000000" stroked="false">
                <v:path arrowok="t"/>
                <v:fill type="solid"/>
              </v:shape>
            </v:group>
            <v:group style="position:absolute;left:7758;top:4151;width:10;height:20" coordorigin="7758,4151" coordsize="10,20">
              <v:shape style="position:absolute;left:7758;top:4151;width:10;height:20" coordorigin="7758,4151" coordsize="10,20" path="m7758,4170l7768,4170,7768,4151,7758,4151,7758,4170xe" filled="true" fillcolor="#000000" stroked="false">
                <v:path arrowok="t"/>
                <v:fill type="solid"/>
              </v:shape>
            </v:group>
            <v:group style="position:absolute;left:7758;top:4170;width:10;height:20" coordorigin="7758,4170" coordsize="10,20">
              <v:shape style="position:absolute;left:7758;top:4170;width:10;height:20" coordorigin="7758,4170" coordsize="10,20" path="m7758,4189l7768,4189,7768,4170,7758,4170,7758,4189xe" filled="true" fillcolor="#000000" stroked="false">
                <v:path arrowok="t"/>
                <v:fill type="solid"/>
              </v:shape>
            </v:group>
            <v:group style="position:absolute;left:7758;top:4189;width:10;height:20" coordorigin="7758,4189" coordsize="10,20">
              <v:shape style="position:absolute;left:7758;top:4189;width:10;height:20" coordorigin="7758,4189" coordsize="10,20" path="m7758,4208l7768,4208,7768,4189,7758,4189,7758,4208xe" filled="true" fillcolor="#000000" stroked="false">
                <v:path arrowok="t"/>
                <v:fill type="solid"/>
              </v:shape>
            </v:group>
            <v:group style="position:absolute;left:7758;top:4208;width:10;height:20" coordorigin="7758,4208" coordsize="10,20">
              <v:shape style="position:absolute;left:7758;top:4208;width:10;height:20" coordorigin="7758,4208" coordsize="10,20" path="m7758,4227l7768,4227,7768,4208,7758,4208,7758,4227xe" filled="true" fillcolor="#000000" stroked="false">
                <v:path arrowok="t"/>
                <v:fill type="solid"/>
              </v:shape>
            </v:group>
            <v:group style="position:absolute;left:7758;top:4227;width:10;height:20" coordorigin="7758,4227" coordsize="10,20">
              <v:shape style="position:absolute;left:7758;top:4227;width:10;height:20" coordorigin="7758,4227" coordsize="10,20" path="m7758,4247l7768,4247,7768,4227,7758,4227,7758,4247xe" filled="true" fillcolor="#000000" stroked="false">
                <v:path arrowok="t"/>
                <v:fill type="solid"/>
              </v:shape>
            </v:group>
            <v:group style="position:absolute;left:7758;top:4247;width:10;height:20" coordorigin="7758,4247" coordsize="10,20">
              <v:shape style="position:absolute;left:7758;top:4247;width:10;height:20" coordorigin="7758,4247" coordsize="10,20" path="m7758,4266l7768,4266,7768,4247,7758,4247,7758,4266xe" filled="true" fillcolor="#000000" stroked="false">
                <v:path arrowok="t"/>
                <v:fill type="solid"/>
              </v:shape>
            </v:group>
            <v:group style="position:absolute;left:7758;top:4266;width:10;height:20" coordorigin="7758,4266" coordsize="10,20">
              <v:shape style="position:absolute;left:7758;top:4266;width:10;height:20" coordorigin="7758,4266" coordsize="10,20" path="m7758,4285l7768,4285,7768,4266,7758,4266,7758,4285xe" filled="true" fillcolor="#000000" stroked="false">
                <v:path arrowok="t"/>
                <v:fill type="solid"/>
              </v:shape>
            </v:group>
            <v:group style="position:absolute;left:7758;top:4285;width:10;height:20" coordorigin="7758,4285" coordsize="10,20">
              <v:shape style="position:absolute;left:7758;top:4285;width:10;height:20" coordorigin="7758,4285" coordsize="10,20" path="m7758,4304l7768,4304,7768,4285,7758,4285,7758,4304xe" filled="true" fillcolor="#000000" stroked="false">
                <v:path arrowok="t"/>
                <v:fill type="solid"/>
              </v:shape>
            </v:group>
            <v:group style="position:absolute;left:7758;top:4304;width:10;height:20" coordorigin="7758,4304" coordsize="10,20">
              <v:shape style="position:absolute;left:7758;top:4304;width:10;height:20" coordorigin="7758,4304" coordsize="10,20" path="m7758,4323l7768,4323,7768,4304,7758,4304,7758,4323xe" filled="true" fillcolor="#000000" stroked="false">
                <v:path arrowok="t"/>
                <v:fill type="solid"/>
              </v:shape>
            </v:group>
            <v:group style="position:absolute;left:7758;top:4323;width:10;height:20" coordorigin="7758,4323" coordsize="10,20">
              <v:shape style="position:absolute;left:7758;top:4323;width:10;height:20" coordorigin="7758,4323" coordsize="10,20" path="m7758,4343l7768,4343,7768,4323,7758,4323,7758,4343xe" filled="true" fillcolor="#000000" stroked="false">
                <v:path arrowok="t"/>
                <v:fill type="solid"/>
              </v:shape>
            </v:group>
            <v:group style="position:absolute;left:7758;top:4343;width:10;height:20" coordorigin="7758,4343" coordsize="10,20">
              <v:shape style="position:absolute;left:7758;top:4343;width:10;height:20" coordorigin="7758,4343" coordsize="10,20" path="m7758,4362l7768,4362,7768,4343,7758,4343,7758,4362xe" filled="true" fillcolor="#000000" stroked="false">
                <v:path arrowok="t"/>
                <v:fill type="solid"/>
              </v:shape>
            </v:group>
            <v:group style="position:absolute;left:7758;top:4362;width:10;height:20" coordorigin="7758,4362" coordsize="10,20">
              <v:shape style="position:absolute;left:7758;top:4362;width:10;height:20" coordorigin="7758,4362" coordsize="10,20" path="m7758,4381l7768,4381,7768,4362,7758,4362,7758,4381xe" filled="true" fillcolor="#000000" stroked="false">
                <v:path arrowok="t"/>
                <v:fill type="solid"/>
              </v:shape>
            </v:group>
            <v:group style="position:absolute;left:7758;top:4381;width:10;height:20" coordorigin="7758,4381" coordsize="10,20">
              <v:shape style="position:absolute;left:7758;top:4381;width:10;height:20" coordorigin="7758,4381" coordsize="10,20" path="m7758,4400l7768,4400,7768,4381,7758,4381,7758,4400xe" filled="true" fillcolor="#000000" stroked="false">
                <v:path arrowok="t"/>
                <v:fill type="solid"/>
              </v:shape>
            </v:group>
            <v:group style="position:absolute;left:7758;top:4400;width:10;height:20" coordorigin="7758,4400" coordsize="10,20">
              <v:shape style="position:absolute;left:7758;top:4400;width:10;height:20" coordorigin="7758,4400" coordsize="10,20" path="m7758,4419l7768,4419,7768,4400,7758,4400,7758,4419xe" filled="true" fillcolor="#000000" stroked="false">
                <v:path arrowok="t"/>
                <v:fill type="solid"/>
              </v:shape>
            </v:group>
            <v:group style="position:absolute;left:7758;top:4419;width:10;height:20" coordorigin="7758,4419" coordsize="10,20">
              <v:shape style="position:absolute;left:7758;top:4419;width:10;height:20" coordorigin="7758,4419" coordsize="10,20" path="m7758,4439l7768,4439,7768,4419,7758,4419,7758,4439xe" filled="true" fillcolor="#000000" stroked="false">
                <v:path arrowok="t"/>
                <v:fill type="solid"/>
              </v:shape>
            </v:group>
            <v:group style="position:absolute;left:7758;top:4439;width:10;height:20" coordorigin="7758,4439" coordsize="10,20">
              <v:shape style="position:absolute;left:7758;top:4439;width:10;height:20" coordorigin="7758,4439" coordsize="10,20" path="m7758,4458l7768,4458,7768,4439,7758,4439,7758,4458xe" filled="true" fillcolor="#000000" stroked="false">
                <v:path arrowok="t"/>
                <v:fill type="solid"/>
              </v:shape>
            </v:group>
            <v:group style="position:absolute;left:7758;top:4458;width:10;height:20" coordorigin="7758,4458" coordsize="10,20">
              <v:shape style="position:absolute;left:7758;top:4458;width:10;height:20" coordorigin="7758,4458" coordsize="10,20" path="m7758,4477l7768,4477,7768,4458,7758,4458,7758,4477xe" filled="true" fillcolor="#000000" stroked="false">
                <v:path arrowok="t"/>
                <v:fill type="solid"/>
              </v:shape>
            </v:group>
            <v:group style="position:absolute;left:7758;top:4477;width:10;height:20" coordorigin="7758,4477" coordsize="10,20">
              <v:shape style="position:absolute;left:7758;top:4477;width:10;height:20" coordorigin="7758,4477" coordsize="10,20" path="m7758,4496l7768,4496,7768,4477,7758,4477,7758,4496xe" filled="true" fillcolor="#000000" stroked="false">
                <v:path arrowok="t"/>
                <v:fill type="solid"/>
              </v:shape>
            </v:group>
            <v:group style="position:absolute;left:7758;top:4496;width:10;height:20" coordorigin="7758,4496" coordsize="10,20">
              <v:shape style="position:absolute;left:7758;top:4496;width:10;height:20" coordorigin="7758,4496" coordsize="10,20" path="m7758,4515l7768,4515,7768,4496,7758,4496,7758,4515xe" filled="true" fillcolor="#000000" stroked="false">
                <v:path arrowok="t"/>
                <v:fill type="solid"/>
              </v:shape>
            </v:group>
            <v:group style="position:absolute;left:7758;top:4515;width:10;height:20" coordorigin="7758,4515" coordsize="10,20">
              <v:shape style="position:absolute;left:7758;top:4515;width:10;height:20" coordorigin="7758,4515" coordsize="10,20" path="m7758,4535l7768,4535,7768,4515,7758,4515,7758,4535xe" filled="true" fillcolor="#000000" stroked="false">
                <v:path arrowok="t"/>
                <v:fill type="solid"/>
              </v:shape>
            </v:group>
            <v:group style="position:absolute;left:7758;top:4535;width:10;height:20" coordorigin="7758,4535" coordsize="10,20">
              <v:shape style="position:absolute;left:7758;top:4535;width:10;height:20" coordorigin="7758,4535" coordsize="10,20" path="m7758,4554l7768,4554,7768,4535,7758,4535,7758,4554xe" filled="true" fillcolor="#000000" stroked="false">
                <v:path arrowok="t"/>
                <v:fill type="solid"/>
              </v:shape>
            </v:group>
            <v:group style="position:absolute;left:7758;top:4554;width:10;height:20" coordorigin="7758,4554" coordsize="10,20">
              <v:shape style="position:absolute;left:7758;top:4554;width:10;height:20" coordorigin="7758,4554" coordsize="10,20" path="m7758,4573l7768,4573,7768,4554,7758,4554,7758,4573xe" filled="true" fillcolor="#000000" stroked="false">
                <v:path arrowok="t"/>
                <v:fill type="solid"/>
              </v:shape>
            </v:group>
            <v:group style="position:absolute;left:7758;top:4573;width:10;height:20" coordorigin="7758,4573" coordsize="10,20">
              <v:shape style="position:absolute;left:7758;top:4573;width:10;height:20" coordorigin="7758,4573" coordsize="10,20" path="m7758,4592l7768,4592,7768,4573,7758,4573,7758,4592xe" filled="true" fillcolor="#000000" stroked="false">
                <v:path arrowok="t"/>
                <v:fill type="solid"/>
              </v:shape>
            </v:group>
            <v:group style="position:absolute;left:7758;top:4592;width:10;height:20" coordorigin="7758,4592" coordsize="10,20">
              <v:shape style="position:absolute;left:7758;top:4592;width:10;height:20" coordorigin="7758,4592" coordsize="10,20" path="m7758,4611l7768,4611,7768,4592,7758,4592,7758,4611xe" filled="true" fillcolor="#000000" stroked="false">
                <v:path arrowok="t"/>
                <v:fill type="solid"/>
              </v:shape>
            </v:group>
            <v:group style="position:absolute;left:7758;top:4611;width:10;height:20" coordorigin="7758,4611" coordsize="10,20">
              <v:shape style="position:absolute;left:7758;top:4611;width:10;height:20" coordorigin="7758,4611" coordsize="10,20" path="m7758,4631l7768,4631,7768,4611,7758,4611,7758,4631xe" filled="true" fillcolor="#000000" stroked="false">
                <v:path arrowok="t"/>
                <v:fill type="solid"/>
              </v:shape>
            </v:group>
            <v:group style="position:absolute;left:7758;top:4631;width:10;height:20" coordorigin="7758,4631" coordsize="10,20">
              <v:shape style="position:absolute;left:7758;top:4631;width:10;height:20" coordorigin="7758,4631" coordsize="10,20" path="m7758,4650l7768,4650,7768,4631,7758,4631,7758,4650xe" filled="true" fillcolor="#000000" stroked="false">
                <v:path arrowok="t"/>
                <v:fill type="solid"/>
              </v:shape>
            </v:group>
            <v:group style="position:absolute;left:7758;top:4650;width:10;height:20" coordorigin="7758,4650" coordsize="10,20">
              <v:shape style="position:absolute;left:7758;top:4650;width:10;height:20" coordorigin="7758,4650" coordsize="10,20" path="m7758,4669l7768,4669,7768,4650,7758,4650,7758,4669xe" filled="true" fillcolor="#000000" stroked="false">
                <v:path arrowok="t"/>
                <v:fill type="solid"/>
              </v:shape>
            </v:group>
            <v:group style="position:absolute;left:7758;top:4669;width:10;height:20" coordorigin="7758,4669" coordsize="10,20">
              <v:shape style="position:absolute;left:7758;top:4669;width:10;height:20" coordorigin="7758,4669" coordsize="10,20" path="m7758,4688l7768,4688,7768,4669,7758,4669,7758,4688xe" filled="true" fillcolor="#000000" stroked="false">
                <v:path arrowok="t"/>
                <v:fill type="solid"/>
              </v:shape>
            </v:group>
            <v:group style="position:absolute;left:7758;top:4688;width:10;height:20" coordorigin="7758,4688" coordsize="10,20">
              <v:shape style="position:absolute;left:7758;top:4688;width:10;height:20" coordorigin="7758,4688" coordsize="10,20" path="m7758,4707l7768,4707,7768,4688,7758,4688,7758,4707xe" filled="true" fillcolor="#000000" stroked="false">
                <v:path arrowok="t"/>
                <v:fill type="solid"/>
              </v:shape>
            </v:group>
            <v:group style="position:absolute;left:7758;top:4707;width:10;height:20" coordorigin="7758,4707" coordsize="10,20">
              <v:shape style="position:absolute;left:7758;top:4707;width:10;height:20" coordorigin="7758,4707" coordsize="10,20" path="m7758,4727l7768,4727,7768,4707,7758,4707,7758,4727xe" filled="true" fillcolor="#000000" stroked="false">
                <v:path arrowok="t"/>
                <v:fill type="solid"/>
              </v:shape>
            </v:group>
            <v:group style="position:absolute;left:7758;top:4727;width:10;height:20" coordorigin="7758,4727" coordsize="10,20">
              <v:shape style="position:absolute;left:7758;top:4727;width:10;height:20" coordorigin="7758,4727" coordsize="10,20" path="m7758,4746l7768,4746,7768,4727,7758,4727,7758,4746xe" filled="true" fillcolor="#000000" stroked="false">
                <v:path arrowok="t"/>
                <v:fill type="solid"/>
              </v:shape>
            </v:group>
            <v:group style="position:absolute;left:7758;top:4746;width:10;height:20" coordorigin="7758,4746" coordsize="10,20">
              <v:shape style="position:absolute;left:7758;top:4746;width:10;height:20" coordorigin="7758,4746" coordsize="10,20" path="m7758,4765l7768,4765,7768,4746,7758,4746,7758,4765xe" filled="true" fillcolor="#000000" stroked="false">
                <v:path arrowok="t"/>
                <v:fill type="solid"/>
              </v:shape>
            </v:group>
            <v:group style="position:absolute;left:7758;top:4765;width:10;height:20" coordorigin="7758,4765" coordsize="10,20">
              <v:shape style="position:absolute;left:7758;top:4765;width:10;height:20" coordorigin="7758,4765" coordsize="10,20" path="m7758,4784l7768,4784,7768,4765,7758,4765,7758,4784xe" filled="true" fillcolor="#000000" stroked="false">
                <v:path arrowok="t"/>
                <v:fill type="solid"/>
              </v:shape>
            </v:group>
            <v:group style="position:absolute;left:7758;top:4784;width:10;height:20" coordorigin="7758,4784" coordsize="10,20">
              <v:shape style="position:absolute;left:7758;top:4784;width:10;height:20" coordorigin="7758,4784" coordsize="10,20" path="m7758,4803l7768,4803,7768,4784,7758,4784,7758,4803xe" filled="true" fillcolor="#000000" stroked="false">
                <v:path arrowok="t"/>
                <v:fill type="solid"/>
              </v:shape>
            </v:group>
            <v:group style="position:absolute;left:7758;top:4803;width:10;height:20" coordorigin="7758,4803" coordsize="10,20">
              <v:shape style="position:absolute;left:7758;top:4803;width:10;height:20" coordorigin="7758,4803" coordsize="10,20" path="m7758,4823l7768,4823,7768,4803,7758,4803,7758,4823xe" filled="true" fillcolor="#000000" stroked="false">
                <v:path arrowok="t"/>
                <v:fill type="solid"/>
              </v:shape>
            </v:group>
            <v:group style="position:absolute;left:7758;top:4823;width:10;height:20" coordorigin="7758,4823" coordsize="10,20">
              <v:shape style="position:absolute;left:7758;top:4823;width:10;height:20" coordorigin="7758,4823" coordsize="10,20" path="m7758,4842l7768,4842,7768,4823,7758,4823,7758,4842xe" filled="true" fillcolor="#000000" stroked="false">
                <v:path arrowok="t"/>
                <v:fill type="solid"/>
              </v:shape>
            </v:group>
            <v:group style="position:absolute;left:7758;top:4842;width:10;height:20" coordorigin="7758,4842" coordsize="10,20">
              <v:shape style="position:absolute;left:7758;top:4842;width:10;height:20" coordorigin="7758,4842" coordsize="10,20" path="m7758,4861l7768,4861,7768,4842,7758,4842,7758,4861xe" filled="true" fillcolor="#000000" stroked="false">
                <v:path arrowok="t"/>
                <v:fill type="solid"/>
              </v:shape>
            </v:group>
            <v:group style="position:absolute;left:7758;top:4861;width:10;height:20" coordorigin="7758,4861" coordsize="10,20">
              <v:shape style="position:absolute;left:7758;top:4861;width:10;height:20" coordorigin="7758,4861" coordsize="10,20" path="m7758,4880l7768,4880,7768,4861,7758,4861,7758,4880xe" filled="true" fillcolor="#000000" stroked="false">
                <v:path arrowok="t"/>
                <v:fill type="solid"/>
              </v:shape>
            </v:group>
            <v:group style="position:absolute;left:7758;top:4880;width:10;height:20" coordorigin="7758,4880" coordsize="10,20">
              <v:shape style="position:absolute;left:7758;top:4880;width:10;height:20" coordorigin="7758,4880" coordsize="10,20" path="m7758,4899l7768,4899,7768,4880,7758,4880,7758,4899xe" filled="true" fillcolor="#000000" stroked="false">
                <v:path arrowok="t"/>
                <v:fill type="solid"/>
              </v:shape>
            </v:group>
            <v:group style="position:absolute;left:7758;top:4899;width:10;height:20" coordorigin="7758,4899" coordsize="10,20">
              <v:shape style="position:absolute;left:7758;top:4899;width:10;height:20" coordorigin="7758,4899" coordsize="10,20" path="m7758,4919l7768,4919,7768,4899,7758,4899,7758,4919xe" filled="true" fillcolor="#000000" stroked="false">
                <v:path arrowok="t"/>
                <v:fill type="solid"/>
              </v:shape>
            </v:group>
            <v:group style="position:absolute;left:7758;top:4919;width:10;height:20" coordorigin="7758,4919" coordsize="10,20">
              <v:shape style="position:absolute;left:7758;top:4919;width:10;height:20" coordorigin="7758,4919" coordsize="10,20" path="m7758,4938l7768,4938,7768,4919,7758,4919,7758,4938xe" filled="true" fillcolor="#000000" stroked="false">
                <v:path arrowok="t"/>
                <v:fill type="solid"/>
              </v:shape>
            </v:group>
            <v:group style="position:absolute;left:7758;top:4938;width:10;height:20" coordorigin="7758,4938" coordsize="10,20">
              <v:shape style="position:absolute;left:7758;top:4938;width:10;height:20" coordorigin="7758,4938" coordsize="10,20" path="m7758,4957l7768,4957,7768,4938,7758,4938,7758,4957xe" filled="true" fillcolor="#000000" stroked="false">
                <v:path arrowok="t"/>
                <v:fill type="solid"/>
              </v:shape>
            </v:group>
            <v:group style="position:absolute;left:7758;top:4957;width:10;height:20" coordorigin="7758,4957" coordsize="10,20">
              <v:shape style="position:absolute;left:7758;top:4957;width:10;height:20" coordorigin="7758,4957" coordsize="10,20" path="m7758,4976l7768,4976,7768,4957,7758,4957,7758,4976xe" filled="true" fillcolor="#000000" stroked="false">
                <v:path arrowok="t"/>
                <v:fill type="solid"/>
              </v:shape>
            </v:group>
            <v:group style="position:absolute;left:7758;top:4976;width:10;height:20" coordorigin="7758,4976" coordsize="10,20">
              <v:shape style="position:absolute;left:7758;top:4976;width:10;height:20" coordorigin="7758,4976" coordsize="10,20" path="m7758,4995l7768,4995,7768,4976,7758,4976,7758,4995xe" filled="true" fillcolor="#000000" stroked="false">
                <v:path arrowok="t"/>
                <v:fill type="solid"/>
              </v:shape>
            </v:group>
            <v:group style="position:absolute;left:7758;top:4995;width:10;height:20" coordorigin="7758,4995" coordsize="10,20">
              <v:shape style="position:absolute;left:7758;top:4995;width:10;height:20" coordorigin="7758,4995" coordsize="10,20" path="m7758,5015l7768,5015,7768,4995,7758,4995,7758,5015xe" filled="true" fillcolor="#000000" stroked="false">
                <v:path arrowok="t"/>
                <v:fill type="solid"/>
              </v:shape>
            </v:group>
            <v:group style="position:absolute;left:7758;top:5015;width:10;height:20" coordorigin="7758,5015" coordsize="10,20">
              <v:shape style="position:absolute;left:7758;top:5015;width:10;height:20" coordorigin="7758,5015" coordsize="10,20" path="m7758,5034l7768,5034,7768,5015,7758,5015,7758,5034xe" filled="true" fillcolor="#000000" stroked="false">
                <v:path arrowok="t"/>
                <v:fill type="solid"/>
              </v:shape>
            </v:group>
            <v:group style="position:absolute;left:7758;top:5034;width:10;height:20" coordorigin="7758,5034" coordsize="10,20">
              <v:shape style="position:absolute;left:7758;top:5034;width:10;height:20" coordorigin="7758,5034" coordsize="10,20" path="m7758,5053l7768,5053,7768,5034,7758,5034,7758,5053xe" filled="true" fillcolor="#000000" stroked="false">
                <v:path arrowok="t"/>
                <v:fill type="solid"/>
              </v:shape>
            </v:group>
            <v:group style="position:absolute;left:7758;top:5053;width:10;height:20" coordorigin="7758,5053" coordsize="10,20">
              <v:shape style="position:absolute;left:7758;top:5053;width:10;height:20" coordorigin="7758,5053" coordsize="10,20" path="m7758,5072l7768,5072,7768,5053,7758,5053,7758,5072xe" filled="true" fillcolor="#000000" stroked="false">
                <v:path arrowok="t"/>
                <v:fill type="solid"/>
              </v:shape>
            </v:group>
            <v:group style="position:absolute;left:7758;top:5072;width:10;height:20" coordorigin="7758,5072" coordsize="10,20">
              <v:shape style="position:absolute;left:7758;top:5072;width:10;height:20" coordorigin="7758,5072" coordsize="10,20" path="m7758,5091l7768,5091,7768,5072,7758,5072,7758,5091xe" filled="true" fillcolor="#000000" stroked="false">
                <v:path arrowok="t"/>
                <v:fill type="solid"/>
              </v:shape>
            </v:group>
            <v:group style="position:absolute;left:7758;top:5091;width:10;height:20" coordorigin="7758,5091" coordsize="10,20">
              <v:shape style="position:absolute;left:7758;top:5091;width:10;height:20" coordorigin="7758,5091" coordsize="10,20" path="m7758,5111l7768,5111,7768,5091,7758,5091,7758,5111xe" filled="true" fillcolor="#000000" stroked="false">
                <v:path arrowok="t"/>
                <v:fill type="solid"/>
              </v:shape>
            </v:group>
            <v:group style="position:absolute;left:7758;top:5111;width:10;height:20" coordorigin="7758,5111" coordsize="10,20">
              <v:shape style="position:absolute;left:7758;top:5111;width:10;height:20" coordorigin="7758,5111" coordsize="10,20" path="m7758,5130l7768,5130,7768,5111,7758,5111,7758,5130xe" filled="true" fillcolor="#000000" stroked="false">
                <v:path arrowok="t"/>
                <v:fill type="solid"/>
              </v:shape>
            </v:group>
            <v:group style="position:absolute;left:7758;top:5130;width:10;height:20" coordorigin="7758,5130" coordsize="10,20">
              <v:shape style="position:absolute;left:7758;top:5130;width:10;height:20" coordorigin="7758,5130" coordsize="10,20" path="m7758,5149l7768,5149,7768,5130,7758,5130,7758,5149xe" filled="true" fillcolor="#000000" stroked="false">
                <v:path arrowok="t"/>
                <v:fill type="solid"/>
              </v:shape>
            </v:group>
            <v:group style="position:absolute;left:7758;top:5149;width:10;height:20" coordorigin="7758,5149" coordsize="10,20">
              <v:shape style="position:absolute;left:7758;top:5149;width:10;height:20" coordorigin="7758,5149" coordsize="10,20" path="m7758,5168l7768,5168,7768,5149,7758,5149,7758,5168xe" filled="true" fillcolor="#000000" stroked="false">
                <v:path arrowok="t"/>
                <v:fill type="solid"/>
              </v:shape>
            </v:group>
            <v:group style="position:absolute;left:7758;top:5173;width:10;height:2" coordorigin="7758,5173" coordsize="10,2">
              <v:shape style="position:absolute;left:7758;top:5173;width:10;height:2" coordorigin="7758,5173" coordsize="10,0" path="m7758,5173l7768,5173e" filled="false" stroked="true" strokeweight=".47998pt" strokecolor="#000000">
                <v:path arrowok="t"/>
              </v:shape>
            </v:group>
            <v:group style="position:absolute;left:8882;top:3978;width:10;height:20" coordorigin="8882,3978" coordsize="10,20">
              <v:shape style="position:absolute;left:8882;top:3978;width:10;height:20" coordorigin="8882,3978" coordsize="10,20" path="m8882,3997l8892,3997,8892,3978,8882,3978,8882,3997xe" filled="true" fillcolor="#000000" stroked="false">
                <v:path arrowok="t"/>
                <v:fill type="solid"/>
              </v:shape>
            </v:group>
            <v:group style="position:absolute;left:8882;top:3997;width:10;height:20" coordorigin="8882,3997" coordsize="10,20">
              <v:shape style="position:absolute;left:8882;top:3997;width:10;height:20" coordorigin="8882,3997" coordsize="10,20" path="m8882,4016l8892,4016,8892,3997,8882,3997,8882,4016xe" filled="true" fillcolor="#000000" stroked="false">
                <v:path arrowok="t"/>
                <v:fill type="solid"/>
              </v:shape>
            </v:group>
            <v:group style="position:absolute;left:8882;top:4016;width:10;height:20" coordorigin="8882,4016" coordsize="10,20">
              <v:shape style="position:absolute;left:8882;top:4016;width:10;height:20" coordorigin="8882,4016" coordsize="10,20" path="m8882,4035l8892,4035,8892,4016,8882,4016,8882,4035xe" filled="true" fillcolor="#000000" stroked="false">
                <v:path arrowok="t"/>
                <v:fill type="solid"/>
              </v:shape>
            </v:group>
            <v:group style="position:absolute;left:8882;top:4035;width:10;height:20" coordorigin="8882,4035" coordsize="10,20">
              <v:shape style="position:absolute;left:8882;top:4035;width:10;height:20" coordorigin="8882,4035" coordsize="10,20" path="m8882,4055l8892,4055,8892,4035,8882,4035,8882,4055xe" filled="true" fillcolor="#000000" stroked="false">
                <v:path arrowok="t"/>
                <v:fill type="solid"/>
              </v:shape>
            </v:group>
            <v:group style="position:absolute;left:8882;top:4055;width:10;height:20" coordorigin="8882,4055" coordsize="10,20">
              <v:shape style="position:absolute;left:8882;top:4055;width:10;height:20" coordorigin="8882,4055" coordsize="10,20" path="m8882,4074l8892,4074,8892,4055,8882,4055,8882,4074xe" filled="true" fillcolor="#000000" stroked="false">
                <v:path arrowok="t"/>
                <v:fill type="solid"/>
              </v:shape>
            </v:group>
            <v:group style="position:absolute;left:8882;top:4074;width:10;height:20" coordorigin="8882,4074" coordsize="10,20">
              <v:shape style="position:absolute;left:8882;top:4074;width:10;height:20" coordorigin="8882,4074" coordsize="10,20" path="m8882,4093l8892,4093,8892,4074,8882,4074,8882,4093xe" filled="true" fillcolor="#000000" stroked="false">
                <v:path arrowok="t"/>
                <v:fill type="solid"/>
              </v:shape>
            </v:group>
            <v:group style="position:absolute;left:8882;top:4093;width:10;height:20" coordorigin="8882,4093" coordsize="10,20">
              <v:shape style="position:absolute;left:8882;top:4093;width:10;height:20" coordorigin="8882,4093" coordsize="10,20" path="m8882,4112l8892,4112,8892,4093,8882,4093,8882,4112xe" filled="true" fillcolor="#000000" stroked="false">
                <v:path arrowok="t"/>
                <v:fill type="solid"/>
              </v:shape>
            </v:group>
            <v:group style="position:absolute;left:8882;top:4112;width:10;height:20" coordorigin="8882,4112" coordsize="10,20">
              <v:shape style="position:absolute;left:8882;top:4112;width:10;height:20" coordorigin="8882,4112" coordsize="10,20" path="m8882,4131l8892,4131,8892,4112,8882,4112,8882,4131xe" filled="true" fillcolor="#000000" stroked="false">
                <v:path arrowok="t"/>
                <v:fill type="solid"/>
              </v:shape>
            </v:group>
            <v:group style="position:absolute;left:8882;top:4131;width:10;height:20" coordorigin="8882,4131" coordsize="10,20">
              <v:shape style="position:absolute;left:8882;top:4131;width:10;height:20" coordorigin="8882,4131" coordsize="10,20" path="m8882,4151l8892,4151,8892,4131,8882,4131,8882,4151xe" filled="true" fillcolor="#000000" stroked="false">
                <v:path arrowok="t"/>
                <v:fill type="solid"/>
              </v:shape>
            </v:group>
            <v:group style="position:absolute;left:8882;top:4151;width:10;height:20" coordorigin="8882,4151" coordsize="10,20">
              <v:shape style="position:absolute;left:8882;top:4151;width:10;height:20" coordorigin="8882,4151" coordsize="10,20" path="m8882,4170l8892,4170,8892,4151,8882,4151,8882,4170xe" filled="true" fillcolor="#000000" stroked="false">
                <v:path arrowok="t"/>
                <v:fill type="solid"/>
              </v:shape>
            </v:group>
            <v:group style="position:absolute;left:8882;top:4170;width:10;height:20" coordorigin="8882,4170" coordsize="10,20">
              <v:shape style="position:absolute;left:8882;top:4170;width:10;height:20" coordorigin="8882,4170" coordsize="10,20" path="m8882,4189l8892,4189,8892,4170,8882,4170,8882,4189xe" filled="true" fillcolor="#000000" stroked="false">
                <v:path arrowok="t"/>
                <v:fill type="solid"/>
              </v:shape>
            </v:group>
            <v:group style="position:absolute;left:8882;top:4189;width:10;height:20" coordorigin="8882,4189" coordsize="10,20">
              <v:shape style="position:absolute;left:8882;top:4189;width:10;height:20" coordorigin="8882,4189" coordsize="10,20" path="m8882,4208l8892,4208,8892,4189,8882,4189,8882,4208xe" filled="true" fillcolor="#000000" stroked="false">
                <v:path arrowok="t"/>
                <v:fill type="solid"/>
              </v:shape>
            </v:group>
            <v:group style="position:absolute;left:8882;top:4208;width:10;height:20" coordorigin="8882,4208" coordsize="10,20">
              <v:shape style="position:absolute;left:8882;top:4208;width:10;height:20" coordorigin="8882,4208" coordsize="10,20" path="m8882,4227l8892,4227,8892,4208,8882,4208,8882,4227xe" filled="true" fillcolor="#000000" stroked="false">
                <v:path arrowok="t"/>
                <v:fill type="solid"/>
              </v:shape>
            </v:group>
            <v:group style="position:absolute;left:8882;top:4227;width:10;height:20" coordorigin="8882,4227" coordsize="10,20">
              <v:shape style="position:absolute;left:8882;top:4227;width:10;height:20" coordorigin="8882,4227" coordsize="10,20" path="m8882,4247l8892,4247,8892,4227,8882,4227,8882,4247xe" filled="true" fillcolor="#000000" stroked="false">
                <v:path arrowok="t"/>
                <v:fill type="solid"/>
              </v:shape>
            </v:group>
            <v:group style="position:absolute;left:8882;top:4247;width:10;height:20" coordorigin="8882,4247" coordsize="10,20">
              <v:shape style="position:absolute;left:8882;top:4247;width:10;height:20" coordorigin="8882,4247" coordsize="10,20" path="m8882,4266l8892,4266,8892,4247,8882,4247,8882,4266xe" filled="true" fillcolor="#000000" stroked="false">
                <v:path arrowok="t"/>
                <v:fill type="solid"/>
              </v:shape>
            </v:group>
            <v:group style="position:absolute;left:8882;top:4266;width:10;height:20" coordorigin="8882,4266" coordsize="10,20">
              <v:shape style="position:absolute;left:8882;top:4266;width:10;height:20" coordorigin="8882,4266" coordsize="10,20" path="m8882,4285l8892,4285,8892,4266,8882,4266,8882,4285xe" filled="true" fillcolor="#000000" stroked="false">
                <v:path arrowok="t"/>
                <v:fill type="solid"/>
              </v:shape>
            </v:group>
            <v:group style="position:absolute;left:8882;top:4285;width:10;height:20" coordorigin="8882,4285" coordsize="10,20">
              <v:shape style="position:absolute;left:8882;top:4285;width:10;height:20" coordorigin="8882,4285" coordsize="10,20" path="m8882,4304l8892,4304,8892,4285,8882,4285,8882,4304xe" filled="true" fillcolor="#000000" stroked="false">
                <v:path arrowok="t"/>
                <v:fill type="solid"/>
              </v:shape>
            </v:group>
            <v:group style="position:absolute;left:8882;top:4304;width:10;height:20" coordorigin="8882,4304" coordsize="10,20">
              <v:shape style="position:absolute;left:8882;top:4304;width:10;height:20" coordorigin="8882,4304" coordsize="10,20" path="m8882,4323l8892,4323,8892,4304,8882,4304,8882,4323xe" filled="true" fillcolor="#000000" stroked="false">
                <v:path arrowok="t"/>
                <v:fill type="solid"/>
              </v:shape>
            </v:group>
            <v:group style="position:absolute;left:8882;top:4323;width:10;height:20" coordorigin="8882,4323" coordsize="10,20">
              <v:shape style="position:absolute;left:8882;top:4323;width:10;height:20" coordorigin="8882,4323" coordsize="10,20" path="m8882,4343l8892,4343,8892,4323,8882,4323,8882,4343xe" filled="true" fillcolor="#000000" stroked="false">
                <v:path arrowok="t"/>
                <v:fill type="solid"/>
              </v:shape>
            </v:group>
            <v:group style="position:absolute;left:8882;top:4343;width:10;height:20" coordorigin="8882,4343" coordsize="10,20">
              <v:shape style="position:absolute;left:8882;top:4343;width:10;height:20" coordorigin="8882,4343" coordsize="10,20" path="m8882,4362l8892,4362,8892,4343,8882,4343,8882,4362xe" filled="true" fillcolor="#000000" stroked="false">
                <v:path arrowok="t"/>
                <v:fill type="solid"/>
              </v:shape>
            </v:group>
            <v:group style="position:absolute;left:8882;top:4362;width:10;height:20" coordorigin="8882,4362" coordsize="10,20">
              <v:shape style="position:absolute;left:8882;top:4362;width:10;height:20" coordorigin="8882,4362" coordsize="10,20" path="m8882,4381l8892,4381,8892,4362,8882,4362,8882,4381xe" filled="true" fillcolor="#000000" stroked="false">
                <v:path arrowok="t"/>
                <v:fill type="solid"/>
              </v:shape>
            </v:group>
            <v:group style="position:absolute;left:8882;top:4381;width:10;height:20" coordorigin="8882,4381" coordsize="10,20">
              <v:shape style="position:absolute;left:8882;top:4381;width:10;height:20" coordorigin="8882,4381" coordsize="10,20" path="m8882,4400l8892,4400,8892,4381,8882,4381,8882,4400xe" filled="true" fillcolor="#000000" stroked="false">
                <v:path arrowok="t"/>
                <v:fill type="solid"/>
              </v:shape>
            </v:group>
            <v:group style="position:absolute;left:8882;top:4400;width:10;height:20" coordorigin="8882,4400" coordsize="10,20">
              <v:shape style="position:absolute;left:8882;top:4400;width:10;height:20" coordorigin="8882,4400" coordsize="10,20" path="m8882,4419l8892,4419,8892,4400,8882,4400,8882,4419xe" filled="true" fillcolor="#000000" stroked="false">
                <v:path arrowok="t"/>
                <v:fill type="solid"/>
              </v:shape>
            </v:group>
            <v:group style="position:absolute;left:8882;top:4419;width:10;height:20" coordorigin="8882,4419" coordsize="10,20">
              <v:shape style="position:absolute;left:8882;top:4419;width:10;height:20" coordorigin="8882,4419" coordsize="10,20" path="m8882,4439l8892,4439,8892,4419,8882,4419,8882,4439xe" filled="true" fillcolor="#000000" stroked="false">
                <v:path arrowok="t"/>
                <v:fill type="solid"/>
              </v:shape>
            </v:group>
            <v:group style="position:absolute;left:8882;top:4439;width:10;height:20" coordorigin="8882,4439" coordsize="10,20">
              <v:shape style="position:absolute;left:8882;top:4439;width:10;height:20" coordorigin="8882,4439" coordsize="10,20" path="m8882,4458l8892,4458,8892,4439,8882,4439,8882,4458xe" filled="true" fillcolor="#000000" stroked="false">
                <v:path arrowok="t"/>
                <v:fill type="solid"/>
              </v:shape>
            </v:group>
            <v:group style="position:absolute;left:8882;top:4458;width:10;height:20" coordorigin="8882,4458" coordsize="10,20">
              <v:shape style="position:absolute;left:8882;top:4458;width:10;height:20" coordorigin="8882,4458" coordsize="10,20" path="m8882,4477l8892,4477,8892,4458,8882,4458,8882,4477xe" filled="true" fillcolor="#000000" stroked="false">
                <v:path arrowok="t"/>
                <v:fill type="solid"/>
              </v:shape>
            </v:group>
            <v:group style="position:absolute;left:8882;top:4477;width:10;height:20" coordorigin="8882,4477" coordsize="10,20">
              <v:shape style="position:absolute;left:8882;top:4477;width:10;height:20" coordorigin="8882,4477" coordsize="10,20" path="m8882,4496l8892,4496,8892,4477,8882,4477,8882,4496xe" filled="true" fillcolor="#000000" stroked="false">
                <v:path arrowok="t"/>
                <v:fill type="solid"/>
              </v:shape>
            </v:group>
            <v:group style="position:absolute;left:8882;top:4496;width:10;height:20" coordorigin="8882,4496" coordsize="10,20">
              <v:shape style="position:absolute;left:8882;top:4496;width:10;height:20" coordorigin="8882,4496" coordsize="10,20" path="m8882,4515l8892,4515,8892,4496,8882,4496,8882,4515xe" filled="true" fillcolor="#000000" stroked="false">
                <v:path arrowok="t"/>
                <v:fill type="solid"/>
              </v:shape>
            </v:group>
            <v:group style="position:absolute;left:8882;top:4515;width:10;height:20" coordorigin="8882,4515" coordsize="10,20">
              <v:shape style="position:absolute;left:8882;top:4515;width:10;height:20" coordorigin="8882,4515" coordsize="10,20" path="m8882,4535l8892,4535,8892,4515,8882,4515,8882,4535xe" filled="true" fillcolor="#000000" stroked="false">
                <v:path arrowok="t"/>
                <v:fill type="solid"/>
              </v:shape>
            </v:group>
            <v:group style="position:absolute;left:8882;top:4535;width:10;height:20" coordorigin="8882,4535" coordsize="10,20">
              <v:shape style="position:absolute;left:8882;top:4535;width:10;height:20" coordorigin="8882,4535" coordsize="10,20" path="m8882,4554l8892,4554,8892,4535,8882,4535,8882,4554xe" filled="true" fillcolor="#000000" stroked="false">
                <v:path arrowok="t"/>
                <v:fill type="solid"/>
              </v:shape>
            </v:group>
            <v:group style="position:absolute;left:8882;top:4554;width:10;height:20" coordorigin="8882,4554" coordsize="10,20">
              <v:shape style="position:absolute;left:8882;top:4554;width:10;height:20" coordorigin="8882,4554" coordsize="10,20" path="m8882,4573l8892,4573,8892,4554,8882,4554,8882,4573xe" filled="true" fillcolor="#000000" stroked="false">
                <v:path arrowok="t"/>
                <v:fill type="solid"/>
              </v:shape>
            </v:group>
            <v:group style="position:absolute;left:8882;top:4573;width:10;height:20" coordorigin="8882,4573" coordsize="10,20">
              <v:shape style="position:absolute;left:8882;top:4573;width:10;height:20" coordorigin="8882,4573" coordsize="10,20" path="m8882,4592l8892,4592,8892,4573,8882,4573,8882,4592xe" filled="true" fillcolor="#000000" stroked="false">
                <v:path arrowok="t"/>
                <v:fill type="solid"/>
              </v:shape>
            </v:group>
            <v:group style="position:absolute;left:8882;top:4592;width:10;height:20" coordorigin="8882,4592" coordsize="10,20">
              <v:shape style="position:absolute;left:8882;top:4592;width:10;height:20" coordorigin="8882,4592" coordsize="10,20" path="m8882,4611l8892,4611,8892,4592,8882,4592,8882,4611xe" filled="true" fillcolor="#000000" stroked="false">
                <v:path arrowok="t"/>
                <v:fill type="solid"/>
              </v:shape>
            </v:group>
            <v:group style="position:absolute;left:8882;top:4611;width:10;height:20" coordorigin="8882,4611" coordsize="10,20">
              <v:shape style="position:absolute;left:8882;top:4611;width:10;height:20" coordorigin="8882,4611" coordsize="10,20" path="m8882,4631l8892,4631,8892,4611,8882,4611,8882,4631xe" filled="true" fillcolor="#000000" stroked="false">
                <v:path arrowok="t"/>
                <v:fill type="solid"/>
              </v:shape>
            </v:group>
            <v:group style="position:absolute;left:8882;top:4631;width:10;height:20" coordorigin="8882,4631" coordsize="10,20">
              <v:shape style="position:absolute;left:8882;top:4631;width:10;height:20" coordorigin="8882,4631" coordsize="10,20" path="m8882,4650l8892,4650,8892,4631,8882,4631,8882,4650xe" filled="true" fillcolor="#000000" stroked="false">
                <v:path arrowok="t"/>
                <v:fill type="solid"/>
              </v:shape>
            </v:group>
            <v:group style="position:absolute;left:8882;top:4650;width:10;height:20" coordorigin="8882,4650" coordsize="10,20">
              <v:shape style="position:absolute;left:8882;top:4650;width:10;height:20" coordorigin="8882,4650" coordsize="10,20" path="m8882,4669l8892,4669,8892,4650,8882,4650,8882,4669xe" filled="true" fillcolor="#000000" stroked="false">
                <v:path arrowok="t"/>
                <v:fill type="solid"/>
              </v:shape>
            </v:group>
            <v:group style="position:absolute;left:8882;top:4669;width:10;height:20" coordorigin="8882,4669" coordsize="10,20">
              <v:shape style="position:absolute;left:8882;top:4669;width:10;height:20" coordorigin="8882,4669" coordsize="10,20" path="m8882,4688l8892,4688,8892,4669,8882,4669,8882,4688xe" filled="true" fillcolor="#000000" stroked="false">
                <v:path arrowok="t"/>
                <v:fill type="solid"/>
              </v:shape>
            </v:group>
            <v:group style="position:absolute;left:8882;top:4688;width:10;height:20" coordorigin="8882,4688" coordsize="10,20">
              <v:shape style="position:absolute;left:8882;top:4688;width:10;height:20" coordorigin="8882,4688" coordsize="10,20" path="m8882,4707l8892,4707,8892,4688,8882,4688,8882,4707xe" filled="true" fillcolor="#000000" stroked="false">
                <v:path arrowok="t"/>
                <v:fill type="solid"/>
              </v:shape>
            </v:group>
            <v:group style="position:absolute;left:8882;top:4707;width:10;height:20" coordorigin="8882,4707" coordsize="10,20">
              <v:shape style="position:absolute;left:8882;top:4707;width:10;height:20" coordorigin="8882,4707" coordsize="10,20" path="m8882,4727l8892,4727,8892,4707,8882,4707,8882,4727xe" filled="true" fillcolor="#000000" stroked="false">
                <v:path arrowok="t"/>
                <v:fill type="solid"/>
              </v:shape>
            </v:group>
            <v:group style="position:absolute;left:8882;top:4727;width:10;height:20" coordorigin="8882,4727" coordsize="10,20">
              <v:shape style="position:absolute;left:8882;top:4727;width:10;height:20" coordorigin="8882,4727" coordsize="10,20" path="m8882,4746l8892,4746,8892,4727,8882,4727,8882,4746xe" filled="true" fillcolor="#000000" stroked="false">
                <v:path arrowok="t"/>
                <v:fill type="solid"/>
              </v:shape>
            </v:group>
            <v:group style="position:absolute;left:8882;top:4746;width:10;height:20" coordorigin="8882,4746" coordsize="10,20">
              <v:shape style="position:absolute;left:8882;top:4746;width:10;height:20" coordorigin="8882,4746" coordsize="10,20" path="m8882,4765l8892,4765,8892,4746,8882,4746,8882,4765xe" filled="true" fillcolor="#000000" stroked="false">
                <v:path arrowok="t"/>
                <v:fill type="solid"/>
              </v:shape>
            </v:group>
            <v:group style="position:absolute;left:8882;top:4765;width:10;height:20" coordorigin="8882,4765" coordsize="10,20">
              <v:shape style="position:absolute;left:8882;top:4765;width:10;height:20" coordorigin="8882,4765" coordsize="10,20" path="m8882,4784l8892,4784,8892,4765,8882,4765,8882,4784xe" filled="true" fillcolor="#000000" stroked="false">
                <v:path arrowok="t"/>
                <v:fill type="solid"/>
              </v:shape>
            </v:group>
            <v:group style="position:absolute;left:8882;top:4784;width:10;height:20" coordorigin="8882,4784" coordsize="10,20">
              <v:shape style="position:absolute;left:8882;top:4784;width:10;height:20" coordorigin="8882,4784" coordsize="10,20" path="m8882,4803l8892,4803,8892,4784,8882,4784,8882,4803xe" filled="true" fillcolor="#000000" stroked="false">
                <v:path arrowok="t"/>
                <v:fill type="solid"/>
              </v:shape>
            </v:group>
            <v:group style="position:absolute;left:8882;top:4803;width:10;height:20" coordorigin="8882,4803" coordsize="10,20">
              <v:shape style="position:absolute;left:8882;top:4803;width:10;height:20" coordorigin="8882,4803" coordsize="10,20" path="m8882,4823l8892,4823,8892,4803,8882,4803,8882,4823xe" filled="true" fillcolor="#000000" stroked="false">
                <v:path arrowok="t"/>
                <v:fill type="solid"/>
              </v:shape>
            </v:group>
            <v:group style="position:absolute;left:8882;top:4823;width:10;height:20" coordorigin="8882,4823" coordsize="10,20">
              <v:shape style="position:absolute;left:8882;top:4823;width:10;height:20" coordorigin="8882,4823" coordsize="10,20" path="m8882,4842l8892,4842,8892,4823,8882,4823,8882,4842xe" filled="true" fillcolor="#000000" stroked="false">
                <v:path arrowok="t"/>
                <v:fill type="solid"/>
              </v:shape>
            </v:group>
            <v:group style="position:absolute;left:8882;top:4842;width:10;height:20" coordorigin="8882,4842" coordsize="10,20">
              <v:shape style="position:absolute;left:8882;top:4842;width:10;height:20" coordorigin="8882,4842" coordsize="10,20" path="m8882,4861l8892,4861,8892,4842,8882,4842,8882,4861xe" filled="true" fillcolor="#000000" stroked="false">
                <v:path arrowok="t"/>
                <v:fill type="solid"/>
              </v:shape>
            </v:group>
            <v:group style="position:absolute;left:8882;top:4861;width:10;height:20" coordorigin="8882,4861" coordsize="10,20">
              <v:shape style="position:absolute;left:8882;top:4861;width:10;height:20" coordorigin="8882,4861" coordsize="10,20" path="m8882,4880l8892,4880,8892,4861,8882,4861,8882,4880xe" filled="true" fillcolor="#000000" stroked="false">
                <v:path arrowok="t"/>
                <v:fill type="solid"/>
              </v:shape>
            </v:group>
            <v:group style="position:absolute;left:8882;top:4880;width:10;height:20" coordorigin="8882,4880" coordsize="10,20">
              <v:shape style="position:absolute;left:8882;top:4880;width:10;height:20" coordorigin="8882,4880" coordsize="10,20" path="m8882,4899l8892,4899,8892,4880,8882,4880,8882,4899xe" filled="true" fillcolor="#000000" stroked="false">
                <v:path arrowok="t"/>
                <v:fill type="solid"/>
              </v:shape>
            </v:group>
            <v:group style="position:absolute;left:8882;top:4899;width:10;height:20" coordorigin="8882,4899" coordsize="10,20">
              <v:shape style="position:absolute;left:8882;top:4899;width:10;height:20" coordorigin="8882,4899" coordsize="10,20" path="m8882,4919l8892,4919,8892,4899,8882,4899,8882,4919xe" filled="true" fillcolor="#000000" stroked="false">
                <v:path arrowok="t"/>
                <v:fill type="solid"/>
              </v:shape>
            </v:group>
            <v:group style="position:absolute;left:8882;top:4919;width:10;height:20" coordorigin="8882,4919" coordsize="10,20">
              <v:shape style="position:absolute;left:8882;top:4919;width:10;height:20" coordorigin="8882,4919" coordsize="10,20" path="m8882,4938l8892,4938,8892,4919,8882,4919,8882,4938xe" filled="true" fillcolor="#000000" stroked="false">
                <v:path arrowok="t"/>
                <v:fill type="solid"/>
              </v:shape>
            </v:group>
            <v:group style="position:absolute;left:8882;top:4938;width:10;height:20" coordorigin="8882,4938" coordsize="10,20">
              <v:shape style="position:absolute;left:8882;top:4938;width:10;height:20" coordorigin="8882,4938" coordsize="10,20" path="m8882,4957l8892,4957,8892,4938,8882,4938,8882,4957xe" filled="true" fillcolor="#000000" stroked="false">
                <v:path arrowok="t"/>
                <v:fill type="solid"/>
              </v:shape>
            </v:group>
            <v:group style="position:absolute;left:8882;top:4957;width:10;height:20" coordorigin="8882,4957" coordsize="10,20">
              <v:shape style="position:absolute;left:8882;top:4957;width:10;height:20" coordorigin="8882,4957" coordsize="10,20" path="m8882,4976l8892,4976,8892,4957,8882,4957,8882,4976xe" filled="true" fillcolor="#000000" stroked="false">
                <v:path arrowok="t"/>
                <v:fill type="solid"/>
              </v:shape>
            </v:group>
            <v:group style="position:absolute;left:8882;top:4976;width:10;height:20" coordorigin="8882,4976" coordsize="10,20">
              <v:shape style="position:absolute;left:8882;top:4976;width:10;height:20" coordorigin="8882,4976" coordsize="10,20" path="m8882,4995l8892,4995,8892,4976,8882,4976,8882,4995xe" filled="true" fillcolor="#000000" stroked="false">
                <v:path arrowok="t"/>
                <v:fill type="solid"/>
              </v:shape>
            </v:group>
            <v:group style="position:absolute;left:8882;top:4995;width:10;height:20" coordorigin="8882,4995" coordsize="10,20">
              <v:shape style="position:absolute;left:8882;top:4995;width:10;height:20" coordorigin="8882,4995" coordsize="10,20" path="m8882,5015l8892,5015,8892,4995,8882,4995,8882,5015xe" filled="true" fillcolor="#000000" stroked="false">
                <v:path arrowok="t"/>
                <v:fill type="solid"/>
              </v:shape>
            </v:group>
            <v:group style="position:absolute;left:8882;top:5015;width:10;height:20" coordorigin="8882,5015" coordsize="10,20">
              <v:shape style="position:absolute;left:8882;top:5015;width:10;height:20" coordorigin="8882,5015" coordsize="10,20" path="m8882,5034l8892,5034,8892,5015,8882,5015,8882,5034xe" filled="true" fillcolor="#000000" stroked="false">
                <v:path arrowok="t"/>
                <v:fill type="solid"/>
              </v:shape>
            </v:group>
            <v:group style="position:absolute;left:8882;top:5034;width:10;height:20" coordorigin="8882,5034" coordsize="10,20">
              <v:shape style="position:absolute;left:8882;top:5034;width:10;height:20" coordorigin="8882,5034" coordsize="10,20" path="m8882,5053l8892,5053,8892,5034,8882,5034,8882,5053xe" filled="true" fillcolor="#000000" stroked="false">
                <v:path arrowok="t"/>
                <v:fill type="solid"/>
              </v:shape>
            </v:group>
            <v:group style="position:absolute;left:8882;top:5053;width:10;height:20" coordorigin="8882,5053" coordsize="10,20">
              <v:shape style="position:absolute;left:8882;top:5053;width:10;height:20" coordorigin="8882,5053" coordsize="10,20" path="m8882,5072l8892,5072,8892,5053,8882,5053,8882,5072xe" filled="true" fillcolor="#000000" stroked="false">
                <v:path arrowok="t"/>
                <v:fill type="solid"/>
              </v:shape>
            </v:group>
            <v:group style="position:absolute;left:8882;top:5072;width:10;height:20" coordorigin="8882,5072" coordsize="10,20">
              <v:shape style="position:absolute;left:8882;top:5072;width:10;height:20" coordorigin="8882,5072" coordsize="10,20" path="m8882,5091l8892,5091,8892,5072,8882,5072,8882,5091xe" filled="true" fillcolor="#000000" stroked="false">
                <v:path arrowok="t"/>
                <v:fill type="solid"/>
              </v:shape>
            </v:group>
            <v:group style="position:absolute;left:8882;top:5091;width:10;height:20" coordorigin="8882,5091" coordsize="10,20">
              <v:shape style="position:absolute;left:8882;top:5091;width:10;height:20" coordorigin="8882,5091" coordsize="10,20" path="m8882,5111l8892,5111,8892,5091,8882,5091,8882,5111xe" filled="true" fillcolor="#000000" stroked="false">
                <v:path arrowok="t"/>
                <v:fill type="solid"/>
              </v:shape>
            </v:group>
            <v:group style="position:absolute;left:8882;top:5111;width:10;height:20" coordorigin="8882,5111" coordsize="10,20">
              <v:shape style="position:absolute;left:8882;top:5111;width:10;height:20" coordorigin="8882,5111" coordsize="10,20" path="m8882,5130l8892,5130,8892,5111,8882,5111,8882,5130xe" filled="true" fillcolor="#000000" stroked="false">
                <v:path arrowok="t"/>
                <v:fill type="solid"/>
              </v:shape>
            </v:group>
            <v:group style="position:absolute;left:8882;top:5130;width:10;height:20" coordorigin="8882,5130" coordsize="10,20">
              <v:shape style="position:absolute;left:8882;top:5130;width:10;height:20" coordorigin="8882,5130" coordsize="10,20" path="m8882,5149l8892,5149,8892,5130,8882,5130,8882,5149xe" filled="true" fillcolor="#000000" stroked="false">
                <v:path arrowok="t"/>
                <v:fill type="solid"/>
              </v:shape>
            </v:group>
            <v:group style="position:absolute;left:8882;top:5149;width:10;height:20" coordorigin="8882,5149" coordsize="10,20">
              <v:shape style="position:absolute;left:8882;top:5149;width:10;height:20" coordorigin="8882,5149" coordsize="10,20" path="m8882,5168l8892,5168,8892,5149,8882,5149,8882,5168xe" filled="true" fillcolor="#000000" stroked="false">
                <v:path arrowok="t"/>
                <v:fill type="solid"/>
              </v:shape>
            </v:group>
            <v:group style="position:absolute;left:8882;top:5173;width:10;height:2" coordorigin="8882,5173" coordsize="10,2">
              <v:shape style="position:absolute;left:8882;top:5173;width:10;height:2" coordorigin="8882,5173" coordsize="10,0" path="m8882,5173l8892,5173e" filled="false" stroked="true" strokeweight=".47998pt" strokecolor="#000000">
                <v:path arrowok="t"/>
              </v:shape>
            </v:group>
            <v:group style="position:absolute;left:9602;top:3978;width:10;height:20" coordorigin="9602,3978" coordsize="10,20">
              <v:shape style="position:absolute;left:9602;top:3978;width:10;height:20" coordorigin="9602,3978" coordsize="10,20" path="m9602,3997l9612,3997,9612,3978,9602,3978,9602,3997xe" filled="true" fillcolor="#000000" stroked="false">
                <v:path arrowok="t"/>
                <v:fill type="solid"/>
              </v:shape>
            </v:group>
            <v:group style="position:absolute;left:9602;top:3997;width:10;height:20" coordorigin="9602,3997" coordsize="10,20">
              <v:shape style="position:absolute;left:9602;top:3997;width:10;height:20" coordorigin="9602,3997" coordsize="10,20" path="m9602,4016l9612,4016,9612,3997,9602,3997,9602,4016xe" filled="true" fillcolor="#000000" stroked="false">
                <v:path arrowok="t"/>
                <v:fill type="solid"/>
              </v:shape>
            </v:group>
            <v:group style="position:absolute;left:9602;top:4016;width:10;height:20" coordorigin="9602,4016" coordsize="10,20">
              <v:shape style="position:absolute;left:9602;top:4016;width:10;height:20" coordorigin="9602,4016" coordsize="10,20" path="m9602,4035l9612,4035,9612,4016,9602,4016,9602,4035xe" filled="true" fillcolor="#000000" stroked="false">
                <v:path arrowok="t"/>
                <v:fill type="solid"/>
              </v:shape>
            </v:group>
            <v:group style="position:absolute;left:9602;top:4035;width:10;height:20" coordorigin="9602,4035" coordsize="10,20">
              <v:shape style="position:absolute;left:9602;top:4035;width:10;height:20" coordorigin="9602,4035" coordsize="10,20" path="m9602,4055l9612,4055,9612,4035,9602,4035,9602,4055xe" filled="true" fillcolor="#000000" stroked="false">
                <v:path arrowok="t"/>
                <v:fill type="solid"/>
              </v:shape>
            </v:group>
            <v:group style="position:absolute;left:9602;top:4055;width:10;height:20" coordorigin="9602,4055" coordsize="10,20">
              <v:shape style="position:absolute;left:9602;top:4055;width:10;height:20" coordorigin="9602,4055" coordsize="10,20" path="m9602,4074l9612,4074,9612,4055,9602,4055,9602,4074xe" filled="true" fillcolor="#000000" stroked="false">
                <v:path arrowok="t"/>
                <v:fill type="solid"/>
              </v:shape>
            </v:group>
            <v:group style="position:absolute;left:9602;top:4074;width:10;height:20" coordorigin="9602,4074" coordsize="10,20">
              <v:shape style="position:absolute;left:9602;top:4074;width:10;height:20" coordorigin="9602,4074" coordsize="10,20" path="m9602,4093l9612,4093,9612,4074,9602,4074,9602,4093xe" filled="true" fillcolor="#000000" stroked="false">
                <v:path arrowok="t"/>
                <v:fill type="solid"/>
              </v:shape>
            </v:group>
            <v:group style="position:absolute;left:9602;top:4093;width:10;height:20" coordorigin="9602,4093" coordsize="10,20">
              <v:shape style="position:absolute;left:9602;top:4093;width:10;height:20" coordorigin="9602,4093" coordsize="10,20" path="m9602,4112l9612,4112,9612,4093,9602,4093,9602,4112xe" filled="true" fillcolor="#000000" stroked="false">
                <v:path arrowok="t"/>
                <v:fill type="solid"/>
              </v:shape>
            </v:group>
            <v:group style="position:absolute;left:9602;top:4112;width:10;height:20" coordorigin="9602,4112" coordsize="10,20">
              <v:shape style="position:absolute;left:9602;top:4112;width:10;height:20" coordorigin="9602,4112" coordsize="10,20" path="m9602,4131l9612,4131,9612,4112,9602,4112,9602,4131xe" filled="true" fillcolor="#000000" stroked="false">
                <v:path arrowok="t"/>
                <v:fill type="solid"/>
              </v:shape>
            </v:group>
            <v:group style="position:absolute;left:9602;top:4131;width:10;height:20" coordorigin="9602,4131" coordsize="10,20">
              <v:shape style="position:absolute;left:9602;top:4131;width:10;height:20" coordorigin="9602,4131" coordsize="10,20" path="m9602,4151l9612,4151,9612,4131,9602,4131,9602,4151xe" filled="true" fillcolor="#000000" stroked="false">
                <v:path arrowok="t"/>
                <v:fill type="solid"/>
              </v:shape>
            </v:group>
            <v:group style="position:absolute;left:9602;top:4151;width:10;height:20" coordorigin="9602,4151" coordsize="10,20">
              <v:shape style="position:absolute;left:9602;top:4151;width:10;height:20" coordorigin="9602,4151" coordsize="10,20" path="m9602,4170l9612,4170,9612,4151,9602,4151,9602,4170xe" filled="true" fillcolor="#000000" stroked="false">
                <v:path arrowok="t"/>
                <v:fill type="solid"/>
              </v:shape>
            </v:group>
            <v:group style="position:absolute;left:9602;top:4170;width:10;height:20" coordorigin="9602,4170" coordsize="10,20">
              <v:shape style="position:absolute;left:9602;top:4170;width:10;height:20" coordorigin="9602,4170" coordsize="10,20" path="m9602,4189l9612,4189,9612,4170,9602,4170,9602,4189xe" filled="true" fillcolor="#000000" stroked="false">
                <v:path arrowok="t"/>
                <v:fill type="solid"/>
              </v:shape>
            </v:group>
            <v:group style="position:absolute;left:9602;top:4189;width:10;height:20" coordorigin="9602,4189" coordsize="10,20">
              <v:shape style="position:absolute;left:9602;top:4189;width:10;height:20" coordorigin="9602,4189" coordsize="10,20" path="m9602,4208l9612,4208,9612,4189,9602,4189,9602,4208xe" filled="true" fillcolor="#000000" stroked="false">
                <v:path arrowok="t"/>
                <v:fill type="solid"/>
              </v:shape>
            </v:group>
            <v:group style="position:absolute;left:9602;top:4208;width:10;height:20" coordorigin="9602,4208" coordsize="10,20">
              <v:shape style="position:absolute;left:9602;top:4208;width:10;height:20" coordorigin="9602,4208" coordsize="10,20" path="m9602,4227l9612,4227,9612,4208,9602,4208,9602,4227xe" filled="true" fillcolor="#000000" stroked="false">
                <v:path arrowok="t"/>
                <v:fill type="solid"/>
              </v:shape>
            </v:group>
            <v:group style="position:absolute;left:9602;top:4227;width:10;height:20" coordorigin="9602,4227" coordsize="10,20">
              <v:shape style="position:absolute;left:9602;top:4227;width:10;height:20" coordorigin="9602,4227" coordsize="10,20" path="m9602,4247l9612,4247,9612,4227,9602,4227,9602,4247xe" filled="true" fillcolor="#000000" stroked="false">
                <v:path arrowok="t"/>
                <v:fill type="solid"/>
              </v:shape>
            </v:group>
            <v:group style="position:absolute;left:9602;top:4247;width:10;height:20" coordorigin="9602,4247" coordsize="10,20">
              <v:shape style="position:absolute;left:9602;top:4247;width:10;height:20" coordorigin="9602,4247" coordsize="10,20" path="m9602,4266l9612,4266,9612,4247,9602,4247,9602,4266xe" filled="true" fillcolor="#000000" stroked="false">
                <v:path arrowok="t"/>
                <v:fill type="solid"/>
              </v:shape>
            </v:group>
            <v:group style="position:absolute;left:9602;top:4266;width:10;height:20" coordorigin="9602,4266" coordsize="10,20">
              <v:shape style="position:absolute;left:9602;top:4266;width:10;height:20" coordorigin="9602,4266" coordsize="10,20" path="m9602,4285l9612,4285,9612,4266,9602,4266,9602,4285xe" filled="true" fillcolor="#000000" stroked="false">
                <v:path arrowok="t"/>
                <v:fill type="solid"/>
              </v:shape>
            </v:group>
            <v:group style="position:absolute;left:9602;top:4285;width:10;height:20" coordorigin="9602,4285" coordsize="10,20">
              <v:shape style="position:absolute;left:9602;top:4285;width:10;height:20" coordorigin="9602,4285" coordsize="10,20" path="m9602,4304l9612,4304,9612,4285,9602,4285,9602,4304xe" filled="true" fillcolor="#000000" stroked="false">
                <v:path arrowok="t"/>
                <v:fill type="solid"/>
              </v:shape>
            </v:group>
            <v:group style="position:absolute;left:9602;top:4304;width:10;height:20" coordorigin="9602,4304" coordsize="10,20">
              <v:shape style="position:absolute;left:9602;top:4304;width:10;height:20" coordorigin="9602,4304" coordsize="10,20" path="m9602,4323l9612,4323,9612,4304,9602,4304,9602,4323xe" filled="true" fillcolor="#000000" stroked="false">
                <v:path arrowok="t"/>
                <v:fill type="solid"/>
              </v:shape>
            </v:group>
            <v:group style="position:absolute;left:9602;top:4323;width:10;height:20" coordorigin="9602,4323" coordsize="10,20">
              <v:shape style="position:absolute;left:9602;top:4323;width:10;height:20" coordorigin="9602,4323" coordsize="10,20" path="m9602,4343l9612,4343,9612,4323,9602,4323,9602,4343xe" filled="true" fillcolor="#000000" stroked="false">
                <v:path arrowok="t"/>
                <v:fill type="solid"/>
              </v:shape>
            </v:group>
            <v:group style="position:absolute;left:9602;top:4343;width:10;height:20" coordorigin="9602,4343" coordsize="10,20">
              <v:shape style="position:absolute;left:9602;top:4343;width:10;height:20" coordorigin="9602,4343" coordsize="10,20" path="m9602,4362l9612,4362,9612,4343,9602,4343,9602,4362xe" filled="true" fillcolor="#000000" stroked="false">
                <v:path arrowok="t"/>
                <v:fill type="solid"/>
              </v:shape>
            </v:group>
            <v:group style="position:absolute;left:9602;top:4362;width:10;height:20" coordorigin="9602,4362" coordsize="10,20">
              <v:shape style="position:absolute;left:9602;top:4362;width:10;height:20" coordorigin="9602,4362" coordsize="10,20" path="m9602,4381l9612,4381,9612,4362,9602,4362,9602,4381xe" filled="true" fillcolor="#000000" stroked="false">
                <v:path arrowok="t"/>
                <v:fill type="solid"/>
              </v:shape>
            </v:group>
            <v:group style="position:absolute;left:9602;top:4381;width:10;height:20" coordorigin="9602,4381" coordsize="10,20">
              <v:shape style="position:absolute;left:9602;top:4381;width:10;height:20" coordorigin="9602,4381" coordsize="10,20" path="m9602,4400l9612,4400,9612,4381,9602,4381,9602,4400xe" filled="true" fillcolor="#000000" stroked="false">
                <v:path arrowok="t"/>
                <v:fill type="solid"/>
              </v:shape>
            </v:group>
            <v:group style="position:absolute;left:9602;top:4400;width:10;height:20" coordorigin="9602,4400" coordsize="10,20">
              <v:shape style="position:absolute;left:9602;top:4400;width:10;height:20" coordorigin="9602,4400" coordsize="10,20" path="m9602,4419l9612,4419,9612,4400,9602,4400,9602,4419xe" filled="true" fillcolor="#000000" stroked="false">
                <v:path arrowok="t"/>
                <v:fill type="solid"/>
              </v:shape>
            </v:group>
            <v:group style="position:absolute;left:9602;top:4419;width:10;height:20" coordorigin="9602,4419" coordsize="10,20">
              <v:shape style="position:absolute;left:9602;top:4419;width:10;height:20" coordorigin="9602,4419" coordsize="10,20" path="m9602,4439l9612,4439,9612,4419,9602,4419,9602,4439xe" filled="true" fillcolor="#000000" stroked="false">
                <v:path arrowok="t"/>
                <v:fill type="solid"/>
              </v:shape>
            </v:group>
            <v:group style="position:absolute;left:9602;top:4439;width:10;height:20" coordorigin="9602,4439" coordsize="10,20">
              <v:shape style="position:absolute;left:9602;top:4439;width:10;height:20" coordorigin="9602,4439" coordsize="10,20" path="m9602,4458l9612,4458,9612,4439,9602,4439,9602,4458xe" filled="true" fillcolor="#000000" stroked="false">
                <v:path arrowok="t"/>
                <v:fill type="solid"/>
              </v:shape>
            </v:group>
            <v:group style="position:absolute;left:9602;top:4458;width:10;height:20" coordorigin="9602,4458" coordsize="10,20">
              <v:shape style="position:absolute;left:9602;top:4458;width:10;height:20" coordorigin="9602,4458" coordsize="10,20" path="m9602,4477l9612,4477,9612,4458,9602,4458,9602,4477xe" filled="true" fillcolor="#000000" stroked="false">
                <v:path arrowok="t"/>
                <v:fill type="solid"/>
              </v:shape>
            </v:group>
            <v:group style="position:absolute;left:9602;top:4477;width:10;height:20" coordorigin="9602,4477" coordsize="10,20">
              <v:shape style="position:absolute;left:9602;top:4477;width:10;height:20" coordorigin="9602,4477" coordsize="10,20" path="m9602,4496l9612,4496,9612,4477,9602,4477,9602,4496xe" filled="true" fillcolor="#000000" stroked="false">
                <v:path arrowok="t"/>
                <v:fill type="solid"/>
              </v:shape>
            </v:group>
            <v:group style="position:absolute;left:9602;top:4496;width:10;height:20" coordorigin="9602,4496" coordsize="10,20">
              <v:shape style="position:absolute;left:9602;top:4496;width:10;height:20" coordorigin="9602,4496" coordsize="10,20" path="m9602,4515l9612,4515,9612,4496,9602,4496,9602,4515xe" filled="true" fillcolor="#000000" stroked="false">
                <v:path arrowok="t"/>
                <v:fill type="solid"/>
              </v:shape>
            </v:group>
            <v:group style="position:absolute;left:9602;top:4515;width:10;height:20" coordorigin="9602,4515" coordsize="10,20">
              <v:shape style="position:absolute;left:9602;top:4515;width:10;height:20" coordorigin="9602,4515" coordsize="10,20" path="m9602,4535l9612,4535,9612,4515,9602,4515,9602,4535xe" filled="true" fillcolor="#000000" stroked="false">
                <v:path arrowok="t"/>
                <v:fill type="solid"/>
              </v:shape>
            </v:group>
            <v:group style="position:absolute;left:9602;top:4535;width:10;height:20" coordorigin="9602,4535" coordsize="10,20">
              <v:shape style="position:absolute;left:9602;top:4535;width:10;height:20" coordorigin="9602,4535" coordsize="10,20" path="m9602,4554l9612,4554,9612,4535,9602,4535,9602,4554xe" filled="true" fillcolor="#000000" stroked="false">
                <v:path arrowok="t"/>
                <v:fill type="solid"/>
              </v:shape>
            </v:group>
            <v:group style="position:absolute;left:9602;top:4554;width:10;height:20" coordorigin="9602,4554" coordsize="10,20">
              <v:shape style="position:absolute;left:9602;top:4554;width:10;height:20" coordorigin="9602,4554" coordsize="10,20" path="m9602,4573l9612,4573,9612,4554,9602,4554,9602,4573xe" filled="true" fillcolor="#000000" stroked="false">
                <v:path arrowok="t"/>
                <v:fill type="solid"/>
              </v:shape>
            </v:group>
            <v:group style="position:absolute;left:9602;top:4573;width:10;height:20" coordorigin="9602,4573" coordsize="10,20">
              <v:shape style="position:absolute;left:9602;top:4573;width:10;height:20" coordorigin="9602,4573" coordsize="10,20" path="m9602,4592l9612,4592,9612,4573,9602,4573,9602,4592xe" filled="true" fillcolor="#000000" stroked="false">
                <v:path arrowok="t"/>
                <v:fill type="solid"/>
              </v:shape>
            </v:group>
            <v:group style="position:absolute;left:9602;top:4592;width:10;height:20" coordorigin="9602,4592" coordsize="10,20">
              <v:shape style="position:absolute;left:9602;top:4592;width:10;height:20" coordorigin="9602,4592" coordsize="10,20" path="m9602,4611l9612,4611,9612,4592,9602,4592,9602,4611xe" filled="true" fillcolor="#000000" stroked="false">
                <v:path arrowok="t"/>
                <v:fill type="solid"/>
              </v:shape>
            </v:group>
            <v:group style="position:absolute;left:9602;top:4611;width:10;height:20" coordorigin="9602,4611" coordsize="10,20">
              <v:shape style="position:absolute;left:9602;top:4611;width:10;height:20" coordorigin="9602,4611" coordsize="10,20" path="m9602,4631l9612,4631,9612,4611,9602,4611,9602,4631xe" filled="true" fillcolor="#000000" stroked="false">
                <v:path arrowok="t"/>
                <v:fill type="solid"/>
              </v:shape>
            </v:group>
            <v:group style="position:absolute;left:9602;top:4631;width:10;height:20" coordorigin="9602,4631" coordsize="10,20">
              <v:shape style="position:absolute;left:9602;top:4631;width:10;height:20" coordorigin="9602,4631" coordsize="10,20" path="m9602,4650l9612,4650,9612,4631,9602,4631,9602,4650xe" filled="true" fillcolor="#000000" stroked="false">
                <v:path arrowok="t"/>
                <v:fill type="solid"/>
              </v:shape>
            </v:group>
            <v:group style="position:absolute;left:9602;top:4650;width:10;height:20" coordorigin="9602,4650" coordsize="10,20">
              <v:shape style="position:absolute;left:9602;top:4650;width:10;height:20" coordorigin="9602,4650" coordsize="10,20" path="m9602,4669l9612,4669,9612,4650,9602,4650,9602,4669xe" filled="true" fillcolor="#000000" stroked="false">
                <v:path arrowok="t"/>
                <v:fill type="solid"/>
              </v:shape>
            </v:group>
            <v:group style="position:absolute;left:9602;top:4669;width:10;height:20" coordorigin="9602,4669" coordsize="10,20">
              <v:shape style="position:absolute;left:9602;top:4669;width:10;height:20" coordorigin="9602,4669" coordsize="10,20" path="m9602,4688l9612,4688,9612,4669,9602,4669,9602,4688xe" filled="true" fillcolor="#000000" stroked="false">
                <v:path arrowok="t"/>
                <v:fill type="solid"/>
              </v:shape>
            </v:group>
            <v:group style="position:absolute;left:9602;top:4688;width:10;height:20" coordorigin="9602,4688" coordsize="10,20">
              <v:shape style="position:absolute;left:9602;top:4688;width:10;height:20" coordorigin="9602,4688" coordsize="10,20" path="m9602,4707l9612,4707,9612,4688,9602,4688,9602,4707xe" filled="true" fillcolor="#000000" stroked="false">
                <v:path arrowok="t"/>
                <v:fill type="solid"/>
              </v:shape>
            </v:group>
            <v:group style="position:absolute;left:9602;top:4707;width:10;height:20" coordorigin="9602,4707" coordsize="10,20">
              <v:shape style="position:absolute;left:9602;top:4707;width:10;height:20" coordorigin="9602,4707" coordsize="10,20" path="m9602,4727l9612,4727,9612,4707,9602,4707,9602,4727xe" filled="true" fillcolor="#000000" stroked="false">
                <v:path arrowok="t"/>
                <v:fill type="solid"/>
              </v:shape>
            </v:group>
            <v:group style="position:absolute;left:9602;top:4727;width:10;height:20" coordorigin="9602,4727" coordsize="10,20">
              <v:shape style="position:absolute;left:9602;top:4727;width:10;height:20" coordorigin="9602,4727" coordsize="10,20" path="m9602,4746l9612,4746,9612,4727,9602,4727,9602,4746xe" filled="true" fillcolor="#000000" stroked="false">
                <v:path arrowok="t"/>
                <v:fill type="solid"/>
              </v:shape>
            </v:group>
            <v:group style="position:absolute;left:9602;top:4746;width:10;height:20" coordorigin="9602,4746" coordsize="10,20">
              <v:shape style="position:absolute;left:9602;top:4746;width:10;height:20" coordorigin="9602,4746" coordsize="10,20" path="m9602,4765l9612,4765,9612,4746,9602,4746,9602,4765xe" filled="true" fillcolor="#000000" stroked="false">
                <v:path arrowok="t"/>
                <v:fill type="solid"/>
              </v:shape>
            </v:group>
            <v:group style="position:absolute;left:9602;top:4765;width:10;height:20" coordorigin="9602,4765" coordsize="10,20">
              <v:shape style="position:absolute;left:9602;top:4765;width:10;height:20" coordorigin="9602,4765" coordsize="10,20" path="m9602,4784l9612,4784,9612,4765,9602,4765,9602,4784xe" filled="true" fillcolor="#000000" stroked="false">
                <v:path arrowok="t"/>
                <v:fill type="solid"/>
              </v:shape>
            </v:group>
            <v:group style="position:absolute;left:9602;top:4784;width:10;height:20" coordorigin="9602,4784" coordsize="10,20">
              <v:shape style="position:absolute;left:9602;top:4784;width:10;height:20" coordorigin="9602,4784" coordsize="10,20" path="m9602,4803l9612,4803,9612,4784,9602,4784,9602,4803xe" filled="true" fillcolor="#000000" stroked="false">
                <v:path arrowok="t"/>
                <v:fill type="solid"/>
              </v:shape>
            </v:group>
            <v:group style="position:absolute;left:9602;top:4803;width:10;height:20" coordorigin="9602,4803" coordsize="10,20">
              <v:shape style="position:absolute;left:9602;top:4803;width:10;height:20" coordorigin="9602,4803" coordsize="10,20" path="m9602,4823l9612,4823,9612,4803,9602,4803,9602,4823xe" filled="true" fillcolor="#000000" stroked="false">
                <v:path arrowok="t"/>
                <v:fill type="solid"/>
              </v:shape>
            </v:group>
            <v:group style="position:absolute;left:9602;top:4823;width:10;height:20" coordorigin="9602,4823" coordsize="10,20">
              <v:shape style="position:absolute;left:9602;top:4823;width:10;height:20" coordorigin="9602,4823" coordsize="10,20" path="m9602,4842l9612,4842,9612,4823,9602,4823,9602,4842xe" filled="true" fillcolor="#000000" stroked="false">
                <v:path arrowok="t"/>
                <v:fill type="solid"/>
              </v:shape>
            </v:group>
            <v:group style="position:absolute;left:9602;top:4842;width:10;height:20" coordorigin="9602,4842" coordsize="10,20">
              <v:shape style="position:absolute;left:9602;top:4842;width:10;height:20" coordorigin="9602,4842" coordsize="10,20" path="m9602,4861l9612,4861,9612,4842,9602,4842,9602,4861xe" filled="true" fillcolor="#000000" stroked="false">
                <v:path arrowok="t"/>
                <v:fill type="solid"/>
              </v:shape>
            </v:group>
            <v:group style="position:absolute;left:9602;top:4861;width:10;height:20" coordorigin="9602,4861" coordsize="10,20">
              <v:shape style="position:absolute;left:9602;top:4861;width:10;height:20" coordorigin="9602,4861" coordsize="10,20" path="m9602,4880l9612,4880,9612,4861,9602,4861,9602,4880xe" filled="true" fillcolor="#000000" stroked="false">
                <v:path arrowok="t"/>
                <v:fill type="solid"/>
              </v:shape>
            </v:group>
            <v:group style="position:absolute;left:9602;top:4880;width:10;height:20" coordorigin="9602,4880" coordsize="10,20">
              <v:shape style="position:absolute;left:9602;top:4880;width:10;height:20" coordorigin="9602,4880" coordsize="10,20" path="m9602,4899l9612,4899,9612,4880,9602,4880,9602,4899xe" filled="true" fillcolor="#000000" stroked="false">
                <v:path arrowok="t"/>
                <v:fill type="solid"/>
              </v:shape>
            </v:group>
            <v:group style="position:absolute;left:9602;top:4899;width:10;height:20" coordorigin="9602,4899" coordsize="10,20">
              <v:shape style="position:absolute;left:9602;top:4899;width:10;height:20" coordorigin="9602,4899" coordsize="10,20" path="m9602,4919l9612,4919,9612,4899,9602,4899,9602,4919xe" filled="true" fillcolor="#000000" stroked="false">
                <v:path arrowok="t"/>
                <v:fill type="solid"/>
              </v:shape>
            </v:group>
            <v:group style="position:absolute;left:9602;top:4919;width:10;height:20" coordorigin="9602,4919" coordsize="10,20">
              <v:shape style="position:absolute;left:9602;top:4919;width:10;height:20" coordorigin="9602,4919" coordsize="10,20" path="m9602,4938l9612,4938,9612,4919,9602,4919,9602,4938xe" filled="true" fillcolor="#000000" stroked="false">
                <v:path arrowok="t"/>
                <v:fill type="solid"/>
              </v:shape>
            </v:group>
            <v:group style="position:absolute;left:9602;top:4938;width:10;height:20" coordorigin="9602,4938" coordsize="10,20">
              <v:shape style="position:absolute;left:9602;top:4938;width:10;height:20" coordorigin="9602,4938" coordsize="10,20" path="m9602,4957l9612,4957,9612,4938,9602,4938,9602,4957xe" filled="true" fillcolor="#000000" stroked="false">
                <v:path arrowok="t"/>
                <v:fill type="solid"/>
              </v:shape>
            </v:group>
            <v:group style="position:absolute;left:9602;top:4957;width:10;height:20" coordorigin="9602,4957" coordsize="10,20">
              <v:shape style="position:absolute;left:9602;top:4957;width:10;height:20" coordorigin="9602,4957" coordsize="10,20" path="m9602,4976l9612,4976,9612,4957,9602,4957,9602,4976xe" filled="true" fillcolor="#000000" stroked="false">
                <v:path arrowok="t"/>
                <v:fill type="solid"/>
              </v:shape>
            </v:group>
            <v:group style="position:absolute;left:9602;top:4976;width:10;height:20" coordorigin="9602,4976" coordsize="10,20">
              <v:shape style="position:absolute;left:9602;top:4976;width:10;height:20" coordorigin="9602,4976" coordsize="10,20" path="m9602,4995l9612,4995,9612,4976,9602,4976,9602,4995xe" filled="true" fillcolor="#000000" stroked="false">
                <v:path arrowok="t"/>
                <v:fill type="solid"/>
              </v:shape>
            </v:group>
            <v:group style="position:absolute;left:9602;top:4995;width:10;height:20" coordorigin="9602,4995" coordsize="10,20">
              <v:shape style="position:absolute;left:9602;top:4995;width:10;height:20" coordorigin="9602,4995" coordsize="10,20" path="m9602,5015l9612,5015,9612,4995,9602,4995,9602,5015xe" filled="true" fillcolor="#000000" stroked="false">
                <v:path arrowok="t"/>
                <v:fill type="solid"/>
              </v:shape>
            </v:group>
            <v:group style="position:absolute;left:9602;top:5015;width:10;height:20" coordorigin="9602,5015" coordsize="10,20">
              <v:shape style="position:absolute;left:9602;top:5015;width:10;height:20" coordorigin="9602,5015" coordsize="10,20" path="m9602,5034l9612,5034,9612,5015,9602,5015,9602,5034xe" filled="true" fillcolor="#000000" stroked="false">
                <v:path arrowok="t"/>
                <v:fill type="solid"/>
              </v:shape>
            </v:group>
            <v:group style="position:absolute;left:9602;top:5034;width:10;height:20" coordorigin="9602,5034" coordsize="10,20">
              <v:shape style="position:absolute;left:9602;top:5034;width:10;height:20" coordorigin="9602,5034" coordsize="10,20" path="m9602,5053l9612,5053,9612,5034,9602,5034,9602,5053xe" filled="true" fillcolor="#000000" stroked="false">
                <v:path arrowok="t"/>
                <v:fill type="solid"/>
              </v:shape>
            </v:group>
            <v:group style="position:absolute;left:9602;top:5053;width:10;height:20" coordorigin="9602,5053" coordsize="10,20">
              <v:shape style="position:absolute;left:9602;top:5053;width:10;height:20" coordorigin="9602,5053" coordsize="10,20" path="m9602,5072l9612,5072,9612,5053,9602,5053,9602,5072xe" filled="true" fillcolor="#000000" stroked="false">
                <v:path arrowok="t"/>
                <v:fill type="solid"/>
              </v:shape>
            </v:group>
            <v:group style="position:absolute;left:9602;top:5072;width:10;height:20" coordorigin="9602,5072" coordsize="10,20">
              <v:shape style="position:absolute;left:9602;top:5072;width:10;height:20" coordorigin="9602,5072" coordsize="10,20" path="m9602,5091l9612,5091,9612,5072,9602,5072,9602,5091xe" filled="true" fillcolor="#000000" stroked="false">
                <v:path arrowok="t"/>
                <v:fill type="solid"/>
              </v:shape>
            </v:group>
            <v:group style="position:absolute;left:9602;top:5091;width:10;height:20" coordorigin="9602,5091" coordsize="10,20">
              <v:shape style="position:absolute;left:9602;top:5091;width:10;height:20" coordorigin="9602,5091" coordsize="10,20" path="m9602,5111l9612,5111,9612,5091,9602,5091,9602,5111xe" filled="true" fillcolor="#000000" stroked="false">
                <v:path arrowok="t"/>
                <v:fill type="solid"/>
              </v:shape>
            </v:group>
            <v:group style="position:absolute;left:9602;top:5111;width:10;height:20" coordorigin="9602,5111" coordsize="10,20">
              <v:shape style="position:absolute;left:9602;top:5111;width:10;height:20" coordorigin="9602,5111" coordsize="10,20" path="m9602,5130l9612,5130,9612,5111,9602,5111,9602,5130xe" filled="true" fillcolor="#000000" stroked="false">
                <v:path arrowok="t"/>
                <v:fill type="solid"/>
              </v:shape>
            </v:group>
            <v:group style="position:absolute;left:9602;top:5130;width:10;height:20" coordorigin="9602,5130" coordsize="10,20">
              <v:shape style="position:absolute;left:9602;top:5130;width:10;height:20" coordorigin="9602,5130" coordsize="10,20" path="m9602,5149l9612,5149,9612,5130,9602,5130,9602,5149xe" filled="true" fillcolor="#000000" stroked="false">
                <v:path arrowok="t"/>
                <v:fill type="solid"/>
              </v:shape>
            </v:group>
            <v:group style="position:absolute;left:9602;top:5149;width:10;height:20" coordorigin="9602,5149" coordsize="10,20">
              <v:shape style="position:absolute;left:9602;top:5149;width:10;height:20" coordorigin="9602,5149" coordsize="10,20" path="m9602,5168l9612,5168,9612,5149,9602,5149,9602,5168xe" filled="true" fillcolor="#000000" stroked="false">
                <v:path arrowok="t"/>
                <v:fill type="solid"/>
              </v:shape>
            </v:group>
            <v:group style="position:absolute;left:9602;top:5173;width:10;height:2" coordorigin="9602,5173" coordsize="10,2">
              <v:shape style="position:absolute;left:9602;top:5173;width:10;height:2" coordorigin="9602,5173" coordsize="10,0" path="m9602,5173l9612,5173e" filled="false" stroked="true" strokeweight=".47998pt" strokecolor="#000000">
                <v:path arrowok="t"/>
              </v:shape>
            </v:group>
            <v:group style="position:absolute;left:10725;top:3978;width:10;height:20" coordorigin="10725,3978" coordsize="10,20">
              <v:shape style="position:absolute;left:10725;top:3978;width:10;height:20" coordorigin="10725,3978" coordsize="10,20" path="m10725,3997l10735,3997,10735,3978,10725,3978,10725,3997xe" filled="true" fillcolor="#000000" stroked="false">
                <v:path arrowok="t"/>
                <v:fill type="solid"/>
              </v:shape>
            </v:group>
            <v:group style="position:absolute;left:10725;top:3997;width:10;height:20" coordorigin="10725,3997" coordsize="10,20">
              <v:shape style="position:absolute;left:10725;top:3997;width:10;height:20" coordorigin="10725,3997" coordsize="10,20" path="m10725,4016l10735,4016,10735,3997,10725,3997,10725,4016xe" filled="true" fillcolor="#000000" stroked="false">
                <v:path arrowok="t"/>
                <v:fill type="solid"/>
              </v:shape>
            </v:group>
            <v:group style="position:absolute;left:10725;top:4016;width:10;height:20" coordorigin="10725,4016" coordsize="10,20">
              <v:shape style="position:absolute;left:10725;top:4016;width:10;height:20" coordorigin="10725,4016" coordsize="10,20" path="m10725,4035l10735,4035,10735,4016,10725,4016,10725,4035xe" filled="true" fillcolor="#000000" stroked="false">
                <v:path arrowok="t"/>
                <v:fill type="solid"/>
              </v:shape>
            </v:group>
            <v:group style="position:absolute;left:10725;top:4035;width:10;height:20" coordorigin="10725,4035" coordsize="10,20">
              <v:shape style="position:absolute;left:10725;top:4035;width:10;height:20" coordorigin="10725,4035" coordsize="10,20" path="m10725,4055l10735,4055,10735,4035,10725,4035,10725,4055xe" filled="true" fillcolor="#000000" stroked="false">
                <v:path arrowok="t"/>
                <v:fill type="solid"/>
              </v:shape>
            </v:group>
            <v:group style="position:absolute;left:10725;top:4055;width:10;height:20" coordorigin="10725,4055" coordsize="10,20">
              <v:shape style="position:absolute;left:10725;top:4055;width:10;height:20" coordorigin="10725,4055" coordsize="10,20" path="m10725,4074l10735,4074,10735,4055,10725,4055,10725,4074xe" filled="true" fillcolor="#000000" stroked="false">
                <v:path arrowok="t"/>
                <v:fill type="solid"/>
              </v:shape>
            </v:group>
            <v:group style="position:absolute;left:10725;top:4074;width:10;height:20" coordorigin="10725,4074" coordsize="10,20">
              <v:shape style="position:absolute;left:10725;top:4074;width:10;height:20" coordorigin="10725,4074" coordsize="10,20" path="m10725,4093l10735,4093,10735,4074,10725,4074,10725,4093xe" filled="true" fillcolor="#000000" stroked="false">
                <v:path arrowok="t"/>
                <v:fill type="solid"/>
              </v:shape>
            </v:group>
            <v:group style="position:absolute;left:10725;top:4093;width:10;height:20" coordorigin="10725,4093" coordsize="10,20">
              <v:shape style="position:absolute;left:10725;top:4093;width:10;height:20" coordorigin="10725,4093" coordsize="10,20" path="m10725,4112l10735,4112,10735,4093,10725,4093,10725,4112xe" filled="true" fillcolor="#000000" stroked="false">
                <v:path arrowok="t"/>
                <v:fill type="solid"/>
              </v:shape>
            </v:group>
            <v:group style="position:absolute;left:10725;top:4112;width:10;height:20" coordorigin="10725,4112" coordsize="10,20">
              <v:shape style="position:absolute;left:10725;top:4112;width:10;height:20" coordorigin="10725,4112" coordsize="10,20" path="m10725,4131l10735,4131,10735,4112,10725,4112,10725,4131xe" filled="true" fillcolor="#000000" stroked="false">
                <v:path arrowok="t"/>
                <v:fill type="solid"/>
              </v:shape>
            </v:group>
            <v:group style="position:absolute;left:10725;top:4131;width:10;height:20" coordorigin="10725,4131" coordsize="10,20">
              <v:shape style="position:absolute;left:10725;top:4131;width:10;height:20" coordorigin="10725,4131" coordsize="10,20" path="m10725,4151l10735,4151,10735,4131,10725,4131,10725,4151xe" filled="true" fillcolor="#000000" stroked="false">
                <v:path arrowok="t"/>
                <v:fill type="solid"/>
              </v:shape>
            </v:group>
            <v:group style="position:absolute;left:10725;top:4151;width:10;height:20" coordorigin="10725,4151" coordsize="10,20">
              <v:shape style="position:absolute;left:10725;top:4151;width:10;height:20" coordorigin="10725,4151" coordsize="10,20" path="m10725,4170l10735,4170,10735,4151,10725,4151,10725,4170xe" filled="true" fillcolor="#000000" stroked="false">
                <v:path arrowok="t"/>
                <v:fill type="solid"/>
              </v:shape>
            </v:group>
            <v:group style="position:absolute;left:10725;top:4170;width:10;height:20" coordorigin="10725,4170" coordsize="10,20">
              <v:shape style="position:absolute;left:10725;top:4170;width:10;height:20" coordorigin="10725,4170" coordsize="10,20" path="m10725,4189l10735,4189,10735,4170,10725,4170,10725,4189xe" filled="true" fillcolor="#000000" stroked="false">
                <v:path arrowok="t"/>
                <v:fill type="solid"/>
              </v:shape>
            </v:group>
            <v:group style="position:absolute;left:10725;top:4189;width:10;height:20" coordorigin="10725,4189" coordsize="10,20">
              <v:shape style="position:absolute;left:10725;top:4189;width:10;height:20" coordorigin="10725,4189" coordsize="10,20" path="m10725,4208l10735,4208,10735,4189,10725,4189,10725,4208xe" filled="true" fillcolor="#000000" stroked="false">
                <v:path arrowok="t"/>
                <v:fill type="solid"/>
              </v:shape>
            </v:group>
            <v:group style="position:absolute;left:10725;top:4208;width:10;height:20" coordorigin="10725,4208" coordsize="10,20">
              <v:shape style="position:absolute;left:10725;top:4208;width:10;height:20" coordorigin="10725,4208" coordsize="10,20" path="m10725,4227l10735,4227,10735,4208,10725,4208,10725,4227xe" filled="true" fillcolor="#000000" stroked="false">
                <v:path arrowok="t"/>
                <v:fill type="solid"/>
              </v:shape>
            </v:group>
            <v:group style="position:absolute;left:10725;top:4227;width:10;height:20" coordorigin="10725,4227" coordsize="10,20">
              <v:shape style="position:absolute;left:10725;top:4227;width:10;height:20" coordorigin="10725,4227" coordsize="10,20" path="m10725,4247l10735,4247,10735,4227,10725,4227,10725,4247xe" filled="true" fillcolor="#000000" stroked="false">
                <v:path arrowok="t"/>
                <v:fill type="solid"/>
              </v:shape>
            </v:group>
            <v:group style="position:absolute;left:10725;top:4247;width:10;height:20" coordorigin="10725,4247" coordsize="10,20">
              <v:shape style="position:absolute;left:10725;top:4247;width:10;height:20" coordorigin="10725,4247" coordsize="10,20" path="m10725,4266l10735,4266,10735,4247,10725,4247,10725,4266xe" filled="true" fillcolor="#000000" stroked="false">
                <v:path arrowok="t"/>
                <v:fill type="solid"/>
              </v:shape>
            </v:group>
            <v:group style="position:absolute;left:10725;top:4266;width:10;height:20" coordorigin="10725,4266" coordsize="10,20">
              <v:shape style="position:absolute;left:10725;top:4266;width:10;height:20" coordorigin="10725,4266" coordsize="10,20" path="m10725,4285l10735,4285,10735,4266,10725,4266,10725,4285xe" filled="true" fillcolor="#000000" stroked="false">
                <v:path arrowok="t"/>
                <v:fill type="solid"/>
              </v:shape>
            </v:group>
            <v:group style="position:absolute;left:10725;top:4285;width:10;height:20" coordorigin="10725,4285" coordsize="10,20">
              <v:shape style="position:absolute;left:10725;top:4285;width:10;height:20" coordorigin="10725,4285" coordsize="10,20" path="m10725,4304l10735,4304,10735,4285,10725,4285,10725,4304xe" filled="true" fillcolor="#000000" stroked="false">
                <v:path arrowok="t"/>
                <v:fill type="solid"/>
              </v:shape>
            </v:group>
            <v:group style="position:absolute;left:10725;top:4304;width:10;height:20" coordorigin="10725,4304" coordsize="10,20">
              <v:shape style="position:absolute;left:10725;top:4304;width:10;height:20" coordorigin="10725,4304" coordsize="10,20" path="m10725,4323l10735,4323,10735,4304,10725,4304,10725,4323xe" filled="true" fillcolor="#000000" stroked="false">
                <v:path arrowok="t"/>
                <v:fill type="solid"/>
              </v:shape>
            </v:group>
            <v:group style="position:absolute;left:10725;top:4323;width:10;height:20" coordorigin="10725,4323" coordsize="10,20">
              <v:shape style="position:absolute;left:10725;top:4323;width:10;height:20" coordorigin="10725,4323" coordsize="10,20" path="m10725,4343l10735,4343,10735,4323,10725,4323,10725,4343xe" filled="true" fillcolor="#000000" stroked="false">
                <v:path arrowok="t"/>
                <v:fill type="solid"/>
              </v:shape>
            </v:group>
            <v:group style="position:absolute;left:10725;top:4343;width:10;height:20" coordorigin="10725,4343" coordsize="10,20">
              <v:shape style="position:absolute;left:10725;top:4343;width:10;height:20" coordorigin="10725,4343" coordsize="10,20" path="m10725,4362l10735,4362,10735,4343,10725,4343,10725,4362xe" filled="true" fillcolor="#000000" stroked="false">
                <v:path arrowok="t"/>
                <v:fill type="solid"/>
              </v:shape>
            </v:group>
            <v:group style="position:absolute;left:10725;top:4362;width:10;height:20" coordorigin="10725,4362" coordsize="10,20">
              <v:shape style="position:absolute;left:10725;top:4362;width:10;height:20" coordorigin="10725,4362" coordsize="10,20" path="m10725,4381l10735,4381,10735,4362,10725,4362,10725,4381xe" filled="true" fillcolor="#000000" stroked="false">
                <v:path arrowok="t"/>
                <v:fill type="solid"/>
              </v:shape>
            </v:group>
            <v:group style="position:absolute;left:10725;top:4381;width:10;height:20" coordorigin="10725,4381" coordsize="10,20">
              <v:shape style="position:absolute;left:10725;top:4381;width:10;height:20" coordorigin="10725,4381" coordsize="10,20" path="m10725,4400l10735,4400,10735,4381,10725,4381,10725,4400xe" filled="true" fillcolor="#000000" stroked="false">
                <v:path arrowok="t"/>
                <v:fill type="solid"/>
              </v:shape>
            </v:group>
            <v:group style="position:absolute;left:10725;top:4400;width:10;height:20" coordorigin="10725,4400" coordsize="10,20">
              <v:shape style="position:absolute;left:10725;top:4400;width:10;height:20" coordorigin="10725,4400" coordsize="10,20" path="m10725,4419l10735,4419,10735,4400,10725,4400,10725,4419xe" filled="true" fillcolor="#000000" stroked="false">
                <v:path arrowok="t"/>
                <v:fill type="solid"/>
              </v:shape>
            </v:group>
            <v:group style="position:absolute;left:10725;top:4419;width:10;height:20" coordorigin="10725,4419" coordsize="10,20">
              <v:shape style="position:absolute;left:10725;top:4419;width:10;height:20" coordorigin="10725,4419" coordsize="10,20" path="m10725,4439l10735,4439,10735,4419,10725,4419,10725,4439xe" filled="true" fillcolor="#000000" stroked="false">
                <v:path arrowok="t"/>
                <v:fill type="solid"/>
              </v:shape>
            </v:group>
            <v:group style="position:absolute;left:10725;top:4439;width:10;height:20" coordorigin="10725,4439" coordsize="10,20">
              <v:shape style="position:absolute;left:10725;top:4439;width:10;height:20" coordorigin="10725,4439" coordsize="10,20" path="m10725,4458l10735,4458,10735,4439,10725,4439,10725,4458xe" filled="true" fillcolor="#000000" stroked="false">
                <v:path arrowok="t"/>
                <v:fill type="solid"/>
              </v:shape>
            </v:group>
            <v:group style="position:absolute;left:10725;top:4458;width:10;height:20" coordorigin="10725,4458" coordsize="10,20">
              <v:shape style="position:absolute;left:10725;top:4458;width:10;height:20" coordorigin="10725,4458" coordsize="10,20" path="m10725,4477l10735,4477,10735,4458,10725,4458,10725,4477xe" filled="true" fillcolor="#000000" stroked="false">
                <v:path arrowok="t"/>
                <v:fill type="solid"/>
              </v:shape>
            </v:group>
            <v:group style="position:absolute;left:10725;top:4477;width:10;height:20" coordorigin="10725,4477" coordsize="10,20">
              <v:shape style="position:absolute;left:10725;top:4477;width:10;height:20" coordorigin="10725,4477" coordsize="10,20" path="m10725,4496l10735,4496,10735,4477,10725,4477,10725,4496xe" filled="true" fillcolor="#000000" stroked="false">
                <v:path arrowok="t"/>
                <v:fill type="solid"/>
              </v:shape>
            </v:group>
            <v:group style="position:absolute;left:10725;top:4496;width:10;height:20" coordorigin="10725,4496" coordsize="10,20">
              <v:shape style="position:absolute;left:10725;top:4496;width:10;height:20" coordorigin="10725,4496" coordsize="10,20" path="m10725,4515l10735,4515,10735,4496,10725,4496,10725,4515xe" filled="true" fillcolor="#000000" stroked="false">
                <v:path arrowok="t"/>
                <v:fill type="solid"/>
              </v:shape>
            </v:group>
            <v:group style="position:absolute;left:10725;top:4515;width:10;height:20" coordorigin="10725,4515" coordsize="10,20">
              <v:shape style="position:absolute;left:10725;top:4515;width:10;height:20" coordorigin="10725,4515" coordsize="10,20" path="m10725,4535l10735,4535,10735,4515,10725,4515,10725,4535xe" filled="true" fillcolor="#000000" stroked="false">
                <v:path arrowok="t"/>
                <v:fill type="solid"/>
              </v:shape>
            </v:group>
            <v:group style="position:absolute;left:10725;top:4535;width:10;height:20" coordorigin="10725,4535" coordsize="10,20">
              <v:shape style="position:absolute;left:10725;top:4535;width:10;height:20" coordorigin="10725,4535" coordsize="10,20" path="m10725,4554l10735,4554,10735,4535,10725,4535,10725,4554xe" filled="true" fillcolor="#000000" stroked="false">
                <v:path arrowok="t"/>
                <v:fill type="solid"/>
              </v:shape>
            </v:group>
            <v:group style="position:absolute;left:10725;top:4554;width:10;height:20" coordorigin="10725,4554" coordsize="10,20">
              <v:shape style="position:absolute;left:10725;top:4554;width:10;height:20" coordorigin="10725,4554" coordsize="10,20" path="m10725,4573l10735,4573,10735,4554,10725,4554,10725,4573xe" filled="true" fillcolor="#000000" stroked="false">
                <v:path arrowok="t"/>
                <v:fill type="solid"/>
              </v:shape>
            </v:group>
            <v:group style="position:absolute;left:10725;top:4573;width:10;height:20" coordorigin="10725,4573" coordsize="10,20">
              <v:shape style="position:absolute;left:10725;top:4573;width:10;height:20" coordorigin="10725,4573" coordsize="10,20" path="m10725,4592l10735,4592,10735,4573,10725,4573,10725,4592xe" filled="true" fillcolor="#000000" stroked="false">
                <v:path arrowok="t"/>
                <v:fill type="solid"/>
              </v:shape>
            </v:group>
            <v:group style="position:absolute;left:10725;top:4592;width:10;height:20" coordorigin="10725,4592" coordsize="10,20">
              <v:shape style="position:absolute;left:10725;top:4592;width:10;height:20" coordorigin="10725,4592" coordsize="10,20" path="m10725,4611l10735,4611,10735,4592,10725,4592,10725,4611xe" filled="true" fillcolor="#000000" stroked="false">
                <v:path arrowok="t"/>
                <v:fill type="solid"/>
              </v:shape>
            </v:group>
            <v:group style="position:absolute;left:10725;top:4611;width:10;height:20" coordorigin="10725,4611" coordsize="10,20">
              <v:shape style="position:absolute;left:10725;top:4611;width:10;height:20" coordorigin="10725,4611" coordsize="10,20" path="m10725,4631l10735,4631,10735,4611,10725,4611,10725,4631xe" filled="true" fillcolor="#000000" stroked="false">
                <v:path arrowok="t"/>
                <v:fill type="solid"/>
              </v:shape>
            </v:group>
            <v:group style="position:absolute;left:10725;top:4631;width:10;height:20" coordorigin="10725,4631" coordsize="10,20">
              <v:shape style="position:absolute;left:10725;top:4631;width:10;height:20" coordorigin="10725,4631" coordsize="10,20" path="m10725,4650l10735,4650,10735,4631,10725,4631,10725,4650xe" filled="true" fillcolor="#000000" stroked="false">
                <v:path arrowok="t"/>
                <v:fill type="solid"/>
              </v:shape>
            </v:group>
            <v:group style="position:absolute;left:10725;top:4650;width:10;height:20" coordorigin="10725,4650" coordsize="10,20">
              <v:shape style="position:absolute;left:10725;top:4650;width:10;height:20" coordorigin="10725,4650" coordsize="10,20" path="m10725,4669l10735,4669,10735,4650,10725,4650,10725,4669xe" filled="true" fillcolor="#000000" stroked="false">
                <v:path arrowok="t"/>
                <v:fill type="solid"/>
              </v:shape>
            </v:group>
            <v:group style="position:absolute;left:10725;top:4669;width:10;height:20" coordorigin="10725,4669" coordsize="10,20">
              <v:shape style="position:absolute;left:10725;top:4669;width:10;height:20" coordorigin="10725,4669" coordsize="10,20" path="m10725,4688l10735,4688,10735,4669,10725,4669,10725,4688xe" filled="true" fillcolor="#000000" stroked="false">
                <v:path arrowok="t"/>
                <v:fill type="solid"/>
              </v:shape>
            </v:group>
            <v:group style="position:absolute;left:10725;top:4688;width:10;height:20" coordorigin="10725,4688" coordsize="10,20">
              <v:shape style="position:absolute;left:10725;top:4688;width:10;height:20" coordorigin="10725,4688" coordsize="10,20" path="m10725,4707l10735,4707,10735,4688,10725,4688,10725,4707xe" filled="true" fillcolor="#000000" stroked="false">
                <v:path arrowok="t"/>
                <v:fill type="solid"/>
              </v:shape>
            </v:group>
            <v:group style="position:absolute;left:10725;top:4707;width:10;height:20" coordorigin="10725,4707" coordsize="10,20">
              <v:shape style="position:absolute;left:10725;top:4707;width:10;height:20" coordorigin="10725,4707" coordsize="10,20" path="m10725,4727l10735,4727,10735,4707,10725,4707,10725,4727xe" filled="true" fillcolor="#000000" stroked="false">
                <v:path arrowok="t"/>
                <v:fill type="solid"/>
              </v:shape>
            </v:group>
            <v:group style="position:absolute;left:10725;top:4727;width:10;height:20" coordorigin="10725,4727" coordsize="10,20">
              <v:shape style="position:absolute;left:10725;top:4727;width:10;height:20" coordorigin="10725,4727" coordsize="10,20" path="m10725,4746l10735,4746,10735,4727,10725,4727,10725,4746xe" filled="true" fillcolor="#000000" stroked="false">
                <v:path arrowok="t"/>
                <v:fill type="solid"/>
              </v:shape>
            </v:group>
            <v:group style="position:absolute;left:10725;top:4746;width:10;height:20" coordorigin="10725,4746" coordsize="10,20">
              <v:shape style="position:absolute;left:10725;top:4746;width:10;height:20" coordorigin="10725,4746" coordsize="10,20" path="m10725,4765l10735,4765,10735,4746,10725,4746,10725,4765xe" filled="true" fillcolor="#000000" stroked="false">
                <v:path arrowok="t"/>
                <v:fill type="solid"/>
              </v:shape>
            </v:group>
            <v:group style="position:absolute;left:10725;top:4765;width:10;height:20" coordorigin="10725,4765" coordsize="10,20">
              <v:shape style="position:absolute;left:10725;top:4765;width:10;height:20" coordorigin="10725,4765" coordsize="10,20" path="m10725,4784l10735,4784,10735,4765,10725,4765,10725,4784xe" filled="true" fillcolor="#000000" stroked="false">
                <v:path arrowok="t"/>
                <v:fill type="solid"/>
              </v:shape>
            </v:group>
            <v:group style="position:absolute;left:10725;top:4784;width:10;height:20" coordorigin="10725,4784" coordsize="10,20">
              <v:shape style="position:absolute;left:10725;top:4784;width:10;height:20" coordorigin="10725,4784" coordsize="10,20" path="m10725,4803l10735,4803,10735,4784,10725,4784,10725,4803xe" filled="true" fillcolor="#000000" stroked="false">
                <v:path arrowok="t"/>
                <v:fill type="solid"/>
              </v:shape>
            </v:group>
            <v:group style="position:absolute;left:10725;top:4803;width:10;height:20" coordorigin="10725,4803" coordsize="10,20">
              <v:shape style="position:absolute;left:10725;top:4803;width:10;height:20" coordorigin="10725,4803" coordsize="10,20" path="m10725,4823l10735,4823,10735,4803,10725,4803,10725,4823xe" filled="true" fillcolor="#000000" stroked="false">
                <v:path arrowok="t"/>
                <v:fill type="solid"/>
              </v:shape>
            </v:group>
            <v:group style="position:absolute;left:10725;top:4823;width:10;height:20" coordorigin="10725,4823" coordsize="10,20">
              <v:shape style="position:absolute;left:10725;top:4823;width:10;height:20" coordorigin="10725,4823" coordsize="10,20" path="m10725,4842l10735,4842,10735,4823,10725,4823,10725,4842xe" filled="true" fillcolor="#000000" stroked="false">
                <v:path arrowok="t"/>
                <v:fill type="solid"/>
              </v:shape>
            </v:group>
            <v:group style="position:absolute;left:10725;top:4842;width:10;height:20" coordorigin="10725,4842" coordsize="10,20">
              <v:shape style="position:absolute;left:10725;top:4842;width:10;height:20" coordorigin="10725,4842" coordsize="10,20" path="m10725,4861l10735,4861,10735,4842,10725,4842,10725,4861xe" filled="true" fillcolor="#000000" stroked="false">
                <v:path arrowok="t"/>
                <v:fill type="solid"/>
              </v:shape>
            </v:group>
            <v:group style="position:absolute;left:10725;top:4861;width:10;height:20" coordorigin="10725,4861" coordsize="10,20">
              <v:shape style="position:absolute;left:10725;top:4861;width:10;height:20" coordorigin="10725,4861" coordsize="10,20" path="m10725,4880l10735,4880,10735,4861,10725,4861,10725,4880xe" filled="true" fillcolor="#000000" stroked="false">
                <v:path arrowok="t"/>
                <v:fill type="solid"/>
              </v:shape>
            </v:group>
            <v:group style="position:absolute;left:10725;top:4880;width:10;height:20" coordorigin="10725,4880" coordsize="10,20">
              <v:shape style="position:absolute;left:10725;top:4880;width:10;height:20" coordorigin="10725,4880" coordsize="10,20" path="m10725,4899l10735,4899,10735,4880,10725,4880,10725,4899xe" filled="true" fillcolor="#000000" stroked="false">
                <v:path arrowok="t"/>
                <v:fill type="solid"/>
              </v:shape>
            </v:group>
            <v:group style="position:absolute;left:10725;top:4899;width:10;height:20" coordorigin="10725,4899" coordsize="10,20">
              <v:shape style="position:absolute;left:10725;top:4899;width:10;height:20" coordorigin="10725,4899" coordsize="10,20" path="m10725,4919l10735,4919,10735,4899,10725,4899,10725,4919xe" filled="true" fillcolor="#000000" stroked="false">
                <v:path arrowok="t"/>
                <v:fill type="solid"/>
              </v:shape>
            </v:group>
            <v:group style="position:absolute;left:10725;top:4919;width:10;height:20" coordorigin="10725,4919" coordsize="10,20">
              <v:shape style="position:absolute;left:10725;top:4919;width:10;height:20" coordorigin="10725,4919" coordsize="10,20" path="m10725,4938l10735,4938,10735,4919,10725,4919,10725,4938xe" filled="true" fillcolor="#000000" stroked="false">
                <v:path arrowok="t"/>
                <v:fill type="solid"/>
              </v:shape>
            </v:group>
            <v:group style="position:absolute;left:10725;top:4938;width:10;height:20" coordorigin="10725,4938" coordsize="10,20">
              <v:shape style="position:absolute;left:10725;top:4938;width:10;height:20" coordorigin="10725,4938" coordsize="10,20" path="m10725,4957l10735,4957,10735,4938,10725,4938,10725,4957xe" filled="true" fillcolor="#000000" stroked="false">
                <v:path arrowok="t"/>
                <v:fill type="solid"/>
              </v:shape>
            </v:group>
            <v:group style="position:absolute;left:10725;top:4957;width:10;height:20" coordorigin="10725,4957" coordsize="10,20">
              <v:shape style="position:absolute;left:10725;top:4957;width:10;height:20" coordorigin="10725,4957" coordsize="10,20" path="m10725,4976l10735,4976,10735,4957,10725,4957,10725,4976xe" filled="true" fillcolor="#000000" stroked="false">
                <v:path arrowok="t"/>
                <v:fill type="solid"/>
              </v:shape>
            </v:group>
            <v:group style="position:absolute;left:10725;top:4976;width:10;height:20" coordorigin="10725,4976" coordsize="10,20">
              <v:shape style="position:absolute;left:10725;top:4976;width:10;height:20" coordorigin="10725,4976" coordsize="10,20" path="m10725,4995l10735,4995,10735,4976,10725,4976,10725,4995xe" filled="true" fillcolor="#000000" stroked="false">
                <v:path arrowok="t"/>
                <v:fill type="solid"/>
              </v:shape>
            </v:group>
            <v:group style="position:absolute;left:10725;top:4995;width:10;height:20" coordorigin="10725,4995" coordsize="10,20">
              <v:shape style="position:absolute;left:10725;top:4995;width:10;height:20" coordorigin="10725,4995" coordsize="10,20" path="m10725,5015l10735,5015,10735,4995,10725,4995,10725,5015xe" filled="true" fillcolor="#000000" stroked="false">
                <v:path arrowok="t"/>
                <v:fill type="solid"/>
              </v:shape>
            </v:group>
            <v:group style="position:absolute;left:10725;top:5015;width:10;height:20" coordorigin="10725,5015" coordsize="10,20">
              <v:shape style="position:absolute;left:10725;top:5015;width:10;height:20" coordorigin="10725,5015" coordsize="10,20" path="m10725,5034l10735,5034,10735,5015,10725,5015,10725,5034xe" filled="true" fillcolor="#000000" stroked="false">
                <v:path arrowok="t"/>
                <v:fill type="solid"/>
              </v:shape>
            </v:group>
            <v:group style="position:absolute;left:10725;top:5034;width:10;height:20" coordorigin="10725,5034" coordsize="10,20">
              <v:shape style="position:absolute;left:10725;top:5034;width:10;height:20" coordorigin="10725,5034" coordsize="10,20" path="m10725,5053l10735,5053,10735,5034,10725,5034,10725,5053xe" filled="true" fillcolor="#000000" stroked="false">
                <v:path arrowok="t"/>
                <v:fill type="solid"/>
              </v:shape>
            </v:group>
            <v:group style="position:absolute;left:10725;top:5053;width:10;height:20" coordorigin="10725,5053" coordsize="10,20">
              <v:shape style="position:absolute;left:10725;top:5053;width:10;height:20" coordorigin="10725,5053" coordsize="10,20" path="m10725,5072l10735,5072,10735,5053,10725,5053,10725,5072xe" filled="true" fillcolor="#000000" stroked="false">
                <v:path arrowok="t"/>
                <v:fill type="solid"/>
              </v:shape>
            </v:group>
            <v:group style="position:absolute;left:10725;top:5072;width:10;height:20" coordorigin="10725,5072" coordsize="10,20">
              <v:shape style="position:absolute;left:10725;top:5072;width:10;height:20" coordorigin="10725,5072" coordsize="10,20" path="m10725,5091l10735,5091,10735,5072,10725,5072,10725,5091xe" filled="true" fillcolor="#000000" stroked="false">
                <v:path arrowok="t"/>
                <v:fill type="solid"/>
              </v:shape>
            </v:group>
            <v:group style="position:absolute;left:10725;top:5091;width:10;height:20" coordorigin="10725,5091" coordsize="10,20">
              <v:shape style="position:absolute;left:10725;top:5091;width:10;height:20" coordorigin="10725,5091" coordsize="10,20" path="m10725,5111l10735,5111,10735,5091,10725,5091,10725,5111xe" filled="true" fillcolor="#000000" stroked="false">
                <v:path arrowok="t"/>
                <v:fill type="solid"/>
              </v:shape>
            </v:group>
            <v:group style="position:absolute;left:10725;top:5111;width:10;height:20" coordorigin="10725,5111" coordsize="10,20">
              <v:shape style="position:absolute;left:10725;top:5111;width:10;height:20" coordorigin="10725,5111" coordsize="10,20" path="m10725,5130l10735,5130,10735,5111,10725,5111,10725,5130xe" filled="true" fillcolor="#000000" stroked="false">
                <v:path arrowok="t"/>
                <v:fill type="solid"/>
              </v:shape>
            </v:group>
            <v:group style="position:absolute;left:10725;top:5130;width:10;height:20" coordorigin="10725,5130" coordsize="10,20">
              <v:shape style="position:absolute;left:10725;top:5130;width:10;height:20" coordorigin="10725,5130" coordsize="10,20" path="m10725,5149l10735,5149,10735,5130,10725,5130,10725,5149xe" filled="true" fillcolor="#000000" stroked="false">
                <v:path arrowok="t"/>
                <v:fill type="solid"/>
              </v:shape>
            </v:group>
            <v:group style="position:absolute;left:10725;top:5149;width:10;height:20" coordorigin="10725,5149" coordsize="10,20">
              <v:shape style="position:absolute;left:10725;top:5149;width:10;height:20" coordorigin="10725,5149" coordsize="10,20" path="m10725,5168l10735,5168,10735,5149,10725,5149,10725,5168xe" filled="true" fillcolor="#000000" stroked="false">
                <v:path arrowok="t"/>
                <v:fill type="solid"/>
              </v:shape>
            </v:group>
            <v:group style="position:absolute;left:10725;top:5173;width:10;height:2" coordorigin="10725,5173" coordsize="10,2">
              <v:shape style="position:absolute;left:10725;top:5173;width:10;height:2" coordorigin="10725,5173" coordsize="10,0" path="m10725,5173l10735,5173e" filled="false" stroked="true" strokeweight=".47998pt" strokecolor="#000000">
                <v:path arrowok="t"/>
              </v:shape>
              <v:shape style="position:absolute;left:2950;top:5178;width:1112;height:10" type="#_x0000_t75" stroked="false">
                <v:imagedata r:id="rId140" o:title=""/>
              </v:shape>
              <v:shape style="position:absolute;left:4057;top:5178;width:1140;height:10" type="#_x0000_t75" stroked="false">
                <v:imagedata r:id="rId136" o:title=""/>
              </v:shape>
              <v:shape style="position:absolute;left:5192;top:5178;width:3690;height:10" type="#_x0000_t75" stroked="false">
                <v:imagedata r:id="rId137" o:title=""/>
              </v:shape>
              <v:shape style="position:absolute;left:8877;top:5178;width:725;height:10" type="#_x0000_t75" stroked="false">
                <v:imagedata r:id="rId138" o:title=""/>
              </v:shape>
              <v:shape style="position:absolute;left:9597;top:5178;width:1702;height:10" type="#_x0000_t75" stroked="false">
                <v:imagedata r:id="rId139" o:title=""/>
              </v:shape>
            </v:group>
            <v:group style="position:absolute;left:4062;top:5187;width:10;height:20" coordorigin="4062,5187" coordsize="10,20">
              <v:shape style="position:absolute;left:4062;top:5187;width:10;height:20" coordorigin="4062,5187" coordsize="10,20" path="m4062,5207l4071,5207,4071,5187,4062,5187,4062,5207xe" filled="true" fillcolor="#000000" stroked="false">
                <v:path arrowok="t"/>
                <v:fill type="solid"/>
              </v:shape>
            </v:group>
            <v:group style="position:absolute;left:4062;top:5207;width:10;height:20" coordorigin="4062,5207" coordsize="10,20">
              <v:shape style="position:absolute;left:4062;top:5207;width:10;height:20" coordorigin="4062,5207" coordsize="10,20" path="m4062,5226l4071,5226,4071,5207,4062,5207,4062,5226xe" filled="true" fillcolor="#000000" stroked="false">
                <v:path arrowok="t"/>
                <v:fill type="solid"/>
              </v:shape>
            </v:group>
            <v:group style="position:absolute;left:4062;top:5226;width:10;height:20" coordorigin="4062,5226" coordsize="10,20">
              <v:shape style="position:absolute;left:4062;top:5226;width:10;height:20" coordorigin="4062,5226" coordsize="10,20" path="m4062,5245l4071,5245,4071,5226,4062,5226,4062,5245xe" filled="true" fillcolor="#000000" stroked="false">
                <v:path arrowok="t"/>
                <v:fill type="solid"/>
              </v:shape>
            </v:group>
            <v:group style="position:absolute;left:4062;top:5245;width:10;height:20" coordorigin="4062,5245" coordsize="10,20">
              <v:shape style="position:absolute;left:4062;top:5245;width:10;height:20" coordorigin="4062,5245" coordsize="10,20" path="m4062,5264l4071,5264,4071,5245,4062,5245,4062,5264xe" filled="true" fillcolor="#000000" stroked="false">
                <v:path arrowok="t"/>
                <v:fill type="solid"/>
              </v:shape>
            </v:group>
            <v:group style="position:absolute;left:4062;top:5264;width:10;height:20" coordorigin="4062,5264" coordsize="10,20">
              <v:shape style="position:absolute;left:4062;top:5264;width:10;height:20" coordorigin="4062,5264" coordsize="10,20" path="m4062,5283l4071,5283,4071,5264,4062,5264,4062,5283xe" filled="true" fillcolor="#000000" stroked="false">
                <v:path arrowok="t"/>
                <v:fill type="solid"/>
              </v:shape>
            </v:group>
            <v:group style="position:absolute;left:4062;top:5283;width:10;height:20" coordorigin="4062,5283" coordsize="10,20">
              <v:shape style="position:absolute;left:4062;top:5283;width:10;height:20" coordorigin="4062,5283" coordsize="10,20" path="m4062,5303l4071,5303,4071,5283,4062,5283,4062,5303xe" filled="true" fillcolor="#000000" stroked="false">
                <v:path arrowok="t"/>
                <v:fill type="solid"/>
              </v:shape>
            </v:group>
            <v:group style="position:absolute;left:4062;top:5303;width:10;height:20" coordorigin="4062,5303" coordsize="10,20">
              <v:shape style="position:absolute;left:4062;top:5303;width:10;height:20" coordorigin="4062,5303" coordsize="10,20" path="m4062,5322l4071,5322,4071,5303,4062,5303,4062,5322xe" filled="true" fillcolor="#000000" stroked="false">
                <v:path arrowok="t"/>
                <v:fill type="solid"/>
              </v:shape>
            </v:group>
            <v:group style="position:absolute;left:4062;top:5322;width:10;height:20" coordorigin="4062,5322" coordsize="10,20">
              <v:shape style="position:absolute;left:4062;top:5322;width:10;height:20" coordorigin="4062,5322" coordsize="10,20" path="m4062,5341l4071,5341,4071,5322,4062,5322,4062,5341xe" filled="true" fillcolor="#000000" stroked="false">
                <v:path arrowok="t"/>
                <v:fill type="solid"/>
              </v:shape>
            </v:group>
            <v:group style="position:absolute;left:4062;top:5341;width:10;height:20" coordorigin="4062,5341" coordsize="10,20">
              <v:shape style="position:absolute;left:4062;top:5341;width:10;height:20" coordorigin="4062,5341" coordsize="10,20" path="m4062,5360l4071,5360,4071,5341,4062,5341,4062,5360xe" filled="true" fillcolor="#000000" stroked="false">
                <v:path arrowok="t"/>
                <v:fill type="solid"/>
              </v:shape>
            </v:group>
            <v:group style="position:absolute;left:4062;top:5360;width:10;height:20" coordorigin="4062,5360" coordsize="10,20">
              <v:shape style="position:absolute;left:4062;top:5360;width:10;height:20" coordorigin="4062,5360" coordsize="10,20" path="m4062,5379l4071,5379,4071,5360,4062,5360,4062,5379xe" filled="true" fillcolor="#000000" stroked="false">
                <v:path arrowok="t"/>
                <v:fill type="solid"/>
              </v:shape>
            </v:group>
            <v:group style="position:absolute;left:4062;top:5379;width:10;height:20" coordorigin="4062,5379" coordsize="10,20">
              <v:shape style="position:absolute;left:4062;top:5379;width:10;height:20" coordorigin="4062,5379" coordsize="10,20" path="m4062,5399l4071,5399,4071,5379,4062,5379,4062,5399xe" filled="true" fillcolor="#000000" stroked="false">
                <v:path arrowok="t"/>
                <v:fill type="solid"/>
              </v:shape>
            </v:group>
            <v:group style="position:absolute;left:4062;top:5399;width:10;height:20" coordorigin="4062,5399" coordsize="10,20">
              <v:shape style="position:absolute;left:4062;top:5399;width:10;height:20" coordorigin="4062,5399" coordsize="10,20" path="m4062,5418l4071,5418,4071,5399,4062,5399,4062,5418xe" filled="true" fillcolor="#000000" stroked="false">
                <v:path arrowok="t"/>
                <v:fill type="solid"/>
              </v:shape>
            </v:group>
            <v:group style="position:absolute;left:4062;top:5418;width:10;height:20" coordorigin="4062,5418" coordsize="10,20">
              <v:shape style="position:absolute;left:4062;top:5418;width:10;height:20" coordorigin="4062,5418" coordsize="10,20" path="m4062,5437l4071,5437,4071,5418,4062,5418,4062,5437xe" filled="true" fillcolor="#000000" stroked="false">
                <v:path arrowok="t"/>
                <v:fill type="solid"/>
              </v:shape>
            </v:group>
            <v:group style="position:absolute;left:4062;top:5437;width:10;height:20" coordorigin="4062,5437" coordsize="10,20">
              <v:shape style="position:absolute;left:4062;top:5437;width:10;height:20" coordorigin="4062,5437" coordsize="10,20" path="m4062,5456l4071,5456,4071,5437,4062,5437,4062,5456xe" filled="true" fillcolor="#000000" stroked="false">
                <v:path arrowok="t"/>
                <v:fill type="solid"/>
              </v:shape>
            </v:group>
            <v:group style="position:absolute;left:4062;top:5456;width:10;height:20" coordorigin="4062,5456" coordsize="10,20">
              <v:shape style="position:absolute;left:4062;top:5456;width:10;height:20" coordorigin="4062,5456" coordsize="10,20" path="m4062,5475l4071,5475,4071,5456,4062,5456,4062,5475xe" filled="true" fillcolor="#000000" stroked="false">
                <v:path arrowok="t"/>
                <v:fill type="solid"/>
              </v:shape>
            </v:group>
            <v:group style="position:absolute;left:4062;top:5475;width:10;height:20" coordorigin="4062,5475" coordsize="10,20">
              <v:shape style="position:absolute;left:4062;top:5475;width:10;height:20" coordorigin="4062,5475" coordsize="10,20" path="m4062,5495l4071,5495,4071,5475,4062,5475,4062,5495xe" filled="true" fillcolor="#000000" stroked="false">
                <v:path arrowok="t"/>
                <v:fill type="solid"/>
              </v:shape>
            </v:group>
            <v:group style="position:absolute;left:5197;top:5187;width:10;height:20" coordorigin="5197,5187" coordsize="10,20">
              <v:shape style="position:absolute;left:5197;top:5187;width:10;height:20" coordorigin="5197,5187" coordsize="10,20" path="m5197,5207l5207,5207,5207,5187,5197,5187,5197,5207xe" filled="true" fillcolor="#000000" stroked="false">
                <v:path arrowok="t"/>
                <v:fill type="solid"/>
              </v:shape>
            </v:group>
            <v:group style="position:absolute;left:5197;top:5207;width:10;height:20" coordorigin="5197,5207" coordsize="10,20">
              <v:shape style="position:absolute;left:5197;top:5207;width:10;height:20" coordorigin="5197,5207" coordsize="10,20" path="m5197,5226l5207,5226,5207,5207,5197,5207,5197,5226xe" filled="true" fillcolor="#000000" stroked="false">
                <v:path arrowok="t"/>
                <v:fill type="solid"/>
              </v:shape>
            </v:group>
            <v:group style="position:absolute;left:5197;top:5226;width:10;height:20" coordorigin="5197,5226" coordsize="10,20">
              <v:shape style="position:absolute;left:5197;top:5226;width:10;height:20" coordorigin="5197,5226" coordsize="10,20" path="m5197,5245l5207,5245,5207,5226,5197,5226,5197,5245xe" filled="true" fillcolor="#000000" stroked="false">
                <v:path arrowok="t"/>
                <v:fill type="solid"/>
              </v:shape>
            </v:group>
            <v:group style="position:absolute;left:5197;top:5245;width:10;height:20" coordorigin="5197,5245" coordsize="10,20">
              <v:shape style="position:absolute;left:5197;top:5245;width:10;height:20" coordorigin="5197,5245" coordsize="10,20" path="m5197,5264l5207,5264,5207,5245,5197,5245,5197,5264xe" filled="true" fillcolor="#000000" stroked="false">
                <v:path arrowok="t"/>
                <v:fill type="solid"/>
              </v:shape>
            </v:group>
            <v:group style="position:absolute;left:5197;top:5264;width:10;height:20" coordorigin="5197,5264" coordsize="10,20">
              <v:shape style="position:absolute;left:5197;top:5264;width:10;height:20" coordorigin="5197,5264" coordsize="10,20" path="m5197,5283l5207,5283,5207,5264,5197,5264,5197,5283xe" filled="true" fillcolor="#000000" stroked="false">
                <v:path arrowok="t"/>
                <v:fill type="solid"/>
              </v:shape>
            </v:group>
            <v:group style="position:absolute;left:5197;top:5283;width:10;height:20" coordorigin="5197,5283" coordsize="10,20">
              <v:shape style="position:absolute;left:5197;top:5283;width:10;height:20" coordorigin="5197,5283" coordsize="10,20" path="m5197,5303l5207,5303,5207,5283,5197,5283,5197,5303xe" filled="true" fillcolor="#000000" stroked="false">
                <v:path arrowok="t"/>
                <v:fill type="solid"/>
              </v:shape>
            </v:group>
            <v:group style="position:absolute;left:5197;top:5303;width:10;height:20" coordorigin="5197,5303" coordsize="10,20">
              <v:shape style="position:absolute;left:5197;top:5303;width:10;height:20" coordorigin="5197,5303" coordsize="10,20" path="m5197,5322l5207,5322,5207,5303,5197,5303,5197,5322xe" filled="true" fillcolor="#000000" stroked="false">
                <v:path arrowok="t"/>
                <v:fill type="solid"/>
              </v:shape>
            </v:group>
            <v:group style="position:absolute;left:5197;top:5322;width:10;height:20" coordorigin="5197,5322" coordsize="10,20">
              <v:shape style="position:absolute;left:5197;top:5322;width:10;height:20" coordorigin="5197,5322" coordsize="10,20" path="m5197,5341l5207,5341,5207,5322,5197,5322,5197,5341xe" filled="true" fillcolor="#000000" stroked="false">
                <v:path arrowok="t"/>
                <v:fill type="solid"/>
              </v:shape>
            </v:group>
            <v:group style="position:absolute;left:5197;top:5341;width:10;height:20" coordorigin="5197,5341" coordsize="10,20">
              <v:shape style="position:absolute;left:5197;top:5341;width:10;height:20" coordorigin="5197,5341" coordsize="10,20" path="m5197,5360l5207,5360,5207,5341,5197,5341,5197,5360xe" filled="true" fillcolor="#000000" stroked="false">
                <v:path arrowok="t"/>
                <v:fill type="solid"/>
              </v:shape>
            </v:group>
            <v:group style="position:absolute;left:5197;top:5360;width:10;height:20" coordorigin="5197,5360" coordsize="10,20">
              <v:shape style="position:absolute;left:5197;top:5360;width:10;height:20" coordorigin="5197,5360" coordsize="10,20" path="m5197,5379l5207,5379,5207,5360,5197,5360,5197,5379xe" filled="true" fillcolor="#000000" stroked="false">
                <v:path arrowok="t"/>
                <v:fill type="solid"/>
              </v:shape>
            </v:group>
            <v:group style="position:absolute;left:5197;top:5379;width:10;height:20" coordorigin="5197,5379" coordsize="10,20">
              <v:shape style="position:absolute;left:5197;top:5379;width:10;height:20" coordorigin="5197,5379" coordsize="10,20" path="m5197,5399l5207,5399,5207,5379,5197,5379,5197,5399xe" filled="true" fillcolor="#000000" stroked="false">
                <v:path arrowok="t"/>
                <v:fill type="solid"/>
              </v:shape>
            </v:group>
            <v:group style="position:absolute;left:5197;top:5399;width:10;height:20" coordorigin="5197,5399" coordsize="10,20">
              <v:shape style="position:absolute;left:5197;top:5399;width:10;height:20" coordorigin="5197,5399" coordsize="10,20" path="m5197,5418l5207,5418,5207,5399,5197,5399,5197,5418xe" filled="true" fillcolor="#000000" stroked="false">
                <v:path arrowok="t"/>
                <v:fill type="solid"/>
              </v:shape>
            </v:group>
            <v:group style="position:absolute;left:5197;top:5418;width:10;height:20" coordorigin="5197,5418" coordsize="10,20">
              <v:shape style="position:absolute;left:5197;top:5418;width:10;height:20" coordorigin="5197,5418" coordsize="10,20" path="m5197,5437l5207,5437,5207,5418,5197,5418,5197,5437xe" filled="true" fillcolor="#000000" stroked="false">
                <v:path arrowok="t"/>
                <v:fill type="solid"/>
              </v:shape>
            </v:group>
            <v:group style="position:absolute;left:5197;top:5437;width:10;height:20" coordorigin="5197,5437" coordsize="10,20">
              <v:shape style="position:absolute;left:5197;top:5437;width:10;height:20" coordorigin="5197,5437" coordsize="10,20" path="m5197,5456l5207,5456,5207,5437,5197,5437,5197,5456xe" filled="true" fillcolor="#000000" stroked="false">
                <v:path arrowok="t"/>
                <v:fill type="solid"/>
              </v:shape>
            </v:group>
            <v:group style="position:absolute;left:5197;top:5456;width:10;height:20" coordorigin="5197,5456" coordsize="10,20">
              <v:shape style="position:absolute;left:5197;top:5456;width:10;height:20" coordorigin="5197,5456" coordsize="10,20" path="m5197,5475l5207,5475,5207,5456,5197,5456,5197,5475xe" filled="true" fillcolor="#000000" stroked="false">
                <v:path arrowok="t"/>
                <v:fill type="solid"/>
              </v:shape>
            </v:group>
            <v:group style="position:absolute;left:5197;top:5475;width:10;height:20" coordorigin="5197,5475" coordsize="10,20">
              <v:shape style="position:absolute;left:5197;top:5475;width:10;height:20" coordorigin="5197,5475" coordsize="10,20" path="m5197,5495l5207,5495,5207,5475,5197,5475,5197,5495xe" filled="true" fillcolor="#000000" stroked="false">
                <v:path arrowok="t"/>
                <v:fill type="solid"/>
              </v:shape>
            </v:group>
            <v:group style="position:absolute;left:5197;top:5495;width:10;height:20" coordorigin="5197,5495" coordsize="10,20">
              <v:shape style="position:absolute;left:5197;top:5495;width:10;height:20" coordorigin="5197,5495" coordsize="10,20" path="m5197,5514l5207,5514,5207,5495,5197,5495,5197,5514xe" filled="true" fillcolor="#000000" stroked="false">
                <v:path arrowok="t"/>
                <v:fill type="solid"/>
              </v:shape>
            </v:group>
            <v:group style="position:absolute;left:5197;top:5514;width:10;height:20" coordorigin="5197,5514" coordsize="10,20">
              <v:shape style="position:absolute;left:5197;top:5514;width:10;height:20" coordorigin="5197,5514" coordsize="10,20" path="m5197,5533l5207,5533,5207,5514,5197,5514,5197,5533xe" filled="true" fillcolor="#000000" stroked="false">
                <v:path arrowok="t"/>
                <v:fill type="solid"/>
              </v:shape>
            </v:group>
            <v:group style="position:absolute;left:5197;top:5533;width:10;height:20" coordorigin="5197,5533" coordsize="10,20">
              <v:shape style="position:absolute;left:5197;top:5533;width:10;height:20" coordorigin="5197,5533" coordsize="10,20" path="m5197,5552l5207,5552,5207,5533,5197,5533,5197,5552xe" filled="true" fillcolor="#000000" stroked="false">
                <v:path arrowok="t"/>
                <v:fill type="solid"/>
              </v:shape>
            </v:group>
            <v:group style="position:absolute;left:5197;top:5552;width:10;height:20" coordorigin="5197,5552" coordsize="10,20">
              <v:shape style="position:absolute;left:5197;top:5552;width:10;height:20" coordorigin="5197,5552" coordsize="10,20" path="m5197,5571l5207,5571,5207,5552,5197,5552,5197,5571xe" filled="true" fillcolor="#000000" stroked="false">
                <v:path arrowok="t"/>
                <v:fill type="solid"/>
              </v:shape>
            </v:group>
            <v:group style="position:absolute;left:5197;top:5580;width:10;height:2" coordorigin="5197,5580" coordsize="10,2">
              <v:shape style="position:absolute;left:5197;top:5580;width:10;height:2" coordorigin="5197,5580" coordsize="10,0" path="m5197,5580l5207,5580e" filled="false" stroked="true" strokeweight=".84003pt" strokecolor="#000000">
                <v:path arrowok="t"/>
              </v:shape>
            </v:group>
            <v:group style="position:absolute;left:5917;top:5187;width:10;height:20" coordorigin="5917,5187" coordsize="10,20">
              <v:shape style="position:absolute;left:5917;top:5187;width:10;height:20" coordorigin="5917,5187" coordsize="10,20" path="m5917,5207l5927,5207,5927,5187,5917,5187,5917,5207xe" filled="true" fillcolor="#000000" stroked="false">
                <v:path arrowok="t"/>
                <v:fill type="solid"/>
              </v:shape>
            </v:group>
            <v:group style="position:absolute;left:5917;top:5207;width:10;height:20" coordorigin="5917,5207" coordsize="10,20">
              <v:shape style="position:absolute;left:5917;top:5207;width:10;height:20" coordorigin="5917,5207" coordsize="10,20" path="m5917,5226l5927,5226,5927,5207,5917,5207,5917,5226xe" filled="true" fillcolor="#000000" stroked="false">
                <v:path arrowok="t"/>
                <v:fill type="solid"/>
              </v:shape>
            </v:group>
            <v:group style="position:absolute;left:5917;top:5226;width:10;height:20" coordorigin="5917,5226" coordsize="10,20">
              <v:shape style="position:absolute;left:5917;top:5226;width:10;height:20" coordorigin="5917,5226" coordsize="10,20" path="m5917,5245l5927,5245,5927,5226,5917,5226,5917,5245xe" filled="true" fillcolor="#000000" stroked="false">
                <v:path arrowok="t"/>
                <v:fill type="solid"/>
              </v:shape>
            </v:group>
            <v:group style="position:absolute;left:5917;top:5245;width:10;height:20" coordorigin="5917,5245" coordsize="10,20">
              <v:shape style="position:absolute;left:5917;top:5245;width:10;height:20" coordorigin="5917,5245" coordsize="10,20" path="m5917,5264l5927,5264,5927,5245,5917,5245,5917,5264xe" filled="true" fillcolor="#000000" stroked="false">
                <v:path arrowok="t"/>
                <v:fill type="solid"/>
              </v:shape>
            </v:group>
            <v:group style="position:absolute;left:5917;top:5264;width:10;height:20" coordorigin="5917,5264" coordsize="10,20">
              <v:shape style="position:absolute;left:5917;top:5264;width:10;height:20" coordorigin="5917,5264" coordsize="10,20" path="m5917,5283l5927,5283,5927,5264,5917,5264,5917,5283xe" filled="true" fillcolor="#000000" stroked="false">
                <v:path arrowok="t"/>
                <v:fill type="solid"/>
              </v:shape>
            </v:group>
            <v:group style="position:absolute;left:5917;top:5283;width:10;height:20" coordorigin="5917,5283" coordsize="10,20">
              <v:shape style="position:absolute;left:5917;top:5283;width:10;height:20" coordorigin="5917,5283" coordsize="10,20" path="m5917,5303l5927,5303,5927,5283,5917,5283,5917,5303xe" filled="true" fillcolor="#000000" stroked="false">
                <v:path arrowok="t"/>
                <v:fill type="solid"/>
              </v:shape>
            </v:group>
            <v:group style="position:absolute;left:5917;top:5303;width:10;height:20" coordorigin="5917,5303" coordsize="10,20">
              <v:shape style="position:absolute;left:5917;top:5303;width:10;height:20" coordorigin="5917,5303" coordsize="10,20" path="m5917,5322l5927,5322,5927,5303,5917,5303,5917,5322xe" filled="true" fillcolor="#000000" stroked="false">
                <v:path arrowok="t"/>
                <v:fill type="solid"/>
              </v:shape>
            </v:group>
            <v:group style="position:absolute;left:5917;top:5322;width:10;height:20" coordorigin="5917,5322" coordsize="10,20">
              <v:shape style="position:absolute;left:5917;top:5322;width:10;height:20" coordorigin="5917,5322" coordsize="10,20" path="m5917,5341l5927,5341,5927,5322,5917,5322,5917,5341xe" filled="true" fillcolor="#000000" stroked="false">
                <v:path arrowok="t"/>
                <v:fill type="solid"/>
              </v:shape>
            </v:group>
            <v:group style="position:absolute;left:5917;top:5341;width:10;height:20" coordorigin="5917,5341" coordsize="10,20">
              <v:shape style="position:absolute;left:5917;top:5341;width:10;height:20" coordorigin="5917,5341" coordsize="10,20" path="m5917,5360l5927,5360,5927,5341,5917,5341,5917,5360xe" filled="true" fillcolor="#000000" stroked="false">
                <v:path arrowok="t"/>
                <v:fill type="solid"/>
              </v:shape>
            </v:group>
            <v:group style="position:absolute;left:5917;top:5360;width:10;height:20" coordorigin="5917,5360" coordsize="10,20">
              <v:shape style="position:absolute;left:5917;top:5360;width:10;height:20" coordorigin="5917,5360" coordsize="10,20" path="m5917,5379l5927,5379,5927,5360,5917,5360,5917,5379xe" filled="true" fillcolor="#000000" stroked="false">
                <v:path arrowok="t"/>
                <v:fill type="solid"/>
              </v:shape>
            </v:group>
            <v:group style="position:absolute;left:5917;top:5379;width:10;height:20" coordorigin="5917,5379" coordsize="10,20">
              <v:shape style="position:absolute;left:5917;top:5379;width:10;height:20" coordorigin="5917,5379" coordsize="10,20" path="m5917,5399l5927,5399,5927,5379,5917,5379,5917,5399xe" filled="true" fillcolor="#000000" stroked="false">
                <v:path arrowok="t"/>
                <v:fill type="solid"/>
              </v:shape>
            </v:group>
            <v:group style="position:absolute;left:5917;top:5399;width:10;height:20" coordorigin="5917,5399" coordsize="10,20">
              <v:shape style="position:absolute;left:5917;top:5399;width:10;height:20" coordorigin="5917,5399" coordsize="10,20" path="m5917,5418l5927,5418,5927,5399,5917,5399,5917,5418xe" filled="true" fillcolor="#000000" stroked="false">
                <v:path arrowok="t"/>
                <v:fill type="solid"/>
              </v:shape>
            </v:group>
            <v:group style="position:absolute;left:5917;top:5418;width:10;height:20" coordorigin="5917,5418" coordsize="10,20">
              <v:shape style="position:absolute;left:5917;top:5418;width:10;height:20" coordorigin="5917,5418" coordsize="10,20" path="m5917,5437l5927,5437,5927,5418,5917,5418,5917,5437xe" filled="true" fillcolor="#000000" stroked="false">
                <v:path arrowok="t"/>
                <v:fill type="solid"/>
              </v:shape>
            </v:group>
            <v:group style="position:absolute;left:5917;top:5437;width:10;height:20" coordorigin="5917,5437" coordsize="10,20">
              <v:shape style="position:absolute;left:5917;top:5437;width:10;height:20" coordorigin="5917,5437" coordsize="10,20" path="m5917,5456l5927,5456,5927,5437,5917,5437,5917,5456xe" filled="true" fillcolor="#000000" stroked="false">
                <v:path arrowok="t"/>
                <v:fill type="solid"/>
              </v:shape>
            </v:group>
            <v:group style="position:absolute;left:5917;top:5456;width:10;height:20" coordorigin="5917,5456" coordsize="10,20">
              <v:shape style="position:absolute;left:5917;top:5456;width:10;height:20" coordorigin="5917,5456" coordsize="10,20" path="m5917,5475l5927,5475,5927,5456,5917,5456,5917,5475xe" filled="true" fillcolor="#000000" stroked="false">
                <v:path arrowok="t"/>
                <v:fill type="solid"/>
              </v:shape>
            </v:group>
            <v:group style="position:absolute;left:5917;top:5475;width:10;height:20" coordorigin="5917,5475" coordsize="10,20">
              <v:shape style="position:absolute;left:5917;top:5475;width:10;height:20" coordorigin="5917,5475" coordsize="10,20" path="m5917,5495l5927,5495,5927,5475,5917,5475,5917,5495xe" filled="true" fillcolor="#000000" stroked="false">
                <v:path arrowok="t"/>
                <v:fill type="solid"/>
              </v:shape>
            </v:group>
            <v:group style="position:absolute;left:5917;top:5495;width:10;height:20" coordorigin="5917,5495" coordsize="10,20">
              <v:shape style="position:absolute;left:5917;top:5495;width:10;height:20" coordorigin="5917,5495" coordsize="10,20" path="m5917,5514l5927,5514,5927,5495,5917,5495,5917,5514xe" filled="true" fillcolor="#000000" stroked="false">
                <v:path arrowok="t"/>
                <v:fill type="solid"/>
              </v:shape>
            </v:group>
            <v:group style="position:absolute;left:5917;top:5514;width:10;height:20" coordorigin="5917,5514" coordsize="10,20">
              <v:shape style="position:absolute;left:5917;top:5514;width:10;height:20" coordorigin="5917,5514" coordsize="10,20" path="m5917,5533l5927,5533,5927,5514,5917,5514,5917,5533xe" filled="true" fillcolor="#000000" stroked="false">
                <v:path arrowok="t"/>
                <v:fill type="solid"/>
              </v:shape>
            </v:group>
            <v:group style="position:absolute;left:5917;top:5533;width:10;height:20" coordorigin="5917,5533" coordsize="10,20">
              <v:shape style="position:absolute;left:5917;top:5533;width:10;height:20" coordorigin="5917,5533" coordsize="10,20" path="m5917,5552l5927,5552,5927,5533,5917,5533,5917,5552xe" filled="true" fillcolor="#000000" stroked="false">
                <v:path arrowok="t"/>
                <v:fill type="solid"/>
              </v:shape>
            </v:group>
            <v:group style="position:absolute;left:5917;top:5552;width:10;height:20" coordorigin="5917,5552" coordsize="10,20">
              <v:shape style="position:absolute;left:5917;top:5552;width:10;height:20" coordorigin="5917,5552" coordsize="10,20" path="m5917,5571l5927,5571,5927,5552,5917,5552,5917,5571xe" filled="true" fillcolor="#000000" stroked="false">
                <v:path arrowok="t"/>
                <v:fill type="solid"/>
              </v:shape>
            </v:group>
            <v:group style="position:absolute;left:5917;top:5580;width:10;height:2" coordorigin="5917,5580" coordsize="10,2">
              <v:shape style="position:absolute;left:5917;top:5580;width:10;height:2" coordorigin="5917,5580" coordsize="10,0" path="m5917,5580l5927,5580e" filled="false" stroked="true" strokeweight=".84003pt" strokecolor="#000000">
                <v:path arrowok="t"/>
              </v:shape>
            </v:group>
            <v:group style="position:absolute;left:7038;top:5187;width:10;height:20" coordorigin="7038,5187" coordsize="10,20">
              <v:shape style="position:absolute;left:7038;top:5187;width:10;height:20" coordorigin="7038,5187" coordsize="10,20" path="m7038,5207l7048,5207,7048,5187,7038,5187,7038,5207xe" filled="true" fillcolor="#000000" stroked="false">
                <v:path arrowok="t"/>
                <v:fill type="solid"/>
              </v:shape>
            </v:group>
            <v:group style="position:absolute;left:7038;top:5207;width:10;height:20" coordorigin="7038,5207" coordsize="10,20">
              <v:shape style="position:absolute;left:7038;top:5207;width:10;height:20" coordorigin="7038,5207" coordsize="10,20" path="m7038,5226l7048,5226,7048,5207,7038,5207,7038,5226xe" filled="true" fillcolor="#000000" stroked="false">
                <v:path arrowok="t"/>
                <v:fill type="solid"/>
              </v:shape>
            </v:group>
            <v:group style="position:absolute;left:7038;top:5226;width:10;height:20" coordorigin="7038,5226" coordsize="10,20">
              <v:shape style="position:absolute;left:7038;top:5226;width:10;height:20" coordorigin="7038,5226" coordsize="10,20" path="m7038,5245l7048,5245,7048,5226,7038,5226,7038,5245xe" filled="true" fillcolor="#000000" stroked="false">
                <v:path arrowok="t"/>
                <v:fill type="solid"/>
              </v:shape>
            </v:group>
            <v:group style="position:absolute;left:7038;top:5245;width:10;height:20" coordorigin="7038,5245" coordsize="10,20">
              <v:shape style="position:absolute;left:7038;top:5245;width:10;height:20" coordorigin="7038,5245" coordsize="10,20" path="m7038,5264l7048,5264,7048,5245,7038,5245,7038,5264xe" filled="true" fillcolor="#000000" stroked="false">
                <v:path arrowok="t"/>
                <v:fill type="solid"/>
              </v:shape>
            </v:group>
            <v:group style="position:absolute;left:7038;top:5264;width:10;height:20" coordorigin="7038,5264" coordsize="10,20">
              <v:shape style="position:absolute;left:7038;top:5264;width:10;height:20" coordorigin="7038,5264" coordsize="10,20" path="m7038,5283l7048,5283,7048,5264,7038,5264,7038,5283xe" filled="true" fillcolor="#000000" stroked="false">
                <v:path arrowok="t"/>
                <v:fill type="solid"/>
              </v:shape>
            </v:group>
            <v:group style="position:absolute;left:7038;top:5283;width:10;height:20" coordorigin="7038,5283" coordsize="10,20">
              <v:shape style="position:absolute;left:7038;top:5283;width:10;height:20" coordorigin="7038,5283" coordsize="10,20" path="m7038,5303l7048,5303,7048,5283,7038,5283,7038,5303xe" filled="true" fillcolor="#000000" stroked="false">
                <v:path arrowok="t"/>
                <v:fill type="solid"/>
              </v:shape>
            </v:group>
            <v:group style="position:absolute;left:7038;top:5303;width:10;height:20" coordorigin="7038,5303" coordsize="10,20">
              <v:shape style="position:absolute;left:7038;top:5303;width:10;height:20" coordorigin="7038,5303" coordsize="10,20" path="m7038,5322l7048,5322,7048,5303,7038,5303,7038,5322xe" filled="true" fillcolor="#000000" stroked="false">
                <v:path arrowok="t"/>
                <v:fill type="solid"/>
              </v:shape>
            </v:group>
            <v:group style="position:absolute;left:7038;top:5322;width:10;height:20" coordorigin="7038,5322" coordsize="10,20">
              <v:shape style="position:absolute;left:7038;top:5322;width:10;height:20" coordorigin="7038,5322" coordsize="10,20" path="m7038,5341l7048,5341,7048,5322,7038,5322,7038,5341xe" filled="true" fillcolor="#000000" stroked="false">
                <v:path arrowok="t"/>
                <v:fill type="solid"/>
              </v:shape>
            </v:group>
            <v:group style="position:absolute;left:7038;top:5341;width:10;height:20" coordorigin="7038,5341" coordsize="10,20">
              <v:shape style="position:absolute;left:7038;top:5341;width:10;height:20" coordorigin="7038,5341" coordsize="10,20" path="m7038,5360l7048,5360,7048,5341,7038,5341,7038,5360xe" filled="true" fillcolor="#000000" stroked="false">
                <v:path arrowok="t"/>
                <v:fill type="solid"/>
              </v:shape>
            </v:group>
            <v:group style="position:absolute;left:7038;top:5360;width:10;height:20" coordorigin="7038,5360" coordsize="10,20">
              <v:shape style="position:absolute;left:7038;top:5360;width:10;height:20" coordorigin="7038,5360" coordsize="10,20" path="m7038,5379l7048,5379,7048,5360,7038,5360,7038,5379xe" filled="true" fillcolor="#000000" stroked="false">
                <v:path arrowok="t"/>
                <v:fill type="solid"/>
              </v:shape>
            </v:group>
            <v:group style="position:absolute;left:7038;top:5379;width:10;height:20" coordorigin="7038,5379" coordsize="10,20">
              <v:shape style="position:absolute;left:7038;top:5379;width:10;height:20" coordorigin="7038,5379" coordsize="10,20" path="m7038,5399l7048,5399,7048,5379,7038,5379,7038,5399xe" filled="true" fillcolor="#000000" stroked="false">
                <v:path arrowok="t"/>
                <v:fill type="solid"/>
              </v:shape>
            </v:group>
            <v:group style="position:absolute;left:7038;top:5399;width:10;height:20" coordorigin="7038,5399" coordsize="10,20">
              <v:shape style="position:absolute;left:7038;top:5399;width:10;height:20" coordorigin="7038,5399" coordsize="10,20" path="m7038,5418l7048,5418,7048,5399,7038,5399,7038,5418xe" filled="true" fillcolor="#000000" stroked="false">
                <v:path arrowok="t"/>
                <v:fill type="solid"/>
              </v:shape>
            </v:group>
            <v:group style="position:absolute;left:7038;top:5418;width:10;height:20" coordorigin="7038,5418" coordsize="10,20">
              <v:shape style="position:absolute;left:7038;top:5418;width:10;height:20" coordorigin="7038,5418" coordsize="10,20" path="m7038,5437l7048,5437,7048,5418,7038,5418,7038,5437xe" filled="true" fillcolor="#000000" stroked="false">
                <v:path arrowok="t"/>
                <v:fill type="solid"/>
              </v:shape>
            </v:group>
            <v:group style="position:absolute;left:7038;top:5437;width:10;height:20" coordorigin="7038,5437" coordsize="10,20">
              <v:shape style="position:absolute;left:7038;top:5437;width:10;height:20" coordorigin="7038,5437" coordsize="10,20" path="m7038,5456l7048,5456,7048,5437,7038,5437,7038,5456xe" filled="true" fillcolor="#000000" stroked="false">
                <v:path arrowok="t"/>
                <v:fill type="solid"/>
              </v:shape>
            </v:group>
            <v:group style="position:absolute;left:7038;top:5456;width:10;height:20" coordorigin="7038,5456" coordsize="10,20">
              <v:shape style="position:absolute;left:7038;top:5456;width:10;height:20" coordorigin="7038,5456" coordsize="10,20" path="m7038,5475l7048,5475,7048,5456,7038,5456,7038,5475xe" filled="true" fillcolor="#000000" stroked="false">
                <v:path arrowok="t"/>
                <v:fill type="solid"/>
              </v:shape>
            </v:group>
            <v:group style="position:absolute;left:7038;top:5475;width:10;height:20" coordorigin="7038,5475" coordsize="10,20">
              <v:shape style="position:absolute;left:7038;top:5475;width:10;height:20" coordorigin="7038,5475" coordsize="10,20" path="m7038,5495l7048,5495,7048,5475,7038,5475,7038,5495xe" filled="true" fillcolor="#000000" stroked="false">
                <v:path arrowok="t"/>
                <v:fill type="solid"/>
              </v:shape>
            </v:group>
            <v:group style="position:absolute;left:7038;top:5495;width:10;height:20" coordorigin="7038,5495" coordsize="10,20">
              <v:shape style="position:absolute;left:7038;top:5495;width:10;height:20" coordorigin="7038,5495" coordsize="10,20" path="m7038,5514l7048,5514,7048,5495,7038,5495,7038,5514xe" filled="true" fillcolor="#000000" stroked="false">
                <v:path arrowok="t"/>
                <v:fill type="solid"/>
              </v:shape>
            </v:group>
            <v:group style="position:absolute;left:7038;top:5514;width:10;height:20" coordorigin="7038,5514" coordsize="10,20">
              <v:shape style="position:absolute;left:7038;top:5514;width:10;height:20" coordorigin="7038,5514" coordsize="10,20" path="m7038,5533l7048,5533,7048,5514,7038,5514,7038,5533xe" filled="true" fillcolor="#000000" stroked="false">
                <v:path arrowok="t"/>
                <v:fill type="solid"/>
              </v:shape>
            </v:group>
            <v:group style="position:absolute;left:7038;top:5533;width:10;height:20" coordorigin="7038,5533" coordsize="10,20">
              <v:shape style="position:absolute;left:7038;top:5533;width:10;height:20" coordorigin="7038,5533" coordsize="10,20" path="m7038,5552l7048,5552,7048,5533,7038,5533,7038,5552xe" filled="true" fillcolor="#000000" stroked="false">
                <v:path arrowok="t"/>
                <v:fill type="solid"/>
              </v:shape>
            </v:group>
            <v:group style="position:absolute;left:7038;top:5552;width:10;height:20" coordorigin="7038,5552" coordsize="10,20">
              <v:shape style="position:absolute;left:7038;top:5552;width:10;height:20" coordorigin="7038,5552" coordsize="10,20" path="m7038,5571l7048,5571,7048,5552,7038,5552,7038,5571xe" filled="true" fillcolor="#000000" stroked="false">
                <v:path arrowok="t"/>
                <v:fill type="solid"/>
              </v:shape>
            </v:group>
            <v:group style="position:absolute;left:7038;top:5580;width:10;height:2" coordorigin="7038,5580" coordsize="10,2">
              <v:shape style="position:absolute;left:7038;top:5580;width:10;height:2" coordorigin="7038,5580" coordsize="10,0" path="m7038,5580l7048,5580e" filled="false" stroked="true" strokeweight=".84003pt" strokecolor="#000000">
                <v:path arrowok="t"/>
              </v:shape>
            </v:group>
            <v:group style="position:absolute;left:7758;top:5187;width:10;height:20" coordorigin="7758,5187" coordsize="10,20">
              <v:shape style="position:absolute;left:7758;top:5187;width:10;height:20" coordorigin="7758,5187" coordsize="10,20" path="m7758,5207l7768,5207,7768,5187,7758,5187,7758,5207xe" filled="true" fillcolor="#000000" stroked="false">
                <v:path arrowok="t"/>
                <v:fill type="solid"/>
              </v:shape>
            </v:group>
            <v:group style="position:absolute;left:7758;top:5207;width:10;height:20" coordorigin="7758,5207" coordsize="10,20">
              <v:shape style="position:absolute;left:7758;top:5207;width:10;height:20" coordorigin="7758,5207" coordsize="10,20" path="m7758,5226l7768,5226,7768,5207,7758,5207,7758,5226xe" filled="true" fillcolor="#000000" stroked="false">
                <v:path arrowok="t"/>
                <v:fill type="solid"/>
              </v:shape>
            </v:group>
            <v:group style="position:absolute;left:7758;top:5226;width:10;height:20" coordorigin="7758,5226" coordsize="10,20">
              <v:shape style="position:absolute;left:7758;top:5226;width:10;height:20" coordorigin="7758,5226" coordsize="10,20" path="m7758,5245l7768,5245,7768,5226,7758,5226,7758,5245xe" filled="true" fillcolor="#000000" stroked="false">
                <v:path arrowok="t"/>
                <v:fill type="solid"/>
              </v:shape>
            </v:group>
            <v:group style="position:absolute;left:7758;top:5245;width:10;height:20" coordorigin="7758,5245" coordsize="10,20">
              <v:shape style="position:absolute;left:7758;top:5245;width:10;height:20" coordorigin="7758,5245" coordsize="10,20" path="m7758,5264l7768,5264,7768,5245,7758,5245,7758,5264xe" filled="true" fillcolor="#000000" stroked="false">
                <v:path arrowok="t"/>
                <v:fill type="solid"/>
              </v:shape>
            </v:group>
            <v:group style="position:absolute;left:7758;top:5264;width:10;height:20" coordorigin="7758,5264" coordsize="10,20">
              <v:shape style="position:absolute;left:7758;top:5264;width:10;height:20" coordorigin="7758,5264" coordsize="10,20" path="m7758,5283l7768,5283,7768,5264,7758,5264,7758,5283xe" filled="true" fillcolor="#000000" stroked="false">
                <v:path arrowok="t"/>
                <v:fill type="solid"/>
              </v:shape>
            </v:group>
            <v:group style="position:absolute;left:7758;top:5283;width:10;height:20" coordorigin="7758,5283" coordsize="10,20">
              <v:shape style="position:absolute;left:7758;top:5283;width:10;height:20" coordorigin="7758,5283" coordsize="10,20" path="m7758,5303l7768,5303,7768,5283,7758,5283,7758,5303xe" filled="true" fillcolor="#000000" stroked="false">
                <v:path arrowok="t"/>
                <v:fill type="solid"/>
              </v:shape>
            </v:group>
            <v:group style="position:absolute;left:7758;top:5303;width:10;height:20" coordorigin="7758,5303" coordsize="10,20">
              <v:shape style="position:absolute;left:7758;top:5303;width:10;height:20" coordorigin="7758,5303" coordsize="10,20" path="m7758,5322l7768,5322,7768,5303,7758,5303,7758,5322xe" filled="true" fillcolor="#000000" stroked="false">
                <v:path arrowok="t"/>
                <v:fill type="solid"/>
              </v:shape>
            </v:group>
            <v:group style="position:absolute;left:7758;top:5322;width:10;height:20" coordorigin="7758,5322" coordsize="10,20">
              <v:shape style="position:absolute;left:7758;top:5322;width:10;height:20" coordorigin="7758,5322" coordsize="10,20" path="m7758,5341l7768,5341,7768,5322,7758,5322,7758,5341xe" filled="true" fillcolor="#000000" stroked="false">
                <v:path arrowok="t"/>
                <v:fill type="solid"/>
              </v:shape>
            </v:group>
            <v:group style="position:absolute;left:7758;top:5341;width:10;height:20" coordorigin="7758,5341" coordsize="10,20">
              <v:shape style="position:absolute;left:7758;top:5341;width:10;height:20" coordorigin="7758,5341" coordsize="10,20" path="m7758,5360l7768,5360,7768,5341,7758,5341,7758,5360xe" filled="true" fillcolor="#000000" stroked="false">
                <v:path arrowok="t"/>
                <v:fill type="solid"/>
              </v:shape>
            </v:group>
            <v:group style="position:absolute;left:7758;top:5360;width:10;height:20" coordorigin="7758,5360" coordsize="10,20">
              <v:shape style="position:absolute;left:7758;top:5360;width:10;height:20" coordorigin="7758,5360" coordsize="10,20" path="m7758,5379l7768,5379,7768,5360,7758,5360,7758,5379xe" filled="true" fillcolor="#000000" stroked="false">
                <v:path arrowok="t"/>
                <v:fill type="solid"/>
              </v:shape>
            </v:group>
            <v:group style="position:absolute;left:7758;top:5379;width:10;height:20" coordorigin="7758,5379" coordsize="10,20">
              <v:shape style="position:absolute;left:7758;top:5379;width:10;height:20" coordorigin="7758,5379" coordsize="10,20" path="m7758,5399l7768,5399,7768,5379,7758,5379,7758,5399xe" filled="true" fillcolor="#000000" stroked="false">
                <v:path arrowok="t"/>
                <v:fill type="solid"/>
              </v:shape>
            </v:group>
            <v:group style="position:absolute;left:7758;top:5399;width:10;height:20" coordorigin="7758,5399" coordsize="10,20">
              <v:shape style="position:absolute;left:7758;top:5399;width:10;height:20" coordorigin="7758,5399" coordsize="10,20" path="m7758,5418l7768,5418,7768,5399,7758,5399,7758,5418xe" filled="true" fillcolor="#000000" stroked="false">
                <v:path arrowok="t"/>
                <v:fill type="solid"/>
              </v:shape>
            </v:group>
            <v:group style="position:absolute;left:7758;top:5418;width:10;height:20" coordorigin="7758,5418" coordsize="10,20">
              <v:shape style="position:absolute;left:7758;top:5418;width:10;height:20" coordorigin="7758,5418" coordsize="10,20" path="m7758,5437l7768,5437,7768,5418,7758,5418,7758,5437xe" filled="true" fillcolor="#000000" stroked="false">
                <v:path arrowok="t"/>
                <v:fill type="solid"/>
              </v:shape>
            </v:group>
            <v:group style="position:absolute;left:7758;top:5437;width:10;height:20" coordorigin="7758,5437" coordsize="10,20">
              <v:shape style="position:absolute;left:7758;top:5437;width:10;height:20" coordorigin="7758,5437" coordsize="10,20" path="m7758,5456l7768,5456,7768,5437,7758,5437,7758,5456xe" filled="true" fillcolor="#000000" stroked="false">
                <v:path arrowok="t"/>
                <v:fill type="solid"/>
              </v:shape>
            </v:group>
            <v:group style="position:absolute;left:7758;top:5456;width:10;height:20" coordorigin="7758,5456" coordsize="10,20">
              <v:shape style="position:absolute;left:7758;top:5456;width:10;height:20" coordorigin="7758,5456" coordsize="10,20" path="m7758,5475l7768,5475,7768,5456,7758,5456,7758,5475xe" filled="true" fillcolor="#000000" stroked="false">
                <v:path arrowok="t"/>
                <v:fill type="solid"/>
              </v:shape>
            </v:group>
            <v:group style="position:absolute;left:7758;top:5475;width:10;height:20" coordorigin="7758,5475" coordsize="10,20">
              <v:shape style="position:absolute;left:7758;top:5475;width:10;height:20" coordorigin="7758,5475" coordsize="10,20" path="m7758,5495l7768,5495,7768,5475,7758,5475,7758,5495xe" filled="true" fillcolor="#000000" stroked="false">
                <v:path arrowok="t"/>
                <v:fill type="solid"/>
              </v:shape>
            </v:group>
            <v:group style="position:absolute;left:7758;top:5495;width:10;height:20" coordorigin="7758,5495" coordsize="10,20">
              <v:shape style="position:absolute;left:7758;top:5495;width:10;height:20" coordorigin="7758,5495" coordsize="10,20" path="m7758,5514l7768,5514,7768,5495,7758,5495,7758,5514xe" filled="true" fillcolor="#000000" stroked="false">
                <v:path arrowok="t"/>
                <v:fill type="solid"/>
              </v:shape>
            </v:group>
            <v:group style="position:absolute;left:7758;top:5514;width:10;height:20" coordorigin="7758,5514" coordsize="10,20">
              <v:shape style="position:absolute;left:7758;top:5514;width:10;height:20" coordorigin="7758,5514" coordsize="10,20" path="m7758,5533l7768,5533,7768,5514,7758,5514,7758,5533xe" filled="true" fillcolor="#000000" stroked="false">
                <v:path arrowok="t"/>
                <v:fill type="solid"/>
              </v:shape>
            </v:group>
            <v:group style="position:absolute;left:7758;top:5533;width:10;height:20" coordorigin="7758,5533" coordsize="10,20">
              <v:shape style="position:absolute;left:7758;top:5533;width:10;height:20" coordorigin="7758,5533" coordsize="10,20" path="m7758,5552l7768,5552,7768,5533,7758,5533,7758,5552xe" filled="true" fillcolor="#000000" stroked="false">
                <v:path arrowok="t"/>
                <v:fill type="solid"/>
              </v:shape>
            </v:group>
            <v:group style="position:absolute;left:7758;top:5552;width:10;height:20" coordorigin="7758,5552" coordsize="10,20">
              <v:shape style="position:absolute;left:7758;top:5552;width:10;height:20" coordorigin="7758,5552" coordsize="10,20" path="m7758,5571l7768,5571,7768,5552,7758,5552,7758,5571xe" filled="true" fillcolor="#000000" stroked="false">
                <v:path arrowok="t"/>
                <v:fill type="solid"/>
              </v:shape>
            </v:group>
            <v:group style="position:absolute;left:7758;top:5580;width:10;height:2" coordorigin="7758,5580" coordsize="10,2">
              <v:shape style="position:absolute;left:7758;top:5580;width:10;height:2" coordorigin="7758,5580" coordsize="10,0" path="m7758,5580l7768,5580e" filled="false" stroked="true" strokeweight=".84003pt" strokecolor="#000000">
                <v:path arrowok="t"/>
              </v:shape>
            </v:group>
            <v:group style="position:absolute;left:8882;top:5187;width:10;height:20" coordorigin="8882,5187" coordsize="10,20">
              <v:shape style="position:absolute;left:8882;top:5187;width:10;height:20" coordorigin="8882,5187" coordsize="10,20" path="m8882,5207l8892,5207,8892,5187,8882,5187,8882,5207xe" filled="true" fillcolor="#000000" stroked="false">
                <v:path arrowok="t"/>
                <v:fill type="solid"/>
              </v:shape>
            </v:group>
            <v:group style="position:absolute;left:8882;top:5207;width:10;height:20" coordorigin="8882,5207" coordsize="10,20">
              <v:shape style="position:absolute;left:8882;top:5207;width:10;height:20" coordorigin="8882,5207" coordsize="10,20" path="m8882,5226l8892,5226,8892,5207,8882,5207,8882,5226xe" filled="true" fillcolor="#000000" stroked="false">
                <v:path arrowok="t"/>
                <v:fill type="solid"/>
              </v:shape>
            </v:group>
            <v:group style="position:absolute;left:8882;top:5226;width:10;height:20" coordorigin="8882,5226" coordsize="10,20">
              <v:shape style="position:absolute;left:8882;top:5226;width:10;height:20" coordorigin="8882,5226" coordsize="10,20" path="m8882,5245l8892,5245,8892,5226,8882,5226,8882,5245xe" filled="true" fillcolor="#000000" stroked="false">
                <v:path arrowok="t"/>
                <v:fill type="solid"/>
              </v:shape>
            </v:group>
            <v:group style="position:absolute;left:8882;top:5245;width:10;height:20" coordorigin="8882,5245" coordsize="10,20">
              <v:shape style="position:absolute;left:8882;top:5245;width:10;height:20" coordorigin="8882,5245" coordsize="10,20" path="m8882,5264l8892,5264,8892,5245,8882,5245,8882,5264xe" filled="true" fillcolor="#000000" stroked="false">
                <v:path arrowok="t"/>
                <v:fill type="solid"/>
              </v:shape>
            </v:group>
            <v:group style="position:absolute;left:8882;top:5264;width:10;height:20" coordorigin="8882,5264" coordsize="10,20">
              <v:shape style="position:absolute;left:8882;top:5264;width:10;height:20" coordorigin="8882,5264" coordsize="10,20" path="m8882,5283l8892,5283,8892,5264,8882,5264,8882,5283xe" filled="true" fillcolor="#000000" stroked="false">
                <v:path arrowok="t"/>
                <v:fill type="solid"/>
              </v:shape>
            </v:group>
            <v:group style="position:absolute;left:8882;top:5283;width:10;height:20" coordorigin="8882,5283" coordsize="10,20">
              <v:shape style="position:absolute;left:8882;top:5283;width:10;height:20" coordorigin="8882,5283" coordsize="10,20" path="m8882,5303l8892,5303,8892,5283,8882,5283,8882,5303xe" filled="true" fillcolor="#000000" stroked="false">
                <v:path arrowok="t"/>
                <v:fill type="solid"/>
              </v:shape>
            </v:group>
            <v:group style="position:absolute;left:8882;top:5303;width:10;height:20" coordorigin="8882,5303" coordsize="10,20">
              <v:shape style="position:absolute;left:8882;top:5303;width:10;height:20" coordorigin="8882,5303" coordsize="10,20" path="m8882,5322l8892,5322,8892,5303,8882,5303,8882,5322xe" filled="true" fillcolor="#000000" stroked="false">
                <v:path arrowok="t"/>
                <v:fill type="solid"/>
              </v:shape>
            </v:group>
            <v:group style="position:absolute;left:8882;top:5322;width:10;height:20" coordorigin="8882,5322" coordsize="10,20">
              <v:shape style="position:absolute;left:8882;top:5322;width:10;height:20" coordorigin="8882,5322" coordsize="10,20" path="m8882,5341l8892,5341,8892,5322,8882,5322,8882,5341xe" filled="true" fillcolor="#000000" stroked="false">
                <v:path arrowok="t"/>
                <v:fill type="solid"/>
              </v:shape>
            </v:group>
            <v:group style="position:absolute;left:8882;top:5341;width:10;height:20" coordorigin="8882,5341" coordsize="10,20">
              <v:shape style="position:absolute;left:8882;top:5341;width:10;height:20" coordorigin="8882,5341" coordsize="10,20" path="m8882,5360l8892,5360,8892,5341,8882,5341,8882,5360xe" filled="true" fillcolor="#000000" stroked="false">
                <v:path arrowok="t"/>
                <v:fill type="solid"/>
              </v:shape>
            </v:group>
            <v:group style="position:absolute;left:8882;top:5360;width:10;height:20" coordorigin="8882,5360" coordsize="10,20">
              <v:shape style="position:absolute;left:8882;top:5360;width:10;height:20" coordorigin="8882,5360" coordsize="10,20" path="m8882,5379l8892,5379,8892,5360,8882,5360,8882,5379xe" filled="true" fillcolor="#000000" stroked="false">
                <v:path arrowok="t"/>
                <v:fill type="solid"/>
              </v:shape>
            </v:group>
            <v:group style="position:absolute;left:8882;top:5379;width:10;height:20" coordorigin="8882,5379" coordsize="10,20">
              <v:shape style="position:absolute;left:8882;top:5379;width:10;height:20" coordorigin="8882,5379" coordsize="10,20" path="m8882,5399l8892,5399,8892,5379,8882,5379,8882,5399xe" filled="true" fillcolor="#000000" stroked="false">
                <v:path arrowok="t"/>
                <v:fill type="solid"/>
              </v:shape>
            </v:group>
            <v:group style="position:absolute;left:8882;top:5399;width:10;height:20" coordorigin="8882,5399" coordsize="10,20">
              <v:shape style="position:absolute;left:8882;top:5399;width:10;height:20" coordorigin="8882,5399" coordsize="10,20" path="m8882,5418l8892,5418,8892,5399,8882,5399,8882,5418xe" filled="true" fillcolor="#000000" stroked="false">
                <v:path arrowok="t"/>
                <v:fill type="solid"/>
              </v:shape>
            </v:group>
            <v:group style="position:absolute;left:8882;top:5418;width:10;height:20" coordorigin="8882,5418" coordsize="10,20">
              <v:shape style="position:absolute;left:8882;top:5418;width:10;height:20" coordorigin="8882,5418" coordsize="10,20" path="m8882,5437l8892,5437,8892,5418,8882,5418,8882,5437xe" filled="true" fillcolor="#000000" stroked="false">
                <v:path arrowok="t"/>
                <v:fill type="solid"/>
              </v:shape>
            </v:group>
            <v:group style="position:absolute;left:8882;top:5437;width:10;height:20" coordorigin="8882,5437" coordsize="10,20">
              <v:shape style="position:absolute;left:8882;top:5437;width:10;height:20" coordorigin="8882,5437" coordsize="10,20" path="m8882,5456l8892,5456,8892,5437,8882,5437,8882,5456xe" filled="true" fillcolor="#000000" stroked="false">
                <v:path arrowok="t"/>
                <v:fill type="solid"/>
              </v:shape>
            </v:group>
            <v:group style="position:absolute;left:8882;top:5456;width:10;height:20" coordorigin="8882,5456" coordsize="10,20">
              <v:shape style="position:absolute;left:8882;top:5456;width:10;height:20" coordorigin="8882,5456" coordsize="10,20" path="m8882,5475l8892,5475,8892,5456,8882,5456,8882,5475xe" filled="true" fillcolor="#000000" stroked="false">
                <v:path arrowok="t"/>
                <v:fill type="solid"/>
              </v:shape>
            </v:group>
            <v:group style="position:absolute;left:8882;top:5475;width:10;height:20" coordorigin="8882,5475" coordsize="10,20">
              <v:shape style="position:absolute;left:8882;top:5475;width:10;height:20" coordorigin="8882,5475" coordsize="10,20" path="m8882,5495l8892,5495,8892,5475,8882,5475,8882,5495xe" filled="true" fillcolor="#000000" stroked="false">
                <v:path arrowok="t"/>
                <v:fill type="solid"/>
              </v:shape>
            </v:group>
            <v:group style="position:absolute;left:8882;top:5495;width:10;height:20" coordorigin="8882,5495" coordsize="10,20">
              <v:shape style="position:absolute;left:8882;top:5495;width:10;height:20" coordorigin="8882,5495" coordsize="10,20" path="m8882,5514l8892,5514,8892,5495,8882,5495,8882,5514xe" filled="true" fillcolor="#000000" stroked="false">
                <v:path arrowok="t"/>
                <v:fill type="solid"/>
              </v:shape>
            </v:group>
            <v:group style="position:absolute;left:8882;top:5514;width:10;height:20" coordorigin="8882,5514" coordsize="10,20">
              <v:shape style="position:absolute;left:8882;top:5514;width:10;height:20" coordorigin="8882,5514" coordsize="10,20" path="m8882,5533l8892,5533,8892,5514,8882,5514,8882,5533xe" filled="true" fillcolor="#000000" stroked="false">
                <v:path arrowok="t"/>
                <v:fill type="solid"/>
              </v:shape>
            </v:group>
            <v:group style="position:absolute;left:8882;top:5533;width:10;height:20" coordorigin="8882,5533" coordsize="10,20">
              <v:shape style="position:absolute;left:8882;top:5533;width:10;height:20" coordorigin="8882,5533" coordsize="10,20" path="m8882,5552l8892,5552,8892,5533,8882,5533,8882,5552xe" filled="true" fillcolor="#000000" stroked="false">
                <v:path arrowok="t"/>
                <v:fill type="solid"/>
              </v:shape>
            </v:group>
            <v:group style="position:absolute;left:8882;top:5552;width:10;height:20" coordorigin="8882,5552" coordsize="10,20">
              <v:shape style="position:absolute;left:8882;top:5552;width:10;height:20" coordorigin="8882,5552" coordsize="10,20" path="m8882,5571l8892,5571,8892,5552,8882,5552,8882,5571xe" filled="true" fillcolor="#000000" stroked="false">
                <v:path arrowok="t"/>
                <v:fill type="solid"/>
              </v:shape>
            </v:group>
            <v:group style="position:absolute;left:8882;top:5580;width:10;height:2" coordorigin="8882,5580" coordsize="10,2">
              <v:shape style="position:absolute;left:8882;top:5580;width:10;height:2" coordorigin="8882,5580" coordsize="10,0" path="m8882,5580l8892,5580e" filled="false" stroked="true" strokeweight=".84003pt" strokecolor="#000000">
                <v:path arrowok="t"/>
              </v:shape>
            </v:group>
            <v:group style="position:absolute;left:9602;top:5187;width:10;height:20" coordorigin="9602,5187" coordsize="10,20">
              <v:shape style="position:absolute;left:9602;top:5187;width:10;height:20" coordorigin="9602,5187" coordsize="10,20" path="m9602,5207l9612,5207,9612,5187,9602,5187,9602,5207xe" filled="true" fillcolor="#000000" stroked="false">
                <v:path arrowok="t"/>
                <v:fill type="solid"/>
              </v:shape>
            </v:group>
            <v:group style="position:absolute;left:9602;top:5207;width:10;height:20" coordorigin="9602,5207" coordsize="10,20">
              <v:shape style="position:absolute;left:9602;top:5207;width:10;height:20" coordorigin="9602,5207" coordsize="10,20" path="m9602,5226l9612,5226,9612,5207,9602,5207,9602,5226xe" filled="true" fillcolor="#000000" stroked="false">
                <v:path arrowok="t"/>
                <v:fill type="solid"/>
              </v:shape>
            </v:group>
            <v:group style="position:absolute;left:9602;top:5226;width:10;height:20" coordorigin="9602,5226" coordsize="10,20">
              <v:shape style="position:absolute;left:9602;top:5226;width:10;height:20" coordorigin="9602,5226" coordsize="10,20" path="m9602,5245l9612,5245,9612,5226,9602,5226,9602,5245xe" filled="true" fillcolor="#000000" stroked="false">
                <v:path arrowok="t"/>
                <v:fill type="solid"/>
              </v:shape>
            </v:group>
            <v:group style="position:absolute;left:9602;top:5245;width:10;height:20" coordorigin="9602,5245" coordsize="10,20">
              <v:shape style="position:absolute;left:9602;top:5245;width:10;height:20" coordorigin="9602,5245" coordsize="10,20" path="m9602,5264l9612,5264,9612,5245,9602,5245,9602,5264xe" filled="true" fillcolor="#000000" stroked="false">
                <v:path arrowok="t"/>
                <v:fill type="solid"/>
              </v:shape>
            </v:group>
            <v:group style="position:absolute;left:9602;top:5264;width:10;height:20" coordorigin="9602,5264" coordsize="10,20">
              <v:shape style="position:absolute;left:9602;top:5264;width:10;height:20" coordorigin="9602,5264" coordsize="10,20" path="m9602,5283l9612,5283,9612,5264,9602,5264,9602,5283xe" filled="true" fillcolor="#000000" stroked="false">
                <v:path arrowok="t"/>
                <v:fill type="solid"/>
              </v:shape>
            </v:group>
            <v:group style="position:absolute;left:9602;top:5283;width:10;height:20" coordorigin="9602,5283" coordsize="10,20">
              <v:shape style="position:absolute;left:9602;top:5283;width:10;height:20" coordorigin="9602,5283" coordsize="10,20" path="m9602,5303l9612,5303,9612,5283,9602,5283,9602,5303xe" filled="true" fillcolor="#000000" stroked="false">
                <v:path arrowok="t"/>
                <v:fill type="solid"/>
              </v:shape>
            </v:group>
            <v:group style="position:absolute;left:9602;top:5303;width:10;height:20" coordorigin="9602,5303" coordsize="10,20">
              <v:shape style="position:absolute;left:9602;top:5303;width:10;height:20" coordorigin="9602,5303" coordsize="10,20" path="m9602,5322l9612,5322,9612,5303,9602,5303,9602,5322xe" filled="true" fillcolor="#000000" stroked="false">
                <v:path arrowok="t"/>
                <v:fill type="solid"/>
              </v:shape>
            </v:group>
            <v:group style="position:absolute;left:9602;top:5322;width:10;height:20" coordorigin="9602,5322" coordsize="10,20">
              <v:shape style="position:absolute;left:9602;top:5322;width:10;height:20" coordorigin="9602,5322" coordsize="10,20" path="m9602,5341l9612,5341,9612,5322,9602,5322,9602,5341xe" filled="true" fillcolor="#000000" stroked="false">
                <v:path arrowok="t"/>
                <v:fill type="solid"/>
              </v:shape>
            </v:group>
            <v:group style="position:absolute;left:9602;top:5341;width:10;height:20" coordorigin="9602,5341" coordsize="10,20">
              <v:shape style="position:absolute;left:9602;top:5341;width:10;height:20" coordorigin="9602,5341" coordsize="10,20" path="m9602,5360l9612,5360,9612,5341,9602,5341,9602,5360xe" filled="true" fillcolor="#000000" stroked="false">
                <v:path arrowok="t"/>
                <v:fill type="solid"/>
              </v:shape>
            </v:group>
            <v:group style="position:absolute;left:9602;top:5360;width:10;height:20" coordorigin="9602,5360" coordsize="10,20">
              <v:shape style="position:absolute;left:9602;top:5360;width:10;height:20" coordorigin="9602,5360" coordsize="10,20" path="m9602,5379l9612,5379,9612,5360,9602,5360,9602,5379xe" filled="true" fillcolor="#000000" stroked="false">
                <v:path arrowok="t"/>
                <v:fill type="solid"/>
              </v:shape>
            </v:group>
            <v:group style="position:absolute;left:9602;top:5379;width:10;height:20" coordorigin="9602,5379" coordsize="10,20">
              <v:shape style="position:absolute;left:9602;top:5379;width:10;height:20" coordorigin="9602,5379" coordsize="10,20" path="m9602,5399l9612,5399,9612,5379,9602,5379,9602,5399xe" filled="true" fillcolor="#000000" stroked="false">
                <v:path arrowok="t"/>
                <v:fill type="solid"/>
              </v:shape>
            </v:group>
            <v:group style="position:absolute;left:9602;top:5399;width:10;height:20" coordorigin="9602,5399" coordsize="10,20">
              <v:shape style="position:absolute;left:9602;top:5399;width:10;height:20" coordorigin="9602,5399" coordsize="10,20" path="m9602,5418l9612,5418,9612,5399,9602,5399,9602,5418xe" filled="true" fillcolor="#000000" stroked="false">
                <v:path arrowok="t"/>
                <v:fill type="solid"/>
              </v:shape>
            </v:group>
            <v:group style="position:absolute;left:9602;top:5418;width:10;height:20" coordorigin="9602,5418" coordsize="10,20">
              <v:shape style="position:absolute;left:9602;top:5418;width:10;height:20" coordorigin="9602,5418" coordsize="10,20" path="m9602,5437l9612,5437,9612,5418,9602,5418,9602,5437xe" filled="true" fillcolor="#000000" stroked="false">
                <v:path arrowok="t"/>
                <v:fill type="solid"/>
              </v:shape>
            </v:group>
            <v:group style="position:absolute;left:9602;top:5437;width:10;height:20" coordorigin="9602,5437" coordsize="10,20">
              <v:shape style="position:absolute;left:9602;top:5437;width:10;height:20" coordorigin="9602,5437" coordsize="10,20" path="m9602,5456l9612,5456,9612,5437,9602,5437,9602,5456xe" filled="true" fillcolor="#000000" stroked="false">
                <v:path arrowok="t"/>
                <v:fill type="solid"/>
              </v:shape>
            </v:group>
            <v:group style="position:absolute;left:9602;top:5456;width:10;height:20" coordorigin="9602,5456" coordsize="10,20">
              <v:shape style="position:absolute;left:9602;top:5456;width:10;height:20" coordorigin="9602,5456" coordsize="10,20" path="m9602,5475l9612,5475,9612,5456,9602,5456,9602,5475xe" filled="true" fillcolor="#000000" stroked="false">
                <v:path arrowok="t"/>
                <v:fill type="solid"/>
              </v:shape>
            </v:group>
            <v:group style="position:absolute;left:9602;top:5475;width:10;height:20" coordorigin="9602,5475" coordsize="10,20">
              <v:shape style="position:absolute;left:9602;top:5475;width:10;height:20" coordorigin="9602,5475" coordsize="10,20" path="m9602,5495l9612,5495,9612,5475,9602,5475,9602,5495xe" filled="true" fillcolor="#000000" stroked="false">
                <v:path arrowok="t"/>
                <v:fill type="solid"/>
              </v:shape>
            </v:group>
            <v:group style="position:absolute;left:9602;top:5495;width:10;height:20" coordorigin="9602,5495" coordsize="10,20">
              <v:shape style="position:absolute;left:9602;top:5495;width:10;height:20" coordorigin="9602,5495" coordsize="10,20" path="m9602,5514l9612,5514,9612,5495,9602,5495,9602,5514xe" filled="true" fillcolor="#000000" stroked="false">
                <v:path arrowok="t"/>
                <v:fill type="solid"/>
              </v:shape>
            </v:group>
            <v:group style="position:absolute;left:9602;top:5514;width:10;height:20" coordorigin="9602,5514" coordsize="10,20">
              <v:shape style="position:absolute;left:9602;top:5514;width:10;height:20" coordorigin="9602,5514" coordsize="10,20" path="m9602,5533l9612,5533,9612,5514,9602,5514,9602,5533xe" filled="true" fillcolor="#000000" stroked="false">
                <v:path arrowok="t"/>
                <v:fill type="solid"/>
              </v:shape>
            </v:group>
            <v:group style="position:absolute;left:9602;top:5533;width:10;height:20" coordorigin="9602,5533" coordsize="10,20">
              <v:shape style="position:absolute;left:9602;top:5533;width:10;height:20" coordorigin="9602,5533" coordsize="10,20" path="m9602,5552l9612,5552,9612,5533,9602,5533,9602,5552xe" filled="true" fillcolor="#000000" stroked="false">
                <v:path arrowok="t"/>
                <v:fill type="solid"/>
              </v:shape>
            </v:group>
            <v:group style="position:absolute;left:9602;top:5552;width:10;height:20" coordorigin="9602,5552" coordsize="10,20">
              <v:shape style="position:absolute;left:9602;top:5552;width:10;height:20" coordorigin="9602,5552" coordsize="10,20" path="m9602,5571l9612,5571,9612,5552,9602,5552,9602,5571xe" filled="true" fillcolor="#000000" stroked="false">
                <v:path arrowok="t"/>
                <v:fill type="solid"/>
              </v:shape>
            </v:group>
            <v:group style="position:absolute;left:9602;top:5580;width:10;height:2" coordorigin="9602,5580" coordsize="10,2">
              <v:shape style="position:absolute;left:9602;top:5580;width:10;height:2" coordorigin="9602,5580" coordsize="10,0" path="m9602,5580l9612,5580e" filled="false" stroked="true" strokeweight=".84003pt" strokecolor="#000000">
                <v:path arrowok="t"/>
              </v:shape>
            </v:group>
            <v:group style="position:absolute;left:10725;top:5187;width:10;height:20" coordorigin="10725,5187" coordsize="10,20">
              <v:shape style="position:absolute;left:10725;top:5187;width:10;height:20" coordorigin="10725,5187" coordsize="10,20" path="m10725,5207l10735,5207,10735,5187,10725,5187,10725,5207xe" filled="true" fillcolor="#000000" stroked="false">
                <v:path arrowok="t"/>
                <v:fill type="solid"/>
              </v:shape>
            </v:group>
            <v:group style="position:absolute;left:10725;top:5207;width:10;height:20" coordorigin="10725,5207" coordsize="10,20">
              <v:shape style="position:absolute;left:10725;top:5207;width:10;height:20" coordorigin="10725,5207" coordsize="10,20" path="m10725,5226l10735,5226,10735,5207,10725,5207,10725,5226xe" filled="true" fillcolor="#000000" stroked="false">
                <v:path arrowok="t"/>
                <v:fill type="solid"/>
              </v:shape>
            </v:group>
            <v:group style="position:absolute;left:10725;top:5226;width:10;height:20" coordorigin="10725,5226" coordsize="10,20">
              <v:shape style="position:absolute;left:10725;top:5226;width:10;height:20" coordorigin="10725,5226" coordsize="10,20" path="m10725,5245l10735,5245,10735,5226,10725,5226,10725,5245xe" filled="true" fillcolor="#000000" stroked="false">
                <v:path arrowok="t"/>
                <v:fill type="solid"/>
              </v:shape>
            </v:group>
            <v:group style="position:absolute;left:10725;top:5245;width:10;height:20" coordorigin="10725,5245" coordsize="10,20">
              <v:shape style="position:absolute;left:10725;top:5245;width:10;height:20" coordorigin="10725,5245" coordsize="10,20" path="m10725,5264l10735,5264,10735,5245,10725,5245,10725,5264xe" filled="true" fillcolor="#000000" stroked="false">
                <v:path arrowok="t"/>
                <v:fill type="solid"/>
              </v:shape>
            </v:group>
            <v:group style="position:absolute;left:10725;top:5264;width:10;height:20" coordorigin="10725,5264" coordsize="10,20">
              <v:shape style="position:absolute;left:10725;top:5264;width:10;height:20" coordorigin="10725,5264" coordsize="10,20" path="m10725,5283l10735,5283,10735,5264,10725,5264,10725,5283xe" filled="true" fillcolor="#000000" stroked="false">
                <v:path arrowok="t"/>
                <v:fill type="solid"/>
              </v:shape>
            </v:group>
            <v:group style="position:absolute;left:10725;top:5283;width:10;height:20" coordorigin="10725,5283" coordsize="10,20">
              <v:shape style="position:absolute;left:10725;top:5283;width:10;height:20" coordorigin="10725,5283" coordsize="10,20" path="m10725,5303l10735,5303,10735,5283,10725,5283,10725,5303xe" filled="true" fillcolor="#000000" stroked="false">
                <v:path arrowok="t"/>
                <v:fill type="solid"/>
              </v:shape>
            </v:group>
            <v:group style="position:absolute;left:10725;top:5303;width:10;height:20" coordorigin="10725,5303" coordsize="10,20">
              <v:shape style="position:absolute;left:10725;top:5303;width:10;height:20" coordorigin="10725,5303" coordsize="10,20" path="m10725,5322l10735,5322,10735,5303,10725,5303,10725,5322xe" filled="true" fillcolor="#000000" stroked="false">
                <v:path arrowok="t"/>
                <v:fill type="solid"/>
              </v:shape>
            </v:group>
            <v:group style="position:absolute;left:10725;top:5322;width:10;height:20" coordorigin="10725,5322" coordsize="10,20">
              <v:shape style="position:absolute;left:10725;top:5322;width:10;height:20" coordorigin="10725,5322" coordsize="10,20" path="m10725,5341l10735,5341,10735,5322,10725,5322,10725,5341xe" filled="true" fillcolor="#000000" stroked="false">
                <v:path arrowok="t"/>
                <v:fill type="solid"/>
              </v:shape>
            </v:group>
            <v:group style="position:absolute;left:10725;top:5341;width:10;height:20" coordorigin="10725,5341" coordsize="10,20">
              <v:shape style="position:absolute;left:10725;top:5341;width:10;height:20" coordorigin="10725,5341" coordsize="10,20" path="m10725,5360l10735,5360,10735,5341,10725,5341,10725,5360xe" filled="true" fillcolor="#000000" stroked="false">
                <v:path arrowok="t"/>
                <v:fill type="solid"/>
              </v:shape>
            </v:group>
            <v:group style="position:absolute;left:10725;top:5360;width:10;height:20" coordorigin="10725,5360" coordsize="10,20">
              <v:shape style="position:absolute;left:10725;top:5360;width:10;height:20" coordorigin="10725,5360" coordsize="10,20" path="m10725,5379l10735,5379,10735,5360,10725,5360,10725,5379xe" filled="true" fillcolor="#000000" stroked="false">
                <v:path arrowok="t"/>
                <v:fill type="solid"/>
              </v:shape>
            </v:group>
            <v:group style="position:absolute;left:10725;top:5379;width:10;height:20" coordorigin="10725,5379" coordsize="10,20">
              <v:shape style="position:absolute;left:10725;top:5379;width:10;height:20" coordorigin="10725,5379" coordsize="10,20" path="m10725,5399l10735,5399,10735,5379,10725,5379,10725,5399xe" filled="true" fillcolor="#000000" stroked="false">
                <v:path arrowok="t"/>
                <v:fill type="solid"/>
              </v:shape>
            </v:group>
            <v:group style="position:absolute;left:10725;top:5399;width:10;height:20" coordorigin="10725,5399" coordsize="10,20">
              <v:shape style="position:absolute;left:10725;top:5399;width:10;height:20" coordorigin="10725,5399" coordsize="10,20" path="m10725,5418l10735,5418,10735,5399,10725,5399,10725,5418xe" filled="true" fillcolor="#000000" stroked="false">
                <v:path arrowok="t"/>
                <v:fill type="solid"/>
              </v:shape>
            </v:group>
            <v:group style="position:absolute;left:10725;top:5418;width:10;height:20" coordorigin="10725,5418" coordsize="10,20">
              <v:shape style="position:absolute;left:10725;top:5418;width:10;height:20" coordorigin="10725,5418" coordsize="10,20" path="m10725,5437l10735,5437,10735,5418,10725,5418,10725,5437xe" filled="true" fillcolor="#000000" stroked="false">
                <v:path arrowok="t"/>
                <v:fill type="solid"/>
              </v:shape>
            </v:group>
            <v:group style="position:absolute;left:10725;top:5437;width:10;height:20" coordorigin="10725,5437" coordsize="10,20">
              <v:shape style="position:absolute;left:10725;top:5437;width:10;height:20" coordorigin="10725,5437" coordsize="10,20" path="m10725,5456l10735,5456,10735,5437,10725,5437,10725,5456xe" filled="true" fillcolor="#000000" stroked="false">
                <v:path arrowok="t"/>
                <v:fill type="solid"/>
              </v:shape>
            </v:group>
            <v:group style="position:absolute;left:10725;top:5456;width:10;height:20" coordorigin="10725,5456" coordsize="10,20">
              <v:shape style="position:absolute;left:10725;top:5456;width:10;height:20" coordorigin="10725,5456" coordsize="10,20" path="m10725,5475l10735,5475,10735,5456,10725,5456,10725,5475xe" filled="true" fillcolor="#000000" stroked="false">
                <v:path arrowok="t"/>
                <v:fill type="solid"/>
              </v:shape>
            </v:group>
            <v:group style="position:absolute;left:10725;top:5475;width:10;height:20" coordorigin="10725,5475" coordsize="10,20">
              <v:shape style="position:absolute;left:10725;top:5475;width:10;height:20" coordorigin="10725,5475" coordsize="10,20" path="m10725,5495l10735,5495,10735,5475,10725,5475,10725,5495xe" filled="true" fillcolor="#000000" stroked="false">
                <v:path arrowok="t"/>
                <v:fill type="solid"/>
              </v:shape>
            </v:group>
            <v:group style="position:absolute;left:10725;top:5495;width:10;height:20" coordorigin="10725,5495" coordsize="10,20">
              <v:shape style="position:absolute;left:10725;top:5495;width:10;height:20" coordorigin="10725,5495" coordsize="10,20" path="m10725,5514l10735,5514,10735,5495,10725,5495,10725,5514xe" filled="true" fillcolor="#000000" stroked="false">
                <v:path arrowok="t"/>
                <v:fill type="solid"/>
              </v:shape>
            </v:group>
            <v:group style="position:absolute;left:10725;top:5514;width:10;height:20" coordorigin="10725,5514" coordsize="10,20">
              <v:shape style="position:absolute;left:10725;top:5514;width:10;height:20" coordorigin="10725,5514" coordsize="10,20" path="m10725,5533l10735,5533,10735,5514,10725,5514,10725,5533xe" filled="true" fillcolor="#000000" stroked="false">
                <v:path arrowok="t"/>
                <v:fill type="solid"/>
              </v:shape>
            </v:group>
            <v:group style="position:absolute;left:10725;top:5533;width:10;height:20" coordorigin="10725,5533" coordsize="10,20">
              <v:shape style="position:absolute;left:10725;top:5533;width:10;height:20" coordorigin="10725,5533" coordsize="10,20" path="m10725,5552l10735,5552,10735,5533,10725,5533,10725,5552xe" filled="true" fillcolor="#000000" stroked="false">
                <v:path arrowok="t"/>
                <v:fill type="solid"/>
              </v:shape>
            </v:group>
            <v:group style="position:absolute;left:10725;top:5552;width:10;height:20" coordorigin="10725,5552" coordsize="10,20">
              <v:shape style="position:absolute;left:10725;top:5552;width:10;height:20" coordorigin="10725,5552" coordsize="10,20" path="m10725,5571l10735,5571,10735,5552,10725,5552,10725,5571xe" filled="true" fillcolor="#000000" stroked="false">
                <v:path arrowok="t"/>
                <v:fill type="solid"/>
              </v:shape>
            </v:group>
            <v:group style="position:absolute;left:10725;top:5580;width:10;height:2" coordorigin="10725,5580" coordsize="10,2">
              <v:shape style="position:absolute;left:10725;top:5580;width:10;height:2" coordorigin="10725,5580" coordsize="10,0" path="m10725,5580l10735,5580e" filled="false" stroked="true" strokeweight=".84003pt" strokecolor="#000000">
                <v:path arrowok="t"/>
              </v:shape>
              <v:shape style="position:absolute;left:2950;top:5495;width:1131;height:103" type="#_x0000_t75" stroked="false">
                <v:imagedata r:id="rId142" o:title=""/>
              </v:shape>
              <v:shape style="position:absolute;left:4057;top:5588;width:1140;height:10" type="#_x0000_t75" stroked="false">
                <v:imagedata r:id="rId141" o:title=""/>
              </v:shape>
              <v:shape style="position:absolute;left:5192;top:5588;width:3690;height:10" type="#_x0000_t75" stroked="false">
                <v:imagedata r:id="rId132" o:title=""/>
              </v:shape>
              <v:shape style="position:absolute;left:8877;top:5588;width:725;height:10" type="#_x0000_t75" stroked="false">
                <v:imagedata r:id="rId133" o:title=""/>
              </v:shape>
              <v:shape style="position:absolute;left:9597;top:5588;width:1702;height:10" type="#_x0000_t75" stroked="false">
                <v:imagedata r:id="rId134" o:title=""/>
              </v:shape>
            </v:group>
            <v:group style="position:absolute;left:4062;top:5598;width:10;height:20" coordorigin="4062,5598" coordsize="10,20">
              <v:shape style="position:absolute;left:4062;top:5598;width:10;height:20" coordorigin="4062,5598" coordsize="10,20" path="m4062,5617l4071,5617,4071,5598,4062,5598,4062,5617xe" filled="true" fillcolor="#000000" stroked="false">
                <v:path arrowok="t"/>
                <v:fill type="solid"/>
              </v:shape>
            </v:group>
            <v:group style="position:absolute;left:4062;top:5617;width:10;height:20" coordorigin="4062,5617" coordsize="10,20">
              <v:shape style="position:absolute;left:4062;top:5617;width:10;height:20" coordorigin="4062,5617" coordsize="10,20" path="m4062,5636l4071,5636,4071,5617,4062,5617,4062,5636xe" filled="true" fillcolor="#000000" stroked="false">
                <v:path arrowok="t"/>
                <v:fill type="solid"/>
              </v:shape>
            </v:group>
            <v:group style="position:absolute;left:4062;top:5636;width:10;height:20" coordorigin="4062,5636" coordsize="10,20">
              <v:shape style="position:absolute;left:4062;top:5636;width:10;height:20" coordorigin="4062,5636" coordsize="10,20" path="m4062,5655l4071,5655,4071,5636,4062,5636,4062,5655xe" filled="true" fillcolor="#000000" stroked="false">
                <v:path arrowok="t"/>
                <v:fill type="solid"/>
              </v:shape>
            </v:group>
            <v:group style="position:absolute;left:4062;top:5655;width:10;height:20" coordorigin="4062,5655" coordsize="10,20">
              <v:shape style="position:absolute;left:4062;top:5655;width:10;height:20" coordorigin="4062,5655" coordsize="10,20" path="m4062,5675l4071,5675,4071,5655,4062,5655,4062,5675xe" filled="true" fillcolor="#000000" stroked="false">
                <v:path arrowok="t"/>
                <v:fill type="solid"/>
              </v:shape>
            </v:group>
            <v:group style="position:absolute;left:4062;top:5675;width:10;height:20" coordorigin="4062,5675" coordsize="10,20">
              <v:shape style="position:absolute;left:4062;top:5675;width:10;height:20" coordorigin="4062,5675" coordsize="10,20" path="m4062,5694l4071,5694,4071,5675,4062,5675,4062,5694xe" filled="true" fillcolor="#000000" stroked="false">
                <v:path arrowok="t"/>
                <v:fill type="solid"/>
              </v:shape>
            </v:group>
            <v:group style="position:absolute;left:4062;top:5694;width:10;height:20" coordorigin="4062,5694" coordsize="10,20">
              <v:shape style="position:absolute;left:4062;top:5694;width:10;height:20" coordorigin="4062,5694" coordsize="10,20" path="m4062,5713l4071,5713,4071,5694,4062,5694,4062,5713xe" filled="true" fillcolor="#000000" stroked="false">
                <v:path arrowok="t"/>
                <v:fill type="solid"/>
              </v:shape>
            </v:group>
            <v:group style="position:absolute;left:4062;top:5713;width:10;height:20" coordorigin="4062,5713" coordsize="10,20">
              <v:shape style="position:absolute;left:4062;top:5713;width:10;height:20" coordorigin="4062,5713" coordsize="10,20" path="m4062,5732l4071,5732,4071,5713,4062,5713,4062,5732xe" filled="true" fillcolor="#000000" stroked="false">
                <v:path arrowok="t"/>
                <v:fill type="solid"/>
              </v:shape>
            </v:group>
            <v:group style="position:absolute;left:4062;top:5732;width:10;height:20" coordorigin="4062,5732" coordsize="10,20">
              <v:shape style="position:absolute;left:4062;top:5732;width:10;height:20" coordorigin="4062,5732" coordsize="10,20" path="m4062,5751l4071,5751,4071,5732,4062,5732,4062,5751xe" filled="true" fillcolor="#000000" stroked="false">
                <v:path arrowok="t"/>
                <v:fill type="solid"/>
              </v:shape>
            </v:group>
            <v:group style="position:absolute;left:4062;top:5751;width:10;height:20" coordorigin="4062,5751" coordsize="10,20">
              <v:shape style="position:absolute;left:4062;top:5751;width:10;height:20" coordorigin="4062,5751" coordsize="10,20" path="m4062,5771l4071,5771,4071,5751,4062,5751,4062,5771xe" filled="true" fillcolor="#000000" stroked="false">
                <v:path arrowok="t"/>
                <v:fill type="solid"/>
              </v:shape>
            </v:group>
            <v:group style="position:absolute;left:4062;top:5771;width:10;height:20" coordorigin="4062,5771" coordsize="10,20">
              <v:shape style="position:absolute;left:4062;top:5771;width:10;height:20" coordorigin="4062,5771" coordsize="10,20" path="m4062,5790l4071,5790,4071,5771,4062,5771,4062,5790xe" filled="true" fillcolor="#000000" stroked="false">
                <v:path arrowok="t"/>
                <v:fill type="solid"/>
              </v:shape>
            </v:group>
            <v:group style="position:absolute;left:4062;top:5790;width:10;height:20" coordorigin="4062,5790" coordsize="10,20">
              <v:shape style="position:absolute;left:4062;top:5790;width:10;height:20" coordorigin="4062,5790" coordsize="10,20" path="m4062,5809l4071,5809,4071,5790,4062,5790,4062,5809xe" filled="true" fillcolor="#000000" stroked="false">
                <v:path arrowok="t"/>
                <v:fill type="solid"/>
              </v:shape>
            </v:group>
            <v:group style="position:absolute;left:4062;top:5809;width:10;height:20" coordorigin="4062,5809" coordsize="10,20">
              <v:shape style="position:absolute;left:4062;top:5809;width:10;height:20" coordorigin="4062,5809" coordsize="10,20" path="m4062,5828l4071,5828,4071,5809,4062,5809,4062,5828xe" filled="true" fillcolor="#000000" stroked="false">
                <v:path arrowok="t"/>
                <v:fill type="solid"/>
              </v:shape>
            </v:group>
            <v:group style="position:absolute;left:4062;top:5828;width:10;height:20" coordorigin="4062,5828" coordsize="10,20">
              <v:shape style="position:absolute;left:4062;top:5828;width:10;height:20" coordorigin="4062,5828" coordsize="10,20" path="m4062,5847l4071,5847,4071,5828,4062,5828,4062,5847xe" filled="true" fillcolor="#000000" stroked="false">
                <v:path arrowok="t"/>
                <v:fill type="solid"/>
              </v:shape>
            </v:group>
            <v:group style="position:absolute;left:4062;top:5847;width:10;height:20" coordorigin="4062,5847" coordsize="10,20">
              <v:shape style="position:absolute;left:4062;top:5847;width:10;height:20" coordorigin="4062,5847" coordsize="10,20" path="m4062,5867l4071,5867,4071,5847,4062,5847,4062,5867xe" filled="true" fillcolor="#000000" stroked="false">
                <v:path arrowok="t"/>
                <v:fill type="solid"/>
              </v:shape>
            </v:group>
            <v:group style="position:absolute;left:4062;top:5867;width:10;height:20" coordorigin="4062,5867" coordsize="10,20">
              <v:shape style="position:absolute;left:4062;top:5867;width:10;height:20" coordorigin="4062,5867" coordsize="10,20" path="m4062,5886l4071,5886,4071,5867,4062,5867,4062,5886xe" filled="true" fillcolor="#000000" stroked="false">
                <v:path arrowok="t"/>
                <v:fill type="solid"/>
              </v:shape>
            </v:group>
            <v:group style="position:absolute;left:4062;top:5886;width:10;height:20" coordorigin="4062,5886" coordsize="10,20">
              <v:shape style="position:absolute;left:4062;top:5886;width:10;height:20" coordorigin="4062,5886" coordsize="10,20" path="m4062,5905l4071,5905,4071,5886,4062,5886,4062,5905xe" filled="true" fillcolor="#000000" stroked="false">
                <v:path arrowok="t"/>
                <v:fill type="solid"/>
              </v:shape>
            </v:group>
            <v:group style="position:absolute;left:5197;top:5598;width:10;height:20" coordorigin="5197,5598" coordsize="10,20">
              <v:shape style="position:absolute;left:5197;top:5598;width:10;height:20" coordorigin="5197,5598" coordsize="10,20" path="m5197,5617l5207,5617,5207,5598,5197,5598,5197,5617xe" filled="true" fillcolor="#000000" stroked="false">
                <v:path arrowok="t"/>
                <v:fill type="solid"/>
              </v:shape>
            </v:group>
            <v:group style="position:absolute;left:5197;top:5617;width:10;height:20" coordorigin="5197,5617" coordsize="10,20">
              <v:shape style="position:absolute;left:5197;top:5617;width:10;height:20" coordorigin="5197,5617" coordsize="10,20" path="m5197,5636l5207,5636,5207,5617,5197,5617,5197,5636xe" filled="true" fillcolor="#000000" stroked="false">
                <v:path arrowok="t"/>
                <v:fill type="solid"/>
              </v:shape>
            </v:group>
            <v:group style="position:absolute;left:5197;top:5636;width:10;height:20" coordorigin="5197,5636" coordsize="10,20">
              <v:shape style="position:absolute;left:5197;top:5636;width:10;height:20" coordorigin="5197,5636" coordsize="10,20" path="m5197,5655l5207,5655,5207,5636,5197,5636,5197,5655xe" filled="true" fillcolor="#000000" stroked="false">
                <v:path arrowok="t"/>
                <v:fill type="solid"/>
              </v:shape>
            </v:group>
            <v:group style="position:absolute;left:5197;top:5655;width:10;height:20" coordorigin="5197,5655" coordsize="10,20">
              <v:shape style="position:absolute;left:5197;top:5655;width:10;height:20" coordorigin="5197,5655" coordsize="10,20" path="m5197,5675l5207,5675,5207,5655,5197,5655,5197,5675xe" filled="true" fillcolor="#000000" stroked="false">
                <v:path arrowok="t"/>
                <v:fill type="solid"/>
              </v:shape>
            </v:group>
            <v:group style="position:absolute;left:5197;top:5675;width:10;height:20" coordorigin="5197,5675" coordsize="10,20">
              <v:shape style="position:absolute;left:5197;top:5675;width:10;height:20" coordorigin="5197,5675" coordsize="10,20" path="m5197,5694l5207,5694,5207,5675,5197,5675,5197,5694xe" filled="true" fillcolor="#000000" stroked="false">
                <v:path arrowok="t"/>
                <v:fill type="solid"/>
              </v:shape>
            </v:group>
            <v:group style="position:absolute;left:5197;top:5694;width:10;height:20" coordorigin="5197,5694" coordsize="10,20">
              <v:shape style="position:absolute;left:5197;top:5694;width:10;height:20" coordorigin="5197,5694" coordsize="10,20" path="m5197,5713l5207,5713,5207,5694,5197,5694,5197,5713xe" filled="true" fillcolor="#000000" stroked="false">
                <v:path arrowok="t"/>
                <v:fill type="solid"/>
              </v:shape>
            </v:group>
            <v:group style="position:absolute;left:5197;top:5713;width:10;height:20" coordorigin="5197,5713" coordsize="10,20">
              <v:shape style="position:absolute;left:5197;top:5713;width:10;height:20" coordorigin="5197,5713" coordsize="10,20" path="m5197,5732l5207,5732,5207,5713,5197,5713,5197,5732xe" filled="true" fillcolor="#000000" stroked="false">
                <v:path arrowok="t"/>
                <v:fill type="solid"/>
              </v:shape>
            </v:group>
            <v:group style="position:absolute;left:5197;top:5732;width:10;height:20" coordorigin="5197,5732" coordsize="10,20">
              <v:shape style="position:absolute;left:5197;top:5732;width:10;height:20" coordorigin="5197,5732" coordsize="10,20" path="m5197,5751l5207,5751,5207,5732,5197,5732,5197,5751xe" filled="true" fillcolor="#000000" stroked="false">
                <v:path arrowok="t"/>
                <v:fill type="solid"/>
              </v:shape>
            </v:group>
            <v:group style="position:absolute;left:5197;top:5751;width:10;height:20" coordorigin="5197,5751" coordsize="10,20">
              <v:shape style="position:absolute;left:5197;top:5751;width:10;height:20" coordorigin="5197,5751" coordsize="10,20" path="m5197,5771l5207,5771,5207,5751,5197,5751,5197,5771xe" filled="true" fillcolor="#000000" stroked="false">
                <v:path arrowok="t"/>
                <v:fill type="solid"/>
              </v:shape>
            </v:group>
            <v:group style="position:absolute;left:5197;top:5771;width:10;height:20" coordorigin="5197,5771" coordsize="10,20">
              <v:shape style="position:absolute;left:5197;top:5771;width:10;height:20" coordorigin="5197,5771" coordsize="10,20" path="m5197,5790l5207,5790,5207,5771,5197,5771,5197,5790xe" filled="true" fillcolor="#000000" stroked="false">
                <v:path arrowok="t"/>
                <v:fill type="solid"/>
              </v:shape>
            </v:group>
            <v:group style="position:absolute;left:5197;top:5790;width:10;height:20" coordorigin="5197,5790" coordsize="10,20">
              <v:shape style="position:absolute;left:5197;top:5790;width:10;height:20" coordorigin="5197,5790" coordsize="10,20" path="m5197,5809l5207,5809,5207,5790,5197,5790,5197,5809xe" filled="true" fillcolor="#000000" stroked="false">
                <v:path arrowok="t"/>
                <v:fill type="solid"/>
              </v:shape>
            </v:group>
            <v:group style="position:absolute;left:5197;top:5809;width:10;height:20" coordorigin="5197,5809" coordsize="10,20">
              <v:shape style="position:absolute;left:5197;top:5809;width:10;height:20" coordorigin="5197,5809" coordsize="10,20" path="m5197,5828l5207,5828,5207,5809,5197,5809,5197,5828xe" filled="true" fillcolor="#000000" stroked="false">
                <v:path arrowok="t"/>
                <v:fill type="solid"/>
              </v:shape>
            </v:group>
            <v:group style="position:absolute;left:5197;top:5828;width:10;height:20" coordorigin="5197,5828" coordsize="10,20">
              <v:shape style="position:absolute;left:5197;top:5828;width:10;height:20" coordorigin="5197,5828" coordsize="10,20" path="m5197,5847l5207,5847,5207,5828,5197,5828,5197,5847xe" filled="true" fillcolor="#000000" stroked="false">
                <v:path arrowok="t"/>
                <v:fill type="solid"/>
              </v:shape>
            </v:group>
            <v:group style="position:absolute;left:5197;top:5847;width:10;height:20" coordorigin="5197,5847" coordsize="10,20">
              <v:shape style="position:absolute;left:5197;top:5847;width:10;height:20" coordorigin="5197,5847" coordsize="10,20" path="m5197,5867l5207,5867,5207,5847,5197,5847,5197,5867xe" filled="true" fillcolor="#000000" stroked="false">
                <v:path arrowok="t"/>
                <v:fill type="solid"/>
              </v:shape>
            </v:group>
            <v:group style="position:absolute;left:5197;top:5867;width:10;height:20" coordorigin="5197,5867" coordsize="10,20">
              <v:shape style="position:absolute;left:5197;top:5867;width:10;height:20" coordorigin="5197,5867" coordsize="10,20" path="m5197,5886l5207,5886,5207,5867,5197,5867,5197,5886xe" filled="true" fillcolor="#000000" stroked="false">
                <v:path arrowok="t"/>
                <v:fill type="solid"/>
              </v:shape>
            </v:group>
            <v:group style="position:absolute;left:5197;top:5886;width:10;height:20" coordorigin="5197,5886" coordsize="10,20">
              <v:shape style="position:absolute;left:5197;top:5886;width:10;height:20" coordorigin="5197,5886" coordsize="10,20" path="m5197,5905l5207,5905,5207,5886,5197,5886,5197,5905xe" filled="true" fillcolor="#000000" stroked="false">
                <v:path arrowok="t"/>
                <v:fill type="solid"/>
              </v:shape>
            </v:group>
            <v:group style="position:absolute;left:5197;top:5905;width:10;height:20" coordorigin="5197,5905" coordsize="10,20">
              <v:shape style="position:absolute;left:5197;top:5905;width:10;height:20" coordorigin="5197,5905" coordsize="10,20" path="m5197,5924l5207,5924,5207,5905,5197,5905,5197,5924xe" filled="true" fillcolor="#000000" stroked="false">
                <v:path arrowok="t"/>
                <v:fill type="solid"/>
              </v:shape>
            </v:group>
            <v:group style="position:absolute;left:5197;top:5924;width:10;height:20" coordorigin="5197,5924" coordsize="10,20">
              <v:shape style="position:absolute;left:5197;top:5924;width:10;height:20" coordorigin="5197,5924" coordsize="10,20" path="m5197,5943l5207,5943,5207,5924,5197,5924,5197,5943xe" filled="true" fillcolor="#000000" stroked="false">
                <v:path arrowok="t"/>
                <v:fill type="solid"/>
              </v:shape>
            </v:group>
            <v:group style="position:absolute;left:5197;top:5943;width:10;height:20" coordorigin="5197,5943" coordsize="10,20">
              <v:shape style="position:absolute;left:5197;top:5943;width:10;height:20" coordorigin="5197,5943" coordsize="10,20" path="m5197,5963l5207,5963,5207,5943,5197,5943,5197,5963xe" filled="true" fillcolor="#000000" stroked="false">
                <v:path arrowok="t"/>
                <v:fill type="solid"/>
              </v:shape>
            </v:group>
            <v:group style="position:absolute;left:5197;top:5963;width:10;height:20" coordorigin="5197,5963" coordsize="10,20">
              <v:shape style="position:absolute;left:5197;top:5963;width:10;height:20" coordorigin="5197,5963" coordsize="10,20" path="m5197,5982l5207,5982,5207,5963,5197,5963,5197,5982xe" filled="true" fillcolor="#000000" stroked="false">
                <v:path arrowok="t"/>
                <v:fill type="solid"/>
              </v:shape>
            </v:group>
            <v:group style="position:absolute;left:5197;top:5990;width:10;height:2" coordorigin="5197,5990" coordsize="10,2">
              <v:shape style="position:absolute;left:5197;top:5990;width:10;height:2" coordorigin="5197,5990" coordsize="10,0" path="m5197,5990l5207,5990e" filled="false" stroked="true" strokeweight=".84pt" strokecolor="#000000">
                <v:path arrowok="t"/>
              </v:shape>
            </v:group>
            <v:group style="position:absolute;left:5917;top:5598;width:10;height:20" coordorigin="5917,5598" coordsize="10,20">
              <v:shape style="position:absolute;left:5917;top:5598;width:10;height:20" coordorigin="5917,5598" coordsize="10,20" path="m5917,5617l5927,5617,5927,5598,5917,5598,5917,5617xe" filled="true" fillcolor="#000000" stroked="false">
                <v:path arrowok="t"/>
                <v:fill type="solid"/>
              </v:shape>
            </v:group>
            <v:group style="position:absolute;left:5917;top:5617;width:10;height:20" coordorigin="5917,5617" coordsize="10,20">
              <v:shape style="position:absolute;left:5917;top:5617;width:10;height:20" coordorigin="5917,5617" coordsize="10,20" path="m5917,5636l5927,5636,5927,5617,5917,5617,5917,5636xe" filled="true" fillcolor="#000000" stroked="false">
                <v:path arrowok="t"/>
                <v:fill type="solid"/>
              </v:shape>
            </v:group>
            <v:group style="position:absolute;left:5917;top:5636;width:10;height:20" coordorigin="5917,5636" coordsize="10,20">
              <v:shape style="position:absolute;left:5917;top:5636;width:10;height:20" coordorigin="5917,5636" coordsize="10,20" path="m5917,5655l5927,5655,5927,5636,5917,5636,5917,5655xe" filled="true" fillcolor="#000000" stroked="false">
                <v:path arrowok="t"/>
                <v:fill type="solid"/>
              </v:shape>
            </v:group>
            <v:group style="position:absolute;left:5917;top:5655;width:10;height:20" coordorigin="5917,5655" coordsize="10,20">
              <v:shape style="position:absolute;left:5917;top:5655;width:10;height:20" coordorigin="5917,5655" coordsize="10,20" path="m5917,5675l5927,5675,5927,5655,5917,5655,5917,5675xe" filled="true" fillcolor="#000000" stroked="false">
                <v:path arrowok="t"/>
                <v:fill type="solid"/>
              </v:shape>
            </v:group>
            <v:group style="position:absolute;left:5917;top:5675;width:10;height:20" coordorigin="5917,5675" coordsize="10,20">
              <v:shape style="position:absolute;left:5917;top:5675;width:10;height:20" coordorigin="5917,5675" coordsize="10,20" path="m5917,5694l5927,5694,5927,5675,5917,5675,5917,5694xe" filled="true" fillcolor="#000000" stroked="false">
                <v:path arrowok="t"/>
                <v:fill type="solid"/>
              </v:shape>
            </v:group>
            <v:group style="position:absolute;left:5917;top:5694;width:10;height:20" coordorigin="5917,5694" coordsize="10,20">
              <v:shape style="position:absolute;left:5917;top:5694;width:10;height:20" coordorigin="5917,5694" coordsize="10,20" path="m5917,5713l5927,5713,5927,5694,5917,5694,5917,5713xe" filled="true" fillcolor="#000000" stroked="false">
                <v:path arrowok="t"/>
                <v:fill type="solid"/>
              </v:shape>
            </v:group>
            <v:group style="position:absolute;left:5917;top:5713;width:10;height:20" coordorigin="5917,5713" coordsize="10,20">
              <v:shape style="position:absolute;left:5917;top:5713;width:10;height:20" coordorigin="5917,5713" coordsize="10,20" path="m5917,5732l5927,5732,5927,5713,5917,5713,5917,5732xe" filled="true" fillcolor="#000000" stroked="false">
                <v:path arrowok="t"/>
                <v:fill type="solid"/>
              </v:shape>
            </v:group>
            <v:group style="position:absolute;left:5917;top:5732;width:10;height:20" coordorigin="5917,5732" coordsize="10,20">
              <v:shape style="position:absolute;left:5917;top:5732;width:10;height:20" coordorigin="5917,5732" coordsize="10,20" path="m5917,5751l5927,5751,5927,5732,5917,5732,5917,5751xe" filled="true" fillcolor="#000000" stroked="false">
                <v:path arrowok="t"/>
                <v:fill type="solid"/>
              </v:shape>
            </v:group>
            <v:group style="position:absolute;left:5917;top:5751;width:10;height:20" coordorigin="5917,5751" coordsize="10,20">
              <v:shape style="position:absolute;left:5917;top:5751;width:10;height:20" coordorigin="5917,5751" coordsize="10,20" path="m5917,5771l5927,5771,5927,5751,5917,5751,5917,5771xe" filled="true" fillcolor="#000000" stroked="false">
                <v:path arrowok="t"/>
                <v:fill type="solid"/>
              </v:shape>
            </v:group>
            <v:group style="position:absolute;left:5917;top:5771;width:10;height:20" coordorigin="5917,5771" coordsize="10,20">
              <v:shape style="position:absolute;left:5917;top:5771;width:10;height:20" coordorigin="5917,5771" coordsize="10,20" path="m5917,5790l5927,5790,5927,5771,5917,5771,5917,5790xe" filled="true" fillcolor="#000000" stroked="false">
                <v:path arrowok="t"/>
                <v:fill type="solid"/>
              </v:shape>
            </v:group>
            <v:group style="position:absolute;left:5917;top:5790;width:10;height:20" coordorigin="5917,5790" coordsize="10,20">
              <v:shape style="position:absolute;left:5917;top:5790;width:10;height:20" coordorigin="5917,5790" coordsize="10,20" path="m5917,5809l5927,5809,5927,5790,5917,5790,5917,5809xe" filled="true" fillcolor="#000000" stroked="false">
                <v:path arrowok="t"/>
                <v:fill type="solid"/>
              </v:shape>
            </v:group>
            <v:group style="position:absolute;left:5917;top:5809;width:10;height:20" coordorigin="5917,5809" coordsize="10,20">
              <v:shape style="position:absolute;left:5917;top:5809;width:10;height:20" coordorigin="5917,5809" coordsize="10,20" path="m5917,5828l5927,5828,5927,5809,5917,5809,5917,5828xe" filled="true" fillcolor="#000000" stroked="false">
                <v:path arrowok="t"/>
                <v:fill type="solid"/>
              </v:shape>
            </v:group>
            <v:group style="position:absolute;left:5917;top:5828;width:10;height:20" coordorigin="5917,5828" coordsize="10,20">
              <v:shape style="position:absolute;left:5917;top:5828;width:10;height:20" coordorigin="5917,5828" coordsize="10,20" path="m5917,5847l5927,5847,5927,5828,5917,5828,5917,5847xe" filled="true" fillcolor="#000000" stroked="false">
                <v:path arrowok="t"/>
                <v:fill type="solid"/>
              </v:shape>
            </v:group>
            <v:group style="position:absolute;left:5917;top:5847;width:10;height:20" coordorigin="5917,5847" coordsize="10,20">
              <v:shape style="position:absolute;left:5917;top:5847;width:10;height:20" coordorigin="5917,5847" coordsize="10,20" path="m5917,5867l5927,5867,5927,5847,5917,5847,5917,5867xe" filled="true" fillcolor="#000000" stroked="false">
                <v:path arrowok="t"/>
                <v:fill type="solid"/>
              </v:shape>
            </v:group>
            <v:group style="position:absolute;left:5917;top:5867;width:10;height:20" coordorigin="5917,5867" coordsize="10,20">
              <v:shape style="position:absolute;left:5917;top:5867;width:10;height:20" coordorigin="5917,5867" coordsize="10,20" path="m5917,5886l5927,5886,5927,5867,5917,5867,5917,5886xe" filled="true" fillcolor="#000000" stroked="false">
                <v:path arrowok="t"/>
                <v:fill type="solid"/>
              </v:shape>
            </v:group>
            <v:group style="position:absolute;left:5917;top:5886;width:10;height:20" coordorigin="5917,5886" coordsize="10,20">
              <v:shape style="position:absolute;left:5917;top:5886;width:10;height:20" coordorigin="5917,5886" coordsize="10,20" path="m5917,5905l5927,5905,5927,5886,5917,5886,5917,5905xe" filled="true" fillcolor="#000000" stroked="false">
                <v:path arrowok="t"/>
                <v:fill type="solid"/>
              </v:shape>
            </v:group>
            <v:group style="position:absolute;left:5917;top:5905;width:10;height:20" coordorigin="5917,5905" coordsize="10,20">
              <v:shape style="position:absolute;left:5917;top:5905;width:10;height:20" coordorigin="5917,5905" coordsize="10,20" path="m5917,5924l5927,5924,5927,5905,5917,5905,5917,5924xe" filled="true" fillcolor="#000000" stroked="false">
                <v:path arrowok="t"/>
                <v:fill type="solid"/>
              </v:shape>
            </v:group>
            <v:group style="position:absolute;left:5917;top:5924;width:10;height:20" coordorigin="5917,5924" coordsize="10,20">
              <v:shape style="position:absolute;left:5917;top:5924;width:10;height:20" coordorigin="5917,5924" coordsize="10,20" path="m5917,5943l5927,5943,5927,5924,5917,5924,5917,5943xe" filled="true" fillcolor="#000000" stroked="false">
                <v:path arrowok="t"/>
                <v:fill type="solid"/>
              </v:shape>
            </v:group>
            <v:group style="position:absolute;left:5917;top:5943;width:10;height:20" coordorigin="5917,5943" coordsize="10,20">
              <v:shape style="position:absolute;left:5917;top:5943;width:10;height:20" coordorigin="5917,5943" coordsize="10,20" path="m5917,5963l5927,5963,5927,5943,5917,5943,5917,5963xe" filled="true" fillcolor="#000000" stroked="false">
                <v:path arrowok="t"/>
                <v:fill type="solid"/>
              </v:shape>
            </v:group>
            <v:group style="position:absolute;left:5917;top:5963;width:10;height:20" coordorigin="5917,5963" coordsize="10,20">
              <v:shape style="position:absolute;left:5917;top:5963;width:10;height:20" coordorigin="5917,5963" coordsize="10,20" path="m5917,5982l5927,5982,5927,5963,5917,5963,5917,5982xe" filled="true" fillcolor="#000000" stroked="false">
                <v:path arrowok="t"/>
                <v:fill type="solid"/>
              </v:shape>
            </v:group>
            <v:group style="position:absolute;left:5917;top:5990;width:10;height:2" coordorigin="5917,5990" coordsize="10,2">
              <v:shape style="position:absolute;left:5917;top:5990;width:10;height:2" coordorigin="5917,5990" coordsize="10,0" path="m5917,5990l5927,5990e" filled="false" stroked="true" strokeweight=".84pt" strokecolor="#000000">
                <v:path arrowok="t"/>
              </v:shape>
            </v:group>
            <v:group style="position:absolute;left:7038;top:5598;width:10;height:20" coordorigin="7038,5598" coordsize="10,20">
              <v:shape style="position:absolute;left:7038;top:5598;width:10;height:20" coordorigin="7038,5598" coordsize="10,20" path="m7038,5617l7048,5617,7048,5598,7038,5598,7038,5617xe" filled="true" fillcolor="#000000" stroked="false">
                <v:path arrowok="t"/>
                <v:fill type="solid"/>
              </v:shape>
            </v:group>
            <v:group style="position:absolute;left:7038;top:5617;width:10;height:20" coordorigin="7038,5617" coordsize="10,20">
              <v:shape style="position:absolute;left:7038;top:5617;width:10;height:20" coordorigin="7038,5617" coordsize="10,20" path="m7038,5636l7048,5636,7048,5617,7038,5617,7038,5636xe" filled="true" fillcolor="#000000" stroked="false">
                <v:path arrowok="t"/>
                <v:fill type="solid"/>
              </v:shape>
            </v:group>
            <v:group style="position:absolute;left:7038;top:5636;width:10;height:20" coordorigin="7038,5636" coordsize="10,20">
              <v:shape style="position:absolute;left:7038;top:5636;width:10;height:20" coordorigin="7038,5636" coordsize="10,20" path="m7038,5655l7048,5655,7048,5636,7038,5636,7038,5655xe" filled="true" fillcolor="#000000" stroked="false">
                <v:path arrowok="t"/>
                <v:fill type="solid"/>
              </v:shape>
            </v:group>
            <v:group style="position:absolute;left:7038;top:5655;width:10;height:20" coordorigin="7038,5655" coordsize="10,20">
              <v:shape style="position:absolute;left:7038;top:5655;width:10;height:20" coordorigin="7038,5655" coordsize="10,20" path="m7038,5675l7048,5675,7048,5655,7038,5655,7038,5675xe" filled="true" fillcolor="#000000" stroked="false">
                <v:path arrowok="t"/>
                <v:fill type="solid"/>
              </v:shape>
            </v:group>
            <v:group style="position:absolute;left:7038;top:5675;width:10;height:20" coordorigin="7038,5675" coordsize="10,20">
              <v:shape style="position:absolute;left:7038;top:5675;width:10;height:20" coordorigin="7038,5675" coordsize="10,20" path="m7038,5694l7048,5694,7048,5675,7038,5675,7038,5694xe" filled="true" fillcolor="#000000" stroked="false">
                <v:path arrowok="t"/>
                <v:fill type="solid"/>
              </v:shape>
            </v:group>
            <v:group style="position:absolute;left:7038;top:5694;width:10;height:20" coordorigin="7038,5694" coordsize="10,20">
              <v:shape style="position:absolute;left:7038;top:5694;width:10;height:20" coordorigin="7038,5694" coordsize="10,20" path="m7038,5713l7048,5713,7048,5694,7038,5694,7038,5713xe" filled="true" fillcolor="#000000" stroked="false">
                <v:path arrowok="t"/>
                <v:fill type="solid"/>
              </v:shape>
            </v:group>
            <v:group style="position:absolute;left:7038;top:5713;width:10;height:20" coordorigin="7038,5713" coordsize="10,20">
              <v:shape style="position:absolute;left:7038;top:5713;width:10;height:20" coordorigin="7038,5713" coordsize="10,20" path="m7038,5732l7048,5732,7048,5713,7038,5713,7038,5732xe" filled="true" fillcolor="#000000" stroked="false">
                <v:path arrowok="t"/>
                <v:fill type="solid"/>
              </v:shape>
            </v:group>
            <v:group style="position:absolute;left:7038;top:5732;width:10;height:20" coordorigin="7038,5732" coordsize="10,20">
              <v:shape style="position:absolute;left:7038;top:5732;width:10;height:20" coordorigin="7038,5732" coordsize="10,20" path="m7038,5751l7048,5751,7048,5732,7038,5732,7038,5751xe" filled="true" fillcolor="#000000" stroked="false">
                <v:path arrowok="t"/>
                <v:fill type="solid"/>
              </v:shape>
            </v:group>
            <v:group style="position:absolute;left:7038;top:5751;width:10;height:20" coordorigin="7038,5751" coordsize="10,20">
              <v:shape style="position:absolute;left:7038;top:5751;width:10;height:20" coordorigin="7038,5751" coordsize="10,20" path="m7038,5771l7048,5771,7048,5751,7038,5751,7038,5771xe" filled="true" fillcolor="#000000" stroked="false">
                <v:path arrowok="t"/>
                <v:fill type="solid"/>
              </v:shape>
            </v:group>
            <v:group style="position:absolute;left:7038;top:5771;width:10;height:20" coordorigin="7038,5771" coordsize="10,20">
              <v:shape style="position:absolute;left:7038;top:5771;width:10;height:20" coordorigin="7038,5771" coordsize="10,20" path="m7038,5790l7048,5790,7048,5771,7038,5771,7038,5790xe" filled="true" fillcolor="#000000" stroked="false">
                <v:path arrowok="t"/>
                <v:fill type="solid"/>
              </v:shape>
            </v:group>
            <v:group style="position:absolute;left:7038;top:5790;width:10;height:20" coordorigin="7038,5790" coordsize="10,20">
              <v:shape style="position:absolute;left:7038;top:5790;width:10;height:20" coordorigin="7038,5790" coordsize="10,20" path="m7038,5809l7048,5809,7048,5790,7038,5790,7038,5809xe" filled="true" fillcolor="#000000" stroked="false">
                <v:path arrowok="t"/>
                <v:fill type="solid"/>
              </v:shape>
            </v:group>
            <v:group style="position:absolute;left:7038;top:5809;width:10;height:20" coordorigin="7038,5809" coordsize="10,20">
              <v:shape style="position:absolute;left:7038;top:5809;width:10;height:20" coordorigin="7038,5809" coordsize="10,20" path="m7038,5828l7048,5828,7048,5809,7038,5809,7038,5828xe" filled="true" fillcolor="#000000" stroked="false">
                <v:path arrowok="t"/>
                <v:fill type="solid"/>
              </v:shape>
            </v:group>
            <v:group style="position:absolute;left:7038;top:5828;width:10;height:20" coordorigin="7038,5828" coordsize="10,20">
              <v:shape style="position:absolute;left:7038;top:5828;width:10;height:20" coordorigin="7038,5828" coordsize="10,20" path="m7038,5847l7048,5847,7048,5828,7038,5828,7038,5847xe" filled="true" fillcolor="#000000" stroked="false">
                <v:path arrowok="t"/>
                <v:fill type="solid"/>
              </v:shape>
            </v:group>
            <v:group style="position:absolute;left:7038;top:5847;width:10;height:20" coordorigin="7038,5847" coordsize="10,20">
              <v:shape style="position:absolute;left:7038;top:5847;width:10;height:20" coordorigin="7038,5847" coordsize="10,20" path="m7038,5867l7048,5867,7048,5847,7038,5847,7038,5867xe" filled="true" fillcolor="#000000" stroked="false">
                <v:path arrowok="t"/>
                <v:fill type="solid"/>
              </v:shape>
            </v:group>
            <v:group style="position:absolute;left:7038;top:5867;width:10;height:20" coordorigin="7038,5867" coordsize="10,20">
              <v:shape style="position:absolute;left:7038;top:5867;width:10;height:20" coordorigin="7038,5867" coordsize="10,20" path="m7038,5886l7048,5886,7048,5867,7038,5867,7038,5886xe" filled="true" fillcolor="#000000" stroked="false">
                <v:path arrowok="t"/>
                <v:fill type="solid"/>
              </v:shape>
            </v:group>
            <v:group style="position:absolute;left:7038;top:5886;width:10;height:20" coordorigin="7038,5886" coordsize="10,20">
              <v:shape style="position:absolute;left:7038;top:5886;width:10;height:20" coordorigin="7038,5886" coordsize="10,20" path="m7038,5905l7048,5905,7048,5886,7038,5886,7038,5905xe" filled="true" fillcolor="#000000" stroked="false">
                <v:path arrowok="t"/>
                <v:fill type="solid"/>
              </v:shape>
            </v:group>
            <v:group style="position:absolute;left:7038;top:5905;width:10;height:20" coordorigin="7038,5905" coordsize="10,20">
              <v:shape style="position:absolute;left:7038;top:5905;width:10;height:20" coordorigin="7038,5905" coordsize="10,20" path="m7038,5924l7048,5924,7048,5905,7038,5905,7038,5924xe" filled="true" fillcolor="#000000" stroked="false">
                <v:path arrowok="t"/>
                <v:fill type="solid"/>
              </v:shape>
            </v:group>
            <v:group style="position:absolute;left:7038;top:5924;width:10;height:20" coordorigin="7038,5924" coordsize="10,20">
              <v:shape style="position:absolute;left:7038;top:5924;width:10;height:20" coordorigin="7038,5924" coordsize="10,20" path="m7038,5943l7048,5943,7048,5924,7038,5924,7038,5943xe" filled="true" fillcolor="#000000" stroked="false">
                <v:path arrowok="t"/>
                <v:fill type="solid"/>
              </v:shape>
            </v:group>
            <v:group style="position:absolute;left:7038;top:5943;width:10;height:20" coordorigin="7038,5943" coordsize="10,20">
              <v:shape style="position:absolute;left:7038;top:5943;width:10;height:20" coordorigin="7038,5943" coordsize="10,20" path="m7038,5963l7048,5963,7048,5943,7038,5943,7038,5963xe" filled="true" fillcolor="#000000" stroked="false">
                <v:path arrowok="t"/>
                <v:fill type="solid"/>
              </v:shape>
            </v:group>
            <v:group style="position:absolute;left:7038;top:5963;width:10;height:20" coordorigin="7038,5963" coordsize="10,20">
              <v:shape style="position:absolute;left:7038;top:5963;width:10;height:20" coordorigin="7038,5963" coordsize="10,20" path="m7038,5982l7048,5982,7048,5963,7038,5963,7038,5982xe" filled="true" fillcolor="#000000" stroked="false">
                <v:path arrowok="t"/>
                <v:fill type="solid"/>
              </v:shape>
            </v:group>
            <v:group style="position:absolute;left:7038;top:5990;width:10;height:2" coordorigin="7038,5990" coordsize="10,2">
              <v:shape style="position:absolute;left:7038;top:5990;width:10;height:2" coordorigin="7038,5990" coordsize="10,0" path="m7038,5990l7048,5990e" filled="false" stroked="true" strokeweight=".84pt" strokecolor="#000000">
                <v:path arrowok="t"/>
              </v:shape>
            </v:group>
            <v:group style="position:absolute;left:7758;top:5598;width:10;height:20" coordorigin="7758,5598" coordsize="10,20">
              <v:shape style="position:absolute;left:7758;top:5598;width:10;height:20" coordorigin="7758,5598" coordsize="10,20" path="m7758,5617l7768,5617,7768,5598,7758,5598,7758,5617xe" filled="true" fillcolor="#000000" stroked="false">
                <v:path arrowok="t"/>
                <v:fill type="solid"/>
              </v:shape>
            </v:group>
            <v:group style="position:absolute;left:7758;top:5617;width:10;height:20" coordorigin="7758,5617" coordsize="10,20">
              <v:shape style="position:absolute;left:7758;top:5617;width:10;height:20" coordorigin="7758,5617" coordsize="10,20" path="m7758,5636l7768,5636,7768,5617,7758,5617,7758,5636xe" filled="true" fillcolor="#000000" stroked="false">
                <v:path arrowok="t"/>
                <v:fill type="solid"/>
              </v:shape>
            </v:group>
            <v:group style="position:absolute;left:7758;top:5636;width:10;height:20" coordorigin="7758,5636" coordsize="10,20">
              <v:shape style="position:absolute;left:7758;top:5636;width:10;height:20" coordorigin="7758,5636" coordsize="10,20" path="m7758,5655l7768,5655,7768,5636,7758,5636,7758,5655xe" filled="true" fillcolor="#000000" stroked="false">
                <v:path arrowok="t"/>
                <v:fill type="solid"/>
              </v:shape>
            </v:group>
            <v:group style="position:absolute;left:7758;top:5655;width:10;height:20" coordorigin="7758,5655" coordsize="10,20">
              <v:shape style="position:absolute;left:7758;top:5655;width:10;height:20" coordorigin="7758,5655" coordsize="10,20" path="m7758,5675l7768,5675,7768,5655,7758,5655,7758,5675xe" filled="true" fillcolor="#000000" stroked="false">
                <v:path arrowok="t"/>
                <v:fill type="solid"/>
              </v:shape>
            </v:group>
            <v:group style="position:absolute;left:7758;top:5675;width:10;height:20" coordorigin="7758,5675" coordsize="10,20">
              <v:shape style="position:absolute;left:7758;top:5675;width:10;height:20" coordorigin="7758,5675" coordsize="10,20" path="m7758,5694l7768,5694,7768,5675,7758,5675,7758,5694xe" filled="true" fillcolor="#000000" stroked="false">
                <v:path arrowok="t"/>
                <v:fill type="solid"/>
              </v:shape>
            </v:group>
            <v:group style="position:absolute;left:7758;top:5694;width:10;height:20" coordorigin="7758,5694" coordsize="10,20">
              <v:shape style="position:absolute;left:7758;top:5694;width:10;height:20" coordorigin="7758,5694" coordsize="10,20" path="m7758,5713l7768,5713,7768,5694,7758,5694,7758,5713xe" filled="true" fillcolor="#000000" stroked="false">
                <v:path arrowok="t"/>
                <v:fill type="solid"/>
              </v:shape>
            </v:group>
            <v:group style="position:absolute;left:7758;top:5713;width:10;height:20" coordorigin="7758,5713" coordsize="10,20">
              <v:shape style="position:absolute;left:7758;top:5713;width:10;height:20" coordorigin="7758,5713" coordsize="10,20" path="m7758,5732l7768,5732,7768,5713,7758,5713,7758,5732xe" filled="true" fillcolor="#000000" stroked="false">
                <v:path arrowok="t"/>
                <v:fill type="solid"/>
              </v:shape>
            </v:group>
            <v:group style="position:absolute;left:7758;top:5732;width:10;height:20" coordorigin="7758,5732" coordsize="10,20">
              <v:shape style="position:absolute;left:7758;top:5732;width:10;height:20" coordorigin="7758,5732" coordsize="10,20" path="m7758,5751l7768,5751,7768,5732,7758,5732,7758,5751xe" filled="true" fillcolor="#000000" stroked="false">
                <v:path arrowok="t"/>
                <v:fill type="solid"/>
              </v:shape>
            </v:group>
            <v:group style="position:absolute;left:7758;top:5751;width:10;height:20" coordorigin="7758,5751" coordsize="10,20">
              <v:shape style="position:absolute;left:7758;top:5751;width:10;height:20" coordorigin="7758,5751" coordsize="10,20" path="m7758,5771l7768,5771,7768,5751,7758,5751,7758,5771xe" filled="true" fillcolor="#000000" stroked="false">
                <v:path arrowok="t"/>
                <v:fill type="solid"/>
              </v:shape>
            </v:group>
            <v:group style="position:absolute;left:7758;top:5771;width:10;height:20" coordorigin="7758,5771" coordsize="10,20">
              <v:shape style="position:absolute;left:7758;top:5771;width:10;height:20" coordorigin="7758,5771" coordsize="10,20" path="m7758,5790l7768,5790,7768,5771,7758,5771,7758,5790xe" filled="true" fillcolor="#000000" stroked="false">
                <v:path arrowok="t"/>
                <v:fill type="solid"/>
              </v:shape>
            </v:group>
            <v:group style="position:absolute;left:7758;top:5790;width:10;height:20" coordorigin="7758,5790" coordsize="10,20">
              <v:shape style="position:absolute;left:7758;top:5790;width:10;height:20" coordorigin="7758,5790" coordsize="10,20" path="m7758,5809l7768,5809,7768,5790,7758,5790,7758,5809xe" filled="true" fillcolor="#000000" stroked="false">
                <v:path arrowok="t"/>
                <v:fill type="solid"/>
              </v:shape>
            </v:group>
            <v:group style="position:absolute;left:7758;top:5809;width:10;height:20" coordorigin="7758,5809" coordsize="10,20">
              <v:shape style="position:absolute;left:7758;top:5809;width:10;height:20" coordorigin="7758,5809" coordsize="10,20" path="m7758,5828l7768,5828,7768,5809,7758,5809,7758,5828xe" filled="true" fillcolor="#000000" stroked="false">
                <v:path arrowok="t"/>
                <v:fill type="solid"/>
              </v:shape>
            </v:group>
            <v:group style="position:absolute;left:7758;top:5828;width:10;height:20" coordorigin="7758,5828" coordsize="10,20">
              <v:shape style="position:absolute;left:7758;top:5828;width:10;height:20" coordorigin="7758,5828" coordsize="10,20" path="m7758,5847l7768,5847,7768,5828,7758,5828,7758,5847xe" filled="true" fillcolor="#000000" stroked="false">
                <v:path arrowok="t"/>
                <v:fill type="solid"/>
              </v:shape>
            </v:group>
            <v:group style="position:absolute;left:7758;top:5847;width:10;height:20" coordorigin="7758,5847" coordsize="10,20">
              <v:shape style="position:absolute;left:7758;top:5847;width:10;height:20" coordorigin="7758,5847" coordsize="10,20" path="m7758,5867l7768,5867,7768,5847,7758,5847,7758,5867xe" filled="true" fillcolor="#000000" stroked="false">
                <v:path arrowok="t"/>
                <v:fill type="solid"/>
              </v:shape>
            </v:group>
            <v:group style="position:absolute;left:7758;top:5867;width:10;height:20" coordorigin="7758,5867" coordsize="10,20">
              <v:shape style="position:absolute;left:7758;top:5867;width:10;height:20" coordorigin="7758,5867" coordsize="10,20" path="m7758,5886l7768,5886,7768,5867,7758,5867,7758,5886xe" filled="true" fillcolor="#000000" stroked="false">
                <v:path arrowok="t"/>
                <v:fill type="solid"/>
              </v:shape>
            </v:group>
            <v:group style="position:absolute;left:7758;top:5886;width:10;height:20" coordorigin="7758,5886" coordsize="10,20">
              <v:shape style="position:absolute;left:7758;top:5886;width:10;height:20" coordorigin="7758,5886" coordsize="10,20" path="m7758,5905l7768,5905,7768,5886,7758,5886,7758,5905xe" filled="true" fillcolor="#000000" stroked="false">
                <v:path arrowok="t"/>
                <v:fill type="solid"/>
              </v:shape>
            </v:group>
            <v:group style="position:absolute;left:7758;top:5905;width:10;height:20" coordorigin="7758,5905" coordsize="10,20">
              <v:shape style="position:absolute;left:7758;top:5905;width:10;height:20" coordorigin="7758,5905" coordsize="10,20" path="m7758,5924l7768,5924,7768,5905,7758,5905,7758,5924xe" filled="true" fillcolor="#000000" stroked="false">
                <v:path arrowok="t"/>
                <v:fill type="solid"/>
              </v:shape>
            </v:group>
            <v:group style="position:absolute;left:7758;top:5924;width:10;height:20" coordorigin="7758,5924" coordsize="10,20">
              <v:shape style="position:absolute;left:7758;top:5924;width:10;height:20" coordorigin="7758,5924" coordsize="10,20" path="m7758,5943l7768,5943,7768,5924,7758,5924,7758,5943xe" filled="true" fillcolor="#000000" stroked="false">
                <v:path arrowok="t"/>
                <v:fill type="solid"/>
              </v:shape>
            </v:group>
            <v:group style="position:absolute;left:7758;top:5943;width:10;height:20" coordorigin="7758,5943" coordsize="10,20">
              <v:shape style="position:absolute;left:7758;top:5943;width:10;height:20" coordorigin="7758,5943" coordsize="10,20" path="m7758,5963l7768,5963,7768,5943,7758,5943,7758,5963xe" filled="true" fillcolor="#000000" stroked="false">
                <v:path arrowok="t"/>
                <v:fill type="solid"/>
              </v:shape>
            </v:group>
            <v:group style="position:absolute;left:7758;top:5963;width:10;height:20" coordorigin="7758,5963" coordsize="10,20">
              <v:shape style="position:absolute;left:7758;top:5963;width:10;height:20" coordorigin="7758,5963" coordsize="10,20" path="m7758,5982l7768,5982,7768,5963,7758,5963,7758,5982xe" filled="true" fillcolor="#000000" stroked="false">
                <v:path arrowok="t"/>
                <v:fill type="solid"/>
              </v:shape>
            </v:group>
            <v:group style="position:absolute;left:7758;top:5990;width:10;height:2" coordorigin="7758,5990" coordsize="10,2">
              <v:shape style="position:absolute;left:7758;top:5990;width:10;height:2" coordorigin="7758,5990" coordsize="10,0" path="m7758,5990l7768,5990e" filled="false" stroked="true" strokeweight=".84pt" strokecolor="#000000">
                <v:path arrowok="t"/>
              </v:shape>
            </v:group>
            <v:group style="position:absolute;left:8882;top:5598;width:10;height:20" coordorigin="8882,5598" coordsize="10,20">
              <v:shape style="position:absolute;left:8882;top:5598;width:10;height:20" coordorigin="8882,5598" coordsize="10,20" path="m8882,5617l8892,5617,8892,5598,8882,5598,8882,5617xe" filled="true" fillcolor="#000000" stroked="false">
                <v:path arrowok="t"/>
                <v:fill type="solid"/>
              </v:shape>
            </v:group>
            <v:group style="position:absolute;left:8882;top:5617;width:10;height:20" coordorigin="8882,5617" coordsize="10,20">
              <v:shape style="position:absolute;left:8882;top:5617;width:10;height:20" coordorigin="8882,5617" coordsize="10,20" path="m8882,5636l8892,5636,8892,5617,8882,5617,8882,5636xe" filled="true" fillcolor="#000000" stroked="false">
                <v:path arrowok="t"/>
                <v:fill type="solid"/>
              </v:shape>
            </v:group>
            <v:group style="position:absolute;left:8882;top:5636;width:10;height:20" coordorigin="8882,5636" coordsize="10,20">
              <v:shape style="position:absolute;left:8882;top:5636;width:10;height:20" coordorigin="8882,5636" coordsize="10,20" path="m8882,5655l8892,5655,8892,5636,8882,5636,8882,5655xe" filled="true" fillcolor="#000000" stroked="false">
                <v:path arrowok="t"/>
                <v:fill type="solid"/>
              </v:shape>
            </v:group>
            <v:group style="position:absolute;left:8882;top:5655;width:10;height:20" coordorigin="8882,5655" coordsize="10,20">
              <v:shape style="position:absolute;left:8882;top:5655;width:10;height:20" coordorigin="8882,5655" coordsize="10,20" path="m8882,5675l8892,5675,8892,5655,8882,5655,8882,5675xe" filled="true" fillcolor="#000000" stroked="false">
                <v:path arrowok="t"/>
                <v:fill type="solid"/>
              </v:shape>
            </v:group>
            <v:group style="position:absolute;left:8882;top:5675;width:10;height:20" coordorigin="8882,5675" coordsize="10,20">
              <v:shape style="position:absolute;left:8882;top:5675;width:10;height:20" coordorigin="8882,5675" coordsize="10,20" path="m8882,5694l8892,5694,8892,5675,8882,5675,8882,5694xe" filled="true" fillcolor="#000000" stroked="false">
                <v:path arrowok="t"/>
                <v:fill type="solid"/>
              </v:shape>
            </v:group>
            <v:group style="position:absolute;left:8882;top:5694;width:10;height:20" coordorigin="8882,5694" coordsize="10,20">
              <v:shape style="position:absolute;left:8882;top:5694;width:10;height:20" coordorigin="8882,5694" coordsize="10,20" path="m8882,5713l8892,5713,8892,5694,8882,5694,8882,5713xe" filled="true" fillcolor="#000000" stroked="false">
                <v:path arrowok="t"/>
                <v:fill type="solid"/>
              </v:shape>
            </v:group>
            <v:group style="position:absolute;left:8882;top:5713;width:10;height:20" coordorigin="8882,5713" coordsize="10,20">
              <v:shape style="position:absolute;left:8882;top:5713;width:10;height:20" coordorigin="8882,5713" coordsize="10,20" path="m8882,5732l8892,5732,8892,5713,8882,5713,8882,5732xe" filled="true" fillcolor="#000000" stroked="false">
                <v:path arrowok="t"/>
                <v:fill type="solid"/>
              </v:shape>
            </v:group>
            <v:group style="position:absolute;left:8882;top:5732;width:10;height:20" coordorigin="8882,5732" coordsize="10,20">
              <v:shape style="position:absolute;left:8882;top:5732;width:10;height:20" coordorigin="8882,5732" coordsize="10,20" path="m8882,5751l8892,5751,8892,5732,8882,5732,8882,5751xe" filled="true" fillcolor="#000000" stroked="false">
                <v:path arrowok="t"/>
                <v:fill type="solid"/>
              </v:shape>
            </v:group>
            <v:group style="position:absolute;left:8882;top:5751;width:10;height:20" coordorigin="8882,5751" coordsize="10,20">
              <v:shape style="position:absolute;left:8882;top:5751;width:10;height:20" coordorigin="8882,5751" coordsize="10,20" path="m8882,5771l8892,5771,8892,5751,8882,5751,8882,5771xe" filled="true" fillcolor="#000000" stroked="false">
                <v:path arrowok="t"/>
                <v:fill type="solid"/>
              </v:shape>
            </v:group>
            <v:group style="position:absolute;left:8882;top:5771;width:10;height:20" coordorigin="8882,5771" coordsize="10,20">
              <v:shape style="position:absolute;left:8882;top:5771;width:10;height:20" coordorigin="8882,5771" coordsize="10,20" path="m8882,5790l8892,5790,8892,5771,8882,5771,8882,5790xe" filled="true" fillcolor="#000000" stroked="false">
                <v:path arrowok="t"/>
                <v:fill type="solid"/>
              </v:shape>
            </v:group>
            <v:group style="position:absolute;left:8882;top:5790;width:10;height:20" coordorigin="8882,5790" coordsize="10,20">
              <v:shape style="position:absolute;left:8882;top:5790;width:10;height:20" coordorigin="8882,5790" coordsize="10,20" path="m8882,5809l8892,5809,8892,5790,8882,5790,8882,5809xe" filled="true" fillcolor="#000000" stroked="false">
                <v:path arrowok="t"/>
                <v:fill type="solid"/>
              </v:shape>
            </v:group>
            <v:group style="position:absolute;left:8882;top:5809;width:10;height:20" coordorigin="8882,5809" coordsize="10,20">
              <v:shape style="position:absolute;left:8882;top:5809;width:10;height:20" coordorigin="8882,5809" coordsize="10,20" path="m8882,5828l8892,5828,8892,5809,8882,5809,8882,5828xe" filled="true" fillcolor="#000000" stroked="false">
                <v:path arrowok="t"/>
                <v:fill type="solid"/>
              </v:shape>
            </v:group>
            <v:group style="position:absolute;left:8882;top:5828;width:10;height:20" coordorigin="8882,5828" coordsize="10,20">
              <v:shape style="position:absolute;left:8882;top:5828;width:10;height:20" coordorigin="8882,5828" coordsize="10,20" path="m8882,5847l8892,5847,8892,5828,8882,5828,8882,5847xe" filled="true" fillcolor="#000000" stroked="false">
                <v:path arrowok="t"/>
                <v:fill type="solid"/>
              </v:shape>
            </v:group>
            <v:group style="position:absolute;left:8882;top:5847;width:10;height:20" coordorigin="8882,5847" coordsize="10,20">
              <v:shape style="position:absolute;left:8882;top:5847;width:10;height:20" coordorigin="8882,5847" coordsize="10,20" path="m8882,5867l8892,5867,8892,5847,8882,5847,8882,5867xe" filled="true" fillcolor="#000000" stroked="false">
                <v:path arrowok="t"/>
                <v:fill type="solid"/>
              </v:shape>
            </v:group>
            <v:group style="position:absolute;left:8882;top:5867;width:10;height:20" coordorigin="8882,5867" coordsize="10,20">
              <v:shape style="position:absolute;left:8882;top:5867;width:10;height:20" coordorigin="8882,5867" coordsize="10,20" path="m8882,5886l8892,5886,8892,5867,8882,5867,8882,5886xe" filled="true" fillcolor="#000000" stroked="false">
                <v:path arrowok="t"/>
                <v:fill type="solid"/>
              </v:shape>
            </v:group>
            <v:group style="position:absolute;left:8882;top:5886;width:10;height:20" coordorigin="8882,5886" coordsize="10,20">
              <v:shape style="position:absolute;left:8882;top:5886;width:10;height:20" coordorigin="8882,5886" coordsize="10,20" path="m8882,5905l8892,5905,8892,5886,8882,5886,8882,5905xe" filled="true" fillcolor="#000000" stroked="false">
                <v:path arrowok="t"/>
                <v:fill type="solid"/>
              </v:shape>
            </v:group>
            <v:group style="position:absolute;left:8882;top:5905;width:10;height:20" coordorigin="8882,5905" coordsize="10,20">
              <v:shape style="position:absolute;left:8882;top:5905;width:10;height:20" coordorigin="8882,5905" coordsize="10,20" path="m8882,5924l8892,5924,8892,5905,8882,5905,8882,5924xe" filled="true" fillcolor="#000000" stroked="false">
                <v:path arrowok="t"/>
                <v:fill type="solid"/>
              </v:shape>
            </v:group>
            <v:group style="position:absolute;left:8882;top:5924;width:10;height:20" coordorigin="8882,5924" coordsize="10,20">
              <v:shape style="position:absolute;left:8882;top:5924;width:10;height:20" coordorigin="8882,5924" coordsize="10,20" path="m8882,5943l8892,5943,8892,5924,8882,5924,8882,5943xe" filled="true" fillcolor="#000000" stroked="false">
                <v:path arrowok="t"/>
                <v:fill type="solid"/>
              </v:shape>
            </v:group>
            <v:group style="position:absolute;left:8882;top:5943;width:10;height:20" coordorigin="8882,5943" coordsize="10,20">
              <v:shape style="position:absolute;left:8882;top:5943;width:10;height:20" coordorigin="8882,5943" coordsize="10,20" path="m8882,5963l8892,5963,8892,5943,8882,5943,8882,5963xe" filled="true" fillcolor="#000000" stroked="false">
                <v:path arrowok="t"/>
                <v:fill type="solid"/>
              </v:shape>
            </v:group>
            <v:group style="position:absolute;left:8882;top:5963;width:10;height:20" coordorigin="8882,5963" coordsize="10,20">
              <v:shape style="position:absolute;left:8882;top:5963;width:10;height:20" coordorigin="8882,5963" coordsize="10,20" path="m8882,5982l8892,5982,8892,5963,8882,5963,8882,5982xe" filled="true" fillcolor="#000000" stroked="false">
                <v:path arrowok="t"/>
                <v:fill type="solid"/>
              </v:shape>
            </v:group>
            <v:group style="position:absolute;left:8882;top:5990;width:10;height:2" coordorigin="8882,5990" coordsize="10,2">
              <v:shape style="position:absolute;left:8882;top:5990;width:10;height:2" coordorigin="8882,5990" coordsize="10,0" path="m8882,5990l8892,5990e" filled="false" stroked="true" strokeweight=".84pt" strokecolor="#000000">
                <v:path arrowok="t"/>
              </v:shape>
            </v:group>
            <v:group style="position:absolute;left:9602;top:5598;width:10;height:20" coordorigin="9602,5598" coordsize="10,20">
              <v:shape style="position:absolute;left:9602;top:5598;width:10;height:20" coordorigin="9602,5598" coordsize="10,20" path="m9602,5617l9612,5617,9612,5598,9602,5598,9602,5617xe" filled="true" fillcolor="#000000" stroked="false">
                <v:path arrowok="t"/>
                <v:fill type="solid"/>
              </v:shape>
            </v:group>
            <v:group style="position:absolute;left:9602;top:5617;width:10;height:20" coordorigin="9602,5617" coordsize="10,20">
              <v:shape style="position:absolute;left:9602;top:5617;width:10;height:20" coordorigin="9602,5617" coordsize="10,20" path="m9602,5636l9612,5636,9612,5617,9602,5617,9602,5636xe" filled="true" fillcolor="#000000" stroked="false">
                <v:path arrowok="t"/>
                <v:fill type="solid"/>
              </v:shape>
            </v:group>
            <v:group style="position:absolute;left:9602;top:5636;width:10;height:20" coordorigin="9602,5636" coordsize="10,20">
              <v:shape style="position:absolute;left:9602;top:5636;width:10;height:20" coordorigin="9602,5636" coordsize="10,20" path="m9602,5655l9612,5655,9612,5636,9602,5636,9602,5655xe" filled="true" fillcolor="#000000" stroked="false">
                <v:path arrowok="t"/>
                <v:fill type="solid"/>
              </v:shape>
            </v:group>
            <v:group style="position:absolute;left:9602;top:5655;width:10;height:20" coordorigin="9602,5655" coordsize="10,20">
              <v:shape style="position:absolute;left:9602;top:5655;width:10;height:20" coordorigin="9602,5655" coordsize="10,20" path="m9602,5675l9612,5675,9612,5655,9602,5655,9602,5675xe" filled="true" fillcolor="#000000" stroked="false">
                <v:path arrowok="t"/>
                <v:fill type="solid"/>
              </v:shape>
            </v:group>
            <v:group style="position:absolute;left:9602;top:5675;width:10;height:20" coordorigin="9602,5675" coordsize="10,20">
              <v:shape style="position:absolute;left:9602;top:5675;width:10;height:20" coordorigin="9602,5675" coordsize="10,20" path="m9602,5694l9612,5694,9612,5675,9602,5675,9602,5694xe" filled="true" fillcolor="#000000" stroked="false">
                <v:path arrowok="t"/>
                <v:fill type="solid"/>
              </v:shape>
            </v:group>
            <v:group style="position:absolute;left:9602;top:5694;width:10;height:20" coordorigin="9602,5694" coordsize="10,20">
              <v:shape style="position:absolute;left:9602;top:5694;width:10;height:20" coordorigin="9602,5694" coordsize="10,20" path="m9602,5713l9612,5713,9612,5694,9602,5694,9602,5713xe" filled="true" fillcolor="#000000" stroked="false">
                <v:path arrowok="t"/>
                <v:fill type="solid"/>
              </v:shape>
            </v:group>
            <v:group style="position:absolute;left:9602;top:5713;width:10;height:20" coordorigin="9602,5713" coordsize="10,20">
              <v:shape style="position:absolute;left:9602;top:5713;width:10;height:20" coordorigin="9602,5713" coordsize="10,20" path="m9602,5732l9612,5732,9612,5713,9602,5713,9602,5732xe" filled="true" fillcolor="#000000" stroked="false">
                <v:path arrowok="t"/>
                <v:fill type="solid"/>
              </v:shape>
            </v:group>
            <v:group style="position:absolute;left:9602;top:5732;width:10;height:20" coordorigin="9602,5732" coordsize="10,20">
              <v:shape style="position:absolute;left:9602;top:5732;width:10;height:20" coordorigin="9602,5732" coordsize="10,20" path="m9602,5751l9612,5751,9612,5732,9602,5732,9602,5751xe" filled="true" fillcolor="#000000" stroked="false">
                <v:path arrowok="t"/>
                <v:fill type="solid"/>
              </v:shape>
            </v:group>
            <v:group style="position:absolute;left:9602;top:5751;width:10;height:20" coordorigin="9602,5751" coordsize="10,20">
              <v:shape style="position:absolute;left:9602;top:5751;width:10;height:20" coordorigin="9602,5751" coordsize="10,20" path="m9602,5771l9612,5771,9612,5751,9602,5751,9602,5771xe" filled="true" fillcolor="#000000" stroked="false">
                <v:path arrowok="t"/>
                <v:fill type="solid"/>
              </v:shape>
            </v:group>
            <v:group style="position:absolute;left:9602;top:5771;width:10;height:20" coordorigin="9602,5771" coordsize="10,20">
              <v:shape style="position:absolute;left:9602;top:5771;width:10;height:20" coordorigin="9602,5771" coordsize="10,20" path="m9602,5790l9612,5790,9612,5771,9602,5771,9602,5790xe" filled="true" fillcolor="#000000" stroked="false">
                <v:path arrowok="t"/>
                <v:fill type="solid"/>
              </v:shape>
            </v:group>
            <v:group style="position:absolute;left:9602;top:5790;width:10;height:20" coordorigin="9602,5790" coordsize="10,20">
              <v:shape style="position:absolute;left:9602;top:5790;width:10;height:20" coordorigin="9602,5790" coordsize="10,20" path="m9602,5809l9612,5809,9612,5790,9602,5790,9602,5809xe" filled="true" fillcolor="#000000" stroked="false">
                <v:path arrowok="t"/>
                <v:fill type="solid"/>
              </v:shape>
            </v:group>
            <v:group style="position:absolute;left:9602;top:5809;width:10;height:20" coordorigin="9602,5809" coordsize="10,20">
              <v:shape style="position:absolute;left:9602;top:5809;width:10;height:20" coordorigin="9602,5809" coordsize="10,20" path="m9602,5828l9612,5828,9612,5809,9602,5809,9602,5828xe" filled="true" fillcolor="#000000" stroked="false">
                <v:path arrowok="t"/>
                <v:fill type="solid"/>
              </v:shape>
            </v:group>
            <v:group style="position:absolute;left:9602;top:5828;width:10;height:20" coordorigin="9602,5828" coordsize="10,20">
              <v:shape style="position:absolute;left:9602;top:5828;width:10;height:20" coordorigin="9602,5828" coordsize="10,20" path="m9602,5847l9612,5847,9612,5828,9602,5828,9602,5847xe" filled="true" fillcolor="#000000" stroked="false">
                <v:path arrowok="t"/>
                <v:fill type="solid"/>
              </v:shape>
            </v:group>
            <v:group style="position:absolute;left:9602;top:5847;width:10;height:20" coordorigin="9602,5847" coordsize="10,20">
              <v:shape style="position:absolute;left:9602;top:5847;width:10;height:20" coordorigin="9602,5847" coordsize="10,20" path="m9602,5867l9612,5867,9612,5847,9602,5847,9602,5867xe" filled="true" fillcolor="#000000" stroked="false">
                <v:path arrowok="t"/>
                <v:fill type="solid"/>
              </v:shape>
            </v:group>
            <v:group style="position:absolute;left:9602;top:5867;width:10;height:20" coordorigin="9602,5867" coordsize="10,20">
              <v:shape style="position:absolute;left:9602;top:5867;width:10;height:20" coordorigin="9602,5867" coordsize="10,20" path="m9602,5886l9612,5886,9612,5867,9602,5867,9602,5886xe" filled="true" fillcolor="#000000" stroked="false">
                <v:path arrowok="t"/>
                <v:fill type="solid"/>
              </v:shape>
            </v:group>
            <v:group style="position:absolute;left:9602;top:5886;width:10;height:20" coordorigin="9602,5886" coordsize="10,20">
              <v:shape style="position:absolute;left:9602;top:5886;width:10;height:20" coordorigin="9602,5886" coordsize="10,20" path="m9602,5905l9612,5905,9612,5886,9602,5886,9602,5905xe" filled="true" fillcolor="#000000" stroked="false">
                <v:path arrowok="t"/>
                <v:fill type="solid"/>
              </v:shape>
            </v:group>
            <v:group style="position:absolute;left:9602;top:5905;width:10;height:20" coordorigin="9602,5905" coordsize="10,20">
              <v:shape style="position:absolute;left:9602;top:5905;width:10;height:20" coordorigin="9602,5905" coordsize="10,20" path="m9602,5924l9612,5924,9612,5905,9602,5905,9602,5924xe" filled="true" fillcolor="#000000" stroked="false">
                <v:path arrowok="t"/>
                <v:fill type="solid"/>
              </v:shape>
            </v:group>
            <v:group style="position:absolute;left:9602;top:5924;width:10;height:20" coordorigin="9602,5924" coordsize="10,20">
              <v:shape style="position:absolute;left:9602;top:5924;width:10;height:20" coordorigin="9602,5924" coordsize="10,20" path="m9602,5943l9612,5943,9612,5924,9602,5924,9602,5943xe" filled="true" fillcolor="#000000" stroked="false">
                <v:path arrowok="t"/>
                <v:fill type="solid"/>
              </v:shape>
            </v:group>
            <v:group style="position:absolute;left:9602;top:5943;width:10;height:20" coordorigin="9602,5943" coordsize="10,20">
              <v:shape style="position:absolute;left:9602;top:5943;width:10;height:20" coordorigin="9602,5943" coordsize="10,20" path="m9602,5963l9612,5963,9612,5943,9602,5943,9602,5963xe" filled="true" fillcolor="#000000" stroked="false">
                <v:path arrowok="t"/>
                <v:fill type="solid"/>
              </v:shape>
            </v:group>
            <v:group style="position:absolute;left:9602;top:5963;width:10;height:20" coordorigin="9602,5963" coordsize="10,20">
              <v:shape style="position:absolute;left:9602;top:5963;width:10;height:20" coordorigin="9602,5963" coordsize="10,20" path="m9602,5982l9612,5982,9612,5963,9602,5963,9602,5982xe" filled="true" fillcolor="#000000" stroked="false">
                <v:path arrowok="t"/>
                <v:fill type="solid"/>
              </v:shape>
            </v:group>
            <v:group style="position:absolute;left:9602;top:5990;width:10;height:2" coordorigin="9602,5990" coordsize="10,2">
              <v:shape style="position:absolute;left:9602;top:5990;width:10;height:2" coordorigin="9602,5990" coordsize="10,0" path="m9602,5990l9612,5990e" filled="false" stroked="true" strokeweight=".84pt" strokecolor="#000000">
                <v:path arrowok="t"/>
              </v:shape>
            </v:group>
            <v:group style="position:absolute;left:10725;top:5598;width:10;height:20" coordorigin="10725,5598" coordsize="10,20">
              <v:shape style="position:absolute;left:10725;top:5598;width:10;height:20" coordorigin="10725,5598" coordsize="10,20" path="m10725,5617l10735,5617,10735,5598,10725,5598,10725,5617xe" filled="true" fillcolor="#000000" stroked="false">
                <v:path arrowok="t"/>
                <v:fill type="solid"/>
              </v:shape>
            </v:group>
            <v:group style="position:absolute;left:10725;top:5617;width:10;height:20" coordorigin="10725,5617" coordsize="10,20">
              <v:shape style="position:absolute;left:10725;top:5617;width:10;height:20" coordorigin="10725,5617" coordsize="10,20" path="m10725,5636l10735,5636,10735,5617,10725,5617,10725,5636xe" filled="true" fillcolor="#000000" stroked="false">
                <v:path arrowok="t"/>
                <v:fill type="solid"/>
              </v:shape>
            </v:group>
            <v:group style="position:absolute;left:10725;top:5636;width:10;height:20" coordorigin="10725,5636" coordsize="10,20">
              <v:shape style="position:absolute;left:10725;top:5636;width:10;height:20" coordorigin="10725,5636" coordsize="10,20" path="m10725,5655l10735,5655,10735,5636,10725,5636,10725,5655xe" filled="true" fillcolor="#000000" stroked="false">
                <v:path arrowok="t"/>
                <v:fill type="solid"/>
              </v:shape>
            </v:group>
            <v:group style="position:absolute;left:10725;top:5655;width:10;height:20" coordorigin="10725,5655" coordsize="10,20">
              <v:shape style="position:absolute;left:10725;top:5655;width:10;height:20" coordorigin="10725,5655" coordsize="10,20" path="m10725,5675l10735,5675,10735,5655,10725,5655,10725,5675xe" filled="true" fillcolor="#000000" stroked="false">
                <v:path arrowok="t"/>
                <v:fill type="solid"/>
              </v:shape>
            </v:group>
            <v:group style="position:absolute;left:10725;top:5675;width:10;height:20" coordorigin="10725,5675" coordsize="10,20">
              <v:shape style="position:absolute;left:10725;top:5675;width:10;height:20" coordorigin="10725,5675" coordsize="10,20" path="m10725,5694l10735,5694,10735,5675,10725,5675,10725,5694xe" filled="true" fillcolor="#000000" stroked="false">
                <v:path arrowok="t"/>
                <v:fill type="solid"/>
              </v:shape>
            </v:group>
            <v:group style="position:absolute;left:10725;top:5694;width:10;height:20" coordorigin="10725,5694" coordsize="10,20">
              <v:shape style="position:absolute;left:10725;top:5694;width:10;height:20" coordorigin="10725,5694" coordsize="10,20" path="m10725,5713l10735,5713,10735,5694,10725,5694,10725,5713xe" filled="true" fillcolor="#000000" stroked="false">
                <v:path arrowok="t"/>
                <v:fill type="solid"/>
              </v:shape>
            </v:group>
            <v:group style="position:absolute;left:10725;top:5713;width:10;height:20" coordorigin="10725,5713" coordsize="10,20">
              <v:shape style="position:absolute;left:10725;top:5713;width:10;height:20" coordorigin="10725,5713" coordsize="10,20" path="m10725,5732l10735,5732,10735,5713,10725,5713,10725,5732xe" filled="true" fillcolor="#000000" stroked="false">
                <v:path arrowok="t"/>
                <v:fill type="solid"/>
              </v:shape>
            </v:group>
            <v:group style="position:absolute;left:10725;top:5732;width:10;height:20" coordorigin="10725,5732" coordsize="10,20">
              <v:shape style="position:absolute;left:10725;top:5732;width:10;height:20" coordorigin="10725,5732" coordsize="10,20" path="m10725,5751l10735,5751,10735,5732,10725,5732,10725,5751xe" filled="true" fillcolor="#000000" stroked="false">
                <v:path arrowok="t"/>
                <v:fill type="solid"/>
              </v:shape>
            </v:group>
            <v:group style="position:absolute;left:10725;top:5751;width:10;height:20" coordorigin="10725,5751" coordsize="10,20">
              <v:shape style="position:absolute;left:10725;top:5751;width:10;height:20" coordorigin="10725,5751" coordsize="10,20" path="m10725,5771l10735,5771,10735,5751,10725,5751,10725,5771xe" filled="true" fillcolor="#000000" stroked="false">
                <v:path arrowok="t"/>
                <v:fill type="solid"/>
              </v:shape>
            </v:group>
            <v:group style="position:absolute;left:10725;top:5771;width:10;height:20" coordorigin="10725,5771" coordsize="10,20">
              <v:shape style="position:absolute;left:10725;top:5771;width:10;height:20" coordorigin="10725,5771" coordsize="10,20" path="m10725,5790l10735,5790,10735,5771,10725,5771,10725,5790xe" filled="true" fillcolor="#000000" stroked="false">
                <v:path arrowok="t"/>
                <v:fill type="solid"/>
              </v:shape>
            </v:group>
            <v:group style="position:absolute;left:10725;top:5790;width:10;height:20" coordorigin="10725,5790" coordsize="10,20">
              <v:shape style="position:absolute;left:10725;top:5790;width:10;height:20" coordorigin="10725,5790" coordsize="10,20" path="m10725,5809l10735,5809,10735,5790,10725,5790,10725,5809xe" filled="true" fillcolor="#000000" stroked="false">
                <v:path arrowok="t"/>
                <v:fill type="solid"/>
              </v:shape>
            </v:group>
            <v:group style="position:absolute;left:10725;top:5809;width:10;height:20" coordorigin="10725,5809" coordsize="10,20">
              <v:shape style="position:absolute;left:10725;top:5809;width:10;height:20" coordorigin="10725,5809" coordsize="10,20" path="m10725,5828l10735,5828,10735,5809,10725,5809,10725,5828xe" filled="true" fillcolor="#000000" stroked="false">
                <v:path arrowok="t"/>
                <v:fill type="solid"/>
              </v:shape>
            </v:group>
            <v:group style="position:absolute;left:10725;top:5828;width:10;height:20" coordorigin="10725,5828" coordsize="10,20">
              <v:shape style="position:absolute;left:10725;top:5828;width:10;height:20" coordorigin="10725,5828" coordsize="10,20" path="m10725,5847l10735,5847,10735,5828,10725,5828,10725,5847xe" filled="true" fillcolor="#000000" stroked="false">
                <v:path arrowok="t"/>
                <v:fill type="solid"/>
              </v:shape>
            </v:group>
            <v:group style="position:absolute;left:10725;top:5847;width:10;height:20" coordorigin="10725,5847" coordsize="10,20">
              <v:shape style="position:absolute;left:10725;top:5847;width:10;height:20" coordorigin="10725,5847" coordsize="10,20" path="m10725,5867l10735,5867,10735,5847,10725,5847,10725,5867xe" filled="true" fillcolor="#000000" stroked="false">
                <v:path arrowok="t"/>
                <v:fill type="solid"/>
              </v:shape>
            </v:group>
            <v:group style="position:absolute;left:10725;top:5867;width:10;height:20" coordorigin="10725,5867" coordsize="10,20">
              <v:shape style="position:absolute;left:10725;top:5867;width:10;height:20" coordorigin="10725,5867" coordsize="10,20" path="m10725,5886l10735,5886,10735,5867,10725,5867,10725,5886xe" filled="true" fillcolor="#000000" stroked="false">
                <v:path arrowok="t"/>
                <v:fill type="solid"/>
              </v:shape>
            </v:group>
            <v:group style="position:absolute;left:10725;top:5886;width:10;height:20" coordorigin="10725,5886" coordsize="10,20">
              <v:shape style="position:absolute;left:10725;top:5886;width:10;height:20" coordorigin="10725,5886" coordsize="10,20" path="m10725,5905l10735,5905,10735,5886,10725,5886,10725,5905xe" filled="true" fillcolor="#000000" stroked="false">
                <v:path arrowok="t"/>
                <v:fill type="solid"/>
              </v:shape>
            </v:group>
            <v:group style="position:absolute;left:10725;top:5905;width:10;height:20" coordorigin="10725,5905" coordsize="10,20">
              <v:shape style="position:absolute;left:10725;top:5905;width:10;height:20" coordorigin="10725,5905" coordsize="10,20" path="m10725,5924l10735,5924,10735,5905,10725,5905,10725,5924xe" filled="true" fillcolor="#000000" stroked="false">
                <v:path arrowok="t"/>
                <v:fill type="solid"/>
              </v:shape>
            </v:group>
            <v:group style="position:absolute;left:10725;top:5924;width:10;height:20" coordorigin="10725,5924" coordsize="10,20">
              <v:shape style="position:absolute;left:10725;top:5924;width:10;height:20" coordorigin="10725,5924" coordsize="10,20" path="m10725,5943l10735,5943,10735,5924,10725,5924,10725,5943xe" filled="true" fillcolor="#000000" stroked="false">
                <v:path arrowok="t"/>
                <v:fill type="solid"/>
              </v:shape>
            </v:group>
            <v:group style="position:absolute;left:10725;top:5943;width:10;height:20" coordorigin="10725,5943" coordsize="10,20">
              <v:shape style="position:absolute;left:10725;top:5943;width:10;height:20" coordorigin="10725,5943" coordsize="10,20" path="m10725,5963l10735,5963,10735,5943,10725,5943,10725,5963xe" filled="true" fillcolor="#000000" stroked="false">
                <v:path arrowok="t"/>
                <v:fill type="solid"/>
              </v:shape>
            </v:group>
            <v:group style="position:absolute;left:10725;top:5963;width:10;height:20" coordorigin="10725,5963" coordsize="10,20">
              <v:shape style="position:absolute;left:10725;top:5963;width:10;height:20" coordorigin="10725,5963" coordsize="10,20" path="m10725,5982l10735,5982,10735,5963,10725,5963,10725,5982xe" filled="true" fillcolor="#000000" stroked="false">
                <v:path arrowok="t"/>
                <v:fill type="solid"/>
              </v:shape>
            </v:group>
            <v:group style="position:absolute;left:10725;top:5990;width:10;height:2" coordorigin="10725,5990" coordsize="10,2">
              <v:shape style="position:absolute;left:10725;top:5990;width:10;height:2" coordorigin="10725,5990" coordsize="10,0" path="m10725,5990l10735,5990e" filled="false" stroked="true" strokeweight=".84pt" strokecolor="#000000">
                <v:path arrowok="t"/>
              </v:shape>
              <v:shape style="position:absolute;left:2950;top:5905;width:1131;height:103" type="#_x0000_t75" stroked="false">
                <v:imagedata r:id="rId143" o:title=""/>
              </v:shape>
              <v:shape style="position:absolute;left:4057;top:5999;width:1140;height:10" type="#_x0000_t75" stroked="false">
                <v:imagedata r:id="rId136" o:title=""/>
              </v:shape>
              <v:shape style="position:absolute;left:5192;top:5999;width:3690;height:10" type="#_x0000_t75" stroked="false">
                <v:imagedata r:id="rId137" o:title=""/>
              </v:shape>
              <v:shape style="position:absolute;left:8877;top:5999;width:725;height:10" type="#_x0000_t75" stroked="false">
                <v:imagedata r:id="rId138" o:title=""/>
              </v:shape>
              <v:shape style="position:absolute;left:9597;top:5999;width:1702;height:10" type="#_x0000_t75" stroked="false">
                <v:imagedata r:id="rId139" o:title=""/>
              </v:shape>
            </v:group>
            <v:group style="position:absolute;left:4062;top:6008;width:10;height:20" coordorigin="4062,6008" coordsize="10,20">
              <v:shape style="position:absolute;left:4062;top:6008;width:10;height:20" coordorigin="4062,6008" coordsize="10,20" path="m4062,6027l4071,6027,4071,6008,4062,6008,4062,6027xe" filled="true" fillcolor="#000000" stroked="false">
                <v:path arrowok="t"/>
                <v:fill type="solid"/>
              </v:shape>
            </v:group>
            <v:group style="position:absolute;left:4062;top:6027;width:10;height:20" coordorigin="4062,6027" coordsize="10,20">
              <v:shape style="position:absolute;left:4062;top:6027;width:10;height:20" coordorigin="4062,6027" coordsize="10,20" path="m4062,6047l4071,6047,4071,6027,4062,6027,4062,6047xe" filled="true" fillcolor="#000000" stroked="false">
                <v:path arrowok="t"/>
                <v:fill type="solid"/>
              </v:shape>
            </v:group>
            <v:group style="position:absolute;left:4062;top:6047;width:10;height:20" coordorigin="4062,6047" coordsize="10,20">
              <v:shape style="position:absolute;left:4062;top:6047;width:10;height:20" coordorigin="4062,6047" coordsize="10,20" path="m4062,6066l4071,6066,4071,6047,4062,6047,4062,6066xe" filled="true" fillcolor="#000000" stroked="false">
                <v:path arrowok="t"/>
                <v:fill type="solid"/>
              </v:shape>
            </v:group>
            <v:group style="position:absolute;left:4062;top:6066;width:10;height:20" coordorigin="4062,6066" coordsize="10,20">
              <v:shape style="position:absolute;left:4062;top:6066;width:10;height:20" coordorigin="4062,6066" coordsize="10,20" path="m4062,6085l4071,6085,4071,6066,4062,6066,4062,6085xe" filled="true" fillcolor="#000000" stroked="false">
                <v:path arrowok="t"/>
                <v:fill type="solid"/>
              </v:shape>
            </v:group>
            <v:group style="position:absolute;left:4062;top:6085;width:10;height:20" coordorigin="4062,6085" coordsize="10,20">
              <v:shape style="position:absolute;left:4062;top:6085;width:10;height:20" coordorigin="4062,6085" coordsize="10,20" path="m4062,6104l4071,6104,4071,6085,4062,6085,4062,6104xe" filled="true" fillcolor="#000000" stroked="false">
                <v:path arrowok="t"/>
                <v:fill type="solid"/>
              </v:shape>
            </v:group>
            <v:group style="position:absolute;left:4062;top:6104;width:10;height:20" coordorigin="4062,6104" coordsize="10,20">
              <v:shape style="position:absolute;left:4062;top:6104;width:10;height:20" coordorigin="4062,6104" coordsize="10,20" path="m4062,6123l4071,6123,4071,6104,4062,6104,4062,6123xe" filled="true" fillcolor="#000000" stroked="false">
                <v:path arrowok="t"/>
                <v:fill type="solid"/>
              </v:shape>
            </v:group>
            <v:group style="position:absolute;left:4062;top:6123;width:10;height:20" coordorigin="4062,6123" coordsize="10,20">
              <v:shape style="position:absolute;left:4062;top:6123;width:10;height:20" coordorigin="4062,6123" coordsize="10,20" path="m4062,6143l4071,6143,4071,6123,4062,6123,4062,6143xe" filled="true" fillcolor="#000000" stroked="false">
                <v:path arrowok="t"/>
                <v:fill type="solid"/>
              </v:shape>
            </v:group>
            <v:group style="position:absolute;left:4062;top:6143;width:10;height:20" coordorigin="4062,6143" coordsize="10,20">
              <v:shape style="position:absolute;left:4062;top:6143;width:10;height:20" coordorigin="4062,6143" coordsize="10,20" path="m4062,6162l4071,6162,4071,6143,4062,6143,4062,6162xe" filled="true" fillcolor="#000000" stroked="false">
                <v:path arrowok="t"/>
                <v:fill type="solid"/>
              </v:shape>
            </v:group>
            <v:group style="position:absolute;left:4062;top:6162;width:10;height:20" coordorigin="4062,6162" coordsize="10,20">
              <v:shape style="position:absolute;left:4062;top:6162;width:10;height:20" coordorigin="4062,6162" coordsize="10,20" path="m4062,6181l4071,6181,4071,6162,4062,6162,4062,6181xe" filled="true" fillcolor="#000000" stroked="false">
                <v:path arrowok="t"/>
                <v:fill type="solid"/>
              </v:shape>
            </v:group>
            <v:group style="position:absolute;left:4062;top:6181;width:10;height:20" coordorigin="4062,6181" coordsize="10,20">
              <v:shape style="position:absolute;left:4062;top:6181;width:10;height:20" coordorigin="4062,6181" coordsize="10,20" path="m4062,6201l4071,6201,4071,6181,4062,6181,4062,6201xe" filled="true" fillcolor="#000000" stroked="false">
                <v:path arrowok="t"/>
                <v:fill type="solid"/>
              </v:shape>
            </v:group>
            <v:group style="position:absolute;left:4062;top:6201;width:10;height:20" coordorigin="4062,6201" coordsize="10,20">
              <v:shape style="position:absolute;left:4062;top:6201;width:10;height:20" coordorigin="4062,6201" coordsize="10,20" path="m4062,6220l4071,6220,4071,6201,4062,6201,4062,6220xe" filled="true" fillcolor="#000000" stroked="false">
                <v:path arrowok="t"/>
                <v:fill type="solid"/>
              </v:shape>
            </v:group>
            <v:group style="position:absolute;left:4062;top:6220;width:10;height:20" coordorigin="4062,6220" coordsize="10,20">
              <v:shape style="position:absolute;left:4062;top:6220;width:10;height:20" coordorigin="4062,6220" coordsize="10,20" path="m4062,6239l4071,6239,4071,6220,4062,6220,4062,6239xe" filled="true" fillcolor="#000000" stroked="false">
                <v:path arrowok="t"/>
                <v:fill type="solid"/>
              </v:shape>
            </v:group>
            <v:group style="position:absolute;left:4062;top:6239;width:10;height:20" coordorigin="4062,6239" coordsize="10,20">
              <v:shape style="position:absolute;left:4062;top:6239;width:10;height:20" coordorigin="4062,6239" coordsize="10,20" path="m4062,6258l4071,6258,4071,6239,4062,6239,4062,6258xe" filled="true" fillcolor="#000000" stroked="false">
                <v:path arrowok="t"/>
                <v:fill type="solid"/>
              </v:shape>
            </v:group>
            <v:group style="position:absolute;left:4062;top:6258;width:10;height:20" coordorigin="4062,6258" coordsize="10,20">
              <v:shape style="position:absolute;left:4062;top:6258;width:10;height:20" coordorigin="4062,6258" coordsize="10,20" path="m4062,6277l4071,6277,4071,6258,4062,6258,4062,6277xe" filled="true" fillcolor="#000000" stroked="false">
                <v:path arrowok="t"/>
                <v:fill type="solid"/>
              </v:shape>
            </v:group>
            <v:group style="position:absolute;left:4062;top:6277;width:10;height:20" coordorigin="4062,6277" coordsize="10,20">
              <v:shape style="position:absolute;left:4062;top:6277;width:10;height:20" coordorigin="4062,6277" coordsize="10,20" path="m4062,6297l4071,6297,4071,6277,4062,6277,4062,6297xe" filled="true" fillcolor="#000000" stroked="false">
                <v:path arrowok="t"/>
                <v:fill type="solid"/>
              </v:shape>
            </v:group>
            <v:group style="position:absolute;left:4062;top:6297;width:10;height:20" coordorigin="4062,6297" coordsize="10,20">
              <v:shape style="position:absolute;left:4062;top:6297;width:10;height:20" coordorigin="4062,6297" coordsize="10,20" path="m4062,6316l4071,6316,4071,6297,4062,6297,4062,6316xe" filled="true" fillcolor="#000000" stroked="false">
                <v:path arrowok="t"/>
                <v:fill type="solid"/>
              </v:shape>
            </v:group>
            <v:group style="position:absolute;left:4062;top:6316;width:10;height:20" coordorigin="4062,6316" coordsize="10,20">
              <v:shape style="position:absolute;left:4062;top:6316;width:10;height:20" coordorigin="4062,6316" coordsize="10,20" path="m4062,6335l4071,6335,4071,6316,4062,6316,4062,6335xe" filled="true" fillcolor="#000000" stroked="false">
                <v:path arrowok="t"/>
                <v:fill type="solid"/>
              </v:shape>
            </v:group>
            <v:group style="position:absolute;left:4062;top:6335;width:10;height:20" coordorigin="4062,6335" coordsize="10,20">
              <v:shape style="position:absolute;left:4062;top:6335;width:10;height:20" coordorigin="4062,6335" coordsize="10,20" path="m4062,6354l4071,6354,4071,6335,4062,6335,4062,6354xe" filled="true" fillcolor="#000000" stroked="false">
                <v:path arrowok="t"/>
                <v:fill type="solid"/>
              </v:shape>
            </v:group>
            <v:group style="position:absolute;left:4062;top:6354;width:10;height:20" coordorigin="4062,6354" coordsize="10,20">
              <v:shape style="position:absolute;left:4062;top:6354;width:10;height:20" coordorigin="4062,6354" coordsize="10,20" path="m4062,6373l4071,6373,4071,6354,4062,6354,4062,6373xe" filled="true" fillcolor="#000000" stroked="false">
                <v:path arrowok="t"/>
                <v:fill type="solid"/>
              </v:shape>
            </v:group>
            <v:group style="position:absolute;left:4062;top:6373;width:10;height:20" coordorigin="4062,6373" coordsize="10,20">
              <v:shape style="position:absolute;left:4062;top:6373;width:10;height:20" coordorigin="4062,6373" coordsize="10,20" path="m4062,6393l4071,6393,4071,6373,4062,6373,4062,6393xe" filled="true" fillcolor="#000000" stroked="false">
                <v:path arrowok="t"/>
                <v:fill type="solid"/>
              </v:shape>
            </v:group>
            <v:group style="position:absolute;left:4062;top:6393;width:10;height:20" coordorigin="4062,6393" coordsize="10,20">
              <v:shape style="position:absolute;left:4062;top:6393;width:10;height:20" coordorigin="4062,6393" coordsize="10,20" path="m4062,6412l4071,6412,4071,6393,4062,6393,4062,6412xe" filled="true" fillcolor="#000000" stroked="false">
                <v:path arrowok="t"/>
                <v:fill type="solid"/>
              </v:shape>
            </v:group>
            <v:group style="position:absolute;left:4062;top:6412;width:10;height:20" coordorigin="4062,6412" coordsize="10,20">
              <v:shape style="position:absolute;left:4062;top:6412;width:10;height:20" coordorigin="4062,6412" coordsize="10,20" path="m4062,6431l4071,6431,4071,6412,4062,6412,4062,6431xe" filled="true" fillcolor="#000000" stroked="false">
                <v:path arrowok="t"/>
                <v:fill type="solid"/>
              </v:shape>
            </v:group>
            <v:group style="position:absolute;left:4062;top:6431;width:10;height:20" coordorigin="4062,6431" coordsize="10,20">
              <v:shape style="position:absolute;left:4062;top:6431;width:10;height:20" coordorigin="4062,6431" coordsize="10,20" path="m4062,6450l4071,6450,4071,6431,4062,6431,4062,6450xe" filled="true" fillcolor="#000000" stroked="false">
                <v:path arrowok="t"/>
                <v:fill type="solid"/>
              </v:shape>
            </v:group>
            <v:group style="position:absolute;left:4062;top:6450;width:10;height:20" coordorigin="4062,6450" coordsize="10,20">
              <v:shape style="position:absolute;left:4062;top:6450;width:10;height:20" coordorigin="4062,6450" coordsize="10,20" path="m4062,6469l4071,6469,4071,6450,4062,6450,4062,6469xe" filled="true" fillcolor="#000000" stroked="false">
                <v:path arrowok="t"/>
                <v:fill type="solid"/>
              </v:shape>
            </v:group>
            <v:group style="position:absolute;left:4062;top:6469;width:10;height:20" coordorigin="4062,6469" coordsize="10,20">
              <v:shape style="position:absolute;left:4062;top:6469;width:10;height:20" coordorigin="4062,6469" coordsize="10,20" path="m4062,6489l4071,6489,4071,6469,4062,6469,4062,6489xe" filled="true" fillcolor="#000000" stroked="false">
                <v:path arrowok="t"/>
                <v:fill type="solid"/>
              </v:shape>
            </v:group>
            <v:group style="position:absolute;left:4062;top:6489;width:10;height:20" coordorigin="4062,6489" coordsize="10,20">
              <v:shape style="position:absolute;left:4062;top:6489;width:10;height:20" coordorigin="4062,6489" coordsize="10,20" path="m4062,6508l4071,6508,4071,6489,4062,6489,4062,6508xe" filled="true" fillcolor="#000000" stroked="false">
                <v:path arrowok="t"/>
                <v:fill type="solid"/>
              </v:shape>
            </v:group>
            <v:group style="position:absolute;left:4062;top:6508;width:10;height:20" coordorigin="4062,6508" coordsize="10,20">
              <v:shape style="position:absolute;left:4062;top:6508;width:10;height:20" coordorigin="4062,6508" coordsize="10,20" path="m4062,6527l4071,6527,4071,6508,4062,6508,4062,6527xe" filled="true" fillcolor="#000000" stroked="false">
                <v:path arrowok="t"/>
                <v:fill type="solid"/>
              </v:shape>
            </v:group>
            <v:group style="position:absolute;left:4062;top:6527;width:10;height:20" coordorigin="4062,6527" coordsize="10,20">
              <v:shape style="position:absolute;left:4062;top:6527;width:10;height:20" coordorigin="4062,6527" coordsize="10,20" path="m4062,6546l4071,6546,4071,6527,4062,6527,4062,6546xe" filled="true" fillcolor="#000000" stroked="false">
                <v:path arrowok="t"/>
                <v:fill type="solid"/>
              </v:shape>
            </v:group>
            <v:group style="position:absolute;left:4062;top:6546;width:10;height:20" coordorigin="4062,6546" coordsize="10,20">
              <v:shape style="position:absolute;left:4062;top:6546;width:10;height:20" coordorigin="4062,6546" coordsize="10,20" path="m4062,6565l4071,6565,4071,6546,4062,6546,4062,6565xe" filled="true" fillcolor="#000000" stroked="false">
                <v:path arrowok="t"/>
                <v:fill type="solid"/>
              </v:shape>
            </v:group>
            <v:group style="position:absolute;left:4062;top:6565;width:10;height:20" coordorigin="4062,6565" coordsize="10,20">
              <v:shape style="position:absolute;left:4062;top:6565;width:10;height:20" coordorigin="4062,6565" coordsize="10,20" path="m4062,6585l4071,6585,4071,6565,4062,6565,4062,6585xe" filled="true" fillcolor="#000000" stroked="false">
                <v:path arrowok="t"/>
                <v:fill type="solid"/>
              </v:shape>
            </v:group>
            <v:group style="position:absolute;left:4062;top:6585;width:10;height:20" coordorigin="4062,6585" coordsize="10,20">
              <v:shape style="position:absolute;left:4062;top:6585;width:10;height:20" coordorigin="4062,6585" coordsize="10,20" path="m4062,6604l4071,6604,4071,6585,4062,6585,4062,6604xe" filled="true" fillcolor="#000000" stroked="false">
                <v:path arrowok="t"/>
                <v:fill type="solid"/>
              </v:shape>
            </v:group>
            <v:group style="position:absolute;left:4062;top:6604;width:10;height:20" coordorigin="4062,6604" coordsize="10,20">
              <v:shape style="position:absolute;left:4062;top:6604;width:10;height:20" coordorigin="4062,6604" coordsize="10,20" path="m4062,6623l4071,6623,4071,6604,4062,6604,4062,6623xe" filled="true" fillcolor="#000000" stroked="false">
                <v:path arrowok="t"/>
                <v:fill type="solid"/>
              </v:shape>
            </v:group>
            <v:group style="position:absolute;left:4062;top:6623;width:10;height:20" coordorigin="4062,6623" coordsize="10,20">
              <v:shape style="position:absolute;left:4062;top:6623;width:10;height:20" coordorigin="4062,6623" coordsize="10,20" path="m4062,6642l4071,6642,4071,6623,4062,6623,4062,6642xe" filled="true" fillcolor="#000000" stroked="false">
                <v:path arrowok="t"/>
                <v:fill type="solid"/>
              </v:shape>
            </v:group>
            <v:group style="position:absolute;left:4062;top:6642;width:10;height:20" coordorigin="4062,6642" coordsize="10,20">
              <v:shape style="position:absolute;left:4062;top:6642;width:10;height:20" coordorigin="4062,6642" coordsize="10,20" path="m4062,6661l4071,6661,4071,6642,4062,6642,4062,6661xe" filled="true" fillcolor="#000000" stroked="false">
                <v:path arrowok="t"/>
                <v:fill type="solid"/>
              </v:shape>
            </v:group>
            <v:group style="position:absolute;left:4062;top:6661;width:10;height:20" coordorigin="4062,6661" coordsize="10,20">
              <v:shape style="position:absolute;left:4062;top:6661;width:10;height:20" coordorigin="4062,6661" coordsize="10,20" path="m4062,6681l4071,6681,4071,6661,4062,6661,4062,6681xe" filled="true" fillcolor="#000000" stroked="false">
                <v:path arrowok="t"/>
                <v:fill type="solid"/>
              </v:shape>
            </v:group>
            <v:group style="position:absolute;left:4062;top:6681;width:10;height:20" coordorigin="4062,6681" coordsize="10,20">
              <v:shape style="position:absolute;left:4062;top:6681;width:10;height:20" coordorigin="4062,6681" coordsize="10,20" path="m4062,6700l4071,6700,4071,6681,4062,6681,4062,6700xe" filled="true" fillcolor="#000000" stroked="false">
                <v:path arrowok="t"/>
                <v:fill type="solid"/>
              </v:shape>
            </v:group>
            <v:group style="position:absolute;left:4062;top:6700;width:10;height:20" coordorigin="4062,6700" coordsize="10,20">
              <v:shape style="position:absolute;left:4062;top:6700;width:10;height:20" coordorigin="4062,6700" coordsize="10,20" path="m4062,6719l4071,6719,4071,6700,4062,6700,4062,6719xe" filled="true" fillcolor="#000000" stroked="false">
                <v:path arrowok="t"/>
                <v:fill type="solid"/>
              </v:shape>
            </v:group>
            <v:group style="position:absolute;left:4062;top:6719;width:10;height:20" coordorigin="4062,6719" coordsize="10,20">
              <v:shape style="position:absolute;left:4062;top:6719;width:10;height:20" coordorigin="4062,6719" coordsize="10,20" path="m4062,6738l4071,6738,4071,6719,4062,6719,4062,6738xe" filled="true" fillcolor="#000000" stroked="false">
                <v:path arrowok="t"/>
                <v:fill type="solid"/>
              </v:shape>
            </v:group>
            <v:group style="position:absolute;left:4062;top:6738;width:10;height:20" coordorigin="4062,6738" coordsize="10,20">
              <v:shape style="position:absolute;left:4062;top:6738;width:10;height:20" coordorigin="4062,6738" coordsize="10,20" path="m4062,6757l4071,6757,4071,6738,4062,6738,4062,6757xe" filled="true" fillcolor="#000000" stroked="false">
                <v:path arrowok="t"/>
                <v:fill type="solid"/>
              </v:shape>
            </v:group>
            <v:group style="position:absolute;left:4062;top:6757;width:10;height:20" coordorigin="4062,6757" coordsize="10,20">
              <v:shape style="position:absolute;left:4062;top:6757;width:10;height:20" coordorigin="4062,6757" coordsize="10,20" path="m4062,6777l4071,6777,4071,6757,4062,6757,4062,6777xe" filled="true" fillcolor="#000000" stroked="false">
                <v:path arrowok="t"/>
                <v:fill type="solid"/>
              </v:shape>
            </v:group>
            <v:group style="position:absolute;left:4062;top:6777;width:10;height:20" coordorigin="4062,6777" coordsize="10,20">
              <v:shape style="position:absolute;left:4062;top:6777;width:10;height:20" coordorigin="4062,6777" coordsize="10,20" path="m4062,6796l4071,6796,4071,6777,4062,6777,4062,6796xe" filled="true" fillcolor="#000000" stroked="false">
                <v:path arrowok="t"/>
                <v:fill type="solid"/>
              </v:shape>
            </v:group>
            <v:group style="position:absolute;left:4062;top:6796;width:10;height:20" coordorigin="4062,6796" coordsize="10,20">
              <v:shape style="position:absolute;left:4062;top:6796;width:10;height:20" coordorigin="4062,6796" coordsize="10,20" path="m4062,6815l4071,6815,4071,6796,4062,6796,4062,6815xe" filled="true" fillcolor="#000000" stroked="false">
                <v:path arrowok="t"/>
                <v:fill type="solid"/>
              </v:shape>
            </v:group>
            <v:group style="position:absolute;left:4062;top:6815;width:10;height:20" coordorigin="4062,6815" coordsize="10,20">
              <v:shape style="position:absolute;left:4062;top:6815;width:10;height:20" coordorigin="4062,6815" coordsize="10,20" path="m4062,6834l4071,6834,4071,6815,4062,6815,4062,6834xe" filled="true" fillcolor="#000000" stroked="false">
                <v:path arrowok="t"/>
                <v:fill type="solid"/>
              </v:shape>
            </v:group>
            <v:group style="position:absolute;left:4062;top:6834;width:10;height:20" coordorigin="4062,6834" coordsize="10,20">
              <v:shape style="position:absolute;left:4062;top:6834;width:10;height:20" coordorigin="4062,6834" coordsize="10,20" path="m4062,6853l4071,6853,4071,6834,4062,6834,4062,6853xe" filled="true" fillcolor="#000000" stroked="false">
                <v:path arrowok="t"/>
                <v:fill type="solid"/>
              </v:shape>
            </v:group>
            <v:group style="position:absolute;left:4062;top:6853;width:10;height:20" coordorigin="4062,6853" coordsize="10,20">
              <v:shape style="position:absolute;left:4062;top:6853;width:10;height:20" coordorigin="4062,6853" coordsize="10,20" path="m4062,6873l4071,6873,4071,6853,4062,6853,4062,6873xe" filled="true" fillcolor="#000000" stroked="false">
                <v:path arrowok="t"/>
                <v:fill type="solid"/>
              </v:shape>
            </v:group>
            <v:group style="position:absolute;left:4062;top:6873;width:10;height:20" coordorigin="4062,6873" coordsize="10,20">
              <v:shape style="position:absolute;left:4062;top:6873;width:10;height:20" coordorigin="4062,6873" coordsize="10,20" path="m4062,6892l4071,6892,4071,6873,4062,6873,4062,6892xe" filled="true" fillcolor="#000000" stroked="false">
                <v:path arrowok="t"/>
                <v:fill type="solid"/>
              </v:shape>
            </v:group>
            <v:group style="position:absolute;left:4062;top:6892;width:10;height:20" coordorigin="4062,6892" coordsize="10,20">
              <v:shape style="position:absolute;left:4062;top:6892;width:10;height:20" coordorigin="4062,6892" coordsize="10,20" path="m4062,6911l4071,6911,4071,6892,4062,6892,4062,6911xe" filled="true" fillcolor="#000000" stroked="false">
                <v:path arrowok="t"/>
                <v:fill type="solid"/>
              </v:shape>
            </v:group>
            <v:group style="position:absolute;left:4062;top:6911;width:10;height:20" coordorigin="4062,6911" coordsize="10,20">
              <v:shape style="position:absolute;left:4062;top:6911;width:10;height:20" coordorigin="4062,6911" coordsize="10,20" path="m4062,6930l4071,6930,4071,6911,4062,6911,4062,6930xe" filled="true" fillcolor="#000000" stroked="false">
                <v:path arrowok="t"/>
                <v:fill type="solid"/>
              </v:shape>
            </v:group>
            <v:group style="position:absolute;left:4062;top:6930;width:10;height:20" coordorigin="4062,6930" coordsize="10,20">
              <v:shape style="position:absolute;left:4062;top:6930;width:10;height:20" coordorigin="4062,6930" coordsize="10,20" path="m4062,6949l4071,6949,4071,6930,4062,6930,4062,6949xe" filled="true" fillcolor="#000000" stroked="false">
                <v:path arrowok="t"/>
                <v:fill type="solid"/>
              </v:shape>
            </v:group>
            <v:group style="position:absolute;left:4062;top:6949;width:10;height:20" coordorigin="4062,6949" coordsize="10,20">
              <v:shape style="position:absolute;left:4062;top:6949;width:10;height:20" coordorigin="4062,6949" coordsize="10,20" path="m4062,6969l4071,6969,4071,6949,4062,6949,4062,6969xe" filled="true" fillcolor="#000000" stroked="false">
                <v:path arrowok="t"/>
                <v:fill type="solid"/>
              </v:shape>
            </v:group>
            <v:group style="position:absolute;left:4062;top:6969;width:10;height:20" coordorigin="4062,6969" coordsize="10,20">
              <v:shape style="position:absolute;left:4062;top:6969;width:10;height:20" coordorigin="4062,6969" coordsize="10,20" path="m4062,6988l4071,6988,4071,6969,4062,6969,4062,6988xe" filled="true" fillcolor="#000000" stroked="false">
                <v:path arrowok="t"/>
                <v:fill type="solid"/>
              </v:shape>
            </v:group>
            <v:group style="position:absolute;left:4062;top:6988;width:10;height:20" coordorigin="4062,6988" coordsize="10,20">
              <v:shape style="position:absolute;left:4062;top:6988;width:10;height:20" coordorigin="4062,6988" coordsize="10,20" path="m4062,7007l4071,7007,4071,6988,4062,6988,4062,7007xe" filled="true" fillcolor="#000000" stroked="false">
                <v:path arrowok="t"/>
                <v:fill type="solid"/>
              </v:shape>
            </v:group>
            <v:group style="position:absolute;left:4062;top:7007;width:10;height:20" coordorigin="4062,7007" coordsize="10,20">
              <v:shape style="position:absolute;left:4062;top:7007;width:10;height:20" coordorigin="4062,7007" coordsize="10,20" path="m4062,7026l4071,7026,4071,7007,4062,7007,4062,7026xe" filled="true" fillcolor="#000000" stroked="false">
                <v:path arrowok="t"/>
                <v:fill type="solid"/>
              </v:shape>
            </v:group>
            <v:group style="position:absolute;left:4062;top:7026;width:10;height:20" coordorigin="4062,7026" coordsize="10,20">
              <v:shape style="position:absolute;left:4062;top:7026;width:10;height:20" coordorigin="4062,7026" coordsize="10,20" path="m4062,7045l4071,7045,4071,7026,4062,7026,4062,7045xe" filled="true" fillcolor="#000000" stroked="false">
                <v:path arrowok="t"/>
                <v:fill type="solid"/>
              </v:shape>
            </v:group>
            <v:group style="position:absolute;left:4062;top:7045;width:10;height:20" coordorigin="4062,7045" coordsize="10,20">
              <v:shape style="position:absolute;left:4062;top:7045;width:10;height:20" coordorigin="4062,7045" coordsize="10,20" path="m4062,7065l4071,7065,4071,7045,4062,7045,4062,7065xe" filled="true" fillcolor="#000000" stroked="false">
                <v:path arrowok="t"/>
                <v:fill type="solid"/>
              </v:shape>
            </v:group>
            <v:group style="position:absolute;left:4062;top:7065;width:10;height:20" coordorigin="4062,7065" coordsize="10,20">
              <v:shape style="position:absolute;left:4062;top:7065;width:10;height:20" coordorigin="4062,7065" coordsize="10,20" path="m4062,7084l4071,7084,4071,7065,4062,7065,4062,7084xe" filled="true" fillcolor="#000000" stroked="false">
                <v:path arrowok="t"/>
                <v:fill type="solid"/>
              </v:shape>
            </v:group>
            <v:group style="position:absolute;left:4062;top:7084;width:10;height:20" coordorigin="4062,7084" coordsize="10,20">
              <v:shape style="position:absolute;left:4062;top:7084;width:10;height:20" coordorigin="4062,7084" coordsize="10,20" path="m4062,7103l4071,7103,4071,7084,4062,7084,4062,7103xe" filled="true" fillcolor="#000000" stroked="false">
                <v:path arrowok="t"/>
                <v:fill type="solid"/>
              </v:shape>
            </v:group>
            <v:group style="position:absolute;left:4062;top:7103;width:10;height:20" coordorigin="4062,7103" coordsize="10,20">
              <v:shape style="position:absolute;left:4062;top:7103;width:10;height:20" coordorigin="4062,7103" coordsize="10,20" path="m4062,7122l4071,7122,4071,7103,4062,7103,4062,7122xe" filled="true" fillcolor="#000000" stroked="false">
                <v:path arrowok="t"/>
                <v:fill type="solid"/>
              </v:shape>
            </v:group>
            <v:group style="position:absolute;left:4062;top:7122;width:10;height:20" coordorigin="4062,7122" coordsize="10,20">
              <v:shape style="position:absolute;left:4062;top:7122;width:10;height:20" coordorigin="4062,7122" coordsize="10,20" path="m4062,7141l4071,7141,4071,7122,4062,7122,4062,7141xe" filled="true" fillcolor="#000000" stroked="false">
                <v:path arrowok="t"/>
                <v:fill type="solid"/>
              </v:shape>
            </v:group>
            <v:group style="position:absolute;left:4062;top:7141;width:10;height:20" coordorigin="4062,7141" coordsize="10,20">
              <v:shape style="position:absolute;left:4062;top:7141;width:10;height:20" coordorigin="4062,7141" coordsize="10,20" path="m4062,7161l4071,7161,4071,7141,4062,7141,4062,7161xe" filled="true" fillcolor="#000000" stroked="false">
                <v:path arrowok="t"/>
                <v:fill type="solid"/>
              </v:shape>
            </v:group>
            <v:group style="position:absolute;left:4062;top:7161;width:10;height:20" coordorigin="4062,7161" coordsize="10,20">
              <v:shape style="position:absolute;left:4062;top:7161;width:10;height:20" coordorigin="4062,7161" coordsize="10,20" path="m4062,7180l4071,7180,4071,7161,4062,7161,4062,7180xe" filled="true" fillcolor="#000000" stroked="false">
                <v:path arrowok="t"/>
                <v:fill type="solid"/>
              </v:shape>
            </v:group>
            <v:group style="position:absolute;left:4062;top:7180;width:10;height:20" coordorigin="4062,7180" coordsize="10,20">
              <v:shape style="position:absolute;left:4062;top:7180;width:10;height:20" coordorigin="4062,7180" coordsize="10,20" path="m4062,7199l4071,7199,4071,7180,4062,7180,4062,7199xe" filled="true" fillcolor="#000000" stroked="false">
                <v:path arrowok="t"/>
                <v:fill type="solid"/>
              </v:shape>
            </v:group>
            <v:group style="position:absolute;left:4062;top:7199;width:10;height:20" coordorigin="4062,7199" coordsize="10,20">
              <v:shape style="position:absolute;left:4062;top:7199;width:10;height:20" coordorigin="4062,7199" coordsize="10,20" path="m4062,7218l4071,7218,4071,7199,4062,7199,4062,7218xe" filled="true" fillcolor="#000000" stroked="false">
                <v:path arrowok="t"/>
                <v:fill type="solid"/>
              </v:shape>
            </v:group>
            <v:group style="position:absolute;left:4062;top:7218;width:10;height:20" coordorigin="4062,7218" coordsize="10,20">
              <v:shape style="position:absolute;left:4062;top:7218;width:10;height:20" coordorigin="4062,7218" coordsize="10,20" path="m4062,7237l4071,7237,4071,7218,4062,7218,4062,7237xe" filled="true" fillcolor="#000000" stroked="false">
                <v:path arrowok="t"/>
                <v:fill type="solid"/>
              </v:shape>
            </v:group>
            <v:group style="position:absolute;left:4062;top:7237;width:10;height:20" coordorigin="4062,7237" coordsize="10,20">
              <v:shape style="position:absolute;left:4062;top:7237;width:10;height:20" coordorigin="4062,7237" coordsize="10,20" path="m4062,7257l4071,7257,4071,7237,4062,7237,4062,7257xe" filled="true" fillcolor="#000000" stroked="false">
                <v:path arrowok="t"/>
                <v:fill type="solid"/>
              </v:shape>
            </v:group>
            <v:group style="position:absolute;left:4062;top:7257;width:10;height:20" coordorigin="4062,7257" coordsize="10,20">
              <v:shape style="position:absolute;left:4062;top:7257;width:10;height:20" coordorigin="4062,7257" coordsize="10,20" path="m4062,7276l4071,7276,4071,7257,4062,7257,4062,7276xe" filled="true" fillcolor="#000000" stroked="false">
                <v:path arrowok="t"/>
                <v:fill type="solid"/>
              </v:shape>
            </v:group>
            <v:group style="position:absolute;left:4062;top:7276;width:10;height:20" coordorigin="4062,7276" coordsize="10,20">
              <v:shape style="position:absolute;left:4062;top:7276;width:10;height:20" coordorigin="4062,7276" coordsize="10,20" path="m4062,7295l4071,7295,4071,7276,4062,7276,4062,7295xe" filled="true" fillcolor="#000000" stroked="false">
                <v:path arrowok="t"/>
                <v:fill type="solid"/>
              </v:shape>
            </v:group>
            <v:group style="position:absolute;left:4062;top:7295;width:10;height:20" coordorigin="4062,7295" coordsize="10,20">
              <v:shape style="position:absolute;left:4062;top:7295;width:10;height:20" coordorigin="4062,7295" coordsize="10,20" path="m4062,7314l4071,7314,4071,7295,4062,7295,4062,7314xe" filled="true" fillcolor="#000000" stroked="false">
                <v:path arrowok="t"/>
                <v:fill type="solid"/>
              </v:shape>
            </v:group>
            <v:group style="position:absolute;left:4062;top:7314;width:10;height:20" coordorigin="4062,7314" coordsize="10,20">
              <v:shape style="position:absolute;left:4062;top:7314;width:10;height:20" coordorigin="4062,7314" coordsize="10,20" path="m4062,7333l4071,7333,4071,7314,4062,7314,4062,7333xe" filled="true" fillcolor="#000000" stroked="false">
                <v:path arrowok="t"/>
                <v:fill type="solid"/>
              </v:shape>
            </v:group>
            <v:group style="position:absolute;left:4062;top:7333;width:10;height:20" coordorigin="4062,7333" coordsize="10,20">
              <v:shape style="position:absolute;left:4062;top:7333;width:10;height:20" coordorigin="4062,7333" coordsize="10,20" path="m4062,7353l4071,7353,4071,7333,4062,7333,4062,7353xe" filled="true" fillcolor="#000000" stroked="false">
                <v:path arrowok="t"/>
                <v:fill type="solid"/>
              </v:shape>
            </v:group>
            <v:group style="position:absolute;left:4062;top:7353;width:10;height:20" coordorigin="4062,7353" coordsize="10,20">
              <v:shape style="position:absolute;left:4062;top:7353;width:10;height:20" coordorigin="4062,7353" coordsize="10,20" path="m4062,7372l4071,7372,4071,7353,4062,7353,4062,7372xe" filled="true" fillcolor="#000000" stroked="false">
                <v:path arrowok="t"/>
                <v:fill type="solid"/>
              </v:shape>
            </v:group>
            <v:group style="position:absolute;left:4062;top:7372;width:10;height:20" coordorigin="4062,7372" coordsize="10,20">
              <v:shape style="position:absolute;left:4062;top:7372;width:10;height:20" coordorigin="4062,7372" coordsize="10,20" path="m4062,7391l4071,7391,4071,7372,4062,7372,4062,7391xe" filled="true" fillcolor="#000000" stroked="false">
                <v:path arrowok="t"/>
                <v:fill type="solid"/>
              </v:shape>
            </v:group>
            <v:group style="position:absolute;left:4062;top:7391;width:10;height:20" coordorigin="4062,7391" coordsize="10,20">
              <v:shape style="position:absolute;left:4062;top:7391;width:10;height:20" coordorigin="4062,7391" coordsize="10,20" path="m4062,7410l4071,7410,4071,7391,4062,7391,4062,7410xe" filled="true" fillcolor="#000000" stroked="false">
                <v:path arrowok="t"/>
                <v:fill type="solid"/>
              </v:shape>
            </v:group>
            <v:group style="position:absolute;left:4062;top:7410;width:10;height:20" coordorigin="4062,7410" coordsize="10,20">
              <v:shape style="position:absolute;left:4062;top:7410;width:10;height:20" coordorigin="4062,7410" coordsize="10,20" path="m4062,7429l4071,7429,4071,7410,4062,7410,4062,7429xe" filled="true" fillcolor="#000000" stroked="false">
                <v:path arrowok="t"/>
                <v:fill type="solid"/>
              </v:shape>
            </v:group>
            <v:group style="position:absolute;left:4062;top:7429;width:10;height:20" coordorigin="4062,7429" coordsize="10,20">
              <v:shape style="position:absolute;left:4062;top:7429;width:10;height:20" coordorigin="4062,7429" coordsize="10,20" path="m4062,7449l4071,7449,4071,7429,4062,7429,4062,7449xe" filled="true" fillcolor="#000000" stroked="false">
                <v:path arrowok="t"/>
                <v:fill type="solid"/>
              </v:shape>
            </v:group>
            <v:group style="position:absolute;left:4062;top:7449;width:10;height:20" coordorigin="4062,7449" coordsize="10,20">
              <v:shape style="position:absolute;left:4062;top:7449;width:10;height:20" coordorigin="4062,7449" coordsize="10,20" path="m4062,7468l4071,7468,4071,7449,4062,7449,4062,7468xe" filled="true" fillcolor="#000000" stroked="false">
                <v:path arrowok="t"/>
                <v:fill type="solid"/>
              </v:shape>
            </v:group>
            <v:group style="position:absolute;left:4062;top:7468;width:10;height:20" coordorigin="4062,7468" coordsize="10,20">
              <v:shape style="position:absolute;left:4062;top:7468;width:10;height:20" coordorigin="4062,7468" coordsize="10,20" path="m4062,7487l4071,7487,4071,7468,4062,7468,4062,7487xe" filled="true" fillcolor="#000000" stroked="false">
                <v:path arrowok="t"/>
                <v:fill type="solid"/>
              </v:shape>
            </v:group>
            <v:group style="position:absolute;left:4062;top:7487;width:10;height:20" coordorigin="4062,7487" coordsize="10,20">
              <v:shape style="position:absolute;left:4062;top:7487;width:10;height:20" coordorigin="4062,7487" coordsize="10,20" path="m4062,7506l4071,7506,4071,7487,4062,7487,4062,7506xe" filled="true" fillcolor="#000000" stroked="false">
                <v:path arrowok="t"/>
                <v:fill type="solid"/>
              </v:shape>
            </v:group>
            <v:group style="position:absolute;left:5197;top:6008;width:10;height:20" coordorigin="5197,6008" coordsize="10,20">
              <v:shape style="position:absolute;left:5197;top:6008;width:10;height:20" coordorigin="5197,6008" coordsize="10,20" path="m5197,6027l5207,6027,5207,6008,5197,6008,5197,6027xe" filled="true" fillcolor="#000000" stroked="false">
                <v:path arrowok="t"/>
                <v:fill type="solid"/>
              </v:shape>
            </v:group>
            <v:group style="position:absolute;left:5197;top:6027;width:10;height:20" coordorigin="5197,6027" coordsize="10,20">
              <v:shape style="position:absolute;left:5197;top:6027;width:10;height:20" coordorigin="5197,6027" coordsize="10,20" path="m5197,6047l5207,6047,5207,6027,5197,6027,5197,6047xe" filled="true" fillcolor="#000000" stroked="false">
                <v:path arrowok="t"/>
                <v:fill type="solid"/>
              </v:shape>
            </v:group>
            <v:group style="position:absolute;left:5197;top:6047;width:10;height:20" coordorigin="5197,6047" coordsize="10,20">
              <v:shape style="position:absolute;left:5197;top:6047;width:10;height:20" coordorigin="5197,6047" coordsize="10,20" path="m5197,6066l5207,6066,5207,6047,5197,6047,5197,6066xe" filled="true" fillcolor="#000000" stroked="false">
                <v:path arrowok="t"/>
                <v:fill type="solid"/>
              </v:shape>
            </v:group>
            <v:group style="position:absolute;left:5197;top:6066;width:10;height:20" coordorigin="5197,6066" coordsize="10,20">
              <v:shape style="position:absolute;left:5197;top:6066;width:10;height:20" coordorigin="5197,6066" coordsize="10,20" path="m5197,6085l5207,6085,5207,6066,5197,6066,5197,6085xe" filled="true" fillcolor="#000000" stroked="false">
                <v:path arrowok="t"/>
                <v:fill type="solid"/>
              </v:shape>
            </v:group>
            <v:group style="position:absolute;left:5197;top:6085;width:10;height:20" coordorigin="5197,6085" coordsize="10,20">
              <v:shape style="position:absolute;left:5197;top:6085;width:10;height:20" coordorigin="5197,6085" coordsize="10,20" path="m5197,6104l5207,6104,5207,6085,5197,6085,5197,6104xe" filled="true" fillcolor="#000000" stroked="false">
                <v:path arrowok="t"/>
                <v:fill type="solid"/>
              </v:shape>
            </v:group>
            <v:group style="position:absolute;left:5197;top:6104;width:10;height:20" coordorigin="5197,6104" coordsize="10,20">
              <v:shape style="position:absolute;left:5197;top:6104;width:10;height:20" coordorigin="5197,6104" coordsize="10,20" path="m5197,6123l5207,6123,5207,6104,5197,6104,5197,6123xe" filled="true" fillcolor="#000000" stroked="false">
                <v:path arrowok="t"/>
                <v:fill type="solid"/>
              </v:shape>
            </v:group>
            <v:group style="position:absolute;left:5197;top:6123;width:10;height:20" coordorigin="5197,6123" coordsize="10,20">
              <v:shape style="position:absolute;left:5197;top:6123;width:10;height:20" coordorigin="5197,6123" coordsize="10,20" path="m5197,6143l5207,6143,5207,6123,5197,6123,5197,6143xe" filled="true" fillcolor="#000000" stroked="false">
                <v:path arrowok="t"/>
                <v:fill type="solid"/>
              </v:shape>
            </v:group>
            <v:group style="position:absolute;left:5197;top:6143;width:10;height:20" coordorigin="5197,6143" coordsize="10,20">
              <v:shape style="position:absolute;left:5197;top:6143;width:10;height:20" coordorigin="5197,6143" coordsize="10,20" path="m5197,6162l5207,6162,5207,6143,5197,6143,5197,6162xe" filled="true" fillcolor="#000000" stroked="false">
                <v:path arrowok="t"/>
                <v:fill type="solid"/>
              </v:shape>
            </v:group>
            <v:group style="position:absolute;left:5197;top:6162;width:10;height:20" coordorigin="5197,6162" coordsize="10,20">
              <v:shape style="position:absolute;left:5197;top:6162;width:10;height:20" coordorigin="5197,6162" coordsize="10,20" path="m5197,6181l5207,6181,5207,6162,5197,6162,5197,6181xe" filled="true" fillcolor="#000000" stroked="false">
                <v:path arrowok="t"/>
                <v:fill type="solid"/>
              </v:shape>
            </v:group>
            <v:group style="position:absolute;left:5197;top:6181;width:10;height:20" coordorigin="5197,6181" coordsize="10,20">
              <v:shape style="position:absolute;left:5197;top:6181;width:10;height:20" coordorigin="5197,6181" coordsize="10,20" path="m5197,6201l5207,6201,5207,6181,5197,6181,5197,6201xe" filled="true" fillcolor="#000000" stroked="false">
                <v:path arrowok="t"/>
                <v:fill type="solid"/>
              </v:shape>
            </v:group>
            <v:group style="position:absolute;left:5197;top:6201;width:10;height:20" coordorigin="5197,6201" coordsize="10,20">
              <v:shape style="position:absolute;left:5197;top:6201;width:10;height:20" coordorigin="5197,6201" coordsize="10,20" path="m5197,6220l5207,6220,5207,6201,5197,6201,5197,6220xe" filled="true" fillcolor="#000000" stroked="false">
                <v:path arrowok="t"/>
                <v:fill type="solid"/>
              </v:shape>
            </v:group>
            <v:group style="position:absolute;left:5197;top:6220;width:10;height:20" coordorigin="5197,6220" coordsize="10,20">
              <v:shape style="position:absolute;left:5197;top:6220;width:10;height:20" coordorigin="5197,6220" coordsize="10,20" path="m5197,6239l5207,6239,5207,6220,5197,6220,5197,6239xe" filled="true" fillcolor="#000000" stroked="false">
                <v:path arrowok="t"/>
                <v:fill type="solid"/>
              </v:shape>
            </v:group>
            <v:group style="position:absolute;left:5197;top:6239;width:10;height:20" coordorigin="5197,6239" coordsize="10,20">
              <v:shape style="position:absolute;left:5197;top:6239;width:10;height:20" coordorigin="5197,6239" coordsize="10,20" path="m5197,6258l5207,6258,5207,6239,5197,6239,5197,6258xe" filled="true" fillcolor="#000000" stroked="false">
                <v:path arrowok="t"/>
                <v:fill type="solid"/>
              </v:shape>
            </v:group>
            <v:group style="position:absolute;left:5197;top:6258;width:10;height:20" coordorigin="5197,6258" coordsize="10,20">
              <v:shape style="position:absolute;left:5197;top:6258;width:10;height:20" coordorigin="5197,6258" coordsize="10,20" path="m5197,6277l5207,6277,5207,6258,5197,6258,5197,6277xe" filled="true" fillcolor="#000000" stroked="false">
                <v:path arrowok="t"/>
                <v:fill type="solid"/>
              </v:shape>
            </v:group>
            <v:group style="position:absolute;left:5197;top:6277;width:10;height:20" coordorigin="5197,6277" coordsize="10,20">
              <v:shape style="position:absolute;left:5197;top:6277;width:10;height:20" coordorigin="5197,6277" coordsize="10,20" path="m5197,6297l5207,6297,5207,6277,5197,6277,5197,6297xe" filled="true" fillcolor="#000000" stroked="false">
                <v:path arrowok="t"/>
                <v:fill type="solid"/>
              </v:shape>
            </v:group>
            <v:group style="position:absolute;left:5197;top:6297;width:10;height:20" coordorigin="5197,6297" coordsize="10,20">
              <v:shape style="position:absolute;left:5197;top:6297;width:10;height:20" coordorigin="5197,6297" coordsize="10,20" path="m5197,6316l5207,6316,5207,6297,5197,6297,5197,6316xe" filled="true" fillcolor="#000000" stroked="false">
                <v:path arrowok="t"/>
                <v:fill type="solid"/>
              </v:shape>
            </v:group>
            <v:group style="position:absolute;left:5197;top:6316;width:10;height:20" coordorigin="5197,6316" coordsize="10,20">
              <v:shape style="position:absolute;left:5197;top:6316;width:10;height:20" coordorigin="5197,6316" coordsize="10,20" path="m5197,6335l5207,6335,5207,6316,5197,6316,5197,6335xe" filled="true" fillcolor="#000000" stroked="false">
                <v:path arrowok="t"/>
                <v:fill type="solid"/>
              </v:shape>
            </v:group>
            <v:group style="position:absolute;left:5197;top:6335;width:10;height:20" coordorigin="5197,6335" coordsize="10,20">
              <v:shape style="position:absolute;left:5197;top:6335;width:10;height:20" coordorigin="5197,6335" coordsize="10,20" path="m5197,6354l5207,6354,5207,6335,5197,6335,5197,6354xe" filled="true" fillcolor="#000000" stroked="false">
                <v:path arrowok="t"/>
                <v:fill type="solid"/>
              </v:shape>
            </v:group>
            <v:group style="position:absolute;left:5197;top:6354;width:10;height:20" coordorigin="5197,6354" coordsize="10,20">
              <v:shape style="position:absolute;left:5197;top:6354;width:10;height:20" coordorigin="5197,6354" coordsize="10,20" path="m5197,6373l5207,6373,5207,6354,5197,6354,5197,6373xe" filled="true" fillcolor="#000000" stroked="false">
                <v:path arrowok="t"/>
                <v:fill type="solid"/>
              </v:shape>
            </v:group>
            <v:group style="position:absolute;left:5197;top:6373;width:10;height:20" coordorigin="5197,6373" coordsize="10,20">
              <v:shape style="position:absolute;left:5197;top:6373;width:10;height:20" coordorigin="5197,6373" coordsize="10,20" path="m5197,6393l5207,6393,5207,6373,5197,6373,5197,6393xe" filled="true" fillcolor="#000000" stroked="false">
                <v:path arrowok="t"/>
                <v:fill type="solid"/>
              </v:shape>
            </v:group>
            <v:group style="position:absolute;left:5197;top:6393;width:10;height:20" coordorigin="5197,6393" coordsize="10,20">
              <v:shape style="position:absolute;left:5197;top:6393;width:10;height:20" coordorigin="5197,6393" coordsize="10,20" path="m5197,6412l5207,6412,5207,6393,5197,6393,5197,6412xe" filled="true" fillcolor="#000000" stroked="false">
                <v:path arrowok="t"/>
                <v:fill type="solid"/>
              </v:shape>
            </v:group>
            <v:group style="position:absolute;left:5197;top:6412;width:10;height:20" coordorigin="5197,6412" coordsize="10,20">
              <v:shape style="position:absolute;left:5197;top:6412;width:10;height:20" coordorigin="5197,6412" coordsize="10,20" path="m5197,6431l5207,6431,5207,6412,5197,6412,5197,6431xe" filled="true" fillcolor="#000000" stroked="false">
                <v:path arrowok="t"/>
                <v:fill type="solid"/>
              </v:shape>
            </v:group>
            <v:group style="position:absolute;left:5197;top:6431;width:10;height:20" coordorigin="5197,6431" coordsize="10,20">
              <v:shape style="position:absolute;left:5197;top:6431;width:10;height:20" coordorigin="5197,6431" coordsize="10,20" path="m5197,6450l5207,6450,5207,6431,5197,6431,5197,6450xe" filled="true" fillcolor="#000000" stroked="false">
                <v:path arrowok="t"/>
                <v:fill type="solid"/>
              </v:shape>
            </v:group>
            <v:group style="position:absolute;left:5197;top:6450;width:10;height:20" coordorigin="5197,6450" coordsize="10,20">
              <v:shape style="position:absolute;left:5197;top:6450;width:10;height:20" coordorigin="5197,6450" coordsize="10,20" path="m5197,6469l5207,6469,5207,6450,5197,6450,5197,6469xe" filled="true" fillcolor="#000000" stroked="false">
                <v:path arrowok="t"/>
                <v:fill type="solid"/>
              </v:shape>
            </v:group>
            <v:group style="position:absolute;left:5197;top:6469;width:10;height:20" coordorigin="5197,6469" coordsize="10,20">
              <v:shape style="position:absolute;left:5197;top:6469;width:10;height:20" coordorigin="5197,6469" coordsize="10,20" path="m5197,6489l5207,6489,5207,6469,5197,6469,5197,6489xe" filled="true" fillcolor="#000000" stroked="false">
                <v:path arrowok="t"/>
                <v:fill type="solid"/>
              </v:shape>
            </v:group>
            <v:group style="position:absolute;left:5197;top:6489;width:10;height:20" coordorigin="5197,6489" coordsize="10,20">
              <v:shape style="position:absolute;left:5197;top:6489;width:10;height:20" coordorigin="5197,6489" coordsize="10,20" path="m5197,6508l5207,6508,5207,6489,5197,6489,5197,6508xe" filled="true" fillcolor="#000000" stroked="false">
                <v:path arrowok="t"/>
                <v:fill type="solid"/>
              </v:shape>
            </v:group>
            <v:group style="position:absolute;left:5197;top:6508;width:10;height:20" coordorigin="5197,6508" coordsize="10,20">
              <v:shape style="position:absolute;left:5197;top:6508;width:10;height:20" coordorigin="5197,6508" coordsize="10,20" path="m5197,6527l5207,6527,5207,6508,5197,6508,5197,6527xe" filled="true" fillcolor="#000000" stroked="false">
                <v:path arrowok="t"/>
                <v:fill type="solid"/>
              </v:shape>
            </v:group>
            <v:group style="position:absolute;left:5197;top:6527;width:10;height:20" coordorigin="5197,6527" coordsize="10,20">
              <v:shape style="position:absolute;left:5197;top:6527;width:10;height:20" coordorigin="5197,6527" coordsize="10,20" path="m5197,6546l5207,6546,5207,6527,5197,6527,5197,6546xe" filled="true" fillcolor="#000000" stroked="false">
                <v:path arrowok="t"/>
                <v:fill type="solid"/>
              </v:shape>
            </v:group>
            <v:group style="position:absolute;left:5197;top:6546;width:10;height:20" coordorigin="5197,6546" coordsize="10,20">
              <v:shape style="position:absolute;left:5197;top:6546;width:10;height:20" coordorigin="5197,6546" coordsize="10,20" path="m5197,6565l5207,6565,5207,6546,5197,6546,5197,6565xe" filled="true" fillcolor="#000000" stroked="false">
                <v:path arrowok="t"/>
                <v:fill type="solid"/>
              </v:shape>
            </v:group>
            <v:group style="position:absolute;left:5197;top:6565;width:10;height:20" coordorigin="5197,6565" coordsize="10,20">
              <v:shape style="position:absolute;left:5197;top:6565;width:10;height:20" coordorigin="5197,6565" coordsize="10,20" path="m5197,6585l5207,6585,5207,6565,5197,6565,5197,6585xe" filled="true" fillcolor="#000000" stroked="false">
                <v:path arrowok="t"/>
                <v:fill type="solid"/>
              </v:shape>
            </v:group>
            <v:group style="position:absolute;left:5197;top:6585;width:10;height:20" coordorigin="5197,6585" coordsize="10,20">
              <v:shape style="position:absolute;left:5197;top:6585;width:10;height:20" coordorigin="5197,6585" coordsize="10,20" path="m5197,6604l5207,6604,5207,6585,5197,6585,5197,6604xe" filled="true" fillcolor="#000000" stroked="false">
                <v:path arrowok="t"/>
                <v:fill type="solid"/>
              </v:shape>
            </v:group>
            <v:group style="position:absolute;left:5197;top:6604;width:10;height:20" coordorigin="5197,6604" coordsize="10,20">
              <v:shape style="position:absolute;left:5197;top:6604;width:10;height:20" coordorigin="5197,6604" coordsize="10,20" path="m5197,6623l5207,6623,5207,6604,5197,6604,5197,6623xe" filled="true" fillcolor="#000000" stroked="false">
                <v:path arrowok="t"/>
                <v:fill type="solid"/>
              </v:shape>
            </v:group>
            <v:group style="position:absolute;left:5197;top:6623;width:10;height:20" coordorigin="5197,6623" coordsize="10,20">
              <v:shape style="position:absolute;left:5197;top:6623;width:10;height:20" coordorigin="5197,6623" coordsize="10,20" path="m5197,6642l5207,6642,5207,6623,5197,6623,5197,6642xe" filled="true" fillcolor="#000000" stroked="false">
                <v:path arrowok="t"/>
                <v:fill type="solid"/>
              </v:shape>
            </v:group>
            <v:group style="position:absolute;left:5197;top:6642;width:10;height:20" coordorigin="5197,6642" coordsize="10,20">
              <v:shape style="position:absolute;left:5197;top:6642;width:10;height:20" coordorigin="5197,6642" coordsize="10,20" path="m5197,6661l5207,6661,5207,6642,5197,6642,5197,6661xe" filled="true" fillcolor="#000000" stroked="false">
                <v:path arrowok="t"/>
                <v:fill type="solid"/>
              </v:shape>
            </v:group>
            <v:group style="position:absolute;left:5197;top:6661;width:10;height:20" coordorigin="5197,6661" coordsize="10,20">
              <v:shape style="position:absolute;left:5197;top:6661;width:10;height:20" coordorigin="5197,6661" coordsize="10,20" path="m5197,6681l5207,6681,5207,6661,5197,6661,5197,6681xe" filled="true" fillcolor="#000000" stroked="false">
                <v:path arrowok="t"/>
                <v:fill type="solid"/>
              </v:shape>
            </v:group>
            <v:group style="position:absolute;left:5197;top:6681;width:10;height:20" coordorigin="5197,6681" coordsize="10,20">
              <v:shape style="position:absolute;left:5197;top:6681;width:10;height:20" coordorigin="5197,6681" coordsize="10,20" path="m5197,6700l5207,6700,5207,6681,5197,6681,5197,6700xe" filled="true" fillcolor="#000000" stroked="false">
                <v:path arrowok="t"/>
                <v:fill type="solid"/>
              </v:shape>
            </v:group>
            <v:group style="position:absolute;left:5197;top:6700;width:10;height:20" coordorigin="5197,6700" coordsize="10,20">
              <v:shape style="position:absolute;left:5197;top:6700;width:10;height:20" coordorigin="5197,6700" coordsize="10,20" path="m5197,6719l5207,6719,5207,6700,5197,6700,5197,6719xe" filled="true" fillcolor="#000000" stroked="false">
                <v:path arrowok="t"/>
                <v:fill type="solid"/>
              </v:shape>
            </v:group>
            <v:group style="position:absolute;left:5197;top:6719;width:10;height:20" coordorigin="5197,6719" coordsize="10,20">
              <v:shape style="position:absolute;left:5197;top:6719;width:10;height:20" coordorigin="5197,6719" coordsize="10,20" path="m5197,6738l5207,6738,5207,6719,5197,6719,5197,6738xe" filled="true" fillcolor="#000000" stroked="false">
                <v:path arrowok="t"/>
                <v:fill type="solid"/>
              </v:shape>
            </v:group>
            <v:group style="position:absolute;left:5197;top:6738;width:10;height:20" coordorigin="5197,6738" coordsize="10,20">
              <v:shape style="position:absolute;left:5197;top:6738;width:10;height:20" coordorigin="5197,6738" coordsize="10,20" path="m5197,6757l5207,6757,5207,6738,5197,6738,5197,6757xe" filled="true" fillcolor="#000000" stroked="false">
                <v:path arrowok="t"/>
                <v:fill type="solid"/>
              </v:shape>
            </v:group>
            <v:group style="position:absolute;left:5197;top:6757;width:10;height:20" coordorigin="5197,6757" coordsize="10,20">
              <v:shape style="position:absolute;left:5197;top:6757;width:10;height:20" coordorigin="5197,6757" coordsize="10,20" path="m5197,6777l5207,6777,5207,6757,5197,6757,5197,6777xe" filled="true" fillcolor="#000000" stroked="false">
                <v:path arrowok="t"/>
                <v:fill type="solid"/>
              </v:shape>
            </v:group>
            <v:group style="position:absolute;left:5197;top:6777;width:10;height:20" coordorigin="5197,6777" coordsize="10,20">
              <v:shape style="position:absolute;left:5197;top:6777;width:10;height:20" coordorigin="5197,6777" coordsize="10,20" path="m5197,6796l5207,6796,5207,6777,5197,6777,5197,6796xe" filled="true" fillcolor="#000000" stroked="false">
                <v:path arrowok="t"/>
                <v:fill type="solid"/>
              </v:shape>
            </v:group>
            <v:group style="position:absolute;left:5197;top:6796;width:10;height:20" coordorigin="5197,6796" coordsize="10,20">
              <v:shape style="position:absolute;left:5197;top:6796;width:10;height:20" coordorigin="5197,6796" coordsize="10,20" path="m5197,6815l5207,6815,5207,6796,5197,6796,5197,6815xe" filled="true" fillcolor="#000000" stroked="false">
                <v:path arrowok="t"/>
                <v:fill type="solid"/>
              </v:shape>
            </v:group>
            <v:group style="position:absolute;left:5197;top:6815;width:10;height:20" coordorigin="5197,6815" coordsize="10,20">
              <v:shape style="position:absolute;left:5197;top:6815;width:10;height:20" coordorigin="5197,6815" coordsize="10,20" path="m5197,6834l5207,6834,5207,6815,5197,6815,5197,6834xe" filled="true" fillcolor="#000000" stroked="false">
                <v:path arrowok="t"/>
                <v:fill type="solid"/>
              </v:shape>
            </v:group>
            <v:group style="position:absolute;left:5197;top:6834;width:10;height:20" coordorigin="5197,6834" coordsize="10,20">
              <v:shape style="position:absolute;left:5197;top:6834;width:10;height:20" coordorigin="5197,6834" coordsize="10,20" path="m5197,6853l5207,6853,5207,6834,5197,6834,5197,6853xe" filled="true" fillcolor="#000000" stroked="false">
                <v:path arrowok="t"/>
                <v:fill type="solid"/>
              </v:shape>
            </v:group>
            <v:group style="position:absolute;left:5197;top:6853;width:10;height:20" coordorigin="5197,6853" coordsize="10,20">
              <v:shape style="position:absolute;left:5197;top:6853;width:10;height:20" coordorigin="5197,6853" coordsize="10,20" path="m5197,6873l5207,6873,5207,6853,5197,6853,5197,6873xe" filled="true" fillcolor="#000000" stroked="false">
                <v:path arrowok="t"/>
                <v:fill type="solid"/>
              </v:shape>
            </v:group>
            <v:group style="position:absolute;left:5197;top:6873;width:10;height:20" coordorigin="5197,6873" coordsize="10,20">
              <v:shape style="position:absolute;left:5197;top:6873;width:10;height:20" coordorigin="5197,6873" coordsize="10,20" path="m5197,6892l5207,6892,5207,6873,5197,6873,5197,6892xe" filled="true" fillcolor="#000000" stroked="false">
                <v:path arrowok="t"/>
                <v:fill type="solid"/>
              </v:shape>
            </v:group>
            <v:group style="position:absolute;left:5197;top:6892;width:10;height:20" coordorigin="5197,6892" coordsize="10,20">
              <v:shape style="position:absolute;left:5197;top:6892;width:10;height:20" coordorigin="5197,6892" coordsize="10,20" path="m5197,6911l5207,6911,5207,6892,5197,6892,5197,6911xe" filled="true" fillcolor="#000000" stroked="false">
                <v:path arrowok="t"/>
                <v:fill type="solid"/>
              </v:shape>
            </v:group>
            <v:group style="position:absolute;left:5197;top:6911;width:10;height:20" coordorigin="5197,6911" coordsize="10,20">
              <v:shape style="position:absolute;left:5197;top:6911;width:10;height:20" coordorigin="5197,6911" coordsize="10,20" path="m5197,6930l5207,6930,5207,6911,5197,6911,5197,6930xe" filled="true" fillcolor="#000000" stroked="false">
                <v:path arrowok="t"/>
                <v:fill type="solid"/>
              </v:shape>
            </v:group>
            <v:group style="position:absolute;left:5197;top:6930;width:10;height:20" coordorigin="5197,6930" coordsize="10,20">
              <v:shape style="position:absolute;left:5197;top:6930;width:10;height:20" coordorigin="5197,6930" coordsize="10,20" path="m5197,6949l5207,6949,5207,6930,5197,6930,5197,6949xe" filled="true" fillcolor="#000000" stroked="false">
                <v:path arrowok="t"/>
                <v:fill type="solid"/>
              </v:shape>
            </v:group>
            <v:group style="position:absolute;left:5197;top:6949;width:10;height:20" coordorigin="5197,6949" coordsize="10,20">
              <v:shape style="position:absolute;left:5197;top:6949;width:10;height:20" coordorigin="5197,6949" coordsize="10,20" path="m5197,6969l5207,6969,5207,6949,5197,6949,5197,6969xe" filled="true" fillcolor="#000000" stroked="false">
                <v:path arrowok="t"/>
                <v:fill type="solid"/>
              </v:shape>
            </v:group>
            <v:group style="position:absolute;left:5197;top:6969;width:10;height:20" coordorigin="5197,6969" coordsize="10,20">
              <v:shape style="position:absolute;left:5197;top:6969;width:10;height:20" coordorigin="5197,6969" coordsize="10,20" path="m5197,6988l5207,6988,5207,6969,5197,6969,5197,6988xe" filled="true" fillcolor="#000000" stroked="false">
                <v:path arrowok="t"/>
                <v:fill type="solid"/>
              </v:shape>
            </v:group>
            <v:group style="position:absolute;left:5197;top:6988;width:10;height:20" coordorigin="5197,6988" coordsize="10,20">
              <v:shape style="position:absolute;left:5197;top:6988;width:10;height:20" coordorigin="5197,6988" coordsize="10,20" path="m5197,7007l5207,7007,5207,6988,5197,6988,5197,7007xe" filled="true" fillcolor="#000000" stroked="false">
                <v:path arrowok="t"/>
                <v:fill type="solid"/>
              </v:shape>
            </v:group>
            <v:group style="position:absolute;left:5197;top:7007;width:10;height:20" coordorigin="5197,7007" coordsize="10,20">
              <v:shape style="position:absolute;left:5197;top:7007;width:10;height:20" coordorigin="5197,7007" coordsize="10,20" path="m5197,7026l5207,7026,5207,7007,5197,7007,5197,7026xe" filled="true" fillcolor="#000000" stroked="false">
                <v:path arrowok="t"/>
                <v:fill type="solid"/>
              </v:shape>
            </v:group>
            <v:group style="position:absolute;left:5197;top:7026;width:10;height:20" coordorigin="5197,7026" coordsize="10,20">
              <v:shape style="position:absolute;left:5197;top:7026;width:10;height:20" coordorigin="5197,7026" coordsize="10,20" path="m5197,7045l5207,7045,5207,7026,5197,7026,5197,7045xe" filled="true" fillcolor="#000000" stroked="false">
                <v:path arrowok="t"/>
                <v:fill type="solid"/>
              </v:shape>
            </v:group>
            <v:group style="position:absolute;left:5197;top:7045;width:10;height:20" coordorigin="5197,7045" coordsize="10,20">
              <v:shape style="position:absolute;left:5197;top:7045;width:10;height:20" coordorigin="5197,7045" coordsize="10,20" path="m5197,7065l5207,7065,5207,7045,5197,7045,5197,7065xe" filled="true" fillcolor="#000000" stroked="false">
                <v:path arrowok="t"/>
                <v:fill type="solid"/>
              </v:shape>
            </v:group>
            <v:group style="position:absolute;left:5197;top:7065;width:10;height:20" coordorigin="5197,7065" coordsize="10,20">
              <v:shape style="position:absolute;left:5197;top:7065;width:10;height:20" coordorigin="5197,7065" coordsize="10,20" path="m5197,7084l5207,7084,5207,7065,5197,7065,5197,7084xe" filled="true" fillcolor="#000000" stroked="false">
                <v:path arrowok="t"/>
                <v:fill type="solid"/>
              </v:shape>
            </v:group>
            <v:group style="position:absolute;left:5197;top:7084;width:10;height:20" coordorigin="5197,7084" coordsize="10,20">
              <v:shape style="position:absolute;left:5197;top:7084;width:10;height:20" coordorigin="5197,7084" coordsize="10,20" path="m5197,7103l5207,7103,5207,7084,5197,7084,5197,7103xe" filled="true" fillcolor="#000000" stroked="false">
                <v:path arrowok="t"/>
                <v:fill type="solid"/>
              </v:shape>
            </v:group>
            <v:group style="position:absolute;left:5197;top:7103;width:10;height:20" coordorigin="5197,7103" coordsize="10,20">
              <v:shape style="position:absolute;left:5197;top:7103;width:10;height:20" coordorigin="5197,7103" coordsize="10,20" path="m5197,7122l5207,7122,5207,7103,5197,7103,5197,7122xe" filled="true" fillcolor="#000000" stroked="false">
                <v:path arrowok="t"/>
                <v:fill type="solid"/>
              </v:shape>
            </v:group>
            <v:group style="position:absolute;left:5197;top:7122;width:10;height:20" coordorigin="5197,7122" coordsize="10,20">
              <v:shape style="position:absolute;left:5197;top:7122;width:10;height:20" coordorigin="5197,7122" coordsize="10,20" path="m5197,7141l5207,7141,5207,7122,5197,7122,5197,7141xe" filled="true" fillcolor="#000000" stroked="false">
                <v:path arrowok="t"/>
                <v:fill type="solid"/>
              </v:shape>
            </v:group>
            <v:group style="position:absolute;left:5197;top:7141;width:10;height:20" coordorigin="5197,7141" coordsize="10,20">
              <v:shape style="position:absolute;left:5197;top:7141;width:10;height:20" coordorigin="5197,7141" coordsize="10,20" path="m5197,7161l5207,7161,5207,7141,5197,7141,5197,7161xe" filled="true" fillcolor="#000000" stroked="false">
                <v:path arrowok="t"/>
                <v:fill type="solid"/>
              </v:shape>
            </v:group>
            <v:group style="position:absolute;left:5197;top:7161;width:10;height:20" coordorigin="5197,7161" coordsize="10,20">
              <v:shape style="position:absolute;left:5197;top:7161;width:10;height:20" coordorigin="5197,7161" coordsize="10,20" path="m5197,7180l5207,7180,5207,7161,5197,7161,5197,7180xe" filled="true" fillcolor="#000000" stroked="false">
                <v:path arrowok="t"/>
                <v:fill type="solid"/>
              </v:shape>
            </v:group>
            <v:group style="position:absolute;left:5197;top:7180;width:10;height:20" coordorigin="5197,7180" coordsize="10,20">
              <v:shape style="position:absolute;left:5197;top:7180;width:10;height:20" coordorigin="5197,7180" coordsize="10,20" path="m5197,7199l5207,7199,5207,7180,5197,7180,5197,7199xe" filled="true" fillcolor="#000000" stroked="false">
                <v:path arrowok="t"/>
                <v:fill type="solid"/>
              </v:shape>
            </v:group>
            <v:group style="position:absolute;left:5197;top:7199;width:10;height:20" coordorigin="5197,7199" coordsize="10,20">
              <v:shape style="position:absolute;left:5197;top:7199;width:10;height:20" coordorigin="5197,7199" coordsize="10,20" path="m5197,7218l5207,7218,5207,7199,5197,7199,5197,7218xe" filled="true" fillcolor="#000000" stroked="false">
                <v:path arrowok="t"/>
                <v:fill type="solid"/>
              </v:shape>
            </v:group>
            <v:group style="position:absolute;left:5197;top:7218;width:10;height:20" coordorigin="5197,7218" coordsize="10,20">
              <v:shape style="position:absolute;left:5197;top:7218;width:10;height:20" coordorigin="5197,7218" coordsize="10,20" path="m5197,7237l5207,7237,5207,7218,5197,7218,5197,7237xe" filled="true" fillcolor="#000000" stroked="false">
                <v:path arrowok="t"/>
                <v:fill type="solid"/>
              </v:shape>
            </v:group>
            <v:group style="position:absolute;left:5197;top:7237;width:10;height:20" coordorigin="5197,7237" coordsize="10,20">
              <v:shape style="position:absolute;left:5197;top:7237;width:10;height:20" coordorigin="5197,7237" coordsize="10,20" path="m5197,7257l5207,7257,5207,7237,5197,7237,5197,7257xe" filled="true" fillcolor="#000000" stroked="false">
                <v:path arrowok="t"/>
                <v:fill type="solid"/>
              </v:shape>
            </v:group>
            <v:group style="position:absolute;left:5197;top:7257;width:10;height:20" coordorigin="5197,7257" coordsize="10,20">
              <v:shape style="position:absolute;left:5197;top:7257;width:10;height:20" coordorigin="5197,7257" coordsize="10,20" path="m5197,7276l5207,7276,5207,7257,5197,7257,5197,7276xe" filled="true" fillcolor="#000000" stroked="false">
                <v:path arrowok="t"/>
                <v:fill type="solid"/>
              </v:shape>
            </v:group>
            <v:group style="position:absolute;left:5197;top:7276;width:10;height:20" coordorigin="5197,7276" coordsize="10,20">
              <v:shape style="position:absolute;left:5197;top:7276;width:10;height:20" coordorigin="5197,7276" coordsize="10,20" path="m5197,7295l5207,7295,5207,7276,5197,7276,5197,7295xe" filled="true" fillcolor="#000000" stroked="false">
                <v:path arrowok="t"/>
                <v:fill type="solid"/>
              </v:shape>
            </v:group>
            <v:group style="position:absolute;left:5197;top:7295;width:10;height:20" coordorigin="5197,7295" coordsize="10,20">
              <v:shape style="position:absolute;left:5197;top:7295;width:10;height:20" coordorigin="5197,7295" coordsize="10,20" path="m5197,7314l5207,7314,5207,7295,5197,7295,5197,7314xe" filled="true" fillcolor="#000000" stroked="false">
                <v:path arrowok="t"/>
                <v:fill type="solid"/>
              </v:shape>
            </v:group>
            <v:group style="position:absolute;left:5197;top:7314;width:10;height:20" coordorigin="5197,7314" coordsize="10,20">
              <v:shape style="position:absolute;left:5197;top:7314;width:10;height:20" coordorigin="5197,7314" coordsize="10,20" path="m5197,7333l5207,7333,5207,7314,5197,7314,5197,7333xe" filled="true" fillcolor="#000000" stroked="false">
                <v:path arrowok="t"/>
                <v:fill type="solid"/>
              </v:shape>
            </v:group>
            <v:group style="position:absolute;left:5197;top:7333;width:10;height:20" coordorigin="5197,7333" coordsize="10,20">
              <v:shape style="position:absolute;left:5197;top:7333;width:10;height:20" coordorigin="5197,7333" coordsize="10,20" path="m5197,7353l5207,7353,5207,7333,5197,7333,5197,7353xe" filled="true" fillcolor="#000000" stroked="false">
                <v:path arrowok="t"/>
                <v:fill type="solid"/>
              </v:shape>
            </v:group>
            <v:group style="position:absolute;left:5197;top:7353;width:10;height:20" coordorigin="5197,7353" coordsize="10,20">
              <v:shape style="position:absolute;left:5197;top:7353;width:10;height:20" coordorigin="5197,7353" coordsize="10,20" path="m5197,7372l5207,7372,5207,7353,5197,7353,5197,7372xe" filled="true" fillcolor="#000000" stroked="false">
                <v:path arrowok="t"/>
                <v:fill type="solid"/>
              </v:shape>
            </v:group>
            <v:group style="position:absolute;left:5197;top:7372;width:10;height:20" coordorigin="5197,7372" coordsize="10,20">
              <v:shape style="position:absolute;left:5197;top:7372;width:10;height:20" coordorigin="5197,7372" coordsize="10,20" path="m5197,7391l5207,7391,5207,7372,5197,7372,5197,7391xe" filled="true" fillcolor="#000000" stroked="false">
                <v:path arrowok="t"/>
                <v:fill type="solid"/>
              </v:shape>
            </v:group>
            <v:group style="position:absolute;left:5197;top:7391;width:10;height:20" coordorigin="5197,7391" coordsize="10,20">
              <v:shape style="position:absolute;left:5197;top:7391;width:10;height:20" coordorigin="5197,7391" coordsize="10,20" path="m5197,7410l5207,7410,5207,7391,5197,7391,5197,7410xe" filled="true" fillcolor="#000000" stroked="false">
                <v:path arrowok="t"/>
                <v:fill type="solid"/>
              </v:shape>
            </v:group>
            <v:group style="position:absolute;left:5197;top:7410;width:10;height:20" coordorigin="5197,7410" coordsize="10,20">
              <v:shape style="position:absolute;left:5197;top:7410;width:10;height:20" coordorigin="5197,7410" coordsize="10,20" path="m5197,7429l5207,7429,5207,7410,5197,7410,5197,7429xe" filled="true" fillcolor="#000000" stroked="false">
                <v:path arrowok="t"/>
                <v:fill type="solid"/>
              </v:shape>
            </v:group>
            <v:group style="position:absolute;left:5197;top:7429;width:10;height:20" coordorigin="5197,7429" coordsize="10,20">
              <v:shape style="position:absolute;left:5197;top:7429;width:10;height:20" coordorigin="5197,7429" coordsize="10,20" path="m5197,7449l5207,7449,5207,7429,5197,7429,5197,7449xe" filled="true" fillcolor="#000000" stroked="false">
                <v:path arrowok="t"/>
                <v:fill type="solid"/>
              </v:shape>
            </v:group>
            <v:group style="position:absolute;left:5197;top:7449;width:10;height:20" coordorigin="5197,7449" coordsize="10,20">
              <v:shape style="position:absolute;left:5197;top:7449;width:10;height:20" coordorigin="5197,7449" coordsize="10,20" path="m5197,7468l5207,7468,5207,7449,5197,7449,5197,7468xe" filled="true" fillcolor="#000000" stroked="false">
                <v:path arrowok="t"/>
                <v:fill type="solid"/>
              </v:shape>
            </v:group>
            <v:group style="position:absolute;left:5197;top:7468;width:10;height:20" coordorigin="5197,7468" coordsize="10,20">
              <v:shape style="position:absolute;left:5197;top:7468;width:10;height:20" coordorigin="5197,7468" coordsize="10,20" path="m5197,7487l5207,7487,5207,7468,5197,7468,5197,7487xe" filled="true" fillcolor="#000000" stroked="false">
                <v:path arrowok="t"/>
                <v:fill type="solid"/>
              </v:shape>
            </v:group>
            <v:group style="position:absolute;left:5197;top:7487;width:10;height:20" coordorigin="5197,7487" coordsize="10,20">
              <v:shape style="position:absolute;left:5197;top:7487;width:10;height:20" coordorigin="5197,7487" coordsize="10,20" path="m5197,7506l5207,7506,5207,7487,5197,7487,5197,7506xe" filled="true" fillcolor="#000000" stroked="false">
                <v:path arrowok="t"/>
                <v:fill type="solid"/>
              </v:shape>
            </v:group>
            <v:group style="position:absolute;left:5197;top:7506;width:10;height:20" coordorigin="5197,7506" coordsize="10,20">
              <v:shape style="position:absolute;left:5197;top:7506;width:10;height:20" coordorigin="5197,7506" coordsize="10,20" path="m5197,7525l5207,7525,5207,7506,5197,7506,5197,7525xe" filled="true" fillcolor="#000000" stroked="false">
                <v:path arrowok="t"/>
                <v:fill type="solid"/>
              </v:shape>
            </v:group>
            <v:group style="position:absolute;left:5197;top:7525;width:10;height:20" coordorigin="5197,7525" coordsize="10,20">
              <v:shape style="position:absolute;left:5197;top:7525;width:10;height:20" coordorigin="5197,7525" coordsize="10,20" path="m5197,7545l5207,7545,5207,7525,5197,7525,5197,7545xe" filled="true" fillcolor="#000000" stroked="false">
                <v:path arrowok="t"/>
                <v:fill type="solid"/>
              </v:shape>
            </v:group>
            <v:group style="position:absolute;left:5197;top:7545;width:10;height:20" coordorigin="5197,7545" coordsize="10,20">
              <v:shape style="position:absolute;left:5197;top:7545;width:10;height:20" coordorigin="5197,7545" coordsize="10,20" path="m5197,7564l5207,7564,5207,7545,5197,7545,5197,7564xe" filled="true" fillcolor="#000000" stroked="false">
                <v:path arrowok="t"/>
                <v:fill type="solid"/>
              </v:shape>
            </v:group>
            <v:group style="position:absolute;left:5197;top:7564;width:10;height:20" coordorigin="5197,7564" coordsize="10,20">
              <v:shape style="position:absolute;left:5197;top:7564;width:10;height:20" coordorigin="5197,7564" coordsize="10,20" path="m5197,7583l5207,7583,5207,7564,5197,7564,5197,7583xe" filled="true" fillcolor="#000000" stroked="false">
                <v:path arrowok="t"/>
                <v:fill type="solid"/>
              </v:shape>
            </v:group>
            <v:group style="position:absolute;left:5197;top:7583;width:10;height:20" coordorigin="5197,7583" coordsize="10,20">
              <v:shape style="position:absolute;left:5197;top:7583;width:10;height:20" coordorigin="5197,7583" coordsize="10,20" path="m5197,7602l5207,7602,5207,7583,5197,7583,5197,7602xe" filled="true" fillcolor="#000000" stroked="false">
                <v:path arrowok="t"/>
                <v:fill type="solid"/>
              </v:shape>
            </v:group>
            <v:group style="position:absolute;left:5917;top:6008;width:10;height:20" coordorigin="5917,6008" coordsize="10,20">
              <v:shape style="position:absolute;left:5917;top:6008;width:10;height:20" coordorigin="5917,6008" coordsize="10,20" path="m5917,6027l5927,6027,5927,6008,5917,6008,5917,6027xe" filled="true" fillcolor="#000000" stroked="false">
                <v:path arrowok="t"/>
                <v:fill type="solid"/>
              </v:shape>
            </v:group>
            <v:group style="position:absolute;left:5917;top:6027;width:10;height:20" coordorigin="5917,6027" coordsize="10,20">
              <v:shape style="position:absolute;left:5917;top:6027;width:10;height:20" coordorigin="5917,6027" coordsize="10,20" path="m5917,6047l5927,6047,5927,6027,5917,6027,5917,6047xe" filled="true" fillcolor="#000000" stroked="false">
                <v:path arrowok="t"/>
                <v:fill type="solid"/>
              </v:shape>
            </v:group>
            <v:group style="position:absolute;left:5917;top:6047;width:10;height:20" coordorigin="5917,6047" coordsize="10,20">
              <v:shape style="position:absolute;left:5917;top:6047;width:10;height:20" coordorigin="5917,6047" coordsize="10,20" path="m5917,6066l5927,6066,5927,6047,5917,6047,5917,6066xe" filled="true" fillcolor="#000000" stroked="false">
                <v:path arrowok="t"/>
                <v:fill type="solid"/>
              </v:shape>
            </v:group>
            <v:group style="position:absolute;left:5917;top:6066;width:10;height:20" coordorigin="5917,6066" coordsize="10,20">
              <v:shape style="position:absolute;left:5917;top:6066;width:10;height:20" coordorigin="5917,6066" coordsize="10,20" path="m5917,6085l5927,6085,5927,6066,5917,6066,5917,6085xe" filled="true" fillcolor="#000000" stroked="false">
                <v:path arrowok="t"/>
                <v:fill type="solid"/>
              </v:shape>
            </v:group>
            <v:group style="position:absolute;left:5917;top:6085;width:10;height:20" coordorigin="5917,6085" coordsize="10,20">
              <v:shape style="position:absolute;left:5917;top:6085;width:10;height:20" coordorigin="5917,6085" coordsize="10,20" path="m5917,6104l5927,6104,5927,6085,5917,6085,5917,6104xe" filled="true" fillcolor="#000000" stroked="false">
                <v:path arrowok="t"/>
                <v:fill type="solid"/>
              </v:shape>
            </v:group>
            <v:group style="position:absolute;left:5917;top:6104;width:10;height:20" coordorigin="5917,6104" coordsize="10,20">
              <v:shape style="position:absolute;left:5917;top:6104;width:10;height:20" coordorigin="5917,6104" coordsize="10,20" path="m5917,6123l5927,6123,5927,6104,5917,6104,5917,6123xe" filled="true" fillcolor="#000000" stroked="false">
                <v:path arrowok="t"/>
                <v:fill type="solid"/>
              </v:shape>
            </v:group>
            <v:group style="position:absolute;left:5917;top:6123;width:10;height:20" coordorigin="5917,6123" coordsize="10,20">
              <v:shape style="position:absolute;left:5917;top:6123;width:10;height:20" coordorigin="5917,6123" coordsize="10,20" path="m5917,6143l5927,6143,5927,6123,5917,6123,5917,6143xe" filled="true" fillcolor="#000000" stroked="false">
                <v:path arrowok="t"/>
                <v:fill type="solid"/>
              </v:shape>
            </v:group>
            <v:group style="position:absolute;left:5917;top:6143;width:10;height:20" coordorigin="5917,6143" coordsize="10,20">
              <v:shape style="position:absolute;left:5917;top:6143;width:10;height:20" coordorigin="5917,6143" coordsize="10,20" path="m5917,6162l5927,6162,5927,6143,5917,6143,5917,6162xe" filled="true" fillcolor="#000000" stroked="false">
                <v:path arrowok="t"/>
                <v:fill type="solid"/>
              </v:shape>
            </v:group>
            <v:group style="position:absolute;left:5917;top:6162;width:10;height:20" coordorigin="5917,6162" coordsize="10,20">
              <v:shape style="position:absolute;left:5917;top:6162;width:10;height:20" coordorigin="5917,6162" coordsize="10,20" path="m5917,6181l5927,6181,5927,6162,5917,6162,5917,6181xe" filled="true" fillcolor="#000000" stroked="false">
                <v:path arrowok="t"/>
                <v:fill type="solid"/>
              </v:shape>
            </v:group>
            <v:group style="position:absolute;left:5917;top:6181;width:10;height:20" coordorigin="5917,6181" coordsize="10,20">
              <v:shape style="position:absolute;left:5917;top:6181;width:10;height:20" coordorigin="5917,6181" coordsize="10,20" path="m5917,6201l5927,6201,5927,6181,5917,6181,5917,6201xe" filled="true" fillcolor="#000000" stroked="false">
                <v:path arrowok="t"/>
                <v:fill type="solid"/>
              </v:shape>
            </v:group>
            <v:group style="position:absolute;left:5917;top:6201;width:10;height:20" coordorigin="5917,6201" coordsize="10,20">
              <v:shape style="position:absolute;left:5917;top:6201;width:10;height:20" coordorigin="5917,6201" coordsize="10,20" path="m5917,6220l5927,6220,5927,6201,5917,6201,5917,6220xe" filled="true" fillcolor="#000000" stroked="false">
                <v:path arrowok="t"/>
                <v:fill type="solid"/>
              </v:shape>
            </v:group>
            <v:group style="position:absolute;left:5917;top:6220;width:10;height:20" coordorigin="5917,6220" coordsize="10,20">
              <v:shape style="position:absolute;left:5917;top:6220;width:10;height:20" coordorigin="5917,6220" coordsize="10,20" path="m5917,6239l5927,6239,5927,6220,5917,6220,5917,6239xe" filled="true" fillcolor="#000000" stroked="false">
                <v:path arrowok="t"/>
                <v:fill type="solid"/>
              </v:shape>
            </v:group>
            <v:group style="position:absolute;left:5917;top:6239;width:10;height:20" coordorigin="5917,6239" coordsize="10,20">
              <v:shape style="position:absolute;left:5917;top:6239;width:10;height:20" coordorigin="5917,6239" coordsize="10,20" path="m5917,6258l5927,6258,5927,6239,5917,6239,5917,6258xe" filled="true" fillcolor="#000000" stroked="false">
                <v:path arrowok="t"/>
                <v:fill type="solid"/>
              </v:shape>
            </v:group>
            <v:group style="position:absolute;left:5917;top:6258;width:10;height:20" coordorigin="5917,6258" coordsize="10,20">
              <v:shape style="position:absolute;left:5917;top:6258;width:10;height:20" coordorigin="5917,6258" coordsize="10,20" path="m5917,6277l5927,6277,5927,6258,5917,6258,5917,6277xe" filled="true" fillcolor="#000000" stroked="false">
                <v:path arrowok="t"/>
                <v:fill type="solid"/>
              </v:shape>
            </v:group>
            <v:group style="position:absolute;left:5917;top:6277;width:10;height:20" coordorigin="5917,6277" coordsize="10,20">
              <v:shape style="position:absolute;left:5917;top:6277;width:10;height:20" coordorigin="5917,6277" coordsize="10,20" path="m5917,6297l5927,6297,5927,6277,5917,6277,5917,6297xe" filled="true" fillcolor="#000000" stroked="false">
                <v:path arrowok="t"/>
                <v:fill type="solid"/>
              </v:shape>
            </v:group>
            <v:group style="position:absolute;left:5917;top:6297;width:10;height:20" coordorigin="5917,6297" coordsize="10,20">
              <v:shape style="position:absolute;left:5917;top:6297;width:10;height:20" coordorigin="5917,6297" coordsize="10,20" path="m5917,6316l5927,6316,5927,6297,5917,6297,5917,6316xe" filled="true" fillcolor="#000000" stroked="false">
                <v:path arrowok="t"/>
                <v:fill type="solid"/>
              </v:shape>
            </v:group>
            <v:group style="position:absolute;left:5917;top:6316;width:10;height:20" coordorigin="5917,6316" coordsize="10,20">
              <v:shape style="position:absolute;left:5917;top:6316;width:10;height:20" coordorigin="5917,6316" coordsize="10,20" path="m5917,6335l5927,6335,5927,6316,5917,6316,5917,6335xe" filled="true" fillcolor="#000000" stroked="false">
                <v:path arrowok="t"/>
                <v:fill type="solid"/>
              </v:shape>
            </v:group>
            <v:group style="position:absolute;left:5917;top:6335;width:10;height:20" coordorigin="5917,6335" coordsize="10,20">
              <v:shape style="position:absolute;left:5917;top:6335;width:10;height:20" coordorigin="5917,6335" coordsize="10,20" path="m5917,6354l5927,6354,5927,6335,5917,6335,5917,6354xe" filled="true" fillcolor="#000000" stroked="false">
                <v:path arrowok="t"/>
                <v:fill type="solid"/>
              </v:shape>
            </v:group>
            <v:group style="position:absolute;left:5917;top:6354;width:10;height:20" coordorigin="5917,6354" coordsize="10,20">
              <v:shape style="position:absolute;left:5917;top:6354;width:10;height:20" coordorigin="5917,6354" coordsize="10,20" path="m5917,6373l5927,6373,5927,6354,5917,6354,5917,6373xe" filled="true" fillcolor="#000000" stroked="false">
                <v:path arrowok="t"/>
                <v:fill type="solid"/>
              </v:shape>
            </v:group>
            <v:group style="position:absolute;left:5917;top:6373;width:10;height:20" coordorigin="5917,6373" coordsize="10,20">
              <v:shape style="position:absolute;left:5917;top:6373;width:10;height:20" coordorigin="5917,6373" coordsize="10,20" path="m5917,6393l5927,6393,5927,6373,5917,6373,5917,6393xe" filled="true" fillcolor="#000000" stroked="false">
                <v:path arrowok="t"/>
                <v:fill type="solid"/>
              </v:shape>
            </v:group>
            <v:group style="position:absolute;left:5917;top:6393;width:10;height:20" coordorigin="5917,6393" coordsize="10,20">
              <v:shape style="position:absolute;left:5917;top:6393;width:10;height:20" coordorigin="5917,6393" coordsize="10,20" path="m5917,6412l5927,6412,5927,6393,5917,6393,5917,6412xe" filled="true" fillcolor="#000000" stroked="false">
                <v:path arrowok="t"/>
                <v:fill type="solid"/>
              </v:shape>
            </v:group>
            <v:group style="position:absolute;left:5917;top:6412;width:10;height:20" coordorigin="5917,6412" coordsize="10,20">
              <v:shape style="position:absolute;left:5917;top:6412;width:10;height:20" coordorigin="5917,6412" coordsize="10,20" path="m5917,6431l5927,6431,5927,6412,5917,6412,5917,6431xe" filled="true" fillcolor="#000000" stroked="false">
                <v:path arrowok="t"/>
                <v:fill type="solid"/>
              </v:shape>
            </v:group>
            <v:group style="position:absolute;left:5917;top:6431;width:10;height:20" coordorigin="5917,6431" coordsize="10,20">
              <v:shape style="position:absolute;left:5917;top:6431;width:10;height:20" coordorigin="5917,6431" coordsize="10,20" path="m5917,6450l5927,6450,5927,6431,5917,6431,5917,6450xe" filled="true" fillcolor="#000000" stroked="false">
                <v:path arrowok="t"/>
                <v:fill type="solid"/>
              </v:shape>
            </v:group>
            <v:group style="position:absolute;left:5917;top:6450;width:10;height:20" coordorigin="5917,6450" coordsize="10,20">
              <v:shape style="position:absolute;left:5917;top:6450;width:10;height:20" coordorigin="5917,6450" coordsize="10,20" path="m5917,6469l5927,6469,5927,6450,5917,6450,5917,6469xe" filled="true" fillcolor="#000000" stroked="false">
                <v:path arrowok="t"/>
                <v:fill type="solid"/>
              </v:shape>
            </v:group>
            <v:group style="position:absolute;left:5917;top:6469;width:10;height:20" coordorigin="5917,6469" coordsize="10,20">
              <v:shape style="position:absolute;left:5917;top:6469;width:10;height:20" coordorigin="5917,6469" coordsize="10,20" path="m5917,6489l5927,6489,5927,6469,5917,6469,5917,6489xe" filled="true" fillcolor="#000000" stroked="false">
                <v:path arrowok="t"/>
                <v:fill type="solid"/>
              </v:shape>
            </v:group>
            <v:group style="position:absolute;left:5917;top:6489;width:10;height:20" coordorigin="5917,6489" coordsize="10,20">
              <v:shape style="position:absolute;left:5917;top:6489;width:10;height:20" coordorigin="5917,6489" coordsize="10,20" path="m5917,6508l5927,6508,5927,6489,5917,6489,5917,6508xe" filled="true" fillcolor="#000000" stroked="false">
                <v:path arrowok="t"/>
                <v:fill type="solid"/>
              </v:shape>
            </v:group>
            <v:group style="position:absolute;left:5917;top:6508;width:10;height:20" coordorigin="5917,6508" coordsize="10,20">
              <v:shape style="position:absolute;left:5917;top:6508;width:10;height:20" coordorigin="5917,6508" coordsize="10,20" path="m5917,6527l5927,6527,5927,6508,5917,6508,5917,6527xe" filled="true" fillcolor="#000000" stroked="false">
                <v:path arrowok="t"/>
                <v:fill type="solid"/>
              </v:shape>
            </v:group>
            <v:group style="position:absolute;left:5917;top:6527;width:10;height:20" coordorigin="5917,6527" coordsize="10,20">
              <v:shape style="position:absolute;left:5917;top:6527;width:10;height:20" coordorigin="5917,6527" coordsize="10,20" path="m5917,6546l5927,6546,5927,6527,5917,6527,5917,6546xe" filled="true" fillcolor="#000000" stroked="false">
                <v:path arrowok="t"/>
                <v:fill type="solid"/>
              </v:shape>
            </v:group>
            <v:group style="position:absolute;left:5917;top:6546;width:10;height:20" coordorigin="5917,6546" coordsize="10,20">
              <v:shape style="position:absolute;left:5917;top:6546;width:10;height:20" coordorigin="5917,6546" coordsize="10,20" path="m5917,6565l5927,6565,5927,6546,5917,6546,5917,6565xe" filled="true" fillcolor="#000000" stroked="false">
                <v:path arrowok="t"/>
                <v:fill type="solid"/>
              </v:shape>
            </v:group>
            <v:group style="position:absolute;left:5917;top:6565;width:10;height:20" coordorigin="5917,6565" coordsize="10,20">
              <v:shape style="position:absolute;left:5917;top:6565;width:10;height:20" coordorigin="5917,6565" coordsize="10,20" path="m5917,6585l5927,6585,5927,6565,5917,6565,5917,6585xe" filled="true" fillcolor="#000000" stroked="false">
                <v:path arrowok="t"/>
                <v:fill type="solid"/>
              </v:shape>
            </v:group>
            <v:group style="position:absolute;left:5917;top:6585;width:10;height:20" coordorigin="5917,6585" coordsize="10,20">
              <v:shape style="position:absolute;left:5917;top:6585;width:10;height:20" coordorigin="5917,6585" coordsize="10,20" path="m5917,6604l5927,6604,5927,6585,5917,6585,5917,6604xe" filled="true" fillcolor="#000000" stroked="false">
                <v:path arrowok="t"/>
                <v:fill type="solid"/>
              </v:shape>
            </v:group>
            <v:group style="position:absolute;left:5917;top:6604;width:10;height:20" coordorigin="5917,6604" coordsize="10,20">
              <v:shape style="position:absolute;left:5917;top:6604;width:10;height:20" coordorigin="5917,6604" coordsize="10,20" path="m5917,6623l5927,6623,5927,6604,5917,6604,5917,6623xe" filled="true" fillcolor="#000000" stroked="false">
                <v:path arrowok="t"/>
                <v:fill type="solid"/>
              </v:shape>
            </v:group>
            <v:group style="position:absolute;left:5917;top:6623;width:10;height:20" coordorigin="5917,6623" coordsize="10,20">
              <v:shape style="position:absolute;left:5917;top:6623;width:10;height:20" coordorigin="5917,6623" coordsize="10,20" path="m5917,6642l5927,6642,5927,6623,5917,6623,5917,6642xe" filled="true" fillcolor="#000000" stroked="false">
                <v:path arrowok="t"/>
                <v:fill type="solid"/>
              </v:shape>
            </v:group>
            <v:group style="position:absolute;left:5917;top:6642;width:10;height:20" coordorigin="5917,6642" coordsize="10,20">
              <v:shape style="position:absolute;left:5917;top:6642;width:10;height:20" coordorigin="5917,6642" coordsize="10,20" path="m5917,6661l5927,6661,5927,6642,5917,6642,5917,6661xe" filled="true" fillcolor="#000000" stroked="false">
                <v:path arrowok="t"/>
                <v:fill type="solid"/>
              </v:shape>
            </v:group>
            <v:group style="position:absolute;left:5917;top:6661;width:10;height:20" coordorigin="5917,6661" coordsize="10,20">
              <v:shape style="position:absolute;left:5917;top:6661;width:10;height:20" coordorigin="5917,6661" coordsize="10,20" path="m5917,6681l5927,6681,5927,6661,5917,6661,5917,6681xe" filled="true" fillcolor="#000000" stroked="false">
                <v:path arrowok="t"/>
                <v:fill type="solid"/>
              </v:shape>
            </v:group>
            <v:group style="position:absolute;left:5917;top:6681;width:10;height:20" coordorigin="5917,6681" coordsize="10,20">
              <v:shape style="position:absolute;left:5917;top:6681;width:10;height:20" coordorigin="5917,6681" coordsize="10,20" path="m5917,6700l5927,6700,5927,6681,5917,6681,5917,6700xe" filled="true" fillcolor="#000000" stroked="false">
                <v:path arrowok="t"/>
                <v:fill type="solid"/>
              </v:shape>
            </v:group>
            <v:group style="position:absolute;left:5917;top:6700;width:10;height:20" coordorigin="5917,6700" coordsize="10,20">
              <v:shape style="position:absolute;left:5917;top:6700;width:10;height:20" coordorigin="5917,6700" coordsize="10,20" path="m5917,6719l5927,6719,5927,6700,5917,6700,5917,6719xe" filled="true" fillcolor="#000000" stroked="false">
                <v:path arrowok="t"/>
                <v:fill type="solid"/>
              </v:shape>
            </v:group>
            <v:group style="position:absolute;left:5917;top:6719;width:10;height:20" coordorigin="5917,6719" coordsize="10,20">
              <v:shape style="position:absolute;left:5917;top:6719;width:10;height:20" coordorigin="5917,6719" coordsize="10,20" path="m5917,6738l5927,6738,5927,6719,5917,6719,5917,6738xe" filled="true" fillcolor="#000000" stroked="false">
                <v:path arrowok="t"/>
                <v:fill type="solid"/>
              </v:shape>
            </v:group>
            <v:group style="position:absolute;left:5917;top:6738;width:10;height:20" coordorigin="5917,6738" coordsize="10,20">
              <v:shape style="position:absolute;left:5917;top:6738;width:10;height:20" coordorigin="5917,6738" coordsize="10,20" path="m5917,6757l5927,6757,5927,6738,5917,6738,5917,6757xe" filled="true" fillcolor="#000000" stroked="false">
                <v:path arrowok="t"/>
                <v:fill type="solid"/>
              </v:shape>
            </v:group>
            <v:group style="position:absolute;left:5917;top:6757;width:10;height:20" coordorigin="5917,6757" coordsize="10,20">
              <v:shape style="position:absolute;left:5917;top:6757;width:10;height:20" coordorigin="5917,6757" coordsize="10,20" path="m5917,6777l5927,6777,5927,6757,5917,6757,5917,6777xe" filled="true" fillcolor="#000000" stroked="false">
                <v:path arrowok="t"/>
                <v:fill type="solid"/>
              </v:shape>
            </v:group>
            <v:group style="position:absolute;left:5917;top:6777;width:10;height:20" coordorigin="5917,6777" coordsize="10,20">
              <v:shape style="position:absolute;left:5917;top:6777;width:10;height:20" coordorigin="5917,6777" coordsize="10,20" path="m5917,6796l5927,6796,5927,6777,5917,6777,5917,6796xe" filled="true" fillcolor="#000000" stroked="false">
                <v:path arrowok="t"/>
                <v:fill type="solid"/>
              </v:shape>
            </v:group>
            <v:group style="position:absolute;left:5917;top:6796;width:10;height:20" coordorigin="5917,6796" coordsize="10,20">
              <v:shape style="position:absolute;left:5917;top:6796;width:10;height:20" coordorigin="5917,6796" coordsize="10,20" path="m5917,6815l5927,6815,5927,6796,5917,6796,5917,6815xe" filled="true" fillcolor="#000000" stroked="false">
                <v:path arrowok="t"/>
                <v:fill type="solid"/>
              </v:shape>
            </v:group>
            <v:group style="position:absolute;left:5917;top:6815;width:10;height:20" coordorigin="5917,6815" coordsize="10,20">
              <v:shape style="position:absolute;left:5917;top:6815;width:10;height:20" coordorigin="5917,6815" coordsize="10,20" path="m5917,6834l5927,6834,5927,6815,5917,6815,5917,6834xe" filled="true" fillcolor="#000000" stroked="false">
                <v:path arrowok="t"/>
                <v:fill type="solid"/>
              </v:shape>
            </v:group>
            <v:group style="position:absolute;left:5917;top:6834;width:10;height:20" coordorigin="5917,6834" coordsize="10,20">
              <v:shape style="position:absolute;left:5917;top:6834;width:10;height:20" coordorigin="5917,6834" coordsize="10,20" path="m5917,6853l5927,6853,5927,6834,5917,6834,5917,6853xe" filled="true" fillcolor="#000000" stroked="false">
                <v:path arrowok="t"/>
                <v:fill type="solid"/>
              </v:shape>
            </v:group>
            <v:group style="position:absolute;left:5917;top:6853;width:10;height:20" coordorigin="5917,6853" coordsize="10,20">
              <v:shape style="position:absolute;left:5917;top:6853;width:10;height:20" coordorigin="5917,6853" coordsize="10,20" path="m5917,6873l5927,6873,5927,6853,5917,6853,5917,6873xe" filled="true" fillcolor="#000000" stroked="false">
                <v:path arrowok="t"/>
                <v:fill type="solid"/>
              </v:shape>
            </v:group>
            <v:group style="position:absolute;left:5917;top:6873;width:10;height:20" coordorigin="5917,6873" coordsize="10,20">
              <v:shape style="position:absolute;left:5917;top:6873;width:10;height:20" coordorigin="5917,6873" coordsize="10,20" path="m5917,6892l5927,6892,5927,6873,5917,6873,5917,6892xe" filled="true" fillcolor="#000000" stroked="false">
                <v:path arrowok="t"/>
                <v:fill type="solid"/>
              </v:shape>
            </v:group>
            <v:group style="position:absolute;left:5917;top:6892;width:10;height:20" coordorigin="5917,6892" coordsize="10,20">
              <v:shape style="position:absolute;left:5917;top:6892;width:10;height:20" coordorigin="5917,6892" coordsize="10,20" path="m5917,6911l5927,6911,5927,6892,5917,6892,5917,6911xe" filled="true" fillcolor="#000000" stroked="false">
                <v:path arrowok="t"/>
                <v:fill type="solid"/>
              </v:shape>
            </v:group>
            <v:group style="position:absolute;left:5917;top:6911;width:10;height:20" coordorigin="5917,6911" coordsize="10,20">
              <v:shape style="position:absolute;left:5917;top:6911;width:10;height:20" coordorigin="5917,6911" coordsize="10,20" path="m5917,6930l5927,6930,5927,6911,5917,6911,5917,6930xe" filled="true" fillcolor="#000000" stroked="false">
                <v:path arrowok="t"/>
                <v:fill type="solid"/>
              </v:shape>
            </v:group>
            <v:group style="position:absolute;left:5917;top:6930;width:10;height:20" coordorigin="5917,6930" coordsize="10,20">
              <v:shape style="position:absolute;left:5917;top:6930;width:10;height:20" coordorigin="5917,6930" coordsize="10,20" path="m5917,6949l5927,6949,5927,6930,5917,6930,5917,6949xe" filled="true" fillcolor="#000000" stroked="false">
                <v:path arrowok="t"/>
                <v:fill type="solid"/>
              </v:shape>
            </v:group>
            <v:group style="position:absolute;left:5917;top:6949;width:10;height:20" coordorigin="5917,6949" coordsize="10,20">
              <v:shape style="position:absolute;left:5917;top:6949;width:10;height:20" coordorigin="5917,6949" coordsize="10,20" path="m5917,6969l5927,6969,5927,6949,5917,6949,5917,6969xe" filled="true" fillcolor="#000000" stroked="false">
                <v:path arrowok="t"/>
                <v:fill type="solid"/>
              </v:shape>
            </v:group>
            <v:group style="position:absolute;left:5917;top:6969;width:10;height:20" coordorigin="5917,6969" coordsize="10,20">
              <v:shape style="position:absolute;left:5917;top:6969;width:10;height:20" coordorigin="5917,6969" coordsize="10,20" path="m5917,6988l5927,6988,5927,6969,5917,6969,5917,6988xe" filled="true" fillcolor="#000000" stroked="false">
                <v:path arrowok="t"/>
                <v:fill type="solid"/>
              </v:shape>
            </v:group>
            <v:group style="position:absolute;left:5917;top:6988;width:10;height:20" coordorigin="5917,6988" coordsize="10,20">
              <v:shape style="position:absolute;left:5917;top:6988;width:10;height:20" coordorigin="5917,6988" coordsize="10,20" path="m5917,7007l5927,7007,5927,6988,5917,6988,5917,7007xe" filled="true" fillcolor="#000000" stroked="false">
                <v:path arrowok="t"/>
                <v:fill type="solid"/>
              </v:shape>
            </v:group>
            <v:group style="position:absolute;left:5917;top:7007;width:10;height:20" coordorigin="5917,7007" coordsize="10,20">
              <v:shape style="position:absolute;left:5917;top:7007;width:10;height:20" coordorigin="5917,7007" coordsize="10,20" path="m5917,7026l5927,7026,5927,7007,5917,7007,5917,7026xe" filled="true" fillcolor="#000000" stroked="false">
                <v:path arrowok="t"/>
                <v:fill type="solid"/>
              </v:shape>
            </v:group>
            <v:group style="position:absolute;left:5917;top:7026;width:10;height:20" coordorigin="5917,7026" coordsize="10,20">
              <v:shape style="position:absolute;left:5917;top:7026;width:10;height:20" coordorigin="5917,7026" coordsize="10,20" path="m5917,7045l5927,7045,5927,7026,5917,7026,5917,7045xe" filled="true" fillcolor="#000000" stroked="false">
                <v:path arrowok="t"/>
                <v:fill type="solid"/>
              </v:shape>
            </v:group>
            <v:group style="position:absolute;left:5917;top:7045;width:10;height:20" coordorigin="5917,7045" coordsize="10,20">
              <v:shape style="position:absolute;left:5917;top:7045;width:10;height:20" coordorigin="5917,7045" coordsize="10,20" path="m5917,7065l5927,7065,5927,7045,5917,7045,5917,7065xe" filled="true" fillcolor="#000000" stroked="false">
                <v:path arrowok="t"/>
                <v:fill type="solid"/>
              </v:shape>
            </v:group>
            <v:group style="position:absolute;left:5917;top:7065;width:10;height:20" coordorigin="5917,7065" coordsize="10,20">
              <v:shape style="position:absolute;left:5917;top:7065;width:10;height:20" coordorigin="5917,7065" coordsize="10,20" path="m5917,7084l5927,7084,5927,7065,5917,7065,5917,7084xe" filled="true" fillcolor="#000000" stroked="false">
                <v:path arrowok="t"/>
                <v:fill type="solid"/>
              </v:shape>
            </v:group>
            <v:group style="position:absolute;left:5917;top:7084;width:10;height:20" coordorigin="5917,7084" coordsize="10,20">
              <v:shape style="position:absolute;left:5917;top:7084;width:10;height:20" coordorigin="5917,7084" coordsize="10,20" path="m5917,7103l5927,7103,5927,7084,5917,7084,5917,7103xe" filled="true" fillcolor="#000000" stroked="false">
                <v:path arrowok="t"/>
                <v:fill type="solid"/>
              </v:shape>
            </v:group>
            <v:group style="position:absolute;left:5917;top:7103;width:10;height:20" coordorigin="5917,7103" coordsize="10,20">
              <v:shape style="position:absolute;left:5917;top:7103;width:10;height:20" coordorigin="5917,7103" coordsize="10,20" path="m5917,7122l5927,7122,5927,7103,5917,7103,5917,7122xe" filled="true" fillcolor="#000000" stroked="false">
                <v:path arrowok="t"/>
                <v:fill type="solid"/>
              </v:shape>
            </v:group>
            <v:group style="position:absolute;left:5917;top:7122;width:10;height:20" coordorigin="5917,7122" coordsize="10,20">
              <v:shape style="position:absolute;left:5917;top:7122;width:10;height:20" coordorigin="5917,7122" coordsize="10,20" path="m5917,7141l5927,7141,5927,7122,5917,7122,5917,7141xe" filled="true" fillcolor="#000000" stroked="false">
                <v:path arrowok="t"/>
                <v:fill type="solid"/>
              </v:shape>
            </v:group>
            <v:group style="position:absolute;left:5917;top:7141;width:10;height:20" coordorigin="5917,7141" coordsize="10,20">
              <v:shape style="position:absolute;left:5917;top:7141;width:10;height:20" coordorigin="5917,7141" coordsize="10,20" path="m5917,7161l5927,7161,5927,7141,5917,7141,5917,7161xe" filled="true" fillcolor="#000000" stroked="false">
                <v:path arrowok="t"/>
                <v:fill type="solid"/>
              </v:shape>
            </v:group>
            <v:group style="position:absolute;left:5917;top:7161;width:10;height:20" coordorigin="5917,7161" coordsize="10,20">
              <v:shape style="position:absolute;left:5917;top:7161;width:10;height:20" coordorigin="5917,7161" coordsize="10,20" path="m5917,7180l5927,7180,5927,7161,5917,7161,5917,7180xe" filled="true" fillcolor="#000000" stroked="false">
                <v:path arrowok="t"/>
                <v:fill type="solid"/>
              </v:shape>
            </v:group>
            <v:group style="position:absolute;left:5917;top:7180;width:10;height:20" coordorigin="5917,7180" coordsize="10,20">
              <v:shape style="position:absolute;left:5917;top:7180;width:10;height:20" coordorigin="5917,7180" coordsize="10,20" path="m5917,7199l5927,7199,5927,7180,5917,7180,5917,7199xe" filled="true" fillcolor="#000000" stroked="false">
                <v:path arrowok="t"/>
                <v:fill type="solid"/>
              </v:shape>
            </v:group>
            <v:group style="position:absolute;left:5917;top:7199;width:10;height:20" coordorigin="5917,7199" coordsize="10,20">
              <v:shape style="position:absolute;left:5917;top:7199;width:10;height:20" coordorigin="5917,7199" coordsize="10,20" path="m5917,7218l5927,7218,5927,7199,5917,7199,5917,7218xe" filled="true" fillcolor="#000000" stroked="false">
                <v:path arrowok="t"/>
                <v:fill type="solid"/>
              </v:shape>
            </v:group>
            <v:group style="position:absolute;left:5917;top:7218;width:10;height:20" coordorigin="5917,7218" coordsize="10,20">
              <v:shape style="position:absolute;left:5917;top:7218;width:10;height:20" coordorigin="5917,7218" coordsize="10,20" path="m5917,7237l5927,7237,5927,7218,5917,7218,5917,7237xe" filled="true" fillcolor="#000000" stroked="false">
                <v:path arrowok="t"/>
                <v:fill type="solid"/>
              </v:shape>
            </v:group>
            <v:group style="position:absolute;left:5917;top:7237;width:10;height:20" coordorigin="5917,7237" coordsize="10,20">
              <v:shape style="position:absolute;left:5917;top:7237;width:10;height:20" coordorigin="5917,7237" coordsize="10,20" path="m5917,7257l5927,7257,5927,7237,5917,7237,5917,7257xe" filled="true" fillcolor="#000000" stroked="false">
                <v:path arrowok="t"/>
                <v:fill type="solid"/>
              </v:shape>
            </v:group>
            <v:group style="position:absolute;left:5917;top:7257;width:10;height:20" coordorigin="5917,7257" coordsize="10,20">
              <v:shape style="position:absolute;left:5917;top:7257;width:10;height:20" coordorigin="5917,7257" coordsize="10,20" path="m5917,7276l5927,7276,5927,7257,5917,7257,5917,7276xe" filled="true" fillcolor="#000000" stroked="false">
                <v:path arrowok="t"/>
                <v:fill type="solid"/>
              </v:shape>
            </v:group>
            <v:group style="position:absolute;left:5917;top:7276;width:10;height:20" coordorigin="5917,7276" coordsize="10,20">
              <v:shape style="position:absolute;left:5917;top:7276;width:10;height:20" coordorigin="5917,7276" coordsize="10,20" path="m5917,7295l5927,7295,5927,7276,5917,7276,5917,7295xe" filled="true" fillcolor="#000000" stroked="false">
                <v:path arrowok="t"/>
                <v:fill type="solid"/>
              </v:shape>
            </v:group>
            <v:group style="position:absolute;left:5917;top:7295;width:10;height:20" coordorigin="5917,7295" coordsize="10,20">
              <v:shape style="position:absolute;left:5917;top:7295;width:10;height:20" coordorigin="5917,7295" coordsize="10,20" path="m5917,7314l5927,7314,5927,7295,5917,7295,5917,7314xe" filled="true" fillcolor="#000000" stroked="false">
                <v:path arrowok="t"/>
                <v:fill type="solid"/>
              </v:shape>
            </v:group>
            <v:group style="position:absolute;left:5917;top:7314;width:10;height:20" coordorigin="5917,7314" coordsize="10,20">
              <v:shape style="position:absolute;left:5917;top:7314;width:10;height:20" coordorigin="5917,7314" coordsize="10,20" path="m5917,7333l5927,7333,5927,7314,5917,7314,5917,7333xe" filled="true" fillcolor="#000000" stroked="false">
                <v:path arrowok="t"/>
                <v:fill type="solid"/>
              </v:shape>
            </v:group>
            <v:group style="position:absolute;left:5917;top:7333;width:10;height:20" coordorigin="5917,7333" coordsize="10,20">
              <v:shape style="position:absolute;left:5917;top:7333;width:10;height:20" coordorigin="5917,7333" coordsize="10,20" path="m5917,7353l5927,7353,5927,7333,5917,7333,5917,7353xe" filled="true" fillcolor="#000000" stroked="false">
                <v:path arrowok="t"/>
                <v:fill type="solid"/>
              </v:shape>
            </v:group>
            <v:group style="position:absolute;left:5917;top:7353;width:10;height:20" coordorigin="5917,7353" coordsize="10,20">
              <v:shape style="position:absolute;left:5917;top:7353;width:10;height:20" coordorigin="5917,7353" coordsize="10,20" path="m5917,7372l5927,7372,5927,7353,5917,7353,5917,7372xe" filled="true" fillcolor="#000000" stroked="false">
                <v:path arrowok="t"/>
                <v:fill type="solid"/>
              </v:shape>
            </v:group>
            <v:group style="position:absolute;left:5917;top:7372;width:10;height:20" coordorigin="5917,7372" coordsize="10,20">
              <v:shape style="position:absolute;left:5917;top:7372;width:10;height:20" coordorigin="5917,7372" coordsize="10,20" path="m5917,7391l5927,7391,5927,7372,5917,7372,5917,7391xe" filled="true" fillcolor="#000000" stroked="false">
                <v:path arrowok="t"/>
                <v:fill type="solid"/>
              </v:shape>
            </v:group>
            <v:group style="position:absolute;left:5917;top:7391;width:10;height:20" coordorigin="5917,7391" coordsize="10,20">
              <v:shape style="position:absolute;left:5917;top:7391;width:10;height:20" coordorigin="5917,7391" coordsize="10,20" path="m5917,7410l5927,7410,5927,7391,5917,7391,5917,7410xe" filled="true" fillcolor="#000000" stroked="false">
                <v:path arrowok="t"/>
                <v:fill type="solid"/>
              </v:shape>
            </v:group>
            <v:group style="position:absolute;left:5917;top:7410;width:10;height:20" coordorigin="5917,7410" coordsize="10,20">
              <v:shape style="position:absolute;left:5917;top:7410;width:10;height:20" coordorigin="5917,7410" coordsize="10,20" path="m5917,7429l5927,7429,5927,7410,5917,7410,5917,7429xe" filled="true" fillcolor="#000000" stroked="false">
                <v:path arrowok="t"/>
                <v:fill type="solid"/>
              </v:shape>
            </v:group>
            <v:group style="position:absolute;left:5917;top:7429;width:10;height:20" coordorigin="5917,7429" coordsize="10,20">
              <v:shape style="position:absolute;left:5917;top:7429;width:10;height:20" coordorigin="5917,7429" coordsize="10,20" path="m5917,7449l5927,7449,5927,7429,5917,7429,5917,7449xe" filled="true" fillcolor="#000000" stroked="false">
                <v:path arrowok="t"/>
                <v:fill type="solid"/>
              </v:shape>
            </v:group>
            <v:group style="position:absolute;left:5917;top:7449;width:10;height:20" coordorigin="5917,7449" coordsize="10,20">
              <v:shape style="position:absolute;left:5917;top:7449;width:10;height:20" coordorigin="5917,7449" coordsize="10,20" path="m5917,7468l5927,7468,5927,7449,5917,7449,5917,7468xe" filled="true" fillcolor="#000000" stroked="false">
                <v:path arrowok="t"/>
                <v:fill type="solid"/>
              </v:shape>
            </v:group>
            <v:group style="position:absolute;left:5917;top:7468;width:10;height:20" coordorigin="5917,7468" coordsize="10,20">
              <v:shape style="position:absolute;left:5917;top:7468;width:10;height:20" coordorigin="5917,7468" coordsize="10,20" path="m5917,7487l5927,7487,5927,7468,5917,7468,5917,7487xe" filled="true" fillcolor="#000000" stroked="false">
                <v:path arrowok="t"/>
                <v:fill type="solid"/>
              </v:shape>
            </v:group>
            <v:group style="position:absolute;left:5917;top:7487;width:10;height:20" coordorigin="5917,7487" coordsize="10,20">
              <v:shape style="position:absolute;left:5917;top:7487;width:10;height:20" coordorigin="5917,7487" coordsize="10,20" path="m5917,7506l5927,7506,5927,7487,5917,7487,5917,7506xe" filled="true" fillcolor="#000000" stroked="false">
                <v:path arrowok="t"/>
                <v:fill type="solid"/>
              </v:shape>
            </v:group>
            <v:group style="position:absolute;left:5917;top:7506;width:10;height:20" coordorigin="5917,7506" coordsize="10,20">
              <v:shape style="position:absolute;left:5917;top:7506;width:10;height:20" coordorigin="5917,7506" coordsize="10,20" path="m5917,7525l5927,7525,5927,7506,5917,7506,5917,7525xe" filled="true" fillcolor="#000000" stroked="false">
                <v:path arrowok="t"/>
                <v:fill type="solid"/>
              </v:shape>
            </v:group>
            <v:group style="position:absolute;left:5917;top:7525;width:10;height:20" coordorigin="5917,7525" coordsize="10,20">
              <v:shape style="position:absolute;left:5917;top:7525;width:10;height:20" coordorigin="5917,7525" coordsize="10,20" path="m5917,7545l5927,7545,5927,7525,5917,7525,5917,7545xe" filled="true" fillcolor="#000000" stroked="false">
                <v:path arrowok="t"/>
                <v:fill type="solid"/>
              </v:shape>
            </v:group>
            <v:group style="position:absolute;left:5917;top:7545;width:10;height:20" coordorigin="5917,7545" coordsize="10,20">
              <v:shape style="position:absolute;left:5917;top:7545;width:10;height:20" coordorigin="5917,7545" coordsize="10,20" path="m5917,7564l5927,7564,5927,7545,5917,7545,5917,7564xe" filled="true" fillcolor="#000000" stroked="false">
                <v:path arrowok="t"/>
                <v:fill type="solid"/>
              </v:shape>
            </v:group>
            <v:group style="position:absolute;left:5917;top:7564;width:10;height:20" coordorigin="5917,7564" coordsize="10,20">
              <v:shape style="position:absolute;left:5917;top:7564;width:10;height:20" coordorigin="5917,7564" coordsize="10,20" path="m5917,7583l5927,7583,5927,7564,5917,7564,5917,7583xe" filled="true" fillcolor="#000000" stroked="false">
                <v:path arrowok="t"/>
                <v:fill type="solid"/>
              </v:shape>
            </v:group>
            <v:group style="position:absolute;left:5917;top:7583;width:10;height:20" coordorigin="5917,7583" coordsize="10,20">
              <v:shape style="position:absolute;left:5917;top:7583;width:10;height:20" coordorigin="5917,7583" coordsize="10,20" path="m5917,7602l5927,7602,5927,7583,5917,7583,5917,7602xe" filled="true" fillcolor="#000000" stroked="false">
                <v:path arrowok="t"/>
                <v:fill type="solid"/>
              </v:shape>
            </v:group>
            <v:group style="position:absolute;left:7038;top:6008;width:10;height:20" coordorigin="7038,6008" coordsize="10,20">
              <v:shape style="position:absolute;left:7038;top:6008;width:10;height:20" coordorigin="7038,6008" coordsize="10,20" path="m7038,6027l7048,6027,7048,6008,7038,6008,7038,6027xe" filled="true" fillcolor="#000000" stroked="false">
                <v:path arrowok="t"/>
                <v:fill type="solid"/>
              </v:shape>
            </v:group>
            <v:group style="position:absolute;left:7038;top:6027;width:10;height:20" coordorigin="7038,6027" coordsize="10,20">
              <v:shape style="position:absolute;left:7038;top:6027;width:10;height:20" coordorigin="7038,6027" coordsize="10,20" path="m7038,6047l7048,6047,7048,6027,7038,6027,7038,6047xe" filled="true" fillcolor="#000000" stroked="false">
                <v:path arrowok="t"/>
                <v:fill type="solid"/>
              </v:shape>
            </v:group>
            <v:group style="position:absolute;left:7038;top:6047;width:10;height:20" coordorigin="7038,6047" coordsize="10,20">
              <v:shape style="position:absolute;left:7038;top:6047;width:10;height:20" coordorigin="7038,6047" coordsize="10,20" path="m7038,6066l7048,6066,7048,6047,7038,6047,7038,6066xe" filled="true" fillcolor="#000000" stroked="false">
                <v:path arrowok="t"/>
                <v:fill type="solid"/>
              </v:shape>
            </v:group>
            <v:group style="position:absolute;left:7038;top:6066;width:10;height:20" coordorigin="7038,6066" coordsize="10,20">
              <v:shape style="position:absolute;left:7038;top:6066;width:10;height:20" coordorigin="7038,6066" coordsize="10,20" path="m7038,6085l7048,6085,7048,6066,7038,6066,7038,6085xe" filled="true" fillcolor="#000000" stroked="false">
                <v:path arrowok="t"/>
                <v:fill type="solid"/>
              </v:shape>
            </v:group>
            <v:group style="position:absolute;left:7038;top:6085;width:10;height:20" coordorigin="7038,6085" coordsize="10,20">
              <v:shape style="position:absolute;left:7038;top:6085;width:10;height:20" coordorigin="7038,6085" coordsize="10,20" path="m7038,6104l7048,6104,7048,6085,7038,6085,7038,6104xe" filled="true" fillcolor="#000000" stroked="false">
                <v:path arrowok="t"/>
                <v:fill type="solid"/>
              </v:shape>
            </v:group>
            <v:group style="position:absolute;left:7038;top:6104;width:10;height:20" coordorigin="7038,6104" coordsize="10,20">
              <v:shape style="position:absolute;left:7038;top:6104;width:10;height:20" coordorigin="7038,6104" coordsize="10,20" path="m7038,6123l7048,6123,7048,6104,7038,6104,7038,6123xe" filled="true" fillcolor="#000000" stroked="false">
                <v:path arrowok="t"/>
                <v:fill type="solid"/>
              </v:shape>
            </v:group>
            <v:group style="position:absolute;left:7038;top:6123;width:10;height:20" coordorigin="7038,6123" coordsize="10,20">
              <v:shape style="position:absolute;left:7038;top:6123;width:10;height:20" coordorigin="7038,6123" coordsize="10,20" path="m7038,6143l7048,6143,7048,6123,7038,6123,7038,6143xe" filled="true" fillcolor="#000000" stroked="false">
                <v:path arrowok="t"/>
                <v:fill type="solid"/>
              </v:shape>
            </v:group>
            <v:group style="position:absolute;left:7038;top:6143;width:10;height:20" coordorigin="7038,6143" coordsize="10,20">
              <v:shape style="position:absolute;left:7038;top:6143;width:10;height:20" coordorigin="7038,6143" coordsize="10,20" path="m7038,6162l7048,6162,7048,6143,7038,6143,7038,6162xe" filled="true" fillcolor="#000000" stroked="false">
                <v:path arrowok="t"/>
                <v:fill type="solid"/>
              </v:shape>
            </v:group>
            <v:group style="position:absolute;left:7038;top:6162;width:10;height:20" coordorigin="7038,6162" coordsize="10,20">
              <v:shape style="position:absolute;left:7038;top:6162;width:10;height:20" coordorigin="7038,6162" coordsize="10,20" path="m7038,6181l7048,6181,7048,6162,7038,6162,7038,6181xe" filled="true" fillcolor="#000000" stroked="false">
                <v:path arrowok="t"/>
                <v:fill type="solid"/>
              </v:shape>
            </v:group>
            <v:group style="position:absolute;left:7038;top:6181;width:10;height:20" coordorigin="7038,6181" coordsize="10,20">
              <v:shape style="position:absolute;left:7038;top:6181;width:10;height:20" coordorigin="7038,6181" coordsize="10,20" path="m7038,6201l7048,6201,7048,6181,7038,6181,7038,6201xe" filled="true" fillcolor="#000000" stroked="false">
                <v:path arrowok="t"/>
                <v:fill type="solid"/>
              </v:shape>
            </v:group>
            <v:group style="position:absolute;left:7038;top:6201;width:10;height:20" coordorigin="7038,6201" coordsize="10,20">
              <v:shape style="position:absolute;left:7038;top:6201;width:10;height:20" coordorigin="7038,6201" coordsize="10,20" path="m7038,6220l7048,6220,7048,6201,7038,6201,7038,6220xe" filled="true" fillcolor="#000000" stroked="false">
                <v:path arrowok="t"/>
                <v:fill type="solid"/>
              </v:shape>
            </v:group>
            <v:group style="position:absolute;left:7038;top:6220;width:10;height:20" coordorigin="7038,6220" coordsize="10,20">
              <v:shape style="position:absolute;left:7038;top:6220;width:10;height:20" coordorigin="7038,6220" coordsize="10,20" path="m7038,6239l7048,6239,7048,6220,7038,6220,7038,6239xe" filled="true" fillcolor="#000000" stroked="false">
                <v:path arrowok="t"/>
                <v:fill type="solid"/>
              </v:shape>
            </v:group>
            <v:group style="position:absolute;left:7038;top:6239;width:10;height:20" coordorigin="7038,6239" coordsize="10,20">
              <v:shape style="position:absolute;left:7038;top:6239;width:10;height:20" coordorigin="7038,6239" coordsize="10,20" path="m7038,6258l7048,6258,7048,6239,7038,6239,7038,6258xe" filled="true" fillcolor="#000000" stroked="false">
                <v:path arrowok="t"/>
                <v:fill type="solid"/>
              </v:shape>
            </v:group>
            <v:group style="position:absolute;left:7038;top:6258;width:10;height:20" coordorigin="7038,6258" coordsize="10,20">
              <v:shape style="position:absolute;left:7038;top:6258;width:10;height:20" coordorigin="7038,6258" coordsize="10,20" path="m7038,6277l7048,6277,7048,6258,7038,6258,7038,6277xe" filled="true" fillcolor="#000000" stroked="false">
                <v:path arrowok="t"/>
                <v:fill type="solid"/>
              </v:shape>
            </v:group>
            <v:group style="position:absolute;left:7038;top:6277;width:10;height:20" coordorigin="7038,6277" coordsize="10,20">
              <v:shape style="position:absolute;left:7038;top:6277;width:10;height:20" coordorigin="7038,6277" coordsize="10,20" path="m7038,6297l7048,6297,7048,6277,7038,6277,7038,6297xe" filled="true" fillcolor="#000000" stroked="false">
                <v:path arrowok="t"/>
                <v:fill type="solid"/>
              </v:shape>
            </v:group>
            <v:group style="position:absolute;left:7038;top:6297;width:10;height:20" coordorigin="7038,6297" coordsize="10,20">
              <v:shape style="position:absolute;left:7038;top:6297;width:10;height:20" coordorigin="7038,6297" coordsize="10,20" path="m7038,6316l7048,6316,7048,6297,7038,6297,7038,6316xe" filled="true" fillcolor="#000000" stroked="false">
                <v:path arrowok="t"/>
                <v:fill type="solid"/>
              </v:shape>
            </v:group>
            <v:group style="position:absolute;left:7038;top:6316;width:10;height:20" coordorigin="7038,6316" coordsize="10,20">
              <v:shape style="position:absolute;left:7038;top:6316;width:10;height:20" coordorigin="7038,6316" coordsize="10,20" path="m7038,6335l7048,6335,7048,6316,7038,6316,7038,6335xe" filled="true" fillcolor="#000000" stroked="false">
                <v:path arrowok="t"/>
                <v:fill type="solid"/>
              </v:shape>
            </v:group>
            <v:group style="position:absolute;left:7038;top:6335;width:10;height:20" coordorigin="7038,6335" coordsize="10,20">
              <v:shape style="position:absolute;left:7038;top:6335;width:10;height:20" coordorigin="7038,6335" coordsize="10,20" path="m7038,6354l7048,6354,7048,6335,7038,6335,7038,6354xe" filled="true" fillcolor="#000000" stroked="false">
                <v:path arrowok="t"/>
                <v:fill type="solid"/>
              </v:shape>
            </v:group>
            <v:group style="position:absolute;left:7038;top:6354;width:10;height:20" coordorigin="7038,6354" coordsize="10,20">
              <v:shape style="position:absolute;left:7038;top:6354;width:10;height:20" coordorigin="7038,6354" coordsize="10,20" path="m7038,6373l7048,6373,7048,6354,7038,6354,7038,6373xe" filled="true" fillcolor="#000000" stroked="false">
                <v:path arrowok="t"/>
                <v:fill type="solid"/>
              </v:shape>
            </v:group>
            <v:group style="position:absolute;left:7038;top:6373;width:10;height:20" coordorigin="7038,6373" coordsize="10,20">
              <v:shape style="position:absolute;left:7038;top:6373;width:10;height:20" coordorigin="7038,6373" coordsize="10,20" path="m7038,6393l7048,6393,7048,6373,7038,6373,7038,6393xe" filled="true" fillcolor="#000000" stroked="false">
                <v:path arrowok="t"/>
                <v:fill type="solid"/>
              </v:shape>
            </v:group>
            <v:group style="position:absolute;left:7038;top:6393;width:10;height:20" coordorigin="7038,6393" coordsize="10,20">
              <v:shape style="position:absolute;left:7038;top:6393;width:10;height:20" coordorigin="7038,6393" coordsize="10,20" path="m7038,6412l7048,6412,7048,6393,7038,6393,7038,6412xe" filled="true" fillcolor="#000000" stroked="false">
                <v:path arrowok="t"/>
                <v:fill type="solid"/>
              </v:shape>
            </v:group>
            <v:group style="position:absolute;left:7038;top:6412;width:10;height:20" coordorigin="7038,6412" coordsize="10,20">
              <v:shape style="position:absolute;left:7038;top:6412;width:10;height:20" coordorigin="7038,6412" coordsize="10,20" path="m7038,6431l7048,6431,7048,6412,7038,6412,7038,6431xe" filled="true" fillcolor="#000000" stroked="false">
                <v:path arrowok="t"/>
                <v:fill type="solid"/>
              </v:shape>
            </v:group>
            <v:group style="position:absolute;left:7038;top:6431;width:10;height:20" coordorigin="7038,6431" coordsize="10,20">
              <v:shape style="position:absolute;left:7038;top:6431;width:10;height:20" coordorigin="7038,6431" coordsize="10,20" path="m7038,6450l7048,6450,7048,6431,7038,6431,7038,6450xe" filled="true" fillcolor="#000000" stroked="false">
                <v:path arrowok="t"/>
                <v:fill type="solid"/>
              </v:shape>
            </v:group>
            <v:group style="position:absolute;left:7038;top:6450;width:10;height:20" coordorigin="7038,6450" coordsize="10,20">
              <v:shape style="position:absolute;left:7038;top:6450;width:10;height:20" coordorigin="7038,6450" coordsize="10,20" path="m7038,6469l7048,6469,7048,6450,7038,6450,7038,6469xe" filled="true" fillcolor="#000000" stroked="false">
                <v:path arrowok="t"/>
                <v:fill type="solid"/>
              </v:shape>
            </v:group>
            <v:group style="position:absolute;left:7038;top:6469;width:10;height:20" coordorigin="7038,6469" coordsize="10,20">
              <v:shape style="position:absolute;left:7038;top:6469;width:10;height:20" coordorigin="7038,6469" coordsize="10,20" path="m7038,6489l7048,6489,7048,6469,7038,6469,7038,6489xe" filled="true" fillcolor="#000000" stroked="false">
                <v:path arrowok="t"/>
                <v:fill type="solid"/>
              </v:shape>
            </v:group>
            <v:group style="position:absolute;left:7038;top:6489;width:10;height:20" coordorigin="7038,6489" coordsize="10,20">
              <v:shape style="position:absolute;left:7038;top:6489;width:10;height:20" coordorigin="7038,6489" coordsize="10,20" path="m7038,6508l7048,6508,7048,6489,7038,6489,7038,6508xe" filled="true" fillcolor="#000000" stroked="false">
                <v:path arrowok="t"/>
                <v:fill type="solid"/>
              </v:shape>
            </v:group>
            <v:group style="position:absolute;left:7038;top:6508;width:10;height:20" coordorigin="7038,6508" coordsize="10,20">
              <v:shape style="position:absolute;left:7038;top:6508;width:10;height:20" coordorigin="7038,6508" coordsize="10,20" path="m7038,6527l7048,6527,7048,6508,7038,6508,7038,6527xe" filled="true" fillcolor="#000000" stroked="false">
                <v:path arrowok="t"/>
                <v:fill type="solid"/>
              </v:shape>
            </v:group>
            <v:group style="position:absolute;left:7038;top:6527;width:10;height:20" coordorigin="7038,6527" coordsize="10,20">
              <v:shape style="position:absolute;left:7038;top:6527;width:10;height:20" coordorigin="7038,6527" coordsize="10,20" path="m7038,6546l7048,6546,7048,6527,7038,6527,7038,6546xe" filled="true" fillcolor="#000000" stroked="false">
                <v:path arrowok="t"/>
                <v:fill type="solid"/>
              </v:shape>
            </v:group>
            <v:group style="position:absolute;left:7038;top:6546;width:10;height:20" coordorigin="7038,6546" coordsize="10,20">
              <v:shape style="position:absolute;left:7038;top:6546;width:10;height:20" coordorigin="7038,6546" coordsize="10,20" path="m7038,6565l7048,6565,7048,6546,7038,6546,7038,6565xe" filled="true" fillcolor="#000000" stroked="false">
                <v:path arrowok="t"/>
                <v:fill type="solid"/>
              </v:shape>
            </v:group>
            <v:group style="position:absolute;left:7038;top:6565;width:10;height:20" coordorigin="7038,6565" coordsize="10,20">
              <v:shape style="position:absolute;left:7038;top:6565;width:10;height:20" coordorigin="7038,6565" coordsize="10,20" path="m7038,6585l7048,6585,7048,6565,7038,6565,7038,6585xe" filled="true" fillcolor="#000000" stroked="false">
                <v:path arrowok="t"/>
                <v:fill type="solid"/>
              </v:shape>
            </v:group>
            <v:group style="position:absolute;left:7038;top:6585;width:10;height:20" coordorigin="7038,6585" coordsize="10,20">
              <v:shape style="position:absolute;left:7038;top:6585;width:10;height:20" coordorigin="7038,6585" coordsize="10,20" path="m7038,6604l7048,6604,7048,6585,7038,6585,7038,6604xe" filled="true" fillcolor="#000000" stroked="false">
                <v:path arrowok="t"/>
                <v:fill type="solid"/>
              </v:shape>
            </v:group>
            <v:group style="position:absolute;left:7038;top:6604;width:10;height:20" coordorigin="7038,6604" coordsize="10,20">
              <v:shape style="position:absolute;left:7038;top:6604;width:10;height:20" coordorigin="7038,6604" coordsize="10,20" path="m7038,6623l7048,6623,7048,6604,7038,6604,7038,6623xe" filled="true" fillcolor="#000000" stroked="false">
                <v:path arrowok="t"/>
                <v:fill type="solid"/>
              </v:shape>
            </v:group>
            <v:group style="position:absolute;left:7038;top:6623;width:10;height:20" coordorigin="7038,6623" coordsize="10,20">
              <v:shape style="position:absolute;left:7038;top:6623;width:10;height:20" coordorigin="7038,6623" coordsize="10,20" path="m7038,6642l7048,6642,7048,6623,7038,6623,7038,6642xe" filled="true" fillcolor="#000000" stroked="false">
                <v:path arrowok="t"/>
                <v:fill type="solid"/>
              </v:shape>
            </v:group>
            <v:group style="position:absolute;left:7038;top:6642;width:10;height:20" coordorigin="7038,6642" coordsize="10,20">
              <v:shape style="position:absolute;left:7038;top:6642;width:10;height:20" coordorigin="7038,6642" coordsize="10,20" path="m7038,6661l7048,6661,7048,6642,7038,6642,7038,6661xe" filled="true" fillcolor="#000000" stroked="false">
                <v:path arrowok="t"/>
                <v:fill type="solid"/>
              </v:shape>
            </v:group>
            <v:group style="position:absolute;left:7038;top:6661;width:10;height:20" coordorigin="7038,6661" coordsize="10,20">
              <v:shape style="position:absolute;left:7038;top:6661;width:10;height:20" coordorigin="7038,6661" coordsize="10,20" path="m7038,6681l7048,6681,7048,6661,7038,6661,7038,6681xe" filled="true" fillcolor="#000000" stroked="false">
                <v:path arrowok="t"/>
                <v:fill type="solid"/>
              </v:shape>
            </v:group>
            <v:group style="position:absolute;left:7038;top:6681;width:10;height:20" coordorigin="7038,6681" coordsize="10,20">
              <v:shape style="position:absolute;left:7038;top:6681;width:10;height:20" coordorigin="7038,6681" coordsize="10,20" path="m7038,6700l7048,6700,7048,6681,7038,6681,7038,6700xe" filled="true" fillcolor="#000000" stroked="false">
                <v:path arrowok="t"/>
                <v:fill type="solid"/>
              </v:shape>
            </v:group>
            <v:group style="position:absolute;left:7038;top:6700;width:10;height:20" coordorigin="7038,6700" coordsize="10,20">
              <v:shape style="position:absolute;left:7038;top:6700;width:10;height:20" coordorigin="7038,6700" coordsize="10,20" path="m7038,6719l7048,6719,7048,6700,7038,6700,7038,6719xe" filled="true" fillcolor="#000000" stroked="false">
                <v:path arrowok="t"/>
                <v:fill type="solid"/>
              </v:shape>
            </v:group>
            <v:group style="position:absolute;left:7038;top:6719;width:10;height:20" coordorigin="7038,6719" coordsize="10,20">
              <v:shape style="position:absolute;left:7038;top:6719;width:10;height:20" coordorigin="7038,6719" coordsize="10,20" path="m7038,6738l7048,6738,7048,6719,7038,6719,7038,6738xe" filled="true" fillcolor="#000000" stroked="false">
                <v:path arrowok="t"/>
                <v:fill type="solid"/>
              </v:shape>
            </v:group>
            <v:group style="position:absolute;left:7038;top:6738;width:10;height:20" coordorigin="7038,6738" coordsize="10,20">
              <v:shape style="position:absolute;left:7038;top:6738;width:10;height:20" coordorigin="7038,6738" coordsize="10,20" path="m7038,6757l7048,6757,7048,6738,7038,6738,7038,6757xe" filled="true" fillcolor="#000000" stroked="false">
                <v:path arrowok="t"/>
                <v:fill type="solid"/>
              </v:shape>
            </v:group>
            <v:group style="position:absolute;left:7038;top:6757;width:10;height:20" coordorigin="7038,6757" coordsize="10,20">
              <v:shape style="position:absolute;left:7038;top:6757;width:10;height:20" coordorigin="7038,6757" coordsize="10,20" path="m7038,6777l7048,6777,7048,6757,7038,6757,7038,6777xe" filled="true" fillcolor="#000000" stroked="false">
                <v:path arrowok="t"/>
                <v:fill type="solid"/>
              </v:shape>
            </v:group>
            <v:group style="position:absolute;left:7038;top:6777;width:10;height:20" coordorigin="7038,6777" coordsize="10,20">
              <v:shape style="position:absolute;left:7038;top:6777;width:10;height:20" coordorigin="7038,6777" coordsize="10,20" path="m7038,6796l7048,6796,7048,6777,7038,6777,7038,6796xe" filled="true" fillcolor="#000000" stroked="false">
                <v:path arrowok="t"/>
                <v:fill type="solid"/>
              </v:shape>
            </v:group>
            <v:group style="position:absolute;left:7038;top:6796;width:10;height:20" coordorigin="7038,6796" coordsize="10,20">
              <v:shape style="position:absolute;left:7038;top:6796;width:10;height:20" coordorigin="7038,6796" coordsize="10,20" path="m7038,6815l7048,6815,7048,6796,7038,6796,7038,6815xe" filled="true" fillcolor="#000000" stroked="false">
                <v:path arrowok="t"/>
                <v:fill type="solid"/>
              </v:shape>
            </v:group>
            <v:group style="position:absolute;left:7038;top:6815;width:10;height:20" coordorigin="7038,6815" coordsize="10,20">
              <v:shape style="position:absolute;left:7038;top:6815;width:10;height:20" coordorigin="7038,6815" coordsize="10,20" path="m7038,6834l7048,6834,7048,6815,7038,6815,7038,6834xe" filled="true" fillcolor="#000000" stroked="false">
                <v:path arrowok="t"/>
                <v:fill type="solid"/>
              </v:shape>
            </v:group>
            <v:group style="position:absolute;left:7038;top:6834;width:10;height:20" coordorigin="7038,6834" coordsize="10,20">
              <v:shape style="position:absolute;left:7038;top:6834;width:10;height:20" coordorigin="7038,6834" coordsize="10,20" path="m7038,6853l7048,6853,7048,6834,7038,6834,7038,6853xe" filled="true" fillcolor="#000000" stroked="false">
                <v:path arrowok="t"/>
                <v:fill type="solid"/>
              </v:shape>
            </v:group>
            <v:group style="position:absolute;left:7038;top:6853;width:10;height:20" coordorigin="7038,6853" coordsize="10,20">
              <v:shape style="position:absolute;left:7038;top:6853;width:10;height:20" coordorigin="7038,6853" coordsize="10,20" path="m7038,6873l7048,6873,7048,6853,7038,6853,7038,6873xe" filled="true" fillcolor="#000000" stroked="false">
                <v:path arrowok="t"/>
                <v:fill type="solid"/>
              </v:shape>
            </v:group>
            <v:group style="position:absolute;left:7038;top:6873;width:10;height:20" coordorigin="7038,6873" coordsize="10,20">
              <v:shape style="position:absolute;left:7038;top:6873;width:10;height:20" coordorigin="7038,6873" coordsize="10,20" path="m7038,6892l7048,6892,7048,6873,7038,6873,7038,6892xe" filled="true" fillcolor="#000000" stroked="false">
                <v:path arrowok="t"/>
                <v:fill type="solid"/>
              </v:shape>
            </v:group>
            <v:group style="position:absolute;left:7038;top:6892;width:10;height:20" coordorigin="7038,6892" coordsize="10,20">
              <v:shape style="position:absolute;left:7038;top:6892;width:10;height:20" coordorigin="7038,6892" coordsize="10,20" path="m7038,6911l7048,6911,7048,6892,7038,6892,7038,6911xe" filled="true" fillcolor="#000000" stroked="false">
                <v:path arrowok="t"/>
                <v:fill type="solid"/>
              </v:shape>
            </v:group>
            <v:group style="position:absolute;left:7038;top:6911;width:10;height:20" coordorigin="7038,6911" coordsize="10,20">
              <v:shape style="position:absolute;left:7038;top:6911;width:10;height:20" coordorigin="7038,6911" coordsize="10,20" path="m7038,6930l7048,6930,7048,6911,7038,6911,7038,6930xe" filled="true" fillcolor="#000000" stroked="false">
                <v:path arrowok="t"/>
                <v:fill type="solid"/>
              </v:shape>
            </v:group>
            <v:group style="position:absolute;left:7038;top:6930;width:10;height:20" coordorigin="7038,6930" coordsize="10,20">
              <v:shape style="position:absolute;left:7038;top:6930;width:10;height:20" coordorigin="7038,6930" coordsize="10,20" path="m7038,6949l7048,6949,7048,6930,7038,6930,7038,6949xe" filled="true" fillcolor="#000000" stroked="false">
                <v:path arrowok="t"/>
                <v:fill type="solid"/>
              </v:shape>
            </v:group>
            <v:group style="position:absolute;left:7038;top:6949;width:10;height:20" coordorigin="7038,6949" coordsize="10,20">
              <v:shape style="position:absolute;left:7038;top:6949;width:10;height:20" coordorigin="7038,6949" coordsize="10,20" path="m7038,6969l7048,6969,7048,6949,7038,6949,7038,6969xe" filled="true" fillcolor="#000000" stroked="false">
                <v:path arrowok="t"/>
                <v:fill type="solid"/>
              </v:shape>
            </v:group>
            <v:group style="position:absolute;left:7038;top:6969;width:10;height:20" coordorigin="7038,6969" coordsize="10,20">
              <v:shape style="position:absolute;left:7038;top:6969;width:10;height:20" coordorigin="7038,6969" coordsize="10,20" path="m7038,6988l7048,6988,7048,6969,7038,6969,7038,6988xe" filled="true" fillcolor="#000000" stroked="false">
                <v:path arrowok="t"/>
                <v:fill type="solid"/>
              </v:shape>
            </v:group>
            <v:group style="position:absolute;left:7038;top:6988;width:10;height:20" coordorigin="7038,6988" coordsize="10,20">
              <v:shape style="position:absolute;left:7038;top:6988;width:10;height:20" coordorigin="7038,6988" coordsize="10,20" path="m7038,7007l7048,7007,7048,6988,7038,6988,7038,7007xe" filled="true" fillcolor="#000000" stroked="false">
                <v:path arrowok="t"/>
                <v:fill type="solid"/>
              </v:shape>
            </v:group>
            <v:group style="position:absolute;left:7038;top:7007;width:10;height:20" coordorigin="7038,7007" coordsize="10,20">
              <v:shape style="position:absolute;left:7038;top:7007;width:10;height:20" coordorigin="7038,7007" coordsize="10,20" path="m7038,7026l7048,7026,7048,7007,7038,7007,7038,7026xe" filled="true" fillcolor="#000000" stroked="false">
                <v:path arrowok="t"/>
                <v:fill type="solid"/>
              </v:shape>
            </v:group>
            <v:group style="position:absolute;left:7038;top:7026;width:10;height:20" coordorigin="7038,7026" coordsize="10,20">
              <v:shape style="position:absolute;left:7038;top:7026;width:10;height:20" coordorigin="7038,7026" coordsize="10,20" path="m7038,7045l7048,7045,7048,7026,7038,7026,7038,7045xe" filled="true" fillcolor="#000000" stroked="false">
                <v:path arrowok="t"/>
                <v:fill type="solid"/>
              </v:shape>
            </v:group>
            <v:group style="position:absolute;left:7038;top:7045;width:10;height:20" coordorigin="7038,7045" coordsize="10,20">
              <v:shape style="position:absolute;left:7038;top:7045;width:10;height:20" coordorigin="7038,7045" coordsize="10,20" path="m7038,7065l7048,7065,7048,7045,7038,7045,7038,7065xe" filled="true" fillcolor="#000000" stroked="false">
                <v:path arrowok="t"/>
                <v:fill type="solid"/>
              </v:shape>
            </v:group>
            <v:group style="position:absolute;left:7038;top:7065;width:10;height:20" coordorigin="7038,7065" coordsize="10,20">
              <v:shape style="position:absolute;left:7038;top:7065;width:10;height:20" coordorigin="7038,7065" coordsize="10,20" path="m7038,7084l7048,7084,7048,7065,7038,7065,7038,7084xe" filled="true" fillcolor="#000000" stroked="false">
                <v:path arrowok="t"/>
                <v:fill type="solid"/>
              </v:shape>
            </v:group>
            <v:group style="position:absolute;left:7038;top:7084;width:10;height:20" coordorigin="7038,7084" coordsize="10,20">
              <v:shape style="position:absolute;left:7038;top:7084;width:10;height:20" coordorigin="7038,7084" coordsize="10,20" path="m7038,7103l7048,7103,7048,7084,7038,7084,7038,7103xe" filled="true" fillcolor="#000000" stroked="false">
                <v:path arrowok="t"/>
                <v:fill type="solid"/>
              </v:shape>
            </v:group>
            <v:group style="position:absolute;left:7038;top:7103;width:10;height:20" coordorigin="7038,7103" coordsize="10,20">
              <v:shape style="position:absolute;left:7038;top:7103;width:10;height:20" coordorigin="7038,7103" coordsize="10,20" path="m7038,7122l7048,7122,7048,7103,7038,7103,7038,7122xe" filled="true" fillcolor="#000000" stroked="false">
                <v:path arrowok="t"/>
                <v:fill type="solid"/>
              </v:shape>
            </v:group>
            <v:group style="position:absolute;left:7038;top:7122;width:10;height:20" coordorigin="7038,7122" coordsize="10,20">
              <v:shape style="position:absolute;left:7038;top:7122;width:10;height:20" coordorigin="7038,7122" coordsize="10,20" path="m7038,7141l7048,7141,7048,7122,7038,7122,7038,7141xe" filled="true" fillcolor="#000000" stroked="false">
                <v:path arrowok="t"/>
                <v:fill type="solid"/>
              </v:shape>
            </v:group>
            <v:group style="position:absolute;left:7038;top:7141;width:10;height:20" coordorigin="7038,7141" coordsize="10,20">
              <v:shape style="position:absolute;left:7038;top:7141;width:10;height:20" coordorigin="7038,7141" coordsize="10,20" path="m7038,7161l7048,7161,7048,7141,7038,7141,7038,7161xe" filled="true" fillcolor="#000000" stroked="false">
                <v:path arrowok="t"/>
                <v:fill type="solid"/>
              </v:shape>
            </v:group>
            <v:group style="position:absolute;left:7038;top:7161;width:10;height:20" coordorigin="7038,7161" coordsize="10,20">
              <v:shape style="position:absolute;left:7038;top:7161;width:10;height:20" coordorigin="7038,7161" coordsize="10,20" path="m7038,7180l7048,7180,7048,7161,7038,7161,7038,7180xe" filled="true" fillcolor="#000000" stroked="false">
                <v:path arrowok="t"/>
                <v:fill type="solid"/>
              </v:shape>
            </v:group>
            <v:group style="position:absolute;left:7038;top:7180;width:10;height:20" coordorigin="7038,7180" coordsize="10,20">
              <v:shape style="position:absolute;left:7038;top:7180;width:10;height:20" coordorigin="7038,7180" coordsize="10,20" path="m7038,7199l7048,7199,7048,7180,7038,7180,7038,7199xe" filled="true" fillcolor="#000000" stroked="false">
                <v:path arrowok="t"/>
                <v:fill type="solid"/>
              </v:shape>
            </v:group>
            <v:group style="position:absolute;left:7038;top:7199;width:10;height:20" coordorigin="7038,7199" coordsize="10,20">
              <v:shape style="position:absolute;left:7038;top:7199;width:10;height:20" coordorigin="7038,7199" coordsize="10,20" path="m7038,7218l7048,7218,7048,7199,7038,7199,7038,7218xe" filled="true" fillcolor="#000000" stroked="false">
                <v:path arrowok="t"/>
                <v:fill type="solid"/>
              </v:shape>
            </v:group>
            <v:group style="position:absolute;left:7038;top:7218;width:10;height:20" coordorigin="7038,7218" coordsize="10,20">
              <v:shape style="position:absolute;left:7038;top:7218;width:10;height:20" coordorigin="7038,7218" coordsize="10,20" path="m7038,7237l7048,7237,7048,7218,7038,7218,7038,7237xe" filled="true" fillcolor="#000000" stroked="false">
                <v:path arrowok="t"/>
                <v:fill type="solid"/>
              </v:shape>
            </v:group>
            <v:group style="position:absolute;left:7038;top:7237;width:10;height:20" coordorigin="7038,7237" coordsize="10,20">
              <v:shape style="position:absolute;left:7038;top:7237;width:10;height:20" coordorigin="7038,7237" coordsize="10,20" path="m7038,7257l7048,7257,7048,7237,7038,7237,7038,7257xe" filled="true" fillcolor="#000000" stroked="false">
                <v:path arrowok="t"/>
                <v:fill type="solid"/>
              </v:shape>
            </v:group>
            <v:group style="position:absolute;left:7038;top:7257;width:10;height:20" coordorigin="7038,7257" coordsize="10,20">
              <v:shape style="position:absolute;left:7038;top:7257;width:10;height:20" coordorigin="7038,7257" coordsize="10,20" path="m7038,7276l7048,7276,7048,7257,7038,7257,7038,7276xe" filled="true" fillcolor="#000000" stroked="false">
                <v:path arrowok="t"/>
                <v:fill type="solid"/>
              </v:shape>
            </v:group>
            <v:group style="position:absolute;left:7038;top:7276;width:10;height:20" coordorigin="7038,7276" coordsize="10,20">
              <v:shape style="position:absolute;left:7038;top:7276;width:10;height:20" coordorigin="7038,7276" coordsize="10,20" path="m7038,7295l7048,7295,7048,7276,7038,7276,7038,7295xe" filled="true" fillcolor="#000000" stroked="false">
                <v:path arrowok="t"/>
                <v:fill type="solid"/>
              </v:shape>
            </v:group>
            <v:group style="position:absolute;left:7038;top:7295;width:10;height:20" coordorigin="7038,7295" coordsize="10,20">
              <v:shape style="position:absolute;left:7038;top:7295;width:10;height:20" coordorigin="7038,7295" coordsize="10,20" path="m7038,7314l7048,7314,7048,7295,7038,7295,7038,7314xe" filled="true" fillcolor="#000000" stroked="false">
                <v:path arrowok="t"/>
                <v:fill type="solid"/>
              </v:shape>
            </v:group>
            <v:group style="position:absolute;left:7038;top:7314;width:10;height:20" coordorigin="7038,7314" coordsize="10,20">
              <v:shape style="position:absolute;left:7038;top:7314;width:10;height:20" coordorigin="7038,7314" coordsize="10,20" path="m7038,7333l7048,7333,7048,7314,7038,7314,7038,7333xe" filled="true" fillcolor="#000000" stroked="false">
                <v:path arrowok="t"/>
                <v:fill type="solid"/>
              </v:shape>
            </v:group>
            <v:group style="position:absolute;left:7038;top:7333;width:10;height:20" coordorigin="7038,7333" coordsize="10,20">
              <v:shape style="position:absolute;left:7038;top:7333;width:10;height:20" coordorigin="7038,7333" coordsize="10,20" path="m7038,7353l7048,7353,7048,7333,7038,7333,7038,7353xe" filled="true" fillcolor="#000000" stroked="false">
                <v:path arrowok="t"/>
                <v:fill type="solid"/>
              </v:shape>
            </v:group>
            <v:group style="position:absolute;left:7038;top:7353;width:10;height:20" coordorigin="7038,7353" coordsize="10,20">
              <v:shape style="position:absolute;left:7038;top:7353;width:10;height:20" coordorigin="7038,7353" coordsize="10,20" path="m7038,7372l7048,7372,7048,7353,7038,7353,7038,7372xe" filled="true" fillcolor="#000000" stroked="false">
                <v:path arrowok="t"/>
                <v:fill type="solid"/>
              </v:shape>
            </v:group>
            <v:group style="position:absolute;left:7038;top:7372;width:10;height:20" coordorigin="7038,7372" coordsize="10,20">
              <v:shape style="position:absolute;left:7038;top:7372;width:10;height:20" coordorigin="7038,7372" coordsize="10,20" path="m7038,7391l7048,7391,7048,7372,7038,7372,7038,7391xe" filled="true" fillcolor="#000000" stroked="false">
                <v:path arrowok="t"/>
                <v:fill type="solid"/>
              </v:shape>
            </v:group>
            <v:group style="position:absolute;left:7038;top:7391;width:10;height:20" coordorigin="7038,7391" coordsize="10,20">
              <v:shape style="position:absolute;left:7038;top:7391;width:10;height:20" coordorigin="7038,7391" coordsize="10,20" path="m7038,7410l7048,7410,7048,7391,7038,7391,7038,7410xe" filled="true" fillcolor="#000000" stroked="false">
                <v:path arrowok="t"/>
                <v:fill type="solid"/>
              </v:shape>
            </v:group>
            <v:group style="position:absolute;left:7038;top:7410;width:10;height:20" coordorigin="7038,7410" coordsize="10,20">
              <v:shape style="position:absolute;left:7038;top:7410;width:10;height:20" coordorigin="7038,7410" coordsize="10,20" path="m7038,7429l7048,7429,7048,7410,7038,7410,7038,7429xe" filled="true" fillcolor="#000000" stroked="false">
                <v:path arrowok="t"/>
                <v:fill type="solid"/>
              </v:shape>
            </v:group>
            <v:group style="position:absolute;left:7038;top:7429;width:10;height:20" coordorigin="7038,7429" coordsize="10,20">
              <v:shape style="position:absolute;left:7038;top:7429;width:10;height:20" coordorigin="7038,7429" coordsize="10,20" path="m7038,7449l7048,7449,7048,7429,7038,7429,7038,7449xe" filled="true" fillcolor="#000000" stroked="false">
                <v:path arrowok="t"/>
                <v:fill type="solid"/>
              </v:shape>
            </v:group>
            <v:group style="position:absolute;left:7038;top:7449;width:10;height:20" coordorigin="7038,7449" coordsize="10,20">
              <v:shape style="position:absolute;left:7038;top:7449;width:10;height:20" coordorigin="7038,7449" coordsize="10,20" path="m7038,7468l7048,7468,7048,7449,7038,7449,7038,7468xe" filled="true" fillcolor="#000000" stroked="false">
                <v:path arrowok="t"/>
                <v:fill type="solid"/>
              </v:shape>
            </v:group>
            <v:group style="position:absolute;left:7038;top:7468;width:10;height:20" coordorigin="7038,7468" coordsize="10,20">
              <v:shape style="position:absolute;left:7038;top:7468;width:10;height:20" coordorigin="7038,7468" coordsize="10,20" path="m7038,7487l7048,7487,7048,7468,7038,7468,7038,7487xe" filled="true" fillcolor="#000000" stroked="false">
                <v:path arrowok="t"/>
                <v:fill type="solid"/>
              </v:shape>
            </v:group>
            <v:group style="position:absolute;left:7038;top:7487;width:10;height:20" coordorigin="7038,7487" coordsize="10,20">
              <v:shape style="position:absolute;left:7038;top:7487;width:10;height:20" coordorigin="7038,7487" coordsize="10,20" path="m7038,7506l7048,7506,7048,7487,7038,7487,7038,7506xe" filled="true" fillcolor="#000000" stroked="false">
                <v:path arrowok="t"/>
                <v:fill type="solid"/>
              </v:shape>
            </v:group>
            <v:group style="position:absolute;left:7038;top:7506;width:10;height:20" coordorigin="7038,7506" coordsize="10,20">
              <v:shape style="position:absolute;left:7038;top:7506;width:10;height:20" coordorigin="7038,7506" coordsize="10,20" path="m7038,7525l7048,7525,7048,7506,7038,7506,7038,7525xe" filled="true" fillcolor="#000000" stroked="false">
                <v:path arrowok="t"/>
                <v:fill type="solid"/>
              </v:shape>
            </v:group>
            <v:group style="position:absolute;left:7038;top:7525;width:10;height:20" coordorigin="7038,7525" coordsize="10,20">
              <v:shape style="position:absolute;left:7038;top:7525;width:10;height:20" coordorigin="7038,7525" coordsize="10,20" path="m7038,7545l7048,7545,7048,7525,7038,7525,7038,7545xe" filled="true" fillcolor="#000000" stroked="false">
                <v:path arrowok="t"/>
                <v:fill type="solid"/>
              </v:shape>
            </v:group>
            <v:group style="position:absolute;left:7038;top:7545;width:10;height:20" coordorigin="7038,7545" coordsize="10,20">
              <v:shape style="position:absolute;left:7038;top:7545;width:10;height:20" coordorigin="7038,7545" coordsize="10,20" path="m7038,7564l7048,7564,7048,7545,7038,7545,7038,7564xe" filled="true" fillcolor="#000000" stroked="false">
                <v:path arrowok="t"/>
                <v:fill type="solid"/>
              </v:shape>
            </v:group>
            <v:group style="position:absolute;left:7038;top:7564;width:10;height:20" coordorigin="7038,7564" coordsize="10,20">
              <v:shape style="position:absolute;left:7038;top:7564;width:10;height:20" coordorigin="7038,7564" coordsize="10,20" path="m7038,7583l7048,7583,7048,7564,7038,7564,7038,7583xe" filled="true" fillcolor="#000000" stroked="false">
                <v:path arrowok="t"/>
                <v:fill type="solid"/>
              </v:shape>
            </v:group>
            <v:group style="position:absolute;left:7038;top:7583;width:10;height:20" coordorigin="7038,7583" coordsize="10,20">
              <v:shape style="position:absolute;left:7038;top:7583;width:10;height:20" coordorigin="7038,7583" coordsize="10,20" path="m7038,7602l7048,7602,7048,7583,7038,7583,7038,7602xe" filled="true" fillcolor="#000000" stroked="false">
                <v:path arrowok="t"/>
                <v:fill type="solid"/>
              </v:shape>
            </v:group>
            <v:group style="position:absolute;left:7758;top:6008;width:10;height:20" coordorigin="7758,6008" coordsize="10,20">
              <v:shape style="position:absolute;left:7758;top:6008;width:10;height:20" coordorigin="7758,6008" coordsize="10,20" path="m7758,6027l7768,6027,7768,6008,7758,6008,7758,6027xe" filled="true" fillcolor="#000000" stroked="false">
                <v:path arrowok="t"/>
                <v:fill type="solid"/>
              </v:shape>
            </v:group>
            <v:group style="position:absolute;left:7758;top:6027;width:10;height:20" coordorigin="7758,6027" coordsize="10,20">
              <v:shape style="position:absolute;left:7758;top:6027;width:10;height:20" coordorigin="7758,6027" coordsize="10,20" path="m7758,6047l7768,6047,7768,6027,7758,6027,7758,6047xe" filled="true" fillcolor="#000000" stroked="false">
                <v:path arrowok="t"/>
                <v:fill type="solid"/>
              </v:shape>
            </v:group>
            <v:group style="position:absolute;left:7758;top:6047;width:10;height:20" coordorigin="7758,6047" coordsize="10,20">
              <v:shape style="position:absolute;left:7758;top:6047;width:10;height:20" coordorigin="7758,6047" coordsize="10,20" path="m7758,6066l7768,6066,7768,6047,7758,6047,7758,6066xe" filled="true" fillcolor="#000000" stroked="false">
                <v:path arrowok="t"/>
                <v:fill type="solid"/>
              </v:shape>
            </v:group>
            <v:group style="position:absolute;left:7758;top:6066;width:10;height:20" coordorigin="7758,6066" coordsize="10,20">
              <v:shape style="position:absolute;left:7758;top:6066;width:10;height:20" coordorigin="7758,6066" coordsize="10,20" path="m7758,6085l7768,6085,7768,6066,7758,6066,7758,6085xe" filled="true" fillcolor="#000000" stroked="false">
                <v:path arrowok="t"/>
                <v:fill type="solid"/>
              </v:shape>
            </v:group>
            <v:group style="position:absolute;left:7758;top:6085;width:10;height:20" coordorigin="7758,6085" coordsize="10,20">
              <v:shape style="position:absolute;left:7758;top:6085;width:10;height:20" coordorigin="7758,6085" coordsize="10,20" path="m7758,6104l7768,6104,7768,6085,7758,6085,7758,6104xe" filled="true" fillcolor="#000000" stroked="false">
                <v:path arrowok="t"/>
                <v:fill type="solid"/>
              </v:shape>
            </v:group>
            <v:group style="position:absolute;left:7758;top:6104;width:10;height:20" coordorigin="7758,6104" coordsize="10,20">
              <v:shape style="position:absolute;left:7758;top:6104;width:10;height:20" coordorigin="7758,6104" coordsize="10,20" path="m7758,6123l7768,6123,7768,6104,7758,6104,7758,6123xe" filled="true" fillcolor="#000000" stroked="false">
                <v:path arrowok="t"/>
                <v:fill type="solid"/>
              </v:shape>
            </v:group>
            <v:group style="position:absolute;left:7758;top:6123;width:10;height:20" coordorigin="7758,6123" coordsize="10,20">
              <v:shape style="position:absolute;left:7758;top:6123;width:10;height:20" coordorigin="7758,6123" coordsize="10,20" path="m7758,6143l7768,6143,7768,6123,7758,6123,7758,6143xe" filled="true" fillcolor="#000000" stroked="false">
                <v:path arrowok="t"/>
                <v:fill type="solid"/>
              </v:shape>
            </v:group>
            <v:group style="position:absolute;left:7758;top:6143;width:10;height:20" coordorigin="7758,6143" coordsize="10,20">
              <v:shape style="position:absolute;left:7758;top:6143;width:10;height:20" coordorigin="7758,6143" coordsize="10,20" path="m7758,6162l7768,6162,7768,6143,7758,6143,7758,6162xe" filled="true" fillcolor="#000000" stroked="false">
                <v:path arrowok="t"/>
                <v:fill type="solid"/>
              </v:shape>
            </v:group>
            <v:group style="position:absolute;left:7758;top:6162;width:10;height:20" coordorigin="7758,6162" coordsize="10,20">
              <v:shape style="position:absolute;left:7758;top:6162;width:10;height:20" coordorigin="7758,6162" coordsize="10,20" path="m7758,6181l7768,6181,7768,6162,7758,6162,7758,6181xe" filled="true" fillcolor="#000000" stroked="false">
                <v:path arrowok="t"/>
                <v:fill type="solid"/>
              </v:shape>
            </v:group>
            <v:group style="position:absolute;left:7758;top:6181;width:10;height:20" coordorigin="7758,6181" coordsize="10,20">
              <v:shape style="position:absolute;left:7758;top:6181;width:10;height:20" coordorigin="7758,6181" coordsize="10,20" path="m7758,6201l7768,6201,7768,6181,7758,6181,7758,6201xe" filled="true" fillcolor="#000000" stroked="false">
                <v:path arrowok="t"/>
                <v:fill type="solid"/>
              </v:shape>
            </v:group>
            <v:group style="position:absolute;left:7758;top:6201;width:10;height:20" coordorigin="7758,6201" coordsize="10,20">
              <v:shape style="position:absolute;left:7758;top:6201;width:10;height:20" coordorigin="7758,6201" coordsize="10,20" path="m7758,6220l7768,6220,7768,6201,7758,6201,7758,6220xe" filled="true" fillcolor="#000000" stroked="false">
                <v:path arrowok="t"/>
                <v:fill type="solid"/>
              </v:shape>
            </v:group>
            <v:group style="position:absolute;left:7758;top:6220;width:10;height:20" coordorigin="7758,6220" coordsize="10,20">
              <v:shape style="position:absolute;left:7758;top:6220;width:10;height:20" coordorigin="7758,6220" coordsize="10,20" path="m7758,6239l7768,6239,7768,6220,7758,6220,7758,6239xe" filled="true" fillcolor="#000000" stroked="false">
                <v:path arrowok="t"/>
                <v:fill type="solid"/>
              </v:shape>
            </v:group>
            <v:group style="position:absolute;left:7758;top:6239;width:10;height:20" coordorigin="7758,6239" coordsize="10,20">
              <v:shape style="position:absolute;left:7758;top:6239;width:10;height:20" coordorigin="7758,6239" coordsize="10,20" path="m7758,6258l7768,6258,7768,6239,7758,6239,7758,6258xe" filled="true" fillcolor="#000000" stroked="false">
                <v:path arrowok="t"/>
                <v:fill type="solid"/>
              </v:shape>
            </v:group>
            <v:group style="position:absolute;left:7758;top:6258;width:10;height:20" coordorigin="7758,6258" coordsize="10,20">
              <v:shape style="position:absolute;left:7758;top:6258;width:10;height:20" coordorigin="7758,6258" coordsize="10,20" path="m7758,6277l7768,6277,7768,6258,7758,6258,7758,6277xe" filled="true" fillcolor="#000000" stroked="false">
                <v:path arrowok="t"/>
                <v:fill type="solid"/>
              </v:shape>
            </v:group>
            <v:group style="position:absolute;left:7758;top:6277;width:10;height:20" coordorigin="7758,6277" coordsize="10,20">
              <v:shape style="position:absolute;left:7758;top:6277;width:10;height:20" coordorigin="7758,6277" coordsize="10,20" path="m7758,6297l7768,6297,7768,6277,7758,6277,7758,6297xe" filled="true" fillcolor="#000000" stroked="false">
                <v:path arrowok="t"/>
                <v:fill type="solid"/>
              </v:shape>
            </v:group>
            <v:group style="position:absolute;left:7758;top:6297;width:10;height:20" coordorigin="7758,6297" coordsize="10,20">
              <v:shape style="position:absolute;left:7758;top:6297;width:10;height:20" coordorigin="7758,6297" coordsize="10,20" path="m7758,6316l7768,6316,7768,6297,7758,6297,7758,6316xe" filled="true" fillcolor="#000000" stroked="false">
                <v:path arrowok="t"/>
                <v:fill type="solid"/>
              </v:shape>
            </v:group>
            <v:group style="position:absolute;left:7758;top:6316;width:10;height:20" coordorigin="7758,6316" coordsize="10,20">
              <v:shape style="position:absolute;left:7758;top:6316;width:10;height:20" coordorigin="7758,6316" coordsize="10,20" path="m7758,6335l7768,6335,7768,6316,7758,6316,7758,6335xe" filled="true" fillcolor="#000000" stroked="false">
                <v:path arrowok="t"/>
                <v:fill type="solid"/>
              </v:shape>
            </v:group>
            <v:group style="position:absolute;left:7758;top:6335;width:10;height:20" coordorigin="7758,6335" coordsize="10,20">
              <v:shape style="position:absolute;left:7758;top:6335;width:10;height:20" coordorigin="7758,6335" coordsize="10,20" path="m7758,6354l7768,6354,7768,6335,7758,6335,7758,6354xe" filled="true" fillcolor="#000000" stroked="false">
                <v:path arrowok="t"/>
                <v:fill type="solid"/>
              </v:shape>
            </v:group>
            <v:group style="position:absolute;left:7758;top:6354;width:10;height:20" coordorigin="7758,6354" coordsize="10,20">
              <v:shape style="position:absolute;left:7758;top:6354;width:10;height:20" coordorigin="7758,6354" coordsize="10,20" path="m7758,6373l7768,6373,7768,6354,7758,6354,7758,6373xe" filled="true" fillcolor="#000000" stroked="false">
                <v:path arrowok="t"/>
                <v:fill type="solid"/>
              </v:shape>
            </v:group>
            <v:group style="position:absolute;left:7758;top:6373;width:10;height:20" coordorigin="7758,6373" coordsize="10,20">
              <v:shape style="position:absolute;left:7758;top:6373;width:10;height:20" coordorigin="7758,6373" coordsize="10,20" path="m7758,6393l7768,6393,7768,6373,7758,6373,7758,6393xe" filled="true" fillcolor="#000000" stroked="false">
                <v:path arrowok="t"/>
                <v:fill type="solid"/>
              </v:shape>
            </v:group>
            <v:group style="position:absolute;left:7758;top:6393;width:10;height:20" coordorigin="7758,6393" coordsize="10,20">
              <v:shape style="position:absolute;left:7758;top:6393;width:10;height:20" coordorigin="7758,6393" coordsize="10,20" path="m7758,6412l7768,6412,7768,6393,7758,6393,7758,6412xe" filled="true" fillcolor="#000000" stroked="false">
                <v:path arrowok="t"/>
                <v:fill type="solid"/>
              </v:shape>
            </v:group>
            <v:group style="position:absolute;left:7758;top:6412;width:10;height:20" coordorigin="7758,6412" coordsize="10,20">
              <v:shape style="position:absolute;left:7758;top:6412;width:10;height:20" coordorigin="7758,6412" coordsize="10,20" path="m7758,6431l7768,6431,7768,6412,7758,6412,7758,6431xe" filled="true" fillcolor="#000000" stroked="false">
                <v:path arrowok="t"/>
                <v:fill type="solid"/>
              </v:shape>
            </v:group>
            <v:group style="position:absolute;left:7758;top:6431;width:10;height:20" coordorigin="7758,6431" coordsize="10,20">
              <v:shape style="position:absolute;left:7758;top:6431;width:10;height:20" coordorigin="7758,6431" coordsize="10,20" path="m7758,6450l7768,6450,7768,6431,7758,6431,7758,6450xe" filled="true" fillcolor="#000000" stroked="false">
                <v:path arrowok="t"/>
                <v:fill type="solid"/>
              </v:shape>
            </v:group>
            <v:group style="position:absolute;left:7758;top:6450;width:10;height:20" coordorigin="7758,6450" coordsize="10,20">
              <v:shape style="position:absolute;left:7758;top:6450;width:10;height:20" coordorigin="7758,6450" coordsize="10,20" path="m7758,6469l7768,6469,7768,6450,7758,6450,7758,6469xe" filled="true" fillcolor="#000000" stroked="false">
                <v:path arrowok="t"/>
                <v:fill type="solid"/>
              </v:shape>
            </v:group>
            <v:group style="position:absolute;left:7758;top:6469;width:10;height:20" coordorigin="7758,6469" coordsize="10,20">
              <v:shape style="position:absolute;left:7758;top:6469;width:10;height:20" coordorigin="7758,6469" coordsize="10,20" path="m7758,6489l7768,6489,7768,6469,7758,6469,7758,6489xe" filled="true" fillcolor="#000000" stroked="false">
                <v:path arrowok="t"/>
                <v:fill type="solid"/>
              </v:shape>
            </v:group>
            <v:group style="position:absolute;left:7758;top:6489;width:10;height:20" coordorigin="7758,6489" coordsize="10,20">
              <v:shape style="position:absolute;left:7758;top:6489;width:10;height:20" coordorigin="7758,6489" coordsize="10,20" path="m7758,6508l7768,6508,7768,6489,7758,6489,7758,6508xe" filled="true" fillcolor="#000000" stroked="false">
                <v:path arrowok="t"/>
                <v:fill type="solid"/>
              </v:shape>
            </v:group>
            <v:group style="position:absolute;left:7758;top:6508;width:10;height:20" coordorigin="7758,6508" coordsize="10,20">
              <v:shape style="position:absolute;left:7758;top:6508;width:10;height:20" coordorigin="7758,6508" coordsize="10,20" path="m7758,6527l7768,6527,7768,6508,7758,6508,7758,6527xe" filled="true" fillcolor="#000000" stroked="false">
                <v:path arrowok="t"/>
                <v:fill type="solid"/>
              </v:shape>
            </v:group>
            <v:group style="position:absolute;left:7758;top:6527;width:10;height:20" coordorigin="7758,6527" coordsize="10,20">
              <v:shape style="position:absolute;left:7758;top:6527;width:10;height:20" coordorigin="7758,6527" coordsize="10,20" path="m7758,6546l7768,6546,7768,6527,7758,6527,7758,6546xe" filled="true" fillcolor="#000000" stroked="false">
                <v:path arrowok="t"/>
                <v:fill type="solid"/>
              </v:shape>
            </v:group>
            <v:group style="position:absolute;left:7758;top:6546;width:10;height:20" coordorigin="7758,6546" coordsize="10,20">
              <v:shape style="position:absolute;left:7758;top:6546;width:10;height:20" coordorigin="7758,6546" coordsize="10,20" path="m7758,6565l7768,6565,7768,6546,7758,6546,7758,6565xe" filled="true" fillcolor="#000000" stroked="false">
                <v:path arrowok="t"/>
                <v:fill type="solid"/>
              </v:shape>
            </v:group>
            <v:group style="position:absolute;left:7758;top:6565;width:10;height:20" coordorigin="7758,6565" coordsize="10,20">
              <v:shape style="position:absolute;left:7758;top:6565;width:10;height:20" coordorigin="7758,6565" coordsize="10,20" path="m7758,6585l7768,6585,7768,6565,7758,6565,7758,6585xe" filled="true" fillcolor="#000000" stroked="false">
                <v:path arrowok="t"/>
                <v:fill type="solid"/>
              </v:shape>
            </v:group>
            <v:group style="position:absolute;left:7758;top:6585;width:10;height:20" coordorigin="7758,6585" coordsize="10,20">
              <v:shape style="position:absolute;left:7758;top:6585;width:10;height:20" coordorigin="7758,6585" coordsize="10,20" path="m7758,6604l7768,6604,7768,6585,7758,6585,7758,6604xe" filled="true" fillcolor="#000000" stroked="false">
                <v:path arrowok="t"/>
                <v:fill type="solid"/>
              </v:shape>
            </v:group>
            <v:group style="position:absolute;left:7758;top:6604;width:10;height:20" coordorigin="7758,6604" coordsize="10,20">
              <v:shape style="position:absolute;left:7758;top:6604;width:10;height:20" coordorigin="7758,6604" coordsize="10,20" path="m7758,6623l7768,6623,7768,6604,7758,6604,7758,6623xe" filled="true" fillcolor="#000000" stroked="false">
                <v:path arrowok="t"/>
                <v:fill type="solid"/>
              </v:shape>
            </v:group>
            <v:group style="position:absolute;left:7758;top:6623;width:10;height:20" coordorigin="7758,6623" coordsize="10,20">
              <v:shape style="position:absolute;left:7758;top:6623;width:10;height:20" coordorigin="7758,6623" coordsize="10,20" path="m7758,6642l7768,6642,7768,6623,7758,6623,7758,6642xe" filled="true" fillcolor="#000000" stroked="false">
                <v:path arrowok="t"/>
                <v:fill type="solid"/>
              </v:shape>
            </v:group>
            <v:group style="position:absolute;left:7758;top:6642;width:10;height:20" coordorigin="7758,6642" coordsize="10,20">
              <v:shape style="position:absolute;left:7758;top:6642;width:10;height:20" coordorigin="7758,6642" coordsize="10,20" path="m7758,6661l7768,6661,7768,6642,7758,6642,7758,6661xe" filled="true" fillcolor="#000000" stroked="false">
                <v:path arrowok="t"/>
                <v:fill type="solid"/>
              </v:shape>
            </v:group>
            <v:group style="position:absolute;left:7758;top:6661;width:10;height:20" coordorigin="7758,6661" coordsize="10,20">
              <v:shape style="position:absolute;left:7758;top:6661;width:10;height:20" coordorigin="7758,6661" coordsize="10,20" path="m7758,6681l7768,6681,7768,6661,7758,6661,7758,6681xe" filled="true" fillcolor="#000000" stroked="false">
                <v:path arrowok="t"/>
                <v:fill type="solid"/>
              </v:shape>
            </v:group>
            <v:group style="position:absolute;left:7758;top:6681;width:10;height:20" coordorigin="7758,6681" coordsize="10,20">
              <v:shape style="position:absolute;left:7758;top:6681;width:10;height:20" coordorigin="7758,6681" coordsize="10,20" path="m7758,6700l7768,6700,7768,6681,7758,6681,7758,6700xe" filled="true" fillcolor="#000000" stroked="false">
                <v:path arrowok="t"/>
                <v:fill type="solid"/>
              </v:shape>
            </v:group>
            <v:group style="position:absolute;left:7758;top:6700;width:10;height:20" coordorigin="7758,6700" coordsize="10,20">
              <v:shape style="position:absolute;left:7758;top:6700;width:10;height:20" coordorigin="7758,6700" coordsize="10,20" path="m7758,6719l7768,6719,7768,6700,7758,6700,7758,6719xe" filled="true" fillcolor="#000000" stroked="false">
                <v:path arrowok="t"/>
                <v:fill type="solid"/>
              </v:shape>
            </v:group>
            <v:group style="position:absolute;left:7758;top:6719;width:10;height:20" coordorigin="7758,6719" coordsize="10,20">
              <v:shape style="position:absolute;left:7758;top:6719;width:10;height:20" coordorigin="7758,6719" coordsize="10,20" path="m7758,6738l7768,6738,7768,6719,7758,6719,7758,6738xe" filled="true" fillcolor="#000000" stroked="false">
                <v:path arrowok="t"/>
                <v:fill type="solid"/>
              </v:shape>
            </v:group>
            <v:group style="position:absolute;left:7758;top:6738;width:10;height:20" coordorigin="7758,6738" coordsize="10,20">
              <v:shape style="position:absolute;left:7758;top:6738;width:10;height:20" coordorigin="7758,6738" coordsize="10,20" path="m7758,6757l7768,6757,7768,6738,7758,6738,7758,6757xe" filled="true" fillcolor="#000000" stroked="false">
                <v:path arrowok="t"/>
                <v:fill type="solid"/>
              </v:shape>
            </v:group>
            <v:group style="position:absolute;left:7758;top:6757;width:10;height:20" coordorigin="7758,6757" coordsize="10,20">
              <v:shape style="position:absolute;left:7758;top:6757;width:10;height:20" coordorigin="7758,6757" coordsize="10,20" path="m7758,6777l7768,6777,7768,6757,7758,6757,7758,6777xe" filled="true" fillcolor="#000000" stroked="false">
                <v:path arrowok="t"/>
                <v:fill type="solid"/>
              </v:shape>
            </v:group>
            <v:group style="position:absolute;left:7758;top:6777;width:10;height:20" coordorigin="7758,6777" coordsize="10,20">
              <v:shape style="position:absolute;left:7758;top:6777;width:10;height:20" coordorigin="7758,6777" coordsize="10,20" path="m7758,6796l7768,6796,7768,6777,7758,6777,7758,6796xe" filled="true" fillcolor="#000000" stroked="false">
                <v:path arrowok="t"/>
                <v:fill type="solid"/>
              </v:shape>
            </v:group>
            <v:group style="position:absolute;left:7758;top:6796;width:10;height:20" coordorigin="7758,6796" coordsize="10,20">
              <v:shape style="position:absolute;left:7758;top:6796;width:10;height:20" coordorigin="7758,6796" coordsize="10,20" path="m7758,6815l7768,6815,7768,6796,7758,6796,7758,6815xe" filled="true" fillcolor="#000000" stroked="false">
                <v:path arrowok="t"/>
                <v:fill type="solid"/>
              </v:shape>
            </v:group>
            <v:group style="position:absolute;left:7758;top:6815;width:10;height:20" coordorigin="7758,6815" coordsize="10,20">
              <v:shape style="position:absolute;left:7758;top:6815;width:10;height:20" coordorigin="7758,6815" coordsize="10,20" path="m7758,6834l7768,6834,7768,6815,7758,6815,7758,6834xe" filled="true" fillcolor="#000000" stroked="false">
                <v:path arrowok="t"/>
                <v:fill type="solid"/>
              </v:shape>
            </v:group>
            <v:group style="position:absolute;left:7758;top:6834;width:10;height:20" coordorigin="7758,6834" coordsize="10,20">
              <v:shape style="position:absolute;left:7758;top:6834;width:10;height:20" coordorigin="7758,6834" coordsize="10,20" path="m7758,6853l7768,6853,7768,6834,7758,6834,7758,6853xe" filled="true" fillcolor="#000000" stroked="false">
                <v:path arrowok="t"/>
                <v:fill type="solid"/>
              </v:shape>
            </v:group>
            <v:group style="position:absolute;left:7758;top:6853;width:10;height:20" coordorigin="7758,6853" coordsize="10,20">
              <v:shape style="position:absolute;left:7758;top:6853;width:10;height:20" coordorigin="7758,6853" coordsize="10,20" path="m7758,6873l7768,6873,7768,6853,7758,6853,7758,6873xe" filled="true" fillcolor="#000000" stroked="false">
                <v:path arrowok="t"/>
                <v:fill type="solid"/>
              </v:shape>
            </v:group>
            <v:group style="position:absolute;left:7758;top:6873;width:10;height:20" coordorigin="7758,6873" coordsize="10,20">
              <v:shape style="position:absolute;left:7758;top:6873;width:10;height:20" coordorigin="7758,6873" coordsize="10,20" path="m7758,6892l7768,6892,7768,6873,7758,6873,7758,6892xe" filled="true" fillcolor="#000000" stroked="false">
                <v:path arrowok="t"/>
                <v:fill type="solid"/>
              </v:shape>
            </v:group>
            <v:group style="position:absolute;left:7758;top:6892;width:10;height:20" coordorigin="7758,6892" coordsize="10,20">
              <v:shape style="position:absolute;left:7758;top:6892;width:10;height:20" coordorigin="7758,6892" coordsize="10,20" path="m7758,6911l7768,6911,7768,6892,7758,6892,7758,6911xe" filled="true" fillcolor="#000000" stroked="false">
                <v:path arrowok="t"/>
                <v:fill type="solid"/>
              </v:shape>
            </v:group>
            <v:group style="position:absolute;left:7758;top:6911;width:10;height:20" coordorigin="7758,6911" coordsize="10,20">
              <v:shape style="position:absolute;left:7758;top:6911;width:10;height:20" coordorigin="7758,6911" coordsize="10,20" path="m7758,6930l7768,6930,7768,6911,7758,6911,7758,6930xe" filled="true" fillcolor="#000000" stroked="false">
                <v:path arrowok="t"/>
                <v:fill type="solid"/>
              </v:shape>
            </v:group>
            <v:group style="position:absolute;left:7758;top:6930;width:10;height:20" coordorigin="7758,6930" coordsize="10,20">
              <v:shape style="position:absolute;left:7758;top:6930;width:10;height:20" coordorigin="7758,6930" coordsize="10,20" path="m7758,6949l7768,6949,7768,6930,7758,6930,7758,6949xe" filled="true" fillcolor="#000000" stroked="false">
                <v:path arrowok="t"/>
                <v:fill type="solid"/>
              </v:shape>
            </v:group>
            <v:group style="position:absolute;left:7758;top:6949;width:10;height:20" coordorigin="7758,6949" coordsize="10,20">
              <v:shape style="position:absolute;left:7758;top:6949;width:10;height:20" coordorigin="7758,6949" coordsize="10,20" path="m7758,6969l7768,6969,7768,6949,7758,6949,7758,6969xe" filled="true" fillcolor="#000000" stroked="false">
                <v:path arrowok="t"/>
                <v:fill type="solid"/>
              </v:shape>
            </v:group>
            <v:group style="position:absolute;left:7758;top:6969;width:10;height:20" coordorigin="7758,6969" coordsize="10,20">
              <v:shape style="position:absolute;left:7758;top:6969;width:10;height:20" coordorigin="7758,6969" coordsize="10,20" path="m7758,6988l7768,6988,7768,6969,7758,6969,7758,6988xe" filled="true" fillcolor="#000000" stroked="false">
                <v:path arrowok="t"/>
                <v:fill type="solid"/>
              </v:shape>
            </v:group>
            <v:group style="position:absolute;left:7758;top:6988;width:10;height:20" coordorigin="7758,6988" coordsize="10,20">
              <v:shape style="position:absolute;left:7758;top:6988;width:10;height:20" coordorigin="7758,6988" coordsize="10,20" path="m7758,7007l7768,7007,7768,6988,7758,6988,7758,7007xe" filled="true" fillcolor="#000000" stroked="false">
                <v:path arrowok="t"/>
                <v:fill type="solid"/>
              </v:shape>
            </v:group>
            <v:group style="position:absolute;left:7758;top:7007;width:10;height:20" coordorigin="7758,7007" coordsize="10,20">
              <v:shape style="position:absolute;left:7758;top:7007;width:10;height:20" coordorigin="7758,7007" coordsize="10,20" path="m7758,7026l7768,7026,7768,7007,7758,7007,7758,7026xe" filled="true" fillcolor="#000000" stroked="false">
                <v:path arrowok="t"/>
                <v:fill type="solid"/>
              </v:shape>
            </v:group>
            <v:group style="position:absolute;left:7758;top:7026;width:10;height:20" coordorigin="7758,7026" coordsize="10,20">
              <v:shape style="position:absolute;left:7758;top:7026;width:10;height:20" coordorigin="7758,7026" coordsize="10,20" path="m7758,7045l7768,7045,7768,7026,7758,7026,7758,7045xe" filled="true" fillcolor="#000000" stroked="false">
                <v:path arrowok="t"/>
                <v:fill type="solid"/>
              </v:shape>
            </v:group>
            <v:group style="position:absolute;left:7758;top:7045;width:10;height:20" coordorigin="7758,7045" coordsize="10,20">
              <v:shape style="position:absolute;left:7758;top:7045;width:10;height:20" coordorigin="7758,7045" coordsize="10,20" path="m7758,7065l7768,7065,7768,7045,7758,7045,7758,7065xe" filled="true" fillcolor="#000000" stroked="false">
                <v:path arrowok="t"/>
                <v:fill type="solid"/>
              </v:shape>
            </v:group>
            <v:group style="position:absolute;left:7758;top:7065;width:10;height:20" coordorigin="7758,7065" coordsize="10,20">
              <v:shape style="position:absolute;left:7758;top:7065;width:10;height:20" coordorigin="7758,7065" coordsize="10,20" path="m7758,7084l7768,7084,7768,7065,7758,7065,7758,7084xe" filled="true" fillcolor="#000000" stroked="false">
                <v:path arrowok="t"/>
                <v:fill type="solid"/>
              </v:shape>
            </v:group>
            <v:group style="position:absolute;left:7758;top:7084;width:10;height:20" coordorigin="7758,7084" coordsize="10,20">
              <v:shape style="position:absolute;left:7758;top:7084;width:10;height:20" coordorigin="7758,7084" coordsize="10,20" path="m7758,7103l7768,7103,7768,7084,7758,7084,7758,7103xe" filled="true" fillcolor="#000000" stroked="false">
                <v:path arrowok="t"/>
                <v:fill type="solid"/>
              </v:shape>
            </v:group>
            <v:group style="position:absolute;left:7758;top:7103;width:10;height:20" coordorigin="7758,7103" coordsize="10,20">
              <v:shape style="position:absolute;left:7758;top:7103;width:10;height:20" coordorigin="7758,7103" coordsize="10,20" path="m7758,7122l7768,7122,7768,7103,7758,7103,7758,7122xe" filled="true" fillcolor="#000000" stroked="false">
                <v:path arrowok="t"/>
                <v:fill type="solid"/>
              </v:shape>
            </v:group>
            <v:group style="position:absolute;left:7758;top:7122;width:10;height:20" coordorigin="7758,7122" coordsize="10,20">
              <v:shape style="position:absolute;left:7758;top:7122;width:10;height:20" coordorigin="7758,7122" coordsize="10,20" path="m7758,7141l7768,7141,7768,7122,7758,7122,7758,7141xe" filled="true" fillcolor="#000000" stroked="false">
                <v:path arrowok="t"/>
                <v:fill type="solid"/>
              </v:shape>
            </v:group>
            <v:group style="position:absolute;left:7758;top:7141;width:10;height:20" coordorigin="7758,7141" coordsize="10,20">
              <v:shape style="position:absolute;left:7758;top:7141;width:10;height:20" coordorigin="7758,7141" coordsize="10,20" path="m7758,7161l7768,7161,7768,7141,7758,7141,7758,7161xe" filled="true" fillcolor="#000000" stroked="false">
                <v:path arrowok="t"/>
                <v:fill type="solid"/>
              </v:shape>
            </v:group>
            <v:group style="position:absolute;left:7758;top:7161;width:10;height:20" coordorigin="7758,7161" coordsize="10,20">
              <v:shape style="position:absolute;left:7758;top:7161;width:10;height:20" coordorigin="7758,7161" coordsize="10,20" path="m7758,7180l7768,7180,7768,7161,7758,7161,7758,7180xe" filled="true" fillcolor="#000000" stroked="false">
                <v:path arrowok="t"/>
                <v:fill type="solid"/>
              </v:shape>
            </v:group>
            <v:group style="position:absolute;left:7758;top:7180;width:10;height:20" coordorigin="7758,7180" coordsize="10,20">
              <v:shape style="position:absolute;left:7758;top:7180;width:10;height:20" coordorigin="7758,7180" coordsize="10,20" path="m7758,7199l7768,7199,7768,7180,7758,7180,7758,7199xe" filled="true" fillcolor="#000000" stroked="false">
                <v:path arrowok="t"/>
                <v:fill type="solid"/>
              </v:shape>
            </v:group>
            <v:group style="position:absolute;left:7758;top:7199;width:10;height:20" coordorigin="7758,7199" coordsize="10,20">
              <v:shape style="position:absolute;left:7758;top:7199;width:10;height:20" coordorigin="7758,7199" coordsize="10,20" path="m7758,7218l7768,7218,7768,7199,7758,7199,7758,7218xe" filled="true" fillcolor="#000000" stroked="false">
                <v:path arrowok="t"/>
                <v:fill type="solid"/>
              </v:shape>
            </v:group>
            <v:group style="position:absolute;left:7758;top:7218;width:10;height:20" coordorigin="7758,7218" coordsize="10,20">
              <v:shape style="position:absolute;left:7758;top:7218;width:10;height:20" coordorigin="7758,7218" coordsize="10,20" path="m7758,7237l7768,7237,7768,7218,7758,7218,7758,7237xe" filled="true" fillcolor="#000000" stroked="false">
                <v:path arrowok="t"/>
                <v:fill type="solid"/>
              </v:shape>
            </v:group>
            <v:group style="position:absolute;left:7758;top:7237;width:10;height:20" coordorigin="7758,7237" coordsize="10,20">
              <v:shape style="position:absolute;left:7758;top:7237;width:10;height:20" coordorigin="7758,7237" coordsize="10,20" path="m7758,7257l7768,7257,7768,7237,7758,7237,7758,7257xe" filled="true" fillcolor="#000000" stroked="false">
                <v:path arrowok="t"/>
                <v:fill type="solid"/>
              </v:shape>
            </v:group>
            <v:group style="position:absolute;left:7758;top:7257;width:10;height:20" coordorigin="7758,7257" coordsize="10,20">
              <v:shape style="position:absolute;left:7758;top:7257;width:10;height:20" coordorigin="7758,7257" coordsize="10,20" path="m7758,7276l7768,7276,7768,7257,7758,7257,7758,7276xe" filled="true" fillcolor="#000000" stroked="false">
                <v:path arrowok="t"/>
                <v:fill type="solid"/>
              </v:shape>
            </v:group>
            <v:group style="position:absolute;left:7758;top:7276;width:10;height:20" coordorigin="7758,7276" coordsize="10,20">
              <v:shape style="position:absolute;left:7758;top:7276;width:10;height:20" coordorigin="7758,7276" coordsize="10,20" path="m7758,7295l7768,7295,7768,7276,7758,7276,7758,7295xe" filled="true" fillcolor="#000000" stroked="false">
                <v:path arrowok="t"/>
                <v:fill type="solid"/>
              </v:shape>
            </v:group>
            <v:group style="position:absolute;left:7758;top:7295;width:10;height:20" coordorigin="7758,7295" coordsize="10,20">
              <v:shape style="position:absolute;left:7758;top:7295;width:10;height:20" coordorigin="7758,7295" coordsize="10,20" path="m7758,7314l7768,7314,7768,7295,7758,7295,7758,7314xe" filled="true" fillcolor="#000000" stroked="false">
                <v:path arrowok="t"/>
                <v:fill type="solid"/>
              </v:shape>
            </v:group>
            <v:group style="position:absolute;left:7758;top:7314;width:10;height:20" coordorigin="7758,7314" coordsize="10,20">
              <v:shape style="position:absolute;left:7758;top:7314;width:10;height:20" coordorigin="7758,7314" coordsize="10,20" path="m7758,7333l7768,7333,7768,7314,7758,7314,7758,7333xe" filled="true" fillcolor="#000000" stroked="false">
                <v:path arrowok="t"/>
                <v:fill type="solid"/>
              </v:shape>
            </v:group>
            <v:group style="position:absolute;left:7758;top:7333;width:10;height:20" coordorigin="7758,7333" coordsize="10,20">
              <v:shape style="position:absolute;left:7758;top:7333;width:10;height:20" coordorigin="7758,7333" coordsize="10,20" path="m7758,7353l7768,7353,7768,7333,7758,7333,7758,7353xe" filled="true" fillcolor="#000000" stroked="false">
                <v:path arrowok="t"/>
                <v:fill type="solid"/>
              </v:shape>
            </v:group>
            <v:group style="position:absolute;left:7758;top:7353;width:10;height:20" coordorigin="7758,7353" coordsize="10,20">
              <v:shape style="position:absolute;left:7758;top:7353;width:10;height:20" coordorigin="7758,7353" coordsize="10,20" path="m7758,7372l7768,7372,7768,7353,7758,7353,7758,7372xe" filled="true" fillcolor="#000000" stroked="false">
                <v:path arrowok="t"/>
                <v:fill type="solid"/>
              </v:shape>
            </v:group>
            <v:group style="position:absolute;left:7758;top:7372;width:10;height:20" coordorigin="7758,7372" coordsize="10,20">
              <v:shape style="position:absolute;left:7758;top:7372;width:10;height:20" coordorigin="7758,7372" coordsize="10,20" path="m7758,7391l7768,7391,7768,7372,7758,7372,7758,7391xe" filled="true" fillcolor="#000000" stroked="false">
                <v:path arrowok="t"/>
                <v:fill type="solid"/>
              </v:shape>
            </v:group>
            <v:group style="position:absolute;left:7758;top:7391;width:10;height:20" coordorigin="7758,7391" coordsize="10,20">
              <v:shape style="position:absolute;left:7758;top:7391;width:10;height:20" coordorigin="7758,7391" coordsize="10,20" path="m7758,7410l7768,7410,7768,7391,7758,7391,7758,7410xe" filled="true" fillcolor="#000000" stroked="false">
                <v:path arrowok="t"/>
                <v:fill type="solid"/>
              </v:shape>
            </v:group>
            <v:group style="position:absolute;left:7758;top:7410;width:10;height:20" coordorigin="7758,7410" coordsize="10,20">
              <v:shape style="position:absolute;left:7758;top:7410;width:10;height:20" coordorigin="7758,7410" coordsize="10,20" path="m7758,7429l7768,7429,7768,7410,7758,7410,7758,7429xe" filled="true" fillcolor="#000000" stroked="false">
                <v:path arrowok="t"/>
                <v:fill type="solid"/>
              </v:shape>
            </v:group>
            <v:group style="position:absolute;left:7758;top:7429;width:10;height:20" coordorigin="7758,7429" coordsize="10,20">
              <v:shape style="position:absolute;left:7758;top:7429;width:10;height:20" coordorigin="7758,7429" coordsize="10,20" path="m7758,7449l7768,7449,7768,7429,7758,7429,7758,7449xe" filled="true" fillcolor="#000000" stroked="false">
                <v:path arrowok="t"/>
                <v:fill type="solid"/>
              </v:shape>
            </v:group>
            <v:group style="position:absolute;left:7758;top:7449;width:10;height:20" coordorigin="7758,7449" coordsize="10,20">
              <v:shape style="position:absolute;left:7758;top:7449;width:10;height:20" coordorigin="7758,7449" coordsize="10,20" path="m7758,7468l7768,7468,7768,7449,7758,7449,7758,7468xe" filled="true" fillcolor="#000000" stroked="false">
                <v:path arrowok="t"/>
                <v:fill type="solid"/>
              </v:shape>
            </v:group>
            <v:group style="position:absolute;left:7758;top:7468;width:10;height:20" coordorigin="7758,7468" coordsize="10,20">
              <v:shape style="position:absolute;left:7758;top:7468;width:10;height:20" coordorigin="7758,7468" coordsize="10,20" path="m7758,7487l7768,7487,7768,7468,7758,7468,7758,7487xe" filled="true" fillcolor="#000000" stroked="false">
                <v:path arrowok="t"/>
                <v:fill type="solid"/>
              </v:shape>
            </v:group>
            <v:group style="position:absolute;left:7758;top:7487;width:10;height:20" coordorigin="7758,7487" coordsize="10,20">
              <v:shape style="position:absolute;left:7758;top:7487;width:10;height:20" coordorigin="7758,7487" coordsize="10,20" path="m7758,7506l7768,7506,7768,7487,7758,7487,7758,7506xe" filled="true" fillcolor="#000000" stroked="false">
                <v:path arrowok="t"/>
                <v:fill type="solid"/>
              </v:shape>
            </v:group>
            <v:group style="position:absolute;left:7758;top:7506;width:10;height:20" coordorigin="7758,7506" coordsize="10,20">
              <v:shape style="position:absolute;left:7758;top:7506;width:10;height:20" coordorigin="7758,7506" coordsize="10,20" path="m7758,7525l7768,7525,7768,7506,7758,7506,7758,7525xe" filled="true" fillcolor="#000000" stroked="false">
                <v:path arrowok="t"/>
                <v:fill type="solid"/>
              </v:shape>
            </v:group>
            <v:group style="position:absolute;left:7758;top:7525;width:10;height:20" coordorigin="7758,7525" coordsize="10,20">
              <v:shape style="position:absolute;left:7758;top:7525;width:10;height:20" coordorigin="7758,7525" coordsize="10,20" path="m7758,7545l7768,7545,7768,7525,7758,7525,7758,7545xe" filled="true" fillcolor="#000000" stroked="false">
                <v:path arrowok="t"/>
                <v:fill type="solid"/>
              </v:shape>
            </v:group>
            <v:group style="position:absolute;left:7758;top:7545;width:10;height:20" coordorigin="7758,7545" coordsize="10,20">
              <v:shape style="position:absolute;left:7758;top:7545;width:10;height:20" coordorigin="7758,7545" coordsize="10,20" path="m7758,7564l7768,7564,7768,7545,7758,7545,7758,7564xe" filled="true" fillcolor="#000000" stroked="false">
                <v:path arrowok="t"/>
                <v:fill type="solid"/>
              </v:shape>
            </v:group>
            <v:group style="position:absolute;left:7758;top:7564;width:10;height:20" coordorigin="7758,7564" coordsize="10,20">
              <v:shape style="position:absolute;left:7758;top:7564;width:10;height:20" coordorigin="7758,7564" coordsize="10,20" path="m7758,7583l7768,7583,7768,7564,7758,7564,7758,7583xe" filled="true" fillcolor="#000000" stroked="false">
                <v:path arrowok="t"/>
                <v:fill type="solid"/>
              </v:shape>
            </v:group>
            <v:group style="position:absolute;left:7758;top:7583;width:10;height:20" coordorigin="7758,7583" coordsize="10,20">
              <v:shape style="position:absolute;left:7758;top:7583;width:10;height:20" coordorigin="7758,7583" coordsize="10,20" path="m7758,7602l7768,7602,7768,7583,7758,7583,7758,7602xe" filled="true" fillcolor="#000000" stroked="false">
                <v:path arrowok="t"/>
                <v:fill type="solid"/>
              </v:shape>
            </v:group>
            <v:group style="position:absolute;left:8882;top:6008;width:10;height:20" coordorigin="8882,6008" coordsize="10,20">
              <v:shape style="position:absolute;left:8882;top:6008;width:10;height:20" coordorigin="8882,6008" coordsize="10,20" path="m8882,6027l8892,6027,8892,6008,8882,6008,8882,6027xe" filled="true" fillcolor="#000000" stroked="false">
                <v:path arrowok="t"/>
                <v:fill type="solid"/>
              </v:shape>
            </v:group>
            <v:group style="position:absolute;left:8882;top:6027;width:10;height:20" coordorigin="8882,6027" coordsize="10,20">
              <v:shape style="position:absolute;left:8882;top:6027;width:10;height:20" coordorigin="8882,6027" coordsize="10,20" path="m8882,6047l8892,6047,8892,6027,8882,6027,8882,6047xe" filled="true" fillcolor="#000000" stroked="false">
                <v:path arrowok="t"/>
                <v:fill type="solid"/>
              </v:shape>
            </v:group>
            <v:group style="position:absolute;left:8882;top:6047;width:10;height:20" coordorigin="8882,6047" coordsize="10,20">
              <v:shape style="position:absolute;left:8882;top:6047;width:10;height:20" coordorigin="8882,6047" coordsize="10,20" path="m8882,6066l8892,6066,8892,6047,8882,6047,8882,6066xe" filled="true" fillcolor="#000000" stroked="false">
                <v:path arrowok="t"/>
                <v:fill type="solid"/>
              </v:shape>
            </v:group>
            <v:group style="position:absolute;left:8882;top:6066;width:10;height:20" coordorigin="8882,6066" coordsize="10,20">
              <v:shape style="position:absolute;left:8882;top:6066;width:10;height:20" coordorigin="8882,6066" coordsize="10,20" path="m8882,6085l8892,6085,8892,6066,8882,6066,8882,6085xe" filled="true" fillcolor="#000000" stroked="false">
                <v:path arrowok="t"/>
                <v:fill type="solid"/>
              </v:shape>
            </v:group>
            <v:group style="position:absolute;left:8882;top:6085;width:10;height:20" coordorigin="8882,6085" coordsize="10,20">
              <v:shape style="position:absolute;left:8882;top:6085;width:10;height:20" coordorigin="8882,6085" coordsize="10,20" path="m8882,6104l8892,6104,8892,6085,8882,6085,8882,6104xe" filled="true" fillcolor="#000000" stroked="false">
                <v:path arrowok="t"/>
                <v:fill type="solid"/>
              </v:shape>
            </v:group>
            <v:group style="position:absolute;left:8882;top:6104;width:10;height:20" coordorigin="8882,6104" coordsize="10,20">
              <v:shape style="position:absolute;left:8882;top:6104;width:10;height:20" coordorigin="8882,6104" coordsize="10,20" path="m8882,6123l8892,6123,8892,6104,8882,6104,8882,6123xe" filled="true" fillcolor="#000000" stroked="false">
                <v:path arrowok="t"/>
                <v:fill type="solid"/>
              </v:shape>
            </v:group>
            <v:group style="position:absolute;left:8882;top:6123;width:10;height:20" coordorigin="8882,6123" coordsize="10,20">
              <v:shape style="position:absolute;left:8882;top:6123;width:10;height:20" coordorigin="8882,6123" coordsize="10,20" path="m8882,6143l8892,6143,8892,6123,8882,6123,8882,6143xe" filled="true" fillcolor="#000000" stroked="false">
                <v:path arrowok="t"/>
                <v:fill type="solid"/>
              </v:shape>
            </v:group>
            <v:group style="position:absolute;left:8882;top:6143;width:10;height:20" coordorigin="8882,6143" coordsize="10,20">
              <v:shape style="position:absolute;left:8882;top:6143;width:10;height:20" coordorigin="8882,6143" coordsize="10,20" path="m8882,6162l8892,6162,8892,6143,8882,6143,8882,6162xe" filled="true" fillcolor="#000000" stroked="false">
                <v:path arrowok="t"/>
                <v:fill type="solid"/>
              </v:shape>
            </v:group>
            <v:group style="position:absolute;left:8882;top:6162;width:10;height:20" coordorigin="8882,6162" coordsize="10,20">
              <v:shape style="position:absolute;left:8882;top:6162;width:10;height:20" coordorigin="8882,6162" coordsize="10,20" path="m8882,6181l8892,6181,8892,6162,8882,6162,8882,6181xe" filled="true" fillcolor="#000000" stroked="false">
                <v:path arrowok="t"/>
                <v:fill type="solid"/>
              </v:shape>
            </v:group>
            <v:group style="position:absolute;left:8882;top:6181;width:10;height:20" coordorigin="8882,6181" coordsize="10,20">
              <v:shape style="position:absolute;left:8882;top:6181;width:10;height:20" coordorigin="8882,6181" coordsize="10,20" path="m8882,6201l8892,6201,8892,6181,8882,6181,8882,6201xe" filled="true" fillcolor="#000000" stroked="false">
                <v:path arrowok="t"/>
                <v:fill type="solid"/>
              </v:shape>
            </v:group>
            <v:group style="position:absolute;left:8882;top:6201;width:10;height:20" coordorigin="8882,6201" coordsize="10,20">
              <v:shape style="position:absolute;left:8882;top:6201;width:10;height:20" coordorigin="8882,6201" coordsize="10,20" path="m8882,6220l8892,6220,8892,6201,8882,6201,8882,6220xe" filled="true" fillcolor="#000000" stroked="false">
                <v:path arrowok="t"/>
                <v:fill type="solid"/>
              </v:shape>
            </v:group>
            <v:group style="position:absolute;left:8882;top:6220;width:10;height:20" coordorigin="8882,6220" coordsize="10,20">
              <v:shape style="position:absolute;left:8882;top:6220;width:10;height:20" coordorigin="8882,6220" coordsize="10,20" path="m8882,6239l8892,6239,8892,6220,8882,6220,8882,6239xe" filled="true" fillcolor="#000000" stroked="false">
                <v:path arrowok="t"/>
                <v:fill type="solid"/>
              </v:shape>
            </v:group>
            <v:group style="position:absolute;left:8882;top:6239;width:10;height:20" coordorigin="8882,6239" coordsize="10,20">
              <v:shape style="position:absolute;left:8882;top:6239;width:10;height:20" coordorigin="8882,6239" coordsize="10,20" path="m8882,6258l8892,6258,8892,6239,8882,6239,8882,6258xe" filled="true" fillcolor="#000000" stroked="false">
                <v:path arrowok="t"/>
                <v:fill type="solid"/>
              </v:shape>
            </v:group>
            <v:group style="position:absolute;left:8882;top:6258;width:10;height:20" coordorigin="8882,6258" coordsize="10,20">
              <v:shape style="position:absolute;left:8882;top:6258;width:10;height:20" coordorigin="8882,6258" coordsize="10,20" path="m8882,6277l8892,6277,8892,6258,8882,6258,8882,6277xe" filled="true" fillcolor="#000000" stroked="false">
                <v:path arrowok="t"/>
                <v:fill type="solid"/>
              </v:shape>
            </v:group>
            <v:group style="position:absolute;left:8882;top:6277;width:10;height:20" coordorigin="8882,6277" coordsize="10,20">
              <v:shape style="position:absolute;left:8882;top:6277;width:10;height:20" coordorigin="8882,6277" coordsize="10,20" path="m8882,6297l8892,6297,8892,6277,8882,6277,8882,6297xe" filled="true" fillcolor="#000000" stroked="false">
                <v:path arrowok="t"/>
                <v:fill type="solid"/>
              </v:shape>
            </v:group>
            <v:group style="position:absolute;left:8882;top:6297;width:10;height:20" coordorigin="8882,6297" coordsize="10,20">
              <v:shape style="position:absolute;left:8882;top:6297;width:10;height:20" coordorigin="8882,6297" coordsize="10,20" path="m8882,6316l8892,6316,8892,6297,8882,6297,8882,6316xe" filled="true" fillcolor="#000000" stroked="false">
                <v:path arrowok="t"/>
                <v:fill type="solid"/>
              </v:shape>
            </v:group>
            <v:group style="position:absolute;left:8882;top:6316;width:10;height:20" coordorigin="8882,6316" coordsize="10,20">
              <v:shape style="position:absolute;left:8882;top:6316;width:10;height:20" coordorigin="8882,6316" coordsize="10,20" path="m8882,6335l8892,6335,8892,6316,8882,6316,8882,6335xe" filled="true" fillcolor="#000000" stroked="false">
                <v:path arrowok="t"/>
                <v:fill type="solid"/>
              </v:shape>
            </v:group>
            <v:group style="position:absolute;left:8882;top:6335;width:10;height:20" coordorigin="8882,6335" coordsize="10,20">
              <v:shape style="position:absolute;left:8882;top:6335;width:10;height:20" coordorigin="8882,6335" coordsize="10,20" path="m8882,6354l8892,6354,8892,6335,8882,6335,8882,6354xe" filled="true" fillcolor="#000000" stroked="false">
                <v:path arrowok="t"/>
                <v:fill type="solid"/>
              </v:shape>
            </v:group>
            <v:group style="position:absolute;left:8882;top:6354;width:10;height:20" coordorigin="8882,6354" coordsize="10,20">
              <v:shape style="position:absolute;left:8882;top:6354;width:10;height:20" coordorigin="8882,6354" coordsize="10,20" path="m8882,6373l8892,6373,8892,6354,8882,6354,8882,6373xe" filled="true" fillcolor="#000000" stroked="false">
                <v:path arrowok="t"/>
                <v:fill type="solid"/>
              </v:shape>
            </v:group>
            <v:group style="position:absolute;left:8882;top:6373;width:10;height:20" coordorigin="8882,6373" coordsize="10,20">
              <v:shape style="position:absolute;left:8882;top:6373;width:10;height:20" coordorigin="8882,6373" coordsize="10,20" path="m8882,6393l8892,6393,8892,6373,8882,6373,8882,6393xe" filled="true" fillcolor="#000000" stroked="false">
                <v:path arrowok="t"/>
                <v:fill type="solid"/>
              </v:shape>
            </v:group>
            <v:group style="position:absolute;left:8882;top:6393;width:10;height:20" coordorigin="8882,6393" coordsize="10,20">
              <v:shape style="position:absolute;left:8882;top:6393;width:10;height:20" coordorigin="8882,6393" coordsize="10,20" path="m8882,6412l8892,6412,8892,6393,8882,6393,8882,6412xe" filled="true" fillcolor="#000000" stroked="false">
                <v:path arrowok="t"/>
                <v:fill type="solid"/>
              </v:shape>
            </v:group>
            <v:group style="position:absolute;left:8882;top:6412;width:10;height:20" coordorigin="8882,6412" coordsize="10,20">
              <v:shape style="position:absolute;left:8882;top:6412;width:10;height:20" coordorigin="8882,6412" coordsize="10,20" path="m8882,6431l8892,6431,8892,6412,8882,6412,8882,6431xe" filled="true" fillcolor="#000000" stroked="false">
                <v:path arrowok="t"/>
                <v:fill type="solid"/>
              </v:shape>
            </v:group>
            <v:group style="position:absolute;left:8882;top:6431;width:10;height:20" coordorigin="8882,6431" coordsize="10,20">
              <v:shape style="position:absolute;left:8882;top:6431;width:10;height:20" coordorigin="8882,6431" coordsize="10,20" path="m8882,6450l8892,6450,8892,6431,8882,6431,8882,6450xe" filled="true" fillcolor="#000000" stroked="false">
                <v:path arrowok="t"/>
                <v:fill type="solid"/>
              </v:shape>
            </v:group>
            <v:group style="position:absolute;left:8882;top:6450;width:10;height:20" coordorigin="8882,6450" coordsize="10,20">
              <v:shape style="position:absolute;left:8882;top:6450;width:10;height:20" coordorigin="8882,6450" coordsize="10,20" path="m8882,6469l8892,6469,8892,6450,8882,6450,8882,6469xe" filled="true" fillcolor="#000000" stroked="false">
                <v:path arrowok="t"/>
                <v:fill type="solid"/>
              </v:shape>
            </v:group>
            <v:group style="position:absolute;left:8882;top:6469;width:10;height:20" coordorigin="8882,6469" coordsize="10,20">
              <v:shape style="position:absolute;left:8882;top:6469;width:10;height:20" coordorigin="8882,6469" coordsize="10,20" path="m8882,6489l8892,6489,8892,6469,8882,6469,8882,6489xe" filled="true" fillcolor="#000000" stroked="false">
                <v:path arrowok="t"/>
                <v:fill type="solid"/>
              </v:shape>
            </v:group>
            <v:group style="position:absolute;left:8882;top:6489;width:10;height:20" coordorigin="8882,6489" coordsize="10,20">
              <v:shape style="position:absolute;left:8882;top:6489;width:10;height:20" coordorigin="8882,6489" coordsize="10,20" path="m8882,6508l8892,6508,8892,6489,8882,6489,8882,6508xe" filled="true" fillcolor="#000000" stroked="false">
                <v:path arrowok="t"/>
                <v:fill type="solid"/>
              </v:shape>
            </v:group>
            <v:group style="position:absolute;left:8882;top:6508;width:10;height:20" coordorigin="8882,6508" coordsize="10,20">
              <v:shape style="position:absolute;left:8882;top:6508;width:10;height:20" coordorigin="8882,6508" coordsize="10,20" path="m8882,6527l8892,6527,8892,6508,8882,6508,8882,6527xe" filled="true" fillcolor="#000000" stroked="false">
                <v:path arrowok="t"/>
                <v:fill type="solid"/>
              </v:shape>
            </v:group>
            <v:group style="position:absolute;left:8882;top:6527;width:10;height:20" coordorigin="8882,6527" coordsize="10,20">
              <v:shape style="position:absolute;left:8882;top:6527;width:10;height:20" coordorigin="8882,6527" coordsize="10,20" path="m8882,6546l8892,6546,8892,6527,8882,6527,8882,6546xe" filled="true" fillcolor="#000000" stroked="false">
                <v:path arrowok="t"/>
                <v:fill type="solid"/>
              </v:shape>
            </v:group>
            <v:group style="position:absolute;left:8882;top:6546;width:10;height:20" coordorigin="8882,6546" coordsize="10,20">
              <v:shape style="position:absolute;left:8882;top:6546;width:10;height:20" coordorigin="8882,6546" coordsize="10,20" path="m8882,6565l8892,6565,8892,6546,8882,6546,8882,6565xe" filled="true" fillcolor="#000000" stroked="false">
                <v:path arrowok="t"/>
                <v:fill type="solid"/>
              </v:shape>
            </v:group>
            <v:group style="position:absolute;left:8882;top:6565;width:10;height:20" coordorigin="8882,6565" coordsize="10,20">
              <v:shape style="position:absolute;left:8882;top:6565;width:10;height:20" coordorigin="8882,6565" coordsize="10,20" path="m8882,6585l8892,6585,8892,6565,8882,6565,8882,6585xe" filled="true" fillcolor="#000000" stroked="false">
                <v:path arrowok="t"/>
                <v:fill type="solid"/>
              </v:shape>
            </v:group>
            <v:group style="position:absolute;left:8882;top:6585;width:10;height:20" coordorigin="8882,6585" coordsize="10,20">
              <v:shape style="position:absolute;left:8882;top:6585;width:10;height:20" coordorigin="8882,6585" coordsize="10,20" path="m8882,6604l8892,6604,8892,6585,8882,6585,8882,6604xe" filled="true" fillcolor="#000000" stroked="false">
                <v:path arrowok="t"/>
                <v:fill type="solid"/>
              </v:shape>
            </v:group>
            <v:group style="position:absolute;left:8882;top:6604;width:10;height:20" coordorigin="8882,6604" coordsize="10,20">
              <v:shape style="position:absolute;left:8882;top:6604;width:10;height:20" coordorigin="8882,6604" coordsize="10,20" path="m8882,6623l8892,6623,8892,6604,8882,6604,8882,6623xe" filled="true" fillcolor="#000000" stroked="false">
                <v:path arrowok="t"/>
                <v:fill type="solid"/>
              </v:shape>
            </v:group>
            <v:group style="position:absolute;left:8882;top:6623;width:10;height:20" coordorigin="8882,6623" coordsize="10,20">
              <v:shape style="position:absolute;left:8882;top:6623;width:10;height:20" coordorigin="8882,6623" coordsize="10,20" path="m8882,6642l8892,6642,8892,6623,8882,6623,8882,6642xe" filled="true" fillcolor="#000000" stroked="false">
                <v:path arrowok="t"/>
                <v:fill type="solid"/>
              </v:shape>
            </v:group>
            <v:group style="position:absolute;left:8882;top:6642;width:10;height:20" coordorigin="8882,6642" coordsize="10,20">
              <v:shape style="position:absolute;left:8882;top:6642;width:10;height:20" coordorigin="8882,6642" coordsize="10,20" path="m8882,6661l8892,6661,8892,6642,8882,6642,8882,6661xe" filled="true" fillcolor="#000000" stroked="false">
                <v:path arrowok="t"/>
                <v:fill type="solid"/>
              </v:shape>
            </v:group>
            <v:group style="position:absolute;left:8882;top:6661;width:10;height:20" coordorigin="8882,6661" coordsize="10,20">
              <v:shape style="position:absolute;left:8882;top:6661;width:10;height:20" coordorigin="8882,6661" coordsize="10,20" path="m8882,6681l8892,6681,8892,6661,8882,6661,8882,6681xe" filled="true" fillcolor="#000000" stroked="false">
                <v:path arrowok="t"/>
                <v:fill type="solid"/>
              </v:shape>
            </v:group>
            <v:group style="position:absolute;left:8882;top:6681;width:10;height:20" coordorigin="8882,6681" coordsize="10,20">
              <v:shape style="position:absolute;left:8882;top:6681;width:10;height:20" coordorigin="8882,6681" coordsize="10,20" path="m8882,6700l8892,6700,8892,6681,8882,6681,8882,6700xe" filled="true" fillcolor="#000000" stroked="false">
                <v:path arrowok="t"/>
                <v:fill type="solid"/>
              </v:shape>
            </v:group>
            <v:group style="position:absolute;left:8882;top:6700;width:10;height:20" coordorigin="8882,6700" coordsize="10,20">
              <v:shape style="position:absolute;left:8882;top:6700;width:10;height:20" coordorigin="8882,6700" coordsize="10,20" path="m8882,6719l8892,6719,8892,6700,8882,6700,8882,6719xe" filled="true" fillcolor="#000000" stroked="false">
                <v:path arrowok="t"/>
                <v:fill type="solid"/>
              </v:shape>
            </v:group>
            <v:group style="position:absolute;left:8882;top:6719;width:10;height:20" coordorigin="8882,6719" coordsize="10,20">
              <v:shape style="position:absolute;left:8882;top:6719;width:10;height:20" coordorigin="8882,6719" coordsize="10,20" path="m8882,6738l8892,6738,8892,6719,8882,6719,8882,6738xe" filled="true" fillcolor="#000000" stroked="false">
                <v:path arrowok="t"/>
                <v:fill type="solid"/>
              </v:shape>
            </v:group>
            <v:group style="position:absolute;left:8882;top:6738;width:10;height:20" coordorigin="8882,6738" coordsize="10,20">
              <v:shape style="position:absolute;left:8882;top:6738;width:10;height:20" coordorigin="8882,6738" coordsize="10,20" path="m8882,6757l8892,6757,8892,6738,8882,6738,8882,6757xe" filled="true" fillcolor="#000000" stroked="false">
                <v:path arrowok="t"/>
                <v:fill type="solid"/>
              </v:shape>
            </v:group>
            <v:group style="position:absolute;left:8882;top:6757;width:10;height:20" coordorigin="8882,6757" coordsize="10,20">
              <v:shape style="position:absolute;left:8882;top:6757;width:10;height:20" coordorigin="8882,6757" coordsize="10,20" path="m8882,6777l8892,6777,8892,6757,8882,6757,8882,6777xe" filled="true" fillcolor="#000000" stroked="false">
                <v:path arrowok="t"/>
                <v:fill type="solid"/>
              </v:shape>
            </v:group>
            <v:group style="position:absolute;left:8882;top:6777;width:10;height:20" coordorigin="8882,6777" coordsize="10,20">
              <v:shape style="position:absolute;left:8882;top:6777;width:10;height:20" coordorigin="8882,6777" coordsize="10,20" path="m8882,6796l8892,6796,8892,6777,8882,6777,8882,6796xe" filled="true" fillcolor="#000000" stroked="false">
                <v:path arrowok="t"/>
                <v:fill type="solid"/>
              </v:shape>
            </v:group>
            <v:group style="position:absolute;left:8882;top:6796;width:10;height:20" coordorigin="8882,6796" coordsize="10,20">
              <v:shape style="position:absolute;left:8882;top:6796;width:10;height:20" coordorigin="8882,6796" coordsize="10,20" path="m8882,6815l8892,6815,8892,6796,8882,6796,8882,6815xe" filled="true" fillcolor="#000000" stroked="false">
                <v:path arrowok="t"/>
                <v:fill type="solid"/>
              </v:shape>
            </v:group>
            <v:group style="position:absolute;left:8882;top:6815;width:10;height:20" coordorigin="8882,6815" coordsize="10,20">
              <v:shape style="position:absolute;left:8882;top:6815;width:10;height:20" coordorigin="8882,6815" coordsize="10,20" path="m8882,6834l8892,6834,8892,6815,8882,6815,8882,6834xe" filled="true" fillcolor="#000000" stroked="false">
                <v:path arrowok="t"/>
                <v:fill type="solid"/>
              </v:shape>
            </v:group>
            <v:group style="position:absolute;left:8882;top:6834;width:10;height:20" coordorigin="8882,6834" coordsize="10,20">
              <v:shape style="position:absolute;left:8882;top:6834;width:10;height:20" coordorigin="8882,6834" coordsize="10,20" path="m8882,6853l8892,6853,8892,6834,8882,6834,8882,6853xe" filled="true" fillcolor="#000000" stroked="false">
                <v:path arrowok="t"/>
                <v:fill type="solid"/>
              </v:shape>
            </v:group>
            <v:group style="position:absolute;left:8882;top:6853;width:10;height:20" coordorigin="8882,6853" coordsize="10,20">
              <v:shape style="position:absolute;left:8882;top:6853;width:10;height:20" coordorigin="8882,6853" coordsize="10,20" path="m8882,6873l8892,6873,8892,6853,8882,6853,8882,6873xe" filled="true" fillcolor="#000000" stroked="false">
                <v:path arrowok="t"/>
                <v:fill type="solid"/>
              </v:shape>
            </v:group>
            <v:group style="position:absolute;left:8882;top:6873;width:10;height:20" coordorigin="8882,6873" coordsize="10,20">
              <v:shape style="position:absolute;left:8882;top:6873;width:10;height:20" coordorigin="8882,6873" coordsize="10,20" path="m8882,6892l8892,6892,8892,6873,8882,6873,8882,6892xe" filled="true" fillcolor="#000000" stroked="false">
                <v:path arrowok="t"/>
                <v:fill type="solid"/>
              </v:shape>
            </v:group>
            <v:group style="position:absolute;left:8882;top:6892;width:10;height:20" coordorigin="8882,6892" coordsize="10,20">
              <v:shape style="position:absolute;left:8882;top:6892;width:10;height:20" coordorigin="8882,6892" coordsize="10,20" path="m8882,6911l8892,6911,8892,6892,8882,6892,8882,6911xe" filled="true" fillcolor="#000000" stroked="false">
                <v:path arrowok="t"/>
                <v:fill type="solid"/>
              </v:shape>
            </v:group>
            <v:group style="position:absolute;left:8882;top:6911;width:10;height:20" coordorigin="8882,6911" coordsize="10,20">
              <v:shape style="position:absolute;left:8882;top:6911;width:10;height:20" coordorigin="8882,6911" coordsize="10,20" path="m8882,6930l8892,6930,8892,6911,8882,6911,8882,6930xe" filled="true" fillcolor="#000000" stroked="false">
                <v:path arrowok="t"/>
                <v:fill type="solid"/>
              </v:shape>
            </v:group>
            <v:group style="position:absolute;left:8882;top:6930;width:10;height:20" coordorigin="8882,6930" coordsize="10,20">
              <v:shape style="position:absolute;left:8882;top:6930;width:10;height:20" coordorigin="8882,6930" coordsize="10,20" path="m8882,6949l8892,6949,8892,6930,8882,6930,8882,6949xe" filled="true" fillcolor="#000000" stroked="false">
                <v:path arrowok="t"/>
                <v:fill type="solid"/>
              </v:shape>
            </v:group>
            <v:group style="position:absolute;left:8882;top:6949;width:10;height:20" coordorigin="8882,6949" coordsize="10,20">
              <v:shape style="position:absolute;left:8882;top:6949;width:10;height:20" coordorigin="8882,6949" coordsize="10,20" path="m8882,6969l8892,6969,8892,6949,8882,6949,8882,6969xe" filled="true" fillcolor="#000000" stroked="false">
                <v:path arrowok="t"/>
                <v:fill type="solid"/>
              </v:shape>
            </v:group>
            <v:group style="position:absolute;left:8882;top:6969;width:10;height:20" coordorigin="8882,6969" coordsize="10,20">
              <v:shape style="position:absolute;left:8882;top:6969;width:10;height:20" coordorigin="8882,6969" coordsize="10,20" path="m8882,6988l8892,6988,8892,6969,8882,6969,8882,6988xe" filled="true" fillcolor="#000000" stroked="false">
                <v:path arrowok="t"/>
                <v:fill type="solid"/>
              </v:shape>
            </v:group>
            <v:group style="position:absolute;left:8882;top:6988;width:10;height:20" coordorigin="8882,6988" coordsize="10,20">
              <v:shape style="position:absolute;left:8882;top:6988;width:10;height:20" coordorigin="8882,6988" coordsize="10,20" path="m8882,7007l8892,7007,8892,6988,8882,6988,8882,7007xe" filled="true" fillcolor="#000000" stroked="false">
                <v:path arrowok="t"/>
                <v:fill type="solid"/>
              </v:shape>
            </v:group>
            <v:group style="position:absolute;left:8882;top:7007;width:10;height:20" coordorigin="8882,7007" coordsize="10,20">
              <v:shape style="position:absolute;left:8882;top:7007;width:10;height:20" coordorigin="8882,7007" coordsize="10,20" path="m8882,7026l8892,7026,8892,7007,8882,7007,8882,7026xe" filled="true" fillcolor="#000000" stroked="false">
                <v:path arrowok="t"/>
                <v:fill type="solid"/>
              </v:shape>
            </v:group>
            <v:group style="position:absolute;left:8882;top:7026;width:10;height:20" coordorigin="8882,7026" coordsize="10,20">
              <v:shape style="position:absolute;left:8882;top:7026;width:10;height:20" coordorigin="8882,7026" coordsize="10,20" path="m8882,7045l8892,7045,8892,7026,8882,7026,8882,7045xe" filled="true" fillcolor="#000000" stroked="false">
                <v:path arrowok="t"/>
                <v:fill type="solid"/>
              </v:shape>
            </v:group>
            <v:group style="position:absolute;left:8882;top:7045;width:10;height:20" coordorigin="8882,7045" coordsize="10,20">
              <v:shape style="position:absolute;left:8882;top:7045;width:10;height:20" coordorigin="8882,7045" coordsize="10,20" path="m8882,7065l8892,7065,8892,7045,8882,7045,8882,7065xe" filled="true" fillcolor="#000000" stroked="false">
                <v:path arrowok="t"/>
                <v:fill type="solid"/>
              </v:shape>
            </v:group>
            <v:group style="position:absolute;left:8882;top:7065;width:10;height:20" coordorigin="8882,7065" coordsize="10,20">
              <v:shape style="position:absolute;left:8882;top:7065;width:10;height:20" coordorigin="8882,7065" coordsize="10,20" path="m8882,7084l8892,7084,8892,7065,8882,7065,8882,7084xe" filled="true" fillcolor="#000000" stroked="false">
                <v:path arrowok="t"/>
                <v:fill type="solid"/>
              </v:shape>
            </v:group>
            <v:group style="position:absolute;left:8882;top:7084;width:10;height:20" coordorigin="8882,7084" coordsize="10,20">
              <v:shape style="position:absolute;left:8882;top:7084;width:10;height:20" coordorigin="8882,7084" coordsize="10,20" path="m8882,7103l8892,7103,8892,7084,8882,7084,8882,7103xe" filled="true" fillcolor="#000000" stroked="false">
                <v:path arrowok="t"/>
                <v:fill type="solid"/>
              </v:shape>
            </v:group>
            <v:group style="position:absolute;left:8882;top:7103;width:10;height:20" coordorigin="8882,7103" coordsize="10,20">
              <v:shape style="position:absolute;left:8882;top:7103;width:10;height:20" coordorigin="8882,7103" coordsize="10,20" path="m8882,7122l8892,7122,8892,7103,8882,7103,8882,7122xe" filled="true" fillcolor="#000000" stroked="false">
                <v:path arrowok="t"/>
                <v:fill type="solid"/>
              </v:shape>
            </v:group>
            <v:group style="position:absolute;left:8882;top:7122;width:10;height:20" coordorigin="8882,7122" coordsize="10,20">
              <v:shape style="position:absolute;left:8882;top:7122;width:10;height:20" coordorigin="8882,7122" coordsize="10,20" path="m8882,7141l8892,7141,8892,7122,8882,7122,8882,7141xe" filled="true" fillcolor="#000000" stroked="false">
                <v:path arrowok="t"/>
                <v:fill type="solid"/>
              </v:shape>
            </v:group>
            <v:group style="position:absolute;left:8882;top:7141;width:10;height:20" coordorigin="8882,7141" coordsize="10,20">
              <v:shape style="position:absolute;left:8882;top:7141;width:10;height:20" coordorigin="8882,7141" coordsize="10,20" path="m8882,7161l8892,7161,8892,7141,8882,7141,8882,7161xe" filled="true" fillcolor="#000000" stroked="false">
                <v:path arrowok="t"/>
                <v:fill type="solid"/>
              </v:shape>
            </v:group>
            <v:group style="position:absolute;left:8882;top:7161;width:10;height:20" coordorigin="8882,7161" coordsize="10,20">
              <v:shape style="position:absolute;left:8882;top:7161;width:10;height:20" coordorigin="8882,7161" coordsize="10,20" path="m8882,7180l8892,7180,8892,7161,8882,7161,8882,7180xe" filled="true" fillcolor="#000000" stroked="false">
                <v:path arrowok="t"/>
                <v:fill type="solid"/>
              </v:shape>
            </v:group>
            <v:group style="position:absolute;left:8882;top:7180;width:10;height:20" coordorigin="8882,7180" coordsize="10,20">
              <v:shape style="position:absolute;left:8882;top:7180;width:10;height:20" coordorigin="8882,7180" coordsize="10,20" path="m8882,7199l8892,7199,8892,7180,8882,7180,8882,7199xe" filled="true" fillcolor="#000000" stroked="false">
                <v:path arrowok="t"/>
                <v:fill type="solid"/>
              </v:shape>
            </v:group>
            <v:group style="position:absolute;left:8882;top:7199;width:10;height:20" coordorigin="8882,7199" coordsize="10,20">
              <v:shape style="position:absolute;left:8882;top:7199;width:10;height:20" coordorigin="8882,7199" coordsize="10,20" path="m8882,7218l8892,7218,8892,7199,8882,7199,8882,7218xe" filled="true" fillcolor="#000000" stroked="false">
                <v:path arrowok="t"/>
                <v:fill type="solid"/>
              </v:shape>
            </v:group>
            <v:group style="position:absolute;left:8882;top:7218;width:10;height:20" coordorigin="8882,7218" coordsize="10,20">
              <v:shape style="position:absolute;left:8882;top:7218;width:10;height:20" coordorigin="8882,7218" coordsize="10,20" path="m8882,7237l8892,7237,8892,7218,8882,7218,8882,7237xe" filled="true" fillcolor="#000000" stroked="false">
                <v:path arrowok="t"/>
                <v:fill type="solid"/>
              </v:shape>
            </v:group>
            <v:group style="position:absolute;left:8882;top:7237;width:10;height:20" coordorigin="8882,7237" coordsize="10,20">
              <v:shape style="position:absolute;left:8882;top:7237;width:10;height:20" coordorigin="8882,7237" coordsize="10,20" path="m8882,7257l8892,7257,8892,7237,8882,7237,8882,7257xe" filled="true" fillcolor="#000000" stroked="false">
                <v:path arrowok="t"/>
                <v:fill type="solid"/>
              </v:shape>
            </v:group>
            <v:group style="position:absolute;left:8882;top:7257;width:10;height:20" coordorigin="8882,7257" coordsize="10,20">
              <v:shape style="position:absolute;left:8882;top:7257;width:10;height:20" coordorigin="8882,7257" coordsize="10,20" path="m8882,7276l8892,7276,8892,7257,8882,7257,8882,7276xe" filled="true" fillcolor="#000000" stroked="false">
                <v:path arrowok="t"/>
                <v:fill type="solid"/>
              </v:shape>
            </v:group>
            <v:group style="position:absolute;left:8882;top:7276;width:10;height:20" coordorigin="8882,7276" coordsize="10,20">
              <v:shape style="position:absolute;left:8882;top:7276;width:10;height:20" coordorigin="8882,7276" coordsize="10,20" path="m8882,7295l8892,7295,8892,7276,8882,7276,8882,7295xe" filled="true" fillcolor="#000000" stroked="false">
                <v:path arrowok="t"/>
                <v:fill type="solid"/>
              </v:shape>
            </v:group>
            <v:group style="position:absolute;left:8882;top:7295;width:10;height:20" coordorigin="8882,7295" coordsize="10,20">
              <v:shape style="position:absolute;left:8882;top:7295;width:10;height:20" coordorigin="8882,7295" coordsize="10,20" path="m8882,7314l8892,7314,8892,7295,8882,7295,8882,7314xe" filled="true" fillcolor="#000000" stroked="false">
                <v:path arrowok="t"/>
                <v:fill type="solid"/>
              </v:shape>
            </v:group>
            <v:group style="position:absolute;left:8882;top:7314;width:10;height:20" coordorigin="8882,7314" coordsize="10,20">
              <v:shape style="position:absolute;left:8882;top:7314;width:10;height:20" coordorigin="8882,7314" coordsize="10,20" path="m8882,7333l8892,7333,8892,7314,8882,7314,8882,7333xe" filled="true" fillcolor="#000000" stroked="false">
                <v:path arrowok="t"/>
                <v:fill type="solid"/>
              </v:shape>
            </v:group>
            <v:group style="position:absolute;left:8882;top:7333;width:10;height:20" coordorigin="8882,7333" coordsize="10,20">
              <v:shape style="position:absolute;left:8882;top:7333;width:10;height:20" coordorigin="8882,7333" coordsize="10,20" path="m8882,7353l8892,7353,8892,7333,8882,7333,8882,7353xe" filled="true" fillcolor="#000000" stroked="false">
                <v:path arrowok="t"/>
                <v:fill type="solid"/>
              </v:shape>
            </v:group>
            <v:group style="position:absolute;left:8882;top:7353;width:10;height:20" coordorigin="8882,7353" coordsize="10,20">
              <v:shape style="position:absolute;left:8882;top:7353;width:10;height:20" coordorigin="8882,7353" coordsize="10,20" path="m8882,7372l8892,7372,8892,7353,8882,7353,8882,7372xe" filled="true" fillcolor="#000000" stroked="false">
                <v:path arrowok="t"/>
                <v:fill type="solid"/>
              </v:shape>
            </v:group>
            <v:group style="position:absolute;left:8882;top:7372;width:10;height:20" coordorigin="8882,7372" coordsize="10,20">
              <v:shape style="position:absolute;left:8882;top:7372;width:10;height:20" coordorigin="8882,7372" coordsize="10,20" path="m8882,7391l8892,7391,8892,7372,8882,7372,8882,7391xe" filled="true" fillcolor="#000000" stroked="false">
                <v:path arrowok="t"/>
                <v:fill type="solid"/>
              </v:shape>
            </v:group>
            <v:group style="position:absolute;left:8882;top:7391;width:10;height:20" coordorigin="8882,7391" coordsize="10,20">
              <v:shape style="position:absolute;left:8882;top:7391;width:10;height:20" coordorigin="8882,7391" coordsize="10,20" path="m8882,7410l8892,7410,8892,7391,8882,7391,8882,7410xe" filled="true" fillcolor="#000000" stroked="false">
                <v:path arrowok="t"/>
                <v:fill type="solid"/>
              </v:shape>
            </v:group>
            <v:group style="position:absolute;left:8882;top:7410;width:10;height:20" coordorigin="8882,7410" coordsize="10,20">
              <v:shape style="position:absolute;left:8882;top:7410;width:10;height:20" coordorigin="8882,7410" coordsize="10,20" path="m8882,7429l8892,7429,8892,7410,8882,7410,8882,7429xe" filled="true" fillcolor="#000000" stroked="false">
                <v:path arrowok="t"/>
                <v:fill type="solid"/>
              </v:shape>
            </v:group>
            <v:group style="position:absolute;left:8882;top:7429;width:10;height:20" coordorigin="8882,7429" coordsize="10,20">
              <v:shape style="position:absolute;left:8882;top:7429;width:10;height:20" coordorigin="8882,7429" coordsize="10,20" path="m8882,7449l8892,7449,8892,7429,8882,7429,8882,7449xe" filled="true" fillcolor="#000000" stroked="false">
                <v:path arrowok="t"/>
                <v:fill type="solid"/>
              </v:shape>
            </v:group>
            <v:group style="position:absolute;left:8882;top:7449;width:10;height:20" coordorigin="8882,7449" coordsize="10,20">
              <v:shape style="position:absolute;left:8882;top:7449;width:10;height:20" coordorigin="8882,7449" coordsize="10,20" path="m8882,7468l8892,7468,8892,7449,8882,7449,8882,7468xe" filled="true" fillcolor="#000000" stroked="false">
                <v:path arrowok="t"/>
                <v:fill type="solid"/>
              </v:shape>
            </v:group>
            <v:group style="position:absolute;left:8882;top:7468;width:10;height:20" coordorigin="8882,7468" coordsize="10,20">
              <v:shape style="position:absolute;left:8882;top:7468;width:10;height:20" coordorigin="8882,7468" coordsize="10,20" path="m8882,7487l8892,7487,8892,7468,8882,7468,8882,7487xe" filled="true" fillcolor="#000000" stroked="false">
                <v:path arrowok="t"/>
                <v:fill type="solid"/>
              </v:shape>
            </v:group>
            <v:group style="position:absolute;left:8882;top:7487;width:10;height:20" coordorigin="8882,7487" coordsize="10,20">
              <v:shape style="position:absolute;left:8882;top:7487;width:10;height:20" coordorigin="8882,7487" coordsize="10,20" path="m8882,7506l8892,7506,8892,7487,8882,7487,8882,7506xe" filled="true" fillcolor="#000000" stroked="false">
                <v:path arrowok="t"/>
                <v:fill type="solid"/>
              </v:shape>
            </v:group>
            <v:group style="position:absolute;left:8882;top:7506;width:10;height:20" coordorigin="8882,7506" coordsize="10,20">
              <v:shape style="position:absolute;left:8882;top:7506;width:10;height:20" coordorigin="8882,7506" coordsize="10,20" path="m8882,7525l8892,7525,8892,7506,8882,7506,8882,7525xe" filled="true" fillcolor="#000000" stroked="false">
                <v:path arrowok="t"/>
                <v:fill type="solid"/>
              </v:shape>
            </v:group>
            <v:group style="position:absolute;left:8882;top:7525;width:10;height:20" coordorigin="8882,7525" coordsize="10,20">
              <v:shape style="position:absolute;left:8882;top:7525;width:10;height:20" coordorigin="8882,7525" coordsize="10,20" path="m8882,7545l8892,7545,8892,7525,8882,7525,8882,7545xe" filled="true" fillcolor="#000000" stroked="false">
                <v:path arrowok="t"/>
                <v:fill type="solid"/>
              </v:shape>
            </v:group>
            <v:group style="position:absolute;left:8882;top:7545;width:10;height:20" coordorigin="8882,7545" coordsize="10,20">
              <v:shape style="position:absolute;left:8882;top:7545;width:10;height:20" coordorigin="8882,7545" coordsize="10,20" path="m8882,7564l8892,7564,8892,7545,8882,7545,8882,7564xe" filled="true" fillcolor="#000000" stroked="false">
                <v:path arrowok="t"/>
                <v:fill type="solid"/>
              </v:shape>
            </v:group>
            <v:group style="position:absolute;left:8882;top:7564;width:10;height:20" coordorigin="8882,7564" coordsize="10,20">
              <v:shape style="position:absolute;left:8882;top:7564;width:10;height:20" coordorigin="8882,7564" coordsize="10,20" path="m8882,7583l8892,7583,8892,7564,8882,7564,8882,7583xe" filled="true" fillcolor="#000000" stroked="false">
                <v:path arrowok="t"/>
                <v:fill type="solid"/>
              </v:shape>
            </v:group>
            <v:group style="position:absolute;left:8882;top:7583;width:10;height:20" coordorigin="8882,7583" coordsize="10,20">
              <v:shape style="position:absolute;left:8882;top:7583;width:10;height:20" coordorigin="8882,7583" coordsize="10,20" path="m8882,7602l8892,7602,8892,7583,8882,7583,8882,7602xe" filled="true" fillcolor="#000000" stroked="false">
                <v:path arrowok="t"/>
                <v:fill type="solid"/>
              </v:shape>
            </v:group>
            <v:group style="position:absolute;left:9602;top:6008;width:10;height:20" coordorigin="9602,6008" coordsize="10,20">
              <v:shape style="position:absolute;left:9602;top:6008;width:10;height:20" coordorigin="9602,6008" coordsize="10,20" path="m9602,6027l9612,6027,9612,6008,9602,6008,9602,6027xe" filled="true" fillcolor="#000000" stroked="false">
                <v:path arrowok="t"/>
                <v:fill type="solid"/>
              </v:shape>
            </v:group>
            <v:group style="position:absolute;left:9602;top:6027;width:10;height:20" coordorigin="9602,6027" coordsize="10,20">
              <v:shape style="position:absolute;left:9602;top:6027;width:10;height:20" coordorigin="9602,6027" coordsize="10,20" path="m9602,6047l9612,6047,9612,6027,9602,6027,9602,6047xe" filled="true" fillcolor="#000000" stroked="false">
                <v:path arrowok="t"/>
                <v:fill type="solid"/>
              </v:shape>
            </v:group>
            <v:group style="position:absolute;left:9602;top:6047;width:10;height:20" coordorigin="9602,6047" coordsize="10,20">
              <v:shape style="position:absolute;left:9602;top:6047;width:10;height:20" coordorigin="9602,6047" coordsize="10,20" path="m9602,6066l9612,6066,9612,6047,9602,6047,9602,6066xe" filled="true" fillcolor="#000000" stroked="false">
                <v:path arrowok="t"/>
                <v:fill type="solid"/>
              </v:shape>
            </v:group>
            <v:group style="position:absolute;left:9602;top:6066;width:10;height:20" coordorigin="9602,6066" coordsize="10,20">
              <v:shape style="position:absolute;left:9602;top:6066;width:10;height:20" coordorigin="9602,6066" coordsize="10,20" path="m9602,6085l9612,6085,9612,6066,9602,6066,9602,6085xe" filled="true" fillcolor="#000000" stroked="false">
                <v:path arrowok="t"/>
                <v:fill type="solid"/>
              </v:shape>
            </v:group>
            <v:group style="position:absolute;left:9602;top:6085;width:10;height:20" coordorigin="9602,6085" coordsize="10,20">
              <v:shape style="position:absolute;left:9602;top:6085;width:10;height:20" coordorigin="9602,6085" coordsize="10,20" path="m9602,6104l9612,6104,9612,6085,9602,6085,9602,6104xe" filled="true" fillcolor="#000000" stroked="false">
                <v:path arrowok="t"/>
                <v:fill type="solid"/>
              </v:shape>
            </v:group>
            <v:group style="position:absolute;left:9602;top:6104;width:10;height:20" coordorigin="9602,6104" coordsize="10,20">
              <v:shape style="position:absolute;left:9602;top:6104;width:10;height:20" coordorigin="9602,6104" coordsize="10,20" path="m9602,6123l9612,6123,9612,6104,9602,6104,9602,6123xe" filled="true" fillcolor="#000000" stroked="false">
                <v:path arrowok="t"/>
                <v:fill type="solid"/>
              </v:shape>
            </v:group>
            <v:group style="position:absolute;left:9602;top:6123;width:10;height:20" coordorigin="9602,6123" coordsize="10,20">
              <v:shape style="position:absolute;left:9602;top:6123;width:10;height:20" coordorigin="9602,6123" coordsize="10,20" path="m9602,6143l9612,6143,9612,6123,9602,6123,9602,6143xe" filled="true" fillcolor="#000000" stroked="false">
                <v:path arrowok="t"/>
                <v:fill type="solid"/>
              </v:shape>
            </v:group>
            <v:group style="position:absolute;left:9602;top:6143;width:10;height:20" coordorigin="9602,6143" coordsize="10,20">
              <v:shape style="position:absolute;left:9602;top:6143;width:10;height:20" coordorigin="9602,6143" coordsize="10,20" path="m9602,6162l9612,6162,9612,6143,9602,6143,9602,6162xe" filled="true" fillcolor="#000000" stroked="false">
                <v:path arrowok="t"/>
                <v:fill type="solid"/>
              </v:shape>
            </v:group>
            <v:group style="position:absolute;left:9602;top:6162;width:10;height:20" coordorigin="9602,6162" coordsize="10,20">
              <v:shape style="position:absolute;left:9602;top:6162;width:10;height:20" coordorigin="9602,6162" coordsize="10,20" path="m9602,6181l9612,6181,9612,6162,9602,6162,9602,6181xe" filled="true" fillcolor="#000000" stroked="false">
                <v:path arrowok="t"/>
                <v:fill type="solid"/>
              </v:shape>
            </v:group>
            <v:group style="position:absolute;left:9602;top:6181;width:10;height:20" coordorigin="9602,6181" coordsize="10,20">
              <v:shape style="position:absolute;left:9602;top:6181;width:10;height:20" coordorigin="9602,6181" coordsize="10,20" path="m9602,6201l9612,6201,9612,6181,9602,6181,9602,6201xe" filled="true" fillcolor="#000000" stroked="false">
                <v:path arrowok="t"/>
                <v:fill type="solid"/>
              </v:shape>
            </v:group>
            <v:group style="position:absolute;left:9602;top:6201;width:10;height:20" coordorigin="9602,6201" coordsize="10,20">
              <v:shape style="position:absolute;left:9602;top:6201;width:10;height:20" coordorigin="9602,6201" coordsize="10,20" path="m9602,6220l9612,6220,9612,6201,9602,6201,9602,6220xe" filled="true" fillcolor="#000000" stroked="false">
                <v:path arrowok="t"/>
                <v:fill type="solid"/>
              </v:shape>
            </v:group>
            <v:group style="position:absolute;left:9602;top:6220;width:10;height:20" coordorigin="9602,6220" coordsize="10,20">
              <v:shape style="position:absolute;left:9602;top:6220;width:10;height:20" coordorigin="9602,6220" coordsize="10,20" path="m9602,6239l9612,6239,9612,6220,9602,6220,9602,6239xe" filled="true" fillcolor="#000000" stroked="false">
                <v:path arrowok="t"/>
                <v:fill type="solid"/>
              </v:shape>
            </v:group>
            <v:group style="position:absolute;left:9602;top:6239;width:10;height:20" coordorigin="9602,6239" coordsize="10,20">
              <v:shape style="position:absolute;left:9602;top:6239;width:10;height:20" coordorigin="9602,6239" coordsize="10,20" path="m9602,6258l9612,6258,9612,6239,9602,6239,9602,6258xe" filled="true" fillcolor="#000000" stroked="false">
                <v:path arrowok="t"/>
                <v:fill type="solid"/>
              </v:shape>
            </v:group>
            <v:group style="position:absolute;left:9602;top:6258;width:10;height:20" coordorigin="9602,6258" coordsize="10,20">
              <v:shape style="position:absolute;left:9602;top:6258;width:10;height:20" coordorigin="9602,6258" coordsize="10,20" path="m9602,6277l9612,6277,9612,6258,9602,6258,9602,6277xe" filled="true" fillcolor="#000000" stroked="false">
                <v:path arrowok="t"/>
                <v:fill type="solid"/>
              </v:shape>
            </v:group>
            <v:group style="position:absolute;left:9602;top:6277;width:10;height:20" coordorigin="9602,6277" coordsize="10,20">
              <v:shape style="position:absolute;left:9602;top:6277;width:10;height:20" coordorigin="9602,6277" coordsize="10,20" path="m9602,6297l9612,6297,9612,6277,9602,6277,9602,6297xe" filled="true" fillcolor="#000000" stroked="false">
                <v:path arrowok="t"/>
                <v:fill type="solid"/>
              </v:shape>
            </v:group>
            <v:group style="position:absolute;left:9602;top:6297;width:10;height:20" coordorigin="9602,6297" coordsize="10,20">
              <v:shape style="position:absolute;left:9602;top:6297;width:10;height:20" coordorigin="9602,6297" coordsize="10,20" path="m9602,6316l9612,6316,9612,6297,9602,6297,9602,6316xe" filled="true" fillcolor="#000000" stroked="false">
                <v:path arrowok="t"/>
                <v:fill type="solid"/>
              </v:shape>
            </v:group>
            <v:group style="position:absolute;left:9602;top:6316;width:10;height:20" coordorigin="9602,6316" coordsize="10,20">
              <v:shape style="position:absolute;left:9602;top:6316;width:10;height:20" coordorigin="9602,6316" coordsize="10,20" path="m9602,6335l9612,6335,9612,6316,9602,6316,9602,6335xe" filled="true" fillcolor="#000000" stroked="false">
                <v:path arrowok="t"/>
                <v:fill type="solid"/>
              </v:shape>
            </v:group>
            <v:group style="position:absolute;left:9602;top:6335;width:10;height:20" coordorigin="9602,6335" coordsize="10,20">
              <v:shape style="position:absolute;left:9602;top:6335;width:10;height:20" coordorigin="9602,6335" coordsize="10,20" path="m9602,6354l9612,6354,9612,6335,9602,6335,9602,6354xe" filled="true" fillcolor="#000000" stroked="false">
                <v:path arrowok="t"/>
                <v:fill type="solid"/>
              </v:shape>
            </v:group>
            <v:group style="position:absolute;left:9602;top:6354;width:10;height:20" coordorigin="9602,6354" coordsize="10,20">
              <v:shape style="position:absolute;left:9602;top:6354;width:10;height:20" coordorigin="9602,6354" coordsize="10,20" path="m9602,6373l9612,6373,9612,6354,9602,6354,9602,6373xe" filled="true" fillcolor="#000000" stroked="false">
                <v:path arrowok="t"/>
                <v:fill type="solid"/>
              </v:shape>
            </v:group>
            <v:group style="position:absolute;left:9602;top:6373;width:10;height:20" coordorigin="9602,6373" coordsize="10,20">
              <v:shape style="position:absolute;left:9602;top:6373;width:10;height:20" coordorigin="9602,6373" coordsize="10,20" path="m9602,6393l9612,6393,9612,6373,9602,6373,9602,6393xe" filled="true" fillcolor="#000000" stroked="false">
                <v:path arrowok="t"/>
                <v:fill type="solid"/>
              </v:shape>
            </v:group>
            <v:group style="position:absolute;left:9602;top:6393;width:10;height:20" coordorigin="9602,6393" coordsize="10,20">
              <v:shape style="position:absolute;left:9602;top:6393;width:10;height:20" coordorigin="9602,6393" coordsize="10,20" path="m9602,6412l9612,6412,9612,6393,9602,6393,9602,6412xe" filled="true" fillcolor="#000000" stroked="false">
                <v:path arrowok="t"/>
                <v:fill type="solid"/>
              </v:shape>
            </v:group>
            <v:group style="position:absolute;left:9602;top:6412;width:10;height:20" coordorigin="9602,6412" coordsize="10,20">
              <v:shape style="position:absolute;left:9602;top:6412;width:10;height:20" coordorigin="9602,6412" coordsize="10,20" path="m9602,6431l9612,6431,9612,6412,9602,6412,9602,6431xe" filled="true" fillcolor="#000000" stroked="false">
                <v:path arrowok="t"/>
                <v:fill type="solid"/>
              </v:shape>
            </v:group>
            <v:group style="position:absolute;left:9602;top:6431;width:10;height:20" coordorigin="9602,6431" coordsize="10,20">
              <v:shape style="position:absolute;left:9602;top:6431;width:10;height:20" coordorigin="9602,6431" coordsize="10,20" path="m9602,6450l9612,6450,9612,6431,9602,6431,9602,6450xe" filled="true" fillcolor="#000000" stroked="false">
                <v:path arrowok="t"/>
                <v:fill type="solid"/>
              </v:shape>
            </v:group>
            <v:group style="position:absolute;left:9602;top:6450;width:10;height:20" coordorigin="9602,6450" coordsize="10,20">
              <v:shape style="position:absolute;left:9602;top:6450;width:10;height:20" coordorigin="9602,6450" coordsize="10,20" path="m9602,6469l9612,6469,9612,6450,9602,6450,9602,6469xe" filled="true" fillcolor="#000000" stroked="false">
                <v:path arrowok="t"/>
                <v:fill type="solid"/>
              </v:shape>
            </v:group>
            <v:group style="position:absolute;left:9602;top:6469;width:10;height:20" coordorigin="9602,6469" coordsize="10,20">
              <v:shape style="position:absolute;left:9602;top:6469;width:10;height:20" coordorigin="9602,6469" coordsize="10,20" path="m9602,6489l9612,6489,9612,6469,9602,6469,9602,6489xe" filled="true" fillcolor="#000000" stroked="false">
                <v:path arrowok="t"/>
                <v:fill type="solid"/>
              </v:shape>
            </v:group>
            <v:group style="position:absolute;left:9602;top:6489;width:10;height:20" coordorigin="9602,6489" coordsize="10,20">
              <v:shape style="position:absolute;left:9602;top:6489;width:10;height:20" coordorigin="9602,6489" coordsize="10,20" path="m9602,6508l9612,6508,9612,6489,9602,6489,9602,6508xe" filled="true" fillcolor="#000000" stroked="false">
                <v:path arrowok="t"/>
                <v:fill type="solid"/>
              </v:shape>
            </v:group>
            <v:group style="position:absolute;left:9602;top:6508;width:10;height:20" coordorigin="9602,6508" coordsize="10,20">
              <v:shape style="position:absolute;left:9602;top:6508;width:10;height:20" coordorigin="9602,6508" coordsize="10,20" path="m9602,6527l9612,6527,9612,6508,9602,6508,9602,6527xe" filled="true" fillcolor="#000000" stroked="false">
                <v:path arrowok="t"/>
                <v:fill type="solid"/>
              </v:shape>
            </v:group>
            <v:group style="position:absolute;left:9602;top:6527;width:10;height:20" coordorigin="9602,6527" coordsize="10,20">
              <v:shape style="position:absolute;left:9602;top:6527;width:10;height:20" coordorigin="9602,6527" coordsize="10,20" path="m9602,6546l9612,6546,9612,6527,9602,6527,9602,6546xe" filled="true" fillcolor="#000000" stroked="false">
                <v:path arrowok="t"/>
                <v:fill type="solid"/>
              </v:shape>
            </v:group>
            <v:group style="position:absolute;left:9602;top:6546;width:10;height:20" coordorigin="9602,6546" coordsize="10,20">
              <v:shape style="position:absolute;left:9602;top:6546;width:10;height:20" coordorigin="9602,6546" coordsize="10,20" path="m9602,6565l9612,6565,9612,6546,9602,6546,9602,6565xe" filled="true" fillcolor="#000000" stroked="false">
                <v:path arrowok="t"/>
                <v:fill type="solid"/>
              </v:shape>
            </v:group>
            <v:group style="position:absolute;left:9602;top:6565;width:10;height:20" coordorigin="9602,6565" coordsize="10,20">
              <v:shape style="position:absolute;left:9602;top:6565;width:10;height:20" coordorigin="9602,6565" coordsize="10,20" path="m9602,6585l9612,6585,9612,6565,9602,6565,9602,6585xe" filled="true" fillcolor="#000000" stroked="false">
                <v:path arrowok="t"/>
                <v:fill type="solid"/>
              </v:shape>
            </v:group>
            <v:group style="position:absolute;left:9602;top:6585;width:10;height:20" coordorigin="9602,6585" coordsize="10,20">
              <v:shape style="position:absolute;left:9602;top:6585;width:10;height:20" coordorigin="9602,6585" coordsize="10,20" path="m9602,6604l9612,6604,9612,6585,9602,6585,9602,6604xe" filled="true" fillcolor="#000000" stroked="false">
                <v:path arrowok="t"/>
                <v:fill type="solid"/>
              </v:shape>
            </v:group>
            <v:group style="position:absolute;left:9602;top:6604;width:10;height:20" coordorigin="9602,6604" coordsize="10,20">
              <v:shape style="position:absolute;left:9602;top:6604;width:10;height:20" coordorigin="9602,6604" coordsize="10,20" path="m9602,6623l9612,6623,9612,6604,9602,6604,9602,6623xe" filled="true" fillcolor="#000000" stroked="false">
                <v:path arrowok="t"/>
                <v:fill type="solid"/>
              </v:shape>
            </v:group>
            <v:group style="position:absolute;left:9602;top:6623;width:10;height:20" coordorigin="9602,6623" coordsize="10,20">
              <v:shape style="position:absolute;left:9602;top:6623;width:10;height:20" coordorigin="9602,6623" coordsize="10,20" path="m9602,6642l9612,6642,9612,6623,9602,6623,9602,6642xe" filled="true" fillcolor="#000000" stroked="false">
                <v:path arrowok="t"/>
                <v:fill type="solid"/>
              </v:shape>
            </v:group>
            <v:group style="position:absolute;left:9602;top:6642;width:10;height:20" coordorigin="9602,6642" coordsize="10,20">
              <v:shape style="position:absolute;left:9602;top:6642;width:10;height:20" coordorigin="9602,6642" coordsize="10,20" path="m9602,6661l9612,6661,9612,6642,9602,6642,9602,6661xe" filled="true" fillcolor="#000000" stroked="false">
                <v:path arrowok="t"/>
                <v:fill type="solid"/>
              </v:shape>
            </v:group>
            <v:group style="position:absolute;left:9602;top:6661;width:10;height:20" coordorigin="9602,6661" coordsize="10,20">
              <v:shape style="position:absolute;left:9602;top:6661;width:10;height:20" coordorigin="9602,6661" coordsize="10,20" path="m9602,6681l9612,6681,9612,6661,9602,6661,9602,6681xe" filled="true" fillcolor="#000000" stroked="false">
                <v:path arrowok="t"/>
                <v:fill type="solid"/>
              </v:shape>
            </v:group>
            <v:group style="position:absolute;left:9602;top:6681;width:10;height:20" coordorigin="9602,6681" coordsize="10,20">
              <v:shape style="position:absolute;left:9602;top:6681;width:10;height:20" coordorigin="9602,6681" coordsize="10,20" path="m9602,6700l9612,6700,9612,6681,9602,6681,9602,6700xe" filled="true" fillcolor="#000000" stroked="false">
                <v:path arrowok="t"/>
                <v:fill type="solid"/>
              </v:shape>
            </v:group>
            <v:group style="position:absolute;left:9602;top:6700;width:10;height:20" coordorigin="9602,6700" coordsize="10,20">
              <v:shape style="position:absolute;left:9602;top:6700;width:10;height:20" coordorigin="9602,6700" coordsize="10,20" path="m9602,6719l9612,6719,9612,6700,9602,6700,9602,6719xe" filled="true" fillcolor="#000000" stroked="false">
                <v:path arrowok="t"/>
                <v:fill type="solid"/>
              </v:shape>
            </v:group>
            <v:group style="position:absolute;left:9602;top:6719;width:10;height:20" coordorigin="9602,6719" coordsize="10,20">
              <v:shape style="position:absolute;left:9602;top:6719;width:10;height:20" coordorigin="9602,6719" coordsize="10,20" path="m9602,6738l9612,6738,9612,6719,9602,6719,9602,6738xe" filled="true" fillcolor="#000000" stroked="false">
                <v:path arrowok="t"/>
                <v:fill type="solid"/>
              </v:shape>
            </v:group>
            <v:group style="position:absolute;left:9602;top:6738;width:10;height:20" coordorigin="9602,6738" coordsize="10,20">
              <v:shape style="position:absolute;left:9602;top:6738;width:10;height:20" coordorigin="9602,6738" coordsize="10,20" path="m9602,6757l9612,6757,9612,6738,9602,6738,9602,6757xe" filled="true" fillcolor="#000000" stroked="false">
                <v:path arrowok="t"/>
                <v:fill type="solid"/>
              </v:shape>
            </v:group>
            <v:group style="position:absolute;left:9602;top:6757;width:10;height:20" coordorigin="9602,6757" coordsize="10,20">
              <v:shape style="position:absolute;left:9602;top:6757;width:10;height:20" coordorigin="9602,6757" coordsize="10,20" path="m9602,6777l9612,6777,9612,6757,9602,6757,9602,6777xe" filled="true" fillcolor="#000000" stroked="false">
                <v:path arrowok="t"/>
                <v:fill type="solid"/>
              </v:shape>
            </v:group>
            <v:group style="position:absolute;left:9602;top:6777;width:10;height:20" coordorigin="9602,6777" coordsize="10,20">
              <v:shape style="position:absolute;left:9602;top:6777;width:10;height:20" coordorigin="9602,6777" coordsize="10,20" path="m9602,6796l9612,6796,9612,6777,9602,6777,9602,6796xe" filled="true" fillcolor="#000000" stroked="false">
                <v:path arrowok="t"/>
                <v:fill type="solid"/>
              </v:shape>
            </v:group>
            <v:group style="position:absolute;left:9602;top:6796;width:10;height:20" coordorigin="9602,6796" coordsize="10,20">
              <v:shape style="position:absolute;left:9602;top:6796;width:10;height:20" coordorigin="9602,6796" coordsize="10,20" path="m9602,6815l9612,6815,9612,6796,9602,6796,9602,6815xe" filled="true" fillcolor="#000000" stroked="false">
                <v:path arrowok="t"/>
                <v:fill type="solid"/>
              </v:shape>
            </v:group>
            <v:group style="position:absolute;left:9602;top:6815;width:10;height:20" coordorigin="9602,6815" coordsize="10,20">
              <v:shape style="position:absolute;left:9602;top:6815;width:10;height:20" coordorigin="9602,6815" coordsize="10,20" path="m9602,6834l9612,6834,9612,6815,9602,6815,9602,6834xe" filled="true" fillcolor="#000000" stroked="false">
                <v:path arrowok="t"/>
                <v:fill type="solid"/>
              </v:shape>
            </v:group>
            <v:group style="position:absolute;left:9602;top:6834;width:10;height:20" coordorigin="9602,6834" coordsize="10,20">
              <v:shape style="position:absolute;left:9602;top:6834;width:10;height:20" coordorigin="9602,6834" coordsize="10,20" path="m9602,6853l9612,6853,9612,6834,9602,6834,9602,6853xe" filled="true" fillcolor="#000000" stroked="false">
                <v:path arrowok="t"/>
                <v:fill type="solid"/>
              </v:shape>
            </v:group>
            <v:group style="position:absolute;left:9602;top:6853;width:10;height:20" coordorigin="9602,6853" coordsize="10,20">
              <v:shape style="position:absolute;left:9602;top:6853;width:10;height:20" coordorigin="9602,6853" coordsize="10,20" path="m9602,6873l9612,6873,9612,6853,9602,6853,9602,6873xe" filled="true" fillcolor="#000000" stroked="false">
                <v:path arrowok="t"/>
                <v:fill type="solid"/>
              </v:shape>
            </v:group>
            <v:group style="position:absolute;left:9602;top:6873;width:10;height:20" coordorigin="9602,6873" coordsize="10,20">
              <v:shape style="position:absolute;left:9602;top:6873;width:10;height:20" coordorigin="9602,6873" coordsize="10,20" path="m9602,6892l9612,6892,9612,6873,9602,6873,9602,6892xe" filled="true" fillcolor="#000000" stroked="false">
                <v:path arrowok="t"/>
                <v:fill type="solid"/>
              </v:shape>
            </v:group>
            <v:group style="position:absolute;left:9602;top:6892;width:10;height:20" coordorigin="9602,6892" coordsize="10,20">
              <v:shape style="position:absolute;left:9602;top:6892;width:10;height:20" coordorigin="9602,6892" coordsize="10,20" path="m9602,6911l9612,6911,9612,6892,9602,6892,9602,6911xe" filled="true" fillcolor="#000000" stroked="false">
                <v:path arrowok="t"/>
                <v:fill type="solid"/>
              </v:shape>
            </v:group>
            <v:group style="position:absolute;left:9602;top:6911;width:10;height:20" coordorigin="9602,6911" coordsize="10,20">
              <v:shape style="position:absolute;left:9602;top:6911;width:10;height:20" coordorigin="9602,6911" coordsize="10,20" path="m9602,6930l9612,6930,9612,6911,9602,6911,9602,6930xe" filled="true" fillcolor="#000000" stroked="false">
                <v:path arrowok="t"/>
                <v:fill type="solid"/>
              </v:shape>
            </v:group>
            <v:group style="position:absolute;left:9602;top:6930;width:10;height:20" coordorigin="9602,6930" coordsize="10,20">
              <v:shape style="position:absolute;left:9602;top:6930;width:10;height:20" coordorigin="9602,6930" coordsize="10,20" path="m9602,6949l9612,6949,9612,6930,9602,6930,9602,6949xe" filled="true" fillcolor="#000000" stroked="false">
                <v:path arrowok="t"/>
                <v:fill type="solid"/>
              </v:shape>
            </v:group>
            <v:group style="position:absolute;left:9602;top:6949;width:10;height:20" coordorigin="9602,6949" coordsize="10,20">
              <v:shape style="position:absolute;left:9602;top:6949;width:10;height:20" coordorigin="9602,6949" coordsize="10,20" path="m9602,6969l9612,6969,9612,6949,9602,6949,9602,6969xe" filled="true" fillcolor="#000000" stroked="false">
                <v:path arrowok="t"/>
                <v:fill type="solid"/>
              </v:shape>
            </v:group>
            <v:group style="position:absolute;left:9602;top:6969;width:10;height:20" coordorigin="9602,6969" coordsize="10,20">
              <v:shape style="position:absolute;left:9602;top:6969;width:10;height:20" coordorigin="9602,6969" coordsize="10,20" path="m9602,6988l9612,6988,9612,6969,9602,6969,9602,6988xe" filled="true" fillcolor="#000000" stroked="false">
                <v:path arrowok="t"/>
                <v:fill type="solid"/>
              </v:shape>
            </v:group>
            <v:group style="position:absolute;left:9602;top:6988;width:10;height:20" coordorigin="9602,6988" coordsize="10,20">
              <v:shape style="position:absolute;left:9602;top:6988;width:10;height:20" coordorigin="9602,6988" coordsize="10,20" path="m9602,7007l9612,7007,9612,6988,9602,6988,9602,7007xe" filled="true" fillcolor="#000000" stroked="false">
                <v:path arrowok="t"/>
                <v:fill type="solid"/>
              </v:shape>
            </v:group>
            <v:group style="position:absolute;left:9602;top:7007;width:10;height:20" coordorigin="9602,7007" coordsize="10,20">
              <v:shape style="position:absolute;left:9602;top:7007;width:10;height:20" coordorigin="9602,7007" coordsize="10,20" path="m9602,7026l9612,7026,9612,7007,9602,7007,9602,7026xe" filled="true" fillcolor="#000000" stroked="false">
                <v:path arrowok="t"/>
                <v:fill type="solid"/>
              </v:shape>
            </v:group>
            <v:group style="position:absolute;left:9602;top:7026;width:10;height:20" coordorigin="9602,7026" coordsize="10,20">
              <v:shape style="position:absolute;left:9602;top:7026;width:10;height:20" coordorigin="9602,7026" coordsize="10,20" path="m9602,7045l9612,7045,9612,7026,9602,7026,9602,7045xe" filled="true" fillcolor="#000000" stroked="false">
                <v:path arrowok="t"/>
                <v:fill type="solid"/>
              </v:shape>
            </v:group>
            <v:group style="position:absolute;left:9602;top:7045;width:10;height:20" coordorigin="9602,7045" coordsize="10,20">
              <v:shape style="position:absolute;left:9602;top:7045;width:10;height:20" coordorigin="9602,7045" coordsize="10,20" path="m9602,7065l9612,7065,9612,7045,9602,7045,9602,7065xe" filled="true" fillcolor="#000000" stroked="false">
                <v:path arrowok="t"/>
                <v:fill type="solid"/>
              </v:shape>
            </v:group>
            <v:group style="position:absolute;left:9602;top:7065;width:10;height:20" coordorigin="9602,7065" coordsize="10,20">
              <v:shape style="position:absolute;left:9602;top:7065;width:10;height:20" coordorigin="9602,7065" coordsize="10,20" path="m9602,7084l9612,7084,9612,7065,9602,7065,9602,7084xe" filled="true" fillcolor="#000000" stroked="false">
                <v:path arrowok="t"/>
                <v:fill type="solid"/>
              </v:shape>
            </v:group>
            <v:group style="position:absolute;left:9602;top:7084;width:10;height:20" coordorigin="9602,7084" coordsize="10,20">
              <v:shape style="position:absolute;left:9602;top:7084;width:10;height:20" coordorigin="9602,7084" coordsize="10,20" path="m9602,7103l9612,7103,9612,7084,9602,7084,9602,7103xe" filled="true" fillcolor="#000000" stroked="false">
                <v:path arrowok="t"/>
                <v:fill type="solid"/>
              </v:shape>
            </v:group>
            <v:group style="position:absolute;left:9602;top:7103;width:10;height:20" coordorigin="9602,7103" coordsize="10,20">
              <v:shape style="position:absolute;left:9602;top:7103;width:10;height:20" coordorigin="9602,7103" coordsize="10,20" path="m9602,7122l9612,7122,9612,7103,9602,7103,9602,7122xe" filled="true" fillcolor="#000000" stroked="false">
                <v:path arrowok="t"/>
                <v:fill type="solid"/>
              </v:shape>
            </v:group>
            <v:group style="position:absolute;left:9602;top:7122;width:10;height:20" coordorigin="9602,7122" coordsize="10,20">
              <v:shape style="position:absolute;left:9602;top:7122;width:10;height:20" coordorigin="9602,7122" coordsize="10,20" path="m9602,7141l9612,7141,9612,7122,9602,7122,9602,7141xe" filled="true" fillcolor="#000000" stroked="false">
                <v:path arrowok="t"/>
                <v:fill type="solid"/>
              </v:shape>
            </v:group>
            <v:group style="position:absolute;left:9602;top:7141;width:10;height:20" coordorigin="9602,7141" coordsize="10,20">
              <v:shape style="position:absolute;left:9602;top:7141;width:10;height:20" coordorigin="9602,7141" coordsize="10,20" path="m9602,7161l9612,7161,9612,7141,9602,7141,9602,7161xe" filled="true" fillcolor="#000000" stroked="false">
                <v:path arrowok="t"/>
                <v:fill type="solid"/>
              </v:shape>
            </v:group>
            <v:group style="position:absolute;left:9602;top:7161;width:10;height:20" coordorigin="9602,7161" coordsize="10,20">
              <v:shape style="position:absolute;left:9602;top:7161;width:10;height:20" coordorigin="9602,7161" coordsize="10,20" path="m9602,7180l9612,7180,9612,7161,9602,7161,9602,7180xe" filled="true" fillcolor="#000000" stroked="false">
                <v:path arrowok="t"/>
                <v:fill type="solid"/>
              </v:shape>
            </v:group>
            <v:group style="position:absolute;left:9602;top:7180;width:10;height:20" coordorigin="9602,7180" coordsize="10,20">
              <v:shape style="position:absolute;left:9602;top:7180;width:10;height:20" coordorigin="9602,7180" coordsize="10,20" path="m9602,7199l9612,7199,9612,7180,9602,7180,9602,7199xe" filled="true" fillcolor="#000000" stroked="false">
                <v:path arrowok="t"/>
                <v:fill type="solid"/>
              </v:shape>
            </v:group>
            <v:group style="position:absolute;left:9602;top:7199;width:10;height:20" coordorigin="9602,7199" coordsize="10,20">
              <v:shape style="position:absolute;left:9602;top:7199;width:10;height:20" coordorigin="9602,7199" coordsize="10,20" path="m9602,7218l9612,7218,9612,7199,9602,7199,9602,7218xe" filled="true" fillcolor="#000000" stroked="false">
                <v:path arrowok="t"/>
                <v:fill type="solid"/>
              </v:shape>
            </v:group>
            <v:group style="position:absolute;left:9602;top:7218;width:10;height:20" coordorigin="9602,7218" coordsize="10,20">
              <v:shape style="position:absolute;left:9602;top:7218;width:10;height:20" coordorigin="9602,7218" coordsize="10,20" path="m9602,7237l9612,7237,9612,7218,9602,7218,9602,7237xe" filled="true" fillcolor="#000000" stroked="false">
                <v:path arrowok="t"/>
                <v:fill type="solid"/>
              </v:shape>
            </v:group>
            <v:group style="position:absolute;left:9602;top:7237;width:10;height:20" coordorigin="9602,7237" coordsize="10,20">
              <v:shape style="position:absolute;left:9602;top:7237;width:10;height:20" coordorigin="9602,7237" coordsize="10,20" path="m9602,7257l9612,7257,9612,7237,9602,7237,9602,7257xe" filled="true" fillcolor="#000000" stroked="false">
                <v:path arrowok="t"/>
                <v:fill type="solid"/>
              </v:shape>
            </v:group>
            <v:group style="position:absolute;left:9602;top:7257;width:10;height:20" coordorigin="9602,7257" coordsize="10,20">
              <v:shape style="position:absolute;left:9602;top:7257;width:10;height:20" coordorigin="9602,7257" coordsize="10,20" path="m9602,7276l9612,7276,9612,7257,9602,7257,9602,7276xe" filled="true" fillcolor="#000000" stroked="false">
                <v:path arrowok="t"/>
                <v:fill type="solid"/>
              </v:shape>
            </v:group>
            <v:group style="position:absolute;left:9602;top:7276;width:10;height:20" coordorigin="9602,7276" coordsize="10,20">
              <v:shape style="position:absolute;left:9602;top:7276;width:10;height:20" coordorigin="9602,7276" coordsize="10,20" path="m9602,7295l9612,7295,9612,7276,9602,7276,9602,7295xe" filled="true" fillcolor="#000000" stroked="false">
                <v:path arrowok="t"/>
                <v:fill type="solid"/>
              </v:shape>
            </v:group>
            <v:group style="position:absolute;left:9602;top:7295;width:10;height:20" coordorigin="9602,7295" coordsize="10,20">
              <v:shape style="position:absolute;left:9602;top:7295;width:10;height:20" coordorigin="9602,7295" coordsize="10,20" path="m9602,7314l9612,7314,9612,7295,9602,7295,9602,7314xe" filled="true" fillcolor="#000000" stroked="false">
                <v:path arrowok="t"/>
                <v:fill type="solid"/>
              </v:shape>
            </v:group>
            <v:group style="position:absolute;left:9602;top:7314;width:10;height:20" coordorigin="9602,7314" coordsize="10,20">
              <v:shape style="position:absolute;left:9602;top:7314;width:10;height:20" coordorigin="9602,7314" coordsize="10,20" path="m9602,7333l9612,7333,9612,7314,9602,7314,9602,7333xe" filled="true" fillcolor="#000000" stroked="false">
                <v:path arrowok="t"/>
                <v:fill type="solid"/>
              </v:shape>
            </v:group>
            <v:group style="position:absolute;left:9602;top:7333;width:10;height:20" coordorigin="9602,7333" coordsize="10,20">
              <v:shape style="position:absolute;left:9602;top:7333;width:10;height:20" coordorigin="9602,7333" coordsize="10,20" path="m9602,7353l9612,7353,9612,7333,9602,7333,9602,7353xe" filled="true" fillcolor="#000000" stroked="false">
                <v:path arrowok="t"/>
                <v:fill type="solid"/>
              </v:shape>
            </v:group>
            <v:group style="position:absolute;left:9602;top:7353;width:10;height:20" coordorigin="9602,7353" coordsize="10,20">
              <v:shape style="position:absolute;left:9602;top:7353;width:10;height:20" coordorigin="9602,7353" coordsize="10,20" path="m9602,7372l9612,7372,9612,7353,9602,7353,9602,7372xe" filled="true" fillcolor="#000000" stroked="false">
                <v:path arrowok="t"/>
                <v:fill type="solid"/>
              </v:shape>
            </v:group>
            <v:group style="position:absolute;left:9602;top:7372;width:10;height:20" coordorigin="9602,7372" coordsize="10,20">
              <v:shape style="position:absolute;left:9602;top:7372;width:10;height:20" coordorigin="9602,7372" coordsize="10,20" path="m9602,7391l9612,7391,9612,7372,9602,7372,9602,7391xe" filled="true" fillcolor="#000000" stroked="false">
                <v:path arrowok="t"/>
                <v:fill type="solid"/>
              </v:shape>
            </v:group>
            <v:group style="position:absolute;left:9602;top:7391;width:10;height:20" coordorigin="9602,7391" coordsize="10,20">
              <v:shape style="position:absolute;left:9602;top:7391;width:10;height:20" coordorigin="9602,7391" coordsize="10,20" path="m9602,7410l9612,7410,9612,7391,9602,7391,9602,7410xe" filled="true" fillcolor="#000000" stroked="false">
                <v:path arrowok="t"/>
                <v:fill type="solid"/>
              </v:shape>
            </v:group>
            <v:group style="position:absolute;left:9602;top:7410;width:10;height:20" coordorigin="9602,7410" coordsize="10,20">
              <v:shape style="position:absolute;left:9602;top:7410;width:10;height:20" coordorigin="9602,7410" coordsize="10,20" path="m9602,7429l9612,7429,9612,7410,9602,7410,9602,7429xe" filled="true" fillcolor="#000000" stroked="false">
                <v:path arrowok="t"/>
                <v:fill type="solid"/>
              </v:shape>
            </v:group>
            <v:group style="position:absolute;left:9602;top:7429;width:10;height:20" coordorigin="9602,7429" coordsize="10,20">
              <v:shape style="position:absolute;left:9602;top:7429;width:10;height:20" coordorigin="9602,7429" coordsize="10,20" path="m9602,7449l9612,7449,9612,7429,9602,7429,9602,7449xe" filled="true" fillcolor="#000000" stroked="false">
                <v:path arrowok="t"/>
                <v:fill type="solid"/>
              </v:shape>
            </v:group>
            <v:group style="position:absolute;left:9602;top:7449;width:10;height:20" coordorigin="9602,7449" coordsize="10,20">
              <v:shape style="position:absolute;left:9602;top:7449;width:10;height:20" coordorigin="9602,7449" coordsize="10,20" path="m9602,7468l9612,7468,9612,7449,9602,7449,9602,7468xe" filled="true" fillcolor="#000000" stroked="false">
                <v:path arrowok="t"/>
                <v:fill type="solid"/>
              </v:shape>
            </v:group>
            <v:group style="position:absolute;left:9602;top:7468;width:10;height:20" coordorigin="9602,7468" coordsize="10,20">
              <v:shape style="position:absolute;left:9602;top:7468;width:10;height:20" coordorigin="9602,7468" coordsize="10,20" path="m9602,7487l9612,7487,9612,7468,9602,7468,9602,7487xe" filled="true" fillcolor="#000000" stroked="false">
                <v:path arrowok="t"/>
                <v:fill type="solid"/>
              </v:shape>
            </v:group>
            <v:group style="position:absolute;left:9602;top:7487;width:10;height:20" coordorigin="9602,7487" coordsize="10,20">
              <v:shape style="position:absolute;left:9602;top:7487;width:10;height:20" coordorigin="9602,7487" coordsize="10,20" path="m9602,7506l9612,7506,9612,7487,9602,7487,9602,7506xe" filled="true" fillcolor="#000000" stroked="false">
                <v:path arrowok="t"/>
                <v:fill type="solid"/>
              </v:shape>
            </v:group>
            <v:group style="position:absolute;left:9602;top:7506;width:10;height:20" coordorigin="9602,7506" coordsize="10,20">
              <v:shape style="position:absolute;left:9602;top:7506;width:10;height:20" coordorigin="9602,7506" coordsize="10,20" path="m9602,7525l9612,7525,9612,7506,9602,7506,9602,7525xe" filled="true" fillcolor="#000000" stroked="false">
                <v:path arrowok="t"/>
                <v:fill type="solid"/>
              </v:shape>
            </v:group>
            <v:group style="position:absolute;left:9602;top:7525;width:10;height:20" coordorigin="9602,7525" coordsize="10,20">
              <v:shape style="position:absolute;left:9602;top:7525;width:10;height:20" coordorigin="9602,7525" coordsize="10,20" path="m9602,7545l9612,7545,9612,7525,9602,7525,9602,7545xe" filled="true" fillcolor="#000000" stroked="false">
                <v:path arrowok="t"/>
                <v:fill type="solid"/>
              </v:shape>
            </v:group>
            <v:group style="position:absolute;left:9602;top:7545;width:10;height:20" coordorigin="9602,7545" coordsize="10,20">
              <v:shape style="position:absolute;left:9602;top:7545;width:10;height:20" coordorigin="9602,7545" coordsize="10,20" path="m9602,7564l9612,7564,9612,7545,9602,7545,9602,7564xe" filled="true" fillcolor="#000000" stroked="false">
                <v:path arrowok="t"/>
                <v:fill type="solid"/>
              </v:shape>
            </v:group>
            <v:group style="position:absolute;left:9602;top:7564;width:10;height:20" coordorigin="9602,7564" coordsize="10,20">
              <v:shape style="position:absolute;left:9602;top:7564;width:10;height:20" coordorigin="9602,7564" coordsize="10,20" path="m9602,7583l9612,7583,9612,7564,9602,7564,9602,7583xe" filled="true" fillcolor="#000000" stroked="false">
                <v:path arrowok="t"/>
                <v:fill type="solid"/>
              </v:shape>
            </v:group>
            <v:group style="position:absolute;left:9602;top:7583;width:10;height:20" coordorigin="9602,7583" coordsize="10,20">
              <v:shape style="position:absolute;left:9602;top:7583;width:10;height:20" coordorigin="9602,7583" coordsize="10,20" path="m9602,7602l9612,7602,9612,7583,9602,7583,9602,7602xe" filled="true" fillcolor="#000000" stroked="false">
                <v:path arrowok="t"/>
                <v:fill type="solid"/>
              </v:shape>
            </v:group>
            <v:group style="position:absolute;left:10725;top:6008;width:10;height:20" coordorigin="10725,6008" coordsize="10,20">
              <v:shape style="position:absolute;left:10725;top:6008;width:10;height:20" coordorigin="10725,6008" coordsize="10,20" path="m10725,6027l10735,6027,10735,6008,10725,6008,10725,6027xe" filled="true" fillcolor="#000000" stroked="false">
                <v:path arrowok="t"/>
                <v:fill type="solid"/>
              </v:shape>
            </v:group>
            <v:group style="position:absolute;left:10725;top:6027;width:10;height:20" coordorigin="10725,6027" coordsize="10,20">
              <v:shape style="position:absolute;left:10725;top:6027;width:10;height:20" coordorigin="10725,6027" coordsize="10,20" path="m10725,6047l10735,6047,10735,6027,10725,6027,10725,6047xe" filled="true" fillcolor="#000000" stroked="false">
                <v:path arrowok="t"/>
                <v:fill type="solid"/>
              </v:shape>
            </v:group>
            <v:group style="position:absolute;left:10725;top:6047;width:10;height:20" coordorigin="10725,6047" coordsize="10,20">
              <v:shape style="position:absolute;left:10725;top:6047;width:10;height:20" coordorigin="10725,6047" coordsize="10,20" path="m10725,6066l10735,6066,10735,6047,10725,6047,10725,6066xe" filled="true" fillcolor="#000000" stroked="false">
                <v:path arrowok="t"/>
                <v:fill type="solid"/>
              </v:shape>
            </v:group>
            <v:group style="position:absolute;left:10725;top:6066;width:10;height:20" coordorigin="10725,6066" coordsize="10,20">
              <v:shape style="position:absolute;left:10725;top:6066;width:10;height:20" coordorigin="10725,6066" coordsize="10,20" path="m10725,6085l10735,6085,10735,6066,10725,6066,10725,6085xe" filled="true" fillcolor="#000000" stroked="false">
                <v:path arrowok="t"/>
                <v:fill type="solid"/>
              </v:shape>
            </v:group>
            <v:group style="position:absolute;left:10725;top:6085;width:10;height:20" coordorigin="10725,6085" coordsize="10,20">
              <v:shape style="position:absolute;left:10725;top:6085;width:10;height:20" coordorigin="10725,6085" coordsize="10,20" path="m10725,6104l10735,6104,10735,6085,10725,6085,10725,6104xe" filled="true" fillcolor="#000000" stroked="false">
                <v:path arrowok="t"/>
                <v:fill type="solid"/>
              </v:shape>
            </v:group>
            <v:group style="position:absolute;left:10725;top:6104;width:10;height:20" coordorigin="10725,6104" coordsize="10,20">
              <v:shape style="position:absolute;left:10725;top:6104;width:10;height:20" coordorigin="10725,6104" coordsize="10,20" path="m10725,6123l10735,6123,10735,6104,10725,6104,10725,6123xe" filled="true" fillcolor="#000000" stroked="false">
                <v:path arrowok="t"/>
                <v:fill type="solid"/>
              </v:shape>
            </v:group>
            <v:group style="position:absolute;left:10725;top:6123;width:10;height:20" coordorigin="10725,6123" coordsize="10,20">
              <v:shape style="position:absolute;left:10725;top:6123;width:10;height:20" coordorigin="10725,6123" coordsize="10,20" path="m10725,6143l10735,6143,10735,6123,10725,6123,10725,6143xe" filled="true" fillcolor="#000000" stroked="false">
                <v:path arrowok="t"/>
                <v:fill type="solid"/>
              </v:shape>
            </v:group>
            <v:group style="position:absolute;left:10725;top:6143;width:10;height:20" coordorigin="10725,6143" coordsize="10,20">
              <v:shape style="position:absolute;left:10725;top:6143;width:10;height:20" coordorigin="10725,6143" coordsize="10,20" path="m10725,6162l10735,6162,10735,6143,10725,6143,10725,6162xe" filled="true" fillcolor="#000000" stroked="false">
                <v:path arrowok="t"/>
                <v:fill type="solid"/>
              </v:shape>
            </v:group>
            <v:group style="position:absolute;left:10725;top:6162;width:10;height:20" coordorigin="10725,6162" coordsize="10,20">
              <v:shape style="position:absolute;left:10725;top:6162;width:10;height:20" coordorigin="10725,6162" coordsize="10,20" path="m10725,6181l10735,6181,10735,6162,10725,6162,10725,6181xe" filled="true" fillcolor="#000000" stroked="false">
                <v:path arrowok="t"/>
                <v:fill type="solid"/>
              </v:shape>
            </v:group>
            <v:group style="position:absolute;left:10725;top:6181;width:10;height:20" coordorigin="10725,6181" coordsize="10,20">
              <v:shape style="position:absolute;left:10725;top:6181;width:10;height:20" coordorigin="10725,6181" coordsize="10,20" path="m10725,6201l10735,6201,10735,6181,10725,6181,10725,6201xe" filled="true" fillcolor="#000000" stroked="false">
                <v:path arrowok="t"/>
                <v:fill type="solid"/>
              </v:shape>
            </v:group>
            <v:group style="position:absolute;left:10725;top:6201;width:10;height:20" coordorigin="10725,6201" coordsize="10,20">
              <v:shape style="position:absolute;left:10725;top:6201;width:10;height:20" coordorigin="10725,6201" coordsize="10,20" path="m10725,6220l10735,6220,10735,6201,10725,6201,10725,6220xe" filled="true" fillcolor="#000000" stroked="false">
                <v:path arrowok="t"/>
                <v:fill type="solid"/>
              </v:shape>
            </v:group>
            <v:group style="position:absolute;left:10725;top:6220;width:10;height:20" coordorigin="10725,6220" coordsize="10,20">
              <v:shape style="position:absolute;left:10725;top:6220;width:10;height:20" coordorigin="10725,6220" coordsize="10,20" path="m10725,6239l10735,6239,10735,6220,10725,6220,10725,6239xe" filled="true" fillcolor="#000000" stroked="false">
                <v:path arrowok="t"/>
                <v:fill type="solid"/>
              </v:shape>
            </v:group>
            <v:group style="position:absolute;left:10725;top:6239;width:10;height:20" coordorigin="10725,6239" coordsize="10,20">
              <v:shape style="position:absolute;left:10725;top:6239;width:10;height:20" coordorigin="10725,6239" coordsize="10,20" path="m10725,6258l10735,6258,10735,6239,10725,6239,10725,6258xe" filled="true" fillcolor="#000000" stroked="false">
                <v:path arrowok="t"/>
                <v:fill type="solid"/>
              </v:shape>
            </v:group>
            <v:group style="position:absolute;left:10725;top:6258;width:10;height:20" coordorigin="10725,6258" coordsize="10,20">
              <v:shape style="position:absolute;left:10725;top:6258;width:10;height:20" coordorigin="10725,6258" coordsize="10,20" path="m10725,6277l10735,6277,10735,6258,10725,6258,10725,6277xe" filled="true" fillcolor="#000000" stroked="false">
                <v:path arrowok="t"/>
                <v:fill type="solid"/>
              </v:shape>
            </v:group>
            <v:group style="position:absolute;left:10725;top:6277;width:10;height:20" coordorigin="10725,6277" coordsize="10,20">
              <v:shape style="position:absolute;left:10725;top:6277;width:10;height:20" coordorigin="10725,6277" coordsize="10,20" path="m10725,6297l10735,6297,10735,6277,10725,6277,10725,6297xe" filled="true" fillcolor="#000000" stroked="false">
                <v:path arrowok="t"/>
                <v:fill type="solid"/>
              </v:shape>
            </v:group>
            <v:group style="position:absolute;left:10725;top:6297;width:10;height:20" coordorigin="10725,6297" coordsize="10,20">
              <v:shape style="position:absolute;left:10725;top:6297;width:10;height:20" coordorigin="10725,6297" coordsize="10,20" path="m10725,6316l10735,6316,10735,6297,10725,6297,10725,6316xe" filled="true" fillcolor="#000000" stroked="false">
                <v:path arrowok="t"/>
                <v:fill type="solid"/>
              </v:shape>
            </v:group>
            <v:group style="position:absolute;left:10725;top:6316;width:10;height:20" coordorigin="10725,6316" coordsize="10,20">
              <v:shape style="position:absolute;left:10725;top:6316;width:10;height:20" coordorigin="10725,6316" coordsize="10,20" path="m10725,6335l10735,6335,10735,6316,10725,6316,10725,6335xe" filled="true" fillcolor="#000000" stroked="false">
                <v:path arrowok="t"/>
                <v:fill type="solid"/>
              </v:shape>
            </v:group>
            <v:group style="position:absolute;left:10725;top:6335;width:10;height:20" coordorigin="10725,6335" coordsize="10,20">
              <v:shape style="position:absolute;left:10725;top:6335;width:10;height:20" coordorigin="10725,6335" coordsize="10,20" path="m10725,6354l10735,6354,10735,6335,10725,6335,10725,6354xe" filled="true" fillcolor="#000000" stroked="false">
                <v:path arrowok="t"/>
                <v:fill type="solid"/>
              </v:shape>
            </v:group>
            <v:group style="position:absolute;left:10725;top:6354;width:10;height:20" coordorigin="10725,6354" coordsize="10,20">
              <v:shape style="position:absolute;left:10725;top:6354;width:10;height:20" coordorigin="10725,6354" coordsize="10,20" path="m10725,6373l10735,6373,10735,6354,10725,6354,10725,6373xe" filled="true" fillcolor="#000000" stroked="false">
                <v:path arrowok="t"/>
                <v:fill type="solid"/>
              </v:shape>
            </v:group>
            <v:group style="position:absolute;left:10725;top:6373;width:10;height:20" coordorigin="10725,6373" coordsize="10,20">
              <v:shape style="position:absolute;left:10725;top:6373;width:10;height:20" coordorigin="10725,6373" coordsize="10,20" path="m10725,6393l10735,6393,10735,6373,10725,6373,10725,6393xe" filled="true" fillcolor="#000000" stroked="false">
                <v:path arrowok="t"/>
                <v:fill type="solid"/>
              </v:shape>
            </v:group>
            <v:group style="position:absolute;left:10725;top:6393;width:10;height:20" coordorigin="10725,6393" coordsize="10,20">
              <v:shape style="position:absolute;left:10725;top:6393;width:10;height:20" coordorigin="10725,6393" coordsize="10,20" path="m10725,6412l10735,6412,10735,6393,10725,6393,10725,6412xe" filled="true" fillcolor="#000000" stroked="false">
                <v:path arrowok="t"/>
                <v:fill type="solid"/>
              </v:shape>
            </v:group>
            <v:group style="position:absolute;left:10725;top:6412;width:10;height:20" coordorigin="10725,6412" coordsize="10,20">
              <v:shape style="position:absolute;left:10725;top:6412;width:10;height:20" coordorigin="10725,6412" coordsize="10,20" path="m10725,6431l10735,6431,10735,6412,10725,6412,10725,6431xe" filled="true" fillcolor="#000000" stroked="false">
                <v:path arrowok="t"/>
                <v:fill type="solid"/>
              </v:shape>
            </v:group>
            <v:group style="position:absolute;left:10725;top:6431;width:10;height:20" coordorigin="10725,6431" coordsize="10,20">
              <v:shape style="position:absolute;left:10725;top:6431;width:10;height:20" coordorigin="10725,6431" coordsize="10,20" path="m10725,6450l10735,6450,10735,6431,10725,6431,10725,6450xe" filled="true" fillcolor="#000000" stroked="false">
                <v:path arrowok="t"/>
                <v:fill type="solid"/>
              </v:shape>
            </v:group>
            <v:group style="position:absolute;left:10725;top:6450;width:10;height:20" coordorigin="10725,6450" coordsize="10,20">
              <v:shape style="position:absolute;left:10725;top:6450;width:10;height:20" coordorigin="10725,6450" coordsize="10,20" path="m10725,6469l10735,6469,10735,6450,10725,6450,10725,6469xe" filled="true" fillcolor="#000000" stroked="false">
                <v:path arrowok="t"/>
                <v:fill type="solid"/>
              </v:shape>
            </v:group>
            <v:group style="position:absolute;left:10725;top:6469;width:10;height:20" coordorigin="10725,6469" coordsize="10,20">
              <v:shape style="position:absolute;left:10725;top:6469;width:10;height:20" coordorigin="10725,6469" coordsize="10,20" path="m10725,6489l10735,6489,10735,6469,10725,6469,10725,6489xe" filled="true" fillcolor="#000000" stroked="false">
                <v:path arrowok="t"/>
                <v:fill type="solid"/>
              </v:shape>
            </v:group>
            <v:group style="position:absolute;left:10725;top:6489;width:10;height:20" coordorigin="10725,6489" coordsize="10,20">
              <v:shape style="position:absolute;left:10725;top:6489;width:10;height:20" coordorigin="10725,6489" coordsize="10,20" path="m10725,6508l10735,6508,10735,6489,10725,6489,10725,6508xe" filled="true" fillcolor="#000000" stroked="false">
                <v:path arrowok="t"/>
                <v:fill type="solid"/>
              </v:shape>
            </v:group>
            <v:group style="position:absolute;left:10725;top:6508;width:10;height:20" coordorigin="10725,6508" coordsize="10,20">
              <v:shape style="position:absolute;left:10725;top:6508;width:10;height:20" coordorigin="10725,6508" coordsize="10,20" path="m10725,6527l10735,6527,10735,6508,10725,6508,10725,6527xe" filled="true" fillcolor="#000000" stroked="false">
                <v:path arrowok="t"/>
                <v:fill type="solid"/>
              </v:shape>
            </v:group>
            <v:group style="position:absolute;left:10725;top:6527;width:10;height:20" coordorigin="10725,6527" coordsize="10,20">
              <v:shape style="position:absolute;left:10725;top:6527;width:10;height:20" coordorigin="10725,6527" coordsize="10,20" path="m10725,6546l10735,6546,10735,6527,10725,6527,10725,6546xe" filled="true" fillcolor="#000000" stroked="false">
                <v:path arrowok="t"/>
                <v:fill type="solid"/>
              </v:shape>
            </v:group>
            <v:group style="position:absolute;left:10725;top:6546;width:10;height:20" coordorigin="10725,6546" coordsize="10,20">
              <v:shape style="position:absolute;left:10725;top:6546;width:10;height:20" coordorigin="10725,6546" coordsize="10,20" path="m10725,6565l10735,6565,10735,6546,10725,6546,10725,6565xe" filled="true" fillcolor="#000000" stroked="false">
                <v:path arrowok="t"/>
                <v:fill type="solid"/>
              </v:shape>
            </v:group>
            <v:group style="position:absolute;left:10725;top:6565;width:10;height:20" coordorigin="10725,6565" coordsize="10,20">
              <v:shape style="position:absolute;left:10725;top:6565;width:10;height:20" coordorigin="10725,6565" coordsize="10,20" path="m10725,6585l10735,6585,10735,6565,10725,6565,10725,6585xe" filled="true" fillcolor="#000000" stroked="false">
                <v:path arrowok="t"/>
                <v:fill type="solid"/>
              </v:shape>
            </v:group>
            <v:group style="position:absolute;left:10725;top:6585;width:10;height:20" coordorigin="10725,6585" coordsize="10,20">
              <v:shape style="position:absolute;left:10725;top:6585;width:10;height:20" coordorigin="10725,6585" coordsize="10,20" path="m10725,6604l10735,6604,10735,6585,10725,6585,10725,6604xe" filled="true" fillcolor="#000000" stroked="false">
                <v:path arrowok="t"/>
                <v:fill type="solid"/>
              </v:shape>
            </v:group>
            <v:group style="position:absolute;left:10725;top:6604;width:10;height:20" coordorigin="10725,6604" coordsize="10,20">
              <v:shape style="position:absolute;left:10725;top:6604;width:10;height:20" coordorigin="10725,6604" coordsize="10,20" path="m10725,6623l10735,6623,10735,6604,10725,6604,10725,6623xe" filled="true" fillcolor="#000000" stroked="false">
                <v:path arrowok="t"/>
                <v:fill type="solid"/>
              </v:shape>
            </v:group>
            <v:group style="position:absolute;left:10725;top:6623;width:10;height:20" coordorigin="10725,6623" coordsize="10,20">
              <v:shape style="position:absolute;left:10725;top:6623;width:10;height:20" coordorigin="10725,6623" coordsize="10,20" path="m10725,6642l10735,6642,10735,6623,10725,6623,10725,6642xe" filled="true" fillcolor="#000000" stroked="false">
                <v:path arrowok="t"/>
                <v:fill type="solid"/>
              </v:shape>
            </v:group>
            <v:group style="position:absolute;left:10725;top:6642;width:10;height:20" coordorigin="10725,6642" coordsize="10,20">
              <v:shape style="position:absolute;left:10725;top:6642;width:10;height:20" coordorigin="10725,6642" coordsize="10,20" path="m10725,6661l10735,6661,10735,6642,10725,6642,10725,6661xe" filled="true" fillcolor="#000000" stroked="false">
                <v:path arrowok="t"/>
                <v:fill type="solid"/>
              </v:shape>
            </v:group>
            <v:group style="position:absolute;left:10725;top:6661;width:10;height:20" coordorigin="10725,6661" coordsize="10,20">
              <v:shape style="position:absolute;left:10725;top:6661;width:10;height:20" coordorigin="10725,6661" coordsize="10,20" path="m10725,6681l10735,6681,10735,6661,10725,6661,10725,6681xe" filled="true" fillcolor="#000000" stroked="false">
                <v:path arrowok="t"/>
                <v:fill type="solid"/>
              </v:shape>
            </v:group>
            <v:group style="position:absolute;left:10725;top:6681;width:10;height:20" coordorigin="10725,6681" coordsize="10,20">
              <v:shape style="position:absolute;left:10725;top:6681;width:10;height:20" coordorigin="10725,6681" coordsize="10,20" path="m10725,6700l10735,6700,10735,6681,10725,6681,10725,6700xe" filled="true" fillcolor="#000000" stroked="false">
                <v:path arrowok="t"/>
                <v:fill type="solid"/>
              </v:shape>
            </v:group>
            <v:group style="position:absolute;left:10725;top:6700;width:10;height:20" coordorigin="10725,6700" coordsize="10,20">
              <v:shape style="position:absolute;left:10725;top:6700;width:10;height:20" coordorigin="10725,6700" coordsize="10,20" path="m10725,6719l10735,6719,10735,6700,10725,6700,10725,6719xe" filled="true" fillcolor="#000000" stroked="false">
                <v:path arrowok="t"/>
                <v:fill type="solid"/>
              </v:shape>
            </v:group>
            <v:group style="position:absolute;left:10725;top:6719;width:10;height:20" coordorigin="10725,6719" coordsize="10,20">
              <v:shape style="position:absolute;left:10725;top:6719;width:10;height:20" coordorigin="10725,6719" coordsize="10,20" path="m10725,6738l10735,6738,10735,6719,10725,6719,10725,6738xe" filled="true" fillcolor="#000000" stroked="false">
                <v:path arrowok="t"/>
                <v:fill type="solid"/>
              </v:shape>
            </v:group>
            <v:group style="position:absolute;left:10725;top:6738;width:10;height:20" coordorigin="10725,6738" coordsize="10,20">
              <v:shape style="position:absolute;left:10725;top:6738;width:10;height:20" coordorigin="10725,6738" coordsize="10,20" path="m10725,6757l10735,6757,10735,6738,10725,6738,10725,6757xe" filled="true" fillcolor="#000000" stroked="false">
                <v:path arrowok="t"/>
                <v:fill type="solid"/>
              </v:shape>
            </v:group>
            <v:group style="position:absolute;left:10725;top:6757;width:10;height:20" coordorigin="10725,6757" coordsize="10,20">
              <v:shape style="position:absolute;left:10725;top:6757;width:10;height:20" coordorigin="10725,6757" coordsize="10,20" path="m10725,6777l10735,6777,10735,6757,10725,6757,10725,6777xe" filled="true" fillcolor="#000000" stroked="false">
                <v:path arrowok="t"/>
                <v:fill type="solid"/>
              </v:shape>
            </v:group>
            <v:group style="position:absolute;left:10725;top:6777;width:10;height:20" coordorigin="10725,6777" coordsize="10,20">
              <v:shape style="position:absolute;left:10725;top:6777;width:10;height:20" coordorigin="10725,6777" coordsize="10,20" path="m10725,6796l10735,6796,10735,6777,10725,6777,10725,6796xe" filled="true" fillcolor="#000000" stroked="false">
                <v:path arrowok="t"/>
                <v:fill type="solid"/>
              </v:shape>
            </v:group>
            <v:group style="position:absolute;left:10725;top:6796;width:10;height:20" coordorigin="10725,6796" coordsize="10,20">
              <v:shape style="position:absolute;left:10725;top:6796;width:10;height:20" coordorigin="10725,6796" coordsize="10,20" path="m10725,6815l10735,6815,10735,6796,10725,6796,10725,6815xe" filled="true" fillcolor="#000000" stroked="false">
                <v:path arrowok="t"/>
                <v:fill type="solid"/>
              </v:shape>
            </v:group>
            <v:group style="position:absolute;left:10725;top:6815;width:10;height:20" coordorigin="10725,6815" coordsize="10,20">
              <v:shape style="position:absolute;left:10725;top:6815;width:10;height:20" coordorigin="10725,6815" coordsize="10,20" path="m10725,6834l10735,6834,10735,6815,10725,6815,10725,6834xe" filled="true" fillcolor="#000000" stroked="false">
                <v:path arrowok="t"/>
                <v:fill type="solid"/>
              </v:shape>
            </v:group>
            <v:group style="position:absolute;left:10725;top:6834;width:10;height:20" coordorigin="10725,6834" coordsize="10,20">
              <v:shape style="position:absolute;left:10725;top:6834;width:10;height:20" coordorigin="10725,6834" coordsize="10,20" path="m10725,6853l10735,6853,10735,6834,10725,6834,10725,6853xe" filled="true" fillcolor="#000000" stroked="false">
                <v:path arrowok="t"/>
                <v:fill type="solid"/>
              </v:shape>
            </v:group>
            <v:group style="position:absolute;left:10725;top:6853;width:10;height:20" coordorigin="10725,6853" coordsize="10,20">
              <v:shape style="position:absolute;left:10725;top:6853;width:10;height:20" coordorigin="10725,6853" coordsize="10,20" path="m10725,6873l10735,6873,10735,6853,10725,6853,10725,6873xe" filled="true" fillcolor="#000000" stroked="false">
                <v:path arrowok="t"/>
                <v:fill type="solid"/>
              </v:shape>
            </v:group>
            <v:group style="position:absolute;left:10725;top:6873;width:10;height:20" coordorigin="10725,6873" coordsize="10,20">
              <v:shape style="position:absolute;left:10725;top:6873;width:10;height:20" coordorigin="10725,6873" coordsize="10,20" path="m10725,6892l10735,6892,10735,6873,10725,6873,10725,6892xe" filled="true" fillcolor="#000000" stroked="false">
                <v:path arrowok="t"/>
                <v:fill type="solid"/>
              </v:shape>
            </v:group>
            <v:group style="position:absolute;left:10725;top:6892;width:10;height:20" coordorigin="10725,6892" coordsize="10,20">
              <v:shape style="position:absolute;left:10725;top:6892;width:10;height:20" coordorigin="10725,6892" coordsize="10,20" path="m10725,6911l10735,6911,10735,6892,10725,6892,10725,6911xe" filled="true" fillcolor="#000000" stroked="false">
                <v:path arrowok="t"/>
                <v:fill type="solid"/>
              </v:shape>
            </v:group>
            <v:group style="position:absolute;left:10725;top:6911;width:10;height:20" coordorigin="10725,6911" coordsize="10,20">
              <v:shape style="position:absolute;left:10725;top:6911;width:10;height:20" coordorigin="10725,6911" coordsize="10,20" path="m10725,6930l10735,6930,10735,6911,10725,6911,10725,6930xe" filled="true" fillcolor="#000000" stroked="false">
                <v:path arrowok="t"/>
                <v:fill type="solid"/>
              </v:shape>
            </v:group>
            <v:group style="position:absolute;left:10725;top:6930;width:10;height:20" coordorigin="10725,6930" coordsize="10,20">
              <v:shape style="position:absolute;left:10725;top:6930;width:10;height:20" coordorigin="10725,6930" coordsize="10,20" path="m10725,6949l10735,6949,10735,6930,10725,6930,10725,6949xe" filled="true" fillcolor="#000000" stroked="false">
                <v:path arrowok="t"/>
                <v:fill type="solid"/>
              </v:shape>
            </v:group>
            <v:group style="position:absolute;left:10725;top:6949;width:10;height:20" coordorigin="10725,6949" coordsize="10,20">
              <v:shape style="position:absolute;left:10725;top:6949;width:10;height:20" coordorigin="10725,6949" coordsize="10,20" path="m10725,6969l10735,6969,10735,6949,10725,6949,10725,6969xe" filled="true" fillcolor="#000000" stroked="false">
                <v:path arrowok="t"/>
                <v:fill type="solid"/>
              </v:shape>
            </v:group>
            <v:group style="position:absolute;left:10725;top:6969;width:10;height:20" coordorigin="10725,6969" coordsize="10,20">
              <v:shape style="position:absolute;left:10725;top:6969;width:10;height:20" coordorigin="10725,6969" coordsize="10,20" path="m10725,6988l10735,6988,10735,6969,10725,6969,10725,6988xe" filled="true" fillcolor="#000000" stroked="false">
                <v:path arrowok="t"/>
                <v:fill type="solid"/>
              </v:shape>
            </v:group>
            <v:group style="position:absolute;left:10725;top:6988;width:10;height:20" coordorigin="10725,6988" coordsize="10,20">
              <v:shape style="position:absolute;left:10725;top:6988;width:10;height:20" coordorigin="10725,6988" coordsize="10,20" path="m10725,7007l10735,7007,10735,6988,10725,6988,10725,7007xe" filled="true" fillcolor="#000000" stroked="false">
                <v:path arrowok="t"/>
                <v:fill type="solid"/>
              </v:shape>
            </v:group>
            <v:group style="position:absolute;left:10725;top:7007;width:10;height:20" coordorigin="10725,7007" coordsize="10,20">
              <v:shape style="position:absolute;left:10725;top:7007;width:10;height:20" coordorigin="10725,7007" coordsize="10,20" path="m10725,7026l10735,7026,10735,7007,10725,7007,10725,7026xe" filled="true" fillcolor="#000000" stroked="false">
                <v:path arrowok="t"/>
                <v:fill type="solid"/>
              </v:shape>
            </v:group>
            <v:group style="position:absolute;left:10725;top:7026;width:10;height:20" coordorigin="10725,7026" coordsize="10,20">
              <v:shape style="position:absolute;left:10725;top:7026;width:10;height:20" coordorigin="10725,7026" coordsize="10,20" path="m10725,7045l10735,7045,10735,7026,10725,7026,10725,7045xe" filled="true" fillcolor="#000000" stroked="false">
                <v:path arrowok="t"/>
                <v:fill type="solid"/>
              </v:shape>
            </v:group>
            <v:group style="position:absolute;left:10725;top:7045;width:10;height:20" coordorigin="10725,7045" coordsize="10,20">
              <v:shape style="position:absolute;left:10725;top:7045;width:10;height:20" coordorigin="10725,7045" coordsize="10,20" path="m10725,7065l10735,7065,10735,7045,10725,7045,10725,7065xe" filled="true" fillcolor="#000000" stroked="false">
                <v:path arrowok="t"/>
                <v:fill type="solid"/>
              </v:shape>
            </v:group>
            <v:group style="position:absolute;left:10725;top:7065;width:10;height:20" coordorigin="10725,7065" coordsize="10,20">
              <v:shape style="position:absolute;left:10725;top:7065;width:10;height:20" coordorigin="10725,7065" coordsize="10,20" path="m10725,7084l10735,7084,10735,7065,10725,7065,10725,7084xe" filled="true" fillcolor="#000000" stroked="false">
                <v:path arrowok="t"/>
                <v:fill type="solid"/>
              </v:shape>
            </v:group>
            <v:group style="position:absolute;left:10725;top:7084;width:10;height:20" coordorigin="10725,7084" coordsize="10,20">
              <v:shape style="position:absolute;left:10725;top:7084;width:10;height:20" coordorigin="10725,7084" coordsize="10,20" path="m10725,7103l10735,7103,10735,7084,10725,7084,10725,7103xe" filled="true" fillcolor="#000000" stroked="false">
                <v:path arrowok="t"/>
                <v:fill type="solid"/>
              </v:shape>
            </v:group>
            <v:group style="position:absolute;left:10725;top:7103;width:10;height:20" coordorigin="10725,7103" coordsize="10,20">
              <v:shape style="position:absolute;left:10725;top:7103;width:10;height:20" coordorigin="10725,7103" coordsize="10,20" path="m10725,7122l10735,7122,10735,7103,10725,7103,10725,7122xe" filled="true" fillcolor="#000000" stroked="false">
                <v:path arrowok="t"/>
                <v:fill type="solid"/>
              </v:shape>
            </v:group>
            <v:group style="position:absolute;left:10725;top:7122;width:10;height:20" coordorigin="10725,7122" coordsize="10,20">
              <v:shape style="position:absolute;left:10725;top:7122;width:10;height:20" coordorigin="10725,7122" coordsize="10,20" path="m10725,7141l10735,7141,10735,7122,10725,7122,10725,7141xe" filled="true" fillcolor="#000000" stroked="false">
                <v:path arrowok="t"/>
                <v:fill type="solid"/>
              </v:shape>
            </v:group>
            <v:group style="position:absolute;left:10725;top:7141;width:10;height:20" coordorigin="10725,7141" coordsize="10,20">
              <v:shape style="position:absolute;left:10725;top:7141;width:10;height:20" coordorigin="10725,7141" coordsize="10,20" path="m10725,7161l10735,7161,10735,7141,10725,7141,10725,7161xe" filled="true" fillcolor="#000000" stroked="false">
                <v:path arrowok="t"/>
                <v:fill type="solid"/>
              </v:shape>
            </v:group>
            <v:group style="position:absolute;left:10725;top:7161;width:10;height:20" coordorigin="10725,7161" coordsize="10,20">
              <v:shape style="position:absolute;left:10725;top:7161;width:10;height:20" coordorigin="10725,7161" coordsize="10,20" path="m10725,7180l10735,7180,10735,7161,10725,7161,10725,7180xe" filled="true" fillcolor="#000000" stroked="false">
                <v:path arrowok="t"/>
                <v:fill type="solid"/>
              </v:shape>
            </v:group>
            <v:group style="position:absolute;left:10725;top:7180;width:10;height:20" coordorigin="10725,7180" coordsize="10,20">
              <v:shape style="position:absolute;left:10725;top:7180;width:10;height:20" coordorigin="10725,7180" coordsize="10,20" path="m10725,7199l10735,7199,10735,7180,10725,7180,10725,7199xe" filled="true" fillcolor="#000000" stroked="false">
                <v:path arrowok="t"/>
                <v:fill type="solid"/>
              </v:shape>
            </v:group>
            <v:group style="position:absolute;left:10725;top:7199;width:10;height:20" coordorigin="10725,7199" coordsize="10,20">
              <v:shape style="position:absolute;left:10725;top:7199;width:10;height:20" coordorigin="10725,7199" coordsize="10,20" path="m10725,7218l10735,7218,10735,7199,10725,7199,10725,7218xe" filled="true" fillcolor="#000000" stroked="false">
                <v:path arrowok="t"/>
                <v:fill type="solid"/>
              </v:shape>
            </v:group>
            <v:group style="position:absolute;left:10725;top:7218;width:10;height:20" coordorigin="10725,7218" coordsize="10,20">
              <v:shape style="position:absolute;left:10725;top:7218;width:10;height:20" coordorigin="10725,7218" coordsize="10,20" path="m10725,7237l10735,7237,10735,7218,10725,7218,10725,7237xe" filled="true" fillcolor="#000000" stroked="false">
                <v:path arrowok="t"/>
                <v:fill type="solid"/>
              </v:shape>
            </v:group>
            <v:group style="position:absolute;left:10725;top:7237;width:10;height:20" coordorigin="10725,7237" coordsize="10,20">
              <v:shape style="position:absolute;left:10725;top:7237;width:10;height:20" coordorigin="10725,7237" coordsize="10,20" path="m10725,7257l10735,7257,10735,7237,10725,7237,10725,7257xe" filled="true" fillcolor="#000000" stroked="false">
                <v:path arrowok="t"/>
                <v:fill type="solid"/>
              </v:shape>
            </v:group>
            <v:group style="position:absolute;left:10725;top:7257;width:10;height:20" coordorigin="10725,7257" coordsize="10,20">
              <v:shape style="position:absolute;left:10725;top:7257;width:10;height:20" coordorigin="10725,7257" coordsize="10,20" path="m10725,7276l10735,7276,10735,7257,10725,7257,10725,7276xe" filled="true" fillcolor="#000000" stroked="false">
                <v:path arrowok="t"/>
                <v:fill type="solid"/>
              </v:shape>
            </v:group>
            <v:group style="position:absolute;left:10725;top:7276;width:10;height:20" coordorigin="10725,7276" coordsize="10,20">
              <v:shape style="position:absolute;left:10725;top:7276;width:10;height:20" coordorigin="10725,7276" coordsize="10,20" path="m10725,7295l10735,7295,10735,7276,10725,7276,10725,7295xe" filled="true" fillcolor="#000000" stroked="false">
                <v:path arrowok="t"/>
                <v:fill type="solid"/>
              </v:shape>
            </v:group>
            <v:group style="position:absolute;left:10725;top:7295;width:10;height:20" coordorigin="10725,7295" coordsize="10,20">
              <v:shape style="position:absolute;left:10725;top:7295;width:10;height:20" coordorigin="10725,7295" coordsize="10,20" path="m10725,7314l10735,7314,10735,7295,10725,7295,10725,7314xe" filled="true" fillcolor="#000000" stroked="false">
                <v:path arrowok="t"/>
                <v:fill type="solid"/>
              </v:shape>
            </v:group>
            <v:group style="position:absolute;left:10725;top:7314;width:10;height:20" coordorigin="10725,7314" coordsize="10,20">
              <v:shape style="position:absolute;left:10725;top:7314;width:10;height:20" coordorigin="10725,7314" coordsize="10,20" path="m10725,7333l10735,7333,10735,7314,10725,7314,10725,7333xe" filled="true" fillcolor="#000000" stroked="false">
                <v:path arrowok="t"/>
                <v:fill type="solid"/>
              </v:shape>
            </v:group>
            <v:group style="position:absolute;left:10725;top:7333;width:10;height:20" coordorigin="10725,7333" coordsize="10,20">
              <v:shape style="position:absolute;left:10725;top:7333;width:10;height:20" coordorigin="10725,7333" coordsize="10,20" path="m10725,7353l10735,7353,10735,7333,10725,7333,10725,7353xe" filled="true" fillcolor="#000000" stroked="false">
                <v:path arrowok="t"/>
                <v:fill type="solid"/>
              </v:shape>
            </v:group>
            <v:group style="position:absolute;left:10725;top:7353;width:10;height:20" coordorigin="10725,7353" coordsize="10,20">
              <v:shape style="position:absolute;left:10725;top:7353;width:10;height:20" coordorigin="10725,7353" coordsize="10,20" path="m10725,7372l10735,7372,10735,7353,10725,7353,10725,7372xe" filled="true" fillcolor="#000000" stroked="false">
                <v:path arrowok="t"/>
                <v:fill type="solid"/>
              </v:shape>
            </v:group>
            <v:group style="position:absolute;left:10725;top:7372;width:10;height:20" coordorigin="10725,7372" coordsize="10,20">
              <v:shape style="position:absolute;left:10725;top:7372;width:10;height:20" coordorigin="10725,7372" coordsize="10,20" path="m10725,7391l10735,7391,10735,7372,10725,7372,10725,7391xe" filled="true" fillcolor="#000000" stroked="false">
                <v:path arrowok="t"/>
                <v:fill type="solid"/>
              </v:shape>
            </v:group>
            <v:group style="position:absolute;left:10725;top:7391;width:10;height:20" coordorigin="10725,7391" coordsize="10,20">
              <v:shape style="position:absolute;left:10725;top:7391;width:10;height:20" coordorigin="10725,7391" coordsize="10,20" path="m10725,7410l10735,7410,10735,7391,10725,7391,10725,7410xe" filled="true" fillcolor="#000000" stroked="false">
                <v:path arrowok="t"/>
                <v:fill type="solid"/>
              </v:shape>
            </v:group>
            <v:group style="position:absolute;left:10725;top:7410;width:10;height:20" coordorigin="10725,7410" coordsize="10,20">
              <v:shape style="position:absolute;left:10725;top:7410;width:10;height:20" coordorigin="10725,7410" coordsize="10,20" path="m10725,7429l10735,7429,10735,7410,10725,7410,10725,7429xe" filled="true" fillcolor="#000000" stroked="false">
                <v:path arrowok="t"/>
                <v:fill type="solid"/>
              </v:shape>
            </v:group>
            <v:group style="position:absolute;left:10725;top:7429;width:10;height:20" coordorigin="10725,7429" coordsize="10,20">
              <v:shape style="position:absolute;left:10725;top:7429;width:10;height:20" coordorigin="10725,7429" coordsize="10,20" path="m10725,7449l10735,7449,10735,7429,10725,7429,10725,7449xe" filled="true" fillcolor="#000000" stroked="false">
                <v:path arrowok="t"/>
                <v:fill type="solid"/>
              </v:shape>
            </v:group>
            <v:group style="position:absolute;left:10725;top:7449;width:10;height:20" coordorigin="10725,7449" coordsize="10,20">
              <v:shape style="position:absolute;left:10725;top:7449;width:10;height:20" coordorigin="10725,7449" coordsize="10,20" path="m10725,7468l10735,7468,10735,7449,10725,7449,10725,7468xe" filled="true" fillcolor="#000000" stroked="false">
                <v:path arrowok="t"/>
                <v:fill type="solid"/>
              </v:shape>
            </v:group>
            <v:group style="position:absolute;left:10725;top:7468;width:10;height:20" coordorigin="10725,7468" coordsize="10,20">
              <v:shape style="position:absolute;left:10725;top:7468;width:10;height:20" coordorigin="10725,7468" coordsize="10,20" path="m10725,7487l10735,7487,10735,7468,10725,7468,10725,7487xe" filled="true" fillcolor="#000000" stroked="false">
                <v:path arrowok="t"/>
                <v:fill type="solid"/>
              </v:shape>
            </v:group>
            <v:group style="position:absolute;left:10725;top:7487;width:10;height:20" coordorigin="10725,7487" coordsize="10,20">
              <v:shape style="position:absolute;left:10725;top:7487;width:10;height:20" coordorigin="10725,7487" coordsize="10,20" path="m10725,7506l10735,7506,10735,7487,10725,7487,10725,7506xe" filled="true" fillcolor="#000000" stroked="false">
                <v:path arrowok="t"/>
                <v:fill type="solid"/>
              </v:shape>
            </v:group>
            <v:group style="position:absolute;left:10725;top:7506;width:10;height:20" coordorigin="10725,7506" coordsize="10,20">
              <v:shape style="position:absolute;left:10725;top:7506;width:10;height:20" coordorigin="10725,7506" coordsize="10,20" path="m10725,7525l10735,7525,10735,7506,10725,7506,10725,7525xe" filled="true" fillcolor="#000000" stroked="false">
                <v:path arrowok="t"/>
                <v:fill type="solid"/>
              </v:shape>
            </v:group>
            <v:group style="position:absolute;left:10725;top:7525;width:10;height:20" coordorigin="10725,7525" coordsize="10,20">
              <v:shape style="position:absolute;left:10725;top:7525;width:10;height:20" coordorigin="10725,7525" coordsize="10,20" path="m10725,7545l10735,7545,10735,7525,10725,7525,10725,7545xe" filled="true" fillcolor="#000000" stroked="false">
                <v:path arrowok="t"/>
                <v:fill type="solid"/>
              </v:shape>
            </v:group>
            <v:group style="position:absolute;left:10725;top:7545;width:10;height:20" coordorigin="10725,7545" coordsize="10,20">
              <v:shape style="position:absolute;left:10725;top:7545;width:10;height:20" coordorigin="10725,7545" coordsize="10,20" path="m10725,7564l10735,7564,10735,7545,10725,7545,10725,7564xe" filled="true" fillcolor="#000000" stroked="false">
                <v:path arrowok="t"/>
                <v:fill type="solid"/>
              </v:shape>
            </v:group>
            <v:group style="position:absolute;left:10725;top:7564;width:10;height:20" coordorigin="10725,7564" coordsize="10,20">
              <v:shape style="position:absolute;left:10725;top:7564;width:10;height:20" coordorigin="10725,7564" coordsize="10,20" path="m10725,7583l10735,7583,10735,7564,10725,7564,10725,7583xe" filled="true" fillcolor="#000000" stroked="false">
                <v:path arrowok="t"/>
                <v:fill type="solid"/>
              </v:shape>
            </v:group>
            <v:group style="position:absolute;left:10725;top:7583;width:10;height:20" coordorigin="10725,7583" coordsize="10,20">
              <v:shape style="position:absolute;left:10725;top:7583;width:10;height:20" coordorigin="10725,7583" coordsize="10,20" path="m10725,7602l10735,7602,10735,7583,10725,7583,10725,7602xe" filled="true" fillcolor="#000000" stroked="false">
                <v:path arrowok="t"/>
                <v:fill type="solid"/>
              </v:shape>
              <v:shape style="position:absolute;left:2950;top:7506;width:1131;height:110" type="#_x0000_t75" stroked="false">
                <v:imagedata r:id="rId144" o:title=""/>
              </v:shape>
              <v:shape style="position:absolute;left:4057;top:7602;width:1150;height:14" type="#_x0000_t75" stroked="false">
                <v:imagedata r:id="rId145" o:title=""/>
              </v:shape>
              <v:shape style="position:absolute;left:5192;top:7602;width:734;height:14" type="#_x0000_t75" stroked="false">
                <v:imagedata r:id="rId146" o:title=""/>
              </v:shape>
              <v:shape style="position:absolute;left:5912;top:7602;width:1136;height:14" type="#_x0000_t75" stroked="false">
                <v:imagedata r:id="rId147" o:title=""/>
              </v:shape>
              <v:shape style="position:absolute;left:7033;top:7602;width:734;height:14" type="#_x0000_t75" stroked="false">
                <v:imagedata r:id="rId148" o:title=""/>
              </v:shape>
              <v:shape style="position:absolute;left:7753;top:7602;width:1138;height:14" type="#_x0000_t75" stroked="false">
                <v:imagedata r:id="rId149" o:title=""/>
              </v:shape>
              <v:shape style="position:absolute;left:8877;top:7602;width:734;height:14" type="#_x0000_t75" stroked="false">
                <v:imagedata r:id="rId150" o:title=""/>
              </v:shape>
              <v:shape style="position:absolute;left:9597;top:7602;width:1138;height:14" type="#_x0000_t75" stroked="false">
                <v:imagedata r:id="rId151" o:title=""/>
              </v:shape>
              <v:shape style="position:absolute;left:10720;top:7607;width:578;height:10" type="#_x0000_t75" stroked="false">
                <v:imagedata r:id="rId152" o:title=""/>
              </v:shape>
            </v:group>
            <v:group style="position:absolute;left:4062;top:7617;width:10;height:20" coordorigin="4062,7617" coordsize="10,20">
              <v:shape style="position:absolute;left:4062;top:7617;width:10;height:20" coordorigin="4062,7617" coordsize="10,20" path="m4062,7636l4071,7636,4071,7617,4062,7617,4062,7636xe" filled="true" fillcolor="#000000" stroked="false">
                <v:path arrowok="t"/>
                <v:fill type="solid"/>
              </v:shape>
            </v:group>
            <v:group style="position:absolute;left:4062;top:7636;width:10;height:20" coordorigin="4062,7636" coordsize="10,20">
              <v:shape style="position:absolute;left:4062;top:7636;width:10;height:20" coordorigin="4062,7636" coordsize="10,20" path="m4062,7655l4071,7655,4071,7636,4062,7636,4062,7655xe" filled="true" fillcolor="#000000" stroked="false">
                <v:path arrowok="t"/>
                <v:fill type="solid"/>
              </v:shape>
            </v:group>
            <v:group style="position:absolute;left:4062;top:7655;width:10;height:20" coordorigin="4062,7655" coordsize="10,20">
              <v:shape style="position:absolute;left:4062;top:7655;width:10;height:20" coordorigin="4062,7655" coordsize="10,20" path="m4062,7674l4071,7674,4071,7655,4062,7655,4062,7674xe" filled="true" fillcolor="#000000" stroked="false">
                <v:path arrowok="t"/>
                <v:fill type="solid"/>
              </v:shape>
            </v:group>
            <v:group style="position:absolute;left:4062;top:7674;width:10;height:20" coordorigin="4062,7674" coordsize="10,20">
              <v:shape style="position:absolute;left:4062;top:7674;width:10;height:20" coordorigin="4062,7674" coordsize="10,20" path="m4062,7693l4071,7693,4071,7674,4062,7674,4062,7693xe" filled="true" fillcolor="#000000" stroked="false">
                <v:path arrowok="t"/>
                <v:fill type="solid"/>
              </v:shape>
            </v:group>
            <v:group style="position:absolute;left:4062;top:7693;width:10;height:20" coordorigin="4062,7693" coordsize="10,20">
              <v:shape style="position:absolute;left:4062;top:7693;width:10;height:20" coordorigin="4062,7693" coordsize="10,20" path="m4062,7713l4071,7713,4071,7693,4062,7693,4062,7713xe" filled="true" fillcolor="#000000" stroked="false">
                <v:path arrowok="t"/>
                <v:fill type="solid"/>
              </v:shape>
            </v:group>
            <v:group style="position:absolute;left:4062;top:7713;width:10;height:20" coordorigin="4062,7713" coordsize="10,20">
              <v:shape style="position:absolute;left:4062;top:7713;width:10;height:20" coordorigin="4062,7713" coordsize="10,20" path="m4062,7732l4071,7732,4071,7713,4062,7713,4062,7732xe" filled="true" fillcolor="#000000" stroked="false">
                <v:path arrowok="t"/>
                <v:fill type="solid"/>
              </v:shape>
            </v:group>
            <v:group style="position:absolute;left:4062;top:7732;width:10;height:20" coordorigin="4062,7732" coordsize="10,20">
              <v:shape style="position:absolute;left:4062;top:7732;width:10;height:20" coordorigin="4062,7732" coordsize="10,20" path="m4062,7751l4071,7751,4071,7732,4062,7732,4062,7751xe" filled="true" fillcolor="#000000" stroked="false">
                <v:path arrowok="t"/>
                <v:fill type="solid"/>
              </v:shape>
            </v:group>
            <v:group style="position:absolute;left:4062;top:7751;width:10;height:20" coordorigin="4062,7751" coordsize="10,20">
              <v:shape style="position:absolute;left:4062;top:7751;width:10;height:20" coordorigin="4062,7751" coordsize="10,20" path="m4062,7770l4071,7770,4071,7751,4062,7751,4062,7770xe" filled="true" fillcolor="#000000" stroked="false">
                <v:path arrowok="t"/>
                <v:fill type="solid"/>
              </v:shape>
            </v:group>
            <v:group style="position:absolute;left:4062;top:7770;width:10;height:20" coordorigin="4062,7770" coordsize="10,20">
              <v:shape style="position:absolute;left:4062;top:7770;width:10;height:20" coordorigin="4062,7770" coordsize="10,20" path="m4062,7789l4071,7789,4071,7770,4062,7770,4062,7789xe" filled="true" fillcolor="#000000" stroked="false">
                <v:path arrowok="t"/>
                <v:fill type="solid"/>
              </v:shape>
            </v:group>
            <v:group style="position:absolute;left:4062;top:7789;width:10;height:20" coordorigin="4062,7789" coordsize="10,20">
              <v:shape style="position:absolute;left:4062;top:7789;width:10;height:20" coordorigin="4062,7789" coordsize="10,20" path="m4062,7809l4071,7809,4071,7789,4062,7789,4062,7809xe" filled="true" fillcolor="#000000" stroked="false">
                <v:path arrowok="t"/>
                <v:fill type="solid"/>
              </v:shape>
            </v:group>
            <v:group style="position:absolute;left:4062;top:7809;width:10;height:20" coordorigin="4062,7809" coordsize="10,20">
              <v:shape style="position:absolute;left:4062;top:7809;width:10;height:20" coordorigin="4062,7809" coordsize="10,20" path="m4062,7828l4071,7828,4071,7809,4062,7809,4062,7828xe" filled="true" fillcolor="#000000" stroked="false">
                <v:path arrowok="t"/>
                <v:fill type="solid"/>
              </v:shape>
            </v:group>
            <v:group style="position:absolute;left:4062;top:7828;width:10;height:20" coordorigin="4062,7828" coordsize="10,20">
              <v:shape style="position:absolute;left:4062;top:7828;width:10;height:20" coordorigin="4062,7828" coordsize="10,20" path="m4062,7847l4071,7847,4071,7828,4062,7828,4062,7847xe" filled="true" fillcolor="#000000" stroked="false">
                <v:path arrowok="t"/>
                <v:fill type="solid"/>
              </v:shape>
            </v:group>
            <v:group style="position:absolute;left:4062;top:7847;width:10;height:20" coordorigin="4062,7847" coordsize="10,20">
              <v:shape style="position:absolute;left:4062;top:7847;width:10;height:20" coordorigin="4062,7847" coordsize="10,20" path="m4062,7866l4071,7866,4071,7847,4062,7847,4062,7866xe" filled="true" fillcolor="#000000" stroked="false">
                <v:path arrowok="t"/>
                <v:fill type="solid"/>
              </v:shape>
            </v:group>
            <v:group style="position:absolute;left:4062;top:7866;width:10;height:20" coordorigin="4062,7866" coordsize="10,20">
              <v:shape style="position:absolute;left:4062;top:7866;width:10;height:20" coordorigin="4062,7866" coordsize="10,20" path="m4062,7885l4071,7885,4071,7866,4062,7866,4062,7885xe" filled="true" fillcolor="#000000" stroked="false">
                <v:path arrowok="t"/>
                <v:fill type="solid"/>
              </v:shape>
            </v:group>
            <v:group style="position:absolute;left:4062;top:7885;width:10;height:20" coordorigin="4062,7885" coordsize="10,20">
              <v:shape style="position:absolute;left:4062;top:7885;width:10;height:20" coordorigin="4062,7885" coordsize="10,20" path="m4062,7905l4071,7905,4071,7885,4062,7885,4062,7905xe" filled="true" fillcolor="#000000" stroked="false">
                <v:path arrowok="t"/>
                <v:fill type="solid"/>
              </v:shape>
            </v:group>
            <v:group style="position:absolute;left:4062;top:7905;width:10;height:20" coordorigin="4062,7905" coordsize="10,20">
              <v:shape style="position:absolute;left:4062;top:7905;width:10;height:20" coordorigin="4062,7905" coordsize="10,20" path="m4062,7924l4071,7924,4071,7905,4062,7905,4062,7924xe" filled="true" fillcolor="#000000" stroked="false">
                <v:path arrowok="t"/>
                <v:fill type="solid"/>
              </v:shape>
            </v:group>
            <v:group style="position:absolute;left:4062;top:7924;width:10;height:20" coordorigin="4062,7924" coordsize="10,20">
              <v:shape style="position:absolute;left:4062;top:7924;width:10;height:20" coordorigin="4062,7924" coordsize="10,20" path="m4062,7943l4071,7943,4071,7924,4062,7924,4062,7943xe" filled="true" fillcolor="#000000" stroked="false">
                <v:path arrowok="t"/>
                <v:fill type="solid"/>
              </v:shape>
            </v:group>
            <v:group style="position:absolute;left:2936;top:8034;width:1127;height:2" coordorigin="2936,8034" coordsize="1127,2">
              <v:shape style="position:absolute;left:2936;top:8034;width:1127;height:2" coordorigin="2936,8034" coordsize="1127,0" path="m2936,8034l4062,8034e" filled="false" stroked="true" strokeweight="1.44pt" strokecolor="#000000">
                <v:path arrowok="t"/>
              </v:shape>
            </v:group>
            <v:group style="position:absolute;left:4062;top:7943;width:10;height:20" coordorigin="4062,7943" coordsize="10,20">
              <v:shape style="position:absolute;left:4062;top:7943;width:10;height:20" coordorigin="4062,7943" coordsize="10,20" path="m4062,7962l4071,7962,4071,7943,4062,7943,4062,7962xe" filled="true" fillcolor="#000000" stroked="false">
                <v:path arrowok="t"/>
                <v:fill type="solid"/>
              </v:shape>
            </v:group>
            <v:group style="position:absolute;left:4062;top:7962;width:10;height:20" coordorigin="4062,7962" coordsize="10,20">
              <v:shape style="position:absolute;left:4062;top:7962;width:10;height:20" coordorigin="4062,7962" coordsize="10,20" path="m4062,7981l4071,7981,4071,7962,4062,7962,4062,7981xe" filled="true" fillcolor="#000000" stroked="false">
                <v:path arrowok="t"/>
                <v:fill type="solid"/>
              </v:shape>
            </v:group>
            <v:group style="position:absolute;left:4062;top:7981;width:10;height:20" coordorigin="4062,7981" coordsize="10,20">
              <v:shape style="position:absolute;left:4062;top:7981;width:10;height:20" coordorigin="4062,7981" coordsize="10,20" path="m4062,8001l4071,8001,4071,7981,4062,7981,4062,8001xe" filled="true" fillcolor="#000000" stroked="false">
                <v:path arrowok="t"/>
                <v:fill type="solid"/>
              </v:shape>
            </v:group>
            <v:group style="position:absolute;left:4062;top:8001;width:10;height:20" coordorigin="4062,8001" coordsize="10,20">
              <v:shape style="position:absolute;left:4062;top:8001;width:10;height:20" coordorigin="4062,8001" coordsize="10,20" path="m4062,8020l4071,8020,4071,8001,4062,8001,4062,8020xe" filled="true" fillcolor="#000000" stroked="false">
                <v:path arrowok="t"/>
                <v:fill type="solid"/>
              </v:shape>
            </v:group>
            <v:group style="position:absolute;left:4062;top:8034;width:29;height:2" coordorigin="4062,8034" coordsize="29,2">
              <v:shape style="position:absolute;left:4062;top:8034;width:29;height:2" coordorigin="4062,8034" coordsize="29,0" path="m4062,8034l4091,8034e" filled="false" stroked="true" strokeweight="1.44pt" strokecolor="#000000">
                <v:path arrowok="t"/>
              </v:shape>
            </v:group>
            <v:group style="position:absolute;left:4091;top:8034;width:1107;height:2" coordorigin="4091,8034" coordsize="1107,2">
              <v:shape style="position:absolute;left:4091;top:8034;width:1107;height:2" coordorigin="4091,8034" coordsize="1107,0" path="m4091,8034l5197,8034e" filled="false" stroked="true" strokeweight="1.44pt" strokecolor="#000000">
                <v:path arrowok="t"/>
              </v:shape>
            </v:group>
            <v:group style="position:absolute;left:5197;top:7617;width:10;height:20" coordorigin="5197,7617" coordsize="10,20">
              <v:shape style="position:absolute;left:5197;top:7617;width:10;height:20" coordorigin="5197,7617" coordsize="10,20" path="m5197,7636l5207,7636,5207,7617,5197,7617,5197,7636xe" filled="true" fillcolor="#000000" stroked="false">
                <v:path arrowok="t"/>
                <v:fill type="solid"/>
              </v:shape>
            </v:group>
            <v:group style="position:absolute;left:5197;top:7636;width:10;height:20" coordorigin="5197,7636" coordsize="10,20">
              <v:shape style="position:absolute;left:5197;top:7636;width:10;height:20" coordorigin="5197,7636" coordsize="10,20" path="m5197,7655l5207,7655,5207,7636,5197,7636,5197,7655xe" filled="true" fillcolor="#000000" stroked="false">
                <v:path arrowok="t"/>
                <v:fill type="solid"/>
              </v:shape>
            </v:group>
            <v:group style="position:absolute;left:5197;top:7655;width:10;height:20" coordorigin="5197,7655" coordsize="10,20">
              <v:shape style="position:absolute;left:5197;top:7655;width:10;height:20" coordorigin="5197,7655" coordsize="10,20" path="m5197,7674l5207,7674,5207,7655,5197,7655,5197,7674xe" filled="true" fillcolor="#000000" stroked="false">
                <v:path arrowok="t"/>
                <v:fill type="solid"/>
              </v:shape>
            </v:group>
            <v:group style="position:absolute;left:5197;top:7674;width:10;height:20" coordorigin="5197,7674" coordsize="10,20">
              <v:shape style="position:absolute;left:5197;top:7674;width:10;height:20" coordorigin="5197,7674" coordsize="10,20" path="m5197,7693l5207,7693,5207,7674,5197,7674,5197,7693xe" filled="true" fillcolor="#000000" stroked="false">
                <v:path arrowok="t"/>
                <v:fill type="solid"/>
              </v:shape>
            </v:group>
            <v:group style="position:absolute;left:5197;top:7693;width:10;height:20" coordorigin="5197,7693" coordsize="10,20">
              <v:shape style="position:absolute;left:5197;top:7693;width:10;height:20" coordorigin="5197,7693" coordsize="10,20" path="m5197,7713l5207,7713,5207,7693,5197,7693,5197,7713xe" filled="true" fillcolor="#000000" stroked="false">
                <v:path arrowok="t"/>
                <v:fill type="solid"/>
              </v:shape>
            </v:group>
            <v:group style="position:absolute;left:5197;top:7713;width:10;height:20" coordorigin="5197,7713" coordsize="10,20">
              <v:shape style="position:absolute;left:5197;top:7713;width:10;height:20" coordorigin="5197,7713" coordsize="10,20" path="m5197,7732l5207,7732,5207,7713,5197,7713,5197,7732xe" filled="true" fillcolor="#000000" stroked="false">
                <v:path arrowok="t"/>
                <v:fill type="solid"/>
              </v:shape>
            </v:group>
            <v:group style="position:absolute;left:5197;top:7732;width:10;height:20" coordorigin="5197,7732" coordsize="10,20">
              <v:shape style="position:absolute;left:5197;top:7732;width:10;height:20" coordorigin="5197,7732" coordsize="10,20" path="m5197,7751l5207,7751,5207,7732,5197,7732,5197,7751xe" filled="true" fillcolor="#000000" stroked="false">
                <v:path arrowok="t"/>
                <v:fill type="solid"/>
              </v:shape>
            </v:group>
            <v:group style="position:absolute;left:5197;top:7751;width:10;height:20" coordorigin="5197,7751" coordsize="10,20">
              <v:shape style="position:absolute;left:5197;top:7751;width:10;height:20" coordorigin="5197,7751" coordsize="10,20" path="m5197,7770l5207,7770,5207,7751,5197,7751,5197,7770xe" filled="true" fillcolor="#000000" stroked="false">
                <v:path arrowok="t"/>
                <v:fill type="solid"/>
              </v:shape>
            </v:group>
            <v:group style="position:absolute;left:5197;top:7770;width:10;height:20" coordorigin="5197,7770" coordsize="10,20">
              <v:shape style="position:absolute;left:5197;top:7770;width:10;height:20" coordorigin="5197,7770" coordsize="10,20" path="m5197,7789l5207,7789,5207,7770,5197,7770,5197,7789xe" filled="true" fillcolor="#000000" stroked="false">
                <v:path arrowok="t"/>
                <v:fill type="solid"/>
              </v:shape>
            </v:group>
            <v:group style="position:absolute;left:5197;top:7789;width:10;height:20" coordorigin="5197,7789" coordsize="10,20">
              <v:shape style="position:absolute;left:5197;top:7789;width:10;height:20" coordorigin="5197,7789" coordsize="10,20" path="m5197,7809l5207,7809,5207,7789,5197,7789,5197,7809xe" filled="true" fillcolor="#000000" stroked="false">
                <v:path arrowok="t"/>
                <v:fill type="solid"/>
              </v:shape>
            </v:group>
            <v:group style="position:absolute;left:5197;top:7809;width:10;height:20" coordorigin="5197,7809" coordsize="10,20">
              <v:shape style="position:absolute;left:5197;top:7809;width:10;height:20" coordorigin="5197,7809" coordsize="10,20" path="m5197,7828l5207,7828,5207,7809,5197,7809,5197,7828xe" filled="true" fillcolor="#000000" stroked="false">
                <v:path arrowok="t"/>
                <v:fill type="solid"/>
              </v:shape>
            </v:group>
            <v:group style="position:absolute;left:5197;top:7828;width:10;height:20" coordorigin="5197,7828" coordsize="10,20">
              <v:shape style="position:absolute;left:5197;top:7828;width:10;height:20" coordorigin="5197,7828" coordsize="10,20" path="m5197,7847l5207,7847,5207,7828,5197,7828,5197,7847xe" filled="true" fillcolor="#000000" stroked="false">
                <v:path arrowok="t"/>
                <v:fill type="solid"/>
              </v:shape>
            </v:group>
            <v:group style="position:absolute;left:5197;top:7847;width:10;height:20" coordorigin="5197,7847" coordsize="10,20">
              <v:shape style="position:absolute;left:5197;top:7847;width:10;height:20" coordorigin="5197,7847" coordsize="10,20" path="m5197,7866l5207,7866,5207,7847,5197,7847,5197,7866xe" filled="true" fillcolor="#000000" stroked="false">
                <v:path arrowok="t"/>
                <v:fill type="solid"/>
              </v:shape>
            </v:group>
            <v:group style="position:absolute;left:5197;top:7866;width:10;height:20" coordorigin="5197,7866" coordsize="10,20">
              <v:shape style="position:absolute;left:5197;top:7866;width:10;height:20" coordorigin="5197,7866" coordsize="10,20" path="m5197,7885l5207,7885,5207,7866,5197,7866,5197,7885xe" filled="true" fillcolor="#000000" stroked="false">
                <v:path arrowok="t"/>
                <v:fill type="solid"/>
              </v:shape>
            </v:group>
            <v:group style="position:absolute;left:5197;top:7885;width:10;height:20" coordorigin="5197,7885" coordsize="10,20">
              <v:shape style="position:absolute;left:5197;top:7885;width:10;height:20" coordorigin="5197,7885" coordsize="10,20" path="m5197,7905l5207,7905,5207,7885,5197,7885,5197,7905xe" filled="true" fillcolor="#000000" stroked="false">
                <v:path arrowok="t"/>
                <v:fill type="solid"/>
              </v:shape>
            </v:group>
            <v:group style="position:absolute;left:5197;top:7905;width:10;height:20" coordorigin="5197,7905" coordsize="10,20">
              <v:shape style="position:absolute;left:5197;top:7905;width:10;height:20" coordorigin="5197,7905" coordsize="10,20" path="m5197,7924l5207,7924,5207,7905,5197,7905,5197,7924xe" filled="true" fillcolor="#000000" stroked="false">
                <v:path arrowok="t"/>
                <v:fill type="solid"/>
              </v:shape>
            </v:group>
            <v:group style="position:absolute;left:5197;top:7924;width:10;height:20" coordorigin="5197,7924" coordsize="10,20">
              <v:shape style="position:absolute;left:5197;top:7924;width:10;height:20" coordorigin="5197,7924" coordsize="10,20" path="m5197,7943l5207,7943,5207,7924,5197,7924,5197,7943xe" filled="true" fillcolor="#000000" stroked="false">
                <v:path arrowok="t"/>
                <v:fill type="solid"/>
              </v:shape>
            </v:group>
            <v:group style="position:absolute;left:5197;top:7943;width:10;height:20" coordorigin="5197,7943" coordsize="10,20">
              <v:shape style="position:absolute;left:5197;top:7943;width:10;height:20" coordorigin="5197,7943" coordsize="10,20" path="m5197,7962l5207,7962,5207,7943,5197,7943,5197,7962xe" filled="true" fillcolor="#000000" stroked="false">
                <v:path arrowok="t"/>
                <v:fill type="solid"/>
              </v:shape>
            </v:group>
            <v:group style="position:absolute;left:5197;top:7962;width:10;height:20" coordorigin="5197,7962" coordsize="10,20">
              <v:shape style="position:absolute;left:5197;top:7962;width:10;height:20" coordorigin="5197,7962" coordsize="10,20" path="m5197,7981l5207,7981,5207,7962,5197,7962,5197,7981xe" filled="true" fillcolor="#000000" stroked="false">
                <v:path arrowok="t"/>
                <v:fill type="solid"/>
              </v:shape>
            </v:group>
            <v:group style="position:absolute;left:5197;top:7981;width:10;height:20" coordorigin="5197,7981" coordsize="10,20">
              <v:shape style="position:absolute;left:5197;top:7981;width:10;height:20" coordorigin="5197,7981" coordsize="10,20" path="m5197,8001l5207,8001,5207,7981,5197,7981,5197,8001xe" filled="true" fillcolor="#000000" stroked="false">
                <v:path arrowok="t"/>
                <v:fill type="solid"/>
              </v:shape>
            </v:group>
            <v:group style="position:absolute;left:5197;top:8001;width:10;height:20" coordorigin="5197,8001" coordsize="10,20">
              <v:shape style="position:absolute;left:5197;top:8001;width:10;height:20" coordorigin="5197,8001" coordsize="10,20" path="m5197,8020l5207,8020,5207,8001,5197,8001,5197,8020xe" filled="true" fillcolor="#000000" stroked="false">
                <v:path arrowok="t"/>
                <v:fill type="solid"/>
              </v:shape>
            </v:group>
            <v:group style="position:absolute;left:5197;top:8034;width:29;height:2" coordorigin="5197,8034" coordsize="29,2">
              <v:shape style="position:absolute;left:5197;top:8034;width:29;height:2" coordorigin="5197,8034" coordsize="29,0" path="m5197,8034l5226,8034e" filled="false" stroked="true" strokeweight="1.44pt" strokecolor="#000000">
                <v:path arrowok="t"/>
              </v:shape>
            </v:group>
            <v:group style="position:absolute;left:5226;top:8034;width:692;height:2" coordorigin="5226,8034" coordsize="692,2">
              <v:shape style="position:absolute;left:5226;top:8034;width:692;height:2" coordorigin="5226,8034" coordsize="692,0" path="m5226,8034l5917,8034e" filled="false" stroked="true" strokeweight="1.44pt" strokecolor="#000000">
                <v:path arrowok="t"/>
              </v:shape>
            </v:group>
            <v:group style="position:absolute;left:5917;top:7617;width:10;height:20" coordorigin="5917,7617" coordsize="10,20">
              <v:shape style="position:absolute;left:5917;top:7617;width:10;height:20" coordorigin="5917,7617" coordsize="10,20" path="m5917,7636l5927,7636,5927,7617,5917,7617,5917,7636xe" filled="true" fillcolor="#000000" stroked="false">
                <v:path arrowok="t"/>
                <v:fill type="solid"/>
              </v:shape>
            </v:group>
            <v:group style="position:absolute;left:5917;top:7636;width:10;height:20" coordorigin="5917,7636" coordsize="10,20">
              <v:shape style="position:absolute;left:5917;top:7636;width:10;height:20" coordorigin="5917,7636" coordsize="10,20" path="m5917,7655l5927,7655,5927,7636,5917,7636,5917,7655xe" filled="true" fillcolor="#000000" stroked="false">
                <v:path arrowok="t"/>
                <v:fill type="solid"/>
              </v:shape>
            </v:group>
            <v:group style="position:absolute;left:5917;top:7655;width:10;height:20" coordorigin="5917,7655" coordsize="10,20">
              <v:shape style="position:absolute;left:5917;top:7655;width:10;height:20" coordorigin="5917,7655" coordsize="10,20" path="m5917,7674l5927,7674,5927,7655,5917,7655,5917,7674xe" filled="true" fillcolor="#000000" stroked="false">
                <v:path arrowok="t"/>
                <v:fill type="solid"/>
              </v:shape>
            </v:group>
            <v:group style="position:absolute;left:5917;top:7674;width:10;height:20" coordorigin="5917,7674" coordsize="10,20">
              <v:shape style="position:absolute;left:5917;top:7674;width:10;height:20" coordorigin="5917,7674" coordsize="10,20" path="m5917,7693l5927,7693,5927,7674,5917,7674,5917,7693xe" filled="true" fillcolor="#000000" stroked="false">
                <v:path arrowok="t"/>
                <v:fill type="solid"/>
              </v:shape>
            </v:group>
            <v:group style="position:absolute;left:5917;top:7693;width:10;height:20" coordorigin="5917,7693" coordsize="10,20">
              <v:shape style="position:absolute;left:5917;top:7693;width:10;height:20" coordorigin="5917,7693" coordsize="10,20" path="m5917,7713l5927,7713,5927,7693,5917,7693,5917,7713xe" filled="true" fillcolor="#000000" stroked="false">
                <v:path arrowok="t"/>
                <v:fill type="solid"/>
              </v:shape>
            </v:group>
            <v:group style="position:absolute;left:5917;top:7713;width:10;height:20" coordorigin="5917,7713" coordsize="10,20">
              <v:shape style="position:absolute;left:5917;top:7713;width:10;height:20" coordorigin="5917,7713" coordsize="10,20" path="m5917,7732l5927,7732,5927,7713,5917,7713,5917,7732xe" filled="true" fillcolor="#000000" stroked="false">
                <v:path arrowok="t"/>
                <v:fill type="solid"/>
              </v:shape>
            </v:group>
            <v:group style="position:absolute;left:5917;top:7732;width:10;height:20" coordorigin="5917,7732" coordsize="10,20">
              <v:shape style="position:absolute;left:5917;top:7732;width:10;height:20" coordorigin="5917,7732" coordsize="10,20" path="m5917,7751l5927,7751,5927,7732,5917,7732,5917,7751xe" filled="true" fillcolor="#000000" stroked="false">
                <v:path arrowok="t"/>
                <v:fill type="solid"/>
              </v:shape>
            </v:group>
            <v:group style="position:absolute;left:5917;top:7751;width:10;height:20" coordorigin="5917,7751" coordsize="10,20">
              <v:shape style="position:absolute;left:5917;top:7751;width:10;height:20" coordorigin="5917,7751" coordsize="10,20" path="m5917,7770l5927,7770,5927,7751,5917,7751,5917,7770xe" filled="true" fillcolor="#000000" stroked="false">
                <v:path arrowok="t"/>
                <v:fill type="solid"/>
              </v:shape>
            </v:group>
            <v:group style="position:absolute;left:5917;top:7770;width:10;height:20" coordorigin="5917,7770" coordsize="10,20">
              <v:shape style="position:absolute;left:5917;top:7770;width:10;height:20" coordorigin="5917,7770" coordsize="10,20" path="m5917,7789l5927,7789,5927,7770,5917,7770,5917,7789xe" filled="true" fillcolor="#000000" stroked="false">
                <v:path arrowok="t"/>
                <v:fill type="solid"/>
              </v:shape>
            </v:group>
            <v:group style="position:absolute;left:5917;top:7789;width:10;height:20" coordorigin="5917,7789" coordsize="10,20">
              <v:shape style="position:absolute;left:5917;top:7789;width:10;height:20" coordorigin="5917,7789" coordsize="10,20" path="m5917,7809l5927,7809,5927,7789,5917,7789,5917,7809xe" filled="true" fillcolor="#000000" stroked="false">
                <v:path arrowok="t"/>
                <v:fill type="solid"/>
              </v:shape>
            </v:group>
            <v:group style="position:absolute;left:5917;top:7809;width:10;height:20" coordorigin="5917,7809" coordsize="10,20">
              <v:shape style="position:absolute;left:5917;top:7809;width:10;height:20" coordorigin="5917,7809" coordsize="10,20" path="m5917,7828l5927,7828,5927,7809,5917,7809,5917,7828xe" filled="true" fillcolor="#000000" stroked="false">
                <v:path arrowok="t"/>
                <v:fill type="solid"/>
              </v:shape>
            </v:group>
            <v:group style="position:absolute;left:5917;top:7828;width:10;height:20" coordorigin="5917,7828" coordsize="10,20">
              <v:shape style="position:absolute;left:5917;top:7828;width:10;height:20" coordorigin="5917,7828" coordsize="10,20" path="m5917,7847l5927,7847,5927,7828,5917,7828,5917,7847xe" filled="true" fillcolor="#000000" stroked="false">
                <v:path arrowok="t"/>
                <v:fill type="solid"/>
              </v:shape>
            </v:group>
            <v:group style="position:absolute;left:5917;top:7847;width:10;height:20" coordorigin="5917,7847" coordsize="10,20">
              <v:shape style="position:absolute;left:5917;top:7847;width:10;height:20" coordorigin="5917,7847" coordsize="10,20" path="m5917,7866l5927,7866,5927,7847,5917,7847,5917,7866xe" filled="true" fillcolor="#000000" stroked="false">
                <v:path arrowok="t"/>
                <v:fill type="solid"/>
              </v:shape>
            </v:group>
            <v:group style="position:absolute;left:5917;top:7866;width:10;height:20" coordorigin="5917,7866" coordsize="10,20">
              <v:shape style="position:absolute;left:5917;top:7866;width:10;height:20" coordorigin="5917,7866" coordsize="10,20" path="m5917,7885l5927,7885,5927,7866,5917,7866,5917,7885xe" filled="true" fillcolor="#000000" stroked="false">
                <v:path arrowok="t"/>
                <v:fill type="solid"/>
              </v:shape>
            </v:group>
            <v:group style="position:absolute;left:5917;top:7885;width:10;height:20" coordorigin="5917,7885" coordsize="10,20">
              <v:shape style="position:absolute;left:5917;top:7885;width:10;height:20" coordorigin="5917,7885" coordsize="10,20" path="m5917,7905l5927,7905,5927,7885,5917,7885,5917,7905xe" filled="true" fillcolor="#000000" stroked="false">
                <v:path arrowok="t"/>
                <v:fill type="solid"/>
              </v:shape>
            </v:group>
            <v:group style="position:absolute;left:5917;top:7905;width:10;height:20" coordorigin="5917,7905" coordsize="10,20">
              <v:shape style="position:absolute;left:5917;top:7905;width:10;height:20" coordorigin="5917,7905" coordsize="10,20" path="m5917,7924l5927,7924,5927,7905,5917,7905,5917,7924xe" filled="true" fillcolor="#000000" stroked="false">
                <v:path arrowok="t"/>
                <v:fill type="solid"/>
              </v:shape>
            </v:group>
            <v:group style="position:absolute;left:5917;top:7924;width:10;height:20" coordorigin="5917,7924" coordsize="10,20">
              <v:shape style="position:absolute;left:5917;top:7924;width:10;height:20" coordorigin="5917,7924" coordsize="10,20" path="m5917,7943l5927,7943,5927,7924,5917,7924,5917,7943xe" filled="true" fillcolor="#000000" stroked="false">
                <v:path arrowok="t"/>
                <v:fill type="solid"/>
              </v:shape>
            </v:group>
            <v:group style="position:absolute;left:5917;top:7943;width:10;height:20" coordorigin="5917,7943" coordsize="10,20">
              <v:shape style="position:absolute;left:5917;top:7943;width:10;height:20" coordorigin="5917,7943" coordsize="10,20" path="m5917,7962l5927,7962,5927,7943,5917,7943,5917,7962xe" filled="true" fillcolor="#000000" stroked="false">
                <v:path arrowok="t"/>
                <v:fill type="solid"/>
              </v:shape>
            </v:group>
            <v:group style="position:absolute;left:5917;top:7962;width:10;height:20" coordorigin="5917,7962" coordsize="10,20">
              <v:shape style="position:absolute;left:5917;top:7962;width:10;height:20" coordorigin="5917,7962" coordsize="10,20" path="m5917,7981l5927,7981,5927,7962,5917,7962,5917,7981xe" filled="true" fillcolor="#000000" stroked="false">
                <v:path arrowok="t"/>
                <v:fill type="solid"/>
              </v:shape>
            </v:group>
            <v:group style="position:absolute;left:5917;top:7981;width:10;height:20" coordorigin="5917,7981" coordsize="10,20">
              <v:shape style="position:absolute;left:5917;top:7981;width:10;height:20" coordorigin="5917,7981" coordsize="10,20" path="m5917,8001l5927,8001,5927,7981,5917,7981,5917,8001xe" filled="true" fillcolor="#000000" stroked="false">
                <v:path arrowok="t"/>
                <v:fill type="solid"/>
              </v:shape>
            </v:group>
            <v:group style="position:absolute;left:5917;top:8001;width:10;height:20" coordorigin="5917,8001" coordsize="10,20">
              <v:shape style="position:absolute;left:5917;top:8001;width:10;height:20" coordorigin="5917,8001" coordsize="10,20" path="m5917,8020l5927,8020,5927,8001,5917,8001,5917,8020xe" filled="true" fillcolor="#000000" stroked="false">
                <v:path arrowok="t"/>
                <v:fill type="solid"/>
              </v:shape>
            </v:group>
            <v:group style="position:absolute;left:5917;top:8034;width:29;height:2" coordorigin="5917,8034" coordsize="29,2">
              <v:shape style="position:absolute;left:5917;top:8034;width:29;height:2" coordorigin="5917,8034" coordsize="29,0" path="m5917,8034l5946,8034e" filled="false" stroked="true" strokeweight="1.44pt" strokecolor="#000000">
                <v:path arrowok="t"/>
              </v:shape>
            </v:group>
            <v:group style="position:absolute;left:5946;top:8034;width:1093;height:2" coordorigin="5946,8034" coordsize="1093,2">
              <v:shape style="position:absolute;left:5946;top:8034;width:1093;height:2" coordorigin="5946,8034" coordsize="1093,0" path="m5946,8034l7038,8034e" filled="false" stroked="true" strokeweight="1.44pt" strokecolor="#000000">
                <v:path arrowok="t"/>
              </v:shape>
            </v:group>
            <v:group style="position:absolute;left:7038;top:7617;width:10;height:20" coordorigin="7038,7617" coordsize="10,20">
              <v:shape style="position:absolute;left:7038;top:7617;width:10;height:20" coordorigin="7038,7617" coordsize="10,20" path="m7038,7636l7048,7636,7048,7617,7038,7617,7038,7636xe" filled="true" fillcolor="#000000" stroked="false">
                <v:path arrowok="t"/>
                <v:fill type="solid"/>
              </v:shape>
            </v:group>
            <v:group style="position:absolute;left:7038;top:7636;width:10;height:20" coordorigin="7038,7636" coordsize="10,20">
              <v:shape style="position:absolute;left:7038;top:7636;width:10;height:20" coordorigin="7038,7636" coordsize="10,20" path="m7038,7655l7048,7655,7048,7636,7038,7636,7038,7655xe" filled="true" fillcolor="#000000" stroked="false">
                <v:path arrowok="t"/>
                <v:fill type="solid"/>
              </v:shape>
            </v:group>
            <v:group style="position:absolute;left:7038;top:7655;width:10;height:20" coordorigin="7038,7655" coordsize="10,20">
              <v:shape style="position:absolute;left:7038;top:7655;width:10;height:20" coordorigin="7038,7655" coordsize="10,20" path="m7038,7674l7048,7674,7048,7655,7038,7655,7038,7674xe" filled="true" fillcolor="#000000" stroked="false">
                <v:path arrowok="t"/>
                <v:fill type="solid"/>
              </v:shape>
            </v:group>
            <v:group style="position:absolute;left:7038;top:7674;width:10;height:20" coordorigin="7038,7674" coordsize="10,20">
              <v:shape style="position:absolute;left:7038;top:7674;width:10;height:20" coordorigin="7038,7674" coordsize="10,20" path="m7038,7693l7048,7693,7048,7674,7038,7674,7038,7693xe" filled="true" fillcolor="#000000" stroked="false">
                <v:path arrowok="t"/>
                <v:fill type="solid"/>
              </v:shape>
            </v:group>
            <v:group style="position:absolute;left:7038;top:7693;width:10;height:20" coordorigin="7038,7693" coordsize="10,20">
              <v:shape style="position:absolute;left:7038;top:7693;width:10;height:20" coordorigin="7038,7693" coordsize="10,20" path="m7038,7713l7048,7713,7048,7693,7038,7693,7038,7713xe" filled="true" fillcolor="#000000" stroked="false">
                <v:path arrowok="t"/>
                <v:fill type="solid"/>
              </v:shape>
            </v:group>
            <v:group style="position:absolute;left:7038;top:7713;width:10;height:20" coordorigin="7038,7713" coordsize="10,20">
              <v:shape style="position:absolute;left:7038;top:7713;width:10;height:20" coordorigin="7038,7713" coordsize="10,20" path="m7038,7732l7048,7732,7048,7713,7038,7713,7038,7732xe" filled="true" fillcolor="#000000" stroked="false">
                <v:path arrowok="t"/>
                <v:fill type="solid"/>
              </v:shape>
            </v:group>
            <v:group style="position:absolute;left:7038;top:7732;width:10;height:20" coordorigin="7038,7732" coordsize="10,20">
              <v:shape style="position:absolute;left:7038;top:7732;width:10;height:20" coordorigin="7038,7732" coordsize="10,20" path="m7038,7751l7048,7751,7048,7732,7038,7732,7038,7751xe" filled="true" fillcolor="#000000" stroked="false">
                <v:path arrowok="t"/>
                <v:fill type="solid"/>
              </v:shape>
            </v:group>
            <v:group style="position:absolute;left:7038;top:7751;width:10;height:20" coordorigin="7038,7751" coordsize="10,20">
              <v:shape style="position:absolute;left:7038;top:7751;width:10;height:20" coordorigin="7038,7751" coordsize="10,20" path="m7038,7770l7048,7770,7048,7751,7038,7751,7038,7770xe" filled="true" fillcolor="#000000" stroked="false">
                <v:path arrowok="t"/>
                <v:fill type="solid"/>
              </v:shape>
            </v:group>
            <v:group style="position:absolute;left:7038;top:7770;width:10;height:20" coordorigin="7038,7770" coordsize="10,20">
              <v:shape style="position:absolute;left:7038;top:7770;width:10;height:20" coordorigin="7038,7770" coordsize="10,20" path="m7038,7789l7048,7789,7048,7770,7038,7770,7038,7789xe" filled="true" fillcolor="#000000" stroked="false">
                <v:path arrowok="t"/>
                <v:fill type="solid"/>
              </v:shape>
            </v:group>
            <v:group style="position:absolute;left:7038;top:7789;width:10;height:20" coordorigin="7038,7789" coordsize="10,20">
              <v:shape style="position:absolute;left:7038;top:7789;width:10;height:20" coordorigin="7038,7789" coordsize="10,20" path="m7038,7809l7048,7809,7048,7789,7038,7789,7038,7809xe" filled="true" fillcolor="#000000" stroked="false">
                <v:path arrowok="t"/>
                <v:fill type="solid"/>
              </v:shape>
            </v:group>
            <v:group style="position:absolute;left:7038;top:7809;width:10;height:20" coordorigin="7038,7809" coordsize="10,20">
              <v:shape style="position:absolute;left:7038;top:7809;width:10;height:20" coordorigin="7038,7809" coordsize="10,20" path="m7038,7828l7048,7828,7048,7809,7038,7809,7038,7828xe" filled="true" fillcolor="#000000" stroked="false">
                <v:path arrowok="t"/>
                <v:fill type="solid"/>
              </v:shape>
            </v:group>
            <v:group style="position:absolute;left:7038;top:7828;width:10;height:20" coordorigin="7038,7828" coordsize="10,20">
              <v:shape style="position:absolute;left:7038;top:7828;width:10;height:20" coordorigin="7038,7828" coordsize="10,20" path="m7038,7847l7048,7847,7048,7828,7038,7828,7038,7847xe" filled="true" fillcolor="#000000" stroked="false">
                <v:path arrowok="t"/>
                <v:fill type="solid"/>
              </v:shape>
            </v:group>
            <v:group style="position:absolute;left:7038;top:7847;width:10;height:20" coordorigin="7038,7847" coordsize="10,20">
              <v:shape style="position:absolute;left:7038;top:7847;width:10;height:20" coordorigin="7038,7847" coordsize="10,20" path="m7038,7866l7048,7866,7048,7847,7038,7847,7038,7866xe" filled="true" fillcolor="#000000" stroked="false">
                <v:path arrowok="t"/>
                <v:fill type="solid"/>
              </v:shape>
            </v:group>
            <v:group style="position:absolute;left:7038;top:7866;width:10;height:20" coordorigin="7038,7866" coordsize="10,20">
              <v:shape style="position:absolute;left:7038;top:7866;width:10;height:20" coordorigin="7038,7866" coordsize="10,20" path="m7038,7885l7048,7885,7048,7866,7038,7866,7038,7885xe" filled="true" fillcolor="#000000" stroked="false">
                <v:path arrowok="t"/>
                <v:fill type="solid"/>
              </v:shape>
            </v:group>
            <v:group style="position:absolute;left:7038;top:7885;width:10;height:20" coordorigin="7038,7885" coordsize="10,20">
              <v:shape style="position:absolute;left:7038;top:7885;width:10;height:20" coordorigin="7038,7885" coordsize="10,20" path="m7038,7905l7048,7905,7048,7885,7038,7885,7038,7905xe" filled="true" fillcolor="#000000" stroked="false">
                <v:path arrowok="t"/>
                <v:fill type="solid"/>
              </v:shape>
            </v:group>
            <v:group style="position:absolute;left:7038;top:7905;width:10;height:20" coordorigin="7038,7905" coordsize="10,20">
              <v:shape style="position:absolute;left:7038;top:7905;width:10;height:20" coordorigin="7038,7905" coordsize="10,20" path="m7038,7924l7048,7924,7048,7905,7038,7905,7038,7924xe" filled="true" fillcolor="#000000" stroked="false">
                <v:path arrowok="t"/>
                <v:fill type="solid"/>
              </v:shape>
            </v:group>
            <v:group style="position:absolute;left:7038;top:7924;width:10;height:20" coordorigin="7038,7924" coordsize="10,20">
              <v:shape style="position:absolute;left:7038;top:7924;width:10;height:20" coordorigin="7038,7924" coordsize="10,20" path="m7038,7943l7048,7943,7048,7924,7038,7924,7038,7943xe" filled="true" fillcolor="#000000" stroked="false">
                <v:path arrowok="t"/>
                <v:fill type="solid"/>
              </v:shape>
            </v:group>
            <v:group style="position:absolute;left:7038;top:7943;width:10;height:20" coordorigin="7038,7943" coordsize="10,20">
              <v:shape style="position:absolute;left:7038;top:7943;width:10;height:20" coordorigin="7038,7943" coordsize="10,20" path="m7038,7962l7048,7962,7048,7943,7038,7943,7038,7962xe" filled="true" fillcolor="#000000" stroked="false">
                <v:path arrowok="t"/>
                <v:fill type="solid"/>
              </v:shape>
            </v:group>
            <v:group style="position:absolute;left:7038;top:7962;width:10;height:20" coordorigin="7038,7962" coordsize="10,20">
              <v:shape style="position:absolute;left:7038;top:7962;width:10;height:20" coordorigin="7038,7962" coordsize="10,20" path="m7038,7981l7048,7981,7048,7962,7038,7962,7038,7981xe" filled="true" fillcolor="#000000" stroked="false">
                <v:path arrowok="t"/>
                <v:fill type="solid"/>
              </v:shape>
            </v:group>
            <v:group style="position:absolute;left:7038;top:7981;width:10;height:20" coordorigin="7038,7981" coordsize="10,20">
              <v:shape style="position:absolute;left:7038;top:7981;width:10;height:20" coordorigin="7038,7981" coordsize="10,20" path="m7038,8001l7048,8001,7048,7981,7038,7981,7038,8001xe" filled="true" fillcolor="#000000" stroked="false">
                <v:path arrowok="t"/>
                <v:fill type="solid"/>
              </v:shape>
            </v:group>
            <v:group style="position:absolute;left:7038;top:8001;width:10;height:20" coordorigin="7038,8001" coordsize="10,20">
              <v:shape style="position:absolute;left:7038;top:8001;width:10;height:20" coordorigin="7038,8001" coordsize="10,20" path="m7038,8020l7048,8020,7048,8001,7038,8001,7038,8020xe" filled="true" fillcolor="#000000" stroked="false">
                <v:path arrowok="t"/>
                <v:fill type="solid"/>
              </v:shape>
            </v:group>
            <v:group style="position:absolute;left:7038;top:8034;width:29;height:2" coordorigin="7038,8034" coordsize="29,2">
              <v:shape style="position:absolute;left:7038;top:8034;width:29;height:2" coordorigin="7038,8034" coordsize="29,0" path="m7038,8034l7067,8034e" filled="false" stroked="true" strokeweight="1.44pt" strokecolor="#000000">
                <v:path arrowok="t"/>
              </v:shape>
            </v:group>
            <v:group style="position:absolute;left:7067;top:8034;width:692;height:2" coordorigin="7067,8034" coordsize="692,2">
              <v:shape style="position:absolute;left:7067;top:8034;width:692;height:2" coordorigin="7067,8034" coordsize="692,0" path="m7067,8034l7758,8034e" filled="false" stroked="true" strokeweight="1.44pt" strokecolor="#000000">
                <v:path arrowok="t"/>
              </v:shape>
            </v:group>
            <v:group style="position:absolute;left:7758;top:7617;width:10;height:20" coordorigin="7758,7617" coordsize="10,20">
              <v:shape style="position:absolute;left:7758;top:7617;width:10;height:20" coordorigin="7758,7617" coordsize="10,20" path="m7758,7636l7768,7636,7768,7617,7758,7617,7758,7636xe" filled="true" fillcolor="#000000" stroked="false">
                <v:path arrowok="t"/>
                <v:fill type="solid"/>
              </v:shape>
            </v:group>
            <v:group style="position:absolute;left:7758;top:7636;width:10;height:20" coordorigin="7758,7636" coordsize="10,20">
              <v:shape style="position:absolute;left:7758;top:7636;width:10;height:20" coordorigin="7758,7636" coordsize="10,20" path="m7758,7655l7768,7655,7768,7636,7758,7636,7758,7655xe" filled="true" fillcolor="#000000" stroked="false">
                <v:path arrowok="t"/>
                <v:fill type="solid"/>
              </v:shape>
            </v:group>
            <v:group style="position:absolute;left:7758;top:7655;width:10;height:20" coordorigin="7758,7655" coordsize="10,20">
              <v:shape style="position:absolute;left:7758;top:7655;width:10;height:20" coordorigin="7758,7655" coordsize="10,20" path="m7758,7674l7768,7674,7768,7655,7758,7655,7758,7674xe" filled="true" fillcolor="#000000" stroked="false">
                <v:path arrowok="t"/>
                <v:fill type="solid"/>
              </v:shape>
            </v:group>
            <v:group style="position:absolute;left:7758;top:7674;width:10;height:20" coordorigin="7758,7674" coordsize="10,20">
              <v:shape style="position:absolute;left:7758;top:7674;width:10;height:20" coordorigin="7758,7674" coordsize="10,20" path="m7758,7693l7768,7693,7768,7674,7758,7674,7758,7693xe" filled="true" fillcolor="#000000" stroked="false">
                <v:path arrowok="t"/>
                <v:fill type="solid"/>
              </v:shape>
            </v:group>
            <v:group style="position:absolute;left:7758;top:7693;width:10;height:20" coordorigin="7758,7693" coordsize="10,20">
              <v:shape style="position:absolute;left:7758;top:7693;width:10;height:20" coordorigin="7758,7693" coordsize="10,20" path="m7758,7713l7768,7713,7768,7693,7758,7693,7758,7713xe" filled="true" fillcolor="#000000" stroked="false">
                <v:path arrowok="t"/>
                <v:fill type="solid"/>
              </v:shape>
            </v:group>
            <v:group style="position:absolute;left:7758;top:7713;width:10;height:20" coordorigin="7758,7713" coordsize="10,20">
              <v:shape style="position:absolute;left:7758;top:7713;width:10;height:20" coordorigin="7758,7713" coordsize="10,20" path="m7758,7732l7768,7732,7768,7713,7758,7713,7758,7732xe" filled="true" fillcolor="#000000" stroked="false">
                <v:path arrowok="t"/>
                <v:fill type="solid"/>
              </v:shape>
            </v:group>
            <v:group style="position:absolute;left:7758;top:7732;width:10;height:20" coordorigin="7758,7732" coordsize="10,20">
              <v:shape style="position:absolute;left:7758;top:7732;width:10;height:20" coordorigin="7758,7732" coordsize="10,20" path="m7758,7751l7768,7751,7768,7732,7758,7732,7758,7751xe" filled="true" fillcolor="#000000" stroked="false">
                <v:path arrowok="t"/>
                <v:fill type="solid"/>
              </v:shape>
            </v:group>
            <v:group style="position:absolute;left:7758;top:7751;width:10;height:20" coordorigin="7758,7751" coordsize="10,20">
              <v:shape style="position:absolute;left:7758;top:7751;width:10;height:20" coordorigin="7758,7751" coordsize="10,20" path="m7758,7770l7768,7770,7768,7751,7758,7751,7758,7770xe" filled="true" fillcolor="#000000" stroked="false">
                <v:path arrowok="t"/>
                <v:fill type="solid"/>
              </v:shape>
            </v:group>
            <v:group style="position:absolute;left:7758;top:7770;width:10;height:20" coordorigin="7758,7770" coordsize="10,20">
              <v:shape style="position:absolute;left:7758;top:7770;width:10;height:20" coordorigin="7758,7770" coordsize="10,20" path="m7758,7789l7768,7789,7768,7770,7758,7770,7758,7789xe" filled="true" fillcolor="#000000" stroked="false">
                <v:path arrowok="t"/>
                <v:fill type="solid"/>
              </v:shape>
            </v:group>
            <v:group style="position:absolute;left:7758;top:7789;width:10;height:20" coordorigin="7758,7789" coordsize="10,20">
              <v:shape style="position:absolute;left:7758;top:7789;width:10;height:20" coordorigin="7758,7789" coordsize="10,20" path="m7758,7809l7768,7809,7768,7789,7758,7789,7758,7809xe" filled="true" fillcolor="#000000" stroked="false">
                <v:path arrowok="t"/>
                <v:fill type="solid"/>
              </v:shape>
            </v:group>
            <v:group style="position:absolute;left:7758;top:7809;width:10;height:20" coordorigin="7758,7809" coordsize="10,20">
              <v:shape style="position:absolute;left:7758;top:7809;width:10;height:20" coordorigin="7758,7809" coordsize="10,20" path="m7758,7828l7768,7828,7768,7809,7758,7809,7758,7828xe" filled="true" fillcolor="#000000" stroked="false">
                <v:path arrowok="t"/>
                <v:fill type="solid"/>
              </v:shape>
            </v:group>
            <v:group style="position:absolute;left:7758;top:7828;width:10;height:20" coordorigin="7758,7828" coordsize="10,20">
              <v:shape style="position:absolute;left:7758;top:7828;width:10;height:20" coordorigin="7758,7828" coordsize="10,20" path="m7758,7847l7768,7847,7768,7828,7758,7828,7758,7847xe" filled="true" fillcolor="#000000" stroked="false">
                <v:path arrowok="t"/>
                <v:fill type="solid"/>
              </v:shape>
            </v:group>
            <v:group style="position:absolute;left:7758;top:7847;width:10;height:20" coordorigin="7758,7847" coordsize="10,20">
              <v:shape style="position:absolute;left:7758;top:7847;width:10;height:20" coordorigin="7758,7847" coordsize="10,20" path="m7758,7866l7768,7866,7768,7847,7758,7847,7758,7866xe" filled="true" fillcolor="#000000" stroked="false">
                <v:path arrowok="t"/>
                <v:fill type="solid"/>
              </v:shape>
            </v:group>
            <v:group style="position:absolute;left:7758;top:7866;width:10;height:20" coordorigin="7758,7866" coordsize="10,20">
              <v:shape style="position:absolute;left:7758;top:7866;width:10;height:20" coordorigin="7758,7866" coordsize="10,20" path="m7758,7885l7768,7885,7768,7866,7758,7866,7758,7885xe" filled="true" fillcolor="#000000" stroked="false">
                <v:path arrowok="t"/>
                <v:fill type="solid"/>
              </v:shape>
            </v:group>
            <v:group style="position:absolute;left:7758;top:7885;width:10;height:20" coordorigin="7758,7885" coordsize="10,20">
              <v:shape style="position:absolute;left:7758;top:7885;width:10;height:20" coordorigin="7758,7885" coordsize="10,20" path="m7758,7905l7768,7905,7768,7885,7758,7885,7758,7905xe" filled="true" fillcolor="#000000" stroked="false">
                <v:path arrowok="t"/>
                <v:fill type="solid"/>
              </v:shape>
            </v:group>
            <v:group style="position:absolute;left:7758;top:7905;width:10;height:20" coordorigin="7758,7905" coordsize="10,20">
              <v:shape style="position:absolute;left:7758;top:7905;width:10;height:20" coordorigin="7758,7905" coordsize="10,20" path="m7758,7924l7768,7924,7768,7905,7758,7905,7758,7924xe" filled="true" fillcolor="#000000" stroked="false">
                <v:path arrowok="t"/>
                <v:fill type="solid"/>
              </v:shape>
            </v:group>
            <v:group style="position:absolute;left:7758;top:7924;width:10;height:20" coordorigin="7758,7924" coordsize="10,20">
              <v:shape style="position:absolute;left:7758;top:7924;width:10;height:20" coordorigin="7758,7924" coordsize="10,20" path="m7758,7943l7768,7943,7768,7924,7758,7924,7758,7943xe" filled="true" fillcolor="#000000" stroked="false">
                <v:path arrowok="t"/>
                <v:fill type="solid"/>
              </v:shape>
            </v:group>
            <v:group style="position:absolute;left:7758;top:7943;width:10;height:20" coordorigin="7758,7943" coordsize="10,20">
              <v:shape style="position:absolute;left:7758;top:7943;width:10;height:20" coordorigin="7758,7943" coordsize="10,20" path="m7758,7962l7768,7962,7768,7943,7758,7943,7758,7962xe" filled="true" fillcolor="#000000" stroked="false">
                <v:path arrowok="t"/>
                <v:fill type="solid"/>
              </v:shape>
            </v:group>
            <v:group style="position:absolute;left:7758;top:7962;width:10;height:20" coordorigin="7758,7962" coordsize="10,20">
              <v:shape style="position:absolute;left:7758;top:7962;width:10;height:20" coordorigin="7758,7962" coordsize="10,20" path="m7758,7981l7768,7981,7768,7962,7758,7962,7758,7981xe" filled="true" fillcolor="#000000" stroked="false">
                <v:path arrowok="t"/>
                <v:fill type="solid"/>
              </v:shape>
            </v:group>
            <v:group style="position:absolute;left:7758;top:7981;width:10;height:20" coordorigin="7758,7981" coordsize="10,20">
              <v:shape style="position:absolute;left:7758;top:7981;width:10;height:20" coordorigin="7758,7981" coordsize="10,20" path="m7758,8001l7768,8001,7768,7981,7758,7981,7758,8001xe" filled="true" fillcolor="#000000" stroked="false">
                <v:path arrowok="t"/>
                <v:fill type="solid"/>
              </v:shape>
            </v:group>
            <v:group style="position:absolute;left:7758;top:8001;width:10;height:20" coordorigin="7758,8001" coordsize="10,20">
              <v:shape style="position:absolute;left:7758;top:8001;width:10;height:20" coordorigin="7758,8001" coordsize="10,20" path="m7758,8020l7768,8020,7768,8001,7758,8001,7758,8020xe" filled="true" fillcolor="#000000" stroked="false">
                <v:path arrowok="t"/>
                <v:fill type="solid"/>
              </v:shape>
            </v:group>
            <v:group style="position:absolute;left:7758;top:8034;width:29;height:2" coordorigin="7758,8034" coordsize="29,2">
              <v:shape style="position:absolute;left:7758;top:8034;width:29;height:2" coordorigin="7758,8034" coordsize="29,0" path="m7758,8034l7787,8034e" filled="false" stroked="true" strokeweight="1.44pt" strokecolor="#000000">
                <v:path arrowok="t"/>
              </v:shape>
            </v:group>
            <v:group style="position:absolute;left:7787;top:8034;width:1095;height:2" coordorigin="7787,8034" coordsize="1095,2">
              <v:shape style="position:absolute;left:7787;top:8034;width:1095;height:2" coordorigin="7787,8034" coordsize="1095,0" path="m7787,8034l8882,8034e" filled="false" stroked="true" strokeweight="1.44pt" strokecolor="#000000">
                <v:path arrowok="t"/>
              </v:shape>
            </v:group>
            <v:group style="position:absolute;left:8882;top:7617;width:10;height:20" coordorigin="8882,7617" coordsize="10,20">
              <v:shape style="position:absolute;left:8882;top:7617;width:10;height:20" coordorigin="8882,7617" coordsize="10,20" path="m8882,7636l8892,7636,8892,7617,8882,7617,8882,7636xe" filled="true" fillcolor="#000000" stroked="false">
                <v:path arrowok="t"/>
                <v:fill type="solid"/>
              </v:shape>
            </v:group>
            <v:group style="position:absolute;left:8882;top:7636;width:10;height:20" coordorigin="8882,7636" coordsize="10,20">
              <v:shape style="position:absolute;left:8882;top:7636;width:10;height:20" coordorigin="8882,7636" coordsize="10,20" path="m8882,7655l8892,7655,8892,7636,8882,7636,8882,7655xe" filled="true" fillcolor="#000000" stroked="false">
                <v:path arrowok="t"/>
                <v:fill type="solid"/>
              </v:shape>
            </v:group>
            <v:group style="position:absolute;left:8882;top:7655;width:10;height:20" coordorigin="8882,7655" coordsize="10,20">
              <v:shape style="position:absolute;left:8882;top:7655;width:10;height:20" coordorigin="8882,7655" coordsize="10,20" path="m8882,7674l8892,7674,8892,7655,8882,7655,8882,7674xe" filled="true" fillcolor="#000000" stroked="false">
                <v:path arrowok="t"/>
                <v:fill type="solid"/>
              </v:shape>
            </v:group>
            <v:group style="position:absolute;left:8882;top:7674;width:10;height:20" coordorigin="8882,7674" coordsize="10,20">
              <v:shape style="position:absolute;left:8882;top:7674;width:10;height:20" coordorigin="8882,7674" coordsize="10,20" path="m8882,7693l8892,7693,8892,7674,8882,7674,8882,7693xe" filled="true" fillcolor="#000000" stroked="false">
                <v:path arrowok="t"/>
                <v:fill type="solid"/>
              </v:shape>
            </v:group>
            <v:group style="position:absolute;left:8882;top:7693;width:10;height:20" coordorigin="8882,7693" coordsize="10,20">
              <v:shape style="position:absolute;left:8882;top:7693;width:10;height:20" coordorigin="8882,7693" coordsize="10,20" path="m8882,7713l8892,7713,8892,7693,8882,7693,8882,7713xe" filled="true" fillcolor="#000000" stroked="false">
                <v:path arrowok="t"/>
                <v:fill type="solid"/>
              </v:shape>
            </v:group>
            <v:group style="position:absolute;left:8882;top:7713;width:10;height:20" coordorigin="8882,7713" coordsize="10,20">
              <v:shape style="position:absolute;left:8882;top:7713;width:10;height:20" coordorigin="8882,7713" coordsize="10,20" path="m8882,7732l8892,7732,8892,7713,8882,7713,8882,7732xe" filled="true" fillcolor="#000000" stroked="false">
                <v:path arrowok="t"/>
                <v:fill type="solid"/>
              </v:shape>
            </v:group>
            <v:group style="position:absolute;left:8882;top:7732;width:10;height:20" coordorigin="8882,7732" coordsize="10,20">
              <v:shape style="position:absolute;left:8882;top:7732;width:10;height:20" coordorigin="8882,7732" coordsize="10,20" path="m8882,7751l8892,7751,8892,7732,8882,7732,8882,7751xe" filled="true" fillcolor="#000000" stroked="false">
                <v:path arrowok="t"/>
                <v:fill type="solid"/>
              </v:shape>
            </v:group>
            <v:group style="position:absolute;left:8882;top:7751;width:10;height:20" coordorigin="8882,7751" coordsize="10,20">
              <v:shape style="position:absolute;left:8882;top:7751;width:10;height:20" coordorigin="8882,7751" coordsize="10,20" path="m8882,7770l8892,7770,8892,7751,8882,7751,8882,7770xe" filled="true" fillcolor="#000000" stroked="false">
                <v:path arrowok="t"/>
                <v:fill type="solid"/>
              </v:shape>
            </v:group>
            <v:group style="position:absolute;left:8882;top:7770;width:10;height:20" coordorigin="8882,7770" coordsize="10,20">
              <v:shape style="position:absolute;left:8882;top:7770;width:10;height:20" coordorigin="8882,7770" coordsize="10,20" path="m8882,7789l8892,7789,8892,7770,8882,7770,8882,7789xe" filled="true" fillcolor="#000000" stroked="false">
                <v:path arrowok="t"/>
                <v:fill type="solid"/>
              </v:shape>
            </v:group>
            <v:group style="position:absolute;left:8882;top:7789;width:10;height:20" coordorigin="8882,7789" coordsize="10,20">
              <v:shape style="position:absolute;left:8882;top:7789;width:10;height:20" coordorigin="8882,7789" coordsize="10,20" path="m8882,7809l8892,7809,8892,7789,8882,7789,8882,7809xe" filled="true" fillcolor="#000000" stroked="false">
                <v:path arrowok="t"/>
                <v:fill type="solid"/>
              </v:shape>
            </v:group>
            <v:group style="position:absolute;left:8882;top:7809;width:10;height:20" coordorigin="8882,7809" coordsize="10,20">
              <v:shape style="position:absolute;left:8882;top:7809;width:10;height:20" coordorigin="8882,7809" coordsize="10,20" path="m8882,7828l8892,7828,8892,7809,8882,7809,8882,7828xe" filled="true" fillcolor="#000000" stroked="false">
                <v:path arrowok="t"/>
                <v:fill type="solid"/>
              </v:shape>
            </v:group>
            <v:group style="position:absolute;left:8882;top:7828;width:10;height:20" coordorigin="8882,7828" coordsize="10,20">
              <v:shape style="position:absolute;left:8882;top:7828;width:10;height:20" coordorigin="8882,7828" coordsize="10,20" path="m8882,7847l8892,7847,8892,7828,8882,7828,8882,7847xe" filled="true" fillcolor="#000000" stroked="false">
                <v:path arrowok="t"/>
                <v:fill type="solid"/>
              </v:shape>
            </v:group>
            <v:group style="position:absolute;left:8882;top:7847;width:10;height:20" coordorigin="8882,7847" coordsize="10,20">
              <v:shape style="position:absolute;left:8882;top:7847;width:10;height:20" coordorigin="8882,7847" coordsize="10,20" path="m8882,7866l8892,7866,8892,7847,8882,7847,8882,7866xe" filled="true" fillcolor="#000000" stroked="false">
                <v:path arrowok="t"/>
                <v:fill type="solid"/>
              </v:shape>
            </v:group>
            <v:group style="position:absolute;left:8882;top:7866;width:10;height:20" coordorigin="8882,7866" coordsize="10,20">
              <v:shape style="position:absolute;left:8882;top:7866;width:10;height:20" coordorigin="8882,7866" coordsize="10,20" path="m8882,7885l8892,7885,8892,7866,8882,7866,8882,7885xe" filled="true" fillcolor="#000000" stroked="false">
                <v:path arrowok="t"/>
                <v:fill type="solid"/>
              </v:shape>
            </v:group>
            <v:group style="position:absolute;left:8882;top:7885;width:10;height:20" coordorigin="8882,7885" coordsize="10,20">
              <v:shape style="position:absolute;left:8882;top:7885;width:10;height:20" coordorigin="8882,7885" coordsize="10,20" path="m8882,7905l8892,7905,8892,7885,8882,7885,8882,7905xe" filled="true" fillcolor="#000000" stroked="false">
                <v:path arrowok="t"/>
                <v:fill type="solid"/>
              </v:shape>
            </v:group>
            <v:group style="position:absolute;left:8882;top:7905;width:10;height:20" coordorigin="8882,7905" coordsize="10,20">
              <v:shape style="position:absolute;left:8882;top:7905;width:10;height:20" coordorigin="8882,7905" coordsize="10,20" path="m8882,7924l8892,7924,8892,7905,8882,7905,8882,7924xe" filled="true" fillcolor="#000000" stroked="false">
                <v:path arrowok="t"/>
                <v:fill type="solid"/>
              </v:shape>
            </v:group>
            <v:group style="position:absolute;left:8882;top:7924;width:10;height:20" coordorigin="8882,7924" coordsize="10,20">
              <v:shape style="position:absolute;left:8882;top:7924;width:10;height:20" coordorigin="8882,7924" coordsize="10,20" path="m8882,7943l8892,7943,8892,7924,8882,7924,8882,7943xe" filled="true" fillcolor="#000000" stroked="false">
                <v:path arrowok="t"/>
                <v:fill type="solid"/>
              </v:shape>
            </v:group>
            <v:group style="position:absolute;left:8882;top:7943;width:10;height:20" coordorigin="8882,7943" coordsize="10,20">
              <v:shape style="position:absolute;left:8882;top:7943;width:10;height:20" coordorigin="8882,7943" coordsize="10,20" path="m8882,7962l8892,7962,8892,7943,8882,7943,8882,7962xe" filled="true" fillcolor="#000000" stroked="false">
                <v:path arrowok="t"/>
                <v:fill type="solid"/>
              </v:shape>
            </v:group>
            <v:group style="position:absolute;left:8882;top:7962;width:10;height:20" coordorigin="8882,7962" coordsize="10,20">
              <v:shape style="position:absolute;left:8882;top:7962;width:10;height:20" coordorigin="8882,7962" coordsize="10,20" path="m8882,7981l8892,7981,8892,7962,8882,7962,8882,7981xe" filled="true" fillcolor="#000000" stroked="false">
                <v:path arrowok="t"/>
                <v:fill type="solid"/>
              </v:shape>
            </v:group>
            <v:group style="position:absolute;left:8882;top:7981;width:10;height:20" coordorigin="8882,7981" coordsize="10,20">
              <v:shape style="position:absolute;left:8882;top:7981;width:10;height:20" coordorigin="8882,7981" coordsize="10,20" path="m8882,8001l8892,8001,8892,7981,8882,7981,8882,8001xe" filled="true" fillcolor="#000000" stroked="false">
                <v:path arrowok="t"/>
                <v:fill type="solid"/>
              </v:shape>
            </v:group>
            <v:group style="position:absolute;left:8882;top:8001;width:10;height:20" coordorigin="8882,8001" coordsize="10,20">
              <v:shape style="position:absolute;left:8882;top:8001;width:10;height:20" coordorigin="8882,8001" coordsize="10,20" path="m8882,8020l8892,8020,8892,8001,8882,8001,8882,8020xe" filled="true" fillcolor="#000000" stroked="false">
                <v:path arrowok="t"/>
                <v:fill type="solid"/>
              </v:shape>
            </v:group>
            <v:group style="position:absolute;left:8882;top:8034;width:29;height:2" coordorigin="8882,8034" coordsize="29,2">
              <v:shape style="position:absolute;left:8882;top:8034;width:29;height:2" coordorigin="8882,8034" coordsize="29,0" path="m8882,8034l8911,8034e" filled="false" stroked="true" strokeweight="1.44pt" strokecolor="#000000">
                <v:path arrowok="t"/>
              </v:shape>
            </v:group>
            <v:group style="position:absolute;left:8911;top:8034;width:692;height:2" coordorigin="8911,8034" coordsize="692,2">
              <v:shape style="position:absolute;left:8911;top:8034;width:692;height:2" coordorigin="8911,8034" coordsize="692,0" path="m8911,8034l9602,8034e" filled="false" stroked="true" strokeweight="1.44pt" strokecolor="#000000">
                <v:path arrowok="t"/>
              </v:shape>
            </v:group>
            <v:group style="position:absolute;left:9602;top:7617;width:10;height:20" coordorigin="9602,7617" coordsize="10,20">
              <v:shape style="position:absolute;left:9602;top:7617;width:10;height:20" coordorigin="9602,7617" coordsize="10,20" path="m9602,7636l9612,7636,9612,7617,9602,7617,9602,7636xe" filled="true" fillcolor="#000000" stroked="false">
                <v:path arrowok="t"/>
                <v:fill type="solid"/>
              </v:shape>
            </v:group>
            <v:group style="position:absolute;left:9602;top:7636;width:10;height:20" coordorigin="9602,7636" coordsize="10,20">
              <v:shape style="position:absolute;left:9602;top:7636;width:10;height:20" coordorigin="9602,7636" coordsize="10,20" path="m9602,7655l9612,7655,9612,7636,9602,7636,9602,7655xe" filled="true" fillcolor="#000000" stroked="false">
                <v:path arrowok="t"/>
                <v:fill type="solid"/>
              </v:shape>
            </v:group>
            <v:group style="position:absolute;left:9602;top:7655;width:10;height:20" coordorigin="9602,7655" coordsize="10,20">
              <v:shape style="position:absolute;left:9602;top:7655;width:10;height:20" coordorigin="9602,7655" coordsize="10,20" path="m9602,7674l9612,7674,9612,7655,9602,7655,9602,7674xe" filled="true" fillcolor="#000000" stroked="false">
                <v:path arrowok="t"/>
                <v:fill type="solid"/>
              </v:shape>
            </v:group>
            <v:group style="position:absolute;left:9602;top:7674;width:10;height:20" coordorigin="9602,7674" coordsize="10,20">
              <v:shape style="position:absolute;left:9602;top:7674;width:10;height:20" coordorigin="9602,7674" coordsize="10,20" path="m9602,7693l9612,7693,9612,7674,9602,7674,9602,7693xe" filled="true" fillcolor="#000000" stroked="false">
                <v:path arrowok="t"/>
                <v:fill type="solid"/>
              </v:shape>
            </v:group>
            <v:group style="position:absolute;left:9602;top:7693;width:10;height:20" coordorigin="9602,7693" coordsize="10,20">
              <v:shape style="position:absolute;left:9602;top:7693;width:10;height:20" coordorigin="9602,7693" coordsize="10,20" path="m9602,7713l9612,7713,9612,7693,9602,7693,9602,7713xe" filled="true" fillcolor="#000000" stroked="false">
                <v:path arrowok="t"/>
                <v:fill type="solid"/>
              </v:shape>
            </v:group>
            <v:group style="position:absolute;left:9602;top:7713;width:10;height:20" coordorigin="9602,7713" coordsize="10,20">
              <v:shape style="position:absolute;left:9602;top:7713;width:10;height:20" coordorigin="9602,7713" coordsize="10,20" path="m9602,7732l9612,7732,9612,7713,9602,7713,9602,7732xe" filled="true" fillcolor="#000000" stroked="false">
                <v:path arrowok="t"/>
                <v:fill type="solid"/>
              </v:shape>
            </v:group>
            <v:group style="position:absolute;left:9602;top:7732;width:10;height:20" coordorigin="9602,7732" coordsize="10,20">
              <v:shape style="position:absolute;left:9602;top:7732;width:10;height:20" coordorigin="9602,7732" coordsize="10,20" path="m9602,7751l9612,7751,9612,7732,9602,7732,9602,7751xe" filled="true" fillcolor="#000000" stroked="false">
                <v:path arrowok="t"/>
                <v:fill type="solid"/>
              </v:shape>
            </v:group>
            <v:group style="position:absolute;left:9602;top:7751;width:10;height:20" coordorigin="9602,7751" coordsize="10,20">
              <v:shape style="position:absolute;left:9602;top:7751;width:10;height:20" coordorigin="9602,7751" coordsize="10,20" path="m9602,7770l9612,7770,9612,7751,9602,7751,9602,7770xe" filled="true" fillcolor="#000000" stroked="false">
                <v:path arrowok="t"/>
                <v:fill type="solid"/>
              </v:shape>
            </v:group>
            <v:group style="position:absolute;left:9602;top:7770;width:10;height:20" coordorigin="9602,7770" coordsize="10,20">
              <v:shape style="position:absolute;left:9602;top:7770;width:10;height:20" coordorigin="9602,7770" coordsize="10,20" path="m9602,7789l9612,7789,9612,7770,9602,7770,9602,7789xe" filled="true" fillcolor="#000000" stroked="false">
                <v:path arrowok="t"/>
                <v:fill type="solid"/>
              </v:shape>
            </v:group>
            <v:group style="position:absolute;left:9602;top:7789;width:10;height:20" coordorigin="9602,7789" coordsize="10,20">
              <v:shape style="position:absolute;left:9602;top:7789;width:10;height:20" coordorigin="9602,7789" coordsize="10,20" path="m9602,7809l9612,7809,9612,7789,9602,7789,9602,7809xe" filled="true" fillcolor="#000000" stroked="false">
                <v:path arrowok="t"/>
                <v:fill type="solid"/>
              </v:shape>
            </v:group>
            <v:group style="position:absolute;left:9602;top:7809;width:10;height:20" coordorigin="9602,7809" coordsize="10,20">
              <v:shape style="position:absolute;left:9602;top:7809;width:10;height:20" coordorigin="9602,7809" coordsize="10,20" path="m9602,7828l9612,7828,9612,7809,9602,7809,9602,7828xe" filled="true" fillcolor="#000000" stroked="false">
                <v:path arrowok="t"/>
                <v:fill type="solid"/>
              </v:shape>
            </v:group>
            <v:group style="position:absolute;left:9602;top:7828;width:10;height:20" coordorigin="9602,7828" coordsize="10,20">
              <v:shape style="position:absolute;left:9602;top:7828;width:10;height:20" coordorigin="9602,7828" coordsize="10,20" path="m9602,7847l9612,7847,9612,7828,9602,7828,9602,7847xe" filled="true" fillcolor="#000000" stroked="false">
                <v:path arrowok="t"/>
                <v:fill type="solid"/>
              </v:shape>
            </v:group>
            <v:group style="position:absolute;left:9602;top:7847;width:10;height:20" coordorigin="9602,7847" coordsize="10,20">
              <v:shape style="position:absolute;left:9602;top:7847;width:10;height:20" coordorigin="9602,7847" coordsize="10,20" path="m9602,7866l9612,7866,9612,7847,9602,7847,9602,7866xe" filled="true" fillcolor="#000000" stroked="false">
                <v:path arrowok="t"/>
                <v:fill type="solid"/>
              </v:shape>
            </v:group>
            <v:group style="position:absolute;left:9602;top:7866;width:10;height:20" coordorigin="9602,7866" coordsize="10,20">
              <v:shape style="position:absolute;left:9602;top:7866;width:10;height:20" coordorigin="9602,7866" coordsize="10,20" path="m9602,7885l9612,7885,9612,7866,9602,7866,9602,7885xe" filled="true" fillcolor="#000000" stroked="false">
                <v:path arrowok="t"/>
                <v:fill type="solid"/>
              </v:shape>
            </v:group>
            <v:group style="position:absolute;left:9602;top:7885;width:10;height:20" coordorigin="9602,7885" coordsize="10,20">
              <v:shape style="position:absolute;left:9602;top:7885;width:10;height:20" coordorigin="9602,7885" coordsize="10,20" path="m9602,7905l9612,7905,9612,7885,9602,7885,9602,7905xe" filled="true" fillcolor="#000000" stroked="false">
                <v:path arrowok="t"/>
                <v:fill type="solid"/>
              </v:shape>
            </v:group>
            <v:group style="position:absolute;left:9602;top:7905;width:10;height:20" coordorigin="9602,7905" coordsize="10,20">
              <v:shape style="position:absolute;left:9602;top:7905;width:10;height:20" coordorigin="9602,7905" coordsize="10,20" path="m9602,7924l9612,7924,9612,7905,9602,7905,9602,7924xe" filled="true" fillcolor="#000000" stroked="false">
                <v:path arrowok="t"/>
                <v:fill type="solid"/>
              </v:shape>
            </v:group>
            <v:group style="position:absolute;left:9602;top:7924;width:10;height:20" coordorigin="9602,7924" coordsize="10,20">
              <v:shape style="position:absolute;left:9602;top:7924;width:10;height:20" coordorigin="9602,7924" coordsize="10,20" path="m9602,7943l9612,7943,9612,7924,9602,7924,9602,7943xe" filled="true" fillcolor="#000000" stroked="false">
                <v:path arrowok="t"/>
                <v:fill type="solid"/>
              </v:shape>
            </v:group>
            <v:group style="position:absolute;left:9602;top:7943;width:10;height:20" coordorigin="9602,7943" coordsize="10,20">
              <v:shape style="position:absolute;left:9602;top:7943;width:10;height:20" coordorigin="9602,7943" coordsize="10,20" path="m9602,7962l9612,7962,9612,7943,9602,7943,9602,7962xe" filled="true" fillcolor="#000000" stroked="false">
                <v:path arrowok="t"/>
                <v:fill type="solid"/>
              </v:shape>
            </v:group>
            <v:group style="position:absolute;left:9602;top:7962;width:10;height:20" coordorigin="9602,7962" coordsize="10,20">
              <v:shape style="position:absolute;left:9602;top:7962;width:10;height:20" coordorigin="9602,7962" coordsize="10,20" path="m9602,7981l9612,7981,9612,7962,9602,7962,9602,7981xe" filled="true" fillcolor="#000000" stroked="false">
                <v:path arrowok="t"/>
                <v:fill type="solid"/>
              </v:shape>
            </v:group>
            <v:group style="position:absolute;left:9602;top:7981;width:10;height:20" coordorigin="9602,7981" coordsize="10,20">
              <v:shape style="position:absolute;left:9602;top:7981;width:10;height:20" coordorigin="9602,7981" coordsize="10,20" path="m9602,8001l9612,8001,9612,7981,9602,7981,9602,8001xe" filled="true" fillcolor="#000000" stroked="false">
                <v:path arrowok="t"/>
                <v:fill type="solid"/>
              </v:shape>
            </v:group>
            <v:group style="position:absolute;left:9602;top:8001;width:10;height:20" coordorigin="9602,8001" coordsize="10,20">
              <v:shape style="position:absolute;left:9602;top:8001;width:10;height:20" coordorigin="9602,8001" coordsize="10,20" path="m9602,8020l9612,8020,9612,8001,9602,8001,9602,8020xe" filled="true" fillcolor="#000000" stroked="false">
                <v:path arrowok="t"/>
                <v:fill type="solid"/>
              </v:shape>
            </v:group>
            <v:group style="position:absolute;left:9602;top:8034;width:29;height:2" coordorigin="9602,8034" coordsize="29,2">
              <v:shape style="position:absolute;left:9602;top:8034;width:29;height:2" coordorigin="9602,8034" coordsize="29,0" path="m9602,8034l9631,8034e" filled="false" stroked="true" strokeweight="1.44pt" strokecolor="#000000">
                <v:path arrowok="t"/>
              </v:shape>
            </v:group>
            <v:group style="position:absolute;left:9631;top:8034;width:1095;height:2" coordorigin="9631,8034" coordsize="1095,2">
              <v:shape style="position:absolute;left:9631;top:8034;width:1095;height:2" coordorigin="9631,8034" coordsize="1095,0" path="m9631,8034l10725,8034e" filled="false" stroked="true" strokeweight="1.44pt" strokecolor="#000000">
                <v:path arrowok="t"/>
              </v:shape>
            </v:group>
            <v:group style="position:absolute;left:10725;top:7617;width:10;height:20" coordorigin="10725,7617" coordsize="10,20">
              <v:shape style="position:absolute;left:10725;top:7617;width:10;height:20" coordorigin="10725,7617" coordsize="10,20" path="m10725,7636l10735,7636,10735,7617,10725,7617,10725,7636xe" filled="true" fillcolor="#000000" stroked="false">
                <v:path arrowok="t"/>
                <v:fill type="solid"/>
              </v:shape>
            </v:group>
            <v:group style="position:absolute;left:10725;top:7636;width:10;height:20" coordorigin="10725,7636" coordsize="10,20">
              <v:shape style="position:absolute;left:10725;top:7636;width:10;height:20" coordorigin="10725,7636" coordsize="10,20" path="m10725,7655l10735,7655,10735,7636,10725,7636,10725,7655xe" filled="true" fillcolor="#000000" stroked="false">
                <v:path arrowok="t"/>
                <v:fill type="solid"/>
              </v:shape>
            </v:group>
            <v:group style="position:absolute;left:10725;top:7655;width:10;height:20" coordorigin="10725,7655" coordsize="10,20">
              <v:shape style="position:absolute;left:10725;top:7655;width:10;height:20" coordorigin="10725,7655" coordsize="10,20" path="m10725,7674l10735,7674,10735,7655,10725,7655,10725,7674xe" filled="true" fillcolor="#000000" stroked="false">
                <v:path arrowok="t"/>
                <v:fill type="solid"/>
              </v:shape>
            </v:group>
            <v:group style="position:absolute;left:10725;top:7674;width:10;height:20" coordorigin="10725,7674" coordsize="10,20">
              <v:shape style="position:absolute;left:10725;top:7674;width:10;height:20" coordorigin="10725,7674" coordsize="10,20" path="m10725,7693l10735,7693,10735,7674,10725,7674,10725,7693xe" filled="true" fillcolor="#000000" stroked="false">
                <v:path arrowok="t"/>
                <v:fill type="solid"/>
              </v:shape>
            </v:group>
            <v:group style="position:absolute;left:10725;top:7693;width:10;height:20" coordorigin="10725,7693" coordsize="10,20">
              <v:shape style="position:absolute;left:10725;top:7693;width:10;height:20" coordorigin="10725,7693" coordsize="10,20" path="m10725,7713l10735,7713,10735,7693,10725,7693,10725,7713xe" filled="true" fillcolor="#000000" stroked="false">
                <v:path arrowok="t"/>
                <v:fill type="solid"/>
              </v:shape>
            </v:group>
            <v:group style="position:absolute;left:10725;top:7713;width:10;height:20" coordorigin="10725,7713" coordsize="10,20">
              <v:shape style="position:absolute;left:10725;top:7713;width:10;height:20" coordorigin="10725,7713" coordsize="10,20" path="m10725,7732l10735,7732,10735,7713,10725,7713,10725,7732xe" filled="true" fillcolor="#000000" stroked="false">
                <v:path arrowok="t"/>
                <v:fill type="solid"/>
              </v:shape>
            </v:group>
            <v:group style="position:absolute;left:10725;top:7732;width:10;height:20" coordorigin="10725,7732" coordsize="10,20">
              <v:shape style="position:absolute;left:10725;top:7732;width:10;height:20" coordorigin="10725,7732" coordsize="10,20" path="m10725,7751l10735,7751,10735,7732,10725,7732,10725,7751xe" filled="true" fillcolor="#000000" stroked="false">
                <v:path arrowok="t"/>
                <v:fill type="solid"/>
              </v:shape>
            </v:group>
            <v:group style="position:absolute;left:10725;top:7751;width:10;height:20" coordorigin="10725,7751" coordsize="10,20">
              <v:shape style="position:absolute;left:10725;top:7751;width:10;height:20" coordorigin="10725,7751" coordsize="10,20" path="m10725,7770l10735,7770,10735,7751,10725,7751,10725,7770xe" filled="true" fillcolor="#000000" stroked="false">
                <v:path arrowok="t"/>
                <v:fill type="solid"/>
              </v:shape>
            </v:group>
            <v:group style="position:absolute;left:10725;top:7770;width:10;height:20" coordorigin="10725,7770" coordsize="10,20">
              <v:shape style="position:absolute;left:10725;top:7770;width:10;height:20" coordorigin="10725,7770" coordsize="10,20" path="m10725,7789l10735,7789,10735,7770,10725,7770,10725,7789xe" filled="true" fillcolor="#000000" stroked="false">
                <v:path arrowok="t"/>
                <v:fill type="solid"/>
              </v:shape>
            </v:group>
            <v:group style="position:absolute;left:10725;top:7789;width:10;height:20" coordorigin="10725,7789" coordsize="10,20">
              <v:shape style="position:absolute;left:10725;top:7789;width:10;height:20" coordorigin="10725,7789" coordsize="10,20" path="m10725,7809l10735,7809,10735,7789,10725,7789,10725,7809xe" filled="true" fillcolor="#000000" stroked="false">
                <v:path arrowok="t"/>
                <v:fill type="solid"/>
              </v:shape>
            </v:group>
            <v:group style="position:absolute;left:10725;top:7809;width:10;height:20" coordorigin="10725,7809" coordsize="10,20">
              <v:shape style="position:absolute;left:10725;top:7809;width:10;height:20" coordorigin="10725,7809" coordsize="10,20" path="m10725,7828l10735,7828,10735,7809,10725,7809,10725,7828xe" filled="true" fillcolor="#000000" stroked="false">
                <v:path arrowok="t"/>
                <v:fill type="solid"/>
              </v:shape>
            </v:group>
            <v:group style="position:absolute;left:10725;top:7828;width:10;height:20" coordorigin="10725,7828" coordsize="10,20">
              <v:shape style="position:absolute;left:10725;top:7828;width:10;height:20" coordorigin="10725,7828" coordsize="10,20" path="m10725,7847l10735,7847,10735,7828,10725,7828,10725,7847xe" filled="true" fillcolor="#000000" stroked="false">
                <v:path arrowok="t"/>
                <v:fill type="solid"/>
              </v:shape>
            </v:group>
            <v:group style="position:absolute;left:10725;top:7847;width:10;height:20" coordorigin="10725,7847" coordsize="10,20">
              <v:shape style="position:absolute;left:10725;top:7847;width:10;height:20" coordorigin="10725,7847" coordsize="10,20" path="m10725,7866l10735,7866,10735,7847,10725,7847,10725,7866xe" filled="true" fillcolor="#000000" stroked="false">
                <v:path arrowok="t"/>
                <v:fill type="solid"/>
              </v:shape>
            </v:group>
            <v:group style="position:absolute;left:10725;top:7866;width:10;height:20" coordorigin="10725,7866" coordsize="10,20">
              <v:shape style="position:absolute;left:10725;top:7866;width:10;height:20" coordorigin="10725,7866" coordsize="10,20" path="m10725,7885l10735,7885,10735,7866,10725,7866,10725,7885xe" filled="true" fillcolor="#000000" stroked="false">
                <v:path arrowok="t"/>
                <v:fill type="solid"/>
              </v:shape>
            </v:group>
            <v:group style="position:absolute;left:10725;top:7885;width:10;height:20" coordorigin="10725,7885" coordsize="10,20">
              <v:shape style="position:absolute;left:10725;top:7885;width:10;height:20" coordorigin="10725,7885" coordsize="10,20" path="m10725,7905l10735,7905,10735,7885,10725,7885,10725,7905xe" filled="true" fillcolor="#000000" stroked="false">
                <v:path arrowok="t"/>
                <v:fill type="solid"/>
              </v:shape>
            </v:group>
            <v:group style="position:absolute;left:10725;top:7905;width:10;height:20" coordorigin="10725,7905" coordsize="10,20">
              <v:shape style="position:absolute;left:10725;top:7905;width:10;height:20" coordorigin="10725,7905" coordsize="10,20" path="m10725,7924l10735,7924,10735,7905,10725,7905,10725,7924xe" filled="true" fillcolor="#000000" stroked="false">
                <v:path arrowok="t"/>
                <v:fill type="solid"/>
              </v:shape>
            </v:group>
            <v:group style="position:absolute;left:10725;top:7924;width:10;height:20" coordorigin="10725,7924" coordsize="10,20">
              <v:shape style="position:absolute;left:10725;top:7924;width:10;height:20" coordorigin="10725,7924" coordsize="10,20" path="m10725,7943l10735,7943,10735,7924,10725,7924,10725,7943xe" filled="true" fillcolor="#000000" stroked="false">
                <v:path arrowok="t"/>
                <v:fill type="solid"/>
              </v:shape>
            </v:group>
            <v:group style="position:absolute;left:10725;top:7943;width:10;height:20" coordorigin="10725,7943" coordsize="10,20">
              <v:shape style="position:absolute;left:10725;top:7943;width:10;height:20" coordorigin="10725,7943" coordsize="10,20" path="m10725,7962l10735,7962,10735,7943,10725,7943,10725,7962xe" filled="true" fillcolor="#000000" stroked="false">
                <v:path arrowok="t"/>
                <v:fill type="solid"/>
              </v:shape>
            </v:group>
            <v:group style="position:absolute;left:10725;top:7962;width:10;height:20" coordorigin="10725,7962" coordsize="10,20">
              <v:shape style="position:absolute;left:10725;top:7962;width:10;height:20" coordorigin="10725,7962" coordsize="10,20" path="m10725,7981l10735,7981,10735,7962,10725,7962,10725,7981xe" filled="true" fillcolor="#000000" stroked="false">
                <v:path arrowok="t"/>
                <v:fill type="solid"/>
              </v:shape>
            </v:group>
            <v:group style="position:absolute;left:10725;top:7981;width:10;height:20" coordorigin="10725,7981" coordsize="10,20">
              <v:shape style="position:absolute;left:10725;top:7981;width:10;height:20" coordorigin="10725,7981" coordsize="10,20" path="m10725,8001l10735,8001,10735,7981,10725,7981,10725,8001xe" filled="true" fillcolor="#000000" stroked="false">
                <v:path arrowok="t"/>
                <v:fill type="solid"/>
              </v:shape>
            </v:group>
            <v:group style="position:absolute;left:10725;top:8001;width:10;height:20" coordorigin="10725,8001" coordsize="10,20">
              <v:shape style="position:absolute;left:10725;top:8001;width:10;height:20" coordorigin="10725,8001" coordsize="10,20" path="m10725,8020l10735,8020,10735,8001,10725,8001,10725,8020xe" filled="true" fillcolor="#000000" stroked="false">
                <v:path arrowok="t"/>
                <v:fill type="solid"/>
              </v:shape>
            </v:group>
            <v:group style="position:absolute;left:10725;top:8034;width:29;height:2" coordorigin="10725,8034" coordsize="29,2">
              <v:shape style="position:absolute;left:10725;top:8034;width:29;height:2" coordorigin="10725,8034" coordsize="29,0" path="m10725,8034l10754,8034e" filled="false" stroked="true" strokeweight="1.44pt" strokecolor="#000000">
                <v:path arrowok="t"/>
              </v:shape>
            </v:group>
            <v:group style="position:absolute;left:10754;top:8034;width:545;height:2" coordorigin="10754,8034" coordsize="545,2">
              <v:shape style="position:absolute;left:10754;top:8034;width:545;height:2" coordorigin="10754,8034" coordsize="545,0" path="m10754,8034l11299,8034e" filled="false" stroked="true" strokeweight="1.44pt" strokecolor="#000000">
                <v:path arrowok="t"/>
              </v:shape>
              <v:shape style="position:absolute;left:5615;top:963;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1"/>
                          <w:sz w:val="15"/>
                          <w:szCs w:val="15"/>
                        </w:rPr>
                        <w:t>年末余额</w:t>
                      </w:r>
                    </w:p>
                  </w:txbxContent>
                </v:textbox>
                <w10:wrap type="none"/>
              </v:shape>
              <v:shape style="position:absolute;left:9230;top:963;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1"/>
                          <w:sz w:val="15"/>
                          <w:szCs w:val="15"/>
                        </w:rPr>
                        <w:t>年初余额</w:t>
                      </w:r>
                    </w:p>
                  </w:txbxContent>
                </v:textbox>
                <w10:wrap type="none"/>
              </v:shape>
              <v:shape style="position:absolute;left:4693;top:1373;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1"/>
                          <w:sz w:val="15"/>
                          <w:szCs w:val="15"/>
                        </w:rPr>
                        <w:t>账面余额</w:t>
                      </w:r>
                    </w:p>
                  </w:txbxContent>
                </v:textbox>
                <w10:wrap type="none"/>
              </v:shape>
              <v:shape style="position:absolute;left:6541;top:1373;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1"/>
                          <w:sz w:val="15"/>
                          <w:szCs w:val="15"/>
                        </w:rPr>
                        <w:t>坏账准备</w:t>
                      </w:r>
                    </w:p>
                  </w:txbxContent>
                </v:textbox>
                <w10:wrap type="none"/>
              </v:shape>
              <v:shape style="position:absolute;left:8385;top:1373;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1"/>
                          <w:sz w:val="15"/>
                          <w:szCs w:val="15"/>
                        </w:rPr>
                        <w:t>账面余额</w:t>
                      </w:r>
                    </w:p>
                  </w:txbxContent>
                </v:textbox>
                <w10:wrap type="none"/>
              </v:shape>
              <v:shape style="position:absolute;left:10152;top:1373;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1"/>
                          <w:sz w:val="15"/>
                          <w:szCs w:val="15"/>
                        </w:rPr>
                        <w:t>坏账准备</w:t>
                      </w:r>
                    </w:p>
                  </w:txbxContent>
                </v:textbox>
                <w10:wrap type="none"/>
              </v:shape>
              <v:shape style="position:absolute;left:3358;top:1572;width:3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种类</w:t>
                      </w:r>
                    </w:p>
                  </w:txbxContent>
                </v:textbox>
                <w10:wrap type="none"/>
              </v:shape>
              <v:shape style="position:absolute;left:5408;top:1783;width:3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比例</w:t>
                      </w:r>
                    </w:p>
                  </w:txbxContent>
                </v:textbox>
                <w10:wrap type="none"/>
              </v:shape>
              <v:shape style="position:absolute;left:7252;top:1783;width:3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比例</w:t>
                      </w:r>
                    </w:p>
                  </w:txbxContent>
                </v:textbox>
                <w10:wrap type="none"/>
              </v:shape>
              <v:shape style="position:absolute;left:9096;top:1783;width:3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比例</w:t>
                      </w:r>
                    </w:p>
                  </w:txbxContent>
                </v:textbox>
                <w10:wrap type="none"/>
              </v:shape>
              <v:shape style="position:absolute;left:10862;top:1783;width:3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比例</w:t>
                      </w:r>
                    </w:p>
                  </w:txbxContent>
                </v:textbox>
                <w10:wrap type="none"/>
              </v:shape>
              <v:shape style="position:absolute;left:3058;top:2593;width:903;height:5403"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1"/>
                          <w:sz w:val="15"/>
                          <w:szCs w:val="15"/>
                        </w:rPr>
                        <w:t>单项金额重大</w:t>
                      </w:r>
                    </w:p>
                    <w:p>
                      <w:pPr>
                        <w:spacing w:line="240" w:lineRule="auto" w:before="8"/>
                        <w:rPr>
                          <w:rFonts w:ascii="宋体" w:hAnsi="宋体" w:cs="宋体" w:eastAsia="宋体" w:hint="default"/>
                          <w:sz w:val="15"/>
                          <w:szCs w:val="15"/>
                        </w:rPr>
                      </w:pPr>
                    </w:p>
                    <w:p>
                      <w:pPr>
                        <w:spacing w:line="491" w:lineRule="auto" w:before="0"/>
                        <w:ind w:left="0" w:right="0" w:firstLine="0"/>
                        <w:jc w:val="left"/>
                        <w:rPr>
                          <w:rFonts w:ascii="宋体" w:hAnsi="宋体" w:cs="宋体" w:eastAsia="宋体" w:hint="default"/>
                          <w:sz w:val="15"/>
                          <w:szCs w:val="15"/>
                        </w:rPr>
                      </w:pPr>
                      <w:r>
                        <w:rPr>
                          <w:rFonts w:ascii="宋体" w:hAnsi="宋体" w:cs="宋体" w:eastAsia="宋体" w:hint="default"/>
                          <w:spacing w:val="-1"/>
                          <w:sz w:val="15"/>
                          <w:szCs w:val="15"/>
                        </w:rPr>
                        <w:t>并单项计提坏</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1"/>
                          <w:sz w:val="15"/>
                          <w:szCs w:val="15"/>
                        </w:rPr>
                        <w:t>账准备的其他</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应收款</w:t>
                      </w:r>
                      <w:r>
                        <w:rPr>
                          <w:rFonts w:ascii="宋体" w:hAnsi="宋体" w:cs="宋体" w:eastAsia="宋体" w:hint="default"/>
                          <w:spacing w:val="-72"/>
                          <w:sz w:val="15"/>
                          <w:szCs w:val="15"/>
                        </w:rPr>
                        <w:t> </w:t>
                      </w:r>
                      <w:r>
                        <w:rPr>
                          <w:rFonts w:ascii="宋体" w:hAnsi="宋体" w:cs="宋体" w:eastAsia="宋体" w:hint="default"/>
                          <w:spacing w:val="-1"/>
                          <w:sz w:val="15"/>
                          <w:szCs w:val="15"/>
                        </w:rPr>
                        <w:t>按组合计提坏</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1"/>
                          <w:sz w:val="15"/>
                          <w:szCs w:val="15"/>
                        </w:rPr>
                        <w:t>账准备的其他</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应收款</w:t>
                      </w:r>
                    </w:p>
                    <w:p>
                      <w:pPr>
                        <w:spacing w:line="489" w:lineRule="auto" w:before="56"/>
                        <w:ind w:left="0" w:right="0" w:firstLine="0"/>
                        <w:jc w:val="left"/>
                        <w:rPr>
                          <w:rFonts w:ascii="宋体" w:hAnsi="宋体" w:cs="宋体" w:eastAsia="宋体" w:hint="default"/>
                          <w:sz w:val="15"/>
                          <w:szCs w:val="15"/>
                        </w:rPr>
                      </w:pPr>
                      <w:r>
                        <w:rPr>
                          <w:rFonts w:ascii="宋体" w:hAnsi="宋体" w:cs="宋体" w:eastAsia="宋体" w:hint="default"/>
                          <w:sz w:val="15"/>
                          <w:szCs w:val="15"/>
                        </w:rPr>
                        <w:t>组合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35"/>
                          <w:sz w:val="15"/>
                          <w:szCs w:val="15"/>
                        </w:rPr>
                        <w:t> </w:t>
                      </w:r>
                      <w:r>
                        <w:rPr>
                          <w:rFonts w:ascii="宋体" w:hAnsi="宋体" w:cs="宋体" w:eastAsia="宋体" w:hint="default"/>
                          <w:sz w:val="15"/>
                          <w:szCs w:val="15"/>
                        </w:rPr>
                        <w:t>组合小计</w:t>
                      </w:r>
                      <w:r>
                        <w:rPr>
                          <w:rFonts w:ascii="宋体" w:hAnsi="宋体" w:cs="宋体" w:eastAsia="宋体" w:hint="default"/>
                          <w:w w:val="100"/>
                          <w:sz w:val="15"/>
                          <w:szCs w:val="15"/>
                        </w:rPr>
                        <w:t> </w:t>
                      </w:r>
                      <w:r>
                        <w:rPr>
                          <w:rFonts w:ascii="宋体" w:hAnsi="宋体" w:cs="宋体" w:eastAsia="宋体" w:hint="default"/>
                          <w:spacing w:val="-1"/>
                          <w:sz w:val="15"/>
                          <w:szCs w:val="15"/>
                        </w:rPr>
                        <w:t>单项金额虽不</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1"/>
                          <w:sz w:val="15"/>
                          <w:szCs w:val="15"/>
                        </w:rPr>
                        <w:t>重大但单项计</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1"/>
                          <w:sz w:val="15"/>
                          <w:szCs w:val="15"/>
                        </w:rPr>
                        <w:t>提坏账准备的</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其他应收款</w:t>
                      </w:r>
                    </w:p>
                    <w:p>
                      <w:pPr>
                        <w:spacing w:before="58"/>
                        <w:ind w:left="0" w:right="0" w:firstLine="0"/>
                        <w:jc w:val="center"/>
                        <w:rPr>
                          <w:rFonts w:ascii="宋体" w:hAnsi="宋体" w:cs="宋体" w:eastAsia="宋体" w:hint="default"/>
                          <w:sz w:val="15"/>
                          <w:szCs w:val="15"/>
                        </w:rPr>
                      </w:pPr>
                      <w:r>
                        <w:rPr>
                          <w:rFonts w:ascii="宋体" w:hAnsi="宋体" w:cs="宋体" w:eastAsia="宋体" w:hint="default"/>
                          <w:sz w:val="15"/>
                          <w:szCs w:val="15"/>
                        </w:rPr>
                        <w:t>合计</w:t>
                      </w:r>
                    </w:p>
                  </w:txbxContent>
                </v:textbox>
                <w10:wrap type="none"/>
              </v:shape>
            </v:group>
            <w10:wrap type="none"/>
          </v:group>
        </w:pict>
      </w:r>
      <w:r>
        <w:rPr>
          <w:rFonts w:ascii="宋体" w:hAnsi="宋体" w:cs="宋体" w:eastAsia="宋体" w:hint="default"/>
          <w:b/>
          <w:bCs/>
          <w:sz w:val="21"/>
          <w:szCs w:val="21"/>
        </w:rPr>
        <w:t>1</w:t>
      </w:r>
      <w:r>
        <w:rPr>
          <w:rFonts w:ascii="宋体" w:hAnsi="宋体" w:cs="宋体" w:eastAsia="宋体" w:hint="default"/>
          <w:b/>
          <w:bCs/>
          <w:sz w:val="21"/>
          <w:szCs w:val="21"/>
        </w:rPr>
        <w:t>、</w:t>
        <w:tab/>
        <w:t>其他应收款按种类披露：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9"/>
          <w:szCs w:val="29"/>
        </w:rPr>
      </w:pPr>
    </w:p>
    <w:tbl>
      <w:tblPr>
        <w:tblW w:w="0" w:type="auto"/>
        <w:jc w:val="left"/>
        <w:tblInd w:w="2609" w:type="dxa"/>
        <w:tblLayout w:type="fixed"/>
        <w:tblCellMar>
          <w:top w:w="0" w:type="dxa"/>
          <w:left w:w="0" w:type="dxa"/>
          <w:bottom w:w="0" w:type="dxa"/>
          <w:right w:w="0" w:type="dxa"/>
        </w:tblCellMar>
        <w:tblLook w:val="01E0"/>
      </w:tblPr>
      <w:tblGrid>
        <w:gridCol w:w="933"/>
        <w:gridCol w:w="720"/>
        <w:gridCol w:w="1121"/>
        <w:gridCol w:w="720"/>
        <w:gridCol w:w="1124"/>
        <w:gridCol w:w="720"/>
        <w:gridCol w:w="1123"/>
        <w:gridCol w:w="569"/>
      </w:tblGrid>
      <w:tr>
        <w:trPr>
          <w:trHeight w:val="800" w:hRule="exact"/>
        </w:trPr>
        <w:tc>
          <w:tcPr>
            <w:tcW w:w="933" w:type="dxa"/>
            <w:tcBorders>
              <w:top w:val="nil" w:sz="6" w:space="0" w:color="auto"/>
              <w:left w:val="nil" w:sz="6" w:space="0" w:color="auto"/>
              <w:bottom w:val="nil" w:sz="6" w:space="0" w:color="auto"/>
              <w:right w:val="nil" w:sz="6" w:space="0" w:color="auto"/>
            </w:tcBorders>
          </w:tcPr>
          <w:p>
            <w:pPr>
              <w:pStyle w:val="TableParagraph"/>
              <w:spacing w:line="159" w:lineRule="exact"/>
              <w:ind w:left="212"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46"/>
              <w:jc w:val="right"/>
              <w:rPr>
                <w:rFonts w:ascii="宋体" w:hAnsi="宋体" w:cs="宋体" w:eastAsia="宋体" w:hint="default"/>
                <w:sz w:val="15"/>
                <w:szCs w:val="15"/>
              </w:rPr>
            </w:pPr>
            <w:r>
              <w:rPr>
                <w:rFonts w:ascii="宋体" w:hAnsi="宋体" w:cs="宋体" w:eastAsia="宋体" w:hint="default"/>
                <w:spacing w:val="-1"/>
                <w:sz w:val="15"/>
                <w:szCs w:val="15"/>
              </w:rPr>
              <w:t>（</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r>
          </w:p>
        </w:tc>
        <w:tc>
          <w:tcPr>
            <w:tcW w:w="1121" w:type="dxa"/>
            <w:tcBorders>
              <w:top w:val="nil" w:sz="6" w:space="0" w:color="auto"/>
              <w:left w:val="nil" w:sz="6" w:space="0" w:color="auto"/>
              <w:bottom w:val="nil" w:sz="6" w:space="0" w:color="auto"/>
              <w:right w:val="nil" w:sz="6" w:space="0" w:color="auto"/>
            </w:tcBorders>
          </w:tcPr>
          <w:p>
            <w:pPr>
              <w:pStyle w:val="TableParagraph"/>
              <w:spacing w:line="159" w:lineRule="exact"/>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44"/>
              <w:jc w:val="right"/>
              <w:rPr>
                <w:rFonts w:ascii="宋体" w:hAnsi="宋体" w:cs="宋体" w:eastAsia="宋体" w:hint="default"/>
                <w:sz w:val="15"/>
                <w:szCs w:val="15"/>
              </w:rPr>
            </w:pPr>
            <w:r>
              <w:rPr>
                <w:rFonts w:ascii="宋体" w:hAnsi="宋体" w:cs="宋体" w:eastAsia="宋体" w:hint="default"/>
                <w:spacing w:val="-1"/>
                <w:sz w:val="15"/>
                <w:szCs w:val="15"/>
              </w:rPr>
              <w:t>（</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r>
          </w:p>
        </w:tc>
        <w:tc>
          <w:tcPr>
            <w:tcW w:w="1124" w:type="dxa"/>
            <w:tcBorders>
              <w:top w:val="nil" w:sz="6" w:space="0" w:color="auto"/>
              <w:left w:val="nil" w:sz="6" w:space="0" w:color="auto"/>
              <w:bottom w:val="nil" w:sz="6" w:space="0" w:color="auto"/>
              <w:right w:val="nil" w:sz="6" w:space="0" w:color="auto"/>
            </w:tcBorders>
          </w:tcPr>
          <w:p>
            <w:pPr>
              <w:pStyle w:val="TableParagraph"/>
              <w:spacing w:line="159" w:lineRule="exact"/>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1123" w:type="dxa"/>
            <w:tcBorders>
              <w:top w:val="nil" w:sz="6" w:space="0" w:color="auto"/>
              <w:left w:val="nil" w:sz="6" w:space="0" w:color="auto"/>
              <w:bottom w:val="nil" w:sz="6" w:space="0" w:color="auto"/>
              <w:right w:val="nil" w:sz="6" w:space="0" w:color="auto"/>
            </w:tcBorders>
          </w:tcPr>
          <w:p>
            <w:pPr>
              <w:pStyle w:val="TableParagraph"/>
              <w:spacing w:line="159" w:lineRule="exact"/>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107"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r>
      <w:tr>
        <w:trPr>
          <w:trHeight w:val="1215" w:hRule="exact"/>
        </w:trPr>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35" w:right="0"/>
              <w:jc w:val="left"/>
              <w:rPr>
                <w:rFonts w:ascii="Times New Roman" w:hAnsi="Times New Roman" w:cs="Times New Roman" w:eastAsia="Times New Roman" w:hint="default"/>
                <w:sz w:val="15"/>
                <w:szCs w:val="15"/>
              </w:rPr>
            </w:pPr>
            <w:r>
              <w:rPr>
                <w:rFonts w:ascii="Times New Roman"/>
                <w:sz w:val="15"/>
              </w:rPr>
              <w:t>3,025,623.00</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42.42</w:t>
            </w:r>
          </w:p>
        </w:tc>
        <w:tc>
          <w:tcPr>
            <w:tcW w:w="1121"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124"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
        </w:tc>
      </w:tr>
      <w:tr>
        <w:trPr>
          <w:trHeight w:val="1110" w:hRule="exact"/>
        </w:trPr>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35" w:right="0"/>
              <w:jc w:val="left"/>
              <w:rPr>
                <w:rFonts w:ascii="Times New Roman" w:hAnsi="Times New Roman" w:cs="Times New Roman" w:eastAsia="Times New Roman" w:hint="default"/>
                <w:sz w:val="15"/>
                <w:szCs w:val="15"/>
              </w:rPr>
            </w:pPr>
            <w:r>
              <w:rPr>
                <w:rFonts w:ascii="Times New Roman"/>
                <w:sz w:val="15"/>
              </w:rPr>
              <w:t>4,107,535.89</w:t>
            </w:r>
          </w:p>
        </w:tc>
        <w:tc>
          <w:tcPr>
            <w:tcW w:w="720"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17" w:right="0"/>
              <w:jc w:val="center"/>
              <w:rPr>
                <w:rFonts w:ascii="Times New Roman" w:hAnsi="Times New Roman" w:cs="Times New Roman" w:eastAsia="Times New Roman" w:hint="default"/>
                <w:sz w:val="15"/>
                <w:szCs w:val="15"/>
              </w:rPr>
            </w:pPr>
            <w:r>
              <w:rPr>
                <w:rFonts w:ascii="Times New Roman"/>
                <w:sz w:val="15"/>
              </w:rPr>
              <w:t>1,448,603.40</w:t>
            </w:r>
          </w:p>
        </w:tc>
        <w:tc>
          <w:tcPr>
            <w:tcW w:w="720" w:type="dxa"/>
            <w:tcBorders>
              <w:top w:val="nil" w:sz="6" w:space="0" w:color="auto"/>
              <w:left w:val="nil" w:sz="6" w:space="0" w:color="auto"/>
              <w:bottom w:val="nil" w:sz="6" w:space="0" w:color="auto"/>
              <w:right w:val="nil" w:sz="6" w:space="0" w:color="auto"/>
            </w:tcBorders>
          </w:tcPr>
          <w:p>
            <w:pP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19" w:right="0"/>
              <w:jc w:val="center"/>
              <w:rPr>
                <w:rFonts w:ascii="Times New Roman" w:hAnsi="Times New Roman" w:cs="Times New Roman" w:eastAsia="Times New Roman" w:hint="default"/>
                <w:sz w:val="15"/>
                <w:szCs w:val="15"/>
              </w:rPr>
            </w:pPr>
            <w:r>
              <w:rPr>
                <w:rFonts w:ascii="Times New Roman"/>
                <w:sz w:val="15"/>
              </w:rPr>
              <w:t>3,503,709.98</w:t>
            </w:r>
          </w:p>
        </w:tc>
        <w:tc>
          <w:tcPr>
            <w:tcW w:w="720"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20" w:right="0"/>
              <w:jc w:val="center"/>
              <w:rPr>
                <w:rFonts w:ascii="Times New Roman" w:hAnsi="Times New Roman" w:cs="Times New Roman" w:eastAsia="Times New Roman" w:hint="default"/>
                <w:sz w:val="15"/>
                <w:szCs w:val="15"/>
              </w:rPr>
            </w:pPr>
            <w:r>
              <w:rPr>
                <w:rFonts w:ascii="Times New Roman"/>
                <w:sz w:val="15"/>
              </w:rPr>
              <w:t>1,057,077.96</w:t>
            </w:r>
          </w:p>
        </w:tc>
        <w:tc>
          <w:tcPr>
            <w:tcW w:w="569" w:type="dxa"/>
            <w:tcBorders>
              <w:top w:val="nil" w:sz="6" w:space="0" w:color="auto"/>
              <w:left w:val="nil" w:sz="6" w:space="0" w:color="auto"/>
              <w:bottom w:val="nil" w:sz="6" w:space="0" w:color="auto"/>
              <w:right w:val="nil" w:sz="6" w:space="0" w:color="auto"/>
            </w:tcBorders>
          </w:tcPr>
          <w:p>
            <w:pPr/>
          </w:p>
        </w:tc>
      </w:tr>
      <w:tr>
        <w:trPr>
          <w:trHeight w:val="610" w:hRule="exact"/>
        </w:trPr>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left="35" w:right="0"/>
              <w:jc w:val="left"/>
              <w:rPr>
                <w:rFonts w:ascii="Times New Roman" w:hAnsi="Times New Roman" w:cs="Times New Roman" w:eastAsia="Times New Roman" w:hint="default"/>
                <w:sz w:val="15"/>
                <w:szCs w:val="15"/>
              </w:rPr>
            </w:pPr>
            <w:r>
              <w:rPr>
                <w:rFonts w:ascii="Times New Roman"/>
                <w:sz w:val="15"/>
              </w:rPr>
              <w:t>4,107,535.89</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57.58</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left="117" w:right="0"/>
              <w:jc w:val="center"/>
              <w:rPr>
                <w:rFonts w:ascii="Times New Roman" w:hAnsi="Times New Roman" w:cs="Times New Roman" w:eastAsia="Times New Roman" w:hint="default"/>
                <w:sz w:val="15"/>
                <w:szCs w:val="15"/>
              </w:rPr>
            </w:pPr>
            <w:r>
              <w:rPr>
                <w:rFonts w:ascii="Times New Roman"/>
                <w:sz w:val="15"/>
              </w:rPr>
              <w:t>1,448,603.40</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35.27</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left="119" w:right="0"/>
              <w:jc w:val="center"/>
              <w:rPr>
                <w:rFonts w:ascii="Times New Roman" w:hAnsi="Times New Roman" w:cs="Times New Roman" w:eastAsia="Times New Roman" w:hint="default"/>
                <w:sz w:val="15"/>
                <w:szCs w:val="15"/>
              </w:rPr>
            </w:pPr>
            <w:r>
              <w:rPr>
                <w:rFonts w:ascii="Times New Roman"/>
                <w:sz w:val="15"/>
              </w:rPr>
              <w:t>3,503,709.98</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left="92" w:right="0"/>
              <w:jc w:val="center"/>
              <w:rPr>
                <w:rFonts w:ascii="Times New Roman" w:hAnsi="Times New Roman" w:cs="Times New Roman" w:eastAsia="Times New Roman" w:hint="default"/>
                <w:sz w:val="15"/>
                <w:szCs w:val="15"/>
              </w:rPr>
            </w:pPr>
            <w:r>
              <w:rPr>
                <w:rFonts w:ascii="Times New Roman"/>
                <w:sz w:val="15"/>
              </w:rPr>
              <w:t>100.00</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left="120" w:right="0"/>
              <w:jc w:val="center"/>
              <w:rPr>
                <w:rFonts w:ascii="Times New Roman" w:hAnsi="Times New Roman" w:cs="Times New Roman" w:eastAsia="Times New Roman" w:hint="default"/>
                <w:sz w:val="15"/>
                <w:szCs w:val="15"/>
              </w:rPr>
            </w:pPr>
            <w:r>
              <w:rPr>
                <w:rFonts w:ascii="Times New Roman"/>
                <w:sz w:val="15"/>
              </w:rPr>
              <w:t>1,057,077.96</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left="119" w:right="0"/>
              <w:jc w:val="left"/>
              <w:rPr>
                <w:rFonts w:ascii="Times New Roman" w:hAnsi="Times New Roman" w:cs="Times New Roman" w:eastAsia="Times New Roman" w:hint="default"/>
                <w:sz w:val="15"/>
                <w:szCs w:val="15"/>
              </w:rPr>
            </w:pPr>
            <w:r>
              <w:rPr>
                <w:rFonts w:ascii="Times New Roman"/>
                <w:sz w:val="15"/>
              </w:rPr>
              <w:t>30.17</w:t>
            </w:r>
          </w:p>
        </w:tc>
      </w:tr>
      <w:tr>
        <w:trPr>
          <w:trHeight w:val="1216" w:hRule="exact"/>
        </w:trPr>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Times New Roman" w:hAnsi="Times New Roman" w:cs="Times New Roman" w:eastAsia="Times New Roman" w:hint="default"/>
                <w:sz w:val="15"/>
                <w:szCs w:val="15"/>
              </w:rPr>
            </w:pPr>
            <w:r>
              <w:rPr>
                <w:rFonts w:ascii="Times New Roman"/>
                <w:sz w:val="15"/>
              </w:rPr>
              <w:t>4,107,535.89</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7"/>
              <w:jc w:val="right"/>
              <w:rPr>
                <w:rFonts w:ascii="Times New Roman" w:hAnsi="Times New Roman" w:cs="Times New Roman" w:eastAsia="Times New Roman" w:hint="default"/>
                <w:sz w:val="15"/>
                <w:szCs w:val="15"/>
              </w:rPr>
            </w:pPr>
            <w:r>
              <w:rPr>
                <w:rFonts w:ascii="Times New Roman"/>
                <w:spacing w:val="-1"/>
                <w:sz w:val="15"/>
              </w:rPr>
              <w:t>57.58</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17" w:right="0"/>
              <w:jc w:val="center"/>
              <w:rPr>
                <w:rFonts w:ascii="Times New Roman" w:hAnsi="Times New Roman" w:cs="Times New Roman" w:eastAsia="Times New Roman" w:hint="default"/>
                <w:sz w:val="15"/>
                <w:szCs w:val="15"/>
              </w:rPr>
            </w:pPr>
            <w:r>
              <w:rPr>
                <w:rFonts w:ascii="Times New Roman"/>
                <w:sz w:val="15"/>
              </w:rPr>
              <w:t>1,448,603.40</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15"/>
                <w:szCs w:val="15"/>
              </w:rPr>
            </w:pPr>
            <w:r>
              <w:rPr>
                <w:rFonts w:ascii="Times New Roman"/>
                <w:spacing w:val="-1"/>
                <w:sz w:val="15"/>
              </w:rPr>
              <w:t>35.27</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19" w:right="0"/>
              <w:jc w:val="center"/>
              <w:rPr>
                <w:rFonts w:ascii="Times New Roman" w:hAnsi="Times New Roman" w:cs="Times New Roman" w:eastAsia="Times New Roman" w:hint="default"/>
                <w:sz w:val="15"/>
                <w:szCs w:val="15"/>
              </w:rPr>
            </w:pPr>
            <w:r>
              <w:rPr>
                <w:rFonts w:ascii="Times New Roman"/>
                <w:sz w:val="15"/>
              </w:rPr>
              <w:t>3,503,709.98</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92" w:right="0"/>
              <w:jc w:val="center"/>
              <w:rPr>
                <w:rFonts w:ascii="Times New Roman" w:hAnsi="Times New Roman" w:cs="Times New Roman" w:eastAsia="Times New Roman" w:hint="default"/>
                <w:sz w:val="15"/>
                <w:szCs w:val="15"/>
              </w:rPr>
            </w:pPr>
            <w:r>
              <w:rPr>
                <w:rFonts w:ascii="Times New Roman"/>
                <w:sz w:val="15"/>
              </w:rPr>
              <w:t>100.00</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20" w:right="0"/>
              <w:jc w:val="center"/>
              <w:rPr>
                <w:rFonts w:ascii="Times New Roman" w:hAnsi="Times New Roman" w:cs="Times New Roman" w:eastAsia="Times New Roman" w:hint="default"/>
                <w:sz w:val="15"/>
                <w:szCs w:val="15"/>
              </w:rPr>
            </w:pPr>
            <w:r>
              <w:rPr>
                <w:rFonts w:ascii="Times New Roman"/>
                <w:sz w:val="15"/>
              </w:rPr>
              <w:t>1,057,077.96</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19" w:right="0"/>
              <w:jc w:val="left"/>
              <w:rPr>
                <w:rFonts w:ascii="Times New Roman" w:hAnsi="Times New Roman" w:cs="Times New Roman" w:eastAsia="Times New Roman" w:hint="default"/>
                <w:sz w:val="15"/>
                <w:szCs w:val="15"/>
              </w:rPr>
            </w:pPr>
            <w:r>
              <w:rPr>
                <w:rFonts w:ascii="Times New Roman"/>
                <w:sz w:val="15"/>
              </w:rPr>
              <w:t>30.17</w:t>
            </w:r>
          </w:p>
        </w:tc>
      </w:tr>
      <w:tr>
        <w:trPr>
          <w:trHeight w:val="1109" w:hRule="exact"/>
        </w:trPr>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5" w:right="0"/>
              <w:jc w:val="left"/>
              <w:rPr>
                <w:rFonts w:ascii="Times New Roman" w:hAnsi="Times New Roman" w:cs="Times New Roman" w:eastAsia="Times New Roman" w:hint="default"/>
                <w:sz w:val="15"/>
                <w:szCs w:val="15"/>
              </w:rPr>
            </w:pPr>
            <w:r>
              <w:rPr>
                <w:rFonts w:ascii="Times New Roman"/>
                <w:sz w:val="15"/>
              </w:rPr>
              <w:t>7,133,158.89</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100.00</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17" w:right="0"/>
              <w:jc w:val="center"/>
              <w:rPr>
                <w:rFonts w:ascii="Times New Roman" w:hAnsi="Times New Roman" w:cs="Times New Roman" w:eastAsia="Times New Roman" w:hint="default"/>
                <w:sz w:val="15"/>
                <w:szCs w:val="15"/>
              </w:rPr>
            </w:pPr>
            <w:r>
              <w:rPr>
                <w:rFonts w:ascii="Times New Roman"/>
                <w:sz w:val="15"/>
              </w:rPr>
              <w:t>1,448,603.40</w:t>
            </w:r>
          </w:p>
        </w:tc>
        <w:tc>
          <w:tcPr>
            <w:tcW w:w="720" w:type="dxa"/>
            <w:tcBorders>
              <w:top w:val="nil" w:sz="6" w:space="0" w:color="auto"/>
              <w:left w:val="nil" w:sz="6" w:space="0" w:color="auto"/>
              <w:bottom w:val="nil" w:sz="6" w:space="0" w:color="auto"/>
              <w:right w:val="nil" w:sz="6" w:space="0" w:color="auto"/>
            </w:tcBorders>
          </w:tcPr>
          <w:p>
            <w:pP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19" w:right="0"/>
              <w:jc w:val="center"/>
              <w:rPr>
                <w:rFonts w:ascii="Times New Roman" w:hAnsi="Times New Roman" w:cs="Times New Roman" w:eastAsia="Times New Roman" w:hint="default"/>
                <w:sz w:val="15"/>
                <w:szCs w:val="15"/>
              </w:rPr>
            </w:pPr>
            <w:r>
              <w:rPr>
                <w:rFonts w:ascii="Times New Roman"/>
                <w:sz w:val="15"/>
              </w:rPr>
              <w:t>3,503,709.98</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92" w:right="0"/>
              <w:jc w:val="center"/>
              <w:rPr>
                <w:rFonts w:ascii="Times New Roman" w:hAnsi="Times New Roman" w:cs="Times New Roman" w:eastAsia="Times New Roman" w:hint="default"/>
                <w:sz w:val="15"/>
                <w:szCs w:val="15"/>
              </w:rPr>
            </w:pPr>
            <w:r>
              <w:rPr>
                <w:rFonts w:ascii="Times New Roman"/>
                <w:sz w:val="15"/>
              </w:rPr>
              <w:t>100.00</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20" w:right="0"/>
              <w:jc w:val="center"/>
              <w:rPr>
                <w:rFonts w:ascii="Times New Roman" w:hAnsi="Times New Roman" w:cs="Times New Roman" w:eastAsia="Times New Roman" w:hint="default"/>
                <w:sz w:val="15"/>
                <w:szCs w:val="15"/>
              </w:rPr>
            </w:pPr>
            <w:r>
              <w:rPr>
                <w:rFonts w:ascii="Times New Roman"/>
                <w:sz w:val="15"/>
              </w:rPr>
              <w:t>1,057,077.96</w:t>
            </w:r>
          </w:p>
        </w:tc>
        <w:tc>
          <w:tcPr>
            <w:tcW w:w="569"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spacing w:line="700" w:lineRule="auto" w:before="36"/>
        <w:ind w:left="855" w:right="4190" w:firstLine="0"/>
        <w:jc w:val="left"/>
        <w:rPr>
          <w:rFonts w:ascii="宋体" w:hAnsi="宋体" w:cs="宋体" w:eastAsia="宋体" w:hint="default"/>
          <w:sz w:val="21"/>
          <w:szCs w:val="21"/>
        </w:rPr>
      </w:pPr>
      <w:r>
        <w:rPr/>
        <w:pict>
          <v:shape style="position:absolute;margin-left:203.089996pt;margin-top:78.653671pt;width:.48pt;height:.12pt;mso-position-horizontal-relative:page;mso-position-vertical-relative:paragraph;z-index:-989512" type="#_x0000_t75" stroked="false">
            <v:imagedata r:id="rId153" o:title=""/>
          </v:shape>
        </w:pict>
      </w:r>
      <w:r>
        <w:rPr/>
        <w:pict>
          <v:shape style="position:absolute;margin-left:266.929993pt;margin-top:78.653671pt;width:.47998pt;height:.12pt;mso-position-horizontal-relative:page;mso-position-vertical-relative:paragraph;z-index:-989488" type="#_x0000_t75" stroked="false">
            <v:imagedata r:id="rId153" o:title=""/>
          </v:shape>
        </w:pict>
      </w:r>
      <w:r>
        <w:rPr/>
        <w:pict>
          <v:shape style="position:absolute;margin-left:330.670013pt;margin-top:78.653671pt;width:.48001pt;height:.12pt;mso-position-horizontal-relative:page;mso-position-vertical-relative:paragraph;z-index:-989464" type="#_x0000_t75" stroked="false">
            <v:imagedata r:id="rId153" o:title=""/>
          </v:shape>
        </w:pict>
      </w:r>
      <w:r>
        <w:rPr/>
        <w:pict>
          <v:shape style="position:absolute;margin-left:389.709991pt;margin-top:78.653671pt;width:.47998pt;height:.12pt;mso-position-horizontal-relative:page;mso-position-vertical-relative:paragraph;z-index:-989440" type="#_x0000_t75" stroked="false">
            <v:imagedata r:id="rId153" o:title=""/>
          </v:shape>
        </w:pict>
      </w:r>
      <w:r>
        <w:rPr/>
        <w:pict>
          <v:group style="position:absolute;margin-left:120.379997pt;margin-top:99.893654pt;width:437.4pt;height:5.2pt;mso-position-horizontal-relative:page;mso-position-vertical-relative:paragraph;z-index:-989416" coordorigin="2408,1998" coordsize="8748,104">
            <v:shape style="position:absolute;left:2408;top:1998;width:1673;height:103" type="#_x0000_t75" stroked="false">
              <v:imagedata r:id="rId154" o:title=""/>
            </v:shape>
            <v:shape style="position:absolute;left:4057;top:2091;width:1282;height:10" type="#_x0000_t75" stroked="false">
              <v:imagedata r:id="rId155" o:title=""/>
            </v:shape>
            <v:shape style="position:absolute;left:5334;top:2091;width:5821;height:10" type="#_x0000_t75" stroked="false">
              <v:imagedata r:id="rId156" o:title=""/>
            </v:shape>
            <w10:wrap type="none"/>
          </v:group>
        </w:pict>
      </w:r>
      <w:r>
        <w:rPr>
          <w:rFonts w:ascii="宋体" w:hAnsi="宋体" w:cs="宋体" w:eastAsia="宋体" w:hint="default"/>
          <w:sz w:val="21"/>
          <w:szCs w:val="21"/>
        </w:rPr>
        <w:t>其他应收款种类的说明：</w:t>
      </w:r>
      <w:r>
        <w:rPr>
          <w:rFonts w:ascii="宋体" w:hAnsi="宋体" w:cs="宋体" w:eastAsia="宋体" w:hint="default"/>
          <w:w w:val="100"/>
          <w:sz w:val="21"/>
          <w:szCs w:val="21"/>
        </w:rPr>
        <w:t> </w:t>
      </w:r>
      <w:r>
        <w:rPr>
          <w:rFonts w:ascii="宋体" w:hAnsi="宋体" w:cs="宋体" w:eastAsia="宋体" w:hint="default"/>
          <w:spacing w:val="-2"/>
          <w:sz w:val="21"/>
          <w:szCs w:val="21"/>
        </w:rPr>
        <w:t>年末单项金额重大且单项计提坏账准备的其他应收款：</w:t>
      </w:r>
    </w:p>
    <w:p>
      <w:pPr>
        <w:spacing w:line="240" w:lineRule="auto" w:before="2"/>
        <w:rPr>
          <w:rFonts w:ascii="宋体" w:hAnsi="宋体" w:cs="宋体" w:eastAsia="宋体" w:hint="default"/>
          <w:sz w:val="2"/>
          <w:szCs w:val="2"/>
        </w:rPr>
      </w:pPr>
    </w:p>
    <w:tbl>
      <w:tblPr>
        <w:tblW w:w="0" w:type="auto"/>
        <w:jc w:val="left"/>
        <w:tblInd w:w="733" w:type="dxa"/>
        <w:tblLayout w:type="fixed"/>
        <w:tblCellMar>
          <w:top w:w="0" w:type="dxa"/>
          <w:left w:w="0" w:type="dxa"/>
          <w:bottom w:w="0" w:type="dxa"/>
          <w:right w:w="0" w:type="dxa"/>
        </w:tblCellMar>
        <w:tblLook w:val="01E0"/>
      </w:tblPr>
      <w:tblGrid>
        <w:gridCol w:w="1673"/>
        <w:gridCol w:w="1277"/>
        <w:gridCol w:w="1275"/>
        <w:gridCol w:w="1181"/>
        <w:gridCol w:w="3356"/>
      </w:tblGrid>
      <w:tr>
        <w:trPr>
          <w:trHeight w:val="439" w:hRule="exact"/>
        </w:trPr>
        <w:tc>
          <w:tcPr>
            <w:tcW w:w="1673" w:type="dxa"/>
            <w:tcBorders>
              <w:top w:val="single" w:sz="12" w:space="0" w:color="000000"/>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27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5"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1"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3356" w:type="dxa"/>
            <w:tcBorders>
              <w:top w:val="single" w:sz="12" w:space="0" w:color="000000"/>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518" w:hRule="exact"/>
        </w:trPr>
        <w:tc>
          <w:tcPr>
            <w:tcW w:w="1673" w:type="dxa"/>
            <w:tcBorders>
              <w:top w:val="nil" w:sz="6" w:space="0" w:color="auto"/>
              <w:left w:val="nil" w:sz="6" w:space="0" w:color="auto"/>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发行费用</w:t>
            </w:r>
          </w:p>
        </w:tc>
        <w:tc>
          <w:tcPr>
            <w:tcW w:w="12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3,025,623.00</w:t>
            </w:r>
          </w:p>
        </w:tc>
        <w:tc>
          <w:tcPr>
            <w:tcW w:w="1275" w:type="dxa"/>
            <w:vMerge/>
            <w:tcBorders>
              <w:left w:val="single" w:sz="4" w:space="0" w:color="000000"/>
              <w:bottom w:val="single" w:sz="12" w:space="0" w:color="000000"/>
              <w:right w:val="single" w:sz="4" w:space="0" w:color="000000"/>
            </w:tcBorders>
          </w:tcPr>
          <w:p>
            <w:pPr/>
          </w:p>
        </w:tc>
        <w:tc>
          <w:tcPr>
            <w:tcW w:w="1181" w:type="dxa"/>
            <w:vMerge/>
            <w:tcBorders>
              <w:left w:val="single" w:sz="4" w:space="0" w:color="000000"/>
              <w:bottom w:val="single" w:sz="12" w:space="0" w:color="000000"/>
              <w:right w:val="single" w:sz="4" w:space="0" w:color="000000"/>
            </w:tcBorders>
          </w:tcPr>
          <w:p>
            <w:pPr/>
          </w:p>
        </w:tc>
        <w:tc>
          <w:tcPr>
            <w:tcW w:w="3356" w:type="dxa"/>
            <w:tcBorders>
              <w:top w:val="nil" w:sz="6" w:space="0" w:color="auto"/>
              <w:left w:val="single"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月已在募集资金中抵减</w:t>
            </w:r>
          </w:p>
        </w:tc>
      </w:tr>
    </w:tbl>
    <w:p>
      <w:pPr>
        <w:spacing w:after="0" w:line="240" w:lineRule="auto"/>
        <w:jc w:val="left"/>
        <w:rPr>
          <w:rFonts w:ascii="宋体" w:hAnsi="宋体" w:cs="宋体" w:eastAsia="宋体" w:hint="default"/>
          <w:sz w:val="18"/>
          <w:szCs w:val="18"/>
        </w:rPr>
        <w:sectPr>
          <w:pgSz w:w="11910" w:h="16840"/>
          <w:pgMar w:header="892" w:footer="1186" w:top="1080" w:bottom="1380" w:left="1660" w:right="0"/>
        </w:sectPr>
      </w:pPr>
    </w:p>
    <w:p>
      <w:pPr>
        <w:spacing w:line="240" w:lineRule="auto" w:before="0"/>
        <w:rPr>
          <w:rFonts w:ascii="宋体" w:hAnsi="宋体" w:cs="宋体" w:eastAsia="宋体" w:hint="default"/>
          <w:sz w:val="20"/>
          <w:szCs w:val="20"/>
        </w:rPr>
      </w:pPr>
      <w:r>
        <w:rPr/>
        <w:pict>
          <v:group style="position:absolute;margin-left:120.379997pt;margin-top:210.379959pt;width:400.05pt;height:5.2pt;mso-position-horizontal-relative:page;mso-position-vertical-relative:page;z-index:-989296" coordorigin="2408,4208" coordsize="8001,104">
            <v:shape style="position:absolute;left:2408;top:4208;width:1248;height:103" type="#_x0000_t75" stroked="false">
              <v:imagedata r:id="rId157" o:title=""/>
            </v:shape>
            <v:shape style="position:absolute;left:3632;top:4301;width:1445;height:10" type="#_x0000_t75" stroked="false">
              <v:imagedata r:id="rId158" o:title=""/>
            </v:shape>
            <v:shape style="position:absolute;left:5072;top:4301;width:732;height:10" type="#_x0000_t75" stroked="false">
              <v:imagedata r:id="rId159" o:title=""/>
            </v:shape>
            <v:shape style="position:absolute;left:5799;top:4301;width:1258;height:10" type="#_x0000_t75" stroked="false">
              <v:imagedata r:id="rId109" o:title=""/>
            </v:shape>
            <v:shape style="position:absolute;left:7053;top:4301;width:1445;height:10" type="#_x0000_t75" stroked="false">
              <v:imagedata r:id="rId158" o:title=""/>
            </v:shape>
            <v:shape style="position:absolute;left:8493;top:4301;width:735;height:10" type="#_x0000_t75" stroked="false">
              <v:imagedata r:id="rId160" o:title=""/>
            </v:shape>
            <v:shape style="position:absolute;left:9223;top:4301;width:1186;height:10" type="#_x0000_t75" stroked="false">
              <v:imagedata r:id="rId112" o:title=""/>
            </v:shape>
            <w10:wrap type="none"/>
          </v:group>
        </w:pict>
      </w:r>
      <w:r>
        <w:rPr/>
        <w:pict>
          <v:group style="position:absolute;margin-left:147.5pt;margin-top:566.829956pt;width:374.85pt;height:.5pt;mso-position-horizontal-relative:page;mso-position-vertical-relative:page;z-index:-989056" coordorigin="2950,11337" coordsize="7497,10">
            <v:shape style="position:absolute;left:2950;top:11337;width:1539;height:10" type="#_x0000_t75" stroked="false">
              <v:imagedata r:id="rId123" o:title=""/>
            </v:shape>
            <v:shape style="position:absolute;left:4484;top:11337;width:989;height:10" type="#_x0000_t75" stroked="false">
              <v:imagedata r:id="rId161" o:title=""/>
            </v:shape>
            <v:shape style="position:absolute;left:5468;top:11337;width:1289;height:10" type="#_x0000_t75" stroked="false">
              <v:imagedata r:id="rId162" o:title=""/>
            </v:shape>
            <v:shape style="position:absolute;left:6753;top:11337;width:905;height:10" type="#_x0000_t75" stroked="false">
              <v:imagedata r:id="rId163" o:title=""/>
            </v:shape>
            <v:shape style="position:absolute;left:7653;top:11337;width:1265;height:10" type="#_x0000_t75" stroked="false">
              <v:imagedata r:id="rId164" o:title=""/>
            </v:shape>
            <v:shape style="position:absolute;left:8913;top:11337;width:1534;height:10" type="#_x0000_t75" stroked="false">
              <v:imagedata r:id="rId165" o:title=""/>
            </v:shape>
            <w10:wrap type="none"/>
          </v:group>
        </w:pict>
      </w:r>
      <w:r>
        <w:rPr/>
        <w:pict>
          <v:group style="position:absolute;margin-left:147.5pt;margin-top:607.269958pt;width:374.85pt;height:.5pt;mso-position-horizontal-relative:page;mso-position-vertical-relative:page;z-index:-989032" coordorigin="2950,12145" coordsize="7497,10">
            <v:shape style="position:absolute;left:2950;top:12145;width:1539;height:10" type="#_x0000_t75" stroked="false">
              <v:imagedata r:id="rId123" o:title=""/>
            </v:shape>
            <v:shape style="position:absolute;left:4484;top:12145;width:989;height:10" type="#_x0000_t75" stroked="false">
              <v:imagedata r:id="rId161" o:title=""/>
            </v:shape>
            <v:shape style="position:absolute;left:5468;top:12145;width:1289;height:10" type="#_x0000_t75" stroked="false">
              <v:imagedata r:id="rId162" o:title=""/>
            </v:shape>
            <v:shape style="position:absolute;left:6753;top:12145;width:905;height:10" type="#_x0000_t75" stroked="false">
              <v:imagedata r:id="rId163" o:title=""/>
            </v:shape>
            <v:shape style="position:absolute;left:7653;top:12145;width:1265;height:10" type="#_x0000_t75" stroked="false">
              <v:imagedata r:id="rId164" o:title=""/>
            </v:shape>
            <v:shape style="position:absolute;left:8913;top:12145;width:1534;height:10" type="#_x0000_t75" stroked="false">
              <v:imagedata r:id="rId165" o:title=""/>
            </v:shape>
            <w10:wrap type="none"/>
          </v:group>
        </w:pict>
      </w:r>
      <w:r>
        <w:rPr/>
        <w:pict>
          <v:group style="position:absolute;margin-left:147.5pt;margin-top:634.059998pt;width:374.85pt;height:.5pt;mso-position-horizontal-relative:page;mso-position-vertical-relative:page;z-index:-989008" coordorigin="2950,12681" coordsize="7497,10">
            <v:shape style="position:absolute;left:2950;top:12681;width:1539;height:10" type="#_x0000_t75" stroked="false">
              <v:imagedata r:id="rId123" o:title=""/>
            </v:shape>
            <v:shape style="position:absolute;left:4484;top:12681;width:989;height:10" type="#_x0000_t75" stroked="false">
              <v:imagedata r:id="rId166" o:title=""/>
            </v:shape>
            <v:shape style="position:absolute;left:5468;top:12681;width:1289;height:10" type="#_x0000_t75" stroked="false">
              <v:imagedata r:id="rId167" o:title=""/>
            </v:shape>
            <v:shape style="position:absolute;left:6753;top:12681;width:905;height:10" type="#_x0000_t75" stroked="false">
              <v:imagedata r:id="rId168" o:title=""/>
            </v:shape>
            <v:shape style="position:absolute;left:7653;top:12681;width:1265;height:10" type="#_x0000_t75" stroked="false">
              <v:imagedata r:id="rId169" o:title=""/>
            </v:shape>
            <v:shape style="position:absolute;left:8913;top:12681;width:1534;height:10" type="#_x0000_t75" stroked="false">
              <v:imagedata r:id="rId170" o:title=""/>
            </v:shape>
            <w10:wrap type="none"/>
          </v:group>
        </w:pict>
      </w:r>
      <w:r>
        <w:rPr/>
        <w:pict>
          <v:group style="position:absolute;margin-left:147.5pt;margin-top:670.059998pt;width:374.85pt;height:5.05pt;mso-position-horizontal-relative:page;mso-position-vertical-relative:page;z-index:-988984" coordorigin="2950,13401" coordsize="7497,101">
            <v:shape style="position:absolute;left:2950;top:13401;width:1558;height:101" type="#_x0000_t75" stroked="false">
              <v:imagedata r:id="rId171" o:title=""/>
            </v:shape>
            <v:shape style="position:absolute;left:4484;top:13492;width:989;height:10" type="#_x0000_t75" stroked="false">
              <v:imagedata r:id="rId166" o:title=""/>
            </v:shape>
            <v:shape style="position:absolute;left:5468;top:13492;width:1289;height:10" type="#_x0000_t75" stroked="false">
              <v:imagedata r:id="rId167" o:title=""/>
            </v:shape>
            <v:shape style="position:absolute;left:6753;top:13492;width:905;height:10" type="#_x0000_t75" stroked="false">
              <v:imagedata r:id="rId168" o:title=""/>
            </v:shape>
            <v:shape style="position:absolute;left:7653;top:13492;width:1265;height:10" type="#_x0000_t75" stroked="false">
              <v:imagedata r:id="rId169" o:title=""/>
            </v:shape>
            <v:shape style="position:absolute;left:8913;top:13492;width:1534;height:10" type="#_x0000_t75" stroked="false">
              <v:imagedata r:id="rId170" o:title=""/>
            </v:shape>
            <w10:wrap type="none"/>
          </v:group>
        </w:pict>
      </w:r>
    </w:p>
    <w:p>
      <w:pPr>
        <w:spacing w:before="179"/>
        <w:ind w:left="855" w:right="4190" w:firstLine="0"/>
        <w:jc w:val="left"/>
        <w:rPr>
          <w:rFonts w:ascii="宋体" w:hAnsi="宋体" w:cs="宋体" w:eastAsia="宋体" w:hint="default"/>
          <w:sz w:val="21"/>
          <w:szCs w:val="21"/>
        </w:rPr>
      </w:pPr>
      <w:r>
        <w:rPr/>
        <w:pict>
          <v:group style="position:absolute;margin-left:119.660004pt;margin-top:44.27367pt;width:401.5pt;height:42.5pt;mso-position-horizontal-relative:page;mso-position-vertical-relative:paragraph;z-index:-989344" coordorigin="2393,885" coordsize="8030,850">
            <v:group style="position:absolute;left:2408;top:900;width:1229;height:2" coordorigin="2408,900" coordsize="1229,2">
              <v:shape style="position:absolute;left:2408;top:900;width:1229;height:2" coordorigin="2408,900" coordsize="1229,0" path="m2408,900l3636,900e" filled="false" stroked="true" strokeweight="1.44pt" strokecolor="#000000">
                <v:path arrowok="t"/>
              </v:shape>
              <v:shape style="position:absolute;left:3636;top:914;width:10;height:2" type="#_x0000_t75" stroked="false">
                <v:imagedata r:id="rId153" o:title=""/>
              </v:shape>
            </v:group>
            <v:group style="position:absolute;left:3636;top:900;width:29;height:2" coordorigin="3636,900" coordsize="29,2">
              <v:shape style="position:absolute;left:3636;top:900;width:29;height:2" coordorigin="3636,900" coordsize="29,0" path="m3636,900l3665,900e" filled="false" stroked="true" strokeweight="1.44pt" strokecolor="#000000">
                <v:path arrowok="t"/>
              </v:shape>
            </v:group>
            <v:group style="position:absolute;left:3665;top:900;width:3393;height:2" coordorigin="3665,900" coordsize="3393,2">
              <v:shape style="position:absolute;left:3665;top:900;width:3393;height:2" coordorigin="3665,900" coordsize="3393,0" path="m3665,900l7057,900e" filled="false" stroked="true" strokeweight="1.44pt" strokecolor="#000000">
                <v:path arrowok="t"/>
              </v:shape>
              <v:shape style="position:absolute;left:7057;top:914;width:10;height:2" type="#_x0000_t75" stroked="false">
                <v:imagedata r:id="rId153" o:title=""/>
              </v:shape>
            </v:group>
            <v:group style="position:absolute;left:7057;top:900;width:29;height:2" coordorigin="7057,900" coordsize="29,2">
              <v:shape style="position:absolute;left:7057;top:900;width:29;height:2" coordorigin="7057,900" coordsize="29,0" path="m7057,900l7086,900e" filled="false" stroked="true" strokeweight="1.44pt" strokecolor="#000000">
                <v:path arrowok="t"/>
              </v:shape>
            </v:group>
            <v:group style="position:absolute;left:7086;top:900;width:3322;height:2" coordorigin="7086,900" coordsize="3322,2">
              <v:shape style="position:absolute;left:7086;top:900;width:3322;height:2" coordorigin="7086,900" coordsize="3322,0" path="m7086,900l10408,900e" filled="false" stroked="true" strokeweight="1.44pt" strokecolor="#000000">
                <v:path arrowok="t"/>
              </v:shape>
            </v:group>
            <v:group style="position:absolute;left:3636;top:917;width:10;height:20" coordorigin="3636,917" coordsize="10,20">
              <v:shape style="position:absolute;left:3636;top:917;width:10;height:20" coordorigin="3636,917" coordsize="10,20" path="m3636,936l3646,936,3646,917,3636,917,3636,936xe" filled="true" fillcolor="#000000" stroked="false">
                <v:path arrowok="t"/>
                <v:fill type="solid"/>
              </v:shape>
            </v:group>
            <v:group style="position:absolute;left:3636;top:936;width:10;height:20" coordorigin="3636,936" coordsize="10,20">
              <v:shape style="position:absolute;left:3636;top:936;width:10;height:20" coordorigin="3636,936" coordsize="10,20" path="m3636,955l3646,955,3646,936,3636,936,3636,955xe" filled="true" fillcolor="#000000" stroked="false">
                <v:path arrowok="t"/>
                <v:fill type="solid"/>
              </v:shape>
            </v:group>
            <v:group style="position:absolute;left:3636;top:955;width:10;height:20" coordorigin="3636,955" coordsize="10,20">
              <v:shape style="position:absolute;left:3636;top:955;width:10;height:20" coordorigin="3636,955" coordsize="10,20" path="m3636,974l3646,974,3646,955,3636,955,3636,974xe" filled="true" fillcolor="#000000" stroked="false">
                <v:path arrowok="t"/>
                <v:fill type="solid"/>
              </v:shape>
            </v:group>
            <v:group style="position:absolute;left:3636;top:974;width:10;height:20" coordorigin="3636,974" coordsize="10,20">
              <v:shape style="position:absolute;left:3636;top:974;width:10;height:20" coordorigin="3636,974" coordsize="10,20" path="m3636,993l3646,993,3646,974,3636,974,3636,993xe" filled="true" fillcolor="#000000" stroked="false">
                <v:path arrowok="t"/>
                <v:fill type="solid"/>
              </v:shape>
            </v:group>
            <v:group style="position:absolute;left:3636;top:993;width:10;height:20" coordorigin="3636,993" coordsize="10,20">
              <v:shape style="position:absolute;left:3636;top:993;width:10;height:20" coordorigin="3636,993" coordsize="10,20" path="m3636,1013l3646,1013,3646,993,3636,993,3636,1013xe" filled="true" fillcolor="#000000" stroked="false">
                <v:path arrowok="t"/>
                <v:fill type="solid"/>
              </v:shape>
            </v:group>
            <v:group style="position:absolute;left:3636;top:1013;width:10;height:20" coordorigin="3636,1013" coordsize="10,20">
              <v:shape style="position:absolute;left:3636;top:1013;width:10;height:20" coordorigin="3636,1013" coordsize="10,20" path="m3636,1032l3646,1032,3646,1013,3636,1013,3636,1032xe" filled="true" fillcolor="#000000" stroked="false">
                <v:path arrowok="t"/>
                <v:fill type="solid"/>
              </v:shape>
            </v:group>
            <v:group style="position:absolute;left:3636;top:1032;width:10;height:20" coordorigin="3636,1032" coordsize="10,20">
              <v:shape style="position:absolute;left:3636;top:1032;width:10;height:20" coordorigin="3636,1032" coordsize="10,20" path="m3636,1051l3646,1051,3646,1032,3636,1032,3636,1051xe" filled="true" fillcolor="#000000" stroked="false">
                <v:path arrowok="t"/>
                <v:fill type="solid"/>
              </v:shape>
            </v:group>
            <v:group style="position:absolute;left:3636;top:1051;width:10;height:20" coordorigin="3636,1051" coordsize="10,20">
              <v:shape style="position:absolute;left:3636;top:1051;width:10;height:20" coordorigin="3636,1051" coordsize="10,20" path="m3636,1070l3646,1070,3646,1051,3636,1051,3636,1070xe" filled="true" fillcolor="#000000" stroked="false">
                <v:path arrowok="t"/>
                <v:fill type="solid"/>
              </v:shape>
            </v:group>
            <v:group style="position:absolute;left:3636;top:1070;width:10;height:20" coordorigin="3636,1070" coordsize="10,20">
              <v:shape style="position:absolute;left:3636;top:1070;width:10;height:20" coordorigin="3636,1070" coordsize="10,20" path="m3636,1089l3646,1089,3646,1070,3636,1070,3636,1089xe" filled="true" fillcolor="#000000" stroked="false">
                <v:path arrowok="t"/>
                <v:fill type="solid"/>
              </v:shape>
            </v:group>
            <v:group style="position:absolute;left:3636;top:1089;width:10;height:20" coordorigin="3636,1089" coordsize="10,20">
              <v:shape style="position:absolute;left:3636;top:1089;width:10;height:20" coordorigin="3636,1089" coordsize="10,20" path="m3636,1109l3646,1109,3646,1089,3636,1089,3636,1109xe" filled="true" fillcolor="#000000" stroked="false">
                <v:path arrowok="t"/>
                <v:fill type="solid"/>
              </v:shape>
            </v:group>
            <v:group style="position:absolute;left:3636;top:1109;width:10;height:20" coordorigin="3636,1109" coordsize="10,20">
              <v:shape style="position:absolute;left:3636;top:1109;width:10;height:20" coordorigin="3636,1109" coordsize="10,20" path="m3636,1128l3646,1128,3646,1109,3636,1109,3636,1128xe" filled="true" fillcolor="#000000" stroked="false">
                <v:path arrowok="t"/>
                <v:fill type="solid"/>
              </v:shape>
            </v:group>
            <v:group style="position:absolute;left:3636;top:1128;width:10;height:20" coordorigin="3636,1128" coordsize="10,20">
              <v:shape style="position:absolute;left:3636;top:1128;width:10;height:20" coordorigin="3636,1128" coordsize="10,20" path="m3636,1147l3646,1147,3646,1128,3636,1128,3636,1147xe" filled="true" fillcolor="#000000" stroked="false">
                <v:path arrowok="t"/>
                <v:fill type="solid"/>
              </v:shape>
            </v:group>
            <v:group style="position:absolute;left:3636;top:1147;width:10;height:20" coordorigin="3636,1147" coordsize="10,20">
              <v:shape style="position:absolute;left:3636;top:1147;width:10;height:20" coordorigin="3636,1147" coordsize="10,20" path="m3636,1166l3646,1166,3646,1147,3636,1147,3636,1166xe" filled="true" fillcolor="#000000" stroked="false">
                <v:path arrowok="t"/>
                <v:fill type="solid"/>
              </v:shape>
            </v:group>
            <v:group style="position:absolute;left:3636;top:1166;width:10;height:20" coordorigin="3636,1166" coordsize="10,20">
              <v:shape style="position:absolute;left:3636;top:1166;width:10;height:20" coordorigin="3636,1166" coordsize="10,20" path="m3636,1185l3646,1185,3646,1166,3636,1166,3636,1185xe" filled="true" fillcolor="#000000" stroked="false">
                <v:path arrowok="t"/>
                <v:fill type="solid"/>
              </v:shape>
            </v:group>
            <v:group style="position:absolute;left:3636;top:1185;width:10;height:20" coordorigin="3636,1185" coordsize="10,20">
              <v:shape style="position:absolute;left:3636;top:1185;width:10;height:20" coordorigin="3636,1185" coordsize="10,20" path="m3636,1205l3646,1205,3646,1185,3636,1185,3636,1205xe" filled="true" fillcolor="#000000" stroked="false">
                <v:path arrowok="t"/>
                <v:fill type="solid"/>
              </v:shape>
            </v:group>
            <v:group style="position:absolute;left:3636;top:1205;width:10;height:20" coordorigin="3636,1205" coordsize="10,20">
              <v:shape style="position:absolute;left:3636;top:1205;width:10;height:20" coordorigin="3636,1205" coordsize="10,20" path="m3636,1224l3646,1224,3646,1205,3636,1205,3636,1224xe" filled="true" fillcolor="#000000" stroked="false">
                <v:path arrowok="t"/>
                <v:fill type="solid"/>
              </v:shape>
            </v:group>
            <v:group style="position:absolute;left:7057;top:917;width:10;height:20" coordorigin="7057,917" coordsize="10,20">
              <v:shape style="position:absolute;left:7057;top:917;width:10;height:20" coordorigin="7057,917" coordsize="10,20" path="m7057,936l7067,936,7067,917,7057,917,7057,936xe" filled="true" fillcolor="#000000" stroked="false">
                <v:path arrowok="t"/>
                <v:fill type="solid"/>
              </v:shape>
            </v:group>
            <v:group style="position:absolute;left:7057;top:936;width:10;height:20" coordorigin="7057,936" coordsize="10,20">
              <v:shape style="position:absolute;left:7057;top:936;width:10;height:20" coordorigin="7057,936" coordsize="10,20" path="m7057,955l7067,955,7067,936,7057,936,7057,955xe" filled="true" fillcolor="#000000" stroked="false">
                <v:path arrowok="t"/>
                <v:fill type="solid"/>
              </v:shape>
            </v:group>
            <v:group style="position:absolute;left:7057;top:955;width:10;height:20" coordorigin="7057,955" coordsize="10,20">
              <v:shape style="position:absolute;left:7057;top:955;width:10;height:20" coordorigin="7057,955" coordsize="10,20" path="m7057,974l7067,974,7067,955,7057,955,7057,974xe" filled="true" fillcolor="#000000" stroked="false">
                <v:path arrowok="t"/>
                <v:fill type="solid"/>
              </v:shape>
            </v:group>
            <v:group style="position:absolute;left:7057;top:974;width:10;height:20" coordorigin="7057,974" coordsize="10,20">
              <v:shape style="position:absolute;left:7057;top:974;width:10;height:20" coordorigin="7057,974" coordsize="10,20" path="m7057,993l7067,993,7067,974,7057,974,7057,993xe" filled="true" fillcolor="#000000" stroked="false">
                <v:path arrowok="t"/>
                <v:fill type="solid"/>
              </v:shape>
            </v:group>
            <v:group style="position:absolute;left:7057;top:993;width:10;height:20" coordorigin="7057,993" coordsize="10,20">
              <v:shape style="position:absolute;left:7057;top:993;width:10;height:20" coordorigin="7057,993" coordsize="10,20" path="m7057,1013l7067,1013,7067,993,7057,993,7057,1013xe" filled="true" fillcolor="#000000" stroked="false">
                <v:path arrowok="t"/>
                <v:fill type="solid"/>
              </v:shape>
            </v:group>
            <v:group style="position:absolute;left:7057;top:1013;width:10;height:20" coordorigin="7057,1013" coordsize="10,20">
              <v:shape style="position:absolute;left:7057;top:1013;width:10;height:20" coordorigin="7057,1013" coordsize="10,20" path="m7057,1032l7067,1032,7067,1013,7057,1013,7057,1032xe" filled="true" fillcolor="#000000" stroked="false">
                <v:path arrowok="t"/>
                <v:fill type="solid"/>
              </v:shape>
            </v:group>
            <v:group style="position:absolute;left:7057;top:1032;width:10;height:20" coordorigin="7057,1032" coordsize="10,20">
              <v:shape style="position:absolute;left:7057;top:1032;width:10;height:20" coordorigin="7057,1032" coordsize="10,20" path="m7057,1051l7067,1051,7067,1032,7057,1032,7057,1051xe" filled="true" fillcolor="#000000" stroked="false">
                <v:path arrowok="t"/>
                <v:fill type="solid"/>
              </v:shape>
            </v:group>
            <v:group style="position:absolute;left:7057;top:1051;width:10;height:20" coordorigin="7057,1051" coordsize="10,20">
              <v:shape style="position:absolute;left:7057;top:1051;width:10;height:20" coordorigin="7057,1051" coordsize="10,20" path="m7057,1070l7067,1070,7067,1051,7057,1051,7057,1070xe" filled="true" fillcolor="#000000" stroked="false">
                <v:path arrowok="t"/>
                <v:fill type="solid"/>
              </v:shape>
            </v:group>
            <v:group style="position:absolute;left:7057;top:1070;width:10;height:20" coordorigin="7057,1070" coordsize="10,20">
              <v:shape style="position:absolute;left:7057;top:1070;width:10;height:20" coordorigin="7057,1070" coordsize="10,20" path="m7057,1089l7067,1089,7067,1070,7057,1070,7057,1089xe" filled="true" fillcolor="#000000" stroked="false">
                <v:path arrowok="t"/>
                <v:fill type="solid"/>
              </v:shape>
            </v:group>
            <v:group style="position:absolute;left:7057;top:1089;width:10;height:20" coordorigin="7057,1089" coordsize="10,20">
              <v:shape style="position:absolute;left:7057;top:1089;width:10;height:20" coordorigin="7057,1089" coordsize="10,20" path="m7057,1109l7067,1109,7067,1089,7057,1089,7057,1109xe" filled="true" fillcolor="#000000" stroked="false">
                <v:path arrowok="t"/>
                <v:fill type="solid"/>
              </v:shape>
            </v:group>
            <v:group style="position:absolute;left:7057;top:1109;width:10;height:20" coordorigin="7057,1109" coordsize="10,20">
              <v:shape style="position:absolute;left:7057;top:1109;width:10;height:20" coordorigin="7057,1109" coordsize="10,20" path="m7057,1128l7067,1128,7067,1109,7057,1109,7057,1128xe" filled="true" fillcolor="#000000" stroked="false">
                <v:path arrowok="t"/>
                <v:fill type="solid"/>
              </v:shape>
            </v:group>
            <v:group style="position:absolute;left:7057;top:1128;width:10;height:20" coordorigin="7057,1128" coordsize="10,20">
              <v:shape style="position:absolute;left:7057;top:1128;width:10;height:20" coordorigin="7057,1128" coordsize="10,20" path="m7057,1147l7067,1147,7067,1128,7057,1128,7057,1147xe" filled="true" fillcolor="#000000" stroked="false">
                <v:path arrowok="t"/>
                <v:fill type="solid"/>
              </v:shape>
            </v:group>
            <v:group style="position:absolute;left:7057;top:1147;width:10;height:20" coordorigin="7057,1147" coordsize="10,20">
              <v:shape style="position:absolute;left:7057;top:1147;width:10;height:20" coordorigin="7057,1147" coordsize="10,20" path="m7057,1166l7067,1166,7067,1147,7057,1147,7057,1166xe" filled="true" fillcolor="#000000" stroked="false">
                <v:path arrowok="t"/>
                <v:fill type="solid"/>
              </v:shape>
            </v:group>
            <v:group style="position:absolute;left:7057;top:1166;width:10;height:20" coordorigin="7057,1166" coordsize="10,20">
              <v:shape style="position:absolute;left:7057;top:1166;width:10;height:20" coordorigin="7057,1166" coordsize="10,20" path="m7057,1185l7067,1185,7067,1166,7057,1166,7057,1185xe" filled="true" fillcolor="#000000" stroked="false">
                <v:path arrowok="t"/>
                <v:fill type="solid"/>
              </v:shape>
            </v:group>
            <v:group style="position:absolute;left:7057;top:1185;width:10;height:20" coordorigin="7057,1185" coordsize="10,20">
              <v:shape style="position:absolute;left:7057;top:1185;width:10;height:20" coordorigin="7057,1185" coordsize="10,20" path="m7057,1205l7067,1205,7067,1185,7057,1185,7057,1205xe" filled="true" fillcolor="#000000" stroked="false">
                <v:path arrowok="t"/>
                <v:fill type="solid"/>
              </v:shape>
            </v:group>
            <v:group style="position:absolute;left:7057;top:1205;width:10;height:20" coordorigin="7057,1205" coordsize="10,20">
              <v:shape style="position:absolute;left:7057;top:1205;width:10;height:20" coordorigin="7057,1205" coordsize="10,20" path="m7057,1224l7067,1224,7067,1205,7057,1205,7057,1224xe" filled="true" fillcolor="#000000" stroked="false">
                <v:path arrowok="t"/>
                <v:fill type="solid"/>
              </v:shape>
            </v:group>
            <v:group style="position:absolute;left:7057;top:1224;width:10;height:20" coordorigin="7057,1224" coordsize="10,20">
              <v:shape style="position:absolute;left:7057;top:1224;width:10;height:20" coordorigin="7057,1224" coordsize="10,20" path="m7057,1243l7067,1243,7067,1224,7057,1224,7057,1243xe" filled="true" fillcolor="#000000" stroked="false">
                <v:path arrowok="t"/>
                <v:fill type="solid"/>
              </v:shape>
            </v:group>
            <v:group style="position:absolute;left:7057;top:1243;width:10;height:20" coordorigin="7057,1243" coordsize="10,20">
              <v:shape style="position:absolute;left:7057;top:1243;width:10;height:20" coordorigin="7057,1243" coordsize="10,20" path="m7057,1262l7067,1262,7067,1243,7057,1243,7057,1262xe" filled="true" fillcolor="#000000" stroked="false">
                <v:path arrowok="t"/>
                <v:fill type="solid"/>
              </v:shape>
            </v:group>
            <v:group style="position:absolute;left:7057;top:1262;width:10;height:20" coordorigin="7057,1262" coordsize="10,20">
              <v:shape style="position:absolute;left:7057;top:1262;width:10;height:20" coordorigin="7057,1262" coordsize="10,20" path="m7057,1281l7067,1281,7067,1262,7057,1262,7057,1281xe" filled="true" fillcolor="#000000" stroked="false">
                <v:path arrowok="t"/>
                <v:fill type="solid"/>
              </v:shape>
            </v:group>
            <v:group style="position:absolute;left:7057;top:1281;width:10;height:20" coordorigin="7057,1281" coordsize="10,20">
              <v:shape style="position:absolute;left:7057;top:1281;width:10;height:20" coordorigin="7057,1281" coordsize="10,20" path="m7057,1301l7067,1301,7067,1281,7057,1281,7057,1301xe" filled="true" fillcolor="#000000" stroked="false">
                <v:path arrowok="t"/>
                <v:fill type="solid"/>
              </v:shape>
            </v:group>
            <v:group style="position:absolute;left:7057;top:1309;width:10;height:2" coordorigin="7057,1309" coordsize="10,2">
              <v:shape style="position:absolute;left:7057;top:1309;width:10;height:2" coordorigin="7057,1309" coordsize="10,0" path="m7057,1309l7067,1309e" filled="false" stroked="true" strokeweight=".83997pt" strokecolor="#000000">
                <v:path arrowok="t"/>
              </v:shape>
              <v:shape style="position:absolute;left:3627;top:1224;width:2177;height:103" type="#_x0000_t75" stroked="false">
                <v:imagedata r:id="rId172" o:title=""/>
              </v:shape>
              <v:shape style="position:absolute;left:5799;top:1317;width:1258;height:10" type="#_x0000_t75" stroked="false">
                <v:imagedata r:id="rId85" o:title=""/>
              </v:shape>
              <v:shape style="position:absolute;left:7053;top:1317;width:2175;height:10" type="#_x0000_t75" stroked="false">
                <v:imagedata r:id="rId104" o:title=""/>
              </v:shape>
              <v:shape style="position:absolute;left:9223;top:1317;width:1186;height:10" type="#_x0000_t75" stroked="false">
                <v:imagedata r:id="rId88" o:title=""/>
              </v:shape>
            </v:group>
            <v:group style="position:absolute;left:3636;top:1327;width:10;height:20" coordorigin="3636,1327" coordsize="10,20">
              <v:shape style="position:absolute;left:3636;top:1327;width:10;height:20" coordorigin="3636,1327" coordsize="10,20" path="m3636,1346l3646,1346,3646,1327,3636,1327,3636,1346xe" filled="true" fillcolor="#000000" stroked="false">
                <v:path arrowok="t"/>
                <v:fill type="solid"/>
              </v:shape>
            </v:group>
            <v:group style="position:absolute;left:3636;top:1346;width:10;height:20" coordorigin="3636,1346" coordsize="10,20">
              <v:shape style="position:absolute;left:3636;top:1346;width:10;height:20" coordorigin="3636,1346" coordsize="10,20" path="m3636,1365l3646,1365,3646,1346,3636,1346,3636,1365xe" filled="true" fillcolor="#000000" stroked="false">
                <v:path arrowok="t"/>
                <v:fill type="solid"/>
              </v:shape>
            </v:group>
            <v:group style="position:absolute;left:3636;top:1365;width:10;height:20" coordorigin="3636,1365" coordsize="10,20">
              <v:shape style="position:absolute;left:3636;top:1365;width:10;height:20" coordorigin="3636,1365" coordsize="10,20" path="m3636,1385l3646,1385,3646,1365,3636,1365,3636,1385xe" filled="true" fillcolor="#000000" stroked="false">
                <v:path arrowok="t"/>
                <v:fill type="solid"/>
              </v:shape>
            </v:group>
            <v:group style="position:absolute;left:3636;top:1385;width:10;height:20" coordorigin="3636,1385" coordsize="10,20">
              <v:shape style="position:absolute;left:3636;top:1385;width:10;height:20" coordorigin="3636,1385" coordsize="10,20" path="m3636,1404l3646,1404,3646,1385,3636,1385,3636,1404xe" filled="true" fillcolor="#000000" stroked="false">
                <v:path arrowok="t"/>
                <v:fill type="solid"/>
              </v:shape>
            </v:group>
            <v:group style="position:absolute;left:3636;top:1404;width:10;height:20" coordorigin="3636,1404" coordsize="10,20">
              <v:shape style="position:absolute;left:3636;top:1404;width:10;height:20" coordorigin="3636,1404" coordsize="10,20" path="m3636,1423l3646,1423,3646,1404,3636,1404,3636,1423xe" filled="true" fillcolor="#000000" stroked="false">
                <v:path arrowok="t"/>
                <v:fill type="solid"/>
              </v:shape>
            </v:group>
            <v:group style="position:absolute;left:3636;top:1423;width:10;height:20" coordorigin="3636,1423" coordsize="10,20">
              <v:shape style="position:absolute;left:3636;top:1423;width:10;height:20" coordorigin="3636,1423" coordsize="10,20" path="m3636,1442l3646,1442,3646,1423,3636,1423,3636,1442xe" filled="true" fillcolor="#000000" stroked="false">
                <v:path arrowok="t"/>
                <v:fill type="solid"/>
              </v:shape>
            </v:group>
            <v:group style="position:absolute;left:3636;top:1442;width:10;height:20" coordorigin="3636,1442" coordsize="10,20">
              <v:shape style="position:absolute;left:3636;top:1442;width:10;height:20" coordorigin="3636,1442" coordsize="10,20" path="m3636,1461l3646,1461,3646,1442,3636,1442,3636,1461xe" filled="true" fillcolor="#000000" stroked="false">
                <v:path arrowok="t"/>
                <v:fill type="solid"/>
              </v:shape>
            </v:group>
            <v:group style="position:absolute;left:3636;top:1461;width:10;height:20" coordorigin="3636,1461" coordsize="10,20">
              <v:shape style="position:absolute;left:3636;top:1461;width:10;height:20" coordorigin="3636,1461" coordsize="10,20" path="m3636,1481l3646,1481,3646,1461,3636,1461,3636,1481xe" filled="true" fillcolor="#000000" stroked="false">
                <v:path arrowok="t"/>
                <v:fill type="solid"/>
              </v:shape>
            </v:group>
            <v:group style="position:absolute;left:3636;top:1481;width:10;height:20" coordorigin="3636,1481" coordsize="10,20">
              <v:shape style="position:absolute;left:3636;top:1481;width:10;height:20" coordorigin="3636,1481" coordsize="10,20" path="m3636,1500l3646,1500,3646,1481,3636,1481,3636,1500xe" filled="true" fillcolor="#000000" stroked="false">
                <v:path arrowok="t"/>
                <v:fill type="solid"/>
              </v:shape>
            </v:group>
            <v:group style="position:absolute;left:3636;top:1500;width:10;height:20" coordorigin="3636,1500" coordsize="10,20">
              <v:shape style="position:absolute;left:3636;top:1500;width:10;height:20" coordorigin="3636,1500" coordsize="10,20" path="m3636,1519l3646,1519,3646,1500,3636,1500,3636,1519xe" filled="true" fillcolor="#000000" stroked="false">
                <v:path arrowok="t"/>
                <v:fill type="solid"/>
              </v:shape>
            </v:group>
            <v:group style="position:absolute;left:3636;top:1519;width:10;height:20" coordorigin="3636,1519" coordsize="10,20">
              <v:shape style="position:absolute;left:3636;top:1519;width:10;height:20" coordorigin="3636,1519" coordsize="10,20" path="m3636,1538l3646,1538,3646,1519,3636,1519,3636,1538xe" filled="true" fillcolor="#000000" stroked="false">
                <v:path arrowok="t"/>
                <v:fill type="solid"/>
              </v:shape>
            </v:group>
            <v:group style="position:absolute;left:3636;top:1538;width:10;height:20" coordorigin="3636,1538" coordsize="10,20">
              <v:shape style="position:absolute;left:3636;top:1538;width:10;height:20" coordorigin="3636,1538" coordsize="10,20" path="m3636,1557l3646,1557,3646,1538,3636,1538,3636,1557xe" filled="true" fillcolor="#000000" stroked="false">
                <v:path arrowok="t"/>
                <v:fill type="solid"/>
              </v:shape>
            </v:group>
            <v:group style="position:absolute;left:3636;top:1557;width:10;height:20" coordorigin="3636,1557" coordsize="10,20">
              <v:shape style="position:absolute;left:3636;top:1557;width:10;height:20" coordorigin="3636,1557" coordsize="10,20" path="m3636,1577l3646,1577,3646,1557,3636,1557,3636,1577xe" filled="true" fillcolor="#000000" stroked="false">
                <v:path arrowok="t"/>
                <v:fill type="solid"/>
              </v:shape>
            </v:group>
            <v:group style="position:absolute;left:3636;top:1577;width:10;height:20" coordorigin="3636,1577" coordsize="10,20">
              <v:shape style="position:absolute;left:3636;top:1577;width:10;height:20" coordorigin="3636,1577" coordsize="10,20" path="m3636,1596l3646,1596,3646,1577,3636,1577,3636,1596xe" filled="true" fillcolor="#000000" stroked="false">
                <v:path arrowok="t"/>
                <v:fill type="solid"/>
              </v:shape>
            </v:group>
            <v:group style="position:absolute;left:3636;top:1596;width:10;height:20" coordorigin="3636,1596" coordsize="10,20">
              <v:shape style="position:absolute;left:3636;top:1596;width:10;height:20" coordorigin="3636,1596" coordsize="10,20" path="m3636,1615l3646,1615,3646,1596,3636,1596,3636,1615xe" filled="true" fillcolor="#000000" stroked="false">
                <v:path arrowok="t"/>
                <v:fill type="solid"/>
              </v:shape>
            </v:group>
            <v:group style="position:absolute;left:3636;top:1615;width:10;height:20" coordorigin="3636,1615" coordsize="10,20">
              <v:shape style="position:absolute;left:3636;top:1615;width:10;height:20" coordorigin="3636,1615" coordsize="10,20" path="m3636,1634l3646,1634,3646,1615,3636,1615,3636,1634xe" filled="true" fillcolor="#000000" stroked="false">
                <v:path arrowok="t"/>
                <v:fill type="solid"/>
              </v:shape>
            </v:group>
            <v:group style="position:absolute;left:7057;top:1327;width:10;height:20" coordorigin="7057,1327" coordsize="10,20">
              <v:shape style="position:absolute;left:7057;top:1327;width:10;height:20" coordorigin="7057,1327" coordsize="10,20" path="m7057,1346l7067,1346,7067,1327,7057,1327,7057,1346xe" filled="true" fillcolor="#000000" stroked="false">
                <v:path arrowok="t"/>
                <v:fill type="solid"/>
              </v:shape>
            </v:group>
            <v:group style="position:absolute;left:7057;top:1346;width:10;height:20" coordorigin="7057,1346" coordsize="10,20">
              <v:shape style="position:absolute;left:7057;top:1346;width:10;height:20" coordorigin="7057,1346" coordsize="10,20" path="m7057,1365l7067,1365,7067,1346,7057,1346,7057,1365xe" filled="true" fillcolor="#000000" stroked="false">
                <v:path arrowok="t"/>
                <v:fill type="solid"/>
              </v:shape>
            </v:group>
            <v:group style="position:absolute;left:7057;top:1365;width:10;height:20" coordorigin="7057,1365" coordsize="10,20">
              <v:shape style="position:absolute;left:7057;top:1365;width:10;height:20" coordorigin="7057,1365" coordsize="10,20" path="m7057,1385l7067,1385,7067,1365,7057,1365,7057,1385xe" filled="true" fillcolor="#000000" stroked="false">
                <v:path arrowok="t"/>
                <v:fill type="solid"/>
              </v:shape>
            </v:group>
            <v:group style="position:absolute;left:7057;top:1385;width:10;height:20" coordorigin="7057,1385" coordsize="10,20">
              <v:shape style="position:absolute;left:7057;top:1385;width:10;height:20" coordorigin="7057,1385" coordsize="10,20" path="m7057,1404l7067,1404,7067,1385,7057,1385,7057,1404xe" filled="true" fillcolor="#000000" stroked="false">
                <v:path arrowok="t"/>
                <v:fill type="solid"/>
              </v:shape>
            </v:group>
            <v:group style="position:absolute;left:7057;top:1404;width:10;height:20" coordorigin="7057,1404" coordsize="10,20">
              <v:shape style="position:absolute;left:7057;top:1404;width:10;height:20" coordorigin="7057,1404" coordsize="10,20" path="m7057,1423l7067,1423,7067,1404,7057,1404,7057,1423xe" filled="true" fillcolor="#000000" stroked="false">
                <v:path arrowok="t"/>
                <v:fill type="solid"/>
              </v:shape>
            </v:group>
            <v:group style="position:absolute;left:7057;top:1423;width:10;height:20" coordorigin="7057,1423" coordsize="10,20">
              <v:shape style="position:absolute;left:7057;top:1423;width:10;height:20" coordorigin="7057,1423" coordsize="10,20" path="m7057,1442l7067,1442,7067,1423,7057,1423,7057,1442xe" filled="true" fillcolor="#000000" stroked="false">
                <v:path arrowok="t"/>
                <v:fill type="solid"/>
              </v:shape>
            </v:group>
            <v:group style="position:absolute;left:7057;top:1442;width:10;height:20" coordorigin="7057,1442" coordsize="10,20">
              <v:shape style="position:absolute;left:7057;top:1442;width:10;height:20" coordorigin="7057,1442" coordsize="10,20" path="m7057,1461l7067,1461,7067,1442,7057,1442,7057,1461xe" filled="true" fillcolor="#000000" stroked="false">
                <v:path arrowok="t"/>
                <v:fill type="solid"/>
              </v:shape>
            </v:group>
            <v:group style="position:absolute;left:7057;top:1461;width:10;height:20" coordorigin="7057,1461" coordsize="10,20">
              <v:shape style="position:absolute;left:7057;top:1461;width:10;height:20" coordorigin="7057,1461" coordsize="10,20" path="m7057,1481l7067,1481,7067,1461,7057,1461,7057,1481xe" filled="true" fillcolor="#000000" stroked="false">
                <v:path arrowok="t"/>
                <v:fill type="solid"/>
              </v:shape>
            </v:group>
            <v:group style="position:absolute;left:7057;top:1481;width:10;height:20" coordorigin="7057,1481" coordsize="10,20">
              <v:shape style="position:absolute;left:7057;top:1481;width:10;height:20" coordorigin="7057,1481" coordsize="10,20" path="m7057,1500l7067,1500,7067,1481,7057,1481,7057,1500xe" filled="true" fillcolor="#000000" stroked="false">
                <v:path arrowok="t"/>
                <v:fill type="solid"/>
              </v:shape>
            </v:group>
            <v:group style="position:absolute;left:7057;top:1500;width:10;height:20" coordorigin="7057,1500" coordsize="10,20">
              <v:shape style="position:absolute;left:7057;top:1500;width:10;height:20" coordorigin="7057,1500" coordsize="10,20" path="m7057,1519l7067,1519,7067,1500,7057,1500,7057,1519xe" filled="true" fillcolor="#000000" stroked="false">
                <v:path arrowok="t"/>
                <v:fill type="solid"/>
              </v:shape>
            </v:group>
            <v:group style="position:absolute;left:7057;top:1519;width:10;height:20" coordorigin="7057,1519" coordsize="10,20">
              <v:shape style="position:absolute;left:7057;top:1519;width:10;height:20" coordorigin="7057,1519" coordsize="10,20" path="m7057,1538l7067,1538,7067,1519,7057,1519,7057,1538xe" filled="true" fillcolor="#000000" stroked="false">
                <v:path arrowok="t"/>
                <v:fill type="solid"/>
              </v:shape>
            </v:group>
            <v:group style="position:absolute;left:7057;top:1538;width:10;height:20" coordorigin="7057,1538" coordsize="10,20">
              <v:shape style="position:absolute;left:7057;top:1538;width:10;height:20" coordorigin="7057,1538" coordsize="10,20" path="m7057,1557l7067,1557,7067,1538,7057,1538,7057,1557xe" filled="true" fillcolor="#000000" stroked="false">
                <v:path arrowok="t"/>
                <v:fill type="solid"/>
              </v:shape>
            </v:group>
            <v:group style="position:absolute;left:7057;top:1557;width:10;height:20" coordorigin="7057,1557" coordsize="10,20">
              <v:shape style="position:absolute;left:7057;top:1557;width:10;height:20" coordorigin="7057,1557" coordsize="10,20" path="m7057,1577l7067,1577,7067,1557,7057,1557,7057,1577xe" filled="true" fillcolor="#000000" stroked="false">
                <v:path arrowok="t"/>
                <v:fill type="solid"/>
              </v:shape>
            </v:group>
            <v:group style="position:absolute;left:7057;top:1577;width:10;height:20" coordorigin="7057,1577" coordsize="10,20">
              <v:shape style="position:absolute;left:7057;top:1577;width:10;height:20" coordorigin="7057,1577" coordsize="10,20" path="m7057,1596l7067,1596,7067,1577,7057,1577,7057,1596xe" filled="true" fillcolor="#000000" stroked="false">
                <v:path arrowok="t"/>
                <v:fill type="solid"/>
              </v:shape>
            </v:group>
            <v:group style="position:absolute;left:7057;top:1596;width:10;height:20" coordorigin="7057,1596" coordsize="10,20">
              <v:shape style="position:absolute;left:7057;top:1596;width:10;height:20" coordorigin="7057,1596" coordsize="10,20" path="m7057,1615l7067,1615,7067,1596,7057,1596,7057,1615xe" filled="true" fillcolor="#000000" stroked="false">
                <v:path arrowok="t"/>
                <v:fill type="solid"/>
              </v:shape>
            </v:group>
            <v:group style="position:absolute;left:7057;top:1615;width:10;height:20" coordorigin="7057,1615" coordsize="10,20">
              <v:shape style="position:absolute;left:7057;top:1615;width:10;height:20" coordorigin="7057,1615" coordsize="10,20" path="m7057,1634l7067,1634,7067,1615,7057,1615,7057,1634xe" filled="true" fillcolor="#000000" stroked="false">
                <v:path arrowok="t"/>
                <v:fill type="solid"/>
              </v:shape>
              <v:shape style="position:absolute;left:3627;top:1634;width:1450;height:101" type="#_x0000_t75" stroked="false">
                <v:imagedata r:id="rId173" o:title=""/>
              </v:shape>
              <v:shape style="position:absolute;left:5072;top:1725;width:732;height:10" type="#_x0000_t75" stroked="false">
                <v:imagedata r:id="rId159" o:title=""/>
              </v:shape>
              <v:shape style="position:absolute;left:7048;top:1634;width:1450;height:101" type="#_x0000_t75" stroked="false">
                <v:imagedata r:id="rId173" o:title=""/>
              </v:shape>
              <v:shape style="position:absolute;left:8493;top:1725;width:735;height:10" type="#_x0000_t75" stroked="false">
                <v:imagedata r:id="rId160" o:title=""/>
              </v:shape>
              <v:shape style="position:absolute;left:4991;top:110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年末余额</w:t>
                      </w:r>
                    </w:p>
                  </w:txbxContent>
                </v:textbox>
                <w10:wrap type="none"/>
              </v:shape>
              <v:shape style="position:absolute;left:8375;top:110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group>
            <w10:wrap type="none"/>
          </v:group>
        </w:pict>
      </w:r>
      <w:r>
        <w:rPr/>
        <w:pict>
          <v:group style="position:absolute;margin-left:120.379997pt;margin-top:122.273651pt;width:400.05pt;height:5.05pt;mso-position-horizontal-relative:page;mso-position-vertical-relative:paragraph;z-index:-989320" coordorigin="2408,2445" coordsize="8001,101">
            <v:shape style="position:absolute;left:2408;top:2445;width:1248;height:101" type="#_x0000_t75" stroked="false">
              <v:imagedata r:id="rId174" o:title=""/>
            </v:shape>
            <v:shape style="position:absolute;left:3632;top:2537;width:1445;height:10" type="#_x0000_t75" stroked="false">
              <v:imagedata r:id="rId175" o:title=""/>
            </v:shape>
            <v:shape style="position:absolute;left:5072;top:2537;width:732;height:10" type="#_x0000_t75" stroked="false">
              <v:imagedata r:id="rId176" o:title=""/>
            </v:shape>
            <v:shape style="position:absolute;left:5799;top:2537;width:1258;height:10" type="#_x0000_t75" stroked="false">
              <v:imagedata r:id="rId85" o:title=""/>
            </v:shape>
            <v:shape style="position:absolute;left:7053;top:2537;width:1445;height:10" type="#_x0000_t75" stroked="false">
              <v:imagedata r:id="rId175" o:title=""/>
            </v:shape>
            <v:shape style="position:absolute;left:8493;top:2537;width:735;height:10" type="#_x0000_t75" stroked="false">
              <v:imagedata r:id="rId177" o:title=""/>
            </v:shape>
            <v:shape style="position:absolute;left:9223;top:2537;width:1186;height:10" type="#_x0000_t75" stroked="false">
              <v:imagedata r:id="rId88" o:title=""/>
            </v:shape>
            <w10:wrap type="none"/>
          </v:group>
        </w:pict>
      </w:r>
      <w:r>
        <w:rPr>
          <w:rFonts w:ascii="宋体" w:hAnsi="宋体" w:cs="宋体" w:eastAsia="宋体" w:hint="default"/>
          <w:sz w:val="21"/>
          <w:szCs w:val="21"/>
        </w:rPr>
        <w:t>组合中，采用账龄分析法计提坏账准备的其他应收款：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tbl>
      <w:tblPr>
        <w:tblW w:w="0" w:type="auto"/>
        <w:jc w:val="left"/>
        <w:tblInd w:w="733" w:type="dxa"/>
        <w:tblLayout w:type="fixed"/>
        <w:tblCellMar>
          <w:top w:w="0" w:type="dxa"/>
          <w:left w:w="0" w:type="dxa"/>
          <w:bottom w:w="0" w:type="dxa"/>
          <w:right w:w="0" w:type="dxa"/>
        </w:tblCellMar>
        <w:tblLook w:val="01E0"/>
      </w:tblPr>
      <w:tblGrid>
        <w:gridCol w:w="1248"/>
        <w:gridCol w:w="1441"/>
        <w:gridCol w:w="727"/>
        <w:gridCol w:w="1253"/>
        <w:gridCol w:w="1440"/>
        <w:gridCol w:w="730"/>
        <w:gridCol w:w="1176"/>
      </w:tblGrid>
      <w:tr>
        <w:trPr>
          <w:trHeight w:val="408" w:hRule="exact"/>
        </w:trPr>
        <w:tc>
          <w:tcPr>
            <w:tcW w:w="3416" w:type="dxa"/>
            <w:gridSpan w:val="3"/>
            <w:tcBorders>
              <w:top w:val="nil" w:sz="6" w:space="0" w:color="auto"/>
              <w:left w:val="nil" w:sz="6" w:space="0" w:color="auto"/>
              <w:bottom w:val="nil" w:sz="6" w:space="0" w:color="auto"/>
              <w:right w:val="single" w:sz="4" w:space="0" w:color="000000"/>
            </w:tcBorders>
          </w:tcPr>
          <w:p>
            <w:pPr>
              <w:pStyle w:val="TableParagraph"/>
              <w:spacing w:line="240" w:lineRule="auto" w:before="135"/>
              <w:ind w:left="19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3423"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135"/>
              <w:ind w:left="19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6" w:type="dxa"/>
            <w:tcBorders>
              <w:top w:val="nil" w:sz="6" w:space="0" w:color="auto"/>
              <w:left w:val="single" w:sz="4" w:space="0" w:color="000000"/>
              <w:bottom w:val="nil" w:sz="6" w:space="0" w:color="auto"/>
              <w:right w:val="nil" w:sz="6" w:space="0" w:color="auto"/>
            </w:tcBorders>
          </w:tcPr>
          <w:p>
            <w:pPr/>
          </w:p>
        </w:tc>
      </w:tr>
      <w:tr>
        <w:trPr>
          <w:trHeight w:val="379" w:hRule="exact"/>
        </w:trPr>
        <w:tc>
          <w:tcPr>
            <w:tcW w:w="1248" w:type="dxa"/>
            <w:tcBorders>
              <w:top w:val="nil" w:sz="6" w:space="0" w:color="auto"/>
              <w:left w:val="nil" w:sz="6" w:space="0" w:color="auto"/>
              <w:bottom w:val="nil" w:sz="6" w:space="0" w:color="auto"/>
              <w:right w:val="single" w:sz="4" w:space="0" w:color="000000"/>
            </w:tcBorders>
          </w:tcPr>
          <w:p>
            <w:pPr>
              <w:pStyle w:val="TableParagraph"/>
              <w:spacing w:line="162" w:lineRule="exact"/>
              <w:ind w:right="431"/>
              <w:jc w:val="right"/>
              <w:rPr>
                <w:rFonts w:ascii="宋体" w:hAnsi="宋体" w:cs="宋体" w:eastAsia="宋体" w:hint="default"/>
                <w:sz w:val="18"/>
                <w:szCs w:val="18"/>
              </w:rPr>
            </w:pPr>
            <w:r>
              <w:rPr>
                <w:rFonts w:ascii="宋体" w:hAnsi="宋体" w:cs="宋体" w:eastAsia="宋体" w:hint="default"/>
                <w:sz w:val="18"/>
                <w:szCs w:val="18"/>
              </w:rPr>
              <w:t>账龄</w:t>
            </w:r>
          </w:p>
        </w:tc>
        <w:tc>
          <w:tcPr>
            <w:tcW w:w="1441" w:type="dxa"/>
            <w:tcBorders>
              <w:top w:val="nil" w:sz="6" w:space="0" w:color="auto"/>
              <w:left w:val="single" w:sz="4" w:space="0" w:color="000000"/>
              <w:bottom w:val="nil" w:sz="6" w:space="0" w:color="auto"/>
              <w:right w:val="single" w:sz="4" w:space="0" w:color="000000"/>
            </w:tcBorders>
          </w:tcPr>
          <w:p>
            <w:pPr/>
          </w:p>
        </w:tc>
        <w:tc>
          <w:tcPr>
            <w:tcW w:w="727" w:type="dxa"/>
            <w:vMerge w:val="restart"/>
            <w:tcBorders>
              <w:top w:val="nil" w:sz="6" w:space="0" w:color="auto"/>
              <w:left w:val="single" w:sz="4" w:space="0" w:color="000000"/>
              <w:right w:val="single" w:sz="4" w:space="0" w:color="000000"/>
            </w:tcBorders>
          </w:tcPr>
          <w:p>
            <w:pPr>
              <w:pStyle w:val="TableParagraph"/>
              <w:spacing w:line="240" w:lineRule="auto" w:before="137"/>
              <w:ind w:left="1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2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0" w:type="dxa"/>
            <w:tcBorders>
              <w:top w:val="nil" w:sz="6" w:space="0" w:color="auto"/>
              <w:left w:val="single" w:sz="4" w:space="0" w:color="000000"/>
              <w:bottom w:val="nil" w:sz="6" w:space="0" w:color="auto"/>
              <w:right w:val="single" w:sz="4" w:space="0" w:color="000000"/>
            </w:tcBorders>
          </w:tcPr>
          <w:p>
            <w:pPr/>
          </w:p>
        </w:tc>
        <w:tc>
          <w:tcPr>
            <w:tcW w:w="730" w:type="dxa"/>
            <w:vMerge w:val="restart"/>
            <w:tcBorders>
              <w:top w:val="nil" w:sz="6" w:space="0" w:color="auto"/>
              <w:left w:val="single" w:sz="4" w:space="0" w:color="000000"/>
              <w:right w:val="single" w:sz="4" w:space="0" w:color="000000"/>
            </w:tcBorders>
          </w:tcPr>
          <w:p>
            <w:pPr>
              <w:pStyle w:val="TableParagraph"/>
              <w:spacing w:line="240" w:lineRule="auto" w:before="137"/>
              <w:ind w:left="18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76" w:type="dxa"/>
            <w:tcBorders>
              <w:top w:val="nil" w:sz="6" w:space="0" w:color="auto"/>
              <w:left w:val="single" w:sz="4" w:space="0" w:color="000000"/>
              <w:bottom w:val="nil" w:sz="6" w:space="0" w:color="auto"/>
              <w:right w:val="nil" w:sz="6" w:space="0" w:color="auto"/>
            </w:tcBorders>
          </w:tcPr>
          <w:p>
            <w:pPr>
              <w:pStyle w:val="TableParagraph"/>
              <w:spacing w:line="240" w:lineRule="auto" w:before="130"/>
              <w:ind w:left="22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248" w:type="dxa"/>
            <w:tcBorders>
              <w:top w:val="nil" w:sz="6" w:space="0" w:color="auto"/>
              <w:left w:val="nil" w:sz="6" w:space="0" w:color="auto"/>
              <w:bottom w:val="nil" w:sz="6" w:space="0" w:color="auto"/>
              <w:right w:val="single" w:sz="4" w:space="0" w:color="000000"/>
            </w:tcBorders>
          </w:tcPr>
          <w:p>
            <w:pPr/>
          </w:p>
        </w:tc>
        <w:tc>
          <w:tcPr>
            <w:tcW w:w="1441" w:type="dxa"/>
            <w:tcBorders>
              <w:top w:val="nil" w:sz="6" w:space="0" w:color="auto"/>
              <w:left w:val="single" w:sz="4" w:space="0" w:color="000000"/>
              <w:bottom w:val="nil" w:sz="6" w:space="0" w:color="auto"/>
              <w:right w:val="single" w:sz="4" w:space="0" w:color="000000"/>
            </w:tcBorders>
          </w:tcPr>
          <w:p>
            <w:pPr>
              <w:pStyle w:val="TableParagraph"/>
              <w:spacing w:line="193"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7" w:type="dxa"/>
            <w:vMerge/>
            <w:tcBorders>
              <w:left w:val="single" w:sz="4" w:space="0" w:color="000000"/>
              <w:right w:val="single" w:sz="4" w:space="0" w:color="000000"/>
            </w:tcBorders>
          </w:tcPr>
          <w:p>
            <w:pPr/>
          </w:p>
        </w:tc>
        <w:tc>
          <w:tcPr>
            <w:tcW w:w="1253"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193"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0" w:type="dxa"/>
            <w:vMerge/>
            <w:tcBorders>
              <w:left w:val="single" w:sz="4" w:space="0" w:color="000000"/>
              <w:right w:val="single" w:sz="4" w:space="0" w:color="000000"/>
            </w:tcBorders>
          </w:tcPr>
          <w:p>
            <w:pPr/>
          </w:p>
        </w:tc>
        <w:tc>
          <w:tcPr>
            <w:tcW w:w="1176" w:type="dxa"/>
            <w:tcBorders>
              <w:top w:val="nil" w:sz="6" w:space="0" w:color="auto"/>
              <w:left w:val="single" w:sz="4" w:space="0" w:color="000000"/>
              <w:bottom w:val="nil" w:sz="6" w:space="0" w:color="auto"/>
              <w:right w:val="nil" w:sz="6" w:space="0" w:color="auto"/>
            </w:tcBorders>
          </w:tcPr>
          <w:p>
            <w:pPr/>
          </w:p>
        </w:tc>
      </w:tr>
      <w:tr>
        <w:trPr>
          <w:trHeight w:val="30" w:hRule="exact"/>
        </w:trPr>
        <w:tc>
          <w:tcPr>
            <w:tcW w:w="1248"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single" w:sz="4" w:space="0" w:color="000000"/>
            </w:tcBorders>
          </w:tcPr>
          <w:p>
            <w:pPr/>
          </w:p>
        </w:tc>
        <w:tc>
          <w:tcPr>
            <w:tcW w:w="727" w:type="dxa"/>
            <w:vMerge/>
            <w:tcBorders>
              <w:left w:val="single" w:sz="4" w:space="0" w:color="000000"/>
              <w:bottom w:val="nil" w:sz="6" w:space="0" w:color="auto"/>
              <w:right w:val="single" w:sz="4" w:space="0" w:color="000000"/>
            </w:tcBorders>
          </w:tcPr>
          <w:p>
            <w:pPr/>
          </w:p>
        </w:tc>
        <w:tc>
          <w:tcPr>
            <w:tcW w:w="1253"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730" w:type="dxa"/>
            <w:vMerge/>
            <w:tcBorders>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nil" w:sz="6" w:space="0" w:color="auto"/>
            </w:tcBorders>
          </w:tcPr>
          <w:p>
            <w:pPr/>
          </w:p>
        </w:tc>
      </w:tr>
      <w:tr>
        <w:trPr>
          <w:trHeight w:val="390" w:hRule="exact"/>
        </w:trPr>
        <w:tc>
          <w:tcPr>
            <w:tcW w:w="1248"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right="44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4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2,621,568.36</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63.82</w:t>
            </w:r>
          </w:p>
        </w:tc>
        <w:tc>
          <w:tcPr>
            <w:tcW w:w="125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131,078.42</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2,310,946.63</w:t>
            </w:r>
          </w:p>
        </w:tc>
        <w:tc>
          <w:tcPr>
            <w:tcW w:w="73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65.96</w:t>
            </w:r>
          </w:p>
        </w:tc>
        <w:tc>
          <w:tcPr>
            <w:tcW w:w="1176"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115,547.33</w:t>
            </w:r>
          </w:p>
        </w:tc>
      </w:tr>
      <w:tr>
        <w:trPr>
          <w:trHeight w:val="20" w:hRule="exact"/>
        </w:trPr>
        <w:tc>
          <w:tcPr>
            <w:tcW w:w="1248"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
        </w:tc>
        <w:tc>
          <w:tcPr>
            <w:tcW w:w="727"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r>
      <w:tr>
        <w:trPr>
          <w:trHeight w:val="390" w:hRule="exact"/>
        </w:trPr>
        <w:tc>
          <w:tcPr>
            <w:tcW w:w="1248"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right="44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4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336,885.10</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8.20</w:t>
            </w:r>
          </w:p>
        </w:tc>
        <w:tc>
          <w:tcPr>
            <w:tcW w:w="125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168,442.55</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502,465.44</w:t>
            </w:r>
          </w:p>
        </w:tc>
        <w:tc>
          <w:tcPr>
            <w:tcW w:w="73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14.34</w:t>
            </w:r>
          </w:p>
        </w:tc>
        <w:tc>
          <w:tcPr>
            <w:tcW w:w="1176"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251,232.72</w:t>
            </w:r>
          </w:p>
        </w:tc>
      </w:tr>
      <w:tr>
        <w:trPr>
          <w:trHeight w:val="20" w:hRule="exact"/>
        </w:trPr>
        <w:tc>
          <w:tcPr>
            <w:tcW w:w="1248"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
        </w:tc>
        <w:tc>
          <w:tcPr>
            <w:tcW w:w="727"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r>
      <w:tr>
        <w:trPr>
          <w:trHeight w:val="390" w:hRule="exact"/>
        </w:trPr>
        <w:tc>
          <w:tcPr>
            <w:tcW w:w="1248"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right="443"/>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4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492,395.40</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11.99</w:t>
            </w:r>
          </w:p>
        </w:tc>
        <w:tc>
          <w:tcPr>
            <w:tcW w:w="125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492,395.40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391,803.07</w:t>
            </w:r>
          </w:p>
        </w:tc>
        <w:tc>
          <w:tcPr>
            <w:tcW w:w="73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11.18</w:t>
            </w:r>
          </w:p>
        </w:tc>
        <w:tc>
          <w:tcPr>
            <w:tcW w:w="1176"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391,803.07</w:t>
            </w:r>
          </w:p>
        </w:tc>
      </w:tr>
      <w:tr>
        <w:trPr>
          <w:trHeight w:val="18" w:hRule="exact"/>
        </w:trPr>
        <w:tc>
          <w:tcPr>
            <w:tcW w:w="1248"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
        </w:tc>
        <w:tc>
          <w:tcPr>
            <w:tcW w:w="727"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r>
      <w:tr>
        <w:trPr>
          <w:trHeight w:val="411" w:hRule="exact"/>
        </w:trPr>
        <w:tc>
          <w:tcPr>
            <w:tcW w:w="1248" w:type="dxa"/>
            <w:tcBorders>
              <w:top w:val="nil" w:sz="6" w:space="0" w:color="auto"/>
              <w:left w:val="nil" w:sz="6" w:space="0" w:color="auto"/>
              <w:bottom w:val="nil" w:sz="6" w:space="0" w:color="auto"/>
              <w:right w:val="single" w:sz="4" w:space="0" w:color="000000"/>
            </w:tcBorders>
          </w:tcPr>
          <w:p>
            <w:pPr>
              <w:pStyle w:val="TableParagraph"/>
              <w:spacing w:line="240" w:lineRule="auto" w:before="138"/>
              <w:ind w:right="443"/>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4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656,687.03</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15.99</w:t>
            </w:r>
          </w:p>
        </w:tc>
        <w:tc>
          <w:tcPr>
            <w:tcW w:w="125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656,687.03</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298,494.84</w:t>
            </w:r>
          </w:p>
        </w:tc>
        <w:tc>
          <w:tcPr>
            <w:tcW w:w="73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8.52</w:t>
            </w:r>
          </w:p>
        </w:tc>
        <w:tc>
          <w:tcPr>
            <w:tcW w:w="1176"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w w:val="95"/>
                <w:sz w:val="18"/>
              </w:rPr>
              <w:t>298,494.84</w:t>
            </w:r>
          </w:p>
        </w:tc>
      </w:tr>
      <w:tr>
        <w:trPr>
          <w:trHeight w:val="418" w:hRule="exact"/>
        </w:trPr>
        <w:tc>
          <w:tcPr>
            <w:tcW w:w="1248" w:type="dxa"/>
            <w:tcBorders>
              <w:top w:val="nil" w:sz="6" w:space="0" w:color="auto"/>
              <w:left w:val="nil" w:sz="6" w:space="0" w:color="auto"/>
              <w:bottom w:val="single" w:sz="12" w:space="0" w:color="000000"/>
              <w:right w:val="single" w:sz="4" w:space="0" w:color="000000"/>
            </w:tcBorders>
          </w:tcPr>
          <w:p>
            <w:pPr>
              <w:pStyle w:val="TableParagraph"/>
              <w:spacing w:line="240" w:lineRule="auto" w:before="135"/>
              <w:ind w:right="431"/>
              <w:jc w:val="right"/>
              <w:rPr>
                <w:rFonts w:ascii="宋体" w:hAnsi="宋体" w:cs="宋体" w:eastAsia="宋体" w:hint="default"/>
                <w:sz w:val="18"/>
                <w:szCs w:val="18"/>
              </w:rPr>
            </w:pPr>
            <w:r>
              <w:rPr>
                <w:rFonts w:ascii="宋体" w:hAnsi="宋体" w:cs="宋体" w:eastAsia="宋体" w:hint="default"/>
                <w:sz w:val="18"/>
                <w:szCs w:val="18"/>
              </w:rPr>
              <w:t>合计</w:t>
            </w:r>
          </w:p>
        </w:tc>
        <w:tc>
          <w:tcPr>
            <w:tcW w:w="144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4,107,535.89</w:t>
            </w:r>
          </w:p>
        </w:tc>
        <w:tc>
          <w:tcPr>
            <w:tcW w:w="72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5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1,448,603.40</w:t>
            </w:r>
          </w:p>
        </w:tc>
        <w:tc>
          <w:tcPr>
            <w:tcW w:w="144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3,503,709.98</w:t>
            </w:r>
          </w:p>
        </w:tc>
        <w:tc>
          <w:tcPr>
            <w:tcW w:w="73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176" w:type="dxa"/>
            <w:tcBorders>
              <w:top w:val="nil" w:sz="6" w:space="0" w:color="auto"/>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1,057,077.96</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tabs>
          <w:tab w:pos="1393" w:val="left" w:leader="none"/>
        </w:tabs>
        <w:spacing w:before="36"/>
        <w:ind w:left="855" w:right="4190" w:firstLine="0"/>
        <w:jc w:val="left"/>
        <w:rPr>
          <w:rFonts w:ascii="宋体" w:hAnsi="宋体" w:cs="宋体" w:eastAsia="宋体" w:hint="default"/>
          <w:sz w:val="21"/>
          <w:szCs w:val="21"/>
        </w:rPr>
      </w:pPr>
      <w:r>
        <w:rPr/>
        <w:pict>
          <v:group style="position:absolute;margin-left:120.379997pt;margin-top:-90.486343pt;width:400.05pt;height:5.2pt;mso-position-horizontal-relative:page;mso-position-vertical-relative:paragraph;z-index:-989272" coordorigin="2408,-1810" coordsize="8001,104">
            <v:shape style="position:absolute;left:2408;top:-1810;width:1248;height:103" type="#_x0000_t75" stroked="false">
              <v:imagedata r:id="rId178" o:title=""/>
            </v:shape>
            <v:shape style="position:absolute;left:3632;top:-1716;width:1445;height:10" type="#_x0000_t75" stroked="false">
              <v:imagedata r:id="rId175" o:title=""/>
            </v:shape>
            <v:shape style="position:absolute;left:5072;top:-1716;width:732;height:10" type="#_x0000_t75" stroked="false">
              <v:imagedata r:id="rId176" o:title=""/>
            </v:shape>
            <v:shape style="position:absolute;left:5799;top:-1716;width:1258;height:10" type="#_x0000_t75" stroked="false">
              <v:imagedata r:id="rId85" o:title=""/>
            </v:shape>
            <v:shape style="position:absolute;left:7053;top:-1716;width:1445;height:10" type="#_x0000_t75" stroked="false">
              <v:imagedata r:id="rId175" o:title=""/>
            </v:shape>
            <v:shape style="position:absolute;left:8493;top:-1716;width:735;height:10" type="#_x0000_t75" stroked="false">
              <v:imagedata r:id="rId179" o:title=""/>
            </v:shape>
            <v:shape style="position:absolute;left:9223;top:-1716;width:1186;height:10" type="#_x0000_t75" stroked="false">
              <v:imagedata r:id="rId88" o:title=""/>
            </v:shape>
            <w10:wrap type="none"/>
          </v:group>
        </w:pict>
      </w:r>
      <w:r>
        <w:rPr/>
        <w:pict>
          <v:group style="position:absolute;margin-left:120.379997pt;margin-top:-69.966286pt;width:400.05pt;height:5.05pt;mso-position-horizontal-relative:page;mso-position-vertical-relative:paragraph;z-index:-989248" coordorigin="2408,-1399" coordsize="8001,101">
            <v:shape style="position:absolute;left:2408;top:-1399;width:1248;height:101" type="#_x0000_t75" stroked="false">
              <v:imagedata r:id="rId174" o:title=""/>
            </v:shape>
            <v:shape style="position:absolute;left:3632;top:-1308;width:1445;height:10" type="#_x0000_t75" stroked="false">
              <v:imagedata r:id="rId158" o:title=""/>
            </v:shape>
            <v:shape style="position:absolute;left:5072;top:-1308;width:732;height:10" type="#_x0000_t75" stroked="false">
              <v:imagedata r:id="rId159" o:title=""/>
            </v:shape>
            <v:shape style="position:absolute;left:5799;top:-1308;width:1258;height:10" type="#_x0000_t75" stroked="false">
              <v:imagedata r:id="rId109" o:title=""/>
            </v:shape>
            <v:shape style="position:absolute;left:7053;top:-1308;width:1445;height:10" type="#_x0000_t75" stroked="false">
              <v:imagedata r:id="rId158" o:title=""/>
            </v:shape>
            <v:shape style="position:absolute;left:8493;top:-1308;width:735;height:10" type="#_x0000_t75" stroked="false">
              <v:imagedata r:id="rId160" o:title=""/>
            </v:shape>
            <v:shape style="position:absolute;left:9223;top:-1308;width:1186;height:10" type="#_x0000_t75" stroked="false">
              <v:imagedata r:id="rId112" o:title=""/>
            </v:shape>
            <w10:wrap type="none"/>
          </v:group>
        </w:pict>
      </w:r>
      <w:r>
        <w:rPr/>
        <w:pict>
          <v:group style="position:absolute;margin-left:120.379997pt;margin-top:-49.536407pt;width:400.05pt;height:5.2pt;mso-position-horizontal-relative:page;mso-position-vertical-relative:paragraph;z-index:-989224" coordorigin="2408,-991" coordsize="8001,104">
            <v:shape style="position:absolute;left:2408;top:-991;width:1248;height:103" type="#_x0000_t75" stroked="false">
              <v:imagedata r:id="rId157" o:title=""/>
            </v:shape>
            <v:shape style="position:absolute;left:3632;top:-897;width:1445;height:10" type="#_x0000_t75" stroked="false">
              <v:imagedata r:id="rId158" o:title=""/>
            </v:shape>
            <v:shape style="position:absolute;left:5072;top:-897;width:732;height:10" type="#_x0000_t75" stroked="false">
              <v:imagedata r:id="rId159" o:title=""/>
            </v:shape>
            <v:shape style="position:absolute;left:5799;top:-897;width:1258;height:10" type="#_x0000_t75" stroked="false">
              <v:imagedata r:id="rId109" o:title=""/>
            </v:shape>
            <v:shape style="position:absolute;left:7053;top:-897;width:1445;height:10" type="#_x0000_t75" stroked="false">
              <v:imagedata r:id="rId158" o:title=""/>
            </v:shape>
            <v:shape style="position:absolute;left:8493;top:-897;width:735;height:10" type="#_x0000_t75" stroked="false">
              <v:imagedata r:id="rId160" o:title=""/>
            </v:shape>
            <v:shape style="position:absolute;left:9223;top:-897;width:1186;height:10" type="#_x0000_t75" stroked="false">
              <v:imagedata r:id="rId112" o:title=""/>
            </v:shape>
            <w10:wrap type="none"/>
          </v:group>
        </w:pict>
      </w:r>
      <w:r>
        <w:rPr>
          <w:rFonts w:ascii="宋体" w:hAnsi="宋体" w:cs="宋体" w:eastAsia="宋体" w:hint="default"/>
          <w:b/>
          <w:bCs/>
          <w:sz w:val="21"/>
          <w:szCs w:val="21"/>
        </w:rPr>
        <w:t>2</w:t>
      </w:r>
      <w:r>
        <w:rPr>
          <w:rFonts w:ascii="宋体" w:hAnsi="宋体" w:cs="宋体" w:eastAsia="宋体" w:hint="default"/>
          <w:b/>
          <w:bCs/>
          <w:sz w:val="21"/>
          <w:szCs w:val="21"/>
        </w:rPr>
        <w:t>、</w:t>
        <w:tab/>
        <w:t>本报告期无转回或收回其他应收款。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tabs>
          <w:tab w:pos="1393" w:val="left" w:leader="none"/>
        </w:tabs>
        <w:spacing w:before="0"/>
        <w:ind w:left="855" w:right="419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tab/>
        <w:t>本报告期无实际核销的其他应收款。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tabs>
          <w:tab w:pos="1397" w:val="left" w:leader="none"/>
        </w:tabs>
        <w:spacing w:before="0"/>
        <w:ind w:left="860"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tab/>
        <w:t>年末其他应收款中无持本公司</w:t>
      </w:r>
      <w:r>
        <w:rPr>
          <w:rFonts w:ascii="宋体" w:hAnsi="宋体" w:cs="宋体" w:eastAsia="宋体" w:hint="default"/>
          <w:b/>
          <w:bCs/>
          <w:spacing w:val="-55"/>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5"/>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％）表决权股份的股东单位欠款</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tabs>
          <w:tab w:pos="1393" w:val="left" w:leader="none"/>
        </w:tabs>
        <w:spacing w:before="0"/>
        <w:ind w:left="855" w:right="4190" w:firstLine="0"/>
        <w:jc w:val="left"/>
        <w:rPr>
          <w:rFonts w:ascii="宋体" w:hAnsi="宋体" w:cs="宋体" w:eastAsia="宋体" w:hint="default"/>
          <w:sz w:val="21"/>
          <w:szCs w:val="21"/>
        </w:rPr>
      </w:pPr>
      <w:r>
        <w:rPr/>
        <w:pict>
          <v:shape style="position:absolute;margin-left:224.449997pt;margin-top:36.863686pt;width:.48pt;height:.12pt;mso-position-horizontal-relative:page;mso-position-vertical-relative:paragraph;z-index:-989200" type="#_x0000_t75" stroked="false">
            <v:imagedata r:id="rId153" o:title=""/>
          </v:shape>
        </w:pict>
      </w:r>
      <w:r>
        <w:rPr/>
        <w:pict>
          <v:shape style="position:absolute;margin-left:273.649994pt;margin-top:36.863686pt;width:.47998pt;height:.12pt;mso-position-horizontal-relative:page;mso-position-vertical-relative:paragraph;z-index:-989176" type="#_x0000_t75" stroked="false">
            <v:imagedata r:id="rId153" o:title=""/>
          </v:shape>
        </w:pict>
      </w:r>
      <w:r>
        <w:rPr/>
        <w:pict>
          <v:shape style="position:absolute;margin-left:337.869995pt;margin-top:36.863686pt;width:.47998pt;height:.12pt;mso-position-horizontal-relative:page;mso-position-vertical-relative:paragraph;z-index:-989152" type="#_x0000_t75" stroked="false">
            <v:imagedata r:id="rId153" o:title=""/>
          </v:shape>
        </w:pict>
      </w:r>
      <w:r>
        <w:rPr/>
        <w:pict>
          <v:shape style="position:absolute;margin-left:382.869995pt;margin-top:36.863686pt;width:.47998pt;height:.12pt;mso-position-horizontal-relative:page;mso-position-vertical-relative:paragraph;z-index:-989128" type="#_x0000_t75" stroked="false">
            <v:imagedata r:id="rId153" o:title=""/>
          </v:shape>
        </w:pict>
      </w:r>
      <w:r>
        <w:rPr/>
        <w:pict>
          <v:shape style="position:absolute;margin-left:445.899994pt;margin-top:36.863686pt;width:.48001pt;height:.12pt;mso-position-horizontal-relative:page;mso-position-vertical-relative:paragraph;z-index:-989104" type="#_x0000_t75" stroked="false">
            <v:imagedata r:id="rId153" o:title=""/>
          </v:shape>
        </w:pict>
      </w:r>
      <w:r>
        <w:rPr/>
        <w:pict>
          <v:group style="position:absolute;margin-left:147.5pt;margin-top:96.863701pt;width:374.85pt;height:.5pt;mso-position-horizontal-relative:page;mso-position-vertical-relative:paragraph;z-index:-989080" coordorigin="2950,1937" coordsize="7497,10">
            <v:shape style="position:absolute;left:2950;top:1937;width:1539;height:10" type="#_x0000_t75" stroked="false">
              <v:imagedata r:id="rId123" o:title=""/>
            </v:shape>
            <v:shape style="position:absolute;left:4484;top:1937;width:989;height:10" type="#_x0000_t75" stroked="false">
              <v:imagedata r:id="rId166" o:title=""/>
            </v:shape>
            <v:shape style="position:absolute;left:5468;top:1937;width:1289;height:10" type="#_x0000_t75" stroked="false">
              <v:imagedata r:id="rId167" o:title=""/>
            </v:shape>
            <v:shape style="position:absolute;left:6753;top:1937;width:905;height:10" type="#_x0000_t75" stroked="false">
              <v:imagedata r:id="rId168" o:title=""/>
            </v:shape>
            <v:shape style="position:absolute;left:7653;top:1937;width:1265;height:10" type="#_x0000_t75" stroked="false">
              <v:imagedata r:id="rId169" o:title=""/>
            </v:shape>
            <v:shape style="position:absolute;left:8913;top:1937;width:1534;height:10" type="#_x0000_t75" stroked="false">
              <v:imagedata r:id="rId170" o:title=""/>
            </v:shape>
            <w10:wrap type="none"/>
          </v:group>
        </w:pict>
      </w:r>
      <w:r>
        <w:rPr>
          <w:rFonts w:ascii="宋体" w:hAnsi="宋体" w:cs="宋体" w:eastAsia="宋体" w:hint="default"/>
          <w:b/>
          <w:bCs/>
          <w:sz w:val="21"/>
          <w:szCs w:val="21"/>
        </w:rPr>
        <w:t>5</w:t>
      </w:r>
      <w:r>
        <w:rPr>
          <w:rFonts w:ascii="宋体" w:hAnsi="宋体" w:cs="宋体" w:eastAsia="宋体" w:hint="default"/>
          <w:b/>
          <w:bCs/>
          <w:sz w:val="21"/>
          <w:szCs w:val="21"/>
        </w:rPr>
        <w:t>、</w:t>
        <w:tab/>
        <w:t>金额较大的其他应收款的性质或内容：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1275" w:type="dxa"/>
        <w:tblLayout w:type="fixed"/>
        <w:tblCellMar>
          <w:top w:w="0" w:type="dxa"/>
          <w:left w:w="0" w:type="dxa"/>
          <w:bottom w:w="0" w:type="dxa"/>
          <w:right w:w="0" w:type="dxa"/>
        </w:tblCellMar>
        <w:tblLook w:val="01E0"/>
      </w:tblPr>
      <w:tblGrid>
        <w:gridCol w:w="1558"/>
        <w:gridCol w:w="984"/>
        <w:gridCol w:w="1284"/>
        <w:gridCol w:w="900"/>
        <w:gridCol w:w="1261"/>
        <w:gridCol w:w="1524"/>
      </w:tblGrid>
      <w:tr>
        <w:trPr>
          <w:trHeight w:val="1336" w:hRule="exact"/>
        </w:trPr>
        <w:tc>
          <w:tcPr>
            <w:tcW w:w="1558"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98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408" w:lineRule="auto"/>
              <w:ind w:left="304" w:right="127"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284"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00"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年限</w:t>
            </w:r>
          </w:p>
        </w:tc>
        <w:tc>
          <w:tcPr>
            <w:tcW w:w="1261" w:type="dxa"/>
            <w:tcBorders>
              <w:top w:val="single" w:sz="12" w:space="0" w:color="000000"/>
              <w:left w:val="single" w:sz="4" w:space="0" w:color="000000"/>
              <w:bottom w:val="nil" w:sz="6" w:space="0" w:color="auto"/>
              <w:right w:val="single" w:sz="4" w:space="0" w:color="000000"/>
            </w:tcBorders>
          </w:tcPr>
          <w:p>
            <w:pPr>
              <w:pStyle w:val="TableParagraph"/>
              <w:spacing w:line="408" w:lineRule="auto" w:before="135"/>
              <w:ind w:left="172" w:right="176"/>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占其他应收 款总额的比 例</w:t>
            </w:r>
            <w:r>
              <w:rPr>
                <w:rFonts w:ascii="Times New Roman" w:hAnsi="Times New Roman" w:cs="Times New Roman" w:eastAsia="Times New Roman" w:hint="default"/>
                <w:sz w:val="18"/>
                <w:szCs w:val="18"/>
              </w:rPr>
              <w:t>(%)</w:t>
            </w:r>
          </w:p>
        </w:tc>
        <w:tc>
          <w:tcPr>
            <w:tcW w:w="1524" w:type="dxa"/>
            <w:tcBorders>
              <w:top w:val="single" w:sz="12"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478" w:hRule="exact"/>
        </w:trPr>
        <w:tc>
          <w:tcPr>
            <w:tcW w:w="1558"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发行费用</w:t>
            </w:r>
          </w:p>
        </w:tc>
        <w:tc>
          <w:tcPr>
            <w:tcW w:w="984"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right="103"/>
              <w:jc w:val="right"/>
              <w:rPr>
                <w:rFonts w:ascii="Times New Roman" w:hAnsi="Times New Roman" w:cs="Times New Roman" w:eastAsia="Times New Roman" w:hint="default"/>
                <w:sz w:val="18"/>
                <w:szCs w:val="18"/>
              </w:rPr>
            </w:pPr>
            <w:r>
              <w:rPr>
                <w:rFonts w:ascii="Times New Roman"/>
                <w:spacing w:val="-1"/>
                <w:sz w:val="18"/>
              </w:rPr>
              <w:t>3,025,623.00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right="103"/>
              <w:jc w:val="right"/>
              <w:rPr>
                <w:rFonts w:ascii="Times New Roman" w:hAnsi="Times New Roman" w:cs="Times New Roman" w:eastAsia="Times New Roman" w:hint="default"/>
                <w:sz w:val="18"/>
                <w:szCs w:val="18"/>
              </w:rPr>
            </w:pPr>
            <w:r>
              <w:rPr>
                <w:rFonts w:ascii="Times New Roman"/>
                <w:sz w:val="18"/>
              </w:rPr>
              <w:t>42.42</w:t>
            </w:r>
          </w:p>
        </w:tc>
        <w:tc>
          <w:tcPr>
            <w:tcW w:w="1524" w:type="dxa"/>
            <w:tcBorders>
              <w:top w:val="nil" w:sz="6" w:space="0" w:color="auto"/>
              <w:left w:val="single" w:sz="4" w:space="0" w:color="000000"/>
              <w:bottom w:val="nil" w:sz="6" w:space="0" w:color="auto"/>
              <w:right w:val="nil" w:sz="6" w:space="0" w:color="auto"/>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发行费用</w:t>
            </w:r>
          </w:p>
        </w:tc>
      </w:tr>
      <w:tr>
        <w:trPr>
          <w:trHeight w:val="864" w:hRule="exact"/>
        </w:trPr>
        <w:tc>
          <w:tcPr>
            <w:tcW w:w="1558" w:type="dxa"/>
            <w:tcBorders>
              <w:top w:val="nil" w:sz="6" w:space="0" w:color="auto"/>
              <w:left w:val="nil" w:sz="6" w:space="0" w:color="auto"/>
              <w:bottom w:val="nil" w:sz="6" w:space="0" w:color="auto"/>
              <w:right w:val="single" w:sz="4" w:space="0" w:color="000000"/>
            </w:tcBorders>
          </w:tcPr>
          <w:p>
            <w:pPr>
              <w:pStyle w:val="TableParagraph"/>
              <w:spacing w:line="408" w:lineRule="auto" w:before="81"/>
              <w:ind w:left="122" w:right="100"/>
              <w:jc w:val="left"/>
              <w:rPr>
                <w:rFonts w:ascii="宋体" w:hAnsi="宋体" w:cs="宋体" w:eastAsia="宋体" w:hint="default"/>
                <w:sz w:val="18"/>
                <w:szCs w:val="18"/>
              </w:rPr>
            </w:pPr>
            <w:r>
              <w:rPr>
                <w:rFonts w:ascii="宋体" w:hAnsi="宋体" w:cs="宋体" w:eastAsia="宋体" w:hint="default"/>
                <w:spacing w:val="9"/>
                <w:sz w:val="18"/>
                <w:szCs w:val="18"/>
              </w:rPr>
              <w:t>上海市第二中级</w:t>
            </w:r>
            <w:r>
              <w:rPr>
                <w:rFonts w:ascii="宋体" w:hAnsi="宋体" w:cs="宋体" w:eastAsia="宋体" w:hint="default"/>
                <w:sz w:val="18"/>
                <w:szCs w:val="18"/>
              </w:rPr>
              <w:t> 人民法院</w:t>
            </w:r>
          </w:p>
        </w:tc>
        <w:tc>
          <w:tcPr>
            <w:tcW w:w="984"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346,183.00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4.85</w:t>
            </w:r>
          </w:p>
        </w:tc>
        <w:tc>
          <w:tcPr>
            <w:tcW w:w="1524"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财产保全保证金</w:t>
            </w:r>
          </w:p>
        </w:tc>
      </w:tr>
      <w:tr>
        <w:trPr>
          <w:trHeight w:val="483" w:hRule="exact"/>
        </w:trPr>
        <w:tc>
          <w:tcPr>
            <w:tcW w:w="1558" w:type="dxa"/>
            <w:tcBorders>
              <w:top w:val="nil" w:sz="6" w:space="0" w:color="auto"/>
              <w:left w:val="nil" w:sz="6" w:space="0" w:color="auto"/>
              <w:bottom w:val="nil" w:sz="6" w:space="0" w:color="auto"/>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降旗显英</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left="100" w:right="0"/>
              <w:jc w:val="left"/>
              <w:rPr>
                <w:rFonts w:ascii="宋体" w:hAnsi="宋体" w:cs="宋体" w:eastAsia="宋体" w:hint="default"/>
                <w:sz w:val="18"/>
                <w:szCs w:val="18"/>
              </w:rPr>
            </w:pPr>
            <w:r>
              <w:rPr>
                <w:rFonts w:ascii="宋体" w:hAnsi="宋体" w:cs="宋体" w:eastAsia="宋体" w:hint="default"/>
                <w:sz w:val="18"/>
                <w:szCs w:val="18"/>
              </w:rPr>
              <w:t>出租方</w:t>
            </w:r>
          </w:p>
        </w:tc>
        <w:tc>
          <w:tcPr>
            <w:tcW w:w="1284"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3"/>
              <w:jc w:val="right"/>
              <w:rPr>
                <w:rFonts w:ascii="Times New Roman" w:hAnsi="Times New Roman" w:cs="Times New Roman" w:eastAsia="Times New Roman" w:hint="default"/>
                <w:sz w:val="18"/>
                <w:szCs w:val="18"/>
              </w:rPr>
            </w:pPr>
            <w:r>
              <w:rPr>
                <w:rFonts w:ascii="Times New Roman"/>
                <w:spacing w:val="-1"/>
                <w:sz w:val="18"/>
              </w:rPr>
              <w:t>297,834.15</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3"/>
              <w:jc w:val="right"/>
              <w:rPr>
                <w:rFonts w:ascii="Times New Roman" w:hAnsi="Times New Roman" w:cs="Times New Roman" w:eastAsia="Times New Roman" w:hint="default"/>
                <w:sz w:val="18"/>
                <w:szCs w:val="18"/>
              </w:rPr>
            </w:pPr>
            <w:r>
              <w:rPr>
                <w:rFonts w:ascii="Times New Roman"/>
                <w:spacing w:val="-1"/>
                <w:sz w:val="18"/>
              </w:rPr>
              <w:t>4.18</w:t>
            </w:r>
          </w:p>
        </w:tc>
        <w:tc>
          <w:tcPr>
            <w:tcW w:w="1524"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left="100" w:right="0"/>
              <w:jc w:val="left"/>
              <w:rPr>
                <w:rFonts w:ascii="宋体" w:hAnsi="宋体" w:cs="宋体" w:eastAsia="宋体" w:hint="default"/>
                <w:sz w:val="18"/>
                <w:szCs w:val="18"/>
              </w:rPr>
            </w:pPr>
            <w:r>
              <w:rPr>
                <w:rFonts w:ascii="宋体" w:hAnsi="宋体" w:cs="宋体" w:eastAsia="宋体" w:hint="default"/>
                <w:sz w:val="18"/>
                <w:szCs w:val="18"/>
              </w:rPr>
              <w:t>押金</w:t>
            </w:r>
          </w:p>
        </w:tc>
      </w:tr>
      <w:tr>
        <w:trPr>
          <w:trHeight w:val="654" w:hRule="exact"/>
        </w:trPr>
        <w:tc>
          <w:tcPr>
            <w:tcW w:w="1558"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pacing w:val="9"/>
                <w:sz w:val="18"/>
                <w:szCs w:val="18"/>
              </w:rPr>
              <w:t>上海乾利合实业</w:t>
            </w: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出租方</w:t>
            </w:r>
          </w:p>
        </w:tc>
        <w:tc>
          <w:tcPr>
            <w:tcW w:w="12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277,961.60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3.90</w:t>
            </w:r>
          </w:p>
        </w:tc>
        <w:tc>
          <w:tcPr>
            <w:tcW w:w="1524"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押金</w:t>
            </w:r>
          </w:p>
        </w:tc>
      </w:tr>
      <w:tr>
        <w:trPr>
          <w:trHeight w:val="177" w:hRule="exact"/>
        </w:trPr>
        <w:tc>
          <w:tcPr>
            <w:tcW w:w="1558" w:type="dxa"/>
            <w:tcBorders>
              <w:top w:val="nil" w:sz="6" w:space="0" w:color="auto"/>
              <w:left w:val="nil" w:sz="6" w:space="0" w:color="auto"/>
              <w:bottom w:val="nil" w:sz="6" w:space="0" w:color="auto"/>
              <w:right w:val="single" w:sz="4" w:space="0" w:color="000000"/>
            </w:tcBorders>
          </w:tcPr>
          <w:p>
            <w:pPr/>
          </w:p>
        </w:tc>
        <w:tc>
          <w:tcPr>
            <w:tcW w:w="984"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28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261" w:type="dxa"/>
            <w:tcBorders>
              <w:top w:val="nil" w:sz="6" w:space="0" w:color="auto"/>
              <w:left w:val="single" w:sz="4" w:space="0" w:color="000000"/>
              <w:bottom w:val="nil" w:sz="6" w:space="0" w:color="auto"/>
              <w:right w:val="single" w:sz="4" w:space="0" w:color="000000"/>
            </w:tcBorders>
          </w:tcPr>
          <w:p>
            <w:pPr/>
          </w:p>
        </w:tc>
        <w:tc>
          <w:tcPr>
            <w:tcW w:w="1524" w:type="dxa"/>
            <w:tcBorders>
              <w:top w:val="nil" w:sz="6" w:space="0" w:color="auto"/>
              <w:left w:val="single" w:sz="4" w:space="0" w:color="000000"/>
              <w:bottom w:val="nil" w:sz="6" w:space="0" w:color="auto"/>
              <w:right w:val="nil" w:sz="6" w:space="0" w:color="auto"/>
            </w:tcBorders>
          </w:tcPr>
          <w:p>
            <w:pPr/>
          </w:p>
        </w:tc>
      </w:tr>
      <w:tr>
        <w:trPr>
          <w:trHeight w:val="740" w:hRule="exact"/>
        </w:trPr>
        <w:tc>
          <w:tcPr>
            <w:tcW w:w="1558" w:type="dxa"/>
            <w:tcBorders>
              <w:top w:val="nil" w:sz="6" w:space="0" w:color="auto"/>
              <w:left w:val="nil" w:sz="6" w:space="0" w:color="auto"/>
              <w:bottom w:val="single" w:sz="12"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18"/>
                <w:szCs w:val="18"/>
              </w:rPr>
            </w:pPr>
            <w:r>
              <w:rPr>
                <w:rFonts w:ascii="宋体" w:hAnsi="宋体" w:cs="宋体" w:eastAsia="宋体" w:hint="default"/>
                <w:spacing w:val="12"/>
                <w:sz w:val="18"/>
                <w:szCs w:val="18"/>
              </w:rPr>
              <w:t>日立</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28"/>
                <w:sz w:val="18"/>
                <w:szCs w:val="18"/>
              </w:rPr>
              <w:t> </w:t>
            </w:r>
            <w:r>
              <w:rPr>
                <w:rFonts w:ascii="宋体" w:hAnsi="宋体" w:cs="宋体" w:eastAsia="宋体" w:hint="default"/>
                <w:spacing w:val="12"/>
                <w:sz w:val="18"/>
                <w:szCs w:val="18"/>
              </w:rPr>
              <w:t>上海</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pacing w:val="9"/>
                <w:sz w:val="18"/>
                <w:szCs w:val="18"/>
              </w:rPr>
              <w:t>贸易</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before="151"/>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84" w:type="dxa"/>
            <w:vMerge/>
            <w:tcBorders>
              <w:left w:val="single" w:sz="4" w:space="0" w:color="000000"/>
              <w:bottom w:val="single" w:sz="12" w:space="0" w:color="000000"/>
              <w:right w:val="single" w:sz="4" w:space="0" w:color="000000"/>
            </w:tcBorders>
          </w:tcPr>
          <w:p>
            <w:pPr/>
          </w:p>
        </w:tc>
        <w:tc>
          <w:tcPr>
            <w:tcW w:w="12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246,467.69</w:t>
            </w:r>
          </w:p>
        </w:tc>
        <w:tc>
          <w:tcPr>
            <w:tcW w:w="90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26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3.46</w:t>
            </w:r>
          </w:p>
        </w:tc>
        <w:tc>
          <w:tcPr>
            <w:tcW w:w="1524"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代垫款</w:t>
            </w:r>
          </w:p>
        </w:tc>
      </w:tr>
    </w:tbl>
    <w:p>
      <w:pPr>
        <w:spacing w:after="0" w:line="240" w:lineRule="auto"/>
        <w:jc w:val="left"/>
        <w:rPr>
          <w:rFonts w:ascii="宋体" w:hAnsi="宋体" w:cs="宋体" w:eastAsia="宋体" w:hint="default"/>
          <w:sz w:val="18"/>
          <w:szCs w:val="18"/>
        </w:rPr>
        <w:sectPr>
          <w:pgSz w:w="11910" w:h="16840"/>
          <w:pgMar w:header="892" w:footer="1186" w:top="1080" w:bottom="1380" w:left="1660" w:right="0"/>
        </w:sectPr>
      </w:pPr>
    </w:p>
    <w:p>
      <w:pPr>
        <w:spacing w:line="240" w:lineRule="auto" w:before="7"/>
        <w:rPr>
          <w:rFonts w:ascii="宋体" w:hAnsi="宋体" w:cs="宋体" w:eastAsia="宋体" w:hint="default"/>
          <w:b/>
          <w:bCs/>
          <w:sz w:val="2"/>
          <w:szCs w:val="2"/>
        </w:rPr>
      </w:pPr>
      <w:r>
        <w:rPr/>
        <w:pict>
          <v:shape style="position:absolute;margin-left:227.449997pt;margin-top:93.499924pt;width:.47976pt;height:.12pt;mso-position-horizontal-relative:page;mso-position-vertical-relative:page;z-index:-988960" type="#_x0000_t75" stroked="false">
            <v:imagedata r:id="rId153" o:title=""/>
          </v:shape>
        </w:pict>
      </w:r>
      <w:r>
        <w:rPr/>
        <w:pict>
          <v:shape style="position:absolute;margin-left:282.890015pt;margin-top:93.499924pt;width:.47977pt;height:.12pt;mso-position-horizontal-relative:page;mso-position-vertical-relative:page;z-index:-988936" type="#_x0000_t75" stroked="false">
            <v:imagedata r:id="rId153" o:title=""/>
          </v:shape>
        </w:pict>
      </w:r>
      <w:r>
        <w:rPr/>
        <w:pict>
          <v:shape style="position:absolute;margin-left:354.910004pt;margin-top:93.499924pt;width:.47977pt;height:.12pt;mso-position-horizontal-relative:page;mso-position-vertical-relative:page;z-index:-988912" type="#_x0000_t75" stroked="false">
            <v:imagedata r:id="rId153" o:title=""/>
          </v:shape>
        </w:pict>
      </w:r>
      <w:r>
        <w:rPr/>
        <w:pict>
          <v:shape style="position:absolute;margin-left:399.910004pt;margin-top:93.499924pt;width:.47977pt;height:.12pt;mso-position-horizontal-relative:page;mso-position-vertical-relative:page;z-index:-988888" type="#_x0000_t75" stroked="false">
            <v:imagedata r:id="rId153" o:title=""/>
          </v:shape>
        </w:pict>
      </w:r>
      <w:r>
        <w:rPr/>
        <w:pict>
          <v:shape style="position:absolute;margin-left:462.940002pt;margin-top:93.499924pt;width:.47974pt;height:.12pt;mso-position-horizontal-relative:page;mso-position-vertical-relative:page;z-index:-988864" type="#_x0000_t75" stroked="false">
            <v:imagedata r:id="rId153" o:title=""/>
          </v:shape>
        </w:pict>
      </w:r>
      <w:r>
        <w:rPr/>
        <w:pict>
          <v:group style="position:absolute;margin-left:140.419998pt;margin-top:139.699966pt;width:387.1pt;height:5.3pt;mso-position-horizontal-relative:page;mso-position-vertical-relative:page;z-index:-988840" coordorigin="2808,2794" coordsize="7742,106">
            <v:shape style="position:absolute;left:2808;top:2794;width:6470;height:106" type="#_x0000_t75" stroked="false">
              <v:imagedata r:id="rId181" o:title=""/>
            </v:shape>
            <v:shape style="position:absolute;left:9254;top:2890;width:1296;height:10" type="#_x0000_t75" stroked="false">
              <v:imagedata r:id="rId182" o:title=""/>
            </v:shape>
            <w10:wrap type="none"/>
          </v:group>
        </w:pict>
      </w:r>
      <w:r>
        <w:rPr/>
        <w:pict>
          <v:group style="position:absolute;margin-left:140.419998pt;margin-top:171.259949pt;width:387.1pt;height:.5pt;mso-position-horizontal-relative:page;mso-position-vertical-relative:page;z-index:-988816" coordorigin="2808,3425" coordsize="7742,10">
            <v:shape style="position:absolute;left:2808;top:3425;width:6450;height:10" type="#_x0000_t75" stroked="false">
              <v:imagedata r:id="rId183" o:title=""/>
            </v:shape>
            <v:shape style="position:absolute;left:9254;top:3425;width:1296;height:10" type="#_x0000_t75" stroked="false">
              <v:imagedata r:id="rId182" o:title=""/>
            </v:shape>
            <w10:wrap type="none"/>
          </v:group>
        </w:pict>
      </w:r>
      <w:r>
        <w:rPr/>
        <w:pict>
          <v:group style="position:absolute;margin-left:140.419998pt;margin-top:205.820007pt;width:387.1pt;height:.5pt;mso-position-horizontal-relative:page;mso-position-vertical-relative:page;z-index:-988792" coordorigin="2808,4116" coordsize="7742,10">
            <v:shape style="position:absolute;left:2808;top:4116;width:6450;height:10" type="#_x0000_t75" stroked="false">
              <v:imagedata r:id="rId183" o:title=""/>
            </v:shape>
            <v:shape style="position:absolute;left:9254;top:4116;width:1296;height:10" type="#_x0000_t75" stroked="false">
              <v:imagedata r:id="rId182" o:title=""/>
            </v:shape>
            <w10:wrap type="none"/>
          </v:group>
        </w:pict>
      </w:r>
    </w:p>
    <w:tbl>
      <w:tblPr>
        <w:tblW w:w="0" w:type="auto"/>
        <w:jc w:val="left"/>
        <w:tblInd w:w="1134" w:type="dxa"/>
        <w:tblLayout w:type="fixed"/>
        <w:tblCellMar>
          <w:top w:w="0" w:type="dxa"/>
          <w:left w:w="0" w:type="dxa"/>
          <w:bottom w:w="0" w:type="dxa"/>
          <w:right w:w="0" w:type="dxa"/>
        </w:tblCellMar>
        <w:tblLook w:val="01E0"/>
      </w:tblPr>
      <w:tblGrid>
        <w:gridCol w:w="1760"/>
        <w:gridCol w:w="1109"/>
        <w:gridCol w:w="1440"/>
        <w:gridCol w:w="900"/>
        <w:gridCol w:w="1261"/>
        <w:gridCol w:w="1286"/>
      </w:tblGrid>
      <w:tr>
        <w:trPr>
          <w:trHeight w:val="938" w:hRule="exact"/>
        </w:trPr>
        <w:tc>
          <w:tcPr>
            <w:tcW w:w="1760"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10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348" w:lineRule="auto"/>
              <w:ind w:left="369" w:right="187"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440"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00"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年限</w:t>
            </w:r>
          </w:p>
        </w:tc>
        <w:tc>
          <w:tcPr>
            <w:tcW w:w="1261" w:type="dxa"/>
            <w:tcBorders>
              <w:top w:val="single" w:sz="12" w:space="0" w:color="000000"/>
              <w:left w:val="single" w:sz="4" w:space="0" w:color="000000"/>
              <w:bottom w:val="nil" w:sz="6" w:space="0" w:color="auto"/>
              <w:right w:val="single" w:sz="4" w:space="0" w:color="000000"/>
            </w:tcBorders>
          </w:tcPr>
          <w:p>
            <w:pPr>
              <w:pStyle w:val="TableParagraph"/>
              <w:spacing w:line="340" w:lineRule="exact" w:before="13"/>
              <w:ind w:left="172" w:right="176"/>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占其他应收 款总额的比 例</w:t>
            </w:r>
            <w:r>
              <w:rPr>
                <w:rFonts w:ascii="Times New Roman" w:hAnsi="Times New Roman" w:cs="Times New Roman" w:eastAsia="Times New Roman" w:hint="default"/>
                <w:sz w:val="18"/>
                <w:szCs w:val="18"/>
              </w:rPr>
              <w:t>(%)</w:t>
            </w:r>
          </w:p>
        </w:tc>
        <w:tc>
          <w:tcPr>
            <w:tcW w:w="1286" w:type="dxa"/>
            <w:tcBorders>
              <w:top w:val="single" w:sz="12"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198" w:hRule="exact"/>
        </w:trPr>
        <w:tc>
          <w:tcPr>
            <w:tcW w:w="1760" w:type="dxa"/>
            <w:tcBorders>
              <w:top w:val="nil" w:sz="6" w:space="0" w:color="auto"/>
              <w:left w:val="nil" w:sz="6" w:space="0" w:color="auto"/>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261"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nil" w:sz="6" w:space="0" w:color="auto"/>
            </w:tcBorders>
          </w:tcPr>
          <w:p>
            <w:pPr/>
          </w:p>
        </w:tc>
      </w:tr>
      <w:tr>
        <w:trPr>
          <w:trHeight w:val="453" w:hRule="exact"/>
        </w:trPr>
        <w:tc>
          <w:tcPr>
            <w:tcW w:w="1760"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发行费用</w:t>
            </w:r>
          </w:p>
        </w:tc>
        <w:tc>
          <w:tcPr>
            <w:tcW w:w="1109"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18"/>
                <w:szCs w:val="18"/>
              </w:rPr>
            </w:pPr>
            <w:r>
              <w:rPr>
                <w:rFonts w:ascii="Times New Roman"/>
                <w:spacing w:val="-1"/>
                <w:sz w:val="18"/>
              </w:rPr>
              <w:t>3,025,623.00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61"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21"/>
                <w:szCs w:val="21"/>
              </w:rPr>
            </w:pPr>
            <w:r>
              <w:rPr>
                <w:rFonts w:ascii="Times New Roman"/>
                <w:sz w:val="21"/>
              </w:rPr>
              <w:t>42.42</w:t>
            </w:r>
          </w:p>
        </w:tc>
        <w:tc>
          <w:tcPr>
            <w:tcW w:w="1286"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发行费用</w:t>
            </w:r>
          </w:p>
        </w:tc>
      </w:tr>
      <w:tr>
        <w:trPr>
          <w:trHeight w:val="766" w:hRule="exact"/>
        </w:trPr>
        <w:tc>
          <w:tcPr>
            <w:tcW w:w="1760" w:type="dxa"/>
            <w:tcBorders>
              <w:top w:val="nil" w:sz="6" w:space="0" w:color="auto"/>
              <w:left w:val="nil" w:sz="6" w:space="0" w:color="auto"/>
              <w:bottom w:val="nil" w:sz="6" w:space="0" w:color="auto"/>
              <w:right w:val="single" w:sz="4" w:space="0" w:color="000000"/>
            </w:tcBorders>
          </w:tcPr>
          <w:p>
            <w:pPr>
              <w:pStyle w:val="TableParagraph"/>
              <w:spacing w:line="348" w:lineRule="auto" w:before="65"/>
              <w:ind w:left="122" w:right="105"/>
              <w:jc w:val="left"/>
              <w:rPr>
                <w:rFonts w:ascii="宋体" w:hAnsi="宋体" w:cs="宋体" w:eastAsia="宋体" w:hint="default"/>
                <w:sz w:val="18"/>
                <w:szCs w:val="18"/>
              </w:rPr>
            </w:pPr>
            <w:r>
              <w:rPr>
                <w:rFonts w:ascii="宋体" w:hAnsi="宋体" w:cs="宋体" w:eastAsia="宋体" w:hint="default"/>
                <w:spacing w:val="10"/>
                <w:sz w:val="18"/>
                <w:szCs w:val="18"/>
              </w:rPr>
              <w:t>上海市第二中级人</w:t>
            </w:r>
            <w:r>
              <w:rPr>
                <w:rFonts w:ascii="宋体" w:hAnsi="宋体" w:cs="宋体" w:eastAsia="宋体" w:hint="default"/>
                <w:sz w:val="18"/>
                <w:szCs w:val="18"/>
              </w:rPr>
              <w:t> 民法院</w:t>
            </w:r>
          </w:p>
        </w:tc>
        <w:tc>
          <w:tcPr>
            <w:tcW w:w="1109"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346,183.00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6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4.85</w:t>
            </w:r>
          </w:p>
        </w:tc>
        <w:tc>
          <w:tcPr>
            <w:tcW w:w="1286" w:type="dxa"/>
            <w:tcBorders>
              <w:top w:val="nil" w:sz="6" w:space="0" w:color="auto"/>
              <w:left w:val="single" w:sz="4" w:space="0" w:color="000000"/>
              <w:bottom w:val="nil" w:sz="6" w:space="0" w:color="auto"/>
              <w:right w:val="nil" w:sz="6" w:space="0" w:color="auto"/>
            </w:tcBorders>
          </w:tcPr>
          <w:p>
            <w:pPr>
              <w:pStyle w:val="TableParagraph"/>
              <w:spacing w:line="348" w:lineRule="auto" w:before="65"/>
              <w:ind w:left="100" w:right="278"/>
              <w:jc w:val="left"/>
              <w:rPr>
                <w:rFonts w:ascii="宋体" w:hAnsi="宋体" w:cs="宋体" w:eastAsia="宋体" w:hint="default"/>
                <w:sz w:val="18"/>
                <w:szCs w:val="18"/>
              </w:rPr>
            </w:pPr>
            <w:r>
              <w:rPr>
                <w:rFonts w:ascii="宋体" w:hAnsi="宋体" w:cs="宋体" w:eastAsia="宋体" w:hint="default"/>
                <w:sz w:val="18"/>
                <w:szCs w:val="18"/>
              </w:rPr>
              <w:t>财产保全保 证金</w:t>
            </w:r>
          </w:p>
        </w:tc>
      </w:tr>
      <w:tr>
        <w:trPr>
          <w:trHeight w:val="459" w:hRule="exact"/>
        </w:trPr>
        <w:tc>
          <w:tcPr>
            <w:tcW w:w="1760"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降旗显英</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出租方</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Times New Roman" w:hAnsi="Times New Roman" w:cs="Times New Roman" w:eastAsia="Times New Roman" w:hint="default"/>
                <w:sz w:val="18"/>
                <w:szCs w:val="18"/>
              </w:rPr>
            </w:pPr>
            <w:r>
              <w:rPr>
                <w:rFonts w:ascii="Times New Roman"/>
                <w:spacing w:val="-1"/>
                <w:sz w:val="18"/>
              </w:rPr>
              <w:t>297,834.15</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261"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z w:val="21"/>
              </w:rPr>
              <w:t>4.18</w:t>
            </w:r>
          </w:p>
        </w:tc>
        <w:tc>
          <w:tcPr>
            <w:tcW w:w="1286"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left="100" w:right="0"/>
              <w:jc w:val="left"/>
              <w:rPr>
                <w:rFonts w:ascii="宋体" w:hAnsi="宋体" w:cs="宋体" w:eastAsia="宋体" w:hint="default"/>
                <w:sz w:val="18"/>
                <w:szCs w:val="18"/>
              </w:rPr>
            </w:pPr>
            <w:r>
              <w:rPr>
                <w:rFonts w:ascii="宋体" w:hAnsi="宋体" w:cs="宋体" w:eastAsia="宋体" w:hint="default"/>
                <w:sz w:val="18"/>
                <w:szCs w:val="18"/>
              </w:rPr>
              <w:t>押金</w:t>
            </w:r>
          </w:p>
        </w:tc>
      </w:tr>
      <w:tr>
        <w:trPr>
          <w:trHeight w:val="726" w:hRule="exact"/>
        </w:trPr>
        <w:tc>
          <w:tcPr>
            <w:tcW w:w="1760" w:type="dxa"/>
            <w:tcBorders>
              <w:top w:val="nil" w:sz="6" w:space="0" w:color="auto"/>
              <w:left w:val="nil" w:sz="6" w:space="0" w:color="auto"/>
              <w:bottom w:val="nil" w:sz="6" w:space="0" w:color="auto"/>
              <w:right w:val="single" w:sz="4" w:space="0" w:color="000000"/>
            </w:tcBorders>
          </w:tcPr>
          <w:p>
            <w:pPr>
              <w:pStyle w:val="TableParagraph"/>
              <w:spacing w:line="345" w:lineRule="auto" w:before="66"/>
              <w:ind w:left="122" w:right="105"/>
              <w:jc w:val="left"/>
              <w:rPr>
                <w:rFonts w:ascii="宋体" w:hAnsi="宋体" w:cs="宋体" w:eastAsia="宋体" w:hint="default"/>
                <w:sz w:val="18"/>
                <w:szCs w:val="18"/>
              </w:rPr>
            </w:pPr>
            <w:r>
              <w:rPr>
                <w:rFonts w:ascii="宋体" w:hAnsi="宋体" w:cs="宋体" w:eastAsia="宋体" w:hint="default"/>
                <w:spacing w:val="10"/>
                <w:sz w:val="18"/>
                <w:szCs w:val="18"/>
              </w:rPr>
              <w:t>上海乾利合实业有</w:t>
            </w:r>
            <w:r>
              <w:rPr>
                <w:rFonts w:ascii="宋体" w:hAnsi="宋体" w:cs="宋体" w:eastAsia="宋体" w:hint="default"/>
                <w:sz w:val="18"/>
                <w:szCs w:val="18"/>
              </w:rPr>
              <w:t> 限公司</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出租方</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277,961.60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3.90</w:t>
            </w:r>
          </w:p>
        </w:tc>
        <w:tc>
          <w:tcPr>
            <w:tcW w:w="1286"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押金</w:t>
            </w:r>
          </w:p>
        </w:tc>
      </w:tr>
      <w:tr>
        <w:trPr>
          <w:trHeight w:val="651" w:hRule="exact"/>
        </w:trPr>
        <w:tc>
          <w:tcPr>
            <w:tcW w:w="1760" w:type="dxa"/>
            <w:tcBorders>
              <w:top w:val="nil" w:sz="6" w:space="0" w:color="auto"/>
              <w:left w:val="nil" w:sz="6" w:space="0" w:color="auto"/>
              <w:bottom w:val="single" w:sz="12" w:space="0" w:color="000000"/>
              <w:right w:val="single" w:sz="4" w:space="0" w:color="000000"/>
            </w:tcBorders>
          </w:tcPr>
          <w:p>
            <w:pPr>
              <w:pStyle w:val="TableParagraph"/>
              <w:spacing w:line="328" w:lineRule="auto" w:before="30"/>
              <w:ind w:left="122" w:right="79"/>
              <w:jc w:val="left"/>
              <w:rPr>
                <w:rFonts w:ascii="宋体" w:hAnsi="宋体" w:cs="宋体" w:eastAsia="宋体" w:hint="default"/>
                <w:sz w:val="18"/>
                <w:szCs w:val="18"/>
              </w:rPr>
            </w:pPr>
            <w:r>
              <w:rPr>
                <w:rFonts w:ascii="宋体" w:hAnsi="宋体" w:cs="宋体" w:eastAsia="宋体" w:hint="default"/>
                <w:spacing w:val="12"/>
                <w:sz w:val="18"/>
                <w:szCs w:val="18"/>
              </w:rPr>
              <w:t>日立</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pacing w:val="12"/>
                <w:sz w:val="18"/>
                <w:szCs w:val="18"/>
              </w:rPr>
              <w:t>上海</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28"/>
                <w:sz w:val="18"/>
                <w:szCs w:val="18"/>
              </w:rPr>
              <w:t> </w:t>
            </w:r>
            <w:r>
              <w:rPr>
                <w:rFonts w:ascii="宋体" w:hAnsi="宋体" w:cs="宋体" w:eastAsia="宋体" w:hint="default"/>
                <w:spacing w:val="12"/>
                <w:sz w:val="18"/>
                <w:szCs w:val="18"/>
              </w:rPr>
              <w:t>贸易有</w:t>
            </w:r>
            <w:r>
              <w:rPr>
                <w:rFonts w:ascii="宋体" w:hAnsi="宋体" w:cs="宋体" w:eastAsia="宋体" w:hint="default"/>
                <w:spacing w:val="-88"/>
                <w:sz w:val="18"/>
                <w:szCs w:val="18"/>
              </w:rPr>
              <w:t> </w:t>
            </w:r>
            <w:r>
              <w:rPr>
                <w:rFonts w:ascii="宋体" w:hAnsi="宋体" w:cs="宋体" w:eastAsia="宋体" w:hint="default"/>
                <w:sz w:val="18"/>
                <w:szCs w:val="18"/>
              </w:rPr>
              <w:t>限公司</w:t>
            </w:r>
          </w:p>
        </w:tc>
        <w:tc>
          <w:tcPr>
            <w:tcW w:w="110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44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246,467.69</w:t>
            </w:r>
          </w:p>
        </w:tc>
        <w:tc>
          <w:tcPr>
            <w:tcW w:w="90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26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3.46</w:t>
            </w:r>
          </w:p>
        </w:tc>
        <w:tc>
          <w:tcPr>
            <w:tcW w:w="1286" w:type="dxa"/>
            <w:tcBorders>
              <w:top w:val="nil" w:sz="6" w:space="0" w:color="auto"/>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代垫款</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tabs>
          <w:tab w:pos="1393" w:val="left" w:leader="none"/>
        </w:tabs>
        <w:spacing w:before="36"/>
        <w:ind w:left="855" w:right="4190" w:firstLine="0"/>
        <w:jc w:val="left"/>
        <w:rPr>
          <w:rFonts w:ascii="宋体" w:hAnsi="宋体" w:cs="宋体" w:eastAsia="宋体" w:hint="default"/>
          <w:sz w:val="21"/>
          <w:szCs w:val="21"/>
        </w:rPr>
      </w:pPr>
      <w:r>
        <w:rPr/>
        <w:pict>
          <v:group style="position:absolute;margin-left:140.419998pt;margin-top:-93.366364pt;width:387.1pt;height:.5pt;mso-position-horizontal-relative:page;mso-position-vertical-relative:paragraph;z-index:-988768" coordorigin="2808,-1867" coordsize="7742,10">
            <v:shape style="position:absolute;left:2808;top:-1867;width:6450;height:10" type="#_x0000_t75" stroked="false">
              <v:imagedata r:id="rId183" o:title=""/>
            </v:shape>
            <v:shape style="position:absolute;left:9254;top:-1867;width:1296;height:10" type="#_x0000_t75" stroked="false">
              <v:imagedata r:id="rId182" o:title=""/>
            </v:shape>
            <w10:wrap type="none"/>
          </v:group>
        </w:pict>
      </w:r>
      <w:r>
        <w:rPr/>
        <w:pict>
          <v:group style="position:absolute;margin-left:140.419998pt;margin-top:-58.920353pt;width:387.1pt;height:.550pt;mso-position-horizontal-relative:page;mso-position-vertical-relative:paragraph;z-index:-988744" coordorigin="2808,-1178" coordsize="7742,11">
            <v:shape style="position:absolute;left:2808;top:-1178;width:6450;height:10" type="#_x0000_t75" stroked="false">
              <v:imagedata r:id="rId183" o:title=""/>
            </v:shape>
            <v:shape style="position:absolute;left:9254;top:-1178;width:1296;height:10" type="#_x0000_t75" stroked="false">
              <v:imagedata r:id="rId184" o:title=""/>
            </v:shape>
            <w10:wrap type="none"/>
          </v:group>
        </w:pict>
      </w:r>
      <w:r>
        <w:rPr>
          <w:rFonts w:ascii="宋体" w:hAnsi="宋体" w:cs="宋体" w:eastAsia="宋体" w:hint="default"/>
          <w:b/>
          <w:bCs/>
          <w:sz w:val="21"/>
          <w:szCs w:val="21"/>
        </w:rPr>
        <w:t>7</w:t>
      </w:r>
      <w:r>
        <w:rPr>
          <w:rFonts w:ascii="宋体" w:hAnsi="宋体" w:cs="宋体" w:eastAsia="宋体" w:hint="default"/>
          <w:b/>
          <w:bCs/>
          <w:sz w:val="21"/>
          <w:szCs w:val="21"/>
        </w:rPr>
        <w:t>、</w:t>
        <w:tab/>
        <w:t>年末无应收关联方账款情况。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tabs>
          <w:tab w:pos="1393" w:val="left" w:leader="none"/>
        </w:tabs>
        <w:spacing w:before="0"/>
        <w:ind w:left="855" w:right="4190" w:firstLine="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z w:val="21"/>
          <w:szCs w:val="21"/>
        </w:rPr>
        <w:t>、</w:t>
        <w:tab/>
        <w:t>年末无终止确认的其他应收款情况。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tabs>
          <w:tab w:pos="1393" w:val="left" w:leader="none"/>
        </w:tabs>
        <w:spacing w:before="36"/>
        <w:ind w:left="855" w:right="4190" w:firstLine="0"/>
        <w:jc w:val="left"/>
        <w:rPr>
          <w:rFonts w:ascii="宋体" w:hAnsi="宋体" w:cs="宋体" w:eastAsia="宋体" w:hint="default"/>
          <w:sz w:val="21"/>
          <w:szCs w:val="21"/>
        </w:rPr>
      </w:pPr>
      <w:r>
        <w:rPr>
          <w:rFonts w:ascii="宋体" w:hAnsi="宋体" w:cs="宋体" w:eastAsia="宋体" w:hint="default"/>
          <w:b/>
          <w:bCs/>
          <w:sz w:val="21"/>
          <w:szCs w:val="21"/>
        </w:rPr>
        <w:t>9</w:t>
      </w:r>
      <w:r>
        <w:rPr>
          <w:rFonts w:ascii="宋体" w:hAnsi="宋体" w:cs="宋体" w:eastAsia="宋体" w:hint="default"/>
          <w:b/>
          <w:bCs/>
          <w:sz w:val="21"/>
          <w:szCs w:val="21"/>
        </w:rPr>
        <w:t>、</w:t>
        <w:tab/>
        <w:t>年末无以其他应收款为标的进行证券化的情况。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tabs>
          <w:tab w:pos="977" w:val="left" w:leader="none"/>
        </w:tabs>
        <w:spacing w:before="0"/>
        <w:ind w:left="138" w:right="419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五</w:t>
      </w:r>
      <w:r>
        <w:rPr>
          <w:rFonts w:ascii="宋体" w:hAnsi="宋体" w:cs="宋体" w:eastAsia="宋体" w:hint="default"/>
          <w:b/>
          <w:bCs/>
          <w:spacing w:val="-1"/>
          <w:sz w:val="21"/>
          <w:szCs w:val="21"/>
        </w:rPr>
        <w:t>)</w:t>
        <w:tab/>
      </w:r>
      <w:r>
        <w:rPr>
          <w:rFonts w:ascii="宋体" w:hAnsi="宋体" w:cs="宋体" w:eastAsia="宋体" w:hint="default"/>
          <w:b/>
          <w:bCs/>
          <w:sz w:val="21"/>
          <w:szCs w:val="21"/>
        </w:rPr>
        <w:t>预付款项</w:t>
      </w:r>
      <w:r>
        <w:rPr>
          <w:rFonts w:ascii="宋体" w:hAnsi="宋体" w:cs="宋体" w:eastAsia="宋体" w:hint="default"/>
          <w:sz w:val="21"/>
          <w:szCs w:val="21"/>
        </w:rPr>
      </w:r>
    </w:p>
    <w:p>
      <w:pPr>
        <w:tabs>
          <w:tab w:pos="1393" w:val="left" w:leader="none"/>
        </w:tabs>
        <w:spacing w:before="123"/>
        <w:ind w:left="855" w:right="4190" w:firstLine="0"/>
        <w:jc w:val="left"/>
        <w:rPr>
          <w:rFonts w:ascii="宋体" w:hAnsi="宋体" w:cs="宋体" w:eastAsia="宋体" w:hint="default"/>
          <w:sz w:val="21"/>
          <w:szCs w:val="21"/>
        </w:rPr>
      </w:pPr>
      <w:r>
        <w:rPr/>
        <w:pict>
          <v:shape style="position:absolute;margin-left:217.25pt;margin-top:22.973673pt;width:.48pt;height:.12pt;mso-position-horizontal-relative:page;mso-position-vertical-relative:paragraph;z-index:-988720" type="#_x0000_t75" stroked="false">
            <v:imagedata r:id="rId185" o:title=""/>
          </v:shape>
        </w:pict>
      </w:r>
      <w:r>
        <w:rPr/>
        <w:pict>
          <v:shape style="position:absolute;margin-left:359.350006pt;margin-top:22.973673pt;width:.48001pt;height:.12pt;mso-position-horizontal-relative:page;mso-position-vertical-relative:paragraph;z-index:-988696" type="#_x0000_t75" stroked="false">
            <v:imagedata r:id="rId185" o:title=""/>
          </v:shape>
        </w:pict>
      </w:r>
      <w:r>
        <w:rPr/>
        <w:pict>
          <v:group style="position:absolute;margin-left:216.769989pt;margin-top:38.453682pt;width:312.650pt;height:5.05pt;mso-position-horizontal-relative:page;mso-position-vertical-relative:paragraph;z-index:-988672" coordorigin="4335,769" coordsize="6253,101">
            <v:shape style="position:absolute;left:4335;top:769;width:1711;height:101" type="#_x0000_t75" stroked="false">
              <v:imagedata r:id="rId186" o:title=""/>
            </v:shape>
            <v:shape style="position:absolute;left:6042;top:860;width:3123;height:10" type="#_x0000_t75" stroked="false">
              <v:imagedata r:id="rId187" o:title=""/>
            </v:shape>
            <v:shape style="position:absolute;left:9160;top:860;width:1428;height:10" type="#_x0000_t75" stroked="false">
              <v:imagedata r:id="rId188" o:title=""/>
            </v:shape>
            <w10:wrap type="none"/>
          </v:group>
        </w:pict>
      </w:r>
      <w:r>
        <w:rPr/>
        <w:pict>
          <v:group style="position:absolute;margin-left:147.5pt;margin-top:58.853714pt;width:381.95pt;height:5.2pt;mso-position-horizontal-relative:page;mso-position-vertical-relative:paragraph;z-index:-988648" coordorigin="2950,1177" coordsize="7639,104">
            <v:shape style="position:absolute;left:2950;top:1177;width:1414;height:103" type="#_x0000_t75" stroked="false">
              <v:imagedata r:id="rId189" o:title=""/>
            </v:shape>
            <v:shape style="position:absolute;left:4340;top:1271;width:1706;height:10" type="#_x0000_t75" stroked="false">
              <v:imagedata r:id="rId190" o:title=""/>
            </v:shape>
            <v:shape style="position:absolute;left:6042;top:1271;width:3123;height:10" type="#_x0000_t75" stroked="false">
              <v:imagedata r:id="rId191" o:title=""/>
            </v:shape>
            <v:shape style="position:absolute;left:9160;top:1271;width:1428;height:10" type="#_x0000_t75" stroked="false">
              <v:imagedata r:id="rId192" o:title=""/>
            </v:shape>
            <w10:wrap type="none"/>
          </v:group>
        </w:pic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预付款项按账龄列示</w:t>
      </w:r>
      <w:r>
        <w:rPr>
          <w:rFonts w:ascii="宋体" w:hAnsi="宋体" w:cs="宋体" w:eastAsia="宋体" w:hint="default"/>
          <w:sz w:val="21"/>
          <w:szCs w:val="21"/>
        </w:rPr>
      </w:r>
    </w:p>
    <w:tbl>
      <w:tblPr>
        <w:tblW w:w="0" w:type="auto"/>
        <w:jc w:val="left"/>
        <w:tblInd w:w="1275" w:type="dxa"/>
        <w:tblLayout w:type="fixed"/>
        <w:tblCellMar>
          <w:top w:w="0" w:type="dxa"/>
          <w:left w:w="0" w:type="dxa"/>
          <w:bottom w:w="0" w:type="dxa"/>
          <w:right w:w="0" w:type="dxa"/>
        </w:tblCellMar>
        <w:tblLook w:val="01E0"/>
      </w:tblPr>
      <w:tblGrid>
        <w:gridCol w:w="1414"/>
        <w:gridCol w:w="1702"/>
        <w:gridCol w:w="1140"/>
        <w:gridCol w:w="1978"/>
        <w:gridCol w:w="1418"/>
      </w:tblGrid>
      <w:tr>
        <w:trPr>
          <w:trHeight w:val="324" w:hRule="exact"/>
        </w:trPr>
        <w:tc>
          <w:tcPr>
            <w:tcW w:w="1414" w:type="dxa"/>
            <w:tcBorders>
              <w:top w:val="single" w:sz="12" w:space="0" w:color="000000"/>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3"/>
                <w:szCs w:val="23"/>
              </w:rPr>
            </w:pPr>
          </w:p>
        </w:tc>
        <w:tc>
          <w:tcPr>
            <w:tcW w:w="2842" w:type="dxa"/>
            <w:gridSpan w:val="2"/>
            <w:tcBorders>
              <w:top w:val="single" w:sz="12" w:space="0" w:color="000000"/>
              <w:left w:val="single" w:sz="4" w:space="0" w:color="000000"/>
              <w:bottom w:val="nil" w:sz="6" w:space="0" w:color="auto"/>
              <w:right w:val="single" w:sz="4" w:space="0" w:color="000000"/>
            </w:tcBorders>
          </w:tcPr>
          <w:p>
            <w:pPr>
              <w:pStyle w:val="TableParagraph"/>
              <w:spacing w:line="212" w:lineRule="exact" w:before="137"/>
              <w:ind w:right="3"/>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397" w:type="dxa"/>
            <w:gridSpan w:val="2"/>
            <w:vMerge w:val="restart"/>
            <w:tcBorders>
              <w:top w:val="single" w:sz="12" w:space="0" w:color="000000"/>
              <w:left w:val="single" w:sz="4" w:space="0" w:color="000000"/>
              <w:right w:val="nil" w:sz="6" w:space="0" w:color="auto"/>
            </w:tcBorders>
          </w:tcPr>
          <w:p>
            <w:pPr>
              <w:pStyle w:val="TableParagraph"/>
              <w:spacing w:line="240" w:lineRule="auto" w:before="137"/>
              <w:ind w:right="1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101" w:hRule="exact"/>
        </w:trPr>
        <w:tc>
          <w:tcPr>
            <w:tcW w:w="1414"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single" w:sz="4" w:space="0" w:color="000000"/>
            </w:tcBorders>
          </w:tcPr>
          <w:p>
            <w:pPr/>
          </w:p>
        </w:tc>
        <w:tc>
          <w:tcPr>
            <w:tcW w:w="3397" w:type="dxa"/>
            <w:gridSpan w:val="2"/>
            <w:vMerge/>
            <w:tcBorders>
              <w:left w:val="single" w:sz="4" w:space="0" w:color="000000"/>
              <w:bottom w:val="nil" w:sz="6" w:space="0" w:color="auto"/>
              <w:right w:val="nil" w:sz="6" w:space="0" w:color="auto"/>
            </w:tcBorders>
          </w:tcPr>
          <w:p>
            <w:pPr/>
          </w:p>
        </w:tc>
      </w:tr>
      <w:tr>
        <w:trPr>
          <w:trHeight w:val="179" w:hRule="exact"/>
        </w:trPr>
        <w:tc>
          <w:tcPr>
            <w:tcW w:w="1414" w:type="dxa"/>
            <w:tcBorders>
              <w:top w:val="nil" w:sz="6" w:space="0" w:color="auto"/>
              <w:left w:val="nil" w:sz="6" w:space="0" w:color="auto"/>
              <w:bottom w:val="nil" w:sz="6" w:space="0" w:color="auto"/>
              <w:right w:val="single" w:sz="4" w:space="0" w:color="000000"/>
            </w:tcBorders>
          </w:tcPr>
          <w:p>
            <w:pPr>
              <w:pStyle w:val="TableParagraph"/>
              <w:spacing w:line="167" w:lineRule="exact"/>
              <w:ind w:left="1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702"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97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nil" w:sz="6" w:space="0" w:color="auto"/>
            </w:tcBorders>
          </w:tcPr>
          <w:p>
            <w:pPr/>
          </w:p>
        </w:tc>
      </w:tr>
      <w:tr>
        <w:trPr>
          <w:trHeight w:val="231" w:hRule="exact"/>
        </w:trPr>
        <w:tc>
          <w:tcPr>
            <w:tcW w:w="1414" w:type="dxa"/>
            <w:tcBorders>
              <w:top w:val="nil" w:sz="6" w:space="0" w:color="auto"/>
              <w:left w:val="nil" w:sz="6" w:space="0" w:color="auto"/>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4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978"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6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8" w:type="dxa"/>
            <w:tcBorders>
              <w:top w:val="nil" w:sz="6" w:space="0" w:color="auto"/>
              <w:left w:val="single" w:sz="4" w:space="0" w:color="000000"/>
              <w:bottom w:val="nil" w:sz="6" w:space="0" w:color="auto"/>
              <w:right w:val="nil" w:sz="6" w:space="0" w:color="auto"/>
            </w:tcBorders>
          </w:tcPr>
          <w:p>
            <w:pPr>
              <w:pStyle w:val="TableParagraph"/>
              <w:spacing w:line="206" w:lineRule="exact"/>
              <w:ind w:left="3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15" w:hRule="exact"/>
        </w:trPr>
        <w:tc>
          <w:tcPr>
            <w:tcW w:w="1414" w:type="dxa"/>
            <w:tcBorders>
              <w:top w:val="nil" w:sz="6" w:space="0" w:color="auto"/>
              <w:left w:val="nil" w:sz="6" w:space="0" w:color="auto"/>
              <w:bottom w:val="single" w:sz="12"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643" w:right="0"/>
              <w:jc w:val="left"/>
              <w:rPr>
                <w:rFonts w:ascii="Times New Roman" w:hAnsi="Times New Roman" w:cs="Times New Roman" w:eastAsia="Times New Roman" w:hint="default"/>
                <w:sz w:val="18"/>
                <w:szCs w:val="18"/>
              </w:rPr>
            </w:pPr>
            <w:r>
              <w:rPr>
                <w:rFonts w:ascii="Times New Roman"/>
                <w:sz w:val="18"/>
              </w:rPr>
              <w:t>4,534,626.70</w:t>
            </w:r>
          </w:p>
        </w:tc>
        <w:tc>
          <w:tcPr>
            <w:tcW w:w="114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533" w:right="0"/>
              <w:jc w:val="left"/>
              <w:rPr>
                <w:rFonts w:ascii="Times New Roman" w:hAnsi="Times New Roman" w:cs="Times New Roman" w:eastAsia="Times New Roman" w:hint="default"/>
                <w:sz w:val="18"/>
                <w:szCs w:val="18"/>
              </w:rPr>
            </w:pPr>
            <w:r>
              <w:rPr>
                <w:rFonts w:ascii="Times New Roman"/>
                <w:sz w:val="18"/>
              </w:rPr>
              <w:t>100.00</w:t>
            </w:r>
          </w:p>
        </w:tc>
        <w:tc>
          <w:tcPr>
            <w:tcW w:w="197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53" w:right="0"/>
              <w:jc w:val="left"/>
              <w:rPr>
                <w:rFonts w:ascii="Times New Roman" w:hAnsi="Times New Roman" w:cs="Times New Roman" w:eastAsia="Times New Roman" w:hint="default"/>
                <w:sz w:val="18"/>
                <w:szCs w:val="18"/>
              </w:rPr>
            </w:pPr>
            <w:r>
              <w:rPr>
                <w:rFonts w:ascii="Times New Roman"/>
                <w:sz w:val="18"/>
              </w:rPr>
              <w:t>496,532.16</w:t>
            </w:r>
          </w:p>
        </w:tc>
        <w:tc>
          <w:tcPr>
            <w:tcW w:w="1418" w:type="dxa"/>
            <w:tcBorders>
              <w:top w:val="nil" w:sz="6" w:space="0" w:color="auto"/>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811"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b/>
          <w:bCs/>
          <w:sz w:val="22"/>
          <w:szCs w:val="22"/>
        </w:rPr>
      </w:pPr>
    </w:p>
    <w:p>
      <w:pPr>
        <w:spacing w:line="240" w:lineRule="auto" w:before="1"/>
        <w:rPr>
          <w:rFonts w:ascii="宋体" w:hAnsi="宋体" w:cs="宋体" w:eastAsia="宋体" w:hint="default"/>
          <w:b/>
          <w:bCs/>
          <w:sz w:val="17"/>
          <w:szCs w:val="17"/>
        </w:rPr>
      </w:pPr>
    </w:p>
    <w:p>
      <w:pPr>
        <w:tabs>
          <w:tab w:pos="1393" w:val="left" w:leader="none"/>
        </w:tabs>
        <w:spacing w:before="0"/>
        <w:ind w:left="855" w:right="4190" w:firstLine="0"/>
        <w:jc w:val="left"/>
        <w:rPr>
          <w:rFonts w:ascii="宋体" w:hAnsi="宋体" w:cs="宋体" w:eastAsia="宋体" w:hint="default"/>
          <w:sz w:val="21"/>
          <w:szCs w:val="21"/>
        </w:rPr>
      </w:pPr>
      <w:r>
        <w:rPr/>
        <w:pict>
          <v:shape style="position:absolute;margin-left:274.010010pt;margin-top:36.743664pt;width:.48001pt;height:.12pt;mso-position-horizontal-relative:page;mso-position-vertical-relative:paragraph;z-index:-988624" type="#_x0000_t75" stroked="false">
            <v:imagedata r:id="rId185" o:title=""/>
          </v:shape>
        </w:pict>
      </w:r>
      <w:r>
        <w:rPr/>
        <w:pict>
          <v:shape style="position:absolute;margin-left:321.429993pt;margin-top:36.743664pt;width:.47998pt;height:.12pt;mso-position-horizontal-relative:page;mso-position-vertical-relative:paragraph;z-index:-988600" type="#_x0000_t75" stroked="false">
            <v:imagedata r:id="rId185" o:title=""/>
          </v:shape>
        </w:pict>
      </w:r>
      <w:r>
        <w:rPr/>
        <w:pict>
          <v:shape style="position:absolute;margin-left:402.429993pt;margin-top:36.743664pt;width:.47998pt;height:.12pt;mso-position-horizontal-relative:page;mso-position-vertical-relative:paragraph;z-index:-988576" type="#_x0000_t75" stroked="false">
            <v:imagedata r:id="rId185" o:title=""/>
          </v:shape>
        </w:pict>
      </w:r>
      <w:r>
        <w:rPr/>
        <w:pict>
          <v:shape style="position:absolute;margin-left:450.220001pt;margin-top:36.743664pt;width:.48001pt;height:.12pt;mso-position-horizontal-relative:page;mso-position-vertical-relative:paragraph;z-index:-988552" type="#_x0000_t75" stroked="false">
            <v:imagedata r:id="rId185" o:title=""/>
          </v:shape>
        </w:pict>
      </w:r>
      <w:r>
        <w:rPr/>
        <w:pict>
          <v:group style="position:absolute;margin-left:147.5pt;margin-top:76.853622pt;width:384pt;height:.5pt;mso-position-horizontal-relative:page;mso-position-vertical-relative:paragraph;z-index:-988528" coordorigin="2950,1537" coordsize="7680,10">
            <v:shape style="position:absolute;left:2950;top:1537;width:2530;height:10" type="#_x0000_t75" stroked="false">
              <v:imagedata r:id="rId193" o:title=""/>
            </v:shape>
            <v:shape style="position:absolute;left:5475;top:1537;width:5154;height:10" type="#_x0000_t75" stroked="false">
              <v:imagedata r:id="rId194" o:title=""/>
            </v:shape>
            <w10:wrap type="none"/>
          </v:group>
        </w:pict>
      </w:r>
      <w:r>
        <w:rPr>
          <w:rFonts w:ascii="宋体" w:hAnsi="宋体" w:cs="宋体" w:eastAsia="宋体" w:hint="default"/>
          <w:b/>
          <w:bCs/>
          <w:sz w:val="21"/>
          <w:szCs w:val="21"/>
        </w:rPr>
        <w:t>2</w:t>
      </w:r>
      <w:r>
        <w:rPr>
          <w:rFonts w:ascii="宋体" w:hAnsi="宋体" w:cs="宋体" w:eastAsia="宋体" w:hint="default"/>
          <w:b/>
          <w:bCs/>
          <w:sz w:val="21"/>
          <w:szCs w:val="21"/>
        </w:rPr>
        <w:t>、</w:t>
        <w:tab/>
        <w:t>年末预付款项中金额较大的款项情况：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1275" w:type="dxa"/>
        <w:tblLayout w:type="fixed"/>
        <w:tblCellMar>
          <w:top w:w="0" w:type="dxa"/>
          <w:left w:w="0" w:type="dxa"/>
          <w:bottom w:w="0" w:type="dxa"/>
          <w:right w:w="0" w:type="dxa"/>
        </w:tblCellMar>
        <w:tblLook w:val="01E0"/>
      </w:tblPr>
      <w:tblGrid>
        <w:gridCol w:w="2549"/>
        <w:gridCol w:w="948"/>
        <w:gridCol w:w="1620"/>
        <w:gridCol w:w="956"/>
        <w:gridCol w:w="1620"/>
      </w:tblGrid>
      <w:tr>
        <w:trPr>
          <w:trHeight w:val="903" w:hRule="exact"/>
        </w:trPr>
        <w:tc>
          <w:tcPr>
            <w:tcW w:w="2549" w:type="dxa"/>
            <w:tcBorders>
              <w:top w:val="single" w:sz="12" w:space="0" w:color="000000"/>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48" w:type="dxa"/>
            <w:tcBorders>
              <w:top w:val="single" w:sz="12" w:space="0" w:color="000000"/>
              <w:left w:val="single" w:sz="4" w:space="0" w:color="000000"/>
              <w:bottom w:val="nil" w:sz="6" w:space="0" w:color="auto"/>
              <w:right w:val="single" w:sz="4" w:space="0" w:color="000000"/>
            </w:tcBorders>
          </w:tcPr>
          <w:p>
            <w:pPr>
              <w:pStyle w:val="TableParagraph"/>
              <w:spacing w:line="408" w:lineRule="auto" w:before="138"/>
              <w:ind w:left="287" w:right="108"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62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5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620" w:type="dxa"/>
            <w:tcBorders>
              <w:top w:val="single" w:sz="12"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39" w:hRule="exact"/>
        </w:trPr>
        <w:tc>
          <w:tcPr>
            <w:tcW w:w="2549" w:type="dxa"/>
            <w:tcBorders>
              <w:top w:val="nil" w:sz="6" w:space="0" w:color="auto"/>
              <w:left w:val="nil" w:sz="6" w:space="0" w:color="auto"/>
              <w:bottom w:val="single" w:sz="12" w:space="0" w:color="000000"/>
              <w:right w:val="single" w:sz="4" w:space="0" w:color="000000"/>
            </w:tcBorders>
          </w:tcPr>
          <w:p>
            <w:pPr>
              <w:pStyle w:val="TableParagraph"/>
              <w:spacing w:line="240" w:lineRule="auto" w:before="58"/>
              <w:ind w:left="122" w:right="0"/>
              <w:jc w:val="left"/>
              <w:rPr>
                <w:rFonts w:ascii="宋体" w:hAnsi="宋体" w:cs="宋体" w:eastAsia="宋体" w:hint="default"/>
                <w:sz w:val="18"/>
                <w:szCs w:val="18"/>
              </w:rPr>
            </w:pPr>
            <w:r>
              <w:rPr>
                <w:rFonts w:ascii="宋体" w:hAnsi="宋体" w:cs="宋体" w:eastAsia="宋体" w:hint="default"/>
                <w:sz w:val="18"/>
                <w:szCs w:val="18"/>
              </w:rPr>
              <w:t>思爱普（北京）软件系统有限</w:t>
            </w: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公司上海分公司</w:t>
            </w:r>
          </w:p>
        </w:tc>
        <w:tc>
          <w:tcPr>
            <w:tcW w:w="94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62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561" w:right="0"/>
              <w:jc w:val="left"/>
              <w:rPr>
                <w:rFonts w:ascii="Times New Roman" w:hAnsi="Times New Roman" w:cs="Times New Roman" w:eastAsia="Times New Roman" w:hint="default"/>
                <w:sz w:val="18"/>
                <w:szCs w:val="18"/>
              </w:rPr>
            </w:pPr>
            <w:r>
              <w:rPr>
                <w:rFonts w:ascii="Times New Roman"/>
                <w:sz w:val="18"/>
              </w:rPr>
              <w:t>4,182,716.67</w:t>
            </w:r>
          </w:p>
        </w:tc>
        <w:tc>
          <w:tcPr>
            <w:tcW w:w="9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20" w:type="dxa"/>
            <w:tcBorders>
              <w:top w:val="nil" w:sz="6" w:space="0" w:color="auto"/>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软件未交付</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tabs>
          <w:tab w:pos="1393" w:val="left" w:leader="none"/>
        </w:tabs>
        <w:spacing w:before="36"/>
        <w:ind w:left="855"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tab/>
        <w:t>年末预付款项中无持本公司</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180"/>
          <w:pgSz w:w="11910" w:h="16840"/>
          <w:pgMar w:header="1078" w:footer="1186" w:top="1800" w:bottom="1380" w:left="1660" w:right="0"/>
        </w:sectPr>
      </w:pPr>
    </w:p>
    <w:p>
      <w:pPr>
        <w:spacing w:line="240" w:lineRule="auto" w:before="0"/>
        <w:rPr>
          <w:rFonts w:ascii="宋体" w:hAnsi="宋体" w:cs="宋体" w:eastAsia="宋体" w:hint="default"/>
          <w:b/>
          <w:bCs/>
          <w:sz w:val="20"/>
          <w:szCs w:val="20"/>
        </w:rPr>
      </w:pPr>
    </w:p>
    <w:p>
      <w:pPr>
        <w:tabs>
          <w:tab w:pos="977" w:val="left" w:leader="none"/>
        </w:tabs>
        <w:spacing w:line="350" w:lineRule="auto" w:before="179"/>
        <w:ind w:left="855" w:right="8544" w:hanging="718"/>
        <w:jc w:val="left"/>
        <w:rPr>
          <w:rFonts w:ascii="宋体" w:hAnsi="宋体" w:cs="宋体" w:eastAsia="宋体" w:hint="default"/>
          <w:sz w:val="21"/>
          <w:szCs w:val="21"/>
        </w:rPr>
      </w:pPr>
      <w:r>
        <w:rPr/>
        <w:pict>
          <v:group style="position:absolute;margin-left:118.940002pt;margin-top:44.27367pt;width:411.2pt;height:64.1pt;mso-position-horizontal-relative:page;mso-position-vertical-relative:paragraph;z-index:-987688" coordorigin="2379,885" coordsize="8224,1282">
            <v:group style="position:absolute;left:2408;top:900;width:1088;height:2" coordorigin="2408,900" coordsize="1088,2">
              <v:shape style="position:absolute;left:2408;top:900;width:1088;height:2" coordorigin="2408,900" coordsize="1088,0" path="m2408,900l3495,900e" filled="false" stroked="true" strokeweight="1.44pt" strokecolor="#000000">
                <v:path arrowok="t"/>
              </v:shape>
              <v:shape style="position:absolute;left:3495;top:914;width:10;height:2" type="#_x0000_t75" stroked="false">
                <v:imagedata r:id="rId196" o:title=""/>
              </v:shape>
            </v:group>
            <v:group style="position:absolute;left:3495;top:900;width:29;height:2" coordorigin="3495,900" coordsize="29,2">
              <v:shape style="position:absolute;left:3495;top:900;width:29;height:2" coordorigin="3495,900" coordsize="29,0" path="m3495,900l3524,900e" filled="false" stroked="true" strokeweight="1.44pt" strokecolor="#000000">
                <v:path arrowok="t"/>
              </v:shape>
            </v:group>
            <v:group style="position:absolute;left:3524;top:900;width:3481;height:2" coordorigin="3524,900" coordsize="3481,2">
              <v:shape style="position:absolute;left:3524;top:900;width:3481;height:2" coordorigin="3524,900" coordsize="3481,0" path="m3524,900l7005,900e" filled="false" stroked="true" strokeweight="1.44pt" strokecolor="#000000">
                <v:path arrowok="t"/>
              </v:shape>
              <v:shape style="position:absolute;left:7005;top:914;width:10;height:2" type="#_x0000_t75" stroked="false">
                <v:imagedata r:id="rId196" o:title=""/>
              </v:shape>
            </v:group>
            <v:group style="position:absolute;left:7005;top:900;width:29;height:2" coordorigin="7005,900" coordsize="29,2">
              <v:shape style="position:absolute;left:7005;top:900;width:29;height:2" coordorigin="7005,900" coordsize="29,0" path="m7005,900l7033,900e" filled="false" stroked="true" strokeweight="1.44pt" strokecolor="#000000">
                <v:path arrowok="t"/>
              </v:shape>
            </v:group>
            <v:group style="position:absolute;left:7033;top:900;width:3555;height:2" coordorigin="7033,900" coordsize="3555,2">
              <v:shape style="position:absolute;left:7033;top:900;width:3555;height:2" coordorigin="7033,900" coordsize="3555,0" path="m7033,900l10588,900e" filled="false" stroked="true" strokeweight="1.44pt" strokecolor="#000000">
                <v:path arrowok="t"/>
              </v:shape>
            </v:group>
            <v:group style="position:absolute;left:3495;top:917;width:10;height:20" coordorigin="3495,917" coordsize="10,20">
              <v:shape style="position:absolute;left:3495;top:917;width:10;height:20" coordorigin="3495,917" coordsize="10,20" path="m3495,936l3504,936,3504,917,3495,917,3495,936xe" filled="true" fillcolor="#000000" stroked="false">
                <v:path arrowok="t"/>
                <v:fill type="solid"/>
              </v:shape>
            </v:group>
            <v:group style="position:absolute;left:3495;top:936;width:10;height:20" coordorigin="3495,936" coordsize="10,20">
              <v:shape style="position:absolute;left:3495;top:936;width:10;height:20" coordorigin="3495,936" coordsize="10,20" path="m3495,955l3504,955,3504,936,3495,936,3495,955xe" filled="true" fillcolor="#000000" stroked="false">
                <v:path arrowok="t"/>
                <v:fill type="solid"/>
              </v:shape>
            </v:group>
            <v:group style="position:absolute;left:3495;top:955;width:10;height:20" coordorigin="3495,955" coordsize="10,20">
              <v:shape style="position:absolute;left:3495;top:955;width:10;height:20" coordorigin="3495,955" coordsize="10,20" path="m3495,974l3504,974,3504,955,3495,955,3495,974xe" filled="true" fillcolor="#000000" stroked="false">
                <v:path arrowok="t"/>
                <v:fill type="solid"/>
              </v:shape>
            </v:group>
            <v:group style="position:absolute;left:3495;top:974;width:10;height:20" coordorigin="3495,974" coordsize="10,20">
              <v:shape style="position:absolute;left:3495;top:974;width:10;height:20" coordorigin="3495,974" coordsize="10,20" path="m3495,993l3504,993,3504,974,3495,974,3495,993xe" filled="true" fillcolor="#000000" stroked="false">
                <v:path arrowok="t"/>
                <v:fill type="solid"/>
              </v:shape>
            </v:group>
            <v:group style="position:absolute;left:3495;top:993;width:10;height:20" coordorigin="3495,993" coordsize="10,20">
              <v:shape style="position:absolute;left:3495;top:993;width:10;height:20" coordorigin="3495,993" coordsize="10,20" path="m3495,1013l3504,1013,3504,993,3495,993,3495,1013xe" filled="true" fillcolor="#000000" stroked="false">
                <v:path arrowok="t"/>
                <v:fill type="solid"/>
              </v:shape>
            </v:group>
            <v:group style="position:absolute;left:3495;top:1013;width:10;height:20" coordorigin="3495,1013" coordsize="10,20">
              <v:shape style="position:absolute;left:3495;top:1013;width:10;height:20" coordorigin="3495,1013" coordsize="10,20" path="m3495,1032l3504,1032,3504,1013,3495,1013,3495,1032xe" filled="true" fillcolor="#000000" stroked="false">
                <v:path arrowok="t"/>
                <v:fill type="solid"/>
              </v:shape>
            </v:group>
            <v:group style="position:absolute;left:3495;top:1032;width:10;height:20" coordorigin="3495,1032" coordsize="10,20">
              <v:shape style="position:absolute;left:3495;top:1032;width:10;height:20" coordorigin="3495,1032" coordsize="10,20" path="m3495,1051l3504,1051,3504,1032,3495,1032,3495,1051xe" filled="true" fillcolor="#000000" stroked="false">
                <v:path arrowok="t"/>
                <v:fill type="solid"/>
              </v:shape>
            </v:group>
            <v:group style="position:absolute;left:3495;top:1051;width:10;height:20" coordorigin="3495,1051" coordsize="10,20">
              <v:shape style="position:absolute;left:3495;top:1051;width:10;height:20" coordorigin="3495,1051" coordsize="10,20" path="m3495,1070l3504,1070,3504,1051,3495,1051,3495,1070xe" filled="true" fillcolor="#000000" stroked="false">
                <v:path arrowok="t"/>
                <v:fill type="solid"/>
              </v:shape>
            </v:group>
            <v:group style="position:absolute;left:3495;top:1070;width:10;height:20" coordorigin="3495,1070" coordsize="10,20">
              <v:shape style="position:absolute;left:3495;top:1070;width:10;height:20" coordorigin="3495,1070" coordsize="10,20" path="m3495,1089l3504,1089,3504,1070,3495,1070,3495,1089xe" filled="true" fillcolor="#000000" stroked="false">
                <v:path arrowok="t"/>
                <v:fill type="solid"/>
              </v:shape>
            </v:group>
            <v:group style="position:absolute;left:3495;top:1089;width:10;height:20" coordorigin="3495,1089" coordsize="10,20">
              <v:shape style="position:absolute;left:3495;top:1089;width:10;height:20" coordorigin="3495,1089" coordsize="10,20" path="m3495,1109l3504,1109,3504,1089,3495,1089,3495,1109xe" filled="true" fillcolor="#000000" stroked="false">
                <v:path arrowok="t"/>
                <v:fill type="solid"/>
              </v:shape>
            </v:group>
            <v:group style="position:absolute;left:3495;top:1109;width:10;height:20" coordorigin="3495,1109" coordsize="10,20">
              <v:shape style="position:absolute;left:3495;top:1109;width:10;height:20" coordorigin="3495,1109" coordsize="10,20" path="m3495,1128l3504,1128,3504,1109,3495,1109,3495,1128xe" filled="true" fillcolor="#000000" stroked="false">
                <v:path arrowok="t"/>
                <v:fill type="solid"/>
              </v:shape>
            </v:group>
            <v:group style="position:absolute;left:3495;top:1128;width:10;height:20" coordorigin="3495,1128" coordsize="10,20">
              <v:shape style="position:absolute;left:3495;top:1128;width:10;height:20" coordorigin="3495,1128" coordsize="10,20" path="m3495,1147l3504,1147,3504,1128,3495,1128,3495,1147xe" filled="true" fillcolor="#000000" stroked="false">
                <v:path arrowok="t"/>
                <v:fill type="solid"/>
              </v:shape>
            </v:group>
            <v:group style="position:absolute;left:3495;top:1147;width:10;height:20" coordorigin="3495,1147" coordsize="10,20">
              <v:shape style="position:absolute;left:3495;top:1147;width:10;height:20" coordorigin="3495,1147" coordsize="10,20" path="m3495,1166l3504,1166,3504,1147,3495,1147,3495,1166xe" filled="true" fillcolor="#000000" stroked="false">
                <v:path arrowok="t"/>
                <v:fill type="solid"/>
              </v:shape>
            </v:group>
            <v:group style="position:absolute;left:3495;top:1166;width:10;height:20" coordorigin="3495,1166" coordsize="10,20">
              <v:shape style="position:absolute;left:3495;top:1166;width:10;height:20" coordorigin="3495,1166" coordsize="10,20" path="m3495,1185l3504,1185,3504,1166,3495,1166,3495,1185xe" filled="true" fillcolor="#000000" stroked="false">
                <v:path arrowok="t"/>
                <v:fill type="solid"/>
              </v:shape>
            </v:group>
            <v:group style="position:absolute;left:3495;top:1185;width:10;height:20" coordorigin="3495,1185" coordsize="10,20">
              <v:shape style="position:absolute;left:3495;top:1185;width:10;height:20" coordorigin="3495,1185" coordsize="10,20" path="m3495,1205l3504,1205,3504,1185,3495,1185,3495,1205xe" filled="true" fillcolor="#000000" stroked="false">
                <v:path arrowok="t"/>
                <v:fill type="solid"/>
              </v:shape>
            </v:group>
            <v:group style="position:absolute;left:3495;top:1205;width:10;height:20" coordorigin="3495,1205" coordsize="10,20">
              <v:shape style="position:absolute;left:3495;top:1205;width:10;height:20" coordorigin="3495,1205" coordsize="10,20" path="m3495,1224l3504,1224,3504,1205,3495,1205,3495,1224xe" filled="true" fillcolor="#000000" stroked="false">
                <v:path arrowok="t"/>
                <v:fill type="solid"/>
              </v:shape>
            </v:group>
            <v:group style="position:absolute;left:7005;top:917;width:10;height:20" coordorigin="7005,917" coordsize="10,20">
              <v:shape style="position:absolute;left:7005;top:917;width:10;height:20" coordorigin="7005,917" coordsize="10,20" path="m7005,936l7014,936,7014,917,7005,917,7005,936xe" filled="true" fillcolor="#000000" stroked="false">
                <v:path arrowok="t"/>
                <v:fill type="solid"/>
              </v:shape>
            </v:group>
            <v:group style="position:absolute;left:7005;top:936;width:10;height:20" coordorigin="7005,936" coordsize="10,20">
              <v:shape style="position:absolute;left:7005;top:936;width:10;height:20" coordorigin="7005,936" coordsize="10,20" path="m7005,955l7014,955,7014,936,7005,936,7005,955xe" filled="true" fillcolor="#000000" stroked="false">
                <v:path arrowok="t"/>
                <v:fill type="solid"/>
              </v:shape>
            </v:group>
            <v:group style="position:absolute;left:7005;top:955;width:10;height:20" coordorigin="7005,955" coordsize="10,20">
              <v:shape style="position:absolute;left:7005;top:955;width:10;height:20" coordorigin="7005,955" coordsize="10,20" path="m7005,974l7014,974,7014,955,7005,955,7005,974xe" filled="true" fillcolor="#000000" stroked="false">
                <v:path arrowok="t"/>
                <v:fill type="solid"/>
              </v:shape>
            </v:group>
            <v:group style="position:absolute;left:7005;top:974;width:10;height:20" coordorigin="7005,974" coordsize="10,20">
              <v:shape style="position:absolute;left:7005;top:974;width:10;height:20" coordorigin="7005,974" coordsize="10,20" path="m7005,993l7014,993,7014,974,7005,974,7005,993xe" filled="true" fillcolor="#000000" stroked="false">
                <v:path arrowok="t"/>
                <v:fill type="solid"/>
              </v:shape>
            </v:group>
            <v:group style="position:absolute;left:7005;top:993;width:10;height:20" coordorigin="7005,993" coordsize="10,20">
              <v:shape style="position:absolute;left:7005;top:993;width:10;height:20" coordorigin="7005,993" coordsize="10,20" path="m7005,1013l7014,1013,7014,993,7005,993,7005,1013xe" filled="true" fillcolor="#000000" stroked="false">
                <v:path arrowok="t"/>
                <v:fill type="solid"/>
              </v:shape>
            </v:group>
            <v:group style="position:absolute;left:7005;top:1013;width:10;height:20" coordorigin="7005,1013" coordsize="10,20">
              <v:shape style="position:absolute;left:7005;top:1013;width:10;height:20" coordorigin="7005,1013" coordsize="10,20" path="m7005,1032l7014,1032,7014,1013,7005,1013,7005,1032xe" filled="true" fillcolor="#000000" stroked="false">
                <v:path arrowok="t"/>
                <v:fill type="solid"/>
              </v:shape>
            </v:group>
            <v:group style="position:absolute;left:7005;top:1032;width:10;height:20" coordorigin="7005,1032" coordsize="10,20">
              <v:shape style="position:absolute;left:7005;top:1032;width:10;height:20" coordorigin="7005,1032" coordsize="10,20" path="m7005,1051l7014,1051,7014,1032,7005,1032,7005,1051xe" filled="true" fillcolor="#000000" stroked="false">
                <v:path arrowok="t"/>
                <v:fill type="solid"/>
              </v:shape>
            </v:group>
            <v:group style="position:absolute;left:7005;top:1051;width:10;height:20" coordorigin="7005,1051" coordsize="10,20">
              <v:shape style="position:absolute;left:7005;top:1051;width:10;height:20" coordorigin="7005,1051" coordsize="10,20" path="m7005,1070l7014,1070,7014,1051,7005,1051,7005,1070xe" filled="true" fillcolor="#000000" stroked="false">
                <v:path arrowok="t"/>
                <v:fill type="solid"/>
              </v:shape>
            </v:group>
            <v:group style="position:absolute;left:7005;top:1070;width:10;height:20" coordorigin="7005,1070" coordsize="10,20">
              <v:shape style="position:absolute;left:7005;top:1070;width:10;height:20" coordorigin="7005,1070" coordsize="10,20" path="m7005,1089l7014,1089,7014,1070,7005,1070,7005,1089xe" filled="true" fillcolor="#000000" stroked="false">
                <v:path arrowok="t"/>
                <v:fill type="solid"/>
              </v:shape>
            </v:group>
            <v:group style="position:absolute;left:7005;top:1089;width:10;height:20" coordorigin="7005,1089" coordsize="10,20">
              <v:shape style="position:absolute;left:7005;top:1089;width:10;height:20" coordorigin="7005,1089" coordsize="10,20" path="m7005,1109l7014,1109,7014,1089,7005,1089,7005,1109xe" filled="true" fillcolor="#000000" stroked="false">
                <v:path arrowok="t"/>
                <v:fill type="solid"/>
              </v:shape>
            </v:group>
            <v:group style="position:absolute;left:7005;top:1109;width:10;height:20" coordorigin="7005,1109" coordsize="10,20">
              <v:shape style="position:absolute;left:7005;top:1109;width:10;height:20" coordorigin="7005,1109" coordsize="10,20" path="m7005,1128l7014,1128,7014,1109,7005,1109,7005,1128xe" filled="true" fillcolor="#000000" stroked="false">
                <v:path arrowok="t"/>
                <v:fill type="solid"/>
              </v:shape>
            </v:group>
            <v:group style="position:absolute;left:7005;top:1128;width:10;height:20" coordorigin="7005,1128" coordsize="10,20">
              <v:shape style="position:absolute;left:7005;top:1128;width:10;height:20" coordorigin="7005,1128" coordsize="10,20" path="m7005,1147l7014,1147,7014,1128,7005,1128,7005,1147xe" filled="true" fillcolor="#000000" stroked="false">
                <v:path arrowok="t"/>
                <v:fill type="solid"/>
              </v:shape>
            </v:group>
            <v:group style="position:absolute;left:7005;top:1147;width:10;height:20" coordorigin="7005,1147" coordsize="10,20">
              <v:shape style="position:absolute;left:7005;top:1147;width:10;height:20" coordorigin="7005,1147" coordsize="10,20" path="m7005,1166l7014,1166,7014,1147,7005,1147,7005,1166xe" filled="true" fillcolor="#000000" stroked="false">
                <v:path arrowok="t"/>
                <v:fill type="solid"/>
              </v:shape>
            </v:group>
            <v:group style="position:absolute;left:7005;top:1166;width:10;height:20" coordorigin="7005,1166" coordsize="10,20">
              <v:shape style="position:absolute;left:7005;top:1166;width:10;height:20" coordorigin="7005,1166" coordsize="10,20" path="m7005,1185l7014,1185,7014,1166,7005,1166,7005,1185xe" filled="true" fillcolor="#000000" stroked="false">
                <v:path arrowok="t"/>
                <v:fill type="solid"/>
              </v:shape>
            </v:group>
            <v:group style="position:absolute;left:7005;top:1185;width:10;height:20" coordorigin="7005,1185" coordsize="10,20">
              <v:shape style="position:absolute;left:7005;top:1185;width:10;height:20" coordorigin="7005,1185" coordsize="10,20" path="m7005,1205l7014,1205,7014,1185,7005,1185,7005,1205xe" filled="true" fillcolor="#000000" stroked="false">
                <v:path arrowok="t"/>
                <v:fill type="solid"/>
              </v:shape>
            </v:group>
            <v:group style="position:absolute;left:7005;top:1205;width:10;height:20" coordorigin="7005,1205" coordsize="10,20">
              <v:shape style="position:absolute;left:7005;top:1205;width:10;height:20" coordorigin="7005,1205" coordsize="10,20" path="m7005,1224l7014,1224,7014,1205,7005,1205,7005,1224xe" filled="true" fillcolor="#000000" stroked="false">
                <v:path arrowok="t"/>
                <v:fill type="solid"/>
              </v:shape>
            </v:group>
            <v:group style="position:absolute;left:7005;top:1224;width:10;height:20" coordorigin="7005,1224" coordsize="10,20">
              <v:shape style="position:absolute;left:7005;top:1224;width:10;height:20" coordorigin="7005,1224" coordsize="10,20" path="m7005,1243l7014,1243,7014,1224,7005,1224,7005,1243xe" filled="true" fillcolor="#000000" stroked="false">
                <v:path arrowok="t"/>
                <v:fill type="solid"/>
              </v:shape>
            </v:group>
            <v:group style="position:absolute;left:7005;top:1243;width:10;height:20" coordorigin="7005,1243" coordsize="10,20">
              <v:shape style="position:absolute;left:7005;top:1243;width:10;height:20" coordorigin="7005,1243" coordsize="10,20" path="m7005,1262l7014,1262,7014,1243,7005,1243,7005,1262xe" filled="true" fillcolor="#000000" stroked="false">
                <v:path arrowok="t"/>
                <v:fill type="solid"/>
              </v:shape>
            </v:group>
            <v:group style="position:absolute;left:7005;top:1262;width:10;height:20" coordorigin="7005,1262" coordsize="10,20">
              <v:shape style="position:absolute;left:7005;top:1262;width:10;height:20" coordorigin="7005,1262" coordsize="10,20" path="m7005,1281l7014,1281,7014,1262,7005,1262,7005,1281xe" filled="true" fillcolor="#000000" stroked="false">
                <v:path arrowok="t"/>
                <v:fill type="solid"/>
              </v:shape>
            </v:group>
            <v:group style="position:absolute;left:7005;top:1281;width:10;height:20" coordorigin="7005,1281" coordsize="10,20">
              <v:shape style="position:absolute;left:7005;top:1281;width:10;height:20" coordorigin="7005,1281" coordsize="10,20" path="m7005,1301l7014,1301,7014,1281,7005,1281,7005,1301xe" filled="true" fillcolor="#000000" stroked="false">
                <v:path arrowok="t"/>
                <v:fill type="solid"/>
              </v:shape>
            </v:group>
            <v:group style="position:absolute;left:7005;top:1301;width:10;height:17" coordorigin="7005,1301" coordsize="10,17">
              <v:shape style="position:absolute;left:7005;top:1301;width:10;height:17" coordorigin="7005,1301" coordsize="10,17" path="m7005,1317l7014,1317,7014,1301,7005,1301,7005,1317xe" filled="true" fillcolor="#000000" stroked="false">
                <v:path arrowok="t"/>
                <v:fill type="solid"/>
              </v:shape>
              <v:shape style="position:absolute;left:3485;top:1224;width:1251;height:103" type="#_x0000_t75" stroked="false">
                <v:imagedata r:id="rId197" o:title=""/>
              </v:shape>
              <v:shape style="position:absolute;left:4731;top:1317;width:2273;height:10" type="#_x0000_t75" stroked="false">
                <v:imagedata r:id="rId198" o:title=""/>
              </v:shape>
              <v:shape style="position:absolute;left:7000;top:1317;width:1246;height:10" type="#_x0000_t75" stroked="false">
                <v:imagedata r:id="rId199" o:title=""/>
              </v:shape>
              <v:shape style="position:absolute;left:8241;top:1317;width:1066;height:10" type="#_x0000_t75" stroked="false">
                <v:imagedata r:id="rId200" o:title=""/>
              </v:shape>
              <v:shape style="position:absolute;left:9302;top:1317;width:1286;height:10" type="#_x0000_t75" stroked="false">
                <v:imagedata r:id="rId201" o:title=""/>
              </v:shape>
            </v:group>
            <v:group style="position:absolute;left:3495;top:1327;width:10;height:20" coordorigin="3495,1327" coordsize="10,20">
              <v:shape style="position:absolute;left:3495;top:1327;width:10;height:20" coordorigin="3495,1327" coordsize="10,20" path="m3495,1346l3504,1346,3504,1327,3495,1327,3495,1346xe" filled="true" fillcolor="#000000" stroked="false">
                <v:path arrowok="t"/>
                <v:fill type="solid"/>
              </v:shape>
            </v:group>
            <v:group style="position:absolute;left:3495;top:1346;width:10;height:20" coordorigin="3495,1346" coordsize="10,20">
              <v:shape style="position:absolute;left:3495;top:1346;width:10;height:20" coordorigin="3495,1346" coordsize="10,20" path="m3495,1365l3504,1365,3504,1346,3495,1346,3495,1365xe" filled="true" fillcolor="#000000" stroked="false">
                <v:path arrowok="t"/>
                <v:fill type="solid"/>
              </v:shape>
            </v:group>
            <v:group style="position:absolute;left:3495;top:1365;width:10;height:20" coordorigin="3495,1365" coordsize="10,20">
              <v:shape style="position:absolute;left:3495;top:1365;width:10;height:20" coordorigin="3495,1365" coordsize="10,20" path="m3495,1385l3504,1385,3504,1365,3495,1365,3495,1385xe" filled="true" fillcolor="#000000" stroked="false">
                <v:path arrowok="t"/>
                <v:fill type="solid"/>
              </v:shape>
            </v:group>
            <v:group style="position:absolute;left:3495;top:1385;width:10;height:20" coordorigin="3495,1385" coordsize="10,20">
              <v:shape style="position:absolute;left:3495;top:1385;width:10;height:20" coordorigin="3495,1385" coordsize="10,20" path="m3495,1404l3504,1404,3504,1385,3495,1385,3495,1404xe" filled="true" fillcolor="#000000" stroked="false">
                <v:path arrowok="t"/>
                <v:fill type="solid"/>
              </v:shape>
            </v:group>
            <v:group style="position:absolute;left:3495;top:1404;width:10;height:20" coordorigin="3495,1404" coordsize="10,20">
              <v:shape style="position:absolute;left:3495;top:1404;width:10;height:20" coordorigin="3495,1404" coordsize="10,20" path="m3495,1423l3504,1423,3504,1404,3495,1404,3495,1423xe" filled="true" fillcolor="#000000" stroked="false">
                <v:path arrowok="t"/>
                <v:fill type="solid"/>
              </v:shape>
            </v:group>
            <v:group style="position:absolute;left:3495;top:1423;width:10;height:20" coordorigin="3495,1423" coordsize="10,20">
              <v:shape style="position:absolute;left:3495;top:1423;width:10;height:20" coordorigin="3495,1423" coordsize="10,20" path="m3495,1442l3504,1442,3504,1423,3495,1423,3495,1442xe" filled="true" fillcolor="#000000" stroked="false">
                <v:path arrowok="t"/>
                <v:fill type="solid"/>
              </v:shape>
            </v:group>
            <v:group style="position:absolute;left:3495;top:1442;width:10;height:20" coordorigin="3495,1442" coordsize="10,20">
              <v:shape style="position:absolute;left:3495;top:1442;width:10;height:20" coordorigin="3495,1442" coordsize="10,20" path="m3495,1461l3504,1461,3504,1442,3495,1442,3495,1461xe" filled="true" fillcolor="#000000" stroked="false">
                <v:path arrowok="t"/>
                <v:fill type="solid"/>
              </v:shape>
            </v:group>
            <v:group style="position:absolute;left:3495;top:1461;width:10;height:20" coordorigin="3495,1461" coordsize="10,20">
              <v:shape style="position:absolute;left:3495;top:1461;width:10;height:20" coordorigin="3495,1461" coordsize="10,20" path="m3495,1481l3504,1481,3504,1461,3495,1461,3495,1481xe" filled="true" fillcolor="#000000" stroked="false">
                <v:path arrowok="t"/>
                <v:fill type="solid"/>
              </v:shape>
            </v:group>
            <v:group style="position:absolute;left:3495;top:1481;width:10;height:20" coordorigin="3495,1481" coordsize="10,20">
              <v:shape style="position:absolute;left:3495;top:1481;width:10;height:20" coordorigin="3495,1481" coordsize="10,20" path="m3495,1500l3504,1500,3504,1481,3495,1481,3495,1500xe" filled="true" fillcolor="#000000" stroked="false">
                <v:path arrowok="t"/>
                <v:fill type="solid"/>
              </v:shape>
            </v:group>
            <v:group style="position:absolute;left:3495;top:1500;width:10;height:20" coordorigin="3495,1500" coordsize="10,20">
              <v:shape style="position:absolute;left:3495;top:1500;width:10;height:20" coordorigin="3495,1500" coordsize="10,20" path="m3495,1519l3504,1519,3504,1500,3495,1500,3495,1519xe" filled="true" fillcolor="#000000" stroked="false">
                <v:path arrowok="t"/>
                <v:fill type="solid"/>
              </v:shape>
            </v:group>
            <v:group style="position:absolute;left:3495;top:1519;width:10;height:20" coordorigin="3495,1519" coordsize="10,20">
              <v:shape style="position:absolute;left:3495;top:1519;width:10;height:20" coordorigin="3495,1519" coordsize="10,20" path="m3495,1538l3504,1538,3504,1519,3495,1519,3495,1538xe" filled="true" fillcolor="#000000" stroked="false">
                <v:path arrowok="t"/>
                <v:fill type="solid"/>
              </v:shape>
            </v:group>
            <v:group style="position:absolute;left:3495;top:1538;width:10;height:20" coordorigin="3495,1538" coordsize="10,20">
              <v:shape style="position:absolute;left:3495;top:1538;width:10;height:20" coordorigin="3495,1538" coordsize="10,20" path="m3495,1557l3504,1557,3504,1538,3495,1538,3495,1557xe" filled="true" fillcolor="#000000" stroked="false">
                <v:path arrowok="t"/>
                <v:fill type="solid"/>
              </v:shape>
            </v:group>
            <v:group style="position:absolute;left:3495;top:1557;width:10;height:20" coordorigin="3495,1557" coordsize="10,20">
              <v:shape style="position:absolute;left:3495;top:1557;width:10;height:20" coordorigin="3495,1557" coordsize="10,20" path="m3495,1577l3504,1577,3504,1557,3495,1557,3495,1577xe" filled="true" fillcolor="#000000" stroked="false">
                <v:path arrowok="t"/>
                <v:fill type="solid"/>
              </v:shape>
            </v:group>
            <v:group style="position:absolute;left:3495;top:1577;width:10;height:20" coordorigin="3495,1577" coordsize="10,20">
              <v:shape style="position:absolute;left:3495;top:1577;width:10;height:20" coordorigin="3495,1577" coordsize="10,20" path="m3495,1596l3504,1596,3504,1577,3495,1577,3495,1596xe" filled="true" fillcolor="#000000" stroked="false">
                <v:path arrowok="t"/>
                <v:fill type="solid"/>
              </v:shape>
            </v:group>
            <v:group style="position:absolute;left:3495;top:1596;width:10;height:20" coordorigin="3495,1596" coordsize="10,20">
              <v:shape style="position:absolute;left:3495;top:1596;width:10;height:20" coordorigin="3495,1596" coordsize="10,20" path="m3495,1615l3504,1615,3504,1596,3495,1596,3495,1615xe" filled="true" fillcolor="#000000" stroked="false">
                <v:path arrowok="t"/>
                <v:fill type="solid"/>
              </v:shape>
            </v:group>
            <v:group style="position:absolute;left:3495;top:1615;width:10;height:20" coordorigin="3495,1615" coordsize="10,20">
              <v:shape style="position:absolute;left:3495;top:1615;width:10;height:20" coordorigin="3495,1615" coordsize="10,20" path="m3495,1634l3504,1634,3504,1615,3495,1615,3495,1634xe" filled="true" fillcolor="#000000" stroked="false">
                <v:path arrowok="t"/>
                <v:fill type="solid"/>
              </v:shape>
            </v:group>
            <v:group style="position:absolute;left:4736;top:1327;width:10;height:20" coordorigin="4736,1327" coordsize="10,20">
              <v:shape style="position:absolute;left:4736;top:1327;width:10;height:20" coordorigin="4736,1327" coordsize="10,20" path="m4736,1346l4746,1346,4746,1327,4736,1327,4736,1346xe" filled="true" fillcolor="#000000" stroked="false">
                <v:path arrowok="t"/>
                <v:fill type="solid"/>
              </v:shape>
            </v:group>
            <v:group style="position:absolute;left:4736;top:1346;width:10;height:20" coordorigin="4736,1346" coordsize="10,20">
              <v:shape style="position:absolute;left:4736;top:1346;width:10;height:20" coordorigin="4736,1346" coordsize="10,20" path="m4736,1365l4746,1365,4746,1346,4736,1346,4736,1365xe" filled="true" fillcolor="#000000" stroked="false">
                <v:path arrowok="t"/>
                <v:fill type="solid"/>
              </v:shape>
            </v:group>
            <v:group style="position:absolute;left:4736;top:1365;width:10;height:20" coordorigin="4736,1365" coordsize="10,20">
              <v:shape style="position:absolute;left:4736;top:1365;width:10;height:20" coordorigin="4736,1365" coordsize="10,20" path="m4736,1385l4746,1385,4746,1365,4736,1365,4736,1385xe" filled="true" fillcolor="#000000" stroked="false">
                <v:path arrowok="t"/>
                <v:fill type="solid"/>
              </v:shape>
            </v:group>
            <v:group style="position:absolute;left:4736;top:1385;width:10;height:20" coordorigin="4736,1385" coordsize="10,20">
              <v:shape style="position:absolute;left:4736;top:1385;width:10;height:20" coordorigin="4736,1385" coordsize="10,20" path="m4736,1404l4746,1404,4746,1385,4736,1385,4736,1404xe" filled="true" fillcolor="#000000" stroked="false">
                <v:path arrowok="t"/>
                <v:fill type="solid"/>
              </v:shape>
            </v:group>
            <v:group style="position:absolute;left:4736;top:1404;width:10;height:20" coordorigin="4736,1404" coordsize="10,20">
              <v:shape style="position:absolute;left:4736;top:1404;width:10;height:20" coordorigin="4736,1404" coordsize="10,20" path="m4736,1423l4746,1423,4746,1404,4736,1404,4736,1423xe" filled="true" fillcolor="#000000" stroked="false">
                <v:path arrowok="t"/>
                <v:fill type="solid"/>
              </v:shape>
            </v:group>
            <v:group style="position:absolute;left:4736;top:1423;width:10;height:20" coordorigin="4736,1423" coordsize="10,20">
              <v:shape style="position:absolute;left:4736;top:1423;width:10;height:20" coordorigin="4736,1423" coordsize="10,20" path="m4736,1442l4746,1442,4746,1423,4736,1423,4736,1442xe" filled="true" fillcolor="#000000" stroked="false">
                <v:path arrowok="t"/>
                <v:fill type="solid"/>
              </v:shape>
            </v:group>
            <v:group style="position:absolute;left:4736;top:1442;width:10;height:20" coordorigin="4736,1442" coordsize="10,20">
              <v:shape style="position:absolute;left:4736;top:1442;width:10;height:20" coordorigin="4736,1442" coordsize="10,20" path="m4736,1461l4746,1461,4746,1442,4736,1442,4736,1461xe" filled="true" fillcolor="#000000" stroked="false">
                <v:path arrowok="t"/>
                <v:fill type="solid"/>
              </v:shape>
            </v:group>
            <v:group style="position:absolute;left:4736;top:1461;width:10;height:20" coordorigin="4736,1461" coordsize="10,20">
              <v:shape style="position:absolute;left:4736;top:1461;width:10;height:20" coordorigin="4736,1461" coordsize="10,20" path="m4736,1481l4746,1481,4746,1461,4736,1461,4736,1481xe" filled="true" fillcolor="#000000" stroked="false">
                <v:path arrowok="t"/>
                <v:fill type="solid"/>
              </v:shape>
            </v:group>
            <v:group style="position:absolute;left:4736;top:1481;width:10;height:20" coordorigin="4736,1481" coordsize="10,20">
              <v:shape style="position:absolute;left:4736;top:1481;width:10;height:20" coordorigin="4736,1481" coordsize="10,20" path="m4736,1500l4746,1500,4746,1481,4736,1481,4736,1500xe" filled="true" fillcolor="#000000" stroked="false">
                <v:path arrowok="t"/>
                <v:fill type="solid"/>
              </v:shape>
            </v:group>
            <v:group style="position:absolute;left:4736;top:1500;width:10;height:20" coordorigin="4736,1500" coordsize="10,20">
              <v:shape style="position:absolute;left:4736;top:1500;width:10;height:20" coordorigin="4736,1500" coordsize="10,20" path="m4736,1519l4746,1519,4746,1500,4736,1500,4736,1519xe" filled="true" fillcolor="#000000" stroked="false">
                <v:path arrowok="t"/>
                <v:fill type="solid"/>
              </v:shape>
            </v:group>
            <v:group style="position:absolute;left:4736;top:1519;width:10;height:20" coordorigin="4736,1519" coordsize="10,20">
              <v:shape style="position:absolute;left:4736;top:1519;width:10;height:20" coordorigin="4736,1519" coordsize="10,20" path="m4736,1538l4746,1538,4746,1519,4736,1519,4736,1538xe" filled="true" fillcolor="#000000" stroked="false">
                <v:path arrowok="t"/>
                <v:fill type="solid"/>
              </v:shape>
            </v:group>
            <v:group style="position:absolute;left:4736;top:1538;width:10;height:20" coordorigin="4736,1538" coordsize="10,20">
              <v:shape style="position:absolute;left:4736;top:1538;width:10;height:20" coordorigin="4736,1538" coordsize="10,20" path="m4736,1557l4746,1557,4746,1538,4736,1538,4736,1557xe" filled="true" fillcolor="#000000" stroked="false">
                <v:path arrowok="t"/>
                <v:fill type="solid"/>
              </v:shape>
            </v:group>
            <v:group style="position:absolute;left:4736;top:1557;width:10;height:20" coordorigin="4736,1557" coordsize="10,20">
              <v:shape style="position:absolute;left:4736;top:1557;width:10;height:20" coordorigin="4736,1557" coordsize="10,20" path="m4736,1577l4746,1577,4746,1557,4736,1557,4736,1577xe" filled="true" fillcolor="#000000" stroked="false">
                <v:path arrowok="t"/>
                <v:fill type="solid"/>
              </v:shape>
            </v:group>
            <v:group style="position:absolute;left:4736;top:1577;width:10;height:20" coordorigin="4736,1577" coordsize="10,20">
              <v:shape style="position:absolute;left:4736;top:1577;width:10;height:20" coordorigin="4736,1577" coordsize="10,20" path="m4736,1596l4746,1596,4746,1577,4736,1577,4736,1596xe" filled="true" fillcolor="#000000" stroked="false">
                <v:path arrowok="t"/>
                <v:fill type="solid"/>
              </v:shape>
            </v:group>
            <v:group style="position:absolute;left:4736;top:1596;width:10;height:20" coordorigin="4736,1596" coordsize="10,20">
              <v:shape style="position:absolute;left:4736;top:1596;width:10;height:20" coordorigin="4736,1596" coordsize="10,20" path="m4736,1615l4746,1615,4746,1596,4736,1596,4736,1615xe" filled="true" fillcolor="#000000" stroked="false">
                <v:path arrowok="t"/>
                <v:fill type="solid"/>
              </v:shape>
            </v:group>
            <v:group style="position:absolute;left:4736;top:1615;width:10;height:20" coordorigin="4736,1615" coordsize="10,20">
              <v:shape style="position:absolute;left:4736;top:1615;width:10;height:20" coordorigin="4736,1615" coordsize="10,20" path="m4736,1634l4746,1634,4746,1615,4736,1615,4736,1634xe" filled="true" fillcolor="#000000" stroked="false">
                <v:path arrowok="t"/>
                <v:fill type="solid"/>
              </v:shape>
            </v:group>
            <v:group style="position:absolute;left:4736;top:1634;width:10;height:20" coordorigin="4736,1634" coordsize="10,20">
              <v:shape style="position:absolute;left:4736;top:1634;width:10;height:20" coordorigin="4736,1634" coordsize="10,20" path="m4736,1653l4746,1653,4746,1634,4736,1634,4736,1653xe" filled="true" fillcolor="#000000" stroked="false">
                <v:path arrowok="t"/>
                <v:fill type="solid"/>
              </v:shape>
            </v:group>
            <v:group style="position:absolute;left:4736;top:1653;width:10;height:20" coordorigin="4736,1653" coordsize="10,20">
              <v:shape style="position:absolute;left:4736;top:1653;width:10;height:20" coordorigin="4736,1653" coordsize="10,20" path="m4736,1673l4746,1673,4746,1653,4736,1653,4736,1673xe" filled="true" fillcolor="#000000" stroked="false">
                <v:path arrowok="t"/>
                <v:fill type="solid"/>
              </v:shape>
            </v:group>
            <v:group style="position:absolute;left:4736;top:1673;width:10;height:20" coordorigin="4736,1673" coordsize="10,20">
              <v:shape style="position:absolute;left:4736;top:1673;width:10;height:20" coordorigin="4736,1673" coordsize="10,20" path="m4736,1692l4746,1692,4746,1673,4736,1673,4736,1692xe" filled="true" fillcolor="#000000" stroked="false">
                <v:path arrowok="t"/>
                <v:fill type="solid"/>
              </v:shape>
            </v:group>
            <v:group style="position:absolute;left:4736;top:1692;width:10;height:20" coordorigin="4736,1692" coordsize="10,20">
              <v:shape style="position:absolute;left:4736;top:1692;width:10;height:20" coordorigin="4736,1692" coordsize="10,20" path="m4736,1711l4746,1711,4746,1692,4736,1692,4736,1711xe" filled="true" fillcolor="#000000" stroked="false">
                <v:path arrowok="t"/>
                <v:fill type="solid"/>
              </v:shape>
            </v:group>
            <v:group style="position:absolute;left:4736;top:1711;width:10;height:15" coordorigin="4736,1711" coordsize="10,15">
              <v:shape style="position:absolute;left:4736;top:1711;width:10;height:15" coordorigin="4736,1711" coordsize="10,15" path="m4736,1725l4746,1725,4746,1711,4736,1711,4736,1725xe" filled="true" fillcolor="#000000" stroked="false">
                <v:path arrowok="t"/>
                <v:fill type="solid"/>
              </v:shape>
            </v:group>
            <v:group style="position:absolute;left:5763;top:1327;width:10;height:20" coordorigin="5763,1327" coordsize="10,20">
              <v:shape style="position:absolute;left:5763;top:1327;width:10;height:20" coordorigin="5763,1327" coordsize="10,20" path="m5763,1346l5773,1346,5773,1327,5763,1327,5763,1346xe" filled="true" fillcolor="#000000" stroked="false">
                <v:path arrowok="t"/>
                <v:fill type="solid"/>
              </v:shape>
            </v:group>
            <v:group style="position:absolute;left:5763;top:1346;width:10;height:20" coordorigin="5763,1346" coordsize="10,20">
              <v:shape style="position:absolute;left:5763;top:1346;width:10;height:20" coordorigin="5763,1346" coordsize="10,20" path="m5763,1365l5773,1365,5773,1346,5763,1346,5763,1365xe" filled="true" fillcolor="#000000" stroked="false">
                <v:path arrowok="t"/>
                <v:fill type="solid"/>
              </v:shape>
            </v:group>
            <v:group style="position:absolute;left:5763;top:1365;width:10;height:20" coordorigin="5763,1365" coordsize="10,20">
              <v:shape style="position:absolute;left:5763;top:1365;width:10;height:20" coordorigin="5763,1365" coordsize="10,20" path="m5763,1385l5773,1385,5773,1365,5763,1365,5763,1385xe" filled="true" fillcolor="#000000" stroked="false">
                <v:path arrowok="t"/>
                <v:fill type="solid"/>
              </v:shape>
            </v:group>
            <v:group style="position:absolute;left:5763;top:1385;width:10;height:20" coordorigin="5763,1385" coordsize="10,20">
              <v:shape style="position:absolute;left:5763;top:1385;width:10;height:20" coordorigin="5763,1385" coordsize="10,20" path="m5763,1404l5773,1404,5773,1385,5763,1385,5763,1404xe" filled="true" fillcolor="#000000" stroked="false">
                <v:path arrowok="t"/>
                <v:fill type="solid"/>
              </v:shape>
            </v:group>
            <v:group style="position:absolute;left:5763;top:1404;width:10;height:20" coordorigin="5763,1404" coordsize="10,20">
              <v:shape style="position:absolute;left:5763;top:1404;width:10;height:20" coordorigin="5763,1404" coordsize="10,20" path="m5763,1423l5773,1423,5773,1404,5763,1404,5763,1423xe" filled="true" fillcolor="#000000" stroked="false">
                <v:path arrowok="t"/>
                <v:fill type="solid"/>
              </v:shape>
            </v:group>
            <v:group style="position:absolute;left:5763;top:1423;width:10;height:20" coordorigin="5763,1423" coordsize="10,20">
              <v:shape style="position:absolute;left:5763;top:1423;width:10;height:20" coordorigin="5763,1423" coordsize="10,20" path="m5763,1442l5773,1442,5773,1423,5763,1423,5763,1442xe" filled="true" fillcolor="#000000" stroked="false">
                <v:path arrowok="t"/>
                <v:fill type="solid"/>
              </v:shape>
            </v:group>
            <v:group style="position:absolute;left:5763;top:1442;width:10;height:20" coordorigin="5763,1442" coordsize="10,20">
              <v:shape style="position:absolute;left:5763;top:1442;width:10;height:20" coordorigin="5763,1442" coordsize="10,20" path="m5763,1461l5773,1461,5773,1442,5763,1442,5763,1461xe" filled="true" fillcolor="#000000" stroked="false">
                <v:path arrowok="t"/>
                <v:fill type="solid"/>
              </v:shape>
            </v:group>
            <v:group style="position:absolute;left:5763;top:1461;width:10;height:20" coordorigin="5763,1461" coordsize="10,20">
              <v:shape style="position:absolute;left:5763;top:1461;width:10;height:20" coordorigin="5763,1461" coordsize="10,20" path="m5763,1481l5773,1481,5773,1461,5763,1461,5763,1481xe" filled="true" fillcolor="#000000" stroked="false">
                <v:path arrowok="t"/>
                <v:fill type="solid"/>
              </v:shape>
            </v:group>
            <v:group style="position:absolute;left:5763;top:1481;width:10;height:20" coordorigin="5763,1481" coordsize="10,20">
              <v:shape style="position:absolute;left:5763;top:1481;width:10;height:20" coordorigin="5763,1481" coordsize="10,20" path="m5763,1500l5773,1500,5773,1481,5763,1481,5763,1500xe" filled="true" fillcolor="#000000" stroked="false">
                <v:path arrowok="t"/>
                <v:fill type="solid"/>
              </v:shape>
            </v:group>
            <v:group style="position:absolute;left:5763;top:1500;width:10;height:20" coordorigin="5763,1500" coordsize="10,20">
              <v:shape style="position:absolute;left:5763;top:1500;width:10;height:20" coordorigin="5763,1500" coordsize="10,20" path="m5763,1519l5773,1519,5773,1500,5763,1500,5763,1519xe" filled="true" fillcolor="#000000" stroked="false">
                <v:path arrowok="t"/>
                <v:fill type="solid"/>
              </v:shape>
            </v:group>
            <v:group style="position:absolute;left:5763;top:1519;width:10;height:20" coordorigin="5763,1519" coordsize="10,20">
              <v:shape style="position:absolute;left:5763;top:1519;width:10;height:20" coordorigin="5763,1519" coordsize="10,20" path="m5763,1538l5773,1538,5773,1519,5763,1519,5763,1538xe" filled="true" fillcolor="#000000" stroked="false">
                <v:path arrowok="t"/>
                <v:fill type="solid"/>
              </v:shape>
            </v:group>
            <v:group style="position:absolute;left:5763;top:1538;width:10;height:20" coordorigin="5763,1538" coordsize="10,20">
              <v:shape style="position:absolute;left:5763;top:1538;width:10;height:20" coordorigin="5763,1538" coordsize="10,20" path="m5763,1557l5773,1557,5773,1538,5763,1538,5763,1557xe" filled="true" fillcolor="#000000" stroked="false">
                <v:path arrowok="t"/>
                <v:fill type="solid"/>
              </v:shape>
            </v:group>
            <v:group style="position:absolute;left:5763;top:1557;width:10;height:20" coordorigin="5763,1557" coordsize="10,20">
              <v:shape style="position:absolute;left:5763;top:1557;width:10;height:20" coordorigin="5763,1557" coordsize="10,20" path="m5763,1577l5773,1577,5773,1557,5763,1557,5763,1577xe" filled="true" fillcolor="#000000" stroked="false">
                <v:path arrowok="t"/>
                <v:fill type="solid"/>
              </v:shape>
            </v:group>
            <v:group style="position:absolute;left:5763;top:1577;width:10;height:20" coordorigin="5763,1577" coordsize="10,20">
              <v:shape style="position:absolute;left:5763;top:1577;width:10;height:20" coordorigin="5763,1577" coordsize="10,20" path="m5763,1596l5773,1596,5773,1577,5763,1577,5763,1596xe" filled="true" fillcolor="#000000" stroked="false">
                <v:path arrowok="t"/>
                <v:fill type="solid"/>
              </v:shape>
            </v:group>
            <v:group style="position:absolute;left:5763;top:1596;width:10;height:20" coordorigin="5763,1596" coordsize="10,20">
              <v:shape style="position:absolute;left:5763;top:1596;width:10;height:20" coordorigin="5763,1596" coordsize="10,20" path="m5763,1615l5773,1615,5773,1596,5763,1596,5763,1615xe" filled="true" fillcolor="#000000" stroked="false">
                <v:path arrowok="t"/>
                <v:fill type="solid"/>
              </v:shape>
            </v:group>
            <v:group style="position:absolute;left:5763;top:1615;width:10;height:20" coordorigin="5763,1615" coordsize="10,20">
              <v:shape style="position:absolute;left:5763;top:1615;width:10;height:20" coordorigin="5763,1615" coordsize="10,20" path="m5763,1634l5773,1634,5773,1615,5763,1615,5763,1634xe" filled="true" fillcolor="#000000" stroked="false">
                <v:path arrowok="t"/>
                <v:fill type="solid"/>
              </v:shape>
            </v:group>
            <v:group style="position:absolute;left:5763;top:1634;width:10;height:20" coordorigin="5763,1634" coordsize="10,20">
              <v:shape style="position:absolute;left:5763;top:1634;width:10;height:20" coordorigin="5763,1634" coordsize="10,20" path="m5763,1653l5773,1653,5773,1634,5763,1634,5763,1653xe" filled="true" fillcolor="#000000" stroked="false">
                <v:path arrowok="t"/>
                <v:fill type="solid"/>
              </v:shape>
            </v:group>
            <v:group style="position:absolute;left:5763;top:1653;width:10;height:20" coordorigin="5763,1653" coordsize="10,20">
              <v:shape style="position:absolute;left:5763;top:1653;width:10;height:20" coordorigin="5763,1653" coordsize="10,20" path="m5763,1673l5773,1673,5773,1653,5763,1653,5763,1673xe" filled="true" fillcolor="#000000" stroked="false">
                <v:path arrowok="t"/>
                <v:fill type="solid"/>
              </v:shape>
            </v:group>
            <v:group style="position:absolute;left:5763;top:1673;width:10;height:20" coordorigin="5763,1673" coordsize="10,20">
              <v:shape style="position:absolute;left:5763;top:1673;width:10;height:20" coordorigin="5763,1673" coordsize="10,20" path="m5763,1692l5773,1692,5773,1673,5763,1673,5763,1692xe" filled="true" fillcolor="#000000" stroked="false">
                <v:path arrowok="t"/>
                <v:fill type="solid"/>
              </v:shape>
            </v:group>
            <v:group style="position:absolute;left:5763;top:1692;width:10;height:20" coordorigin="5763,1692" coordsize="10,20">
              <v:shape style="position:absolute;left:5763;top:1692;width:10;height:20" coordorigin="5763,1692" coordsize="10,20" path="m5763,1711l5773,1711,5773,1692,5763,1692,5763,1711xe" filled="true" fillcolor="#000000" stroked="false">
                <v:path arrowok="t"/>
                <v:fill type="solid"/>
              </v:shape>
            </v:group>
            <v:group style="position:absolute;left:5763;top:1711;width:10;height:15" coordorigin="5763,1711" coordsize="10,15">
              <v:shape style="position:absolute;left:5763;top:1711;width:10;height:15" coordorigin="5763,1711" coordsize="10,15" path="m5763,1725l5773,1725,5773,1711,5763,1711,5763,1725xe" filled="true" fillcolor="#000000" stroked="false">
                <v:path arrowok="t"/>
                <v:fill type="solid"/>
              </v:shape>
            </v:group>
            <v:group style="position:absolute;left:7005;top:1327;width:10;height:20" coordorigin="7005,1327" coordsize="10,20">
              <v:shape style="position:absolute;left:7005;top:1327;width:10;height:20" coordorigin="7005,1327" coordsize="10,20" path="m7005,1346l7014,1346,7014,1327,7005,1327,7005,1346xe" filled="true" fillcolor="#000000" stroked="false">
                <v:path arrowok="t"/>
                <v:fill type="solid"/>
              </v:shape>
            </v:group>
            <v:group style="position:absolute;left:7005;top:1346;width:10;height:20" coordorigin="7005,1346" coordsize="10,20">
              <v:shape style="position:absolute;left:7005;top:1346;width:10;height:20" coordorigin="7005,1346" coordsize="10,20" path="m7005,1365l7014,1365,7014,1346,7005,1346,7005,1365xe" filled="true" fillcolor="#000000" stroked="false">
                <v:path arrowok="t"/>
                <v:fill type="solid"/>
              </v:shape>
            </v:group>
            <v:group style="position:absolute;left:7005;top:1365;width:10;height:20" coordorigin="7005,1365" coordsize="10,20">
              <v:shape style="position:absolute;left:7005;top:1365;width:10;height:20" coordorigin="7005,1365" coordsize="10,20" path="m7005,1385l7014,1385,7014,1365,7005,1365,7005,1385xe" filled="true" fillcolor="#000000" stroked="false">
                <v:path arrowok="t"/>
                <v:fill type="solid"/>
              </v:shape>
            </v:group>
            <v:group style="position:absolute;left:7005;top:1385;width:10;height:20" coordorigin="7005,1385" coordsize="10,20">
              <v:shape style="position:absolute;left:7005;top:1385;width:10;height:20" coordorigin="7005,1385" coordsize="10,20" path="m7005,1404l7014,1404,7014,1385,7005,1385,7005,1404xe" filled="true" fillcolor="#000000" stroked="false">
                <v:path arrowok="t"/>
                <v:fill type="solid"/>
              </v:shape>
            </v:group>
            <v:group style="position:absolute;left:7005;top:1404;width:10;height:20" coordorigin="7005,1404" coordsize="10,20">
              <v:shape style="position:absolute;left:7005;top:1404;width:10;height:20" coordorigin="7005,1404" coordsize="10,20" path="m7005,1423l7014,1423,7014,1404,7005,1404,7005,1423xe" filled="true" fillcolor="#000000" stroked="false">
                <v:path arrowok="t"/>
                <v:fill type="solid"/>
              </v:shape>
            </v:group>
            <v:group style="position:absolute;left:7005;top:1423;width:10;height:20" coordorigin="7005,1423" coordsize="10,20">
              <v:shape style="position:absolute;left:7005;top:1423;width:10;height:20" coordorigin="7005,1423" coordsize="10,20" path="m7005,1442l7014,1442,7014,1423,7005,1423,7005,1442xe" filled="true" fillcolor="#000000" stroked="false">
                <v:path arrowok="t"/>
                <v:fill type="solid"/>
              </v:shape>
            </v:group>
            <v:group style="position:absolute;left:7005;top:1442;width:10;height:20" coordorigin="7005,1442" coordsize="10,20">
              <v:shape style="position:absolute;left:7005;top:1442;width:10;height:20" coordorigin="7005,1442" coordsize="10,20" path="m7005,1461l7014,1461,7014,1442,7005,1442,7005,1461xe" filled="true" fillcolor="#000000" stroked="false">
                <v:path arrowok="t"/>
                <v:fill type="solid"/>
              </v:shape>
            </v:group>
            <v:group style="position:absolute;left:7005;top:1461;width:10;height:20" coordorigin="7005,1461" coordsize="10,20">
              <v:shape style="position:absolute;left:7005;top:1461;width:10;height:20" coordorigin="7005,1461" coordsize="10,20" path="m7005,1481l7014,1481,7014,1461,7005,1461,7005,1481xe" filled="true" fillcolor="#000000" stroked="false">
                <v:path arrowok="t"/>
                <v:fill type="solid"/>
              </v:shape>
            </v:group>
            <v:group style="position:absolute;left:7005;top:1481;width:10;height:20" coordorigin="7005,1481" coordsize="10,20">
              <v:shape style="position:absolute;left:7005;top:1481;width:10;height:20" coordorigin="7005,1481" coordsize="10,20" path="m7005,1500l7014,1500,7014,1481,7005,1481,7005,1500xe" filled="true" fillcolor="#000000" stroked="false">
                <v:path arrowok="t"/>
                <v:fill type="solid"/>
              </v:shape>
            </v:group>
            <v:group style="position:absolute;left:7005;top:1500;width:10;height:20" coordorigin="7005,1500" coordsize="10,20">
              <v:shape style="position:absolute;left:7005;top:1500;width:10;height:20" coordorigin="7005,1500" coordsize="10,20" path="m7005,1519l7014,1519,7014,1500,7005,1500,7005,1519xe" filled="true" fillcolor="#000000" stroked="false">
                <v:path arrowok="t"/>
                <v:fill type="solid"/>
              </v:shape>
            </v:group>
            <v:group style="position:absolute;left:7005;top:1519;width:10;height:20" coordorigin="7005,1519" coordsize="10,20">
              <v:shape style="position:absolute;left:7005;top:1519;width:10;height:20" coordorigin="7005,1519" coordsize="10,20" path="m7005,1538l7014,1538,7014,1519,7005,1519,7005,1538xe" filled="true" fillcolor="#000000" stroked="false">
                <v:path arrowok="t"/>
                <v:fill type="solid"/>
              </v:shape>
            </v:group>
            <v:group style="position:absolute;left:7005;top:1538;width:10;height:20" coordorigin="7005,1538" coordsize="10,20">
              <v:shape style="position:absolute;left:7005;top:1538;width:10;height:20" coordorigin="7005,1538" coordsize="10,20" path="m7005,1557l7014,1557,7014,1538,7005,1538,7005,1557xe" filled="true" fillcolor="#000000" stroked="false">
                <v:path arrowok="t"/>
                <v:fill type="solid"/>
              </v:shape>
            </v:group>
            <v:group style="position:absolute;left:7005;top:1557;width:10;height:20" coordorigin="7005,1557" coordsize="10,20">
              <v:shape style="position:absolute;left:7005;top:1557;width:10;height:20" coordorigin="7005,1557" coordsize="10,20" path="m7005,1577l7014,1577,7014,1557,7005,1557,7005,1577xe" filled="true" fillcolor="#000000" stroked="false">
                <v:path arrowok="t"/>
                <v:fill type="solid"/>
              </v:shape>
            </v:group>
            <v:group style="position:absolute;left:7005;top:1577;width:10;height:20" coordorigin="7005,1577" coordsize="10,20">
              <v:shape style="position:absolute;left:7005;top:1577;width:10;height:20" coordorigin="7005,1577" coordsize="10,20" path="m7005,1596l7014,1596,7014,1577,7005,1577,7005,1596xe" filled="true" fillcolor="#000000" stroked="false">
                <v:path arrowok="t"/>
                <v:fill type="solid"/>
              </v:shape>
            </v:group>
            <v:group style="position:absolute;left:7005;top:1596;width:10;height:20" coordorigin="7005,1596" coordsize="10,20">
              <v:shape style="position:absolute;left:7005;top:1596;width:10;height:20" coordorigin="7005,1596" coordsize="10,20" path="m7005,1615l7014,1615,7014,1596,7005,1596,7005,1615xe" filled="true" fillcolor="#000000" stroked="false">
                <v:path arrowok="t"/>
                <v:fill type="solid"/>
              </v:shape>
            </v:group>
            <v:group style="position:absolute;left:7005;top:1615;width:10;height:20" coordorigin="7005,1615" coordsize="10,20">
              <v:shape style="position:absolute;left:7005;top:1615;width:10;height:20" coordorigin="7005,1615" coordsize="10,20" path="m7005,1634l7014,1634,7014,1615,7005,1615,7005,1634xe" filled="true" fillcolor="#000000" stroked="false">
                <v:path arrowok="t"/>
                <v:fill type="solid"/>
              </v:shape>
            </v:group>
            <v:group style="position:absolute;left:7005;top:1634;width:10;height:20" coordorigin="7005,1634" coordsize="10,20">
              <v:shape style="position:absolute;left:7005;top:1634;width:10;height:20" coordorigin="7005,1634" coordsize="10,20" path="m7005,1653l7014,1653,7014,1634,7005,1634,7005,1653xe" filled="true" fillcolor="#000000" stroked="false">
                <v:path arrowok="t"/>
                <v:fill type="solid"/>
              </v:shape>
            </v:group>
            <v:group style="position:absolute;left:7005;top:1653;width:10;height:20" coordorigin="7005,1653" coordsize="10,20">
              <v:shape style="position:absolute;left:7005;top:1653;width:10;height:20" coordorigin="7005,1653" coordsize="10,20" path="m7005,1673l7014,1673,7014,1653,7005,1653,7005,1673xe" filled="true" fillcolor="#000000" stroked="false">
                <v:path arrowok="t"/>
                <v:fill type="solid"/>
              </v:shape>
            </v:group>
            <v:group style="position:absolute;left:7005;top:1673;width:10;height:20" coordorigin="7005,1673" coordsize="10,20">
              <v:shape style="position:absolute;left:7005;top:1673;width:10;height:20" coordorigin="7005,1673" coordsize="10,20" path="m7005,1692l7014,1692,7014,1673,7005,1673,7005,1692xe" filled="true" fillcolor="#000000" stroked="false">
                <v:path arrowok="t"/>
                <v:fill type="solid"/>
              </v:shape>
            </v:group>
            <v:group style="position:absolute;left:7005;top:1692;width:10;height:20" coordorigin="7005,1692" coordsize="10,20">
              <v:shape style="position:absolute;left:7005;top:1692;width:10;height:20" coordorigin="7005,1692" coordsize="10,20" path="m7005,1711l7014,1711,7014,1692,7005,1692,7005,1711xe" filled="true" fillcolor="#000000" stroked="false">
                <v:path arrowok="t"/>
                <v:fill type="solid"/>
              </v:shape>
            </v:group>
            <v:group style="position:absolute;left:7005;top:1711;width:10;height:15" coordorigin="7005,1711" coordsize="10,15">
              <v:shape style="position:absolute;left:7005;top:1711;width:10;height:15" coordorigin="7005,1711" coordsize="10,15" path="m7005,1725l7014,1725,7014,1711,7005,1711,7005,1725xe" filled="true" fillcolor="#000000" stroked="false">
                <v:path arrowok="t"/>
                <v:fill type="solid"/>
              </v:shape>
            </v:group>
            <v:group style="position:absolute;left:8245;top:1327;width:10;height:20" coordorigin="8245,1327" coordsize="10,20">
              <v:shape style="position:absolute;left:8245;top:1327;width:10;height:20" coordorigin="8245,1327" coordsize="10,20" path="m8245,1346l8255,1346,8255,1327,8245,1327,8245,1346xe" filled="true" fillcolor="#000000" stroked="false">
                <v:path arrowok="t"/>
                <v:fill type="solid"/>
              </v:shape>
            </v:group>
            <v:group style="position:absolute;left:8245;top:1346;width:10;height:20" coordorigin="8245,1346" coordsize="10,20">
              <v:shape style="position:absolute;left:8245;top:1346;width:10;height:20" coordorigin="8245,1346" coordsize="10,20" path="m8245,1365l8255,1365,8255,1346,8245,1346,8245,1365xe" filled="true" fillcolor="#000000" stroked="false">
                <v:path arrowok="t"/>
                <v:fill type="solid"/>
              </v:shape>
            </v:group>
            <v:group style="position:absolute;left:8245;top:1365;width:10;height:20" coordorigin="8245,1365" coordsize="10,20">
              <v:shape style="position:absolute;left:8245;top:1365;width:10;height:20" coordorigin="8245,1365" coordsize="10,20" path="m8245,1385l8255,1385,8255,1365,8245,1365,8245,1385xe" filled="true" fillcolor="#000000" stroked="false">
                <v:path arrowok="t"/>
                <v:fill type="solid"/>
              </v:shape>
            </v:group>
            <v:group style="position:absolute;left:8245;top:1385;width:10;height:20" coordorigin="8245,1385" coordsize="10,20">
              <v:shape style="position:absolute;left:8245;top:1385;width:10;height:20" coordorigin="8245,1385" coordsize="10,20" path="m8245,1404l8255,1404,8255,1385,8245,1385,8245,1404xe" filled="true" fillcolor="#000000" stroked="false">
                <v:path arrowok="t"/>
                <v:fill type="solid"/>
              </v:shape>
            </v:group>
            <v:group style="position:absolute;left:8245;top:1404;width:10;height:20" coordorigin="8245,1404" coordsize="10,20">
              <v:shape style="position:absolute;left:8245;top:1404;width:10;height:20" coordorigin="8245,1404" coordsize="10,20" path="m8245,1423l8255,1423,8255,1404,8245,1404,8245,1423xe" filled="true" fillcolor="#000000" stroked="false">
                <v:path arrowok="t"/>
                <v:fill type="solid"/>
              </v:shape>
            </v:group>
            <v:group style="position:absolute;left:8245;top:1423;width:10;height:20" coordorigin="8245,1423" coordsize="10,20">
              <v:shape style="position:absolute;left:8245;top:1423;width:10;height:20" coordorigin="8245,1423" coordsize="10,20" path="m8245,1442l8255,1442,8255,1423,8245,1423,8245,1442xe" filled="true" fillcolor="#000000" stroked="false">
                <v:path arrowok="t"/>
                <v:fill type="solid"/>
              </v:shape>
            </v:group>
            <v:group style="position:absolute;left:8245;top:1442;width:10;height:20" coordorigin="8245,1442" coordsize="10,20">
              <v:shape style="position:absolute;left:8245;top:1442;width:10;height:20" coordorigin="8245,1442" coordsize="10,20" path="m8245,1461l8255,1461,8255,1442,8245,1442,8245,1461xe" filled="true" fillcolor="#000000" stroked="false">
                <v:path arrowok="t"/>
                <v:fill type="solid"/>
              </v:shape>
            </v:group>
            <v:group style="position:absolute;left:8245;top:1461;width:10;height:20" coordorigin="8245,1461" coordsize="10,20">
              <v:shape style="position:absolute;left:8245;top:1461;width:10;height:20" coordorigin="8245,1461" coordsize="10,20" path="m8245,1481l8255,1481,8255,1461,8245,1461,8245,1481xe" filled="true" fillcolor="#000000" stroked="false">
                <v:path arrowok="t"/>
                <v:fill type="solid"/>
              </v:shape>
            </v:group>
            <v:group style="position:absolute;left:8245;top:1481;width:10;height:20" coordorigin="8245,1481" coordsize="10,20">
              <v:shape style="position:absolute;left:8245;top:1481;width:10;height:20" coordorigin="8245,1481" coordsize="10,20" path="m8245,1500l8255,1500,8255,1481,8245,1481,8245,1500xe" filled="true" fillcolor="#000000" stroked="false">
                <v:path arrowok="t"/>
                <v:fill type="solid"/>
              </v:shape>
            </v:group>
            <v:group style="position:absolute;left:8245;top:1500;width:10;height:20" coordorigin="8245,1500" coordsize="10,20">
              <v:shape style="position:absolute;left:8245;top:1500;width:10;height:20" coordorigin="8245,1500" coordsize="10,20" path="m8245,1519l8255,1519,8255,1500,8245,1500,8245,1519xe" filled="true" fillcolor="#000000" stroked="false">
                <v:path arrowok="t"/>
                <v:fill type="solid"/>
              </v:shape>
            </v:group>
            <v:group style="position:absolute;left:8245;top:1519;width:10;height:20" coordorigin="8245,1519" coordsize="10,20">
              <v:shape style="position:absolute;left:8245;top:1519;width:10;height:20" coordorigin="8245,1519" coordsize="10,20" path="m8245,1538l8255,1538,8255,1519,8245,1519,8245,1538xe" filled="true" fillcolor="#000000" stroked="false">
                <v:path arrowok="t"/>
                <v:fill type="solid"/>
              </v:shape>
            </v:group>
            <v:group style="position:absolute;left:8245;top:1538;width:10;height:20" coordorigin="8245,1538" coordsize="10,20">
              <v:shape style="position:absolute;left:8245;top:1538;width:10;height:20" coordorigin="8245,1538" coordsize="10,20" path="m8245,1557l8255,1557,8255,1538,8245,1538,8245,1557xe" filled="true" fillcolor="#000000" stroked="false">
                <v:path arrowok="t"/>
                <v:fill type="solid"/>
              </v:shape>
            </v:group>
            <v:group style="position:absolute;left:8245;top:1557;width:10;height:20" coordorigin="8245,1557" coordsize="10,20">
              <v:shape style="position:absolute;left:8245;top:1557;width:10;height:20" coordorigin="8245,1557" coordsize="10,20" path="m8245,1577l8255,1577,8255,1557,8245,1557,8245,1577xe" filled="true" fillcolor="#000000" stroked="false">
                <v:path arrowok="t"/>
                <v:fill type="solid"/>
              </v:shape>
            </v:group>
            <v:group style="position:absolute;left:8245;top:1577;width:10;height:20" coordorigin="8245,1577" coordsize="10,20">
              <v:shape style="position:absolute;left:8245;top:1577;width:10;height:20" coordorigin="8245,1577" coordsize="10,20" path="m8245,1596l8255,1596,8255,1577,8245,1577,8245,1596xe" filled="true" fillcolor="#000000" stroked="false">
                <v:path arrowok="t"/>
                <v:fill type="solid"/>
              </v:shape>
            </v:group>
            <v:group style="position:absolute;left:8245;top:1596;width:10;height:20" coordorigin="8245,1596" coordsize="10,20">
              <v:shape style="position:absolute;left:8245;top:1596;width:10;height:20" coordorigin="8245,1596" coordsize="10,20" path="m8245,1615l8255,1615,8255,1596,8245,1596,8245,1615xe" filled="true" fillcolor="#000000" stroked="false">
                <v:path arrowok="t"/>
                <v:fill type="solid"/>
              </v:shape>
            </v:group>
            <v:group style="position:absolute;left:8245;top:1615;width:10;height:20" coordorigin="8245,1615" coordsize="10,20">
              <v:shape style="position:absolute;left:8245;top:1615;width:10;height:20" coordorigin="8245,1615" coordsize="10,20" path="m8245,1634l8255,1634,8255,1615,8245,1615,8245,1634xe" filled="true" fillcolor="#000000" stroked="false">
                <v:path arrowok="t"/>
                <v:fill type="solid"/>
              </v:shape>
            </v:group>
            <v:group style="position:absolute;left:8245;top:1634;width:10;height:20" coordorigin="8245,1634" coordsize="10,20">
              <v:shape style="position:absolute;left:8245;top:1634;width:10;height:20" coordorigin="8245,1634" coordsize="10,20" path="m8245,1653l8255,1653,8255,1634,8245,1634,8245,1653xe" filled="true" fillcolor="#000000" stroked="false">
                <v:path arrowok="t"/>
                <v:fill type="solid"/>
              </v:shape>
            </v:group>
            <v:group style="position:absolute;left:8245;top:1653;width:10;height:20" coordorigin="8245,1653" coordsize="10,20">
              <v:shape style="position:absolute;left:8245;top:1653;width:10;height:20" coordorigin="8245,1653" coordsize="10,20" path="m8245,1673l8255,1673,8255,1653,8245,1653,8245,1673xe" filled="true" fillcolor="#000000" stroked="false">
                <v:path arrowok="t"/>
                <v:fill type="solid"/>
              </v:shape>
            </v:group>
            <v:group style="position:absolute;left:8245;top:1673;width:10;height:20" coordorigin="8245,1673" coordsize="10,20">
              <v:shape style="position:absolute;left:8245;top:1673;width:10;height:20" coordorigin="8245,1673" coordsize="10,20" path="m8245,1692l8255,1692,8255,1673,8245,1673,8245,1692xe" filled="true" fillcolor="#000000" stroked="false">
                <v:path arrowok="t"/>
                <v:fill type="solid"/>
              </v:shape>
            </v:group>
            <v:group style="position:absolute;left:8245;top:1692;width:10;height:20" coordorigin="8245,1692" coordsize="10,20">
              <v:shape style="position:absolute;left:8245;top:1692;width:10;height:20" coordorigin="8245,1692" coordsize="10,20" path="m8245,1711l8255,1711,8255,1692,8245,1692,8245,1711xe" filled="true" fillcolor="#000000" stroked="false">
                <v:path arrowok="t"/>
                <v:fill type="solid"/>
              </v:shape>
            </v:group>
            <v:group style="position:absolute;left:8245;top:1711;width:10;height:15" coordorigin="8245,1711" coordsize="10,15">
              <v:shape style="position:absolute;left:8245;top:1711;width:10;height:15" coordorigin="8245,1711" coordsize="10,15" path="m8245,1725l8255,1725,8255,1711,8245,1711,8245,1725xe" filled="true" fillcolor="#000000" stroked="false">
                <v:path arrowok="t"/>
                <v:fill type="solid"/>
              </v:shape>
            </v:group>
            <v:group style="position:absolute;left:9307;top:1327;width:10;height:20" coordorigin="9307,1327" coordsize="10,20">
              <v:shape style="position:absolute;left:9307;top:1327;width:10;height:20" coordorigin="9307,1327" coordsize="10,20" path="m9307,1346l9316,1346,9316,1327,9307,1327,9307,1346xe" filled="true" fillcolor="#000000" stroked="false">
                <v:path arrowok="t"/>
                <v:fill type="solid"/>
              </v:shape>
            </v:group>
            <v:group style="position:absolute;left:9307;top:1346;width:10;height:20" coordorigin="9307,1346" coordsize="10,20">
              <v:shape style="position:absolute;left:9307;top:1346;width:10;height:20" coordorigin="9307,1346" coordsize="10,20" path="m9307,1365l9316,1365,9316,1346,9307,1346,9307,1365xe" filled="true" fillcolor="#000000" stroked="false">
                <v:path arrowok="t"/>
                <v:fill type="solid"/>
              </v:shape>
            </v:group>
            <v:group style="position:absolute;left:9307;top:1365;width:10;height:20" coordorigin="9307,1365" coordsize="10,20">
              <v:shape style="position:absolute;left:9307;top:1365;width:10;height:20" coordorigin="9307,1365" coordsize="10,20" path="m9307,1385l9316,1385,9316,1365,9307,1365,9307,1385xe" filled="true" fillcolor="#000000" stroked="false">
                <v:path arrowok="t"/>
                <v:fill type="solid"/>
              </v:shape>
            </v:group>
            <v:group style="position:absolute;left:9307;top:1385;width:10;height:20" coordorigin="9307,1385" coordsize="10,20">
              <v:shape style="position:absolute;left:9307;top:1385;width:10;height:20" coordorigin="9307,1385" coordsize="10,20" path="m9307,1404l9316,1404,9316,1385,9307,1385,9307,1404xe" filled="true" fillcolor="#000000" stroked="false">
                <v:path arrowok="t"/>
                <v:fill type="solid"/>
              </v:shape>
            </v:group>
            <v:group style="position:absolute;left:9307;top:1404;width:10;height:20" coordorigin="9307,1404" coordsize="10,20">
              <v:shape style="position:absolute;left:9307;top:1404;width:10;height:20" coordorigin="9307,1404" coordsize="10,20" path="m9307,1423l9316,1423,9316,1404,9307,1404,9307,1423xe" filled="true" fillcolor="#000000" stroked="false">
                <v:path arrowok="t"/>
                <v:fill type="solid"/>
              </v:shape>
            </v:group>
            <v:group style="position:absolute;left:9307;top:1423;width:10;height:20" coordorigin="9307,1423" coordsize="10,20">
              <v:shape style="position:absolute;left:9307;top:1423;width:10;height:20" coordorigin="9307,1423" coordsize="10,20" path="m9307,1442l9316,1442,9316,1423,9307,1423,9307,1442xe" filled="true" fillcolor="#000000" stroked="false">
                <v:path arrowok="t"/>
                <v:fill type="solid"/>
              </v:shape>
            </v:group>
            <v:group style="position:absolute;left:9307;top:1442;width:10;height:20" coordorigin="9307,1442" coordsize="10,20">
              <v:shape style="position:absolute;left:9307;top:1442;width:10;height:20" coordorigin="9307,1442" coordsize="10,20" path="m9307,1461l9316,1461,9316,1442,9307,1442,9307,1461xe" filled="true" fillcolor="#000000" stroked="false">
                <v:path arrowok="t"/>
                <v:fill type="solid"/>
              </v:shape>
            </v:group>
            <v:group style="position:absolute;left:9307;top:1461;width:10;height:20" coordorigin="9307,1461" coordsize="10,20">
              <v:shape style="position:absolute;left:9307;top:1461;width:10;height:20" coordorigin="9307,1461" coordsize="10,20" path="m9307,1481l9316,1481,9316,1461,9307,1461,9307,1481xe" filled="true" fillcolor="#000000" stroked="false">
                <v:path arrowok="t"/>
                <v:fill type="solid"/>
              </v:shape>
            </v:group>
            <v:group style="position:absolute;left:9307;top:1481;width:10;height:20" coordorigin="9307,1481" coordsize="10,20">
              <v:shape style="position:absolute;left:9307;top:1481;width:10;height:20" coordorigin="9307,1481" coordsize="10,20" path="m9307,1500l9316,1500,9316,1481,9307,1481,9307,1500xe" filled="true" fillcolor="#000000" stroked="false">
                <v:path arrowok="t"/>
                <v:fill type="solid"/>
              </v:shape>
            </v:group>
            <v:group style="position:absolute;left:9307;top:1500;width:10;height:20" coordorigin="9307,1500" coordsize="10,20">
              <v:shape style="position:absolute;left:9307;top:1500;width:10;height:20" coordorigin="9307,1500" coordsize="10,20" path="m9307,1519l9316,1519,9316,1500,9307,1500,9307,1519xe" filled="true" fillcolor="#000000" stroked="false">
                <v:path arrowok="t"/>
                <v:fill type="solid"/>
              </v:shape>
            </v:group>
            <v:group style="position:absolute;left:9307;top:1519;width:10;height:20" coordorigin="9307,1519" coordsize="10,20">
              <v:shape style="position:absolute;left:9307;top:1519;width:10;height:20" coordorigin="9307,1519" coordsize="10,20" path="m9307,1538l9316,1538,9316,1519,9307,1519,9307,1538xe" filled="true" fillcolor="#000000" stroked="false">
                <v:path arrowok="t"/>
                <v:fill type="solid"/>
              </v:shape>
            </v:group>
            <v:group style="position:absolute;left:9307;top:1538;width:10;height:20" coordorigin="9307,1538" coordsize="10,20">
              <v:shape style="position:absolute;left:9307;top:1538;width:10;height:20" coordorigin="9307,1538" coordsize="10,20" path="m9307,1557l9316,1557,9316,1538,9307,1538,9307,1557xe" filled="true" fillcolor="#000000" stroked="false">
                <v:path arrowok="t"/>
                <v:fill type="solid"/>
              </v:shape>
            </v:group>
            <v:group style="position:absolute;left:9307;top:1557;width:10;height:20" coordorigin="9307,1557" coordsize="10,20">
              <v:shape style="position:absolute;left:9307;top:1557;width:10;height:20" coordorigin="9307,1557" coordsize="10,20" path="m9307,1577l9316,1577,9316,1557,9307,1557,9307,1577xe" filled="true" fillcolor="#000000" stroked="false">
                <v:path arrowok="t"/>
                <v:fill type="solid"/>
              </v:shape>
            </v:group>
            <v:group style="position:absolute;left:9307;top:1577;width:10;height:20" coordorigin="9307,1577" coordsize="10,20">
              <v:shape style="position:absolute;left:9307;top:1577;width:10;height:20" coordorigin="9307,1577" coordsize="10,20" path="m9307,1596l9316,1596,9316,1577,9307,1577,9307,1596xe" filled="true" fillcolor="#000000" stroked="false">
                <v:path arrowok="t"/>
                <v:fill type="solid"/>
              </v:shape>
            </v:group>
            <v:group style="position:absolute;left:9307;top:1596;width:10;height:20" coordorigin="9307,1596" coordsize="10,20">
              <v:shape style="position:absolute;left:9307;top:1596;width:10;height:20" coordorigin="9307,1596" coordsize="10,20" path="m9307,1615l9316,1615,9316,1596,9307,1596,9307,1615xe" filled="true" fillcolor="#000000" stroked="false">
                <v:path arrowok="t"/>
                <v:fill type="solid"/>
              </v:shape>
            </v:group>
            <v:group style="position:absolute;left:9307;top:1615;width:10;height:20" coordorigin="9307,1615" coordsize="10,20">
              <v:shape style="position:absolute;left:9307;top:1615;width:10;height:20" coordorigin="9307,1615" coordsize="10,20" path="m9307,1634l9316,1634,9316,1615,9307,1615,9307,1634xe" filled="true" fillcolor="#000000" stroked="false">
                <v:path arrowok="t"/>
                <v:fill type="solid"/>
              </v:shape>
            </v:group>
            <v:group style="position:absolute;left:9307;top:1634;width:10;height:20" coordorigin="9307,1634" coordsize="10,20">
              <v:shape style="position:absolute;left:9307;top:1634;width:10;height:20" coordorigin="9307,1634" coordsize="10,20" path="m9307,1653l9316,1653,9316,1634,9307,1634,9307,1653xe" filled="true" fillcolor="#000000" stroked="false">
                <v:path arrowok="t"/>
                <v:fill type="solid"/>
              </v:shape>
            </v:group>
            <v:group style="position:absolute;left:9307;top:1653;width:10;height:20" coordorigin="9307,1653" coordsize="10,20">
              <v:shape style="position:absolute;left:9307;top:1653;width:10;height:20" coordorigin="9307,1653" coordsize="10,20" path="m9307,1673l9316,1673,9316,1653,9307,1653,9307,1673xe" filled="true" fillcolor="#000000" stroked="false">
                <v:path arrowok="t"/>
                <v:fill type="solid"/>
              </v:shape>
            </v:group>
            <v:group style="position:absolute;left:9307;top:1673;width:10;height:20" coordorigin="9307,1673" coordsize="10,20">
              <v:shape style="position:absolute;left:9307;top:1673;width:10;height:20" coordorigin="9307,1673" coordsize="10,20" path="m9307,1692l9316,1692,9316,1673,9307,1673,9307,1692xe" filled="true" fillcolor="#000000" stroked="false">
                <v:path arrowok="t"/>
                <v:fill type="solid"/>
              </v:shape>
            </v:group>
            <v:group style="position:absolute;left:9307;top:1692;width:10;height:20" coordorigin="9307,1692" coordsize="10,20">
              <v:shape style="position:absolute;left:9307;top:1692;width:10;height:20" coordorigin="9307,1692" coordsize="10,20" path="m9307,1711l9316,1711,9316,1692,9307,1692,9307,1711xe" filled="true" fillcolor="#000000" stroked="false">
                <v:path arrowok="t"/>
                <v:fill type="solid"/>
              </v:shape>
            </v:group>
            <v:group style="position:absolute;left:9307;top:1711;width:10;height:15" coordorigin="9307,1711" coordsize="10,15">
              <v:shape style="position:absolute;left:9307;top:1711;width:10;height:15" coordorigin="9307,1711" coordsize="10,15" path="m9307,1725l9316,1725,9316,1711,9307,1711,9307,1725xe" filled="true" fillcolor="#000000" stroked="false">
                <v:path arrowok="t"/>
                <v:fill type="solid"/>
              </v:shape>
              <v:shape style="position:absolute;left:2408;top:1634;width:1106;height:101" type="#_x0000_t75" stroked="false">
                <v:imagedata r:id="rId202" o:title=""/>
              </v:shape>
              <v:shape style="position:absolute;left:3490;top:1725;width:1246;height:10" type="#_x0000_t75" stroked="false">
                <v:imagedata r:id="rId203" o:title=""/>
              </v:shape>
              <v:shape style="position:absolute;left:4731;top:1725;width:2273;height:10" type="#_x0000_t75" stroked="false">
                <v:imagedata r:id="rId204" o:title=""/>
              </v:shape>
              <v:shape style="position:absolute;left:7000;top:1725;width:1246;height:10" type="#_x0000_t75" stroked="false">
                <v:imagedata r:id="rId203" o:title=""/>
              </v:shape>
              <v:shape style="position:absolute;left:8241;top:1725;width:1066;height:10" type="#_x0000_t75" stroked="false">
                <v:imagedata r:id="rId205" o:title=""/>
              </v:shape>
              <v:shape style="position:absolute;left:9302;top:1725;width:1286;height:10" type="#_x0000_t75" stroked="false">
                <v:imagedata r:id="rId206" o:title=""/>
              </v:shape>
            </v:group>
            <v:group style="position:absolute;left:3495;top:1735;width:10;height:20" coordorigin="3495,1735" coordsize="10,20">
              <v:shape style="position:absolute;left:3495;top:1735;width:10;height:20" coordorigin="3495,1735" coordsize="10,20" path="m3495,1754l3504,1754,3504,1735,3495,1735,3495,1754xe" filled="true" fillcolor="#000000" stroked="false">
                <v:path arrowok="t"/>
                <v:fill type="solid"/>
              </v:shape>
            </v:group>
            <v:group style="position:absolute;left:3495;top:1754;width:10;height:20" coordorigin="3495,1754" coordsize="10,20">
              <v:shape style="position:absolute;left:3495;top:1754;width:10;height:20" coordorigin="3495,1754" coordsize="10,20" path="m3495,1773l3504,1773,3504,1754,3495,1754,3495,1773xe" filled="true" fillcolor="#000000" stroked="false">
                <v:path arrowok="t"/>
                <v:fill type="solid"/>
              </v:shape>
            </v:group>
            <v:group style="position:absolute;left:3495;top:1773;width:10;height:20" coordorigin="3495,1773" coordsize="10,20">
              <v:shape style="position:absolute;left:3495;top:1773;width:10;height:20" coordorigin="3495,1773" coordsize="10,20" path="m3495,1793l3504,1793,3504,1773,3495,1773,3495,1793xe" filled="true" fillcolor="#000000" stroked="false">
                <v:path arrowok="t"/>
                <v:fill type="solid"/>
              </v:shape>
            </v:group>
            <v:group style="position:absolute;left:3495;top:1793;width:10;height:20" coordorigin="3495,1793" coordsize="10,20">
              <v:shape style="position:absolute;left:3495;top:1793;width:10;height:20" coordorigin="3495,1793" coordsize="10,20" path="m3495,1812l3504,1812,3504,1793,3495,1793,3495,1812xe" filled="true" fillcolor="#000000" stroked="false">
                <v:path arrowok="t"/>
                <v:fill type="solid"/>
              </v:shape>
            </v:group>
            <v:group style="position:absolute;left:3495;top:1812;width:10;height:20" coordorigin="3495,1812" coordsize="10,20">
              <v:shape style="position:absolute;left:3495;top:1812;width:10;height:20" coordorigin="3495,1812" coordsize="10,20" path="m3495,1831l3504,1831,3504,1812,3495,1812,3495,1831xe" filled="true" fillcolor="#000000" stroked="false">
                <v:path arrowok="t"/>
                <v:fill type="solid"/>
              </v:shape>
            </v:group>
            <v:group style="position:absolute;left:3495;top:1831;width:10;height:20" coordorigin="3495,1831" coordsize="10,20">
              <v:shape style="position:absolute;left:3495;top:1831;width:10;height:20" coordorigin="3495,1831" coordsize="10,20" path="m3495,1850l3504,1850,3504,1831,3495,1831,3495,1850xe" filled="true" fillcolor="#000000" stroked="false">
                <v:path arrowok="t"/>
                <v:fill type="solid"/>
              </v:shape>
            </v:group>
            <v:group style="position:absolute;left:3495;top:1850;width:10;height:20" coordorigin="3495,1850" coordsize="10,20">
              <v:shape style="position:absolute;left:3495;top:1850;width:10;height:20" coordorigin="3495,1850" coordsize="10,20" path="m3495,1869l3504,1869,3504,1850,3495,1850,3495,1869xe" filled="true" fillcolor="#000000" stroked="false">
                <v:path arrowok="t"/>
                <v:fill type="solid"/>
              </v:shape>
            </v:group>
            <v:group style="position:absolute;left:3495;top:1869;width:10;height:20" coordorigin="3495,1869" coordsize="10,20">
              <v:shape style="position:absolute;left:3495;top:1869;width:10;height:20" coordorigin="3495,1869" coordsize="10,20" path="m3495,1889l3504,1889,3504,1869,3495,1869,3495,1889xe" filled="true" fillcolor="#000000" stroked="false">
                <v:path arrowok="t"/>
                <v:fill type="solid"/>
              </v:shape>
            </v:group>
            <v:group style="position:absolute;left:3495;top:1889;width:10;height:20" coordorigin="3495,1889" coordsize="10,20">
              <v:shape style="position:absolute;left:3495;top:1889;width:10;height:20" coordorigin="3495,1889" coordsize="10,20" path="m3495,1908l3504,1908,3504,1889,3495,1889,3495,1908xe" filled="true" fillcolor="#000000" stroked="false">
                <v:path arrowok="t"/>
                <v:fill type="solid"/>
              </v:shape>
            </v:group>
            <v:group style="position:absolute;left:3495;top:1908;width:10;height:20" coordorigin="3495,1908" coordsize="10,20">
              <v:shape style="position:absolute;left:3495;top:1908;width:10;height:20" coordorigin="3495,1908" coordsize="10,20" path="m3495,1927l3504,1927,3504,1908,3495,1908,3495,1927xe" filled="true" fillcolor="#000000" stroked="false">
                <v:path arrowok="t"/>
                <v:fill type="solid"/>
              </v:shape>
            </v:group>
            <v:group style="position:absolute;left:3495;top:1927;width:10;height:20" coordorigin="3495,1927" coordsize="10,20">
              <v:shape style="position:absolute;left:3495;top:1927;width:10;height:20" coordorigin="3495,1927" coordsize="10,20" path="m3495,1946l3504,1946,3504,1927,3495,1927,3495,1946xe" filled="true" fillcolor="#000000" stroked="false">
                <v:path arrowok="t"/>
                <v:fill type="solid"/>
              </v:shape>
            </v:group>
            <v:group style="position:absolute;left:3495;top:1946;width:10;height:20" coordorigin="3495,1946" coordsize="10,20">
              <v:shape style="position:absolute;left:3495;top:1946;width:10;height:20" coordorigin="3495,1946" coordsize="10,20" path="m3495,1965l3504,1965,3504,1946,3495,1946,3495,1965xe" filled="true" fillcolor="#000000" stroked="false">
                <v:path arrowok="t"/>
                <v:fill type="solid"/>
              </v:shape>
            </v:group>
            <v:group style="position:absolute;left:3495;top:1965;width:10;height:20" coordorigin="3495,1965" coordsize="10,20">
              <v:shape style="position:absolute;left:3495;top:1965;width:10;height:20" coordorigin="3495,1965" coordsize="10,20" path="m3495,1985l3504,1985,3504,1965,3495,1965,3495,1985xe" filled="true" fillcolor="#000000" stroked="false">
                <v:path arrowok="t"/>
                <v:fill type="solid"/>
              </v:shape>
            </v:group>
            <v:group style="position:absolute;left:3495;top:1985;width:10;height:20" coordorigin="3495,1985" coordsize="10,20">
              <v:shape style="position:absolute;left:3495;top:1985;width:10;height:20" coordorigin="3495,1985" coordsize="10,20" path="m3495,2004l3504,2004,3504,1985,3495,1985,3495,2004xe" filled="true" fillcolor="#000000" stroked="false">
                <v:path arrowok="t"/>
                <v:fill type="solid"/>
              </v:shape>
            </v:group>
            <v:group style="position:absolute;left:3495;top:2004;width:10;height:20" coordorigin="3495,2004" coordsize="10,20">
              <v:shape style="position:absolute;left:3495;top:2004;width:10;height:20" coordorigin="3495,2004" coordsize="10,20" path="m3495,2023l3504,2023,3504,2004,3495,2004,3495,2023xe" filled="true" fillcolor="#000000" stroked="false">
                <v:path arrowok="t"/>
                <v:fill type="solid"/>
              </v:shape>
            </v:group>
            <v:group style="position:absolute;left:3495;top:2023;width:10;height:20" coordorigin="3495,2023" coordsize="10,20">
              <v:shape style="position:absolute;left:3495;top:2023;width:10;height:20" coordorigin="3495,2023" coordsize="10,20" path="m3495,2042l3504,2042,3504,2023,3495,2023,3495,2042xe" filled="true" fillcolor="#000000" stroked="false">
                <v:path arrowok="t"/>
                <v:fill type="solid"/>
              </v:shape>
            </v:group>
            <v:group style="position:absolute;left:3495;top:2042;width:10;height:20" coordorigin="3495,2042" coordsize="10,20">
              <v:shape style="position:absolute;left:3495;top:2042;width:10;height:20" coordorigin="3495,2042" coordsize="10,20" path="m3495,2061l3504,2061,3504,2042,3495,2042,3495,2061xe" filled="true" fillcolor="#000000" stroked="false">
                <v:path arrowok="t"/>
                <v:fill type="solid"/>
              </v:shape>
            </v:group>
            <v:group style="position:absolute;left:2393;top:2153;width:1102;height:2" coordorigin="2393,2153" coordsize="1102,2">
              <v:shape style="position:absolute;left:2393;top:2153;width:1102;height:2" coordorigin="2393,2153" coordsize="1102,0" path="m2393,2153l3495,2153e" filled="false" stroked="true" strokeweight="1.44pt" strokecolor="#000000">
                <v:path arrowok="t"/>
              </v:shape>
            </v:group>
            <v:group style="position:absolute;left:3495;top:2061;width:10;height:20" coordorigin="3495,2061" coordsize="10,20">
              <v:shape style="position:absolute;left:3495;top:2061;width:10;height:20" coordorigin="3495,2061" coordsize="10,20" path="m3495,2081l3504,2081,3504,2061,3495,2061,3495,2081xe" filled="true" fillcolor="#000000" stroked="false">
                <v:path arrowok="t"/>
                <v:fill type="solid"/>
              </v:shape>
            </v:group>
            <v:group style="position:absolute;left:3495;top:2081;width:10;height:20" coordorigin="3495,2081" coordsize="10,20">
              <v:shape style="position:absolute;left:3495;top:2081;width:10;height:20" coordorigin="3495,2081" coordsize="10,20" path="m3495,2100l3504,2100,3504,2081,3495,2081,3495,2100xe" filled="true" fillcolor="#000000" stroked="false">
                <v:path arrowok="t"/>
                <v:fill type="solid"/>
              </v:shape>
            </v:group>
            <v:group style="position:absolute;left:3495;top:2100;width:10;height:20" coordorigin="3495,2100" coordsize="10,20">
              <v:shape style="position:absolute;left:3495;top:2100;width:10;height:20" coordorigin="3495,2100" coordsize="10,20" path="m3495,2119l3504,2119,3504,2100,3495,2100,3495,2119xe" filled="true" fillcolor="#000000" stroked="false">
                <v:path arrowok="t"/>
                <v:fill type="solid"/>
              </v:shape>
            </v:group>
            <v:group style="position:absolute;left:3495;top:2119;width:10;height:20" coordorigin="3495,2119" coordsize="10,20">
              <v:shape style="position:absolute;left:3495;top:2119;width:10;height:20" coordorigin="3495,2119" coordsize="10,20" path="m3495,2138l3504,2138,3504,2119,3495,2119,3495,2138xe" filled="true" fillcolor="#000000" stroked="false">
                <v:path arrowok="t"/>
                <v:fill type="solid"/>
              </v:shape>
            </v:group>
            <v:group style="position:absolute;left:3495;top:2153;width:29;height:2" coordorigin="3495,2153" coordsize="29,2">
              <v:shape style="position:absolute;left:3495;top:2153;width:29;height:2" coordorigin="3495,2153" coordsize="29,0" path="m3495,2153l3524,2153e" filled="false" stroked="true" strokeweight="1.44pt" strokecolor="#000000">
                <v:path arrowok="t"/>
              </v:shape>
            </v:group>
            <v:group style="position:absolute;left:3524;top:2153;width:1213;height:2" coordorigin="3524,2153" coordsize="1213,2">
              <v:shape style="position:absolute;left:3524;top:2153;width:1213;height:2" coordorigin="3524,2153" coordsize="1213,0" path="m3524,2153l4736,2153e" filled="false" stroked="true" strokeweight="1.44pt" strokecolor="#000000">
                <v:path arrowok="t"/>
              </v:shape>
            </v:group>
            <v:group style="position:absolute;left:4736;top:1735;width:10;height:20" coordorigin="4736,1735" coordsize="10,20">
              <v:shape style="position:absolute;left:4736;top:1735;width:10;height:20" coordorigin="4736,1735" coordsize="10,20" path="m4736,1754l4746,1754,4746,1735,4736,1735,4736,1754xe" filled="true" fillcolor="#000000" stroked="false">
                <v:path arrowok="t"/>
                <v:fill type="solid"/>
              </v:shape>
            </v:group>
            <v:group style="position:absolute;left:4736;top:1754;width:10;height:20" coordorigin="4736,1754" coordsize="10,20">
              <v:shape style="position:absolute;left:4736;top:1754;width:10;height:20" coordorigin="4736,1754" coordsize="10,20" path="m4736,1773l4746,1773,4746,1754,4736,1754,4736,1773xe" filled="true" fillcolor="#000000" stroked="false">
                <v:path arrowok="t"/>
                <v:fill type="solid"/>
              </v:shape>
            </v:group>
            <v:group style="position:absolute;left:4736;top:1773;width:10;height:20" coordorigin="4736,1773" coordsize="10,20">
              <v:shape style="position:absolute;left:4736;top:1773;width:10;height:20" coordorigin="4736,1773" coordsize="10,20" path="m4736,1793l4746,1793,4746,1773,4736,1773,4736,1793xe" filled="true" fillcolor="#000000" stroked="false">
                <v:path arrowok="t"/>
                <v:fill type="solid"/>
              </v:shape>
            </v:group>
            <v:group style="position:absolute;left:4736;top:1793;width:10;height:20" coordorigin="4736,1793" coordsize="10,20">
              <v:shape style="position:absolute;left:4736;top:1793;width:10;height:20" coordorigin="4736,1793" coordsize="10,20" path="m4736,1812l4746,1812,4746,1793,4736,1793,4736,1812xe" filled="true" fillcolor="#000000" stroked="false">
                <v:path arrowok="t"/>
                <v:fill type="solid"/>
              </v:shape>
            </v:group>
            <v:group style="position:absolute;left:4736;top:1812;width:10;height:20" coordorigin="4736,1812" coordsize="10,20">
              <v:shape style="position:absolute;left:4736;top:1812;width:10;height:20" coordorigin="4736,1812" coordsize="10,20" path="m4736,1831l4746,1831,4746,1812,4736,1812,4736,1831xe" filled="true" fillcolor="#000000" stroked="false">
                <v:path arrowok="t"/>
                <v:fill type="solid"/>
              </v:shape>
            </v:group>
            <v:group style="position:absolute;left:4736;top:1831;width:10;height:20" coordorigin="4736,1831" coordsize="10,20">
              <v:shape style="position:absolute;left:4736;top:1831;width:10;height:20" coordorigin="4736,1831" coordsize="10,20" path="m4736,1850l4746,1850,4746,1831,4736,1831,4736,1850xe" filled="true" fillcolor="#000000" stroked="false">
                <v:path arrowok="t"/>
                <v:fill type="solid"/>
              </v:shape>
            </v:group>
            <v:group style="position:absolute;left:4736;top:1850;width:10;height:20" coordorigin="4736,1850" coordsize="10,20">
              <v:shape style="position:absolute;left:4736;top:1850;width:10;height:20" coordorigin="4736,1850" coordsize="10,20" path="m4736,1869l4746,1869,4746,1850,4736,1850,4736,1869xe" filled="true" fillcolor="#000000" stroked="false">
                <v:path arrowok="t"/>
                <v:fill type="solid"/>
              </v:shape>
            </v:group>
            <v:group style="position:absolute;left:4736;top:1869;width:10;height:20" coordorigin="4736,1869" coordsize="10,20">
              <v:shape style="position:absolute;left:4736;top:1869;width:10;height:20" coordorigin="4736,1869" coordsize="10,20" path="m4736,1889l4746,1889,4746,1869,4736,1869,4736,1889xe" filled="true" fillcolor="#000000" stroked="false">
                <v:path arrowok="t"/>
                <v:fill type="solid"/>
              </v:shape>
            </v:group>
            <v:group style="position:absolute;left:4736;top:1889;width:10;height:20" coordorigin="4736,1889" coordsize="10,20">
              <v:shape style="position:absolute;left:4736;top:1889;width:10;height:20" coordorigin="4736,1889" coordsize="10,20" path="m4736,1908l4746,1908,4746,1889,4736,1889,4736,1908xe" filled="true" fillcolor="#000000" stroked="false">
                <v:path arrowok="t"/>
                <v:fill type="solid"/>
              </v:shape>
            </v:group>
            <v:group style="position:absolute;left:4736;top:1908;width:10;height:20" coordorigin="4736,1908" coordsize="10,20">
              <v:shape style="position:absolute;left:4736;top:1908;width:10;height:20" coordorigin="4736,1908" coordsize="10,20" path="m4736,1927l4746,1927,4746,1908,4736,1908,4736,1927xe" filled="true" fillcolor="#000000" stroked="false">
                <v:path arrowok="t"/>
                <v:fill type="solid"/>
              </v:shape>
            </v:group>
            <v:group style="position:absolute;left:4736;top:1927;width:10;height:20" coordorigin="4736,1927" coordsize="10,20">
              <v:shape style="position:absolute;left:4736;top:1927;width:10;height:20" coordorigin="4736,1927" coordsize="10,20" path="m4736,1946l4746,1946,4746,1927,4736,1927,4736,1946xe" filled="true" fillcolor="#000000" stroked="false">
                <v:path arrowok="t"/>
                <v:fill type="solid"/>
              </v:shape>
            </v:group>
            <v:group style="position:absolute;left:4736;top:1946;width:10;height:20" coordorigin="4736,1946" coordsize="10,20">
              <v:shape style="position:absolute;left:4736;top:1946;width:10;height:20" coordorigin="4736,1946" coordsize="10,20" path="m4736,1965l4746,1965,4746,1946,4736,1946,4736,1965xe" filled="true" fillcolor="#000000" stroked="false">
                <v:path arrowok="t"/>
                <v:fill type="solid"/>
              </v:shape>
            </v:group>
            <v:group style="position:absolute;left:4736;top:1965;width:10;height:20" coordorigin="4736,1965" coordsize="10,20">
              <v:shape style="position:absolute;left:4736;top:1965;width:10;height:20" coordorigin="4736,1965" coordsize="10,20" path="m4736,1985l4746,1985,4746,1965,4736,1965,4736,1985xe" filled="true" fillcolor="#000000" stroked="false">
                <v:path arrowok="t"/>
                <v:fill type="solid"/>
              </v:shape>
            </v:group>
            <v:group style="position:absolute;left:4736;top:1985;width:10;height:20" coordorigin="4736,1985" coordsize="10,20">
              <v:shape style="position:absolute;left:4736;top:1985;width:10;height:20" coordorigin="4736,1985" coordsize="10,20" path="m4736,2004l4746,2004,4746,1985,4736,1985,4736,2004xe" filled="true" fillcolor="#000000" stroked="false">
                <v:path arrowok="t"/>
                <v:fill type="solid"/>
              </v:shape>
            </v:group>
            <v:group style="position:absolute;left:4736;top:2004;width:10;height:20" coordorigin="4736,2004" coordsize="10,20">
              <v:shape style="position:absolute;left:4736;top:2004;width:10;height:20" coordorigin="4736,2004" coordsize="10,20" path="m4736,2023l4746,2023,4746,2004,4736,2004,4736,2023xe" filled="true" fillcolor="#000000" stroked="false">
                <v:path arrowok="t"/>
                <v:fill type="solid"/>
              </v:shape>
            </v:group>
            <v:group style="position:absolute;left:4736;top:2023;width:10;height:20" coordorigin="4736,2023" coordsize="10,20">
              <v:shape style="position:absolute;left:4736;top:2023;width:10;height:20" coordorigin="4736,2023" coordsize="10,20" path="m4736,2042l4746,2042,4746,2023,4736,2023,4736,2042xe" filled="true" fillcolor="#000000" stroked="false">
                <v:path arrowok="t"/>
                <v:fill type="solid"/>
              </v:shape>
            </v:group>
            <v:group style="position:absolute;left:4736;top:2042;width:10;height:20" coordorigin="4736,2042" coordsize="10,20">
              <v:shape style="position:absolute;left:4736;top:2042;width:10;height:20" coordorigin="4736,2042" coordsize="10,20" path="m4736,2061l4746,2061,4746,2042,4736,2042,4736,2061xe" filled="true" fillcolor="#000000" stroked="false">
                <v:path arrowok="t"/>
                <v:fill type="solid"/>
              </v:shape>
            </v:group>
            <v:group style="position:absolute;left:4736;top:2061;width:10;height:20" coordorigin="4736,2061" coordsize="10,20">
              <v:shape style="position:absolute;left:4736;top:2061;width:10;height:20" coordorigin="4736,2061" coordsize="10,20" path="m4736,2081l4746,2081,4746,2061,4736,2061,4736,2081xe" filled="true" fillcolor="#000000" stroked="false">
                <v:path arrowok="t"/>
                <v:fill type="solid"/>
              </v:shape>
            </v:group>
            <v:group style="position:absolute;left:4736;top:2081;width:10;height:20" coordorigin="4736,2081" coordsize="10,20">
              <v:shape style="position:absolute;left:4736;top:2081;width:10;height:20" coordorigin="4736,2081" coordsize="10,20" path="m4736,2100l4746,2100,4746,2081,4736,2081,4736,2100xe" filled="true" fillcolor="#000000" stroked="false">
                <v:path arrowok="t"/>
                <v:fill type="solid"/>
              </v:shape>
            </v:group>
            <v:group style="position:absolute;left:4736;top:2100;width:10;height:20" coordorigin="4736,2100" coordsize="10,20">
              <v:shape style="position:absolute;left:4736;top:2100;width:10;height:20" coordorigin="4736,2100" coordsize="10,20" path="m4736,2119l4746,2119,4746,2100,4736,2100,4736,2119xe" filled="true" fillcolor="#000000" stroked="false">
                <v:path arrowok="t"/>
                <v:fill type="solid"/>
              </v:shape>
            </v:group>
            <v:group style="position:absolute;left:4736;top:2119;width:10;height:20" coordorigin="4736,2119" coordsize="10,20">
              <v:shape style="position:absolute;left:4736;top:2119;width:10;height:20" coordorigin="4736,2119" coordsize="10,20" path="m4736,2138l4746,2138,4746,2119,4736,2119,4736,2138xe" filled="true" fillcolor="#000000" stroked="false">
                <v:path arrowok="t"/>
                <v:fill type="solid"/>
              </v:shape>
            </v:group>
            <v:group style="position:absolute;left:4736;top:2153;width:29;height:2" coordorigin="4736,2153" coordsize="29,2">
              <v:shape style="position:absolute;left:4736;top:2153;width:29;height:2" coordorigin="4736,2153" coordsize="29,0" path="m4736,2153l4765,2153e" filled="false" stroked="true" strokeweight="1.44pt" strokecolor="#000000">
                <v:path arrowok="t"/>
              </v:shape>
            </v:group>
            <v:group style="position:absolute;left:4765;top:2153;width:999;height:2" coordorigin="4765,2153" coordsize="999,2">
              <v:shape style="position:absolute;left:4765;top:2153;width:999;height:2" coordorigin="4765,2153" coordsize="999,0" path="m4765,2153l5763,2153e" filled="false" stroked="true" strokeweight="1.44pt" strokecolor="#000000">
                <v:path arrowok="t"/>
              </v:shape>
            </v:group>
            <v:group style="position:absolute;left:5763;top:1735;width:10;height:20" coordorigin="5763,1735" coordsize="10,20">
              <v:shape style="position:absolute;left:5763;top:1735;width:10;height:20" coordorigin="5763,1735" coordsize="10,20" path="m5763,1754l5773,1754,5773,1735,5763,1735,5763,1754xe" filled="true" fillcolor="#000000" stroked="false">
                <v:path arrowok="t"/>
                <v:fill type="solid"/>
              </v:shape>
            </v:group>
            <v:group style="position:absolute;left:5763;top:1754;width:10;height:20" coordorigin="5763,1754" coordsize="10,20">
              <v:shape style="position:absolute;left:5763;top:1754;width:10;height:20" coordorigin="5763,1754" coordsize="10,20" path="m5763,1773l5773,1773,5773,1754,5763,1754,5763,1773xe" filled="true" fillcolor="#000000" stroked="false">
                <v:path arrowok="t"/>
                <v:fill type="solid"/>
              </v:shape>
            </v:group>
            <v:group style="position:absolute;left:5763;top:1773;width:10;height:20" coordorigin="5763,1773" coordsize="10,20">
              <v:shape style="position:absolute;left:5763;top:1773;width:10;height:20" coordorigin="5763,1773" coordsize="10,20" path="m5763,1793l5773,1793,5773,1773,5763,1773,5763,1793xe" filled="true" fillcolor="#000000" stroked="false">
                <v:path arrowok="t"/>
                <v:fill type="solid"/>
              </v:shape>
            </v:group>
            <v:group style="position:absolute;left:5763;top:1793;width:10;height:20" coordorigin="5763,1793" coordsize="10,20">
              <v:shape style="position:absolute;left:5763;top:1793;width:10;height:20" coordorigin="5763,1793" coordsize="10,20" path="m5763,1812l5773,1812,5773,1793,5763,1793,5763,1812xe" filled="true" fillcolor="#000000" stroked="false">
                <v:path arrowok="t"/>
                <v:fill type="solid"/>
              </v:shape>
            </v:group>
            <v:group style="position:absolute;left:5763;top:1812;width:10;height:20" coordorigin="5763,1812" coordsize="10,20">
              <v:shape style="position:absolute;left:5763;top:1812;width:10;height:20" coordorigin="5763,1812" coordsize="10,20" path="m5763,1831l5773,1831,5773,1812,5763,1812,5763,1831xe" filled="true" fillcolor="#000000" stroked="false">
                <v:path arrowok="t"/>
                <v:fill type="solid"/>
              </v:shape>
            </v:group>
            <v:group style="position:absolute;left:5763;top:1831;width:10;height:20" coordorigin="5763,1831" coordsize="10,20">
              <v:shape style="position:absolute;left:5763;top:1831;width:10;height:20" coordorigin="5763,1831" coordsize="10,20" path="m5763,1850l5773,1850,5773,1831,5763,1831,5763,1850xe" filled="true" fillcolor="#000000" stroked="false">
                <v:path arrowok="t"/>
                <v:fill type="solid"/>
              </v:shape>
            </v:group>
            <v:group style="position:absolute;left:5763;top:1850;width:10;height:20" coordorigin="5763,1850" coordsize="10,20">
              <v:shape style="position:absolute;left:5763;top:1850;width:10;height:20" coordorigin="5763,1850" coordsize="10,20" path="m5763,1869l5773,1869,5773,1850,5763,1850,5763,1869xe" filled="true" fillcolor="#000000" stroked="false">
                <v:path arrowok="t"/>
                <v:fill type="solid"/>
              </v:shape>
            </v:group>
            <v:group style="position:absolute;left:5763;top:1869;width:10;height:20" coordorigin="5763,1869" coordsize="10,20">
              <v:shape style="position:absolute;left:5763;top:1869;width:10;height:20" coordorigin="5763,1869" coordsize="10,20" path="m5763,1889l5773,1889,5773,1869,5763,1869,5763,1889xe" filled="true" fillcolor="#000000" stroked="false">
                <v:path arrowok="t"/>
                <v:fill type="solid"/>
              </v:shape>
            </v:group>
            <v:group style="position:absolute;left:5763;top:1889;width:10;height:20" coordorigin="5763,1889" coordsize="10,20">
              <v:shape style="position:absolute;left:5763;top:1889;width:10;height:20" coordorigin="5763,1889" coordsize="10,20" path="m5763,1908l5773,1908,5773,1889,5763,1889,5763,1908xe" filled="true" fillcolor="#000000" stroked="false">
                <v:path arrowok="t"/>
                <v:fill type="solid"/>
              </v:shape>
            </v:group>
            <v:group style="position:absolute;left:5763;top:1908;width:10;height:20" coordorigin="5763,1908" coordsize="10,20">
              <v:shape style="position:absolute;left:5763;top:1908;width:10;height:20" coordorigin="5763,1908" coordsize="10,20" path="m5763,1927l5773,1927,5773,1908,5763,1908,5763,1927xe" filled="true" fillcolor="#000000" stroked="false">
                <v:path arrowok="t"/>
                <v:fill type="solid"/>
              </v:shape>
            </v:group>
            <v:group style="position:absolute;left:5763;top:1927;width:10;height:20" coordorigin="5763,1927" coordsize="10,20">
              <v:shape style="position:absolute;left:5763;top:1927;width:10;height:20" coordorigin="5763,1927" coordsize="10,20" path="m5763,1946l5773,1946,5773,1927,5763,1927,5763,1946xe" filled="true" fillcolor="#000000" stroked="false">
                <v:path arrowok="t"/>
                <v:fill type="solid"/>
              </v:shape>
            </v:group>
            <v:group style="position:absolute;left:5763;top:1946;width:10;height:20" coordorigin="5763,1946" coordsize="10,20">
              <v:shape style="position:absolute;left:5763;top:1946;width:10;height:20" coordorigin="5763,1946" coordsize="10,20" path="m5763,1965l5773,1965,5773,1946,5763,1946,5763,1965xe" filled="true" fillcolor="#000000" stroked="false">
                <v:path arrowok="t"/>
                <v:fill type="solid"/>
              </v:shape>
            </v:group>
            <v:group style="position:absolute;left:5763;top:1965;width:10;height:20" coordorigin="5763,1965" coordsize="10,20">
              <v:shape style="position:absolute;left:5763;top:1965;width:10;height:20" coordorigin="5763,1965" coordsize="10,20" path="m5763,1985l5773,1985,5773,1965,5763,1965,5763,1985xe" filled="true" fillcolor="#000000" stroked="false">
                <v:path arrowok="t"/>
                <v:fill type="solid"/>
              </v:shape>
            </v:group>
            <v:group style="position:absolute;left:5763;top:1985;width:10;height:20" coordorigin="5763,1985" coordsize="10,20">
              <v:shape style="position:absolute;left:5763;top:1985;width:10;height:20" coordorigin="5763,1985" coordsize="10,20" path="m5763,2004l5773,2004,5773,1985,5763,1985,5763,2004xe" filled="true" fillcolor="#000000" stroked="false">
                <v:path arrowok="t"/>
                <v:fill type="solid"/>
              </v:shape>
            </v:group>
            <v:group style="position:absolute;left:5763;top:2004;width:10;height:20" coordorigin="5763,2004" coordsize="10,20">
              <v:shape style="position:absolute;left:5763;top:2004;width:10;height:20" coordorigin="5763,2004" coordsize="10,20" path="m5763,2023l5773,2023,5773,2004,5763,2004,5763,2023xe" filled="true" fillcolor="#000000" stroked="false">
                <v:path arrowok="t"/>
                <v:fill type="solid"/>
              </v:shape>
            </v:group>
            <v:group style="position:absolute;left:5763;top:2023;width:10;height:20" coordorigin="5763,2023" coordsize="10,20">
              <v:shape style="position:absolute;left:5763;top:2023;width:10;height:20" coordorigin="5763,2023" coordsize="10,20" path="m5763,2042l5773,2042,5773,2023,5763,2023,5763,2042xe" filled="true" fillcolor="#000000" stroked="false">
                <v:path arrowok="t"/>
                <v:fill type="solid"/>
              </v:shape>
            </v:group>
            <v:group style="position:absolute;left:5763;top:2042;width:10;height:20" coordorigin="5763,2042" coordsize="10,20">
              <v:shape style="position:absolute;left:5763;top:2042;width:10;height:20" coordorigin="5763,2042" coordsize="10,20" path="m5763,2061l5773,2061,5773,2042,5763,2042,5763,2061xe" filled="true" fillcolor="#000000" stroked="false">
                <v:path arrowok="t"/>
                <v:fill type="solid"/>
              </v:shape>
            </v:group>
            <v:group style="position:absolute;left:5763;top:2061;width:10;height:20" coordorigin="5763,2061" coordsize="10,20">
              <v:shape style="position:absolute;left:5763;top:2061;width:10;height:20" coordorigin="5763,2061" coordsize="10,20" path="m5763,2081l5773,2081,5773,2061,5763,2061,5763,2081xe" filled="true" fillcolor="#000000" stroked="false">
                <v:path arrowok="t"/>
                <v:fill type="solid"/>
              </v:shape>
            </v:group>
            <v:group style="position:absolute;left:5763;top:2081;width:10;height:20" coordorigin="5763,2081" coordsize="10,20">
              <v:shape style="position:absolute;left:5763;top:2081;width:10;height:20" coordorigin="5763,2081" coordsize="10,20" path="m5763,2100l5773,2100,5773,2081,5763,2081,5763,2100xe" filled="true" fillcolor="#000000" stroked="false">
                <v:path arrowok="t"/>
                <v:fill type="solid"/>
              </v:shape>
            </v:group>
            <v:group style="position:absolute;left:5763;top:2100;width:10;height:20" coordorigin="5763,2100" coordsize="10,20">
              <v:shape style="position:absolute;left:5763;top:2100;width:10;height:20" coordorigin="5763,2100" coordsize="10,20" path="m5763,2119l5773,2119,5773,2100,5763,2100,5763,2119xe" filled="true" fillcolor="#000000" stroked="false">
                <v:path arrowok="t"/>
                <v:fill type="solid"/>
              </v:shape>
            </v:group>
            <v:group style="position:absolute;left:5763;top:2119;width:10;height:20" coordorigin="5763,2119" coordsize="10,20">
              <v:shape style="position:absolute;left:5763;top:2119;width:10;height:20" coordorigin="5763,2119" coordsize="10,20" path="m5763,2138l5773,2138,5773,2119,5763,2119,5763,2138xe" filled="true" fillcolor="#000000" stroked="false">
                <v:path arrowok="t"/>
                <v:fill type="solid"/>
              </v:shape>
            </v:group>
            <v:group style="position:absolute;left:5763;top:2153;width:29;height:2" coordorigin="5763,2153" coordsize="29,2">
              <v:shape style="position:absolute;left:5763;top:2153;width:29;height:2" coordorigin="5763,2153" coordsize="29,0" path="m5763,2153l5792,2153e" filled="false" stroked="true" strokeweight="1.44pt" strokecolor="#000000">
                <v:path arrowok="t"/>
              </v:shape>
            </v:group>
            <v:group style="position:absolute;left:5792;top:2153;width:1213;height:2" coordorigin="5792,2153" coordsize="1213,2">
              <v:shape style="position:absolute;left:5792;top:2153;width:1213;height:2" coordorigin="5792,2153" coordsize="1213,0" path="m5792,2153l7005,2153e" filled="false" stroked="true" strokeweight="1.44pt" strokecolor="#000000">
                <v:path arrowok="t"/>
              </v:shape>
            </v:group>
            <v:group style="position:absolute;left:7005;top:1735;width:10;height:20" coordorigin="7005,1735" coordsize="10,20">
              <v:shape style="position:absolute;left:7005;top:1735;width:10;height:20" coordorigin="7005,1735" coordsize="10,20" path="m7005,1754l7014,1754,7014,1735,7005,1735,7005,1754xe" filled="true" fillcolor="#000000" stroked="false">
                <v:path arrowok="t"/>
                <v:fill type="solid"/>
              </v:shape>
            </v:group>
            <v:group style="position:absolute;left:7005;top:1754;width:10;height:20" coordorigin="7005,1754" coordsize="10,20">
              <v:shape style="position:absolute;left:7005;top:1754;width:10;height:20" coordorigin="7005,1754" coordsize="10,20" path="m7005,1773l7014,1773,7014,1754,7005,1754,7005,1773xe" filled="true" fillcolor="#000000" stroked="false">
                <v:path arrowok="t"/>
                <v:fill type="solid"/>
              </v:shape>
            </v:group>
            <v:group style="position:absolute;left:7005;top:1773;width:10;height:20" coordorigin="7005,1773" coordsize="10,20">
              <v:shape style="position:absolute;left:7005;top:1773;width:10;height:20" coordorigin="7005,1773" coordsize="10,20" path="m7005,1793l7014,1793,7014,1773,7005,1773,7005,1793xe" filled="true" fillcolor="#000000" stroked="false">
                <v:path arrowok="t"/>
                <v:fill type="solid"/>
              </v:shape>
            </v:group>
            <v:group style="position:absolute;left:7005;top:1793;width:10;height:20" coordorigin="7005,1793" coordsize="10,20">
              <v:shape style="position:absolute;left:7005;top:1793;width:10;height:20" coordorigin="7005,1793" coordsize="10,20" path="m7005,1812l7014,1812,7014,1793,7005,1793,7005,1812xe" filled="true" fillcolor="#000000" stroked="false">
                <v:path arrowok="t"/>
                <v:fill type="solid"/>
              </v:shape>
            </v:group>
            <v:group style="position:absolute;left:7005;top:1812;width:10;height:20" coordorigin="7005,1812" coordsize="10,20">
              <v:shape style="position:absolute;left:7005;top:1812;width:10;height:20" coordorigin="7005,1812" coordsize="10,20" path="m7005,1831l7014,1831,7014,1812,7005,1812,7005,1831xe" filled="true" fillcolor="#000000" stroked="false">
                <v:path arrowok="t"/>
                <v:fill type="solid"/>
              </v:shape>
            </v:group>
            <v:group style="position:absolute;left:7005;top:1831;width:10;height:20" coordorigin="7005,1831" coordsize="10,20">
              <v:shape style="position:absolute;left:7005;top:1831;width:10;height:20" coordorigin="7005,1831" coordsize="10,20" path="m7005,1850l7014,1850,7014,1831,7005,1831,7005,1850xe" filled="true" fillcolor="#000000" stroked="false">
                <v:path arrowok="t"/>
                <v:fill type="solid"/>
              </v:shape>
            </v:group>
            <v:group style="position:absolute;left:7005;top:1850;width:10;height:20" coordorigin="7005,1850" coordsize="10,20">
              <v:shape style="position:absolute;left:7005;top:1850;width:10;height:20" coordorigin="7005,1850" coordsize="10,20" path="m7005,1869l7014,1869,7014,1850,7005,1850,7005,1869xe" filled="true" fillcolor="#000000" stroked="false">
                <v:path arrowok="t"/>
                <v:fill type="solid"/>
              </v:shape>
            </v:group>
            <v:group style="position:absolute;left:7005;top:1869;width:10;height:20" coordorigin="7005,1869" coordsize="10,20">
              <v:shape style="position:absolute;left:7005;top:1869;width:10;height:20" coordorigin="7005,1869" coordsize="10,20" path="m7005,1889l7014,1889,7014,1869,7005,1869,7005,1889xe" filled="true" fillcolor="#000000" stroked="false">
                <v:path arrowok="t"/>
                <v:fill type="solid"/>
              </v:shape>
            </v:group>
            <v:group style="position:absolute;left:7005;top:1889;width:10;height:20" coordorigin="7005,1889" coordsize="10,20">
              <v:shape style="position:absolute;left:7005;top:1889;width:10;height:20" coordorigin="7005,1889" coordsize="10,20" path="m7005,1908l7014,1908,7014,1889,7005,1889,7005,1908xe" filled="true" fillcolor="#000000" stroked="false">
                <v:path arrowok="t"/>
                <v:fill type="solid"/>
              </v:shape>
            </v:group>
            <v:group style="position:absolute;left:7005;top:1908;width:10;height:20" coordorigin="7005,1908" coordsize="10,20">
              <v:shape style="position:absolute;left:7005;top:1908;width:10;height:20" coordorigin="7005,1908" coordsize="10,20" path="m7005,1927l7014,1927,7014,1908,7005,1908,7005,1927xe" filled="true" fillcolor="#000000" stroked="false">
                <v:path arrowok="t"/>
                <v:fill type="solid"/>
              </v:shape>
            </v:group>
            <v:group style="position:absolute;left:7005;top:1927;width:10;height:20" coordorigin="7005,1927" coordsize="10,20">
              <v:shape style="position:absolute;left:7005;top:1927;width:10;height:20" coordorigin="7005,1927" coordsize="10,20" path="m7005,1946l7014,1946,7014,1927,7005,1927,7005,1946xe" filled="true" fillcolor="#000000" stroked="false">
                <v:path arrowok="t"/>
                <v:fill type="solid"/>
              </v:shape>
            </v:group>
            <v:group style="position:absolute;left:7005;top:1946;width:10;height:20" coordorigin="7005,1946" coordsize="10,20">
              <v:shape style="position:absolute;left:7005;top:1946;width:10;height:20" coordorigin="7005,1946" coordsize="10,20" path="m7005,1965l7014,1965,7014,1946,7005,1946,7005,1965xe" filled="true" fillcolor="#000000" stroked="false">
                <v:path arrowok="t"/>
                <v:fill type="solid"/>
              </v:shape>
            </v:group>
            <v:group style="position:absolute;left:7005;top:1965;width:10;height:20" coordorigin="7005,1965" coordsize="10,20">
              <v:shape style="position:absolute;left:7005;top:1965;width:10;height:20" coordorigin="7005,1965" coordsize="10,20" path="m7005,1985l7014,1985,7014,1965,7005,1965,7005,1985xe" filled="true" fillcolor="#000000" stroked="false">
                <v:path arrowok="t"/>
                <v:fill type="solid"/>
              </v:shape>
            </v:group>
            <v:group style="position:absolute;left:7005;top:1985;width:10;height:20" coordorigin="7005,1985" coordsize="10,20">
              <v:shape style="position:absolute;left:7005;top:1985;width:10;height:20" coordorigin="7005,1985" coordsize="10,20" path="m7005,2004l7014,2004,7014,1985,7005,1985,7005,2004xe" filled="true" fillcolor="#000000" stroked="false">
                <v:path arrowok="t"/>
                <v:fill type="solid"/>
              </v:shape>
            </v:group>
            <v:group style="position:absolute;left:7005;top:2004;width:10;height:20" coordorigin="7005,2004" coordsize="10,20">
              <v:shape style="position:absolute;left:7005;top:2004;width:10;height:20" coordorigin="7005,2004" coordsize="10,20" path="m7005,2023l7014,2023,7014,2004,7005,2004,7005,2023xe" filled="true" fillcolor="#000000" stroked="false">
                <v:path arrowok="t"/>
                <v:fill type="solid"/>
              </v:shape>
            </v:group>
            <v:group style="position:absolute;left:7005;top:2023;width:10;height:20" coordorigin="7005,2023" coordsize="10,20">
              <v:shape style="position:absolute;left:7005;top:2023;width:10;height:20" coordorigin="7005,2023" coordsize="10,20" path="m7005,2042l7014,2042,7014,2023,7005,2023,7005,2042xe" filled="true" fillcolor="#000000" stroked="false">
                <v:path arrowok="t"/>
                <v:fill type="solid"/>
              </v:shape>
            </v:group>
            <v:group style="position:absolute;left:7005;top:2042;width:10;height:20" coordorigin="7005,2042" coordsize="10,20">
              <v:shape style="position:absolute;left:7005;top:2042;width:10;height:20" coordorigin="7005,2042" coordsize="10,20" path="m7005,2061l7014,2061,7014,2042,7005,2042,7005,2061xe" filled="true" fillcolor="#000000" stroked="false">
                <v:path arrowok="t"/>
                <v:fill type="solid"/>
              </v:shape>
            </v:group>
            <v:group style="position:absolute;left:7005;top:2061;width:10;height:20" coordorigin="7005,2061" coordsize="10,20">
              <v:shape style="position:absolute;left:7005;top:2061;width:10;height:20" coordorigin="7005,2061" coordsize="10,20" path="m7005,2081l7014,2081,7014,2061,7005,2061,7005,2081xe" filled="true" fillcolor="#000000" stroked="false">
                <v:path arrowok="t"/>
                <v:fill type="solid"/>
              </v:shape>
            </v:group>
            <v:group style="position:absolute;left:7005;top:2081;width:10;height:20" coordorigin="7005,2081" coordsize="10,20">
              <v:shape style="position:absolute;left:7005;top:2081;width:10;height:20" coordorigin="7005,2081" coordsize="10,20" path="m7005,2100l7014,2100,7014,2081,7005,2081,7005,2100xe" filled="true" fillcolor="#000000" stroked="false">
                <v:path arrowok="t"/>
                <v:fill type="solid"/>
              </v:shape>
            </v:group>
            <v:group style="position:absolute;left:7005;top:2100;width:10;height:20" coordorigin="7005,2100" coordsize="10,20">
              <v:shape style="position:absolute;left:7005;top:2100;width:10;height:20" coordorigin="7005,2100" coordsize="10,20" path="m7005,2119l7014,2119,7014,2100,7005,2100,7005,2119xe" filled="true" fillcolor="#000000" stroked="false">
                <v:path arrowok="t"/>
                <v:fill type="solid"/>
              </v:shape>
            </v:group>
            <v:group style="position:absolute;left:7005;top:2119;width:10;height:20" coordorigin="7005,2119" coordsize="10,20">
              <v:shape style="position:absolute;left:7005;top:2119;width:10;height:20" coordorigin="7005,2119" coordsize="10,20" path="m7005,2138l7014,2138,7014,2119,7005,2119,7005,2138xe" filled="true" fillcolor="#000000" stroked="false">
                <v:path arrowok="t"/>
                <v:fill type="solid"/>
              </v:shape>
            </v:group>
            <v:group style="position:absolute;left:7005;top:2153;width:29;height:2" coordorigin="7005,2153" coordsize="29,2">
              <v:shape style="position:absolute;left:7005;top:2153;width:29;height:2" coordorigin="7005,2153" coordsize="29,0" path="m7005,2153l7033,2153e" filled="false" stroked="true" strokeweight="1.44pt" strokecolor="#000000">
                <v:path arrowok="t"/>
              </v:shape>
            </v:group>
            <v:group style="position:absolute;left:7033;top:2153;width:1212;height:2" coordorigin="7033,2153" coordsize="1212,2">
              <v:shape style="position:absolute;left:7033;top:2153;width:1212;height:2" coordorigin="7033,2153" coordsize="1212,0" path="m7033,2153l8245,2153e" filled="false" stroked="true" strokeweight="1.44pt" strokecolor="#000000">
                <v:path arrowok="t"/>
              </v:shape>
            </v:group>
            <v:group style="position:absolute;left:8245;top:1735;width:10;height:20" coordorigin="8245,1735" coordsize="10,20">
              <v:shape style="position:absolute;left:8245;top:1735;width:10;height:20" coordorigin="8245,1735" coordsize="10,20" path="m8245,1754l8255,1754,8255,1735,8245,1735,8245,1754xe" filled="true" fillcolor="#000000" stroked="false">
                <v:path arrowok="t"/>
                <v:fill type="solid"/>
              </v:shape>
            </v:group>
            <v:group style="position:absolute;left:8245;top:1754;width:10;height:20" coordorigin="8245,1754" coordsize="10,20">
              <v:shape style="position:absolute;left:8245;top:1754;width:10;height:20" coordorigin="8245,1754" coordsize="10,20" path="m8245,1773l8255,1773,8255,1754,8245,1754,8245,1773xe" filled="true" fillcolor="#000000" stroked="false">
                <v:path arrowok="t"/>
                <v:fill type="solid"/>
              </v:shape>
            </v:group>
            <v:group style="position:absolute;left:8245;top:1773;width:10;height:20" coordorigin="8245,1773" coordsize="10,20">
              <v:shape style="position:absolute;left:8245;top:1773;width:10;height:20" coordorigin="8245,1773" coordsize="10,20" path="m8245,1793l8255,1793,8255,1773,8245,1773,8245,1793xe" filled="true" fillcolor="#000000" stroked="false">
                <v:path arrowok="t"/>
                <v:fill type="solid"/>
              </v:shape>
            </v:group>
            <v:group style="position:absolute;left:8245;top:1793;width:10;height:20" coordorigin="8245,1793" coordsize="10,20">
              <v:shape style="position:absolute;left:8245;top:1793;width:10;height:20" coordorigin="8245,1793" coordsize="10,20" path="m8245,1812l8255,1812,8255,1793,8245,1793,8245,1812xe" filled="true" fillcolor="#000000" stroked="false">
                <v:path arrowok="t"/>
                <v:fill type="solid"/>
              </v:shape>
            </v:group>
            <v:group style="position:absolute;left:8245;top:1812;width:10;height:20" coordorigin="8245,1812" coordsize="10,20">
              <v:shape style="position:absolute;left:8245;top:1812;width:10;height:20" coordorigin="8245,1812" coordsize="10,20" path="m8245,1831l8255,1831,8255,1812,8245,1812,8245,1831xe" filled="true" fillcolor="#000000" stroked="false">
                <v:path arrowok="t"/>
                <v:fill type="solid"/>
              </v:shape>
            </v:group>
            <v:group style="position:absolute;left:8245;top:1831;width:10;height:20" coordorigin="8245,1831" coordsize="10,20">
              <v:shape style="position:absolute;left:8245;top:1831;width:10;height:20" coordorigin="8245,1831" coordsize="10,20" path="m8245,1850l8255,1850,8255,1831,8245,1831,8245,1850xe" filled="true" fillcolor="#000000" stroked="false">
                <v:path arrowok="t"/>
                <v:fill type="solid"/>
              </v:shape>
            </v:group>
            <v:group style="position:absolute;left:8245;top:1850;width:10;height:20" coordorigin="8245,1850" coordsize="10,20">
              <v:shape style="position:absolute;left:8245;top:1850;width:10;height:20" coordorigin="8245,1850" coordsize="10,20" path="m8245,1869l8255,1869,8255,1850,8245,1850,8245,1869xe" filled="true" fillcolor="#000000" stroked="false">
                <v:path arrowok="t"/>
                <v:fill type="solid"/>
              </v:shape>
            </v:group>
            <v:group style="position:absolute;left:8245;top:1869;width:10;height:20" coordorigin="8245,1869" coordsize="10,20">
              <v:shape style="position:absolute;left:8245;top:1869;width:10;height:20" coordorigin="8245,1869" coordsize="10,20" path="m8245,1889l8255,1889,8255,1869,8245,1869,8245,1889xe" filled="true" fillcolor="#000000" stroked="false">
                <v:path arrowok="t"/>
                <v:fill type="solid"/>
              </v:shape>
            </v:group>
            <v:group style="position:absolute;left:8245;top:1889;width:10;height:20" coordorigin="8245,1889" coordsize="10,20">
              <v:shape style="position:absolute;left:8245;top:1889;width:10;height:20" coordorigin="8245,1889" coordsize="10,20" path="m8245,1908l8255,1908,8255,1889,8245,1889,8245,1908xe" filled="true" fillcolor="#000000" stroked="false">
                <v:path arrowok="t"/>
                <v:fill type="solid"/>
              </v:shape>
            </v:group>
            <v:group style="position:absolute;left:8245;top:1908;width:10;height:20" coordorigin="8245,1908" coordsize="10,20">
              <v:shape style="position:absolute;left:8245;top:1908;width:10;height:20" coordorigin="8245,1908" coordsize="10,20" path="m8245,1927l8255,1927,8255,1908,8245,1908,8245,1927xe" filled="true" fillcolor="#000000" stroked="false">
                <v:path arrowok="t"/>
                <v:fill type="solid"/>
              </v:shape>
            </v:group>
            <v:group style="position:absolute;left:8245;top:1927;width:10;height:20" coordorigin="8245,1927" coordsize="10,20">
              <v:shape style="position:absolute;left:8245;top:1927;width:10;height:20" coordorigin="8245,1927" coordsize="10,20" path="m8245,1946l8255,1946,8255,1927,8245,1927,8245,1946xe" filled="true" fillcolor="#000000" stroked="false">
                <v:path arrowok="t"/>
                <v:fill type="solid"/>
              </v:shape>
            </v:group>
            <v:group style="position:absolute;left:8245;top:1946;width:10;height:20" coordorigin="8245,1946" coordsize="10,20">
              <v:shape style="position:absolute;left:8245;top:1946;width:10;height:20" coordorigin="8245,1946" coordsize="10,20" path="m8245,1965l8255,1965,8255,1946,8245,1946,8245,1965xe" filled="true" fillcolor="#000000" stroked="false">
                <v:path arrowok="t"/>
                <v:fill type="solid"/>
              </v:shape>
            </v:group>
            <v:group style="position:absolute;left:8245;top:1965;width:10;height:20" coordorigin="8245,1965" coordsize="10,20">
              <v:shape style="position:absolute;left:8245;top:1965;width:10;height:20" coordorigin="8245,1965" coordsize="10,20" path="m8245,1985l8255,1985,8255,1965,8245,1965,8245,1985xe" filled="true" fillcolor="#000000" stroked="false">
                <v:path arrowok="t"/>
                <v:fill type="solid"/>
              </v:shape>
            </v:group>
            <v:group style="position:absolute;left:8245;top:1985;width:10;height:20" coordorigin="8245,1985" coordsize="10,20">
              <v:shape style="position:absolute;left:8245;top:1985;width:10;height:20" coordorigin="8245,1985" coordsize="10,20" path="m8245,2004l8255,2004,8255,1985,8245,1985,8245,2004xe" filled="true" fillcolor="#000000" stroked="false">
                <v:path arrowok="t"/>
                <v:fill type="solid"/>
              </v:shape>
            </v:group>
            <v:group style="position:absolute;left:8245;top:2004;width:10;height:20" coordorigin="8245,2004" coordsize="10,20">
              <v:shape style="position:absolute;left:8245;top:2004;width:10;height:20" coordorigin="8245,2004" coordsize="10,20" path="m8245,2023l8255,2023,8255,2004,8245,2004,8245,2023xe" filled="true" fillcolor="#000000" stroked="false">
                <v:path arrowok="t"/>
                <v:fill type="solid"/>
              </v:shape>
            </v:group>
            <v:group style="position:absolute;left:8245;top:2023;width:10;height:20" coordorigin="8245,2023" coordsize="10,20">
              <v:shape style="position:absolute;left:8245;top:2023;width:10;height:20" coordorigin="8245,2023" coordsize="10,20" path="m8245,2042l8255,2042,8255,2023,8245,2023,8245,2042xe" filled="true" fillcolor="#000000" stroked="false">
                <v:path arrowok="t"/>
                <v:fill type="solid"/>
              </v:shape>
            </v:group>
            <v:group style="position:absolute;left:8245;top:2042;width:10;height:20" coordorigin="8245,2042" coordsize="10,20">
              <v:shape style="position:absolute;left:8245;top:2042;width:10;height:20" coordorigin="8245,2042" coordsize="10,20" path="m8245,2061l8255,2061,8255,2042,8245,2042,8245,2061xe" filled="true" fillcolor="#000000" stroked="false">
                <v:path arrowok="t"/>
                <v:fill type="solid"/>
              </v:shape>
            </v:group>
            <v:group style="position:absolute;left:8245;top:2061;width:10;height:20" coordorigin="8245,2061" coordsize="10,20">
              <v:shape style="position:absolute;left:8245;top:2061;width:10;height:20" coordorigin="8245,2061" coordsize="10,20" path="m8245,2081l8255,2081,8255,2061,8245,2061,8245,2081xe" filled="true" fillcolor="#000000" stroked="false">
                <v:path arrowok="t"/>
                <v:fill type="solid"/>
              </v:shape>
            </v:group>
            <v:group style="position:absolute;left:8245;top:2081;width:10;height:20" coordorigin="8245,2081" coordsize="10,20">
              <v:shape style="position:absolute;left:8245;top:2081;width:10;height:20" coordorigin="8245,2081" coordsize="10,20" path="m8245,2100l8255,2100,8255,2081,8245,2081,8245,2100xe" filled="true" fillcolor="#000000" stroked="false">
                <v:path arrowok="t"/>
                <v:fill type="solid"/>
              </v:shape>
            </v:group>
            <v:group style="position:absolute;left:8245;top:2100;width:10;height:20" coordorigin="8245,2100" coordsize="10,20">
              <v:shape style="position:absolute;left:8245;top:2100;width:10;height:20" coordorigin="8245,2100" coordsize="10,20" path="m8245,2119l8255,2119,8255,2100,8245,2100,8245,2119xe" filled="true" fillcolor="#000000" stroked="false">
                <v:path arrowok="t"/>
                <v:fill type="solid"/>
              </v:shape>
            </v:group>
            <v:group style="position:absolute;left:8245;top:2119;width:10;height:20" coordorigin="8245,2119" coordsize="10,20">
              <v:shape style="position:absolute;left:8245;top:2119;width:10;height:20" coordorigin="8245,2119" coordsize="10,20" path="m8245,2138l8255,2138,8255,2119,8245,2119,8245,2138xe" filled="true" fillcolor="#000000" stroked="false">
                <v:path arrowok="t"/>
                <v:fill type="solid"/>
              </v:shape>
            </v:group>
            <v:group style="position:absolute;left:8245;top:2153;width:29;height:2" coordorigin="8245,2153" coordsize="29,2">
              <v:shape style="position:absolute;left:8245;top:2153;width:29;height:2" coordorigin="8245,2153" coordsize="29,0" path="m8245,2153l8274,2153e" filled="false" stroked="true" strokeweight="1.44pt" strokecolor="#000000">
                <v:path arrowok="t"/>
              </v:shape>
            </v:group>
            <v:group style="position:absolute;left:8274;top:2153;width:1033;height:2" coordorigin="8274,2153" coordsize="1033,2">
              <v:shape style="position:absolute;left:8274;top:2153;width:1033;height:2" coordorigin="8274,2153" coordsize="1033,0" path="m8274,2153l9307,2153e" filled="false" stroked="true" strokeweight="1.44pt" strokecolor="#000000">
                <v:path arrowok="t"/>
              </v:shape>
            </v:group>
            <v:group style="position:absolute;left:9307;top:1735;width:10;height:20" coordorigin="9307,1735" coordsize="10,20">
              <v:shape style="position:absolute;left:9307;top:1735;width:10;height:20" coordorigin="9307,1735" coordsize="10,20" path="m9307,1754l9316,1754,9316,1735,9307,1735,9307,1754xe" filled="true" fillcolor="#000000" stroked="false">
                <v:path arrowok="t"/>
                <v:fill type="solid"/>
              </v:shape>
            </v:group>
            <v:group style="position:absolute;left:9307;top:1754;width:10;height:20" coordorigin="9307,1754" coordsize="10,20">
              <v:shape style="position:absolute;left:9307;top:1754;width:10;height:20" coordorigin="9307,1754" coordsize="10,20" path="m9307,1773l9316,1773,9316,1754,9307,1754,9307,1773xe" filled="true" fillcolor="#000000" stroked="false">
                <v:path arrowok="t"/>
                <v:fill type="solid"/>
              </v:shape>
            </v:group>
            <v:group style="position:absolute;left:9307;top:1773;width:10;height:20" coordorigin="9307,1773" coordsize="10,20">
              <v:shape style="position:absolute;left:9307;top:1773;width:10;height:20" coordorigin="9307,1773" coordsize="10,20" path="m9307,1793l9316,1793,9316,1773,9307,1773,9307,1793xe" filled="true" fillcolor="#000000" stroked="false">
                <v:path arrowok="t"/>
                <v:fill type="solid"/>
              </v:shape>
            </v:group>
            <v:group style="position:absolute;left:9307;top:1793;width:10;height:20" coordorigin="9307,1793" coordsize="10,20">
              <v:shape style="position:absolute;left:9307;top:1793;width:10;height:20" coordorigin="9307,1793" coordsize="10,20" path="m9307,1812l9316,1812,9316,1793,9307,1793,9307,1812xe" filled="true" fillcolor="#000000" stroked="false">
                <v:path arrowok="t"/>
                <v:fill type="solid"/>
              </v:shape>
            </v:group>
            <v:group style="position:absolute;left:9307;top:1812;width:10;height:20" coordorigin="9307,1812" coordsize="10,20">
              <v:shape style="position:absolute;left:9307;top:1812;width:10;height:20" coordorigin="9307,1812" coordsize="10,20" path="m9307,1831l9316,1831,9316,1812,9307,1812,9307,1831xe" filled="true" fillcolor="#000000" stroked="false">
                <v:path arrowok="t"/>
                <v:fill type="solid"/>
              </v:shape>
            </v:group>
            <v:group style="position:absolute;left:9307;top:1831;width:10;height:20" coordorigin="9307,1831" coordsize="10,20">
              <v:shape style="position:absolute;left:9307;top:1831;width:10;height:20" coordorigin="9307,1831" coordsize="10,20" path="m9307,1850l9316,1850,9316,1831,9307,1831,9307,1850xe" filled="true" fillcolor="#000000" stroked="false">
                <v:path arrowok="t"/>
                <v:fill type="solid"/>
              </v:shape>
            </v:group>
            <v:group style="position:absolute;left:9307;top:1850;width:10;height:20" coordorigin="9307,1850" coordsize="10,20">
              <v:shape style="position:absolute;left:9307;top:1850;width:10;height:20" coordorigin="9307,1850" coordsize="10,20" path="m9307,1869l9316,1869,9316,1850,9307,1850,9307,1869xe" filled="true" fillcolor="#000000" stroked="false">
                <v:path arrowok="t"/>
                <v:fill type="solid"/>
              </v:shape>
            </v:group>
            <v:group style="position:absolute;left:9307;top:1869;width:10;height:20" coordorigin="9307,1869" coordsize="10,20">
              <v:shape style="position:absolute;left:9307;top:1869;width:10;height:20" coordorigin="9307,1869" coordsize="10,20" path="m9307,1889l9316,1889,9316,1869,9307,1869,9307,1889xe" filled="true" fillcolor="#000000" stroked="false">
                <v:path arrowok="t"/>
                <v:fill type="solid"/>
              </v:shape>
            </v:group>
            <v:group style="position:absolute;left:9307;top:1889;width:10;height:20" coordorigin="9307,1889" coordsize="10,20">
              <v:shape style="position:absolute;left:9307;top:1889;width:10;height:20" coordorigin="9307,1889" coordsize="10,20" path="m9307,1908l9316,1908,9316,1889,9307,1889,9307,1908xe" filled="true" fillcolor="#000000" stroked="false">
                <v:path arrowok="t"/>
                <v:fill type="solid"/>
              </v:shape>
            </v:group>
            <v:group style="position:absolute;left:9307;top:1908;width:10;height:20" coordorigin="9307,1908" coordsize="10,20">
              <v:shape style="position:absolute;left:9307;top:1908;width:10;height:20" coordorigin="9307,1908" coordsize="10,20" path="m9307,1927l9316,1927,9316,1908,9307,1908,9307,1927xe" filled="true" fillcolor="#000000" stroked="false">
                <v:path arrowok="t"/>
                <v:fill type="solid"/>
              </v:shape>
            </v:group>
            <v:group style="position:absolute;left:9307;top:1927;width:10;height:20" coordorigin="9307,1927" coordsize="10,20">
              <v:shape style="position:absolute;left:9307;top:1927;width:10;height:20" coordorigin="9307,1927" coordsize="10,20" path="m9307,1946l9316,1946,9316,1927,9307,1927,9307,1946xe" filled="true" fillcolor="#000000" stroked="false">
                <v:path arrowok="t"/>
                <v:fill type="solid"/>
              </v:shape>
            </v:group>
            <v:group style="position:absolute;left:9307;top:1946;width:10;height:20" coordorigin="9307,1946" coordsize="10,20">
              <v:shape style="position:absolute;left:9307;top:1946;width:10;height:20" coordorigin="9307,1946" coordsize="10,20" path="m9307,1965l9316,1965,9316,1946,9307,1946,9307,1965xe" filled="true" fillcolor="#000000" stroked="false">
                <v:path arrowok="t"/>
                <v:fill type="solid"/>
              </v:shape>
            </v:group>
            <v:group style="position:absolute;left:9307;top:1965;width:10;height:20" coordorigin="9307,1965" coordsize="10,20">
              <v:shape style="position:absolute;left:9307;top:1965;width:10;height:20" coordorigin="9307,1965" coordsize="10,20" path="m9307,1985l9316,1985,9316,1965,9307,1965,9307,1985xe" filled="true" fillcolor="#000000" stroked="false">
                <v:path arrowok="t"/>
                <v:fill type="solid"/>
              </v:shape>
            </v:group>
            <v:group style="position:absolute;left:9307;top:1985;width:10;height:20" coordorigin="9307,1985" coordsize="10,20">
              <v:shape style="position:absolute;left:9307;top:1985;width:10;height:20" coordorigin="9307,1985" coordsize="10,20" path="m9307,2004l9316,2004,9316,1985,9307,1985,9307,2004xe" filled="true" fillcolor="#000000" stroked="false">
                <v:path arrowok="t"/>
                <v:fill type="solid"/>
              </v:shape>
            </v:group>
            <v:group style="position:absolute;left:9307;top:2004;width:10;height:20" coordorigin="9307,2004" coordsize="10,20">
              <v:shape style="position:absolute;left:9307;top:2004;width:10;height:20" coordorigin="9307,2004" coordsize="10,20" path="m9307,2023l9316,2023,9316,2004,9307,2004,9307,2023xe" filled="true" fillcolor="#000000" stroked="false">
                <v:path arrowok="t"/>
                <v:fill type="solid"/>
              </v:shape>
            </v:group>
            <v:group style="position:absolute;left:9307;top:2023;width:10;height:20" coordorigin="9307,2023" coordsize="10,20">
              <v:shape style="position:absolute;left:9307;top:2023;width:10;height:20" coordorigin="9307,2023" coordsize="10,20" path="m9307,2042l9316,2042,9316,2023,9307,2023,9307,2042xe" filled="true" fillcolor="#000000" stroked="false">
                <v:path arrowok="t"/>
                <v:fill type="solid"/>
              </v:shape>
            </v:group>
            <v:group style="position:absolute;left:9307;top:2042;width:10;height:20" coordorigin="9307,2042" coordsize="10,20">
              <v:shape style="position:absolute;left:9307;top:2042;width:10;height:20" coordorigin="9307,2042" coordsize="10,20" path="m9307,2061l9316,2061,9316,2042,9307,2042,9307,2061xe" filled="true" fillcolor="#000000" stroked="false">
                <v:path arrowok="t"/>
                <v:fill type="solid"/>
              </v:shape>
            </v:group>
            <v:group style="position:absolute;left:9307;top:2061;width:10;height:20" coordorigin="9307,2061" coordsize="10,20">
              <v:shape style="position:absolute;left:9307;top:2061;width:10;height:20" coordorigin="9307,2061" coordsize="10,20" path="m9307,2081l9316,2081,9316,2061,9307,2061,9307,2081xe" filled="true" fillcolor="#000000" stroked="false">
                <v:path arrowok="t"/>
                <v:fill type="solid"/>
              </v:shape>
            </v:group>
            <v:group style="position:absolute;left:9307;top:2081;width:10;height:20" coordorigin="9307,2081" coordsize="10,20">
              <v:shape style="position:absolute;left:9307;top:2081;width:10;height:20" coordorigin="9307,2081" coordsize="10,20" path="m9307,2100l9316,2100,9316,2081,9307,2081,9307,2100xe" filled="true" fillcolor="#000000" stroked="false">
                <v:path arrowok="t"/>
                <v:fill type="solid"/>
              </v:shape>
            </v:group>
            <v:group style="position:absolute;left:9307;top:2100;width:10;height:20" coordorigin="9307,2100" coordsize="10,20">
              <v:shape style="position:absolute;left:9307;top:2100;width:10;height:20" coordorigin="9307,2100" coordsize="10,20" path="m9307,2119l9316,2119,9316,2100,9307,2100,9307,2119xe" filled="true" fillcolor="#000000" stroked="false">
                <v:path arrowok="t"/>
                <v:fill type="solid"/>
              </v:shape>
            </v:group>
            <v:group style="position:absolute;left:9307;top:2119;width:10;height:20" coordorigin="9307,2119" coordsize="10,20">
              <v:shape style="position:absolute;left:9307;top:2119;width:10;height:20" coordorigin="9307,2119" coordsize="10,20" path="m9307,2138l9316,2138,9316,2119,9307,2119,9307,2138xe" filled="true" fillcolor="#000000" stroked="false">
                <v:path arrowok="t"/>
                <v:fill type="solid"/>
              </v:shape>
            </v:group>
            <v:group style="position:absolute;left:9307;top:2153;width:29;height:2" coordorigin="9307,2153" coordsize="29,2">
              <v:shape style="position:absolute;left:9307;top:2153;width:29;height:2" coordorigin="9307,2153" coordsize="29,0" path="m9307,2153l9336,2153e" filled="false" stroked="true" strokeweight="1.44pt" strokecolor="#000000">
                <v:path arrowok="t"/>
              </v:shape>
            </v:group>
            <v:group style="position:absolute;left:9336;top:2153;width:1253;height:2" coordorigin="9336,2153" coordsize="1253,2">
              <v:shape style="position:absolute;left:9336;top:2153;width:1253;height:2" coordorigin="9336,2153" coordsize="1253,0" path="m9336,2153l10588,2153e" filled="false" stroked="true" strokeweight="1.44pt" strokecolor="#000000">
                <v:path arrowok="t"/>
              </v:shape>
              <v:shape style="position:absolute;left:4895;top:110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年末余额</w:t>
                      </w:r>
                    </w:p>
                  </w:txbxContent>
                </v:textbox>
                <w10:wrap type="none"/>
              </v:shape>
              <v:shape style="position:absolute;left:8437;top:110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shape style="position:absolute;left:2772;top:131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3759;top:151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4895;top:151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跌价准备</w:t>
                      </w:r>
                    </w:p>
                  </w:txbxContent>
                </v:textbox>
                <w10:wrap type="none"/>
              </v:shape>
              <v:shape style="position:absolute;left:6027;top:151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账面价值</w:t>
                      </w:r>
                    </w:p>
                  </w:txbxContent>
                </v:textbox>
                <w10:wrap type="none"/>
              </v:shape>
              <v:shape style="position:absolute;left:7269;top:151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8421;top:151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跌价准备</w:t>
                      </w:r>
                    </w:p>
                  </w:txbxContent>
                </v:textbox>
                <w10:wrap type="none"/>
              </v:shape>
              <v:shape style="position:absolute;left:9590;top:151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账面价值</w:t>
                      </w:r>
                    </w:p>
                  </w:txbxContent>
                </v:textbox>
                <w10:wrap type="none"/>
              </v:shape>
              <v:shape style="position:absolute;left:2516;top:192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库存商品</w:t>
                      </w:r>
                    </w:p>
                  </w:txbxContent>
                </v:textbox>
                <w10:wrap type="none"/>
              </v:shape>
              <v:shape style="position:absolute;left:3822;top:1948;width:81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918,012.92</w:t>
                      </w:r>
                    </w:p>
                  </w:txbxContent>
                </v:textbox>
                <w10:wrap type="none"/>
              </v:shape>
              <v:shape style="position:absolute;left:6090;top:1948;width:81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918,012.92</w:t>
                      </w:r>
                    </w:p>
                  </w:txbxContent>
                </v:textbox>
                <w10:wrap type="none"/>
              </v:shape>
              <v:shape style="position:absolute;left:7197;top:1948;width:94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3,830,321.79</w:t>
                      </w:r>
                    </w:p>
                  </w:txbxContent>
                </v:textbox>
                <w10:wrap type="none"/>
              </v:shape>
              <v:shape style="position:absolute;left:9535;top:1948;width:94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3,830,321.79</w:t>
                      </w:r>
                    </w:p>
                  </w:txbxContent>
                </v:textbox>
                <w10:wrap type="none"/>
              </v:shape>
            </v:group>
            <w10:wrap type="none"/>
          </v:group>
        </w:pic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六</w:t>
      </w:r>
      <w:r>
        <w:rPr>
          <w:rFonts w:ascii="宋体" w:hAnsi="宋体" w:cs="宋体" w:eastAsia="宋体" w:hint="default"/>
          <w:b/>
          <w:bCs/>
          <w:spacing w:val="-1"/>
          <w:sz w:val="21"/>
          <w:szCs w:val="21"/>
        </w:rPr>
        <w:t>)</w:t>
        <w:tab/>
        <w:tab/>
      </w:r>
      <w:r>
        <w:rPr>
          <w:rFonts w:ascii="宋体" w:hAnsi="宋体" w:cs="宋体" w:eastAsia="宋体" w:hint="default"/>
          <w:b/>
          <w:bCs/>
          <w:sz w:val="21"/>
          <w:szCs w:val="21"/>
        </w:rPr>
        <w:t>存货</w:t>
      </w:r>
      <w:r>
        <w:rPr>
          <w:rFonts w:ascii="宋体" w:hAnsi="宋体" w:cs="宋体" w:eastAsia="宋体" w:hint="default"/>
          <w:b/>
          <w:bCs/>
          <w:w w:val="100"/>
          <w:sz w:val="21"/>
          <w:szCs w:val="21"/>
        </w:rPr>
        <w:t> </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7"/>
          <w:szCs w:val="27"/>
        </w:rPr>
      </w:pPr>
    </w:p>
    <w:p>
      <w:pPr>
        <w:tabs>
          <w:tab w:pos="977" w:val="left" w:leader="none"/>
        </w:tabs>
        <w:spacing w:before="36"/>
        <w:ind w:left="138" w:right="419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七</w:t>
      </w:r>
      <w:r>
        <w:rPr>
          <w:rFonts w:ascii="宋体" w:hAnsi="宋体" w:cs="宋体" w:eastAsia="宋体" w:hint="default"/>
          <w:b/>
          <w:bCs/>
          <w:spacing w:val="-1"/>
          <w:sz w:val="21"/>
          <w:szCs w:val="21"/>
        </w:rPr>
        <w:t>)</w:t>
        <w:tab/>
      </w:r>
      <w:r>
        <w:rPr>
          <w:rFonts w:ascii="宋体" w:hAnsi="宋体" w:cs="宋体" w:eastAsia="宋体" w:hint="default"/>
          <w:b/>
          <w:bCs/>
          <w:sz w:val="21"/>
          <w:szCs w:val="21"/>
        </w:rPr>
        <w:t>固定资产</w:t>
      </w:r>
      <w:r>
        <w:rPr>
          <w:rFonts w:ascii="宋体" w:hAnsi="宋体" w:cs="宋体" w:eastAsia="宋体" w:hint="default"/>
          <w:sz w:val="21"/>
          <w:szCs w:val="21"/>
        </w:rPr>
      </w:r>
    </w:p>
    <w:p>
      <w:pPr>
        <w:tabs>
          <w:tab w:pos="1393" w:val="left" w:leader="none"/>
        </w:tabs>
        <w:spacing w:before="126"/>
        <w:ind w:left="855" w:right="419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tab/>
        <w:t>固定资产情况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tabs>
          <w:tab w:pos="4485" w:val="left" w:leader="none"/>
          <w:tab w:pos="6470" w:val="left" w:leader="none"/>
          <w:tab w:pos="7603" w:val="left" w:leader="none"/>
        </w:tabs>
        <w:spacing w:line="20" w:lineRule="exact"/>
        <w:ind w:left="3395" w:right="0" w:firstLine="0"/>
        <w:rPr>
          <w:rFonts w:ascii="宋体" w:hAnsi="宋体" w:cs="宋体" w:eastAsia="宋体" w:hint="default"/>
          <w:sz w:val="2"/>
          <w:szCs w:val="2"/>
        </w:rPr>
      </w:pPr>
      <w:r>
        <w:rPr>
          <w:rFonts w:ascii="宋体"/>
          <w:sz w:val="2"/>
        </w:rPr>
        <w:drawing>
          <wp:inline distT="0" distB="0" distL="0" distR="0">
            <wp:extent cx="6095" cy="1524"/>
            <wp:effectExtent l="0" t="0" r="0" b="0"/>
            <wp:docPr id="7" name="image169.png" descr=""/>
            <wp:cNvGraphicFramePr>
              <a:graphicFrameLocks noChangeAspect="1"/>
            </wp:cNvGraphicFramePr>
            <a:graphic>
              <a:graphicData uri="http://schemas.openxmlformats.org/drawingml/2006/picture">
                <pic:pic>
                  <pic:nvPicPr>
                    <pic:cNvPr id="8" name="image169.png"/>
                    <pic:cNvPicPr/>
                  </pic:nvPicPr>
                  <pic:blipFill>
                    <a:blip r:embed="rId196"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524"/>
            <wp:effectExtent l="0" t="0" r="0" b="0"/>
            <wp:docPr id="9" name="image169.png" descr=""/>
            <wp:cNvGraphicFramePr>
              <a:graphicFrameLocks noChangeAspect="1"/>
            </wp:cNvGraphicFramePr>
            <a:graphic>
              <a:graphicData uri="http://schemas.openxmlformats.org/drawingml/2006/picture">
                <pic:pic>
                  <pic:nvPicPr>
                    <pic:cNvPr id="10" name="image169.png"/>
                    <pic:cNvPicPr/>
                  </pic:nvPicPr>
                  <pic:blipFill>
                    <a:blip r:embed="rId196" cstate="print"/>
                    <a:stretch>
                      <a:fillRect/>
                    </a:stretch>
                  </pic:blipFill>
                  <pic:spPr>
                    <a:xfrm>
                      <a:off x="0" y="0"/>
                      <a:ext cx="6096"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524"/>
            <wp:effectExtent l="0" t="0" r="0" b="0"/>
            <wp:docPr id="11" name="image169.png" descr=""/>
            <wp:cNvGraphicFramePr>
              <a:graphicFrameLocks noChangeAspect="1"/>
            </wp:cNvGraphicFramePr>
            <a:graphic>
              <a:graphicData uri="http://schemas.openxmlformats.org/drawingml/2006/picture">
                <pic:pic>
                  <pic:nvPicPr>
                    <pic:cNvPr id="12" name="image169.png"/>
                    <pic:cNvPicPr/>
                  </pic:nvPicPr>
                  <pic:blipFill>
                    <a:blip r:embed="rId196" cstate="print"/>
                    <a:stretch>
                      <a:fillRect/>
                    </a:stretch>
                  </pic:blipFill>
                  <pic:spPr>
                    <a:xfrm>
                      <a:off x="0" y="0"/>
                      <a:ext cx="6096"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524"/>
            <wp:effectExtent l="0" t="0" r="0" b="0"/>
            <wp:docPr id="13" name="image169.png" descr=""/>
            <wp:cNvGraphicFramePr>
              <a:graphicFrameLocks noChangeAspect="1"/>
            </wp:cNvGraphicFramePr>
            <a:graphic>
              <a:graphicData uri="http://schemas.openxmlformats.org/drawingml/2006/picture">
                <pic:pic>
                  <pic:nvPicPr>
                    <pic:cNvPr id="14" name="image169.png"/>
                    <pic:cNvPicPr/>
                  </pic:nvPicPr>
                  <pic:blipFill>
                    <a:blip r:embed="rId196" cstate="print"/>
                    <a:stretch>
                      <a:fillRect/>
                    </a:stretch>
                  </pic:blipFill>
                  <pic:spPr>
                    <a:xfrm>
                      <a:off x="0" y="0"/>
                      <a:ext cx="6096" cy="1524"/>
                    </a:xfrm>
                    <a:prstGeom prst="rect">
                      <a:avLst/>
                    </a:prstGeom>
                  </pic:spPr>
                </pic:pic>
              </a:graphicData>
            </a:graphic>
          </wp:inline>
        </w:drawing>
      </w:r>
      <w:r>
        <w:rPr>
          <w:rFonts w:ascii="宋体"/>
          <w:sz w:val="2"/>
        </w:rPr>
      </w:r>
    </w:p>
    <w:p>
      <w:pPr>
        <w:spacing w:line="240" w:lineRule="auto" w:before="6"/>
        <w:rPr>
          <w:rFonts w:ascii="宋体" w:hAnsi="宋体" w:cs="宋体" w:eastAsia="宋体" w:hint="default"/>
          <w:b/>
          <w:bCs/>
          <w:sz w:val="14"/>
          <w:szCs w:val="14"/>
        </w:rPr>
      </w:pPr>
    </w:p>
    <w:p>
      <w:pPr>
        <w:tabs>
          <w:tab w:pos="3683" w:val="left" w:leader="none"/>
        </w:tabs>
        <w:spacing w:before="0"/>
        <w:ind w:left="2214" w:right="4190" w:firstLine="0"/>
        <w:jc w:val="left"/>
        <w:rPr>
          <w:rFonts w:ascii="宋体" w:hAnsi="宋体" w:cs="宋体" w:eastAsia="宋体" w:hint="default"/>
          <w:sz w:val="13"/>
          <w:szCs w:val="13"/>
        </w:rPr>
      </w:pPr>
      <w:r>
        <w:rPr/>
        <w:pict>
          <v:group style="position:absolute;margin-left:147.5pt;margin-top:5.071807pt;width:379.8pt;height:5.2pt;mso-position-horizontal-relative:page;mso-position-vertical-relative:paragraph;z-index:-987664" coordorigin="2950,101" coordsize="7596,104">
            <v:shape style="position:absolute;left:2950;top:101;width:2125;height:103" type="#_x0000_t75" stroked="false">
              <v:imagedata r:id="rId207" o:title=""/>
            </v:shape>
            <v:shape style="position:absolute;left:5051;top:195;width:3080;height:10" type="#_x0000_t75" stroked="false">
              <v:imagedata r:id="rId208" o:title=""/>
            </v:shape>
            <v:shape style="position:absolute;left:8125;top:195;width:2420;height:10" type="#_x0000_t75" stroked="false">
              <v:imagedata r:id="rId209" o:title=""/>
            </v:shape>
            <w10:wrap type="none"/>
          </v:group>
        </w:pict>
      </w:r>
      <w:r>
        <w:rPr/>
        <w:pict>
          <v:shape style="position:absolute;margin-left:146.779999pt;margin-top:-11.878232pt;width:380.5pt;height:458.6pt;mso-position-horizontal-relative:page;mso-position-vertical-relative:paragraph;z-index:58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5"/>
                    <w:gridCol w:w="1090"/>
                    <w:gridCol w:w="850"/>
                    <w:gridCol w:w="1135"/>
                    <w:gridCol w:w="1133"/>
                    <w:gridCol w:w="1277"/>
                  </w:tblGrid>
                  <w:tr>
                    <w:trPr>
                      <w:trHeight w:val="325" w:hRule="exact"/>
                    </w:trPr>
                    <w:tc>
                      <w:tcPr>
                        <w:tcW w:w="2125" w:type="dxa"/>
                        <w:tcBorders>
                          <w:top w:val="single" w:sz="12" w:space="0" w:color="000000"/>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tc>
                    <w:tc>
                      <w:tcPr>
                        <w:tcW w:w="109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tc>
                    <w:tc>
                      <w:tcPr>
                        <w:tcW w:w="1985" w:type="dxa"/>
                        <w:gridSpan w:val="2"/>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3"/>
                            <w:szCs w:val="13"/>
                          </w:rPr>
                        </w:pPr>
                        <w:r>
                          <w:rPr>
                            <w:rFonts w:ascii="宋体" w:hAnsi="宋体" w:cs="宋体" w:eastAsia="宋体" w:hint="default"/>
                            <w:sz w:val="13"/>
                            <w:szCs w:val="13"/>
                          </w:rPr>
                          <w:t>本年增加</w:t>
                        </w:r>
                      </w:p>
                    </w:tc>
                    <w:tc>
                      <w:tcPr>
                        <w:tcW w:w="1133"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3"/>
                            <w:szCs w:val="13"/>
                          </w:rPr>
                        </w:pPr>
                        <w:r>
                          <w:rPr>
                            <w:rFonts w:ascii="宋体" w:hAnsi="宋体" w:cs="宋体" w:eastAsia="宋体" w:hint="default"/>
                            <w:sz w:val="13"/>
                            <w:szCs w:val="13"/>
                          </w:rPr>
                          <w:t>本年减少</w:t>
                        </w:r>
                      </w:p>
                    </w:tc>
                    <w:tc>
                      <w:tcPr>
                        <w:tcW w:w="1277" w:type="dxa"/>
                        <w:vMerge w:val="restart"/>
                        <w:tcBorders>
                          <w:top w:val="single" w:sz="12"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71" w:right="0"/>
                          <w:jc w:val="left"/>
                          <w:rPr>
                            <w:rFonts w:ascii="宋体" w:hAnsi="宋体" w:cs="宋体" w:eastAsia="宋体" w:hint="default"/>
                            <w:sz w:val="13"/>
                            <w:szCs w:val="13"/>
                          </w:rPr>
                        </w:pPr>
                        <w:r>
                          <w:rPr>
                            <w:rFonts w:ascii="宋体" w:hAnsi="宋体" w:cs="宋体" w:eastAsia="宋体" w:hint="default"/>
                            <w:sz w:val="13"/>
                            <w:szCs w:val="13"/>
                          </w:rPr>
                          <w:t>年末余额</w:t>
                        </w:r>
                      </w:p>
                    </w:tc>
                  </w:tr>
                  <w:tr>
                    <w:trPr>
                      <w:trHeight w:val="103" w:hRule="exact"/>
                    </w:trPr>
                    <w:tc>
                      <w:tcPr>
                        <w:tcW w:w="2125"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single" w:sz="4" w:space="0" w:color="000000"/>
                        </w:tcBorders>
                      </w:tcPr>
                      <w:p>
                        <w:pPr/>
                      </w:p>
                    </w:tc>
                    <w:tc>
                      <w:tcPr>
                        <w:tcW w:w="1985" w:type="dxa"/>
                        <w:gridSpan w:val="2"/>
                        <w:vMerge/>
                        <w:tcBorders>
                          <w:left w:val="single" w:sz="4" w:space="0" w:color="000000"/>
                          <w:bottom w:val="nil" w:sz="6" w:space="0" w:color="auto"/>
                          <w:right w:val="single" w:sz="4" w:space="0" w:color="000000"/>
                        </w:tcBorders>
                      </w:tcPr>
                      <w:p>
                        <w:pPr/>
                      </w:p>
                    </w:tc>
                    <w:tc>
                      <w:tcPr>
                        <w:tcW w:w="1133" w:type="dxa"/>
                        <w:vMerge/>
                        <w:tcBorders>
                          <w:left w:val="single" w:sz="4" w:space="0" w:color="000000"/>
                          <w:bottom w:val="nil" w:sz="6" w:space="0" w:color="auto"/>
                          <w:right w:val="single" w:sz="4" w:space="0" w:color="000000"/>
                        </w:tcBorders>
                      </w:tcPr>
                      <w:p>
                        <w:pPr/>
                      </w:p>
                    </w:tc>
                    <w:tc>
                      <w:tcPr>
                        <w:tcW w:w="1277" w:type="dxa"/>
                        <w:vMerge/>
                        <w:tcBorders>
                          <w:left w:val="single" w:sz="4" w:space="0" w:color="000000"/>
                          <w:bottom w:val="nil" w:sz="6" w:space="0" w:color="auto"/>
                          <w:right w:val="nil" w:sz="6" w:space="0" w:color="auto"/>
                        </w:tcBorders>
                      </w:tcPr>
                      <w:p>
                        <w:pPr/>
                      </w:p>
                    </w:tc>
                  </w:tr>
                  <w:tr>
                    <w:trPr>
                      <w:trHeight w:val="246" w:hRule="exact"/>
                    </w:trPr>
                    <w:tc>
                      <w:tcPr>
                        <w:tcW w:w="2125" w:type="dxa"/>
                        <w:tcBorders>
                          <w:top w:val="nil" w:sz="6" w:space="0" w:color="auto"/>
                          <w:left w:val="nil" w:sz="6" w:space="0" w:color="auto"/>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162" w:hRule="exact"/>
                    </w:trPr>
                    <w:tc>
                      <w:tcPr>
                        <w:tcW w:w="2125" w:type="dxa"/>
                        <w:tcBorders>
                          <w:top w:val="nil" w:sz="6" w:space="0" w:color="auto"/>
                          <w:left w:val="nil" w:sz="6" w:space="0" w:color="auto"/>
                          <w:bottom w:val="nil" w:sz="6" w:space="0" w:color="auto"/>
                          <w:right w:val="single" w:sz="4" w:space="0" w:color="000000"/>
                        </w:tcBorders>
                      </w:tcPr>
                      <w:p>
                        <w:pPr>
                          <w:pStyle w:val="TableParagraph"/>
                          <w:spacing w:line="130" w:lineRule="exact"/>
                          <w:ind w:left="122" w:right="0"/>
                          <w:jc w:val="left"/>
                          <w:rPr>
                            <w:rFonts w:ascii="宋体" w:hAnsi="宋体" w:cs="宋体" w:eastAsia="宋体" w:hint="default"/>
                            <w:sz w:val="13"/>
                            <w:szCs w:val="13"/>
                          </w:rPr>
                        </w:pPr>
                        <w:r>
                          <w:rPr>
                            <w:rFonts w:ascii="宋体" w:hAnsi="宋体" w:cs="宋体" w:eastAsia="宋体" w:hint="default"/>
                            <w:sz w:val="13"/>
                            <w:szCs w:val="13"/>
                          </w:rPr>
                          <w:t>一、账面原值合计：</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99"/>
                          <w:jc w:val="right"/>
                          <w:rPr>
                            <w:rFonts w:ascii="Times New Roman" w:hAnsi="Times New Roman" w:cs="Times New Roman" w:eastAsia="Times New Roman" w:hint="default"/>
                            <w:sz w:val="13"/>
                            <w:szCs w:val="13"/>
                          </w:rPr>
                        </w:pPr>
                        <w:r>
                          <w:rPr>
                            <w:rFonts w:ascii="Times New Roman"/>
                            <w:sz w:val="13"/>
                          </w:rPr>
                          <w:t>9,180,207.12</w:t>
                        </w:r>
                      </w:p>
                    </w:tc>
                    <w:tc>
                      <w:tcPr>
                        <w:tcW w:w="850" w:type="dxa"/>
                        <w:tcBorders>
                          <w:top w:val="nil" w:sz="6" w:space="0" w:color="auto"/>
                          <w:left w:val="single" w:sz="4" w:space="0" w:color="000000"/>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single" w:sz="4" w:space="0" w:color="000000"/>
                        </w:tcBorders>
                      </w:tcPr>
                      <w:p>
                        <w:pPr>
                          <w:pStyle w:val="TableParagraph"/>
                          <w:spacing w:line="149" w:lineRule="exact"/>
                          <w:ind w:right="101"/>
                          <w:jc w:val="right"/>
                          <w:rPr>
                            <w:rFonts w:ascii="Times New Roman" w:hAnsi="Times New Roman" w:cs="Times New Roman" w:eastAsia="Times New Roman" w:hint="default"/>
                            <w:sz w:val="13"/>
                            <w:szCs w:val="13"/>
                          </w:rPr>
                        </w:pPr>
                        <w:r>
                          <w:rPr>
                            <w:rFonts w:ascii="Times New Roman"/>
                            <w:sz w:val="13"/>
                          </w:rPr>
                          <w:t>2,698,904.67</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2"/>
                          <w:jc w:val="right"/>
                          <w:rPr>
                            <w:rFonts w:ascii="Times New Roman" w:hAnsi="Times New Roman" w:cs="Times New Roman" w:eastAsia="Times New Roman" w:hint="default"/>
                            <w:sz w:val="13"/>
                            <w:szCs w:val="13"/>
                          </w:rPr>
                        </w:pPr>
                        <w:r>
                          <w:rPr>
                            <w:rFonts w:ascii="Times New Roman"/>
                            <w:sz w:val="13"/>
                          </w:rPr>
                          <w:t>2,939,480.49</w:t>
                        </w:r>
                      </w:p>
                    </w:tc>
                    <w:tc>
                      <w:tcPr>
                        <w:tcW w:w="1277" w:type="dxa"/>
                        <w:tcBorders>
                          <w:top w:val="nil" w:sz="6" w:space="0" w:color="auto"/>
                          <w:left w:val="single" w:sz="4" w:space="0" w:color="000000"/>
                          <w:bottom w:val="nil" w:sz="6" w:space="0" w:color="auto"/>
                          <w:right w:val="nil" w:sz="6" w:space="0" w:color="auto"/>
                        </w:tcBorders>
                      </w:tcPr>
                      <w:p>
                        <w:pPr>
                          <w:pStyle w:val="TableParagraph"/>
                          <w:spacing w:line="149" w:lineRule="exact"/>
                          <w:ind w:right="104"/>
                          <w:jc w:val="right"/>
                          <w:rPr>
                            <w:rFonts w:ascii="Times New Roman" w:hAnsi="Times New Roman" w:cs="Times New Roman" w:eastAsia="Times New Roman" w:hint="default"/>
                            <w:sz w:val="13"/>
                            <w:szCs w:val="13"/>
                          </w:rPr>
                        </w:pPr>
                        <w:r>
                          <w:rPr>
                            <w:rFonts w:ascii="Times New Roman"/>
                            <w:sz w:val="13"/>
                          </w:rPr>
                          <w:t>8,939,631.30</w:t>
                        </w:r>
                      </w:p>
                    </w:tc>
                  </w:tr>
                  <w:tr>
                    <w:trPr>
                      <w:trHeight w:val="249" w:hRule="exact"/>
                    </w:trPr>
                    <w:tc>
                      <w:tcPr>
                        <w:tcW w:w="2125" w:type="dxa"/>
                        <w:tcBorders>
                          <w:top w:val="nil" w:sz="6" w:space="0" w:color="auto"/>
                          <w:left w:val="nil" w:sz="6" w:space="0" w:color="auto"/>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162" w:hRule="exact"/>
                    </w:trPr>
                    <w:tc>
                      <w:tcPr>
                        <w:tcW w:w="2125" w:type="dxa"/>
                        <w:tcBorders>
                          <w:top w:val="nil" w:sz="6" w:space="0" w:color="auto"/>
                          <w:left w:val="nil" w:sz="6" w:space="0" w:color="auto"/>
                          <w:bottom w:val="nil" w:sz="6" w:space="0" w:color="auto"/>
                          <w:right w:val="single" w:sz="4" w:space="0" w:color="000000"/>
                        </w:tcBorders>
                      </w:tcPr>
                      <w:p>
                        <w:pPr>
                          <w:pStyle w:val="TableParagraph"/>
                          <w:spacing w:line="130" w:lineRule="exact"/>
                          <w:ind w:left="122" w:right="0"/>
                          <w:jc w:val="left"/>
                          <w:rPr>
                            <w:rFonts w:ascii="宋体" w:hAnsi="宋体" w:cs="宋体" w:eastAsia="宋体" w:hint="default"/>
                            <w:sz w:val="13"/>
                            <w:szCs w:val="13"/>
                          </w:rPr>
                        </w:pPr>
                        <w:r>
                          <w:rPr>
                            <w:rFonts w:ascii="宋体" w:hAnsi="宋体" w:cs="宋体" w:eastAsia="宋体" w:hint="default"/>
                            <w:sz w:val="13"/>
                            <w:szCs w:val="13"/>
                          </w:rPr>
                          <w:t>其中：办公设备</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1"/>
                          <w:jc w:val="right"/>
                          <w:rPr>
                            <w:rFonts w:ascii="Times New Roman" w:hAnsi="Times New Roman" w:cs="Times New Roman" w:eastAsia="Times New Roman" w:hint="default"/>
                            <w:sz w:val="13"/>
                            <w:szCs w:val="13"/>
                          </w:rPr>
                        </w:pPr>
                        <w:r>
                          <w:rPr>
                            <w:rFonts w:ascii="Times New Roman"/>
                            <w:sz w:val="13"/>
                          </w:rPr>
                          <w:t>705,474.76</w:t>
                        </w:r>
                      </w:p>
                    </w:tc>
                    <w:tc>
                      <w:tcPr>
                        <w:tcW w:w="850" w:type="dxa"/>
                        <w:tcBorders>
                          <w:top w:val="nil" w:sz="6" w:space="0" w:color="auto"/>
                          <w:left w:val="single" w:sz="4" w:space="0" w:color="000000"/>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single" w:sz="4" w:space="0" w:color="000000"/>
                        </w:tcBorders>
                      </w:tcPr>
                      <w:p>
                        <w:pPr>
                          <w:pStyle w:val="TableParagraph"/>
                          <w:spacing w:line="149" w:lineRule="exact"/>
                          <w:ind w:right="103"/>
                          <w:jc w:val="right"/>
                          <w:rPr>
                            <w:rFonts w:ascii="Times New Roman" w:hAnsi="Times New Roman" w:cs="Times New Roman" w:eastAsia="Times New Roman" w:hint="default"/>
                            <w:sz w:val="13"/>
                            <w:szCs w:val="13"/>
                          </w:rPr>
                        </w:pPr>
                        <w:r>
                          <w:rPr>
                            <w:rFonts w:ascii="Times New Roman"/>
                            <w:sz w:val="13"/>
                          </w:rPr>
                          <w:t>223,954.16</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4"/>
                          <w:jc w:val="right"/>
                          <w:rPr>
                            <w:rFonts w:ascii="Times New Roman" w:hAnsi="Times New Roman" w:cs="Times New Roman" w:eastAsia="Times New Roman" w:hint="default"/>
                            <w:sz w:val="13"/>
                            <w:szCs w:val="13"/>
                          </w:rPr>
                        </w:pPr>
                        <w:r>
                          <w:rPr>
                            <w:rFonts w:ascii="Times New Roman"/>
                            <w:sz w:val="13"/>
                          </w:rPr>
                          <w:t>146,811.00</w:t>
                        </w:r>
                      </w:p>
                    </w:tc>
                    <w:tc>
                      <w:tcPr>
                        <w:tcW w:w="1277" w:type="dxa"/>
                        <w:tcBorders>
                          <w:top w:val="nil" w:sz="6" w:space="0" w:color="auto"/>
                          <w:left w:val="single" w:sz="4" w:space="0" w:color="000000"/>
                          <w:bottom w:val="nil" w:sz="6" w:space="0" w:color="auto"/>
                          <w:right w:val="nil" w:sz="6" w:space="0" w:color="auto"/>
                        </w:tcBorders>
                      </w:tcPr>
                      <w:p>
                        <w:pPr>
                          <w:pStyle w:val="TableParagraph"/>
                          <w:spacing w:line="149" w:lineRule="exact"/>
                          <w:ind w:right="106"/>
                          <w:jc w:val="right"/>
                          <w:rPr>
                            <w:rFonts w:ascii="Times New Roman" w:hAnsi="Times New Roman" w:cs="Times New Roman" w:eastAsia="Times New Roman" w:hint="default"/>
                            <w:sz w:val="13"/>
                            <w:szCs w:val="13"/>
                          </w:rPr>
                        </w:pPr>
                        <w:r>
                          <w:rPr>
                            <w:rFonts w:ascii="Times New Roman"/>
                            <w:sz w:val="13"/>
                          </w:rPr>
                          <w:t>782,617.92</w:t>
                        </w:r>
                      </w:p>
                    </w:tc>
                  </w:tr>
                  <w:tr>
                    <w:trPr>
                      <w:trHeight w:val="246" w:hRule="exact"/>
                    </w:trPr>
                    <w:tc>
                      <w:tcPr>
                        <w:tcW w:w="2125" w:type="dxa"/>
                        <w:tcBorders>
                          <w:top w:val="nil" w:sz="6" w:space="0" w:color="auto"/>
                          <w:left w:val="nil" w:sz="6" w:space="0" w:color="auto"/>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164" w:hRule="exact"/>
                    </w:trPr>
                    <w:tc>
                      <w:tcPr>
                        <w:tcW w:w="2125" w:type="dxa"/>
                        <w:tcBorders>
                          <w:top w:val="nil" w:sz="6" w:space="0" w:color="auto"/>
                          <w:left w:val="nil" w:sz="6" w:space="0" w:color="auto"/>
                          <w:bottom w:val="nil" w:sz="6" w:space="0" w:color="auto"/>
                          <w:right w:val="single" w:sz="4" w:space="0" w:color="000000"/>
                        </w:tcBorders>
                      </w:tcPr>
                      <w:p>
                        <w:pPr>
                          <w:pStyle w:val="TableParagraph"/>
                          <w:spacing w:line="130" w:lineRule="exact"/>
                          <w:ind w:left="254" w:right="0"/>
                          <w:jc w:val="left"/>
                          <w:rPr>
                            <w:rFonts w:ascii="宋体" w:hAnsi="宋体" w:cs="宋体" w:eastAsia="宋体" w:hint="default"/>
                            <w:sz w:val="13"/>
                            <w:szCs w:val="13"/>
                          </w:rPr>
                        </w:pPr>
                        <w:r>
                          <w:rPr>
                            <w:rFonts w:ascii="宋体" w:hAnsi="宋体" w:cs="宋体" w:eastAsia="宋体" w:hint="default"/>
                            <w:sz w:val="13"/>
                            <w:szCs w:val="13"/>
                          </w:rPr>
                          <w:t>运输工具</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1"/>
                          <w:jc w:val="right"/>
                          <w:rPr>
                            <w:rFonts w:ascii="Times New Roman" w:hAnsi="Times New Roman" w:cs="Times New Roman" w:eastAsia="Times New Roman" w:hint="default"/>
                            <w:sz w:val="13"/>
                            <w:szCs w:val="13"/>
                          </w:rPr>
                        </w:pPr>
                        <w:r>
                          <w:rPr>
                            <w:rFonts w:ascii="Times New Roman"/>
                            <w:sz w:val="13"/>
                          </w:rPr>
                          <w:t>827,321.00</w:t>
                        </w:r>
                      </w:p>
                    </w:tc>
                    <w:tc>
                      <w:tcPr>
                        <w:tcW w:w="850" w:type="dxa"/>
                        <w:tcBorders>
                          <w:top w:val="nil" w:sz="6" w:space="0" w:color="auto"/>
                          <w:left w:val="single" w:sz="4" w:space="0" w:color="000000"/>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Style w:val="TableParagraph"/>
                          <w:spacing w:line="149" w:lineRule="exact"/>
                          <w:ind w:right="106"/>
                          <w:jc w:val="right"/>
                          <w:rPr>
                            <w:rFonts w:ascii="Times New Roman" w:hAnsi="Times New Roman" w:cs="Times New Roman" w:eastAsia="Times New Roman" w:hint="default"/>
                            <w:sz w:val="13"/>
                            <w:szCs w:val="13"/>
                          </w:rPr>
                        </w:pPr>
                        <w:r>
                          <w:rPr>
                            <w:rFonts w:ascii="Times New Roman"/>
                            <w:sz w:val="13"/>
                          </w:rPr>
                          <w:t>827,321.00</w:t>
                        </w:r>
                      </w:p>
                    </w:tc>
                  </w:tr>
                  <w:tr>
                    <w:trPr>
                      <w:trHeight w:val="246" w:hRule="exact"/>
                    </w:trPr>
                    <w:tc>
                      <w:tcPr>
                        <w:tcW w:w="2125" w:type="dxa"/>
                        <w:tcBorders>
                          <w:top w:val="nil" w:sz="6" w:space="0" w:color="auto"/>
                          <w:left w:val="nil" w:sz="6" w:space="0" w:color="auto"/>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164" w:hRule="exact"/>
                    </w:trPr>
                    <w:tc>
                      <w:tcPr>
                        <w:tcW w:w="2125" w:type="dxa"/>
                        <w:tcBorders>
                          <w:top w:val="nil" w:sz="6" w:space="0" w:color="auto"/>
                          <w:left w:val="nil" w:sz="6" w:space="0" w:color="auto"/>
                          <w:bottom w:val="nil" w:sz="6" w:space="0" w:color="auto"/>
                          <w:right w:val="single" w:sz="4" w:space="0" w:color="000000"/>
                        </w:tcBorders>
                      </w:tcPr>
                      <w:p>
                        <w:pPr>
                          <w:pStyle w:val="TableParagraph"/>
                          <w:spacing w:line="130" w:lineRule="exact"/>
                          <w:ind w:left="254" w:right="0"/>
                          <w:jc w:val="left"/>
                          <w:rPr>
                            <w:rFonts w:ascii="宋体" w:hAnsi="宋体" w:cs="宋体" w:eastAsia="宋体" w:hint="default"/>
                            <w:sz w:val="13"/>
                            <w:szCs w:val="13"/>
                          </w:rPr>
                        </w:pPr>
                        <w:r>
                          <w:rPr>
                            <w:rFonts w:ascii="宋体" w:hAnsi="宋体" w:cs="宋体" w:eastAsia="宋体" w:hint="default"/>
                            <w:sz w:val="13"/>
                            <w:szCs w:val="13"/>
                          </w:rPr>
                          <w:t>电子设备</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99"/>
                          <w:jc w:val="right"/>
                          <w:rPr>
                            <w:rFonts w:ascii="Times New Roman" w:hAnsi="Times New Roman" w:cs="Times New Roman" w:eastAsia="Times New Roman" w:hint="default"/>
                            <w:sz w:val="13"/>
                            <w:szCs w:val="13"/>
                          </w:rPr>
                        </w:pPr>
                        <w:r>
                          <w:rPr>
                            <w:rFonts w:ascii="Times New Roman"/>
                            <w:sz w:val="13"/>
                          </w:rPr>
                          <w:t>7,647,411.36</w:t>
                        </w:r>
                      </w:p>
                    </w:tc>
                    <w:tc>
                      <w:tcPr>
                        <w:tcW w:w="850" w:type="dxa"/>
                        <w:tcBorders>
                          <w:top w:val="nil" w:sz="6" w:space="0" w:color="auto"/>
                          <w:left w:val="single" w:sz="4" w:space="0" w:color="000000"/>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single" w:sz="4" w:space="0" w:color="000000"/>
                        </w:tcBorders>
                      </w:tcPr>
                      <w:p>
                        <w:pPr>
                          <w:pStyle w:val="TableParagraph"/>
                          <w:spacing w:line="149" w:lineRule="exact"/>
                          <w:ind w:right="101"/>
                          <w:jc w:val="right"/>
                          <w:rPr>
                            <w:rFonts w:ascii="Times New Roman" w:hAnsi="Times New Roman" w:cs="Times New Roman" w:eastAsia="Times New Roman" w:hint="default"/>
                            <w:sz w:val="13"/>
                            <w:szCs w:val="13"/>
                          </w:rPr>
                        </w:pPr>
                        <w:r>
                          <w:rPr>
                            <w:rFonts w:ascii="Times New Roman"/>
                            <w:sz w:val="13"/>
                          </w:rPr>
                          <w:t>2,474,950.51</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2"/>
                          <w:jc w:val="right"/>
                          <w:rPr>
                            <w:rFonts w:ascii="Times New Roman" w:hAnsi="Times New Roman" w:cs="Times New Roman" w:eastAsia="Times New Roman" w:hint="default"/>
                            <w:sz w:val="13"/>
                            <w:szCs w:val="13"/>
                          </w:rPr>
                        </w:pPr>
                        <w:r>
                          <w:rPr>
                            <w:rFonts w:ascii="Times New Roman"/>
                            <w:sz w:val="13"/>
                          </w:rPr>
                          <w:t>2,792,669.49</w:t>
                        </w:r>
                      </w:p>
                    </w:tc>
                    <w:tc>
                      <w:tcPr>
                        <w:tcW w:w="1277" w:type="dxa"/>
                        <w:tcBorders>
                          <w:top w:val="nil" w:sz="6" w:space="0" w:color="auto"/>
                          <w:left w:val="single" w:sz="4" w:space="0" w:color="000000"/>
                          <w:bottom w:val="nil" w:sz="6" w:space="0" w:color="auto"/>
                          <w:right w:val="nil" w:sz="6" w:space="0" w:color="auto"/>
                        </w:tcBorders>
                      </w:tcPr>
                      <w:p>
                        <w:pPr>
                          <w:pStyle w:val="TableParagraph"/>
                          <w:spacing w:line="149" w:lineRule="exact"/>
                          <w:ind w:right="104"/>
                          <w:jc w:val="right"/>
                          <w:rPr>
                            <w:rFonts w:ascii="Times New Roman" w:hAnsi="Times New Roman" w:cs="Times New Roman" w:eastAsia="Times New Roman" w:hint="default"/>
                            <w:sz w:val="13"/>
                            <w:szCs w:val="13"/>
                          </w:rPr>
                        </w:pPr>
                        <w:r>
                          <w:rPr>
                            <w:rFonts w:ascii="Times New Roman"/>
                            <w:sz w:val="13"/>
                          </w:rPr>
                          <w:t>7,329,692.38</w:t>
                        </w:r>
                      </w:p>
                    </w:tc>
                  </w:tr>
                  <w:tr>
                    <w:trPr>
                      <w:trHeight w:val="246" w:hRule="exact"/>
                    </w:trPr>
                    <w:tc>
                      <w:tcPr>
                        <w:tcW w:w="2125" w:type="dxa"/>
                        <w:tcBorders>
                          <w:top w:val="nil" w:sz="6" w:space="0" w:color="auto"/>
                          <w:left w:val="nil" w:sz="6" w:space="0" w:color="auto"/>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164" w:hRule="exact"/>
                    </w:trPr>
                    <w:tc>
                      <w:tcPr>
                        <w:tcW w:w="2125" w:type="dxa"/>
                        <w:tcBorders>
                          <w:top w:val="nil" w:sz="6" w:space="0" w:color="auto"/>
                          <w:left w:val="nil" w:sz="6" w:space="0" w:color="auto"/>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130" w:lineRule="exact"/>
                          <w:ind w:left="158" w:right="0"/>
                          <w:jc w:val="left"/>
                          <w:rPr>
                            <w:rFonts w:ascii="宋体" w:hAnsi="宋体" w:cs="宋体" w:eastAsia="宋体" w:hint="default"/>
                            <w:sz w:val="13"/>
                            <w:szCs w:val="13"/>
                          </w:rPr>
                        </w:pPr>
                        <w:r>
                          <w:rPr>
                            <w:rFonts w:ascii="宋体" w:hAnsi="宋体" w:cs="宋体" w:eastAsia="宋体" w:hint="default"/>
                            <w:sz w:val="13"/>
                            <w:szCs w:val="13"/>
                          </w:rPr>
                          <w:t>本年新增</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130" w:lineRule="exact"/>
                          <w:ind w:left="300" w:right="0"/>
                          <w:jc w:val="left"/>
                          <w:rPr>
                            <w:rFonts w:ascii="宋体" w:hAnsi="宋体" w:cs="宋体" w:eastAsia="宋体" w:hint="default"/>
                            <w:sz w:val="13"/>
                            <w:szCs w:val="13"/>
                          </w:rPr>
                        </w:pPr>
                        <w:r>
                          <w:rPr>
                            <w:rFonts w:ascii="宋体" w:hAnsi="宋体" w:cs="宋体" w:eastAsia="宋体" w:hint="default"/>
                            <w:sz w:val="13"/>
                            <w:szCs w:val="13"/>
                          </w:rPr>
                          <w:t>本年计提</w:t>
                        </w:r>
                      </w:p>
                    </w:tc>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263" w:hRule="exact"/>
                    </w:trPr>
                    <w:tc>
                      <w:tcPr>
                        <w:tcW w:w="2125" w:type="dxa"/>
                        <w:tcBorders>
                          <w:top w:val="nil" w:sz="6" w:space="0" w:color="auto"/>
                          <w:left w:val="nil" w:sz="6" w:space="0" w:color="auto"/>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147" w:hRule="exact"/>
                    </w:trPr>
                    <w:tc>
                      <w:tcPr>
                        <w:tcW w:w="2125" w:type="dxa"/>
                        <w:tcBorders>
                          <w:top w:val="nil" w:sz="6" w:space="0" w:color="auto"/>
                          <w:left w:val="nil" w:sz="6" w:space="0" w:color="auto"/>
                          <w:bottom w:val="nil" w:sz="6" w:space="0" w:color="auto"/>
                          <w:right w:val="single" w:sz="4" w:space="0" w:color="000000"/>
                        </w:tcBorders>
                      </w:tcPr>
                      <w:p>
                        <w:pPr>
                          <w:pStyle w:val="TableParagraph"/>
                          <w:spacing w:line="113" w:lineRule="exact"/>
                          <w:ind w:left="122" w:right="0"/>
                          <w:jc w:val="left"/>
                          <w:rPr>
                            <w:rFonts w:ascii="宋体" w:hAnsi="宋体" w:cs="宋体" w:eastAsia="宋体" w:hint="default"/>
                            <w:sz w:val="13"/>
                            <w:szCs w:val="13"/>
                          </w:rPr>
                        </w:pPr>
                        <w:r>
                          <w:rPr>
                            <w:rFonts w:ascii="宋体" w:hAnsi="宋体" w:cs="宋体" w:eastAsia="宋体" w:hint="default"/>
                            <w:sz w:val="13"/>
                            <w:szCs w:val="13"/>
                          </w:rPr>
                          <w:t>二、累计折旧合计：</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132" w:lineRule="exact"/>
                          <w:ind w:right="99"/>
                          <w:jc w:val="right"/>
                          <w:rPr>
                            <w:rFonts w:ascii="Times New Roman" w:hAnsi="Times New Roman" w:cs="Times New Roman" w:eastAsia="Times New Roman" w:hint="default"/>
                            <w:sz w:val="13"/>
                            <w:szCs w:val="13"/>
                          </w:rPr>
                        </w:pPr>
                        <w:r>
                          <w:rPr>
                            <w:rFonts w:ascii="Times New Roman"/>
                            <w:sz w:val="13"/>
                          </w:rPr>
                          <w:t>5,371,101.82</w:t>
                        </w: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132" w:lineRule="exact"/>
                          <w:ind w:right="101"/>
                          <w:jc w:val="right"/>
                          <w:rPr>
                            <w:rFonts w:ascii="Times New Roman" w:hAnsi="Times New Roman" w:cs="Times New Roman" w:eastAsia="Times New Roman" w:hint="default"/>
                            <w:sz w:val="13"/>
                            <w:szCs w:val="13"/>
                          </w:rPr>
                        </w:pPr>
                        <w:r>
                          <w:rPr>
                            <w:rFonts w:ascii="Times New Roman"/>
                            <w:sz w:val="13"/>
                          </w:rPr>
                          <w:t>2,409,182.20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132" w:lineRule="exact"/>
                          <w:ind w:right="102"/>
                          <w:jc w:val="right"/>
                          <w:rPr>
                            <w:rFonts w:ascii="Times New Roman" w:hAnsi="Times New Roman" w:cs="Times New Roman" w:eastAsia="Times New Roman" w:hint="default"/>
                            <w:sz w:val="13"/>
                            <w:szCs w:val="13"/>
                          </w:rPr>
                        </w:pPr>
                        <w:r>
                          <w:rPr>
                            <w:rFonts w:ascii="Times New Roman"/>
                            <w:sz w:val="13"/>
                          </w:rPr>
                          <w:t>2,726,705.24</w:t>
                        </w:r>
                      </w:p>
                    </w:tc>
                    <w:tc>
                      <w:tcPr>
                        <w:tcW w:w="1277" w:type="dxa"/>
                        <w:tcBorders>
                          <w:top w:val="nil" w:sz="6" w:space="0" w:color="auto"/>
                          <w:left w:val="single" w:sz="4" w:space="0" w:color="000000"/>
                          <w:bottom w:val="nil" w:sz="6" w:space="0" w:color="auto"/>
                          <w:right w:val="nil" w:sz="6" w:space="0" w:color="auto"/>
                        </w:tcBorders>
                      </w:tcPr>
                      <w:p>
                        <w:pPr>
                          <w:pStyle w:val="TableParagraph"/>
                          <w:spacing w:line="132" w:lineRule="exact"/>
                          <w:ind w:right="104"/>
                          <w:jc w:val="right"/>
                          <w:rPr>
                            <w:rFonts w:ascii="Times New Roman" w:hAnsi="Times New Roman" w:cs="Times New Roman" w:eastAsia="Times New Roman" w:hint="default"/>
                            <w:sz w:val="13"/>
                            <w:szCs w:val="13"/>
                          </w:rPr>
                        </w:pPr>
                        <w:r>
                          <w:rPr>
                            <w:rFonts w:ascii="Times New Roman"/>
                            <w:sz w:val="13"/>
                          </w:rPr>
                          <w:t>5,053,578.78</w:t>
                        </w:r>
                      </w:p>
                    </w:tc>
                  </w:tr>
                  <w:tr>
                    <w:trPr>
                      <w:trHeight w:val="246" w:hRule="exact"/>
                    </w:trPr>
                    <w:tc>
                      <w:tcPr>
                        <w:tcW w:w="2125" w:type="dxa"/>
                        <w:tcBorders>
                          <w:top w:val="nil" w:sz="6" w:space="0" w:color="auto"/>
                          <w:left w:val="nil" w:sz="6" w:space="0" w:color="auto"/>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162" w:hRule="exact"/>
                    </w:trPr>
                    <w:tc>
                      <w:tcPr>
                        <w:tcW w:w="2125" w:type="dxa"/>
                        <w:tcBorders>
                          <w:top w:val="nil" w:sz="6" w:space="0" w:color="auto"/>
                          <w:left w:val="nil" w:sz="6" w:space="0" w:color="auto"/>
                          <w:bottom w:val="nil" w:sz="6" w:space="0" w:color="auto"/>
                          <w:right w:val="single" w:sz="4" w:space="0" w:color="000000"/>
                        </w:tcBorders>
                      </w:tcPr>
                      <w:p>
                        <w:pPr>
                          <w:pStyle w:val="TableParagraph"/>
                          <w:spacing w:line="130" w:lineRule="exact"/>
                          <w:ind w:left="122" w:right="0"/>
                          <w:jc w:val="left"/>
                          <w:rPr>
                            <w:rFonts w:ascii="宋体" w:hAnsi="宋体" w:cs="宋体" w:eastAsia="宋体" w:hint="default"/>
                            <w:sz w:val="13"/>
                            <w:szCs w:val="13"/>
                          </w:rPr>
                        </w:pPr>
                        <w:r>
                          <w:rPr>
                            <w:rFonts w:ascii="宋体" w:hAnsi="宋体" w:cs="宋体" w:eastAsia="宋体" w:hint="default"/>
                            <w:sz w:val="13"/>
                            <w:szCs w:val="13"/>
                          </w:rPr>
                          <w:t>其中：办公设备</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1"/>
                          <w:jc w:val="right"/>
                          <w:rPr>
                            <w:rFonts w:ascii="Times New Roman" w:hAnsi="Times New Roman" w:cs="Times New Roman" w:eastAsia="Times New Roman" w:hint="default"/>
                            <w:sz w:val="13"/>
                            <w:szCs w:val="13"/>
                          </w:rPr>
                        </w:pPr>
                        <w:r>
                          <w:rPr>
                            <w:rFonts w:ascii="Times New Roman"/>
                            <w:sz w:val="13"/>
                          </w:rPr>
                          <w:t>382,984.21</w:t>
                        </w: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3"/>
                          <w:jc w:val="right"/>
                          <w:rPr>
                            <w:rFonts w:ascii="Times New Roman" w:hAnsi="Times New Roman" w:cs="Times New Roman" w:eastAsia="Times New Roman" w:hint="default"/>
                            <w:sz w:val="13"/>
                            <w:szCs w:val="13"/>
                          </w:rPr>
                        </w:pPr>
                        <w:r>
                          <w:rPr>
                            <w:rFonts w:ascii="Times New Roman"/>
                            <w:sz w:val="13"/>
                          </w:rPr>
                          <w:t>131,536.19</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4"/>
                          <w:jc w:val="right"/>
                          <w:rPr>
                            <w:rFonts w:ascii="Times New Roman" w:hAnsi="Times New Roman" w:cs="Times New Roman" w:eastAsia="Times New Roman" w:hint="default"/>
                            <w:sz w:val="13"/>
                            <w:szCs w:val="13"/>
                          </w:rPr>
                        </w:pPr>
                        <w:r>
                          <w:rPr>
                            <w:rFonts w:ascii="Times New Roman"/>
                            <w:sz w:val="13"/>
                          </w:rPr>
                          <w:t>132,130.20</w:t>
                        </w:r>
                      </w:p>
                    </w:tc>
                    <w:tc>
                      <w:tcPr>
                        <w:tcW w:w="1277" w:type="dxa"/>
                        <w:tcBorders>
                          <w:top w:val="nil" w:sz="6" w:space="0" w:color="auto"/>
                          <w:left w:val="single" w:sz="4" w:space="0" w:color="000000"/>
                          <w:bottom w:val="nil" w:sz="6" w:space="0" w:color="auto"/>
                          <w:right w:val="nil" w:sz="6" w:space="0" w:color="auto"/>
                        </w:tcBorders>
                      </w:tcPr>
                      <w:p>
                        <w:pPr>
                          <w:pStyle w:val="TableParagraph"/>
                          <w:spacing w:line="149" w:lineRule="exact"/>
                          <w:ind w:right="106"/>
                          <w:jc w:val="right"/>
                          <w:rPr>
                            <w:rFonts w:ascii="Times New Roman" w:hAnsi="Times New Roman" w:cs="Times New Roman" w:eastAsia="Times New Roman" w:hint="default"/>
                            <w:sz w:val="13"/>
                            <w:szCs w:val="13"/>
                          </w:rPr>
                        </w:pPr>
                        <w:r>
                          <w:rPr>
                            <w:rFonts w:ascii="Times New Roman"/>
                            <w:sz w:val="13"/>
                          </w:rPr>
                          <w:t>382,390.20</w:t>
                        </w:r>
                      </w:p>
                    </w:tc>
                  </w:tr>
                  <w:tr>
                    <w:trPr>
                      <w:trHeight w:val="249" w:hRule="exact"/>
                    </w:trPr>
                    <w:tc>
                      <w:tcPr>
                        <w:tcW w:w="2125" w:type="dxa"/>
                        <w:tcBorders>
                          <w:top w:val="nil" w:sz="6" w:space="0" w:color="auto"/>
                          <w:left w:val="nil" w:sz="6" w:space="0" w:color="auto"/>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162" w:hRule="exact"/>
                    </w:trPr>
                    <w:tc>
                      <w:tcPr>
                        <w:tcW w:w="2125" w:type="dxa"/>
                        <w:tcBorders>
                          <w:top w:val="nil" w:sz="6" w:space="0" w:color="auto"/>
                          <w:left w:val="nil" w:sz="6" w:space="0" w:color="auto"/>
                          <w:bottom w:val="nil" w:sz="6" w:space="0" w:color="auto"/>
                          <w:right w:val="single" w:sz="4" w:space="0" w:color="000000"/>
                        </w:tcBorders>
                      </w:tcPr>
                      <w:p>
                        <w:pPr>
                          <w:pStyle w:val="TableParagraph"/>
                          <w:spacing w:line="130" w:lineRule="exact"/>
                          <w:ind w:left="254" w:right="0"/>
                          <w:jc w:val="left"/>
                          <w:rPr>
                            <w:rFonts w:ascii="宋体" w:hAnsi="宋体" w:cs="宋体" w:eastAsia="宋体" w:hint="default"/>
                            <w:sz w:val="13"/>
                            <w:szCs w:val="13"/>
                          </w:rPr>
                        </w:pPr>
                        <w:r>
                          <w:rPr>
                            <w:rFonts w:ascii="宋体" w:hAnsi="宋体" w:cs="宋体" w:eastAsia="宋体" w:hint="default"/>
                            <w:sz w:val="13"/>
                            <w:szCs w:val="13"/>
                          </w:rPr>
                          <w:t>运输工具</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1"/>
                          <w:jc w:val="right"/>
                          <w:rPr>
                            <w:rFonts w:ascii="Times New Roman" w:hAnsi="Times New Roman" w:cs="Times New Roman" w:eastAsia="Times New Roman" w:hint="default"/>
                            <w:sz w:val="13"/>
                            <w:szCs w:val="13"/>
                          </w:rPr>
                        </w:pPr>
                        <w:r>
                          <w:rPr>
                            <w:rFonts w:ascii="Times New Roman"/>
                            <w:sz w:val="13"/>
                          </w:rPr>
                          <w:t>244,934.06</w:t>
                        </w: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3"/>
                          <w:jc w:val="right"/>
                          <w:rPr>
                            <w:rFonts w:ascii="Times New Roman" w:hAnsi="Times New Roman" w:cs="Times New Roman" w:eastAsia="Times New Roman" w:hint="default"/>
                            <w:sz w:val="13"/>
                            <w:szCs w:val="13"/>
                          </w:rPr>
                        </w:pPr>
                        <w:r>
                          <w:rPr>
                            <w:rFonts w:ascii="Times New Roman"/>
                            <w:sz w:val="13"/>
                          </w:rPr>
                          <w:t>148,917.84</w:t>
                        </w:r>
                      </w:p>
                    </w:tc>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Style w:val="TableParagraph"/>
                          <w:spacing w:line="149" w:lineRule="exact"/>
                          <w:ind w:right="106"/>
                          <w:jc w:val="right"/>
                          <w:rPr>
                            <w:rFonts w:ascii="Times New Roman" w:hAnsi="Times New Roman" w:cs="Times New Roman" w:eastAsia="Times New Roman" w:hint="default"/>
                            <w:sz w:val="13"/>
                            <w:szCs w:val="13"/>
                          </w:rPr>
                        </w:pPr>
                        <w:r>
                          <w:rPr>
                            <w:rFonts w:ascii="Times New Roman"/>
                            <w:sz w:val="13"/>
                          </w:rPr>
                          <w:t>393,851.90</w:t>
                        </w:r>
                      </w:p>
                    </w:tc>
                  </w:tr>
                  <w:tr>
                    <w:trPr>
                      <w:trHeight w:val="247" w:hRule="exact"/>
                    </w:trPr>
                    <w:tc>
                      <w:tcPr>
                        <w:tcW w:w="2125" w:type="dxa"/>
                        <w:tcBorders>
                          <w:top w:val="nil" w:sz="6" w:space="0" w:color="auto"/>
                          <w:left w:val="nil" w:sz="6" w:space="0" w:color="auto"/>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164" w:hRule="exact"/>
                    </w:trPr>
                    <w:tc>
                      <w:tcPr>
                        <w:tcW w:w="2125" w:type="dxa"/>
                        <w:tcBorders>
                          <w:top w:val="nil" w:sz="6" w:space="0" w:color="auto"/>
                          <w:left w:val="nil" w:sz="6" w:space="0" w:color="auto"/>
                          <w:bottom w:val="nil" w:sz="6" w:space="0" w:color="auto"/>
                          <w:right w:val="single" w:sz="4" w:space="0" w:color="000000"/>
                        </w:tcBorders>
                      </w:tcPr>
                      <w:p>
                        <w:pPr>
                          <w:pStyle w:val="TableParagraph"/>
                          <w:spacing w:line="130" w:lineRule="exact"/>
                          <w:ind w:left="254" w:right="0"/>
                          <w:jc w:val="left"/>
                          <w:rPr>
                            <w:rFonts w:ascii="宋体" w:hAnsi="宋体" w:cs="宋体" w:eastAsia="宋体" w:hint="default"/>
                            <w:sz w:val="13"/>
                            <w:szCs w:val="13"/>
                          </w:rPr>
                        </w:pPr>
                        <w:r>
                          <w:rPr>
                            <w:rFonts w:ascii="宋体" w:hAnsi="宋体" w:cs="宋体" w:eastAsia="宋体" w:hint="default"/>
                            <w:sz w:val="13"/>
                            <w:szCs w:val="13"/>
                          </w:rPr>
                          <w:t>电子设备</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99"/>
                          <w:jc w:val="right"/>
                          <w:rPr>
                            <w:rFonts w:ascii="Times New Roman" w:hAnsi="Times New Roman" w:cs="Times New Roman" w:eastAsia="Times New Roman" w:hint="default"/>
                            <w:sz w:val="13"/>
                            <w:szCs w:val="13"/>
                          </w:rPr>
                        </w:pPr>
                        <w:r>
                          <w:rPr>
                            <w:rFonts w:ascii="Times New Roman"/>
                            <w:sz w:val="13"/>
                          </w:rPr>
                          <w:t>4,743,183.55</w:t>
                        </w: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1"/>
                          <w:jc w:val="right"/>
                          <w:rPr>
                            <w:rFonts w:ascii="Times New Roman" w:hAnsi="Times New Roman" w:cs="Times New Roman" w:eastAsia="Times New Roman" w:hint="default"/>
                            <w:sz w:val="13"/>
                            <w:szCs w:val="13"/>
                          </w:rPr>
                        </w:pPr>
                        <w:r>
                          <w:rPr>
                            <w:rFonts w:ascii="Times New Roman"/>
                            <w:sz w:val="13"/>
                          </w:rPr>
                          <w:t>2,128,728.17</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2"/>
                          <w:jc w:val="right"/>
                          <w:rPr>
                            <w:rFonts w:ascii="Times New Roman" w:hAnsi="Times New Roman" w:cs="Times New Roman" w:eastAsia="Times New Roman" w:hint="default"/>
                            <w:sz w:val="13"/>
                            <w:szCs w:val="13"/>
                          </w:rPr>
                        </w:pPr>
                        <w:r>
                          <w:rPr>
                            <w:rFonts w:ascii="Times New Roman"/>
                            <w:sz w:val="13"/>
                          </w:rPr>
                          <w:t>2,594,575.04</w:t>
                        </w:r>
                      </w:p>
                    </w:tc>
                    <w:tc>
                      <w:tcPr>
                        <w:tcW w:w="1277" w:type="dxa"/>
                        <w:tcBorders>
                          <w:top w:val="nil" w:sz="6" w:space="0" w:color="auto"/>
                          <w:left w:val="single" w:sz="4" w:space="0" w:color="000000"/>
                          <w:bottom w:val="nil" w:sz="6" w:space="0" w:color="auto"/>
                          <w:right w:val="nil" w:sz="6" w:space="0" w:color="auto"/>
                        </w:tcBorders>
                      </w:tcPr>
                      <w:p>
                        <w:pPr>
                          <w:pStyle w:val="TableParagraph"/>
                          <w:spacing w:line="149" w:lineRule="exact"/>
                          <w:ind w:right="104"/>
                          <w:jc w:val="right"/>
                          <w:rPr>
                            <w:rFonts w:ascii="Times New Roman" w:hAnsi="Times New Roman" w:cs="Times New Roman" w:eastAsia="Times New Roman" w:hint="default"/>
                            <w:sz w:val="13"/>
                            <w:szCs w:val="13"/>
                          </w:rPr>
                        </w:pPr>
                        <w:r>
                          <w:rPr>
                            <w:rFonts w:ascii="Times New Roman"/>
                            <w:sz w:val="13"/>
                          </w:rPr>
                          <w:t>4,277,336.68</w:t>
                        </w:r>
                      </w:p>
                    </w:tc>
                  </w:tr>
                  <w:tr>
                    <w:trPr>
                      <w:trHeight w:val="707" w:hRule="exact"/>
                    </w:trPr>
                    <w:tc>
                      <w:tcPr>
                        <w:tcW w:w="2125"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三、固定资产账面净值合计</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8"/>
                            <w:szCs w:val="8"/>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3,809,105.30</w:t>
                        </w:r>
                      </w:p>
                    </w:tc>
                    <w:tc>
                      <w:tcPr>
                        <w:tcW w:w="850" w:type="dxa"/>
                        <w:tcBorders>
                          <w:top w:val="nil" w:sz="6" w:space="0" w:color="auto"/>
                          <w:left w:val="single" w:sz="4" w:space="0" w:color="000000"/>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8"/>
                            <w:szCs w:val="8"/>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2,698,904.67</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8"/>
                            <w:szCs w:val="8"/>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sz w:val="13"/>
                          </w:rPr>
                          <w:t>2,621,957.45</w:t>
                        </w:r>
                      </w:p>
                    </w:tc>
                    <w:tc>
                      <w:tcPr>
                        <w:tcW w:w="1277"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8"/>
                            <w:szCs w:val="8"/>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3,886,052.52</w:t>
                        </w:r>
                      </w:p>
                    </w:tc>
                  </w:tr>
                  <w:tr>
                    <w:trPr>
                      <w:trHeight w:val="164" w:hRule="exact"/>
                    </w:trPr>
                    <w:tc>
                      <w:tcPr>
                        <w:tcW w:w="2125" w:type="dxa"/>
                        <w:tcBorders>
                          <w:top w:val="nil" w:sz="6" w:space="0" w:color="auto"/>
                          <w:left w:val="nil" w:sz="6" w:space="0" w:color="auto"/>
                          <w:bottom w:val="nil" w:sz="6" w:space="0" w:color="auto"/>
                          <w:right w:val="single" w:sz="4" w:space="0" w:color="000000"/>
                        </w:tcBorders>
                      </w:tcPr>
                      <w:p>
                        <w:pPr>
                          <w:pStyle w:val="TableParagraph"/>
                          <w:spacing w:line="130" w:lineRule="exact"/>
                          <w:ind w:left="122" w:right="0"/>
                          <w:jc w:val="left"/>
                          <w:rPr>
                            <w:rFonts w:ascii="宋体" w:hAnsi="宋体" w:cs="宋体" w:eastAsia="宋体" w:hint="default"/>
                            <w:sz w:val="13"/>
                            <w:szCs w:val="13"/>
                          </w:rPr>
                        </w:pPr>
                        <w:r>
                          <w:rPr>
                            <w:rFonts w:ascii="宋体" w:hAnsi="宋体" w:cs="宋体" w:eastAsia="宋体" w:hint="default"/>
                            <w:sz w:val="13"/>
                            <w:szCs w:val="13"/>
                          </w:rPr>
                          <w:t>其中：办公设备</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1"/>
                          <w:jc w:val="right"/>
                          <w:rPr>
                            <w:rFonts w:ascii="Times New Roman" w:hAnsi="Times New Roman" w:cs="Times New Roman" w:eastAsia="Times New Roman" w:hint="default"/>
                            <w:sz w:val="13"/>
                            <w:szCs w:val="13"/>
                          </w:rPr>
                        </w:pPr>
                        <w:r>
                          <w:rPr>
                            <w:rFonts w:ascii="Times New Roman"/>
                            <w:sz w:val="13"/>
                          </w:rPr>
                          <w:t>322,490.55</w:t>
                        </w:r>
                      </w:p>
                    </w:tc>
                    <w:tc>
                      <w:tcPr>
                        <w:tcW w:w="850" w:type="dxa"/>
                        <w:tcBorders>
                          <w:top w:val="nil" w:sz="6" w:space="0" w:color="auto"/>
                          <w:left w:val="single" w:sz="4" w:space="0" w:color="000000"/>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single" w:sz="4" w:space="0" w:color="000000"/>
                        </w:tcBorders>
                      </w:tcPr>
                      <w:p>
                        <w:pPr>
                          <w:pStyle w:val="TableParagraph"/>
                          <w:spacing w:line="149" w:lineRule="exact"/>
                          <w:ind w:right="103"/>
                          <w:jc w:val="right"/>
                          <w:rPr>
                            <w:rFonts w:ascii="Times New Roman" w:hAnsi="Times New Roman" w:cs="Times New Roman" w:eastAsia="Times New Roman" w:hint="default"/>
                            <w:sz w:val="13"/>
                            <w:szCs w:val="13"/>
                          </w:rPr>
                        </w:pPr>
                        <w:r>
                          <w:rPr>
                            <w:rFonts w:ascii="Times New Roman"/>
                            <w:sz w:val="13"/>
                          </w:rPr>
                          <w:t>223,954.16</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4"/>
                          <w:jc w:val="right"/>
                          <w:rPr>
                            <w:rFonts w:ascii="Times New Roman" w:hAnsi="Times New Roman" w:cs="Times New Roman" w:eastAsia="Times New Roman" w:hint="default"/>
                            <w:sz w:val="13"/>
                            <w:szCs w:val="13"/>
                          </w:rPr>
                        </w:pPr>
                        <w:r>
                          <w:rPr>
                            <w:rFonts w:ascii="Times New Roman"/>
                            <w:sz w:val="13"/>
                          </w:rPr>
                          <w:t>146,216.99</w:t>
                        </w:r>
                      </w:p>
                    </w:tc>
                    <w:tc>
                      <w:tcPr>
                        <w:tcW w:w="1277" w:type="dxa"/>
                        <w:tcBorders>
                          <w:top w:val="nil" w:sz="6" w:space="0" w:color="auto"/>
                          <w:left w:val="single" w:sz="4" w:space="0" w:color="000000"/>
                          <w:bottom w:val="nil" w:sz="6" w:space="0" w:color="auto"/>
                          <w:right w:val="nil" w:sz="6" w:space="0" w:color="auto"/>
                        </w:tcBorders>
                      </w:tcPr>
                      <w:p>
                        <w:pPr>
                          <w:pStyle w:val="TableParagraph"/>
                          <w:spacing w:line="149" w:lineRule="exact"/>
                          <w:ind w:right="106"/>
                          <w:jc w:val="right"/>
                          <w:rPr>
                            <w:rFonts w:ascii="Times New Roman" w:hAnsi="Times New Roman" w:cs="Times New Roman" w:eastAsia="Times New Roman" w:hint="default"/>
                            <w:sz w:val="13"/>
                            <w:szCs w:val="13"/>
                          </w:rPr>
                        </w:pPr>
                        <w:r>
                          <w:rPr>
                            <w:rFonts w:ascii="Times New Roman"/>
                            <w:sz w:val="13"/>
                          </w:rPr>
                          <w:t>400,227.72</w:t>
                        </w:r>
                      </w:p>
                    </w:tc>
                  </w:tr>
                  <w:tr>
                    <w:trPr>
                      <w:trHeight w:val="246" w:hRule="exact"/>
                    </w:trPr>
                    <w:tc>
                      <w:tcPr>
                        <w:tcW w:w="2125" w:type="dxa"/>
                        <w:tcBorders>
                          <w:top w:val="nil" w:sz="6" w:space="0" w:color="auto"/>
                          <w:left w:val="nil" w:sz="6" w:space="0" w:color="auto"/>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162" w:hRule="exact"/>
                    </w:trPr>
                    <w:tc>
                      <w:tcPr>
                        <w:tcW w:w="2125" w:type="dxa"/>
                        <w:tcBorders>
                          <w:top w:val="nil" w:sz="6" w:space="0" w:color="auto"/>
                          <w:left w:val="nil" w:sz="6" w:space="0" w:color="auto"/>
                          <w:bottom w:val="nil" w:sz="6" w:space="0" w:color="auto"/>
                          <w:right w:val="single" w:sz="4" w:space="0" w:color="000000"/>
                        </w:tcBorders>
                      </w:tcPr>
                      <w:p>
                        <w:pPr>
                          <w:pStyle w:val="TableParagraph"/>
                          <w:spacing w:line="130" w:lineRule="exact"/>
                          <w:ind w:left="254" w:right="0"/>
                          <w:jc w:val="left"/>
                          <w:rPr>
                            <w:rFonts w:ascii="宋体" w:hAnsi="宋体" w:cs="宋体" w:eastAsia="宋体" w:hint="default"/>
                            <w:sz w:val="13"/>
                            <w:szCs w:val="13"/>
                          </w:rPr>
                        </w:pPr>
                        <w:r>
                          <w:rPr>
                            <w:rFonts w:ascii="宋体" w:hAnsi="宋体" w:cs="宋体" w:eastAsia="宋体" w:hint="default"/>
                            <w:sz w:val="13"/>
                            <w:szCs w:val="13"/>
                          </w:rPr>
                          <w:t>运输工具</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1"/>
                          <w:jc w:val="right"/>
                          <w:rPr>
                            <w:rFonts w:ascii="Times New Roman" w:hAnsi="Times New Roman" w:cs="Times New Roman" w:eastAsia="Times New Roman" w:hint="default"/>
                            <w:sz w:val="13"/>
                            <w:szCs w:val="13"/>
                          </w:rPr>
                        </w:pPr>
                        <w:r>
                          <w:rPr>
                            <w:rFonts w:ascii="Times New Roman"/>
                            <w:sz w:val="13"/>
                          </w:rPr>
                          <w:t>582,386.94</w:t>
                        </w:r>
                      </w:p>
                    </w:tc>
                    <w:tc>
                      <w:tcPr>
                        <w:tcW w:w="850" w:type="dxa"/>
                        <w:tcBorders>
                          <w:top w:val="nil" w:sz="6" w:space="0" w:color="auto"/>
                          <w:left w:val="single" w:sz="4" w:space="0" w:color="000000"/>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4"/>
                          <w:jc w:val="right"/>
                          <w:rPr>
                            <w:rFonts w:ascii="Times New Roman" w:hAnsi="Times New Roman" w:cs="Times New Roman" w:eastAsia="Times New Roman" w:hint="default"/>
                            <w:sz w:val="13"/>
                            <w:szCs w:val="13"/>
                          </w:rPr>
                        </w:pPr>
                        <w:r>
                          <w:rPr>
                            <w:rFonts w:ascii="Times New Roman"/>
                            <w:sz w:val="13"/>
                          </w:rPr>
                          <w:t>148,917.84</w:t>
                        </w:r>
                      </w:p>
                    </w:tc>
                    <w:tc>
                      <w:tcPr>
                        <w:tcW w:w="1277" w:type="dxa"/>
                        <w:tcBorders>
                          <w:top w:val="nil" w:sz="6" w:space="0" w:color="auto"/>
                          <w:left w:val="single" w:sz="4" w:space="0" w:color="000000"/>
                          <w:bottom w:val="nil" w:sz="6" w:space="0" w:color="auto"/>
                          <w:right w:val="nil" w:sz="6" w:space="0" w:color="auto"/>
                        </w:tcBorders>
                      </w:tcPr>
                      <w:p>
                        <w:pPr>
                          <w:pStyle w:val="TableParagraph"/>
                          <w:spacing w:line="149" w:lineRule="exact"/>
                          <w:ind w:right="106"/>
                          <w:jc w:val="right"/>
                          <w:rPr>
                            <w:rFonts w:ascii="Times New Roman" w:hAnsi="Times New Roman" w:cs="Times New Roman" w:eastAsia="Times New Roman" w:hint="default"/>
                            <w:sz w:val="13"/>
                            <w:szCs w:val="13"/>
                          </w:rPr>
                        </w:pPr>
                        <w:r>
                          <w:rPr>
                            <w:rFonts w:ascii="Times New Roman"/>
                            <w:sz w:val="13"/>
                          </w:rPr>
                          <w:t>433,469.10</w:t>
                        </w:r>
                      </w:p>
                    </w:tc>
                  </w:tr>
                  <w:tr>
                    <w:trPr>
                      <w:trHeight w:val="249" w:hRule="exact"/>
                    </w:trPr>
                    <w:tc>
                      <w:tcPr>
                        <w:tcW w:w="2125" w:type="dxa"/>
                        <w:tcBorders>
                          <w:top w:val="nil" w:sz="6" w:space="0" w:color="auto"/>
                          <w:left w:val="nil" w:sz="6" w:space="0" w:color="auto"/>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162" w:hRule="exact"/>
                    </w:trPr>
                    <w:tc>
                      <w:tcPr>
                        <w:tcW w:w="2125" w:type="dxa"/>
                        <w:tcBorders>
                          <w:top w:val="nil" w:sz="6" w:space="0" w:color="auto"/>
                          <w:left w:val="nil" w:sz="6" w:space="0" w:color="auto"/>
                          <w:bottom w:val="nil" w:sz="6" w:space="0" w:color="auto"/>
                          <w:right w:val="single" w:sz="4" w:space="0" w:color="000000"/>
                        </w:tcBorders>
                      </w:tcPr>
                      <w:p>
                        <w:pPr>
                          <w:pStyle w:val="TableParagraph"/>
                          <w:spacing w:line="130" w:lineRule="exact"/>
                          <w:ind w:left="254" w:right="0"/>
                          <w:jc w:val="left"/>
                          <w:rPr>
                            <w:rFonts w:ascii="宋体" w:hAnsi="宋体" w:cs="宋体" w:eastAsia="宋体" w:hint="default"/>
                            <w:sz w:val="13"/>
                            <w:szCs w:val="13"/>
                          </w:rPr>
                        </w:pPr>
                        <w:r>
                          <w:rPr>
                            <w:rFonts w:ascii="宋体" w:hAnsi="宋体" w:cs="宋体" w:eastAsia="宋体" w:hint="default"/>
                            <w:sz w:val="13"/>
                            <w:szCs w:val="13"/>
                          </w:rPr>
                          <w:t>电子设备</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99"/>
                          <w:jc w:val="right"/>
                          <w:rPr>
                            <w:rFonts w:ascii="Times New Roman" w:hAnsi="Times New Roman" w:cs="Times New Roman" w:eastAsia="Times New Roman" w:hint="default"/>
                            <w:sz w:val="13"/>
                            <w:szCs w:val="13"/>
                          </w:rPr>
                        </w:pPr>
                        <w:r>
                          <w:rPr>
                            <w:rFonts w:ascii="Times New Roman"/>
                            <w:sz w:val="13"/>
                          </w:rPr>
                          <w:t>2,904,227.81</w:t>
                        </w:r>
                      </w:p>
                    </w:tc>
                    <w:tc>
                      <w:tcPr>
                        <w:tcW w:w="850" w:type="dxa"/>
                        <w:tcBorders>
                          <w:top w:val="nil" w:sz="6" w:space="0" w:color="auto"/>
                          <w:left w:val="single" w:sz="4" w:space="0" w:color="000000"/>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single" w:sz="4" w:space="0" w:color="000000"/>
                        </w:tcBorders>
                      </w:tcPr>
                      <w:p>
                        <w:pPr>
                          <w:pStyle w:val="TableParagraph"/>
                          <w:spacing w:line="149" w:lineRule="exact"/>
                          <w:ind w:right="101"/>
                          <w:jc w:val="right"/>
                          <w:rPr>
                            <w:rFonts w:ascii="Times New Roman" w:hAnsi="Times New Roman" w:cs="Times New Roman" w:eastAsia="Times New Roman" w:hint="default"/>
                            <w:sz w:val="13"/>
                            <w:szCs w:val="13"/>
                          </w:rPr>
                        </w:pPr>
                        <w:r>
                          <w:rPr>
                            <w:rFonts w:ascii="Times New Roman"/>
                            <w:sz w:val="13"/>
                          </w:rPr>
                          <w:t>2,474,950.51</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2"/>
                          <w:jc w:val="right"/>
                          <w:rPr>
                            <w:rFonts w:ascii="Times New Roman" w:hAnsi="Times New Roman" w:cs="Times New Roman" w:eastAsia="Times New Roman" w:hint="default"/>
                            <w:sz w:val="13"/>
                            <w:szCs w:val="13"/>
                          </w:rPr>
                        </w:pPr>
                        <w:r>
                          <w:rPr>
                            <w:rFonts w:ascii="Times New Roman"/>
                            <w:sz w:val="13"/>
                          </w:rPr>
                          <w:t>2,326,822.62</w:t>
                        </w:r>
                      </w:p>
                    </w:tc>
                    <w:tc>
                      <w:tcPr>
                        <w:tcW w:w="1277" w:type="dxa"/>
                        <w:tcBorders>
                          <w:top w:val="nil" w:sz="6" w:space="0" w:color="auto"/>
                          <w:left w:val="single" w:sz="4" w:space="0" w:color="000000"/>
                          <w:bottom w:val="nil" w:sz="6" w:space="0" w:color="auto"/>
                          <w:right w:val="nil" w:sz="6" w:space="0" w:color="auto"/>
                        </w:tcBorders>
                      </w:tcPr>
                      <w:p>
                        <w:pPr>
                          <w:pStyle w:val="TableParagraph"/>
                          <w:spacing w:line="149" w:lineRule="exact"/>
                          <w:ind w:right="104"/>
                          <w:jc w:val="right"/>
                          <w:rPr>
                            <w:rFonts w:ascii="Times New Roman" w:hAnsi="Times New Roman" w:cs="Times New Roman" w:eastAsia="Times New Roman" w:hint="default"/>
                            <w:sz w:val="13"/>
                            <w:szCs w:val="13"/>
                          </w:rPr>
                        </w:pPr>
                        <w:r>
                          <w:rPr>
                            <w:rFonts w:ascii="Times New Roman"/>
                            <w:sz w:val="13"/>
                          </w:rPr>
                          <w:t>3,052,355.70</w:t>
                        </w:r>
                      </w:p>
                    </w:tc>
                  </w:tr>
                  <w:tr>
                    <w:trPr>
                      <w:trHeight w:val="246" w:hRule="exact"/>
                    </w:trPr>
                    <w:tc>
                      <w:tcPr>
                        <w:tcW w:w="2125" w:type="dxa"/>
                        <w:tcBorders>
                          <w:top w:val="nil" w:sz="6" w:space="0" w:color="auto"/>
                          <w:left w:val="nil" w:sz="6" w:space="0" w:color="auto"/>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164" w:hRule="exact"/>
                    </w:trPr>
                    <w:tc>
                      <w:tcPr>
                        <w:tcW w:w="2125" w:type="dxa"/>
                        <w:tcBorders>
                          <w:top w:val="nil" w:sz="6" w:space="0" w:color="auto"/>
                          <w:left w:val="nil" w:sz="6" w:space="0" w:color="auto"/>
                          <w:bottom w:val="nil" w:sz="6" w:space="0" w:color="auto"/>
                          <w:right w:val="single" w:sz="4" w:space="0" w:color="000000"/>
                        </w:tcBorders>
                      </w:tcPr>
                      <w:p>
                        <w:pPr>
                          <w:pStyle w:val="TableParagraph"/>
                          <w:spacing w:line="130" w:lineRule="exact"/>
                          <w:ind w:left="122" w:right="0"/>
                          <w:jc w:val="left"/>
                          <w:rPr>
                            <w:rFonts w:ascii="宋体" w:hAnsi="宋体" w:cs="宋体" w:eastAsia="宋体" w:hint="default"/>
                            <w:sz w:val="13"/>
                            <w:szCs w:val="13"/>
                          </w:rPr>
                        </w:pPr>
                        <w:r>
                          <w:rPr>
                            <w:rFonts w:ascii="宋体" w:hAnsi="宋体" w:cs="宋体" w:eastAsia="宋体" w:hint="default"/>
                            <w:sz w:val="13"/>
                            <w:szCs w:val="13"/>
                          </w:rPr>
                          <w:t>四、减值准备合计</w:t>
                        </w:r>
                      </w:p>
                    </w:tc>
                    <w:tc>
                      <w:tcPr>
                        <w:tcW w:w="109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246" w:hRule="exact"/>
                    </w:trPr>
                    <w:tc>
                      <w:tcPr>
                        <w:tcW w:w="2125" w:type="dxa"/>
                        <w:tcBorders>
                          <w:top w:val="nil" w:sz="6" w:space="0" w:color="auto"/>
                          <w:left w:val="nil" w:sz="6" w:space="0" w:color="auto"/>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164" w:hRule="exact"/>
                    </w:trPr>
                    <w:tc>
                      <w:tcPr>
                        <w:tcW w:w="2125" w:type="dxa"/>
                        <w:tcBorders>
                          <w:top w:val="nil" w:sz="6" w:space="0" w:color="auto"/>
                          <w:left w:val="nil" w:sz="6" w:space="0" w:color="auto"/>
                          <w:bottom w:val="nil" w:sz="6" w:space="0" w:color="auto"/>
                          <w:right w:val="single" w:sz="4" w:space="0" w:color="000000"/>
                        </w:tcBorders>
                      </w:tcPr>
                      <w:p>
                        <w:pPr>
                          <w:pStyle w:val="TableParagraph"/>
                          <w:spacing w:line="130" w:lineRule="exact"/>
                          <w:ind w:left="122" w:right="0"/>
                          <w:jc w:val="left"/>
                          <w:rPr>
                            <w:rFonts w:ascii="宋体" w:hAnsi="宋体" w:cs="宋体" w:eastAsia="宋体" w:hint="default"/>
                            <w:sz w:val="13"/>
                            <w:szCs w:val="13"/>
                          </w:rPr>
                        </w:pPr>
                        <w:r>
                          <w:rPr>
                            <w:rFonts w:ascii="宋体" w:hAnsi="宋体" w:cs="宋体" w:eastAsia="宋体" w:hint="default"/>
                            <w:sz w:val="13"/>
                            <w:szCs w:val="13"/>
                          </w:rPr>
                          <w:t>其中：办公设备</w:t>
                        </w:r>
                      </w:p>
                    </w:tc>
                    <w:tc>
                      <w:tcPr>
                        <w:tcW w:w="109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246" w:hRule="exact"/>
                    </w:trPr>
                    <w:tc>
                      <w:tcPr>
                        <w:tcW w:w="2125" w:type="dxa"/>
                        <w:tcBorders>
                          <w:top w:val="nil" w:sz="6" w:space="0" w:color="auto"/>
                          <w:left w:val="nil" w:sz="6" w:space="0" w:color="auto"/>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164" w:hRule="exact"/>
                    </w:trPr>
                    <w:tc>
                      <w:tcPr>
                        <w:tcW w:w="2125" w:type="dxa"/>
                        <w:tcBorders>
                          <w:top w:val="nil" w:sz="6" w:space="0" w:color="auto"/>
                          <w:left w:val="nil" w:sz="6" w:space="0" w:color="auto"/>
                          <w:bottom w:val="nil" w:sz="6" w:space="0" w:color="auto"/>
                          <w:right w:val="single" w:sz="4" w:space="0" w:color="000000"/>
                        </w:tcBorders>
                      </w:tcPr>
                      <w:p>
                        <w:pPr>
                          <w:pStyle w:val="TableParagraph"/>
                          <w:spacing w:line="130" w:lineRule="exact"/>
                          <w:ind w:left="254" w:right="0"/>
                          <w:jc w:val="left"/>
                          <w:rPr>
                            <w:rFonts w:ascii="宋体" w:hAnsi="宋体" w:cs="宋体" w:eastAsia="宋体" w:hint="default"/>
                            <w:sz w:val="13"/>
                            <w:szCs w:val="13"/>
                          </w:rPr>
                        </w:pPr>
                        <w:r>
                          <w:rPr>
                            <w:rFonts w:ascii="宋体" w:hAnsi="宋体" w:cs="宋体" w:eastAsia="宋体" w:hint="default"/>
                            <w:sz w:val="13"/>
                            <w:szCs w:val="13"/>
                          </w:rPr>
                          <w:t>运输工具</w:t>
                        </w:r>
                      </w:p>
                    </w:tc>
                    <w:tc>
                      <w:tcPr>
                        <w:tcW w:w="109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247" w:hRule="exact"/>
                    </w:trPr>
                    <w:tc>
                      <w:tcPr>
                        <w:tcW w:w="2125" w:type="dxa"/>
                        <w:tcBorders>
                          <w:top w:val="nil" w:sz="6" w:space="0" w:color="auto"/>
                          <w:left w:val="nil" w:sz="6" w:space="0" w:color="auto"/>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164" w:hRule="exact"/>
                    </w:trPr>
                    <w:tc>
                      <w:tcPr>
                        <w:tcW w:w="2125" w:type="dxa"/>
                        <w:tcBorders>
                          <w:top w:val="nil" w:sz="6" w:space="0" w:color="auto"/>
                          <w:left w:val="nil" w:sz="6" w:space="0" w:color="auto"/>
                          <w:bottom w:val="nil" w:sz="6" w:space="0" w:color="auto"/>
                          <w:right w:val="single" w:sz="4" w:space="0" w:color="000000"/>
                        </w:tcBorders>
                      </w:tcPr>
                      <w:p>
                        <w:pPr>
                          <w:pStyle w:val="TableParagraph"/>
                          <w:spacing w:line="130" w:lineRule="exact"/>
                          <w:ind w:left="254" w:right="0"/>
                          <w:jc w:val="left"/>
                          <w:rPr>
                            <w:rFonts w:ascii="宋体" w:hAnsi="宋体" w:cs="宋体" w:eastAsia="宋体" w:hint="default"/>
                            <w:sz w:val="13"/>
                            <w:szCs w:val="13"/>
                          </w:rPr>
                        </w:pPr>
                        <w:r>
                          <w:rPr>
                            <w:rFonts w:ascii="宋体" w:hAnsi="宋体" w:cs="宋体" w:eastAsia="宋体" w:hint="default"/>
                            <w:sz w:val="13"/>
                            <w:szCs w:val="13"/>
                          </w:rPr>
                          <w:t>电子设备</w:t>
                        </w:r>
                      </w:p>
                    </w:tc>
                    <w:tc>
                      <w:tcPr>
                        <w:tcW w:w="109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705" w:hRule="exact"/>
                    </w:trPr>
                    <w:tc>
                      <w:tcPr>
                        <w:tcW w:w="2125" w:type="dxa"/>
                        <w:tcBorders>
                          <w:top w:val="nil" w:sz="6" w:space="0" w:color="auto"/>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五、固定资产账面价值合计</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3,809,105.30</w:t>
                        </w:r>
                      </w:p>
                    </w:tc>
                    <w:tc>
                      <w:tcPr>
                        <w:tcW w:w="850" w:type="dxa"/>
                        <w:tcBorders>
                          <w:top w:val="nil" w:sz="6" w:space="0" w:color="auto"/>
                          <w:left w:val="single" w:sz="4" w:space="0" w:color="000000"/>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2,698,904.67</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sz w:val="13"/>
                          </w:rPr>
                          <w:t>2,621,957.45</w:t>
                        </w:r>
                      </w:p>
                    </w:tc>
                    <w:tc>
                      <w:tcPr>
                        <w:tcW w:w="1277"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3,886,052.52</w:t>
                        </w:r>
                      </w:p>
                    </w:tc>
                  </w:tr>
                  <w:tr>
                    <w:trPr>
                      <w:trHeight w:val="164" w:hRule="exact"/>
                    </w:trPr>
                    <w:tc>
                      <w:tcPr>
                        <w:tcW w:w="2125" w:type="dxa"/>
                        <w:tcBorders>
                          <w:top w:val="nil" w:sz="6" w:space="0" w:color="auto"/>
                          <w:left w:val="nil" w:sz="6" w:space="0" w:color="auto"/>
                          <w:bottom w:val="nil" w:sz="6" w:space="0" w:color="auto"/>
                          <w:right w:val="single" w:sz="4" w:space="0" w:color="000000"/>
                        </w:tcBorders>
                      </w:tcPr>
                      <w:p>
                        <w:pPr>
                          <w:pStyle w:val="TableParagraph"/>
                          <w:spacing w:line="130" w:lineRule="exact"/>
                          <w:ind w:left="122" w:right="0"/>
                          <w:jc w:val="left"/>
                          <w:rPr>
                            <w:rFonts w:ascii="宋体" w:hAnsi="宋体" w:cs="宋体" w:eastAsia="宋体" w:hint="default"/>
                            <w:sz w:val="13"/>
                            <w:szCs w:val="13"/>
                          </w:rPr>
                        </w:pPr>
                        <w:r>
                          <w:rPr>
                            <w:rFonts w:ascii="宋体" w:hAnsi="宋体" w:cs="宋体" w:eastAsia="宋体" w:hint="default"/>
                            <w:sz w:val="13"/>
                            <w:szCs w:val="13"/>
                          </w:rPr>
                          <w:t>其中：办公设备</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1"/>
                          <w:jc w:val="right"/>
                          <w:rPr>
                            <w:rFonts w:ascii="Times New Roman" w:hAnsi="Times New Roman" w:cs="Times New Roman" w:eastAsia="Times New Roman" w:hint="default"/>
                            <w:sz w:val="13"/>
                            <w:szCs w:val="13"/>
                          </w:rPr>
                        </w:pPr>
                        <w:r>
                          <w:rPr>
                            <w:rFonts w:ascii="Times New Roman"/>
                            <w:sz w:val="13"/>
                          </w:rPr>
                          <w:t>322,490.55</w:t>
                        </w:r>
                      </w:p>
                    </w:tc>
                    <w:tc>
                      <w:tcPr>
                        <w:tcW w:w="850" w:type="dxa"/>
                        <w:tcBorders>
                          <w:top w:val="nil" w:sz="6" w:space="0" w:color="auto"/>
                          <w:left w:val="single" w:sz="4" w:space="0" w:color="000000"/>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single" w:sz="4" w:space="0" w:color="000000"/>
                        </w:tcBorders>
                      </w:tcPr>
                      <w:p>
                        <w:pPr>
                          <w:pStyle w:val="TableParagraph"/>
                          <w:spacing w:line="149" w:lineRule="exact"/>
                          <w:ind w:right="103"/>
                          <w:jc w:val="right"/>
                          <w:rPr>
                            <w:rFonts w:ascii="Times New Roman" w:hAnsi="Times New Roman" w:cs="Times New Roman" w:eastAsia="Times New Roman" w:hint="default"/>
                            <w:sz w:val="13"/>
                            <w:szCs w:val="13"/>
                          </w:rPr>
                        </w:pPr>
                        <w:r>
                          <w:rPr>
                            <w:rFonts w:ascii="Times New Roman"/>
                            <w:sz w:val="13"/>
                          </w:rPr>
                          <w:t>223,954.16</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4"/>
                          <w:jc w:val="right"/>
                          <w:rPr>
                            <w:rFonts w:ascii="Times New Roman" w:hAnsi="Times New Roman" w:cs="Times New Roman" w:eastAsia="Times New Roman" w:hint="default"/>
                            <w:sz w:val="13"/>
                            <w:szCs w:val="13"/>
                          </w:rPr>
                        </w:pPr>
                        <w:r>
                          <w:rPr>
                            <w:rFonts w:ascii="Times New Roman"/>
                            <w:sz w:val="13"/>
                          </w:rPr>
                          <w:t>146,216.99</w:t>
                        </w:r>
                      </w:p>
                    </w:tc>
                    <w:tc>
                      <w:tcPr>
                        <w:tcW w:w="1277" w:type="dxa"/>
                        <w:tcBorders>
                          <w:top w:val="nil" w:sz="6" w:space="0" w:color="auto"/>
                          <w:left w:val="single" w:sz="4" w:space="0" w:color="000000"/>
                          <w:bottom w:val="nil" w:sz="6" w:space="0" w:color="auto"/>
                          <w:right w:val="nil" w:sz="6" w:space="0" w:color="auto"/>
                        </w:tcBorders>
                      </w:tcPr>
                      <w:p>
                        <w:pPr>
                          <w:pStyle w:val="TableParagraph"/>
                          <w:spacing w:line="149" w:lineRule="exact"/>
                          <w:ind w:right="106"/>
                          <w:jc w:val="right"/>
                          <w:rPr>
                            <w:rFonts w:ascii="Times New Roman" w:hAnsi="Times New Roman" w:cs="Times New Roman" w:eastAsia="Times New Roman" w:hint="default"/>
                            <w:sz w:val="13"/>
                            <w:szCs w:val="13"/>
                          </w:rPr>
                        </w:pPr>
                        <w:r>
                          <w:rPr>
                            <w:rFonts w:ascii="Times New Roman"/>
                            <w:sz w:val="13"/>
                          </w:rPr>
                          <w:t>400,227.72</w:t>
                        </w:r>
                      </w:p>
                    </w:tc>
                  </w:tr>
                  <w:tr>
                    <w:trPr>
                      <w:trHeight w:val="246" w:hRule="exact"/>
                    </w:trPr>
                    <w:tc>
                      <w:tcPr>
                        <w:tcW w:w="2125" w:type="dxa"/>
                        <w:tcBorders>
                          <w:top w:val="nil" w:sz="6" w:space="0" w:color="auto"/>
                          <w:left w:val="nil" w:sz="6" w:space="0" w:color="auto"/>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164" w:hRule="exact"/>
                    </w:trPr>
                    <w:tc>
                      <w:tcPr>
                        <w:tcW w:w="2125" w:type="dxa"/>
                        <w:tcBorders>
                          <w:top w:val="nil" w:sz="6" w:space="0" w:color="auto"/>
                          <w:left w:val="nil" w:sz="6" w:space="0" w:color="auto"/>
                          <w:bottom w:val="nil" w:sz="6" w:space="0" w:color="auto"/>
                          <w:right w:val="single" w:sz="4" w:space="0" w:color="000000"/>
                        </w:tcBorders>
                      </w:tcPr>
                      <w:p>
                        <w:pPr>
                          <w:pStyle w:val="TableParagraph"/>
                          <w:spacing w:line="130" w:lineRule="exact"/>
                          <w:ind w:left="254" w:right="0"/>
                          <w:jc w:val="left"/>
                          <w:rPr>
                            <w:rFonts w:ascii="宋体" w:hAnsi="宋体" w:cs="宋体" w:eastAsia="宋体" w:hint="default"/>
                            <w:sz w:val="13"/>
                            <w:szCs w:val="13"/>
                          </w:rPr>
                        </w:pPr>
                        <w:r>
                          <w:rPr>
                            <w:rFonts w:ascii="宋体" w:hAnsi="宋体" w:cs="宋体" w:eastAsia="宋体" w:hint="default"/>
                            <w:sz w:val="13"/>
                            <w:szCs w:val="13"/>
                          </w:rPr>
                          <w:t>运输工具</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1"/>
                          <w:jc w:val="right"/>
                          <w:rPr>
                            <w:rFonts w:ascii="Times New Roman" w:hAnsi="Times New Roman" w:cs="Times New Roman" w:eastAsia="Times New Roman" w:hint="default"/>
                            <w:sz w:val="13"/>
                            <w:szCs w:val="13"/>
                          </w:rPr>
                        </w:pPr>
                        <w:r>
                          <w:rPr>
                            <w:rFonts w:ascii="Times New Roman"/>
                            <w:sz w:val="13"/>
                          </w:rPr>
                          <w:t>582,386.94</w:t>
                        </w:r>
                      </w:p>
                    </w:tc>
                    <w:tc>
                      <w:tcPr>
                        <w:tcW w:w="850" w:type="dxa"/>
                        <w:tcBorders>
                          <w:top w:val="nil" w:sz="6" w:space="0" w:color="auto"/>
                          <w:left w:val="single" w:sz="4" w:space="0" w:color="000000"/>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4"/>
                          <w:jc w:val="right"/>
                          <w:rPr>
                            <w:rFonts w:ascii="Times New Roman" w:hAnsi="Times New Roman" w:cs="Times New Roman" w:eastAsia="Times New Roman" w:hint="default"/>
                            <w:sz w:val="13"/>
                            <w:szCs w:val="13"/>
                          </w:rPr>
                        </w:pPr>
                        <w:r>
                          <w:rPr>
                            <w:rFonts w:ascii="Times New Roman"/>
                            <w:sz w:val="13"/>
                          </w:rPr>
                          <w:t>148,917.84</w:t>
                        </w:r>
                      </w:p>
                    </w:tc>
                    <w:tc>
                      <w:tcPr>
                        <w:tcW w:w="1277" w:type="dxa"/>
                        <w:tcBorders>
                          <w:top w:val="nil" w:sz="6" w:space="0" w:color="auto"/>
                          <w:left w:val="single" w:sz="4" w:space="0" w:color="000000"/>
                          <w:bottom w:val="nil" w:sz="6" w:space="0" w:color="auto"/>
                          <w:right w:val="nil" w:sz="6" w:space="0" w:color="auto"/>
                        </w:tcBorders>
                      </w:tcPr>
                      <w:p>
                        <w:pPr>
                          <w:pStyle w:val="TableParagraph"/>
                          <w:spacing w:line="149" w:lineRule="exact"/>
                          <w:ind w:right="106"/>
                          <w:jc w:val="right"/>
                          <w:rPr>
                            <w:rFonts w:ascii="Times New Roman" w:hAnsi="Times New Roman" w:cs="Times New Roman" w:eastAsia="Times New Roman" w:hint="default"/>
                            <w:sz w:val="13"/>
                            <w:szCs w:val="13"/>
                          </w:rPr>
                        </w:pPr>
                        <w:r>
                          <w:rPr>
                            <w:rFonts w:ascii="Times New Roman"/>
                            <w:sz w:val="13"/>
                          </w:rPr>
                          <w:t>433,469.10</w:t>
                        </w:r>
                      </w:p>
                    </w:tc>
                  </w:tr>
                  <w:tr>
                    <w:trPr>
                      <w:trHeight w:val="415" w:hRule="exact"/>
                    </w:trPr>
                    <w:tc>
                      <w:tcPr>
                        <w:tcW w:w="2125" w:type="dxa"/>
                        <w:tcBorders>
                          <w:top w:val="nil" w:sz="6" w:space="0" w:color="auto"/>
                          <w:left w:val="nil" w:sz="6" w:space="0" w:color="auto"/>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3"/>
                            <w:szCs w:val="13"/>
                          </w:rPr>
                        </w:pPr>
                        <w:r>
                          <w:rPr>
                            <w:rFonts w:ascii="宋体" w:hAnsi="宋体" w:cs="宋体" w:eastAsia="宋体" w:hint="default"/>
                            <w:sz w:val="13"/>
                            <w:szCs w:val="13"/>
                          </w:rPr>
                          <w:t>电子设备</w:t>
                        </w:r>
                      </w:p>
                    </w:tc>
                    <w:tc>
                      <w:tcPr>
                        <w:tcW w:w="1090"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99"/>
                          <w:jc w:val="right"/>
                          <w:rPr>
                            <w:rFonts w:ascii="Times New Roman" w:hAnsi="Times New Roman" w:cs="Times New Roman" w:eastAsia="Times New Roman" w:hint="default"/>
                            <w:sz w:val="13"/>
                            <w:szCs w:val="13"/>
                          </w:rPr>
                        </w:pPr>
                        <w:r>
                          <w:rPr>
                            <w:rFonts w:ascii="Times New Roman"/>
                            <w:sz w:val="13"/>
                          </w:rPr>
                          <w:t>2,904,227.81</w:t>
                        </w:r>
                      </w:p>
                    </w:tc>
                    <w:tc>
                      <w:tcPr>
                        <w:tcW w:w="850" w:type="dxa"/>
                        <w:tcBorders>
                          <w:top w:val="nil" w:sz="6" w:space="0" w:color="auto"/>
                          <w:left w:val="single" w:sz="4" w:space="0" w:color="000000"/>
                          <w:bottom w:val="single" w:sz="12" w:space="0" w:color="000000"/>
                          <w:right w:val="nil" w:sz="6" w:space="0" w:color="auto"/>
                        </w:tcBorders>
                      </w:tcPr>
                      <w:p>
                        <w:pPr/>
                      </w:p>
                    </w:tc>
                    <w:tc>
                      <w:tcPr>
                        <w:tcW w:w="1135" w:type="dxa"/>
                        <w:tcBorders>
                          <w:top w:val="nil" w:sz="6" w:space="0" w:color="auto"/>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101"/>
                          <w:jc w:val="right"/>
                          <w:rPr>
                            <w:rFonts w:ascii="Times New Roman" w:hAnsi="Times New Roman" w:cs="Times New Roman" w:eastAsia="Times New Roman" w:hint="default"/>
                            <w:sz w:val="13"/>
                            <w:szCs w:val="13"/>
                          </w:rPr>
                        </w:pPr>
                        <w:r>
                          <w:rPr>
                            <w:rFonts w:ascii="Times New Roman"/>
                            <w:sz w:val="13"/>
                          </w:rPr>
                          <w:t>2,474,950.51</w:t>
                        </w:r>
                      </w:p>
                    </w:tc>
                    <w:tc>
                      <w:tcPr>
                        <w:tcW w:w="1133"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102"/>
                          <w:jc w:val="right"/>
                          <w:rPr>
                            <w:rFonts w:ascii="Times New Roman" w:hAnsi="Times New Roman" w:cs="Times New Roman" w:eastAsia="Times New Roman" w:hint="default"/>
                            <w:sz w:val="13"/>
                            <w:szCs w:val="13"/>
                          </w:rPr>
                        </w:pPr>
                        <w:r>
                          <w:rPr>
                            <w:rFonts w:ascii="Times New Roman"/>
                            <w:sz w:val="13"/>
                          </w:rPr>
                          <w:t>2,326,822.62</w:t>
                        </w:r>
                      </w:p>
                    </w:tc>
                    <w:tc>
                      <w:tcPr>
                        <w:tcW w:w="1277" w:type="dxa"/>
                        <w:tcBorders>
                          <w:top w:val="nil" w:sz="6" w:space="0" w:color="auto"/>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104"/>
                          <w:jc w:val="right"/>
                          <w:rPr>
                            <w:rFonts w:ascii="Times New Roman" w:hAnsi="Times New Roman" w:cs="Times New Roman" w:eastAsia="Times New Roman" w:hint="default"/>
                            <w:sz w:val="13"/>
                            <w:szCs w:val="13"/>
                          </w:rPr>
                        </w:pPr>
                        <w:r>
                          <w:rPr>
                            <w:rFonts w:ascii="Times New Roman"/>
                            <w:sz w:val="13"/>
                          </w:rPr>
                          <w:t>3,052,355.70</w:t>
                        </w:r>
                      </w:p>
                    </w:tc>
                  </w:tr>
                </w:tbl>
                <w:p>
                  <w:pPr/>
                </w:p>
              </w:txbxContent>
            </v:textbox>
            <w10:wrap type="none"/>
          </v:shape>
        </w:pict>
      </w:r>
      <w:r>
        <w:rPr>
          <w:rFonts w:ascii="宋体" w:hAnsi="宋体" w:cs="宋体" w:eastAsia="宋体" w:hint="default"/>
          <w:w w:val="95"/>
          <w:sz w:val="13"/>
          <w:szCs w:val="13"/>
        </w:rPr>
        <w:t>项目</w:t>
        <w:tab/>
      </w:r>
      <w:r>
        <w:rPr>
          <w:rFonts w:ascii="宋体" w:hAnsi="宋体" w:cs="宋体" w:eastAsia="宋体" w:hint="default"/>
          <w:sz w:val="13"/>
          <w:szCs w:val="13"/>
        </w:rPr>
        <w:t>年初余额</w:t>
      </w:r>
    </w:p>
    <w:p>
      <w:pPr>
        <w:spacing w:line="240" w:lineRule="auto" w:before="1"/>
        <w:rPr>
          <w:rFonts w:ascii="宋体" w:hAnsi="宋体" w:cs="宋体" w:eastAsia="宋体" w:hint="default"/>
          <w:sz w:val="26"/>
          <w:szCs w:val="26"/>
        </w:rPr>
      </w:pPr>
    </w:p>
    <w:p>
      <w:pPr>
        <w:spacing w:line="100" w:lineRule="exact"/>
        <w:ind w:left="129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379.8pt;height:5.05pt;mso-position-horizontal-relative:char;mso-position-vertical-relative:line" coordorigin="0,0" coordsize="7596,101">
            <v:shape style="position:absolute;left:0;top:0;width:2125;height:101" type="#_x0000_t75" stroked="false">
              <v:imagedata r:id="rId210" o:title=""/>
            </v:shape>
            <v:shape style="position:absolute;left:2101;top:91;width:3080;height:10" type="#_x0000_t75" stroked="false">
              <v:imagedata r:id="rId208" o:title=""/>
            </v:shape>
            <v:shape style="position:absolute;left:5175;top:91;width:2420;height:10" type="#_x0000_t75" stroked="false">
              <v:imagedata r:id="rId209" o:title=""/>
            </v:shape>
          </v:group>
        </w:pict>
      </w:r>
      <w:r>
        <w:rPr>
          <w:rFonts w:ascii="宋体" w:hAnsi="宋体" w:cs="宋体" w:eastAsia="宋体" w:hint="default"/>
          <w:position w:val="-1"/>
          <w:sz w:val="10"/>
          <w:szCs w:val="10"/>
        </w:rPr>
      </w:r>
    </w:p>
    <w:p>
      <w:pPr>
        <w:spacing w:line="240" w:lineRule="auto" w:before="7"/>
        <w:rPr>
          <w:rFonts w:ascii="宋体" w:hAnsi="宋体" w:cs="宋体" w:eastAsia="宋体" w:hint="default"/>
          <w:sz w:val="23"/>
          <w:szCs w:val="23"/>
        </w:rPr>
      </w:pPr>
    </w:p>
    <w:p>
      <w:pPr>
        <w:spacing w:line="103" w:lineRule="exact"/>
        <w:ind w:left="129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379.8pt;height:5.2pt;mso-position-horizontal-relative:char;mso-position-vertical-relative:line" coordorigin="0,0" coordsize="7596,104">
            <v:shape style="position:absolute;left:0;top:0;width:2125;height:103" type="#_x0000_t75" stroked="false">
              <v:imagedata r:id="rId211" o:title=""/>
            </v:shape>
            <v:shape style="position:absolute;left:2101;top:94;width:3080;height:10" type="#_x0000_t75" stroked="false">
              <v:imagedata r:id="rId212" o:title=""/>
            </v:shape>
            <v:shape style="position:absolute;left:5175;top:94;width:2420;height:10" type="#_x0000_t75" stroked="false">
              <v:imagedata r:id="rId213"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129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379.8pt;height:5.2pt;mso-position-horizontal-relative:char;mso-position-vertical-relative:line" coordorigin="0,0" coordsize="7596,104">
            <v:shape style="position:absolute;left:0;top:0;width:2125;height:103" type="#_x0000_t75" stroked="false">
              <v:imagedata r:id="rId207" o:title=""/>
            </v:shape>
            <v:shape style="position:absolute;left:2101;top:94;width:3080;height:10" type="#_x0000_t75" stroked="false">
              <v:imagedata r:id="rId208" o:title=""/>
            </v:shape>
            <v:shape style="position:absolute;left:5175;top:94;width:2420;height:10" type="#_x0000_t75" stroked="false">
              <v:imagedata r:id="rId209"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129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379.8pt;height:5.2pt;mso-position-horizontal-relative:char;mso-position-vertical-relative:line" coordorigin="0,0" coordsize="7596,104">
            <v:shape style="position:absolute;left:0;top:0;width:2125;height:103" type="#_x0000_t75" stroked="false">
              <v:imagedata r:id="rId211" o:title=""/>
            </v:shape>
            <v:shape style="position:absolute;left:2101;top:94;width:1944;height:10" type="#_x0000_t75" stroked="false">
              <v:imagedata r:id="rId214" o:title=""/>
            </v:shape>
            <v:shape style="position:absolute;left:4040;top:94;width:1140;height:10" type="#_x0000_t75" stroked="false">
              <v:imagedata r:id="rId136" o:title=""/>
            </v:shape>
            <v:shape style="position:absolute;left:5175;top:94;width:2420;height:10" type="#_x0000_t75" stroked="false">
              <v:imagedata r:id="rId209"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129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379.8pt;height:5.2pt;mso-position-horizontal-relative:char;mso-position-vertical-relative:line" coordorigin="0,0" coordsize="7596,104">
            <v:shape style="position:absolute;left:0;top:0;width:2125;height:103" type="#_x0000_t75" stroked="false">
              <v:imagedata r:id="rId211" o:title=""/>
            </v:shape>
            <v:shape style="position:absolute;left:2101;top:94;width:1944;height:10" type="#_x0000_t75" stroked="false">
              <v:imagedata r:id="rId215" o:title=""/>
            </v:shape>
            <v:shape style="position:absolute;left:4040;top:94;width:1140;height:10" type="#_x0000_t75" stroked="false">
              <v:imagedata r:id="rId216" o:title=""/>
            </v:shape>
            <v:shape style="position:absolute;left:5175;top:94;width:2420;height:10" type="#_x0000_t75" stroked="false">
              <v:imagedata r:id="rId213"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129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379.8pt;height:5.2pt;mso-position-horizontal-relative:char;mso-position-vertical-relative:line" coordorigin="0,0" coordsize="7596,104">
            <v:shape style="position:absolute;left:0;top:0;width:2125;height:103" type="#_x0000_t75" stroked="false">
              <v:imagedata r:id="rId207" o:title=""/>
            </v:shape>
            <v:shape style="position:absolute;left:2101;top:94;width:1944;height:10" type="#_x0000_t75" stroked="false">
              <v:imagedata r:id="rId214" o:title=""/>
            </v:shape>
            <v:shape style="position:absolute;left:4040;top:94;width:1140;height:10" type="#_x0000_t75" stroked="false">
              <v:imagedata r:id="rId136" o:title=""/>
            </v:shape>
            <v:shape style="position:absolute;left:5175;top:94;width:2420;height:10" type="#_x0000_t75" stroked="false">
              <v:imagedata r:id="rId209"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0" w:lineRule="exact"/>
        <w:ind w:left="129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379.8pt;height:5.05pt;mso-position-horizontal-relative:char;mso-position-vertical-relative:line" coordorigin="0,0" coordsize="7596,101">
            <v:shape style="position:absolute;left:0;top:0;width:2125;height:101" type="#_x0000_t75" stroked="false">
              <v:imagedata r:id="rId210" o:title=""/>
            </v:shape>
            <v:shape style="position:absolute;left:2101;top:91;width:1944;height:10" type="#_x0000_t75" stroked="false">
              <v:imagedata r:id="rId214" o:title=""/>
            </v:shape>
            <v:shape style="position:absolute;left:4040;top:91;width:1140;height:10" type="#_x0000_t75" stroked="false">
              <v:imagedata r:id="rId136" o:title=""/>
            </v:shape>
            <v:shape style="position:absolute;left:5175;top:91;width:2420;height:10" type="#_x0000_t75" stroked="false">
              <v:imagedata r:id="rId209" o:title=""/>
            </v:shape>
          </v:group>
        </w:pict>
      </w:r>
      <w:r>
        <w:rPr>
          <w:rFonts w:ascii="宋体" w:hAnsi="宋体" w:cs="宋体" w:eastAsia="宋体" w:hint="default"/>
          <w:position w:val="-1"/>
          <w:sz w:val="10"/>
          <w:szCs w:val="10"/>
        </w:rPr>
      </w:r>
    </w:p>
    <w:p>
      <w:pPr>
        <w:spacing w:line="240" w:lineRule="auto" w:before="7"/>
        <w:rPr>
          <w:rFonts w:ascii="宋体" w:hAnsi="宋体" w:cs="宋体" w:eastAsia="宋体" w:hint="default"/>
          <w:sz w:val="23"/>
          <w:szCs w:val="23"/>
        </w:rPr>
      </w:pPr>
    </w:p>
    <w:p>
      <w:pPr>
        <w:spacing w:line="103" w:lineRule="exact"/>
        <w:ind w:left="129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379.8pt;height:5.2pt;mso-position-horizontal-relative:char;mso-position-vertical-relative:line" coordorigin="0,0" coordsize="7596,104">
            <v:shape style="position:absolute;left:0;top:0;width:2125;height:103" type="#_x0000_t75" stroked="false">
              <v:imagedata r:id="rId211" o:title=""/>
            </v:shape>
            <v:shape style="position:absolute;left:2101;top:94;width:1944;height:10" type="#_x0000_t75" stroked="false">
              <v:imagedata r:id="rId215" o:title=""/>
            </v:shape>
            <v:shape style="position:absolute;left:4040;top:94;width:1140;height:10" type="#_x0000_t75" stroked="false">
              <v:imagedata r:id="rId216" o:title=""/>
            </v:shape>
            <v:shape style="position:absolute;left:5175;top:94;width:2420;height:10" type="#_x0000_t75" stroked="false">
              <v:imagedata r:id="rId213" o:title=""/>
            </v:shape>
          </v:group>
        </w:pict>
      </w:r>
      <w:r>
        <w:rPr>
          <w:rFonts w:ascii="宋体" w:hAnsi="宋体" w:cs="宋体" w:eastAsia="宋体" w:hint="default"/>
          <w:position w:val="-1"/>
          <w:sz w:val="10"/>
          <w:szCs w:val="10"/>
        </w:rPr>
      </w:r>
    </w:p>
    <w:p>
      <w:pPr>
        <w:spacing w:line="240" w:lineRule="auto" w:before="7"/>
        <w:rPr>
          <w:rFonts w:ascii="宋体" w:hAnsi="宋体" w:cs="宋体" w:eastAsia="宋体" w:hint="default"/>
          <w:sz w:val="23"/>
          <w:szCs w:val="23"/>
        </w:rPr>
      </w:pPr>
    </w:p>
    <w:p>
      <w:pPr>
        <w:spacing w:line="103" w:lineRule="exact"/>
        <w:ind w:left="129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379.8pt;height:5.2pt;mso-position-horizontal-relative:char;mso-position-vertical-relative:line" coordorigin="0,0" coordsize="7596,104">
            <v:shape style="position:absolute;left:0;top:0;width:2125;height:103" type="#_x0000_t75" stroked="false">
              <v:imagedata r:id="rId207" o:title=""/>
            </v:shape>
            <v:shape style="position:absolute;left:2101;top:94;width:1944;height:10" type="#_x0000_t75" stroked="false">
              <v:imagedata r:id="rId214" o:title=""/>
            </v:shape>
            <v:shape style="position:absolute;left:4040;top:94;width:1140;height:10" type="#_x0000_t75" stroked="false">
              <v:imagedata r:id="rId136" o:title=""/>
            </v:shape>
            <v:shape style="position:absolute;left:5175;top:94;width:2420;height:10" type="#_x0000_t75" stroked="false">
              <v:imagedata r:id="rId20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20" w:lineRule="exact"/>
        <w:ind w:left="1290" w:right="0" w:firstLine="0"/>
        <w:rPr>
          <w:rFonts w:ascii="宋体" w:hAnsi="宋体" w:cs="宋体" w:eastAsia="宋体" w:hint="default"/>
          <w:sz w:val="2"/>
          <w:szCs w:val="2"/>
        </w:rPr>
      </w:pPr>
      <w:r>
        <w:rPr>
          <w:rFonts w:ascii="宋体" w:hAnsi="宋体" w:cs="宋体" w:eastAsia="宋体" w:hint="default"/>
          <w:sz w:val="2"/>
          <w:szCs w:val="2"/>
        </w:rPr>
        <w:pict>
          <v:group style="width:379.8pt;height:.5pt;mso-position-horizontal-relative:char;mso-position-vertical-relative:line" coordorigin="0,0" coordsize="7596,10">
            <v:shape style="position:absolute;left:0;top:0;width:2105;height:10" type="#_x0000_t75" stroked="false">
              <v:imagedata r:id="rId217" o:title=""/>
            </v:shape>
            <v:shape style="position:absolute;left:2101;top:0;width:3080;height:10" type="#_x0000_t75" stroked="false">
              <v:imagedata r:id="rId208" o:title=""/>
            </v:shape>
            <v:shape style="position:absolute;left:5175;top:0;width:2420;height:10" type="#_x0000_t75" stroked="false">
              <v:imagedata r:id="rId209" o:title=""/>
            </v:shape>
          </v:group>
        </w:pict>
      </w:r>
      <w:r>
        <w:rPr>
          <w:rFonts w:ascii="宋体" w:hAnsi="宋体" w:cs="宋体" w:eastAsia="宋体" w:hint="default"/>
          <w:sz w:val="2"/>
          <w:szCs w:val="2"/>
        </w:rPr>
      </w:r>
    </w:p>
    <w:p>
      <w:pPr>
        <w:spacing w:line="240" w:lineRule="auto" w:before="9"/>
        <w:rPr>
          <w:rFonts w:ascii="宋体" w:hAnsi="宋体" w:cs="宋体" w:eastAsia="宋体" w:hint="default"/>
          <w:sz w:val="22"/>
          <w:szCs w:val="22"/>
        </w:rPr>
      </w:pPr>
    </w:p>
    <w:p>
      <w:pPr>
        <w:spacing w:line="103" w:lineRule="exact"/>
        <w:ind w:left="129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379.8pt;height:5.2pt;mso-position-horizontal-relative:char;mso-position-vertical-relative:line" coordorigin="0,0" coordsize="7596,104">
            <v:shape style="position:absolute;left:0;top:0;width:2125;height:103" type="#_x0000_t75" stroked="false">
              <v:imagedata r:id="rId211" o:title=""/>
            </v:shape>
            <v:shape style="position:absolute;left:2101;top:94;width:3080;height:10" type="#_x0000_t75" stroked="false">
              <v:imagedata r:id="rId212" o:title=""/>
            </v:shape>
            <v:shape style="position:absolute;left:5175;top:94;width:2420;height:10" type="#_x0000_t75" stroked="false">
              <v:imagedata r:id="rId213"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0" w:lineRule="exact"/>
        <w:ind w:left="129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379.8pt;height:5.05pt;mso-position-horizontal-relative:char;mso-position-vertical-relative:line" coordorigin="0,0" coordsize="7596,101">
            <v:shape style="position:absolute;left:0;top:0;width:2125;height:101" type="#_x0000_t75" stroked="false">
              <v:imagedata r:id="rId210" o:title=""/>
            </v:shape>
            <v:shape style="position:absolute;left:2101;top:91;width:3080;height:10" type="#_x0000_t75" stroked="false">
              <v:imagedata r:id="rId208" o:title=""/>
            </v:shape>
            <v:shape style="position:absolute;left:5175;top:91;width:2420;height:10" type="#_x0000_t75" stroked="false">
              <v:imagedata r:id="rId209" o:title=""/>
            </v:shape>
          </v:group>
        </w:pict>
      </w:r>
      <w:r>
        <w:rPr>
          <w:rFonts w:ascii="宋体" w:hAnsi="宋体" w:cs="宋体" w:eastAsia="宋体" w:hint="default"/>
          <w:position w:val="-1"/>
          <w:sz w:val="10"/>
          <w:szCs w:val="10"/>
        </w:rPr>
      </w:r>
    </w:p>
    <w:p>
      <w:pPr>
        <w:spacing w:line="240" w:lineRule="auto" w:before="7"/>
        <w:rPr>
          <w:rFonts w:ascii="宋体" w:hAnsi="宋体" w:cs="宋体" w:eastAsia="宋体" w:hint="default"/>
          <w:sz w:val="23"/>
          <w:szCs w:val="23"/>
        </w:rPr>
      </w:pPr>
    </w:p>
    <w:p>
      <w:pPr>
        <w:spacing w:line="103" w:lineRule="exact"/>
        <w:ind w:left="129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379.8pt;height:5.2pt;mso-position-horizontal-relative:char;mso-position-vertical-relative:line" coordorigin="0,0" coordsize="7596,104">
            <v:shape style="position:absolute;left:0;top:0;width:2125;height:103" type="#_x0000_t75" stroked="false">
              <v:imagedata r:id="rId211" o:title=""/>
            </v:shape>
            <v:shape style="position:absolute;left:2101;top:94;width:3080;height:10" type="#_x0000_t75" stroked="false">
              <v:imagedata r:id="rId212" o:title=""/>
            </v:shape>
            <v:shape style="position:absolute;left:5175;top:94;width:2420;height:10" type="#_x0000_t75" stroked="false">
              <v:imagedata r:id="rId213"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129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379.8pt;height:5.2pt;mso-position-horizontal-relative:char;mso-position-vertical-relative:line" coordorigin="0,0" coordsize="7596,104">
            <v:shape style="position:absolute;left:0;top:0;width:2125;height:103" type="#_x0000_t75" stroked="false">
              <v:imagedata r:id="rId207" o:title=""/>
            </v:shape>
            <v:shape style="position:absolute;left:2101;top:94;width:3080;height:10" type="#_x0000_t75" stroked="false">
              <v:imagedata r:id="rId208" o:title=""/>
            </v:shape>
            <v:shape style="position:absolute;left:5175;top:94;width:2420;height:10" type="#_x0000_t75" stroked="false">
              <v:imagedata r:id="rId209"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129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379.8pt;height:5.2pt;mso-position-horizontal-relative:char;mso-position-vertical-relative:line" coordorigin="0,0" coordsize="7596,104">
            <v:shape style="position:absolute;left:0;top:0;width:2125;height:103" type="#_x0000_t75" stroked="false">
              <v:imagedata r:id="rId211" o:title=""/>
            </v:shape>
            <v:shape style="position:absolute;left:2101;top:94;width:3080;height:10" type="#_x0000_t75" stroked="false">
              <v:imagedata r:id="rId208" o:title=""/>
            </v:shape>
            <v:shape style="position:absolute;left:5175;top:94;width:2420;height:10" type="#_x0000_t75" stroked="false">
              <v:imagedata r:id="rId209"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129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379.8pt;height:5.2pt;mso-position-horizontal-relative:char;mso-position-vertical-relative:line" coordorigin="0,0" coordsize="7596,104">
            <v:shape style="position:absolute;left:0;top:0;width:2125;height:103" type="#_x0000_t75" stroked="false">
              <v:imagedata r:id="rId211" o:title=""/>
            </v:shape>
            <v:shape style="position:absolute;left:2101;top:94;width:3080;height:10" type="#_x0000_t75" stroked="false">
              <v:imagedata r:id="rId208" o:title=""/>
            </v:shape>
            <v:shape style="position:absolute;left:5175;top:94;width:2420;height:10" type="#_x0000_t75" stroked="false">
              <v:imagedata r:id="rId209" o:title=""/>
            </v:shape>
          </v:group>
        </w:pict>
      </w:r>
      <w:r>
        <w:rPr>
          <w:rFonts w:ascii="宋体" w:hAnsi="宋体" w:cs="宋体" w:eastAsia="宋体" w:hint="default"/>
          <w:position w:val="-1"/>
          <w:sz w:val="10"/>
          <w:szCs w:val="10"/>
        </w:rPr>
      </w:r>
    </w:p>
    <w:p>
      <w:pPr>
        <w:spacing w:line="240" w:lineRule="auto" w:before="7"/>
        <w:rPr>
          <w:rFonts w:ascii="宋体" w:hAnsi="宋体" w:cs="宋体" w:eastAsia="宋体" w:hint="default"/>
          <w:sz w:val="23"/>
          <w:szCs w:val="23"/>
        </w:rPr>
      </w:pPr>
    </w:p>
    <w:p>
      <w:pPr>
        <w:spacing w:line="103" w:lineRule="exact"/>
        <w:ind w:left="129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379.8pt;height:5.2pt;mso-position-horizontal-relative:char;mso-position-vertical-relative:line" coordorigin="0,0" coordsize="7596,104">
            <v:shape style="position:absolute;left:0;top:0;width:2125;height:103" type="#_x0000_t75" stroked="false">
              <v:imagedata r:id="rId211" o:title=""/>
            </v:shape>
            <v:shape style="position:absolute;left:2101;top:94;width:3080;height:10" type="#_x0000_t75" stroked="false">
              <v:imagedata r:id="rId212" o:title=""/>
            </v:shape>
            <v:shape style="position:absolute;left:5175;top:94;width:2420;height:10" type="#_x0000_t75" stroked="false">
              <v:imagedata r:id="rId213"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line="20" w:lineRule="exact"/>
        <w:ind w:left="1290" w:right="0" w:firstLine="0"/>
        <w:rPr>
          <w:rFonts w:ascii="宋体" w:hAnsi="宋体" w:cs="宋体" w:eastAsia="宋体" w:hint="default"/>
          <w:sz w:val="2"/>
          <w:szCs w:val="2"/>
        </w:rPr>
      </w:pPr>
      <w:r>
        <w:rPr>
          <w:rFonts w:ascii="宋体" w:hAnsi="宋体" w:cs="宋体" w:eastAsia="宋体" w:hint="default"/>
          <w:sz w:val="2"/>
          <w:szCs w:val="2"/>
        </w:rPr>
        <w:pict>
          <v:group style="width:379.8pt;height:.5pt;mso-position-horizontal-relative:char;mso-position-vertical-relative:line" coordorigin="0,0" coordsize="7596,10">
            <v:shape style="position:absolute;left:0;top:0;width:2105;height:10" type="#_x0000_t75" stroked="false">
              <v:imagedata r:id="rId217" o:title=""/>
            </v:shape>
            <v:shape style="position:absolute;left:2101;top:0;width:3080;height:10" type="#_x0000_t75" stroked="false">
              <v:imagedata r:id="rId212" o:title=""/>
            </v:shape>
            <v:shape style="position:absolute;left:5175;top:0;width:2420;height:10" type="#_x0000_t75" stroked="false">
              <v:imagedata r:id="rId213" o:title=""/>
            </v:shape>
          </v:group>
        </w:pict>
      </w:r>
      <w:r>
        <w:rPr>
          <w:rFonts w:ascii="宋体" w:hAnsi="宋体" w:cs="宋体" w:eastAsia="宋体" w:hint="default"/>
          <w:sz w:val="2"/>
          <w:szCs w:val="2"/>
        </w:rPr>
      </w:r>
    </w:p>
    <w:p>
      <w:pPr>
        <w:spacing w:line="240" w:lineRule="auto" w:before="9"/>
        <w:rPr>
          <w:rFonts w:ascii="宋体" w:hAnsi="宋体" w:cs="宋体" w:eastAsia="宋体" w:hint="default"/>
          <w:sz w:val="22"/>
          <w:szCs w:val="22"/>
        </w:rPr>
      </w:pPr>
    </w:p>
    <w:p>
      <w:pPr>
        <w:spacing w:line="103" w:lineRule="exact"/>
        <w:ind w:left="129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379.8pt;height:5.2pt;mso-position-horizontal-relative:char;mso-position-vertical-relative:line" coordorigin="0,0" coordsize="7596,104">
            <v:shape style="position:absolute;left:0;top:0;width:2125;height:103" type="#_x0000_t75" stroked="false">
              <v:imagedata r:id="rId207" o:title=""/>
            </v:shape>
            <v:shape style="position:absolute;left:2101;top:94;width:3080;height:10" type="#_x0000_t75" stroked="false">
              <v:imagedata r:id="rId208" o:title=""/>
            </v:shape>
            <v:shape style="position:absolute;left:5175;top:94;width:2420;height:10" type="#_x0000_t75" stroked="false">
              <v:imagedata r:id="rId209"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129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379.8pt;height:5.2pt;mso-position-horizontal-relative:char;mso-position-vertical-relative:line" coordorigin="0,0" coordsize="7596,104">
            <v:shape style="position:absolute;left:0;top:0;width:2125;height:103" type="#_x0000_t75" stroked="false">
              <v:imagedata r:id="rId211" o:title=""/>
            </v:shape>
            <v:shape style="position:absolute;left:2101;top:94;width:3080;height:10" type="#_x0000_t75" stroked="false">
              <v:imagedata r:id="rId208" o:title=""/>
            </v:shape>
            <v:shape style="position:absolute;left:5175;top:94;width:2420;height:10" type="#_x0000_t75" stroked="false">
              <v:imagedata r:id="rId209" o:title=""/>
            </v:shape>
          </v:group>
        </w:pict>
      </w:r>
      <w:r>
        <w:rPr>
          <w:rFonts w:ascii="宋体" w:hAnsi="宋体" w:cs="宋体" w:eastAsia="宋体" w:hint="default"/>
          <w:position w:val="-1"/>
          <w:sz w:val="10"/>
          <w:szCs w:val="10"/>
        </w:rPr>
      </w:r>
    </w:p>
    <w:p>
      <w:pPr>
        <w:spacing w:after="0" w:line="103" w:lineRule="exact"/>
        <w:rPr>
          <w:rFonts w:ascii="宋体" w:hAnsi="宋体" w:cs="宋体" w:eastAsia="宋体" w:hint="default"/>
          <w:sz w:val="10"/>
          <w:szCs w:val="10"/>
        </w:rPr>
        <w:sectPr>
          <w:headerReference w:type="default" r:id="rId195"/>
          <w:pgSz w:w="11910" w:h="16840"/>
          <w:pgMar w:header="892" w:footer="1186" w:top="1080" w:bottom="1380" w:left="1660" w:right="0"/>
        </w:sectPr>
      </w:pPr>
    </w:p>
    <w:p>
      <w:pPr>
        <w:spacing w:line="240" w:lineRule="auto" w:before="0"/>
        <w:rPr>
          <w:rFonts w:ascii="宋体" w:hAnsi="宋体" w:cs="宋体" w:eastAsia="宋体" w:hint="default"/>
          <w:sz w:val="20"/>
          <w:szCs w:val="20"/>
        </w:rPr>
      </w:pPr>
      <w:r>
        <w:rPr/>
        <w:pict>
          <v:group style="position:absolute;margin-left:147.5pt;margin-top:510.909973pt;width:367.8pt;height:5.2pt;mso-position-horizontal-relative:page;mso-position-vertical-relative:page;z-index:-987424" coordorigin="2950,10218" coordsize="7356,104">
            <v:shape style="position:absolute;left:2950;top:10218;width:2285;height:103" type="#_x0000_t75" stroked="false">
              <v:imagedata r:id="rId218" o:title=""/>
            </v:shape>
            <v:shape style="position:absolute;left:5211;top:10312;width:1260;height:10" type="#_x0000_t75" stroked="false">
              <v:imagedata r:id="rId219" o:title=""/>
            </v:shape>
            <v:shape style="position:absolute;left:6467;top:10312;width:1282;height:10" type="#_x0000_t75" stroked="false">
              <v:imagedata r:id="rId155" o:title=""/>
            </v:shape>
            <v:shape style="position:absolute;left:7744;top:10312;width:2561;height:10" type="#_x0000_t75" stroked="false">
              <v:imagedata r:id="rId220" o:title=""/>
            </v:shape>
            <w10:wrap type="none"/>
          </v:group>
        </w:pict>
      </w:r>
      <w:r>
        <w:rPr/>
        <w:pict>
          <v:group style="position:absolute;margin-left:147.5pt;margin-top:531.429993pt;width:367.8pt;height:5.2pt;mso-position-horizontal-relative:page;mso-position-vertical-relative:page;z-index:-987400" coordorigin="2950,10629" coordsize="7356,104">
            <v:shape style="position:absolute;left:2950;top:10629;width:2285;height:103" type="#_x0000_t75" stroked="false">
              <v:imagedata r:id="rId218" o:title=""/>
            </v:shape>
            <v:shape style="position:absolute;left:5211;top:10722;width:1260;height:10" type="#_x0000_t75" stroked="false">
              <v:imagedata r:id="rId219" o:title=""/>
            </v:shape>
            <v:shape style="position:absolute;left:6467;top:10722;width:1282;height:10" type="#_x0000_t75" stroked="false">
              <v:imagedata r:id="rId155" o:title=""/>
            </v:shape>
            <v:shape style="position:absolute;left:7744;top:10722;width:2561;height:10" type="#_x0000_t75" stroked="false">
              <v:imagedata r:id="rId220" o:title=""/>
            </v:shape>
            <w10:wrap type="none"/>
          </v:group>
        </w:pict>
      </w:r>
      <w:r>
        <w:rPr/>
        <w:pict>
          <v:group style="position:absolute;margin-left:147.5pt;margin-top:551.950012pt;width:367.8pt;height:5.2pt;mso-position-horizontal-relative:page;mso-position-vertical-relative:page;z-index:-987376" coordorigin="2950,11039" coordsize="7356,104">
            <v:shape style="position:absolute;left:2950;top:11039;width:2285;height:103" type="#_x0000_t75" stroked="false">
              <v:imagedata r:id="rId221" o:title=""/>
            </v:shape>
            <v:shape style="position:absolute;left:5211;top:11133;width:1260;height:10" type="#_x0000_t75" stroked="false">
              <v:imagedata r:id="rId222" o:title=""/>
            </v:shape>
            <v:shape style="position:absolute;left:6467;top:11133;width:1282;height:10" type="#_x0000_t75" stroked="false">
              <v:imagedata r:id="rId223" o:title=""/>
            </v:shape>
            <v:shape style="position:absolute;left:7744;top:11133;width:2561;height:10" type="#_x0000_t75" stroked="false">
              <v:imagedata r:id="rId224" o:title=""/>
            </v:shape>
            <w10:wrap type="none"/>
          </v:group>
        </w:pict>
      </w:r>
    </w:p>
    <w:p>
      <w:pPr>
        <w:spacing w:line="331" w:lineRule="auto" w:before="179"/>
        <w:ind w:left="855" w:right="4190" w:firstLine="0"/>
        <w:jc w:val="left"/>
        <w:rPr>
          <w:rFonts w:ascii="宋体" w:hAnsi="宋体" w:cs="宋体" w:eastAsia="宋体" w:hint="default"/>
          <w:sz w:val="21"/>
          <w:szCs w:val="21"/>
        </w:rPr>
      </w:pPr>
      <w:r>
        <w:rPr>
          <w:rFonts w:ascii="宋体" w:hAnsi="宋体" w:cs="宋体" w:eastAsia="宋体" w:hint="default"/>
          <w:sz w:val="21"/>
          <w:szCs w:val="21"/>
        </w:rPr>
        <w:t>本年折旧额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2,409,182.20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r>
        <w:rPr>
          <w:rFonts w:ascii="宋体" w:hAnsi="宋体" w:cs="宋体" w:eastAsia="宋体" w:hint="default"/>
          <w:spacing w:val="-103"/>
          <w:sz w:val="21"/>
          <w:szCs w:val="21"/>
        </w:rPr>
        <w:t> </w:t>
      </w:r>
      <w:r>
        <w:rPr>
          <w:rFonts w:ascii="宋体" w:hAnsi="宋体" w:cs="宋体" w:eastAsia="宋体" w:hint="default"/>
          <w:spacing w:val="-2"/>
          <w:sz w:val="21"/>
          <w:szCs w:val="21"/>
        </w:rPr>
        <w:t>本年无由在建工程转入的固定资产。</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tabs>
          <w:tab w:pos="1393" w:val="left" w:leader="none"/>
        </w:tabs>
        <w:spacing w:before="0"/>
        <w:ind w:left="855" w:right="419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tab/>
        <w:t>年末无暂时闲置的固定资产。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tabs>
          <w:tab w:pos="1393" w:val="left" w:leader="none"/>
        </w:tabs>
        <w:spacing w:before="0"/>
        <w:ind w:left="855" w:right="419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tab/>
        <w:t>年末无通过融资租赁租入的固定资产。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tabs>
          <w:tab w:pos="1393" w:val="left" w:leader="none"/>
        </w:tabs>
        <w:spacing w:before="0"/>
        <w:ind w:left="855" w:right="419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tab/>
        <w:t>年末无通过经营租赁租出的固定资产。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tabs>
          <w:tab w:pos="1393" w:val="left" w:leader="none"/>
        </w:tabs>
        <w:spacing w:before="0"/>
        <w:ind w:left="855" w:right="419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tab/>
        <w:t>年末无持有待售的固定资产情况。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tabs>
          <w:tab w:pos="977" w:val="left" w:leader="none"/>
          <w:tab w:pos="1393" w:val="left" w:leader="none"/>
        </w:tabs>
        <w:spacing w:line="700" w:lineRule="auto" w:before="0"/>
        <w:ind w:left="138" w:right="5476" w:firstLine="717"/>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w:t>
        <w:tab/>
      </w:r>
      <w:r>
        <w:rPr>
          <w:rFonts w:ascii="宋体" w:hAnsi="宋体" w:cs="宋体" w:eastAsia="宋体" w:hint="default"/>
          <w:b/>
          <w:bCs/>
          <w:spacing w:val="-1"/>
          <w:sz w:val="21"/>
          <w:szCs w:val="21"/>
        </w:rPr>
        <w:t>年末无未办妥产权证书的固定资产。</w:t>
      </w:r>
      <w:r>
        <w:rPr>
          <w:rFonts w:ascii="宋体" w:hAnsi="宋体" w:cs="宋体" w:eastAsia="宋体" w:hint="default"/>
          <w:b/>
          <w:bCs/>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八</w:t>
      </w:r>
      <w:r>
        <w:rPr>
          <w:rFonts w:ascii="宋体" w:hAnsi="宋体" w:cs="宋体" w:eastAsia="宋体" w:hint="default"/>
          <w:b/>
          <w:bCs/>
          <w:spacing w:val="-1"/>
          <w:sz w:val="21"/>
          <w:szCs w:val="21"/>
        </w:rPr>
        <w:t>)</w:t>
        <w:tab/>
      </w:r>
      <w:r>
        <w:rPr>
          <w:rFonts w:ascii="宋体" w:hAnsi="宋体" w:cs="宋体" w:eastAsia="宋体" w:hint="default"/>
          <w:b/>
          <w:bCs/>
          <w:sz w:val="21"/>
          <w:szCs w:val="21"/>
        </w:rPr>
        <w:t>无形资产</w:t>
      </w:r>
      <w:r>
        <w:rPr>
          <w:rFonts w:ascii="宋体" w:hAnsi="宋体" w:cs="宋体" w:eastAsia="宋体" w:hint="default"/>
          <w:sz w:val="21"/>
          <w:szCs w:val="21"/>
        </w:rPr>
      </w:r>
    </w:p>
    <w:p>
      <w:pPr>
        <w:spacing w:before="121"/>
        <w:ind w:left="1393" w:right="4190" w:firstLine="0"/>
        <w:jc w:val="left"/>
        <w:rPr>
          <w:rFonts w:ascii="宋体" w:hAnsi="宋体" w:cs="宋体" w:eastAsia="宋体" w:hint="default"/>
          <w:sz w:val="21"/>
          <w:szCs w:val="21"/>
        </w:rPr>
      </w:pPr>
      <w:r>
        <w:rPr/>
        <w:pict>
          <v:shape style="position:absolute;margin-left:260.809998pt;margin-top:42.793686pt;width:.47998pt;height:.12pt;mso-position-horizontal-relative:page;mso-position-vertical-relative:paragraph;z-index:-987616" type="#_x0000_t75" stroked="false">
            <v:imagedata r:id="rId225" o:title=""/>
          </v:shape>
        </w:pict>
      </w:r>
      <w:r>
        <w:rPr/>
        <w:pict>
          <v:shape style="position:absolute;margin-left:323.589996pt;margin-top:42.793686pt;width:.47998pt;height:.12pt;mso-position-horizontal-relative:page;mso-position-vertical-relative:paragraph;z-index:-987592" type="#_x0000_t75" stroked="false">
            <v:imagedata r:id="rId225" o:title=""/>
          </v:shape>
        </w:pict>
      </w:r>
      <w:r>
        <w:rPr/>
        <w:pict>
          <v:shape style="position:absolute;margin-left:387.429993pt;margin-top:42.793686pt;width:.47998pt;height:.12pt;mso-position-horizontal-relative:page;mso-position-vertical-relative:paragraph;z-index:-987568" type="#_x0000_t75" stroked="false">
            <v:imagedata r:id="rId225" o:title=""/>
          </v:shape>
        </w:pict>
      </w:r>
      <w:r>
        <w:rPr/>
        <w:pict>
          <v:shape style="position:absolute;margin-left:451.299988pt;margin-top:42.793686pt;width:.48001pt;height:.12pt;mso-position-horizontal-relative:page;mso-position-vertical-relative:paragraph;z-index:-987544" type="#_x0000_t75" stroked="false">
            <v:imagedata r:id="rId225" o:title=""/>
          </v:shape>
        </w:pict>
      </w:r>
      <w:r>
        <w:rPr/>
        <w:pict>
          <v:group style="position:absolute;margin-left:147.5pt;margin-top:58.273693pt;width:367.8pt;height:5.2pt;mso-position-horizontal-relative:page;mso-position-vertical-relative:paragraph;z-index:-987520" coordorigin="2950,1165" coordsize="7356,104">
            <v:shape style="position:absolute;left:2950;top:1165;width:2285;height:103" type="#_x0000_t75" stroked="false">
              <v:imagedata r:id="rId226" o:title=""/>
            </v:shape>
            <v:shape style="position:absolute;left:5211;top:1259;width:1260;height:10" type="#_x0000_t75" stroked="false">
              <v:imagedata r:id="rId219" o:title=""/>
            </v:shape>
            <v:shape style="position:absolute;left:6467;top:1259;width:1282;height:10" type="#_x0000_t75" stroked="false">
              <v:imagedata r:id="rId155" o:title=""/>
            </v:shape>
            <v:shape style="position:absolute;left:7744;top:1259;width:2561;height:10" type="#_x0000_t75" stroked="false">
              <v:imagedata r:id="rId220" o:title=""/>
            </v:shape>
            <w10:wrap type="none"/>
          </v:group>
        </w:pict>
      </w:r>
      <w:r>
        <w:rPr/>
        <w:pict>
          <v:group style="position:absolute;margin-left:147.5pt;margin-top:78.813667pt;width:367.8pt;height:5.05pt;mso-position-horizontal-relative:page;mso-position-vertical-relative:paragraph;z-index:-987496" coordorigin="2950,1576" coordsize="7356,101">
            <v:shape style="position:absolute;left:2950;top:1576;width:2285;height:101" type="#_x0000_t75" stroked="false">
              <v:imagedata r:id="rId227" o:title=""/>
            </v:shape>
            <v:shape style="position:absolute;left:5211;top:1667;width:1260;height:10" type="#_x0000_t75" stroked="false">
              <v:imagedata r:id="rId219" o:title=""/>
            </v:shape>
            <v:shape style="position:absolute;left:6467;top:1667;width:1282;height:10" type="#_x0000_t75" stroked="false">
              <v:imagedata r:id="rId155" o:title=""/>
            </v:shape>
            <v:shape style="position:absolute;left:7744;top:1667;width:2561;height:10" type="#_x0000_t75" stroked="false">
              <v:imagedata r:id="rId220" o:title=""/>
            </v:shape>
            <w10:wrap type="none"/>
          </v:group>
        </w:pict>
      </w:r>
      <w:r>
        <w:rPr/>
        <w:pict>
          <v:group style="position:absolute;margin-left:147.5pt;margin-top:99.213692pt;width:367.8pt;height:5.2pt;mso-position-horizontal-relative:page;mso-position-vertical-relative:paragraph;z-index:-987472" coordorigin="2950,1984" coordsize="7356,104">
            <v:shape style="position:absolute;left:2950;top:1984;width:2285;height:103" type="#_x0000_t75" stroked="false">
              <v:imagedata r:id="rId228" o:title=""/>
            </v:shape>
            <v:shape style="position:absolute;left:5211;top:2078;width:1260;height:10" type="#_x0000_t75" stroked="false">
              <v:imagedata r:id="rId222" o:title=""/>
            </v:shape>
            <v:shape style="position:absolute;left:6467;top:2078;width:1282;height:10" type="#_x0000_t75" stroked="false">
              <v:imagedata r:id="rId223" o:title=""/>
            </v:shape>
            <v:shape style="position:absolute;left:7744;top:2078;width:2561;height:10" type="#_x0000_t75" stroked="false">
              <v:imagedata r:id="rId224" o:title=""/>
            </v:shape>
            <w10:wrap type="none"/>
          </v:group>
        </w:pict>
      </w:r>
      <w:r>
        <w:rPr/>
        <w:pict>
          <v:group style="position:absolute;margin-left:147.5pt;margin-top:119.733696pt;width:367.8pt;height:5.2pt;mso-position-horizontal-relative:page;mso-position-vertical-relative:paragraph;z-index:-987448" coordorigin="2950,2395" coordsize="7356,104">
            <v:shape style="position:absolute;left:2950;top:2395;width:2285;height:103" type="#_x0000_t75" stroked="false">
              <v:imagedata r:id="rId226" o:title=""/>
            </v:shape>
            <v:shape style="position:absolute;left:5211;top:2488;width:1260;height:10" type="#_x0000_t75" stroked="false">
              <v:imagedata r:id="rId219" o:title=""/>
            </v:shape>
            <v:shape style="position:absolute;left:6467;top:2488;width:1282;height:10" type="#_x0000_t75" stroked="false">
              <v:imagedata r:id="rId155" o:title=""/>
            </v:shape>
            <v:shape style="position:absolute;left:7744;top:2488;width:2561;height:10" type="#_x0000_t75" stroked="false">
              <v:imagedata r:id="rId220" o:title=""/>
            </v:shape>
            <w10:wrap type="none"/>
          </v:group>
        </w:pic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1275" w:type="dxa"/>
        <w:tblLayout w:type="fixed"/>
        <w:tblCellMar>
          <w:top w:w="0" w:type="dxa"/>
          <w:left w:w="0" w:type="dxa"/>
          <w:bottom w:w="0" w:type="dxa"/>
          <w:right w:w="0" w:type="dxa"/>
        </w:tblCellMar>
        <w:tblLook w:val="01E0"/>
      </w:tblPr>
      <w:tblGrid>
        <w:gridCol w:w="2285"/>
        <w:gridCol w:w="1256"/>
        <w:gridCol w:w="1277"/>
        <w:gridCol w:w="1277"/>
        <w:gridCol w:w="1274"/>
      </w:tblGrid>
      <w:tr>
        <w:trPr>
          <w:trHeight w:val="324" w:hRule="exact"/>
        </w:trPr>
        <w:tc>
          <w:tcPr>
            <w:tcW w:w="2285" w:type="dxa"/>
            <w:tcBorders>
              <w:top w:val="single" w:sz="12" w:space="0" w:color="000000"/>
              <w:left w:val="nil" w:sz="6" w:space="0" w:color="auto"/>
              <w:bottom w:val="nil" w:sz="6" w:space="0" w:color="auto"/>
              <w:right w:val="single" w:sz="4" w:space="0" w:color="000000"/>
            </w:tcBorders>
          </w:tcPr>
          <w:p>
            <w:pPr>
              <w:pStyle w:val="TableParagraph"/>
              <w:spacing w:line="212" w:lineRule="exact" w:before="137"/>
              <w:ind w:left="19"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256" w:type="dxa"/>
            <w:tcBorders>
              <w:top w:val="single" w:sz="12" w:space="0" w:color="000000"/>
              <w:left w:val="single" w:sz="4" w:space="0" w:color="000000"/>
              <w:bottom w:val="nil" w:sz="6" w:space="0" w:color="auto"/>
              <w:right w:val="single" w:sz="4" w:space="0" w:color="000000"/>
            </w:tcBorders>
          </w:tcPr>
          <w:p>
            <w:pPr>
              <w:pStyle w:val="TableParagraph"/>
              <w:spacing w:line="212" w:lineRule="exact" w:before="137"/>
              <w:ind w:left="26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277" w:type="dxa"/>
            <w:vMerge w:val="restart"/>
            <w:tcBorders>
              <w:top w:val="single" w:sz="12" w:space="0" w:color="000000"/>
              <w:left w:val="single" w:sz="4" w:space="0" w:color="000000"/>
              <w:right w:val="single" w:sz="4" w:space="0" w:color="000000"/>
            </w:tcBorders>
          </w:tcPr>
          <w:p>
            <w:pPr>
              <w:pStyle w:val="TableParagraph"/>
              <w:spacing w:line="240" w:lineRule="auto" w:before="137"/>
              <w:ind w:left="273"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277" w:type="dxa"/>
            <w:vMerge w:val="restart"/>
            <w:tcBorders>
              <w:top w:val="single" w:sz="12" w:space="0" w:color="000000"/>
              <w:left w:val="single" w:sz="4" w:space="0" w:color="000000"/>
              <w:right w:val="single" w:sz="4" w:space="0" w:color="000000"/>
            </w:tcBorders>
          </w:tcPr>
          <w:p>
            <w:pPr>
              <w:pStyle w:val="TableParagraph"/>
              <w:spacing w:line="240" w:lineRule="auto" w:before="137"/>
              <w:ind w:left="273"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274" w:type="dxa"/>
            <w:vMerge w:val="restart"/>
            <w:tcBorders>
              <w:top w:val="single" w:sz="12" w:space="0" w:color="000000"/>
              <w:left w:val="single" w:sz="4" w:space="0" w:color="000000"/>
              <w:right w:val="nil" w:sz="6" w:space="0" w:color="auto"/>
            </w:tcBorders>
          </w:tcPr>
          <w:p>
            <w:pPr>
              <w:pStyle w:val="TableParagraph"/>
              <w:spacing w:line="240" w:lineRule="auto" w:before="137"/>
              <w:ind w:left="268"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64" w:hRule="exact"/>
        </w:trPr>
        <w:tc>
          <w:tcPr>
            <w:tcW w:w="2285"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nil" w:sz="6" w:space="0" w:color="auto"/>
            </w:tcBorders>
          </w:tcPr>
          <w:p>
            <w:pPr/>
          </w:p>
        </w:tc>
      </w:tr>
      <w:tr>
        <w:trPr>
          <w:trHeight w:val="39" w:hRule="exact"/>
        </w:trPr>
        <w:tc>
          <w:tcPr>
            <w:tcW w:w="2285"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single" w:sz="4" w:space="0" w:color="000000"/>
            </w:tcBorders>
          </w:tcPr>
          <w:p>
            <w:pPr/>
          </w:p>
        </w:tc>
        <w:tc>
          <w:tcPr>
            <w:tcW w:w="1277" w:type="dxa"/>
            <w:vMerge/>
            <w:tcBorders>
              <w:left w:val="single" w:sz="4" w:space="0" w:color="000000"/>
              <w:bottom w:val="nil" w:sz="6" w:space="0" w:color="auto"/>
              <w:right w:val="single" w:sz="4" w:space="0" w:color="000000"/>
            </w:tcBorders>
          </w:tcPr>
          <w:p>
            <w:pPr/>
          </w:p>
        </w:tc>
        <w:tc>
          <w:tcPr>
            <w:tcW w:w="1277" w:type="dxa"/>
            <w:vMerge/>
            <w:tcBorders>
              <w:left w:val="single" w:sz="4" w:space="0" w:color="000000"/>
              <w:bottom w:val="nil" w:sz="6" w:space="0" w:color="auto"/>
              <w:right w:val="single" w:sz="4" w:space="0" w:color="000000"/>
            </w:tcBorders>
          </w:tcPr>
          <w:p>
            <w:pPr/>
          </w:p>
        </w:tc>
        <w:tc>
          <w:tcPr>
            <w:tcW w:w="1274" w:type="dxa"/>
            <w:vMerge/>
            <w:tcBorders>
              <w:left w:val="single" w:sz="4" w:space="0" w:color="000000"/>
              <w:bottom w:val="nil" w:sz="6" w:space="0" w:color="auto"/>
              <w:right w:val="nil" w:sz="6" w:space="0" w:color="auto"/>
            </w:tcBorders>
          </w:tcPr>
          <w:p>
            <w:pPr/>
          </w:p>
        </w:tc>
      </w:tr>
      <w:tr>
        <w:trPr>
          <w:trHeight w:val="391"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、账面原值合计</w:t>
            </w:r>
          </w:p>
        </w:tc>
        <w:tc>
          <w:tcPr>
            <w:tcW w:w="125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1,148,517.00</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139,568.38</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1,288,085.38</w:t>
            </w:r>
          </w:p>
        </w:tc>
      </w:tr>
      <w:tr>
        <w:trPr>
          <w:trHeight w:val="18" w:hRule="exact"/>
        </w:trPr>
        <w:tc>
          <w:tcPr>
            <w:tcW w:w="2285"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r>
      <w:tr>
        <w:trPr>
          <w:trHeight w:val="393"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25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1,148,517.00</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139,568.38</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1,288,085.38</w:t>
            </w:r>
          </w:p>
        </w:tc>
      </w:tr>
      <w:tr>
        <w:trPr>
          <w:trHeight w:val="18" w:hRule="exact"/>
        </w:trPr>
        <w:tc>
          <w:tcPr>
            <w:tcW w:w="2285"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r>
      <w:tr>
        <w:trPr>
          <w:trHeight w:val="390"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、累计摊销合计</w:t>
            </w:r>
          </w:p>
        </w:tc>
        <w:tc>
          <w:tcPr>
            <w:tcW w:w="125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864,978.77</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171,224.36</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1,036,203.13</w:t>
            </w:r>
          </w:p>
        </w:tc>
      </w:tr>
      <w:tr>
        <w:trPr>
          <w:trHeight w:val="20" w:hRule="exact"/>
        </w:trPr>
        <w:tc>
          <w:tcPr>
            <w:tcW w:w="2285"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r>
      <w:tr>
        <w:trPr>
          <w:trHeight w:val="390"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25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864,978.77</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171,224.36</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1,036,203.13</w:t>
            </w:r>
          </w:p>
        </w:tc>
      </w:tr>
      <w:tr>
        <w:trPr>
          <w:trHeight w:val="20" w:hRule="exact"/>
        </w:trPr>
        <w:tc>
          <w:tcPr>
            <w:tcW w:w="2285"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r>
      <w:tr>
        <w:trPr>
          <w:trHeight w:val="390"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、无形资产账面净值合计</w:t>
            </w:r>
          </w:p>
        </w:tc>
        <w:tc>
          <w:tcPr>
            <w:tcW w:w="125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283,538.23</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139,568.38</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171,224.36</w:t>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251,882.25</w:t>
            </w:r>
          </w:p>
        </w:tc>
      </w:tr>
      <w:tr>
        <w:trPr>
          <w:trHeight w:val="20" w:hRule="exact"/>
        </w:trPr>
        <w:tc>
          <w:tcPr>
            <w:tcW w:w="2285"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r>
      <w:tr>
        <w:trPr>
          <w:trHeight w:val="390"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25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283,538.23</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139,568.38</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171,224.36</w:t>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251,882.25</w:t>
            </w:r>
          </w:p>
        </w:tc>
      </w:tr>
      <w:tr>
        <w:trPr>
          <w:trHeight w:val="20" w:hRule="exact"/>
        </w:trPr>
        <w:tc>
          <w:tcPr>
            <w:tcW w:w="2285"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r>
      <w:tr>
        <w:trPr>
          <w:trHeight w:val="381"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、减值准备合计</w:t>
            </w:r>
          </w:p>
        </w:tc>
        <w:tc>
          <w:tcPr>
            <w:tcW w:w="125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
        </w:tc>
      </w:tr>
      <w:tr>
        <w:trPr>
          <w:trHeight w:val="27" w:hRule="exact"/>
        </w:trPr>
        <w:tc>
          <w:tcPr>
            <w:tcW w:w="2285"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
        </w:tc>
      </w:tr>
      <w:tr>
        <w:trPr>
          <w:trHeight w:val="373"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25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
        </w:tc>
      </w:tr>
      <w:tr>
        <w:trPr>
          <w:trHeight w:val="37" w:hRule="exact"/>
        </w:trPr>
        <w:tc>
          <w:tcPr>
            <w:tcW w:w="2285"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
        </w:tc>
      </w:tr>
      <w:tr>
        <w:trPr>
          <w:trHeight w:val="410"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、无形资产账面价值合计</w:t>
            </w:r>
          </w:p>
        </w:tc>
        <w:tc>
          <w:tcPr>
            <w:tcW w:w="125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283,538.23</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139,568.38</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171,224.36</w:t>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251,882.25</w:t>
            </w:r>
          </w:p>
        </w:tc>
      </w:tr>
      <w:tr>
        <w:trPr>
          <w:trHeight w:val="416" w:hRule="exact"/>
        </w:trPr>
        <w:tc>
          <w:tcPr>
            <w:tcW w:w="2285" w:type="dxa"/>
            <w:tcBorders>
              <w:top w:val="nil" w:sz="6" w:space="0" w:color="auto"/>
              <w:left w:val="nil" w:sz="6" w:space="0" w:color="auto"/>
              <w:bottom w:val="single" w:sz="12"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2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283,538.23</w:t>
            </w:r>
          </w:p>
        </w:tc>
        <w:tc>
          <w:tcPr>
            <w:tcW w:w="12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139,568.38</w:t>
            </w:r>
          </w:p>
        </w:tc>
        <w:tc>
          <w:tcPr>
            <w:tcW w:w="12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171,224.36</w:t>
            </w:r>
          </w:p>
        </w:tc>
        <w:tc>
          <w:tcPr>
            <w:tcW w:w="1274" w:type="dxa"/>
            <w:tcBorders>
              <w:top w:val="nil" w:sz="6" w:space="0" w:color="auto"/>
              <w:left w:val="single"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251,882.25</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spacing w:line="350" w:lineRule="auto" w:before="36"/>
        <w:ind w:left="1398" w:right="4190" w:firstLine="0"/>
        <w:jc w:val="left"/>
        <w:rPr>
          <w:rFonts w:ascii="宋体" w:hAnsi="宋体" w:cs="宋体" w:eastAsia="宋体" w:hint="default"/>
          <w:sz w:val="21"/>
          <w:szCs w:val="21"/>
        </w:rPr>
      </w:pPr>
      <w:r>
        <w:rPr/>
        <w:pict>
          <v:group style="position:absolute;margin-left:147.5pt;margin-top:-90.486351pt;width:367.8pt;height:5.05pt;mso-position-horizontal-relative:page;mso-position-vertical-relative:paragraph;z-index:-987352" coordorigin="2950,-1810" coordsize="7356,101">
            <v:shape style="position:absolute;left:2950;top:-1810;width:2285;height:101" type="#_x0000_t75" stroked="false">
              <v:imagedata r:id="rId227" o:title=""/>
            </v:shape>
            <v:shape style="position:absolute;left:5211;top:-1719;width:1260;height:10" type="#_x0000_t75" stroked="false">
              <v:imagedata r:id="rId219" o:title=""/>
            </v:shape>
            <v:shape style="position:absolute;left:6467;top:-1719;width:1282;height:10" type="#_x0000_t75" stroked="false">
              <v:imagedata r:id="rId155" o:title=""/>
            </v:shape>
            <v:shape style="position:absolute;left:7744;top:-1719;width:2561;height:10" type="#_x0000_t75" stroked="false">
              <v:imagedata r:id="rId220" o:title=""/>
            </v:shape>
            <w10:wrap type="none"/>
          </v:group>
        </w:pict>
      </w:r>
      <w:r>
        <w:rPr/>
        <w:pict>
          <v:group style="position:absolute;margin-left:147.5pt;margin-top:-70.086296pt;width:367.8pt;height:5.2pt;mso-position-horizontal-relative:page;mso-position-vertical-relative:paragraph;z-index:-987328" coordorigin="2950,-1402" coordsize="7356,104">
            <v:shape style="position:absolute;left:2950;top:-1402;width:2285;height:103" type="#_x0000_t75" stroked="false">
              <v:imagedata r:id="rId229" o:title=""/>
            </v:shape>
            <v:shape style="position:absolute;left:5211;top:-1308;width:1260;height:10" type="#_x0000_t75" stroked="false">
              <v:imagedata r:id="rId222" o:title=""/>
            </v:shape>
            <v:shape style="position:absolute;left:6467;top:-1308;width:1282;height:10" type="#_x0000_t75" stroked="false">
              <v:imagedata r:id="rId223" o:title=""/>
            </v:shape>
            <v:shape style="position:absolute;left:7744;top:-1308;width:2561;height:10" type="#_x0000_t75" stroked="false">
              <v:imagedata r:id="rId224" o:title=""/>
            </v:shape>
            <w10:wrap type="none"/>
          </v:group>
        </w:pict>
      </w:r>
      <w:r>
        <w:rPr/>
        <w:pict>
          <v:group style="position:absolute;margin-left:147.5pt;margin-top:-49.566296pt;width:367.8pt;height:5.2pt;mso-position-horizontal-relative:page;mso-position-vertical-relative:paragraph;z-index:-987304" coordorigin="2950,-991" coordsize="7356,104">
            <v:shape style="position:absolute;left:2950;top:-991;width:2285;height:103" type="#_x0000_t75" stroked="false">
              <v:imagedata r:id="rId226" o:title=""/>
            </v:shape>
            <v:shape style="position:absolute;left:5211;top:-898;width:1260;height:10" type="#_x0000_t75" stroked="false">
              <v:imagedata r:id="rId219" o:title=""/>
            </v:shape>
            <v:shape style="position:absolute;left:6467;top:-898;width:1282;height:10" type="#_x0000_t75" stroked="false">
              <v:imagedata r:id="rId155" o:title=""/>
            </v:shape>
            <v:shape style="position:absolute;left:7744;top:-898;width:2561;height:10" type="#_x0000_t75" stroked="false">
              <v:imagedata r:id="rId220" o:title=""/>
            </v:shape>
            <w10:wrap type="none"/>
          </v:group>
        </w:pict>
      </w:r>
      <w:r>
        <w:rPr>
          <w:rFonts w:ascii="宋体" w:hAnsi="宋体" w:cs="宋体" w:eastAsia="宋体" w:hint="default"/>
          <w:sz w:val="21"/>
          <w:szCs w:val="21"/>
        </w:rPr>
        <w:t>本年摊销额</w:t>
      </w:r>
      <w:r>
        <w:rPr>
          <w:rFonts w:ascii="宋体" w:hAnsi="宋体" w:cs="宋体" w:eastAsia="宋体" w:hint="default"/>
          <w:spacing w:val="-52"/>
          <w:sz w:val="21"/>
          <w:szCs w:val="21"/>
        </w:rPr>
        <w:t> </w:t>
      </w:r>
      <w:r>
        <w:rPr>
          <w:rFonts w:ascii="宋体" w:hAnsi="宋体" w:cs="宋体" w:eastAsia="宋体" w:hint="default"/>
          <w:sz w:val="21"/>
          <w:szCs w:val="21"/>
        </w:rPr>
        <w:t>171,224.36</w:t>
      </w:r>
      <w:r>
        <w:rPr>
          <w:rFonts w:ascii="宋体" w:hAnsi="宋体" w:cs="宋体" w:eastAsia="宋体" w:hint="default"/>
          <w:spacing w:val="-55"/>
          <w:sz w:val="21"/>
          <w:szCs w:val="21"/>
        </w:rPr>
        <w:t> </w:t>
      </w:r>
      <w:r>
        <w:rPr>
          <w:rFonts w:ascii="宋体" w:hAnsi="宋体" w:cs="宋体" w:eastAsia="宋体" w:hint="default"/>
          <w:spacing w:val="-3"/>
          <w:sz w:val="21"/>
          <w:szCs w:val="21"/>
        </w:rPr>
        <w:t>元。</w:t>
      </w:r>
      <w:r>
        <w:rPr>
          <w:rFonts w:ascii="宋体" w:hAnsi="宋体" w:cs="宋体" w:eastAsia="宋体" w:hint="default"/>
          <w:spacing w:val="-103"/>
          <w:sz w:val="21"/>
          <w:szCs w:val="21"/>
        </w:rPr>
        <w:t> </w:t>
      </w:r>
      <w:r>
        <w:rPr>
          <w:rFonts w:ascii="宋体" w:hAnsi="宋体" w:cs="宋体" w:eastAsia="宋体" w:hint="default"/>
          <w:spacing w:val="-2"/>
          <w:sz w:val="21"/>
          <w:szCs w:val="21"/>
        </w:rPr>
        <w:t>注：年末无用于抵押或担保的无形资产。</w:t>
      </w:r>
    </w:p>
    <w:p>
      <w:pPr>
        <w:spacing w:after="0" w:line="350" w:lineRule="auto"/>
        <w:jc w:val="left"/>
        <w:rPr>
          <w:rFonts w:ascii="宋体" w:hAnsi="宋体" w:cs="宋体" w:eastAsia="宋体" w:hint="default"/>
          <w:sz w:val="21"/>
          <w:szCs w:val="21"/>
        </w:rPr>
        <w:sectPr>
          <w:pgSz w:w="11910" w:h="16840"/>
          <w:pgMar w:header="892" w:footer="1186" w:top="1080" w:bottom="1380" w:left="1660" w:right="0"/>
        </w:sectPr>
      </w:pPr>
    </w:p>
    <w:p>
      <w:pPr>
        <w:spacing w:line="240" w:lineRule="auto" w:before="0"/>
        <w:rPr>
          <w:rFonts w:ascii="宋体" w:hAnsi="宋体" w:cs="宋体" w:eastAsia="宋体" w:hint="default"/>
          <w:sz w:val="20"/>
          <w:szCs w:val="20"/>
        </w:rPr>
      </w:pPr>
    </w:p>
    <w:p>
      <w:pPr>
        <w:tabs>
          <w:tab w:pos="977" w:val="left" w:leader="none"/>
        </w:tabs>
        <w:spacing w:before="179"/>
        <w:ind w:left="138" w:right="4190" w:firstLine="0"/>
        <w:jc w:val="left"/>
        <w:rPr>
          <w:rFonts w:ascii="宋体" w:hAnsi="宋体" w:cs="宋体" w:eastAsia="宋体" w:hint="default"/>
          <w:sz w:val="21"/>
          <w:szCs w:val="21"/>
        </w:rPr>
      </w:pPr>
      <w:r>
        <w:rPr/>
        <w:pict>
          <v:shape style="position:absolute;margin-left:196.009995pt;margin-top:45.713673pt;width:.48001pt;height:.12pt;mso-position-horizontal-relative:page;mso-position-vertical-relative:paragraph;z-index:-987280" type="#_x0000_t75" stroked="false">
            <v:imagedata r:id="rId230" o:title=""/>
          </v:shape>
        </w:pict>
      </w:r>
      <w:r>
        <w:rPr/>
        <w:pict>
          <v:shape style="position:absolute;margin-left:266.929993pt;margin-top:45.713673pt;width:.47998pt;height:.12pt;mso-position-horizontal-relative:page;mso-position-vertical-relative:paragraph;z-index:-987256" type="#_x0000_t75" stroked="false">
            <v:imagedata r:id="rId230" o:title=""/>
          </v:shape>
        </w:pict>
      </w:r>
      <w:r>
        <w:rPr/>
        <w:pict>
          <v:shape style="position:absolute;margin-left:337.869995pt;margin-top:45.713673pt;width:.47998pt;height:.12pt;mso-position-horizontal-relative:page;mso-position-vertical-relative:paragraph;z-index:-987232" type="#_x0000_t75" stroked="false">
            <v:imagedata r:id="rId230" o:title=""/>
          </v:shape>
        </w:pict>
      </w:r>
      <w:r>
        <w:rPr/>
        <w:pict>
          <v:shape style="position:absolute;margin-left:401.230011pt;margin-top:45.713673pt;width:.48001pt;height:.12pt;mso-position-horizontal-relative:page;mso-position-vertical-relative:paragraph;z-index:-987208" type="#_x0000_t75" stroked="false">
            <v:imagedata r:id="rId230" o:title=""/>
          </v:shape>
        </w:pict>
      </w:r>
      <w:r>
        <w:rPr/>
        <w:pict>
          <v:shape style="position:absolute;margin-left:464.619995pt;margin-top:45.713673pt;width:.48001pt;height:.12pt;mso-position-horizontal-relative:page;mso-position-vertical-relative:paragraph;z-index:-987184" type="#_x0000_t75" stroked="false">
            <v:imagedata r:id="rId230" o:title=""/>
          </v:shape>
        </w:pict>
      </w:r>
      <w:r>
        <w:rPr/>
        <w:pict>
          <v:group style="position:absolute;margin-left:120.379997pt;margin-top:61.193653pt;width:408pt;height:5.2pt;mso-position-horizontal-relative:page;mso-position-vertical-relative:paragraph;z-index:-987160" coordorigin="2408,1224" coordsize="8160,104">
            <v:shape style="position:absolute;left:2408;top:1224;width:1532;height:103" type="#_x0000_t75" stroked="false">
              <v:imagedata r:id="rId231" o:title=""/>
            </v:shape>
            <v:shape style="position:absolute;left:3915;top:1317;width:1423;height:10" type="#_x0000_t75" stroked="false">
              <v:imagedata r:id="rId232" o:title=""/>
            </v:shape>
            <v:shape style="position:absolute;left:5334;top:1317;width:1424;height:10" type="#_x0000_t75" stroked="false">
              <v:imagedata r:id="rId232" o:title=""/>
            </v:shape>
            <v:shape style="position:absolute;left:6753;top:1317;width:2540;height:10" type="#_x0000_t75" stroked="false">
              <v:imagedata r:id="rId233" o:title=""/>
            </v:shape>
            <v:shape style="position:absolute;left:9288;top:1317;width:1279;height:10" type="#_x0000_t75" stroked="false">
              <v:imagedata r:id="rId234" o:title=""/>
            </v:shape>
            <w10:wrap type="none"/>
          </v:group>
        </w:pic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九</w:t>
      </w:r>
      <w:r>
        <w:rPr>
          <w:rFonts w:ascii="宋体" w:hAnsi="宋体" w:cs="宋体" w:eastAsia="宋体" w:hint="default"/>
          <w:b/>
          <w:bCs/>
          <w:spacing w:val="-1"/>
          <w:sz w:val="21"/>
          <w:szCs w:val="21"/>
        </w:rPr>
        <w:t>)</w:t>
        <w:tab/>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733" w:type="dxa"/>
        <w:tblLayout w:type="fixed"/>
        <w:tblCellMar>
          <w:top w:w="0" w:type="dxa"/>
          <w:left w:w="0" w:type="dxa"/>
          <w:bottom w:w="0" w:type="dxa"/>
          <w:right w:w="0" w:type="dxa"/>
        </w:tblCellMar>
        <w:tblLook w:val="01E0"/>
      </w:tblPr>
      <w:tblGrid>
        <w:gridCol w:w="1532"/>
        <w:gridCol w:w="1418"/>
        <w:gridCol w:w="1419"/>
        <w:gridCol w:w="1267"/>
        <w:gridCol w:w="1268"/>
        <w:gridCol w:w="1270"/>
      </w:tblGrid>
      <w:tr>
        <w:trPr>
          <w:trHeight w:val="324" w:hRule="exact"/>
        </w:trPr>
        <w:tc>
          <w:tcPr>
            <w:tcW w:w="1532" w:type="dxa"/>
            <w:tcBorders>
              <w:top w:val="single" w:sz="12" w:space="0" w:color="000000"/>
              <w:left w:val="nil" w:sz="6" w:space="0" w:color="auto"/>
              <w:bottom w:val="nil" w:sz="6" w:space="0" w:color="auto"/>
              <w:right w:val="single" w:sz="4" w:space="0" w:color="000000"/>
            </w:tcBorders>
          </w:tcPr>
          <w:p>
            <w:pPr>
              <w:pStyle w:val="TableParagraph"/>
              <w:spacing w:line="212" w:lineRule="exact" w:before="137"/>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tcBorders>
              <w:top w:val="single" w:sz="12" w:space="0" w:color="000000"/>
              <w:left w:val="single" w:sz="4" w:space="0" w:color="000000"/>
              <w:bottom w:val="nil" w:sz="6" w:space="0" w:color="auto"/>
              <w:right w:val="single" w:sz="4" w:space="0" w:color="000000"/>
            </w:tcBorders>
          </w:tcPr>
          <w:p>
            <w:pPr>
              <w:pStyle w:val="TableParagraph"/>
              <w:spacing w:line="212" w:lineRule="exact" w:before="137"/>
              <w:ind w:left="34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19" w:type="dxa"/>
            <w:vMerge w:val="restart"/>
            <w:tcBorders>
              <w:top w:val="single" w:sz="12" w:space="0" w:color="000000"/>
              <w:left w:val="single" w:sz="4" w:space="0" w:color="000000"/>
              <w:right w:val="single" w:sz="4" w:space="0" w:color="000000"/>
            </w:tcBorders>
          </w:tcPr>
          <w:p>
            <w:pPr>
              <w:pStyle w:val="TableParagraph"/>
              <w:spacing w:line="240" w:lineRule="auto" w:before="137"/>
              <w:ind w:left="340"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267" w:type="dxa"/>
            <w:vMerge w:val="restart"/>
            <w:tcBorders>
              <w:top w:val="single" w:sz="12" w:space="0" w:color="000000"/>
              <w:left w:val="single" w:sz="4" w:space="0" w:color="000000"/>
              <w:right w:val="single" w:sz="4" w:space="0" w:color="000000"/>
            </w:tcBorders>
          </w:tcPr>
          <w:p>
            <w:pPr>
              <w:pStyle w:val="TableParagraph"/>
              <w:spacing w:line="240" w:lineRule="auto" w:before="137"/>
              <w:ind w:left="266" w:right="0"/>
              <w:jc w:val="left"/>
              <w:rPr>
                <w:rFonts w:ascii="宋体" w:hAnsi="宋体" w:cs="宋体" w:eastAsia="宋体" w:hint="default"/>
                <w:sz w:val="18"/>
                <w:szCs w:val="18"/>
              </w:rPr>
            </w:pPr>
            <w:r>
              <w:rPr>
                <w:rFonts w:ascii="宋体" w:hAnsi="宋体" w:cs="宋体" w:eastAsia="宋体" w:hint="default"/>
                <w:sz w:val="18"/>
                <w:szCs w:val="18"/>
              </w:rPr>
              <w:t>本年摊销</w:t>
            </w:r>
          </w:p>
        </w:tc>
        <w:tc>
          <w:tcPr>
            <w:tcW w:w="1268" w:type="dxa"/>
            <w:vMerge w:val="restart"/>
            <w:tcBorders>
              <w:top w:val="single" w:sz="12" w:space="0" w:color="000000"/>
              <w:left w:val="single" w:sz="4" w:space="0" w:color="000000"/>
              <w:right w:val="single" w:sz="4" w:space="0" w:color="000000"/>
            </w:tcBorders>
          </w:tcPr>
          <w:p>
            <w:pPr>
              <w:pStyle w:val="TableParagraph"/>
              <w:spacing w:line="240" w:lineRule="auto" w:before="137"/>
              <w:ind w:left="268"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270" w:type="dxa"/>
            <w:vMerge w:val="restart"/>
            <w:tcBorders>
              <w:top w:val="single" w:sz="12" w:space="0" w:color="000000"/>
              <w:left w:val="single" w:sz="4" w:space="0" w:color="000000"/>
              <w:right w:val="nil" w:sz="6" w:space="0" w:color="auto"/>
            </w:tcBorders>
          </w:tcPr>
          <w:p>
            <w:pPr>
              <w:pStyle w:val="TableParagraph"/>
              <w:spacing w:line="240" w:lineRule="auto" w:before="137"/>
              <w:ind w:left="268"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179" w:hRule="exact"/>
        </w:trPr>
        <w:tc>
          <w:tcPr>
            <w:tcW w:w="1532" w:type="dxa"/>
            <w:tcBorders>
              <w:top w:val="nil" w:sz="6" w:space="0" w:color="auto"/>
              <w:left w:val="nil" w:sz="6" w:space="0" w:color="auto"/>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bottom w:val="nil" w:sz="6" w:space="0" w:color="auto"/>
              <w:right w:val="single" w:sz="4" w:space="0" w:color="000000"/>
            </w:tcBorders>
          </w:tcPr>
          <w:p>
            <w:pPr/>
          </w:p>
        </w:tc>
        <w:tc>
          <w:tcPr>
            <w:tcW w:w="1267" w:type="dxa"/>
            <w:vMerge/>
            <w:tcBorders>
              <w:left w:val="single" w:sz="4" w:space="0" w:color="000000"/>
              <w:bottom w:val="nil" w:sz="6" w:space="0" w:color="auto"/>
              <w:right w:val="single" w:sz="4" w:space="0" w:color="000000"/>
            </w:tcBorders>
          </w:tcPr>
          <w:p>
            <w:pPr/>
          </w:p>
        </w:tc>
        <w:tc>
          <w:tcPr>
            <w:tcW w:w="1268" w:type="dxa"/>
            <w:vMerge/>
            <w:tcBorders>
              <w:left w:val="single" w:sz="4" w:space="0" w:color="000000"/>
              <w:right w:val="single" w:sz="4" w:space="0" w:color="000000"/>
            </w:tcBorders>
          </w:tcPr>
          <w:p>
            <w:pPr/>
          </w:p>
        </w:tc>
        <w:tc>
          <w:tcPr>
            <w:tcW w:w="1270" w:type="dxa"/>
            <w:vMerge/>
            <w:tcBorders>
              <w:left w:val="single" w:sz="4" w:space="0" w:color="000000"/>
              <w:bottom w:val="nil" w:sz="6" w:space="0" w:color="auto"/>
              <w:right w:val="nil" w:sz="6" w:space="0" w:color="auto"/>
            </w:tcBorders>
          </w:tcPr>
          <w:p>
            <w:pPr/>
          </w:p>
        </w:tc>
      </w:tr>
      <w:tr>
        <w:trPr>
          <w:trHeight w:val="339" w:hRule="exact"/>
        </w:trPr>
        <w:tc>
          <w:tcPr>
            <w:tcW w:w="1532" w:type="dxa"/>
            <w:tcBorders>
              <w:top w:val="nil" w:sz="6" w:space="0" w:color="auto"/>
              <w:left w:val="nil" w:sz="6" w:space="0" w:color="auto"/>
              <w:bottom w:val="single" w:sz="12" w:space="0" w:color="000000"/>
              <w:right w:val="single" w:sz="4" w:space="0" w:color="000000"/>
            </w:tcBorders>
          </w:tcPr>
          <w:p>
            <w:pPr>
              <w:pStyle w:val="TableParagraph"/>
              <w:spacing w:line="240" w:lineRule="auto" w:before="59"/>
              <w:ind w:left="213"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4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1"/>
              <w:ind w:left="357" w:right="0"/>
              <w:jc w:val="left"/>
              <w:rPr>
                <w:rFonts w:ascii="Times New Roman" w:hAnsi="Times New Roman" w:cs="Times New Roman" w:eastAsia="Times New Roman" w:hint="default"/>
                <w:sz w:val="18"/>
                <w:szCs w:val="18"/>
              </w:rPr>
            </w:pPr>
            <w:r>
              <w:rPr>
                <w:rFonts w:ascii="Times New Roman"/>
                <w:sz w:val="18"/>
              </w:rPr>
              <w:t>1,786,003.25</w:t>
            </w:r>
          </w:p>
        </w:tc>
        <w:tc>
          <w:tcPr>
            <w:tcW w:w="141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1"/>
              <w:ind w:left="492" w:right="0"/>
              <w:jc w:val="left"/>
              <w:rPr>
                <w:rFonts w:ascii="Times New Roman" w:hAnsi="Times New Roman" w:cs="Times New Roman" w:eastAsia="Times New Roman" w:hint="default"/>
                <w:sz w:val="18"/>
                <w:szCs w:val="18"/>
              </w:rPr>
            </w:pPr>
            <w:r>
              <w:rPr>
                <w:rFonts w:ascii="Times New Roman"/>
                <w:sz w:val="18"/>
              </w:rPr>
              <w:t>315,840.00</w:t>
            </w:r>
          </w:p>
        </w:tc>
        <w:tc>
          <w:tcPr>
            <w:tcW w:w="126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1"/>
              <w:ind w:left="340" w:right="0"/>
              <w:jc w:val="left"/>
              <w:rPr>
                <w:rFonts w:ascii="Times New Roman" w:hAnsi="Times New Roman" w:cs="Times New Roman" w:eastAsia="Times New Roman" w:hint="default"/>
                <w:sz w:val="18"/>
                <w:szCs w:val="18"/>
              </w:rPr>
            </w:pPr>
            <w:r>
              <w:rPr>
                <w:rFonts w:ascii="Times New Roman"/>
                <w:sz w:val="18"/>
              </w:rPr>
              <w:t>861,638.72</w:t>
            </w:r>
          </w:p>
        </w:tc>
        <w:tc>
          <w:tcPr>
            <w:tcW w:w="1268" w:type="dxa"/>
            <w:vMerge/>
            <w:tcBorders>
              <w:left w:val="single" w:sz="4" w:space="0" w:color="000000"/>
              <w:bottom w:val="single" w:sz="12" w:space="0" w:color="000000"/>
              <w:right w:val="single" w:sz="4" w:space="0" w:color="000000"/>
            </w:tcBorders>
          </w:tcPr>
          <w:p>
            <w:pPr/>
          </w:p>
        </w:tc>
        <w:tc>
          <w:tcPr>
            <w:tcW w:w="1270" w:type="dxa"/>
            <w:tcBorders>
              <w:top w:val="nil" w:sz="6" w:space="0" w:color="auto"/>
              <w:left w:val="single" w:sz="4" w:space="0" w:color="000000"/>
              <w:bottom w:val="single" w:sz="12" w:space="0" w:color="000000"/>
              <w:right w:val="nil" w:sz="6" w:space="0" w:color="auto"/>
            </w:tcBorders>
          </w:tcPr>
          <w:p>
            <w:pPr>
              <w:pStyle w:val="TableParagraph"/>
              <w:spacing w:line="240" w:lineRule="auto" w:before="111"/>
              <w:ind w:left="211" w:right="0"/>
              <w:jc w:val="left"/>
              <w:rPr>
                <w:rFonts w:ascii="Times New Roman" w:hAnsi="Times New Roman" w:cs="Times New Roman" w:eastAsia="Times New Roman" w:hint="default"/>
                <w:sz w:val="18"/>
                <w:szCs w:val="18"/>
              </w:rPr>
            </w:pPr>
            <w:r>
              <w:rPr>
                <w:rFonts w:ascii="Times New Roman"/>
                <w:sz w:val="18"/>
              </w:rPr>
              <w:t>1,240,204.53</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tabs>
          <w:tab w:pos="977" w:val="left" w:leader="none"/>
        </w:tabs>
        <w:spacing w:before="36"/>
        <w:ind w:left="138" w:right="419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十</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递延所得税资产和递延所得税负债</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spacing w:before="36"/>
        <w:ind w:left="855" w:right="0" w:firstLine="0"/>
        <w:jc w:val="left"/>
        <w:rPr>
          <w:rFonts w:ascii="宋体" w:hAnsi="宋体" w:cs="宋体" w:eastAsia="宋体" w:hint="default"/>
          <w:sz w:val="21"/>
          <w:szCs w:val="21"/>
        </w:rPr>
      </w:pPr>
      <w:r>
        <w:rPr>
          <w:rFonts w:ascii="宋体" w:hAnsi="宋体" w:cs="宋体" w:eastAsia="宋体" w:hint="default"/>
          <w:b/>
          <w:bCs/>
          <w:sz w:val="21"/>
          <w:szCs w:val="21"/>
        </w:rPr>
        <w:t>递延所得税资产和递延所得税负债不以抵销后的净额列示</w:t>
      </w:r>
      <w:r>
        <w:rPr>
          <w:rFonts w:ascii="宋体" w:hAnsi="宋体" w:cs="宋体" w:eastAsia="宋体" w:hint="default"/>
          <w:sz w:val="21"/>
          <w:szCs w:val="21"/>
        </w:rPr>
      </w:r>
    </w:p>
    <w:p>
      <w:pPr>
        <w:tabs>
          <w:tab w:pos="1393" w:val="left" w:leader="none"/>
        </w:tabs>
        <w:spacing w:before="126"/>
        <w:ind w:left="855" w:right="4190" w:firstLine="0"/>
        <w:jc w:val="left"/>
        <w:rPr>
          <w:rFonts w:ascii="宋体" w:hAnsi="宋体" w:cs="宋体" w:eastAsia="宋体" w:hint="default"/>
          <w:sz w:val="21"/>
          <w:szCs w:val="21"/>
        </w:rPr>
      </w:pPr>
      <w:r>
        <w:rPr/>
        <w:pict>
          <v:shape style="position:absolute;margin-left:316.510010pt;margin-top:43.073654pt;width:.48001pt;height:.12pt;mso-position-horizontal-relative:page;mso-position-vertical-relative:paragraph;z-index:-987136" type="#_x0000_t75" stroked="false">
            <v:imagedata r:id="rId230" o:title=""/>
          </v:shape>
        </w:pict>
      </w:r>
      <w:r>
        <w:rPr/>
        <w:pict>
          <v:shape style="position:absolute;margin-left:424.51001pt;margin-top:43.073654pt;width:.48001pt;height:.12pt;mso-position-horizontal-relative:page;mso-position-vertical-relative:paragraph;z-index:-987112" type="#_x0000_t75" stroked="false">
            <v:imagedata r:id="rId230" o:title=""/>
          </v:shape>
        </w:pict>
      </w:r>
      <w:r>
        <w:rPr/>
        <w:pict>
          <v:group style="position:absolute;margin-left:147.5pt;margin-top:58.553635pt;width:381.95pt;height:25.6pt;mso-position-horizontal-relative:page;mso-position-vertical-relative:paragraph;z-index:-987088" coordorigin="2950,1171" coordsize="7639,512">
            <v:shape style="position:absolute;left:2950;top:1171;width:7638;height:101" type="#_x0000_t75" stroked="false">
              <v:imagedata r:id="rId235" o:title=""/>
            </v:shape>
            <v:group style="position:absolute;left:8490;top:1272;width:10;height:20" coordorigin="8490,1272" coordsize="10,20">
              <v:shape style="position:absolute;left:8490;top:1272;width:10;height:20" coordorigin="8490,1272" coordsize="10,20" path="m8490,1291l8500,1291,8500,1272,8490,1272,8490,1291xe" filled="true" fillcolor="#000000" stroked="false">
                <v:path arrowok="t"/>
                <v:fill type="solid"/>
              </v:shape>
            </v:group>
            <v:group style="position:absolute;left:8490;top:1291;width:10;height:20" coordorigin="8490,1291" coordsize="10,20">
              <v:shape style="position:absolute;left:8490;top:1291;width:10;height:20" coordorigin="8490,1291" coordsize="10,20" path="m8490,1310l8500,1310,8500,1291,8490,1291,8490,1310xe" filled="true" fillcolor="#000000" stroked="false">
                <v:path arrowok="t"/>
                <v:fill type="solid"/>
              </v:shape>
            </v:group>
            <v:group style="position:absolute;left:8490;top:1310;width:10;height:20" coordorigin="8490,1310" coordsize="10,20">
              <v:shape style="position:absolute;left:8490;top:1310;width:10;height:20" coordorigin="8490,1310" coordsize="10,20" path="m8490,1329l8500,1329,8500,1310,8490,1310,8490,1329xe" filled="true" fillcolor="#000000" stroked="false">
                <v:path arrowok="t"/>
                <v:fill type="solid"/>
              </v:shape>
            </v:group>
            <v:group style="position:absolute;left:8490;top:1329;width:10;height:20" coordorigin="8490,1329" coordsize="10,20">
              <v:shape style="position:absolute;left:8490;top:1329;width:10;height:20" coordorigin="8490,1329" coordsize="10,20" path="m8490,1349l8500,1349,8500,1329,8490,1329,8490,1349xe" filled="true" fillcolor="#000000" stroked="false">
                <v:path arrowok="t"/>
                <v:fill type="solid"/>
              </v:shape>
            </v:group>
            <v:group style="position:absolute;left:8490;top:1349;width:10;height:20" coordorigin="8490,1349" coordsize="10,20">
              <v:shape style="position:absolute;left:8490;top:1349;width:10;height:20" coordorigin="8490,1349" coordsize="10,20" path="m8490,1368l8500,1368,8500,1349,8490,1349,8490,1368xe" filled="true" fillcolor="#000000" stroked="false">
                <v:path arrowok="t"/>
                <v:fill type="solid"/>
              </v:shape>
            </v:group>
            <v:group style="position:absolute;left:8490;top:1368;width:10;height:20" coordorigin="8490,1368" coordsize="10,20">
              <v:shape style="position:absolute;left:8490;top:1368;width:10;height:20" coordorigin="8490,1368" coordsize="10,20" path="m8490,1387l8500,1387,8500,1368,8490,1368,8490,1387xe" filled="true" fillcolor="#000000" stroked="false">
                <v:path arrowok="t"/>
                <v:fill type="solid"/>
              </v:shape>
            </v:group>
            <v:group style="position:absolute;left:8490;top:1387;width:10;height:20" coordorigin="8490,1387" coordsize="10,20">
              <v:shape style="position:absolute;left:8490;top:1387;width:10;height:20" coordorigin="8490,1387" coordsize="10,20" path="m8490,1406l8500,1406,8500,1387,8490,1387,8490,1406xe" filled="true" fillcolor="#000000" stroked="false">
                <v:path arrowok="t"/>
                <v:fill type="solid"/>
              </v:shape>
            </v:group>
            <v:group style="position:absolute;left:8490;top:1406;width:10;height:20" coordorigin="8490,1406" coordsize="10,20">
              <v:shape style="position:absolute;left:8490;top:1406;width:10;height:20" coordorigin="8490,1406" coordsize="10,20" path="m8490,1425l8500,1425,8500,1406,8490,1406,8490,1425xe" filled="true" fillcolor="#000000" stroked="false">
                <v:path arrowok="t"/>
                <v:fill type="solid"/>
              </v:shape>
            </v:group>
            <v:group style="position:absolute;left:8490;top:1425;width:10;height:20" coordorigin="8490,1425" coordsize="10,20">
              <v:shape style="position:absolute;left:8490;top:1425;width:10;height:20" coordorigin="8490,1425" coordsize="10,20" path="m8490,1445l8500,1445,8500,1425,8490,1425,8490,1445xe" filled="true" fillcolor="#000000" stroked="false">
                <v:path arrowok="t"/>
                <v:fill type="solid"/>
              </v:shape>
            </v:group>
            <v:group style="position:absolute;left:8490;top:1445;width:10;height:20" coordorigin="8490,1445" coordsize="10,20">
              <v:shape style="position:absolute;left:8490;top:1445;width:10;height:20" coordorigin="8490,1445" coordsize="10,20" path="m8490,1464l8500,1464,8500,1445,8490,1445,8490,1464xe" filled="true" fillcolor="#000000" stroked="false">
                <v:path arrowok="t"/>
                <v:fill type="solid"/>
              </v:shape>
            </v:group>
            <v:group style="position:absolute;left:8490;top:1464;width:10;height:20" coordorigin="8490,1464" coordsize="10,20">
              <v:shape style="position:absolute;left:8490;top:1464;width:10;height:20" coordorigin="8490,1464" coordsize="10,20" path="m8490,1483l8500,1483,8500,1464,8490,1464,8490,1483xe" filled="true" fillcolor="#000000" stroked="false">
                <v:path arrowok="t"/>
                <v:fill type="solid"/>
              </v:shape>
            </v:group>
            <v:group style="position:absolute;left:8490;top:1483;width:10;height:20" coordorigin="8490,1483" coordsize="10,20">
              <v:shape style="position:absolute;left:8490;top:1483;width:10;height:20" coordorigin="8490,1483" coordsize="10,20" path="m8490,1502l8500,1502,8500,1483,8490,1483,8490,1502xe" filled="true" fillcolor="#000000" stroked="false">
                <v:path arrowok="t"/>
                <v:fill type="solid"/>
              </v:shape>
            </v:group>
            <v:group style="position:absolute;left:8490;top:1502;width:10;height:20" coordorigin="8490,1502" coordsize="10,20">
              <v:shape style="position:absolute;left:8490;top:1502;width:10;height:20" coordorigin="8490,1502" coordsize="10,20" path="m8490,1521l8500,1521,8500,1502,8490,1502,8490,1521xe" filled="true" fillcolor="#000000" stroked="false">
                <v:path arrowok="t"/>
                <v:fill type="solid"/>
              </v:shape>
            </v:group>
            <v:group style="position:absolute;left:8490;top:1521;width:10;height:20" coordorigin="8490,1521" coordsize="10,20">
              <v:shape style="position:absolute;left:8490;top:1521;width:10;height:20" coordorigin="8490,1521" coordsize="10,20" path="m8490,1541l8500,1541,8500,1521,8490,1521,8490,1541xe" filled="true" fillcolor="#000000" stroked="false">
                <v:path arrowok="t"/>
                <v:fill type="solid"/>
              </v:shape>
            </v:group>
            <v:group style="position:absolute;left:8490;top:1541;width:10;height:20" coordorigin="8490,1541" coordsize="10,20">
              <v:shape style="position:absolute;left:8490;top:1541;width:10;height:20" coordorigin="8490,1541" coordsize="10,20" path="m8490,1560l8500,1560,8500,1541,8490,1541,8490,1560xe" filled="true" fillcolor="#000000" stroked="false">
                <v:path arrowok="t"/>
                <v:fill type="solid"/>
              </v:shape>
            </v:group>
            <v:group style="position:absolute;left:8490;top:1560;width:10;height:20" coordorigin="8490,1560" coordsize="10,20">
              <v:shape style="position:absolute;left:8490;top:1560;width:10;height:20" coordorigin="8490,1560" coordsize="10,20" path="m8490,1579l8500,1579,8500,1560,8490,1560,8490,1579xe" filled="true" fillcolor="#000000" stroked="false">
                <v:path arrowok="t"/>
                <v:fill type="solid"/>
              </v:shape>
              <v:shape style="position:absolute;left:2950;top:1579;width:7638;height:103" type="#_x0000_t75" stroked="false">
                <v:imagedata r:id="rId236" o:title=""/>
              </v:shape>
            </v:group>
            <w10:wrap type="none"/>
          </v:group>
        </w:pic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r>
      <w:r>
        <w:rPr>
          <w:rFonts w:ascii="宋体" w:hAnsi="宋体" w:cs="宋体" w:eastAsia="宋体" w:hint="default"/>
          <w:b/>
          <w:bCs/>
          <w:spacing w:val="-1"/>
          <w:sz w:val="21"/>
          <w:szCs w:val="21"/>
        </w:rPr>
        <w:t>已确认的递延所得税资产和递延所得税负债：</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1"/>
          <w:szCs w:val="11"/>
        </w:rPr>
      </w:pPr>
    </w:p>
    <w:tbl>
      <w:tblPr>
        <w:tblW w:w="0" w:type="auto"/>
        <w:jc w:val="left"/>
        <w:tblInd w:w="1275" w:type="dxa"/>
        <w:tblLayout w:type="fixed"/>
        <w:tblCellMar>
          <w:top w:w="0" w:type="dxa"/>
          <w:left w:w="0" w:type="dxa"/>
          <w:bottom w:w="0" w:type="dxa"/>
          <w:right w:w="0" w:type="dxa"/>
        </w:tblCellMar>
        <w:tblLook w:val="01E0"/>
      </w:tblPr>
      <w:tblGrid>
        <w:gridCol w:w="3399"/>
        <w:gridCol w:w="2160"/>
        <w:gridCol w:w="2093"/>
      </w:tblGrid>
      <w:tr>
        <w:trPr>
          <w:trHeight w:val="324" w:hRule="exact"/>
        </w:trPr>
        <w:tc>
          <w:tcPr>
            <w:tcW w:w="3399" w:type="dxa"/>
            <w:vMerge w:val="restart"/>
            <w:tcBorders>
              <w:top w:val="single" w:sz="12" w:space="0" w:color="000000"/>
              <w:left w:val="nil" w:sz="6" w:space="0" w:color="auto"/>
              <w:right w:val="single" w:sz="4" w:space="0" w:color="000000"/>
            </w:tcBorders>
          </w:tcPr>
          <w:p>
            <w:pPr>
              <w:pStyle w:val="TableParagraph"/>
              <w:tabs>
                <w:tab w:pos="441" w:val="left" w:leader="none"/>
              </w:tabs>
              <w:spacing w:line="240" w:lineRule="auto" w:before="93"/>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60" w:type="dxa"/>
            <w:tcBorders>
              <w:top w:val="single" w:sz="12" w:space="0" w:color="000000"/>
              <w:left w:val="single" w:sz="4" w:space="0" w:color="000000"/>
              <w:bottom w:val="nil" w:sz="6" w:space="0" w:color="auto"/>
              <w:right w:val="single" w:sz="4" w:space="0" w:color="000000"/>
            </w:tcBorders>
          </w:tcPr>
          <w:p>
            <w:pPr>
              <w:pStyle w:val="TableParagraph"/>
              <w:spacing w:line="256" w:lineRule="exact" w:before="93"/>
              <w:ind w:left="655"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093" w:type="dxa"/>
            <w:tcBorders>
              <w:top w:val="single" w:sz="12" w:space="0" w:color="000000"/>
              <w:left w:val="single" w:sz="4" w:space="0" w:color="000000"/>
              <w:bottom w:val="nil" w:sz="6" w:space="0" w:color="auto"/>
              <w:right w:val="nil" w:sz="6" w:space="0" w:color="auto"/>
            </w:tcBorders>
          </w:tcPr>
          <w:p>
            <w:pPr>
              <w:pStyle w:val="TableParagraph"/>
              <w:spacing w:line="256" w:lineRule="exact" w:before="93"/>
              <w:ind w:left="622"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58" w:hRule="exact"/>
        </w:trPr>
        <w:tc>
          <w:tcPr>
            <w:tcW w:w="3399" w:type="dxa"/>
            <w:vMerge/>
            <w:tcBorders>
              <w:left w:val="nil" w:sz="6" w:space="0" w:color="auto"/>
              <w:right w:val="single" w:sz="4" w:space="0" w:color="000000"/>
            </w:tcBorders>
          </w:tcPr>
          <w:p>
            <w:pPr/>
          </w:p>
        </w:tc>
        <w:tc>
          <w:tcPr>
            <w:tcW w:w="4253" w:type="dxa"/>
            <w:gridSpan w:val="2"/>
            <w:vMerge w:val="restart"/>
            <w:tcBorders>
              <w:top w:val="nil" w:sz="6" w:space="0" w:color="auto"/>
              <w:left w:val="single" w:sz="4" w:space="0" w:color="000000"/>
              <w:right w:val="nil" w:sz="6" w:space="0" w:color="auto"/>
            </w:tcBorders>
          </w:tcPr>
          <w:p>
            <w:pPr/>
          </w:p>
        </w:tc>
      </w:tr>
      <w:tr>
        <w:trPr>
          <w:trHeight w:val="42" w:hRule="exact"/>
        </w:trPr>
        <w:tc>
          <w:tcPr>
            <w:tcW w:w="3399" w:type="dxa"/>
            <w:vMerge/>
            <w:tcBorders>
              <w:left w:val="nil" w:sz="6" w:space="0" w:color="auto"/>
              <w:bottom w:val="nil" w:sz="6" w:space="0" w:color="auto"/>
              <w:right w:val="single" w:sz="4" w:space="0" w:color="000000"/>
            </w:tcBorders>
          </w:tcPr>
          <w:p>
            <w:pPr/>
          </w:p>
        </w:tc>
        <w:tc>
          <w:tcPr>
            <w:tcW w:w="4253" w:type="dxa"/>
            <w:gridSpan w:val="2"/>
            <w:vMerge/>
            <w:tcBorders>
              <w:left w:val="single" w:sz="4" w:space="0" w:color="000000"/>
              <w:right w:val="nil" w:sz="6" w:space="0" w:color="auto"/>
            </w:tcBorders>
          </w:tcPr>
          <w:p>
            <w:pPr/>
          </w:p>
        </w:tc>
      </w:tr>
      <w:tr>
        <w:trPr>
          <w:trHeight w:val="410" w:hRule="exact"/>
        </w:trPr>
        <w:tc>
          <w:tcPr>
            <w:tcW w:w="3399"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b/>
                <w:bCs/>
                <w:sz w:val="21"/>
                <w:szCs w:val="21"/>
              </w:rPr>
              <w:t>递延所得税资产：</w:t>
            </w:r>
            <w:r>
              <w:rPr>
                <w:rFonts w:ascii="宋体" w:hAnsi="宋体" w:cs="宋体" w:eastAsia="宋体" w:hint="default"/>
                <w:sz w:val="21"/>
                <w:szCs w:val="21"/>
              </w:rPr>
            </w:r>
          </w:p>
        </w:tc>
        <w:tc>
          <w:tcPr>
            <w:tcW w:w="4253" w:type="dxa"/>
            <w:gridSpan w:val="2"/>
            <w:vMerge/>
            <w:tcBorders>
              <w:left w:val="single" w:sz="4" w:space="0" w:color="000000"/>
              <w:bottom w:val="nil" w:sz="6" w:space="0" w:color="auto"/>
              <w:right w:val="nil" w:sz="6" w:space="0" w:color="auto"/>
            </w:tcBorders>
          </w:tcPr>
          <w:p>
            <w:pPr/>
          </w:p>
        </w:tc>
      </w:tr>
      <w:tr>
        <w:trPr>
          <w:trHeight w:val="415" w:hRule="exact"/>
        </w:trPr>
        <w:tc>
          <w:tcPr>
            <w:tcW w:w="3399" w:type="dxa"/>
            <w:tcBorders>
              <w:top w:val="nil" w:sz="6" w:space="0" w:color="auto"/>
              <w:left w:val="nil" w:sz="6" w:space="0" w:color="auto"/>
              <w:bottom w:val="single" w:sz="12" w:space="0" w:color="000000"/>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1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2"/>
              <w:ind w:left="945" w:right="0"/>
              <w:jc w:val="left"/>
              <w:rPr>
                <w:rFonts w:ascii="Times New Roman" w:hAnsi="Times New Roman" w:cs="Times New Roman" w:eastAsia="Times New Roman" w:hint="default"/>
                <w:sz w:val="21"/>
                <w:szCs w:val="21"/>
              </w:rPr>
            </w:pPr>
            <w:r>
              <w:rPr>
                <w:rFonts w:ascii="Times New Roman"/>
                <w:sz w:val="21"/>
              </w:rPr>
              <w:t>1,020,546.39</w:t>
            </w:r>
          </w:p>
        </w:tc>
        <w:tc>
          <w:tcPr>
            <w:tcW w:w="2093" w:type="dxa"/>
            <w:tcBorders>
              <w:top w:val="nil" w:sz="6" w:space="0" w:color="auto"/>
              <w:left w:val="single" w:sz="4" w:space="0" w:color="000000"/>
              <w:bottom w:val="single" w:sz="12" w:space="0" w:color="000000"/>
              <w:right w:val="nil" w:sz="6" w:space="0" w:color="auto"/>
            </w:tcBorders>
          </w:tcPr>
          <w:p>
            <w:pPr>
              <w:pStyle w:val="TableParagraph"/>
              <w:spacing w:line="240" w:lineRule="auto" w:before="152"/>
              <w:ind w:left="1034" w:right="0"/>
              <w:jc w:val="left"/>
              <w:rPr>
                <w:rFonts w:ascii="Times New Roman" w:hAnsi="Times New Roman" w:cs="Times New Roman" w:eastAsia="Times New Roman" w:hint="default"/>
                <w:sz w:val="21"/>
                <w:szCs w:val="21"/>
              </w:rPr>
            </w:pPr>
            <w:r>
              <w:rPr>
                <w:rFonts w:ascii="Times New Roman"/>
                <w:sz w:val="21"/>
              </w:rPr>
              <w:t>683,169.19</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tabs>
          <w:tab w:pos="1393" w:val="left" w:leader="none"/>
        </w:tabs>
        <w:spacing w:before="36"/>
        <w:ind w:left="855" w:right="419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tab/>
        <w:t>年末无未确认递延所得税资产的可抵扣亏损。</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tabs>
          <w:tab w:pos="1393" w:val="left" w:leader="none"/>
        </w:tabs>
        <w:spacing w:before="0"/>
        <w:ind w:left="855" w:right="4190" w:firstLine="0"/>
        <w:jc w:val="left"/>
        <w:rPr>
          <w:rFonts w:ascii="宋体" w:hAnsi="宋体" w:cs="宋体" w:eastAsia="宋体" w:hint="default"/>
          <w:sz w:val="21"/>
          <w:szCs w:val="21"/>
        </w:rPr>
      </w:pPr>
      <w:r>
        <w:rPr/>
        <w:pict>
          <v:group style="position:absolute;margin-left:341.829987pt;margin-top:36.863674pt;width:.5pt;height:101.2pt;mso-position-horizontal-relative:page;mso-position-vertical-relative:paragraph;z-index:-987064" coordorigin="6837,737" coordsize="10,2024">
            <v:shape style="position:absolute;left:6837;top:737;width:10;height:2" type="#_x0000_t75" stroked="false">
              <v:imagedata r:id="rId230" o:title=""/>
            </v:shape>
            <v:group style="position:absolute;left:6837;top:759;width:10;height:20" coordorigin="6837,759" coordsize="10,20">
              <v:shape style="position:absolute;left:6837;top:759;width:10;height:20" coordorigin="6837,759" coordsize="10,20" path="m6837,778l6846,778,6846,759,6837,759,6837,778xe" filled="true" fillcolor="#000000" stroked="false">
                <v:path arrowok="t"/>
                <v:fill type="solid"/>
              </v:shape>
            </v:group>
            <v:group style="position:absolute;left:6837;top:778;width:10;height:20" coordorigin="6837,778" coordsize="10,20">
              <v:shape style="position:absolute;left:6837;top:778;width:10;height:20" coordorigin="6837,778" coordsize="10,20" path="m6837,797l6846,797,6846,778,6837,778,6837,797xe" filled="true" fillcolor="#000000" stroked="false">
                <v:path arrowok="t"/>
                <v:fill type="solid"/>
              </v:shape>
            </v:group>
            <v:group style="position:absolute;left:6837;top:797;width:10;height:20" coordorigin="6837,797" coordsize="10,20">
              <v:shape style="position:absolute;left:6837;top:797;width:10;height:20" coordorigin="6837,797" coordsize="10,20" path="m6837,816l6846,816,6846,797,6837,797,6837,816xe" filled="true" fillcolor="#000000" stroked="false">
                <v:path arrowok="t"/>
                <v:fill type="solid"/>
              </v:shape>
            </v:group>
            <v:group style="position:absolute;left:6837;top:816;width:10;height:20" coordorigin="6837,816" coordsize="10,20">
              <v:shape style="position:absolute;left:6837;top:816;width:10;height:20" coordorigin="6837,816" coordsize="10,20" path="m6837,836l6846,836,6846,816,6837,816,6837,836xe" filled="true" fillcolor="#000000" stroked="false">
                <v:path arrowok="t"/>
                <v:fill type="solid"/>
              </v:shape>
            </v:group>
            <v:group style="position:absolute;left:6837;top:836;width:10;height:20" coordorigin="6837,836" coordsize="10,20">
              <v:shape style="position:absolute;left:6837;top:836;width:10;height:20" coordorigin="6837,836" coordsize="10,20" path="m6837,855l6846,855,6846,836,6837,836,6837,855xe" filled="true" fillcolor="#000000" stroked="false">
                <v:path arrowok="t"/>
                <v:fill type="solid"/>
              </v:shape>
            </v:group>
            <v:group style="position:absolute;left:6837;top:855;width:10;height:20" coordorigin="6837,855" coordsize="10,20">
              <v:shape style="position:absolute;left:6837;top:855;width:10;height:20" coordorigin="6837,855" coordsize="10,20" path="m6837,874l6846,874,6846,855,6837,855,6837,874xe" filled="true" fillcolor="#000000" stroked="false">
                <v:path arrowok="t"/>
                <v:fill type="solid"/>
              </v:shape>
            </v:group>
            <v:group style="position:absolute;left:6837;top:874;width:10;height:20" coordorigin="6837,874" coordsize="10,20">
              <v:shape style="position:absolute;left:6837;top:874;width:10;height:20" coordorigin="6837,874" coordsize="10,20" path="m6837,894l6846,894,6846,874,6837,874,6837,894xe" filled="true" fillcolor="#000000" stroked="false">
                <v:path arrowok="t"/>
                <v:fill type="solid"/>
              </v:shape>
            </v:group>
            <v:group style="position:absolute;left:6837;top:894;width:10;height:20" coordorigin="6837,894" coordsize="10,20">
              <v:shape style="position:absolute;left:6837;top:894;width:10;height:20" coordorigin="6837,894" coordsize="10,20" path="m6837,913l6846,913,6846,894,6837,894,6837,913xe" filled="true" fillcolor="#000000" stroked="false">
                <v:path arrowok="t"/>
                <v:fill type="solid"/>
              </v:shape>
            </v:group>
            <v:group style="position:absolute;left:6837;top:913;width:10;height:20" coordorigin="6837,913" coordsize="10,20">
              <v:shape style="position:absolute;left:6837;top:913;width:10;height:20" coordorigin="6837,913" coordsize="10,20" path="m6837,932l6846,932,6846,913,6837,913,6837,932xe" filled="true" fillcolor="#000000" stroked="false">
                <v:path arrowok="t"/>
                <v:fill type="solid"/>
              </v:shape>
            </v:group>
            <v:group style="position:absolute;left:6837;top:932;width:10;height:20" coordorigin="6837,932" coordsize="10,20">
              <v:shape style="position:absolute;left:6837;top:932;width:10;height:20" coordorigin="6837,932" coordsize="10,20" path="m6837,951l6846,951,6846,932,6837,932,6837,951xe" filled="true" fillcolor="#000000" stroked="false">
                <v:path arrowok="t"/>
                <v:fill type="solid"/>
              </v:shape>
            </v:group>
            <v:group style="position:absolute;left:6837;top:951;width:10;height:20" coordorigin="6837,951" coordsize="10,20">
              <v:shape style="position:absolute;left:6837;top:951;width:10;height:20" coordorigin="6837,951" coordsize="10,20" path="m6837,970l6846,970,6846,951,6837,951,6837,970xe" filled="true" fillcolor="#000000" stroked="false">
                <v:path arrowok="t"/>
                <v:fill type="solid"/>
              </v:shape>
            </v:group>
            <v:group style="position:absolute;left:6837;top:970;width:10;height:20" coordorigin="6837,970" coordsize="10,20">
              <v:shape style="position:absolute;left:6837;top:970;width:10;height:20" coordorigin="6837,970" coordsize="10,20" path="m6837,990l6846,990,6846,970,6837,970,6837,990xe" filled="true" fillcolor="#000000" stroked="false">
                <v:path arrowok="t"/>
                <v:fill type="solid"/>
              </v:shape>
            </v:group>
            <v:group style="position:absolute;left:6837;top:990;width:10;height:20" coordorigin="6837,990" coordsize="10,20">
              <v:shape style="position:absolute;left:6837;top:990;width:10;height:20" coordorigin="6837,990" coordsize="10,20" path="m6837,1009l6846,1009,6846,990,6837,990,6837,1009xe" filled="true" fillcolor="#000000" stroked="false">
                <v:path arrowok="t"/>
                <v:fill type="solid"/>
              </v:shape>
            </v:group>
            <v:group style="position:absolute;left:6837;top:1009;width:10;height:20" coordorigin="6837,1009" coordsize="10,20">
              <v:shape style="position:absolute;left:6837;top:1009;width:10;height:20" coordorigin="6837,1009" coordsize="10,20" path="m6837,1028l6846,1028,6846,1009,6837,1009,6837,1028xe" filled="true" fillcolor="#000000" stroked="false">
                <v:path arrowok="t"/>
                <v:fill type="solid"/>
              </v:shape>
            </v:group>
            <v:group style="position:absolute;left:6837;top:1028;width:10;height:20" coordorigin="6837,1028" coordsize="10,20">
              <v:shape style="position:absolute;left:6837;top:1028;width:10;height:20" coordorigin="6837,1028" coordsize="10,20" path="m6837,1047l6846,1047,6846,1028,6837,1028,6837,1047xe" filled="true" fillcolor="#000000" stroked="false">
                <v:path arrowok="t"/>
                <v:fill type="solid"/>
              </v:shape>
            </v:group>
            <v:group style="position:absolute;left:6837;top:1047;width:10;height:20" coordorigin="6837,1047" coordsize="10,20">
              <v:shape style="position:absolute;left:6837;top:1047;width:10;height:20" coordorigin="6837,1047" coordsize="10,20" path="m6837,1066l6846,1066,6846,1047,6837,1047,6837,1066xe" filled="true" fillcolor="#000000" stroked="false">
                <v:path arrowok="t"/>
                <v:fill type="solid"/>
              </v:shape>
            </v:group>
            <v:group style="position:absolute;left:6837;top:1066;width:10;height:20" coordorigin="6837,1066" coordsize="10,20">
              <v:shape style="position:absolute;left:6837;top:1066;width:10;height:20" coordorigin="6837,1066" coordsize="10,20" path="m6837,1086l6846,1086,6846,1066,6837,1066,6837,1086xe" filled="true" fillcolor="#000000" stroked="false">
                <v:path arrowok="t"/>
                <v:fill type="solid"/>
              </v:shape>
            </v:group>
            <v:group style="position:absolute;left:6837;top:1086;width:10;height:20" coordorigin="6837,1086" coordsize="10,20">
              <v:shape style="position:absolute;left:6837;top:1086;width:10;height:20" coordorigin="6837,1086" coordsize="10,20" path="m6837,1105l6846,1105,6846,1086,6837,1086,6837,1105xe" filled="true" fillcolor="#000000" stroked="false">
                <v:path arrowok="t"/>
                <v:fill type="solid"/>
              </v:shape>
            </v:group>
            <v:group style="position:absolute;left:6837;top:1167;width:10;height:20" coordorigin="6837,1167" coordsize="10,20">
              <v:shape style="position:absolute;left:6837;top:1167;width:10;height:20" coordorigin="6837,1167" coordsize="10,20" path="m6837,1186l6846,1186,6846,1167,6837,1167,6837,1186xe" filled="true" fillcolor="#000000" stroked="false">
                <v:path arrowok="t"/>
                <v:fill type="solid"/>
              </v:shape>
            </v:group>
            <v:group style="position:absolute;left:6837;top:1186;width:10;height:20" coordorigin="6837,1186" coordsize="10,20">
              <v:shape style="position:absolute;left:6837;top:1186;width:10;height:20" coordorigin="6837,1186" coordsize="10,20" path="m6837,1206l6846,1206,6846,1186,6837,1186,6837,1206xe" filled="true" fillcolor="#000000" stroked="false">
                <v:path arrowok="t"/>
                <v:fill type="solid"/>
              </v:shape>
            </v:group>
            <v:group style="position:absolute;left:6837;top:1206;width:10;height:20" coordorigin="6837,1206" coordsize="10,20">
              <v:shape style="position:absolute;left:6837;top:1206;width:10;height:20" coordorigin="6837,1206" coordsize="10,20" path="m6837,1225l6846,1225,6846,1206,6837,1206,6837,1225xe" filled="true" fillcolor="#000000" stroked="false">
                <v:path arrowok="t"/>
                <v:fill type="solid"/>
              </v:shape>
            </v:group>
            <v:group style="position:absolute;left:6837;top:1225;width:10;height:20" coordorigin="6837,1225" coordsize="10,20">
              <v:shape style="position:absolute;left:6837;top:1225;width:10;height:20" coordorigin="6837,1225" coordsize="10,20" path="m6837,1244l6846,1244,6846,1225,6837,1225,6837,1244xe" filled="true" fillcolor="#000000" stroked="false">
                <v:path arrowok="t"/>
                <v:fill type="solid"/>
              </v:shape>
            </v:group>
            <v:group style="position:absolute;left:6837;top:1244;width:10;height:20" coordorigin="6837,1244" coordsize="10,20">
              <v:shape style="position:absolute;left:6837;top:1244;width:10;height:20" coordorigin="6837,1244" coordsize="10,20" path="m6837,1263l6846,1263,6846,1244,6837,1244,6837,1263xe" filled="true" fillcolor="#000000" stroked="false">
                <v:path arrowok="t"/>
                <v:fill type="solid"/>
              </v:shape>
            </v:group>
            <v:group style="position:absolute;left:6837;top:1263;width:10;height:20" coordorigin="6837,1263" coordsize="10,20">
              <v:shape style="position:absolute;left:6837;top:1263;width:10;height:20" coordorigin="6837,1263" coordsize="10,20" path="m6837,1282l6846,1282,6846,1263,6837,1263,6837,1282xe" filled="true" fillcolor="#000000" stroked="false">
                <v:path arrowok="t"/>
                <v:fill type="solid"/>
              </v:shape>
            </v:group>
            <v:group style="position:absolute;left:6837;top:1282;width:10;height:20" coordorigin="6837,1282" coordsize="10,20">
              <v:shape style="position:absolute;left:6837;top:1282;width:10;height:20" coordorigin="6837,1282" coordsize="10,20" path="m6837,1302l6846,1302,6846,1282,6837,1282,6837,1302xe" filled="true" fillcolor="#000000" stroked="false">
                <v:path arrowok="t"/>
                <v:fill type="solid"/>
              </v:shape>
            </v:group>
            <v:group style="position:absolute;left:6837;top:1302;width:10;height:20" coordorigin="6837,1302" coordsize="10,20">
              <v:shape style="position:absolute;left:6837;top:1302;width:10;height:20" coordorigin="6837,1302" coordsize="10,20" path="m6837,1321l6846,1321,6846,1302,6837,1302,6837,1321xe" filled="true" fillcolor="#000000" stroked="false">
                <v:path arrowok="t"/>
                <v:fill type="solid"/>
              </v:shape>
            </v:group>
            <v:group style="position:absolute;left:6837;top:1321;width:10;height:20" coordorigin="6837,1321" coordsize="10,20">
              <v:shape style="position:absolute;left:6837;top:1321;width:10;height:20" coordorigin="6837,1321" coordsize="10,20" path="m6837,1340l6846,1340,6846,1321,6837,1321,6837,1340xe" filled="true" fillcolor="#000000" stroked="false">
                <v:path arrowok="t"/>
                <v:fill type="solid"/>
              </v:shape>
            </v:group>
            <v:group style="position:absolute;left:6837;top:1340;width:10;height:20" coordorigin="6837,1340" coordsize="10,20">
              <v:shape style="position:absolute;left:6837;top:1340;width:10;height:20" coordorigin="6837,1340" coordsize="10,20" path="m6837,1359l6846,1359,6846,1340,6837,1340,6837,1359xe" filled="true" fillcolor="#000000" stroked="false">
                <v:path arrowok="t"/>
                <v:fill type="solid"/>
              </v:shape>
            </v:group>
            <v:group style="position:absolute;left:6837;top:1359;width:10;height:20" coordorigin="6837,1359" coordsize="10,20">
              <v:shape style="position:absolute;left:6837;top:1359;width:10;height:20" coordorigin="6837,1359" coordsize="10,20" path="m6837,1378l6846,1378,6846,1359,6837,1359,6837,1378xe" filled="true" fillcolor="#000000" stroked="false">
                <v:path arrowok="t"/>
                <v:fill type="solid"/>
              </v:shape>
            </v:group>
            <v:group style="position:absolute;left:6837;top:1378;width:10;height:20" coordorigin="6837,1378" coordsize="10,20">
              <v:shape style="position:absolute;left:6837;top:1378;width:10;height:20" coordorigin="6837,1378" coordsize="10,20" path="m6837,1398l6846,1398,6846,1378,6837,1378,6837,1398xe" filled="true" fillcolor="#000000" stroked="false">
                <v:path arrowok="t"/>
                <v:fill type="solid"/>
              </v:shape>
            </v:group>
            <v:group style="position:absolute;left:6837;top:1398;width:10;height:20" coordorigin="6837,1398" coordsize="10,20">
              <v:shape style="position:absolute;left:6837;top:1398;width:10;height:20" coordorigin="6837,1398" coordsize="10,20" path="m6837,1417l6846,1417,6846,1398,6837,1398,6837,1417xe" filled="true" fillcolor="#000000" stroked="false">
                <v:path arrowok="t"/>
                <v:fill type="solid"/>
              </v:shape>
            </v:group>
            <v:group style="position:absolute;left:6837;top:1417;width:10;height:20" coordorigin="6837,1417" coordsize="10,20">
              <v:shape style="position:absolute;left:6837;top:1417;width:10;height:20" coordorigin="6837,1417" coordsize="10,20" path="m6837,1436l6846,1436,6846,1417,6837,1417,6837,1436xe" filled="true" fillcolor="#000000" stroked="false">
                <v:path arrowok="t"/>
                <v:fill type="solid"/>
              </v:shape>
            </v:group>
            <v:group style="position:absolute;left:6837;top:1436;width:10;height:20" coordorigin="6837,1436" coordsize="10,20">
              <v:shape style="position:absolute;left:6837;top:1436;width:10;height:20" coordorigin="6837,1436" coordsize="10,20" path="m6837,1455l6846,1455,6846,1436,6837,1436,6837,1455xe" filled="true" fillcolor="#000000" stroked="false">
                <v:path arrowok="t"/>
                <v:fill type="solid"/>
              </v:shape>
            </v:group>
            <v:group style="position:absolute;left:6837;top:1455;width:10;height:20" coordorigin="6837,1455" coordsize="10,20">
              <v:shape style="position:absolute;left:6837;top:1455;width:10;height:20" coordorigin="6837,1455" coordsize="10,20" path="m6837,1474l6846,1474,6846,1455,6837,1455,6837,1474xe" filled="true" fillcolor="#000000" stroked="false">
                <v:path arrowok="t"/>
                <v:fill type="solid"/>
              </v:shape>
            </v:group>
            <v:group style="position:absolute;left:6837;top:1474;width:10;height:20" coordorigin="6837,1474" coordsize="10,20">
              <v:shape style="position:absolute;left:6837;top:1474;width:10;height:20" coordorigin="6837,1474" coordsize="10,20" path="m6837,1494l6846,1494,6846,1474,6837,1474,6837,1494xe" filled="true" fillcolor="#000000" stroked="false">
                <v:path arrowok="t"/>
                <v:fill type="solid"/>
              </v:shape>
            </v:group>
            <v:group style="position:absolute;left:6837;top:1494;width:10;height:20" coordorigin="6837,1494" coordsize="10,20">
              <v:shape style="position:absolute;left:6837;top:1494;width:10;height:20" coordorigin="6837,1494" coordsize="10,20" path="m6837,1513l6846,1513,6846,1494,6837,1494,6837,1513xe" filled="true" fillcolor="#000000" stroked="false">
                <v:path arrowok="t"/>
                <v:fill type="solid"/>
              </v:shape>
            </v:group>
            <v:group style="position:absolute;left:6837;top:1578;width:10;height:20" coordorigin="6837,1578" coordsize="10,20">
              <v:shape style="position:absolute;left:6837;top:1578;width:10;height:20" coordorigin="6837,1578" coordsize="10,20" path="m6837,1597l6846,1597,6846,1578,6837,1578,6837,1597xe" filled="true" fillcolor="#000000" stroked="false">
                <v:path arrowok="t"/>
                <v:fill type="solid"/>
              </v:shape>
            </v:group>
            <v:group style="position:absolute;left:6837;top:1597;width:10;height:20" coordorigin="6837,1597" coordsize="10,20">
              <v:shape style="position:absolute;left:6837;top:1597;width:10;height:20" coordorigin="6837,1597" coordsize="10,20" path="m6837,1616l6846,1616,6846,1597,6837,1597,6837,1616xe" filled="true" fillcolor="#000000" stroked="false">
                <v:path arrowok="t"/>
                <v:fill type="solid"/>
              </v:shape>
            </v:group>
            <v:group style="position:absolute;left:6837;top:1616;width:10;height:20" coordorigin="6837,1616" coordsize="10,20">
              <v:shape style="position:absolute;left:6837;top:1616;width:10;height:20" coordorigin="6837,1616" coordsize="10,20" path="m6837,1635l6846,1635,6846,1616,6837,1616,6837,1635xe" filled="true" fillcolor="#000000" stroked="false">
                <v:path arrowok="t"/>
                <v:fill type="solid"/>
              </v:shape>
            </v:group>
            <v:group style="position:absolute;left:6837;top:1635;width:10;height:20" coordorigin="6837,1635" coordsize="10,20">
              <v:shape style="position:absolute;left:6837;top:1635;width:10;height:20" coordorigin="6837,1635" coordsize="10,20" path="m6837,1654l6846,1654,6846,1635,6837,1635,6837,1654xe" filled="true" fillcolor="#000000" stroked="false">
                <v:path arrowok="t"/>
                <v:fill type="solid"/>
              </v:shape>
            </v:group>
            <v:group style="position:absolute;left:6837;top:1654;width:10;height:20" coordorigin="6837,1654" coordsize="10,20">
              <v:shape style="position:absolute;left:6837;top:1654;width:10;height:20" coordorigin="6837,1654" coordsize="10,20" path="m6837,1674l6846,1674,6846,1654,6837,1654,6837,1674xe" filled="true" fillcolor="#000000" stroked="false">
                <v:path arrowok="t"/>
                <v:fill type="solid"/>
              </v:shape>
            </v:group>
            <v:group style="position:absolute;left:6837;top:1674;width:10;height:20" coordorigin="6837,1674" coordsize="10,20">
              <v:shape style="position:absolute;left:6837;top:1674;width:10;height:20" coordorigin="6837,1674" coordsize="10,20" path="m6837,1693l6846,1693,6846,1674,6837,1674,6837,1693xe" filled="true" fillcolor="#000000" stroked="false">
                <v:path arrowok="t"/>
                <v:fill type="solid"/>
              </v:shape>
            </v:group>
            <v:group style="position:absolute;left:6837;top:1693;width:10;height:20" coordorigin="6837,1693" coordsize="10,20">
              <v:shape style="position:absolute;left:6837;top:1693;width:10;height:20" coordorigin="6837,1693" coordsize="10,20" path="m6837,1712l6846,1712,6846,1693,6837,1693,6837,1712xe" filled="true" fillcolor="#000000" stroked="false">
                <v:path arrowok="t"/>
                <v:fill type="solid"/>
              </v:shape>
            </v:group>
            <v:group style="position:absolute;left:6837;top:1712;width:10;height:20" coordorigin="6837,1712" coordsize="10,20">
              <v:shape style="position:absolute;left:6837;top:1712;width:10;height:20" coordorigin="6837,1712" coordsize="10,20" path="m6837,1731l6846,1731,6846,1712,6837,1712,6837,1731xe" filled="true" fillcolor="#000000" stroked="false">
                <v:path arrowok="t"/>
                <v:fill type="solid"/>
              </v:shape>
            </v:group>
            <v:group style="position:absolute;left:6837;top:1731;width:10;height:20" coordorigin="6837,1731" coordsize="10,20">
              <v:shape style="position:absolute;left:6837;top:1731;width:10;height:20" coordorigin="6837,1731" coordsize="10,20" path="m6837,1750l6846,1750,6846,1731,6837,1731,6837,1750xe" filled="true" fillcolor="#000000" stroked="false">
                <v:path arrowok="t"/>
                <v:fill type="solid"/>
              </v:shape>
            </v:group>
            <v:group style="position:absolute;left:6837;top:1750;width:10;height:20" coordorigin="6837,1750" coordsize="10,20">
              <v:shape style="position:absolute;left:6837;top:1750;width:10;height:20" coordorigin="6837,1750" coordsize="10,20" path="m6837,1770l6846,1770,6846,1750,6837,1750,6837,1770xe" filled="true" fillcolor="#000000" stroked="false">
                <v:path arrowok="t"/>
                <v:fill type="solid"/>
              </v:shape>
            </v:group>
            <v:group style="position:absolute;left:6837;top:1770;width:10;height:20" coordorigin="6837,1770" coordsize="10,20">
              <v:shape style="position:absolute;left:6837;top:1770;width:10;height:20" coordorigin="6837,1770" coordsize="10,20" path="m6837,1789l6846,1789,6846,1770,6837,1770,6837,1789xe" filled="true" fillcolor="#000000" stroked="false">
                <v:path arrowok="t"/>
                <v:fill type="solid"/>
              </v:shape>
            </v:group>
            <v:group style="position:absolute;left:6837;top:1789;width:10;height:20" coordorigin="6837,1789" coordsize="10,20">
              <v:shape style="position:absolute;left:6837;top:1789;width:10;height:20" coordorigin="6837,1789" coordsize="10,20" path="m6837,1808l6846,1808,6846,1789,6837,1789,6837,1808xe" filled="true" fillcolor="#000000" stroked="false">
                <v:path arrowok="t"/>
                <v:fill type="solid"/>
              </v:shape>
            </v:group>
            <v:group style="position:absolute;left:6837;top:1808;width:10;height:20" coordorigin="6837,1808" coordsize="10,20">
              <v:shape style="position:absolute;left:6837;top:1808;width:10;height:20" coordorigin="6837,1808" coordsize="10,20" path="m6837,1827l6846,1827,6846,1808,6837,1808,6837,1827xe" filled="true" fillcolor="#000000" stroked="false">
                <v:path arrowok="t"/>
                <v:fill type="solid"/>
              </v:shape>
            </v:group>
            <v:group style="position:absolute;left:6837;top:1827;width:10;height:20" coordorigin="6837,1827" coordsize="10,20">
              <v:shape style="position:absolute;left:6837;top:1827;width:10;height:20" coordorigin="6837,1827" coordsize="10,20" path="m6837,1846l6846,1846,6846,1827,6837,1827,6837,1846xe" filled="true" fillcolor="#000000" stroked="false">
                <v:path arrowok="t"/>
                <v:fill type="solid"/>
              </v:shape>
            </v:group>
            <v:group style="position:absolute;left:6837;top:1846;width:10;height:20" coordorigin="6837,1846" coordsize="10,20">
              <v:shape style="position:absolute;left:6837;top:1846;width:10;height:20" coordorigin="6837,1846" coordsize="10,20" path="m6837,1866l6846,1866,6846,1846,6837,1846,6837,1866xe" filled="true" fillcolor="#000000" stroked="false">
                <v:path arrowok="t"/>
                <v:fill type="solid"/>
              </v:shape>
            </v:group>
            <v:group style="position:absolute;left:6837;top:1866;width:10;height:20" coordorigin="6837,1866" coordsize="10,20">
              <v:shape style="position:absolute;left:6837;top:1866;width:10;height:20" coordorigin="6837,1866" coordsize="10,20" path="m6837,1885l6846,1885,6846,1866,6837,1866,6837,1885xe" filled="true" fillcolor="#000000" stroked="false">
                <v:path arrowok="t"/>
                <v:fill type="solid"/>
              </v:shape>
            </v:group>
            <v:group style="position:absolute;left:6837;top:1885;width:10;height:20" coordorigin="6837,1885" coordsize="10,20">
              <v:shape style="position:absolute;left:6837;top:1885;width:10;height:20" coordorigin="6837,1885" coordsize="10,20" path="m6837,1904l6846,1904,6846,1885,6837,1885,6837,1904xe" filled="true" fillcolor="#000000" stroked="false">
                <v:path arrowok="t"/>
                <v:fill type="solid"/>
              </v:shape>
            </v:group>
            <v:group style="position:absolute;left:6837;top:1904;width:10;height:20" coordorigin="6837,1904" coordsize="10,20">
              <v:shape style="position:absolute;left:6837;top:1904;width:10;height:20" coordorigin="6837,1904" coordsize="10,20" path="m6837,1923l6846,1923,6846,1904,6837,1904,6837,1923xe" filled="true" fillcolor="#000000" stroked="false">
                <v:path arrowok="t"/>
                <v:fill type="solid"/>
              </v:shape>
            </v:group>
            <v:group style="position:absolute;left:6837;top:1986;width:10;height:20" coordorigin="6837,1986" coordsize="10,20">
              <v:shape style="position:absolute;left:6837;top:1986;width:10;height:20" coordorigin="6837,1986" coordsize="10,20" path="m6837,2005l6846,2005,6846,1986,6837,1986,6837,2005xe" filled="true" fillcolor="#000000" stroked="false">
                <v:path arrowok="t"/>
                <v:fill type="solid"/>
              </v:shape>
            </v:group>
            <v:group style="position:absolute;left:6837;top:2005;width:10;height:20" coordorigin="6837,2005" coordsize="10,20">
              <v:shape style="position:absolute;left:6837;top:2005;width:10;height:20" coordorigin="6837,2005" coordsize="10,20" path="m6837,2024l6846,2024,6846,2005,6837,2005,6837,2024xe" filled="true" fillcolor="#000000" stroked="false">
                <v:path arrowok="t"/>
                <v:fill type="solid"/>
              </v:shape>
            </v:group>
            <v:group style="position:absolute;left:6837;top:2024;width:10;height:20" coordorigin="6837,2024" coordsize="10,20">
              <v:shape style="position:absolute;left:6837;top:2024;width:10;height:20" coordorigin="6837,2024" coordsize="10,20" path="m6837,2043l6846,2043,6846,2024,6837,2024,6837,2043xe" filled="true" fillcolor="#000000" stroked="false">
                <v:path arrowok="t"/>
                <v:fill type="solid"/>
              </v:shape>
            </v:group>
            <v:group style="position:absolute;left:6837;top:2043;width:10;height:20" coordorigin="6837,2043" coordsize="10,20">
              <v:shape style="position:absolute;left:6837;top:2043;width:10;height:20" coordorigin="6837,2043" coordsize="10,20" path="m6837,2062l6846,2062,6846,2043,6837,2043,6837,2062xe" filled="true" fillcolor="#000000" stroked="false">
                <v:path arrowok="t"/>
                <v:fill type="solid"/>
              </v:shape>
            </v:group>
            <v:group style="position:absolute;left:6837;top:2062;width:10;height:20" coordorigin="6837,2062" coordsize="10,20">
              <v:shape style="position:absolute;left:6837;top:2062;width:10;height:20" coordorigin="6837,2062" coordsize="10,20" path="m6837,2082l6846,2082,6846,2062,6837,2062,6837,2082xe" filled="true" fillcolor="#000000" stroked="false">
                <v:path arrowok="t"/>
                <v:fill type="solid"/>
              </v:shape>
            </v:group>
            <v:group style="position:absolute;left:6837;top:2082;width:10;height:20" coordorigin="6837,2082" coordsize="10,20">
              <v:shape style="position:absolute;left:6837;top:2082;width:10;height:20" coordorigin="6837,2082" coordsize="10,20" path="m6837,2101l6846,2101,6846,2082,6837,2082,6837,2101xe" filled="true" fillcolor="#000000" stroked="false">
                <v:path arrowok="t"/>
                <v:fill type="solid"/>
              </v:shape>
            </v:group>
            <v:group style="position:absolute;left:6837;top:2101;width:10;height:20" coordorigin="6837,2101" coordsize="10,20">
              <v:shape style="position:absolute;left:6837;top:2101;width:10;height:20" coordorigin="6837,2101" coordsize="10,20" path="m6837,2120l6846,2120,6846,2101,6837,2101,6837,2120xe" filled="true" fillcolor="#000000" stroked="false">
                <v:path arrowok="t"/>
                <v:fill type="solid"/>
              </v:shape>
            </v:group>
            <v:group style="position:absolute;left:6837;top:2120;width:10;height:20" coordorigin="6837,2120" coordsize="10,20">
              <v:shape style="position:absolute;left:6837;top:2120;width:10;height:20" coordorigin="6837,2120" coordsize="10,20" path="m6837,2139l6846,2139,6846,2120,6837,2120,6837,2139xe" filled="true" fillcolor="#000000" stroked="false">
                <v:path arrowok="t"/>
                <v:fill type="solid"/>
              </v:shape>
            </v:group>
            <v:group style="position:absolute;left:6837;top:2139;width:10;height:20" coordorigin="6837,2139" coordsize="10,20">
              <v:shape style="position:absolute;left:6837;top:2139;width:10;height:20" coordorigin="6837,2139" coordsize="10,20" path="m6837,2158l6846,2158,6846,2139,6837,2139,6837,2158xe" filled="true" fillcolor="#000000" stroked="false">
                <v:path arrowok="t"/>
                <v:fill type="solid"/>
              </v:shape>
            </v:group>
            <v:group style="position:absolute;left:6837;top:2158;width:10;height:20" coordorigin="6837,2158" coordsize="10,20">
              <v:shape style="position:absolute;left:6837;top:2158;width:10;height:20" coordorigin="6837,2158" coordsize="10,20" path="m6837,2178l6846,2178,6846,2158,6837,2158,6837,2178xe" filled="true" fillcolor="#000000" stroked="false">
                <v:path arrowok="t"/>
                <v:fill type="solid"/>
              </v:shape>
            </v:group>
            <v:group style="position:absolute;left:6837;top:2178;width:10;height:20" coordorigin="6837,2178" coordsize="10,20">
              <v:shape style="position:absolute;left:6837;top:2178;width:10;height:20" coordorigin="6837,2178" coordsize="10,20" path="m6837,2197l6846,2197,6846,2178,6837,2178,6837,2197xe" filled="true" fillcolor="#000000" stroked="false">
                <v:path arrowok="t"/>
                <v:fill type="solid"/>
              </v:shape>
            </v:group>
            <v:group style="position:absolute;left:6837;top:2197;width:10;height:20" coordorigin="6837,2197" coordsize="10,20">
              <v:shape style="position:absolute;left:6837;top:2197;width:10;height:20" coordorigin="6837,2197" coordsize="10,20" path="m6837,2216l6846,2216,6846,2197,6837,2197,6837,2216xe" filled="true" fillcolor="#000000" stroked="false">
                <v:path arrowok="t"/>
                <v:fill type="solid"/>
              </v:shape>
            </v:group>
            <v:group style="position:absolute;left:6837;top:2216;width:10;height:20" coordorigin="6837,2216" coordsize="10,20">
              <v:shape style="position:absolute;left:6837;top:2216;width:10;height:20" coordorigin="6837,2216" coordsize="10,20" path="m6837,2235l6846,2235,6846,2216,6837,2216,6837,2235xe" filled="true" fillcolor="#000000" stroked="false">
                <v:path arrowok="t"/>
                <v:fill type="solid"/>
              </v:shape>
            </v:group>
            <v:group style="position:absolute;left:6837;top:2235;width:10;height:20" coordorigin="6837,2235" coordsize="10,20">
              <v:shape style="position:absolute;left:6837;top:2235;width:10;height:20" coordorigin="6837,2235" coordsize="10,20" path="m6837,2254l6846,2254,6846,2235,6837,2235,6837,2254xe" filled="true" fillcolor="#000000" stroked="false">
                <v:path arrowok="t"/>
                <v:fill type="solid"/>
              </v:shape>
            </v:group>
            <v:group style="position:absolute;left:6837;top:2254;width:10;height:20" coordorigin="6837,2254" coordsize="10,20">
              <v:shape style="position:absolute;left:6837;top:2254;width:10;height:20" coordorigin="6837,2254" coordsize="10,20" path="m6837,2274l6846,2274,6846,2254,6837,2254,6837,2274xe" filled="true" fillcolor="#000000" stroked="false">
                <v:path arrowok="t"/>
                <v:fill type="solid"/>
              </v:shape>
            </v:group>
            <v:group style="position:absolute;left:6837;top:2274;width:10;height:20" coordorigin="6837,2274" coordsize="10,20">
              <v:shape style="position:absolute;left:6837;top:2274;width:10;height:20" coordorigin="6837,2274" coordsize="10,20" path="m6837,2293l6846,2293,6846,2274,6837,2274,6837,2293xe" filled="true" fillcolor="#000000" stroked="false">
                <v:path arrowok="t"/>
                <v:fill type="solid"/>
              </v:shape>
            </v:group>
            <v:group style="position:absolute;left:6837;top:2293;width:10;height:20" coordorigin="6837,2293" coordsize="10,20">
              <v:shape style="position:absolute;left:6837;top:2293;width:10;height:20" coordorigin="6837,2293" coordsize="10,20" path="m6837,2312l6846,2312,6846,2293,6837,2293,6837,2312xe" filled="true" fillcolor="#000000" stroked="false">
                <v:path arrowok="t"/>
                <v:fill type="solid"/>
              </v:shape>
            </v:group>
            <v:group style="position:absolute;left:6837;top:2312;width:10;height:20" coordorigin="6837,2312" coordsize="10,20">
              <v:shape style="position:absolute;left:6837;top:2312;width:10;height:20" coordorigin="6837,2312" coordsize="10,20" path="m6837,2331l6846,2331,6846,2312,6837,2312,6837,2331xe" filled="true" fillcolor="#000000" stroked="false">
                <v:path arrowok="t"/>
                <v:fill type="solid"/>
              </v:shape>
            </v:group>
            <v:group style="position:absolute;left:6837;top:2396;width:10;height:20" coordorigin="6837,2396" coordsize="10,20">
              <v:shape style="position:absolute;left:6837;top:2396;width:10;height:20" coordorigin="6837,2396" coordsize="10,20" path="m6837,2415l6846,2415,6846,2396,6837,2396,6837,2415xe" filled="true" fillcolor="#000000" stroked="false">
                <v:path arrowok="t"/>
                <v:fill type="solid"/>
              </v:shape>
            </v:group>
            <v:group style="position:absolute;left:6837;top:2415;width:10;height:20" coordorigin="6837,2415" coordsize="10,20">
              <v:shape style="position:absolute;left:6837;top:2415;width:10;height:20" coordorigin="6837,2415" coordsize="10,20" path="m6837,2434l6846,2434,6846,2415,6837,2415,6837,2434xe" filled="true" fillcolor="#000000" stroked="false">
                <v:path arrowok="t"/>
                <v:fill type="solid"/>
              </v:shape>
            </v:group>
            <v:group style="position:absolute;left:6837;top:2434;width:10;height:20" coordorigin="6837,2434" coordsize="10,20">
              <v:shape style="position:absolute;left:6837;top:2434;width:10;height:20" coordorigin="6837,2434" coordsize="10,20" path="m6837,2454l6846,2454,6846,2434,6837,2434,6837,2454xe" filled="true" fillcolor="#000000" stroked="false">
                <v:path arrowok="t"/>
                <v:fill type="solid"/>
              </v:shape>
            </v:group>
            <v:group style="position:absolute;left:6837;top:2454;width:10;height:20" coordorigin="6837,2454" coordsize="10,20">
              <v:shape style="position:absolute;left:6837;top:2454;width:10;height:20" coordorigin="6837,2454" coordsize="10,20" path="m6837,2473l6846,2473,6846,2454,6837,2454,6837,2473xe" filled="true" fillcolor="#000000" stroked="false">
                <v:path arrowok="t"/>
                <v:fill type="solid"/>
              </v:shape>
            </v:group>
            <v:group style="position:absolute;left:6837;top:2473;width:10;height:20" coordorigin="6837,2473" coordsize="10,20">
              <v:shape style="position:absolute;left:6837;top:2473;width:10;height:20" coordorigin="6837,2473" coordsize="10,20" path="m6837,2492l6846,2492,6846,2473,6837,2473,6837,2492xe" filled="true" fillcolor="#000000" stroked="false">
                <v:path arrowok="t"/>
                <v:fill type="solid"/>
              </v:shape>
            </v:group>
            <v:group style="position:absolute;left:6837;top:2492;width:10;height:20" coordorigin="6837,2492" coordsize="10,20">
              <v:shape style="position:absolute;left:6837;top:2492;width:10;height:20" coordorigin="6837,2492" coordsize="10,20" path="m6837,2511l6846,2511,6846,2492,6837,2492,6837,2511xe" filled="true" fillcolor="#000000" stroked="false">
                <v:path arrowok="t"/>
                <v:fill type="solid"/>
              </v:shape>
            </v:group>
            <v:group style="position:absolute;left:6837;top:2511;width:10;height:20" coordorigin="6837,2511" coordsize="10,20">
              <v:shape style="position:absolute;left:6837;top:2511;width:10;height:20" coordorigin="6837,2511" coordsize="10,20" path="m6837,2530l6846,2530,6846,2511,6837,2511,6837,2530xe" filled="true" fillcolor="#000000" stroked="false">
                <v:path arrowok="t"/>
                <v:fill type="solid"/>
              </v:shape>
            </v:group>
            <v:group style="position:absolute;left:6837;top:2530;width:10;height:20" coordorigin="6837,2530" coordsize="10,20">
              <v:shape style="position:absolute;left:6837;top:2530;width:10;height:20" coordorigin="6837,2530" coordsize="10,20" path="m6837,2550l6846,2550,6846,2530,6837,2530,6837,2550xe" filled="true" fillcolor="#000000" stroked="false">
                <v:path arrowok="t"/>
                <v:fill type="solid"/>
              </v:shape>
            </v:group>
            <v:group style="position:absolute;left:6837;top:2550;width:10;height:20" coordorigin="6837,2550" coordsize="10,20">
              <v:shape style="position:absolute;left:6837;top:2550;width:10;height:20" coordorigin="6837,2550" coordsize="10,20" path="m6837,2569l6846,2569,6846,2550,6837,2550,6837,2569xe" filled="true" fillcolor="#000000" stroked="false">
                <v:path arrowok="t"/>
                <v:fill type="solid"/>
              </v:shape>
            </v:group>
            <v:group style="position:absolute;left:6837;top:2569;width:10;height:20" coordorigin="6837,2569" coordsize="10,20">
              <v:shape style="position:absolute;left:6837;top:2569;width:10;height:20" coordorigin="6837,2569" coordsize="10,20" path="m6837,2588l6846,2588,6846,2569,6837,2569,6837,2588xe" filled="true" fillcolor="#000000" stroked="false">
                <v:path arrowok="t"/>
                <v:fill type="solid"/>
              </v:shape>
            </v:group>
            <v:group style="position:absolute;left:6837;top:2588;width:10;height:20" coordorigin="6837,2588" coordsize="10,20">
              <v:shape style="position:absolute;left:6837;top:2588;width:10;height:20" coordorigin="6837,2588" coordsize="10,20" path="m6837,2607l6846,2607,6846,2588,6837,2588,6837,2607xe" filled="true" fillcolor="#000000" stroked="false">
                <v:path arrowok="t"/>
                <v:fill type="solid"/>
              </v:shape>
            </v:group>
            <v:group style="position:absolute;left:6837;top:2607;width:10;height:20" coordorigin="6837,2607" coordsize="10,20">
              <v:shape style="position:absolute;left:6837;top:2607;width:10;height:20" coordorigin="6837,2607" coordsize="10,20" path="m6837,2626l6846,2626,6846,2607,6837,2607,6837,2626xe" filled="true" fillcolor="#000000" stroked="false">
                <v:path arrowok="t"/>
                <v:fill type="solid"/>
              </v:shape>
            </v:group>
            <v:group style="position:absolute;left:6837;top:2626;width:10;height:20" coordorigin="6837,2626" coordsize="10,20">
              <v:shape style="position:absolute;left:6837;top:2626;width:10;height:20" coordorigin="6837,2626" coordsize="10,20" path="m6837,2646l6846,2646,6846,2626,6837,2626,6837,2646xe" filled="true" fillcolor="#000000" stroked="false">
                <v:path arrowok="t"/>
                <v:fill type="solid"/>
              </v:shape>
            </v:group>
            <v:group style="position:absolute;left:6837;top:2646;width:10;height:20" coordorigin="6837,2646" coordsize="10,20">
              <v:shape style="position:absolute;left:6837;top:2646;width:10;height:20" coordorigin="6837,2646" coordsize="10,20" path="m6837,2665l6846,2665,6846,2646,6837,2646,6837,2665xe" filled="true" fillcolor="#000000" stroked="false">
                <v:path arrowok="t"/>
                <v:fill type="solid"/>
              </v:shape>
            </v:group>
            <v:group style="position:absolute;left:6837;top:2665;width:10;height:20" coordorigin="6837,2665" coordsize="10,20">
              <v:shape style="position:absolute;left:6837;top:2665;width:10;height:20" coordorigin="6837,2665" coordsize="10,20" path="m6837,2684l6846,2684,6846,2665,6837,2665,6837,2684xe" filled="true" fillcolor="#000000" stroked="false">
                <v:path arrowok="t"/>
                <v:fill type="solid"/>
              </v:shape>
            </v:group>
            <v:group style="position:absolute;left:6837;top:2684;width:10;height:20" coordorigin="6837,2684" coordsize="10,20">
              <v:shape style="position:absolute;left:6837;top:2684;width:10;height:20" coordorigin="6837,2684" coordsize="10,20" path="m6837,2703l6846,2703,6846,2684,6837,2684,6837,2703xe" filled="true" fillcolor="#000000" stroked="false">
                <v:path arrowok="t"/>
                <v:fill type="solid"/>
              </v:shape>
            </v:group>
            <v:group style="position:absolute;left:6837;top:2703;width:10;height:20" coordorigin="6837,2703" coordsize="10,20">
              <v:shape style="position:absolute;left:6837;top:2703;width:10;height:20" coordorigin="6837,2703" coordsize="10,20" path="m6837,2722l6846,2722,6846,2703,6837,2703,6837,2722xe" filled="true" fillcolor="#000000" stroked="false">
                <v:path arrowok="t"/>
                <v:fill type="solid"/>
              </v:shape>
            </v:group>
            <v:group style="position:absolute;left:6837;top:2722;width:10;height:20" coordorigin="6837,2722" coordsize="10,20">
              <v:shape style="position:absolute;left:6837;top:2722;width:10;height:20" coordorigin="6837,2722" coordsize="10,20" path="m6837,2742l6846,2742,6846,2722,6837,2722,6837,2742xe" filled="true" fillcolor="#000000" stroked="false">
                <v:path arrowok="t"/>
                <v:fill type="solid"/>
              </v:shape>
            </v:group>
            <v:group style="position:absolute;left:6837;top:2742;width:10;height:20" coordorigin="6837,2742" coordsize="10,20">
              <v:shape style="position:absolute;left:6837;top:2742;width:10;height:20" coordorigin="6837,2742" coordsize="10,20" path="m6837,2761l6846,2761,6846,2742,6837,2742,6837,2761xe" filled="true" fillcolor="#000000" stroked="false">
                <v:path arrowok="t"/>
                <v:fill type="solid"/>
              </v:shape>
            </v:group>
            <w10:wrap type="none"/>
          </v:group>
        </w:pict>
      </w:r>
      <w:r>
        <w:rPr>
          <w:rFonts w:ascii="宋体" w:hAnsi="宋体" w:cs="宋体" w:eastAsia="宋体" w:hint="default"/>
          <w:b/>
          <w:bCs/>
          <w:sz w:val="21"/>
          <w:szCs w:val="21"/>
        </w:rPr>
        <w:t>3</w:t>
      </w:r>
      <w:r>
        <w:rPr>
          <w:rFonts w:ascii="宋体" w:hAnsi="宋体" w:cs="宋体" w:eastAsia="宋体" w:hint="default"/>
          <w:b/>
          <w:bCs/>
          <w:sz w:val="21"/>
          <w:szCs w:val="21"/>
        </w:rPr>
        <w:t>、</w:t>
        <w:tab/>
        <w:t>应纳税差异项目明细：</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1275" w:type="dxa"/>
        <w:tblLayout w:type="fixed"/>
        <w:tblCellMar>
          <w:top w:w="0" w:type="dxa"/>
          <w:left w:w="0" w:type="dxa"/>
          <w:bottom w:w="0" w:type="dxa"/>
          <w:right w:w="0" w:type="dxa"/>
        </w:tblCellMar>
        <w:tblLook w:val="01E0"/>
      </w:tblPr>
      <w:tblGrid>
        <w:gridCol w:w="3871"/>
        <w:gridCol w:w="3782"/>
      </w:tblGrid>
      <w:tr>
        <w:trPr>
          <w:trHeight w:val="420" w:hRule="exact"/>
        </w:trPr>
        <w:tc>
          <w:tcPr>
            <w:tcW w:w="3871" w:type="dxa"/>
            <w:tcBorders>
              <w:top w:val="single" w:sz="12" w:space="0" w:color="000000"/>
              <w:left w:val="nil" w:sz="6" w:space="0" w:color="auto"/>
              <w:bottom w:val="single" w:sz="4" w:space="0" w:color="000000"/>
              <w:right w:val="nil" w:sz="6" w:space="0" w:color="auto"/>
            </w:tcBorders>
          </w:tcPr>
          <w:p>
            <w:pPr>
              <w:pStyle w:val="TableParagraph"/>
              <w:spacing w:line="240" w:lineRule="auto" w:before="93"/>
              <w:ind w:left="5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82" w:type="dxa"/>
            <w:tcBorders>
              <w:top w:val="single" w:sz="12" w:space="0" w:color="000000"/>
              <w:left w:val="nil" w:sz="6" w:space="0" w:color="auto"/>
              <w:bottom w:val="single" w:sz="8" w:space="0" w:color="000000"/>
              <w:right w:val="nil" w:sz="6" w:space="0" w:color="auto"/>
            </w:tcBorders>
          </w:tcPr>
          <w:p>
            <w:pPr>
              <w:pStyle w:val="TableParagraph"/>
              <w:spacing w:line="240" w:lineRule="auto" w:before="93"/>
              <w:ind w:left="36"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10" w:hRule="exact"/>
        </w:trPr>
        <w:tc>
          <w:tcPr>
            <w:tcW w:w="3871" w:type="dxa"/>
            <w:tcBorders>
              <w:top w:val="single" w:sz="4" w:space="0" w:color="000000"/>
              <w:left w:val="nil" w:sz="6" w:space="0" w:color="auto"/>
              <w:bottom w:val="single" w:sz="4" w:space="0" w:color="000000"/>
              <w:right w:val="nil" w:sz="6" w:space="0" w:color="auto"/>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应纳税差异项目：</w:t>
            </w:r>
          </w:p>
        </w:tc>
        <w:tc>
          <w:tcPr>
            <w:tcW w:w="3782" w:type="dxa"/>
            <w:tcBorders>
              <w:top w:val="single" w:sz="8" w:space="0" w:color="000000"/>
              <w:left w:val="nil" w:sz="6" w:space="0" w:color="auto"/>
              <w:bottom w:val="single" w:sz="8" w:space="0" w:color="000000"/>
              <w:right w:val="nil" w:sz="6" w:space="0" w:color="auto"/>
            </w:tcBorders>
          </w:tcPr>
          <w:p>
            <w:pPr/>
          </w:p>
        </w:tc>
      </w:tr>
      <w:tr>
        <w:trPr>
          <w:trHeight w:val="408" w:hRule="exact"/>
        </w:trPr>
        <w:tc>
          <w:tcPr>
            <w:tcW w:w="3871" w:type="dxa"/>
            <w:tcBorders>
              <w:top w:val="single" w:sz="4" w:space="0" w:color="000000"/>
              <w:left w:val="nil" w:sz="6" w:space="0" w:color="auto"/>
              <w:bottom w:val="single" w:sz="4" w:space="0" w:color="000000"/>
              <w:right w:val="nil" w:sz="6" w:space="0" w:color="auto"/>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应收账款坏账准备</w:t>
            </w:r>
          </w:p>
        </w:tc>
        <w:tc>
          <w:tcPr>
            <w:tcW w:w="3782" w:type="dxa"/>
            <w:tcBorders>
              <w:top w:val="single" w:sz="8" w:space="0" w:color="000000"/>
              <w:left w:val="nil" w:sz="6" w:space="0" w:color="auto"/>
              <w:bottom w:val="single" w:sz="8" w:space="0" w:color="000000"/>
              <w:right w:val="nil" w:sz="6" w:space="0" w:color="auto"/>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9,090,184.19</w:t>
            </w:r>
          </w:p>
        </w:tc>
      </w:tr>
      <w:tr>
        <w:trPr>
          <w:trHeight w:val="410" w:hRule="exact"/>
        </w:trPr>
        <w:tc>
          <w:tcPr>
            <w:tcW w:w="3871" w:type="dxa"/>
            <w:tcBorders>
              <w:top w:val="single" w:sz="4" w:space="0" w:color="000000"/>
              <w:left w:val="nil" w:sz="6" w:space="0" w:color="auto"/>
              <w:bottom w:val="single" w:sz="4" w:space="0" w:color="000000"/>
              <w:right w:val="nil" w:sz="6" w:space="0" w:color="auto"/>
            </w:tcBorders>
          </w:tcPr>
          <w:p>
            <w:pPr>
              <w:pStyle w:val="TableParagraph"/>
              <w:spacing w:line="240" w:lineRule="auto" w:before="95"/>
              <w:ind w:left="122" w:right="0"/>
              <w:jc w:val="left"/>
              <w:rPr>
                <w:rFonts w:ascii="宋体" w:hAnsi="宋体" w:cs="宋体" w:eastAsia="宋体" w:hint="default"/>
                <w:sz w:val="21"/>
                <w:szCs w:val="21"/>
              </w:rPr>
            </w:pPr>
            <w:r>
              <w:rPr>
                <w:rFonts w:ascii="宋体" w:hAnsi="宋体" w:cs="宋体" w:eastAsia="宋体" w:hint="default"/>
                <w:sz w:val="21"/>
                <w:szCs w:val="21"/>
              </w:rPr>
              <w:t>其他应收款坏账准备</w:t>
            </w:r>
          </w:p>
        </w:tc>
        <w:tc>
          <w:tcPr>
            <w:tcW w:w="3782" w:type="dxa"/>
            <w:tcBorders>
              <w:top w:val="single" w:sz="8" w:space="0" w:color="000000"/>
              <w:left w:val="nil" w:sz="6" w:space="0" w:color="auto"/>
              <w:bottom w:val="single" w:sz="8" w:space="0" w:color="000000"/>
              <w:right w:val="nil" w:sz="6" w:space="0" w:color="auto"/>
            </w:tcBorders>
          </w:tcPr>
          <w:p>
            <w:pPr>
              <w:pStyle w:val="TableParagraph"/>
              <w:spacing w:line="240" w:lineRule="auto" w:before="149"/>
              <w:ind w:right="103"/>
              <w:jc w:val="right"/>
              <w:rPr>
                <w:rFonts w:ascii="Times New Roman" w:hAnsi="Times New Roman" w:cs="Times New Roman" w:eastAsia="Times New Roman" w:hint="default"/>
                <w:sz w:val="21"/>
                <w:szCs w:val="21"/>
              </w:rPr>
            </w:pPr>
            <w:r>
              <w:rPr>
                <w:rFonts w:ascii="Times New Roman"/>
                <w:spacing w:val="-1"/>
                <w:sz w:val="21"/>
              </w:rPr>
              <w:t>1,115,279.75</w:t>
            </w:r>
          </w:p>
        </w:tc>
      </w:tr>
      <w:tr>
        <w:trPr>
          <w:trHeight w:val="422" w:hRule="exact"/>
        </w:trPr>
        <w:tc>
          <w:tcPr>
            <w:tcW w:w="3871"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782" w:type="dxa"/>
            <w:tcBorders>
              <w:top w:val="single" w:sz="8" w:space="0" w:color="000000"/>
              <w:left w:val="nil" w:sz="6" w:space="0" w:color="auto"/>
              <w:bottom w:val="single" w:sz="12" w:space="0" w:color="000000"/>
              <w:right w:val="nil" w:sz="6" w:space="0" w:color="auto"/>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10,205,463.94</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tabs>
          <w:tab w:pos="977" w:val="left" w:leader="none"/>
        </w:tabs>
        <w:spacing w:before="36"/>
        <w:ind w:left="138" w:right="4190" w:firstLine="0"/>
        <w:jc w:val="left"/>
        <w:rPr>
          <w:rFonts w:ascii="宋体" w:hAnsi="宋体" w:cs="宋体" w:eastAsia="宋体" w:hint="default"/>
          <w:sz w:val="21"/>
          <w:szCs w:val="21"/>
        </w:rPr>
      </w:pPr>
      <w:r>
        <w:rPr/>
        <w:pict>
          <v:shape style="position:absolute;margin-left:188.899994pt;margin-top:38.663685pt;width:.504pt;height:.12pt;mso-position-horizontal-relative:page;mso-position-vertical-relative:paragraph;z-index:-987040" type="#_x0000_t75" stroked="false">
            <v:imagedata r:id="rId230" o:title=""/>
          </v:shape>
        </w:pict>
      </w:r>
      <w:r>
        <w:rPr/>
        <w:pict>
          <v:shape style="position:absolute;margin-left:260.690002pt;margin-top:38.663685pt;width:.48001pt;height:.12pt;mso-position-horizontal-relative:page;mso-position-vertical-relative:paragraph;z-index:-987016" type="#_x0000_t75" stroked="false">
            <v:imagedata r:id="rId230" o:title=""/>
          </v:shape>
        </w:pict>
      </w:r>
      <w:r>
        <w:rPr/>
        <w:pict>
          <v:shape style="position:absolute;margin-left:333.429993pt;margin-top:38.663685pt;width:.47998pt;height:.12pt;mso-position-horizontal-relative:page;mso-position-vertical-relative:paragraph;z-index:-986992" type="#_x0000_t75" stroked="false">
            <v:imagedata r:id="rId230" o:title=""/>
          </v:shape>
        </w:pict>
      </w:r>
      <w:r>
        <w:rPr/>
        <w:pict>
          <v:shape style="position:absolute;margin-left:464.019989pt;margin-top:38.663685pt;width:.48001pt;height:.12pt;mso-position-horizontal-relative:page;mso-position-vertical-relative:paragraph;z-index:-986968" type="#_x0000_t75" stroked="false">
            <v:imagedata r:id="rId230" o:title=""/>
          </v:shape>
        </w:pict>
      </w:r>
      <w:r>
        <w:rPr/>
        <w:pict>
          <v:shape style="position:absolute;margin-left:333.189972pt;margin-top:54.143665pt;width:131.021624pt;height:5.04pt;mso-position-horizontal-relative:page;mso-position-vertical-relative:paragraph;z-index:-986944" type="#_x0000_t75" stroked="false">
            <v:imagedata r:id="rId237" o:title=""/>
          </v:shape>
        </w:pic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十一</w:t>
      </w:r>
      <w:r>
        <w:rPr>
          <w:rFonts w:ascii="宋体" w:hAnsi="宋体" w:cs="宋体" w:eastAsia="宋体" w:hint="default"/>
          <w:b/>
          <w:bCs/>
          <w:spacing w:val="-1"/>
          <w:sz w:val="21"/>
          <w:szCs w:val="21"/>
        </w:rPr>
        <w:t>)</w:t>
        <w:tab/>
      </w:r>
      <w:r>
        <w:rPr>
          <w:rFonts w:ascii="宋体" w:hAnsi="宋体" w:cs="宋体" w:eastAsia="宋体" w:hint="default"/>
          <w:b/>
          <w:bCs/>
          <w:sz w:val="21"/>
          <w:szCs w:val="21"/>
        </w:rPr>
        <w:t>资产减值准备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733" w:type="dxa"/>
        <w:tblLayout w:type="fixed"/>
        <w:tblCellMar>
          <w:top w:w="0" w:type="dxa"/>
          <w:left w:w="0" w:type="dxa"/>
          <w:bottom w:w="0" w:type="dxa"/>
          <w:right w:w="0" w:type="dxa"/>
        </w:tblCellMar>
        <w:tblLook w:val="01E0"/>
      </w:tblPr>
      <w:tblGrid>
        <w:gridCol w:w="1390"/>
        <w:gridCol w:w="1436"/>
        <w:gridCol w:w="1455"/>
        <w:gridCol w:w="1207"/>
        <w:gridCol w:w="1405"/>
        <w:gridCol w:w="1339"/>
      </w:tblGrid>
      <w:tr>
        <w:trPr>
          <w:trHeight w:val="425" w:hRule="exact"/>
        </w:trPr>
        <w:tc>
          <w:tcPr>
            <w:tcW w:w="1390" w:type="dxa"/>
            <w:vMerge w:val="restart"/>
            <w:tcBorders>
              <w:top w:val="single" w:sz="12"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25"/>
                <w:szCs w:val="25"/>
              </w:rPr>
            </w:pPr>
          </w:p>
          <w:p>
            <w:pPr>
              <w:pStyle w:val="TableParagraph"/>
              <w:tabs>
                <w:tab w:pos="839" w:val="left" w:leader="none"/>
              </w:tabs>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436" w:type="dxa"/>
            <w:vMerge w:val="restart"/>
            <w:tcBorders>
              <w:top w:val="single" w:sz="12"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5"/>
                <w:szCs w:val="25"/>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55"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tc>
        <w:tc>
          <w:tcPr>
            <w:tcW w:w="2612" w:type="dxa"/>
            <w:gridSpan w:val="2"/>
            <w:tcBorders>
              <w:top w:val="single" w:sz="12" w:space="0" w:color="000000"/>
              <w:left w:val="single" w:sz="4" w:space="0" w:color="000000"/>
              <w:bottom w:val="nil" w:sz="6" w:space="0" w:color="auto"/>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本年减少</w:t>
            </w:r>
          </w:p>
        </w:tc>
        <w:tc>
          <w:tcPr>
            <w:tcW w:w="1339" w:type="dxa"/>
            <w:tcBorders>
              <w:top w:val="single" w:sz="12"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tc>
      </w:tr>
      <w:tr>
        <w:trPr>
          <w:trHeight w:val="307" w:hRule="exact"/>
        </w:trPr>
        <w:tc>
          <w:tcPr>
            <w:tcW w:w="1390" w:type="dxa"/>
            <w:vMerge/>
            <w:tcBorders>
              <w:left w:val="nil" w:sz="6" w:space="0" w:color="auto"/>
              <w:bottom w:val="nil" w:sz="6" w:space="0" w:color="auto"/>
              <w:right w:val="single" w:sz="4" w:space="0" w:color="000000"/>
            </w:tcBorders>
          </w:tcPr>
          <w:p>
            <w:pPr/>
          </w:p>
        </w:tc>
        <w:tc>
          <w:tcPr>
            <w:tcW w:w="1436" w:type="dxa"/>
            <w:vMerge/>
            <w:tcBorders>
              <w:left w:val="single" w:sz="4" w:space="0" w:color="000000"/>
              <w:bottom w:val="nil" w:sz="6" w:space="0" w:color="auto"/>
              <w:right w:val="single" w:sz="4" w:space="0" w:color="000000"/>
            </w:tcBorders>
          </w:tcPr>
          <w:p>
            <w:pPr/>
          </w:p>
        </w:tc>
        <w:tc>
          <w:tcPr>
            <w:tcW w:w="1455" w:type="dxa"/>
            <w:tcBorders>
              <w:top w:val="nil" w:sz="6" w:space="0" w:color="auto"/>
              <w:left w:val="single" w:sz="4" w:space="0" w:color="000000"/>
              <w:bottom w:val="nil" w:sz="6" w:space="0" w:color="auto"/>
              <w:right w:val="single" w:sz="4" w:space="0" w:color="000000"/>
            </w:tcBorders>
          </w:tcPr>
          <w:p>
            <w:pPr>
              <w:pStyle w:val="TableParagraph"/>
              <w:spacing w:line="165" w:lineRule="exact"/>
              <w:ind w:left="362"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207" w:type="dxa"/>
            <w:vMerge w:val="restart"/>
            <w:tcBorders>
              <w:top w:val="nil" w:sz="6" w:space="0" w:color="auto"/>
              <w:left w:val="single" w:sz="4" w:space="0" w:color="000000"/>
              <w:right w:val="single" w:sz="4" w:space="0" w:color="000000"/>
            </w:tcBorders>
          </w:tcPr>
          <w:p>
            <w:pPr>
              <w:pStyle w:val="TableParagraph"/>
              <w:spacing w:line="240" w:lineRule="auto" w:before="135"/>
              <w:ind w:left="372" w:right="0"/>
              <w:jc w:val="left"/>
              <w:rPr>
                <w:rFonts w:ascii="宋体" w:hAnsi="宋体" w:cs="宋体" w:eastAsia="宋体" w:hint="default"/>
                <w:sz w:val="18"/>
                <w:szCs w:val="18"/>
              </w:rPr>
            </w:pPr>
            <w:r>
              <w:rPr>
                <w:rFonts w:ascii="宋体" w:hAnsi="宋体" w:cs="宋体" w:eastAsia="宋体" w:hint="default"/>
                <w:sz w:val="18"/>
                <w:szCs w:val="18"/>
              </w:rPr>
              <w:t>转</w:t>
            </w:r>
            <w:r>
              <w:rPr>
                <w:rFonts w:ascii="宋体" w:hAnsi="宋体" w:cs="宋体" w:eastAsia="宋体" w:hint="default"/>
                <w:spacing w:val="1"/>
                <w:sz w:val="18"/>
                <w:szCs w:val="18"/>
              </w:rPr>
              <w:t> </w:t>
            </w:r>
            <w:r>
              <w:rPr>
                <w:rFonts w:ascii="宋体" w:hAnsi="宋体" w:cs="宋体" w:eastAsia="宋体" w:hint="default"/>
                <w:sz w:val="18"/>
                <w:szCs w:val="18"/>
              </w:rPr>
              <w:t>回</w:t>
            </w:r>
          </w:p>
        </w:tc>
        <w:tc>
          <w:tcPr>
            <w:tcW w:w="1405" w:type="dxa"/>
            <w:vMerge w:val="restart"/>
            <w:tcBorders>
              <w:top w:val="nil" w:sz="6" w:space="0" w:color="auto"/>
              <w:left w:val="single" w:sz="4" w:space="0" w:color="000000"/>
              <w:right w:val="single" w:sz="4" w:space="0" w:color="000000"/>
            </w:tcBorders>
          </w:tcPr>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转</w:t>
            </w:r>
            <w:r>
              <w:rPr>
                <w:rFonts w:ascii="宋体" w:hAnsi="宋体" w:cs="宋体" w:eastAsia="宋体" w:hint="default"/>
                <w:spacing w:val="1"/>
                <w:sz w:val="18"/>
                <w:szCs w:val="18"/>
              </w:rPr>
              <w:t> </w:t>
            </w:r>
            <w:r>
              <w:rPr>
                <w:rFonts w:ascii="宋体" w:hAnsi="宋体" w:cs="宋体" w:eastAsia="宋体" w:hint="default"/>
                <w:sz w:val="18"/>
                <w:szCs w:val="18"/>
              </w:rPr>
              <w:t>销</w:t>
            </w:r>
          </w:p>
        </w:tc>
        <w:tc>
          <w:tcPr>
            <w:tcW w:w="1339" w:type="dxa"/>
            <w:tcBorders>
              <w:top w:val="nil" w:sz="6" w:space="0" w:color="auto"/>
              <w:left w:val="single" w:sz="4" w:space="0" w:color="000000"/>
              <w:bottom w:val="nil" w:sz="6" w:space="0" w:color="auto"/>
              <w:right w:val="nil" w:sz="6" w:space="0" w:color="auto"/>
            </w:tcBorders>
          </w:tcPr>
          <w:p>
            <w:pPr>
              <w:pStyle w:val="TableParagraph"/>
              <w:spacing w:line="165" w:lineRule="exact"/>
              <w:ind w:right="2"/>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518" w:hRule="exact"/>
        </w:trPr>
        <w:tc>
          <w:tcPr>
            <w:tcW w:w="1390" w:type="dxa"/>
            <w:tcBorders>
              <w:top w:val="nil" w:sz="6" w:space="0" w:color="auto"/>
              <w:left w:val="nil" w:sz="6" w:space="0" w:color="auto"/>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3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left="376" w:right="0"/>
              <w:jc w:val="left"/>
              <w:rPr>
                <w:rFonts w:ascii="Times New Roman" w:hAnsi="Times New Roman" w:cs="Times New Roman" w:eastAsia="Times New Roman" w:hint="default"/>
                <w:sz w:val="18"/>
                <w:szCs w:val="18"/>
              </w:rPr>
            </w:pPr>
            <w:r>
              <w:rPr>
                <w:rFonts w:ascii="Times New Roman"/>
                <w:sz w:val="18"/>
              </w:rPr>
              <w:t>7,082,572.59</w:t>
            </w:r>
          </w:p>
        </w:tc>
        <w:tc>
          <w:tcPr>
            <w:tcW w:w="145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left="395" w:right="0"/>
              <w:jc w:val="left"/>
              <w:rPr>
                <w:rFonts w:ascii="Times New Roman" w:hAnsi="Times New Roman" w:cs="Times New Roman" w:eastAsia="Times New Roman" w:hint="default"/>
                <w:sz w:val="18"/>
                <w:szCs w:val="18"/>
              </w:rPr>
            </w:pPr>
            <w:r>
              <w:rPr>
                <w:rFonts w:ascii="Times New Roman"/>
                <w:sz w:val="18"/>
              </w:rPr>
              <w:t>3,617,600.01</w:t>
            </w:r>
          </w:p>
        </w:tc>
        <w:tc>
          <w:tcPr>
            <w:tcW w:w="1207" w:type="dxa"/>
            <w:vMerge/>
            <w:tcBorders>
              <w:left w:val="single" w:sz="4" w:space="0" w:color="000000"/>
              <w:bottom w:val="single" w:sz="12" w:space="0" w:color="000000"/>
              <w:right w:val="single" w:sz="4" w:space="0" w:color="000000"/>
            </w:tcBorders>
          </w:tcPr>
          <w:p>
            <w:pPr/>
          </w:p>
        </w:tc>
        <w:tc>
          <w:tcPr>
            <w:tcW w:w="1405" w:type="dxa"/>
            <w:vMerge/>
            <w:tcBorders>
              <w:left w:val="single" w:sz="4" w:space="0" w:color="000000"/>
              <w:bottom w:val="single" w:sz="12" w:space="0" w:color="000000"/>
              <w:right w:val="single" w:sz="4" w:space="0" w:color="000000"/>
            </w:tcBorders>
          </w:tcPr>
          <w:p>
            <w:pPr/>
          </w:p>
        </w:tc>
        <w:tc>
          <w:tcPr>
            <w:tcW w:w="1339" w:type="dxa"/>
            <w:tcBorders>
              <w:top w:val="nil" w:sz="6" w:space="0" w:color="auto"/>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10,700,172.60</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spacing w:before="36"/>
        <w:ind w:left="855" w:right="0" w:firstLine="0"/>
        <w:jc w:val="left"/>
        <w:rPr>
          <w:rFonts w:ascii="宋体" w:hAnsi="宋体" w:cs="宋体" w:eastAsia="宋体" w:hint="default"/>
          <w:sz w:val="21"/>
          <w:szCs w:val="21"/>
        </w:rPr>
      </w:pPr>
      <w:r>
        <w:rPr/>
        <w:pict>
          <v:group style="position:absolute;margin-left:120.379997pt;margin-top:-49.536293pt;width:410.85pt;height:5.2pt;mso-position-horizontal-relative:page;mso-position-vertical-relative:paragraph;z-index:-986920" coordorigin="2408,-991" coordsize="8217,104">
            <v:shape style="position:absolute;left:2408;top:-991;width:1390;height:103" type="#_x0000_t75" stroked="false">
              <v:imagedata r:id="rId238" o:title=""/>
            </v:shape>
            <v:shape style="position:absolute;left:3773;top:-897;width:2895;height:10" type="#_x0000_t75" stroked="false">
              <v:imagedata r:id="rId239" o:title=""/>
            </v:shape>
            <v:shape style="position:absolute;left:6664;top:-897;width:2617;height:10" type="#_x0000_t75" stroked="false">
              <v:imagedata r:id="rId240" o:title=""/>
            </v:shape>
            <v:shape style="position:absolute;left:9276;top:-897;width:1349;height:10" type="#_x0000_t75" stroked="false">
              <v:imagedata r:id="rId241" o:title=""/>
            </v:shape>
            <w10:wrap type="none"/>
          </v:group>
        </w:pict>
      </w:r>
      <w:r>
        <w:rPr>
          <w:rFonts w:ascii="宋体" w:hAnsi="宋体" w:cs="宋体" w:eastAsia="宋体" w:hint="default"/>
          <w:sz w:val="21"/>
          <w:szCs w:val="21"/>
        </w:rPr>
        <w:t>注：本年增加数中包含本年计提金额</w:t>
      </w:r>
      <w:r>
        <w:rPr>
          <w:rFonts w:ascii="宋体" w:hAnsi="宋体" w:cs="宋体" w:eastAsia="宋体" w:hint="default"/>
          <w:spacing w:val="-54"/>
          <w:sz w:val="21"/>
          <w:szCs w:val="21"/>
        </w:rPr>
        <w:t> </w:t>
      </w:r>
      <w:r>
        <w:rPr>
          <w:rFonts w:ascii="宋体" w:hAnsi="宋体" w:cs="宋体" w:eastAsia="宋体" w:hint="default"/>
          <w:sz w:val="21"/>
          <w:szCs w:val="21"/>
        </w:rPr>
        <w:t>3,297,820.01</w:t>
      </w:r>
      <w:r>
        <w:rPr>
          <w:rFonts w:ascii="宋体" w:hAnsi="宋体" w:cs="宋体" w:eastAsia="宋体" w:hint="default"/>
          <w:spacing w:val="-56"/>
          <w:sz w:val="21"/>
          <w:szCs w:val="21"/>
        </w:rPr>
        <w:t> </w:t>
      </w:r>
      <w:r>
        <w:rPr>
          <w:rFonts w:ascii="宋体" w:hAnsi="宋体" w:cs="宋体" w:eastAsia="宋体" w:hint="default"/>
          <w:sz w:val="21"/>
          <w:szCs w:val="21"/>
        </w:rPr>
        <w:t>元，收回前期坏账</w:t>
      </w:r>
      <w:r>
        <w:rPr>
          <w:rFonts w:ascii="宋体" w:hAnsi="宋体" w:cs="宋体" w:eastAsia="宋体" w:hint="default"/>
          <w:spacing w:val="-53"/>
          <w:sz w:val="21"/>
          <w:szCs w:val="21"/>
        </w:rPr>
        <w:t> </w:t>
      </w:r>
      <w:r>
        <w:rPr>
          <w:rFonts w:ascii="宋体" w:hAnsi="宋体" w:cs="宋体" w:eastAsia="宋体" w:hint="default"/>
          <w:sz w:val="21"/>
          <w:szCs w:val="21"/>
        </w:rPr>
        <w:t>319,780.00</w:t>
      </w:r>
      <w:r>
        <w:rPr>
          <w:rFonts w:ascii="宋体" w:hAnsi="宋体" w:cs="宋体" w:eastAsia="宋体" w:hint="default"/>
          <w:spacing w:val="-56"/>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977" w:val="left" w:leader="none"/>
        </w:tabs>
        <w:spacing w:before="140"/>
        <w:ind w:left="138" w:right="419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十二</w:t>
      </w:r>
      <w:r>
        <w:rPr>
          <w:rFonts w:ascii="宋体" w:hAnsi="宋体" w:cs="宋体" w:eastAsia="宋体" w:hint="default"/>
          <w:b/>
          <w:bCs/>
          <w:spacing w:val="-1"/>
          <w:sz w:val="21"/>
          <w:szCs w:val="21"/>
        </w:rPr>
        <w:t>)</w:t>
        <w:tab/>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92" w:footer="1186" w:top="1080" w:bottom="1380" w:left="166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tbl>
      <w:tblPr>
        <w:tblW w:w="0" w:type="auto"/>
        <w:jc w:val="left"/>
        <w:tblInd w:w="718" w:type="dxa"/>
        <w:tblLayout w:type="fixed"/>
        <w:tblCellMar>
          <w:top w:w="0" w:type="dxa"/>
          <w:left w:w="0" w:type="dxa"/>
          <w:bottom w:w="0" w:type="dxa"/>
          <w:right w:w="0" w:type="dxa"/>
        </w:tblCellMar>
        <w:tblLook w:val="01E0"/>
      </w:tblPr>
      <w:tblGrid>
        <w:gridCol w:w="3543"/>
        <w:gridCol w:w="2242"/>
        <w:gridCol w:w="2268"/>
      </w:tblGrid>
      <w:tr>
        <w:trPr>
          <w:trHeight w:val="324" w:hRule="exact"/>
        </w:trPr>
        <w:tc>
          <w:tcPr>
            <w:tcW w:w="3543" w:type="dxa"/>
            <w:vMerge w:val="restart"/>
            <w:tcBorders>
              <w:top w:val="single" w:sz="12" w:space="0" w:color="000000"/>
              <w:left w:val="nil" w:sz="6" w:space="0" w:color="auto"/>
              <w:right w:val="single" w:sz="4" w:space="0" w:color="000000"/>
            </w:tcBorders>
          </w:tcPr>
          <w:p>
            <w:pPr>
              <w:pStyle w:val="TableParagraph"/>
              <w:spacing w:line="240" w:lineRule="auto" w:before="93"/>
              <w:ind w:left="21" w:right="0"/>
              <w:jc w:val="center"/>
              <w:rPr>
                <w:rFonts w:ascii="宋体" w:hAnsi="宋体" w:cs="宋体" w:eastAsia="宋体" w:hint="default"/>
                <w:sz w:val="21"/>
                <w:szCs w:val="21"/>
              </w:rPr>
            </w:pPr>
            <w:r>
              <w:rPr>
                <w:rFonts w:ascii="宋体" w:hAnsi="宋体" w:cs="宋体" w:eastAsia="宋体" w:hint="default"/>
                <w:sz w:val="21"/>
                <w:szCs w:val="21"/>
              </w:rPr>
              <w:t>类别及内容</w:t>
            </w:r>
          </w:p>
          <w:p>
            <w:pPr>
              <w:pStyle w:val="TableParagraph"/>
              <w:spacing w:line="240" w:lineRule="auto" w:before="135"/>
              <w:ind w:left="122" w:right="0"/>
              <w:jc w:val="left"/>
              <w:rPr>
                <w:rFonts w:ascii="宋体" w:hAnsi="宋体" w:cs="宋体" w:eastAsia="宋体" w:hint="default"/>
                <w:sz w:val="21"/>
                <w:szCs w:val="21"/>
              </w:rPr>
            </w:pPr>
            <w:r>
              <w:rPr>
                <w:rFonts w:ascii="宋体" w:hAnsi="宋体" w:cs="宋体" w:eastAsia="宋体" w:hint="default"/>
                <w:sz w:val="21"/>
                <w:szCs w:val="21"/>
              </w:rPr>
              <w:t>会员证</w:t>
            </w:r>
          </w:p>
        </w:tc>
        <w:tc>
          <w:tcPr>
            <w:tcW w:w="2242" w:type="dxa"/>
            <w:tcBorders>
              <w:top w:val="single" w:sz="12" w:space="0" w:color="000000"/>
              <w:left w:val="single" w:sz="4" w:space="0" w:color="000000"/>
              <w:bottom w:val="nil" w:sz="6" w:space="0" w:color="auto"/>
              <w:right w:val="single" w:sz="4" w:space="0" w:color="000000"/>
            </w:tcBorders>
          </w:tcPr>
          <w:p>
            <w:pPr>
              <w:pStyle w:val="TableParagraph"/>
              <w:spacing w:line="256" w:lineRule="exact" w:before="93"/>
              <w:ind w:left="696"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268" w:type="dxa"/>
            <w:tcBorders>
              <w:top w:val="single" w:sz="12" w:space="0" w:color="000000"/>
              <w:left w:val="single" w:sz="4" w:space="0" w:color="000000"/>
              <w:bottom w:val="nil" w:sz="6" w:space="0" w:color="auto"/>
              <w:right w:val="nil" w:sz="6" w:space="0" w:color="auto"/>
            </w:tcBorders>
          </w:tcPr>
          <w:p>
            <w:pPr>
              <w:pStyle w:val="TableParagraph"/>
              <w:spacing w:line="256" w:lineRule="exact" w:before="93"/>
              <w:ind w:left="708"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516" w:hRule="exact"/>
        </w:trPr>
        <w:tc>
          <w:tcPr>
            <w:tcW w:w="3543" w:type="dxa"/>
            <w:vMerge/>
            <w:tcBorders>
              <w:left w:val="nil" w:sz="6" w:space="0" w:color="auto"/>
              <w:bottom w:val="single" w:sz="12" w:space="0" w:color="000000"/>
              <w:right w:val="single" w:sz="4" w:space="0" w:color="000000"/>
            </w:tcBorders>
          </w:tcPr>
          <w:p>
            <w:pPr/>
          </w:p>
        </w:tc>
        <w:tc>
          <w:tcPr>
            <w:tcW w:w="224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027" w:right="0"/>
              <w:jc w:val="left"/>
              <w:rPr>
                <w:rFonts w:ascii="Times New Roman" w:hAnsi="Times New Roman" w:cs="Times New Roman" w:eastAsia="Times New Roman" w:hint="default"/>
                <w:sz w:val="21"/>
                <w:szCs w:val="21"/>
              </w:rPr>
            </w:pPr>
            <w:r>
              <w:rPr>
                <w:rFonts w:ascii="Times New Roman"/>
                <w:sz w:val="21"/>
              </w:rPr>
              <w:t>2,975,000.00</w:t>
            </w:r>
          </w:p>
        </w:tc>
        <w:tc>
          <w:tcPr>
            <w:tcW w:w="2268" w:type="dxa"/>
            <w:tcBorders>
              <w:top w:val="nil" w:sz="6" w:space="0" w:color="auto"/>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tabs>
          <w:tab w:pos="977" w:val="left" w:leader="none"/>
        </w:tabs>
        <w:spacing w:line="350" w:lineRule="auto" w:before="36"/>
        <w:ind w:left="855" w:right="8421" w:hanging="718"/>
        <w:jc w:val="left"/>
        <w:rPr>
          <w:rFonts w:ascii="宋体" w:hAnsi="宋体" w:cs="宋体" w:eastAsia="宋体" w:hint="default"/>
          <w:sz w:val="21"/>
          <w:szCs w:val="21"/>
        </w:rPr>
      </w:pPr>
      <w:r>
        <w:rPr/>
        <w:pict>
          <v:shape style="position:absolute;margin-left:296.570007pt;margin-top:-64.89637pt;width:.47977pt;height:.12pt;mso-position-horizontal-relative:page;mso-position-vertical-relative:paragraph;z-index:-986896" type="#_x0000_t75" stroked="false">
            <v:imagedata r:id="rId230" o:title=""/>
          </v:shape>
        </w:pict>
      </w:r>
      <w:r>
        <w:rPr/>
        <w:pict>
          <v:shape style="position:absolute;margin-left:408.670013pt;margin-top:-64.89637pt;width:.47977pt;height:.12pt;mso-position-horizontal-relative:page;mso-position-vertical-relative:paragraph;z-index:-986872" type="#_x0000_t75" stroked="false">
            <v:imagedata r:id="rId230" o:title=""/>
          </v:shape>
        </w:pict>
      </w:r>
      <w:r>
        <w:rPr/>
        <w:pict>
          <v:shape style="position:absolute;margin-left:120.379997pt;margin-top:-49.416325pt;width:401.958435pt;height:5.04pt;mso-position-horizontal-relative:page;mso-position-vertical-relative:paragraph;z-index:-986848" type="#_x0000_t75" stroked="false">
            <v:imagedata r:id="rId242" o:title=""/>
          </v:shape>
        </w:pict>
      </w:r>
      <w:r>
        <w:rPr/>
        <w:pict>
          <v:shape style="position:absolute;margin-left:295.25pt;margin-top:58.583694pt;width:.48001pt;height:.12pt;mso-position-horizontal-relative:page;mso-position-vertical-relative:paragraph;z-index:-986824" type="#_x0000_t75" stroked="false">
            <v:imagedata r:id="rId230" o:title=""/>
          </v:shape>
        </w:pict>
      </w:r>
      <w:r>
        <w:rPr/>
        <w:pict>
          <v:shape style="position:absolute;margin-left:413.350006pt;margin-top:58.583694pt;width:.48001pt;height:.12pt;mso-position-horizontal-relative:page;mso-position-vertical-relative:paragraph;z-index:-986800" type="#_x0000_t75" stroked="false">
            <v:imagedata r:id="rId230" o:title=""/>
          </v:shape>
        </w:pict>
      </w:r>
      <w:r>
        <w:rPr/>
        <w:pict>
          <v:group style="position:absolute;margin-left:147.5pt;margin-top:74.063675pt;width:374.85pt;height:5.05pt;mso-position-horizontal-relative:page;mso-position-vertical-relative:paragraph;z-index:-986776" coordorigin="2950,1481" coordsize="7497,101">
            <v:shape style="position:absolute;left:2950;top:1481;width:2974;height:101" type="#_x0000_t75" stroked="false">
              <v:imagedata r:id="rId243" o:title=""/>
            </v:shape>
            <v:shape style="position:absolute;left:5900;top:1572;width:4547;height:10" type="#_x0000_t75" stroked="false">
              <v:imagedata r:id="rId244" o:title=""/>
            </v:shape>
            <w10:wrap type="none"/>
          </v:group>
        </w:pict>
      </w:r>
      <w:r>
        <w:rPr/>
        <w:pict>
          <v:group style="position:absolute;margin-left:147.5pt;margin-top:94.463676pt;width:374.85pt;height:5.2pt;mso-position-horizontal-relative:page;mso-position-vertical-relative:paragraph;z-index:-986752" coordorigin="2950,1889" coordsize="7497,104">
            <v:shape style="position:absolute;left:2950;top:1889;width:2974;height:103" type="#_x0000_t75" stroked="false">
              <v:imagedata r:id="rId245" o:title=""/>
            </v:shape>
            <v:shape style="position:absolute;left:5900;top:1983;width:4547;height:10" type="#_x0000_t75" stroked="false">
              <v:imagedata r:id="rId244" o:title=""/>
            </v:shape>
            <w10:wrap type="none"/>
          </v:group>
        </w:pic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十三</w:t>
      </w:r>
      <w:r>
        <w:rPr>
          <w:rFonts w:ascii="宋体" w:hAnsi="宋体" w:cs="宋体" w:eastAsia="宋体" w:hint="default"/>
          <w:b/>
          <w:bCs/>
          <w:spacing w:val="-1"/>
          <w:sz w:val="21"/>
          <w:szCs w:val="21"/>
        </w:rPr>
        <w:t>)</w:t>
        <w:tab/>
        <w:tab/>
      </w:r>
      <w:r>
        <w:rPr>
          <w:rFonts w:ascii="宋体" w:hAnsi="宋体" w:cs="宋体" w:eastAsia="宋体" w:hint="default"/>
          <w:b/>
          <w:bCs/>
          <w:sz w:val="21"/>
          <w:szCs w:val="21"/>
        </w:rPr>
        <w:t>应付账款</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275" w:type="dxa"/>
        <w:tblLayout w:type="fixed"/>
        <w:tblCellMar>
          <w:top w:w="0" w:type="dxa"/>
          <w:left w:w="0" w:type="dxa"/>
          <w:bottom w:w="0" w:type="dxa"/>
          <w:right w:w="0" w:type="dxa"/>
        </w:tblCellMar>
        <w:tblLook w:val="01E0"/>
      </w:tblPr>
      <w:tblGrid>
        <w:gridCol w:w="2974"/>
        <w:gridCol w:w="2362"/>
        <w:gridCol w:w="2175"/>
      </w:tblGrid>
      <w:tr>
        <w:trPr>
          <w:trHeight w:val="324" w:hRule="exact"/>
        </w:trPr>
        <w:tc>
          <w:tcPr>
            <w:tcW w:w="2974" w:type="dxa"/>
            <w:tcBorders>
              <w:top w:val="single" w:sz="12" w:space="0" w:color="000000"/>
              <w:left w:val="nil" w:sz="6" w:space="0" w:color="auto"/>
              <w:bottom w:val="nil" w:sz="6" w:space="0" w:color="auto"/>
              <w:right w:val="single" w:sz="4" w:space="0" w:color="000000"/>
            </w:tcBorders>
          </w:tcPr>
          <w:p>
            <w:pPr>
              <w:pStyle w:val="TableParagraph"/>
              <w:spacing w:line="256" w:lineRule="exact" w:before="93"/>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62" w:type="dxa"/>
            <w:tcBorders>
              <w:top w:val="single" w:sz="12" w:space="0" w:color="000000"/>
              <w:left w:val="single" w:sz="4" w:space="0" w:color="000000"/>
              <w:bottom w:val="nil" w:sz="6" w:space="0" w:color="auto"/>
              <w:right w:val="single" w:sz="4" w:space="0" w:color="000000"/>
            </w:tcBorders>
          </w:tcPr>
          <w:p>
            <w:pPr>
              <w:pStyle w:val="TableParagraph"/>
              <w:spacing w:line="256" w:lineRule="exact" w:before="93"/>
              <w:ind w:left="756"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175" w:type="dxa"/>
            <w:vMerge w:val="restart"/>
            <w:tcBorders>
              <w:top w:val="single" w:sz="12" w:space="0" w:color="000000"/>
              <w:left w:val="single" w:sz="4" w:space="0" w:color="000000"/>
              <w:right w:val="nil" w:sz="6" w:space="0" w:color="auto"/>
            </w:tcBorders>
          </w:tcPr>
          <w:p>
            <w:pPr>
              <w:pStyle w:val="TableParagraph"/>
              <w:spacing w:line="240" w:lineRule="auto" w:before="93"/>
              <w:ind w:left="660"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59" w:hRule="exact"/>
        </w:trPr>
        <w:tc>
          <w:tcPr>
            <w:tcW w:w="2974"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single" w:sz="4" w:space="0" w:color="000000"/>
            </w:tcBorders>
          </w:tcPr>
          <w:p>
            <w:pPr/>
          </w:p>
        </w:tc>
        <w:tc>
          <w:tcPr>
            <w:tcW w:w="2175" w:type="dxa"/>
            <w:vMerge/>
            <w:tcBorders>
              <w:left w:val="single" w:sz="4" w:space="0" w:color="000000"/>
              <w:right w:val="nil" w:sz="6" w:space="0" w:color="auto"/>
            </w:tcBorders>
          </w:tcPr>
          <w:p>
            <w:pPr/>
          </w:p>
        </w:tc>
      </w:tr>
      <w:tr>
        <w:trPr>
          <w:trHeight w:val="42" w:hRule="exact"/>
        </w:trPr>
        <w:tc>
          <w:tcPr>
            <w:tcW w:w="2974"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single" w:sz="4" w:space="0" w:color="000000"/>
            </w:tcBorders>
          </w:tcPr>
          <w:p>
            <w:pPr/>
          </w:p>
        </w:tc>
        <w:tc>
          <w:tcPr>
            <w:tcW w:w="2175" w:type="dxa"/>
            <w:vMerge/>
            <w:tcBorders>
              <w:left w:val="single" w:sz="4" w:space="0" w:color="000000"/>
              <w:bottom w:val="nil" w:sz="6" w:space="0" w:color="auto"/>
              <w:right w:val="nil" w:sz="6" w:space="0" w:color="auto"/>
            </w:tcBorders>
          </w:tcPr>
          <w:p>
            <w:pPr/>
          </w:p>
        </w:tc>
      </w:tr>
      <w:tr>
        <w:trPr>
          <w:trHeight w:val="389" w:hRule="exact"/>
        </w:trPr>
        <w:tc>
          <w:tcPr>
            <w:tcW w:w="2974"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1"/>
                <w:szCs w:val="21"/>
              </w:rPr>
            </w:pPr>
            <w:r>
              <w:rPr>
                <w:rFonts w:ascii="Times New Roman"/>
                <w:spacing w:val="-1"/>
                <w:sz w:val="21"/>
              </w:rPr>
              <w:t>3,503,281.48</w:t>
            </w:r>
          </w:p>
        </w:tc>
        <w:tc>
          <w:tcPr>
            <w:tcW w:w="2175"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105"/>
              <w:jc w:val="right"/>
              <w:rPr>
                <w:rFonts w:ascii="Times New Roman" w:hAnsi="Times New Roman" w:cs="Times New Roman" w:eastAsia="Times New Roman" w:hint="default"/>
                <w:sz w:val="21"/>
                <w:szCs w:val="21"/>
              </w:rPr>
            </w:pPr>
            <w:r>
              <w:rPr>
                <w:rFonts w:ascii="Times New Roman"/>
                <w:spacing w:val="-1"/>
                <w:sz w:val="21"/>
              </w:rPr>
              <w:t>6,467,756.93</w:t>
            </w:r>
          </w:p>
        </w:tc>
      </w:tr>
      <w:tr>
        <w:trPr>
          <w:trHeight w:val="21" w:hRule="exact"/>
        </w:trPr>
        <w:tc>
          <w:tcPr>
            <w:tcW w:w="2974"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
        </w:tc>
        <w:tc>
          <w:tcPr>
            <w:tcW w:w="2175" w:type="dxa"/>
            <w:tcBorders>
              <w:top w:val="nil" w:sz="6" w:space="0" w:color="auto"/>
              <w:left w:val="nil" w:sz="6" w:space="0" w:color="auto"/>
              <w:bottom w:val="nil" w:sz="6" w:space="0" w:color="auto"/>
              <w:right w:val="nil" w:sz="6" w:space="0" w:color="auto"/>
            </w:tcBorders>
          </w:tcPr>
          <w:p>
            <w:pPr/>
          </w:p>
        </w:tc>
      </w:tr>
      <w:tr>
        <w:trPr>
          <w:trHeight w:val="411" w:hRule="exact"/>
        </w:trPr>
        <w:tc>
          <w:tcPr>
            <w:tcW w:w="2974"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1"/>
                <w:szCs w:val="21"/>
              </w:rPr>
            </w:pPr>
            <w:r>
              <w:rPr>
                <w:rFonts w:ascii="Times New Roman"/>
                <w:spacing w:val="-1"/>
                <w:sz w:val="21"/>
              </w:rPr>
              <w:t>222,047.90</w:t>
            </w:r>
          </w:p>
        </w:tc>
        <w:tc>
          <w:tcPr>
            <w:tcW w:w="2175" w:type="dxa"/>
            <w:tcBorders>
              <w:top w:val="nil" w:sz="6" w:space="0" w:color="auto"/>
              <w:left w:val="single" w:sz="4" w:space="0" w:color="000000"/>
              <w:bottom w:val="nil" w:sz="6" w:space="0" w:color="auto"/>
              <w:right w:val="nil" w:sz="6" w:space="0" w:color="auto"/>
            </w:tcBorders>
          </w:tcPr>
          <w:p>
            <w:pPr/>
          </w:p>
        </w:tc>
      </w:tr>
      <w:tr>
        <w:trPr>
          <w:trHeight w:val="415" w:hRule="exact"/>
        </w:trPr>
        <w:tc>
          <w:tcPr>
            <w:tcW w:w="2974" w:type="dxa"/>
            <w:tcBorders>
              <w:top w:val="nil" w:sz="6" w:space="0" w:color="auto"/>
              <w:left w:val="nil" w:sz="6" w:space="0" w:color="auto"/>
              <w:bottom w:val="single" w:sz="12" w:space="0" w:color="000000"/>
              <w:right w:val="single" w:sz="4" w:space="0" w:color="000000"/>
            </w:tcBorders>
          </w:tcPr>
          <w:p>
            <w:pPr>
              <w:pStyle w:val="TableParagraph"/>
              <w:tabs>
                <w:tab w:pos="650" w:val="left" w:leader="none"/>
              </w:tabs>
              <w:spacing w:line="240" w:lineRule="auto" w:before="9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6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1"/>
                <w:szCs w:val="21"/>
              </w:rPr>
            </w:pPr>
            <w:r>
              <w:rPr>
                <w:rFonts w:ascii="Times New Roman"/>
                <w:spacing w:val="-1"/>
                <w:sz w:val="21"/>
              </w:rPr>
              <w:t>3,725,329.38</w:t>
            </w:r>
          </w:p>
        </w:tc>
        <w:tc>
          <w:tcPr>
            <w:tcW w:w="2175" w:type="dxa"/>
            <w:tcBorders>
              <w:top w:val="nil" w:sz="6" w:space="0" w:color="auto"/>
              <w:left w:val="single" w:sz="4" w:space="0" w:color="000000"/>
              <w:bottom w:val="single" w:sz="12" w:space="0" w:color="000000"/>
              <w:right w:val="nil" w:sz="6" w:space="0" w:color="auto"/>
            </w:tcBorders>
          </w:tcPr>
          <w:p>
            <w:pPr>
              <w:pStyle w:val="TableParagraph"/>
              <w:spacing w:line="240" w:lineRule="auto" w:before="152"/>
              <w:ind w:right="105"/>
              <w:jc w:val="right"/>
              <w:rPr>
                <w:rFonts w:ascii="Times New Roman" w:hAnsi="Times New Roman" w:cs="Times New Roman" w:eastAsia="Times New Roman" w:hint="default"/>
                <w:sz w:val="21"/>
                <w:szCs w:val="21"/>
              </w:rPr>
            </w:pPr>
            <w:r>
              <w:rPr>
                <w:rFonts w:ascii="Times New Roman"/>
                <w:spacing w:val="-1"/>
                <w:sz w:val="21"/>
              </w:rPr>
              <w:t>6,467,756.93</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tabs>
          <w:tab w:pos="1393" w:val="left" w:leader="none"/>
        </w:tabs>
        <w:spacing w:before="36"/>
        <w:ind w:left="855" w:right="0" w:firstLine="0"/>
        <w:jc w:val="left"/>
        <w:rPr>
          <w:rFonts w:ascii="宋体" w:hAnsi="宋体" w:cs="宋体" w:eastAsia="宋体" w:hint="default"/>
          <w:sz w:val="21"/>
          <w:szCs w:val="21"/>
        </w:rPr>
      </w:pPr>
      <w:r>
        <w:rPr/>
        <w:pict>
          <v:group style="position:absolute;margin-left:147.5pt;margin-top:-49.536285pt;width:374.85pt;height:5.2pt;mso-position-horizontal-relative:page;mso-position-vertical-relative:paragraph;z-index:-986728" coordorigin="2950,-991" coordsize="7497,104">
            <v:shape style="position:absolute;left:2950;top:-991;width:2974;height:103" type="#_x0000_t75" stroked="false">
              <v:imagedata r:id="rId246" o:title=""/>
            </v:shape>
            <v:shape style="position:absolute;left:5900;top:-897;width:4547;height:10" type="#_x0000_t75" stroked="false">
              <v:imagedata r:id="rId247" o:title=""/>
            </v:shape>
            <w10:wrap type="none"/>
          </v:group>
        </w:pict>
      </w:r>
      <w:r>
        <w:rPr>
          <w:rFonts w:ascii="宋体" w:hAnsi="宋体" w:cs="宋体" w:eastAsia="宋体" w:hint="default"/>
          <w:b/>
          <w:bCs/>
          <w:sz w:val="21"/>
          <w:szCs w:val="21"/>
        </w:rPr>
        <w:t>2</w:t>
      </w:r>
      <w:r>
        <w:rPr>
          <w:rFonts w:ascii="宋体" w:hAnsi="宋体" w:cs="宋体" w:eastAsia="宋体" w:hint="default"/>
          <w:b/>
          <w:bCs/>
          <w:sz w:val="21"/>
          <w:szCs w:val="21"/>
        </w:rPr>
        <w:t>、</w:t>
        <w:tab/>
        <w:t>年末数中无欠持本公司</w:t>
      </w:r>
      <w:r>
        <w:rPr>
          <w:rFonts w:ascii="宋体" w:hAnsi="宋体" w:cs="宋体" w:eastAsia="宋体" w:hint="default"/>
          <w:b/>
          <w:bCs/>
          <w:spacing w:val="-53"/>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3"/>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％）表决权股份的股东单位款项。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tabs>
          <w:tab w:pos="1393" w:val="left" w:leader="none"/>
        </w:tabs>
        <w:spacing w:before="0"/>
        <w:ind w:left="855" w:right="419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tab/>
        <w:t>年末数中无欠关联方款项。</w:t>
      </w:r>
      <w:r>
        <w:rPr>
          <w:rFonts w:ascii="宋体" w:hAnsi="宋体" w:cs="宋体" w:eastAsia="宋体" w:hint="default"/>
          <w:sz w:val="21"/>
          <w:szCs w:val="21"/>
        </w:rPr>
      </w:r>
    </w:p>
    <w:p>
      <w:pPr>
        <w:tabs>
          <w:tab w:pos="977" w:val="left" w:leader="none"/>
          <w:tab w:pos="1393" w:val="left" w:leader="none"/>
        </w:tabs>
        <w:spacing w:line="802" w:lineRule="exact" w:before="128"/>
        <w:ind w:left="138" w:right="4842" w:firstLine="717"/>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tab/>
      </w:r>
      <w:r>
        <w:rPr>
          <w:rFonts w:ascii="宋体" w:hAnsi="宋体" w:cs="宋体" w:eastAsia="宋体" w:hint="default"/>
          <w:b/>
          <w:bCs/>
          <w:spacing w:val="-1"/>
          <w:sz w:val="21"/>
          <w:szCs w:val="21"/>
        </w:rPr>
        <w:t>年末数中无账龄超过一年的大额应付账款。</w:t>
      </w:r>
      <w:r>
        <w:rPr>
          <w:rFonts w:ascii="宋体" w:hAnsi="宋体" w:cs="宋体" w:eastAsia="宋体" w:hint="default"/>
          <w:b/>
          <w:bCs/>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十四</w:t>
      </w:r>
      <w:r>
        <w:rPr>
          <w:rFonts w:ascii="宋体" w:hAnsi="宋体" w:cs="宋体" w:eastAsia="宋体" w:hint="default"/>
          <w:b/>
          <w:bCs/>
          <w:spacing w:val="-1"/>
          <w:sz w:val="21"/>
          <w:szCs w:val="21"/>
        </w:rPr>
        <w:t>)</w:t>
        <w:tab/>
      </w:r>
      <w:r>
        <w:rPr>
          <w:rFonts w:ascii="宋体" w:hAnsi="宋体" w:cs="宋体" w:eastAsia="宋体" w:hint="default"/>
          <w:b/>
          <w:bCs/>
          <w:sz w:val="21"/>
          <w:szCs w:val="21"/>
        </w:rPr>
        <w:t>预收账款</w:t>
      </w:r>
      <w:r>
        <w:rPr>
          <w:rFonts w:ascii="宋体" w:hAnsi="宋体" w:cs="宋体" w:eastAsia="宋体" w:hint="default"/>
          <w:sz w:val="21"/>
          <w:szCs w:val="21"/>
        </w:rPr>
      </w:r>
    </w:p>
    <w:p>
      <w:pPr>
        <w:spacing w:line="268" w:lineRule="exact" w:before="0"/>
        <w:ind w:left="855" w:right="4190" w:firstLine="0"/>
        <w:jc w:val="left"/>
        <w:rPr>
          <w:rFonts w:ascii="宋体" w:hAnsi="宋体" w:cs="宋体" w:eastAsia="宋体" w:hint="default"/>
          <w:sz w:val="21"/>
          <w:szCs w:val="21"/>
        </w:rPr>
      </w:pPr>
      <w:r>
        <w:rPr/>
        <w:pict>
          <v:shape style="position:absolute;margin-left:295.25pt;margin-top:36.500015pt;width:.48001pt;height:.12pt;mso-position-horizontal-relative:page;mso-position-vertical-relative:paragraph;z-index:-986704" type="#_x0000_t75" stroked="false">
            <v:imagedata r:id="rId230" o:title=""/>
          </v:shape>
        </w:pict>
      </w:r>
      <w:r>
        <w:rPr/>
        <w:pict>
          <v:shape style="position:absolute;margin-left:415.75pt;margin-top:36.500015pt;width:.47998pt;height:.12pt;mso-position-horizontal-relative:page;mso-position-vertical-relative:paragraph;z-index:-986680" type="#_x0000_t75" stroked="false">
            <v:imagedata r:id="rId230" o:title=""/>
          </v:shape>
        </w:pict>
      </w:r>
      <w:r>
        <w:rPr/>
        <w:pict>
          <v:group style="position:absolute;margin-left:147.5pt;margin-top:51.979996pt;width:374.85pt;height:5.05pt;mso-position-horizontal-relative:page;mso-position-vertical-relative:paragraph;z-index:-986656" coordorigin="2950,1040" coordsize="7497,101">
            <v:shape style="position:absolute;left:2950;top:1040;width:2974;height:101" type="#_x0000_t75" stroked="false">
              <v:imagedata r:id="rId243" o:title=""/>
            </v:shape>
            <v:shape style="position:absolute;left:5900;top:1131;width:2415;height:10" type="#_x0000_t75" stroked="false">
              <v:imagedata r:id="rId248" o:title=""/>
            </v:shape>
            <v:shape style="position:absolute;left:8310;top:1131;width:2137;height:10" type="#_x0000_t75" stroked="false">
              <v:imagedata r:id="rId249" o:title=""/>
            </v:shape>
            <w10:wrap type="none"/>
          </v:group>
        </w:pict>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1275" w:type="dxa"/>
        <w:tblLayout w:type="fixed"/>
        <w:tblCellMar>
          <w:top w:w="0" w:type="dxa"/>
          <w:left w:w="0" w:type="dxa"/>
          <w:bottom w:w="0" w:type="dxa"/>
          <w:right w:w="0" w:type="dxa"/>
        </w:tblCellMar>
        <w:tblLook w:val="01E0"/>
      </w:tblPr>
      <w:tblGrid>
        <w:gridCol w:w="2974"/>
        <w:gridCol w:w="2410"/>
        <w:gridCol w:w="2127"/>
      </w:tblGrid>
      <w:tr>
        <w:trPr>
          <w:trHeight w:val="324" w:hRule="exact"/>
        </w:trPr>
        <w:tc>
          <w:tcPr>
            <w:tcW w:w="2974" w:type="dxa"/>
            <w:tcBorders>
              <w:top w:val="single" w:sz="12" w:space="0" w:color="000000"/>
              <w:left w:val="nil" w:sz="6" w:space="0" w:color="auto"/>
              <w:bottom w:val="nil" w:sz="6" w:space="0" w:color="auto"/>
              <w:right w:val="single" w:sz="4" w:space="0" w:color="000000"/>
            </w:tcBorders>
          </w:tcPr>
          <w:p>
            <w:pPr>
              <w:pStyle w:val="TableParagraph"/>
              <w:spacing w:line="256" w:lineRule="exact" w:before="93"/>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12" w:space="0" w:color="000000"/>
              <w:left w:val="single" w:sz="4" w:space="0" w:color="000000"/>
              <w:bottom w:val="nil" w:sz="6" w:space="0" w:color="auto"/>
              <w:right w:val="single" w:sz="4" w:space="0" w:color="000000"/>
            </w:tcBorders>
          </w:tcPr>
          <w:p>
            <w:pPr>
              <w:pStyle w:val="TableParagraph"/>
              <w:spacing w:line="256" w:lineRule="exact" w:before="93"/>
              <w:ind w:left="780"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127" w:type="dxa"/>
            <w:vMerge w:val="restart"/>
            <w:tcBorders>
              <w:top w:val="single" w:sz="12" w:space="0" w:color="000000"/>
              <w:left w:val="single" w:sz="4" w:space="0" w:color="000000"/>
              <w:right w:val="nil" w:sz="6" w:space="0" w:color="auto"/>
            </w:tcBorders>
          </w:tcPr>
          <w:p>
            <w:pPr>
              <w:pStyle w:val="TableParagraph"/>
              <w:spacing w:line="240" w:lineRule="auto" w:before="93"/>
              <w:ind w:left="639"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169" w:hRule="exact"/>
        </w:trPr>
        <w:tc>
          <w:tcPr>
            <w:tcW w:w="2974" w:type="dxa"/>
            <w:vMerge w:val="restart"/>
            <w:tcBorders>
              <w:top w:val="nil" w:sz="6" w:space="0" w:color="auto"/>
              <w:left w:val="nil" w:sz="6" w:space="0" w:color="auto"/>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410" w:type="dxa"/>
            <w:vMerge w:val="restart"/>
            <w:tcBorders>
              <w:top w:val="nil" w:sz="6" w:space="0" w:color="auto"/>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195" w:right="0"/>
              <w:jc w:val="left"/>
              <w:rPr>
                <w:rFonts w:ascii="Times New Roman" w:hAnsi="Times New Roman" w:cs="Times New Roman" w:eastAsia="Times New Roman" w:hint="default"/>
                <w:sz w:val="21"/>
                <w:szCs w:val="21"/>
              </w:rPr>
            </w:pPr>
            <w:r>
              <w:rPr>
                <w:rFonts w:ascii="Times New Roman"/>
                <w:sz w:val="21"/>
              </w:rPr>
              <w:t>4,960,457.37</w:t>
            </w:r>
          </w:p>
        </w:tc>
        <w:tc>
          <w:tcPr>
            <w:tcW w:w="2127" w:type="dxa"/>
            <w:vMerge/>
            <w:tcBorders>
              <w:left w:val="single" w:sz="4" w:space="0" w:color="000000"/>
              <w:bottom w:val="nil" w:sz="6" w:space="0" w:color="auto"/>
              <w:right w:val="nil" w:sz="6" w:space="0" w:color="auto"/>
            </w:tcBorders>
          </w:tcPr>
          <w:p>
            <w:pPr/>
          </w:p>
        </w:tc>
      </w:tr>
      <w:tr>
        <w:trPr>
          <w:trHeight w:val="347" w:hRule="exact"/>
        </w:trPr>
        <w:tc>
          <w:tcPr>
            <w:tcW w:w="2974" w:type="dxa"/>
            <w:vMerge/>
            <w:tcBorders>
              <w:left w:val="nil" w:sz="6" w:space="0" w:color="auto"/>
              <w:bottom w:val="single" w:sz="12" w:space="0" w:color="000000"/>
              <w:right w:val="single" w:sz="4" w:space="0" w:color="000000"/>
            </w:tcBorders>
          </w:tcPr>
          <w:p>
            <w:pPr/>
          </w:p>
        </w:tc>
        <w:tc>
          <w:tcPr>
            <w:tcW w:w="2410" w:type="dxa"/>
            <w:vMerge/>
            <w:tcBorders>
              <w:left w:val="single" w:sz="4" w:space="0" w:color="000000"/>
              <w:bottom w:val="single" w:sz="12" w:space="0" w:color="000000"/>
              <w:right w:val="single" w:sz="4" w:space="0" w:color="000000"/>
            </w:tcBorders>
          </w:tcPr>
          <w:p>
            <w:pPr/>
          </w:p>
        </w:tc>
        <w:tc>
          <w:tcPr>
            <w:tcW w:w="2127" w:type="dxa"/>
            <w:tcBorders>
              <w:top w:val="nil" w:sz="6" w:space="0" w:color="auto"/>
              <w:left w:val="single" w:sz="4" w:space="0" w:color="000000"/>
              <w:bottom w:val="single" w:sz="12" w:space="0" w:color="000000"/>
              <w:right w:val="nil" w:sz="6" w:space="0" w:color="auto"/>
            </w:tcBorders>
          </w:tcPr>
          <w:p>
            <w:pPr>
              <w:pStyle w:val="TableParagraph"/>
              <w:spacing w:line="240" w:lineRule="auto" w:before="84"/>
              <w:ind w:left="912" w:right="0"/>
              <w:jc w:val="left"/>
              <w:rPr>
                <w:rFonts w:ascii="Times New Roman" w:hAnsi="Times New Roman" w:cs="Times New Roman" w:eastAsia="Times New Roman" w:hint="default"/>
                <w:sz w:val="21"/>
                <w:szCs w:val="21"/>
              </w:rPr>
            </w:pPr>
            <w:r>
              <w:rPr>
                <w:rFonts w:ascii="Times New Roman"/>
                <w:sz w:val="21"/>
              </w:rPr>
              <w:t>4,360,362.31</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tabs>
          <w:tab w:pos="1393" w:val="left" w:leader="none"/>
        </w:tabs>
        <w:spacing w:before="36"/>
        <w:ind w:left="85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r>
      <w:r>
        <w:rPr>
          <w:rFonts w:ascii="宋体" w:hAnsi="宋体" w:cs="宋体" w:eastAsia="宋体" w:hint="default"/>
          <w:b/>
          <w:bCs/>
          <w:spacing w:val="-1"/>
          <w:sz w:val="21"/>
          <w:szCs w:val="21"/>
        </w:rPr>
        <w:t>年末数中无预收持本公司</w:t>
      </w:r>
      <w:r>
        <w:rPr>
          <w:rFonts w:ascii="宋体" w:hAnsi="宋体" w:cs="宋体" w:eastAsia="宋体" w:hint="default"/>
          <w:b/>
          <w:bCs/>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80"/>
          <w:sz w:val="21"/>
          <w:szCs w:val="21"/>
        </w:rPr>
        <w:t> </w:t>
      </w:r>
      <w:r>
        <w:rPr>
          <w:rFonts w:ascii="Times New Roman" w:hAnsi="Times New Roman" w:cs="Times New Roman" w:eastAsia="Times New Roman" w:hint="default"/>
          <w:b/>
          <w:bCs/>
          <w:spacing w:val="-1"/>
          <w:sz w:val="21"/>
          <w:szCs w:val="21"/>
        </w:rPr>
        <w:t>5</w:t>
      </w:r>
      <w:r>
        <w:rPr>
          <w:rFonts w:ascii="宋体" w:hAnsi="宋体" w:cs="宋体" w:eastAsia="宋体" w:hint="default"/>
          <w:b/>
          <w:bCs/>
          <w:spacing w:val="-1"/>
          <w:sz w:val="21"/>
          <w:szCs w:val="21"/>
        </w:rPr>
        <w:t>％）表决权股份的股东单位款项。</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6"/>
          <w:szCs w:val="16"/>
        </w:rPr>
      </w:pPr>
    </w:p>
    <w:p>
      <w:pPr>
        <w:tabs>
          <w:tab w:pos="1393" w:val="left" w:leader="none"/>
        </w:tabs>
        <w:spacing w:before="0"/>
        <w:ind w:left="855" w:right="41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r>
      <w:r>
        <w:rPr>
          <w:rFonts w:ascii="宋体" w:hAnsi="宋体" w:cs="宋体" w:eastAsia="宋体" w:hint="default"/>
          <w:b/>
          <w:bCs/>
          <w:spacing w:val="-1"/>
          <w:sz w:val="21"/>
          <w:szCs w:val="21"/>
        </w:rPr>
        <w:t>年末数中无预收关联方款项。</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2"/>
          <w:szCs w:val="22"/>
        </w:rPr>
      </w:pPr>
    </w:p>
    <w:p>
      <w:pPr>
        <w:spacing w:line="240" w:lineRule="auto" w:before="1"/>
        <w:rPr>
          <w:rFonts w:ascii="宋体" w:hAnsi="宋体" w:cs="宋体" w:eastAsia="宋体" w:hint="default"/>
          <w:b/>
          <w:bCs/>
          <w:sz w:val="17"/>
          <w:szCs w:val="17"/>
        </w:rPr>
      </w:pPr>
    </w:p>
    <w:p>
      <w:pPr>
        <w:tabs>
          <w:tab w:pos="1393" w:val="left" w:leader="none"/>
        </w:tabs>
        <w:spacing w:before="0"/>
        <w:ind w:left="855" w:right="41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tab/>
        <w:t>年末数中无账龄超过</w:t>
      </w:r>
      <w:r>
        <w:rPr>
          <w:rFonts w:ascii="宋体" w:hAnsi="宋体" w:cs="宋体" w:eastAsia="宋体" w:hint="default"/>
          <w:b/>
          <w:bCs/>
          <w:spacing w:val="-48"/>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pacing w:val="-1"/>
          <w:sz w:val="21"/>
          <w:szCs w:val="21"/>
        </w:rPr>
        <w:t>年的大额预收款项。</w:t>
      </w:r>
      <w:r>
        <w:rPr>
          <w:rFonts w:ascii="宋体" w:hAnsi="宋体" w:cs="宋体" w:eastAsia="宋体" w:hint="default"/>
          <w:spacing w:val="-1"/>
          <w:sz w:val="21"/>
          <w:szCs w:val="21"/>
        </w:rPr>
      </w:r>
    </w:p>
    <w:p>
      <w:pPr>
        <w:spacing w:after="0"/>
        <w:jc w:val="left"/>
        <w:rPr>
          <w:rFonts w:ascii="宋体" w:hAnsi="宋体" w:cs="宋体" w:eastAsia="宋体" w:hint="default"/>
          <w:sz w:val="21"/>
          <w:szCs w:val="21"/>
        </w:rPr>
        <w:sectPr>
          <w:pgSz w:w="11910" w:h="16840"/>
          <w:pgMar w:header="892" w:footer="1186" w:top="1080" w:bottom="1380" w:left="1660" w:right="0"/>
        </w:sectPr>
      </w:pPr>
    </w:p>
    <w:p>
      <w:pPr>
        <w:spacing w:line="240" w:lineRule="auto" w:before="0"/>
        <w:rPr>
          <w:rFonts w:ascii="宋体" w:hAnsi="宋体" w:cs="宋体" w:eastAsia="宋体" w:hint="default"/>
          <w:b/>
          <w:bCs/>
          <w:sz w:val="20"/>
          <w:szCs w:val="20"/>
        </w:rPr>
      </w:pPr>
      <w:r>
        <w:rPr/>
        <w:pict>
          <v:group style="position:absolute;margin-left:120.379997pt;margin-top:515.950012pt;width:402pt;height:5.2pt;mso-position-horizontal-relative:page;mso-position-vertical-relative:page;z-index:-986296" coordorigin="2408,10319" coordsize="8040,104">
            <v:shape style="position:absolute;left:2408;top:10319;width:3375;height:103" type="#_x0000_t75" stroked="false">
              <v:imagedata r:id="rId250" o:title=""/>
            </v:shape>
            <v:shape style="position:absolute;left:5759;top:10413;width:4688;height:10" type="#_x0000_t75" stroked="false">
              <v:imagedata r:id="rId251" o:title=""/>
            </v:shape>
            <w10:wrap type="none"/>
          </v:group>
        </w:pict>
      </w:r>
      <w:r>
        <w:rPr/>
        <w:pict>
          <v:group style="position:absolute;margin-left:120.379997pt;margin-top:536.469971pt;width:402pt;height:5.05pt;mso-position-horizontal-relative:page;mso-position-vertical-relative:page;z-index:-986272" coordorigin="2408,10729" coordsize="8040,101">
            <v:shape style="position:absolute;left:2408;top:10729;width:3375;height:101" type="#_x0000_t75" stroked="false">
              <v:imagedata r:id="rId252" o:title=""/>
            </v:shape>
            <v:shape style="position:absolute;left:5759;top:10821;width:4688;height:10" type="#_x0000_t75" stroked="false">
              <v:imagedata r:id="rId253" o:title=""/>
            </v:shape>
            <w10:wrap type="none"/>
          </v:group>
        </w:pict>
      </w:r>
      <w:r>
        <w:rPr/>
        <w:pict>
          <v:group style="position:absolute;margin-left:120.379997pt;margin-top:556.869995pt;width:402pt;height:5.2pt;mso-position-horizontal-relative:page;mso-position-vertical-relative:page;z-index:-986248" coordorigin="2408,11137" coordsize="8040,104">
            <v:shape style="position:absolute;left:2408;top:11137;width:3375;height:103" type="#_x0000_t75" stroked="false">
              <v:imagedata r:id="rId250" o:title=""/>
            </v:shape>
            <v:shape style="position:absolute;left:5759;top:11231;width:4688;height:10" type="#_x0000_t75" stroked="false">
              <v:imagedata r:id="rId251" o:title=""/>
            </v:shape>
            <w10:wrap type="none"/>
          </v:group>
        </w:pict>
      </w:r>
      <w:r>
        <w:rPr/>
        <w:pict>
          <v:group style="position:absolute;margin-left:120.379997pt;margin-top:577.390015pt;width:402pt;height:5.2pt;mso-position-horizontal-relative:page;mso-position-vertical-relative:page;z-index:-986224" coordorigin="2408,11548" coordsize="8040,104">
            <v:shape style="position:absolute;left:2408;top:11548;width:3375;height:103" type="#_x0000_t75" stroked="false">
              <v:imagedata r:id="rId254" o:title=""/>
            </v:shape>
            <v:shape style="position:absolute;left:5759;top:11641;width:4688;height:10" type="#_x0000_t75" stroked="false">
              <v:imagedata r:id="rId253" o:title=""/>
            </v:shape>
            <w10:wrap type="none"/>
          </v:group>
        </w:pict>
      </w:r>
      <w:r>
        <w:rPr/>
        <w:pict>
          <v:group style="position:absolute;margin-left:120.379997pt;margin-top:597.909973pt;width:402pt;height:5.2pt;mso-position-horizontal-relative:page;mso-position-vertical-relative:page;z-index:-986200" coordorigin="2408,11958" coordsize="8040,104">
            <v:shape style="position:absolute;left:2408;top:11958;width:3375;height:103" type="#_x0000_t75" stroked="false">
              <v:imagedata r:id="rId250" o:title=""/>
            </v:shape>
            <v:shape style="position:absolute;left:5759;top:12052;width:4688;height:10" type="#_x0000_t75" stroked="false">
              <v:imagedata r:id="rId253" o:title=""/>
            </v:shape>
            <w10:wrap type="none"/>
          </v:group>
        </w:pict>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tabs>
          <w:tab w:pos="977" w:val="left" w:leader="none"/>
        </w:tabs>
        <w:spacing w:before="36"/>
        <w:ind w:left="138" w:right="4190" w:firstLine="0"/>
        <w:jc w:val="left"/>
        <w:rPr>
          <w:rFonts w:ascii="宋体" w:hAnsi="宋体" w:cs="宋体" w:eastAsia="宋体" w:hint="default"/>
          <w:sz w:val="21"/>
          <w:szCs w:val="21"/>
        </w:rPr>
      </w:pPr>
      <w:r>
        <w:rPr/>
        <w:pict>
          <v:shape style="position:absolute;margin-left:253.25pt;margin-top:38.543674pt;width:.48pt;height:.12pt;mso-position-horizontal-relative:page;mso-position-vertical-relative:paragraph;z-index:-986632" type="#_x0000_t75" stroked="false">
            <v:imagedata r:id="rId230" o:title=""/>
          </v:shape>
        </w:pict>
      </w:r>
      <w:r>
        <w:rPr/>
        <w:pict>
          <v:shape style="position:absolute;margin-left:316.989990pt;margin-top:38.543674pt;width:.47998pt;height:.12pt;mso-position-horizontal-relative:page;mso-position-vertical-relative:paragraph;z-index:-986608" type="#_x0000_t75" stroked="false">
            <v:imagedata r:id="rId230" o:title=""/>
          </v:shape>
        </w:pict>
      </w:r>
      <w:r>
        <w:rPr/>
        <w:pict>
          <v:shape style="position:absolute;margin-left:387.910004pt;margin-top:38.543674pt;width:.48001pt;height:.12pt;mso-position-horizontal-relative:page;mso-position-vertical-relative:paragraph;z-index:-986584" type="#_x0000_t75" stroked="false">
            <v:imagedata r:id="rId230" o:title=""/>
          </v:shape>
        </w:pict>
      </w:r>
      <w:r>
        <w:rPr/>
        <w:pict>
          <v:shape style="position:absolute;margin-left:458.73999pt;margin-top:38.543674pt;width:.48001pt;height:.12pt;mso-position-horizontal-relative:page;mso-position-vertical-relative:paragraph;z-index:-986560" type="#_x0000_t75" stroked="false">
            <v:imagedata r:id="rId230" o:title=""/>
          </v:shape>
        </w:pict>
      </w:r>
      <w:r>
        <w:rPr/>
        <w:pict>
          <v:group style="position:absolute;margin-left:120.379997pt;margin-top:54.023716pt;width:402.45pt;height:5.05pt;mso-position-horizontal-relative:page;mso-position-vertical-relative:paragraph;z-index:-986536" coordorigin="2408,1080" coordsize="8049,101">
            <v:shape style="position:absolute;left:2408;top:1080;width:2677;height:101" type="#_x0000_t75" stroked="false">
              <v:imagedata r:id="rId255" o:title=""/>
            </v:shape>
            <v:shape style="position:absolute;left:5060;top:1172;width:5396;height:10" type="#_x0000_t75" stroked="false">
              <v:imagedata r:id="rId256" o:title=""/>
            </v:shape>
            <w10:wrap type="none"/>
          </v:group>
        </w:pict>
      </w:r>
      <w:r>
        <w:rPr/>
        <w:pict>
          <v:group style="position:absolute;margin-left:120.379997pt;margin-top:74.423653pt;width:402.45pt;height:5.2pt;mso-position-horizontal-relative:page;mso-position-vertical-relative:paragraph;z-index:-986512" coordorigin="2408,1488" coordsize="8049,104">
            <v:shape style="position:absolute;left:2408;top:1488;width:2677;height:103" type="#_x0000_t75" stroked="false">
              <v:imagedata r:id="rId257" o:title=""/>
            </v:shape>
            <v:shape style="position:absolute;left:5060;top:1582;width:5396;height:10" type="#_x0000_t75" stroked="false">
              <v:imagedata r:id="rId256" o:title=""/>
            </v:shape>
            <w10:wrap type="none"/>
          </v:group>
        </w:pic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十五</w:t>
      </w:r>
      <w:r>
        <w:rPr>
          <w:rFonts w:ascii="宋体" w:hAnsi="宋体" w:cs="宋体" w:eastAsia="宋体" w:hint="default"/>
          <w:b/>
          <w:bCs/>
          <w:spacing w:val="-1"/>
          <w:sz w:val="21"/>
          <w:szCs w:val="21"/>
        </w:rPr>
        <w:t>)</w:t>
        <w:tab/>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733" w:type="dxa"/>
        <w:tblLayout w:type="fixed"/>
        <w:tblCellMar>
          <w:top w:w="0" w:type="dxa"/>
          <w:left w:w="0" w:type="dxa"/>
          <w:bottom w:w="0" w:type="dxa"/>
          <w:right w:w="0" w:type="dxa"/>
        </w:tblCellMar>
        <w:tblLook w:val="01E0"/>
      </w:tblPr>
      <w:tblGrid>
        <w:gridCol w:w="2677"/>
        <w:gridCol w:w="1275"/>
        <w:gridCol w:w="1418"/>
        <w:gridCol w:w="1417"/>
        <w:gridCol w:w="1277"/>
      </w:tblGrid>
      <w:tr>
        <w:trPr>
          <w:trHeight w:val="324" w:hRule="exact"/>
        </w:trPr>
        <w:tc>
          <w:tcPr>
            <w:tcW w:w="2677" w:type="dxa"/>
            <w:tcBorders>
              <w:top w:val="single" w:sz="12" w:space="0" w:color="000000"/>
              <w:left w:val="nil" w:sz="6" w:space="0" w:color="auto"/>
              <w:bottom w:val="nil" w:sz="6" w:space="0" w:color="auto"/>
              <w:right w:val="single" w:sz="4" w:space="0" w:color="000000"/>
            </w:tcBorders>
          </w:tcPr>
          <w:p>
            <w:pPr>
              <w:pStyle w:val="TableParagraph"/>
              <w:spacing w:line="212" w:lineRule="exact" w:before="137"/>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5" w:type="dxa"/>
            <w:tcBorders>
              <w:top w:val="single" w:sz="12" w:space="0" w:color="000000"/>
              <w:left w:val="single" w:sz="4" w:space="0" w:color="000000"/>
              <w:bottom w:val="nil" w:sz="6" w:space="0" w:color="auto"/>
              <w:right w:val="single" w:sz="4" w:space="0" w:color="000000"/>
            </w:tcBorders>
          </w:tcPr>
          <w:p>
            <w:pPr>
              <w:pStyle w:val="TableParagraph"/>
              <w:spacing w:line="212" w:lineRule="exact" w:before="137"/>
              <w:ind w:left="27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18" w:type="dxa"/>
            <w:vMerge w:val="restart"/>
            <w:tcBorders>
              <w:top w:val="single" w:sz="12" w:space="0" w:color="000000"/>
              <w:left w:val="single" w:sz="4" w:space="0" w:color="000000"/>
              <w:right w:val="single" w:sz="4" w:space="0" w:color="000000"/>
            </w:tcBorders>
          </w:tcPr>
          <w:p>
            <w:pPr>
              <w:pStyle w:val="TableParagraph"/>
              <w:spacing w:line="240" w:lineRule="auto" w:before="137"/>
              <w:ind w:left="343"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417" w:type="dxa"/>
            <w:vMerge w:val="restart"/>
            <w:tcBorders>
              <w:top w:val="single" w:sz="12" w:space="0" w:color="000000"/>
              <w:left w:val="single" w:sz="4" w:space="0" w:color="000000"/>
              <w:right w:val="single" w:sz="4" w:space="0" w:color="000000"/>
            </w:tcBorders>
          </w:tcPr>
          <w:p>
            <w:pPr>
              <w:pStyle w:val="TableParagraph"/>
              <w:spacing w:line="240" w:lineRule="auto" w:before="137"/>
              <w:ind w:left="340"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277" w:type="dxa"/>
            <w:vMerge w:val="restart"/>
            <w:tcBorders>
              <w:top w:val="single" w:sz="12" w:space="0" w:color="000000"/>
              <w:left w:val="single" w:sz="4" w:space="0" w:color="000000"/>
              <w:right w:val="nil" w:sz="6" w:space="0" w:color="auto"/>
            </w:tcBorders>
          </w:tcPr>
          <w:p>
            <w:pPr>
              <w:pStyle w:val="TableParagraph"/>
              <w:spacing w:line="240" w:lineRule="auto" w:before="137"/>
              <w:ind w:left="271"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64" w:hRule="exact"/>
        </w:trPr>
        <w:tc>
          <w:tcPr>
            <w:tcW w:w="2677"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nil" w:sz="6" w:space="0" w:color="auto"/>
            </w:tcBorders>
          </w:tcPr>
          <w:p>
            <w:pPr/>
          </w:p>
        </w:tc>
      </w:tr>
      <w:tr>
        <w:trPr>
          <w:trHeight w:val="37" w:hRule="exact"/>
        </w:trPr>
        <w:tc>
          <w:tcPr>
            <w:tcW w:w="2677"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single" w:sz="4" w:space="0" w:color="000000"/>
            </w:tcBorders>
          </w:tcPr>
          <w:p>
            <w:pPr/>
          </w:p>
        </w:tc>
        <w:tc>
          <w:tcPr>
            <w:tcW w:w="1418" w:type="dxa"/>
            <w:vMerge/>
            <w:tcBorders>
              <w:left w:val="single" w:sz="4" w:space="0" w:color="000000"/>
              <w:bottom w:val="nil" w:sz="6" w:space="0" w:color="auto"/>
              <w:right w:val="single" w:sz="4" w:space="0" w:color="000000"/>
            </w:tcBorders>
          </w:tcPr>
          <w:p>
            <w:pPr/>
          </w:p>
        </w:tc>
        <w:tc>
          <w:tcPr>
            <w:tcW w:w="1417" w:type="dxa"/>
            <w:vMerge/>
            <w:tcBorders>
              <w:left w:val="single" w:sz="4" w:space="0" w:color="000000"/>
              <w:bottom w:val="nil" w:sz="6" w:space="0" w:color="auto"/>
              <w:right w:val="single" w:sz="4" w:space="0" w:color="000000"/>
            </w:tcBorders>
          </w:tcPr>
          <w:p>
            <w:pPr/>
          </w:p>
        </w:tc>
        <w:tc>
          <w:tcPr>
            <w:tcW w:w="1277" w:type="dxa"/>
            <w:vMerge/>
            <w:tcBorders>
              <w:left w:val="single" w:sz="4" w:space="0" w:color="000000"/>
              <w:bottom w:val="nil" w:sz="6" w:space="0" w:color="auto"/>
              <w:right w:val="nil" w:sz="6" w:space="0" w:color="auto"/>
            </w:tcBorders>
          </w:tcPr>
          <w:p>
            <w:pPr/>
          </w:p>
        </w:tc>
      </w:tr>
      <w:tr>
        <w:trPr>
          <w:trHeight w:val="390" w:hRule="exact"/>
        </w:trPr>
        <w:tc>
          <w:tcPr>
            <w:tcW w:w="2677"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28,039,345.98</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125,838,694.88</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125,227,313.52</w:t>
            </w:r>
          </w:p>
        </w:tc>
        <w:tc>
          <w:tcPr>
            <w:tcW w:w="1277"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28,650,727.34</w:t>
            </w:r>
          </w:p>
        </w:tc>
      </w:tr>
      <w:tr>
        <w:trPr>
          <w:trHeight w:val="20" w:hRule="exact"/>
        </w:trPr>
        <w:tc>
          <w:tcPr>
            <w:tcW w:w="2677"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r>
      <w:tr>
        <w:trPr>
          <w:trHeight w:val="390" w:hRule="exact"/>
        </w:trPr>
        <w:tc>
          <w:tcPr>
            <w:tcW w:w="2677"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275"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122,408.36</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122,408.36</w:t>
            </w:r>
          </w:p>
        </w:tc>
        <w:tc>
          <w:tcPr>
            <w:tcW w:w="1277" w:type="dxa"/>
            <w:tcBorders>
              <w:top w:val="nil" w:sz="6" w:space="0" w:color="auto"/>
              <w:left w:val="single" w:sz="4" w:space="0" w:color="000000"/>
              <w:bottom w:val="nil" w:sz="6" w:space="0" w:color="auto"/>
              <w:right w:val="nil" w:sz="6" w:space="0" w:color="auto"/>
            </w:tcBorders>
          </w:tcPr>
          <w:p>
            <w:pPr/>
          </w:p>
        </w:tc>
      </w:tr>
      <w:tr>
        <w:trPr>
          <w:trHeight w:val="20" w:hRule="exact"/>
        </w:trPr>
        <w:tc>
          <w:tcPr>
            <w:tcW w:w="2677"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r>
      <w:tr>
        <w:trPr>
          <w:trHeight w:val="410" w:hRule="exact"/>
        </w:trPr>
        <w:tc>
          <w:tcPr>
            <w:tcW w:w="2677"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1,797,124.34</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14,120,679.11</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13,413,632.82</w:t>
            </w:r>
          </w:p>
        </w:tc>
        <w:tc>
          <w:tcPr>
            <w:tcW w:w="1277"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2,504,170.63</w:t>
            </w:r>
          </w:p>
        </w:tc>
      </w:tr>
      <w:tr>
        <w:trPr>
          <w:trHeight w:val="415" w:hRule="exact"/>
        </w:trPr>
        <w:tc>
          <w:tcPr>
            <w:tcW w:w="2677" w:type="dxa"/>
            <w:tcBorders>
              <w:top w:val="nil" w:sz="6" w:space="0" w:color="auto"/>
              <w:left w:val="nil" w:sz="6" w:space="0" w:color="auto"/>
              <w:bottom w:val="single" w:sz="12" w:space="0" w:color="000000"/>
              <w:right w:val="single" w:sz="4" w:space="0" w:color="000000"/>
            </w:tcBorders>
          </w:tcPr>
          <w:p>
            <w:pPr>
              <w:pStyle w:val="TableParagraph"/>
              <w:spacing w:line="240" w:lineRule="auto" w:before="135"/>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29,836,470.32</w:t>
            </w:r>
          </w:p>
        </w:tc>
        <w:tc>
          <w:tcPr>
            <w:tcW w:w="14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140,081,782.35</w:t>
            </w:r>
          </w:p>
        </w:tc>
        <w:tc>
          <w:tcPr>
            <w:tcW w:w="141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138,763,354.70</w:t>
            </w:r>
          </w:p>
        </w:tc>
        <w:tc>
          <w:tcPr>
            <w:tcW w:w="1277" w:type="dxa"/>
            <w:tcBorders>
              <w:top w:val="nil" w:sz="6" w:space="0" w:color="auto"/>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31,154,897.97</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spacing w:line="348" w:lineRule="auto" w:before="36"/>
        <w:ind w:left="855" w:right="1456" w:firstLine="0"/>
        <w:jc w:val="left"/>
        <w:rPr>
          <w:rFonts w:ascii="宋体" w:hAnsi="宋体" w:cs="宋体" w:eastAsia="宋体" w:hint="default"/>
          <w:sz w:val="21"/>
          <w:szCs w:val="21"/>
        </w:rPr>
      </w:pPr>
      <w:r>
        <w:rPr/>
        <w:pict>
          <v:group style="position:absolute;margin-left:120.379997pt;margin-top:-70.086372pt;width:402.45pt;height:5.2pt;mso-position-horizontal-relative:page;mso-position-vertical-relative:paragraph;z-index:-986488" coordorigin="2408,-1402" coordsize="8049,104">
            <v:shape style="position:absolute;left:2408;top:-1402;width:2677;height:103" type="#_x0000_t75" stroked="false">
              <v:imagedata r:id="rId257" o:title=""/>
            </v:shape>
            <v:shape style="position:absolute;left:5060;top:-1308;width:5396;height:10" type="#_x0000_t75" stroked="false">
              <v:imagedata r:id="rId256" o:title=""/>
            </v:shape>
            <w10:wrap type="none"/>
          </v:group>
        </w:pict>
      </w:r>
      <w:r>
        <w:rPr/>
        <w:pict>
          <v:group style="position:absolute;margin-left:120.379997pt;margin-top:-49.566376pt;width:402.45pt;height:5.2pt;mso-position-horizontal-relative:page;mso-position-vertical-relative:paragraph;z-index:-986464" coordorigin="2408,-991" coordsize="8049,104">
            <v:shape style="position:absolute;left:2408;top:-991;width:2677;height:103" type="#_x0000_t75" stroked="false">
              <v:imagedata r:id="rId257" o:title=""/>
            </v:shape>
            <v:shape style="position:absolute;left:5060;top:-898;width:5396;height:10" type="#_x0000_t75" stroked="false">
              <v:imagedata r:id="rId258" o:title=""/>
            </v:shape>
            <w10:wrap type="none"/>
          </v:group>
        </w:pict>
      </w:r>
      <w:r>
        <w:rPr>
          <w:rFonts w:ascii="宋体" w:hAnsi="宋体" w:cs="宋体" w:eastAsia="宋体" w:hint="default"/>
          <w:sz w:val="21"/>
          <w:szCs w:val="21"/>
        </w:rPr>
        <w:t>应付职工薪酬中无属于拖欠性质的金额。</w:t>
      </w:r>
      <w:r>
        <w:rPr>
          <w:rFonts w:ascii="宋体" w:hAnsi="宋体" w:cs="宋体" w:eastAsia="宋体" w:hint="default"/>
          <w:w w:val="100"/>
          <w:sz w:val="21"/>
          <w:szCs w:val="21"/>
        </w:rPr>
        <w:t> </w:t>
      </w:r>
      <w:r>
        <w:rPr>
          <w:rFonts w:ascii="宋体" w:hAnsi="宋体" w:cs="宋体" w:eastAsia="宋体" w:hint="default"/>
          <w:spacing w:val="-3"/>
          <w:sz w:val="21"/>
          <w:szCs w:val="21"/>
        </w:rPr>
        <w:t>年末余额中无工会经费和职工教育经费金额，无非货币性福利金额，无因解除劳动关系</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给予补偿。</w:t>
      </w:r>
    </w:p>
    <w:p>
      <w:pPr>
        <w:spacing w:line="348" w:lineRule="auto" w:before="31"/>
        <w:ind w:left="855" w:right="1456" w:firstLine="0"/>
        <w:jc w:val="left"/>
        <w:rPr>
          <w:rFonts w:ascii="宋体" w:hAnsi="宋体" w:cs="宋体" w:eastAsia="宋体" w:hint="default"/>
          <w:sz w:val="21"/>
          <w:szCs w:val="21"/>
        </w:rPr>
      </w:pPr>
      <w:r>
        <w:rPr>
          <w:rFonts w:ascii="宋体" w:hAnsi="宋体" w:cs="宋体" w:eastAsia="宋体" w:hint="default"/>
          <w:sz w:val="21"/>
          <w:szCs w:val="21"/>
        </w:rPr>
        <w:t>应付职工薪酬中工资及奖金已在</w:t>
      </w:r>
      <w:r>
        <w:rPr>
          <w:rFonts w:ascii="宋体" w:hAnsi="宋体" w:cs="宋体" w:eastAsia="宋体" w:hint="default"/>
          <w:spacing w:val="-45"/>
          <w:sz w:val="21"/>
          <w:szCs w:val="21"/>
        </w:rPr>
        <w:t> </w:t>
      </w:r>
      <w:r>
        <w:rPr>
          <w:rFonts w:ascii="宋体" w:hAnsi="宋体" w:cs="宋体" w:eastAsia="宋体" w:hint="default"/>
          <w:sz w:val="21"/>
          <w:szCs w:val="21"/>
        </w:rPr>
        <w:t>2011</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月份支付</w:t>
      </w:r>
      <w:r>
        <w:rPr>
          <w:rFonts w:ascii="宋体" w:hAnsi="宋体" w:cs="宋体" w:eastAsia="宋体" w:hint="default"/>
          <w:spacing w:val="-46"/>
          <w:sz w:val="21"/>
          <w:szCs w:val="21"/>
        </w:rPr>
        <w:t> </w:t>
      </w:r>
      <w:r>
        <w:rPr>
          <w:rFonts w:ascii="宋体" w:hAnsi="宋体" w:cs="宋体" w:eastAsia="宋体" w:hint="default"/>
          <w:sz w:val="21"/>
          <w:szCs w:val="21"/>
        </w:rPr>
        <w:t>2,656</w:t>
      </w:r>
      <w:r>
        <w:rPr>
          <w:rFonts w:ascii="宋体" w:hAnsi="宋体" w:cs="宋体" w:eastAsia="宋体" w:hint="default"/>
          <w:spacing w:val="-48"/>
          <w:sz w:val="21"/>
          <w:szCs w:val="21"/>
        </w:rPr>
        <w:t> </w:t>
      </w:r>
      <w:r>
        <w:rPr>
          <w:rFonts w:ascii="宋体" w:hAnsi="宋体" w:cs="宋体" w:eastAsia="宋体" w:hint="default"/>
          <w:sz w:val="21"/>
          <w:szCs w:val="21"/>
        </w:rPr>
        <w:t>万元，剩余部分主要是销售</w:t>
      </w:r>
      <w:r>
        <w:rPr>
          <w:rFonts w:ascii="宋体" w:hAnsi="宋体" w:cs="宋体" w:eastAsia="宋体" w:hint="default"/>
          <w:w w:val="100"/>
          <w:sz w:val="21"/>
          <w:szCs w:val="21"/>
        </w:rPr>
        <w:t> </w:t>
      </w:r>
      <w:r>
        <w:rPr>
          <w:rFonts w:ascii="宋体" w:hAnsi="宋体" w:cs="宋体" w:eastAsia="宋体" w:hint="default"/>
          <w:sz w:val="21"/>
          <w:szCs w:val="21"/>
        </w:rPr>
        <w:t>奖金将按项目收款进度发放。</w:t>
      </w:r>
    </w:p>
    <w:p>
      <w:pPr>
        <w:spacing w:line="240" w:lineRule="auto" w:before="0"/>
        <w:rPr>
          <w:rFonts w:ascii="宋体" w:hAnsi="宋体" w:cs="宋体" w:eastAsia="宋体" w:hint="default"/>
          <w:sz w:val="20"/>
          <w:szCs w:val="20"/>
        </w:rPr>
      </w:pPr>
    </w:p>
    <w:p>
      <w:pPr>
        <w:tabs>
          <w:tab w:pos="977" w:val="left" w:leader="none"/>
        </w:tabs>
        <w:spacing w:before="170"/>
        <w:ind w:left="138" w:right="4190" w:firstLine="0"/>
        <w:jc w:val="left"/>
        <w:rPr>
          <w:rFonts w:ascii="宋体" w:hAnsi="宋体" w:cs="宋体" w:eastAsia="宋体" w:hint="default"/>
          <w:sz w:val="21"/>
          <w:szCs w:val="21"/>
        </w:rPr>
      </w:pPr>
      <w:r>
        <w:rPr/>
        <w:pict>
          <v:shape style="position:absolute;margin-left:288.170013pt;margin-top:45.243675pt;width:.48001pt;height:.12pt;mso-position-horizontal-relative:page;mso-position-vertical-relative:paragraph;z-index:-986440" type="#_x0000_t75" stroked="false">
            <v:imagedata r:id="rId259" o:title=""/>
          </v:shape>
        </w:pict>
      </w:r>
      <w:r>
        <w:rPr/>
        <w:pict>
          <v:shape style="position:absolute;margin-left:387.429993pt;margin-top:45.243675pt;width:.47998pt;height:.12pt;mso-position-horizontal-relative:page;mso-position-vertical-relative:paragraph;z-index:-986416" type="#_x0000_t75" stroked="false">
            <v:imagedata r:id="rId259" o:title=""/>
          </v:shape>
        </w:pict>
      </w:r>
      <w:r>
        <w:rPr/>
        <w:pict>
          <v:group style="position:absolute;margin-left:120.379997pt;margin-top:60.723656pt;width:402pt;height:5.05pt;mso-position-horizontal-relative:page;mso-position-vertical-relative:paragraph;z-index:-986392" coordorigin="2408,1214" coordsize="8040,101">
            <v:shape style="position:absolute;left:2408;top:1214;width:3375;height:101" type="#_x0000_t75" stroked="false">
              <v:imagedata r:id="rId252" o:title=""/>
            </v:shape>
            <v:shape style="position:absolute;left:5759;top:1306;width:4688;height:10" type="#_x0000_t75" stroked="false">
              <v:imagedata r:id="rId251" o:title=""/>
            </v:shape>
            <w10:wrap type="none"/>
          </v:group>
        </w:pict>
      </w:r>
      <w:r>
        <w:rPr/>
        <w:pict>
          <v:group style="position:absolute;margin-left:120.379997pt;margin-top:81.143684pt;width:402pt;height:5.2pt;mso-position-horizontal-relative:page;mso-position-vertical-relative:paragraph;z-index:-986368" coordorigin="2408,1623" coordsize="8040,104">
            <v:shape style="position:absolute;left:2408;top:1623;width:3375;height:103" type="#_x0000_t75" stroked="false">
              <v:imagedata r:id="rId254" o:title=""/>
            </v:shape>
            <v:shape style="position:absolute;left:5759;top:1716;width:4688;height:10" type="#_x0000_t75" stroked="false">
              <v:imagedata r:id="rId253" o:title=""/>
            </v:shape>
            <w10:wrap type="none"/>
          </v:group>
        </w:pict>
      </w:r>
      <w:r>
        <w:rPr/>
        <w:pict>
          <v:group style="position:absolute;margin-left:120.379997pt;margin-top:101.663658pt;width:402pt;height:5.2pt;mso-position-horizontal-relative:page;mso-position-vertical-relative:paragraph;z-index:-986344" coordorigin="2408,2033" coordsize="8040,104">
            <v:shape style="position:absolute;left:2408;top:2033;width:3375;height:103" type="#_x0000_t75" stroked="false">
              <v:imagedata r:id="rId250" o:title=""/>
            </v:shape>
            <v:shape style="position:absolute;left:5759;top:2127;width:4688;height:10" type="#_x0000_t75" stroked="false">
              <v:imagedata r:id="rId253" o:title=""/>
            </v:shape>
            <w10:wrap type="none"/>
          </v:group>
        </w:pict>
      </w:r>
      <w:r>
        <w:rPr/>
        <w:pict>
          <v:group style="position:absolute;margin-left:120.379997pt;margin-top:122.183685pt;width:402pt;height:5.2pt;mso-position-horizontal-relative:page;mso-position-vertical-relative:paragraph;z-index:-986320" coordorigin="2408,2444" coordsize="8040,104">
            <v:shape style="position:absolute;left:2408;top:2444;width:3375;height:103" type="#_x0000_t75" stroked="false">
              <v:imagedata r:id="rId250" o:title=""/>
            </v:shape>
            <v:shape style="position:absolute;left:5759;top:2537;width:4688;height:10" type="#_x0000_t75" stroked="false">
              <v:imagedata r:id="rId253" o:title=""/>
            </v:shape>
            <w10:wrap type="none"/>
          </v:group>
        </w:pic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十六</w:t>
      </w:r>
      <w:r>
        <w:rPr>
          <w:rFonts w:ascii="宋体" w:hAnsi="宋体" w:cs="宋体" w:eastAsia="宋体" w:hint="default"/>
          <w:b/>
          <w:bCs/>
          <w:spacing w:val="-1"/>
          <w:sz w:val="21"/>
          <w:szCs w:val="21"/>
        </w:rPr>
        <w:t>)</w:t>
        <w:tab/>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733" w:type="dxa"/>
        <w:tblLayout w:type="fixed"/>
        <w:tblCellMar>
          <w:top w:w="0" w:type="dxa"/>
          <w:left w:w="0" w:type="dxa"/>
          <w:bottom w:w="0" w:type="dxa"/>
          <w:right w:w="0" w:type="dxa"/>
        </w:tblCellMar>
        <w:tblLook w:val="01E0"/>
      </w:tblPr>
      <w:tblGrid>
        <w:gridCol w:w="3375"/>
        <w:gridCol w:w="1985"/>
        <w:gridCol w:w="2693"/>
      </w:tblGrid>
      <w:tr>
        <w:trPr>
          <w:trHeight w:val="324" w:hRule="exact"/>
        </w:trPr>
        <w:tc>
          <w:tcPr>
            <w:tcW w:w="3375" w:type="dxa"/>
            <w:tcBorders>
              <w:top w:val="single" w:sz="12" w:space="0" w:color="000000"/>
              <w:left w:val="nil" w:sz="6" w:space="0" w:color="auto"/>
              <w:bottom w:val="nil" w:sz="6" w:space="0" w:color="auto"/>
              <w:right w:val="single" w:sz="4" w:space="0" w:color="000000"/>
            </w:tcBorders>
          </w:tcPr>
          <w:p>
            <w:pPr>
              <w:pStyle w:val="TableParagraph"/>
              <w:spacing w:line="254" w:lineRule="exact" w:before="95"/>
              <w:ind w:left="21" w:right="0"/>
              <w:jc w:val="center"/>
              <w:rPr>
                <w:rFonts w:ascii="宋体" w:hAnsi="宋体" w:cs="宋体" w:eastAsia="宋体" w:hint="default"/>
                <w:sz w:val="21"/>
                <w:szCs w:val="21"/>
              </w:rPr>
            </w:pPr>
            <w:r>
              <w:rPr>
                <w:rFonts w:ascii="宋体" w:hAnsi="宋体" w:cs="宋体" w:eastAsia="宋体" w:hint="default"/>
                <w:sz w:val="21"/>
                <w:szCs w:val="21"/>
              </w:rPr>
              <w:t>税费项目</w:t>
            </w:r>
          </w:p>
        </w:tc>
        <w:tc>
          <w:tcPr>
            <w:tcW w:w="1985" w:type="dxa"/>
            <w:tcBorders>
              <w:top w:val="single" w:sz="12" w:space="0" w:color="000000"/>
              <w:left w:val="single" w:sz="4" w:space="0" w:color="000000"/>
              <w:bottom w:val="nil" w:sz="6" w:space="0" w:color="auto"/>
              <w:right w:val="single" w:sz="4" w:space="0" w:color="000000"/>
            </w:tcBorders>
          </w:tcPr>
          <w:p>
            <w:pPr>
              <w:pStyle w:val="TableParagraph"/>
              <w:spacing w:line="254" w:lineRule="exact" w:before="95"/>
              <w:ind w:left="564"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693" w:type="dxa"/>
            <w:vMerge w:val="restart"/>
            <w:tcBorders>
              <w:top w:val="single" w:sz="12" w:space="0" w:color="000000"/>
              <w:left w:val="single" w:sz="4" w:space="0" w:color="000000"/>
              <w:right w:val="nil" w:sz="6" w:space="0" w:color="auto"/>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61" w:hRule="exact"/>
        </w:trPr>
        <w:tc>
          <w:tcPr>
            <w:tcW w:w="3375"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single" w:sz="4" w:space="0" w:color="000000"/>
            </w:tcBorders>
          </w:tcPr>
          <w:p>
            <w:pPr/>
          </w:p>
        </w:tc>
        <w:tc>
          <w:tcPr>
            <w:tcW w:w="2693" w:type="dxa"/>
            <w:vMerge/>
            <w:tcBorders>
              <w:left w:val="single" w:sz="4" w:space="0" w:color="000000"/>
              <w:right w:val="nil" w:sz="6" w:space="0" w:color="auto"/>
            </w:tcBorders>
          </w:tcPr>
          <w:p>
            <w:pPr/>
          </w:p>
        </w:tc>
      </w:tr>
      <w:tr>
        <w:trPr>
          <w:trHeight w:val="40" w:hRule="exact"/>
        </w:trPr>
        <w:tc>
          <w:tcPr>
            <w:tcW w:w="3375"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single" w:sz="4" w:space="0" w:color="000000"/>
            </w:tcBorders>
          </w:tcPr>
          <w:p>
            <w:pPr/>
          </w:p>
        </w:tc>
        <w:tc>
          <w:tcPr>
            <w:tcW w:w="2693" w:type="dxa"/>
            <w:vMerge/>
            <w:tcBorders>
              <w:left w:val="single" w:sz="4" w:space="0" w:color="000000"/>
              <w:bottom w:val="nil" w:sz="6" w:space="0" w:color="auto"/>
              <w:right w:val="nil" w:sz="6" w:space="0" w:color="auto"/>
            </w:tcBorders>
          </w:tcPr>
          <w:p>
            <w:pPr/>
          </w:p>
        </w:tc>
      </w:tr>
      <w:tr>
        <w:trPr>
          <w:trHeight w:val="390" w:hRule="exact"/>
        </w:trPr>
        <w:tc>
          <w:tcPr>
            <w:tcW w:w="3375"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spacing w:val="-1"/>
                <w:sz w:val="21"/>
              </w:rPr>
              <w:t>-627,788.53</w:t>
            </w:r>
          </w:p>
        </w:tc>
        <w:tc>
          <w:tcPr>
            <w:tcW w:w="2693"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103"/>
              <w:jc w:val="right"/>
              <w:rPr>
                <w:rFonts w:ascii="Times New Roman" w:hAnsi="Times New Roman" w:cs="Times New Roman" w:eastAsia="Times New Roman" w:hint="default"/>
                <w:sz w:val="21"/>
                <w:szCs w:val="21"/>
              </w:rPr>
            </w:pPr>
            <w:r>
              <w:rPr>
                <w:rFonts w:ascii="Times New Roman"/>
                <w:spacing w:val="-1"/>
                <w:sz w:val="21"/>
              </w:rPr>
              <w:t>-45,277.54</w:t>
            </w:r>
          </w:p>
        </w:tc>
      </w:tr>
      <w:tr>
        <w:trPr>
          <w:trHeight w:val="21" w:hRule="exact"/>
        </w:trPr>
        <w:tc>
          <w:tcPr>
            <w:tcW w:w="3375"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
        </w:tc>
      </w:tr>
      <w:tr>
        <w:trPr>
          <w:trHeight w:val="389" w:hRule="exact"/>
        </w:trPr>
        <w:tc>
          <w:tcPr>
            <w:tcW w:w="3375"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spacing w:val="-1"/>
                <w:sz w:val="21"/>
              </w:rPr>
              <w:t>1,418,140.95</w:t>
            </w:r>
          </w:p>
        </w:tc>
        <w:tc>
          <w:tcPr>
            <w:tcW w:w="2693"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103"/>
              <w:jc w:val="right"/>
              <w:rPr>
                <w:rFonts w:ascii="Times New Roman" w:hAnsi="Times New Roman" w:cs="Times New Roman" w:eastAsia="Times New Roman" w:hint="default"/>
                <w:sz w:val="21"/>
                <w:szCs w:val="21"/>
              </w:rPr>
            </w:pPr>
            <w:r>
              <w:rPr>
                <w:rFonts w:ascii="Times New Roman"/>
                <w:spacing w:val="-1"/>
                <w:sz w:val="21"/>
              </w:rPr>
              <w:t>1,652,062.95</w:t>
            </w:r>
          </w:p>
        </w:tc>
      </w:tr>
      <w:tr>
        <w:trPr>
          <w:trHeight w:val="21" w:hRule="exact"/>
        </w:trPr>
        <w:tc>
          <w:tcPr>
            <w:tcW w:w="3375"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
        </w:tc>
      </w:tr>
      <w:tr>
        <w:trPr>
          <w:trHeight w:val="389" w:hRule="exact"/>
        </w:trPr>
        <w:tc>
          <w:tcPr>
            <w:tcW w:w="3375"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spacing w:val="-1"/>
                <w:sz w:val="21"/>
              </w:rPr>
              <w:t>1,139,874.70</w:t>
            </w:r>
          </w:p>
        </w:tc>
        <w:tc>
          <w:tcPr>
            <w:tcW w:w="2693"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103"/>
              <w:jc w:val="right"/>
              <w:rPr>
                <w:rFonts w:ascii="Times New Roman" w:hAnsi="Times New Roman" w:cs="Times New Roman" w:eastAsia="Times New Roman" w:hint="default"/>
                <w:sz w:val="21"/>
                <w:szCs w:val="21"/>
              </w:rPr>
            </w:pPr>
            <w:r>
              <w:rPr>
                <w:rFonts w:ascii="Times New Roman"/>
                <w:spacing w:val="-1"/>
                <w:sz w:val="21"/>
              </w:rPr>
              <w:t>4,402,808.77</w:t>
            </w:r>
          </w:p>
        </w:tc>
      </w:tr>
      <w:tr>
        <w:trPr>
          <w:trHeight w:val="21" w:hRule="exact"/>
        </w:trPr>
        <w:tc>
          <w:tcPr>
            <w:tcW w:w="3375"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
        </w:tc>
      </w:tr>
      <w:tr>
        <w:trPr>
          <w:trHeight w:val="389" w:hRule="exact"/>
        </w:trPr>
        <w:tc>
          <w:tcPr>
            <w:tcW w:w="3375"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spacing w:val="-1"/>
                <w:sz w:val="21"/>
              </w:rPr>
              <w:t>974,266.82</w:t>
            </w:r>
          </w:p>
        </w:tc>
        <w:tc>
          <w:tcPr>
            <w:tcW w:w="2693"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103"/>
              <w:jc w:val="right"/>
              <w:rPr>
                <w:rFonts w:ascii="Times New Roman" w:hAnsi="Times New Roman" w:cs="Times New Roman" w:eastAsia="Times New Roman" w:hint="default"/>
                <w:sz w:val="21"/>
                <w:szCs w:val="21"/>
              </w:rPr>
            </w:pPr>
            <w:r>
              <w:rPr>
                <w:rFonts w:ascii="Times New Roman"/>
                <w:spacing w:val="-1"/>
                <w:sz w:val="21"/>
              </w:rPr>
              <w:t>745,971.66</w:t>
            </w:r>
          </w:p>
        </w:tc>
      </w:tr>
      <w:tr>
        <w:trPr>
          <w:trHeight w:val="21" w:hRule="exact"/>
        </w:trPr>
        <w:tc>
          <w:tcPr>
            <w:tcW w:w="3375"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
        </w:tc>
      </w:tr>
      <w:tr>
        <w:trPr>
          <w:trHeight w:val="389" w:hRule="exact"/>
        </w:trPr>
        <w:tc>
          <w:tcPr>
            <w:tcW w:w="3375"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spacing w:val="-1"/>
                <w:sz w:val="21"/>
              </w:rPr>
              <w:t>15,471.77</w:t>
            </w:r>
          </w:p>
        </w:tc>
        <w:tc>
          <w:tcPr>
            <w:tcW w:w="2693" w:type="dxa"/>
            <w:tcBorders>
              <w:top w:val="nil" w:sz="6" w:space="0" w:color="auto"/>
              <w:left w:val="single" w:sz="4" w:space="0" w:color="000000"/>
              <w:bottom w:val="nil" w:sz="6" w:space="0" w:color="auto"/>
              <w:right w:val="nil" w:sz="6" w:space="0" w:color="auto"/>
            </w:tcBorders>
          </w:tcPr>
          <w:p>
            <w:pPr/>
          </w:p>
        </w:tc>
      </w:tr>
      <w:tr>
        <w:trPr>
          <w:trHeight w:val="19" w:hRule="exact"/>
        </w:trPr>
        <w:tc>
          <w:tcPr>
            <w:tcW w:w="3375"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
        </w:tc>
      </w:tr>
      <w:tr>
        <w:trPr>
          <w:trHeight w:val="392" w:hRule="exact"/>
        </w:trPr>
        <w:tc>
          <w:tcPr>
            <w:tcW w:w="3375" w:type="dxa"/>
            <w:tcBorders>
              <w:top w:val="nil" w:sz="6" w:space="0" w:color="auto"/>
              <w:left w:val="nil" w:sz="6" w:space="0" w:color="auto"/>
              <w:bottom w:val="nil" w:sz="6" w:space="0" w:color="auto"/>
              <w:right w:val="single" w:sz="4" w:space="0" w:color="000000"/>
            </w:tcBorders>
          </w:tcPr>
          <w:p>
            <w:pPr>
              <w:pStyle w:val="TableParagraph"/>
              <w:spacing w:line="240" w:lineRule="auto" w:before="95"/>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21"/>
                <w:szCs w:val="21"/>
              </w:rPr>
            </w:pPr>
            <w:r>
              <w:rPr>
                <w:rFonts w:ascii="Times New Roman"/>
                <w:spacing w:val="-1"/>
                <w:sz w:val="21"/>
              </w:rPr>
              <w:t>46,415.33</w:t>
            </w:r>
          </w:p>
        </w:tc>
        <w:tc>
          <w:tcPr>
            <w:tcW w:w="2693" w:type="dxa"/>
            <w:tcBorders>
              <w:top w:val="nil" w:sz="6" w:space="0" w:color="auto"/>
              <w:left w:val="single" w:sz="4" w:space="0" w:color="000000"/>
              <w:bottom w:val="nil" w:sz="6" w:space="0" w:color="auto"/>
              <w:right w:val="nil" w:sz="6" w:space="0" w:color="auto"/>
            </w:tcBorders>
          </w:tcPr>
          <w:p>
            <w:pPr/>
          </w:p>
        </w:tc>
      </w:tr>
      <w:tr>
        <w:trPr>
          <w:trHeight w:val="19" w:hRule="exact"/>
        </w:trPr>
        <w:tc>
          <w:tcPr>
            <w:tcW w:w="3375"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
        </w:tc>
      </w:tr>
      <w:tr>
        <w:trPr>
          <w:trHeight w:val="389" w:hRule="exact"/>
        </w:trPr>
        <w:tc>
          <w:tcPr>
            <w:tcW w:w="3375"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河道管理费</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spacing w:val="-1"/>
                <w:sz w:val="21"/>
              </w:rPr>
              <w:t>14,978.89</w:t>
            </w:r>
          </w:p>
        </w:tc>
        <w:tc>
          <w:tcPr>
            <w:tcW w:w="2693"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103"/>
              <w:jc w:val="right"/>
              <w:rPr>
                <w:rFonts w:ascii="Times New Roman" w:hAnsi="Times New Roman" w:cs="Times New Roman" w:eastAsia="Times New Roman" w:hint="default"/>
                <w:sz w:val="21"/>
                <w:szCs w:val="21"/>
              </w:rPr>
            </w:pPr>
            <w:r>
              <w:rPr>
                <w:rFonts w:ascii="Times New Roman"/>
                <w:spacing w:val="-1"/>
                <w:sz w:val="21"/>
              </w:rPr>
              <w:t>16,017.15</w:t>
            </w:r>
          </w:p>
        </w:tc>
      </w:tr>
      <w:tr>
        <w:trPr>
          <w:trHeight w:val="21" w:hRule="exact"/>
        </w:trPr>
        <w:tc>
          <w:tcPr>
            <w:tcW w:w="3375"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
        </w:tc>
      </w:tr>
      <w:tr>
        <w:trPr>
          <w:trHeight w:val="410" w:hRule="exact"/>
        </w:trPr>
        <w:tc>
          <w:tcPr>
            <w:tcW w:w="3375"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spacing w:val="-1"/>
                <w:sz w:val="21"/>
              </w:rPr>
              <w:t>448,945.25</w:t>
            </w:r>
          </w:p>
        </w:tc>
        <w:tc>
          <w:tcPr>
            <w:tcW w:w="2693" w:type="dxa"/>
            <w:tcBorders>
              <w:top w:val="nil" w:sz="6" w:space="0" w:color="auto"/>
              <w:left w:val="single" w:sz="4" w:space="0" w:color="000000"/>
              <w:bottom w:val="nil" w:sz="6" w:space="0" w:color="auto"/>
              <w:right w:val="nil" w:sz="6" w:space="0" w:color="auto"/>
            </w:tcBorders>
          </w:tcPr>
          <w:p>
            <w:pPr/>
          </w:p>
        </w:tc>
      </w:tr>
      <w:tr>
        <w:trPr>
          <w:trHeight w:val="416" w:hRule="exact"/>
        </w:trPr>
        <w:tc>
          <w:tcPr>
            <w:tcW w:w="3375" w:type="dxa"/>
            <w:tcBorders>
              <w:top w:val="nil" w:sz="6" w:space="0" w:color="auto"/>
              <w:left w:val="nil" w:sz="6" w:space="0" w:color="auto"/>
              <w:bottom w:val="single" w:sz="12" w:space="0" w:color="000000"/>
              <w:right w:val="single" w:sz="4" w:space="0" w:color="000000"/>
            </w:tcBorders>
          </w:tcPr>
          <w:p>
            <w:pPr>
              <w:pStyle w:val="TableParagraph"/>
              <w:spacing w:line="240" w:lineRule="auto" w:before="93"/>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spacing w:val="-1"/>
                <w:sz w:val="21"/>
              </w:rPr>
              <w:t>3,430,305.18</w:t>
            </w:r>
          </w:p>
        </w:tc>
        <w:tc>
          <w:tcPr>
            <w:tcW w:w="2693" w:type="dxa"/>
            <w:tcBorders>
              <w:top w:val="nil" w:sz="6" w:space="0" w:color="auto"/>
              <w:left w:val="single" w:sz="4" w:space="0" w:color="000000"/>
              <w:bottom w:val="single" w:sz="12" w:space="0" w:color="000000"/>
              <w:right w:val="nil" w:sz="6" w:space="0" w:color="auto"/>
            </w:tcBorders>
          </w:tcPr>
          <w:p>
            <w:pPr>
              <w:pStyle w:val="TableParagraph"/>
              <w:spacing w:line="240" w:lineRule="auto" w:before="152"/>
              <w:ind w:right="103"/>
              <w:jc w:val="right"/>
              <w:rPr>
                <w:rFonts w:ascii="Times New Roman" w:hAnsi="Times New Roman" w:cs="Times New Roman" w:eastAsia="Times New Roman" w:hint="default"/>
                <w:sz w:val="21"/>
                <w:szCs w:val="21"/>
              </w:rPr>
            </w:pPr>
            <w:r>
              <w:rPr>
                <w:rFonts w:ascii="Times New Roman"/>
                <w:spacing w:val="-1"/>
                <w:sz w:val="21"/>
              </w:rPr>
              <w:t>6,771,582.99</w:t>
            </w:r>
          </w:p>
        </w:tc>
      </w:tr>
    </w:tbl>
    <w:p>
      <w:pPr>
        <w:spacing w:after="0" w:line="240" w:lineRule="auto"/>
        <w:jc w:val="right"/>
        <w:rPr>
          <w:rFonts w:ascii="Times New Roman" w:hAnsi="Times New Roman" w:cs="Times New Roman" w:eastAsia="Times New Roman" w:hint="default"/>
          <w:sz w:val="21"/>
          <w:szCs w:val="21"/>
        </w:rPr>
        <w:sectPr>
          <w:pgSz w:w="11910" w:h="16840"/>
          <w:pgMar w:header="892" w:footer="1186" w:top="1080" w:bottom="1380" w:left="1660" w:right="0"/>
        </w:sectPr>
      </w:pPr>
    </w:p>
    <w:p>
      <w:pPr>
        <w:spacing w:line="240" w:lineRule="auto" w:before="0"/>
        <w:rPr>
          <w:rFonts w:ascii="宋体" w:hAnsi="宋体" w:cs="宋体" w:eastAsia="宋体" w:hint="default"/>
          <w:b/>
          <w:bCs/>
          <w:sz w:val="20"/>
          <w:szCs w:val="20"/>
        </w:rPr>
      </w:pPr>
      <w:r>
        <w:rPr/>
        <w:pict>
          <v:shape style="position:absolute;margin-left:125.059998pt;margin-top:682.300049pt;width:397.762722pt;height:5.76pt;mso-position-horizontal-relative:page;mso-position-vertical-relative:page;z-index:-985936" type="#_x0000_t75" stroked="false">
            <v:imagedata r:id="rId260" o:title=""/>
          </v:shape>
        </w:pict>
      </w:r>
      <w:r>
        <w:rPr/>
        <w:pict>
          <v:group style="position:absolute;margin-left:125.059998pt;margin-top:703.420044pt;width:397.8pt;height:5.9pt;mso-position-horizontal-relative:page;mso-position-vertical-relative:page;z-index:-985912" coordorigin="2501,14068" coordsize="7956,118">
            <v:shape style="position:absolute;left:2501;top:14068;width:2535;height:103" type="#_x0000_t75" stroked="false">
              <v:imagedata r:id="rId261" o:title=""/>
            </v:shape>
            <v:shape style="position:absolute;left:5007;top:14162;width:1676;height:24" type="#_x0000_t75" stroked="false">
              <v:imagedata r:id="rId262" o:title=""/>
            </v:shape>
            <v:shape style="position:absolute;left:6673;top:14162;width:1267;height:24" type="#_x0000_t75" stroked="false">
              <v:imagedata r:id="rId263" o:title=""/>
            </v:shape>
            <v:shape style="position:absolute;left:7931;top:14162;width:2525;height:24" type="#_x0000_t75" stroked="false">
              <v:imagedata r:id="rId264" o:title=""/>
            </v:shape>
            <w10:wrap type="none"/>
          </v:group>
        </w:pict>
      </w:r>
      <w:r>
        <w:rPr/>
        <w:pict>
          <v:group style="position:absolute;margin-left:125.059998pt;margin-top:724.659973pt;width:397.8pt;height:5.9pt;mso-position-horizontal-relative:page;mso-position-vertical-relative:page;z-index:-985888" coordorigin="2501,14493" coordsize="7956,118">
            <v:shape style="position:absolute;left:2501;top:14493;width:2535;height:103" type="#_x0000_t75" stroked="false">
              <v:imagedata r:id="rId265" o:title=""/>
            </v:shape>
            <v:shape style="position:absolute;left:5007;top:14587;width:1676;height:24" type="#_x0000_t75" stroked="false">
              <v:imagedata r:id="rId262" o:title=""/>
            </v:shape>
            <v:shape style="position:absolute;left:6673;top:14587;width:1267;height:24" type="#_x0000_t75" stroked="false">
              <v:imagedata r:id="rId263" o:title=""/>
            </v:shape>
            <v:shape style="position:absolute;left:7931;top:14587;width:2525;height:24" type="#_x0000_t75" stroked="false">
              <v:imagedata r:id="rId264" o:title=""/>
            </v:shape>
            <w10:wrap type="none"/>
          </v:group>
        </w:pict>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tabs>
          <w:tab w:pos="977" w:val="left" w:leader="none"/>
        </w:tabs>
        <w:spacing w:line="348" w:lineRule="auto" w:before="36"/>
        <w:ind w:left="855" w:right="8210" w:hanging="718"/>
        <w:jc w:val="left"/>
        <w:rPr>
          <w:rFonts w:ascii="宋体" w:hAnsi="宋体" w:cs="宋体" w:eastAsia="宋体" w:hint="default"/>
          <w:sz w:val="21"/>
          <w:szCs w:val="21"/>
        </w:rPr>
      </w:pPr>
      <w:r>
        <w:rPr/>
        <w:pict>
          <v:shape style="position:absolute;margin-left:147.5pt;margin-top:74.063652pt;width:376.278487pt;height:5.04pt;mso-position-horizontal-relative:page;mso-position-vertical-relative:paragraph;z-index:-986176" type="#_x0000_t75" stroked="false">
            <v:imagedata r:id="rId266" o:title=""/>
          </v:shape>
        </w:pict>
      </w:r>
      <w:r>
        <w:rPr/>
        <w:pict>
          <v:shape style="position:absolute;margin-left:147.5pt;margin-top:94.463654pt;width:375.184689pt;height:5.145pt;mso-position-horizontal-relative:page;mso-position-vertical-relative:paragraph;z-index:-986152" type="#_x0000_t75" stroked="false">
            <v:imagedata r:id="rId267" o:title=""/>
          </v:shape>
        </w:pic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十七</w:t>
      </w:r>
      <w:r>
        <w:rPr>
          <w:rFonts w:ascii="宋体" w:hAnsi="宋体" w:cs="宋体" w:eastAsia="宋体" w:hint="default"/>
          <w:b/>
          <w:bCs/>
          <w:spacing w:val="-1"/>
          <w:sz w:val="21"/>
          <w:szCs w:val="21"/>
        </w:rPr>
        <w:t>)</w:t>
        <w:tab/>
        <w:tab/>
      </w:r>
      <w:r>
        <w:rPr>
          <w:rFonts w:ascii="宋体" w:hAnsi="宋体" w:cs="宋体" w:eastAsia="宋体" w:hint="default"/>
          <w:b/>
          <w:bCs/>
          <w:sz w:val="21"/>
          <w:szCs w:val="21"/>
        </w:rPr>
        <w:t>其他应付款</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tbl>
      <w:tblPr>
        <w:tblW w:w="0" w:type="auto"/>
        <w:jc w:val="left"/>
        <w:tblInd w:w="1275" w:type="dxa"/>
        <w:tblLayout w:type="fixed"/>
        <w:tblCellMar>
          <w:top w:w="0" w:type="dxa"/>
          <w:left w:w="0" w:type="dxa"/>
          <w:bottom w:w="0" w:type="dxa"/>
          <w:right w:w="0" w:type="dxa"/>
        </w:tblCellMar>
        <w:tblLook w:val="01E0"/>
      </w:tblPr>
      <w:tblGrid>
        <w:gridCol w:w="3399"/>
        <w:gridCol w:w="2071"/>
        <w:gridCol w:w="2069"/>
      </w:tblGrid>
      <w:tr>
        <w:trPr>
          <w:trHeight w:val="324" w:hRule="exact"/>
        </w:trPr>
        <w:tc>
          <w:tcPr>
            <w:tcW w:w="3399" w:type="dxa"/>
            <w:vMerge w:val="restart"/>
            <w:tcBorders>
              <w:top w:val="single" w:sz="12" w:space="0" w:color="000000"/>
              <w:left w:val="nil" w:sz="6" w:space="0" w:color="auto"/>
              <w:right w:val="single" w:sz="4" w:space="0" w:color="000000"/>
            </w:tcBorders>
          </w:tcPr>
          <w:p>
            <w:pPr>
              <w:pStyle w:val="TableParagraph"/>
              <w:spacing w:line="240" w:lineRule="auto" w:before="93"/>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71" w:type="dxa"/>
            <w:tcBorders>
              <w:top w:val="single" w:sz="12" w:space="0" w:color="000000"/>
              <w:left w:val="single" w:sz="4" w:space="0" w:color="000000"/>
              <w:bottom w:val="nil" w:sz="6" w:space="0" w:color="auto"/>
              <w:right w:val="single" w:sz="4" w:space="0" w:color="000000"/>
            </w:tcBorders>
          </w:tcPr>
          <w:p>
            <w:pPr>
              <w:pStyle w:val="TableParagraph"/>
              <w:spacing w:line="256" w:lineRule="exact" w:before="93"/>
              <w:ind w:left="609"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069" w:type="dxa"/>
            <w:tcBorders>
              <w:top w:val="single" w:sz="12" w:space="0" w:color="000000"/>
              <w:left w:val="single" w:sz="4" w:space="0" w:color="000000"/>
              <w:bottom w:val="nil" w:sz="6" w:space="0" w:color="auto"/>
              <w:right w:val="nil" w:sz="6" w:space="0" w:color="auto"/>
            </w:tcBorders>
          </w:tcPr>
          <w:p>
            <w:pPr>
              <w:pStyle w:val="TableParagraph"/>
              <w:spacing w:line="256" w:lineRule="exact" w:before="93"/>
              <w:ind w:left="607"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59" w:hRule="exact"/>
        </w:trPr>
        <w:tc>
          <w:tcPr>
            <w:tcW w:w="3399" w:type="dxa"/>
            <w:vMerge/>
            <w:tcBorders>
              <w:left w:val="nil" w:sz="6" w:space="0" w:color="auto"/>
              <w:right w:val="single" w:sz="4" w:space="0" w:color="000000"/>
            </w:tcBorders>
          </w:tcPr>
          <w:p>
            <w:pPr/>
          </w:p>
        </w:tc>
        <w:tc>
          <w:tcPr>
            <w:tcW w:w="2071" w:type="dxa"/>
            <w:tcBorders>
              <w:top w:val="nil" w:sz="6" w:space="0" w:color="auto"/>
              <w:left w:val="single" w:sz="4" w:space="0" w:color="000000"/>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
        </w:tc>
      </w:tr>
      <w:tr>
        <w:trPr>
          <w:trHeight w:val="42" w:hRule="exact"/>
        </w:trPr>
        <w:tc>
          <w:tcPr>
            <w:tcW w:w="3399" w:type="dxa"/>
            <w:vMerge/>
            <w:tcBorders>
              <w:left w:val="nil" w:sz="6" w:space="0" w:color="auto"/>
              <w:bottom w:val="nil" w:sz="6" w:space="0" w:color="auto"/>
              <w:right w:val="single" w:sz="4" w:space="0" w:color="000000"/>
            </w:tcBorders>
          </w:tcPr>
          <w:p>
            <w:pPr/>
          </w:p>
        </w:tc>
        <w:tc>
          <w:tcPr>
            <w:tcW w:w="2071" w:type="dxa"/>
            <w:tcBorders>
              <w:top w:val="nil" w:sz="6" w:space="0" w:color="auto"/>
              <w:left w:val="single" w:sz="4" w:space="0" w:color="000000"/>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
        </w:tc>
      </w:tr>
      <w:tr>
        <w:trPr>
          <w:trHeight w:val="389" w:hRule="exact"/>
        </w:trPr>
        <w:tc>
          <w:tcPr>
            <w:tcW w:w="3399"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071"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spacing w:val="-1"/>
                <w:sz w:val="21"/>
              </w:rPr>
              <w:t>4,278,837.68</w:t>
            </w:r>
          </w:p>
        </w:tc>
        <w:tc>
          <w:tcPr>
            <w:tcW w:w="2069"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105"/>
              <w:jc w:val="right"/>
              <w:rPr>
                <w:rFonts w:ascii="Times New Roman" w:hAnsi="Times New Roman" w:cs="Times New Roman" w:eastAsia="Times New Roman" w:hint="default"/>
                <w:sz w:val="21"/>
                <w:szCs w:val="21"/>
              </w:rPr>
            </w:pPr>
            <w:r>
              <w:rPr>
                <w:rFonts w:ascii="Times New Roman"/>
                <w:spacing w:val="-1"/>
                <w:sz w:val="21"/>
              </w:rPr>
              <w:t>4,646,732.01</w:t>
            </w:r>
          </w:p>
        </w:tc>
      </w:tr>
      <w:tr>
        <w:trPr>
          <w:trHeight w:val="21" w:hRule="exact"/>
        </w:trPr>
        <w:tc>
          <w:tcPr>
            <w:tcW w:w="3399"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
        </w:tc>
      </w:tr>
      <w:tr>
        <w:trPr>
          <w:trHeight w:val="410" w:hRule="exact"/>
        </w:trPr>
        <w:tc>
          <w:tcPr>
            <w:tcW w:w="3399"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071"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spacing w:val="-1"/>
                <w:sz w:val="21"/>
              </w:rPr>
              <w:t>664,035.65</w:t>
            </w:r>
          </w:p>
        </w:tc>
        <w:tc>
          <w:tcPr>
            <w:tcW w:w="2069"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105"/>
              <w:jc w:val="right"/>
              <w:rPr>
                <w:rFonts w:ascii="Times New Roman" w:hAnsi="Times New Roman" w:cs="Times New Roman" w:eastAsia="Times New Roman" w:hint="default"/>
                <w:sz w:val="21"/>
                <w:szCs w:val="21"/>
              </w:rPr>
            </w:pPr>
            <w:r>
              <w:rPr>
                <w:rFonts w:ascii="Times New Roman"/>
                <w:spacing w:val="-1"/>
                <w:sz w:val="21"/>
              </w:rPr>
              <w:t>494,679.50</w:t>
            </w:r>
          </w:p>
        </w:tc>
      </w:tr>
      <w:tr>
        <w:trPr>
          <w:trHeight w:val="415" w:hRule="exact"/>
        </w:trPr>
        <w:tc>
          <w:tcPr>
            <w:tcW w:w="3399" w:type="dxa"/>
            <w:tcBorders>
              <w:top w:val="nil" w:sz="6" w:space="0" w:color="auto"/>
              <w:left w:val="nil" w:sz="6" w:space="0" w:color="auto"/>
              <w:bottom w:val="single" w:sz="12" w:space="0" w:color="000000"/>
              <w:right w:val="single" w:sz="4" w:space="0" w:color="000000"/>
            </w:tcBorders>
          </w:tcPr>
          <w:p>
            <w:pPr>
              <w:pStyle w:val="TableParagraph"/>
              <w:tabs>
                <w:tab w:pos="652" w:val="left" w:leader="none"/>
              </w:tabs>
              <w:spacing w:line="240" w:lineRule="auto" w:before="93"/>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07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spacing w:val="-1"/>
                <w:sz w:val="21"/>
              </w:rPr>
              <w:t>4,942,873.33</w:t>
            </w:r>
          </w:p>
        </w:tc>
        <w:tc>
          <w:tcPr>
            <w:tcW w:w="2069" w:type="dxa"/>
            <w:tcBorders>
              <w:top w:val="nil" w:sz="6" w:space="0" w:color="auto"/>
              <w:left w:val="single" w:sz="4" w:space="0" w:color="000000"/>
              <w:bottom w:val="single" w:sz="12" w:space="0" w:color="000000"/>
              <w:right w:val="nil" w:sz="6" w:space="0" w:color="auto"/>
            </w:tcBorders>
          </w:tcPr>
          <w:p>
            <w:pPr>
              <w:pStyle w:val="TableParagraph"/>
              <w:spacing w:line="240" w:lineRule="auto" w:before="152"/>
              <w:ind w:right="105"/>
              <w:jc w:val="right"/>
              <w:rPr>
                <w:rFonts w:ascii="Times New Roman" w:hAnsi="Times New Roman" w:cs="Times New Roman" w:eastAsia="Times New Roman" w:hint="default"/>
                <w:sz w:val="21"/>
                <w:szCs w:val="21"/>
              </w:rPr>
            </w:pPr>
            <w:r>
              <w:rPr>
                <w:rFonts w:ascii="Times New Roman"/>
                <w:spacing w:val="-1"/>
                <w:sz w:val="21"/>
              </w:rPr>
              <w:t>5,141,411.51</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tabs>
          <w:tab w:pos="1393" w:val="left" w:leader="none"/>
        </w:tabs>
        <w:spacing w:before="36"/>
        <w:ind w:left="855" w:right="0" w:firstLine="0"/>
        <w:jc w:val="left"/>
        <w:rPr>
          <w:rFonts w:ascii="宋体" w:hAnsi="宋体" w:cs="宋体" w:eastAsia="宋体" w:hint="default"/>
          <w:sz w:val="21"/>
          <w:szCs w:val="21"/>
        </w:rPr>
      </w:pPr>
      <w:r>
        <w:rPr/>
        <w:pict>
          <v:shape style="position:absolute;margin-left:147.5pt;margin-top:-49.566334pt;width:376.825438pt;height:5.167500pt;mso-position-horizontal-relative:page;mso-position-vertical-relative:paragraph;z-index:-986128" type="#_x0000_t75" stroked="false">
            <v:imagedata r:id="rId268" o:title=""/>
          </v:shape>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r>
      <w:r>
        <w:rPr>
          <w:rFonts w:ascii="宋体" w:hAnsi="宋体" w:cs="宋体" w:eastAsia="宋体" w:hint="default"/>
          <w:b/>
          <w:bCs/>
          <w:spacing w:val="-1"/>
          <w:sz w:val="21"/>
          <w:szCs w:val="21"/>
        </w:rPr>
        <w:t>年末数中无欠持本公司</w:t>
      </w:r>
      <w:r>
        <w:rPr>
          <w:rFonts w:ascii="宋体" w:hAnsi="宋体" w:cs="宋体" w:eastAsia="宋体" w:hint="default"/>
          <w:b/>
          <w:bCs/>
          <w:sz w:val="21"/>
          <w:szCs w:val="21"/>
        </w:rPr>
        <w:t> </w:t>
      </w:r>
      <w:r>
        <w:rPr>
          <w:rFonts w:ascii="Times New Roman" w:hAnsi="Times New Roman" w:cs="Times New Roman" w:eastAsia="Times New Roman" w:hint="default"/>
          <w:b/>
          <w:bCs/>
          <w:spacing w:val="-1"/>
          <w:sz w:val="21"/>
          <w:szCs w:val="21"/>
        </w:rPr>
        <w:t>5</w:t>
      </w:r>
      <w:r>
        <w:rPr>
          <w:rFonts w:ascii="宋体" w:hAnsi="宋体" w:cs="宋体" w:eastAsia="宋体" w:hint="default"/>
          <w:b/>
          <w:bCs/>
          <w:spacing w:val="-1"/>
          <w:sz w:val="21"/>
          <w:szCs w:val="21"/>
        </w:rPr>
        <w:t>％以上（含</w:t>
      </w:r>
      <w:r>
        <w:rPr>
          <w:rFonts w:ascii="宋体" w:hAnsi="宋体" w:cs="宋体" w:eastAsia="宋体" w:hint="default"/>
          <w:b/>
          <w:bCs/>
          <w:spacing w:val="-77"/>
          <w:sz w:val="21"/>
          <w:szCs w:val="21"/>
        </w:rPr>
        <w:t> </w:t>
      </w:r>
      <w:r>
        <w:rPr>
          <w:rFonts w:ascii="Times New Roman" w:hAnsi="Times New Roman" w:cs="Times New Roman" w:eastAsia="Times New Roman" w:hint="default"/>
          <w:b/>
          <w:bCs/>
          <w:spacing w:val="-1"/>
          <w:sz w:val="21"/>
          <w:szCs w:val="21"/>
        </w:rPr>
        <w:t>5</w:t>
      </w:r>
      <w:r>
        <w:rPr>
          <w:rFonts w:ascii="宋体" w:hAnsi="宋体" w:cs="宋体" w:eastAsia="宋体" w:hint="default"/>
          <w:b/>
          <w:bCs/>
          <w:spacing w:val="-1"/>
          <w:sz w:val="21"/>
          <w:szCs w:val="21"/>
        </w:rPr>
        <w:t>％）表决权股份的股东单位款项。</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6"/>
          <w:szCs w:val="16"/>
        </w:rPr>
      </w:pPr>
    </w:p>
    <w:p>
      <w:pPr>
        <w:tabs>
          <w:tab w:pos="1393" w:val="left" w:leader="none"/>
        </w:tabs>
        <w:spacing w:before="0"/>
        <w:ind w:left="855" w:right="419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tab/>
        <w:t>年末数中无欠关联方款项。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tabs>
          <w:tab w:pos="1393" w:val="left" w:leader="none"/>
        </w:tabs>
        <w:spacing w:before="0"/>
        <w:ind w:left="855"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tab/>
        <w:t>年末数中无账龄超过一年的大额其他应付款情况。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tabs>
          <w:tab w:pos="1393" w:val="left" w:leader="none"/>
        </w:tabs>
        <w:spacing w:before="0"/>
        <w:ind w:left="855" w:right="4190" w:firstLine="0"/>
        <w:jc w:val="left"/>
        <w:rPr>
          <w:rFonts w:ascii="宋体" w:hAnsi="宋体" w:cs="宋体" w:eastAsia="宋体" w:hint="default"/>
          <w:sz w:val="21"/>
          <w:szCs w:val="21"/>
        </w:rPr>
      </w:pPr>
      <w:r>
        <w:rPr/>
        <w:pict>
          <v:group style="position:absolute;margin-left:147.5pt;margin-top:52.223698pt;width:379.65pt;height:5.05pt;mso-position-horizontal-relative:page;mso-position-vertical-relative:paragraph;z-index:-986104" coordorigin="2950,1044" coordsize="7593,101">
            <v:shape style="position:absolute;left:2950;top:1044;width:3217;height:101" type="#_x0000_t75" stroked="false">
              <v:imagedata r:id="rId269" o:title=""/>
            </v:shape>
            <v:shape style="position:absolute;left:6143;top:1136;width:1889;height:10" type="#_x0000_t75" stroked="false">
              <v:imagedata r:id="rId270" o:title=""/>
            </v:shape>
            <v:shape style="position:absolute;left:8027;top:1136;width:2516;height:10" type="#_x0000_t75" stroked="false">
              <v:imagedata r:id="rId271" o:title=""/>
            </v:shape>
            <w10:wrap type="none"/>
          </v:group>
        </w:pict>
      </w:r>
      <w:r>
        <w:rPr/>
        <w:pict>
          <v:group style="position:absolute;margin-left:147.5pt;margin-top:72.643669pt;width:379.65pt;height:5.2pt;mso-position-horizontal-relative:page;mso-position-vertical-relative:paragraph;z-index:-986080" coordorigin="2950,1453" coordsize="7593,104">
            <v:shape style="position:absolute;left:2950;top:1453;width:3217;height:103" type="#_x0000_t75" stroked="false">
              <v:imagedata r:id="rId272" o:title=""/>
            </v:shape>
            <v:shape style="position:absolute;left:6143;top:1546;width:1889;height:10" type="#_x0000_t75" stroked="false">
              <v:imagedata r:id="rId270" o:title=""/>
            </v:shape>
            <v:shape style="position:absolute;left:8027;top:1546;width:2516;height:10" type="#_x0000_t75" stroked="false">
              <v:imagedata r:id="rId271" o:title=""/>
            </v:shape>
            <w10:wrap type="none"/>
          </v:group>
        </w:pict>
      </w:r>
      <w:r>
        <w:rPr/>
        <w:pict>
          <v:group style="position:absolute;margin-left:147.5pt;margin-top:93.163696pt;width:379.65pt;height:5.2pt;mso-position-horizontal-relative:page;mso-position-vertical-relative:paragraph;z-index:-986056" coordorigin="2950,1863" coordsize="7593,104">
            <v:shape style="position:absolute;left:2950;top:1863;width:3217;height:103" type="#_x0000_t75" stroked="false">
              <v:imagedata r:id="rId272" o:title=""/>
            </v:shape>
            <v:shape style="position:absolute;left:6143;top:1957;width:1889;height:10" type="#_x0000_t75" stroked="false">
              <v:imagedata r:id="rId270" o:title=""/>
            </v:shape>
            <v:shape style="position:absolute;left:8027;top:1957;width:2516;height:10" type="#_x0000_t75" stroked="false">
              <v:imagedata r:id="rId271" o:title=""/>
            </v:shape>
            <w10:wrap type="none"/>
          </v:group>
        </w:pict>
      </w:r>
      <w:r>
        <w:rPr>
          <w:rFonts w:ascii="宋体" w:hAnsi="宋体" w:cs="宋体" w:eastAsia="宋体" w:hint="default"/>
          <w:b/>
          <w:bCs/>
          <w:sz w:val="21"/>
          <w:szCs w:val="21"/>
        </w:rPr>
        <w:t>5</w:t>
      </w:r>
      <w:r>
        <w:rPr>
          <w:rFonts w:ascii="宋体" w:hAnsi="宋体" w:cs="宋体" w:eastAsia="宋体" w:hint="default"/>
          <w:b/>
          <w:bCs/>
          <w:sz w:val="21"/>
          <w:szCs w:val="21"/>
        </w:rPr>
        <w:t>、</w:t>
        <w:tab/>
        <w:t>年末其他应付款中金额较大的款项情况：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1275" w:type="dxa"/>
        <w:tblLayout w:type="fixed"/>
        <w:tblCellMar>
          <w:top w:w="0" w:type="dxa"/>
          <w:left w:w="0" w:type="dxa"/>
          <w:bottom w:w="0" w:type="dxa"/>
          <w:right w:w="0" w:type="dxa"/>
        </w:tblCellMar>
        <w:tblLook w:val="01E0"/>
      </w:tblPr>
      <w:tblGrid>
        <w:gridCol w:w="3217"/>
        <w:gridCol w:w="1884"/>
        <w:gridCol w:w="2506"/>
      </w:tblGrid>
      <w:tr>
        <w:trPr>
          <w:trHeight w:val="324" w:hRule="exact"/>
        </w:trPr>
        <w:tc>
          <w:tcPr>
            <w:tcW w:w="3217" w:type="dxa"/>
            <w:tcBorders>
              <w:top w:val="single" w:sz="12" w:space="0" w:color="000000"/>
              <w:left w:val="nil" w:sz="6" w:space="0" w:color="auto"/>
              <w:bottom w:val="nil" w:sz="6" w:space="0" w:color="auto"/>
              <w:right w:val="single" w:sz="4" w:space="0" w:color="000000"/>
            </w:tcBorders>
          </w:tcPr>
          <w:p>
            <w:pPr>
              <w:pStyle w:val="TableParagraph"/>
              <w:spacing w:line="214" w:lineRule="exact" w:before="135"/>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84" w:type="dxa"/>
            <w:tcBorders>
              <w:top w:val="single" w:sz="12" w:space="0" w:color="000000"/>
              <w:left w:val="single" w:sz="4" w:space="0" w:color="000000"/>
              <w:bottom w:val="nil" w:sz="6" w:space="0" w:color="auto"/>
              <w:right w:val="single" w:sz="4" w:space="0" w:color="000000"/>
            </w:tcBorders>
          </w:tcPr>
          <w:p>
            <w:pPr>
              <w:pStyle w:val="TableParagraph"/>
              <w:spacing w:line="214" w:lineRule="exact" w:before="135"/>
              <w:ind w:left="576"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2506" w:type="dxa"/>
            <w:vMerge w:val="restart"/>
            <w:tcBorders>
              <w:top w:val="single" w:sz="12" w:space="0" w:color="000000"/>
              <w:left w:val="single" w:sz="4" w:space="0" w:color="000000"/>
              <w:right w:val="nil" w:sz="6" w:space="0" w:color="auto"/>
            </w:tcBorders>
          </w:tcPr>
          <w:p>
            <w:pPr>
              <w:pStyle w:val="TableParagraph"/>
              <w:spacing w:line="240" w:lineRule="auto" w:before="135"/>
              <w:ind w:left="799" w:right="0"/>
              <w:jc w:val="left"/>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61" w:hRule="exact"/>
        </w:trPr>
        <w:tc>
          <w:tcPr>
            <w:tcW w:w="3217"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single" w:sz="4" w:space="0" w:color="000000"/>
            </w:tcBorders>
          </w:tcPr>
          <w:p>
            <w:pPr/>
          </w:p>
        </w:tc>
        <w:tc>
          <w:tcPr>
            <w:tcW w:w="2506" w:type="dxa"/>
            <w:vMerge/>
            <w:tcBorders>
              <w:left w:val="single" w:sz="4" w:space="0" w:color="000000"/>
              <w:right w:val="nil" w:sz="6" w:space="0" w:color="auto"/>
            </w:tcBorders>
          </w:tcPr>
          <w:p>
            <w:pPr/>
          </w:p>
        </w:tc>
      </w:tr>
      <w:tr>
        <w:trPr>
          <w:trHeight w:val="39" w:hRule="exact"/>
        </w:trPr>
        <w:tc>
          <w:tcPr>
            <w:tcW w:w="3217"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single" w:sz="4" w:space="0" w:color="000000"/>
            </w:tcBorders>
          </w:tcPr>
          <w:p>
            <w:pPr/>
          </w:p>
        </w:tc>
        <w:tc>
          <w:tcPr>
            <w:tcW w:w="2506" w:type="dxa"/>
            <w:vMerge/>
            <w:tcBorders>
              <w:left w:val="single" w:sz="4" w:space="0" w:color="000000"/>
              <w:bottom w:val="nil" w:sz="6" w:space="0" w:color="auto"/>
              <w:right w:val="nil" w:sz="6" w:space="0" w:color="auto"/>
            </w:tcBorders>
          </w:tcPr>
          <w:p>
            <w:pPr/>
          </w:p>
        </w:tc>
      </w:tr>
      <w:tr>
        <w:trPr>
          <w:trHeight w:val="391" w:hRule="exact"/>
        </w:trPr>
        <w:tc>
          <w:tcPr>
            <w:tcW w:w="3217"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上海恒顺旅行社有限公司</w:t>
            </w:r>
          </w:p>
        </w:tc>
        <w:tc>
          <w:tcPr>
            <w:tcW w:w="188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680,306.00</w:t>
            </w:r>
          </w:p>
        </w:tc>
        <w:tc>
          <w:tcPr>
            <w:tcW w:w="2506" w:type="dxa"/>
            <w:tcBorders>
              <w:top w:val="nil" w:sz="6" w:space="0" w:color="auto"/>
              <w:left w:val="single" w:sz="4" w:space="0" w:color="000000"/>
              <w:bottom w:val="nil" w:sz="6" w:space="0" w:color="auto"/>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机票费</w:t>
            </w:r>
          </w:p>
        </w:tc>
      </w:tr>
      <w:tr>
        <w:trPr>
          <w:trHeight w:val="20" w:hRule="exact"/>
        </w:trPr>
        <w:tc>
          <w:tcPr>
            <w:tcW w:w="3217"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nil" w:sz="6" w:space="0" w:color="auto"/>
              <w:right w:val="nil" w:sz="6" w:space="0" w:color="auto"/>
            </w:tcBorders>
          </w:tcPr>
          <w:p>
            <w:pPr/>
          </w:p>
        </w:tc>
      </w:tr>
      <w:tr>
        <w:trPr>
          <w:trHeight w:val="390" w:hRule="exact"/>
        </w:trPr>
        <w:tc>
          <w:tcPr>
            <w:tcW w:w="3217"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金宝路商贸有限公司</w:t>
            </w:r>
          </w:p>
        </w:tc>
        <w:tc>
          <w:tcPr>
            <w:tcW w:w="188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441,084.00</w:t>
            </w:r>
          </w:p>
        </w:tc>
        <w:tc>
          <w:tcPr>
            <w:tcW w:w="2506" w:type="dxa"/>
            <w:tcBorders>
              <w:top w:val="nil" w:sz="6" w:space="0" w:color="auto"/>
              <w:left w:val="single" w:sz="4" w:space="0" w:color="000000"/>
              <w:bottom w:val="nil" w:sz="6" w:space="0" w:color="auto"/>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机票费</w:t>
            </w:r>
          </w:p>
        </w:tc>
      </w:tr>
      <w:tr>
        <w:trPr>
          <w:trHeight w:val="20" w:hRule="exact"/>
        </w:trPr>
        <w:tc>
          <w:tcPr>
            <w:tcW w:w="3217"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nil" w:sz="6" w:space="0" w:color="auto"/>
              <w:right w:val="nil" w:sz="6" w:space="0" w:color="auto"/>
            </w:tcBorders>
          </w:tcPr>
          <w:p>
            <w:pPr/>
          </w:p>
        </w:tc>
      </w:tr>
      <w:tr>
        <w:trPr>
          <w:trHeight w:val="390" w:hRule="exact"/>
        </w:trPr>
        <w:tc>
          <w:tcPr>
            <w:tcW w:w="3217"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88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338,143.00</w:t>
            </w:r>
          </w:p>
        </w:tc>
        <w:tc>
          <w:tcPr>
            <w:tcW w:w="2506" w:type="dxa"/>
            <w:tcBorders>
              <w:top w:val="nil" w:sz="6" w:space="0" w:color="auto"/>
              <w:left w:val="single" w:sz="4" w:space="0" w:color="000000"/>
              <w:bottom w:val="nil" w:sz="6" w:space="0" w:color="auto"/>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员工慈善捐款</w:t>
            </w:r>
          </w:p>
        </w:tc>
      </w:tr>
      <w:tr>
        <w:trPr>
          <w:trHeight w:val="20" w:hRule="exact"/>
        </w:trPr>
        <w:tc>
          <w:tcPr>
            <w:tcW w:w="3217"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nil" w:sz="6" w:space="0" w:color="auto"/>
              <w:right w:val="nil" w:sz="6" w:space="0" w:color="auto"/>
            </w:tcBorders>
          </w:tcPr>
          <w:p>
            <w:pPr/>
          </w:p>
        </w:tc>
      </w:tr>
      <w:tr>
        <w:trPr>
          <w:trHeight w:val="408" w:hRule="exact"/>
        </w:trPr>
        <w:tc>
          <w:tcPr>
            <w:tcW w:w="3217"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上海金燕航空服务社</w:t>
            </w:r>
          </w:p>
        </w:tc>
        <w:tc>
          <w:tcPr>
            <w:tcW w:w="188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263,209.00</w:t>
            </w:r>
          </w:p>
        </w:tc>
        <w:tc>
          <w:tcPr>
            <w:tcW w:w="2506" w:type="dxa"/>
            <w:tcBorders>
              <w:top w:val="nil" w:sz="6" w:space="0" w:color="auto"/>
              <w:left w:val="single" w:sz="4" w:space="0" w:color="000000"/>
              <w:bottom w:val="nil" w:sz="6" w:space="0" w:color="auto"/>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机票费</w:t>
            </w:r>
          </w:p>
        </w:tc>
      </w:tr>
      <w:tr>
        <w:trPr>
          <w:trHeight w:val="418" w:hRule="exact"/>
        </w:trPr>
        <w:tc>
          <w:tcPr>
            <w:tcW w:w="3217" w:type="dxa"/>
            <w:tcBorders>
              <w:top w:val="nil" w:sz="6" w:space="0" w:color="auto"/>
              <w:left w:val="nil" w:sz="6" w:space="0" w:color="auto"/>
              <w:bottom w:val="single" w:sz="12"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上海乾利合实业有限公司</w:t>
            </w:r>
          </w:p>
        </w:tc>
        <w:tc>
          <w:tcPr>
            <w:tcW w:w="18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211,684.73</w:t>
            </w:r>
          </w:p>
        </w:tc>
        <w:tc>
          <w:tcPr>
            <w:tcW w:w="2506" w:type="dxa"/>
            <w:tcBorders>
              <w:top w:val="nil" w:sz="6" w:space="0" w:color="auto"/>
              <w:left w:val="single" w:sz="4" w:space="0" w:color="000000"/>
              <w:bottom w:val="single" w:sz="12" w:space="0" w:color="000000"/>
              <w:right w:val="nil" w:sz="6" w:space="0" w:color="auto"/>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办公室租赁费及水电费</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tabs>
          <w:tab w:pos="977" w:val="left" w:leader="none"/>
        </w:tabs>
        <w:spacing w:before="36"/>
        <w:ind w:left="138" w:right="4190" w:firstLine="0"/>
        <w:jc w:val="left"/>
        <w:rPr>
          <w:rFonts w:ascii="宋体" w:hAnsi="宋体" w:cs="宋体" w:eastAsia="宋体" w:hint="default"/>
          <w:sz w:val="21"/>
          <w:szCs w:val="21"/>
        </w:rPr>
      </w:pPr>
      <w:r>
        <w:rPr/>
        <w:pict>
          <v:group style="position:absolute;margin-left:147.5pt;margin-top:-69.936317pt;width:379.65pt;height:5.2pt;mso-position-horizontal-relative:page;mso-position-vertical-relative:paragraph;z-index:-986032" coordorigin="2950,-1399" coordsize="7593,104">
            <v:shape style="position:absolute;left:2950;top:-1399;width:3217;height:103" type="#_x0000_t75" stroked="false">
              <v:imagedata r:id="rId272" o:title=""/>
            </v:shape>
            <v:shape style="position:absolute;left:6143;top:-1305;width:1889;height:10" type="#_x0000_t75" stroked="false">
              <v:imagedata r:id="rId273" o:title=""/>
            </v:shape>
            <v:shape style="position:absolute;left:8027;top:-1305;width:2516;height:10" type="#_x0000_t75" stroked="false">
              <v:imagedata r:id="rId274" o:title=""/>
            </v:shape>
            <w10:wrap type="none"/>
          </v:group>
        </w:pict>
      </w:r>
      <w:r>
        <w:rPr/>
        <w:pict>
          <v:group style="position:absolute;margin-left:147.5pt;margin-top:-49.416348pt;width:379.65pt;height:5.05pt;mso-position-horizontal-relative:page;mso-position-vertical-relative:paragraph;z-index:-986008" coordorigin="2950,-988" coordsize="7593,101">
            <v:shape style="position:absolute;left:2950;top:-988;width:3217;height:101" type="#_x0000_t75" stroked="false">
              <v:imagedata r:id="rId275" o:title=""/>
            </v:shape>
            <v:shape style="position:absolute;left:6143;top:-897;width:1889;height:10" type="#_x0000_t75" stroked="false">
              <v:imagedata r:id="rId270" o:title=""/>
            </v:shape>
            <v:shape style="position:absolute;left:8027;top:-897;width:2516;height:10" type="#_x0000_t75" stroked="false">
              <v:imagedata r:id="rId271" o:title=""/>
            </v:shape>
            <w10:wrap type="none"/>
          </v:group>
        </w:pict>
      </w:r>
      <w:r>
        <w:rPr/>
        <w:pict>
          <v:group style="position:absolute;margin-left:125.059998pt;margin-top:54.863712pt;width:397.8pt;height:5.8pt;mso-position-horizontal-relative:page;mso-position-vertical-relative:paragraph;z-index:-985984" coordorigin="2501,1097" coordsize="7956,116">
            <v:shape style="position:absolute;left:2501;top:1097;width:2535;height:101" type="#_x0000_t75" stroked="false">
              <v:imagedata r:id="rId276" o:title=""/>
            </v:shape>
            <v:shape style="position:absolute;left:5007;top:1189;width:1676;height:24" type="#_x0000_t75" stroked="false">
              <v:imagedata r:id="rId262" o:title=""/>
            </v:shape>
            <v:shape style="position:absolute;left:6673;top:1189;width:1267;height:24" type="#_x0000_t75" stroked="false">
              <v:imagedata r:id="rId263" o:title=""/>
            </v:shape>
            <v:shape style="position:absolute;left:7931;top:1189;width:2525;height:24" type="#_x0000_t75" stroked="false">
              <v:imagedata r:id="rId264" o:title=""/>
            </v:shape>
            <w10:wrap type="none"/>
          </v:group>
        </w:pict>
      </w:r>
      <w:r>
        <w:rPr/>
        <w:pict>
          <v:group style="position:absolute;margin-left:125.059998pt;margin-top:76.013657pt;width:397.8pt;height:5.9pt;mso-position-horizontal-relative:page;mso-position-vertical-relative:paragraph;z-index:-985960" coordorigin="2501,1520" coordsize="7956,118">
            <v:shape style="position:absolute;left:2501;top:1520;width:2535;height:103" type="#_x0000_t75" stroked="false">
              <v:imagedata r:id="rId265" o:title=""/>
            </v:shape>
            <v:shape style="position:absolute;left:5007;top:1614;width:1676;height:24" type="#_x0000_t75" stroked="false">
              <v:imagedata r:id="rId277" o:title=""/>
            </v:shape>
            <v:shape style="position:absolute;left:6673;top:1614;width:1267;height:24" type="#_x0000_t75" stroked="false">
              <v:imagedata r:id="rId278" o:title=""/>
            </v:shape>
            <v:shape style="position:absolute;left:7931;top:1614;width:2525;height:24" type="#_x0000_t75" stroked="false">
              <v:imagedata r:id="rId279" o:title=""/>
            </v:shape>
            <w10:wrap type="none"/>
          </v:group>
        </w:pic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十八</w:t>
      </w:r>
      <w:r>
        <w:rPr>
          <w:rFonts w:ascii="宋体" w:hAnsi="宋体" w:cs="宋体" w:eastAsia="宋体" w:hint="default"/>
          <w:b/>
          <w:bCs/>
          <w:spacing w:val="-1"/>
          <w:sz w:val="21"/>
          <w:szCs w:val="21"/>
        </w:rPr>
        <w:t>)</w:t>
        <w:tab/>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826" w:type="dxa"/>
        <w:tblLayout w:type="fixed"/>
        <w:tblCellMar>
          <w:top w:w="0" w:type="dxa"/>
          <w:left w:w="0" w:type="dxa"/>
          <w:bottom w:w="0" w:type="dxa"/>
          <w:right w:w="0" w:type="dxa"/>
        </w:tblCellMar>
        <w:tblLook w:val="01E0"/>
      </w:tblPr>
      <w:tblGrid>
        <w:gridCol w:w="2535"/>
        <w:gridCol w:w="1666"/>
        <w:gridCol w:w="1258"/>
        <w:gridCol w:w="1258"/>
        <w:gridCol w:w="1253"/>
      </w:tblGrid>
      <w:tr>
        <w:trPr>
          <w:trHeight w:val="400" w:hRule="exact"/>
        </w:trPr>
        <w:tc>
          <w:tcPr>
            <w:tcW w:w="2535" w:type="dxa"/>
            <w:tcBorders>
              <w:top w:val="single" w:sz="12" w:space="0" w:color="000000"/>
              <w:left w:val="nil" w:sz="6" w:space="0" w:color="auto"/>
              <w:bottom w:val="nil" w:sz="6" w:space="0" w:color="auto"/>
              <w:right w:val="single" w:sz="4" w:space="0" w:color="000000"/>
            </w:tcBorders>
          </w:tcPr>
          <w:p>
            <w:pPr>
              <w:pStyle w:val="TableParagraph"/>
              <w:spacing w:line="240" w:lineRule="auto" w:before="149"/>
              <w:ind w:left="823" w:right="0"/>
              <w:jc w:val="left"/>
              <w:rPr>
                <w:rFonts w:ascii="宋体" w:hAnsi="宋体" w:cs="宋体" w:eastAsia="宋体" w:hint="default"/>
                <w:sz w:val="18"/>
                <w:szCs w:val="18"/>
              </w:rPr>
            </w:pPr>
            <w:r>
              <w:rPr>
                <w:rFonts w:ascii="宋体" w:hAnsi="宋体" w:cs="宋体" w:eastAsia="宋体" w:hint="default"/>
                <w:sz w:val="18"/>
                <w:szCs w:val="18"/>
              </w:rPr>
              <w:t>出资方名称</w:t>
            </w:r>
          </w:p>
        </w:tc>
        <w:tc>
          <w:tcPr>
            <w:tcW w:w="166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49"/>
              <w:ind w:left="468"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25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49"/>
              <w:ind w:left="264"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25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本年减少</w:t>
            </w:r>
          </w:p>
        </w:tc>
        <w:tc>
          <w:tcPr>
            <w:tcW w:w="1253" w:type="dxa"/>
            <w:tcBorders>
              <w:top w:val="single" w:sz="12" w:space="0" w:color="000000"/>
              <w:left w:val="single" w:sz="4" w:space="0" w:color="000000"/>
              <w:bottom w:val="nil" w:sz="6" w:space="0" w:color="auto"/>
              <w:right w:val="nil" w:sz="6" w:space="0" w:color="auto"/>
            </w:tcBorders>
          </w:tcPr>
          <w:p>
            <w:pPr>
              <w:pStyle w:val="TableParagraph"/>
              <w:spacing w:line="240" w:lineRule="auto" w:before="149"/>
              <w:ind w:left="264"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54" w:hRule="exact"/>
        </w:trPr>
        <w:tc>
          <w:tcPr>
            <w:tcW w:w="253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253" w:type="dxa"/>
            <w:tcBorders>
              <w:top w:val="nil" w:sz="6" w:space="0" w:color="auto"/>
              <w:left w:val="single" w:sz="4" w:space="0" w:color="000000"/>
              <w:bottom w:val="nil" w:sz="6" w:space="0" w:color="auto"/>
              <w:right w:val="nil" w:sz="6" w:space="0" w:color="auto"/>
            </w:tcBorders>
          </w:tcPr>
          <w:p>
            <w:pPr/>
          </w:p>
        </w:tc>
      </w:tr>
      <w:tr>
        <w:trPr>
          <w:trHeight w:val="393"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40" w:lineRule="auto" w:before="137"/>
              <w:ind w:left="28" w:right="0"/>
              <w:jc w:val="left"/>
              <w:rPr>
                <w:rFonts w:ascii="宋体" w:hAnsi="宋体" w:cs="宋体" w:eastAsia="宋体" w:hint="default"/>
                <w:sz w:val="18"/>
                <w:szCs w:val="18"/>
              </w:rPr>
            </w:pPr>
            <w:r>
              <w:rPr>
                <w:rFonts w:ascii="宋体" w:hAnsi="宋体" w:cs="宋体" w:eastAsia="宋体" w:hint="default"/>
                <w:sz w:val="18"/>
                <w:szCs w:val="18"/>
              </w:rPr>
              <w:t>上海迪宣投资管理有限公司</w:t>
            </w:r>
          </w:p>
        </w:tc>
        <w:tc>
          <w:tcPr>
            <w:tcW w:w="16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63"/>
              <w:jc w:val="right"/>
              <w:rPr>
                <w:rFonts w:ascii="Times New Roman" w:hAnsi="Times New Roman" w:cs="Times New Roman" w:eastAsia="Times New Roman" w:hint="default"/>
                <w:sz w:val="18"/>
                <w:szCs w:val="18"/>
              </w:rPr>
            </w:pPr>
            <w:r>
              <w:rPr>
                <w:rFonts w:ascii="Times New Roman"/>
                <w:spacing w:val="-1"/>
                <w:sz w:val="18"/>
              </w:rPr>
              <w:t>8,998,671.98</w:t>
            </w:r>
          </w:p>
        </w:tc>
        <w:tc>
          <w:tcPr>
            <w:tcW w:w="125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63"/>
              <w:jc w:val="right"/>
              <w:rPr>
                <w:rFonts w:ascii="Times New Roman" w:hAnsi="Times New Roman" w:cs="Times New Roman" w:eastAsia="Times New Roman" w:hint="default"/>
                <w:sz w:val="18"/>
                <w:szCs w:val="18"/>
              </w:rPr>
            </w:pPr>
            <w:r>
              <w:rPr>
                <w:rFonts w:ascii="Times New Roman"/>
                <w:spacing w:val="-1"/>
                <w:sz w:val="18"/>
              </w:rPr>
              <w:t>43,350,000.00</w:t>
            </w:r>
          </w:p>
        </w:tc>
        <w:tc>
          <w:tcPr>
            <w:tcW w:w="125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22"/>
              <w:jc w:val="center"/>
              <w:rPr>
                <w:rFonts w:ascii="Times New Roman" w:hAnsi="Times New Roman" w:cs="Times New Roman" w:eastAsia="Times New Roman" w:hint="default"/>
                <w:sz w:val="18"/>
                <w:szCs w:val="18"/>
              </w:rPr>
            </w:pPr>
            <w:r>
              <w:rPr>
                <w:rFonts w:ascii="Times New Roman"/>
                <w:sz w:val="18"/>
              </w:rPr>
              <w:t>8,998,671.98</w:t>
            </w:r>
          </w:p>
        </w:tc>
        <w:tc>
          <w:tcPr>
            <w:tcW w:w="1253"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66"/>
              <w:jc w:val="right"/>
              <w:rPr>
                <w:rFonts w:ascii="Times New Roman" w:hAnsi="Times New Roman" w:cs="Times New Roman" w:eastAsia="Times New Roman" w:hint="default"/>
                <w:sz w:val="18"/>
                <w:szCs w:val="18"/>
              </w:rPr>
            </w:pPr>
            <w:r>
              <w:rPr>
                <w:rFonts w:ascii="Times New Roman"/>
                <w:spacing w:val="-1"/>
                <w:sz w:val="18"/>
              </w:rPr>
              <w:t>43,350,000.00</w:t>
            </w:r>
          </w:p>
        </w:tc>
      </w:tr>
      <w:tr>
        <w:trPr>
          <w:trHeight w:val="32" w:hRule="exact"/>
        </w:trPr>
        <w:tc>
          <w:tcPr>
            <w:tcW w:w="253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
        </w:tc>
      </w:tr>
      <w:tr>
        <w:trPr>
          <w:trHeight w:val="904"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434" w:lineRule="auto" w:before="137"/>
              <w:ind w:left="28" w:right="336"/>
              <w:jc w:val="left"/>
              <w:rPr>
                <w:rFonts w:ascii="Times New Roman" w:hAnsi="Times New Roman" w:cs="Times New Roman" w:eastAsia="Times New Roman" w:hint="default"/>
                <w:sz w:val="18"/>
                <w:szCs w:val="18"/>
              </w:rPr>
            </w:pPr>
            <w:r>
              <w:rPr>
                <w:rFonts w:ascii="宋体" w:hAnsi="宋体" w:cs="宋体" w:eastAsia="宋体" w:hint="default"/>
                <w:sz w:val="18"/>
                <w:szCs w:val="18"/>
              </w:rPr>
              <w:t>英属维尔京群岛</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Inspire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East</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Investments</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Limited</w:t>
            </w:r>
          </w:p>
        </w:tc>
        <w:tc>
          <w:tcPr>
            <w:tcW w:w="16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3"/>
              <w:ind w:right="163"/>
              <w:jc w:val="right"/>
              <w:rPr>
                <w:rFonts w:ascii="Times New Roman" w:hAnsi="Times New Roman" w:cs="Times New Roman" w:eastAsia="Times New Roman" w:hint="default"/>
                <w:sz w:val="18"/>
                <w:szCs w:val="18"/>
              </w:rPr>
            </w:pPr>
            <w:r>
              <w:rPr>
                <w:rFonts w:ascii="Times New Roman"/>
                <w:spacing w:val="-1"/>
                <w:sz w:val="18"/>
              </w:rPr>
              <w:t>1,666,558.68</w:t>
            </w:r>
          </w:p>
        </w:tc>
        <w:tc>
          <w:tcPr>
            <w:tcW w:w="12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3"/>
              <w:ind w:right="161"/>
              <w:jc w:val="right"/>
              <w:rPr>
                <w:rFonts w:ascii="Times New Roman" w:hAnsi="Times New Roman" w:cs="Times New Roman" w:eastAsia="Times New Roman" w:hint="default"/>
                <w:sz w:val="18"/>
                <w:szCs w:val="18"/>
              </w:rPr>
            </w:pPr>
            <w:r>
              <w:rPr>
                <w:rFonts w:ascii="Times New Roman"/>
                <w:spacing w:val="-1"/>
                <w:sz w:val="18"/>
              </w:rPr>
              <w:t>8,027,241.00</w:t>
            </w:r>
          </w:p>
        </w:tc>
        <w:tc>
          <w:tcPr>
            <w:tcW w:w="12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3"/>
              <w:ind w:right="22"/>
              <w:jc w:val="center"/>
              <w:rPr>
                <w:rFonts w:ascii="Times New Roman" w:hAnsi="Times New Roman" w:cs="Times New Roman" w:eastAsia="Times New Roman" w:hint="default"/>
                <w:sz w:val="18"/>
                <w:szCs w:val="18"/>
              </w:rPr>
            </w:pPr>
            <w:r>
              <w:rPr>
                <w:rFonts w:ascii="Times New Roman"/>
                <w:sz w:val="18"/>
              </w:rPr>
              <w:t>1,666,558.68</w:t>
            </w:r>
          </w:p>
        </w:tc>
        <w:tc>
          <w:tcPr>
            <w:tcW w:w="1253"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3"/>
              <w:ind w:right="163"/>
              <w:jc w:val="right"/>
              <w:rPr>
                <w:rFonts w:ascii="Times New Roman" w:hAnsi="Times New Roman" w:cs="Times New Roman" w:eastAsia="Times New Roman" w:hint="default"/>
                <w:sz w:val="18"/>
                <w:szCs w:val="18"/>
              </w:rPr>
            </w:pPr>
            <w:r>
              <w:rPr>
                <w:rFonts w:ascii="Times New Roman"/>
                <w:spacing w:val="-1"/>
                <w:sz w:val="18"/>
              </w:rPr>
              <w:t>8,027,241.00</w:t>
            </w:r>
          </w:p>
        </w:tc>
      </w:tr>
      <w:tr>
        <w:trPr>
          <w:trHeight w:val="312"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美国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The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China</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Fund,Inc.</w:t>
            </w:r>
          </w:p>
        </w:tc>
        <w:tc>
          <w:tcPr>
            <w:tcW w:w="16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63"/>
              <w:jc w:val="right"/>
              <w:rPr>
                <w:rFonts w:ascii="Times New Roman" w:hAnsi="Times New Roman" w:cs="Times New Roman" w:eastAsia="Times New Roman" w:hint="default"/>
                <w:sz w:val="18"/>
                <w:szCs w:val="18"/>
              </w:rPr>
            </w:pPr>
            <w:r>
              <w:rPr>
                <w:rFonts w:ascii="Times New Roman"/>
                <w:spacing w:val="-1"/>
                <w:sz w:val="18"/>
              </w:rPr>
              <w:t>1,666,558.68</w:t>
            </w:r>
          </w:p>
        </w:tc>
        <w:tc>
          <w:tcPr>
            <w:tcW w:w="12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61"/>
              <w:jc w:val="right"/>
              <w:rPr>
                <w:rFonts w:ascii="Times New Roman" w:hAnsi="Times New Roman" w:cs="Times New Roman" w:eastAsia="Times New Roman" w:hint="default"/>
                <w:sz w:val="18"/>
                <w:szCs w:val="18"/>
              </w:rPr>
            </w:pPr>
            <w:r>
              <w:rPr>
                <w:rFonts w:ascii="Times New Roman"/>
                <w:spacing w:val="-1"/>
                <w:sz w:val="18"/>
              </w:rPr>
              <w:t>8,027,241.00</w:t>
            </w:r>
          </w:p>
        </w:tc>
        <w:tc>
          <w:tcPr>
            <w:tcW w:w="12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22"/>
              <w:jc w:val="center"/>
              <w:rPr>
                <w:rFonts w:ascii="Times New Roman" w:hAnsi="Times New Roman" w:cs="Times New Roman" w:eastAsia="Times New Roman" w:hint="default"/>
                <w:sz w:val="18"/>
                <w:szCs w:val="18"/>
              </w:rPr>
            </w:pPr>
            <w:r>
              <w:rPr>
                <w:rFonts w:ascii="Times New Roman"/>
                <w:sz w:val="18"/>
              </w:rPr>
              <w:t>1,666,558.68</w:t>
            </w:r>
          </w:p>
        </w:tc>
        <w:tc>
          <w:tcPr>
            <w:tcW w:w="1253"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63"/>
              <w:jc w:val="right"/>
              <w:rPr>
                <w:rFonts w:ascii="Times New Roman" w:hAnsi="Times New Roman" w:cs="Times New Roman" w:eastAsia="Times New Roman" w:hint="default"/>
                <w:sz w:val="18"/>
                <w:szCs w:val="18"/>
              </w:rPr>
            </w:pPr>
            <w:r>
              <w:rPr>
                <w:rFonts w:ascii="Times New Roman"/>
                <w:spacing w:val="-1"/>
                <w:sz w:val="18"/>
              </w:rPr>
              <w:t>8,027,241.00</w:t>
            </w:r>
          </w:p>
        </w:tc>
      </w:tr>
      <w:tr>
        <w:trPr>
          <w:trHeight w:val="34" w:hRule="exact"/>
        </w:trPr>
        <w:tc>
          <w:tcPr>
            <w:tcW w:w="253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
        </w:tc>
      </w:tr>
      <w:tr>
        <w:trPr>
          <w:trHeight w:val="390"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28" w:right="0"/>
              <w:jc w:val="left"/>
              <w:rPr>
                <w:rFonts w:ascii="宋体" w:hAnsi="宋体" w:cs="宋体" w:eastAsia="宋体" w:hint="default"/>
                <w:sz w:val="18"/>
                <w:szCs w:val="18"/>
              </w:rPr>
            </w:pPr>
            <w:r>
              <w:rPr>
                <w:rFonts w:ascii="宋体" w:hAnsi="宋体" w:cs="宋体" w:eastAsia="宋体" w:hint="default"/>
                <w:sz w:val="18"/>
                <w:szCs w:val="18"/>
              </w:rPr>
              <w:t>上海得帆投资管理有限公司</w:t>
            </w:r>
          </w:p>
        </w:tc>
        <w:tc>
          <w:tcPr>
            <w:tcW w:w="166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63"/>
              <w:jc w:val="right"/>
              <w:rPr>
                <w:rFonts w:ascii="Times New Roman" w:hAnsi="Times New Roman" w:cs="Times New Roman" w:eastAsia="Times New Roman" w:hint="default"/>
                <w:sz w:val="18"/>
                <w:szCs w:val="18"/>
              </w:rPr>
            </w:pPr>
            <w:r>
              <w:rPr>
                <w:rFonts w:ascii="Times New Roman"/>
                <w:spacing w:val="-1"/>
                <w:sz w:val="18"/>
              </w:rPr>
              <w:t>1,351,621.72</w:t>
            </w:r>
          </w:p>
        </w:tc>
        <w:tc>
          <w:tcPr>
            <w:tcW w:w="125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60"/>
              <w:jc w:val="right"/>
              <w:rPr>
                <w:rFonts w:ascii="Times New Roman" w:hAnsi="Times New Roman" w:cs="Times New Roman" w:eastAsia="Times New Roman" w:hint="default"/>
                <w:sz w:val="18"/>
                <w:szCs w:val="18"/>
              </w:rPr>
            </w:pPr>
            <w:r>
              <w:rPr>
                <w:rFonts w:ascii="Times New Roman"/>
                <w:spacing w:val="-1"/>
                <w:sz w:val="18"/>
              </w:rPr>
              <w:t>6,510,000.00</w:t>
            </w:r>
          </w:p>
        </w:tc>
        <w:tc>
          <w:tcPr>
            <w:tcW w:w="125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22"/>
              <w:jc w:val="center"/>
              <w:rPr>
                <w:rFonts w:ascii="Times New Roman" w:hAnsi="Times New Roman" w:cs="Times New Roman" w:eastAsia="Times New Roman" w:hint="default"/>
                <w:sz w:val="18"/>
                <w:szCs w:val="18"/>
              </w:rPr>
            </w:pPr>
            <w:r>
              <w:rPr>
                <w:rFonts w:ascii="Times New Roman"/>
                <w:sz w:val="18"/>
              </w:rPr>
              <w:t>1,351,621.72</w:t>
            </w:r>
          </w:p>
        </w:tc>
        <w:tc>
          <w:tcPr>
            <w:tcW w:w="1253"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63"/>
              <w:jc w:val="right"/>
              <w:rPr>
                <w:rFonts w:ascii="Times New Roman" w:hAnsi="Times New Roman" w:cs="Times New Roman" w:eastAsia="Times New Roman" w:hint="default"/>
                <w:sz w:val="18"/>
                <w:szCs w:val="18"/>
              </w:rPr>
            </w:pPr>
            <w:r>
              <w:rPr>
                <w:rFonts w:ascii="Times New Roman"/>
                <w:spacing w:val="-1"/>
                <w:sz w:val="18"/>
              </w:rPr>
              <w:t>6,510,000.00</w:t>
            </w:r>
          </w:p>
        </w:tc>
      </w:tr>
      <w:tr>
        <w:trPr>
          <w:trHeight w:val="34" w:hRule="exact"/>
        </w:trPr>
        <w:tc>
          <w:tcPr>
            <w:tcW w:w="253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
        </w:tc>
      </w:tr>
      <w:tr>
        <w:trPr>
          <w:trHeight w:val="418" w:hRule="exact"/>
        </w:trPr>
        <w:tc>
          <w:tcPr>
            <w:tcW w:w="2535" w:type="dxa"/>
            <w:tcBorders>
              <w:top w:val="nil" w:sz="6" w:space="0" w:color="auto"/>
              <w:left w:val="nil" w:sz="6" w:space="0" w:color="auto"/>
              <w:bottom w:val="single" w:sz="12" w:space="0" w:color="000000"/>
              <w:right w:val="single" w:sz="4" w:space="0" w:color="000000"/>
            </w:tcBorders>
          </w:tcPr>
          <w:p>
            <w:pPr>
              <w:pStyle w:val="TableParagraph"/>
              <w:spacing w:line="240" w:lineRule="auto" w:before="137"/>
              <w:ind w:left="28" w:right="0"/>
              <w:jc w:val="left"/>
              <w:rPr>
                <w:rFonts w:ascii="宋体" w:hAnsi="宋体" w:cs="宋体" w:eastAsia="宋体" w:hint="default"/>
                <w:sz w:val="18"/>
                <w:szCs w:val="18"/>
              </w:rPr>
            </w:pPr>
            <w:r>
              <w:rPr>
                <w:rFonts w:ascii="宋体" w:hAnsi="宋体" w:cs="宋体" w:eastAsia="宋体" w:hint="default"/>
                <w:sz w:val="18"/>
                <w:szCs w:val="18"/>
              </w:rPr>
              <w:t>上海得竞投资管理有限公司</w:t>
            </w:r>
          </w:p>
        </w:tc>
        <w:tc>
          <w:tcPr>
            <w:tcW w:w="166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63"/>
              <w:jc w:val="right"/>
              <w:rPr>
                <w:rFonts w:ascii="Times New Roman" w:hAnsi="Times New Roman" w:cs="Times New Roman" w:eastAsia="Times New Roman" w:hint="default"/>
                <w:sz w:val="18"/>
                <w:szCs w:val="18"/>
              </w:rPr>
            </w:pPr>
            <w:r>
              <w:rPr>
                <w:rFonts w:ascii="Times New Roman"/>
                <w:spacing w:val="-1"/>
                <w:sz w:val="18"/>
              </w:rPr>
              <w:t>931,153.97</w:t>
            </w:r>
          </w:p>
        </w:tc>
        <w:tc>
          <w:tcPr>
            <w:tcW w:w="125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pacing w:val="-1"/>
                <w:sz w:val="18"/>
              </w:rPr>
              <w:t>4,485,000.00</w:t>
            </w:r>
          </w:p>
        </w:tc>
        <w:tc>
          <w:tcPr>
            <w:tcW w:w="125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110" w:right="0"/>
              <w:jc w:val="center"/>
              <w:rPr>
                <w:rFonts w:ascii="Times New Roman" w:hAnsi="Times New Roman" w:cs="Times New Roman" w:eastAsia="Times New Roman" w:hint="default"/>
                <w:sz w:val="18"/>
                <w:szCs w:val="18"/>
              </w:rPr>
            </w:pPr>
            <w:r>
              <w:rPr>
                <w:rFonts w:ascii="Times New Roman"/>
                <w:sz w:val="18"/>
              </w:rPr>
              <w:t>931,153.97</w:t>
            </w:r>
          </w:p>
        </w:tc>
        <w:tc>
          <w:tcPr>
            <w:tcW w:w="1253" w:type="dxa"/>
            <w:tcBorders>
              <w:top w:val="nil" w:sz="6" w:space="0" w:color="auto"/>
              <w:left w:val="single"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63"/>
              <w:jc w:val="right"/>
              <w:rPr>
                <w:rFonts w:ascii="Times New Roman" w:hAnsi="Times New Roman" w:cs="Times New Roman" w:eastAsia="Times New Roman" w:hint="default"/>
                <w:sz w:val="18"/>
                <w:szCs w:val="18"/>
              </w:rPr>
            </w:pPr>
            <w:r>
              <w:rPr>
                <w:rFonts w:ascii="Times New Roman"/>
                <w:spacing w:val="-1"/>
                <w:sz w:val="18"/>
              </w:rPr>
              <w:t>4,485,000.00</w:t>
            </w:r>
          </w:p>
        </w:tc>
      </w:tr>
    </w:tbl>
    <w:p>
      <w:pPr>
        <w:spacing w:after="0" w:line="240" w:lineRule="auto"/>
        <w:jc w:val="right"/>
        <w:rPr>
          <w:rFonts w:ascii="Times New Roman" w:hAnsi="Times New Roman" w:cs="Times New Roman" w:eastAsia="Times New Roman" w:hint="default"/>
          <w:sz w:val="18"/>
          <w:szCs w:val="18"/>
        </w:rPr>
        <w:sectPr>
          <w:pgSz w:w="11910" w:h="16840"/>
          <w:pgMar w:header="892" w:footer="1186" w:top="1080" w:bottom="1380" w:left="1660" w:right="0"/>
        </w:sectPr>
      </w:pPr>
    </w:p>
    <w:p>
      <w:pPr>
        <w:spacing w:line="240" w:lineRule="auto" w:before="8"/>
        <w:rPr>
          <w:rFonts w:ascii="宋体" w:hAnsi="宋体" w:cs="宋体" w:eastAsia="宋体" w:hint="default"/>
          <w:b/>
          <w:bCs/>
          <w:sz w:val="6"/>
          <w:szCs w:val="6"/>
        </w:rPr>
      </w:pPr>
      <w:r>
        <w:rPr/>
        <w:pict>
          <v:group style="position:absolute;margin-left:88.463997pt;margin-top:54.239983pt;width:435.1pt;height:.1pt;mso-position-horizontal-relative:page;mso-position-vertical-relative:page;z-index:-985864" coordorigin="1769,1085" coordsize="8702,2">
            <v:shape style="position:absolute;left:1769;top:1085;width:8702;height:2" coordorigin="1769,1085" coordsize="8702,0" path="m1769,1085l10471,1085e" filled="false" stroked="true" strokeweight=".72pt" strokecolor="#000000">
              <v:path arrowok="t"/>
            </v:shape>
            <w10:wrap type="none"/>
          </v:group>
        </w:pict>
      </w:r>
    </w:p>
    <w:tbl>
      <w:tblPr>
        <w:tblW w:w="0" w:type="auto"/>
        <w:jc w:val="left"/>
        <w:tblInd w:w="826" w:type="dxa"/>
        <w:tblLayout w:type="fixed"/>
        <w:tblCellMar>
          <w:top w:w="0" w:type="dxa"/>
          <w:left w:w="0" w:type="dxa"/>
          <w:bottom w:w="0" w:type="dxa"/>
          <w:right w:w="0" w:type="dxa"/>
        </w:tblCellMar>
        <w:tblLook w:val="01E0"/>
      </w:tblPr>
      <w:tblGrid>
        <w:gridCol w:w="2535"/>
        <w:gridCol w:w="1666"/>
        <w:gridCol w:w="1258"/>
        <w:gridCol w:w="1258"/>
        <w:gridCol w:w="1267"/>
      </w:tblGrid>
      <w:tr>
        <w:trPr>
          <w:trHeight w:val="370" w:hRule="exact"/>
        </w:trPr>
        <w:tc>
          <w:tcPr>
            <w:tcW w:w="2535" w:type="dxa"/>
            <w:tcBorders>
              <w:top w:val="nil" w:sz="6" w:space="0" w:color="auto"/>
              <w:left w:val="nil" w:sz="6" w:space="0" w:color="auto"/>
              <w:bottom w:val="single" w:sz="12" w:space="0" w:color="000000"/>
              <w:right w:val="nil" w:sz="6" w:space="0" w:color="auto"/>
            </w:tcBorders>
          </w:tcPr>
          <w:p>
            <w:pPr/>
          </w:p>
        </w:tc>
        <w:tc>
          <w:tcPr>
            <w:tcW w:w="1666" w:type="dxa"/>
            <w:tcBorders>
              <w:top w:val="nil" w:sz="6" w:space="0" w:color="auto"/>
              <w:left w:val="nil" w:sz="6" w:space="0" w:color="auto"/>
              <w:bottom w:val="single" w:sz="12" w:space="0" w:color="000000"/>
              <w:right w:val="nil" w:sz="6" w:space="0" w:color="auto"/>
            </w:tcBorders>
          </w:tcPr>
          <w:p>
            <w:pPr/>
          </w:p>
        </w:tc>
        <w:tc>
          <w:tcPr>
            <w:tcW w:w="1258" w:type="dxa"/>
            <w:tcBorders>
              <w:top w:val="nil" w:sz="6" w:space="0" w:color="auto"/>
              <w:left w:val="nil" w:sz="6" w:space="0" w:color="auto"/>
              <w:bottom w:val="single" w:sz="12" w:space="0" w:color="000000"/>
              <w:right w:val="nil" w:sz="6" w:space="0" w:color="auto"/>
            </w:tcBorders>
          </w:tcPr>
          <w:p>
            <w:pPr/>
          </w:p>
        </w:tc>
        <w:tc>
          <w:tcPr>
            <w:tcW w:w="1258" w:type="dxa"/>
            <w:tcBorders>
              <w:top w:val="nil" w:sz="6" w:space="0" w:color="auto"/>
              <w:left w:val="nil" w:sz="6" w:space="0" w:color="auto"/>
              <w:bottom w:val="single" w:sz="12" w:space="0" w:color="000000"/>
              <w:right w:val="nil" w:sz="6" w:space="0" w:color="auto"/>
            </w:tcBorders>
          </w:tcPr>
          <w:p>
            <w:pPr/>
          </w:p>
        </w:tc>
        <w:tc>
          <w:tcPr>
            <w:tcW w:w="1267" w:type="dxa"/>
            <w:tcBorders>
              <w:top w:val="nil" w:sz="6" w:space="0" w:color="auto"/>
              <w:left w:val="nil" w:sz="6" w:space="0" w:color="auto"/>
              <w:bottom w:val="single" w:sz="12" w:space="0" w:color="000000"/>
              <w:right w:val="nil" w:sz="6" w:space="0" w:color="auto"/>
            </w:tcBorders>
          </w:tcPr>
          <w:p>
            <w:pPr/>
          </w:p>
        </w:tc>
      </w:tr>
      <w:tr>
        <w:trPr>
          <w:trHeight w:val="403" w:hRule="exact"/>
        </w:trPr>
        <w:tc>
          <w:tcPr>
            <w:tcW w:w="2535" w:type="dxa"/>
            <w:tcBorders>
              <w:top w:val="single" w:sz="12" w:space="0" w:color="000000"/>
              <w:left w:val="nil" w:sz="6" w:space="0" w:color="auto"/>
              <w:bottom w:val="nil" w:sz="6" w:space="0" w:color="auto"/>
              <w:right w:val="single" w:sz="4" w:space="0" w:color="000000"/>
            </w:tcBorders>
          </w:tcPr>
          <w:p>
            <w:pPr>
              <w:pStyle w:val="TableParagraph"/>
              <w:spacing w:line="240" w:lineRule="auto" w:before="152"/>
              <w:ind w:left="823" w:right="0"/>
              <w:jc w:val="left"/>
              <w:rPr>
                <w:rFonts w:ascii="宋体" w:hAnsi="宋体" w:cs="宋体" w:eastAsia="宋体" w:hint="default"/>
                <w:sz w:val="18"/>
                <w:szCs w:val="18"/>
              </w:rPr>
            </w:pPr>
            <w:r>
              <w:rPr>
                <w:rFonts w:ascii="宋体" w:hAnsi="宋体" w:cs="宋体" w:eastAsia="宋体" w:hint="default"/>
                <w:sz w:val="18"/>
                <w:szCs w:val="18"/>
              </w:rPr>
              <w:t>出资方名称</w:t>
            </w:r>
          </w:p>
        </w:tc>
        <w:tc>
          <w:tcPr>
            <w:tcW w:w="166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2"/>
              <w:ind w:left="468"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25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2"/>
              <w:ind w:left="264"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25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2"/>
              <w:ind w:left="264"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267" w:type="dxa"/>
            <w:tcBorders>
              <w:top w:val="single" w:sz="12" w:space="0" w:color="000000"/>
              <w:left w:val="single" w:sz="4" w:space="0" w:color="000000"/>
              <w:bottom w:val="nil" w:sz="6" w:space="0" w:color="auto"/>
              <w:right w:val="nil" w:sz="6" w:space="0" w:color="auto"/>
            </w:tcBorders>
          </w:tcPr>
          <w:p>
            <w:pPr>
              <w:pStyle w:val="TableParagraph"/>
              <w:spacing w:line="240" w:lineRule="auto" w:before="152"/>
              <w:ind w:left="264"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51" w:hRule="exact"/>
        </w:trPr>
        <w:tc>
          <w:tcPr>
            <w:tcW w:w="253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nil" w:sz="6" w:space="0" w:color="auto"/>
            </w:tcBorders>
          </w:tcPr>
          <w:p>
            <w:pPr/>
          </w:p>
        </w:tc>
      </w:tr>
      <w:tr>
        <w:trPr>
          <w:trHeight w:val="393"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40" w:lineRule="auto" w:before="137"/>
              <w:ind w:left="28" w:right="0"/>
              <w:jc w:val="left"/>
              <w:rPr>
                <w:rFonts w:ascii="宋体" w:hAnsi="宋体" w:cs="宋体" w:eastAsia="宋体" w:hint="default"/>
                <w:sz w:val="18"/>
                <w:szCs w:val="18"/>
              </w:rPr>
            </w:pPr>
            <w:r>
              <w:rPr>
                <w:rFonts w:ascii="宋体" w:hAnsi="宋体" w:cs="宋体" w:eastAsia="宋体" w:hint="default"/>
                <w:sz w:val="18"/>
                <w:szCs w:val="18"/>
              </w:rPr>
              <w:t>上海得拓投资管理有限公司</w:t>
            </w:r>
          </w:p>
        </w:tc>
        <w:tc>
          <w:tcPr>
            <w:tcW w:w="16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63"/>
              <w:jc w:val="right"/>
              <w:rPr>
                <w:rFonts w:ascii="Times New Roman" w:hAnsi="Times New Roman" w:cs="Times New Roman" w:eastAsia="Times New Roman" w:hint="default"/>
                <w:sz w:val="18"/>
                <w:szCs w:val="18"/>
              </w:rPr>
            </w:pPr>
            <w:r>
              <w:rPr>
                <w:rFonts w:ascii="Times New Roman"/>
                <w:spacing w:val="-1"/>
                <w:sz w:val="18"/>
              </w:rPr>
              <w:t>1,022,200.14</w:t>
            </w:r>
          </w:p>
        </w:tc>
        <w:tc>
          <w:tcPr>
            <w:tcW w:w="125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pacing w:val="-1"/>
                <w:sz w:val="18"/>
              </w:rPr>
              <w:t>4,925,000.00</w:t>
            </w:r>
          </w:p>
        </w:tc>
        <w:tc>
          <w:tcPr>
            <w:tcW w:w="125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pacing w:val="-1"/>
                <w:sz w:val="18"/>
              </w:rPr>
              <w:t>1,022,200.14</w:t>
            </w:r>
          </w:p>
        </w:tc>
        <w:tc>
          <w:tcPr>
            <w:tcW w:w="1267"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77"/>
              <w:jc w:val="right"/>
              <w:rPr>
                <w:rFonts w:ascii="Times New Roman" w:hAnsi="Times New Roman" w:cs="Times New Roman" w:eastAsia="Times New Roman" w:hint="default"/>
                <w:sz w:val="18"/>
                <w:szCs w:val="18"/>
              </w:rPr>
            </w:pPr>
            <w:r>
              <w:rPr>
                <w:rFonts w:ascii="Times New Roman"/>
                <w:spacing w:val="-1"/>
                <w:sz w:val="18"/>
              </w:rPr>
              <w:t>4,925,000.00</w:t>
            </w:r>
          </w:p>
        </w:tc>
      </w:tr>
      <w:tr>
        <w:trPr>
          <w:trHeight w:val="34" w:hRule="exact"/>
        </w:trPr>
        <w:tc>
          <w:tcPr>
            <w:tcW w:w="253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
        </w:tc>
      </w:tr>
      <w:tr>
        <w:trPr>
          <w:trHeight w:val="503"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28" w:right="0"/>
              <w:jc w:val="left"/>
              <w:rPr>
                <w:rFonts w:ascii="宋体" w:hAnsi="宋体" w:cs="宋体" w:eastAsia="宋体" w:hint="default"/>
                <w:sz w:val="18"/>
                <w:szCs w:val="18"/>
              </w:rPr>
            </w:pPr>
            <w:r>
              <w:rPr>
                <w:rFonts w:ascii="宋体" w:hAnsi="宋体" w:cs="宋体" w:eastAsia="宋体" w:hint="default"/>
                <w:sz w:val="18"/>
                <w:szCs w:val="18"/>
              </w:rPr>
              <w:t>上海得逸投资管理有限公司</w:t>
            </w:r>
          </w:p>
        </w:tc>
        <w:tc>
          <w:tcPr>
            <w:tcW w:w="166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63"/>
              <w:jc w:val="right"/>
              <w:rPr>
                <w:rFonts w:ascii="Times New Roman" w:hAnsi="Times New Roman" w:cs="Times New Roman" w:eastAsia="Times New Roman" w:hint="default"/>
                <w:sz w:val="18"/>
                <w:szCs w:val="18"/>
              </w:rPr>
            </w:pPr>
            <w:r>
              <w:rPr>
                <w:rFonts w:ascii="Times New Roman"/>
                <w:spacing w:val="-1"/>
                <w:sz w:val="18"/>
              </w:rPr>
              <w:t>2,158,621.83</w:t>
            </w:r>
          </w:p>
        </w:tc>
        <w:tc>
          <w:tcPr>
            <w:tcW w:w="125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63"/>
              <w:jc w:val="right"/>
              <w:rPr>
                <w:rFonts w:ascii="Times New Roman" w:hAnsi="Times New Roman" w:cs="Times New Roman" w:eastAsia="Times New Roman" w:hint="default"/>
                <w:sz w:val="18"/>
                <w:szCs w:val="18"/>
              </w:rPr>
            </w:pPr>
            <w:r>
              <w:rPr>
                <w:rFonts w:ascii="Times New Roman"/>
                <w:spacing w:val="-1"/>
                <w:sz w:val="18"/>
              </w:rPr>
              <w:t>10,400,000.00</w:t>
            </w:r>
          </w:p>
        </w:tc>
        <w:tc>
          <w:tcPr>
            <w:tcW w:w="125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pacing w:val="-1"/>
                <w:sz w:val="18"/>
              </w:rPr>
              <w:t>2,158,621.83</w:t>
            </w:r>
          </w:p>
        </w:tc>
        <w:tc>
          <w:tcPr>
            <w:tcW w:w="1267"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80"/>
              <w:jc w:val="right"/>
              <w:rPr>
                <w:rFonts w:ascii="Times New Roman" w:hAnsi="Times New Roman" w:cs="Times New Roman" w:eastAsia="Times New Roman" w:hint="default"/>
                <w:sz w:val="18"/>
                <w:szCs w:val="18"/>
              </w:rPr>
            </w:pPr>
            <w:r>
              <w:rPr>
                <w:rFonts w:ascii="Times New Roman"/>
                <w:spacing w:val="-1"/>
                <w:sz w:val="18"/>
              </w:rPr>
              <w:t>10,400,000.00</w:t>
            </w:r>
          </w:p>
        </w:tc>
      </w:tr>
      <w:tr>
        <w:trPr>
          <w:trHeight w:val="337" w:hRule="exact"/>
        </w:trPr>
        <w:tc>
          <w:tcPr>
            <w:tcW w:w="2535" w:type="dxa"/>
            <w:tcBorders>
              <w:top w:val="nil" w:sz="6" w:space="0" w:color="auto"/>
              <w:left w:val="nil" w:sz="6" w:space="0" w:color="auto"/>
              <w:bottom w:val="single" w:sz="12" w:space="0" w:color="000000"/>
              <w:right w:val="single" w:sz="4" w:space="0" w:color="000000"/>
            </w:tcBorders>
          </w:tcPr>
          <w:p>
            <w:pPr>
              <w:pStyle w:val="TableParagraph"/>
              <w:spacing w:line="240" w:lineRule="auto" w:before="57"/>
              <w:ind w:left="19"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z w:val="18"/>
                <w:szCs w:val="18"/>
              </w:rPr>
              <w:t>计</w:t>
            </w:r>
          </w:p>
        </w:tc>
        <w:tc>
          <w:tcPr>
            <w:tcW w:w="166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9"/>
              <w:ind w:right="162"/>
              <w:jc w:val="right"/>
              <w:rPr>
                <w:rFonts w:ascii="Times New Roman" w:hAnsi="Times New Roman" w:cs="Times New Roman" w:eastAsia="Times New Roman" w:hint="default"/>
                <w:sz w:val="18"/>
                <w:szCs w:val="18"/>
              </w:rPr>
            </w:pPr>
            <w:r>
              <w:rPr>
                <w:rFonts w:ascii="Times New Roman"/>
                <w:spacing w:val="-1"/>
                <w:sz w:val="18"/>
              </w:rPr>
              <w:t>17,795,387.00</w:t>
            </w:r>
          </w:p>
        </w:tc>
        <w:tc>
          <w:tcPr>
            <w:tcW w:w="125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9"/>
              <w:ind w:right="161"/>
              <w:jc w:val="right"/>
              <w:rPr>
                <w:rFonts w:ascii="Times New Roman" w:hAnsi="Times New Roman" w:cs="Times New Roman" w:eastAsia="Times New Roman" w:hint="default"/>
                <w:sz w:val="18"/>
                <w:szCs w:val="18"/>
              </w:rPr>
            </w:pPr>
            <w:r>
              <w:rPr>
                <w:rFonts w:ascii="Times New Roman"/>
                <w:spacing w:val="-1"/>
                <w:sz w:val="18"/>
              </w:rPr>
              <w:t>85,724,482.00</w:t>
            </w:r>
          </w:p>
        </w:tc>
        <w:tc>
          <w:tcPr>
            <w:tcW w:w="125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9"/>
              <w:ind w:right="161"/>
              <w:jc w:val="right"/>
              <w:rPr>
                <w:rFonts w:ascii="Times New Roman" w:hAnsi="Times New Roman" w:cs="Times New Roman" w:eastAsia="Times New Roman" w:hint="default"/>
                <w:sz w:val="18"/>
                <w:szCs w:val="18"/>
              </w:rPr>
            </w:pPr>
            <w:r>
              <w:rPr>
                <w:rFonts w:ascii="Times New Roman"/>
                <w:spacing w:val="-1"/>
                <w:sz w:val="18"/>
              </w:rPr>
              <w:t>17,795,387.00</w:t>
            </w:r>
          </w:p>
        </w:tc>
        <w:tc>
          <w:tcPr>
            <w:tcW w:w="1267" w:type="dxa"/>
            <w:tcBorders>
              <w:top w:val="nil" w:sz="6" w:space="0" w:color="auto"/>
              <w:left w:val="single" w:sz="4" w:space="0" w:color="000000"/>
              <w:bottom w:val="single" w:sz="12" w:space="0" w:color="000000"/>
              <w:right w:val="nil" w:sz="6" w:space="0" w:color="auto"/>
            </w:tcBorders>
          </w:tcPr>
          <w:p>
            <w:pPr>
              <w:pStyle w:val="TableParagraph"/>
              <w:spacing w:line="240" w:lineRule="auto" w:before="109"/>
              <w:ind w:right="179"/>
              <w:jc w:val="right"/>
              <w:rPr>
                <w:rFonts w:ascii="Times New Roman" w:hAnsi="Times New Roman" w:cs="Times New Roman" w:eastAsia="Times New Roman" w:hint="default"/>
                <w:sz w:val="18"/>
                <w:szCs w:val="18"/>
              </w:rPr>
            </w:pPr>
            <w:r>
              <w:rPr>
                <w:rFonts w:ascii="Times New Roman"/>
                <w:spacing w:val="-1"/>
                <w:sz w:val="18"/>
              </w:rPr>
              <w:t>85,724,482.00</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spacing w:line="350" w:lineRule="auto" w:before="36"/>
        <w:ind w:left="855" w:right="1460" w:firstLine="0"/>
        <w:jc w:val="both"/>
        <w:rPr>
          <w:rFonts w:ascii="宋体" w:hAnsi="宋体" w:cs="宋体" w:eastAsia="宋体" w:hint="default"/>
          <w:sz w:val="21"/>
          <w:szCs w:val="21"/>
        </w:rPr>
      </w:pPr>
      <w:r>
        <w:rPr/>
        <w:pict>
          <v:group style="position:absolute;margin-left:125.059998pt;margin-top:-92.736328pt;width:397.8pt;height:5.8pt;mso-position-horizontal-relative:page;mso-position-vertical-relative:paragraph;z-index:-985840" coordorigin="2501,-1855" coordsize="7956,116">
            <v:shape style="position:absolute;left:2501;top:-1855;width:2535;height:101" type="#_x0000_t75" stroked="false">
              <v:imagedata r:id="rId282" o:title=""/>
            </v:shape>
            <v:shape style="position:absolute;left:5007;top:-1764;width:1676;height:24" type="#_x0000_t75" stroked="false">
              <v:imagedata r:id="rId262" o:title=""/>
            </v:shape>
            <v:shape style="position:absolute;left:6673;top:-1764;width:1267;height:24" type="#_x0000_t75" stroked="false">
              <v:imagedata r:id="rId263" o:title=""/>
            </v:shape>
            <v:shape style="position:absolute;left:7931;top:-1764;width:2525;height:24" type="#_x0000_t75" stroked="false">
              <v:imagedata r:id="rId264" o:title=""/>
            </v:shape>
            <w10:wrap type="none"/>
          </v:group>
        </w:pict>
      </w:r>
      <w:r>
        <w:rPr/>
        <w:pict>
          <v:group style="position:absolute;margin-left:125.059998pt;margin-top:-71.616325pt;width:397.8pt;height:6pt;mso-position-horizontal-relative:page;mso-position-vertical-relative:paragraph;z-index:-985816" coordorigin="2501,-1432" coordsize="7956,120">
            <v:shape style="position:absolute;left:2501;top:-1432;width:2535;height:106" type="#_x0000_t75" stroked="false">
              <v:imagedata r:id="rId283" o:title=""/>
            </v:shape>
            <v:shape style="position:absolute;left:5007;top:-1336;width:1676;height:24" type="#_x0000_t75" stroked="false">
              <v:imagedata r:id="rId284" o:title=""/>
            </v:shape>
            <v:shape style="position:absolute;left:6673;top:-1336;width:1267;height:24" type="#_x0000_t75" stroked="false">
              <v:imagedata r:id="rId263" o:title=""/>
            </v:shape>
            <v:shape style="position:absolute;left:7931;top:-1336;width:2525;height:24" type="#_x0000_t75" stroked="false">
              <v:imagedata r:id="rId264" o:title=""/>
            </v:shape>
            <w10:wrap type="none"/>
          </v:group>
        </w:pict>
      </w:r>
      <w:r>
        <w:rPr/>
        <w:pict>
          <v:group style="position:absolute;margin-left:125.059998pt;margin-top:-50.256325pt;width:397.8pt;height:5.9pt;mso-position-horizontal-relative:page;mso-position-vertical-relative:paragraph;z-index:-985792" coordorigin="2501,-1005" coordsize="7956,118">
            <v:shape style="position:absolute;left:2501;top:-1005;width:4201;height:118" type="#_x0000_t75" stroked="false">
              <v:imagedata r:id="rId285" o:title=""/>
            </v:shape>
            <v:shape style="position:absolute;left:6673;top:-912;width:3783;height:24" type="#_x0000_t75" stroked="false">
              <v:imagedata r:id="rId286" o:title=""/>
            </v:shape>
            <w10:wrap type="none"/>
          </v:group>
        </w:pic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z w:val="21"/>
          <w:szCs w:val="21"/>
        </w:rPr>
        <w:t>：本公司原注册资本</w:t>
      </w:r>
      <w:r>
        <w:rPr>
          <w:rFonts w:ascii="宋体" w:hAnsi="宋体" w:cs="宋体" w:eastAsia="宋体" w:hint="default"/>
          <w:spacing w:val="-58"/>
          <w:sz w:val="21"/>
          <w:szCs w:val="21"/>
        </w:rPr>
        <w:t> </w:t>
      </w:r>
      <w:r>
        <w:rPr>
          <w:rFonts w:ascii="宋体" w:hAnsi="宋体" w:cs="宋体" w:eastAsia="宋体" w:hint="default"/>
          <w:sz w:val="21"/>
          <w:szCs w:val="21"/>
        </w:rPr>
        <w:t>215</w:t>
      </w:r>
      <w:r>
        <w:rPr>
          <w:rFonts w:ascii="宋体" w:hAnsi="宋体" w:cs="宋体" w:eastAsia="宋体" w:hint="default"/>
          <w:spacing w:val="-56"/>
          <w:sz w:val="21"/>
          <w:szCs w:val="21"/>
        </w:rPr>
        <w:t> </w:t>
      </w:r>
      <w:r>
        <w:rPr>
          <w:rFonts w:ascii="宋体" w:hAnsi="宋体" w:cs="宋体" w:eastAsia="宋体" w:hint="default"/>
          <w:sz w:val="21"/>
          <w:szCs w:val="21"/>
        </w:rPr>
        <w:t>万美元业经上海立信长江会计师事务所有限公司出具信长</w:t>
      </w:r>
      <w:r>
        <w:rPr>
          <w:rFonts w:ascii="宋体" w:hAnsi="宋体" w:cs="宋体" w:eastAsia="宋体" w:hint="default"/>
          <w:w w:val="100"/>
          <w:sz w:val="21"/>
          <w:szCs w:val="21"/>
        </w:rPr>
        <w:t> </w:t>
      </w:r>
      <w:r>
        <w:rPr>
          <w:rFonts w:ascii="宋体" w:hAnsi="宋体" w:cs="宋体" w:eastAsia="宋体" w:hint="default"/>
          <w:sz w:val="21"/>
          <w:szCs w:val="21"/>
        </w:rPr>
        <w:t>会师报字（</w:t>
      </w:r>
      <w:r>
        <w:rPr>
          <w:rFonts w:ascii="宋体" w:hAnsi="宋体" w:cs="宋体" w:eastAsia="宋体" w:hint="default"/>
          <w:sz w:val="21"/>
          <w:szCs w:val="21"/>
        </w:rPr>
        <w:t>2002</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11100</w:t>
      </w:r>
      <w:r>
        <w:rPr>
          <w:rFonts w:ascii="宋体" w:hAnsi="宋体" w:cs="宋体" w:eastAsia="宋体" w:hint="default"/>
          <w:spacing w:val="-55"/>
          <w:sz w:val="21"/>
          <w:szCs w:val="21"/>
        </w:rPr>
        <w:t> </w:t>
      </w:r>
      <w:r>
        <w:rPr>
          <w:rFonts w:ascii="宋体" w:hAnsi="宋体" w:cs="宋体" w:eastAsia="宋体" w:hint="default"/>
          <w:sz w:val="21"/>
          <w:szCs w:val="21"/>
        </w:rPr>
        <w:t>号验资报告验证。</w:t>
      </w:r>
    </w:p>
    <w:p>
      <w:pPr>
        <w:spacing w:line="350" w:lineRule="auto" w:before="27"/>
        <w:ind w:left="855" w:right="132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5"/>
          <w:sz w:val="21"/>
          <w:szCs w:val="21"/>
        </w:rPr>
        <w:t> </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2009</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10</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Hand</w:t>
      </w:r>
      <w:r>
        <w:rPr>
          <w:rFonts w:ascii="宋体" w:hAnsi="宋体" w:cs="宋体" w:eastAsia="宋体" w:hint="default"/>
          <w:spacing w:val="-2"/>
          <w:sz w:val="21"/>
          <w:szCs w:val="21"/>
        </w:rPr>
        <w:t> </w:t>
      </w:r>
      <w:r>
        <w:rPr>
          <w:rFonts w:ascii="宋体" w:hAnsi="宋体" w:cs="宋体" w:eastAsia="宋体" w:hint="default"/>
          <w:sz w:val="21"/>
          <w:szCs w:val="21"/>
        </w:rPr>
        <w:t>Enterprise</w:t>
      </w:r>
      <w:r>
        <w:rPr>
          <w:rFonts w:ascii="宋体" w:hAnsi="宋体" w:cs="宋体" w:eastAsia="宋体" w:hint="default"/>
          <w:spacing w:val="-2"/>
          <w:sz w:val="21"/>
          <w:szCs w:val="21"/>
        </w:rPr>
        <w:t> </w:t>
      </w:r>
      <w:r>
        <w:rPr>
          <w:rFonts w:ascii="宋体" w:hAnsi="宋体" w:cs="宋体" w:eastAsia="宋体" w:hint="default"/>
          <w:sz w:val="21"/>
          <w:szCs w:val="21"/>
        </w:rPr>
        <w:t>Solutions Pte.</w:t>
      </w:r>
      <w:r>
        <w:rPr>
          <w:rFonts w:ascii="宋体" w:hAnsi="宋体" w:cs="宋体" w:eastAsia="宋体" w:hint="default"/>
          <w:sz w:val="21"/>
          <w:szCs w:val="21"/>
        </w:rPr>
        <w:t>，</w:t>
      </w:r>
      <w:r>
        <w:rPr>
          <w:rFonts w:ascii="宋体" w:hAnsi="宋体" w:cs="宋体" w:eastAsia="宋体" w:hint="default"/>
          <w:sz w:val="21"/>
          <w:szCs w:val="21"/>
        </w:rPr>
        <w:t>Ltd</w:t>
      </w:r>
      <w:r>
        <w:rPr>
          <w:rFonts w:ascii="宋体" w:hAnsi="宋体" w:cs="宋体" w:eastAsia="宋体" w:hint="default"/>
          <w:sz w:val="21"/>
          <w:szCs w:val="21"/>
        </w:rPr>
        <w:t>，将其持有的本公司</w:t>
      </w:r>
      <w:r>
        <w:rPr>
          <w:rFonts w:ascii="宋体" w:hAnsi="宋体" w:cs="宋体" w:eastAsia="宋体" w:hint="default"/>
          <w:spacing w:val="-45"/>
          <w:sz w:val="21"/>
          <w:szCs w:val="21"/>
        </w:rPr>
        <w:t> </w:t>
      </w:r>
      <w:r>
        <w:rPr>
          <w:rFonts w:ascii="宋体" w:hAnsi="宋体" w:cs="宋体" w:eastAsia="宋体" w:hint="default"/>
          <w:sz w:val="21"/>
          <w:szCs w:val="21"/>
        </w:rPr>
        <w:t>100%</w:t>
      </w:r>
      <w:r>
        <w:rPr>
          <w:rFonts w:ascii="宋体" w:hAnsi="宋体" w:cs="宋体" w:eastAsia="宋体" w:hint="default"/>
          <w:w w:val="100"/>
          <w:sz w:val="21"/>
          <w:szCs w:val="21"/>
        </w:rPr>
        <w:t> </w:t>
      </w:r>
      <w:r>
        <w:rPr>
          <w:rFonts w:ascii="宋体" w:hAnsi="宋体" w:cs="宋体" w:eastAsia="宋体" w:hint="default"/>
          <w:sz w:val="21"/>
          <w:szCs w:val="21"/>
        </w:rPr>
        <w:t>股权分别转让给上海迪宣投资管理有限公司、</w:t>
      </w:r>
      <w:r>
        <w:rPr>
          <w:rFonts w:ascii="宋体" w:hAnsi="宋体" w:cs="宋体" w:eastAsia="宋体" w:hint="default"/>
          <w:sz w:val="21"/>
          <w:szCs w:val="21"/>
        </w:rPr>
        <w:t>Inspire</w:t>
      </w:r>
      <w:r>
        <w:rPr>
          <w:rFonts w:ascii="宋体" w:hAnsi="宋体" w:cs="宋体" w:eastAsia="宋体" w:hint="default"/>
          <w:spacing w:val="-55"/>
          <w:sz w:val="21"/>
          <w:szCs w:val="21"/>
        </w:rPr>
        <w:t> </w:t>
      </w:r>
      <w:r>
        <w:rPr>
          <w:rFonts w:ascii="宋体" w:hAnsi="宋体" w:cs="宋体" w:eastAsia="宋体" w:hint="default"/>
          <w:sz w:val="21"/>
          <w:szCs w:val="21"/>
        </w:rPr>
        <w:t>East</w:t>
      </w:r>
      <w:r>
        <w:rPr>
          <w:rFonts w:ascii="宋体" w:hAnsi="宋体" w:cs="宋体" w:eastAsia="宋体" w:hint="default"/>
          <w:spacing w:val="-55"/>
          <w:sz w:val="21"/>
          <w:szCs w:val="21"/>
        </w:rPr>
        <w:t> </w:t>
      </w:r>
      <w:r>
        <w:rPr>
          <w:rFonts w:ascii="宋体" w:hAnsi="宋体" w:cs="宋体" w:eastAsia="宋体" w:hint="default"/>
          <w:sz w:val="21"/>
          <w:szCs w:val="21"/>
        </w:rPr>
        <w:t>Investments</w:t>
      </w:r>
      <w:r>
        <w:rPr>
          <w:rFonts w:ascii="宋体" w:hAnsi="宋体" w:cs="宋体" w:eastAsia="宋体" w:hint="default"/>
          <w:spacing w:val="-57"/>
          <w:sz w:val="21"/>
          <w:szCs w:val="21"/>
        </w:rPr>
        <w:t> </w:t>
      </w:r>
      <w:r>
        <w:rPr>
          <w:rFonts w:ascii="宋体" w:hAnsi="宋体" w:cs="宋体" w:eastAsia="宋体" w:hint="default"/>
          <w:sz w:val="21"/>
          <w:szCs w:val="21"/>
        </w:rPr>
        <w:t>Limited</w:t>
      </w:r>
      <w:r>
        <w:rPr>
          <w:rFonts w:ascii="宋体" w:hAnsi="宋体" w:cs="宋体" w:eastAsia="宋体" w:hint="default"/>
          <w:sz w:val="21"/>
          <w:szCs w:val="21"/>
        </w:rPr>
        <w:t>、</w:t>
      </w:r>
      <w:r>
        <w:rPr>
          <w:rFonts w:ascii="宋体" w:hAnsi="宋体" w:cs="宋体" w:eastAsia="宋体" w:hint="default"/>
          <w:sz w:val="21"/>
          <w:szCs w:val="21"/>
        </w:rPr>
        <w:t>The</w:t>
      </w:r>
      <w:r>
        <w:rPr>
          <w:rFonts w:ascii="宋体" w:hAnsi="宋体" w:cs="宋体" w:eastAsia="宋体" w:hint="default"/>
          <w:w w:val="100"/>
          <w:sz w:val="21"/>
          <w:szCs w:val="21"/>
        </w:rPr>
        <w:t> </w:t>
      </w:r>
      <w:r>
        <w:rPr>
          <w:rFonts w:ascii="宋体" w:hAnsi="宋体" w:cs="宋体" w:eastAsia="宋体" w:hint="default"/>
          <w:sz w:val="21"/>
          <w:szCs w:val="21"/>
        </w:rPr>
        <w:t>China Fund,Inc.</w:t>
      </w:r>
      <w:r>
        <w:rPr>
          <w:rFonts w:ascii="宋体" w:hAnsi="宋体" w:cs="宋体" w:eastAsia="宋体" w:hint="default"/>
          <w:sz w:val="21"/>
          <w:szCs w:val="21"/>
        </w:rPr>
        <w:t>、上海得帆投资管理有限公司、上海得竞投资管理有限公司、上海得</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3"/>
          <w:sz w:val="21"/>
          <w:szCs w:val="21"/>
        </w:rPr>
        <w:t>拓投资管理有限公司和上海得逸投资管理有限公司。转让完成后，上海迪宣投资管理有</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限公司持有本公司</w:t>
      </w:r>
      <w:r>
        <w:rPr>
          <w:rFonts w:ascii="宋体" w:hAnsi="宋体" w:cs="宋体" w:eastAsia="宋体" w:hint="default"/>
          <w:spacing w:val="9"/>
          <w:sz w:val="21"/>
          <w:szCs w:val="21"/>
        </w:rPr>
        <w:t> </w:t>
      </w:r>
      <w:r>
        <w:rPr>
          <w:rFonts w:ascii="宋体" w:hAnsi="宋体" w:cs="宋体" w:eastAsia="宋体" w:hint="default"/>
          <w:sz w:val="21"/>
          <w:szCs w:val="21"/>
        </w:rPr>
        <w:t>50.569%</w:t>
      </w:r>
      <w:r>
        <w:rPr>
          <w:rFonts w:ascii="宋体" w:hAnsi="宋体" w:cs="宋体" w:eastAsia="宋体" w:hint="default"/>
          <w:sz w:val="21"/>
          <w:szCs w:val="21"/>
        </w:rPr>
        <w:t>的股权，计</w:t>
      </w:r>
      <w:r>
        <w:rPr>
          <w:rFonts w:ascii="宋体" w:hAnsi="宋体" w:cs="宋体" w:eastAsia="宋体" w:hint="default"/>
          <w:spacing w:val="6"/>
          <w:sz w:val="21"/>
          <w:szCs w:val="21"/>
        </w:rPr>
        <w:t> </w:t>
      </w:r>
      <w:r>
        <w:rPr>
          <w:rFonts w:ascii="宋体" w:hAnsi="宋体" w:cs="宋体" w:eastAsia="宋体" w:hint="default"/>
          <w:sz w:val="21"/>
          <w:szCs w:val="21"/>
        </w:rPr>
        <w:t>108.72</w:t>
      </w:r>
      <w:r>
        <w:rPr>
          <w:rFonts w:ascii="宋体" w:hAnsi="宋体" w:cs="宋体" w:eastAsia="宋体" w:hint="default"/>
          <w:spacing w:val="5"/>
          <w:sz w:val="21"/>
          <w:szCs w:val="21"/>
        </w:rPr>
        <w:t> </w:t>
      </w:r>
      <w:r>
        <w:rPr>
          <w:rFonts w:ascii="宋体" w:hAnsi="宋体" w:cs="宋体" w:eastAsia="宋体" w:hint="default"/>
          <w:sz w:val="21"/>
          <w:szCs w:val="21"/>
        </w:rPr>
        <w:t>万美元；</w:t>
      </w:r>
      <w:r>
        <w:rPr>
          <w:rFonts w:ascii="宋体" w:hAnsi="宋体" w:cs="宋体" w:eastAsia="宋体" w:hint="default"/>
          <w:spacing w:val="8"/>
          <w:sz w:val="21"/>
          <w:szCs w:val="21"/>
        </w:rPr>
        <w:t> </w:t>
      </w:r>
      <w:r>
        <w:rPr>
          <w:rFonts w:ascii="宋体" w:hAnsi="宋体" w:cs="宋体" w:eastAsia="宋体" w:hint="default"/>
          <w:sz w:val="21"/>
          <w:szCs w:val="21"/>
        </w:rPr>
        <w:t>Inspire</w:t>
      </w:r>
      <w:r>
        <w:rPr>
          <w:rFonts w:ascii="宋体" w:hAnsi="宋体" w:cs="宋体" w:eastAsia="宋体" w:hint="default"/>
          <w:spacing w:val="5"/>
          <w:sz w:val="21"/>
          <w:szCs w:val="21"/>
        </w:rPr>
        <w:t> </w:t>
      </w:r>
      <w:r>
        <w:rPr>
          <w:rFonts w:ascii="宋体" w:hAnsi="宋体" w:cs="宋体" w:eastAsia="宋体" w:hint="default"/>
          <w:sz w:val="21"/>
          <w:szCs w:val="21"/>
        </w:rPr>
        <w:t>East</w:t>
      </w:r>
      <w:r>
        <w:rPr>
          <w:rFonts w:ascii="宋体" w:hAnsi="宋体" w:cs="宋体" w:eastAsia="宋体" w:hint="default"/>
          <w:spacing w:val="5"/>
          <w:sz w:val="21"/>
          <w:szCs w:val="21"/>
        </w:rPr>
        <w:t> </w:t>
      </w:r>
      <w:r>
        <w:rPr>
          <w:rFonts w:ascii="宋体" w:hAnsi="宋体" w:cs="宋体" w:eastAsia="宋体" w:hint="default"/>
          <w:sz w:val="21"/>
          <w:szCs w:val="21"/>
        </w:rPr>
        <w:t>Investments</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Limited</w:t>
      </w:r>
      <w:r>
        <w:rPr>
          <w:rFonts w:ascii="宋体" w:hAnsi="宋体" w:cs="宋体" w:eastAsia="宋体" w:hint="default"/>
          <w:spacing w:val="-54"/>
          <w:sz w:val="21"/>
          <w:szCs w:val="21"/>
        </w:rPr>
        <w:t> </w:t>
      </w:r>
      <w:r>
        <w:rPr>
          <w:rFonts w:ascii="宋体" w:hAnsi="宋体" w:cs="宋体" w:eastAsia="宋体" w:hint="default"/>
          <w:sz w:val="21"/>
          <w:szCs w:val="21"/>
        </w:rPr>
        <w:t>持有本公司</w:t>
      </w:r>
      <w:r>
        <w:rPr>
          <w:rFonts w:ascii="宋体" w:hAnsi="宋体" w:cs="宋体" w:eastAsia="宋体" w:hint="default"/>
          <w:spacing w:val="-56"/>
          <w:sz w:val="21"/>
          <w:szCs w:val="21"/>
        </w:rPr>
        <w:t> </w:t>
      </w:r>
      <w:r>
        <w:rPr>
          <w:rFonts w:ascii="宋体" w:hAnsi="宋体" w:cs="宋体" w:eastAsia="宋体" w:hint="default"/>
          <w:sz w:val="21"/>
          <w:szCs w:val="21"/>
        </w:rPr>
        <w:t>9.364%</w:t>
      </w:r>
      <w:r>
        <w:rPr>
          <w:rFonts w:ascii="宋体" w:hAnsi="宋体" w:cs="宋体" w:eastAsia="宋体" w:hint="default"/>
          <w:sz w:val="21"/>
          <w:szCs w:val="21"/>
        </w:rPr>
        <w:t>的股权，计</w:t>
      </w:r>
      <w:r>
        <w:rPr>
          <w:rFonts w:ascii="宋体" w:hAnsi="宋体" w:cs="宋体" w:eastAsia="宋体" w:hint="default"/>
          <w:spacing w:val="-54"/>
          <w:sz w:val="21"/>
          <w:szCs w:val="21"/>
        </w:rPr>
        <w:t> </w:t>
      </w:r>
      <w:r>
        <w:rPr>
          <w:rFonts w:ascii="宋体" w:hAnsi="宋体" w:cs="宋体" w:eastAsia="宋体" w:hint="default"/>
          <w:sz w:val="21"/>
          <w:szCs w:val="21"/>
        </w:rPr>
        <w:t>20.135</w:t>
      </w:r>
      <w:r>
        <w:rPr>
          <w:rFonts w:ascii="宋体" w:hAnsi="宋体" w:cs="宋体" w:eastAsia="宋体" w:hint="default"/>
          <w:spacing w:val="-56"/>
          <w:sz w:val="21"/>
          <w:szCs w:val="21"/>
        </w:rPr>
        <w:t> </w:t>
      </w:r>
      <w:r>
        <w:rPr>
          <w:rFonts w:ascii="宋体" w:hAnsi="宋体" w:cs="宋体" w:eastAsia="宋体" w:hint="default"/>
          <w:sz w:val="21"/>
          <w:szCs w:val="21"/>
        </w:rPr>
        <w:t>万美元；</w:t>
      </w:r>
      <w:r>
        <w:rPr>
          <w:rFonts w:ascii="宋体" w:hAnsi="宋体" w:cs="宋体" w:eastAsia="宋体" w:hint="default"/>
          <w:sz w:val="21"/>
          <w:szCs w:val="21"/>
        </w:rPr>
        <w:t>The</w:t>
      </w:r>
      <w:r>
        <w:rPr>
          <w:rFonts w:ascii="宋体" w:hAnsi="宋体" w:cs="宋体" w:eastAsia="宋体" w:hint="default"/>
          <w:spacing w:val="-30"/>
          <w:sz w:val="21"/>
          <w:szCs w:val="21"/>
        </w:rPr>
        <w:t> </w:t>
      </w:r>
      <w:r>
        <w:rPr>
          <w:rFonts w:ascii="宋体" w:hAnsi="宋体" w:cs="宋体" w:eastAsia="宋体" w:hint="default"/>
          <w:sz w:val="21"/>
          <w:szCs w:val="21"/>
        </w:rPr>
        <w:t>China</w:t>
      </w:r>
      <w:r>
        <w:rPr>
          <w:rFonts w:ascii="宋体" w:hAnsi="宋体" w:cs="宋体" w:eastAsia="宋体" w:hint="default"/>
          <w:spacing w:val="-30"/>
          <w:sz w:val="21"/>
          <w:szCs w:val="21"/>
        </w:rPr>
        <w:t> </w:t>
      </w:r>
      <w:r>
        <w:rPr>
          <w:rFonts w:ascii="宋体" w:hAnsi="宋体" w:cs="宋体" w:eastAsia="宋体" w:hint="default"/>
          <w:sz w:val="21"/>
          <w:szCs w:val="21"/>
        </w:rPr>
        <w:t>Fund,Inc.</w:t>
      </w:r>
      <w:r>
        <w:rPr>
          <w:rFonts w:ascii="宋体" w:hAnsi="宋体" w:cs="宋体" w:eastAsia="宋体" w:hint="default"/>
          <w:sz w:val="21"/>
          <w:szCs w:val="21"/>
        </w:rPr>
        <w:t>持有本公</w:t>
      </w:r>
      <w:r>
        <w:rPr>
          <w:rFonts w:ascii="宋体" w:hAnsi="宋体" w:cs="宋体" w:eastAsia="宋体" w:hint="default"/>
          <w:w w:val="100"/>
          <w:sz w:val="21"/>
          <w:szCs w:val="21"/>
        </w:rPr>
        <w:t> </w:t>
      </w:r>
      <w:r>
        <w:rPr>
          <w:rFonts w:ascii="宋体" w:hAnsi="宋体" w:cs="宋体" w:eastAsia="宋体" w:hint="default"/>
          <w:sz w:val="21"/>
          <w:szCs w:val="21"/>
        </w:rPr>
        <w:t>司 </w:t>
      </w:r>
      <w:r>
        <w:rPr>
          <w:rFonts w:ascii="宋体" w:hAnsi="宋体" w:cs="宋体" w:eastAsia="宋体" w:hint="default"/>
          <w:sz w:val="21"/>
          <w:szCs w:val="21"/>
        </w:rPr>
        <w:t>9.364%</w:t>
      </w:r>
      <w:r>
        <w:rPr>
          <w:rFonts w:ascii="宋体" w:hAnsi="宋体" w:cs="宋体" w:eastAsia="宋体" w:hint="default"/>
          <w:sz w:val="21"/>
          <w:szCs w:val="21"/>
        </w:rPr>
        <w:t>的股权，计 </w:t>
      </w:r>
      <w:r>
        <w:rPr>
          <w:rFonts w:ascii="宋体" w:hAnsi="宋体" w:cs="宋体" w:eastAsia="宋体" w:hint="default"/>
          <w:sz w:val="21"/>
          <w:szCs w:val="21"/>
        </w:rPr>
        <w:t>20.135 </w:t>
      </w:r>
      <w:r>
        <w:rPr>
          <w:rFonts w:ascii="宋体" w:hAnsi="宋体" w:cs="宋体" w:eastAsia="宋体" w:hint="default"/>
          <w:sz w:val="21"/>
          <w:szCs w:val="21"/>
        </w:rPr>
        <w:t>万美元；上海得帆投资管理有限公司持有本公司</w:t>
      </w:r>
      <w:r>
        <w:rPr>
          <w:rFonts w:ascii="宋体" w:hAnsi="宋体" w:cs="宋体" w:eastAsia="宋体" w:hint="default"/>
          <w:spacing w:val="-60"/>
          <w:sz w:val="21"/>
          <w:szCs w:val="21"/>
        </w:rPr>
        <w:t> </w:t>
      </w:r>
      <w:r>
        <w:rPr>
          <w:rFonts w:ascii="宋体" w:hAnsi="宋体" w:cs="宋体" w:eastAsia="宋体" w:hint="default"/>
          <w:sz w:val="21"/>
          <w:szCs w:val="21"/>
        </w:rPr>
        <w:t>7.594%</w:t>
      </w:r>
      <w:r>
        <w:rPr>
          <w:rFonts w:ascii="宋体" w:hAnsi="宋体" w:cs="宋体" w:eastAsia="宋体" w:hint="default"/>
          <w:w w:val="100"/>
          <w:sz w:val="21"/>
          <w:szCs w:val="21"/>
        </w:rPr>
        <w:t> </w:t>
      </w:r>
      <w:r>
        <w:rPr>
          <w:rFonts w:ascii="宋体" w:hAnsi="宋体" w:cs="宋体" w:eastAsia="宋体" w:hint="default"/>
          <w:sz w:val="21"/>
          <w:szCs w:val="21"/>
        </w:rPr>
        <w:t>的股权，计 </w:t>
      </w:r>
      <w:r>
        <w:rPr>
          <w:rFonts w:ascii="宋体" w:hAnsi="宋体" w:cs="宋体" w:eastAsia="宋体" w:hint="default"/>
          <w:sz w:val="21"/>
          <w:szCs w:val="21"/>
        </w:rPr>
        <w:t>16.33 </w:t>
      </w:r>
      <w:r>
        <w:rPr>
          <w:rFonts w:ascii="宋体" w:hAnsi="宋体" w:cs="宋体" w:eastAsia="宋体" w:hint="default"/>
          <w:sz w:val="21"/>
          <w:szCs w:val="21"/>
        </w:rPr>
        <w:t>万美元；上海得竞投资管理有限公司持有本公司</w:t>
      </w:r>
      <w:r>
        <w:rPr>
          <w:rFonts w:ascii="宋体" w:hAnsi="宋体" w:cs="宋体" w:eastAsia="宋体" w:hint="default"/>
          <w:spacing w:val="-62"/>
          <w:sz w:val="21"/>
          <w:szCs w:val="21"/>
        </w:rPr>
        <w:t> </w:t>
      </w:r>
      <w:r>
        <w:rPr>
          <w:rFonts w:ascii="宋体" w:hAnsi="宋体" w:cs="宋体" w:eastAsia="宋体" w:hint="default"/>
          <w:sz w:val="21"/>
          <w:szCs w:val="21"/>
        </w:rPr>
        <w:t>5.232%</w:t>
      </w:r>
      <w:r>
        <w:rPr>
          <w:rFonts w:ascii="宋体" w:hAnsi="宋体" w:cs="宋体" w:eastAsia="宋体" w:hint="default"/>
          <w:sz w:val="21"/>
          <w:szCs w:val="21"/>
        </w:rPr>
        <w:t>的股权，计</w:t>
      </w:r>
      <w:r>
        <w:rPr>
          <w:rFonts w:ascii="宋体" w:hAnsi="宋体" w:cs="宋体" w:eastAsia="宋体" w:hint="default"/>
          <w:w w:val="100"/>
          <w:sz w:val="21"/>
          <w:szCs w:val="21"/>
        </w:rPr>
        <w:t> </w:t>
      </w:r>
      <w:r>
        <w:rPr>
          <w:rFonts w:ascii="宋体" w:hAnsi="宋体" w:cs="宋体" w:eastAsia="宋体" w:hint="default"/>
          <w:sz w:val="21"/>
          <w:szCs w:val="21"/>
        </w:rPr>
        <w:t>11.25</w:t>
      </w:r>
      <w:r>
        <w:rPr>
          <w:rFonts w:ascii="宋体" w:hAnsi="宋体" w:cs="宋体" w:eastAsia="宋体" w:hint="default"/>
          <w:spacing w:val="-42"/>
          <w:sz w:val="21"/>
          <w:szCs w:val="21"/>
        </w:rPr>
        <w:t> </w:t>
      </w:r>
      <w:r>
        <w:rPr>
          <w:rFonts w:ascii="宋体" w:hAnsi="宋体" w:cs="宋体" w:eastAsia="宋体" w:hint="default"/>
          <w:spacing w:val="-6"/>
          <w:sz w:val="21"/>
          <w:szCs w:val="21"/>
        </w:rPr>
        <w:t>万美元；上海得拓投资管理有限公司持有本公司</w:t>
      </w:r>
      <w:r>
        <w:rPr>
          <w:rFonts w:ascii="宋体" w:hAnsi="宋体" w:cs="宋体" w:eastAsia="宋体" w:hint="default"/>
          <w:spacing w:val="-38"/>
          <w:sz w:val="21"/>
          <w:szCs w:val="21"/>
        </w:rPr>
        <w:t> </w:t>
      </w:r>
      <w:r>
        <w:rPr>
          <w:rFonts w:ascii="宋体" w:hAnsi="宋体" w:cs="宋体" w:eastAsia="宋体" w:hint="default"/>
          <w:spacing w:val="-9"/>
          <w:sz w:val="21"/>
          <w:szCs w:val="21"/>
        </w:rPr>
        <w:t>5.745%</w:t>
      </w:r>
      <w:r>
        <w:rPr>
          <w:rFonts w:ascii="宋体" w:hAnsi="宋体" w:cs="宋体" w:eastAsia="宋体" w:hint="default"/>
          <w:spacing w:val="-9"/>
          <w:sz w:val="21"/>
          <w:szCs w:val="21"/>
        </w:rPr>
        <w:t>的股权，计</w:t>
      </w:r>
      <w:r>
        <w:rPr>
          <w:rFonts w:ascii="宋体" w:hAnsi="宋体" w:cs="宋体" w:eastAsia="宋体" w:hint="default"/>
          <w:spacing w:val="-38"/>
          <w:sz w:val="21"/>
          <w:szCs w:val="21"/>
        </w:rPr>
        <w:t> </w:t>
      </w:r>
      <w:r>
        <w:rPr>
          <w:rFonts w:ascii="宋体" w:hAnsi="宋体" w:cs="宋体" w:eastAsia="宋体" w:hint="default"/>
          <w:sz w:val="21"/>
          <w:szCs w:val="21"/>
        </w:rPr>
        <w:t>12.35</w:t>
      </w:r>
      <w:r>
        <w:rPr>
          <w:rFonts w:ascii="宋体" w:hAnsi="宋体" w:cs="宋体" w:eastAsia="宋体" w:hint="default"/>
          <w:spacing w:val="-40"/>
          <w:sz w:val="21"/>
          <w:szCs w:val="21"/>
        </w:rPr>
        <w:t> </w:t>
      </w:r>
      <w:r>
        <w:rPr>
          <w:rFonts w:ascii="宋体" w:hAnsi="宋体" w:cs="宋体" w:eastAsia="宋体" w:hint="default"/>
          <w:sz w:val="21"/>
          <w:szCs w:val="21"/>
        </w:rPr>
        <w:t>万美元；</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上海得逸投资管理有限公司持有本公司</w:t>
      </w:r>
      <w:r>
        <w:rPr>
          <w:rFonts w:ascii="宋体" w:hAnsi="宋体" w:cs="宋体" w:eastAsia="宋体" w:hint="default"/>
          <w:spacing w:val="-55"/>
          <w:sz w:val="21"/>
          <w:szCs w:val="21"/>
        </w:rPr>
        <w:t> </w:t>
      </w:r>
      <w:r>
        <w:rPr>
          <w:rFonts w:ascii="宋体" w:hAnsi="宋体" w:cs="宋体" w:eastAsia="宋体" w:hint="default"/>
          <w:sz w:val="21"/>
          <w:szCs w:val="21"/>
        </w:rPr>
        <w:t>12.132%</w:t>
      </w:r>
      <w:r>
        <w:rPr>
          <w:rFonts w:ascii="宋体" w:hAnsi="宋体" w:cs="宋体" w:eastAsia="宋体" w:hint="default"/>
          <w:sz w:val="21"/>
          <w:szCs w:val="21"/>
        </w:rPr>
        <w:t>的股权，计</w:t>
      </w:r>
      <w:r>
        <w:rPr>
          <w:rFonts w:ascii="宋体" w:hAnsi="宋体" w:cs="宋体" w:eastAsia="宋体" w:hint="default"/>
          <w:spacing w:val="-55"/>
          <w:sz w:val="21"/>
          <w:szCs w:val="21"/>
        </w:rPr>
        <w:t> </w:t>
      </w:r>
      <w:r>
        <w:rPr>
          <w:rFonts w:ascii="宋体" w:hAnsi="宋体" w:cs="宋体" w:eastAsia="宋体" w:hint="default"/>
          <w:sz w:val="21"/>
          <w:szCs w:val="21"/>
        </w:rPr>
        <w:t>26.08</w:t>
      </w:r>
      <w:r>
        <w:rPr>
          <w:rFonts w:ascii="宋体" w:hAnsi="宋体" w:cs="宋体" w:eastAsia="宋体" w:hint="default"/>
          <w:spacing w:val="-55"/>
          <w:sz w:val="21"/>
          <w:szCs w:val="21"/>
        </w:rPr>
        <w:t> </w:t>
      </w:r>
      <w:r>
        <w:rPr>
          <w:rFonts w:ascii="宋体" w:hAnsi="宋体" w:cs="宋体" w:eastAsia="宋体" w:hint="default"/>
          <w:sz w:val="21"/>
          <w:szCs w:val="21"/>
        </w:rPr>
        <w:t>万美元。上述股权转</w:t>
      </w:r>
      <w:r>
        <w:rPr>
          <w:rFonts w:ascii="宋体" w:hAnsi="宋体" w:cs="宋体" w:eastAsia="宋体" w:hint="default"/>
          <w:w w:val="100"/>
          <w:sz w:val="21"/>
          <w:szCs w:val="21"/>
        </w:rPr>
        <w:t> </w:t>
      </w:r>
      <w:r>
        <w:rPr>
          <w:rFonts w:ascii="宋体" w:hAnsi="宋体" w:cs="宋体" w:eastAsia="宋体" w:hint="default"/>
          <w:sz w:val="21"/>
          <w:szCs w:val="21"/>
        </w:rPr>
        <w:t>让已于</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5"/>
          <w:sz w:val="21"/>
          <w:szCs w:val="21"/>
        </w:rPr>
        <w:t> </w:t>
      </w:r>
      <w:r>
        <w:rPr>
          <w:rFonts w:ascii="宋体" w:hAnsi="宋体" w:cs="宋体" w:eastAsia="宋体" w:hint="default"/>
          <w:sz w:val="21"/>
          <w:szCs w:val="21"/>
        </w:rPr>
        <w:t>日进行了工商变更登记。</w:t>
      </w:r>
    </w:p>
    <w:p>
      <w:pPr>
        <w:spacing w:before="29"/>
        <w:ind w:left="855" w:right="0" w:firstLine="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8"/>
          <w:sz w:val="21"/>
          <w:szCs w:val="21"/>
        </w:rPr>
        <w:t> </w:t>
      </w:r>
      <w:r>
        <w:rPr>
          <w:rFonts w:ascii="宋体" w:hAnsi="宋体" w:cs="宋体" w:eastAsia="宋体" w:hint="default"/>
          <w:sz w:val="21"/>
          <w:szCs w:val="21"/>
        </w:rPr>
        <w:t>3</w:t>
      </w:r>
      <w:r>
        <w:rPr>
          <w:rFonts w:ascii="宋体" w:hAnsi="宋体" w:cs="宋体" w:eastAsia="宋体" w:hint="default"/>
          <w:sz w:val="21"/>
          <w:szCs w:val="21"/>
        </w:rPr>
        <w:t>：根据本公司</w:t>
      </w:r>
      <w:r>
        <w:rPr>
          <w:rFonts w:ascii="宋体" w:hAnsi="宋体" w:cs="宋体" w:eastAsia="宋体" w:hint="default"/>
          <w:spacing w:val="-38"/>
          <w:sz w:val="21"/>
          <w:szCs w:val="21"/>
        </w:rPr>
        <w:t> </w:t>
      </w:r>
      <w:r>
        <w:rPr>
          <w:rFonts w:ascii="宋体" w:hAnsi="宋体" w:cs="宋体" w:eastAsia="宋体" w:hint="default"/>
          <w:sz w:val="21"/>
          <w:szCs w:val="21"/>
        </w:rPr>
        <w:t>2009</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12</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10</w:t>
      </w:r>
      <w:r>
        <w:rPr>
          <w:rFonts w:ascii="宋体" w:hAnsi="宋体" w:cs="宋体" w:eastAsia="宋体" w:hint="default"/>
          <w:spacing w:val="-41"/>
          <w:sz w:val="21"/>
          <w:szCs w:val="21"/>
        </w:rPr>
        <w:t> </w:t>
      </w:r>
      <w:r>
        <w:rPr>
          <w:rFonts w:ascii="宋体" w:hAnsi="宋体" w:cs="宋体" w:eastAsia="宋体" w:hint="default"/>
          <w:sz w:val="21"/>
          <w:szCs w:val="21"/>
        </w:rPr>
        <w:t>日董事会决议及公司章程，本公司整体变更设立为</w:t>
      </w:r>
    </w:p>
    <w:p>
      <w:pPr>
        <w:spacing w:line="350" w:lineRule="auto" w:before="123"/>
        <w:ind w:left="855" w:right="1459" w:firstLine="0"/>
        <w:jc w:val="both"/>
        <w:rPr>
          <w:rFonts w:ascii="宋体" w:hAnsi="宋体" w:cs="宋体" w:eastAsia="宋体" w:hint="default"/>
          <w:sz w:val="21"/>
          <w:szCs w:val="21"/>
        </w:rPr>
      </w:pPr>
      <w:r>
        <w:rPr>
          <w:rFonts w:ascii="宋体" w:hAnsi="宋体" w:cs="宋体" w:eastAsia="宋体" w:hint="default"/>
          <w:spacing w:val="-7"/>
          <w:w w:val="100"/>
          <w:sz w:val="21"/>
          <w:szCs w:val="21"/>
        </w:rPr>
        <w:t>股份有限公司，上海汉得信息技术有限公司</w:t>
      </w:r>
      <w:r>
        <w:rPr>
          <w:rFonts w:ascii="宋体" w:hAnsi="宋体" w:cs="宋体" w:eastAsia="宋体" w:hint="default"/>
          <w:spacing w:val="-68"/>
          <w:w w:val="100"/>
          <w:sz w:val="21"/>
          <w:szCs w:val="21"/>
        </w:rPr>
        <w:t> </w:t>
      </w:r>
      <w:r>
        <w:rPr>
          <w:rFonts w:ascii="宋体" w:hAnsi="宋体" w:cs="宋体" w:eastAsia="宋体" w:hint="default"/>
          <w:spacing w:val="-1"/>
          <w:w w:val="100"/>
          <w:sz w:val="21"/>
          <w:szCs w:val="21"/>
        </w:rPr>
        <w:t>2010</w:t>
      </w:r>
      <w:r>
        <w:rPr>
          <w:rFonts w:ascii="宋体" w:hAnsi="宋体" w:cs="宋体" w:eastAsia="宋体" w:hint="default"/>
          <w:spacing w:val="-69"/>
          <w:w w:val="100"/>
          <w:sz w:val="21"/>
          <w:szCs w:val="21"/>
        </w:rPr>
        <w:t> </w:t>
      </w:r>
      <w:r>
        <w:rPr>
          <w:rFonts w:ascii="宋体" w:hAnsi="宋体" w:cs="宋体" w:eastAsia="宋体" w:hint="default"/>
          <w:w w:val="100"/>
          <w:sz w:val="21"/>
          <w:szCs w:val="21"/>
        </w:rPr>
        <w:t>年</w:t>
      </w:r>
      <w:r>
        <w:rPr>
          <w:rFonts w:ascii="宋体" w:hAnsi="宋体" w:cs="宋体" w:eastAsia="宋体" w:hint="default"/>
          <w:spacing w:val="-68"/>
          <w:w w:val="100"/>
          <w:sz w:val="21"/>
          <w:szCs w:val="21"/>
        </w:rPr>
        <w:t> </w:t>
      </w:r>
      <w:r>
        <w:rPr>
          <w:rFonts w:ascii="宋体" w:hAnsi="宋体" w:cs="宋体" w:eastAsia="宋体" w:hint="default"/>
          <w:spacing w:val="-2"/>
          <w:w w:val="100"/>
          <w:sz w:val="21"/>
          <w:szCs w:val="21"/>
        </w:rPr>
        <w:t>10</w:t>
      </w:r>
      <w:r>
        <w:rPr>
          <w:rFonts w:ascii="宋体" w:hAnsi="宋体" w:cs="宋体" w:eastAsia="宋体" w:hint="default"/>
          <w:spacing w:val="-68"/>
          <w:w w:val="100"/>
          <w:sz w:val="21"/>
          <w:szCs w:val="21"/>
        </w:rPr>
        <w:t> </w:t>
      </w:r>
      <w:r>
        <w:rPr>
          <w:rFonts w:ascii="宋体" w:hAnsi="宋体" w:cs="宋体" w:eastAsia="宋体" w:hint="default"/>
          <w:w w:val="100"/>
          <w:sz w:val="21"/>
          <w:szCs w:val="21"/>
        </w:rPr>
        <w:t>月</w:t>
      </w:r>
      <w:r>
        <w:rPr>
          <w:rFonts w:ascii="宋体" w:hAnsi="宋体" w:cs="宋体" w:eastAsia="宋体" w:hint="default"/>
          <w:spacing w:val="-68"/>
          <w:w w:val="100"/>
          <w:sz w:val="21"/>
          <w:szCs w:val="21"/>
        </w:rPr>
        <w:t> </w:t>
      </w:r>
      <w:r>
        <w:rPr>
          <w:rFonts w:ascii="宋体" w:hAnsi="宋体" w:cs="宋体" w:eastAsia="宋体" w:hint="default"/>
          <w:w w:val="100"/>
          <w:sz w:val="21"/>
          <w:szCs w:val="21"/>
        </w:rPr>
        <w:t>31</w:t>
      </w:r>
      <w:r>
        <w:rPr>
          <w:rFonts w:ascii="宋体" w:hAnsi="宋体" w:cs="宋体" w:eastAsia="宋体" w:hint="default"/>
          <w:spacing w:val="-68"/>
          <w:w w:val="100"/>
          <w:sz w:val="21"/>
          <w:szCs w:val="21"/>
        </w:rPr>
        <w:t> </w:t>
      </w:r>
      <w:r>
        <w:rPr>
          <w:rFonts w:ascii="宋体" w:hAnsi="宋体" w:cs="宋体" w:eastAsia="宋体" w:hint="default"/>
          <w:spacing w:val="-1"/>
          <w:w w:val="100"/>
          <w:sz w:val="21"/>
          <w:szCs w:val="21"/>
        </w:rPr>
        <w:t>日的净资产</w:t>
      </w:r>
      <w:r>
        <w:rPr>
          <w:rFonts w:ascii="宋体" w:hAnsi="宋体" w:cs="宋体" w:eastAsia="宋体" w:hint="default"/>
          <w:spacing w:val="-68"/>
          <w:w w:val="100"/>
          <w:sz w:val="21"/>
          <w:szCs w:val="21"/>
        </w:rPr>
        <w:t> </w:t>
      </w:r>
      <w:r>
        <w:rPr>
          <w:rFonts w:ascii="宋体" w:hAnsi="宋体" w:cs="宋体" w:eastAsia="宋体" w:hint="default"/>
          <w:spacing w:val="-1"/>
          <w:w w:val="100"/>
          <w:sz w:val="21"/>
          <w:szCs w:val="21"/>
        </w:rPr>
        <w:t>140,356,794.09</w:t>
      </w:r>
      <w:r>
        <w:rPr>
          <w:rFonts w:ascii="宋体" w:hAnsi="宋体" w:cs="宋体" w:eastAsia="宋体" w:hint="default"/>
          <w:w w:val="100"/>
          <w:sz w:val="21"/>
          <w:szCs w:val="21"/>
        </w:rPr>
        <w:t> </w:t>
      </w:r>
      <w:r>
        <w:rPr>
          <w:rFonts w:ascii="宋体" w:hAnsi="宋体" w:cs="宋体" w:eastAsia="宋体" w:hint="default"/>
          <w:sz w:val="21"/>
          <w:szCs w:val="21"/>
        </w:rPr>
        <w:t>元</w:t>
      </w:r>
      <w:r>
        <w:rPr>
          <w:rFonts w:ascii="宋体" w:hAnsi="宋体" w:cs="宋体" w:eastAsia="宋体" w:hint="default"/>
          <w:spacing w:val="-79"/>
          <w:sz w:val="21"/>
          <w:szCs w:val="21"/>
        </w:rPr>
        <w:t> </w:t>
      </w:r>
      <w:r>
        <w:rPr>
          <w:rFonts w:ascii="宋体" w:hAnsi="宋体" w:cs="宋体" w:eastAsia="宋体" w:hint="default"/>
          <w:spacing w:val="-41"/>
          <w:sz w:val="21"/>
          <w:szCs w:val="21"/>
        </w:rPr>
        <w:t>，（</w:t>
      </w:r>
      <w:r>
        <w:rPr>
          <w:rFonts w:ascii="宋体" w:hAnsi="宋体" w:cs="宋体" w:eastAsia="宋体" w:hint="default"/>
          <w:spacing w:val="-79"/>
          <w:sz w:val="21"/>
          <w:szCs w:val="21"/>
        </w:rPr>
        <w:t> </w:t>
      </w:r>
      <w:r>
        <w:rPr>
          <w:rFonts w:ascii="宋体" w:hAnsi="宋体" w:cs="宋体" w:eastAsia="宋体" w:hint="default"/>
          <w:spacing w:val="11"/>
          <w:sz w:val="21"/>
          <w:szCs w:val="21"/>
        </w:rPr>
        <w:t>其中</w:t>
      </w:r>
      <w:r>
        <w:rPr>
          <w:rFonts w:ascii="宋体" w:hAnsi="宋体" w:cs="宋体" w:eastAsia="宋体" w:hint="default"/>
          <w:spacing w:val="-79"/>
          <w:sz w:val="21"/>
          <w:szCs w:val="21"/>
        </w:rPr>
        <w:t> </w:t>
      </w:r>
      <w:r>
        <w:rPr>
          <w:rFonts w:ascii="宋体" w:hAnsi="宋体" w:cs="宋体" w:eastAsia="宋体" w:hint="default"/>
          <w:sz w:val="21"/>
          <w:szCs w:val="21"/>
        </w:rPr>
        <w:t>：</w:t>
      </w:r>
      <w:r>
        <w:rPr>
          <w:rFonts w:ascii="宋体" w:hAnsi="宋体" w:cs="宋体" w:eastAsia="宋体" w:hint="default"/>
          <w:spacing w:val="-82"/>
          <w:sz w:val="21"/>
          <w:szCs w:val="21"/>
        </w:rPr>
        <w:t> </w:t>
      </w:r>
      <w:r>
        <w:rPr>
          <w:rFonts w:ascii="宋体" w:hAnsi="宋体" w:cs="宋体" w:eastAsia="宋体" w:hint="default"/>
          <w:spacing w:val="11"/>
          <w:sz w:val="21"/>
          <w:szCs w:val="21"/>
        </w:rPr>
        <w:t>股本</w:t>
      </w:r>
      <w:r>
        <w:rPr>
          <w:rFonts w:ascii="宋体" w:hAnsi="宋体" w:cs="宋体" w:eastAsia="宋体" w:hint="default"/>
          <w:spacing w:val="32"/>
          <w:sz w:val="21"/>
          <w:szCs w:val="21"/>
        </w:rPr>
        <w:t> </w:t>
      </w:r>
      <w:r>
        <w:rPr>
          <w:rFonts w:ascii="宋体" w:hAnsi="宋体" w:cs="宋体" w:eastAsia="宋体" w:hint="default"/>
          <w:sz w:val="21"/>
          <w:szCs w:val="21"/>
        </w:rPr>
        <w:t>17,795,387.00</w:t>
      </w:r>
      <w:r>
        <w:rPr>
          <w:rFonts w:ascii="宋体" w:hAnsi="宋体" w:cs="宋体" w:eastAsia="宋体" w:hint="default"/>
          <w:spacing w:val="28"/>
          <w:sz w:val="21"/>
          <w:szCs w:val="21"/>
        </w:rPr>
        <w:t> </w:t>
      </w:r>
      <w:r>
        <w:rPr>
          <w:rFonts w:ascii="宋体" w:hAnsi="宋体" w:cs="宋体" w:eastAsia="宋体" w:hint="default"/>
          <w:spacing w:val="11"/>
          <w:sz w:val="21"/>
          <w:szCs w:val="21"/>
        </w:rPr>
        <w:t>元，</w:t>
      </w:r>
      <w:r>
        <w:rPr>
          <w:rFonts w:ascii="宋体" w:hAnsi="宋体" w:cs="宋体" w:eastAsia="宋体" w:hint="default"/>
          <w:spacing w:val="-79"/>
          <w:sz w:val="21"/>
          <w:szCs w:val="21"/>
        </w:rPr>
        <w:t> </w:t>
      </w:r>
      <w:r>
        <w:rPr>
          <w:rFonts w:ascii="宋体" w:hAnsi="宋体" w:cs="宋体" w:eastAsia="宋体" w:hint="default"/>
          <w:spacing w:val="11"/>
          <w:sz w:val="21"/>
          <w:szCs w:val="21"/>
        </w:rPr>
        <w:t>盈余</w:t>
      </w:r>
      <w:r>
        <w:rPr>
          <w:rFonts w:ascii="宋体" w:hAnsi="宋体" w:cs="宋体" w:eastAsia="宋体" w:hint="default"/>
          <w:spacing w:val="-79"/>
          <w:sz w:val="21"/>
          <w:szCs w:val="21"/>
        </w:rPr>
        <w:t> </w:t>
      </w:r>
      <w:r>
        <w:rPr>
          <w:rFonts w:ascii="宋体" w:hAnsi="宋体" w:cs="宋体" w:eastAsia="宋体" w:hint="default"/>
          <w:spacing w:val="11"/>
          <w:sz w:val="21"/>
          <w:szCs w:val="21"/>
        </w:rPr>
        <w:t>公积</w:t>
      </w:r>
      <w:r>
        <w:rPr>
          <w:rFonts w:ascii="宋体" w:hAnsi="宋体" w:cs="宋体" w:eastAsia="宋体" w:hint="default"/>
          <w:spacing w:val="32"/>
          <w:sz w:val="21"/>
          <w:szCs w:val="21"/>
        </w:rPr>
        <w:t> </w:t>
      </w:r>
      <w:r>
        <w:rPr>
          <w:rFonts w:ascii="宋体" w:hAnsi="宋体" w:cs="宋体" w:eastAsia="宋体" w:hint="default"/>
          <w:sz w:val="21"/>
          <w:szCs w:val="21"/>
        </w:rPr>
        <w:t>9,087,878.45</w:t>
      </w:r>
      <w:r>
        <w:rPr>
          <w:rFonts w:ascii="宋体" w:hAnsi="宋体" w:cs="宋体" w:eastAsia="宋体" w:hint="default"/>
          <w:spacing w:val="28"/>
          <w:sz w:val="21"/>
          <w:szCs w:val="21"/>
        </w:rPr>
        <w:t> </w:t>
      </w:r>
      <w:r>
        <w:rPr>
          <w:rFonts w:ascii="宋体" w:hAnsi="宋体" w:cs="宋体" w:eastAsia="宋体" w:hint="default"/>
          <w:sz w:val="21"/>
          <w:szCs w:val="21"/>
        </w:rPr>
        <w:t>元</w:t>
      </w:r>
      <w:r>
        <w:rPr>
          <w:rFonts w:ascii="宋体" w:hAnsi="宋体" w:cs="宋体" w:eastAsia="宋体" w:hint="default"/>
          <w:spacing w:val="-79"/>
          <w:sz w:val="21"/>
          <w:szCs w:val="21"/>
        </w:rPr>
        <w:t> </w:t>
      </w:r>
      <w:r>
        <w:rPr>
          <w:rFonts w:ascii="宋体" w:hAnsi="宋体" w:cs="宋体" w:eastAsia="宋体" w:hint="default"/>
          <w:sz w:val="21"/>
          <w:szCs w:val="21"/>
        </w:rPr>
        <w:t>，</w:t>
      </w:r>
      <w:r>
        <w:rPr>
          <w:rFonts w:ascii="宋体" w:hAnsi="宋体" w:cs="宋体" w:eastAsia="宋体" w:hint="default"/>
          <w:spacing w:val="-82"/>
          <w:sz w:val="21"/>
          <w:szCs w:val="21"/>
        </w:rPr>
        <w:t> </w:t>
      </w:r>
      <w:r>
        <w:rPr>
          <w:rFonts w:ascii="宋体" w:hAnsi="宋体" w:cs="宋体" w:eastAsia="宋体" w:hint="default"/>
          <w:spacing w:val="11"/>
          <w:sz w:val="21"/>
          <w:szCs w:val="21"/>
        </w:rPr>
        <w:t>未分</w:t>
      </w:r>
      <w:r>
        <w:rPr>
          <w:rFonts w:ascii="宋体" w:hAnsi="宋体" w:cs="宋体" w:eastAsia="宋体" w:hint="default"/>
          <w:spacing w:val="-79"/>
          <w:sz w:val="21"/>
          <w:szCs w:val="21"/>
        </w:rPr>
        <w:t> </w:t>
      </w:r>
      <w:r>
        <w:rPr>
          <w:rFonts w:ascii="宋体" w:hAnsi="宋体" w:cs="宋体" w:eastAsia="宋体" w:hint="default"/>
          <w:spacing w:val="11"/>
          <w:sz w:val="21"/>
          <w:szCs w:val="21"/>
        </w:rPr>
        <w:t>配利</w:t>
      </w:r>
      <w:r>
        <w:rPr>
          <w:rFonts w:ascii="宋体" w:hAnsi="宋体" w:cs="宋体" w:eastAsia="宋体" w:hint="default"/>
          <w:spacing w:val="-79"/>
          <w:sz w:val="21"/>
          <w:szCs w:val="21"/>
        </w:rPr>
        <w:t> </w:t>
      </w:r>
      <w:r>
        <w:rPr>
          <w:rFonts w:ascii="宋体" w:hAnsi="宋体" w:cs="宋体" w:eastAsia="宋体" w:hint="default"/>
          <w:sz w:val="21"/>
          <w:szCs w:val="21"/>
        </w:rPr>
        <w:t>润</w:t>
      </w:r>
      <w:r>
        <w:rPr>
          <w:rFonts w:ascii="宋体" w:hAnsi="宋体" w:cs="宋体" w:eastAsia="宋体" w:hint="default"/>
          <w:w w:val="100"/>
          <w:sz w:val="21"/>
          <w:szCs w:val="21"/>
        </w:rPr>
        <w:t> </w:t>
      </w:r>
      <w:r>
        <w:rPr>
          <w:rFonts w:ascii="宋体" w:hAnsi="宋体" w:cs="宋体" w:eastAsia="宋体" w:hint="default"/>
          <w:sz w:val="21"/>
          <w:szCs w:val="21"/>
        </w:rPr>
        <w:t>113,473,528.64</w:t>
      </w:r>
      <w:r>
        <w:rPr>
          <w:rFonts w:ascii="宋体" w:hAnsi="宋体" w:cs="宋体" w:eastAsia="宋体" w:hint="default"/>
          <w:spacing w:val="-54"/>
          <w:sz w:val="21"/>
          <w:szCs w:val="21"/>
        </w:rPr>
        <w:t> </w:t>
      </w:r>
      <w:r>
        <w:rPr>
          <w:rFonts w:ascii="宋体" w:hAnsi="宋体" w:cs="宋体" w:eastAsia="宋体" w:hint="default"/>
          <w:sz w:val="21"/>
          <w:szCs w:val="21"/>
        </w:rPr>
        <w:t>元）按</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0.6108</w:t>
      </w:r>
      <w:r>
        <w:rPr>
          <w:rFonts w:ascii="宋体" w:hAnsi="宋体" w:cs="宋体" w:eastAsia="宋体" w:hint="default"/>
          <w:spacing w:val="-56"/>
          <w:sz w:val="21"/>
          <w:szCs w:val="21"/>
        </w:rPr>
        <w:t> </w:t>
      </w:r>
      <w:r>
        <w:rPr>
          <w:rFonts w:ascii="宋体" w:hAnsi="宋体" w:cs="宋体" w:eastAsia="宋体" w:hint="default"/>
          <w:sz w:val="21"/>
          <w:szCs w:val="21"/>
        </w:rPr>
        <w:t>的比例折合股份，共计</w:t>
      </w:r>
      <w:r>
        <w:rPr>
          <w:rFonts w:ascii="宋体" w:hAnsi="宋体" w:cs="宋体" w:eastAsia="宋体" w:hint="default"/>
          <w:spacing w:val="-54"/>
          <w:sz w:val="21"/>
          <w:szCs w:val="21"/>
        </w:rPr>
        <w:t> </w:t>
      </w:r>
      <w:r>
        <w:rPr>
          <w:rFonts w:ascii="宋体" w:hAnsi="宋体" w:cs="宋体" w:eastAsia="宋体" w:hint="default"/>
          <w:sz w:val="21"/>
          <w:szCs w:val="21"/>
        </w:rPr>
        <w:t>85,724,482</w:t>
      </w:r>
      <w:r>
        <w:rPr>
          <w:rFonts w:ascii="宋体" w:hAnsi="宋体" w:cs="宋体" w:eastAsia="宋体" w:hint="default"/>
          <w:spacing w:val="-56"/>
          <w:sz w:val="21"/>
          <w:szCs w:val="21"/>
        </w:rPr>
        <w:t> </w:t>
      </w:r>
      <w:r>
        <w:rPr>
          <w:rFonts w:ascii="宋体" w:hAnsi="宋体" w:cs="宋体" w:eastAsia="宋体" w:hint="default"/>
          <w:sz w:val="21"/>
          <w:szCs w:val="21"/>
        </w:rPr>
        <w:t>股，每股</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350" w:lineRule="auto" w:before="27"/>
        <w:ind w:left="855" w:right="1457" w:firstLine="0"/>
        <w:jc w:val="both"/>
        <w:rPr>
          <w:rFonts w:ascii="宋体" w:hAnsi="宋体" w:cs="宋体" w:eastAsia="宋体" w:hint="default"/>
          <w:sz w:val="21"/>
          <w:szCs w:val="21"/>
        </w:rPr>
      </w:pPr>
      <w:r>
        <w:rPr>
          <w:rFonts w:ascii="宋体" w:hAnsi="宋体" w:cs="宋体" w:eastAsia="宋体" w:hint="default"/>
          <w:sz w:val="21"/>
          <w:szCs w:val="21"/>
        </w:rPr>
        <w:t>其中：上海迪宣投资管理有限公司出资</w:t>
      </w:r>
      <w:r>
        <w:rPr>
          <w:rFonts w:ascii="宋体" w:hAnsi="宋体" w:cs="宋体" w:eastAsia="宋体" w:hint="default"/>
          <w:spacing w:val="-42"/>
          <w:sz w:val="21"/>
          <w:szCs w:val="21"/>
        </w:rPr>
        <w:t> </w:t>
      </w:r>
      <w:r>
        <w:rPr>
          <w:rFonts w:ascii="宋体" w:hAnsi="宋体" w:cs="宋体" w:eastAsia="宋体" w:hint="default"/>
          <w:sz w:val="21"/>
          <w:szCs w:val="21"/>
        </w:rPr>
        <w:t>43,350,000.00</w:t>
      </w:r>
      <w:r>
        <w:rPr>
          <w:rFonts w:ascii="宋体" w:hAnsi="宋体" w:cs="宋体" w:eastAsia="宋体" w:hint="default"/>
          <w:spacing w:val="-42"/>
          <w:sz w:val="21"/>
          <w:szCs w:val="21"/>
        </w:rPr>
        <w:t> </w:t>
      </w:r>
      <w:r>
        <w:rPr>
          <w:rFonts w:ascii="宋体" w:hAnsi="宋体" w:cs="宋体" w:eastAsia="宋体" w:hint="default"/>
          <w:sz w:val="21"/>
          <w:szCs w:val="21"/>
        </w:rPr>
        <w:t>元，计</w:t>
      </w:r>
      <w:r>
        <w:rPr>
          <w:rFonts w:ascii="宋体" w:hAnsi="宋体" w:cs="宋体" w:eastAsia="宋体" w:hint="default"/>
          <w:spacing w:val="-42"/>
          <w:sz w:val="21"/>
          <w:szCs w:val="21"/>
        </w:rPr>
        <w:t> </w:t>
      </w:r>
      <w:r>
        <w:rPr>
          <w:rFonts w:ascii="宋体" w:hAnsi="宋体" w:cs="宋体" w:eastAsia="宋体" w:hint="default"/>
          <w:sz w:val="21"/>
          <w:szCs w:val="21"/>
        </w:rPr>
        <w:t>43,350,000</w:t>
      </w:r>
      <w:r>
        <w:rPr>
          <w:rFonts w:ascii="宋体" w:hAnsi="宋体" w:cs="宋体" w:eastAsia="宋体" w:hint="default"/>
          <w:spacing w:val="-44"/>
          <w:sz w:val="21"/>
          <w:szCs w:val="21"/>
        </w:rPr>
        <w:t> </w:t>
      </w:r>
      <w:r>
        <w:rPr>
          <w:rFonts w:ascii="宋体" w:hAnsi="宋体" w:cs="宋体" w:eastAsia="宋体" w:hint="default"/>
          <w:sz w:val="21"/>
          <w:szCs w:val="21"/>
        </w:rPr>
        <w:t>股，占股本</w:t>
      </w:r>
      <w:r>
        <w:rPr>
          <w:rFonts w:ascii="宋体" w:hAnsi="宋体" w:cs="宋体" w:eastAsia="宋体" w:hint="default"/>
          <w:w w:val="100"/>
          <w:sz w:val="21"/>
          <w:szCs w:val="21"/>
        </w:rPr>
        <w:t> </w:t>
      </w:r>
      <w:r>
        <w:rPr>
          <w:rFonts w:ascii="宋体" w:hAnsi="宋体" w:cs="宋体" w:eastAsia="宋体" w:hint="default"/>
          <w:sz w:val="21"/>
          <w:szCs w:val="21"/>
        </w:rPr>
        <w:t>总数</w:t>
      </w:r>
      <w:r>
        <w:rPr>
          <w:rFonts w:ascii="宋体" w:hAnsi="宋体" w:cs="宋体" w:eastAsia="宋体" w:hint="default"/>
          <w:spacing w:val="-50"/>
          <w:sz w:val="21"/>
          <w:szCs w:val="21"/>
        </w:rPr>
        <w:t> </w:t>
      </w:r>
      <w:r>
        <w:rPr>
          <w:rFonts w:ascii="宋体" w:hAnsi="宋体" w:cs="宋体" w:eastAsia="宋体" w:hint="default"/>
          <w:spacing w:val="-7"/>
          <w:sz w:val="21"/>
          <w:szCs w:val="21"/>
        </w:rPr>
        <w:t>50.569%</w:t>
      </w:r>
      <w:r>
        <w:rPr>
          <w:rFonts w:ascii="宋体" w:hAnsi="宋体" w:cs="宋体" w:eastAsia="宋体" w:hint="default"/>
          <w:spacing w:val="-7"/>
          <w:sz w:val="21"/>
          <w:szCs w:val="21"/>
        </w:rPr>
        <w:t>；</w:t>
      </w:r>
      <w:r>
        <w:rPr>
          <w:rFonts w:ascii="宋体" w:hAnsi="宋体" w:cs="宋体" w:eastAsia="宋体" w:hint="default"/>
          <w:spacing w:val="-7"/>
          <w:sz w:val="21"/>
          <w:szCs w:val="21"/>
        </w:rPr>
        <w:t>Inspire</w:t>
      </w:r>
      <w:r>
        <w:rPr>
          <w:rFonts w:ascii="宋体" w:hAnsi="宋体" w:cs="宋体" w:eastAsia="宋体" w:hint="default"/>
          <w:spacing w:val="-52"/>
          <w:sz w:val="21"/>
          <w:szCs w:val="21"/>
        </w:rPr>
        <w:t> </w:t>
      </w:r>
      <w:r>
        <w:rPr>
          <w:rFonts w:ascii="宋体" w:hAnsi="宋体" w:cs="宋体" w:eastAsia="宋体" w:hint="default"/>
          <w:sz w:val="21"/>
          <w:szCs w:val="21"/>
        </w:rPr>
        <w:t>East</w:t>
      </w:r>
      <w:r>
        <w:rPr>
          <w:rFonts w:ascii="宋体" w:hAnsi="宋体" w:cs="宋体" w:eastAsia="宋体" w:hint="default"/>
          <w:spacing w:val="-50"/>
          <w:sz w:val="21"/>
          <w:szCs w:val="21"/>
        </w:rPr>
        <w:t> </w:t>
      </w:r>
      <w:r>
        <w:rPr>
          <w:rFonts w:ascii="宋体" w:hAnsi="宋体" w:cs="宋体" w:eastAsia="宋体" w:hint="default"/>
          <w:sz w:val="21"/>
          <w:szCs w:val="21"/>
        </w:rPr>
        <w:t>Investments</w:t>
      </w:r>
      <w:r>
        <w:rPr>
          <w:rFonts w:ascii="宋体" w:hAnsi="宋体" w:cs="宋体" w:eastAsia="宋体" w:hint="default"/>
          <w:spacing w:val="-50"/>
          <w:sz w:val="21"/>
          <w:szCs w:val="21"/>
        </w:rPr>
        <w:t> </w:t>
      </w:r>
      <w:r>
        <w:rPr>
          <w:rFonts w:ascii="宋体" w:hAnsi="宋体" w:cs="宋体" w:eastAsia="宋体" w:hint="default"/>
          <w:sz w:val="21"/>
          <w:szCs w:val="21"/>
        </w:rPr>
        <w:t>Limited</w:t>
      </w:r>
      <w:r>
        <w:rPr>
          <w:rFonts w:ascii="宋体" w:hAnsi="宋体" w:cs="宋体" w:eastAsia="宋体" w:hint="default"/>
          <w:spacing w:val="-52"/>
          <w:sz w:val="21"/>
          <w:szCs w:val="21"/>
        </w:rPr>
        <w:t> </w:t>
      </w:r>
      <w:r>
        <w:rPr>
          <w:rFonts w:ascii="宋体" w:hAnsi="宋体" w:cs="宋体" w:eastAsia="宋体" w:hint="default"/>
          <w:sz w:val="21"/>
          <w:szCs w:val="21"/>
        </w:rPr>
        <w:t>出资</w:t>
      </w:r>
      <w:r>
        <w:rPr>
          <w:rFonts w:ascii="宋体" w:hAnsi="宋体" w:cs="宋体" w:eastAsia="宋体" w:hint="default"/>
          <w:spacing w:val="-50"/>
          <w:sz w:val="21"/>
          <w:szCs w:val="21"/>
        </w:rPr>
        <w:t> </w:t>
      </w:r>
      <w:r>
        <w:rPr>
          <w:rFonts w:ascii="宋体" w:hAnsi="宋体" w:cs="宋体" w:eastAsia="宋体" w:hint="default"/>
          <w:sz w:val="21"/>
          <w:szCs w:val="21"/>
        </w:rPr>
        <w:t>8,027,241.00</w:t>
      </w:r>
      <w:r>
        <w:rPr>
          <w:rFonts w:ascii="宋体" w:hAnsi="宋体" w:cs="宋体" w:eastAsia="宋体" w:hint="default"/>
          <w:spacing w:val="-49"/>
          <w:sz w:val="21"/>
          <w:szCs w:val="21"/>
        </w:rPr>
        <w:t> </w:t>
      </w:r>
      <w:r>
        <w:rPr>
          <w:rFonts w:ascii="宋体" w:hAnsi="宋体" w:cs="宋体" w:eastAsia="宋体" w:hint="default"/>
          <w:spacing w:val="-29"/>
          <w:sz w:val="21"/>
          <w:szCs w:val="21"/>
        </w:rPr>
        <w:t>元，计</w:t>
      </w:r>
      <w:r>
        <w:rPr>
          <w:rFonts w:ascii="宋体" w:hAnsi="宋体" w:cs="宋体" w:eastAsia="宋体" w:hint="default"/>
          <w:spacing w:val="-50"/>
          <w:sz w:val="21"/>
          <w:szCs w:val="21"/>
        </w:rPr>
        <w:t> </w:t>
      </w:r>
      <w:r>
        <w:rPr>
          <w:rFonts w:ascii="宋体" w:hAnsi="宋体" w:cs="宋体" w:eastAsia="宋体" w:hint="default"/>
          <w:sz w:val="21"/>
          <w:szCs w:val="21"/>
        </w:rPr>
        <w:t>8,027,241</w:t>
      </w:r>
      <w:r>
        <w:rPr>
          <w:rFonts w:ascii="宋体" w:hAnsi="宋体" w:cs="宋体" w:eastAsia="宋体" w:hint="default"/>
          <w:w w:val="100"/>
          <w:sz w:val="21"/>
          <w:szCs w:val="21"/>
        </w:rPr>
        <w:t> </w:t>
      </w:r>
      <w:r>
        <w:rPr>
          <w:rFonts w:ascii="宋体" w:hAnsi="宋体" w:cs="宋体" w:eastAsia="宋体" w:hint="default"/>
          <w:sz w:val="21"/>
          <w:szCs w:val="21"/>
        </w:rPr>
        <w:t>股，占股本总数 </w:t>
      </w:r>
      <w:r>
        <w:rPr>
          <w:rFonts w:ascii="宋体" w:hAnsi="宋体" w:cs="宋体" w:eastAsia="宋体" w:hint="default"/>
          <w:sz w:val="21"/>
          <w:szCs w:val="21"/>
        </w:rPr>
        <w:t>9.364%</w:t>
      </w:r>
      <w:r>
        <w:rPr>
          <w:rFonts w:ascii="宋体" w:hAnsi="宋体" w:cs="宋体" w:eastAsia="宋体" w:hint="default"/>
          <w:sz w:val="21"/>
          <w:szCs w:val="21"/>
        </w:rPr>
        <w:t>；</w:t>
      </w:r>
      <w:r>
        <w:rPr>
          <w:rFonts w:ascii="宋体" w:hAnsi="宋体" w:cs="宋体" w:eastAsia="宋体" w:hint="default"/>
          <w:sz w:val="21"/>
          <w:szCs w:val="21"/>
        </w:rPr>
        <w:t>The China Fund,Inc.</w:t>
      </w:r>
      <w:r>
        <w:rPr>
          <w:rFonts w:ascii="宋体" w:hAnsi="宋体" w:cs="宋体" w:eastAsia="宋体" w:hint="default"/>
          <w:sz w:val="21"/>
          <w:szCs w:val="21"/>
        </w:rPr>
        <w:t>出资 </w:t>
      </w:r>
      <w:r>
        <w:rPr>
          <w:rFonts w:ascii="宋体" w:hAnsi="宋体" w:cs="宋体" w:eastAsia="宋体" w:hint="default"/>
          <w:sz w:val="21"/>
          <w:szCs w:val="21"/>
        </w:rPr>
        <w:t>8,027,241.00 </w:t>
      </w:r>
      <w:r>
        <w:rPr>
          <w:rFonts w:ascii="宋体" w:hAnsi="宋体" w:cs="宋体" w:eastAsia="宋体" w:hint="default"/>
          <w:sz w:val="21"/>
          <w:szCs w:val="21"/>
        </w:rPr>
        <w:t>元，计</w:t>
      </w:r>
      <w:r>
        <w:rPr>
          <w:rFonts w:ascii="宋体" w:hAnsi="宋体" w:cs="宋体" w:eastAsia="宋体" w:hint="default"/>
          <w:spacing w:val="-60"/>
          <w:sz w:val="21"/>
          <w:szCs w:val="21"/>
        </w:rPr>
        <w:t> </w:t>
      </w:r>
      <w:r>
        <w:rPr>
          <w:rFonts w:ascii="宋体" w:hAnsi="宋体" w:cs="宋体" w:eastAsia="宋体" w:hint="default"/>
          <w:sz w:val="21"/>
          <w:szCs w:val="21"/>
        </w:rPr>
        <w:t>8,027,241</w:t>
      </w:r>
      <w:r>
        <w:rPr>
          <w:rFonts w:ascii="宋体" w:hAnsi="宋体" w:cs="宋体" w:eastAsia="宋体" w:hint="default"/>
          <w:w w:val="100"/>
          <w:sz w:val="21"/>
          <w:szCs w:val="21"/>
        </w:rPr>
        <w:t> </w:t>
      </w:r>
      <w:r>
        <w:rPr>
          <w:rFonts w:ascii="宋体" w:hAnsi="宋体" w:cs="宋体" w:eastAsia="宋体" w:hint="default"/>
          <w:spacing w:val="-16"/>
          <w:w w:val="100"/>
          <w:sz w:val="21"/>
          <w:szCs w:val="21"/>
        </w:rPr>
        <w:t>股，占股本总数</w:t>
      </w:r>
      <w:r>
        <w:rPr>
          <w:rFonts w:ascii="宋体" w:hAnsi="宋体" w:cs="宋体" w:eastAsia="宋体" w:hint="default"/>
          <w:spacing w:val="-63"/>
          <w:w w:val="100"/>
          <w:sz w:val="21"/>
          <w:szCs w:val="21"/>
        </w:rPr>
        <w:t> </w:t>
      </w:r>
      <w:r>
        <w:rPr>
          <w:rFonts w:ascii="宋体" w:hAnsi="宋体" w:cs="宋体" w:eastAsia="宋体" w:hint="default"/>
          <w:spacing w:val="-7"/>
          <w:w w:val="100"/>
          <w:sz w:val="21"/>
          <w:szCs w:val="21"/>
        </w:rPr>
        <w:t>9.364%</w:t>
      </w:r>
      <w:r>
        <w:rPr>
          <w:rFonts w:ascii="宋体" w:hAnsi="宋体" w:cs="宋体" w:eastAsia="宋体" w:hint="default"/>
          <w:spacing w:val="-7"/>
          <w:w w:val="100"/>
          <w:sz w:val="21"/>
          <w:szCs w:val="21"/>
        </w:rPr>
        <w:t>；上海得帆投资管理有限公司出资</w:t>
      </w:r>
      <w:r>
        <w:rPr>
          <w:rFonts w:ascii="宋体" w:hAnsi="宋体" w:cs="宋体" w:eastAsia="宋体" w:hint="default"/>
          <w:spacing w:val="-63"/>
          <w:w w:val="100"/>
          <w:sz w:val="21"/>
          <w:szCs w:val="21"/>
        </w:rPr>
        <w:t> </w:t>
      </w:r>
      <w:r>
        <w:rPr>
          <w:rFonts w:ascii="宋体" w:hAnsi="宋体" w:cs="宋体" w:eastAsia="宋体" w:hint="default"/>
          <w:spacing w:val="-1"/>
          <w:w w:val="100"/>
          <w:sz w:val="21"/>
          <w:szCs w:val="21"/>
        </w:rPr>
        <w:t>6,510,000.00</w:t>
      </w:r>
      <w:r>
        <w:rPr>
          <w:rFonts w:ascii="宋体" w:hAnsi="宋体" w:cs="宋体" w:eastAsia="宋体" w:hint="default"/>
          <w:spacing w:val="-63"/>
          <w:w w:val="100"/>
          <w:sz w:val="21"/>
          <w:szCs w:val="21"/>
        </w:rPr>
        <w:t> </w:t>
      </w:r>
      <w:r>
        <w:rPr>
          <w:rFonts w:ascii="宋体" w:hAnsi="宋体" w:cs="宋体" w:eastAsia="宋体" w:hint="default"/>
          <w:spacing w:val="-36"/>
          <w:w w:val="100"/>
          <w:sz w:val="21"/>
          <w:szCs w:val="21"/>
        </w:rPr>
        <w:t>元，计</w:t>
      </w:r>
      <w:r>
        <w:rPr>
          <w:rFonts w:ascii="宋体" w:hAnsi="宋体" w:cs="宋体" w:eastAsia="宋体" w:hint="default"/>
          <w:spacing w:val="-63"/>
          <w:w w:val="100"/>
          <w:sz w:val="21"/>
          <w:szCs w:val="21"/>
        </w:rPr>
        <w:t> </w:t>
      </w:r>
      <w:r>
        <w:rPr>
          <w:rFonts w:ascii="宋体" w:hAnsi="宋体" w:cs="宋体" w:eastAsia="宋体" w:hint="default"/>
          <w:spacing w:val="-1"/>
          <w:w w:val="100"/>
          <w:sz w:val="21"/>
          <w:szCs w:val="21"/>
        </w:rPr>
        <w:t>6,510,000</w:t>
      </w:r>
    </w:p>
    <w:p>
      <w:pPr>
        <w:spacing w:before="29"/>
        <w:ind w:left="855" w:right="0" w:firstLine="0"/>
        <w:jc w:val="both"/>
        <w:rPr>
          <w:rFonts w:ascii="宋体" w:hAnsi="宋体" w:cs="宋体" w:eastAsia="宋体" w:hint="default"/>
          <w:sz w:val="21"/>
          <w:szCs w:val="21"/>
        </w:rPr>
      </w:pPr>
      <w:r>
        <w:rPr>
          <w:rFonts w:ascii="宋体" w:hAnsi="宋体" w:cs="宋体" w:eastAsia="宋体" w:hint="default"/>
          <w:w w:val="100"/>
          <w:sz w:val="21"/>
          <w:szCs w:val="21"/>
        </w:rPr>
        <w:t>股</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占</w:t>
      </w:r>
      <w:r>
        <w:rPr>
          <w:rFonts w:ascii="宋体" w:hAnsi="宋体" w:cs="宋体" w:eastAsia="宋体" w:hint="default"/>
          <w:w w:val="100"/>
          <w:sz w:val="21"/>
          <w:szCs w:val="21"/>
        </w:rPr>
        <w:t>股</w:t>
      </w:r>
      <w:r>
        <w:rPr>
          <w:rFonts w:ascii="宋体" w:hAnsi="宋体" w:cs="宋体" w:eastAsia="宋体" w:hint="default"/>
          <w:spacing w:val="-3"/>
          <w:w w:val="100"/>
          <w:sz w:val="21"/>
          <w:szCs w:val="21"/>
        </w:rPr>
        <w:t>本</w:t>
      </w:r>
      <w:r>
        <w:rPr>
          <w:rFonts w:ascii="宋体" w:hAnsi="宋体" w:cs="宋体" w:eastAsia="宋体" w:hint="default"/>
          <w:w w:val="100"/>
          <w:sz w:val="21"/>
          <w:szCs w:val="21"/>
        </w:rPr>
        <w:t>总数</w:t>
      </w:r>
      <w:r>
        <w:rPr>
          <w:rFonts w:ascii="宋体" w:hAnsi="宋体" w:cs="宋体" w:eastAsia="宋体" w:hint="default"/>
          <w:spacing w:val="-67"/>
          <w:sz w:val="21"/>
          <w:szCs w:val="21"/>
        </w:rPr>
        <w:t> </w:t>
      </w:r>
      <w:r>
        <w:rPr>
          <w:rFonts w:ascii="宋体" w:hAnsi="宋体" w:cs="宋体" w:eastAsia="宋体" w:hint="default"/>
          <w:spacing w:val="-3"/>
          <w:w w:val="100"/>
          <w:sz w:val="21"/>
          <w:szCs w:val="21"/>
        </w:rPr>
        <w:t>7</w:t>
      </w:r>
      <w:r>
        <w:rPr>
          <w:rFonts w:ascii="宋体" w:hAnsi="宋体" w:cs="宋体" w:eastAsia="宋体" w:hint="default"/>
          <w:w w:val="100"/>
          <w:sz w:val="21"/>
          <w:szCs w:val="21"/>
        </w:rPr>
        <w:t>.59</w:t>
      </w:r>
      <w:r>
        <w:rPr>
          <w:rFonts w:ascii="宋体" w:hAnsi="宋体" w:cs="宋体" w:eastAsia="宋体" w:hint="default"/>
          <w:spacing w:val="-3"/>
          <w:w w:val="100"/>
          <w:sz w:val="21"/>
          <w:szCs w:val="21"/>
        </w:rPr>
        <w:t>4</w:t>
      </w:r>
      <w:r>
        <w:rPr>
          <w:rFonts w:ascii="宋体" w:hAnsi="宋体" w:cs="宋体" w:eastAsia="宋体" w:hint="default"/>
          <w:spacing w:val="-1"/>
          <w:w w:val="100"/>
          <w:sz w:val="21"/>
          <w:szCs w:val="21"/>
        </w:rPr>
        <w:t>%</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上</w:t>
      </w:r>
      <w:r>
        <w:rPr>
          <w:rFonts w:ascii="宋体" w:hAnsi="宋体" w:cs="宋体" w:eastAsia="宋体" w:hint="default"/>
          <w:w w:val="100"/>
          <w:sz w:val="21"/>
          <w:szCs w:val="21"/>
        </w:rPr>
        <w:t>海得</w:t>
      </w:r>
      <w:r>
        <w:rPr>
          <w:rFonts w:ascii="宋体" w:hAnsi="宋体" w:cs="宋体" w:eastAsia="宋体" w:hint="default"/>
          <w:spacing w:val="-3"/>
          <w:w w:val="100"/>
          <w:sz w:val="21"/>
          <w:szCs w:val="21"/>
        </w:rPr>
        <w:t>竞</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出资</w:t>
      </w:r>
      <w:r>
        <w:rPr>
          <w:rFonts w:ascii="宋体" w:hAnsi="宋体" w:cs="宋体" w:eastAsia="宋体" w:hint="default"/>
          <w:spacing w:val="-67"/>
          <w:sz w:val="21"/>
          <w:szCs w:val="21"/>
        </w:rPr>
        <w:t> </w:t>
      </w:r>
      <w:r>
        <w:rPr>
          <w:rFonts w:ascii="宋体" w:hAnsi="宋体" w:cs="宋体" w:eastAsia="宋体" w:hint="default"/>
          <w:w w:val="100"/>
          <w:sz w:val="21"/>
          <w:szCs w:val="21"/>
        </w:rPr>
        <w:t>4</w:t>
      </w:r>
      <w:r>
        <w:rPr>
          <w:rFonts w:ascii="宋体" w:hAnsi="宋体" w:cs="宋体" w:eastAsia="宋体" w:hint="default"/>
          <w:spacing w:val="-3"/>
          <w:w w:val="100"/>
          <w:sz w:val="21"/>
          <w:szCs w:val="21"/>
        </w:rPr>
        <w:t>,</w:t>
      </w:r>
      <w:r>
        <w:rPr>
          <w:rFonts w:ascii="宋体" w:hAnsi="宋体" w:cs="宋体" w:eastAsia="宋体" w:hint="default"/>
          <w:w w:val="100"/>
          <w:sz w:val="21"/>
          <w:szCs w:val="21"/>
        </w:rPr>
        <w:t>485</w:t>
      </w:r>
      <w:r>
        <w:rPr>
          <w:rFonts w:ascii="宋体" w:hAnsi="宋体" w:cs="宋体" w:eastAsia="宋体" w:hint="default"/>
          <w:spacing w:val="-3"/>
          <w:w w:val="100"/>
          <w:sz w:val="21"/>
          <w:szCs w:val="21"/>
        </w:rPr>
        <w:t>,</w:t>
      </w:r>
      <w:r>
        <w:rPr>
          <w:rFonts w:ascii="宋体" w:hAnsi="宋体" w:cs="宋体" w:eastAsia="宋体" w:hint="default"/>
          <w:w w:val="100"/>
          <w:sz w:val="21"/>
          <w:szCs w:val="21"/>
        </w:rPr>
        <w:t>000</w:t>
      </w:r>
      <w:r>
        <w:rPr>
          <w:rFonts w:ascii="宋体" w:hAnsi="宋体" w:cs="宋体" w:eastAsia="宋体" w:hint="default"/>
          <w:spacing w:val="-3"/>
          <w:w w:val="100"/>
          <w:sz w:val="21"/>
          <w:szCs w:val="21"/>
        </w:rPr>
        <w:t>.</w:t>
      </w:r>
      <w:r>
        <w:rPr>
          <w:rFonts w:ascii="宋体" w:hAnsi="宋体" w:cs="宋体" w:eastAsia="宋体" w:hint="default"/>
          <w:w w:val="100"/>
          <w:sz w:val="21"/>
          <w:szCs w:val="21"/>
        </w:rPr>
        <w:t>00</w:t>
      </w:r>
      <w:r>
        <w:rPr>
          <w:rFonts w:ascii="宋体" w:hAnsi="宋体" w:cs="宋体" w:eastAsia="宋体" w:hint="default"/>
          <w:spacing w:val="-67"/>
          <w:sz w:val="21"/>
          <w:szCs w:val="21"/>
        </w:rPr>
        <w:t> </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计</w:t>
      </w:r>
      <w:r>
        <w:rPr>
          <w:rFonts w:ascii="宋体" w:hAnsi="宋体" w:cs="宋体" w:eastAsia="宋体" w:hint="default"/>
          <w:spacing w:val="-67"/>
          <w:sz w:val="21"/>
          <w:szCs w:val="21"/>
        </w:rPr>
        <w:t> </w:t>
      </w:r>
      <w:r>
        <w:rPr>
          <w:rFonts w:ascii="宋体" w:hAnsi="宋体" w:cs="宋体" w:eastAsia="宋体" w:hint="default"/>
          <w:spacing w:val="-3"/>
          <w:w w:val="100"/>
          <w:sz w:val="21"/>
          <w:szCs w:val="21"/>
        </w:rPr>
        <w:t>4</w:t>
      </w:r>
      <w:r>
        <w:rPr>
          <w:rFonts w:ascii="宋体" w:hAnsi="宋体" w:cs="宋体" w:eastAsia="宋体" w:hint="default"/>
          <w:w w:val="100"/>
          <w:sz w:val="21"/>
          <w:szCs w:val="21"/>
        </w:rPr>
        <w:t>,485,</w:t>
      </w:r>
      <w:r>
        <w:rPr>
          <w:rFonts w:ascii="宋体" w:hAnsi="宋体" w:cs="宋体" w:eastAsia="宋体" w:hint="default"/>
          <w:spacing w:val="-3"/>
          <w:w w:val="100"/>
          <w:sz w:val="21"/>
          <w:szCs w:val="21"/>
        </w:rPr>
        <w:t>0</w:t>
      </w:r>
      <w:r>
        <w:rPr>
          <w:rFonts w:ascii="宋体" w:hAnsi="宋体" w:cs="宋体" w:eastAsia="宋体" w:hint="default"/>
          <w:w w:val="100"/>
          <w:sz w:val="21"/>
          <w:szCs w:val="21"/>
        </w:rPr>
        <w:t>00</w:t>
      </w:r>
    </w:p>
    <w:p>
      <w:pPr>
        <w:spacing w:line="348" w:lineRule="auto" w:before="126"/>
        <w:ind w:left="855" w:right="1457" w:firstLine="0"/>
        <w:jc w:val="both"/>
        <w:rPr>
          <w:rFonts w:ascii="宋体" w:hAnsi="宋体" w:cs="宋体" w:eastAsia="宋体" w:hint="default"/>
          <w:sz w:val="21"/>
          <w:szCs w:val="21"/>
        </w:rPr>
      </w:pPr>
      <w:r>
        <w:rPr>
          <w:rFonts w:ascii="宋体" w:hAnsi="宋体" w:cs="宋体" w:eastAsia="宋体" w:hint="default"/>
          <w:spacing w:val="-16"/>
          <w:w w:val="100"/>
          <w:sz w:val="21"/>
          <w:szCs w:val="21"/>
        </w:rPr>
        <w:t>股，占股本总数</w:t>
      </w:r>
      <w:r>
        <w:rPr>
          <w:rFonts w:ascii="宋体" w:hAnsi="宋体" w:cs="宋体" w:eastAsia="宋体" w:hint="default"/>
          <w:spacing w:val="-63"/>
          <w:w w:val="100"/>
          <w:sz w:val="21"/>
          <w:szCs w:val="21"/>
        </w:rPr>
        <w:t> </w:t>
      </w:r>
      <w:r>
        <w:rPr>
          <w:rFonts w:ascii="宋体" w:hAnsi="宋体" w:cs="宋体" w:eastAsia="宋体" w:hint="default"/>
          <w:spacing w:val="-7"/>
          <w:w w:val="100"/>
          <w:sz w:val="21"/>
          <w:szCs w:val="21"/>
        </w:rPr>
        <w:t>5.232%</w:t>
      </w:r>
      <w:r>
        <w:rPr>
          <w:rFonts w:ascii="宋体" w:hAnsi="宋体" w:cs="宋体" w:eastAsia="宋体" w:hint="default"/>
          <w:spacing w:val="-7"/>
          <w:w w:val="100"/>
          <w:sz w:val="21"/>
          <w:szCs w:val="21"/>
        </w:rPr>
        <w:t>；上海得拓投资管理有限公司出资</w:t>
      </w:r>
      <w:r>
        <w:rPr>
          <w:rFonts w:ascii="宋体" w:hAnsi="宋体" w:cs="宋体" w:eastAsia="宋体" w:hint="default"/>
          <w:spacing w:val="-63"/>
          <w:w w:val="100"/>
          <w:sz w:val="21"/>
          <w:szCs w:val="21"/>
        </w:rPr>
        <w:t> </w:t>
      </w:r>
      <w:r>
        <w:rPr>
          <w:rFonts w:ascii="宋体" w:hAnsi="宋体" w:cs="宋体" w:eastAsia="宋体" w:hint="default"/>
          <w:spacing w:val="-1"/>
          <w:w w:val="100"/>
          <w:sz w:val="21"/>
          <w:szCs w:val="21"/>
        </w:rPr>
        <w:t>4,925,000.00</w:t>
      </w:r>
      <w:r>
        <w:rPr>
          <w:rFonts w:ascii="宋体" w:hAnsi="宋体" w:cs="宋体" w:eastAsia="宋体" w:hint="default"/>
          <w:spacing w:val="-63"/>
          <w:w w:val="100"/>
          <w:sz w:val="21"/>
          <w:szCs w:val="21"/>
        </w:rPr>
        <w:t> </w:t>
      </w:r>
      <w:r>
        <w:rPr>
          <w:rFonts w:ascii="宋体" w:hAnsi="宋体" w:cs="宋体" w:eastAsia="宋体" w:hint="default"/>
          <w:spacing w:val="-36"/>
          <w:w w:val="100"/>
          <w:sz w:val="21"/>
          <w:szCs w:val="21"/>
        </w:rPr>
        <w:t>元，计</w:t>
      </w:r>
      <w:r>
        <w:rPr>
          <w:rFonts w:ascii="宋体" w:hAnsi="宋体" w:cs="宋体" w:eastAsia="宋体" w:hint="default"/>
          <w:spacing w:val="-63"/>
          <w:w w:val="100"/>
          <w:sz w:val="21"/>
          <w:szCs w:val="21"/>
        </w:rPr>
        <w:t> </w:t>
      </w:r>
      <w:r>
        <w:rPr>
          <w:rFonts w:ascii="宋体" w:hAnsi="宋体" w:cs="宋体" w:eastAsia="宋体" w:hint="default"/>
          <w:spacing w:val="-1"/>
          <w:w w:val="100"/>
          <w:sz w:val="21"/>
          <w:szCs w:val="21"/>
        </w:rPr>
        <w:t>4,925,000</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9"/>
          <w:sz w:val="21"/>
          <w:szCs w:val="21"/>
        </w:rPr>
        <w:t>股，占股本总数</w:t>
      </w:r>
      <w:r>
        <w:rPr>
          <w:rFonts w:ascii="宋体" w:hAnsi="宋体" w:cs="宋体" w:eastAsia="宋体" w:hint="default"/>
          <w:spacing w:val="35"/>
          <w:sz w:val="21"/>
          <w:szCs w:val="21"/>
        </w:rPr>
        <w:t> </w:t>
      </w:r>
      <w:r>
        <w:rPr>
          <w:rFonts w:ascii="宋体" w:hAnsi="宋体" w:cs="宋体" w:eastAsia="宋体" w:hint="default"/>
          <w:spacing w:val="8"/>
          <w:sz w:val="21"/>
          <w:szCs w:val="21"/>
        </w:rPr>
        <w:t>5.745%</w:t>
      </w:r>
      <w:r>
        <w:rPr>
          <w:rFonts w:ascii="宋体" w:hAnsi="宋体" w:cs="宋体" w:eastAsia="宋体" w:hint="default"/>
          <w:spacing w:val="8"/>
          <w:sz w:val="21"/>
          <w:szCs w:val="21"/>
        </w:rPr>
        <w:t>；上海得逸投资管理有限公司出资</w:t>
      </w:r>
      <w:r>
        <w:rPr>
          <w:rFonts w:ascii="宋体" w:hAnsi="宋体" w:cs="宋体" w:eastAsia="宋体" w:hint="default"/>
          <w:spacing w:val="30"/>
          <w:sz w:val="21"/>
          <w:szCs w:val="21"/>
        </w:rPr>
        <w:t> </w:t>
      </w:r>
      <w:r>
        <w:rPr>
          <w:rFonts w:ascii="宋体" w:hAnsi="宋体" w:cs="宋体" w:eastAsia="宋体" w:hint="default"/>
          <w:sz w:val="21"/>
          <w:szCs w:val="21"/>
        </w:rPr>
        <w:t>10,400,000.00</w:t>
      </w:r>
      <w:r>
        <w:rPr>
          <w:rFonts w:ascii="宋体" w:hAnsi="宋体" w:cs="宋体" w:eastAsia="宋体" w:hint="default"/>
          <w:spacing w:val="30"/>
          <w:sz w:val="21"/>
          <w:szCs w:val="21"/>
        </w:rPr>
        <w:t> </w:t>
      </w:r>
      <w:r>
        <w:rPr>
          <w:rFonts w:ascii="宋体" w:hAnsi="宋体" w:cs="宋体" w:eastAsia="宋体" w:hint="default"/>
          <w:spacing w:val="7"/>
          <w:sz w:val="21"/>
          <w:szCs w:val="21"/>
        </w:rPr>
        <w:t>元，计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10,400,000</w:t>
      </w:r>
      <w:r>
        <w:rPr>
          <w:rFonts w:ascii="宋体" w:hAnsi="宋体" w:cs="宋体" w:eastAsia="宋体" w:hint="default"/>
          <w:spacing w:val="-46"/>
          <w:sz w:val="21"/>
          <w:szCs w:val="21"/>
        </w:rPr>
        <w:t> </w:t>
      </w:r>
      <w:r>
        <w:rPr>
          <w:rFonts w:ascii="宋体" w:hAnsi="宋体" w:cs="宋体" w:eastAsia="宋体" w:hint="default"/>
          <w:spacing w:val="-6"/>
          <w:sz w:val="21"/>
          <w:szCs w:val="21"/>
        </w:rPr>
        <w:t>股，占股本总数</w:t>
      </w:r>
      <w:r>
        <w:rPr>
          <w:rFonts w:ascii="宋体" w:hAnsi="宋体" w:cs="宋体" w:eastAsia="宋体" w:hint="default"/>
          <w:spacing w:val="-44"/>
          <w:sz w:val="21"/>
          <w:szCs w:val="21"/>
        </w:rPr>
        <w:t> </w:t>
      </w:r>
      <w:r>
        <w:rPr>
          <w:rFonts w:ascii="宋体" w:hAnsi="宋体" w:cs="宋体" w:eastAsia="宋体" w:hint="default"/>
          <w:spacing w:val="-3"/>
          <w:sz w:val="21"/>
          <w:szCs w:val="21"/>
        </w:rPr>
        <w:t>12.132%</w:t>
      </w:r>
      <w:r>
        <w:rPr>
          <w:rFonts w:ascii="宋体" w:hAnsi="宋体" w:cs="宋体" w:eastAsia="宋体" w:hint="default"/>
          <w:spacing w:val="-3"/>
          <w:sz w:val="21"/>
          <w:szCs w:val="21"/>
        </w:rPr>
        <w:t>。净资产大于股本部分</w:t>
      </w:r>
      <w:r>
        <w:rPr>
          <w:rFonts w:ascii="宋体" w:hAnsi="宋体" w:cs="宋体" w:eastAsia="宋体" w:hint="default"/>
          <w:spacing w:val="-46"/>
          <w:sz w:val="21"/>
          <w:szCs w:val="21"/>
        </w:rPr>
        <w:t> </w:t>
      </w:r>
      <w:r>
        <w:rPr>
          <w:rFonts w:ascii="宋体" w:hAnsi="宋体" w:cs="宋体" w:eastAsia="宋体" w:hint="default"/>
          <w:sz w:val="21"/>
          <w:szCs w:val="21"/>
        </w:rPr>
        <w:t>54,632,312.09</w:t>
      </w:r>
      <w:r>
        <w:rPr>
          <w:rFonts w:ascii="宋体" w:hAnsi="宋体" w:cs="宋体" w:eastAsia="宋体" w:hint="default"/>
          <w:spacing w:val="-44"/>
          <w:sz w:val="21"/>
          <w:szCs w:val="21"/>
        </w:rPr>
        <w:t> </w:t>
      </w:r>
      <w:r>
        <w:rPr>
          <w:rFonts w:ascii="宋体" w:hAnsi="宋体" w:cs="宋体" w:eastAsia="宋体" w:hint="default"/>
          <w:sz w:val="21"/>
          <w:szCs w:val="21"/>
        </w:rPr>
        <w:t>元计入资本</w:t>
      </w:r>
    </w:p>
    <w:p>
      <w:pPr>
        <w:spacing w:before="31"/>
        <w:ind w:left="855" w:right="0" w:firstLine="0"/>
        <w:jc w:val="both"/>
        <w:rPr>
          <w:rFonts w:ascii="宋体" w:hAnsi="宋体" w:cs="宋体" w:eastAsia="宋体" w:hint="default"/>
          <w:sz w:val="21"/>
          <w:szCs w:val="21"/>
        </w:rPr>
      </w:pPr>
      <w:r>
        <w:rPr>
          <w:rFonts w:ascii="宋体" w:hAnsi="宋体" w:cs="宋体" w:eastAsia="宋体" w:hint="default"/>
          <w:spacing w:val="-3"/>
          <w:sz w:val="21"/>
          <w:szCs w:val="21"/>
        </w:rPr>
        <w:t>公积。立信会计师事务所有限公司就此次变更出具信会师报字（</w:t>
      </w:r>
      <w:r>
        <w:rPr>
          <w:rFonts w:ascii="宋体" w:hAnsi="宋体" w:cs="宋体" w:eastAsia="宋体" w:hint="default"/>
          <w:spacing w:val="-3"/>
          <w:sz w:val="21"/>
          <w:szCs w:val="21"/>
        </w:rPr>
        <w:t>2010</w:t>
      </w:r>
      <w:r>
        <w:rPr>
          <w:rFonts w:ascii="宋体" w:hAnsi="宋体" w:cs="宋体" w:eastAsia="宋体" w:hint="default"/>
          <w:spacing w:val="-3"/>
          <w:sz w:val="21"/>
          <w:szCs w:val="21"/>
        </w:rPr>
        <w:t>）第 </w:t>
      </w:r>
      <w:r>
        <w:rPr>
          <w:rFonts w:ascii="宋体" w:hAnsi="宋体" w:cs="宋体" w:eastAsia="宋体" w:hint="default"/>
          <w:sz w:val="21"/>
          <w:szCs w:val="21"/>
        </w:rPr>
        <w:t>10274</w:t>
      </w:r>
      <w:r>
        <w:rPr>
          <w:rFonts w:ascii="宋体" w:hAnsi="宋体" w:cs="宋体" w:eastAsia="宋体" w:hint="default"/>
          <w:spacing w:val="-61"/>
          <w:sz w:val="21"/>
          <w:szCs w:val="21"/>
        </w:rPr>
        <w:t> </w:t>
      </w:r>
      <w:r>
        <w:rPr>
          <w:rFonts w:ascii="宋体" w:hAnsi="宋体" w:cs="宋体" w:eastAsia="宋体" w:hint="default"/>
          <w:sz w:val="21"/>
          <w:szCs w:val="21"/>
        </w:rPr>
        <w:t>号验资</w:t>
      </w:r>
    </w:p>
    <w:p>
      <w:pPr>
        <w:spacing w:line="331" w:lineRule="auto" w:before="123"/>
        <w:ind w:left="855" w:right="1457" w:firstLine="0"/>
        <w:jc w:val="both"/>
        <w:rPr>
          <w:rFonts w:ascii="宋体" w:hAnsi="宋体" w:cs="宋体" w:eastAsia="宋体" w:hint="default"/>
          <w:sz w:val="21"/>
          <w:szCs w:val="21"/>
        </w:rPr>
      </w:pPr>
      <w:r>
        <w:rPr>
          <w:rFonts w:ascii="宋体" w:hAnsi="宋体" w:cs="宋体" w:eastAsia="宋体" w:hint="default"/>
          <w:w w:val="100"/>
          <w:sz w:val="21"/>
          <w:szCs w:val="21"/>
        </w:rPr>
        <w:t>报告</w:t>
      </w:r>
      <w:r>
        <w:rPr>
          <w:rFonts w:ascii="宋体" w:hAnsi="宋体" w:cs="宋体" w:eastAsia="宋体" w:hint="default"/>
          <w:spacing w:val="-3"/>
          <w:w w:val="100"/>
          <w:sz w:val="21"/>
          <w:szCs w:val="21"/>
        </w:rPr>
        <w:t>验</w:t>
      </w:r>
      <w:r>
        <w:rPr>
          <w:rFonts w:ascii="宋体" w:hAnsi="宋体" w:cs="宋体" w:eastAsia="宋体" w:hint="default"/>
          <w:spacing w:val="-1"/>
          <w:w w:val="100"/>
          <w:sz w:val="21"/>
          <w:szCs w:val="21"/>
        </w:rPr>
        <w:t>证</w:t>
      </w:r>
      <w:r>
        <w:rPr>
          <w:rFonts w:ascii="宋体" w:hAnsi="宋体" w:cs="宋体" w:eastAsia="宋体" w:hint="default"/>
          <w:spacing w:val="-3"/>
          <w:w w:val="100"/>
          <w:sz w:val="21"/>
          <w:szCs w:val="21"/>
        </w:rPr>
        <w:t>。</w:t>
      </w: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市</w:t>
      </w:r>
      <w:r>
        <w:rPr>
          <w:rFonts w:ascii="宋体" w:hAnsi="宋体" w:cs="宋体" w:eastAsia="宋体" w:hint="default"/>
          <w:spacing w:val="-3"/>
          <w:w w:val="100"/>
          <w:sz w:val="21"/>
          <w:szCs w:val="21"/>
        </w:rPr>
        <w:t>工</w:t>
      </w:r>
      <w:r>
        <w:rPr>
          <w:rFonts w:ascii="宋体" w:hAnsi="宋体" w:cs="宋体" w:eastAsia="宋体" w:hint="default"/>
          <w:w w:val="100"/>
          <w:sz w:val="21"/>
          <w:szCs w:val="21"/>
        </w:rPr>
        <w:t>商</w:t>
      </w:r>
      <w:r>
        <w:rPr>
          <w:rFonts w:ascii="宋体" w:hAnsi="宋体" w:cs="宋体" w:eastAsia="宋体" w:hint="default"/>
          <w:spacing w:val="-3"/>
          <w:w w:val="100"/>
          <w:sz w:val="21"/>
          <w:szCs w:val="21"/>
        </w:rPr>
        <w:t>行</w:t>
      </w:r>
      <w:r>
        <w:rPr>
          <w:rFonts w:ascii="宋体" w:hAnsi="宋体" w:cs="宋体" w:eastAsia="宋体" w:hint="default"/>
          <w:w w:val="100"/>
          <w:sz w:val="21"/>
          <w:szCs w:val="21"/>
        </w:rPr>
        <w:t>政管</w:t>
      </w:r>
      <w:r>
        <w:rPr>
          <w:rFonts w:ascii="宋体" w:hAnsi="宋体" w:cs="宋体" w:eastAsia="宋体" w:hint="default"/>
          <w:spacing w:val="-3"/>
          <w:w w:val="100"/>
          <w:sz w:val="21"/>
          <w:szCs w:val="21"/>
        </w:rPr>
        <w:t>理</w:t>
      </w:r>
      <w:r>
        <w:rPr>
          <w:rFonts w:ascii="宋体" w:hAnsi="宋体" w:cs="宋体" w:eastAsia="宋体" w:hint="default"/>
          <w:w w:val="100"/>
          <w:sz w:val="21"/>
          <w:szCs w:val="21"/>
        </w:rPr>
        <w:t>局于</w:t>
      </w:r>
      <w:r>
        <w:rPr>
          <w:rFonts w:ascii="宋体" w:hAnsi="宋体" w:cs="宋体" w:eastAsia="宋体" w:hint="default"/>
          <w:spacing w:val="-45"/>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010</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日换</w:t>
      </w:r>
      <w:r>
        <w:rPr>
          <w:rFonts w:ascii="宋体" w:hAnsi="宋体" w:cs="宋体" w:eastAsia="宋体" w:hint="default"/>
          <w:spacing w:val="-3"/>
          <w:w w:val="100"/>
          <w:sz w:val="21"/>
          <w:szCs w:val="21"/>
        </w:rPr>
        <w:t>发</w:t>
      </w:r>
      <w:r>
        <w:rPr>
          <w:rFonts w:ascii="宋体" w:hAnsi="宋体" w:cs="宋体" w:eastAsia="宋体" w:hint="default"/>
          <w:w w:val="100"/>
          <w:sz w:val="21"/>
          <w:szCs w:val="21"/>
        </w:rPr>
        <w:t>了</w:t>
      </w:r>
      <w:r>
        <w:rPr>
          <w:rFonts w:ascii="宋体" w:hAnsi="宋体" w:cs="宋体" w:eastAsia="宋体" w:hint="default"/>
          <w:spacing w:val="-3"/>
          <w:w w:val="100"/>
          <w:sz w:val="21"/>
          <w:szCs w:val="21"/>
        </w:rPr>
        <w:t>《</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法</w:t>
      </w:r>
      <w:r>
        <w:rPr>
          <w:rFonts w:ascii="宋体" w:hAnsi="宋体" w:cs="宋体" w:eastAsia="宋体" w:hint="default"/>
          <w:spacing w:val="-3"/>
          <w:w w:val="100"/>
          <w:sz w:val="21"/>
          <w:szCs w:val="21"/>
        </w:rPr>
        <w:t>人营</w:t>
      </w:r>
      <w:r>
        <w:rPr>
          <w:rFonts w:ascii="宋体" w:hAnsi="宋体" w:cs="宋体" w:eastAsia="宋体" w:hint="default"/>
          <w:w w:val="100"/>
          <w:sz w:val="21"/>
          <w:szCs w:val="21"/>
        </w:rPr>
        <w:t>业执</w:t>
      </w:r>
      <w:r>
        <w:rPr>
          <w:rFonts w:ascii="宋体" w:hAnsi="宋体" w:cs="宋体" w:eastAsia="宋体" w:hint="default"/>
          <w:spacing w:val="-3"/>
          <w:w w:val="100"/>
          <w:sz w:val="21"/>
          <w:szCs w:val="21"/>
        </w:rPr>
        <w:t>照</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 注册</w:t>
      </w:r>
      <w:r>
        <w:rPr>
          <w:rFonts w:ascii="宋体" w:hAnsi="宋体" w:cs="宋体" w:eastAsia="宋体" w:hint="default"/>
          <w:spacing w:val="-3"/>
          <w:w w:val="100"/>
          <w:sz w:val="21"/>
          <w:szCs w:val="21"/>
        </w:rPr>
        <w:t>号</w:t>
      </w:r>
      <w:r>
        <w:rPr>
          <w:rFonts w:ascii="宋体" w:hAnsi="宋体" w:cs="宋体" w:eastAsia="宋体" w:hint="default"/>
          <w:spacing w:val="-1"/>
          <w:w w:val="100"/>
          <w:sz w:val="21"/>
          <w:szCs w:val="21"/>
        </w:rPr>
        <w:t>：</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000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400</w:t>
      </w:r>
      <w:r>
        <w:rPr>
          <w:rFonts w:ascii="Times New Roman" w:hAnsi="Times New Roman" w:cs="Times New Roman" w:eastAsia="Times New Roman" w:hint="default"/>
          <w:spacing w:val="-3"/>
          <w:w w:val="100"/>
          <w:sz w:val="21"/>
          <w:szCs w:val="21"/>
        </w:rPr>
        <w:t>3</w:t>
      </w:r>
      <w:r>
        <w:rPr>
          <w:rFonts w:ascii="Times New Roman" w:hAnsi="Times New Roman" w:cs="Times New Roman" w:eastAsia="Times New Roman" w:hint="default"/>
          <w:w w:val="100"/>
          <w:sz w:val="21"/>
          <w:szCs w:val="21"/>
        </w:rPr>
        <w:t>084</w:t>
      </w:r>
      <w:r>
        <w:rPr>
          <w:rFonts w:ascii="Times New Roman" w:hAnsi="Times New Roman" w:cs="Times New Roman" w:eastAsia="Times New Roman" w:hint="default"/>
          <w:spacing w:val="-3"/>
          <w:w w:val="100"/>
          <w:sz w:val="21"/>
          <w:szCs w:val="21"/>
        </w:rPr>
        <w:t>60</w:t>
      </w:r>
      <w:r>
        <w:rPr>
          <w:rFonts w:ascii="宋体" w:hAnsi="宋体" w:cs="宋体" w:eastAsia="宋体" w:hint="default"/>
          <w:w w:val="100"/>
          <w:sz w:val="21"/>
          <w:szCs w:val="21"/>
        </w:rPr>
        <w:t>（市</w:t>
      </w:r>
      <w:r>
        <w:rPr>
          <w:rFonts w:ascii="宋体" w:hAnsi="宋体" w:cs="宋体" w:eastAsia="宋体" w:hint="default"/>
          <w:spacing w:val="-3"/>
          <w:w w:val="100"/>
          <w:sz w:val="21"/>
          <w:szCs w:val="21"/>
        </w:rPr>
        <w:t>局</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after="0" w:line="331" w:lineRule="auto"/>
        <w:jc w:val="both"/>
        <w:rPr>
          <w:rFonts w:ascii="宋体" w:hAnsi="宋体" w:cs="宋体" w:eastAsia="宋体" w:hint="default"/>
          <w:sz w:val="21"/>
          <w:szCs w:val="21"/>
        </w:rPr>
        <w:sectPr>
          <w:headerReference w:type="default" r:id="rId280"/>
          <w:footerReference w:type="default" r:id="rId281"/>
          <w:pgSz w:w="11910" w:h="16840"/>
          <w:pgMar w:header="0" w:footer="1186" w:top="980" w:bottom="1380" w:left="1660" w:right="0"/>
          <w:pgNumType w:start="97"/>
        </w:sectPr>
      </w:pPr>
    </w:p>
    <w:p>
      <w:pPr>
        <w:spacing w:line="240" w:lineRule="auto" w:before="0"/>
        <w:rPr>
          <w:rFonts w:ascii="宋体" w:hAnsi="宋体" w:cs="宋体" w:eastAsia="宋体" w:hint="default"/>
          <w:sz w:val="20"/>
          <w:szCs w:val="20"/>
        </w:rPr>
      </w:pPr>
      <w:r>
        <w:rPr/>
        <w:pict>
          <v:group style="position:absolute;margin-left:120.379997pt;margin-top:639.459961pt;width:409.05pt;height:5.2pt;mso-position-horizontal-relative:page;mso-position-vertical-relative:page;z-index:-985312" coordorigin="2408,12789" coordsize="8181,104">
            <v:shape style="position:absolute;left:2408;top:12789;width:4508;height:103" type="#_x0000_t75" stroked="false">
              <v:imagedata r:id="rId288" o:title=""/>
            </v:shape>
            <v:shape style="position:absolute;left:6892;top:12883;width:1706;height:10" type="#_x0000_t75" stroked="false">
              <v:imagedata r:id="rId190" o:title=""/>
            </v:shape>
            <v:shape style="position:absolute;left:8593;top:12883;width:1995;height:10" type="#_x0000_t75" stroked="false">
              <v:imagedata r:id="rId289" o:title=""/>
            </v:shape>
            <w10:wrap type="none"/>
          </v:group>
        </w:pict>
      </w:r>
      <w:r>
        <w:rPr/>
        <w:pict>
          <v:group style="position:absolute;margin-left:120.379997pt;margin-top:659.980042pt;width:409.05pt;height:5.2pt;mso-position-horizontal-relative:page;mso-position-vertical-relative:page;z-index:-985288" coordorigin="2408,13200" coordsize="8181,104">
            <v:shape style="position:absolute;left:2408;top:13200;width:4508;height:103" type="#_x0000_t75" stroked="false">
              <v:imagedata r:id="rId290" o:title=""/>
            </v:shape>
            <v:shape style="position:absolute;left:6892;top:13293;width:1706;height:10" type="#_x0000_t75" stroked="false">
              <v:imagedata r:id="rId291" o:title=""/>
            </v:shape>
            <v:shape style="position:absolute;left:8593;top:13293;width:1995;height:10" type="#_x0000_t75" stroked="false">
              <v:imagedata r:id="rId292" o:title=""/>
            </v:shape>
            <w10:wrap type="none"/>
          </v:group>
        </w:pict>
      </w:r>
      <w:r>
        <w:rPr/>
        <w:pict>
          <v:group style="position:absolute;margin-left:120.379997pt;margin-top:705.099976pt;width:409.05pt;height:.5pt;mso-position-horizontal-relative:page;mso-position-vertical-relative:page;z-index:-985264" coordorigin="2408,14102" coordsize="8181,10">
            <v:shape style="position:absolute;left:2408;top:14102;width:4489;height:10" type="#_x0000_t75" stroked="false">
              <v:imagedata r:id="rId293" o:title=""/>
            </v:shape>
            <v:shape style="position:absolute;left:6892;top:14102;width:1706;height:10" type="#_x0000_t75" stroked="false">
              <v:imagedata r:id="rId190" o:title=""/>
            </v:shape>
            <v:shape style="position:absolute;left:8593;top:14102;width:1995;height:10" type="#_x0000_t75" stroked="false">
              <v:imagedata r:id="rId289" o:title=""/>
            </v:shape>
            <w10:wrap type="none"/>
          </v:group>
        </w:pict>
      </w:r>
      <w:r>
        <w:rPr/>
        <w:pict>
          <v:group style="position:absolute;margin-left:120.379997pt;margin-top:720.939941pt;width:409.05pt;height:5.2pt;mso-position-horizontal-relative:page;mso-position-vertical-relative:page;z-index:-985240" coordorigin="2408,14419" coordsize="8181,104">
            <v:shape style="position:absolute;left:2408;top:14419;width:4508;height:103" type="#_x0000_t75" stroked="false">
              <v:imagedata r:id="rId294" o:title=""/>
            </v:shape>
            <v:shape style="position:absolute;left:6892;top:14512;width:1706;height:10" type="#_x0000_t75" stroked="false">
              <v:imagedata r:id="rId190" o:title=""/>
            </v:shape>
            <v:shape style="position:absolute;left:8593;top:14512;width:1995;height:10" type="#_x0000_t75" stroked="false">
              <v:imagedata r:id="rId289" o:title=""/>
            </v:shape>
            <w10:wrap type="none"/>
          </v:group>
        </w:pict>
      </w:r>
      <w:r>
        <w:rPr/>
        <w:pict>
          <v:group style="position:absolute;margin-left:120.379997pt;margin-top:741.455933pt;width:409.05pt;height:5.2pt;mso-position-horizontal-relative:page;mso-position-vertical-relative:page;z-index:-985216" coordorigin="2408,14829" coordsize="8181,104">
            <v:shape style="position:absolute;left:2408;top:14829;width:4508;height:103" type="#_x0000_t75" stroked="false">
              <v:imagedata r:id="rId294" o:title=""/>
            </v:shape>
            <v:shape style="position:absolute;left:6892;top:14923;width:1706;height:10" type="#_x0000_t75" stroked="false">
              <v:imagedata r:id="rId190" o:title=""/>
            </v:shape>
            <v:shape style="position:absolute;left:8593;top:14923;width:1995;height:10" type="#_x0000_t75" stroked="false">
              <v:imagedata r:id="rId289" o:title=""/>
            </v:shape>
            <w10:wrap type="none"/>
          </v:group>
        </w:pic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tabs>
          <w:tab w:pos="977" w:val="left" w:leader="none"/>
        </w:tabs>
        <w:spacing w:before="36"/>
        <w:ind w:left="138" w:right="4190" w:firstLine="0"/>
        <w:jc w:val="left"/>
        <w:rPr>
          <w:rFonts w:ascii="宋体" w:hAnsi="宋体" w:cs="宋体" w:eastAsia="宋体" w:hint="default"/>
          <w:sz w:val="21"/>
          <w:szCs w:val="21"/>
        </w:rPr>
      </w:pPr>
      <w:r>
        <w:rPr/>
        <w:pict>
          <v:shape style="position:absolute;margin-left:238.490005pt;margin-top:38.543674pt;width:.48pt;height:.12pt;mso-position-horizontal-relative:page;mso-position-vertical-relative:paragraph;z-index:-985768" type="#_x0000_t75" stroked="false">
            <v:imagedata r:id="rId295" o:title=""/>
          </v:shape>
        </w:pict>
      </w:r>
      <w:r>
        <w:rPr/>
        <w:pict>
          <v:shape style="position:absolute;margin-left:312.769989pt;margin-top:38.543674pt;width:.47998pt;height:.12pt;mso-position-horizontal-relative:page;mso-position-vertical-relative:paragraph;z-index:-985744" type="#_x0000_t75" stroked="false">
            <v:imagedata r:id="rId295" o:title=""/>
          </v:shape>
        </w:pict>
      </w:r>
      <w:r>
        <w:rPr/>
        <w:pict>
          <v:shape style="position:absolute;margin-left:387.070007pt;margin-top:38.543674pt;width:.48001pt;height:.12pt;mso-position-horizontal-relative:page;mso-position-vertical-relative:paragraph;z-index:-985720" type="#_x0000_t75" stroked="false">
            <v:imagedata r:id="rId295" o:title=""/>
          </v:shape>
        </w:pict>
      </w:r>
      <w:r>
        <w:rPr/>
        <w:pict>
          <v:shape style="position:absolute;margin-left:451.299988pt;margin-top:38.543674pt;width:.48001pt;height:.12pt;mso-position-horizontal-relative:page;mso-position-vertical-relative:paragraph;z-index:-985696" type="#_x0000_t75" stroked="false">
            <v:imagedata r:id="rId295" o:title=""/>
          </v:shape>
        </w:pict>
      </w:r>
      <w:r>
        <w:rPr/>
        <w:pict>
          <v:group style="position:absolute;margin-left:120.379997pt;margin-top:54.023716pt;width:405.35pt;height:5.05pt;mso-position-horizontal-relative:page;mso-position-vertical-relative:paragraph;z-index:-985672" coordorigin="2408,1080" coordsize="8107,101">
            <v:shape style="position:absolute;left:2408;top:1080;width:2381;height:101" type="#_x0000_t75" stroked="false">
              <v:imagedata r:id="rId296" o:title=""/>
            </v:shape>
            <v:shape style="position:absolute;left:4765;top:1172;width:1490;height:10" type="#_x0000_t75" stroked="false">
              <v:imagedata r:id="rId297" o:title=""/>
            </v:shape>
            <v:shape style="position:absolute;left:6251;top:1172;width:1491;height:10" type="#_x0000_t75" stroked="false">
              <v:imagedata r:id="rId297" o:title=""/>
            </v:shape>
            <v:shape style="position:absolute;left:7737;top:1172;width:2777;height:10" type="#_x0000_t75" stroked="false">
              <v:imagedata r:id="rId298" o:title=""/>
            </v:shape>
            <w10:wrap type="none"/>
          </v:group>
        </w:pict>
      </w:r>
      <w:r>
        <w:rPr/>
        <w:pict>
          <v:group style="position:absolute;margin-left:120.379997pt;margin-top:74.423653pt;width:405.35pt;height:5.2pt;mso-position-horizontal-relative:page;mso-position-vertical-relative:paragraph;z-index:-985648" coordorigin="2408,1488" coordsize="8107,104">
            <v:shape style="position:absolute;left:2408;top:1488;width:2381;height:103" type="#_x0000_t75" stroked="false">
              <v:imagedata r:id="rId45" o:title=""/>
            </v:shape>
            <v:shape style="position:absolute;left:4765;top:1582;width:1490;height:10" type="#_x0000_t75" stroked="false">
              <v:imagedata r:id="rId297" o:title=""/>
            </v:shape>
            <v:shape style="position:absolute;left:6251;top:1582;width:1491;height:10" type="#_x0000_t75" stroked="false">
              <v:imagedata r:id="rId297" o:title=""/>
            </v:shape>
            <v:shape style="position:absolute;left:7737;top:1582;width:2777;height:10" type="#_x0000_t75" stroked="false">
              <v:imagedata r:id="rId299" o:title=""/>
            </v:shape>
            <w10:wrap type="none"/>
          </v:group>
        </w:pic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十九</w:t>
      </w:r>
      <w:r>
        <w:rPr>
          <w:rFonts w:ascii="宋体" w:hAnsi="宋体" w:cs="宋体" w:eastAsia="宋体" w:hint="default"/>
          <w:b/>
          <w:bCs/>
          <w:spacing w:val="-1"/>
          <w:sz w:val="21"/>
          <w:szCs w:val="21"/>
        </w:rPr>
        <w:t>)</w:t>
        <w:tab/>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733" w:type="dxa"/>
        <w:tblLayout w:type="fixed"/>
        <w:tblCellMar>
          <w:top w:w="0" w:type="dxa"/>
          <w:left w:w="0" w:type="dxa"/>
          <w:bottom w:w="0" w:type="dxa"/>
          <w:right w:w="0" w:type="dxa"/>
        </w:tblCellMar>
        <w:tblLook w:val="01E0"/>
      </w:tblPr>
      <w:tblGrid>
        <w:gridCol w:w="2381"/>
        <w:gridCol w:w="1486"/>
        <w:gridCol w:w="1486"/>
        <w:gridCol w:w="1285"/>
        <w:gridCol w:w="1483"/>
      </w:tblGrid>
      <w:tr>
        <w:trPr>
          <w:trHeight w:val="324" w:hRule="exact"/>
        </w:trPr>
        <w:tc>
          <w:tcPr>
            <w:tcW w:w="2381" w:type="dxa"/>
            <w:tcBorders>
              <w:top w:val="single" w:sz="12" w:space="0" w:color="000000"/>
              <w:left w:val="nil" w:sz="6" w:space="0" w:color="auto"/>
              <w:bottom w:val="nil" w:sz="6" w:space="0" w:color="auto"/>
              <w:right w:val="single" w:sz="4" w:space="0" w:color="000000"/>
            </w:tcBorders>
          </w:tcPr>
          <w:p>
            <w:pPr>
              <w:pStyle w:val="TableParagraph"/>
              <w:spacing w:line="212" w:lineRule="exact" w:before="137"/>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6" w:type="dxa"/>
            <w:tcBorders>
              <w:top w:val="single" w:sz="12" w:space="0" w:color="000000"/>
              <w:left w:val="single" w:sz="4" w:space="0" w:color="000000"/>
              <w:bottom w:val="nil" w:sz="6" w:space="0" w:color="auto"/>
              <w:right w:val="single" w:sz="4" w:space="0" w:color="000000"/>
            </w:tcBorders>
          </w:tcPr>
          <w:p>
            <w:pPr>
              <w:pStyle w:val="TableParagraph"/>
              <w:spacing w:line="212" w:lineRule="exact" w:before="137"/>
              <w:ind w:left="37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86" w:type="dxa"/>
            <w:vMerge w:val="restart"/>
            <w:tcBorders>
              <w:top w:val="single" w:sz="12" w:space="0" w:color="000000"/>
              <w:left w:val="single" w:sz="4" w:space="0" w:color="000000"/>
              <w:right w:val="single" w:sz="4" w:space="0" w:color="000000"/>
            </w:tcBorders>
          </w:tcPr>
          <w:p>
            <w:pPr>
              <w:pStyle w:val="TableParagraph"/>
              <w:spacing w:line="240" w:lineRule="auto" w:before="137"/>
              <w:ind w:left="377"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285" w:type="dxa"/>
            <w:vMerge w:val="restart"/>
            <w:tcBorders>
              <w:top w:val="single" w:sz="12" w:space="0" w:color="000000"/>
              <w:left w:val="single" w:sz="4" w:space="0" w:color="000000"/>
              <w:right w:val="single" w:sz="4" w:space="0" w:color="000000"/>
            </w:tcBorders>
          </w:tcPr>
          <w:p>
            <w:pPr>
              <w:pStyle w:val="TableParagraph"/>
              <w:spacing w:line="240" w:lineRule="auto" w:before="137"/>
              <w:ind w:left="275"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483" w:type="dxa"/>
            <w:vMerge w:val="restart"/>
            <w:tcBorders>
              <w:top w:val="single" w:sz="12" w:space="0" w:color="000000"/>
              <w:left w:val="single" w:sz="4" w:space="0" w:color="000000"/>
              <w:right w:val="nil" w:sz="6" w:space="0" w:color="auto"/>
            </w:tcBorders>
          </w:tcPr>
          <w:p>
            <w:pPr>
              <w:pStyle w:val="TableParagraph"/>
              <w:spacing w:line="240" w:lineRule="auto" w:before="137"/>
              <w:ind w:left="374"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64" w:hRule="exact"/>
        </w:trPr>
        <w:tc>
          <w:tcPr>
            <w:tcW w:w="2381"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single" w:sz="4" w:space="0" w:color="000000"/>
            </w:tcBorders>
          </w:tcPr>
          <w:p>
            <w:pPr/>
          </w:p>
        </w:tc>
        <w:tc>
          <w:tcPr>
            <w:tcW w:w="1486" w:type="dxa"/>
            <w:vMerge/>
            <w:tcBorders>
              <w:left w:val="single" w:sz="4" w:space="0" w:color="000000"/>
              <w:right w:val="single" w:sz="4" w:space="0" w:color="000000"/>
            </w:tcBorders>
          </w:tcPr>
          <w:p>
            <w:pPr/>
          </w:p>
        </w:tc>
        <w:tc>
          <w:tcPr>
            <w:tcW w:w="1285" w:type="dxa"/>
            <w:vMerge/>
            <w:tcBorders>
              <w:left w:val="single" w:sz="4" w:space="0" w:color="000000"/>
              <w:right w:val="single" w:sz="4" w:space="0" w:color="000000"/>
            </w:tcBorders>
          </w:tcPr>
          <w:p>
            <w:pPr/>
          </w:p>
        </w:tc>
        <w:tc>
          <w:tcPr>
            <w:tcW w:w="1483" w:type="dxa"/>
            <w:vMerge/>
            <w:tcBorders>
              <w:left w:val="single" w:sz="4" w:space="0" w:color="000000"/>
              <w:right w:val="nil" w:sz="6" w:space="0" w:color="auto"/>
            </w:tcBorders>
          </w:tcPr>
          <w:p>
            <w:pPr/>
          </w:p>
        </w:tc>
      </w:tr>
      <w:tr>
        <w:trPr>
          <w:trHeight w:val="37" w:hRule="exact"/>
        </w:trPr>
        <w:tc>
          <w:tcPr>
            <w:tcW w:w="2381"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single" w:sz="4" w:space="0" w:color="000000"/>
            </w:tcBorders>
          </w:tcPr>
          <w:p>
            <w:pPr/>
          </w:p>
        </w:tc>
        <w:tc>
          <w:tcPr>
            <w:tcW w:w="1486" w:type="dxa"/>
            <w:vMerge/>
            <w:tcBorders>
              <w:left w:val="single" w:sz="4" w:space="0" w:color="000000"/>
              <w:bottom w:val="nil" w:sz="6" w:space="0" w:color="auto"/>
              <w:right w:val="single" w:sz="4" w:space="0" w:color="000000"/>
            </w:tcBorders>
          </w:tcPr>
          <w:p>
            <w:pPr/>
          </w:p>
        </w:tc>
        <w:tc>
          <w:tcPr>
            <w:tcW w:w="1285" w:type="dxa"/>
            <w:vMerge/>
            <w:tcBorders>
              <w:left w:val="single" w:sz="4" w:space="0" w:color="000000"/>
              <w:right w:val="single" w:sz="4" w:space="0" w:color="000000"/>
            </w:tcBorders>
          </w:tcPr>
          <w:p>
            <w:pPr/>
          </w:p>
        </w:tc>
        <w:tc>
          <w:tcPr>
            <w:tcW w:w="1483" w:type="dxa"/>
            <w:vMerge/>
            <w:tcBorders>
              <w:left w:val="single" w:sz="4" w:space="0" w:color="000000"/>
              <w:bottom w:val="nil" w:sz="6" w:space="0" w:color="auto"/>
              <w:right w:val="nil" w:sz="6" w:space="0" w:color="auto"/>
            </w:tcBorders>
          </w:tcPr>
          <w:p>
            <w:pPr/>
          </w:p>
        </w:tc>
      </w:tr>
      <w:tr>
        <w:trPr>
          <w:trHeight w:val="390" w:hRule="exact"/>
        </w:trPr>
        <w:tc>
          <w:tcPr>
            <w:tcW w:w="2381"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486" w:type="dxa"/>
            <w:tcBorders>
              <w:top w:val="nil" w:sz="6" w:space="0" w:color="auto"/>
              <w:left w:val="single" w:sz="4" w:space="0" w:color="000000"/>
              <w:bottom w:val="nil" w:sz="6" w:space="0" w:color="auto"/>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54,632,312.09</w:t>
            </w:r>
          </w:p>
        </w:tc>
        <w:tc>
          <w:tcPr>
            <w:tcW w:w="1285" w:type="dxa"/>
            <w:vMerge/>
            <w:tcBorders>
              <w:left w:val="single" w:sz="4" w:space="0" w:color="000000"/>
              <w:right w:val="single" w:sz="4" w:space="0" w:color="000000"/>
            </w:tcBorders>
          </w:tcPr>
          <w:p>
            <w:pPr/>
          </w:p>
        </w:tc>
        <w:tc>
          <w:tcPr>
            <w:tcW w:w="1483"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54,632,312.09</w:t>
            </w:r>
          </w:p>
        </w:tc>
      </w:tr>
      <w:tr>
        <w:trPr>
          <w:trHeight w:val="20" w:hRule="exact"/>
        </w:trPr>
        <w:tc>
          <w:tcPr>
            <w:tcW w:w="2381"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285" w:type="dxa"/>
            <w:vMerge/>
            <w:tcBorders>
              <w:left w:val="single" w:sz="4" w:space="0" w:color="000000"/>
              <w:right w:val="single" w:sz="4" w:space="0" w:color="000000"/>
            </w:tcBorders>
          </w:tcPr>
          <w:p>
            <w:pPr/>
          </w:p>
        </w:tc>
        <w:tc>
          <w:tcPr>
            <w:tcW w:w="1483" w:type="dxa"/>
            <w:tcBorders>
              <w:top w:val="nil" w:sz="6" w:space="0" w:color="auto"/>
              <w:left w:val="nil" w:sz="6" w:space="0" w:color="auto"/>
              <w:bottom w:val="nil" w:sz="6" w:space="0" w:color="auto"/>
              <w:right w:val="nil" w:sz="6" w:space="0" w:color="auto"/>
            </w:tcBorders>
          </w:tcPr>
          <w:p>
            <w:pPr/>
          </w:p>
        </w:tc>
      </w:tr>
      <w:tr>
        <w:trPr>
          <w:trHeight w:val="390" w:hRule="exact"/>
        </w:trPr>
        <w:tc>
          <w:tcPr>
            <w:tcW w:w="2381"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486" w:type="dxa"/>
            <w:tcBorders>
              <w:top w:val="nil" w:sz="6" w:space="0" w:color="auto"/>
              <w:left w:val="single" w:sz="4" w:space="0" w:color="000000"/>
              <w:bottom w:val="nil" w:sz="6" w:space="0" w:color="auto"/>
              <w:right w:val="single" w:sz="4" w:space="0" w:color="000000"/>
            </w:tcBorders>
          </w:tcPr>
          <w:p>
            <w:pP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443,819.50</w:t>
            </w:r>
          </w:p>
        </w:tc>
        <w:tc>
          <w:tcPr>
            <w:tcW w:w="1285" w:type="dxa"/>
            <w:vMerge/>
            <w:tcBorders>
              <w:left w:val="single" w:sz="4" w:space="0" w:color="000000"/>
              <w:right w:val="single" w:sz="4" w:space="0" w:color="000000"/>
            </w:tcBorders>
          </w:tcPr>
          <w:p>
            <w:pPr/>
          </w:p>
        </w:tc>
        <w:tc>
          <w:tcPr>
            <w:tcW w:w="1483"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443,819.50</w:t>
            </w:r>
          </w:p>
        </w:tc>
      </w:tr>
      <w:tr>
        <w:trPr>
          <w:trHeight w:val="20" w:hRule="exact"/>
        </w:trPr>
        <w:tc>
          <w:tcPr>
            <w:tcW w:w="2381"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285" w:type="dxa"/>
            <w:vMerge/>
            <w:tcBorders>
              <w:left w:val="single" w:sz="4" w:space="0" w:color="000000"/>
              <w:right w:val="single" w:sz="4" w:space="0" w:color="000000"/>
            </w:tcBorders>
          </w:tcPr>
          <w:p>
            <w:pPr/>
          </w:p>
        </w:tc>
        <w:tc>
          <w:tcPr>
            <w:tcW w:w="1483" w:type="dxa"/>
            <w:tcBorders>
              <w:top w:val="nil" w:sz="6" w:space="0" w:color="auto"/>
              <w:left w:val="nil" w:sz="6" w:space="0" w:color="auto"/>
              <w:bottom w:val="nil" w:sz="6" w:space="0" w:color="auto"/>
              <w:right w:val="nil" w:sz="6" w:space="0" w:color="auto"/>
            </w:tcBorders>
          </w:tcPr>
          <w:p>
            <w:pPr/>
          </w:p>
        </w:tc>
      </w:tr>
      <w:tr>
        <w:trPr>
          <w:trHeight w:val="410" w:hRule="exact"/>
        </w:trPr>
        <w:tc>
          <w:tcPr>
            <w:tcW w:w="2381"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同一控制下的合并</w:t>
            </w: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3,192,421.98</w:t>
            </w:r>
          </w:p>
        </w:tc>
        <w:tc>
          <w:tcPr>
            <w:tcW w:w="1486" w:type="dxa"/>
            <w:tcBorders>
              <w:top w:val="nil" w:sz="6" w:space="0" w:color="auto"/>
              <w:left w:val="single" w:sz="4" w:space="0" w:color="000000"/>
              <w:bottom w:val="nil" w:sz="6" w:space="0" w:color="auto"/>
              <w:right w:val="single" w:sz="4" w:space="0" w:color="000000"/>
            </w:tcBorders>
          </w:tcPr>
          <w:p>
            <w:pPr/>
          </w:p>
        </w:tc>
        <w:tc>
          <w:tcPr>
            <w:tcW w:w="1285" w:type="dxa"/>
            <w:vMerge/>
            <w:tcBorders>
              <w:left w:val="single" w:sz="4" w:space="0" w:color="000000"/>
              <w:right w:val="single" w:sz="4" w:space="0" w:color="000000"/>
            </w:tcBorders>
          </w:tcPr>
          <w:p>
            <w:pPr/>
          </w:p>
        </w:tc>
        <w:tc>
          <w:tcPr>
            <w:tcW w:w="1483"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3,192,421.98</w:t>
            </w:r>
          </w:p>
        </w:tc>
      </w:tr>
      <w:tr>
        <w:trPr>
          <w:trHeight w:val="415" w:hRule="exact"/>
        </w:trPr>
        <w:tc>
          <w:tcPr>
            <w:tcW w:w="2381" w:type="dxa"/>
            <w:tcBorders>
              <w:top w:val="nil" w:sz="6" w:space="0" w:color="auto"/>
              <w:left w:val="nil" w:sz="6" w:space="0" w:color="auto"/>
              <w:bottom w:val="single" w:sz="12" w:space="0" w:color="000000"/>
              <w:right w:val="single" w:sz="4" w:space="0" w:color="000000"/>
            </w:tcBorders>
          </w:tcPr>
          <w:p>
            <w:pPr>
              <w:pStyle w:val="TableParagraph"/>
              <w:spacing w:line="240" w:lineRule="auto" w:before="135"/>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8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3,192,421.98</w:t>
            </w:r>
          </w:p>
        </w:tc>
        <w:tc>
          <w:tcPr>
            <w:tcW w:w="148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55,076,131.59</w:t>
            </w:r>
          </w:p>
        </w:tc>
        <w:tc>
          <w:tcPr>
            <w:tcW w:w="1285" w:type="dxa"/>
            <w:vMerge/>
            <w:tcBorders>
              <w:left w:val="single" w:sz="4" w:space="0" w:color="000000"/>
              <w:bottom w:val="single" w:sz="12" w:space="0" w:color="000000"/>
              <w:right w:val="single" w:sz="4" w:space="0" w:color="000000"/>
            </w:tcBorders>
          </w:tcPr>
          <w:p>
            <w:pPr/>
          </w:p>
        </w:tc>
        <w:tc>
          <w:tcPr>
            <w:tcW w:w="1483" w:type="dxa"/>
            <w:tcBorders>
              <w:top w:val="nil" w:sz="6" w:space="0" w:color="auto"/>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58,268,553.57</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spacing w:line="348" w:lineRule="auto" w:before="36"/>
        <w:ind w:left="855" w:right="1457" w:firstLine="0"/>
        <w:jc w:val="both"/>
        <w:rPr>
          <w:rFonts w:ascii="宋体" w:hAnsi="宋体" w:cs="宋体" w:eastAsia="宋体" w:hint="default"/>
          <w:sz w:val="21"/>
          <w:szCs w:val="21"/>
        </w:rPr>
      </w:pPr>
      <w:r>
        <w:rPr/>
        <w:pict>
          <v:group style="position:absolute;margin-left:120.379997pt;margin-top:-70.086372pt;width:405.35pt;height:5.2pt;mso-position-horizontal-relative:page;mso-position-vertical-relative:paragraph;z-index:-985624" coordorigin="2408,-1402" coordsize="8107,104">
            <v:shape style="position:absolute;left:2408;top:-1402;width:2381;height:103" type="#_x0000_t75" stroked="false">
              <v:imagedata r:id="rId45" o:title=""/>
            </v:shape>
            <v:shape style="position:absolute;left:4765;top:-1308;width:1490;height:10" type="#_x0000_t75" stroked="false">
              <v:imagedata r:id="rId297" o:title=""/>
            </v:shape>
            <v:shape style="position:absolute;left:6251;top:-1308;width:1491;height:10" type="#_x0000_t75" stroked="false">
              <v:imagedata r:id="rId297" o:title=""/>
            </v:shape>
            <v:shape style="position:absolute;left:7737;top:-1308;width:2777;height:10" type="#_x0000_t75" stroked="false">
              <v:imagedata r:id="rId299" o:title=""/>
            </v:shape>
            <w10:wrap type="none"/>
          </v:group>
        </w:pict>
      </w:r>
      <w:r>
        <w:rPr/>
        <w:pict>
          <v:group style="position:absolute;margin-left:120.379997pt;margin-top:-49.566376pt;width:405.35pt;height:5.2pt;mso-position-horizontal-relative:page;mso-position-vertical-relative:paragraph;z-index:-985600" coordorigin="2408,-991" coordsize="8107,104">
            <v:shape style="position:absolute;left:2408;top:-991;width:2381;height:103" type="#_x0000_t75" stroked="false">
              <v:imagedata r:id="rId45" o:title=""/>
            </v:shape>
            <v:shape style="position:absolute;left:4765;top:-898;width:1490;height:10" type="#_x0000_t75" stroked="false">
              <v:imagedata r:id="rId300" o:title=""/>
            </v:shape>
            <v:shape style="position:absolute;left:6251;top:-898;width:1491;height:10" type="#_x0000_t75" stroked="false">
              <v:imagedata r:id="rId300" o:title=""/>
            </v:shape>
            <v:shape style="position:absolute;left:7737;top:-898;width:2777;height:10" type="#_x0000_t75" stroked="false">
              <v:imagedata r:id="rId301" o:title=""/>
            </v:shape>
            <w10:wrap type="none"/>
          </v:group>
        </w:pic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：资本溢价（股本溢价）本年增加</w:t>
      </w:r>
      <w:r>
        <w:rPr>
          <w:rFonts w:ascii="宋体" w:hAnsi="宋体" w:cs="宋体" w:eastAsia="宋体" w:hint="default"/>
          <w:spacing w:val="-55"/>
          <w:sz w:val="21"/>
          <w:szCs w:val="21"/>
        </w:rPr>
        <w:t> </w:t>
      </w:r>
      <w:r>
        <w:rPr>
          <w:rFonts w:ascii="宋体" w:hAnsi="宋体" w:cs="宋体" w:eastAsia="宋体" w:hint="default"/>
          <w:sz w:val="21"/>
          <w:szCs w:val="21"/>
        </w:rPr>
        <w:t>54,632,312.09</w:t>
      </w:r>
      <w:r>
        <w:rPr>
          <w:rFonts w:ascii="宋体" w:hAnsi="宋体" w:cs="宋体" w:eastAsia="宋体" w:hint="default"/>
          <w:spacing w:val="-55"/>
          <w:sz w:val="21"/>
          <w:szCs w:val="21"/>
        </w:rPr>
        <w:t> </w:t>
      </w:r>
      <w:r>
        <w:rPr>
          <w:rFonts w:ascii="宋体" w:hAnsi="宋体" w:cs="宋体" w:eastAsia="宋体" w:hint="default"/>
          <w:sz w:val="21"/>
          <w:szCs w:val="21"/>
        </w:rPr>
        <w:t>元，详见附注五（十八）注</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注 </w:t>
      </w:r>
      <w:r>
        <w:rPr>
          <w:rFonts w:ascii="宋体" w:hAnsi="宋体" w:cs="宋体" w:eastAsia="宋体" w:hint="default"/>
          <w:sz w:val="21"/>
          <w:szCs w:val="21"/>
        </w:rPr>
        <w:t>2</w:t>
      </w:r>
      <w:r>
        <w:rPr>
          <w:rFonts w:ascii="宋体" w:hAnsi="宋体" w:cs="宋体" w:eastAsia="宋体" w:hint="default"/>
          <w:sz w:val="21"/>
          <w:szCs w:val="21"/>
        </w:rPr>
        <w:t>：其他资本公积增加系 </w:t>
      </w:r>
      <w:r>
        <w:rPr>
          <w:rFonts w:ascii="宋体" w:hAnsi="宋体" w:cs="宋体" w:eastAsia="宋体" w:hint="default"/>
          <w:sz w:val="21"/>
          <w:szCs w:val="21"/>
        </w:rPr>
        <w:t>Hand Enterprise Solutions Pte.,Ltd</w:t>
      </w:r>
      <w:r>
        <w:rPr>
          <w:rFonts w:ascii="宋体" w:hAnsi="宋体" w:cs="宋体" w:eastAsia="宋体" w:hint="default"/>
          <w:spacing w:val="-60"/>
          <w:sz w:val="21"/>
          <w:szCs w:val="21"/>
        </w:rPr>
        <w:t> </w:t>
      </w:r>
      <w:r>
        <w:rPr>
          <w:rFonts w:ascii="宋体" w:hAnsi="宋体" w:cs="宋体" w:eastAsia="宋体" w:hint="default"/>
          <w:sz w:val="21"/>
          <w:szCs w:val="21"/>
        </w:rPr>
        <w:t>豁免了对本公司的</w:t>
      </w:r>
      <w:r>
        <w:rPr>
          <w:rFonts w:ascii="宋体" w:hAnsi="宋体" w:cs="宋体" w:eastAsia="宋体" w:hint="default"/>
          <w:w w:val="100"/>
          <w:sz w:val="21"/>
          <w:szCs w:val="21"/>
        </w:rPr>
        <w:t> </w:t>
      </w:r>
      <w:r>
        <w:rPr>
          <w:rFonts w:ascii="宋体" w:hAnsi="宋体" w:cs="宋体" w:eastAsia="宋体" w:hint="default"/>
          <w:sz w:val="21"/>
          <w:szCs w:val="21"/>
        </w:rPr>
        <w:t>债权</w:t>
      </w:r>
      <w:r>
        <w:rPr>
          <w:rFonts w:ascii="宋体" w:hAnsi="宋体" w:cs="宋体" w:eastAsia="宋体" w:hint="default"/>
          <w:spacing w:val="-53"/>
          <w:sz w:val="21"/>
          <w:szCs w:val="21"/>
        </w:rPr>
        <w:t> </w:t>
      </w:r>
      <w:r>
        <w:rPr>
          <w:rFonts w:ascii="宋体" w:hAnsi="宋体" w:cs="宋体" w:eastAsia="宋体" w:hint="default"/>
          <w:sz w:val="21"/>
          <w:szCs w:val="21"/>
        </w:rPr>
        <w:t>443,819.50</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tabs>
          <w:tab w:pos="977" w:val="left" w:leader="none"/>
        </w:tabs>
        <w:spacing w:before="168"/>
        <w:ind w:left="138" w:right="4190" w:firstLine="0"/>
        <w:jc w:val="left"/>
        <w:rPr>
          <w:rFonts w:ascii="宋体" w:hAnsi="宋体" w:cs="宋体" w:eastAsia="宋体" w:hint="default"/>
          <w:sz w:val="21"/>
          <w:szCs w:val="21"/>
        </w:rPr>
      </w:pPr>
      <w:r>
        <w:rPr/>
        <w:pict>
          <v:shape style="position:absolute;margin-left:196.009995pt;margin-top:45.26366pt;width:.48001pt;height:.12pt;mso-position-horizontal-relative:page;mso-position-vertical-relative:paragraph;z-index:-985576" type="#_x0000_t75" stroked="false">
            <v:imagedata r:id="rId295" o:title=""/>
          </v:shape>
        </w:pict>
      </w:r>
      <w:r>
        <w:rPr/>
        <w:pict>
          <v:shape style="position:absolute;margin-left:274.010010pt;margin-top:45.26366pt;width:.48001pt;height:.12pt;mso-position-horizontal-relative:page;mso-position-vertical-relative:paragraph;z-index:-985552" type="#_x0000_t75" stroked="false">
            <v:imagedata r:id="rId295" o:title=""/>
          </v:shape>
        </w:pict>
      </w:r>
      <w:r>
        <w:rPr/>
        <w:pict>
          <v:shape style="position:absolute;margin-left:361.149994pt;margin-top:45.26366pt;width:.47998pt;height:.12pt;mso-position-horizontal-relative:page;mso-position-vertical-relative:paragraph;z-index:-985528" type="#_x0000_t75" stroked="false">
            <v:imagedata r:id="rId295" o:title=""/>
          </v:shape>
        </w:pict>
      </w:r>
      <w:r>
        <w:rPr/>
        <w:pict>
          <v:shape style="position:absolute;margin-left:448.299988pt;margin-top:45.26366pt;width:.48001pt;height:.12pt;mso-position-horizontal-relative:page;mso-position-vertical-relative:paragraph;z-index:-985504" type="#_x0000_t75" stroked="false">
            <v:imagedata r:id="rId295" o:title=""/>
          </v:shape>
        </w:pict>
      </w:r>
      <w:r>
        <w:rPr/>
        <w:pict>
          <v:group style="position:absolute;margin-left:120.379997pt;margin-top:60.743671pt;width:409.05pt;height:5.05pt;mso-position-horizontal-relative:page;mso-position-vertical-relative:paragraph;z-index:-985480" coordorigin="2408,1215" coordsize="8181,101">
            <v:shape style="position:absolute;left:2408;top:1215;width:1532;height:101" type="#_x0000_t75" stroked="false">
              <v:imagedata r:id="rId302" o:title=""/>
            </v:shape>
            <v:shape style="position:absolute;left:3915;top:1306;width:1565;height:10" type="#_x0000_t75" stroked="false">
              <v:imagedata r:id="rId303" o:title=""/>
            </v:shape>
            <v:shape style="position:absolute;left:5475;top:1306;width:1748;height:10" type="#_x0000_t75" stroked="false">
              <v:imagedata r:id="rId304" o:title=""/>
            </v:shape>
            <v:shape style="position:absolute;left:7218;top:1306;width:3370;height:10" type="#_x0000_t75" stroked="false">
              <v:imagedata r:id="rId305" o:title=""/>
            </v:shape>
            <w10:wrap type="none"/>
          </v:group>
        </w:pic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二十</w:t>
      </w:r>
      <w:r>
        <w:rPr>
          <w:rFonts w:ascii="宋体" w:hAnsi="宋体" w:cs="宋体" w:eastAsia="宋体" w:hint="default"/>
          <w:b/>
          <w:bCs/>
          <w:spacing w:val="-1"/>
          <w:sz w:val="21"/>
          <w:szCs w:val="21"/>
        </w:rPr>
        <w:t>)</w:t>
        <w:tab/>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733" w:type="dxa"/>
        <w:tblLayout w:type="fixed"/>
        <w:tblCellMar>
          <w:top w:w="0" w:type="dxa"/>
          <w:left w:w="0" w:type="dxa"/>
          <w:bottom w:w="0" w:type="dxa"/>
          <w:right w:w="0" w:type="dxa"/>
        </w:tblCellMar>
        <w:tblLook w:val="01E0"/>
      </w:tblPr>
      <w:tblGrid>
        <w:gridCol w:w="1532"/>
        <w:gridCol w:w="1560"/>
        <w:gridCol w:w="1743"/>
        <w:gridCol w:w="1743"/>
        <w:gridCol w:w="1618"/>
      </w:tblGrid>
      <w:tr>
        <w:trPr>
          <w:trHeight w:val="324" w:hRule="exact"/>
        </w:trPr>
        <w:tc>
          <w:tcPr>
            <w:tcW w:w="1532" w:type="dxa"/>
            <w:tcBorders>
              <w:top w:val="single" w:sz="12" w:space="0" w:color="000000"/>
              <w:left w:val="nil" w:sz="6" w:space="0" w:color="auto"/>
              <w:bottom w:val="nil" w:sz="6" w:space="0" w:color="auto"/>
              <w:right w:val="single" w:sz="4" w:space="0" w:color="000000"/>
            </w:tcBorders>
          </w:tcPr>
          <w:p>
            <w:pPr>
              <w:pStyle w:val="TableParagraph"/>
              <w:spacing w:line="214" w:lineRule="exact" w:before="135"/>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12" w:space="0" w:color="000000"/>
              <w:left w:val="single" w:sz="4" w:space="0" w:color="000000"/>
              <w:bottom w:val="nil" w:sz="6" w:space="0" w:color="auto"/>
              <w:right w:val="single" w:sz="4" w:space="0" w:color="000000"/>
            </w:tcBorders>
          </w:tcPr>
          <w:p>
            <w:pPr>
              <w:pStyle w:val="TableParagraph"/>
              <w:spacing w:line="214" w:lineRule="exact" w:before="135"/>
              <w:ind w:left="41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743" w:type="dxa"/>
            <w:vMerge w:val="restart"/>
            <w:tcBorders>
              <w:top w:val="single" w:sz="12" w:space="0" w:color="000000"/>
              <w:left w:val="single" w:sz="4" w:space="0" w:color="000000"/>
              <w:right w:val="single" w:sz="4" w:space="0" w:color="000000"/>
            </w:tcBorders>
          </w:tcPr>
          <w:p>
            <w:pPr>
              <w:pStyle w:val="TableParagraph"/>
              <w:spacing w:line="240" w:lineRule="auto" w:before="135"/>
              <w:ind w:left="506"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743" w:type="dxa"/>
            <w:vMerge w:val="restart"/>
            <w:tcBorders>
              <w:top w:val="single" w:sz="12" w:space="0" w:color="000000"/>
              <w:left w:val="single" w:sz="4" w:space="0" w:color="000000"/>
              <w:right w:val="single" w:sz="4" w:space="0" w:color="000000"/>
            </w:tcBorders>
          </w:tcPr>
          <w:p>
            <w:pPr>
              <w:pStyle w:val="TableParagraph"/>
              <w:spacing w:line="240" w:lineRule="auto" w:before="135"/>
              <w:ind w:left="506"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618" w:type="dxa"/>
            <w:vMerge w:val="restart"/>
            <w:tcBorders>
              <w:top w:val="single" w:sz="12" w:space="0" w:color="000000"/>
              <w:left w:val="single" w:sz="4" w:space="0" w:color="000000"/>
              <w:right w:val="nil" w:sz="6" w:space="0" w:color="auto"/>
            </w:tcBorders>
          </w:tcPr>
          <w:p>
            <w:pPr>
              <w:pStyle w:val="TableParagraph"/>
              <w:spacing w:line="240" w:lineRule="auto" w:before="135"/>
              <w:ind w:left="443"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177" w:hRule="exact"/>
        </w:trPr>
        <w:tc>
          <w:tcPr>
            <w:tcW w:w="1532" w:type="dxa"/>
            <w:tcBorders>
              <w:top w:val="nil" w:sz="6" w:space="0" w:color="auto"/>
              <w:left w:val="nil" w:sz="6" w:space="0" w:color="auto"/>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743" w:type="dxa"/>
            <w:vMerge/>
            <w:tcBorders>
              <w:left w:val="single" w:sz="4" w:space="0" w:color="000000"/>
              <w:bottom w:val="nil" w:sz="6" w:space="0" w:color="auto"/>
              <w:right w:val="single" w:sz="4" w:space="0" w:color="000000"/>
            </w:tcBorders>
          </w:tcPr>
          <w:p>
            <w:pPr/>
          </w:p>
        </w:tc>
        <w:tc>
          <w:tcPr>
            <w:tcW w:w="1743" w:type="dxa"/>
            <w:vMerge/>
            <w:tcBorders>
              <w:left w:val="single" w:sz="4" w:space="0" w:color="000000"/>
              <w:bottom w:val="nil" w:sz="6" w:space="0" w:color="auto"/>
              <w:right w:val="single" w:sz="4" w:space="0" w:color="000000"/>
            </w:tcBorders>
          </w:tcPr>
          <w:p>
            <w:pPr/>
          </w:p>
        </w:tc>
        <w:tc>
          <w:tcPr>
            <w:tcW w:w="1618" w:type="dxa"/>
            <w:vMerge/>
            <w:tcBorders>
              <w:left w:val="single" w:sz="4" w:space="0" w:color="000000"/>
              <w:bottom w:val="nil" w:sz="6" w:space="0" w:color="auto"/>
              <w:right w:val="nil" w:sz="6" w:space="0" w:color="auto"/>
            </w:tcBorders>
          </w:tcPr>
          <w:p>
            <w:pPr/>
          </w:p>
        </w:tc>
      </w:tr>
      <w:tr>
        <w:trPr>
          <w:trHeight w:val="339" w:hRule="exact"/>
        </w:trPr>
        <w:tc>
          <w:tcPr>
            <w:tcW w:w="1532" w:type="dxa"/>
            <w:tcBorders>
              <w:top w:val="nil" w:sz="6" w:space="0" w:color="auto"/>
              <w:left w:val="nil" w:sz="6" w:space="0" w:color="auto"/>
              <w:bottom w:val="single" w:sz="12"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5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1"/>
              <w:ind w:left="501" w:right="0"/>
              <w:jc w:val="left"/>
              <w:rPr>
                <w:rFonts w:ascii="Times New Roman" w:hAnsi="Times New Roman" w:cs="Times New Roman" w:eastAsia="Times New Roman" w:hint="default"/>
                <w:sz w:val="18"/>
                <w:szCs w:val="18"/>
              </w:rPr>
            </w:pPr>
            <w:r>
              <w:rPr>
                <w:rFonts w:ascii="Times New Roman"/>
                <w:sz w:val="18"/>
              </w:rPr>
              <w:t>9,087,878.45</w:t>
            </w:r>
          </w:p>
        </w:tc>
        <w:tc>
          <w:tcPr>
            <w:tcW w:w="174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1"/>
              <w:ind w:left="683" w:right="0"/>
              <w:jc w:val="left"/>
              <w:rPr>
                <w:rFonts w:ascii="Times New Roman" w:hAnsi="Times New Roman" w:cs="Times New Roman" w:eastAsia="Times New Roman" w:hint="default"/>
                <w:sz w:val="18"/>
                <w:szCs w:val="18"/>
              </w:rPr>
            </w:pPr>
            <w:r>
              <w:rPr>
                <w:rFonts w:ascii="Times New Roman"/>
                <w:sz w:val="18"/>
              </w:rPr>
              <w:t>6,373,797.57</w:t>
            </w:r>
          </w:p>
        </w:tc>
        <w:tc>
          <w:tcPr>
            <w:tcW w:w="174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1"/>
              <w:ind w:left="684" w:right="0"/>
              <w:jc w:val="left"/>
              <w:rPr>
                <w:rFonts w:ascii="Times New Roman" w:hAnsi="Times New Roman" w:cs="Times New Roman" w:eastAsia="Times New Roman" w:hint="default"/>
                <w:sz w:val="18"/>
                <w:szCs w:val="18"/>
              </w:rPr>
            </w:pPr>
            <w:r>
              <w:rPr>
                <w:rFonts w:ascii="Times New Roman"/>
                <w:sz w:val="18"/>
              </w:rPr>
              <w:t>9,087,878.45</w:t>
            </w:r>
          </w:p>
        </w:tc>
        <w:tc>
          <w:tcPr>
            <w:tcW w:w="1618" w:type="dxa"/>
            <w:tcBorders>
              <w:top w:val="nil" w:sz="6" w:space="0" w:color="auto"/>
              <w:left w:val="single" w:sz="4" w:space="0" w:color="000000"/>
              <w:bottom w:val="single" w:sz="12" w:space="0" w:color="000000"/>
              <w:right w:val="nil" w:sz="6" w:space="0" w:color="auto"/>
            </w:tcBorders>
          </w:tcPr>
          <w:p>
            <w:pPr>
              <w:pStyle w:val="TableParagraph"/>
              <w:spacing w:line="240" w:lineRule="auto" w:before="111"/>
              <w:ind w:left="559" w:right="0"/>
              <w:jc w:val="left"/>
              <w:rPr>
                <w:rFonts w:ascii="Times New Roman" w:hAnsi="Times New Roman" w:cs="Times New Roman" w:eastAsia="Times New Roman" w:hint="default"/>
                <w:sz w:val="18"/>
                <w:szCs w:val="18"/>
              </w:rPr>
            </w:pPr>
            <w:r>
              <w:rPr>
                <w:rFonts w:ascii="Times New Roman"/>
                <w:sz w:val="18"/>
              </w:rPr>
              <w:t>6,373,797.57</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spacing w:before="36"/>
        <w:ind w:left="855" w:right="4190" w:firstLine="0"/>
        <w:jc w:val="left"/>
        <w:rPr>
          <w:rFonts w:ascii="宋体" w:hAnsi="宋体" w:cs="宋体" w:eastAsia="宋体" w:hint="default"/>
          <w:sz w:val="21"/>
          <w:szCs w:val="21"/>
        </w:rPr>
      </w:pPr>
      <w:r>
        <w:rPr>
          <w:rFonts w:ascii="宋体" w:hAnsi="宋体" w:cs="宋体" w:eastAsia="宋体" w:hint="default"/>
          <w:sz w:val="21"/>
          <w:szCs w:val="21"/>
        </w:rPr>
        <w:t>盈余公积说明：</w:t>
      </w:r>
    </w:p>
    <w:p>
      <w:pPr>
        <w:spacing w:line="698" w:lineRule="auto" w:before="126"/>
        <w:ind w:left="138" w:right="3477" w:firstLine="717"/>
        <w:jc w:val="left"/>
        <w:rPr>
          <w:rFonts w:ascii="宋体" w:hAnsi="宋体" w:cs="宋体" w:eastAsia="宋体" w:hint="default"/>
          <w:sz w:val="21"/>
          <w:szCs w:val="21"/>
        </w:rPr>
      </w:pPr>
      <w:r>
        <w:rPr/>
        <w:pict>
          <v:shape style="position:absolute;margin-left:344.829987pt;margin-top:83.00367pt;width:.48001pt;height:.12pt;mso-position-horizontal-relative:page;mso-position-vertical-relative:paragraph;z-index:-985456" type="#_x0000_t75" stroked="false">
            <v:imagedata r:id="rId295" o:title=""/>
          </v:shape>
        </w:pict>
      </w:r>
      <w:r>
        <w:rPr/>
        <w:pict>
          <v:shape style="position:absolute;margin-left:429.910004pt;margin-top:83.00367pt;width:.48001pt;height:.12pt;mso-position-horizontal-relative:page;mso-position-vertical-relative:paragraph;z-index:-985432" type="#_x0000_t75" stroked="false">
            <v:imagedata r:id="rId295" o:title=""/>
          </v:shape>
        </w:pict>
      </w:r>
      <w:r>
        <w:rPr/>
        <w:pict>
          <v:group style="position:absolute;margin-left:120.379997pt;margin-top:98.48365pt;width:409.05pt;height:5.05pt;mso-position-horizontal-relative:page;mso-position-vertical-relative:paragraph;z-index:-985408" coordorigin="2408,1970" coordsize="8181,101">
            <v:shape style="position:absolute;left:2408;top:1970;width:4508;height:101" type="#_x0000_t75" stroked="false">
              <v:imagedata r:id="rId306" o:title=""/>
            </v:shape>
            <v:shape style="position:absolute;left:6892;top:2061;width:1706;height:10" type="#_x0000_t75" stroked="false">
              <v:imagedata r:id="rId190" o:title=""/>
            </v:shape>
            <v:shape style="position:absolute;left:8593;top:2061;width:1995;height:10" type="#_x0000_t75" stroked="false">
              <v:imagedata r:id="rId289" o:title=""/>
            </v:shape>
            <w10:wrap type="none"/>
          </v:group>
        </w:pict>
      </w:r>
      <w:r>
        <w:rPr/>
        <w:pict>
          <v:group style="position:absolute;margin-left:120.379997pt;margin-top:118.883705pt;width:409.05pt;height:5.2pt;mso-position-horizontal-relative:page;mso-position-vertical-relative:paragraph;z-index:-985384" coordorigin="2408,2378" coordsize="8181,104">
            <v:shape style="position:absolute;left:2408;top:2378;width:4508;height:103" type="#_x0000_t75" stroked="false">
              <v:imagedata r:id="rId307" o:title=""/>
            </v:shape>
            <v:shape style="position:absolute;left:6892;top:2471;width:1706;height:10" type="#_x0000_t75" stroked="false">
              <v:imagedata r:id="rId291" o:title=""/>
            </v:shape>
            <v:shape style="position:absolute;left:8593;top:2471;width:1995;height:10" type="#_x0000_t75" stroked="false">
              <v:imagedata r:id="rId292" o:title=""/>
            </v:shape>
            <w10:wrap type="none"/>
          </v:group>
        </w:pict>
      </w:r>
      <w:r>
        <w:rPr/>
        <w:pict>
          <v:group style="position:absolute;margin-left:120.379997pt;margin-top:139.403702pt;width:409.05pt;height:5.2pt;mso-position-horizontal-relative:page;mso-position-vertical-relative:paragraph;z-index:-985360" coordorigin="2408,2788" coordsize="8181,104">
            <v:shape style="position:absolute;left:2408;top:2788;width:4508;height:103" type="#_x0000_t75" stroked="false">
              <v:imagedata r:id="rId308" o:title=""/>
            </v:shape>
            <v:shape style="position:absolute;left:6892;top:2882;width:1706;height:10" type="#_x0000_t75" stroked="false">
              <v:imagedata r:id="rId190" o:title=""/>
            </v:shape>
            <v:shape style="position:absolute;left:8593;top:2882;width:1995;height:10" type="#_x0000_t75" stroked="false">
              <v:imagedata r:id="rId289" o:title=""/>
            </v:shape>
            <w10:wrap type="none"/>
          </v:group>
        </w:pict>
      </w:r>
      <w:r>
        <w:rPr/>
        <w:pict>
          <v:group style="position:absolute;margin-left:120.379997pt;margin-top:159.923645pt;width:409.05pt;height:5.2pt;mso-position-horizontal-relative:page;mso-position-vertical-relative:paragraph;z-index:-985336" coordorigin="2408,3198" coordsize="8181,104">
            <v:shape style="position:absolute;left:2408;top:3198;width:4508;height:104" type="#_x0000_t75" stroked="false">
              <v:imagedata r:id="rId309" o:title=""/>
            </v:shape>
            <v:shape style="position:absolute;left:6892;top:3292;width:1707;height:10" type="#_x0000_t75" stroked="false">
              <v:imagedata r:id="rId310" o:title=""/>
            </v:shape>
            <v:shape style="position:absolute;left:8593;top:3292;width:1995;height:10" type="#_x0000_t75" stroked="false">
              <v:imagedata r:id="rId311" o:title=""/>
            </v:shape>
            <w10:wrap type="none"/>
          </v:group>
        </w:pict>
      </w:r>
      <w:r>
        <w:rPr>
          <w:rFonts w:ascii="宋体" w:hAnsi="宋体" w:cs="宋体" w:eastAsia="宋体" w:hint="default"/>
          <w:sz w:val="21"/>
          <w:szCs w:val="21"/>
        </w:rPr>
        <w:t>2010</w:t>
      </w:r>
      <w:r>
        <w:rPr>
          <w:rFonts w:ascii="宋体" w:hAnsi="宋体" w:cs="宋体" w:eastAsia="宋体" w:hint="default"/>
          <w:spacing w:val="-57"/>
          <w:sz w:val="21"/>
          <w:szCs w:val="21"/>
        </w:rPr>
        <w:t> </w:t>
      </w:r>
      <w:r>
        <w:rPr>
          <w:rFonts w:ascii="宋体" w:hAnsi="宋体" w:cs="宋体" w:eastAsia="宋体" w:hint="default"/>
          <w:sz w:val="21"/>
          <w:szCs w:val="21"/>
        </w:rPr>
        <w:t>年盈余公积减少</w:t>
      </w:r>
      <w:r>
        <w:rPr>
          <w:rFonts w:ascii="宋体" w:hAnsi="宋体" w:cs="宋体" w:eastAsia="宋体" w:hint="default"/>
          <w:spacing w:val="-54"/>
          <w:sz w:val="21"/>
          <w:szCs w:val="21"/>
        </w:rPr>
        <w:t> </w:t>
      </w:r>
      <w:r>
        <w:rPr>
          <w:rFonts w:ascii="宋体" w:hAnsi="宋体" w:cs="宋体" w:eastAsia="宋体" w:hint="default"/>
          <w:sz w:val="21"/>
          <w:szCs w:val="21"/>
        </w:rPr>
        <w:t>9,087,878.45</w:t>
      </w:r>
      <w:r>
        <w:rPr>
          <w:rFonts w:ascii="宋体" w:hAnsi="宋体" w:cs="宋体" w:eastAsia="宋体" w:hint="default"/>
          <w:sz w:val="18"/>
          <w:szCs w:val="18"/>
        </w:rPr>
        <w:t>，</w:t>
      </w:r>
      <w:r>
        <w:rPr>
          <w:rFonts w:ascii="宋体" w:hAnsi="宋体" w:cs="宋体" w:eastAsia="宋体" w:hint="default"/>
          <w:sz w:val="21"/>
          <w:szCs w:val="21"/>
        </w:rPr>
        <w:t>详见附注五（十八）注</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二十一</w:t>
      </w:r>
      <w:r>
        <w:rPr>
          <w:rFonts w:ascii="宋体" w:hAnsi="宋体" w:cs="宋体" w:eastAsia="宋体" w:hint="default"/>
          <w:b/>
          <w:bCs/>
          <w:sz w:val="21"/>
          <w:szCs w:val="21"/>
        </w:rPr>
        <w:t>) </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4"/>
        <w:rPr>
          <w:rFonts w:ascii="宋体" w:hAnsi="宋体" w:cs="宋体" w:eastAsia="宋体" w:hint="default"/>
          <w:b/>
          <w:bCs/>
          <w:sz w:val="2"/>
          <w:szCs w:val="2"/>
        </w:rPr>
      </w:pPr>
    </w:p>
    <w:tbl>
      <w:tblPr>
        <w:tblW w:w="0" w:type="auto"/>
        <w:jc w:val="left"/>
        <w:tblInd w:w="733" w:type="dxa"/>
        <w:tblLayout w:type="fixed"/>
        <w:tblCellMar>
          <w:top w:w="0" w:type="dxa"/>
          <w:left w:w="0" w:type="dxa"/>
          <w:bottom w:w="0" w:type="dxa"/>
          <w:right w:w="0" w:type="dxa"/>
        </w:tblCellMar>
        <w:tblLook w:val="01E0"/>
      </w:tblPr>
      <w:tblGrid>
        <w:gridCol w:w="4508"/>
        <w:gridCol w:w="1702"/>
        <w:gridCol w:w="1985"/>
      </w:tblGrid>
      <w:tr>
        <w:trPr>
          <w:trHeight w:val="324" w:hRule="exact"/>
        </w:trPr>
        <w:tc>
          <w:tcPr>
            <w:tcW w:w="4508" w:type="dxa"/>
            <w:tcBorders>
              <w:top w:val="single" w:sz="12" w:space="0" w:color="000000"/>
              <w:left w:val="nil" w:sz="6" w:space="0" w:color="auto"/>
              <w:bottom w:val="nil" w:sz="6" w:space="0" w:color="auto"/>
              <w:right w:val="single" w:sz="4" w:space="0" w:color="000000"/>
            </w:tcBorders>
          </w:tcPr>
          <w:p>
            <w:pPr>
              <w:pStyle w:val="TableParagraph"/>
              <w:tabs>
                <w:tab w:pos="652" w:val="left" w:leader="none"/>
              </w:tabs>
              <w:spacing w:line="254" w:lineRule="exact" w:before="95"/>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02" w:type="dxa"/>
            <w:tcBorders>
              <w:top w:val="single" w:sz="12" w:space="0" w:color="000000"/>
              <w:left w:val="single" w:sz="4" w:space="0" w:color="000000"/>
              <w:bottom w:val="nil" w:sz="6" w:space="0" w:color="auto"/>
              <w:right w:val="single" w:sz="4" w:space="0" w:color="000000"/>
            </w:tcBorders>
          </w:tcPr>
          <w:p>
            <w:pPr>
              <w:pStyle w:val="TableParagraph"/>
              <w:tabs>
                <w:tab w:pos="952" w:val="left" w:leader="none"/>
              </w:tabs>
              <w:spacing w:line="254" w:lineRule="exact" w:before="95"/>
              <w:ind w:left="530"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985" w:type="dxa"/>
            <w:vMerge w:val="restart"/>
            <w:tcBorders>
              <w:top w:val="single" w:sz="12" w:space="0" w:color="000000"/>
              <w:left w:val="single" w:sz="4" w:space="0" w:color="000000"/>
              <w:right w:val="nil" w:sz="6" w:space="0" w:color="auto"/>
            </w:tcBorders>
          </w:tcPr>
          <w:p>
            <w:pPr>
              <w:pStyle w:val="TableParagraph"/>
              <w:spacing w:line="240" w:lineRule="auto" w:before="95"/>
              <w:ind w:left="252"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61" w:hRule="exact"/>
        </w:trPr>
        <w:tc>
          <w:tcPr>
            <w:tcW w:w="450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single" w:sz="4" w:space="0" w:color="000000"/>
            </w:tcBorders>
          </w:tcPr>
          <w:p>
            <w:pPr/>
          </w:p>
        </w:tc>
        <w:tc>
          <w:tcPr>
            <w:tcW w:w="1985" w:type="dxa"/>
            <w:vMerge/>
            <w:tcBorders>
              <w:left w:val="single" w:sz="4" w:space="0" w:color="000000"/>
              <w:right w:val="nil" w:sz="6" w:space="0" w:color="auto"/>
            </w:tcBorders>
          </w:tcPr>
          <w:p>
            <w:pPr/>
          </w:p>
        </w:tc>
      </w:tr>
      <w:tr>
        <w:trPr>
          <w:trHeight w:val="40" w:hRule="exact"/>
        </w:trPr>
        <w:tc>
          <w:tcPr>
            <w:tcW w:w="450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single" w:sz="4" w:space="0" w:color="000000"/>
            </w:tcBorders>
          </w:tcPr>
          <w:p>
            <w:pPr/>
          </w:p>
        </w:tc>
        <w:tc>
          <w:tcPr>
            <w:tcW w:w="1985" w:type="dxa"/>
            <w:vMerge/>
            <w:tcBorders>
              <w:left w:val="single" w:sz="4" w:space="0" w:color="000000"/>
              <w:bottom w:val="nil" w:sz="6" w:space="0" w:color="auto"/>
              <w:right w:val="nil" w:sz="6" w:space="0" w:color="auto"/>
            </w:tcBorders>
          </w:tcPr>
          <w:p>
            <w:pPr/>
          </w:p>
        </w:tc>
      </w:tr>
      <w:tr>
        <w:trPr>
          <w:trHeight w:val="392" w:hRule="exact"/>
        </w:trPr>
        <w:tc>
          <w:tcPr>
            <w:tcW w:w="4508" w:type="dxa"/>
            <w:tcBorders>
              <w:top w:val="nil" w:sz="6" w:space="0" w:color="auto"/>
              <w:left w:val="nil" w:sz="6" w:space="0" w:color="auto"/>
              <w:bottom w:val="nil" w:sz="6" w:space="0" w:color="auto"/>
              <w:right w:val="single" w:sz="4" w:space="0" w:color="000000"/>
            </w:tcBorders>
          </w:tcPr>
          <w:p>
            <w:pPr>
              <w:pStyle w:val="TableParagraph"/>
              <w:spacing w:line="240" w:lineRule="auto" w:before="95"/>
              <w:ind w:left="122"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1"/>
                <w:sz w:val="21"/>
                <w:szCs w:val="21"/>
              </w:rPr>
              <w:t> </w:t>
            </w:r>
            <w:r>
              <w:rPr>
                <w:rFonts w:ascii="宋体" w:hAnsi="宋体" w:cs="宋体" w:eastAsia="宋体" w:hint="default"/>
                <w:sz w:val="21"/>
                <w:szCs w:val="21"/>
              </w:rPr>
              <w:t>上年末未分配利润</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98"/>
              <w:jc w:val="right"/>
              <w:rPr>
                <w:rFonts w:ascii="Times New Roman" w:hAnsi="Times New Roman" w:cs="Times New Roman" w:eastAsia="Times New Roman" w:hint="default"/>
                <w:sz w:val="21"/>
                <w:szCs w:val="21"/>
              </w:rPr>
            </w:pPr>
            <w:r>
              <w:rPr>
                <w:rFonts w:ascii="Times New Roman"/>
                <w:spacing w:val="-1"/>
                <w:sz w:val="21"/>
              </w:rPr>
              <w:t>128,571,419.79</w:t>
            </w:r>
          </w:p>
        </w:tc>
        <w:tc>
          <w:tcPr>
            <w:tcW w:w="1985" w:type="dxa"/>
            <w:tcBorders>
              <w:top w:val="nil" w:sz="6" w:space="0" w:color="auto"/>
              <w:left w:val="single" w:sz="4" w:space="0" w:color="000000"/>
              <w:bottom w:val="nil" w:sz="6" w:space="0" w:color="auto"/>
              <w:right w:val="nil" w:sz="6" w:space="0" w:color="auto"/>
            </w:tcBorders>
          </w:tcPr>
          <w:p>
            <w:pPr/>
          </w:p>
        </w:tc>
      </w:tr>
      <w:tr>
        <w:trPr>
          <w:trHeight w:val="19" w:hRule="exact"/>
        </w:trPr>
        <w:tc>
          <w:tcPr>
            <w:tcW w:w="450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r>
      <w:tr>
        <w:trPr>
          <w:trHeight w:val="380" w:hRule="exact"/>
        </w:trPr>
        <w:tc>
          <w:tcPr>
            <w:tcW w:w="4508"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调整</w:t>
            </w:r>
            <w:r>
              <w:rPr>
                <w:rFonts w:ascii="宋体" w:hAnsi="宋体" w:cs="宋体" w:eastAsia="宋体" w:hint="default"/>
                <w:spacing w:val="-6"/>
                <w:sz w:val="21"/>
                <w:szCs w:val="21"/>
              </w:rPr>
              <w:t> </w:t>
            </w:r>
            <w:r>
              <w:rPr>
                <w:rFonts w:ascii="宋体" w:hAnsi="宋体" w:cs="宋体" w:eastAsia="宋体" w:hint="default"/>
                <w:sz w:val="21"/>
                <w:szCs w:val="21"/>
              </w:rPr>
              <w:t>年初未分配利润合计数（调增</w:t>
            </w:r>
            <w:r>
              <w:rPr>
                <w:rFonts w:ascii="Times New Roman" w:hAnsi="Times New Roman" w:cs="Times New Roman" w:eastAsia="Times New Roman" w:hint="default"/>
                <w:sz w:val="21"/>
                <w:szCs w:val="21"/>
              </w:rPr>
              <w:t>+</w:t>
            </w:r>
            <w:r>
              <w:rPr>
                <w:rFonts w:ascii="宋体" w:hAnsi="宋体" w:cs="宋体" w:eastAsia="宋体" w:hint="default"/>
                <w:sz w:val="21"/>
                <w:szCs w:val="21"/>
              </w:rPr>
              <w:t>，调减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02"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nil" w:sz="6" w:space="0" w:color="auto"/>
            </w:tcBorders>
          </w:tcPr>
          <w:p>
            <w:pPr/>
          </w:p>
        </w:tc>
      </w:tr>
      <w:tr>
        <w:trPr>
          <w:trHeight w:val="31" w:hRule="exact"/>
        </w:trPr>
        <w:tc>
          <w:tcPr>
            <w:tcW w:w="450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nil" w:sz="6" w:space="0" w:color="auto"/>
            </w:tcBorders>
          </w:tcPr>
          <w:p>
            <w:pPr/>
          </w:p>
        </w:tc>
      </w:tr>
      <w:tr>
        <w:trPr>
          <w:trHeight w:val="389" w:hRule="exact"/>
        </w:trPr>
        <w:tc>
          <w:tcPr>
            <w:tcW w:w="4508"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1"/>
                <w:sz w:val="21"/>
                <w:szCs w:val="21"/>
              </w:rPr>
              <w:t> </w:t>
            </w:r>
            <w:r>
              <w:rPr>
                <w:rFonts w:ascii="宋体" w:hAnsi="宋体" w:cs="宋体" w:eastAsia="宋体" w:hint="default"/>
                <w:sz w:val="21"/>
                <w:szCs w:val="21"/>
              </w:rPr>
              <w:t>年初未分配利润</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1"/>
                <w:szCs w:val="21"/>
              </w:rPr>
            </w:pPr>
            <w:r>
              <w:rPr>
                <w:rFonts w:ascii="Times New Roman"/>
                <w:spacing w:val="-1"/>
                <w:sz w:val="21"/>
              </w:rPr>
              <w:t>128,571,419.79</w:t>
            </w:r>
          </w:p>
        </w:tc>
        <w:tc>
          <w:tcPr>
            <w:tcW w:w="1985" w:type="dxa"/>
            <w:tcBorders>
              <w:top w:val="nil" w:sz="6" w:space="0" w:color="auto"/>
              <w:left w:val="single" w:sz="4" w:space="0" w:color="000000"/>
              <w:bottom w:val="nil" w:sz="6" w:space="0" w:color="auto"/>
              <w:right w:val="nil" w:sz="6" w:space="0" w:color="auto"/>
            </w:tcBorders>
          </w:tcPr>
          <w:p>
            <w:pPr/>
          </w:p>
        </w:tc>
      </w:tr>
      <w:tr>
        <w:trPr>
          <w:trHeight w:val="22" w:hRule="exact"/>
        </w:trPr>
        <w:tc>
          <w:tcPr>
            <w:tcW w:w="450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r>
      <w:tr>
        <w:trPr>
          <w:trHeight w:val="389" w:hRule="exact"/>
        </w:trPr>
        <w:tc>
          <w:tcPr>
            <w:tcW w:w="4508"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3"/>
                <w:sz w:val="21"/>
                <w:szCs w:val="21"/>
              </w:rPr>
              <w:t> </w:t>
            </w:r>
            <w:r>
              <w:rPr>
                <w:rFonts w:ascii="宋体" w:hAnsi="宋体" w:cs="宋体" w:eastAsia="宋体" w:hint="default"/>
                <w:sz w:val="21"/>
                <w:szCs w:val="21"/>
              </w:rPr>
              <w:t>本期归属于母公司所有者的净利润</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1"/>
                <w:szCs w:val="21"/>
              </w:rPr>
            </w:pPr>
            <w:r>
              <w:rPr>
                <w:rFonts w:ascii="Times New Roman"/>
                <w:spacing w:val="-1"/>
                <w:sz w:val="21"/>
              </w:rPr>
              <w:t>63,278,947.64</w:t>
            </w:r>
          </w:p>
        </w:tc>
        <w:tc>
          <w:tcPr>
            <w:tcW w:w="1985" w:type="dxa"/>
            <w:tcBorders>
              <w:top w:val="nil" w:sz="6" w:space="0" w:color="auto"/>
              <w:left w:val="single" w:sz="4" w:space="0" w:color="000000"/>
              <w:bottom w:val="nil" w:sz="6" w:space="0" w:color="auto"/>
              <w:right w:val="nil" w:sz="6" w:space="0" w:color="auto"/>
            </w:tcBorders>
          </w:tcPr>
          <w:p>
            <w:pPr/>
          </w:p>
        </w:tc>
      </w:tr>
      <w:tr>
        <w:trPr>
          <w:trHeight w:val="21" w:hRule="exact"/>
        </w:trPr>
        <w:tc>
          <w:tcPr>
            <w:tcW w:w="450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r>
      <w:tr>
        <w:trPr>
          <w:trHeight w:val="368" w:hRule="exact"/>
        </w:trPr>
        <w:tc>
          <w:tcPr>
            <w:tcW w:w="4508"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648" w:right="0"/>
              <w:jc w:val="left"/>
              <w:rPr>
                <w:rFonts w:ascii="宋体" w:hAnsi="宋体" w:cs="宋体" w:eastAsia="宋体" w:hint="default"/>
                <w:sz w:val="21"/>
                <w:szCs w:val="21"/>
              </w:rPr>
            </w:pPr>
            <w:r>
              <w:rPr>
                <w:rFonts w:ascii="宋体" w:hAnsi="宋体" w:cs="宋体" w:eastAsia="宋体" w:hint="default"/>
                <w:sz w:val="21"/>
                <w:szCs w:val="21"/>
              </w:rPr>
              <w:t>直接计入所有者权益的利得和损失</w:t>
            </w:r>
          </w:p>
        </w:tc>
        <w:tc>
          <w:tcPr>
            <w:tcW w:w="1702"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nil" w:sz="6" w:space="0" w:color="auto"/>
            </w:tcBorders>
          </w:tcPr>
          <w:p>
            <w:pPr/>
          </w:p>
        </w:tc>
      </w:tr>
      <w:tr>
        <w:trPr>
          <w:trHeight w:val="42" w:hRule="exact"/>
        </w:trPr>
        <w:tc>
          <w:tcPr>
            <w:tcW w:w="450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nil" w:sz="6" w:space="0" w:color="auto"/>
            </w:tcBorders>
          </w:tcPr>
          <w:p>
            <w:pPr/>
          </w:p>
        </w:tc>
      </w:tr>
      <w:tr>
        <w:trPr>
          <w:trHeight w:val="777" w:hRule="exact"/>
        </w:trPr>
        <w:tc>
          <w:tcPr>
            <w:tcW w:w="4508" w:type="dxa"/>
            <w:tcBorders>
              <w:top w:val="nil" w:sz="6" w:space="0" w:color="auto"/>
              <w:left w:val="nil" w:sz="6" w:space="0" w:color="auto"/>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6,373,797.57</w:t>
            </w:r>
          </w:p>
        </w:tc>
        <w:tc>
          <w:tcPr>
            <w:tcW w:w="1985"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left="401" w:right="0"/>
              <w:jc w:val="left"/>
              <w:rPr>
                <w:rFonts w:ascii="宋体" w:hAnsi="宋体" w:cs="宋体" w:eastAsia="宋体" w:hint="default"/>
                <w:sz w:val="21"/>
                <w:szCs w:val="21"/>
              </w:rPr>
            </w:pPr>
            <w:r>
              <w:rPr>
                <w:rFonts w:ascii="宋体" w:hAnsi="宋体" w:cs="宋体" w:eastAsia="宋体" w:hint="default"/>
                <w:sz w:val="21"/>
                <w:szCs w:val="21"/>
              </w:rPr>
              <w:t>母公司净利润的</w:t>
            </w: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224" w:right="0"/>
              <w:jc w:val="left"/>
              <w:rPr>
                <w:rFonts w:ascii="Times New Roman" w:hAnsi="Times New Roman" w:cs="Times New Roman" w:eastAsia="Times New Roman" w:hint="default"/>
                <w:sz w:val="21"/>
                <w:szCs w:val="21"/>
              </w:rPr>
            </w:pPr>
            <w:r>
              <w:rPr>
                <w:rFonts w:ascii="Times New Roman"/>
                <w:sz w:val="21"/>
              </w:rPr>
              <w:t>10.00%</w:t>
            </w:r>
          </w:p>
        </w:tc>
      </w:tr>
      <w:tr>
        <w:trPr>
          <w:trHeight w:val="400" w:hRule="exact"/>
        </w:trPr>
        <w:tc>
          <w:tcPr>
            <w:tcW w:w="4508" w:type="dxa"/>
            <w:tcBorders>
              <w:top w:val="nil" w:sz="6" w:space="0" w:color="auto"/>
              <w:left w:val="nil" w:sz="6" w:space="0" w:color="auto"/>
              <w:bottom w:val="nil" w:sz="6" w:space="0" w:color="auto"/>
              <w:right w:val="single" w:sz="4" w:space="0" w:color="000000"/>
            </w:tcBorders>
          </w:tcPr>
          <w:p>
            <w:pPr>
              <w:pStyle w:val="TableParagraph"/>
              <w:spacing w:line="240" w:lineRule="auto" w:before="125"/>
              <w:ind w:left="544"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1702"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nil" w:sz="6" w:space="0" w:color="auto"/>
            </w:tcBorders>
          </w:tcPr>
          <w:p>
            <w:pPr/>
          </w:p>
        </w:tc>
      </w:tr>
      <w:tr>
        <w:trPr>
          <w:trHeight w:val="42" w:hRule="exact"/>
        </w:trPr>
        <w:tc>
          <w:tcPr>
            <w:tcW w:w="450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nil" w:sz="6" w:space="0" w:color="auto"/>
            </w:tcBorders>
          </w:tcPr>
          <w:p>
            <w:pPr/>
          </w:p>
        </w:tc>
      </w:tr>
      <w:tr>
        <w:trPr>
          <w:trHeight w:val="410" w:hRule="exact"/>
        </w:trPr>
        <w:tc>
          <w:tcPr>
            <w:tcW w:w="4508"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544" w:right="0"/>
              <w:jc w:val="left"/>
              <w:rPr>
                <w:rFonts w:ascii="宋体" w:hAnsi="宋体" w:cs="宋体" w:eastAsia="宋体" w:hint="default"/>
                <w:sz w:val="21"/>
                <w:szCs w:val="21"/>
              </w:rPr>
            </w:pPr>
            <w:r>
              <w:rPr>
                <w:rFonts w:ascii="宋体" w:hAnsi="宋体" w:cs="宋体" w:eastAsia="宋体" w:hint="default"/>
                <w:sz w:val="21"/>
                <w:szCs w:val="21"/>
              </w:rPr>
              <w:t>提取储备基金</w:t>
            </w:r>
          </w:p>
        </w:tc>
        <w:tc>
          <w:tcPr>
            <w:tcW w:w="1702"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nil" w:sz="6" w:space="0" w:color="auto"/>
            </w:tcBorders>
          </w:tcPr>
          <w:p>
            <w:pPr/>
          </w:p>
        </w:tc>
      </w:tr>
      <w:tr>
        <w:trPr>
          <w:trHeight w:val="415" w:hRule="exact"/>
        </w:trPr>
        <w:tc>
          <w:tcPr>
            <w:tcW w:w="4508" w:type="dxa"/>
            <w:tcBorders>
              <w:top w:val="nil" w:sz="6" w:space="0" w:color="auto"/>
              <w:left w:val="nil" w:sz="6" w:space="0" w:color="auto"/>
              <w:bottom w:val="single" w:sz="12" w:space="0" w:color="000000"/>
              <w:right w:val="single" w:sz="4" w:space="0" w:color="000000"/>
            </w:tcBorders>
          </w:tcPr>
          <w:p>
            <w:pPr>
              <w:pStyle w:val="TableParagraph"/>
              <w:spacing w:line="240" w:lineRule="auto" w:before="93"/>
              <w:ind w:left="544" w:right="0"/>
              <w:jc w:val="left"/>
              <w:rPr>
                <w:rFonts w:ascii="宋体" w:hAnsi="宋体" w:cs="宋体" w:eastAsia="宋体" w:hint="default"/>
                <w:sz w:val="21"/>
                <w:szCs w:val="21"/>
              </w:rPr>
            </w:pPr>
            <w:r>
              <w:rPr>
                <w:rFonts w:ascii="宋体" w:hAnsi="宋体" w:cs="宋体" w:eastAsia="宋体" w:hint="default"/>
                <w:sz w:val="21"/>
                <w:szCs w:val="21"/>
              </w:rPr>
              <w:t>提取企业发展基金</w:t>
            </w:r>
          </w:p>
        </w:tc>
        <w:tc>
          <w:tcPr>
            <w:tcW w:w="1702" w:type="dxa"/>
            <w:tcBorders>
              <w:top w:val="nil" w:sz="6" w:space="0" w:color="auto"/>
              <w:left w:val="single" w:sz="4" w:space="0" w:color="000000"/>
              <w:bottom w:val="single" w:sz="12" w:space="0" w:color="000000"/>
              <w:right w:val="single" w:sz="4" w:space="0" w:color="000000"/>
            </w:tcBorders>
          </w:tcPr>
          <w:p>
            <w:pPr/>
          </w:p>
        </w:tc>
        <w:tc>
          <w:tcPr>
            <w:tcW w:w="1985" w:type="dxa"/>
            <w:tcBorders>
              <w:top w:val="nil" w:sz="6" w:space="0" w:color="auto"/>
              <w:left w:val="single" w:sz="4" w:space="0" w:color="000000"/>
              <w:bottom w:val="single" w:sz="12" w:space="0" w:color="000000"/>
              <w:right w:val="nil" w:sz="6" w:space="0" w:color="auto"/>
            </w:tcBorders>
          </w:tcPr>
          <w:p>
            <w:pPr/>
          </w:p>
        </w:tc>
      </w:tr>
    </w:tbl>
    <w:p>
      <w:pPr>
        <w:spacing w:after="0"/>
        <w:sectPr>
          <w:headerReference w:type="default" r:id="rId287"/>
          <w:pgSz w:w="11910" w:h="16840"/>
          <w:pgMar w:header="892" w:footer="1186" w:top="1080" w:bottom="1380" w:left="1660" w:right="0"/>
        </w:sectPr>
      </w:pPr>
    </w:p>
    <w:p>
      <w:pPr>
        <w:spacing w:line="240" w:lineRule="auto" w:before="8"/>
        <w:rPr>
          <w:rFonts w:ascii="宋体" w:hAnsi="宋体" w:cs="宋体" w:eastAsia="宋体" w:hint="default"/>
          <w:b/>
          <w:bCs/>
          <w:sz w:val="26"/>
          <w:szCs w:val="26"/>
        </w:rPr>
      </w:pPr>
      <w:r>
        <w:rPr/>
        <w:pict>
          <v:shape style="position:absolute;margin-left:344.829987pt;margin-top:73.439980pt;width:.48001pt;height:.12pt;mso-position-horizontal-relative:page;mso-position-vertical-relative:page;z-index:-985192" type="#_x0000_t75" stroked="false">
            <v:imagedata r:id="rId295" o:title=""/>
          </v:shape>
        </w:pict>
      </w:r>
      <w:r>
        <w:rPr/>
        <w:pict>
          <v:shape style="position:absolute;margin-left:429.910004pt;margin-top:73.439980pt;width:.48001pt;height:.12pt;mso-position-horizontal-relative:page;mso-position-vertical-relative:page;z-index:-985168" type="#_x0000_t75" stroked="false">
            <v:imagedata r:id="rId295" o:title=""/>
          </v:shape>
        </w:pict>
      </w:r>
      <w:r>
        <w:rPr/>
        <w:pict>
          <v:group style="position:absolute;margin-left:120.379997pt;margin-top:88.91597pt;width:409.05pt;height:5.1pt;mso-position-horizontal-relative:page;mso-position-vertical-relative:page;z-index:-985144" coordorigin="2408,1778" coordsize="8181,102">
            <v:shape style="position:absolute;left:2408;top:1778;width:4508;height:101" type="#_x0000_t75" stroked="false">
              <v:imagedata r:id="rId312" o:title=""/>
            </v:shape>
            <v:shape style="position:absolute;left:6892;top:1870;width:1706;height:10" type="#_x0000_t75" stroked="false">
              <v:imagedata r:id="rId313" o:title=""/>
            </v:shape>
            <v:shape style="position:absolute;left:8593;top:1870;width:1995;height:10" type="#_x0000_t75" stroked="false">
              <v:imagedata r:id="rId314" o:title=""/>
            </v:shape>
            <w10:wrap type="none"/>
          </v:group>
        </w:pict>
      </w:r>
      <w:r>
        <w:rPr/>
        <w:pict>
          <v:group style="position:absolute;margin-left:120.379997pt;margin-top:109.339966pt;width:409.05pt;height:5.2pt;mso-position-horizontal-relative:page;mso-position-vertical-relative:page;z-index:-985120" coordorigin="2408,2187" coordsize="8181,104">
            <v:shape style="position:absolute;left:2408;top:2187;width:4508;height:103" type="#_x0000_t75" stroked="false">
              <v:imagedata r:id="rId315" o:title=""/>
            </v:shape>
            <v:shape style="position:absolute;left:6892;top:2280;width:1706;height:10" type="#_x0000_t75" stroked="false">
              <v:imagedata r:id="rId313" o:title=""/>
            </v:shape>
            <v:shape style="position:absolute;left:8593;top:2280;width:1995;height:10" type="#_x0000_t75" stroked="false">
              <v:imagedata r:id="rId314" o:title=""/>
            </v:shape>
            <w10:wrap type="none"/>
          </v:group>
        </w:pict>
      </w:r>
    </w:p>
    <w:tbl>
      <w:tblPr>
        <w:tblW w:w="0" w:type="auto"/>
        <w:jc w:val="left"/>
        <w:tblInd w:w="733" w:type="dxa"/>
        <w:tblLayout w:type="fixed"/>
        <w:tblCellMar>
          <w:top w:w="0" w:type="dxa"/>
          <w:left w:w="0" w:type="dxa"/>
          <w:bottom w:w="0" w:type="dxa"/>
          <w:right w:w="0" w:type="dxa"/>
        </w:tblCellMar>
        <w:tblLook w:val="01E0"/>
      </w:tblPr>
      <w:tblGrid>
        <w:gridCol w:w="4508"/>
        <w:gridCol w:w="1702"/>
        <w:gridCol w:w="1985"/>
      </w:tblGrid>
      <w:tr>
        <w:trPr>
          <w:trHeight w:val="324" w:hRule="exact"/>
        </w:trPr>
        <w:tc>
          <w:tcPr>
            <w:tcW w:w="4508" w:type="dxa"/>
            <w:tcBorders>
              <w:top w:val="single" w:sz="12" w:space="0" w:color="000000"/>
              <w:left w:val="nil" w:sz="6" w:space="0" w:color="auto"/>
              <w:bottom w:val="nil" w:sz="6" w:space="0" w:color="auto"/>
              <w:right w:val="single" w:sz="4" w:space="0" w:color="000000"/>
            </w:tcBorders>
          </w:tcPr>
          <w:p>
            <w:pPr>
              <w:pStyle w:val="TableParagraph"/>
              <w:tabs>
                <w:tab w:pos="631" w:val="left" w:leader="none"/>
              </w:tabs>
              <w:spacing w:line="254" w:lineRule="exact" w:before="96"/>
              <w:ind w:right="1817"/>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702" w:type="dxa"/>
            <w:tcBorders>
              <w:top w:val="single" w:sz="12" w:space="0" w:color="000000"/>
              <w:left w:val="single" w:sz="4" w:space="0" w:color="000000"/>
              <w:bottom w:val="nil" w:sz="6" w:space="0" w:color="auto"/>
              <w:right w:val="single" w:sz="4" w:space="0" w:color="000000"/>
            </w:tcBorders>
          </w:tcPr>
          <w:p>
            <w:pPr>
              <w:pStyle w:val="TableParagraph"/>
              <w:tabs>
                <w:tab w:pos="952" w:val="left" w:leader="none"/>
              </w:tabs>
              <w:spacing w:line="254" w:lineRule="exact" w:before="96"/>
              <w:ind w:left="530"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985" w:type="dxa"/>
            <w:vMerge w:val="restart"/>
            <w:tcBorders>
              <w:top w:val="single" w:sz="12" w:space="0" w:color="000000"/>
              <w:left w:val="single" w:sz="4" w:space="0" w:color="000000"/>
              <w:right w:val="nil" w:sz="6" w:space="0" w:color="auto"/>
            </w:tcBorders>
          </w:tcPr>
          <w:p>
            <w:pPr>
              <w:pStyle w:val="TableParagraph"/>
              <w:spacing w:line="240" w:lineRule="auto" w:before="96"/>
              <w:ind w:left="252"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61" w:hRule="exact"/>
        </w:trPr>
        <w:tc>
          <w:tcPr>
            <w:tcW w:w="450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single" w:sz="4" w:space="0" w:color="000000"/>
            </w:tcBorders>
          </w:tcPr>
          <w:p>
            <w:pPr/>
          </w:p>
        </w:tc>
        <w:tc>
          <w:tcPr>
            <w:tcW w:w="1985" w:type="dxa"/>
            <w:vMerge/>
            <w:tcBorders>
              <w:left w:val="single" w:sz="4" w:space="0" w:color="000000"/>
              <w:right w:val="nil" w:sz="6" w:space="0" w:color="auto"/>
            </w:tcBorders>
          </w:tcPr>
          <w:p>
            <w:pPr/>
          </w:p>
        </w:tc>
      </w:tr>
      <w:tr>
        <w:trPr>
          <w:trHeight w:val="40" w:hRule="exact"/>
        </w:trPr>
        <w:tc>
          <w:tcPr>
            <w:tcW w:w="450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single" w:sz="4" w:space="0" w:color="000000"/>
            </w:tcBorders>
          </w:tcPr>
          <w:p>
            <w:pPr/>
          </w:p>
        </w:tc>
        <w:tc>
          <w:tcPr>
            <w:tcW w:w="1985" w:type="dxa"/>
            <w:vMerge/>
            <w:tcBorders>
              <w:left w:val="single" w:sz="4" w:space="0" w:color="000000"/>
              <w:bottom w:val="nil" w:sz="6" w:space="0" w:color="auto"/>
              <w:right w:val="nil" w:sz="6" w:space="0" w:color="auto"/>
            </w:tcBorders>
          </w:tcPr>
          <w:p>
            <w:pPr/>
          </w:p>
        </w:tc>
      </w:tr>
      <w:tr>
        <w:trPr>
          <w:trHeight w:val="368" w:hRule="exact"/>
        </w:trPr>
        <w:tc>
          <w:tcPr>
            <w:tcW w:w="4508"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544" w:right="0"/>
              <w:jc w:val="left"/>
              <w:rPr>
                <w:rFonts w:ascii="宋体" w:hAnsi="宋体" w:cs="宋体" w:eastAsia="宋体" w:hint="default"/>
                <w:sz w:val="21"/>
                <w:szCs w:val="21"/>
              </w:rPr>
            </w:pPr>
            <w:r>
              <w:rPr>
                <w:rFonts w:ascii="宋体" w:hAnsi="宋体" w:cs="宋体" w:eastAsia="宋体" w:hint="default"/>
                <w:sz w:val="21"/>
                <w:szCs w:val="21"/>
              </w:rPr>
              <w:t>提取职工奖福基金</w:t>
            </w:r>
          </w:p>
        </w:tc>
        <w:tc>
          <w:tcPr>
            <w:tcW w:w="1702"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nil" w:sz="6" w:space="0" w:color="auto"/>
            </w:tcBorders>
          </w:tcPr>
          <w:p>
            <w:pPr/>
          </w:p>
        </w:tc>
      </w:tr>
      <w:tr>
        <w:trPr>
          <w:trHeight w:val="42" w:hRule="exact"/>
        </w:trPr>
        <w:tc>
          <w:tcPr>
            <w:tcW w:w="450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nil" w:sz="6" w:space="0" w:color="auto"/>
            </w:tcBorders>
          </w:tcPr>
          <w:p>
            <w:pPr/>
          </w:p>
        </w:tc>
      </w:tr>
      <w:tr>
        <w:trPr>
          <w:trHeight w:val="368" w:hRule="exact"/>
        </w:trPr>
        <w:tc>
          <w:tcPr>
            <w:tcW w:w="4508"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544"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1702"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nil" w:sz="6" w:space="0" w:color="auto"/>
            </w:tcBorders>
          </w:tcPr>
          <w:p>
            <w:pPr/>
          </w:p>
        </w:tc>
      </w:tr>
      <w:tr>
        <w:trPr>
          <w:trHeight w:val="42" w:hRule="exact"/>
        </w:trPr>
        <w:tc>
          <w:tcPr>
            <w:tcW w:w="450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nil" w:sz="6" w:space="0" w:color="auto"/>
            </w:tcBorders>
          </w:tcPr>
          <w:p>
            <w:pPr/>
          </w:p>
        </w:tc>
      </w:tr>
      <w:tr>
        <w:trPr>
          <w:trHeight w:val="368" w:hRule="exact"/>
        </w:trPr>
        <w:tc>
          <w:tcPr>
            <w:tcW w:w="4508"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544"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1702"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nil" w:sz="6" w:space="0" w:color="auto"/>
            </w:tcBorders>
          </w:tcPr>
          <w:p>
            <w:pPr/>
          </w:p>
        </w:tc>
      </w:tr>
      <w:tr>
        <w:trPr>
          <w:trHeight w:val="42" w:hRule="exact"/>
        </w:trPr>
        <w:tc>
          <w:tcPr>
            <w:tcW w:w="450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nil" w:sz="6" w:space="0" w:color="auto"/>
            </w:tcBorders>
          </w:tcPr>
          <w:p>
            <w:pPr/>
          </w:p>
        </w:tc>
      </w:tr>
      <w:tr>
        <w:trPr>
          <w:trHeight w:val="410" w:hRule="exact"/>
        </w:trPr>
        <w:tc>
          <w:tcPr>
            <w:tcW w:w="4508"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right="1856"/>
              <w:jc w:val="right"/>
              <w:rPr>
                <w:rFonts w:ascii="宋体" w:hAnsi="宋体" w:cs="宋体" w:eastAsia="宋体" w:hint="default"/>
                <w:sz w:val="21"/>
                <w:szCs w:val="21"/>
              </w:rPr>
            </w:pPr>
            <w:r>
              <w:rPr>
                <w:rFonts w:ascii="宋体" w:hAnsi="宋体" w:cs="宋体" w:eastAsia="宋体" w:hint="default"/>
                <w:spacing w:val="-2"/>
                <w:sz w:val="21"/>
                <w:szCs w:val="21"/>
              </w:rPr>
              <w:t>转作股本的普通股股利</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1"/>
                <w:szCs w:val="21"/>
              </w:rPr>
            </w:pPr>
            <w:r>
              <w:rPr>
                <w:rFonts w:ascii="Times New Roman"/>
                <w:spacing w:val="-1"/>
                <w:sz w:val="21"/>
              </w:rPr>
              <w:t>113,473,528.64</w:t>
            </w:r>
          </w:p>
        </w:tc>
        <w:tc>
          <w:tcPr>
            <w:tcW w:w="1985"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left="1241" w:right="0"/>
              <w:jc w:val="left"/>
              <w:rPr>
                <w:rFonts w:ascii="宋体" w:hAnsi="宋体" w:cs="宋体" w:eastAsia="宋体" w:hint="default"/>
                <w:sz w:val="21"/>
                <w:szCs w:val="21"/>
              </w:rPr>
            </w:pPr>
            <w:r>
              <w:rPr>
                <w:rFonts w:ascii="宋体" w:hAnsi="宋体" w:cs="宋体" w:eastAsia="宋体" w:hint="default"/>
                <w:sz w:val="21"/>
                <w:szCs w:val="21"/>
              </w:rPr>
              <w:t>（注）</w:t>
            </w:r>
          </w:p>
        </w:tc>
      </w:tr>
      <w:tr>
        <w:trPr>
          <w:trHeight w:val="415" w:hRule="exact"/>
        </w:trPr>
        <w:tc>
          <w:tcPr>
            <w:tcW w:w="4508" w:type="dxa"/>
            <w:tcBorders>
              <w:top w:val="nil" w:sz="6" w:space="0" w:color="auto"/>
              <w:left w:val="nil" w:sz="6" w:space="0" w:color="auto"/>
              <w:bottom w:val="single" w:sz="12" w:space="0" w:color="000000"/>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170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1"/>
                <w:szCs w:val="21"/>
              </w:rPr>
            </w:pPr>
            <w:r>
              <w:rPr>
                <w:rFonts w:ascii="Times New Roman"/>
                <w:spacing w:val="-1"/>
                <w:sz w:val="21"/>
              </w:rPr>
              <w:t>72,003,041.22</w:t>
            </w:r>
          </w:p>
        </w:tc>
        <w:tc>
          <w:tcPr>
            <w:tcW w:w="1985" w:type="dxa"/>
            <w:tcBorders>
              <w:top w:val="nil" w:sz="6" w:space="0" w:color="auto"/>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spacing w:line="348" w:lineRule="auto" w:before="36"/>
        <w:ind w:left="855" w:right="6474" w:firstLine="0"/>
        <w:jc w:val="left"/>
        <w:rPr>
          <w:rFonts w:ascii="宋体" w:hAnsi="宋体" w:cs="宋体" w:eastAsia="宋体" w:hint="default"/>
          <w:sz w:val="21"/>
          <w:szCs w:val="21"/>
        </w:rPr>
      </w:pPr>
      <w:r>
        <w:rPr/>
        <w:pict>
          <v:group style="position:absolute;margin-left:120.379997pt;margin-top:-90.576363pt;width:409.05pt;height:5.2pt;mso-position-horizontal-relative:page;mso-position-vertical-relative:paragraph;z-index:-985096" coordorigin="2408,-1812" coordsize="8181,104">
            <v:shape style="position:absolute;left:2408;top:-1812;width:4508;height:103" type="#_x0000_t75" stroked="false">
              <v:imagedata r:id="rId315" o:title=""/>
            </v:shape>
            <v:shape style="position:absolute;left:6892;top:-1718;width:1706;height:10" type="#_x0000_t75" stroked="false">
              <v:imagedata r:id="rId313" o:title=""/>
            </v:shape>
            <v:shape style="position:absolute;left:8593;top:-1718;width:1995;height:10" type="#_x0000_t75" stroked="false">
              <v:imagedata r:id="rId314" o:title=""/>
            </v:shape>
            <w10:wrap type="none"/>
          </v:group>
        </w:pict>
      </w:r>
      <w:r>
        <w:rPr/>
        <w:pict>
          <v:group style="position:absolute;margin-left:120.379997pt;margin-top:-70.056366pt;width:409.05pt;height:5.2pt;mso-position-horizontal-relative:page;mso-position-vertical-relative:paragraph;z-index:-985072" coordorigin="2408,-1401" coordsize="8181,104">
            <v:shape style="position:absolute;left:2408;top:-1401;width:4508;height:103" type="#_x0000_t75" stroked="false">
              <v:imagedata r:id="rId315" o:title=""/>
            </v:shape>
            <v:shape style="position:absolute;left:6892;top:-1308;width:1706;height:10" type="#_x0000_t75" stroked="false">
              <v:imagedata r:id="rId291" o:title=""/>
            </v:shape>
            <v:shape style="position:absolute;left:8593;top:-1308;width:1995;height:10" type="#_x0000_t75" stroked="false">
              <v:imagedata r:id="rId292" o:title=""/>
            </v:shape>
            <w10:wrap type="none"/>
          </v:group>
        </w:pict>
      </w:r>
      <w:r>
        <w:rPr/>
        <w:pict>
          <v:group style="position:absolute;margin-left:120.379997pt;margin-top:-49.536366pt;width:409.05pt;height:5.2pt;mso-position-horizontal-relative:page;mso-position-vertical-relative:paragraph;z-index:-985048" coordorigin="2408,-991" coordsize="8181,104">
            <v:shape style="position:absolute;left:2408;top:-991;width:4508;height:103" type="#_x0000_t75" stroked="false">
              <v:imagedata r:id="rId316" o:title=""/>
            </v:shape>
            <v:shape style="position:absolute;left:6892;top:-897;width:1706;height:10" type="#_x0000_t75" stroked="false">
              <v:imagedata r:id="rId313" o:title=""/>
            </v:shape>
            <v:shape style="position:absolute;left:8593;top:-897;width:1995;height:10" type="#_x0000_t75" stroked="false">
              <v:imagedata r:id="rId314" o:title=""/>
            </v:shape>
            <w10:wrap type="none"/>
          </v:group>
        </w:pict>
      </w:r>
      <w:r>
        <w:rPr>
          <w:rFonts w:ascii="宋体" w:hAnsi="宋体" w:cs="宋体" w:eastAsia="宋体" w:hint="default"/>
          <w:b/>
          <w:bCs/>
          <w:sz w:val="21"/>
          <w:szCs w:val="21"/>
        </w:rPr>
        <w:t>注：详见附注五（十八）注</w:t>
      </w:r>
      <w:r>
        <w:rPr>
          <w:rFonts w:ascii="宋体" w:hAnsi="宋体" w:cs="宋体" w:eastAsia="宋体" w:hint="default"/>
          <w:b/>
          <w:bCs/>
          <w:spacing w:val="-55"/>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w w:val="100"/>
          <w:sz w:val="21"/>
          <w:szCs w:val="21"/>
        </w:rPr>
        <w:t> </w:t>
      </w:r>
      <w:r>
        <w:rPr>
          <w:rFonts w:ascii="宋体" w:hAnsi="宋体" w:cs="宋体" w:eastAsia="宋体" w:hint="default"/>
          <w:b/>
          <w:bCs/>
          <w:sz w:val="21"/>
          <w:szCs w:val="21"/>
        </w:rPr>
        <w:t>未分配利润的其他说明：</w:t>
      </w:r>
      <w:r>
        <w:rPr>
          <w:rFonts w:ascii="宋体" w:hAnsi="宋体" w:cs="宋体" w:eastAsia="宋体" w:hint="default"/>
          <w:sz w:val="21"/>
          <w:szCs w:val="21"/>
        </w:rPr>
      </w:r>
    </w:p>
    <w:p>
      <w:pPr>
        <w:spacing w:line="338" w:lineRule="auto" w:before="32"/>
        <w:ind w:left="855" w:right="1457" w:firstLine="0"/>
        <w:jc w:val="both"/>
        <w:rPr>
          <w:rFonts w:ascii="宋体" w:hAnsi="宋体" w:cs="宋体" w:eastAsia="宋体" w:hint="default"/>
          <w:sz w:val="21"/>
          <w:szCs w:val="21"/>
        </w:rPr>
      </w:pPr>
      <w:r>
        <w:rPr>
          <w:rFonts w:ascii="宋体" w:hAnsi="宋体" w:cs="宋体" w:eastAsia="宋体" w:hint="default"/>
          <w:sz w:val="21"/>
          <w:szCs w:val="21"/>
        </w:rPr>
        <w:t>经本公司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年第三次临时股东大会决议通过，本次发行前滚存利润分配政策为：若</w:t>
      </w:r>
      <w:r>
        <w:rPr>
          <w:rFonts w:ascii="宋体" w:hAnsi="宋体" w:cs="宋体" w:eastAsia="宋体" w:hint="default"/>
          <w:w w:val="100"/>
          <w:sz w:val="21"/>
          <w:szCs w:val="21"/>
        </w:rPr>
        <w:t> </w:t>
      </w:r>
      <w:r>
        <w:rPr>
          <w:rFonts w:ascii="宋体" w:hAnsi="宋体" w:cs="宋体" w:eastAsia="宋体" w:hint="default"/>
          <w:spacing w:val="-3"/>
          <w:sz w:val="21"/>
          <w:szCs w:val="21"/>
        </w:rPr>
        <w:t>公司本次公开发行股票并于创业板上市成功，本次发行前滚存的未分配利润由发行后新</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老股东共同享有。上述议案的决议有效期为自本次会议作出决议之日起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个月。</w:t>
      </w:r>
    </w:p>
    <w:p>
      <w:pPr>
        <w:spacing w:line="240" w:lineRule="auto" w:before="10"/>
        <w:rPr>
          <w:rFonts w:ascii="宋体" w:hAnsi="宋体" w:cs="宋体" w:eastAsia="宋体" w:hint="default"/>
          <w:sz w:val="31"/>
          <w:szCs w:val="31"/>
        </w:rPr>
      </w:pPr>
    </w:p>
    <w:p>
      <w:pPr>
        <w:tabs>
          <w:tab w:pos="1393" w:val="left" w:leader="none"/>
        </w:tabs>
        <w:spacing w:line="698" w:lineRule="auto" w:before="0"/>
        <w:ind w:left="855" w:right="6949" w:hanging="718"/>
        <w:jc w:val="left"/>
        <w:rPr>
          <w:rFonts w:ascii="宋体" w:hAnsi="宋体" w:cs="宋体" w:eastAsia="宋体" w:hint="default"/>
          <w:sz w:val="21"/>
          <w:szCs w:val="21"/>
        </w:rPr>
      </w:pPr>
      <w:r>
        <w:rPr/>
        <w:pict>
          <v:shape style="position:absolute;margin-left:281.089996pt;margin-top:76.703659pt;width:.47986pt;height:.12pt;mso-position-horizontal-relative:page;mso-position-vertical-relative:paragraph;z-index:-985024" type="#_x0000_t75" stroked="false">
            <v:imagedata r:id="rId295" o:title=""/>
          </v:shape>
        </w:pict>
      </w:r>
      <w:r>
        <w:rPr/>
        <w:pict>
          <v:shape style="position:absolute;margin-left:407.109985pt;margin-top:76.703659pt;width:.47989pt;height:.12pt;mso-position-horizontal-relative:page;mso-position-vertical-relative:paragraph;z-index:-985000" type="#_x0000_t75" stroked="false">
            <v:imagedata r:id="rId295" o:title=""/>
          </v:shape>
        </w:pict>
      </w:r>
      <w:r>
        <w:rPr/>
        <w:pict>
          <v:group style="position:absolute;margin-left:147.5pt;margin-top:92.183693pt;width:385.9pt;height:5.05pt;mso-position-horizontal-relative:page;mso-position-vertical-relative:paragraph;z-index:-984976" coordorigin="2950,1844" coordsize="7718,101">
            <v:shape style="position:absolute;left:2950;top:1844;width:2691;height:101" type="#_x0000_t75" stroked="false">
              <v:imagedata r:id="rId317" o:title=""/>
            </v:shape>
            <v:shape style="position:absolute;left:5617;top:1935;width:2525;height:10" type="#_x0000_t75" stroked="false">
              <v:imagedata r:id="rId318" o:title=""/>
            </v:shape>
            <v:shape style="position:absolute;left:8137;top:1935;width:2530;height:10" type="#_x0000_t75" stroked="false">
              <v:imagedata r:id="rId34" o:title=""/>
            </v:shape>
            <w10:wrap type="none"/>
          </v:group>
        </w:pict>
      </w:r>
      <w:r>
        <w:rPr/>
        <w:pict>
          <v:group style="position:absolute;margin-left:147.5pt;margin-top:112.603699pt;width:385.9pt;height:5.2pt;mso-position-horizontal-relative:page;mso-position-vertical-relative:paragraph;z-index:-984952" coordorigin="2950,2252" coordsize="7718,104">
            <v:shape style="position:absolute;left:2950;top:2252;width:2691;height:103" type="#_x0000_t75" stroked="false">
              <v:imagedata r:id="rId319" o:title=""/>
            </v:shape>
            <v:shape style="position:absolute;left:5617;top:2346;width:2525;height:10" type="#_x0000_t75" stroked="false">
              <v:imagedata r:id="rId320" o:title=""/>
            </v:shape>
            <v:shape style="position:absolute;left:8137;top:2346;width:2530;height:10" type="#_x0000_t75" stroked="false">
              <v:imagedata r:id="rId31" o:title=""/>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二十二</w:t>
      </w:r>
      <w:r>
        <w:rPr>
          <w:rFonts w:ascii="宋体" w:hAnsi="宋体" w:cs="宋体" w:eastAsia="宋体" w:hint="default"/>
          <w:b/>
          <w:bCs/>
          <w:sz w:val="21"/>
          <w:szCs w:val="21"/>
        </w:rPr>
        <w:t>) </w:t>
      </w:r>
      <w:r>
        <w:rPr>
          <w:rFonts w:ascii="宋体" w:hAnsi="宋体" w:cs="宋体" w:eastAsia="宋体" w:hint="default"/>
          <w:b/>
          <w:bCs/>
          <w:sz w:val="21"/>
          <w:szCs w:val="21"/>
        </w:rPr>
        <w:t>营业收入和营业成本</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w:t>
        <w:tab/>
        <w:t>营业收入、营业成本</w:t>
      </w:r>
      <w:r>
        <w:rPr>
          <w:rFonts w:ascii="宋体" w:hAnsi="宋体" w:cs="宋体" w:eastAsia="宋体" w:hint="default"/>
          <w:sz w:val="21"/>
          <w:szCs w:val="21"/>
        </w:rPr>
      </w:r>
    </w:p>
    <w:p>
      <w:pPr>
        <w:spacing w:line="240" w:lineRule="auto" w:before="4"/>
        <w:rPr>
          <w:rFonts w:ascii="宋体" w:hAnsi="宋体" w:cs="宋体" w:eastAsia="宋体" w:hint="default"/>
          <w:b/>
          <w:bCs/>
          <w:sz w:val="2"/>
          <w:szCs w:val="2"/>
        </w:rPr>
      </w:pPr>
    </w:p>
    <w:tbl>
      <w:tblPr>
        <w:tblW w:w="0" w:type="auto"/>
        <w:jc w:val="left"/>
        <w:tblInd w:w="1275" w:type="dxa"/>
        <w:tblLayout w:type="fixed"/>
        <w:tblCellMar>
          <w:top w:w="0" w:type="dxa"/>
          <w:left w:w="0" w:type="dxa"/>
          <w:bottom w:w="0" w:type="dxa"/>
          <w:right w:w="0" w:type="dxa"/>
        </w:tblCellMar>
        <w:tblLook w:val="01E0"/>
      </w:tblPr>
      <w:tblGrid>
        <w:gridCol w:w="2691"/>
        <w:gridCol w:w="2520"/>
        <w:gridCol w:w="2520"/>
      </w:tblGrid>
      <w:tr>
        <w:trPr>
          <w:trHeight w:val="324" w:hRule="exact"/>
        </w:trPr>
        <w:tc>
          <w:tcPr>
            <w:tcW w:w="2691" w:type="dxa"/>
            <w:tcBorders>
              <w:top w:val="single" w:sz="12" w:space="0" w:color="000000"/>
              <w:left w:val="nil" w:sz="6" w:space="0" w:color="auto"/>
              <w:bottom w:val="nil" w:sz="6" w:space="0" w:color="auto"/>
              <w:right w:val="single" w:sz="4" w:space="0" w:color="000000"/>
            </w:tcBorders>
          </w:tcPr>
          <w:p>
            <w:pPr>
              <w:pStyle w:val="TableParagraph"/>
              <w:tabs>
                <w:tab w:pos="650" w:val="left" w:leader="none"/>
              </w:tabs>
              <w:spacing w:line="254" w:lineRule="exact" w:before="95"/>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20" w:type="dxa"/>
            <w:tcBorders>
              <w:top w:val="single" w:sz="12" w:space="0" w:color="000000"/>
              <w:left w:val="single" w:sz="4" w:space="0" w:color="000000"/>
              <w:bottom w:val="nil" w:sz="6" w:space="0" w:color="auto"/>
              <w:right w:val="single" w:sz="4" w:space="0" w:color="000000"/>
            </w:tcBorders>
          </w:tcPr>
          <w:p>
            <w:pPr>
              <w:pStyle w:val="TableParagraph"/>
              <w:spacing w:line="254" w:lineRule="exact" w:before="95"/>
              <w:ind w:left="835"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520" w:type="dxa"/>
            <w:vMerge w:val="restart"/>
            <w:tcBorders>
              <w:top w:val="single" w:sz="12" w:space="0" w:color="000000"/>
              <w:left w:val="single" w:sz="4" w:space="0" w:color="000000"/>
              <w:right w:val="nil" w:sz="6" w:space="0" w:color="auto"/>
            </w:tcBorders>
          </w:tcPr>
          <w:p>
            <w:pPr>
              <w:pStyle w:val="TableParagraph"/>
              <w:spacing w:line="240" w:lineRule="auto" w:before="95"/>
              <w:ind w:left="835"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61" w:hRule="exact"/>
        </w:trPr>
        <w:tc>
          <w:tcPr>
            <w:tcW w:w="2691"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single" w:sz="4" w:space="0" w:color="000000"/>
            </w:tcBorders>
          </w:tcPr>
          <w:p>
            <w:pPr/>
          </w:p>
        </w:tc>
        <w:tc>
          <w:tcPr>
            <w:tcW w:w="2520" w:type="dxa"/>
            <w:vMerge/>
            <w:tcBorders>
              <w:left w:val="single" w:sz="4" w:space="0" w:color="000000"/>
              <w:right w:val="nil" w:sz="6" w:space="0" w:color="auto"/>
            </w:tcBorders>
          </w:tcPr>
          <w:p>
            <w:pPr/>
          </w:p>
        </w:tc>
      </w:tr>
      <w:tr>
        <w:trPr>
          <w:trHeight w:val="40" w:hRule="exact"/>
        </w:trPr>
        <w:tc>
          <w:tcPr>
            <w:tcW w:w="2691"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single" w:sz="4" w:space="0" w:color="000000"/>
            </w:tcBorders>
          </w:tcPr>
          <w:p>
            <w:pPr/>
          </w:p>
        </w:tc>
        <w:tc>
          <w:tcPr>
            <w:tcW w:w="2520" w:type="dxa"/>
            <w:vMerge/>
            <w:tcBorders>
              <w:left w:val="single" w:sz="4" w:space="0" w:color="000000"/>
              <w:bottom w:val="nil" w:sz="6" w:space="0" w:color="auto"/>
              <w:right w:val="nil" w:sz="6" w:space="0" w:color="auto"/>
            </w:tcBorders>
          </w:tcPr>
          <w:p>
            <w:pPr/>
          </w:p>
        </w:tc>
      </w:tr>
      <w:tr>
        <w:trPr>
          <w:trHeight w:val="392" w:hRule="exact"/>
        </w:trPr>
        <w:tc>
          <w:tcPr>
            <w:tcW w:w="2691" w:type="dxa"/>
            <w:tcBorders>
              <w:top w:val="nil" w:sz="6" w:space="0" w:color="auto"/>
              <w:left w:val="nil" w:sz="6" w:space="0" w:color="auto"/>
              <w:bottom w:val="nil" w:sz="6" w:space="0" w:color="auto"/>
              <w:right w:val="single" w:sz="4" w:space="0" w:color="000000"/>
            </w:tcBorders>
          </w:tcPr>
          <w:p>
            <w:pPr>
              <w:pStyle w:val="TableParagraph"/>
              <w:spacing w:line="240" w:lineRule="auto" w:before="96"/>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98"/>
              <w:jc w:val="right"/>
              <w:rPr>
                <w:rFonts w:ascii="Times New Roman" w:hAnsi="Times New Roman" w:cs="Times New Roman" w:eastAsia="Times New Roman" w:hint="default"/>
                <w:sz w:val="21"/>
                <w:szCs w:val="21"/>
              </w:rPr>
            </w:pPr>
            <w:r>
              <w:rPr>
                <w:rFonts w:ascii="Times New Roman"/>
                <w:spacing w:val="-1"/>
                <w:sz w:val="21"/>
              </w:rPr>
              <w:t>360,670,169.02</w:t>
            </w:r>
          </w:p>
        </w:tc>
        <w:tc>
          <w:tcPr>
            <w:tcW w:w="2520" w:type="dxa"/>
            <w:tcBorders>
              <w:top w:val="nil" w:sz="6" w:space="0" w:color="auto"/>
              <w:left w:val="single" w:sz="4" w:space="0" w:color="000000"/>
              <w:bottom w:val="nil" w:sz="6" w:space="0" w:color="auto"/>
              <w:right w:val="nil" w:sz="6" w:space="0" w:color="auto"/>
            </w:tcBorders>
          </w:tcPr>
          <w:p>
            <w:pPr>
              <w:pStyle w:val="TableParagraph"/>
              <w:spacing w:line="240" w:lineRule="auto" w:before="154"/>
              <w:ind w:right="103"/>
              <w:jc w:val="right"/>
              <w:rPr>
                <w:rFonts w:ascii="Times New Roman" w:hAnsi="Times New Roman" w:cs="Times New Roman" w:eastAsia="Times New Roman" w:hint="default"/>
                <w:sz w:val="21"/>
                <w:szCs w:val="21"/>
              </w:rPr>
            </w:pPr>
            <w:r>
              <w:rPr>
                <w:rFonts w:ascii="Times New Roman"/>
                <w:spacing w:val="-1"/>
                <w:sz w:val="21"/>
              </w:rPr>
              <w:t>312,254,265.39</w:t>
            </w:r>
          </w:p>
        </w:tc>
      </w:tr>
      <w:tr>
        <w:trPr>
          <w:trHeight w:val="19" w:hRule="exact"/>
        </w:trPr>
        <w:tc>
          <w:tcPr>
            <w:tcW w:w="2691"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
        </w:tc>
      </w:tr>
      <w:tr>
        <w:trPr>
          <w:trHeight w:val="410" w:hRule="exact"/>
        </w:trPr>
        <w:tc>
          <w:tcPr>
            <w:tcW w:w="2691"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1"/>
                <w:szCs w:val="21"/>
              </w:rPr>
            </w:pPr>
            <w:r>
              <w:rPr>
                <w:rFonts w:ascii="Times New Roman"/>
                <w:spacing w:val="-1"/>
                <w:sz w:val="21"/>
              </w:rPr>
              <w:t>442,652.00</w:t>
            </w:r>
          </w:p>
        </w:tc>
        <w:tc>
          <w:tcPr>
            <w:tcW w:w="2520"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103"/>
              <w:jc w:val="right"/>
              <w:rPr>
                <w:rFonts w:ascii="Times New Roman" w:hAnsi="Times New Roman" w:cs="Times New Roman" w:eastAsia="Times New Roman" w:hint="default"/>
                <w:sz w:val="21"/>
                <w:szCs w:val="21"/>
              </w:rPr>
            </w:pPr>
            <w:r>
              <w:rPr>
                <w:rFonts w:ascii="Times New Roman"/>
                <w:spacing w:val="-1"/>
                <w:sz w:val="21"/>
              </w:rPr>
              <w:t>118,800.00</w:t>
            </w:r>
          </w:p>
        </w:tc>
      </w:tr>
      <w:tr>
        <w:trPr>
          <w:trHeight w:val="415" w:hRule="exact"/>
        </w:trPr>
        <w:tc>
          <w:tcPr>
            <w:tcW w:w="2691" w:type="dxa"/>
            <w:tcBorders>
              <w:top w:val="nil" w:sz="6" w:space="0" w:color="auto"/>
              <w:left w:val="nil" w:sz="6" w:space="0" w:color="auto"/>
              <w:bottom w:val="single" w:sz="12" w:space="0" w:color="000000"/>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52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1"/>
                <w:szCs w:val="21"/>
              </w:rPr>
            </w:pPr>
            <w:r>
              <w:rPr>
                <w:rFonts w:ascii="Times New Roman"/>
                <w:spacing w:val="-1"/>
                <w:sz w:val="21"/>
              </w:rPr>
              <w:t>228,689,442.41</w:t>
            </w:r>
          </w:p>
        </w:tc>
        <w:tc>
          <w:tcPr>
            <w:tcW w:w="2520" w:type="dxa"/>
            <w:tcBorders>
              <w:top w:val="nil" w:sz="6" w:space="0" w:color="auto"/>
              <w:left w:val="single" w:sz="4" w:space="0" w:color="000000"/>
              <w:bottom w:val="single" w:sz="12" w:space="0" w:color="000000"/>
              <w:right w:val="nil" w:sz="6" w:space="0" w:color="auto"/>
            </w:tcBorders>
          </w:tcPr>
          <w:p>
            <w:pPr>
              <w:pStyle w:val="TableParagraph"/>
              <w:spacing w:line="240" w:lineRule="auto" w:before="152"/>
              <w:ind w:right="103"/>
              <w:jc w:val="right"/>
              <w:rPr>
                <w:rFonts w:ascii="Times New Roman" w:hAnsi="Times New Roman" w:cs="Times New Roman" w:eastAsia="Times New Roman" w:hint="default"/>
                <w:sz w:val="21"/>
                <w:szCs w:val="21"/>
              </w:rPr>
            </w:pPr>
            <w:r>
              <w:rPr>
                <w:rFonts w:ascii="Times New Roman"/>
                <w:spacing w:val="-1"/>
                <w:sz w:val="21"/>
              </w:rPr>
              <w:t>195,565,372.32</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tabs>
          <w:tab w:pos="1393" w:val="left" w:leader="none"/>
        </w:tabs>
        <w:spacing w:before="36"/>
        <w:ind w:left="855" w:right="4190" w:firstLine="0"/>
        <w:jc w:val="left"/>
        <w:rPr>
          <w:rFonts w:ascii="宋体" w:hAnsi="宋体" w:cs="宋体" w:eastAsia="宋体" w:hint="default"/>
          <w:sz w:val="21"/>
          <w:szCs w:val="21"/>
        </w:rPr>
      </w:pPr>
      <w:r>
        <w:rPr/>
        <w:pict>
          <v:group style="position:absolute;margin-left:147.5pt;margin-top:-49.536324pt;width:385.9pt;height:5.2pt;mso-position-horizontal-relative:page;mso-position-vertical-relative:paragraph;z-index:-984928" coordorigin="2950,-991" coordsize="7718,104">
            <v:shape style="position:absolute;left:2950;top:-991;width:2691;height:103" type="#_x0000_t75" stroked="false">
              <v:imagedata r:id="rId321" o:title=""/>
            </v:shape>
            <v:shape style="position:absolute;left:5617;top:-897;width:2525;height:10" type="#_x0000_t75" stroked="false">
              <v:imagedata r:id="rId318" o:title=""/>
            </v:shape>
            <v:shape style="position:absolute;left:8137;top:-897;width:2530;height:10" type="#_x0000_t75" stroked="false">
              <v:imagedata r:id="rId34" o:title=""/>
            </v:shape>
            <w10:wrap type="none"/>
          </v:group>
        </w:pict>
      </w:r>
      <w:r>
        <w:rPr/>
        <w:pict>
          <v:shape style="position:absolute;margin-left:217.25pt;margin-top:38.543663pt;width:.48pt;height:.12pt;mso-position-horizontal-relative:page;mso-position-vertical-relative:paragraph;z-index:-984904" type="#_x0000_t75" stroked="false">
            <v:imagedata r:id="rId322" o:title=""/>
          </v:shape>
        </w:pict>
      </w:r>
      <w:r>
        <w:rPr/>
        <w:pict>
          <v:shape style="position:absolute;margin-left:374.829987pt;margin-top:38.543663pt;width:.48001pt;height:.12pt;mso-position-horizontal-relative:page;mso-position-vertical-relative:paragraph;z-index:-984880" type="#_x0000_t75" stroked="false">
            <v:imagedata r:id="rId322" o:title=""/>
          </v:shape>
        </w:pict>
      </w:r>
      <w:r>
        <w:rPr/>
        <w:pict>
          <v:group style="position:absolute;margin-left:216.769989pt;margin-top:54.023705pt;width:315.8pt;height:5.2pt;mso-position-horizontal-relative:page;mso-position-vertical-relative:paragraph;z-index:-984856" coordorigin="4335,1080" coordsize="6316,104">
            <v:shape style="position:absolute;left:4335;top:1080;width:1586;height:103" type="#_x0000_t75" stroked="false">
              <v:imagedata r:id="rId323" o:title=""/>
            </v:shape>
            <v:shape style="position:absolute;left:5917;top:1174;width:1580;height:10" type="#_x0000_t75" stroked="false">
              <v:imagedata r:id="rId324" o:title=""/>
            </v:shape>
            <v:shape style="position:absolute;left:7492;top:1174;width:3159;height:10" type="#_x0000_t75" stroked="false">
              <v:imagedata r:id="rId325" o:title=""/>
            </v:shape>
            <w10:wrap type="none"/>
          </v:group>
        </w:pict>
      </w:r>
      <w:r>
        <w:rPr/>
        <w:pict>
          <v:group style="position:absolute;margin-left:147.5pt;margin-top:74.543648pt;width:385.05pt;height:5.05pt;mso-position-horizontal-relative:page;mso-position-vertical-relative:paragraph;z-index:-984832" coordorigin="2950,1491" coordsize="7701,101">
            <v:shape style="position:absolute;left:2950;top:1491;width:1414;height:101" type="#_x0000_t75" stroked="false">
              <v:imagedata r:id="rId326" o:title=""/>
            </v:shape>
            <v:shape style="position:absolute;left:4340;top:1582;width:1582;height:10" type="#_x0000_t75" stroked="false">
              <v:imagedata r:id="rId327" o:title=""/>
            </v:shape>
            <v:shape style="position:absolute;left:5917;top:1582;width:1580;height:10" type="#_x0000_t75" stroked="false">
              <v:imagedata r:id="rId327" o:title=""/>
            </v:shape>
            <v:shape style="position:absolute;left:7492;top:1582;width:3159;height:10" type="#_x0000_t75" stroked="false">
              <v:imagedata r:id="rId328" o:title=""/>
            </v:shape>
            <w10:wrap type="none"/>
          </v:group>
        </w:pict>
      </w:r>
      <w:r>
        <w:rPr>
          <w:rFonts w:ascii="宋体" w:hAnsi="宋体" w:cs="宋体" w:eastAsia="宋体" w:hint="default"/>
          <w:b/>
          <w:bCs/>
          <w:sz w:val="21"/>
          <w:szCs w:val="21"/>
        </w:rPr>
        <w:t>2</w:t>
      </w:r>
      <w:r>
        <w:rPr>
          <w:rFonts w:ascii="宋体" w:hAnsi="宋体" w:cs="宋体" w:eastAsia="宋体" w:hint="default"/>
          <w:b/>
          <w:bCs/>
          <w:sz w:val="21"/>
          <w:szCs w:val="21"/>
        </w:rPr>
        <w:t>、</w:t>
        <w:tab/>
        <w:t>主营业务（分行业）</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1275" w:type="dxa"/>
        <w:tblLayout w:type="fixed"/>
        <w:tblCellMar>
          <w:top w:w="0" w:type="dxa"/>
          <w:left w:w="0" w:type="dxa"/>
          <w:bottom w:w="0" w:type="dxa"/>
          <w:right w:w="0" w:type="dxa"/>
        </w:tblCellMar>
        <w:tblLook w:val="01E0"/>
      </w:tblPr>
      <w:tblGrid>
        <w:gridCol w:w="1414"/>
        <w:gridCol w:w="1577"/>
        <w:gridCol w:w="1575"/>
        <w:gridCol w:w="1575"/>
        <w:gridCol w:w="1574"/>
      </w:tblGrid>
      <w:tr>
        <w:trPr>
          <w:trHeight w:val="324" w:hRule="exact"/>
        </w:trPr>
        <w:tc>
          <w:tcPr>
            <w:tcW w:w="1414" w:type="dxa"/>
            <w:tcBorders>
              <w:top w:val="single" w:sz="12" w:space="0" w:color="000000"/>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3"/>
                <w:szCs w:val="23"/>
              </w:rPr>
            </w:pPr>
          </w:p>
        </w:tc>
        <w:tc>
          <w:tcPr>
            <w:tcW w:w="3152" w:type="dxa"/>
            <w:gridSpan w:val="2"/>
            <w:tcBorders>
              <w:top w:val="single" w:sz="12" w:space="0" w:color="000000"/>
              <w:left w:val="single" w:sz="4" w:space="0" w:color="000000"/>
              <w:bottom w:val="nil" w:sz="6" w:space="0" w:color="auto"/>
              <w:right w:val="single" w:sz="4" w:space="0" w:color="000000"/>
            </w:tcBorders>
          </w:tcPr>
          <w:p>
            <w:pPr>
              <w:pStyle w:val="TableParagraph"/>
              <w:spacing w:line="212" w:lineRule="exact" w:before="137"/>
              <w:ind w:right="0"/>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3149" w:type="dxa"/>
            <w:gridSpan w:val="2"/>
            <w:vMerge w:val="restart"/>
            <w:tcBorders>
              <w:top w:val="single" w:sz="12" w:space="0" w:color="000000"/>
              <w:left w:val="single" w:sz="4" w:space="0" w:color="000000"/>
              <w:right w:val="nil" w:sz="6" w:space="0" w:color="auto"/>
            </w:tcBorders>
          </w:tcPr>
          <w:p>
            <w:pPr>
              <w:pStyle w:val="TableParagraph"/>
              <w:spacing w:line="240" w:lineRule="auto" w:before="137"/>
              <w:ind w:right="3"/>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03" w:hRule="exact"/>
        </w:trPr>
        <w:tc>
          <w:tcPr>
            <w:tcW w:w="1414"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single" w:sz="4" w:space="0" w:color="000000"/>
            </w:tcBorders>
          </w:tcPr>
          <w:p>
            <w:pPr/>
          </w:p>
        </w:tc>
        <w:tc>
          <w:tcPr>
            <w:tcW w:w="3149" w:type="dxa"/>
            <w:gridSpan w:val="2"/>
            <w:vMerge/>
            <w:tcBorders>
              <w:left w:val="single" w:sz="4" w:space="0" w:color="000000"/>
              <w:bottom w:val="nil" w:sz="6" w:space="0" w:color="auto"/>
              <w:right w:val="nil" w:sz="6" w:space="0" w:color="auto"/>
            </w:tcBorders>
          </w:tcPr>
          <w:p>
            <w:pPr/>
          </w:p>
        </w:tc>
      </w:tr>
      <w:tr>
        <w:trPr>
          <w:trHeight w:val="178" w:hRule="exact"/>
        </w:trPr>
        <w:tc>
          <w:tcPr>
            <w:tcW w:w="1414" w:type="dxa"/>
            <w:tcBorders>
              <w:top w:val="nil" w:sz="6" w:space="0" w:color="auto"/>
              <w:left w:val="nil" w:sz="6" w:space="0" w:color="auto"/>
              <w:bottom w:val="nil" w:sz="6" w:space="0" w:color="auto"/>
              <w:right w:val="single" w:sz="4" w:space="0" w:color="000000"/>
            </w:tcBorders>
          </w:tcPr>
          <w:p>
            <w:pPr>
              <w:pStyle w:val="TableParagraph"/>
              <w:spacing w:line="165" w:lineRule="exact"/>
              <w:ind w:left="352"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1577"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574" w:type="dxa"/>
            <w:tcBorders>
              <w:top w:val="nil" w:sz="6" w:space="0" w:color="auto"/>
              <w:left w:val="single" w:sz="4" w:space="0" w:color="000000"/>
              <w:bottom w:val="nil" w:sz="6" w:space="0" w:color="auto"/>
              <w:right w:val="nil" w:sz="6" w:space="0" w:color="auto"/>
            </w:tcBorders>
          </w:tcPr>
          <w:p>
            <w:pPr/>
          </w:p>
        </w:tc>
      </w:tr>
      <w:tr>
        <w:trPr>
          <w:trHeight w:val="230" w:hRule="exact"/>
        </w:trPr>
        <w:tc>
          <w:tcPr>
            <w:tcW w:w="1414" w:type="dxa"/>
            <w:tcBorders>
              <w:top w:val="nil" w:sz="6" w:space="0" w:color="auto"/>
              <w:left w:val="nil" w:sz="6" w:space="0" w:color="auto"/>
              <w:bottom w:val="nil" w:sz="6" w:space="0" w:color="auto"/>
              <w:right w:val="single" w:sz="4" w:space="0" w:color="000000"/>
            </w:tcBorders>
          </w:tcPr>
          <w:p>
            <w:pPr/>
          </w:p>
        </w:tc>
        <w:tc>
          <w:tcPr>
            <w:tcW w:w="1577" w:type="dxa"/>
            <w:tcBorders>
              <w:top w:val="nil" w:sz="6" w:space="0" w:color="auto"/>
              <w:left w:val="single" w:sz="4" w:space="0" w:color="000000"/>
              <w:bottom w:val="nil" w:sz="6" w:space="0" w:color="auto"/>
              <w:right w:val="single" w:sz="4" w:space="0" w:color="000000"/>
            </w:tcBorders>
          </w:tcPr>
          <w:p>
            <w:pPr>
              <w:pStyle w:val="TableParagraph"/>
              <w:spacing w:line="193" w:lineRule="exact"/>
              <w:ind w:left="4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193" w:lineRule="exact"/>
              <w:ind w:left="42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193" w:lineRule="exact"/>
              <w:ind w:left="4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74" w:type="dxa"/>
            <w:tcBorders>
              <w:top w:val="nil" w:sz="6" w:space="0" w:color="auto"/>
              <w:left w:val="single" w:sz="4" w:space="0" w:color="000000"/>
              <w:bottom w:val="nil" w:sz="6" w:space="0" w:color="auto"/>
              <w:right w:val="nil" w:sz="6" w:space="0" w:color="auto"/>
            </w:tcBorders>
          </w:tcPr>
          <w:p>
            <w:pPr>
              <w:pStyle w:val="TableParagraph"/>
              <w:spacing w:line="193" w:lineRule="exact"/>
              <w:ind w:left="422"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18" w:hRule="exact"/>
        </w:trPr>
        <w:tc>
          <w:tcPr>
            <w:tcW w:w="1414" w:type="dxa"/>
            <w:tcBorders>
              <w:top w:val="nil" w:sz="6" w:space="0" w:color="auto"/>
              <w:left w:val="nil" w:sz="6" w:space="0" w:color="auto"/>
              <w:bottom w:val="single" w:sz="12"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w:t>
            </w:r>
          </w:p>
        </w:tc>
        <w:tc>
          <w:tcPr>
            <w:tcW w:w="15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360,670,169.02</w:t>
            </w:r>
          </w:p>
        </w:tc>
        <w:tc>
          <w:tcPr>
            <w:tcW w:w="157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228,555,627.60</w:t>
            </w:r>
          </w:p>
        </w:tc>
        <w:tc>
          <w:tcPr>
            <w:tcW w:w="157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312,254,265.39</w:t>
            </w:r>
          </w:p>
        </w:tc>
        <w:tc>
          <w:tcPr>
            <w:tcW w:w="1574" w:type="dxa"/>
            <w:tcBorders>
              <w:top w:val="nil" w:sz="6" w:space="0" w:color="auto"/>
              <w:left w:val="single"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195,541,325.79</w:t>
            </w:r>
          </w:p>
        </w:tc>
      </w:tr>
    </w:tbl>
    <w:p>
      <w:pPr>
        <w:spacing w:after="0" w:line="240" w:lineRule="auto"/>
        <w:jc w:val="left"/>
        <w:rPr>
          <w:rFonts w:ascii="Times New Roman" w:hAnsi="Times New Roman" w:cs="Times New Roman" w:eastAsia="Times New Roman" w:hint="default"/>
          <w:sz w:val="18"/>
          <w:szCs w:val="18"/>
        </w:rPr>
        <w:sectPr>
          <w:pgSz w:w="11910" w:h="16840"/>
          <w:pgMar w:header="892" w:footer="1186" w:top="1080" w:bottom="1380" w:left="166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tabs>
          <w:tab w:pos="7290" w:val="left" w:leader="none"/>
        </w:tabs>
        <w:spacing w:before="0"/>
        <w:ind w:left="4597" w:right="0" w:firstLine="0"/>
        <w:jc w:val="left"/>
        <w:rPr>
          <w:rFonts w:ascii="宋体" w:hAnsi="宋体" w:cs="宋体" w:eastAsia="宋体" w:hint="default"/>
          <w:sz w:val="15"/>
          <w:szCs w:val="15"/>
        </w:rPr>
      </w:pPr>
      <w:r>
        <w:rPr/>
        <w:pict>
          <v:group style="position:absolute;margin-left:252.770004pt;margin-top:-9.120217pt;width:.5pt;height:15.5pt;mso-position-horizontal-relative:page;mso-position-vertical-relative:paragraph;z-index:8968" coordorigin="5055,-182" coordsize="10,310">
            <v:shape style="position:absolute;left:5055;top:-182;width:10;height:2" type="#_x0000_t75" stroked="false">
              <v:imagedata r:id="rId330" o:title=""/>
            </v:shape>
            <v:group style="position:absolute;left:5055;top:-161;width:10;height:20" coordorigin="5055,-161" coordsize="10,20">
              <v:shape style="position:absolute;left:5055;top:-161;width:10;height:20" coordorigin="5055,-161" coordsize="10,20" path="m5055,-142l5065,-142,5065,-161,5055,-161,5055,-142xe" filled="true" fillcolor="#000000" stroked="false">
                <v:path arrowok="t"/>
                <v:fill type="solid"/>
              </v:shape>
            </v:group>
            <v:group style="position:absolute;left:5055;top:-142;width:10;height:20" coordorigin="5055,-142" coordsize="10,20">
              <v:shape style="position:absolute;left:5055;top:-142;width:10;height:20" coordorigin="5055,-142" coordsize="10,20" path="m5055,-122l5065,-122,5065,-142,5055,-142,5055,-122xe" filled="true" fillcolor="#000000" stroked="false">
                <v:path arrowok="t"/>
                <v:fill type="solid"/>
              </v:shape>
            </v:group>
            <v:group style="position:absolute;left:5055;top:-122;width:10;height:20" coordorigin="5055,-122" coordsize="10,20">
              <v:shape style="position:absolute;left:5055;top:-122;width:10;height:20" coordorigin="5055,-122" coordsize="10,20" path="m5055,-103l5065,-103,5065,-122,5055,-122,5055,-103xe" filled="true" fillcolor="#000000" stroked="false">
                <v:path arrowok="t"/>
                <v:fill type="solid"/>
              </v:shape>
            </v:group>
            <v:group style="position:absolute;left:5055;top:-103;width:10;height:20" coordorigin="5055,-103" coordsize="10,20">
              <v:shape style="position:absolute;left:5055;top:-103;width:10;height:20" coordorigin="5055,-103" coordsize="10,20" path="m5055,-84l5065,-84,5065,-103,5055,-103,5055,-84xe" filled="true" fillcolor="#000000" stroked="false">
                <v:path arrowok="t"/>
                <v:fill type="solid"/>
              </v:shape>
            </v:group>
            <v:group style="position:absolute;left:5055;top:-84;width:10;height:20" coordorigin="5055,-84" coordsize="10,20">
              <v:shape style="position:absolute;left:5055;top:-84;width:10;height:20" coordorigin="5055,-84" coordsize="10,20" path="m5055,-65l5065,-65,5065,-84,5055,-84,5055,-65xe" filled="true" fillcolor="#000000" stroked="false">
                <v:path arrowok="t"/>
                <v:fill type="solid"/>
              </v:shape>
            </v:group>
            <v:group style="position:absolute;left:5055;top:-65;width:10;height:20" coordorigin="5055,-65" coordsize="10,20">
              <v:shape style="position:absolute;left:5055;top:-65;width:10;height:20" coordorigin="5055,-65" coordsize="10,20" path="m5055,-46l5065,-46,5065,-65,5055,-65,5055,-46xe" filled="true" fillcolor="#000000" stroked="false">
                <v:path arrowok="t"/>
                <v:fill type="solid"/>
              </v:shape>
            </v:group>
            <v:group style="position:absolute;left:5055;top:-46;width:10;height:20" coordorigin="5055,-46" coordsize="10,20">
              <v:shape style="position:absolute;left:5055;top:-46;width:10;height:20" coordorigin="5055,-46" coordsize="10,20" path="m5055,-26l5065,-26,5065,-46,5055,-46,5055,-26xe" filled="true" fillcolor="#000000" stroked="false">
                <v:path arrowok="t"/>
                <v:fill type="solid"/>
              </v:shape>
            </v:group>
            <v:group style="position:absolute;left:5055;top:-26;width:10;height:20" coordorigin="5055,-26" coordsize="10,20">
              <v:shape style="position:absolute;left:5055;top:-26;width:10;height:20" coordorigin="5055,-26" coordsize="10,20" path="m5055,-7l5065,-7,5065,-26,5055,-26,5055,-7xe" filled="true" fillcolor="#000000" stroked="false">
                <v:path arrowok="t"/>
                <v:fill type="solid"/>
              </v:shape>
            </v:group>
            <v:group style="position:absolute;left:5055;top:-7;width:10;height:20" coordorigin="5055,-7" coordsize="10,20">
              <v:shape style="position:absolute;left:5055;top:-7;width:10;height:20" coordorigin="5055,-7" coordsize="10,20" path="m5055,12l5065,12,5065,-7,5055,-7,5055,12xe" filled="true" fillcolor="#000000" stroked="false">
                <v:path arrowok="t"/>
                <v:fill type="solid"/>
              </v:shape>
            </v:group>
            <v:group style="position:absolute;left:5055;top:12;width:10;height:20" coordorigin="5055,12" coordsize="10,20">
              <v:shape style="position:absolute;left:5055;top:12;width:10;height:20" coordorigin="5055,12" coordsize="10,20" path="m5055,31l5065,31,5065,12,5055,12,5055,31xe" filled="true" fillcolor="#000000" stroked="false">
                <v:path arrowok="t"/>
                <v:fill type="solid"/>
              </v:shape>
            </v:group>
            <v:group style="position:absolute;left:5055;top:31;width:10;height:20" coordorigin="5055,31" coordsize="10,20">
              <v:shape style="position:absolute;left:5055;top:31;width:10;height:20" coordorigin="5055,31" coordsize="10,20" path="m5055,50l5065,50,5065,31,5055,31,5055,50xe" filled="true" fillcolor="#000000" stroked="false">
                <v:path arrowok="t"/>
                <v:fill type="solid"/>
              </v:shape>
            </v:group>
            <v:group style="position:absolute;left:5055;top:50;width:10;height:20" coordorigin="5055,50" coordsize="10,20">
              <v:shape style="position:absolute;left:5055;top:50;width:10;height:20" coordorigin="5055,50" coordsize="10,20" path="m5055,70l5065,70,5065,50,5055,50,5055,70xe" filled="true" fillcolor="#000000" stroked="false">
                <v:path arrowok="t"/>
                <v:fill type="solid"/>
              </v:shape>
            </v:group>
            <v:group style="position:absolute;left:5055;top:70;width:10;height:20" coordorigin="5055,70" coordsize="10,20">
              <v:shape style="position:absolute;left:5055;top:70;width:10;height:20" coordorigin="5055,70" coordsize="10,20" path="m5055,89l5065,89,5065,70,5055,70,5055,89xe" filled="true" fillcolor="#000000" stroked="false">
                <v:path arrowok="t"/>
                <v:fill type="solid"/>
              </v:shape>
            </v:group>
            <v:group style="position:absolute;left:5055;top:89;width:10;height:20" coordorigin="5055,89" coordsize="10,20">
              <v:shape style="position:absolute;left:5055;top:89;width:10;height:20" coordorigin="5055,89" coordsize="10,20" path="m5055,108l5065,108,5065,89,5055,89,5055,108xe" filled="true" fillcolor="#000000" stroked="false">
                <v:path arrowok="t"/>
                <v:fill type="solid"/>
              </v:shape>
            </v:group>
            <v:group style="position:absolute;left:5055;top:108;width:10;height:20" coordorigin="5055,108" coordsize="10,20">
              <v:shape style="position:absolute;left:5055;top:108;width:10;height:20" coordorigin="5055,108" coordsize="10,20" path="m5055,127l5065,127,5065,108,5055,108,5055,127xe" filled="true" fillcolor="#000000" stroked="false">
                <v:path arrowok="t"/>
                <v:fill type="solid"/>
              </v:shape>
            </v:group>
            <w10:wrap type="none"/>
          </v:group>
        </w:pict>
      </w:r>
      <w:r>
        <w:rPr/>
        <w:pict>
          <v:group style="position:absolute;margin-left:147.5pt;margin-top:6.359823pt;width:374.85pt;height:25.6pt;mso-position-horizontal-relative:page;mso-position-vertical-relative:paragraph;z-index:-984520" coordorigin="2950,127" coordsize="7497,512">
            <v:shape style="position:absolute;left:5046;top:127;width:1284;height:101" type="#_x0000_t75" stroked="false">
              <v:imagedata r:id="rId77" o:title=""/>
            </v:shape>
            <v:shape style="position:absolute;left:6325;top:218;width:1423;height:10" type="#_x0000_t75" stroked="false">
              <v:imagedata r:id="rId232" o:title=""/>
            </v:shape>
            <v:shape style="position:absolute;left:7744;top:218;width:2703;height:10" type="#_x0000_t75" stroked="false">
              <v:imagedata r:id="rId331" o:title=""/>
            </v:shape>
            <v:group style="position:absolute;left:5055;top:228;width:10;height:20" coordorigin="5055,228" coordsize="10,20">
              <v:shape style="position:absolute;left:5055;top:228;width:10;height:20" coordorigin="5055,228" coordsize="10,20" path="m5055,247l5065,247,5065,228,5055,228,5055,247xe" filled="true" fillcolor="#000000" stroked="false">
                <v:path arrowok="t"/>
                <v:fill type="solid"/>
              </v:shape>
            </v:group>
            <v:group style="position:absolute;left:5055;top:247;width:10;height:20" coordorigin="5055,247" coordsize="10,20">
              <v:shape style="position:absolute;left:5055;top:247;width:10;height:20" coordorigin="5055,247" coordsize="10,20" path="m5055,266l5065,266,5065,247,5055,247,5055,266xe" filled="true" fillcolor="#000000" stroked="false">
                <v:path arrowok="t"/>
                <v:fill type="solid"/>
              </v:shape>
            </v:group>
            <v:group style="position:absolute;left:5055;top:266;width:10;height:20" coordorigin="5055,266" coordsize="10,20">
              <v:shape style="position:absolute;left:5055;top:266;width:10;height:20" coordorigin="5055,266" coordsize="10,20" path="m5055,286l5065,286,5065,266,5055,266,5055,286xe" filled="true" fillcolor="#000000" stroked="false">
                <v:path arrowok="t"/>
                <v:fill type="solid"/>
              </v:shape>
            </v:group>
            <v:group style="position:absolute;left:5055;top:286;width:10;height:20" coordorigin="5055,286" coordsize="10,20">
              <v:shape style="position:absolute;left:5055;top:286;width:10;height:20" coordorigin="5055,286" coordsize="10,20" path="m5055,305l5065,305,5065,286,5055,286,5055,305xe" filled="true" fillcolor="#000000" stroked="false">
                <v:path arrowok="t"/>
                <v:fill type="solid"/>
              </v:shape>
            </v:group>
            <v:group style="position:absolute;left:5055;top:305;width:10;height:20" coordorigin="5055,305" coordsize="10,20">
              <v:shape style="position:absolute;left:5055;top:305;width:10;height:20" coordorigin="5055,305" coordsize="10,20" path="m5055,324l5065,324,5065,305,5055,305,5055,324xe" filled="true" fillcolor="#000000" stroked="false">
                <v:path arrowok="t"/>
                <v:fill type="solid"/>
              </v:shape>
            </v:group>
            <v:group style="position:absolute;left:5055;top:324;width:10;height:20" coordorigin="5055,324" coordsize="10,20">
              <v:shape style="position:absolute;left:5055;top:324;width:10;height:20" coordorigin="5055,324" coordsize="10,20" path="m5055,343l5065,343,5065,324,5055,324,5055,343xe" filled="true" fillcolor="#000000" stroked="false">
                <v:path arrowok="t"/>
                <v:fill type="solid"/>
              </v:shape>
            </v:group>
            <v:group style="position:absolute;left:5055;top:343;width:10;height:20" coordorigin="5055,343" coordsize="10,20">
              <v:shape style="position:absolute;left:5055;top:343;width:10;height:20" coordorigin="5055,343" coordsize="10,20" path="m5055,362l5065,362,5065,343,5055,343,5055,362xe" filled="true" fillcolor="#000000" stroked="false">
                <v:path arrowok="t"/>
                <v:fill type="solid"/>
              </v:shape>
            </v:group>
            <v:group style="position:absolute;left:5055;top:362;width:10;height:20" coordorigin="5055,362" coordsize="10,20">
              <v:shape style="position:absolute;left:5055;top:362;width:10;height:20" coordorigin="5055,362" coordsize="10,20" path="m5055,382l5065,382,5065,362,5055,362,5055,382xe" filled="true" fillcolor="#000000" stroked="false">
                <v:path arrowok="t"/>
                <v:fill type="solid"/>
              </v:shape>
            </v:group>
            <v:group style="position:absolute;left:5055;top:382;width:10;height:20" coordorigin="5055,382" coordsize="10,20">
              <v:shape style="position:absolute;left:5055;top:382;width:10;height:20" coordorigin="5055,382" coordsize="10,20" path="m5055,401l5065,401,5065,382,5055,382,5055,401xe" filled="true" fillcolor="#000000" stroked="false">
                <v:path arrowok="t"/>
                <v:fill type="solid"/>
              </v:shape>
            </v:group>
            <v:group style="position:absolute;left:5055;top:401;width:10;height:20" coordorigin="5055,401" coordsize="10,20">
              <v:shape style="position:absolute;left:5055;top:401;width:10;height:20" coordorigin="5055,401" coordsize="10,20" path="m5055,420l5065,420,5065,401,5055,401,5055,420xe" filled="true" fillcolor="#000000" stroked="false">
                <v:path arrowok="t"/>
                <v:fill type="solid"/>
              </v:shape>
            </v:group>
            <v:group style="position:absolute;left:5055;top:420;width:10;height:20" coordorigin="5055,420" coordsize="10,20">
              <v:shape style="position:absolute;left:5055;top:420;width:10;height:20" coordorigin="5055,420" coordsize="10,20" path="m5055,439l5065,439,5065,420,5055,420,5055,439xe" filled="true" fillcolor="#000000" stroked="false">
                <v:path arrowok="t"/>
                <v:fill type="solid"/>
              </v:shape>
            </v:group>
            <v:group style="position:absolute;left:5055;top:439;width:10;height:20" coordorigin="5055,439" coordsize="10,20">
              <v:shape style="position:absolute;left:5055;top:439;width:10;height:20" coordorigin="5055,439" coordsize="10,20" path="m5055,458l5065,458,5065,439,5055,439,5055,458xe" filled="true" fillcolor="#000000" stroked="false">
                <v:path arrowok="t"/>
                <v:fill type="solid"/>
              </v:shape>
            </v:group>
            <v:group style="position:absolute;left:5055;top:458;width:10;height:20" coordorigin="5055,458" coordsize="10,20">
              <v:shape style="position:absolute;left:5055;top:458;width:10;height:20" coordorigin="5055,458" coordsize="10,20" path="m5055,478l5065,478,5065,458,5055,458,5055,478xe" filled="true" fillcolor="#000000" stroked="false">
                <v:path arrowok="t"/>
                <v:fill type="solid"/>
              </v:shape>
            </v:group>
            <v:group style="position:absolute;left:5055;top:478;width:10;height:20" coordorigin="5055,478" coordsize="10,20">
              <v:shape style="position:absolute;left:5055;top:478;width:10;height:20" coordorigin="5055,478" coordsize="10,20" path="m5055,497l5065,497,5065,478,5055,478,5055,497xe" filled="true" fillcolor="#000000" stroked="false">
                <v:path arrowok="t"/>
                <v:fill type="solid"/>
              </v:shape>
            </v:group>
            <v:group style="position:absolute;left:5055;top:497;width:10;height:20" coordorigin="5055,497" coordsize="10,20">
              <v:shape style="position:absolute;left:5055;top:497;width:10;height:20" coordorigin="5055,497" coordsize="10,20" path="m5055,516l5065,516,5065,497,5055,497,5055,516xe" filled="true" fillcolor="#000000" stroked="false">
                <v:path arrowok="t"/>
                <v:fill type="solid"/>
              </v:shape>
            </v:group>
            <v:group style="position:absolute;left:5055;top:516;width:10;height:20" coordorigin="5055,516" coordsize="10,20">
              <v:shape style="position:absolute;left:5055;top:516;width:10;height:20" coordorigin="5055,516" coordsize="10,20" path="m5055,535l5065,535,5065,516,5055,516,5055,535xe" filled="true" fillcolor="#000000" stroked="false">
                <v:path arrowok="t"/>
                <v:fill type="solid"/>
              </v:shape>
              <v:shape style="position:absolute;left:2950;top:535;width:2125;height:103" type="#_x0000_t75" stroked="false">
                <v:imagedata r:id="rId211" o:title=""/>
              </v:shape>
              <v:shape style="position:absolute;left:5051;top:629;width:1280;height:10" type="#_x0000_t75" stroked="false">
                <v:imagedata r:id="rId234" o:title=""/>
              </v:shape>
              <v:shape style="position:absolute;left:6325;top:629;width:1423;height:10" type="#_x0000_t75" stroked="false">
                <v:imagedata r:id="rId232" o:title=""/>
              </v:shape>
              <v:shape style="position:absolute;left:7744;top:629;width:2703;height:10" type="#_x0000_t75" stroked="false">
                <v:imagedata r:id="rId331" o:title=""/>
              </v:shape>
            </v:group>
            <w10:wrap type="none"/>
          </v:group>
        </w:pict>
      </w:r>
      <w:r>
        <w:rPr/>
        <w:pict>
          <v:shape style="position:absolute;margin-left:124.029999pt;margin-top:-47.675217pt;width:398.35pt;height:370.05pt;mso-position-horizontal-relative:page;mso-position-vertical-relative:paragraph;z-index:9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5"/>
                    <w:gridCol w:w="2125"/>
                    <w:gridCol w:w="1275"/>
                    <w:gridCol w:w="1418"/>
                    <w:gridCol w:w="1277"/>
                    <w:gridCol w:w="1416"/>
                  </w:tblGrid>
                  <w:tr>
                    <w:trPr>
                      <w:trHeight w:val="757" w:hRule="exact"/>
                    </w:trPr>
                    <w:tc>
                      <w:tcPr>
                        <w:tcW w:w="45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sz w:val="21"/>
                            <w:szCs w:val="21"/>
                          </w:rPr>
                        </w:r>
                      </w:p>
                    </w:tc>
                    <w:tc>
                      <w:tcPr>
                        <w:tcW w:w="7511"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36"/>
                          <w:ind w:left="117" w:right="0"/>
                          <w:jc w:val="left"/>
                          <w:rPr>
                            <w:rFonts w:ascii="宋体" w:hAnsi="宋体" w:cs="宋体" w:eastAsia="宋体" w:hint="default"/>
                            <w:sz w:val="21"/>
                            <w:szCs w:val="21"/>
                          </w:rPr>
                        </w:pPr>
                        <w:r>
                          <w:rPr>
                            <w:rFonts w:ascii="宋体" w:hAnsi="宋体" w:cs="宋体" w:eastAsia="宋体" w:hint="default"/>
                            <w:b/>
                            <w:bCs/>
                            <w:sz w:val="21"/>
                            <w:szCs w:val="21"/>
                          </w:rPr>
                          <w:t>主营业务（分产品）</w:t>
                        </w:r>
                        <w:r>
                          <w:rPr>
                            <w:rFonts w:ascii="宋体" w:hAnsi="宋体" w:cs="宋体" w:eastAsia="宋体" w:hint="default"/>
                            <w:sz w:val="21"/>
                            <w:szCs w:val="21"/>
                          </w:rPr>
                        </w:r>
                      </w:p>
                    </w:tc>
                  </w:tr>
                  <w:tr>
                    <w:trPr>
                      <w:trHeight w:val="1060" w:hRule="exact"/>
                    </w:trPr>
                    <w:tc>
                      <w:tcPr>
                        <w:tcW w:w="455" w:type="dxa"/>
                        <w:tcBorders>
                          <w:top w:val="nil" w:sz="6" w:space="0" w:color="auto"/>
                          <w:left w:val="nil" w:sz="6" w:space="0" w:color="auto"/>
                          <w:bottom w:val="nil" w:sz="6" w:space="0" w:color="auto"/>
                          <w:right w:val="nil" w:sz="6" w:space="0" w:color="auto"/>
                        </w:tcBorders>
                      </w:tcPr>
                      <w:p>
                        <w:pPr/>
                      </w:p>
                    </w:tc>
                    <w:tc>
                      <w:tcPr>
                        <w:tcW w:w="2125"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产品名称</w:t>
                        </w:r>
                      </w:p>
                    </w:tc>
                    <w:tc>
                      <w:tcPr>
                        <w:tcW w:w="127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70"/>
                          <w:jc w:val="right"/>
                          <w:rPr>
                            <w:rFonts w:ascii="宋体" w:hAnsi="宋体" w:cs="宋体" w:eastAsia="宋体" w:hint="default"/>
                            <w:sz w:val="15"/>
                            <w:szCs w:val="15"/>
                          </w:rPr>
                        </w:pPr>
                        <w:r>
                          <w:rPr>
                            <w:rFonts w:ascii="宋体" w:hAnsi="宋体" w:cs="宋体" w:eastAsia="宋体" w:hint="default"/>
                            <w:w w:val="100"/>
                            <w:sz w:val="15"/>
                            <w:szCs w:val="15"/>
                          </w:rPr>
                          <w:t>本</w:t>
                        </w:r>
                      </w:p>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41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69" w:right="0"/>
                          <w:jc w:val="left"/>
                          <w:rPr>
                            <w:rFonts w:ascii="宋体" w:hAnsi="宋体" w:cs="宋体" w:eastAsia="宋体" w:hint="default"/>
                            <w:sz w:val="15"/>
                            <w:szCs w:val="15"/>
                          </w:rPr>
                        </w:pPr>
                        <w:r>
                          <w:rPr>
                            <w:rFonts w:ascii="宋体" w:hAnsi="宋体" w:cs="宋体" w:eastAsia="宋体" w:hint="default"/>
                            <w:sz w:val="15"/>
                            <w:szCs w:val="15"/>
                          </w:rPr>
                          <w:t>金额</w:t>
                        </w:r>
                      </w:p>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403" w:right="0"/>
                          <w:jc w:val="left"/>
                          <w:rPr>
                            <w:rFonts w:ascii="宋体" w:hAnsi="宋体" w:cs="宋体" w:eastAsia="宋体" w:hint="default"/>
                            <w:sz w:val="15"/>
                            <w:szCs w:val="15"/>
                          </w:rPr>
                        </w:pPr>
                        <w:r>
                          <w:rPr>
                            <w:rFonts w:ascii="宋体" w:hAnsi="宋体" w:cs="宋体" w:eastAsia="宋体" w:hint="default"/>
                            <w:sz w:val="15"/>
                            <w:szCs w:val="15"/>
                          </w:rPr>
                          <w:t>营业成本</w:t>
                        </w:r>
                      </w:p>
                    </w:tc>
                    <w:tc>
                      <w:tcPr>
                        <w:tcW w:w="127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74"/>
                          <w:jc w:val="right"/>
                          <w:rPr>
                            <w:rFonts w:ascii="宋体" w:hAnsi="宋体" w:cs="宋体" w:eastAsia="宋体" w:hint="default"/>
                            <w:sz w:val="15"/>
                            <w:szCs w:val="15"/>
                          </w:rPr>
                        </w:pPr>
                        <w:r>
                          <w:rPr>
                            <w:rFonts w:ascii="宋体" w:hAnsi="宋体" w:cs="宋体" w:eastAsia="宋体" w:hint="default"/>
                            <w:w w:val="100"/>
                            <w:sz w:val="15"/>
                            <w:szCs w:val="15"/>
                          </w:rPr>
                          <w:t>上</w:t>
                        </w:r>
                      </w:p>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416" w:type="dxa"/>
                        <w:tcBorders>
                          <w:top w:val="single" w:sz="12"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400" w:right="0"/>
                          <w:jc w:val="left"/>
                          <w:rPr>
                            <w:rFonts w:ascii="宋体" w:hAnsi="宋体" w:cs="宋体" w:eastAsia="宋体" w:hint="default"/>
                            <w:sz w:val="15"/>
                            <w:szCs w:val="15"/>
                          </w:rPr>
                        </w:pPr>
                        <w:r>
                          <w:rPr>
                            <w:rFonts w:ascii="宋体" w:hAnsi="宋体" w:cs="宋体" w:eastAsia="宋体" w:hint="default"/>
                            <w:sz w:val="15"/>
                            <w:szCs w:val="15"/>
                          </w:rPr>
                          <w:t>营业成本</w:t>
                        </w:r>
                      </w:p>
                    </w:tc>
                  </w:tr>
                  <w:tr>
                    <w:trPr>
                      <w:trHeight w:val="185" w:hRule="exact"/>
                    </w:trPr>
                    <w:tc>
                      <w:tcPr>
                        <w:tcW w:w="455" w:type="dxa"/>
                        <w:tcBorders>
                          <w:top w:val="nil" w:sz="6" w:space="0" w:color="auto"/>
                          <w:left w:val="nil" w:sz="6" w:space="0" w:color="auto"/>
                          <w:bottom w:val="nil" w:sz="6" w:space="0" w:color="auto"/>
                          <w:right w:val="nil" w:sz="6" w:space="0" w:color="auto"/>
                        </w:tcBorders>
                      </w:tcPr>
                      <w:p>
                        <w:pPr/>
                      </w:p>
                    </w:tc>
                    <w:tc>
                      <w:tcPr>
                        <w:tcW w:w="2125" w:type="dxa"/>
                        <w:tcBorders>
                          <w:top w:val="nil" w:sz="6" w:space="0" w:color="auto"/>
                          <w:left w:val="nil" w:sz="6" w:space="0" w:color="auto"/>
                          <w:bottom w:val="nil" w:sz="6" w:space="0" w:color="auto"/>
                          <w:right w:val="single" w:sz="4" w:space="0" w:color="000000"/>
                        </w:tcBorders>
                      </w:tcPr>
                      <w:p>
                        <w:pPr>
                          <w:pStyle w:val="TableParagraph"/>
                          <w:spacing w:line="151" w:lineRule="exact"/>
                          <w:ind w:left="122" w:right="0"/>
                          <w:jc w:val="left"/>
                          <w:rPr>
                            <w:rFonts w:ascii="宋体" w:hAnsi="宋体" w:cs="宋体" w:eastAsia="宋体" w:hint="default"/>
                            <w:sz w:val="15"/>
                            <w:szCs w:val="15"/>
                          </w:rPr>
                        </w:pPr>
                        <w:r>
                          <w:rPr>
                            <w:rFonts w:ascii="宋体" w:hAnsi="宋体" w:cs="宋体" w:eastAsia="宋体" w:hint="default"/>
                            <w:sz w:val="15"/>
                            <w:szCs w:val="15"/>
                          </w:rPr>
                          <w:t>软件销售收入</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101"/>
                          <w:jc w:val="right"/>
                          <w:rPr>
                            <w:rFonts w:ascii="Times New Roman" w:hAnsi="Times New Roman" w:cs="Times New Roman" w:eastAsia="Times New Roman" w:hint="default"/>
                            <w:sz w:val="15"/>
                            <w:szCs w:val="15"/>
                          </w:rPr>
                        </w:pPr>
                        <w:r>
                          <w:rPr>
                            <w:rFonts w:ascii="Times New Roman"/>
                            <w:spacing w:val="-1"/>
                            <w:sz w:val="15"/>
                          </w:rPr>
                          <w:t>54,174,388.71</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100"/>
                          <w:jc w:val="right"/>
                          <w:rPr>
                            <w:rFonts w:ascii="Times New Roman" w:hAnsi="Times New Roman" w:cs="Times New Roman" w:eastAsia="Times New Roman" w:hint="default"/>
                            <w:sz w:val="15"/>
                            <w:szCs w:val="15"/>
                          </w:rPr>
                        </w:pPr>
                        <w:r>
                          <w:rPr>
                            <w:rFonts w:ascii="Times New Roman"/>
                            <w:spacing w:val="-1"/>
                            <w:sz w:val="15"/>
                          </w:rPr>
                          <w:t>49,021,579.73</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101"/>
                          <w:jc w:val="right"/>
                          <w:rPr>
                            <w:rFonts w:ascii="Times New Roman" w:hAnsi="Times New Roman" w:cs="Times New Roman" w:eastAsia="Times New Roman" w:hint="default"/>
                            <w:sz w:val="15"/>
                            <w:szCs w:val="15"/>
                          </w:rPr>
                        </w:pPr>
                        <w:r>
                          <w:rPr>
                            <w:rFonts w:ascii="Times New Roman"/>
                            <w:spacing w:val="-1"/>
                            <w:sz w:val="15"/>
                          </w:rPr>
                          <w:t>44,648,207.93</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170" w:lineRule="exact"/>
                          <w:ind w:right="107"/>
                          <w:jc w:val="right"/>
                          <w:rPr>
                            <w:rFonts w:ascii="Times New Roman" w:hAnsi="Times New Roman" w:cs="Times New Roman" w:eastAsia="Times New Roman" w:hint="default"/>
                            <w:sz w:val="15"/>
                            <w:szCs w:val="15"/>
                          </w:rPr>
                        </w:pPr>
                        <w:r>
                          <w:rPr>
                            <w:rFonts w:ascii="Times New Roman"/>
                            <w:spacing w:val="-1"/>
                            <w:sz w:val="15"/>
                          </w:rPr>
                          <w:t>40,304,023.43</w:t>
                        </w:r>
                      </w:p>
                    </w:tc>
                  </w:tr>
                  <w:tr>
                    <w:trPr>
                      <w:trHeight w:val="410" w:hRule="exact"/>
                    </w:trPr>
                    <w:tc>
                      <w:tcPr>
                        <w:tcW w:w="455" w:type="dxa"/>
                        <w:tcBorders>
                          <w:top w:val="nil" w:sz="6" w:space="0" w:color="auto"/>
                          <w:left w:val="nil" w:sz="6" w:space="0" w:color="auto"/>
                          <w:bottom w:val="nil" w:sz="6" w:space="0" w:color="auto"/>
                          <w:right w:val="nil" w:sz="6" w:space="0" w:color="auto"/>
                        </w:tcBorders>
                      </w:tcPr>
                      <w:p>
                        <w:pPr/>
                      </w:p>
                    </w:tc>
                    <w:tc>
                      <w:tcPr>
                        <w:tcW w:w="2125"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Times New Roman" w:hAnsi="Times New Roman" w:cs="Times New Roman" w:eastAsia="Times New Roman" w:hint="default"/>
                            <w:sz w:val="15"/>
                            <w:szCs w:val="15"/>
                          </w:rPr>
                          <w:t>MAS</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软件销售</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350,854.71</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1,845.39</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945,224.79</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1,094.04</w:t>
                        </w:r>
                      </w:p>
                    </w:tc>
                  </w:tr>
                  <w:tr>
                    <w:trPr>
                      <w:trHeight w:val="410" w:hRule="exact"/>
                    </w:trPr>
                    <w:tc>
                      <w:tcPr>
                        <w:tcW w:w="455" w:type="dxa"/>
                        <w:tcBorders>
                          <w:top w:val="nil" w:sz="6" w:space="0" w:color="auto"/>
                          <w:left w:val="nil" w:sz="6" w:space="0" w:color="auto"/>
                          <w:bottom w:val="nil" w:sz="6" w:space="0" w:color="auto"/>
                          <w:right w:val="nil" w:sz="6" w:space="0" w:color="auto"/>
                        </w:tcBorders>
                      </w:tcPr>
                      <w:p>
                        <w:pPr/>
                      </w:p>
                    </w:tc>
                    <w:tc>
                      <w:tcPr>
                        <w:tcW w:w="2125"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57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SAP </w:t>
                        </w:r>
                        <w:r>
                          <w:rPr>
                            <w:rFonts w:ascii="宋体" w:hAnsi="宋体" w:cs="宋体" w:eastAsia="宋体" w:hint="default"/>
                            <w:sz w:val="15"/>
                            <w:szCs w:val="15"/>
                          </w:rPr>
                          <w:t>软件销售</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19,755,020.97</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18,229,325.02</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9,810,218.90</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9,527,254.38</w:t>
                        </w:r>
                      </w:p>
                    </w:tc>
                  </w:tr>
                  <w:tr>
                    <w:trPr>
                      <w:trHeight w:val="408" w:hRule="exact"/>
                    </w:trPr>
                    <w:tc>
                      <w:tcPr>
                        <w:tcW w:w="455" w:type="dxa"/>
                        <w:tcBorders>
                          <w:top w:val="nil" w:sz="6" w:space="0" w:color="auto"/>
                          <w:left w:val="nil" w:sz="6" w:space="0" w:color="auto"/>
                          <w:bottom w:val="nil" w:sz="6" w:space="0" w:color="auto"/>
                          <w:right w:val="nil" w:sz="6" w:space="0" w:color="auto"/>
                        </w:tcBorders>
                      </w:tcPr>
                      <w:p>
                        <w:pPr/>
                      </w:p>
                    </w:tc>
                    <w:tc>
                      <w:tcPr>
                        <w:tcW w:w="2125"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57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Oracle</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软件销售</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34,068,513.03</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30,790,409.32</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33,892,764.24</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30,775,675.01</w:t>
                        </w:r>
                      </w:p>
                    </w:tc>
                  </w:tr>
                  <w:tr>
                    <w:trPr>
                      <w:trHeight w:val="411" w:hRule="exact"/>
                    </w:trPr>
                    <w:tc>
                      <w:tcPr>
                        <w:tcW w:w="455" w:type="dxa"/>
                        <w:tcBorders>
                          <w:top w:val="nil" w:sz="6" w:space="0" w:color="auto"/>
                          <w:left w:val="nil" w:sz="6" w:space="0" w:color="auto"/>
                          <w:bottom w:val="nil" w:sz="6" w:space="0" w:color="auto"/>
                          <w:right w:val="nil" w:sz="6" w:space="0" w:color="auto"/>
                        </w:tcBorders>
                      </w:tcPr>
                      <w:p>
                        <w:pPr/>
                      </w:p>
                    </w:tc>
                    <w:tc>
                      <w:tcPr>
                        <w:tcW w:w="2125" w:type="dxa"/>
                        <w:tcBorders>
                          <w:top w:val="nil" w:sz="6" w:space="0" w:color="auto"/>
                          <w:left w:val="nil" w:sz="6" w:space="0" w:color="auto"/>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服务业务收入</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306,495,780.31</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179,534,047.87</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267,606,057.46</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09"/>
                          <w:jc w:val="right"/>
                          <w:rPr>
                            <w:rFonts w:ascii="Times New Roman" w:hAnsi="Times New Roman" w:cs="Times New Roman" w:eastAsia="Times New Roman" w:hint="default"/>
                            <w:sz w:val="15"/>
                            <w:szCs w:val="15"/>
                          </w:rPr>
                        </w:pPr>
                        <w:r>
                          <w:rPr>
                            <w:rFonts w:ascii="Times New Roman"/>
                            <w:spacing w:val="-1"/>
                            <w:sz w:val="15"/>
                          </w:rPr>
                          <w:t>155,237,302.36</w:t>
                        </w:r>
                      </w:p>
                    </w:tc>
                  </w:tr>
                  <w:tr>
                    <w:trPr>
                      <w:trHeight w:val="410" w:hRule="exact"/>
                    </w:trPr>
                    <w:tc>
                      <w:tcPr>
                        <w:tcW w:w="455" w:type="dxa"/>
                        <w:tcBorders>
                          <w:top w:val="nil" w:sz="6" w:space="0" w:color="auto"/>
                          <w:left w:val="nil" w:sz="6" w:space="0" w:color="auto"/>
                          <w:bottom w:val="nil" w:sz="6" w:space="0" w:color="auto"/>
                          <w:right w:val="nil" w:sz="6" w:space="0" w:color="auto"/>
                        </w:tcBorders>
                      </w:tcPr>
                      <w:p>
                        <w:pPr/>
                      </w:p>
                    </w:tc>
                    <w:tc>
                      <w:tcPr>
                        <w:tcW w:w="2125"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其中：软件外包服务</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36,394,630.92</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16,169,082.04</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37,296,436.70</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15,779,661.73</w:t>
                        </w:r>
                      </w:p>
                    </w:tc>
                  </w:tr>
                  <w:tr>
                    <w:trPr>
                      <w:trHeight w:val="410" w:hRule="exact"/>
                    </w:trPr>
                    <w:tc>
                      <w:tcPr>
                        <w:tcW w:w="455" w:type="dxa"/>
                        <w:tcBorders>
                          <w:top w:val="nil" w:sz="6" w:space="0" w:color="auto"/>
                          <w:left w:val="nil" w:sz="6" w:space="0" w:color="auto"/>
                          <w:bottom w:val="nil" w:sz="6" w:space="0" w:color="auto"/>
                          <w:right w:val="nil" w:sz="6" w:space="0" w:color="auto"/>
                        </w:tcBorders>
                      </w:tcPr>
                      <w:p>
                        <w:pPr/>
                      </w:p>
                    </w:tc>
                    <w:tc>
                      <w:tcPr>
                        <w:tcW w:w="2125"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573" w:right="0"/>
                          <w:jc w:val="left"/>
                          <w:rPr>
                            <w:rFonts w:ascii="宋体" w:hAnsi="宋体" w:cs="宋体" w:eastAsia="宋体" w:hint="default"/>
                            <w:sz w:val="15"/>
                            <w:szCs w:val="15"/>
                          </w:rPr>
                        </w:pPr>
                        <w:r>
                          <w:rPr>
                            <w:rFonts w:ascii="宋体" w:hAnsi="宋体" w:cs="宋体" w:eastAsia="宋体" w:hint="default"/>
                            <w:sz w:val="15"/>
                            <w:szCs w:val="15"/>
                          </w:rPr>
                          <w:t>客户支持服务</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30,253,720.39</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14,721,176.72</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23,359,817.54</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10,181,598.31</w:t>
                        </w:r>
                      </w:p>
                    </w:tc>
                  </w:tr>
                  <w:tr>
                    <w:trPr>
                      <w:trHeight w:val="410" w:hRule="exact"/>
                    </w:trPr>
                    <w:tc>
                      <w:tcPr>
                        <w:tcW w:w="455" w:type="dxa"/>
                        <w:tcBorders>
                          <w:top w:val="nil" w:sz="6" w:space="0" w:color="auto"/>
                          <w:left w:val="nil" w:sz="6" w:space="0" w:color="auto"/>
                          <w:bottom w:val="nil" w:sz="6" w:space="0" w:color="auto"/>
                          <w:right w:val="nil" w:sz="6" w:space="0" w:color="auto"/>
                        </w:tcBorders>
                      </w:tcPr>
                      <w:p>
                        <w:pPr/>
                      </w:p>
                    </w:tc>
                    <w:tc>
                      <w:tcPr>
                        <w:tcW w:w="2125"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573" w:right="0"/>
                          <w:jc w:val="left"/>
                          <w:rPr>
                            <w:rFonts w:ascii="宋体" w:hAnsi="宋体" w:cs="宋体" w:eastAsia="宋体" w:hint="default"/>
                            <w:sz w:val="15"/>
                            <w:szCs w:val="15"/>
                          </w:rPr>
                        </w:pPr>
                        <w:r>
                          <w:rPr>
                            <w:rFonts w:ascii="宋体" w:hAnsi="宋体" w:cs="宋体" w:eastAsia="宋体" w:hint="default"/>
                            <w:sz w:val="15"/>
                            <w:szCs w:val="15"/>
                          </w:rPr>
                          <w:t>软件实施服务</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239,847,429.00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148,643,789.11</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206,949,803.22</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9"/>
                          <w:jc w:val="right"/>
                          <w:rPr>
                            <w:rFonts w:ascii="Times New Roman" w:hAnsi="Times New Roman" w:cs="Times New Roman" w:eastAsia="Times New Roman" w:hint="default"/>
                            <w:sz w:val="15"/>
                            <w:szCs w:val="15"/>
                          </w:rPr>
                        </w:pPr>
                        <w:r>
                          <w:rPr>
                            <w:rFonts w:ascii="Times New Roman"/>
                            <w:spacing w:val="-1"/>
                            <w:sz w:val="15"/>
                          </w:rPr>
                          <w:t>129,276,042.32</w:t>
                        </w:r>
                      </w:p>
                    </w:tc>
                  </w:tr>
                  <w:tr>
                    <w:trPr>
                      <w:trHeight w:val="410" w:hRule="exact"/>
                    </w:trPr>
                    <w:tc>
                      <w:tcPr>
                        <w:tcW w:w="455" w:type="dxa"/>
                        <w:tcBorders>
                          <w:top w:val="nil" w:sz="6" w:space="0" w:color="auto"/>
                          <w:left w:val="nil" w:sz="6" w:space="0" w:color="auto"/>
                          <w:bottom w:val="nil" w:sz="6" w:space="0" w:color="auto"/>
                          <w:right w:val="nil" w:sz="6" w:space="0" w:color="auto"/>
                        </w:tcBorders>
                      </w:tcPr>
                      <w:p>
                        <w:pPr/>
                      </w:p>
                    </w:tc>
                    <w:tc>
                      <w:tcPr>
                        <w:tcW w:w="2125"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Times New Roman" w:hAnsi="Times New Roman" w:cs="Times New Roman" w:eastAsia="Times New Roman" w:hint="default"/>
                            <w:sz w:val="15"/>
                            <w:szCs w:val="15"/>
                          </w:rPr>
                          <w:t>MAS</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实施服务</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15,237,974.23</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8,760,249.58</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12,413,567.86</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8,434,863.16</w:t>
                        </w:r>
                      </w:p>
                    </w:tc>
                  </w:tr>
                  <w:tr>
                    <w:trPr>
                      <w:trHeight w:val="408" w:hRule="exact"/>
                    </w:trPr>
                    <w:tc>
                      <w:tcPr>
                        <w:tcW w:w="455" w:type="dxa"/>
                        <w:tcBorders>
                          <w:top w:val="nil" w:sz="6" w:space="0" w:color="auto"/>
                          <w:left w:val="nil" w:sz="6" w:space="0" w:color="auto"/>
                          <w:bottom w:val="nil" w:sz="6" w:space="0" w:color="auto"/>
                          <w:right w:val="nil" w:sz="6" w:space="0" w:color="auto"/>
                        </w:tcBorders>
                      </w:tcPr>
                      <w:p>
                        <w:pPr/>
                      </w:p>
                    </w:tc>
                    <w:tc>
                      <w:tcPr>
                        <w:tcW w:w="2125"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57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SAP </w:t>
                        </w:r>
                        <w:r>
                          <w:rPr>
                            <w:rFonts w:ascii="宋体" w:hAnsi="宋体" w:cs="宋体" w:eastAsia="宋体" w:hint="default"/>
                            <w:sz w:val="15"/>
                            <w:szCs w:val="15"/>
                          </w:rPr>
                          <w:t>实施服务</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66,871,674.86</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40,339,863.34</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57,440,157.19</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35,403,499.63</w:t>
                        </w:r>
                      </w:p>
                    </w:tc>
                  </w:tr>
                  <w:tr>
                    <w:trPr>
                      <w:trHeight w:val="410" w:hRule="exact"/>
                    </w:trPr>
                    <w:tc>
                      <w:tcPr>
                        <w:tcW w:w="455" w:type="dxa"/>
                        <w:tcBorders>
                          <w:top w:val="nil" w:sz="6" w:space="0" w:color="auto"/>
                          <w:left w:val="nil" w:sz="6" w:space="0" w:color="auto"/>
                          <w:bottom w:val="nil" w:sz="6" w:space="0" w:color="auto"/>
                          <w:right w:val="nil" w:sz="6" w:space="0" w:color="auto"/>
                        </w:tcBorders>
                      </w:tcPr>
                      <w:p>
                        <w:pPr/>
                      </w:p>
                    </w:tc>
                    <w:tc>
                      <w:tcPr>
                        <w:tcW w:w="2125"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7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Oracle</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实施服务</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157,737,779.91</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99,543,676.19</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137,096,078.17</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85,437,679.53</w:t>
                        </w:r>
                      </w:p>
                    </w:tc>
                  </w:tr>
                  <w:tr>
                    <w:trPr>
                      <w:trHeight w:val="418" w:hRule="exact"/>
                    </w:trPr>
                    <w:tc>
                      <w:tcPr>
                        <w:tcW w:w="455" w:type="dxa"/>
                        <w:tcBorders>
                          <w:top w:val="nil" w:sz="6" w:space="0" w:color="auto"/>
                          <w:left w:val="nil" w:sz="6" w:space="0" w:color="auto"/>
                          <w:bottom w:val="nil" w:sz="6" w:space="0" w:color="auto"/>
                          <w:right w:val="nil" w:sz="6" w:space="0" w:color="auto"/>
                        </w:tcBorders>
                      </w:tcPr>
                      <w:p>
                        <w:pPr/>
                      </w:p>
                    </w:tc>
                    <w:tc>
                      <w:tcPr>
                        <w:tcW w:w="2125" w:type="dxa"/>
                        <w:tcBorders>
                          <w:top w:val="nil" w:sz="6" w:space="0" w:color="auto"/>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tabs>
                            <w:tab w:pos="398" w:val="left" w:leader="none"/>
                          </w:tabs>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127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360,670,169.02</w:t>
                        </w:r>
                      </w:p>
                    </w:tc>
                    <w:tc>
                      <w:tcPr>
                        <w:tcW w:w="14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228,555,627.60</w:t>
                        </w:r>
                      </w:p>
                    </w:tc>
                    <w:tc>
                      <w:tcPr>
                        <w:tcW w:w="12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312,254,265.39</w:t>
                        </w:r>
                      </w:p>
                    </w:tc>
                    <w:tc>
                      <w:tcPr>
                        <w:tcW w:w="1416" w:type="dxa"/>
                        <w:tcBorders>
                          <w:top w:val="nil" w:sz="6" w:space="0" w:color="auto"/>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9"/>
                          <w:jc w:val="right"/>
                          <w:rPr>
                            <w:rFonts w:ascii="Times New Roman" w:hAnsi="Times New Roman" w:cs="Times New Roman" w:eastAsia="Times New Roman" w:hint="default"/>
                            <w:sz w:val="15"/>
                            <w:szCs w:val="15"/>
                          </w:rPr>
                        </w:pPr>
                        <w:r>
                          <w:rPr>
                            <w:rFonts w:ascii="Times New Roman"/>
                            <w:spacing w:val="-1"/>
                            <w:sz w:val="15"/>
                          </w:rPr>
                          <w:t>195,541,325.79</w:t>
                        </w:r>
                      </w:p>
                    </w:tc>
                  </w:tr>
                  <w:tr>
                    <w:trPr>
                      <w:trHeight w:val="881" w:hRule="exact"/>
                    </w:trPr>
                    <w:tc>
                      <w:tcPr>
                        <w:tcW w:w="4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sz w:val="21"/>
                            <w:szCs w:val="21"/>
                          </w:rPr>
                        </w:r>
                      </w:p>
                    </w:tc>
                    <w:tc>
                      <w:tcPr>
                        <w:tcW w:w="2125"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b/>
                            <w:bCs/>
                            <w:sz w:val="21"/>
                            <w:szCs w:val="21"/>
                          </w:rPr>
                          <w:t>主营业务（分地区）</w:t>
                        </w:r>
                        <w:r>
                          <w:rPr>
                            <w:rFonts w:ascii="宋体" w:hAnsi="宋体" w:cs="宋体" w:eastAsia="宋体" w:hint="default"/>
                            <w:sz w:val="21"/>
                            <w:szCs w:val="21"/>
                          </w:rPr>
                        </w:r>
                      </w:p>
                    </w:tc>
                    <w:tc>
                      <w:tcPr>
                        <w:tcW w:w="1275" w:type="dxa"/>
                        <w:tcBorders>
                          <w:top w:val="single" w:sz="12" w:space="0" w:color="000000"/>
                          <w:left w:val="nil" w:sz="6" w:space="0" w:color="auto"/>
                          <w:bottom w:val="nil" w:sz="6" w:space="0" w:color="auto"/>
                          <w:right w:val="nil" w:sz="6" w:space="0" w:color="auto"/>
                        </w:tcBorders>
                      </w:tcPr>
                      <w:p>
                        <w:pPr/>
                      </w:p>
                    </w:tc>
                    <w:tc>
                      <w:tcPr>
                        <w:tcW w:w="1418" w:type="dxa"/>
                        <w:tcBorders>
                          <w:top w:val="single" w:sz="12" w:space="0" w:color="000000"/>
                          <w:left w:val="nil" w:sz="6" w:space="0" w:color="auto"/>
                          <w:bottom w:val="nil" w:sz="6" w:space="0" w:color="auto"/>
                          <w:right w:val="nil" w:sz="6" w:space="0" w:color="auto"/>
                        </w:tcBorders>
                      </w:tcPr>
                      <w:p>
                        <w:pPr/>
                      </w:p>
                    </w:tc>
                    <w:tc>
                      <w:tcPr>
                        <w:tcW w:w="1277" w:type="dxa"/>
                        <w:tcBorders>
                          <w:top w:val="single" w:sz="12" w:space="0" w:color="000000"/>
                          <w:left w:val="nil" w:sz="6" w:space="0" w:color="auto"/>
                          <w:bottom w:val="nil" w:sz="6" w:space="0" w:color="auto"/>
                          <w:right w:val="nil" w:sz="6" w:space="0" w:color="auto"/>
                        </w:tcBorders>
                      </w:tcPr>
                      <w:p>
                        <w:pPr/>
                      </w:p>
                    </w:tc>
                    <w:tc>
                      <w:tcPr>
                        <w:tcW w:w="1416" w:type="dxa"/>
                        <w:tcBorders>
                          <w:top w:val="single" w:sz="12" w:space="0" w:color="000000"/>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5"/>
          <w:szCs w:val="15"/>
        </w:rPr>
        <w:t>年</w:t>
        <w:tab/>
        <w:t>年金额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line="103" w:lineRule="exact"/>
        <w:ind w:left="129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374.85pt;height:5.2pt;mso-position-horizontal-relative:char;mso-position-vertical-relative:line" coordorigin="0,0" coordsize="7497,104">
            <v:shape style="position:absolute;left:0;top:0;width:2125;height:103" type="#_x0000_t75" stroked="false">
              <v:imagedata r:id="rId211" o:title=""/>
            </v:shape>
            <v:shape style="position:absolute;left:2101;top:94;width:1280;height:10" type="#_x0000_t75" stroked="false">
              <v:imagedata r:id="rId234" o:title=""/>
            </v:shape>
            <v:shape style="position:absolute;left:3375;top:94;width:1423;height:10" type="#_x0000_t75" stroked="false">
              <v:imagedata r:id="rId232" o:title=""/>
            </v:shape>
            <v:shape style="position:absolute;left:4794;top:94;width:2703;height:10" type="#_x0000_t75" stroked="false">
              <v:imagedata r:id="rId331"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129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374.85pt;height:5.2pt;mso-position-horizontal-relative:char;mso-position-vertical-relative:line" coordorigin="0,0" coordsize="7497,104">
            <v:shape style="position:absolute;left:0;top:0;width:2125;height:103" type="#_x0000_t75" stroked="false">
              <v:imagedata r:id="rId211" o:title=""/>
            </v:shape>
            <v:shape style="position:absolute;left:2101;top:94;width:1280;height:10" type="#_x0000_t75" stroked="false">
              <v:imagedata r:id="rId332" o:title=""/>
            </v:shape>
            <v:shape style="position:absolute;left:3375;top:94;width:1423;height:10" type="#_x0000_t75" stroked="false">
              <v:imagedata r:id="rId333" o:title=""/>
            </v:shape>
            <v:shape style="position:absolute;left:4794;top:94;width:2703;height:10" type="#_x0000_t75" stroked="false">
              <v:imagedata r:id="rId334"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129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374.85pt;height:5.2pt;mso-position-horizontal-relative:char;mso-position-vertical-relative:line" coordorigin="0,0" coordsize="7497,104">
            <v:shape style="position:absolute;left:0;top:0;width:2125;height:103" type="#_x0000_t75" stroked="false">
              <v:imagedata r:id="rId207" o:title=""/>
            </v:shape>
            <v:shape style="position:absolute;left:2101;top:94;width:1280;height:10" type="#_x0000_t75" stroked="false">
              <v:imagedata r:id="rId234" o:title=""/>
            </v:shape>
            <v:shape style="position:absolute;left:3375;top:94;width:1423;height:10" type="#_x0000_t75" stroked="false">
              <v:imagedata r:id="rId232" o:title=""/>
            </v:shape>
            <v:shape style="position:absolute;left:4794;top:94;width:2703;height:10" type="#_x0000_t75" stroked="false">
              <v:imagedata r:id="rId331"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0" w:lineRule="exact"/>
        <w:ind w:left="129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374.85pt;height:5.05pt;mso-position-horizontal-relative:char;mso-position-vertical-relative:line" coordorigin="0,0" coordsize="7497,101">
            <v:shape style="position:absolute;left:0;top:0;width:2125;height:101" type="#_x0000_t75" stroked="false">
              <v:imagedata r:id="rId210" o:title=""/>
            </v:shape>
            <v:shape style="position:absolute;left:2101;top:91;width:1280;height:10" type="#_x0000_t75" stroked="false">
              <v:imagedata r:id="rId332" o:title=""/>
            </v:shape>
            <v:shape style="position:absolute;left:3375;top:91;width:1423;height:10" type="#_x0000_t75" stroked="false">
              <v:imagedata r:id="rId333" o:title=""/>
            </v:shape>
            <v:shape style="position:absolute;left:4794;top:91;width:2703;height:10" type="#_x0000_t75" stroked="false">
              <v:imagedata r:id="rId334" o:title=""/>
            </v:shape>
          </v:group>
        </w:pict>
      </w:r>
      <w:r>
        <w:rPr>
          <w:rFonts w:ascii="宋体" w:hAnsi="宋体" w:cs="宋体" w:eastAsia="宋体" w:hint="default"/>
          <w:position w:val="-1"/>
          <w:sz w:val="10"/>
          <w:szCs w:val="10"/>
        </w:rPr>
      </w:r>
    </w:p>
    <w:p>
      <w:pPr>
        <w:spacing w:line="240" w:lineRule="auto" w:before="8"/>
        <w:rPr>
          <w:rFonts w:ascii="宋体" w:hAnsi="宋体" w:cs="宋体" w:eastAsia="宋体" w:hint="default"/>
          <w:sz w:val="23"/>
          <w:szCs w:val="23"/>
        </w:rPr>
      </w:pPr>
    </w:p>
    <w:p>
      <w:pPr>
        <w:spacing w:line="103" w:lineRule="exact"/>
        <w:ind w:left="129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374.85pt;height:5.2pt;mso-position-horizontal-relative:char;mso-position-vertical-relative:line" coordorigin="0,0" coordsize="7497,104">
            <v:shape style="position:absolute;left:0;top:0;width:2125;height:103" type="#_x0000_t75" stroked="false">
              <v:imagedata r:id="rId211" o:title=""/>
            </v:shape>
            <v:shape style="position:absolute;left:2101;top:94;width:1280;height:10" type="#_x0000_t75" stroked="false">
              <v:imagedata r:id="rId332" o:title=""/>
            </v:shape>
            <v:shape style="position:absolute;left:3375;top:94;width:1423;height:10" type="#_x0000_t75" stroked="false">
              <v:imagedata r:id="rId333" o:title=""/>
            </v:shape>
            <v:shape style="position:absolute;left:4794;top:94;width:2703;height:10" type="#_x0000_t75" stroked="false">
              <v:imagedata r:id="rId334"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129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374.85pt;height:5.2pt;mso-position-horizontal-relative:char;mso-position-vertical-relative:line" coordorigin="0,0" coordsize="7497,104">
            <v:shape style="position:absolute;left:0;top:0;width:2125;height:103" type="#_x0000_t75" stroked="false">
              <v:imagedata r:id="rId207" o:title=""/>
            </v:shape>
            <v:shape style="position:absolute;left:2101;top:94;width:1280;height:10" type="#_x0000_t75" stroked="false">
              <v:imagedata r:id="rId234" o:title=""/>
            </v:shape>
            <v:shape style="position:absolute;left:3375;top:94;width:1423;height:10" type="#_x0000_t75" stroked="false">
              <v:imagedata r:id="rId232" o:title=""/>
            </v:shape>
            <v:shape style="position:absolute;left:4794;top:94;width:2703;height:10" type="#_x0000_t75" stroked="false">
              <v:imagedata r:id="rId331"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129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374.85pt;height:5.2pt;mso-position-horizontal-relative:char;mso-position-vertical-relative:line" coordorigin="0,0" coordsize="7497,104">
            <v:shape style="position:absolute;left:0;top:0;width:2125;height:103" type="#_x0000_t75" stroked="false">
              <v:imagedata r:id="rId211" o:title=""/>
            </v:shape>
            <v:shape style="position:absolute;left:2101;top:94;width:1280;height:10" type="#_x0000_t75" stroked="false">
              <v:imagedata r:id="rId234" o:title=""/>
            </v:shape>
            <v:shape style="position:absolute;left:3375;top:94;width:1423;height:10" type="#_x0000_t75" stroked="false">
              <v:imagedata r:id="rId232" o:title=""/>
            </v:shape>
            <v:shape style="position:absolute;left:4794;top:94;width:2703;height:10" type="#_x0000_t75" stroked="false">
              <v:imagedata r:id="rId331"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129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374.85pt;height:5.2pt;mso-position-horizontal-relative:char;mso-position-vertical-relative:line" coordorigin="0,0" coordsize="7497,104">
            <v:shape style="position:absolute;left:0;top:0;width:2125;height:103" type="#_x0000_t75" stroked="false">
              <v:imagedata r:id="rId211" o:title=""/>
            </v:shape>
            <v:shape style="position:absolute;left:2101;top:94;width:1280;height:10" type="#_x0000_t75" stroked="false">
              <v:imagedata r:id="rId332" o:title=""/>
            </v:shape>
            <v:shape style="position:absolute;left:3375;top:94;width:1423;height:10" type="#_x0000_t75" stroked="false">
              <v:imagedata r:id="rId333" o:title=""/>
            </v:shape>
            <v:shape style="position:absolute;left:4794;top:94;width:2703;height:10" type="#_x0000_t75" stroked="false">
              <v:imagedata r:id="rId334"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129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374.85pt;height:5.2pt;mso-position-horizontal-relative:char;mso-position-vertical-relative:line" coordorigin="0,0" coordsize="7497,104">
            <v:shape style="position:absolute;left:0;top:0;width:2125;height:103" type="#_x0000_t75" stroked="false">
              <v:imagedata r:id="rId207" o:title=""/>
            </v:shape>
            <v:shape style="position:absolute;left:2101;top:94;width:1280;height:10" type="#_x0000_t75" stroked="false">
              <v:imagedata r:id="rId234" o:title=""/>
            </v:shape>
            <v:shape style="position:absolute;left:3375;top:94;width:1423;height:10" type="#_x0000_t75" stroked="false">
              <v:imagedata r:id="rId232" o:title=""/>
            </v:shape>
            <v:shape style="position:absolute;left:4794;top:94;width:2703;height:10" type="#_x0000_t75" stroked="false">
              <v:imagedata r:id="rId331"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0" w:lineRule="exact"/>
        <w:ind w:left="129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374.85pt;height:5.05pt;mso-position-horizontal-relative:char;mso-position-vertical-relative:line" coordorigin="0,0" coordsize="7497,101">
            <v:shape style="position:absolute;left:0;top:0;width:2125;height:101" type="#_x0000_t75" stroked="false">
              <v:imagedata r:id="rId210" o:title=""/>
            </v:shape>
            <v:shape style="position:absolute;left:2101;top:91;width:1280;height:10" type="#_x0000_t75" stroked="false">
              <v:imagedata r:id="rId234" o:title=""/>
            </v:shape>
            <v:shape style="position:absolute;left:3375;top:91;width:1423;height:10" type="#_x0000_t75" stroked="false">
              <v:imagedata r:id="rId232" o:title=""/>
            </v:shape>
            <v:shape style="position:absolute;left:4794;top:91;width:2703;height:10" type="#_x0000_t75" stroked="false">
              <v:imagedata r:id="rId331" o:title=""/>
            </v:shape>
          </v:group>
        </w:pict>
      </w:r>
      <w:r>
        <w:rPr>
          <w:rFonts w:ascii="宋体" w:hAnsi="宋体" w:cs="宋体" w:eastAsia="宋体" w:hint="default"/>
          <w:position w:val="-1"/>
          <w:sz w:val="10"/>
          <w:szCs w:val="10"/>
        </w:rPr>
      </w:r>
    </w:p>
    <w:p>
      <w:pPr>
        <w:spacing w:line="240" w:lineRule="auto" w:before="7"/>
        <w:rPr>
          <w:rFonts w:ascii="宋体" w:hAnsi="宋体" w:cs="宋体" w:eastAsia="宋体" w:hint="default"/>
          <w:sz w:val="23"/>
          <w:szCs w:val="23"/>
        </w:rPr>
      </w:pPr>
    </w:p>
    <w:p>
      <w:pPr>
        <w:spacing w:line="103" w:lineRule="exact"/>
        <w:ind w:left="129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374.85pt;height:5.2pt;mso-position-horizontal-relative:char;mso-position-vertical-relative:line" coordorigin="0,0" coordsize="7497,104">
            <v:shape style="position:absolute;left:0;top:0;width:2125;height:103" type="#_x0000_t75" stroked="false">
              <v:imagedata r:id="rId211" o:title=""/>
            </v:shape>
            <v:shape style="position:absolute;left:2101;top:94;width:1280;height:10" type="#_x0000_t75" stroked="false">
              <v:imagedata r:id="rId332" o:title=""/>
            </v:shape>
            <v:shape style="position:absolute;left:3375;top:94;width:1423;height:10" type="#_x0000_t75" stroked="false">
              <v:imagedata r:id="rId333" o:title=""/>
            </v:shape>
            <v:shape style="position:absolute;left:4794;top:94;width:2703;height:10" type="#_x0000_t75" stroked="false">
              <v:imagedata r:id="rId334"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tbl>
      <w:tblPr>
        <w:tblW w:w="0" w:type="auto"/>
        <w:jc w:val="left"/>
        <w:tblInd w:w="747" w:type="dxa"/>
        <w:tblLayout w:type="fixed"/>
        <w:tblCellMar>
          <w:top w:w="0" w:type="dxa"/>
          <w:left w:w="0" w:type="dxa"/>
          <w:bottom w:w="0" w:type="dxa"/>
          <w:right w:w="0" w:type="dxa"/>
        </w:tblCellMar>
        <w:tblLook w:val="01E0"/>
      </w:tblPr>
      <w:tblGrid>
        <w:gridCol w:w="553"/>
        <w:gridCol w:w="402"/>
        <w:gridCol w:w="956"/>
        <w:gridCol w:w="1574"/>
        <w:gridCol w:w="1577"/>
        <w:gridCol w:w="1575"/>
        <w:gridCol w:w="1574"/>
      </w:tblGrid>
      <w:tr>
        <w:trPr>
          <w:trHeight w:val="1026" w:hRule="exact"/>
        </w:trPr>
        <w:tc>
          <w:tcPr>
            <w:tcW w:w="1911" w:type="dxa"/>
            <w:gridSpan w:val="3"/>
            <w:tcBorders>
              <w:top w:val="single" w:sz="12" w:space="0" w:color="000000"/>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157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5"/>
              <w:ind w:right="-5"/>
              <w:jc w:val="right"/>
              <w:rPr>
                <w:rFonts w:ascii="宋体" w:hAnsi="宋体" w:cs="宋体" w:eastAsia="宋体" w:hint="default"/>
                <w:sz w:val="18"/>
                <w:szCs w:val="18"/>
              </w:rPr>
            </w:pPr>
            <w:r>
              <w:rPr>
                <w:rFonts w:ascii="宋体" w:hAnsi="宋体" w:cs="宋体" w:eastAsia="宋体" w:hint="default"/>
                <w:sz w:val="18"/>
                <w:szCs w:val="18"/>
              </w:rPr>
              <w:t>本年</w:t>
            </w: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7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5"/>
              <w:ind w:left="-5" w:right="0"/>
              <w:jc w:val="left"/>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7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5"/>
              <w:ind w:right="-2"/>
              <w:jc w:val="right"/>
              <w:rPr>
                <w:rFonts w:ascii="宋体" w:hAnsi="宋体" w:cs="宋体" w:eastAsia="宋体" w:hint="default"/>
                <w:sz w:val="18"/>
                <w:szCs w:val="18"/>
              </w:rPr>
            </w:pPr>
            <w:r>
              <w:rPr>
                <w:rFonts w:ascii="宋体" w:hAnsi="宋体" w:cs="宋体" w:eastAsia="宋体" w:hint="default"/>
                <w:sz w:val="18"/>
                <w:szCs w:val="18"/>
              </w:rPr>
              <w:t>上年</w:t>
            </w: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74" w:type="dxa"/>
            <w:tcBorders>
              <w:top w:val="single" w:sz="12" w:space="0" w:color="000000"/>
              <w:left w:val="single" w:sz="4" w:space="0" w:color="000000"/>
              <w:bottom w:val="nil" w:sz="6" w:space="0" w:color="auto"/>
              <w:right w:val="nil" w:sz="6" w:space="0" w:color="auto"/>
            </w:tcBorders>
          </w:tcPr>
          <w:p>
            <w:pPr>
              <w:pStyle w:val="TableParagraph"/>
              <w:spacing w:line="240" w:lineRule="auto" w:before="135"/>
              <w:ind w:left="-8" w:right="0"/>
              <w:jc w:val="left"/>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217" w:hRule="exact"/>
        </w:trPr>
        <w:tc>
          <w:tcPr>
            <w:tcW w:w="553" w:type="dxa"/>
            <w:tcBorders>
              <w:top w:val="nil" w:sz="6" w:space="0" w:color="auto"/>
              <w:left w:val="nil" w:sz="6" w:space="0" w:color="auto"/>
              <w:bottom w:val="nil" w:sz="6" w:space="0" w:color="auto"/>
              <w:right w:val="nil" w:sz="6" w:space="0" w:color="auto"/>
            </w:tcBorders>
          </w:tcPr>
          <w:p>
            <w:pPr>
              <w:pStyle w:val="TableParagraph"/>
              <w:spacing w:line="180" w:lineRule="exact"/>
              <w:ind w:left="22"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402"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single" w:sz="4" w:space="0" w:color="000000"/>
            </w:tcBorders>
          </w:tcPr>
          <w:p>
            <w:pPr/>
          </w:p>
        </w:tc>
        <w:tc>
          <w:tcPr>
            <w:tcW w:w="1574"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350,283,170.63</w:t>
            </w:r>
          </w:p>
        </w:tc>
        <w:tc>
          <w:tcPr>
            <w:tcW w:w="1577"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228,555,627.60</w:t>
            </w:r>
            <w:r>
              <w:rPr>
                <w:rFonts w:ascii="Times New Roman"/>
                <w:sz w:val="18"/>
              </w:rPr>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104"/>
              <w:jc w:val="right"/>
              <w:rPr>
                <w:rFonts w:ascii="Times New Roman" w:hAnsi="Times New Roman" w:cs="Times New Roman" w:eastAsia="Times New Roman" w:hint="default"/>
                <w:sz w:val="18"/>
                <w:szCs w:val="18"/>
              </w:rPr>
            </w:pPr>
            <w:r>
              <w:rPr>
                <w:rFonts w:ascii="Times New Roman"/>
                <w:spacing w:val="-1"/>
                <w:sz w:val="18"/>
              </w:rPr>
              <w:t>295,347,006.64</w:t>
            </w:r>
          </w:p>
        </w:tc>
        <w:tc>
          <w:tcPr>
            <w:tcW w:w="1574" w:type="dxa"/>
            <w:tcBorders>
              <w:top w:val="nil" w:sz="6" w:space="0" w:color="auto"/>
              <w:left w:val="single" w:sz="4" w:space="0" w:color="000000"/>
              <w:bottom w:val="nil" w:sz="6" w:space="0" w:color="auto"/>
              <w:right w:val="nil" w:sz="6" w:space="0" w:color="auto"/>
            </w:tcBorders>
          </w:tcPr>
          <w:p>
            <w:pPr>
              <w:pStyle w:val="TableParagraph"/>
              <w:spacing w:line="203" w:lineRule="exact"/>
              <w:ind w:right="105"/>
              <w:jc w:val="right"/>
              <w:rPr>
                <w:rFonts w:ascii="Times New Roman" w:hAnsi="Times New Roman" w:cs="Times New Roman" w:eastAsia="Times New Roman" w:hint="default"/>
                <w:sz w:val="18"/>
                <w:szCs w:val="18"/>
              </w:rPr>
            </w:pPr>
            <w:r>
              <w:rPr>
                <w:rFonts w:ascii="Times New Roman"/>
                <w:spacing w:val="-1"/>
                <w:sz w:val="18"/>
              </w:rPr>
              <w:t>192,761,961.20</w:t>
            </w:r>
          </w:p>
        </w:tc>
      </w:tr>
      <w:tr>
        <w:trPr>
          <w:trHeight w:val="410" w:hRule="exact"/>
        </w:trPr>
        <w:tc>
          <w:tcPr>
            <w:tcW w:w="553"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22" w:right="0"/>
              <w:jc w:val="center"/>
              <w:rPr>
                <w:rFonts w:ascii="宋体" w:hAnsi="宋体" w:cs="宋体" w:eastAsia="宋体" w:hint="default"/>
                <w:sz w:val="18"/>
                <w:szCs w:val="18"/>
              </w:rPr>
            </w:pPr>
            <w:r>
              <w:rPr>
                <w:rFonts w:ascii="宋体" w:hAnsi="宋体" w:cs="宋体" w:eastAsia="宋体" w:hint="default"/>
                <w:sz w:val="18"/>
                <w:szCs w:val="18"/>
              </w:rPr>
              <w:t>日本</w:t>
            </w:r>
          </w:p>
        </w:tc>
        <w:tc>
          <w:tcPr>
            <w:tcW w:w="402"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single" w:sz="4" w:space="0" w:color="000000"/>
            </w:tcBorders>
          </w:tcPr>
          <w:p>
            <w:pPr/>
          </w:p>
        </w:tc>
        <w:tc>
          <w:tcPr>
            <w:tcW w:w="157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10,386,998.39</w:t>
            </w:r>
          </w:p>
        </w:tc>
        <w:tc>
          <w:tcPr>
            <w:tcW w:w="1577"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16,907,258.75</w:t>
            </w:r>
          </w:p>
        </w:tc>
        <w:tc>
          <w:tcPr>
            <w:tcW w:w="1574"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2,779,364.59</w:t>
            </w:r>
          </w:p>
        </w:tc>
      </w:tr>
      <w:tr>
        <w:trPr>
          <w:trHeight w:val="418" w:hRule="exact"/>
        </w:trPr>
        <w:tc>
          <w:tcPr>
            <w:tcW w:w="553" w:type="dxa"/>
            <w:tcBorders>
              <w:top w:val="nil" w:sz="6" w:space="0" w:color="auto"/>
              <w:left w:val="nil" w:sz="6" w:space="0" w:color="auto"/>
              <w:bottom w:val="single" w:sz="12" w:space="0" w:color="000000"/>
              <w:right w:val="nil" w:sz="6" w:space="0" w:color="auto"/>
            </w:tcBorders>
          </w:tcPr>
          <w:p>
            <w:pPr/>
          </w:p>
        </w:tc>
        <w:tc>
          <w:tcPr>
            <w:tcW w:w="402" w:type="dxa"/>
            <w:tcBorders>
              <w:top w:val="nil" w:sz="6" w:space="0" w:color="auto"/>
              <w:left w:val="nil" w:sz="6" w:space="0" w:color="auto"/>
              <w:bottom w:val="single" w:sz="12" w:space="0" w:color="000000"/>
              <w:right w:val="nil" w:sz="6" w:space="0" w:color="auto"/>
            </w:tcBorders>
          </w:tcPr>
          <w:p>
            <w:pPr>
              <w:pStyle w:val="TableParagraph"/>
              <w:spacing w:line="240" w:lineRule="auto" w:before="135"/>
              <w:ind w:left="85" w:right="0"/>
              <w:jc w:val="left"/>
              <w:rPr>
                <w:rFonts w:ascii="宋体" w:hAnsi="宋体" w:cs="宋体" w:eastAsia="宋体" w:hint="default"/>
                <w:sz w:val="18"/>
                <w:szCs w:val="18"/>
              </w:rPr>
            </w:pPr>
            <w:r>
              <w:rPr>
                <w:rFonts w:ascii="宋体" w:hAnsi="宋体" w:cs="宋体" w:eastAsia="宋体" w:hint="default"/>
                <w:sz w:val="18"/>
                <w:szCs w:val="18"/>
              </w:rPr>
              <w:t>合</w:t>
            </w:r>
          </w:p>
        </w:tc>
        <w:tc>
          <w:tcPr>
            <w:tcW w:w="956" w:type="dxa"/>
            <w:tcBorders>
              <w:top w:val="nil" w:sz="6" w:space="0" w:color="auto"/>
              <w:left w:val="nil" w:sz="6" w:space="0" w:color="auto"/>
              <w:bottom w:val="single" w:sz="12" w:space="0" w:color="000000"/>
              <w:right w:val="single" w:sz="4" w:space="0" w:color="000000"/>
            </w:tcBorders>
          </w:tcPr>
          <w:p>
            <w:pPr>
              <w:pStyle w:val="TableParagraph"/>
              <w:spacing w:line="240" w:lineRule="auto" w:before="135"/>
              <w:ind w:left="136"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57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360,670,169.02</w:t>
            </w:r>
          </w:p>
        </w:tc>
        <w:tc>
          <w:tcPr>
            <w:tcW w:w="15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228,555,627.60</w:t>
            </w:r>
          </w:p>
        </w:tc>
        <w:tc>
          <w:tcPr>
            <w:tcW w:w="157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312,254,265.39</w:t>
            </w:r>
          </w:p>
        </w:tc>
        <w:tc>
          <w:tcPr>
            <w:tcW w:w="1574" w:type="dxa"/>
            <w:tcBorders>
              <w:top w:val="nil" w:sz="6" w:space="0" w:color="auto"/>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195,541,325.79</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tabs>
          <w:tab w:pos="1393" w:val="left" w:leader="none"/>
        </w:tabs>
        <w:spacing w:before="0"/>
        <w:ind w:left="855" w:right="4190" w:firstLine="0"/>
        <w:jc w:val="left"/>
        <w:rPr>
          <w:rFonts w:ascii="宋体" w:hAnsi="宋体" w:cs="宋体" w:eastAsia="宋体" w:hint="default"/>
          <w:sz w:val="21"/>
          <w:szCs w:val="21"/>
        </w:rPr>
      </w:pPr>
      <w:r>
        <w:rPr/>
        <w:pict>
          <v:group style="position:absolute;margin-left:120.379997pt;margin-top:-128.136337pt;width:410.6pt;height:41.05pt;mso-position-horizontal-relative:page;mso-position-vertical-relative:paragraph;z-index:-984496" coordorigin="2408,-2563" coordsize="8212,821">
            <v:shape style="position:absolute;left:4314;top:-2563;width:10;height:2" type="#_x0000_t75" stroked="false">
              <v:imagedata r:id="rId330" o:title=""/>
            </v:shape>
            <v:group style="position:absolute;left:4314;top:-2541;width:10;height:20" coordorigin="4314,-2541" coordsize="10,20">
              <v:shape style="position:absolute;left:4314;top:-2541;width:10;height:20" coordorigin="4314,-2541" coordsize="10,20" path="m4314,-2522l4323,-2522,4323,-2541,4314,-2541,4314,-2522xe" filled="true" fillcolor="#000000" stroked="false">
                <v:path arrowok="t"/>
                <v:fill type="solid"/>
              </v:shape>
            </v:group>
            <v:group style="position:absolute;left:4314;top:-2522;width:10;height:20" coordorigin="4314,-2522" coordsize="10,20">
              <v:shape style="position:absolute;left:4314;top:-2522;width:10;height:20" coordorigin="4314,-2522" coordsize="10,20" path="m4314,-2503l4323,-2503,4323,-2522,4314,-2522,4314,-2503xe" filled="true" fillcolor="#000000" stroked="false">
                <v:path arrowok="t"/>
                <v:fill type="solid"/>
              </v:shape>
            </v:group>
            <v:group style="position:absolute;left:4314;top:-2503;width:10;height:20" coordorigin="4314,-2503" coordsize="10,20">
              <v:shape style="position:absolute;left:4314;top:-2503;width:10;height:20" coordorigin="4314,-2503" coordsize="10,20" path="m4314,-2484l4323,-2484,4323,-2503,4314,-2503,4314,-2484xe" filled="true" fillcolor="#000000" stroked="false">
                <v:path arrowok="t"/>
                <v:fill type="solid"/>
              </v:shape>
            </v:group>
            <v:group style="position:absolute;left:4314;top:-2484;width:10;height:20" coordorigin="4314,-2484" coordsize="10,20">
              <v:shape style="position:absolute;left:4314;top:-2484;width:10;height:20" coordorigin="4314,-2484" coordsize="10,20" path="m4314,-2464l4323,-2464,4323,-2484,4314,-2484,4314,-2464xe" filled="true" fillcolor="#000000" stroked="false">
                <v:path arrowok="t"/>
                <v:fill type="solid"/>
              </v:shape>
            </v:group>
            <v:group style="position:absolute;left:4314;top:-2464;width:10;height:20" coordorigin="4314,-2464" coordsize="10,20">
              <v:shape style="position:absolute;left:4314;top:-2464;width:10;height:20" coordorigin="4314,-2464" coordsize="10,20" path="m4314,-2445l4323,-2445,4323,-2464,4314,-2464,4314,-2445xe" filled="true" fillcolor="#000000" stroked="false">
                <v:path arrowok="t"/>
                <v:fill type="solid"/>
              </v:shape>
            </v:group>
            <v:group style="position:absolute;left:4314;top:-2445;width:10;height:20" coordorigin="4314,-2445" coordsize="10,20">
              <v:shape style="position:absolute;left:4314;top:-2445;width:10;height:20" coordorigin="4314,-2445" coordsize="10,20" path="m4314,-2426l4323,-2426,4323,-2445,4314,-2445,4314,-2426xe" filled="true" fillcolor="#000000" stroked="false">
                <v:path arrowok="t"/>
                <v:fill type="solid"/>
              </v:shape>
            </v:group>
            <v:group style="position:absolute;left:4314;top:-2426;width:10;height:20" coordorigin="4314,-2426" coordsize="10,20">
              <v:shape style="position:absolute;left:4314;top:-2426;width:10;height:20" coordorigin="4314,-2426" coordsize="10,20" path="m4314,-2407l4323,-2407,4323,-2426,4314,-2426,4314,-2407xe" filled="true" fillcolor="#000000" stroked="false">
                <v:path arrowok="t"/>
                <v:fill type="solid"/>
              </v:shape>
            </v:group>
            <v:group style="position:absolute;left:4314;top:-2407;width:10;height:20" coordorigin="4314,-2407" coordsize="10,20">
              <v:shape style="position:absolute;left:4314;top:-2407;width:10;height:20" coordorigin="4314,-2407" coordsize="10,20" path="m4314,-2388l4323,-2388,4323,-2407,4314,-2407,4314,-2388xe" filled="true" fillcolor="#000000" stroked="false">
                <v:path arrowok="t"/>
                <v:fill type="solid"/>
              </v:shape>
            </v:group>
            <v:group style="position:absolute;left:4314;top:-2388;width:10;height:20" coordorigin="4314,-2388" coordsize="10,20">
              <v:shape style="position:absolute;left:4314;top:-2388;width:10;height:20" coordorigin="4314,-2388" coordsize="10,20" path="m4314,-2368l4323,-2368,4323,-2388,4314,-2388,4314,-2368xe" filled="true" fillcolor="#000000" stroked="false">
                <v:path arrowok="t"/>
                <v:fill type="solid"/>
              </v:shape>
            </v:group>
            <v:group style="position:absolute;left:4314;top:-2368;width:10;height:20" coordorigin="4314,-2368" coordsize="10,20">
              <v:shape style="position:absolute;left:4314;top:-2368;width:10;height:20" coordorigin="4314,-2368" coordsize="10,20" path="m4314,-2349l4323,-2349,4323,-2368,4314,-2368,4314,-2349xe" filled="true" fillcolor="#000000" stroked="false">
                <v:path arrowok="t"/>
                <v:fill type="solid"/>
              </v:shape>
            </v:group>
            <v:group style="position:absolute;left:4314;top:-2349;width:10;height:20" coordorigin="4314,-2349" coordsize="10,20">
              <v:shape style="position:absolute;left:4314;top:-2349;width:10;height:20" coordorigin="4314,-2349" coordsize="10,20" path="m4314,-2330l4323,-2330,4323,-2349,4314,-2349,4314,-2330xe" filled="true" fillcolor="#000000" stroked="false">
                <v:path arrowok="t"/>
                <v:fill type="solid"/>
              </v:shape>
            </v:group>
            <v:group style="position:absolute;left:4314;top:-2330;width:10;height:20" coordorigin="4314,-2330" coordsize="10,20">
              <v:shape style="position:absolute;left:4314;top:-2330;width:10;height:20" coordorigin="4314,-2330" coordsize="10,20" path="m4314,-2311l4323,-2311,4323,-2330,4314,-2330,4314,-2311xe" filled="true" fillcolor="#000000" stroked="false">
                <v:path arrowok="t"/>
                <v:fill type="solid"/>
              </v:shape>
            </v:group>
            <v:group style="position:absolute;left:4314;top:-2311;width:10;height:20" coordorigin="4314,-2311" coordsize="10,20">
              <v:shape style="position:absolute;left:4314;top:-2311;width:10;height:20" coordorigin="4314,-2311" coordsize="10,20" path="m4314,-2292l4323,-2292,4323,-2311,4314,-2311,4314,-2292xe" filled="true" fillcolor="#000000" stroked="false">
                <v:path arrowok="t"/>
                <v:fill type="solid"/>
              </v:shape>
            </v:group>
            <v:group style="position:absolute;left:4314;top:-2292;width:10;height:20" coordorigin="4314,-2292" coordsize="10,20">
              <v:shape style="position:absolute;left:4314;top:-2292;width:10;height:20" coordorigin="4314,-2292" coordsize="10,20" path="m4314,-2272l4323,-2272,4323,-2292,4314,-2292,4314,-2272xe" filled="true" fillcolor="#000000" stroked="false">
                <v:path arrowok="t"/>
                <v:fill type="solid"/>
              </v:shape>
            </v:group>
            <v:group style="position:absolute;left:4314;top:-2272;width:10;height:20" coordorigin="4314,-2272" coordsize="10,20">
              <v:shape style="position:absolute;left:4314;top:-2272;width:10;height:20" coordorigin="4314,-2272" coordsize="10,20" path="m4314,-2253l4323,-2253,4323,-2272,4314,-2272,4314,-2253xe" filled="true" fillcolor="#000000" stroked="false">
                <v:path arrowok="t"/>
                <v:fill type="solid"/>
              </v:shape>
            </v:group>
            <v:group style="position:absolute;left:4314;top:-2253;width:10;height:20" coordorigin="4314,-2253" coordsize="10,20">
              <v:shape style="position:absolute;left:4314;top:-2253;width:10;height:20" coordorigin="4314,-2253" coordsize="10,20" path="m4314,-2234l4323,-2234,4323,-2253,4314,-2253,4314,-2234xe" filled="true" fillcolor="#000000" stroked="false">
                <v:path arrowok="t"/>
                <v:fill type="solid"/>
              </v:shape>
            </v:group>
            <v:group style="position:absolute;left:4314;top:-2234;width:10;height:20" coordorigin="4314,-2234" coordsize="10,20">
              <v:shape style="position:absolute;left:4314;top:-2234;width:10;height:20" coordorigin="4314,-2234" coordsize="10,20" path="m4314,-2215l4323,-2215,4323,-2234,4314,-2234,4314,-2215xe" filled="true" fillcolor="#000000" stroked="false">
                <v:path arrowok="t"/>
                <v:fill type="solid"/>
              </v:shape>
            </v:group>
            <v:group style="position:absolute;left:4314;top:-2215;width:10;height:20" coordorigin="4314,-2215" coordsize="10,20">
              <v:shape style="position:absolute;left:4314;top:-2215;width:10;height:20" coordorigin="4314,-2215" coordsize="10,20" path="m4314,-2196l4323,-2196,4323,-2215,4314,-2215,4314,-2196xe" filled="true" fillcolor="#000000" stroked="false">
                <v:path arrowok="t"/>
                <v:fill type="solid"/>
              </v:shape>
            </v:group>
            <v:group style="position:absolute;left:4314;top:-2196;width:10;height:20" coordorigin="4314,-2196" coordsize="10,20">
              <v:shape style="position:absolute;left:4314;top:-2196;width:10;height:20" coordorigin="4314,-2196" coordsize="10,20" path="m4314,-2176l4323,-2176,4323,-2196,4314,-2196,4314,-2176xe" filled="true" fillcolor="#000000" stroked="false">
                <v:path arrowok="t"/>
                <v:fill type="solid"/>
              </v:shape>
            </v:group>
            <v:group style="position:absolute;left:4314;top:-2169;width:10;height:2" coordorigin="4314,-2169" coordsize="10,2">
              <v:shape style="position:absolute;left:4314;top:-2169;width:10;height:2" coordorigin="4314,-2169" coordsize="10,0" path="m4314,-2169l4323,-2169e" filled="false" stroked="true" strokeweight=".72pt" strokecolor="#000000">
                <v:path arrowok="t"/>
              </v:shape>
              <v:shape style="position:absolute;left:7465;top:-2563;width:10;height:2" type="#_x0000_t75" stroked="false">
                <v:imagedata r:id="rId330" o:title=""/>
              </v:shape>
            </v:group>
            <v:group style="position:absolute;left:7465;top:-2560;width:10;height:20" coordorigin="7465,-2560" coordsize="10,20">
              <v:shape style="position:absolute;left:7465;top:-2560;width:10;height:20" coordorigin="7465,-2560" coordsize="10,20" path="m7465,-2541l7475,-2541,7475,-2560,7465,-2560,7465,-2541xe" filled="true" fillcolor="#000000" stroked="false">
                <v:path arrowok="t"/>
                <v:fill type="solid"/>
              </v:shape>
            </v:group>
            <v:group style="position:absolute;left:7465;top:-2541;width:10;height:20" coordorigin="7465,-2541" coordsize="10,20">
              <v:shape style="position:absolute;left:7465;top:-2541;width:10;height:20" coordorigin="7465,-2541" coordsize="10,20" path="m7465,-2522l7475,-2522,7475,-2541,7465,-2541,7465,-2522xe" filled="true" fillcolor="#000000" stroked="false">
                <v:path arrowok="t"/>
                <v:fill type="solid"/>
              </v:shape>
            </v:group>
            <v:group style="position:absolute;left:7465;top:-2522;width:10;height:20" coordorigin="7465,-2522" coordsize="10,20">
              <v:shape style="position:absolute;left:7465;top:-2522;width:10;height:20" coordorigin="7465,-2522" coordsize="10,20" path="m7465,-2503l7475,-2503,7475,-2522,7465,-2522,7465,-2503xe" filled="true" fillcolor="#000000" stroked="false">
                <v:path arrowok="t"/>
                <v:fill type="solid"/>
              </v:shape>
            </v:group>
            <v:group style="position:absolute;left:7465;top:-2503;width:10;height:20" coordorigin="7465,-2503" coordsize="10,20">
              <v:shape style="position:absolute;left:7465;top:-2503;width:10;height:20" coordorigin="7465,-2503" coordsize="10,20" path="m7465,-2484l7475,-2484,7475,-2503,7465,-2503,7465,-2484xe" filled="true" fillcolor="#000000" stroked="false">
                <v:path arrowok="t"/>
                <v:fill type="solid"/>
              </v:shape>
            </v:group>
            <v:group style="position:absolute;left:7465;top:-2484;width:10;height:20" coordorigin="7465,-2484" coordsize="10,20">
              <v:shape style="position:absolute;left:7465;top:-2484;width:10;height:20" coordorigin="7465,-2484" coordsize="10,20" path="m7465,-2464l7475,-2464,7475,-2484,7465,-2484,7465,-2464xe" filled="true" fillcolor="#000000" stroked="false">
                <v:path arrowok="t"/>
                <v:fill type="solid"/>
              </v:shape>
            </v:group>
            <v:group style="position:absolute;left:7465;top:-2464;width:10;height:20" coordorigin="7465,-2464" coordsize="10,20">
              <v:shape style="position:absolute;left:7465;top:-2464;width:10;height:20" coordorigin="7465,-2464" coordsize="10,20" path="m7465,-2445l7475,-2445,7475,-2464,7465,-2464,7465,-2445xe" filled="true" fillcolor="#000000" stroked="false">
                <v:path arrowok="t"/>
                <v:fill type="solid"/>
              </v:shape>
            </v:group>
            <v:group style="position:absolute;left:7465;top:-2445;width:10;height:20" coordorigin="7465,-2445" coordsize="10,20">
              <v:shape style="position:absolute;left:7465;top:-2445;width:10;height:20" coordorigin="7465,-2445" coordsize="10,20" path="m7465,-2426l7475,-2426,7475,-2445,7465,-2445,7465,-2426xe" filled="true" fillcolor="#000000" stroked="false">
                <v:path arrowok="t"/>
                <v:fill type="solid"/>
              </v:shape>
            </v:group>
            <v:group style="position:absolute;left:7465;top:-2426;width:10;height:20" coordorigin="7465,-2426" coordsize="10,20">
              <v:shape style="position:absolute;left:7465;top:-2426;width:10;height:20" coordorigin="7465,-2426" coordsize="10,20" path="m7465,-2407l7475,-2407,7475,-2426,7465,-2426,7465,-2407xe" filled="true" fillcolor="#000000" stroked="false">
                <v:path arrowok="t"/>
                <v:fill type="solid"/>
              </v:shape>
            </v:group>
            <v:group style="position:absolute;left:7465;top:-2407;width:10;height:20" coordorigin="7465,-2407" coordsize="10,20">
              <v:shape style="position:absolute;left:7465;top:-2407;width:10;height:20" coordorigin="7465,-2407" coordsize="10,20" path="m7465,-2388l7475,-2388,7475,-2407,7465,-2407,7465,-2388xe" filled="true" fillcolor="#000000" stroked="false">
                <v:path arrowok="t"/>
                <v:fill type="solid"/>
              </v:shape>
            </v:group>
            <v:group style="position:absolute;left:7465;top:-2388;width:10;height:20" coordorigin="7465,-2388" coordsize="10,20">
              <v:shape style="position:absolute;left:7465;top:-2388;width:10;height:20" coordorigin="7465,-2388" coordsize="10,20" path="m7465,-2368l7475,-2368,7475,-2388,7465,-2388,7465,-2368xe" filled="true" fillcolor="#000000" stroked="false">
                <v:path arrowok="t"/>
                <v:fill type="solid"/>
              </v:shape>
            </v:group>
            <v:group style="position:absolute;left:7465;top:-2368;width:10;height:20" coordorigin="7465,-2368" coordsize="10,20">
              <v:shape style="position:absolute;left:7465;top:-2368;width:10;height:20" coordorigin="7465,-2368" coordsize="10,20" path="m7465,-2349l7475,-2349,7475,-2368,7465,-2368,7465,-2349xe" filled="true" fillcolor="#000000" stroked="false">
                <v:path arrowok="t"/>
                <v:fill type="solid"/>
              </v:shape>
            </v:group>
            <v:group style="position:absolute;left:7465;top:-2349;width:10;height:20" coordorigin="7465,-2349" coordsize="10,20">
              <v:shape style="position:absolute;left:7465;top:-2349;width:10;height:20" coordorigin="7465,-2349" coordsize="10,20" path="m7465,-2330l7475,-2330,7475,-2349,7465,-2349,7465,-2330xe" filled="true" fillcolor="#000000" stroked="false">
                <v:path arrowok="t"/>
                <v:fill type="solid"/>
              </v:shape>
            </v:group>
            <v:group style="position:absolute;left:7465;top:-2330;width:10;height:20" coordorigin="7465,-2330" coordsize="10,20">
              <v:shape style="position:absolute;left:7465;top:-2330;width:10;height:20" coordorigin="7465,-2330" coordsize="10,20" path="m7465,-2311l7475,-2311,7475,-2330,7465,-2330,7465,-2311xe" filled="true" fillcolor="#000000" stroked="false">
                <v:path arrowok="t"/>
                <v:fill type="solid"/>
              </v:shape>
            </v:group>
            <v:group style="position:absolute;left:7465;top:-2311;width:10;height:20" coordorigin="7465,-2311" coordsize="10,20">
              <v:shape style="position:absolute;left:7465;top:-2311;width:10;height:20" coordorigin="7465,-2311" coordsize="10,20" path="m7465,-2292l7475,-2292,7475,-2311,7465,-2311,7465,-2292xe" filled="true" fillcolor="#000000" stroked="false">
                <v:path arrowok="t"/>
                <v:fill type="solid"/>
              </v:shape>
            </v:group>
            <v:group style="position:absolute;left:7465;top:-2292;width:10;height:20" coordorigin="7465,-2292" coordsize="10,20">
              <v:shape style="position:absolute;left:7465;top:-2292;width:10;height:20" coordorigin="7465,-2292" coordsize="10,20" path="m7465,-2272l7475,-2272,7475,-2292,7465,-2292,7465,-2272xe" filled="true" fillcolor="#000000" stroked="false">
                <v:path arrowok="t"/>
                <v:fill type="solid"/>
              </v:shape>
            </v:group>
            <v:group style="position:absolute;left:7465;top:-2272;width:10;height:20" coordorigin="7465,-2272" coordsize="10,20">
              <v:shape style="position:absolute;left:7465;top:-2272;width:10;height:20" coordorigin="7465,-2272" coordsize="10,20" path="m7465,-2253l7475,-2253,7475,-2272,7465,-2272,7465,-2253xe" filled="true" fillcolor="#000000" stroked="false">
                <v:path arrowok="t"/>
                <v:fill type="solid"/>
              </v:shape>
              <v:shape style="position:absolute;left:4309;top:-2253;width:3176;height:101" type="#_x0000_t75" stroked="false">
                <v:imagedata r:id="rId335" o:title=""/>
              </v:shape>
              <v:shape style="position:absolute;left:7461;top:-2162;width:3159;height:10" type="#_x0000_t75" stroked="false">
                <v:imagedata r:id="rId328" o:title=""/>
              </v:shape>
            </v:group>
            <v:group style="position:absolute;left:4314;top:-2152;width:10;height:20" coordorigin="4314,-2152" coordsize="10,20">
              <v:shape style="position:absolute;left:4314;top:-2152;width:10;height:20" coordorigin="4314,-2152" coordsize="10,20" path="m4314,-2133l4323,-2133,4323,-2152,4314,-2152,4314,-2133xe" filled="true" fillcolor="#000000" stroked="false">
                <v:path arrowok="t"/>
                <v:fill type="solid"/>
              </v:shape>
            </v:group>
            <v:group style="position:absolute;left:4314;top:-2133;width:10;height:20" coordorigin="4314,-2133" coordsize="10,20">
              <v:shape style="position:absolute;left:4314;top:-2133;width:10;height:20" coordorigin="4314,-2133" coordsize="10,20" path="m4314,-2114l4323,-2114,4323,-2133,4314,-2133,4314,-2114xe" filled="true" fillcolor="#000000" stroked="false">
                <v:path arrowok="t"/>
                <v:fill type="solid"/>
              </v:shape>
            </v:group>
            <v:group style="position:absolute;left:4314;top:-2114;width:10;height:20" coordorigin="4314,-2114" coordsize="10,20">
              <v:shape style="position:absolute;left:4314;top:-2114;width:10;height:20" coordorigin="4314,-2114" coordsize="10,20" path="m4314,-2095l4323,-2095,4323,-2114,4314,-2114,4314,-2095xe" filled="true" fillcolor="#000000" stroked="false">
                <v:path arrowok="t"/>
                <v:fill type="solid"/>
              </v:shape>
            </v:group>
            <v:group style="position:absolute;left:4314;top:-2095;width:10;height:20" coordorigin="4314,-2095" coordsize="10,20">
              <v:shape style="position:absolute;left:4314;top:-2095;width:10;height:20" coordorigin="4314,-2095" coordsize="10,20" path="m4314,-2076l4323,-2076,4323,-2095,4314,-2095,4314,-2076xe" filled="true" fillcolor="#000000" stroked="false">
                <v:path arrowok="t"/>
                <v:fill type="solid"/>
              </v:shape>
            </v:group>
            <v:group style="position:absolute;left:4314;top:-2076;width:10;height:20" coordorigin="4314,-2076" coordsize="10,20">
              <v:shape style="position:absolute;left:4314;top:-2076;width:10;height:20" coordorigin="4314,-2076" coordsize="10,20" path="m4314,-2056l4323,-2056,4323,-2076,4314,-2076,4314,-2056xe" filled="true" fillcolor="#000000" stroked="false">
                <v:path arrowok="t"/>
                <v:fill type="solid"/>
              </v:shape>
            </v:group>
            <v:group style="position:absolute;left:4314;top:-2056;width:10;height:20" coordorigin="4314,-2056" coordsize="10,20">
              <v:shape style="position:absolute;left:4314;top:-2056;width:10;height:20" coordorigin="4314,-2056" coordsize="10,20" path="m4314,-2037l4323,-2037,4323,-2056,4314,-2056,4314,-2037xe" filled="true" fillcolor="#000000" stroked="false">
                <v:path arrowok="t"/>
                <v:fill type="solid"/>
              </v:shape>
            </v:group>
            <v:group style="position:absolute;left:4314;top:-2037;width:10;height:20" coordorigin="4314,-2037" coordsize="10,20">
              <v:shape style="position:absolute;left:4314;top:-2037;width:10;height:20" coordorigin="4314,-2037" coordsize="10,20" path="m4314,-2018l4323,-2018,4323,-2037,4314,-2037,4314,-2018xe" filled="true" fillcolor="#000000" stroked="false">
                <v:path arrowok="t"/>
                <v:fill type="solid"/>
              </v:shape>
            </v:group>
            <v:group style="position:absolute;left:4314;top:-2018;width:10;height:20" coordorigin="4314,-2018" coordsize="10,20">
              <v:shape style="position:absolute;left:4314;top:-2018;width:10;height:20" coordorigin="4314,-2018" coordsize="10,20" path="m4314,-1999l4323,-1999,4323,-2018,4314,-2018,4314,-1999xe" filled="true" fillcolor="#000000" stroked="false">
                <v:path arrowok="t"/>
                <v:fill type="solid"/>
              </v:shape>
            </v:group>
            <v:group style="position:absolute;left:4314;top:-1999;width:10;height:20" coordorigin="4314,-1999" coordsize="10,20">
              <v:shape style="position:absolute;left:4314;top:-1999;width:10;height:20" coordorigin="4314,-1999" coordsize="10,20" path="m4314,-1980l4323,-1980,4323,-1999,4314,-1999,4314,-1980xe" filled="true" fillcolor="#000000" stroked="false">
                <v:path arrowok="t"/>
                <v:fill type="solid"/>
              </v:shape>
            </v:group>
            <v:group style="position:absolute;left:4314;top:-1980;width:10;height:20" coordorigin="4314,-1980" coordsize="10,20">
              <v:shape style="position:absolute;left:4314;top:-1980;width:10;height:20" coordorigin="4314,-1980" coordsize="10,20" path="m4314,-1960l4323,-1960,4323,-1980,4314,-1980,4314,-1960xe" filled="true" fillcolor="#000000" stroked="false">
                <v:path arrowok="t"/>
                <v:fill type="solid"/>
              </v:shape>
            </v:group>
            <v:group style="position:absolute;left:4314;top:-1960;width:10;height:20" coordorigin="4314,-1960" coordsize="10,20">
              <v:shape style="position:absolute;left:4314;top:-1960;width:10;height:20" coordorigin="4314,-1960" coordsize="10,20" path="m4314,-1941l4323,-1941,4323,-1960,4314,-1960,4314,-1941xe" filled="true" fillcolor="#000000" stroked="false">
                <v:path arrowok="t"/>
                <v:fill type="solid"/>
              </v:shape>
            </v:group>
            <v:group style="position:absolute;left:4314;top:-1941;width:10;height:20" coordorigin="4314,-1941" coordsize="10,20">
              <v:shape style="position:absolute;left:4314;top:-1941;width:10;height:20" coordorigin="4314,-1941" coordsize="10,20" path="m4314,-1922l4323,-1922,4323,-1941,4314,-1941,4314,-1922xe" filled="true" fillcolor="#000000" stroked="false">
                <v:path arrowok="t"/>
                <v:fill type="solid"/>
              </v:shape>
            </v:group>
            <v:group style="position:absolute;left:4314;top:-1922;width:10;height:20" coordorigin="4314,-1922" coordsize="10,20">
              <v:shape style="position:absolute;left:4314;top:-1922;width:10;height:20" coordorigin="4314,-1922" coordsize="10,20" path="m4314,-1903l4323,-1903,4323,-1922,4314,-1922,4314,-1903xe" filled="true" fillcolor="#000000" stroked="false">
                <v:path arrowok="t"/>
                <v:fill type="solid"/>
              </v:shape>
            </v:group>
            <v:group style="position:absolute;left:4314;top:-1903;width:10;height:20" coordorigin="4314,-1903" coordsize="10,20">
              <v:shape style="position:absolute;left:4314;top:-1903;width:10;height:20" coordorigin="4314,-1903" coordsize="10,20" path="m4314,-1884l4323,-1884,4323,-1903,4314,-1903,4314,-1884xe" filled="true" fillcolor="#000000" stroked="false">
                <v:path arrowok="t"/>
                <v:fill type="solid"/>
              </v:shape>
            </v:group>
            <v:group style="position:absolute;left:4314;top:-1884;width:10;height:20" coordorigin="4314,-1884" coordsize="10,20">
              <v:shape style="position:absolute;left:4314;top:-1884;width:10;height:20" coordorigin="4314,-1884" coordsize="10,20" path="m4314,-1864l4323,-1864,4323,-1884,4314,-1884,4314,-1864xe" filled="true" fillcolor="#000000" stroked="false">
                <v:path arrowok="t"/>
                <v:fill type="solid"/>
              </v:shape>
            </v:group>
            <v:group style="position:absolute;left:4314;top:-1864;width:10;height:20" coordorigin="4314,-1864" coordsize="10,20">
              <v:shape style="position:absolute;left:4314;top:-1864;width:10;height:20" coordorigin="4314,-1864" coordsize="10,20" path="m4314,-1845l4323,-1845,4323,-1864,4314,-1864,4314,-1845xe" filled="true" fillcolor="#000000" stroked="false">
                <v:path arrowok="t"/>
                <v:fill type="solid"/>
              </v:shape>
              <v:shape style="position:absolute;left:2408;top:-1845;width:1925;height:103" type="#_x0000_t75" stroked="false">
                <v:imagedata r:id="rId336" o:title=""/>
              </v:shape>
              <v:shape style="position:absolute;left:4309;top:-1752;width:3156;height:10" type="#_x0000_t75" stroked="false">
                <v:imagedata r:id="rId337" o:title=""/>
              </v:shape>
              <v:shape style="position:absolute;left:7461;top:-1752;width:3159;height:10" type="#_x0000_t75" stroked="false">
                <v:imagedata r:id="rId325" o:title=""/>
              </v:shape>
            </v:group>
            <w10:wrap type="none"/>
          </v:group>
        </w:pict>
      </w:r>
      <w:r>
        <w:rPr/>
        <w:pict>
          <v:group style="position:absolute;margin-left:120.379997pt;margin-top:-71.736351pt;width:410.6pt;height:5.05pt;mso-position-horizontal-relative:page;mso-position-vertical-relative:paragraph;z-index:-984472" coordorigin="2408,-1435" coordsize="8212,101">
            <v:shape style="position:absolute;left:2408;top:-1435;width:1925;height:101" type="#_x0000_t75" stroked="false">
              <v:imagedata r:id="rId338" o:title=""/>
            </v:shape>
            <v:shape style="position:absolute;left:4309;top:-1344;width:3156;height:10" type="#_x0000_t75" stroked="false">
              <v:imagedata r:id="rId339" o:title=""/>
            </v:shape>
            <v:shape style="position:absolute;left:7461;top:-1344;width:3159;height:10" type="#_x0000_t75" stroked="false">
              <v:imagedata r:id="rId328" o:title=""/>
            </v:shape>
            <w10:wrap type="none"/>
          </v:group>
        </w:pict>
      </w:r>
      <w:r>
        <w:rPr/>
        <w:pict>
          <v:group style="position:absolute;margin-left:120.379997pt;margin-top:-51.336292pt;width:410.6pt;height:5.2pt;mso-position-horizontal-relative:page;mso-position-vertical-relative:paragraph;z-index:-984448" coordorigin="2408,-1027" coordsize="8212,104">
            <v:shape style="position:absolute;left:2408;top:-1027;width:1925;height:103" type="#_x0000_t75" stroked="false">
              <v:imagedata r:id="rId336" o:title=""/>
            </v:shape>
            <v:shape style="position:absolute;left:4309;top:-933;width:3156;height:10" type="#_x0000_t75" stroked="false">
              <v:imagedata r:id="rId337" o:title=""/>
            </v:shape>
            <v:shape style="position:absolute;left:7461;top:-933;width:3159;height:10" type="#_x0000_t75" stroked="false">
              <v:imagedata r:id="rId325" o:title=""/>
            </v:shape>
            <w10:wrap type="none"/>
          </v:group>
        </w:pict>
      </w:r>
      <w:r>
        <w:rPr/>
        <w:pict>
          <v:group style="position:absolute;margin-left:120.379997pt;margin-top:76.853691pt;width:410.6pt;height:.5pt;mso-position-horizontal-relative:page;mso-position-vertical-relative:paragraph;z-index:-984424" coordorigin="2408,1537" coordsize="8212,10">
            <v:shape style="position:absolute;left:2408;top:1537;width:5466;height:10" type="#_x0000_t75" stroked="false">
              <v:imagedata r:id="rId340" o:title=""/>
            </v:shape>
            <v:shape style="position:absolute;left:7869;top:1537;width:2751;height:10" type="#_x0000_t75" stroked="false">
              <v:imagedata r:id="rId341" o:title=""/>
            </v:shape>
            <w10:wrap type="none"/>
          </v:group>
        </w:pict>
      </w:r>
      <w:r>
        <w:rPr/>
        <w:pict>
          <v:group style="position:absolute;margin-left:120.379997pt;margin-top:92.693649pt;width:410.6pt;height:5.2pt;mso-position-horizontal-relative:page;mso-position-vertical-relative:paragraph;z-index:-984400" coordorigin="2408,1854" coordsize="8212,104">
            <v:shape style="position:absolute;left:2408;top:1854;width:5485;height:103" type="#_x0000_t75" stroked="false">
              <v:imagedata r:id="rId342" o:title=""/>
            </v:shape>
            <v:shape style="position:absolute;left:7869;top:1947;width:2751;height:10" type="#_x0000_t75" stroked="false">
              <v:imagedata r:id="rId343" o:title=""/>
            </v:shape>
            <w10:wrap type="none"/>
          </v:group>
        </w:pict>
      </w:r>
      <w:r>
        <w:rPr/>
        <w:pict>
          <v:group style="position:absolute;margin-left:120.379997pt;margin-top:113.213707pt;width:410.6pt;height:5.2pt;mso-position-horizontal-relative:page;mso-position-vertical-relative:paragraph;z-index:-984376" coordorigin="2408,2264" coordsize="8212,104">
            <v:shape style="position:absolute;left:2408;top:2264;width:5485;height:103" type="#_x0000_t75" stroked="false">
              <v:imagedata r:id="rId344" o:title=""/>
            </v:shape>
            <v:shape style="position:absolute;left:7869;top:2358;width:2751;height:10" type="#_x0000_t75" stroked="false">
              <v:imagedata r:id="rId341" o:title=""/>
            </v:shape>
            <w10:wrap type="none"/>
          </v:group>
        </w:pict>
      </w:r>
      <w:r>
        <w:rPr>
          <w:rFonts w:ascii="宋体" w:hAnsi="宋体" w:cs="宋体" w:eastAsia="宋体" w:hint="default"/>
          <w:b/>
          <w:bCs/>
          <w:sz w:val="21"/>
          <w:szCs w:val="21"/>
        </w:rPr>
        <w:t>5</w:t>
      </w:r>
      <w:r>
        <w:rPr>
          <w:rFonts w:ascii="宋体" w:hAnsi="宋体" w:cs="宋体" w:eastAsia="宋体" w:hint="default"/>
          <w:b/>
          <w:bCs/>
          <w:sz w:val="21"/>
          <w:szCs w:val="21"/>
        </w:rPr>
        <w:t>、</w:t>
        <w:tab/>
        <w:t>公司前五名客户的营业收入情况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tbl>
      <w:tblPr>
        <w:tblW w:w="0" w:type="auto"/>
        <w:jc w:val="left"/>
        <w:tblInd w:w="733" w:type="dxa"/>
        <w:tblLayout w:type="fixed"/>
        <w:tblCellMar>
          <w:top w:w="0" w:type="dxa"/>
          <w:left w:w="0" w:type="dxa"/>
          <w:bottom w:w="0" w:type="dxa"/>
          <w:right w:w="0" w:type="dxa"/>
        </w:tblCellMar>
        <w:tblLook w:val="01E0"/>
      </w:tblPr>
      <w:tblGrid>
        <w:gridCol w:w="3457"/>
        <w:gridCol w:w="2028"/>
        <w:gridCol w:w="2741"/>
      </w:tblGrid>
      <w:tr>
        <w:trPr>
          <w:trHeight w:val="1234" w:hRule="exact"/>
        </w:trPr>
        <w:tc>
          <w:tcPr>
            <w:tcW w:w="3457" w:type="dxa"/>
            <w:tcBorders>
              <w:top w:val="single" w:sz="12" w:space="0" w:color="000000"/>
              <w:left w:val="nil" w:sz="6" w:space="0" w:color="auto"/>
              <w:bottom w:val="nil" w:sz="6" w:space="0" w:color="auto"/>
              <w:right w:val="single" w:sz="4" w:space="0" w:color="000000"/>
            </w:tcBorders>
          </w:tcPr>
          <w:p>
            <w:pPr>
              <w:pStyle w:val="TableParagraph"/>
              <w:spacing w:line="612" w:lineRule="exact" w:before="48"/>
              <w:ind w:left="122" w:right="804" w:firstLine="1192"/>
              <w:jc w:val="left"/>
              <w:rPr>
                <w:rFonts w:ascii="宋体" w:hAnsi="宋体" w:cs="宋体" w:eastAsia="宋体" w:hint="default"/>
                <w:sz w:val="21"/>
                <w:szCs w:val="21"/>
              </w:rPr>
            </w:pPr>
            <w:r>
              <w:rPr>
                <w:rFonts w:ascii="宋体" w:hAnsi="宋体" w:cs="宋体" w:eastAsia="宋体" w:hint="default"/>
                <w:sz w:val="21"/>
                <w:szCs w:val="21"/>
              </w:rPr>
              <w:t>客户名称</w:t>
            </w:r>
            <w:r>
              <w:rPr>
                <w:rFonts w:ascii="宋体" w:hAnsi="宋体" w:cs="宋体" w:eastAsia="宋体" w:hint="default"/>
                <w:w w:val="100"/>
                <w:sz w:val="21"/>
                <w:szCs w:val="21"/>
              </w:rPr>
              <w:t> </w:t>
            </w:r>
            <w:r>
              <w:rPr>
                <w:rFonts w:ascii="宋体" w:hAnsi="宋体" w:cs="宋体" w:eastAsia="宋体" w:hint="default"/>
                <w:spacing w:val="-2"/>
                <w:sz w:val="21"/>
                <w:szCs w:val="21"/>
              </w:rPr>
              <w:t>日立（上海）贸易有限公司</w:t>
            </w:r>
          </w:p>
        </w:tc>
        <w:tc>
          <w:tcPr>
            <w:tcW w:w="202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营业收入总额</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4"/>
              <w:ind w:left="708" w:right="0"/>
              <w:jc w:val="left"/>
              <w:rPr>
                <w:rFonts w:ascii="Times New Roman" w:hAnsi="Times New Roman" w:cs="Times New Roman" w:eastAsia="Times New Roman" w:hint="default"/>
                <w:sz w:val="21"/>
                <w:szCs w:val="21"/>
              </w:rPr>
            </w:pPr>
            <w:r>
              <w:rPr>
                <w:rFonts w:ascii="Times New Roman"/>
                <w:sz w:val="21"/>
              </w:rPr>
              <w:t>21,742,751.54</w:t>
            </w:r>
          </w:p>
        </w:tc>
        <w:tc>
          <w:tcPr>
            <w:tcW w:w="2741" w:type="dxa"/>
            <w:tcBorders>
              <w:top w:val="single" w:sz="12" w:space="0" w:color="000000"/>
              <w:left w:val="single" w:sz="4" w:space="0" w:color="000000"/>
              <w:bottom w:val="nil" w:sz="6" w:space="0" w:color="auto"/>
              <w:right w:val="nil" w:sz="6" w:space="0" w:color="auto"/>
            </w:tcBorders>
          </w:tcPr>
          <w:p>
            <w:pPr>
              <w:pStyle w:val="TableParagraph"/>
              <w:spacing w:line="240" w:lineRule="auto" w:before="93"/>
              <w:ind w:right="108"/>
              <w:jc w:val="right"/>
              <w:rPr>
                <w:rFonts w:ascii="宋体" w:hAnsi="宋体" w:cs="宋体" w:eastAsia="宋体" w:hint="default"/>
                <w:sz w:val="21"/>
                <w:szCs w:val="21"/>
              </w:rPr>
            </w:pPr>
            <w:r>
              <w:rPr>
                <w:rFonts w:ascii="宋体" w:hAnsi="宋体" w:cs="宋体" w:eastAsia="宋体" w:hint="default"/>
                <w:spacing w:val="-2"/>
                <w:sz w:val="21"/>
                <w:szCs w:val="21"/>
              </w:rPr>
              <w:t>占公司全部营业收入的比例</w:t>
            </w:r>
          </w:p>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w:t>
            </w:r>
          </w:p>
          <w:p>
            <w:pPr>
              <w:pStyle w:val="TableParagraph"/>
              <w:spacing w:line="240" w:lineRule="auto" w:before="169"/>
              <w:ind w:right="103"/>
              <w:jc w:val="right"/>
              <w:rPr>
                <w:rFonts w:ascii="Times New Roman" w:hAnsi="Times New Roman" w:cs="Times New Roman" w:eastAsia="Times New Roman" w:hint="default"/>
                <w:sz w:val="21"/>
                <w:szCs w:val="21"/>
              </w:rPr>
            </w:pPr>
            <w:r>
              <w:rPr>
                <w:rFonts w:ascii="Times New Roman"/>
                <w:sz w:val="21"/>
              </w:rPr>
              <w:t>6.02</w:t>
            </w:r>
          </w:p>
        </w:tc>
      </w:tr>
      <w:tr>
        <w:trPr>
          <w:trHeight w:val="410" w:hRule="exact"/>
        </w:trPr>
        <w:tc>
          <w:tcPr>
            <w:tcW w:w="3457"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富士通（中国）信息系统有限公司</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1"/>
                <w:szCs w:val="21"/>
              </w:rPr>
            </w:pPr>
            <w:r>
              <w:rPr>
                <w:rFonts w:ascii="Times New Roman"/>
                <w:spacing w:val="-1"/>
                <w:sz w:val="21"/>
              </w:rPr>
              <w:t>12,447,740.39</w:t>
            </w:r>
          </w:p>
        </w:tc>
        <w:tc>
          <w:tcPr>
            <w:tcW w:w="2741"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103"/>
              <w:jc w:val="right"/>
              <w:rPr>
                <w:rFonts w:ascii="Times New Roman" w:hAnsi="Times New Roman" w:cs="Times New Roman" w:eastAsia="Times New Roman" w:hint="default"/>
                <w:sz w:val="21"/>
                <w:szCs w:val="21"/>
              </w:rPr>
            </w:pPr>
            <w:r>
              <w:rPr>
                <w:rFonts w:ascii="Times New Roman"/>
                <w:sz w:val="21"/>
              </w:rPr>
              <w:t>3.45</w:t>
            </w:r>
          </w:p>
        </w:tc>
      </w:tr>
      <w:tr>
        <w:trPr>
          <w:trHeight w:val="415" w:hRule="exact"/>
        </w:trPr>
        <w:tc>
          <w:tcPr>
            <w:tcW w:w="3457" w:type="dxa"/>
            <w:tcBorders>
              <w:top w:val="nil" w:sz="6" w:space="0" w:color="auto"/>
              <w:left w:val="nil" w:sz="6" w:space="0" w:color="auto"/>
              <w:bottom w:val="single" w:sz="12" w:space="0" w:color="000000"/>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国际商业机器（中国）有限公司</w:t>
            </w:r>
          </w:p>
        </w:tc>
        <w:tc>
          <w:tcPr>
            <w:tcW w:w="202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1"/>
                <w:szCs w:val="21"/>
              </w:rPr>
            </w:pPr>
            <w:r>
              <w:rPr>
                <w:rFonts w:ascii="Times New Roman"/>
                <w:spacing w:val="-1"/>
                <w:sz w:val="21"/>
              </w:rPr>
              <w:t>12,251,616.03</w:t>
            </w:r>
          </w:p>
        </w:tc>
        <w:tc>
          <w:tcPr>
            <w:tcW w:w="2741" w:type="dxa"/>
            <w:tcBorders>
              <w:top w:val="nil" w:sz="6" w:space="0" w:color="auto"/>
              <w:left w:val="single" w:sz="4" w:space="0" w:color="000000"/>
              <w:bottom w:val="single" w:sz="12" w:space="0" w:color="000000"/>
              <w:right w:val="nil" w:sz="6" w:space="0" w:color="auto"/>
            </w:tcBorders>
          </w:tcPr>
          <w:p>
            <w:pPr>
              <w:pStyle w:val="TableParagraph"/>
              <w:spacing w:line="240" w:lineRule="auto" w:before="152"/>
              <w:ind w:right="103"/>
              <w:jc w:val="right"/>
              <w:rPr>
                <w:rFonts w:ascii="Times New Roman" w:hAnsi="Times New Roman" w:cs="Times New Roman" w:eastAsia="Times New Roman" w:hint="default"/>
                <w:sz w:val="21"/>
                <w:szCs w:val="21"/>
              </w:rPr>
            </w:pPr>
            <w:r>
              <w:rPr>
                <w:rFonts w:ascii="Times New Roman"/>
                <w:sz w:val="21"/>
              </w:rPr>
              <w:t>3.39</w:t>
            </w:r>
          </w:p>
        </w:tc>
      </w:tr>
    </w:tbl>
    <w:p>
      <w:pPr>
        <w:spacing w:after="0" w:line="240" w:lineRule="auto"/>
        <w:jc w:val="right"/>
        <w:rPr>
          <w:rFonts w:ascii="Times New Roman" w:hAnsi="Times New Roman" w:cs="Times New Roman" w:eastAsia="Times New Roman" w:hint="default"/>
          <w:sz w:val="21"/>
          <w:szCs w:val="21"/>
        </w:rPr>
        <w:sectPr>
          <w:footerReference w:type="default" r:id="rId329"/>
          <w:pgSz w:w="11910" w:h="16840"/>
          <w:pgMar w:footer="1186" w:header="892" w:top="1080" w:bottom="1380" w:left="1660" w:right="0"/>
        </w:sectPr>
      </w:pPr>
    </w:p>
    <w:p>
      <w:pPr>
        <w:spacing w:line="240" w:lineRule="auto" w:before="8"/>
        <w:rPr>
          <w:rFonts w:ascii="宋体" w:hAnsi="宋体" w:cs="宋体" w:eastAsia="宋体" w:hint="default"/>
          <w:b/>
          <w:bCs/>
          <w:sz w:val="26"/>
          <w:szCs w:val="26"/>
        </w:rPr>
      </w:pPr>
      <w:r>
        <w:rPr/>
        <w:pict>
          <v:shape style="position:absolute;margin-left:84.503998pt;margin-top:644.499939pt;width:449.131813pt;height:5.07pt;mso-position-horizontal-relative:page;mso-position-vertical-relative:page;z-index:-983800" type="#_x0000_t75" stroked="false">
            <v:imagedata r:id="rId346" o:title=""/>
          </v:shape>
        </w:pict>
      </w:r>
      <w:r>
        <w:rPr/>
        <w:pict>
          <v:shape style="position:absolute;margin-left:84.503998pt;margin-top:664.899963pt;width:445.176379pt;height:5.145pt;mso-position-horizontal-relative:page;mso-position-vertical-relative:page;z-index:-983776" type="#_x0000_t75" stroked="false">
            <v:imagedata r:id="rId347" o:title=""/>
          </v:shape>
        </w:pict>
      </w:r>
      <w:r>
        <w:rPr/>
        <w:pict>
          <v:shape style="position:absolute;margin-left:84.503998pt;margin-top:685.420044pt;width:447.128414pt;height:5.167500pt;mso-position-horizontal-relative:page;mso-position-vertical-relative:page;z-index:-983752" type="#_x0000_t75" stroked="false">
            <v:imagedata r:id="rId348" o:title=""/>
          </v:shape>
        </w:pict>
      </w:r>
      <w:r>
        <w:rPr/>
        <w:pict>
          <v:shape style="position:absolute;margin-left:84.503998pt;margin-top:705.939941pt;width:445.176379pt;height:5.145pt;mso-position-horizontal-relative:page;mso-position-vertical-relative:page;z-index:-983728" type="#_x0000_t75" stroked="false">
            <v:imagedata r:id="rId347" o:title=""/>
          </v:shape>
        </w:pict>
      </w:r>
    </w:p>
    <w:tbl>
      <w:tblPr>
        <w:tblW w:w="0" w:type="auto"/>
        <w:jc w:val="left"/>
        <w:tblInd w:w="833" w:type="dxa"/>
        <w:tblLayout w:type="fixed"/>
        <w:tblCellMar>
          <w:top w:w="0" w:type="dxa"/>
          <w:left w:w="0" w:type="dxa"/>
          <w:bottom w:w="0" w:type="dxa"/>
          <w:right w:w="0" w:type="dxa"/>
        </w:tblCellMar>
        <w:tblLook w:val="01E0"/>
      </w:tblPr>
      <w:tblGrid>
        <w:gridCol w:w="3457"/>
        <w:gridCol w:w="2028"/>
        <w:gridCol w:w="2741"/>
      </w:tblGrid>
      <w:tr>
        <w:trPr>
          <w:trHeight w:val="324" w:hRule="exact"/>
        </w:trPr>
        <w:tc>
          <w:tcPr>
            <w:tcW w:w="3457" w:type="dxa"/>
            <w:vMerge w:val="restart"/>
            <w:tcBorders>
              <w:top w:val="single" w:sz="12" w:space="0" w:color="000000"/>
              <w:left w:val="nil" w:sz="6" w:space="0" w:color="auto"/>
              <w:right w:val="single" w:sz="4" w:space="0" w:color="000000"/>
            </w:tcBorders>
          </w:tcPr>
          <w:p>
            <w:pPr>
              <w:pStyle w:val="TableParagraph"/>
              <w:spacing w:line="240" w:lineRule="auto" w:before="96"/>
              <w:ind w:left="122" w:right="0"/>
              <w:jc w:val="left"/>
              <w:rPr>
                <w:rFonts w:ascii="宋体" w:hAnsi="宋体" w:cs="宋体" w:eastAsia="宋体" w:hint="default"/>
                <w:sz w:val="21"/>
                <w:szCs w:val="21"/>
              </w:rPr>
            </w:pPr>
            <w:r>
              <w:rPr>
                <w:rFonts w:ascii="宋体" w:hAnsi="宋体" w:cs="宋体" w:eastAsia="宋体" w:hint="default"/>
                <w:sz w:val="21"/>
                <w:szCs w:val="21"/>
              </w:rPr>
              <w:t>中科华核电技术研究院有限公司</w:t>
            </w:r>
          </w:p>
        </w:tc>
        <w:tc>
          <w:tcPr>
            <w:tcW w:w="2028" w:type="dxa"/>
            <w:tcBorders>
              <w:top w:val="single" w:sz="12" w:space="0" w:color="000000"/>
              <w:left w:val="single" w:sz="4" w:space="0" w:color="000000"/>
              <w:bottom w:val="nil" w:sz="6" w:space="0" w:color="auto"/>
              <w:right w:val="single" w:sz="4" w:space="0" w:color="000000"/>
            </w:tcBorders>
          </w:tcPr>
          <w:p>
            <w:pPr>
              <w:pStyle w:val="TableParagraph"/>
              <w:spacing w:line="195" w:lineRule="exact" w:before="154"/>
              <w:ind w:right="98"/>
              <w:jc w:val="right"/>
              <w:rPr>
                <w:rFonts w:ascii="Times New Roman" w:hAnsi="Times New Roman" w:cs="Times New Roman" w:eastAsia="Times New Roman" w:hint="default"/>
                <w:sz w:val="21"/>
                <w:szCs w:val="21"/>
              </w:rPr>
            </w:pPr>
            <w:r>
              <w:rPr>
                <w:rFonts w:ascii="Times New Roman"/>
                <w:spacing w:val="-1"/>
                <w:sz w:val="21"/>
              </w:rPr>
              <w:t>9,986,014.45</w:t>
            </w:r>
          </w:p>
        </w:tc>
        <w:tc>
          <w:tcPr>
            <w:tcW w:w="2741" w:type="dxa"/>
            <w:tcBorders>
              <w:top w:val="single" w:sz="12" w:space="0" w:color="000000"/>
              <w:left w:val="single" w:sz="4" w:space="0" w:color="000000"/>
              <w:bottom w:val="nil" w:sz="6" w:space="0" w:color="auto"/>
              <w:right w:val="nil" w:sz="6" w:space="0" w:color="auto"/>
            </w:tcBorders>
          </w:tcPr>
          <w:p>
            <w:pPr>
              <w:pStyle w:val="TableParagraph"/>
              <w:spacing w:line="195" w:lineRule="exact" w:before="154"/>
              <w:ind w:right="103"/>
              <w:jc w:val="right"/>
              <w:rPr>
                <w:rFonts w:ascii="Times New Roman" w:hAnsi="Times New Roman" w:cs="Times New Roman" w:eastAsia="Times New Roman" w:hint="default"/>
                <w:sz w:val="21"/>
                <w:szCs w:val="21"/>
              </w:rPr>
            </w:pPr>
            <w:r>
              <w:rPr>
                <w:rFonts w:ascii="Times New Roman"/>
                <w:sz w:val="21"/>
              </w:rPr>
              <w:t>2.77</w:t>
            </w:r>
          </w:p>
        </w:tc>
      </w:tr>
      <w:tr>
        <w:trPr>
          <w:trHeight w:val="170" w:hRule="exact"/>
        </w:trPr>
        <w:tc>
          <w:tcPr>
            <w:tcW w:w="3457" w:type="dxa"/>
            <w:vMerge/>
            <w:tcBorders>
              <w:left w:val="nil" w:sz="6" w:space="0" w:color="auto"/>
              <w:bottom w:val="nil" w:sz="6" w:space="0" w:color="auto"/>
              <w:right w:val="single" w:sz="4" w:space="0" w:color="000000"/>
            </w:tcBorders>
          </w:tcPr>
          <w:p>
            <w:pPr/>
          </w:p>
        </w:tc>
        <w:tc>
          <w:tcPr>
            <w:tcW w:w="2028" w:type="dxa"/>
            <w:tcBorders>
              <w:top w:val="nil" w:sz="6" w:space="0" w:color="auto"/>
              <w:left w:val="single" w:sz="4" w:space="0" w:color="000000"/>
              <w:bottom w:val="nil" w:sz="6" w:space="0" w:color="auto"/>
              <w:right w:val="single" w:sz="4" w:space="0" w:color="000000"/>
            </w:tcBorders>
          </w:tcPr>
          <w:p>
            <w:pPr/>
          </w:p>
        </w:tc>
        <w:tc>
          <w:tcPr>
            <w:tcW w:w="2741" w:type="dxa"/>
            <w:tcBorders>
              <w:top w:val="nil" w:sz="6" w:space="0" w:color="auto"/>
              <w:left w:val="single" w:sz="4" w:space="0" w:color="000000"/>
              <w:bottom w:val="nil" w:sz="6" w:space="0" w:color="auto"/>
              <w:right w:val="nil" w:sz="6" w:space="0" w:color="auto"/>
            </w:tcBorders>
          </w:tcPr>
          <w:p>
            <w:pPr/>
          </w:p>
        </w:tc>
      </w:tr>
      <w:tr>
        <w:trPr>
          <w:trHeight w:val="349" w:hRule="exact"/>
        </w:trPr>
        <w:tc>
          <w:tcPr>
            <w:tcW w:w="3457" w:type="dxa"/>
            <w:tcBorders>
              <w:top w:val="nil" w:sz="6" w:space="0" w:color="auto"/>
              <w:left w:val="nil" w:sz="6" w:space="0" w:color="auto"/>
              <w:bottom w:val="single" w:sz="12"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21"/>
                <w:szCs w:val="21"/>
              </w:rPr>
            </w:pPr>
            <w:r>
              <w:rPr>
                <w:rFonts w:ascii="宋体" w:hAnsi="宋体" w:cs="宋体" w:eastAsia="宋体" w:hint="default"/>
                <w:sz w:val="21"/>
                <w:szCs w:val="21"/>
              </w:rPr>
              <w:t>株洲南车时代电气股份有限公司</w:t>
            </w:r>
          </w:p>
        </w:tc>
        <w:tc>
          <w:tcPr>
            <w:tcW w:w="202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3"/>
              <w:ind w:right="98"/>
              <w:jc w:val="right"/>
              <w:rPr>
                <w:rFonts w:ascii="Times New Roman" w:hAnsi="Times New Roman" w:cs="Times New Roman" w:eastAsia="Times New Roman" w:hint="default"/>
                <w:sz w:val="21"/>
                <w:szCs w:val="21"/>
              </w:rPr>
            </w:pPr>
            <w:r>
              <w:rPr>
                <w:rFonts w:ascii="Times New Roman"/>
                <w:spacing w:val="-1"/>
                <w:sz w:val="21"/>
              </w:rPr>
              <w:t>9,733,159.85</w:t>
            </w:r>
          </w:p>
        </w:tc>
        <w:tc>
          <w:tcPr>
            <w:tcW w:w="2741" w:type="dxa"/>
            <w:tcBorders>
              <w:top w:val="nil" w:sz="6" w:space="0" w:color="auto"/>
              <w:left w:val="single" w:sz="4" w:space="0" w:color="000000"/>
              <w:bottom w:val="single" w:sz="12" w:space="0" w:color="000000"/>
              <w:right w:val="nil" w:sz="6" w:space="0" w:color="auto"/>
            </w:tcBorders>
          </w:tcPr>
          <w:p>
            <w:pPr>
              <w:pStyle w:val="TableParagraph"/>
              <w:spacing w:line="240" w:lineRule="auto" w:before="83"/>
              <w:ind w:right="103"/>
              <w:jc w:val="right"/>
              <w:rPr>
                <w:rFonts w:ascii="Times New Roman" w:hAnsi="Times New Roman" w:cs="Times New Roman" w:eastAsia="Times New Roman" w:hint="default"/>
                <w:sz w:val="21"/>
                <w:szCs w:val="21"/>
              </w:rPr>
            </w:pPr>
            <w:r>
              <w:rPr>
                <w:rFonts w:ascii="Times New Roman"/>
                <w:sz w:val="21"/>
              </w:rPr>
              <w:t>2.70</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spacing w:before="36"/>
        <w:ind w:left="238" w:right="0" w:firstLine="0"/>
        <w:jc w:val="left"/>
        <w:rPr>
          <w:rFonts w:ascii="宋体" w:hAnsi="宋体" w:cs="宋体" w:eastAsia="宋体" w:hint="default"/>
          <w:sz w:val="21"/>
          <w:szCs w:val="21"/>
        </w:rPr>
      </w:pPr>
      <w:r>
        <w:rPr/>
        <w:pict>
          <v:shape style="position:absolute;margin-left:292.25pt;margin-top:-64.916328pt;width:.48001pt;height:.12pt;mso-position-horizontal-relative:page;mso-position-vertical-relative:paragraph;z-index:-984328" type="#_x0000_t75" stroked="false">
            <v:imagedata r:id="rId330" o:title=""/>
          </v:shape>
        </w:pict>
      </w:r>
      <w:r>
        <w:rPr/>
        <w:pict>
          <v:shape style="position:absolute;margin-left:393.670013pt;margin-top:-64.916328pt;width:.48001pt;height:.12pt;mso-position-horizontal-relative:page;mso-position-vertical-relative:paragraph;z-index:-984304" type="#_x0000_t75" stroked="false">
            <v:imagedata r:id="rId330" o:title=""/>
          </v:shape>
        </w:pict>
      </w:r>
      <w:r>
        <w:rPr/>
        <w:pict>
          <v:group style="position:absolute;margin-left:120.379997pt;margin-top:-49.440338pt;width:410.6pt;height:5.1pt;mso-position-horizontal-relative:page;mso-position-vertical-relative:paragraph;z-index:-984280" coordorigin="2408,-989" coordsize="8212,102">
            <v:shape style="position:absolute;left:2408;top:-989;width:5485;height:101" type="#_x0000_t75" stroked="false">
              <v:imagedata r:id="rId349" o:title=""/>
            </v:shape>
            <v:shape style="position:absolute;left:7869;top:-897;width:2751;height:10" type="#_x0000_t75" stroked="false">
              <v:imagedata r:id="rId341" o:title=""/>
            </v:shape>
            <w10:wrap type="none"/>
          </v:group>
        </w:pict>
      </w:r>
      <w:r>
        <w:rPr/>
        <w:pict>
          <v:shape style="position:absolute;margin-left:232.130005pt;margin-top:38.663673pt;width:.48pt;height:.12pt;mso-position-horizontal-relative:page;mso-position-vertical-relative:paragraph;z-index:-984256" type="#_x0000_t75" stroked="false">
            <v:imagedata r:id="rId330" o:title=""/>
          </v:shape>
        </w:pict>
      </w:r>
      <w:r>
        <w:rPr/>
        <w:pict>
          <v:shape style="position:absolute;margin-left:335.230011pt;margin-top:38.663673pt;width:.48001pt;height:.12pt;mso-position-horizontal-relative:page;mso-position-vertical-relative:paragraph;z-index:-984232" type="#_x0000_t75" stroked="false">
            <v:imagedata r:id="rId330" o:title=""/>
          </v:shape>
        </w:pict>
      </w:r>
      <w:r>
        <w:rPr/>
        <w:pict>
          <v:shape style="position:absolute;margin-left:438.309998pt;margin-top:38.663673pt;width:.47998pt;height:.12pt;mso-position-horizontal-relative:page;mso-position-vertical-relative:paragraph;z-index:-984208" type="#_x0000_t75" stroked="false">
            <v:imagedata r:id="rId330" o:title=""/>
          </v:shape>
        </w:pict>
      </w:r>
      <w:r>
        <w:rPr/>
        <w:pict>
          <v:group style="position:absolute;margin-left:84.503998pt;margin-top:54.14365pt;width:446.5pt;height:5.05pt;mso-position-horizontal-relative:page;mso-position-vertical-relative:paragraph;z-index:-984184" coordorigin="1690,1083" coordsize="8930,101">
            <v:shape style="position:absolute;left:1690;top:1083;width:2972;height:101" type="#_x0000_t75" stroked="false">
              <v:imagedata r:id="rId350" o:title=""/>
            </v:shape>
            <v:shape style="position:absolute;left:4638;top:1174;width:4128;height:10" type="#_x0000_t75" stroked="false">
              <v:imagedata r:id="rId351" o:title=""/>
            </v:shape>
            <v:shape style="position:absolute;left:8761;top:1174;width:1858;height:10" type="#_x0000_t75" stroked="false">
              <v:imagedata r:id="rId352" o:title=""/>
            </v:shape>
            <w10:wrap type="none"/>
          </v:group>
        </w:pict>
      </w:r>
      <w:r>
        <w:rPr/>
        <w:pict>
          <v:group style="position:absolute;margin-left:84.503998pt;margin-top:74.543655pt;width:446.5pt;height:5.2pt;mso-position-horizontal-relative:page;mso-position-vertical-relative:paragraph;z-index:-984160" coordorigin="1690,1491" coordsize="8930,104">
            <v:shape style="position:absolute;left:1690;top:1491;width:2972;height:103" type="#_x0000_t75" stroked="false">
              <v:imagedata r:id="rId353" o:title=""/>
            </v:shape>
            <v:shape style="position:absolute;left:4638;top:1584;width:4128;height:10" type="#_x0000_t75" stroked="false">
              <v:imagedata r:id="rId354" o:title=""/>
            </v:shape>
            <v:shape style="position:absolute;left:8761;top:1584;width:1858;height:10" type="#_x0000_t75" stroked="false">
              <v:imagedata r:id="rId355" o:title=""/>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二十三</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115" w:type="dxa"/>
        <w:tblLayout w:type="fixed"/>
        <w:tblCellMar>
          <w:top w:w="0" w:type="dxa"/>
          <w:left w:w="0" w:type="dxa"/>
          <w:bottom w:w="0" w:type="dxa"/>
          <w:right w:w="0" w:type="dxa"/>
        </w:tblCellMar>
        <w:tblLook w:val="01E0"/>
      </w:tblPr>
      <w:tblGrid>
        <w:gridCol w:w="2972"/>
        <w:gridCol w:w="2062"/>
        <w:gridCol w:w="2062"/>
        <w:gridCol w:w="1848"/>
      </w:tblGrid>
      <w:tr>
        <w:trPr>
          <w:trHeight w:val="324" w:hRule="exact"/>
        </w:trPr>
        <w:tc>
          <w:tcPr>
            <w:tcW w:w="2972" w:type="dxa"/>
            <w:tcBorders>
              <w:top w:val="single" w:sz="12" w:space="0" w:color="000000"/>
              <w:left w:val="nil" w:sz="6" w:space="0" w:color="auto"/>
              <w:bottom w:val="nil" w:sz="6" w:space="0" w:color="auto"/>
              <w:right w:val="single" w:sz="4" w:space="0" w:color="000000"/>
            </w:tcBorders>
          </w:tcPr>
          <w:p>
            <w:pPr>
              <w:pStyle w:val="TableParagraph"/>
              <w:spacing w:line="256" w:lineRule="exact" w:before="93"/>
              <w:ind w:right="1262"/>
              <w:jc w:val="right"/>
              <w:rPr>
                <w:rFonts w:ascii="宋体" w:hAnsi="宋体" w:cs="宋体" w:eastAsia="宋体" w:hint="default"/>
                <w:sz w:val="21"/>
                <w:szCs w:val="21"/>
              </w:rPr>
            </w:pPr>
            <w:r>
              <w:rPr>
                <w:rFonts w:ascii="宋体" w:hAnsi="宋体" w:cs="宋体" w:eastAsia="宋体" w:hint="default"/>
                <w:sz w:val="21"/>
                <w:szCs w:val="21"/>
              </w:rPr>
              <w:t>项目</w:t>
            </w:r>
          </w:p>
        </w:tc>
        <w:tc>
          <w:tcPr>
            <w:tcW w:w="2062" w:type="dxa"/>
            <w:tcBorders>
              <w:top w:val="single" w:sz="12" w:space="0" w:color="000000"/>
              <w:left w:val="single" w:sz="4" w:space="0" w:color="000000"/>
              <w:bottom w:val="nil" w:sz="6" w:space="0" w:color="auto"/>
              <w:right w:val="single" w:sz="4" w:space="0" w:color="000000"/>
            </w:tcBorders>
          </w:tcPr>
          <w:p>
            <w:pPr>
              <w:pStyle w:val="TableParagraph"/>
              <w:spacing w:line="256" w:lineRule="exact" w:before="93"/>
              <w:ind w:left="604"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062" w:type="dxa"/>
            <w:vMerge w:val="restart"/>
            <w:tcBorders>
              <w:top w:val="single" w:sz="12" w:space="0" w:color="000000"/>
              <w:left w:val="single" w:sz="4" w:space="0" w:color="000000"/>
              <w:right w:val="single" w:sz="4" w:space="0" w:color="000000"/>
            </w:tcBorders>
          </w:tcPr>
          <w:p>
            <w:pPr>
              <w:pStyle w:val="TableParagraph"/>
              <w:spacing w:line="240" w:lineRule="auto" w:before="93"/>
              <w:ind w:left="604" w:right="0"/>
              <w:jc w:val="left"/>
              <w:rPr>
                <w:rFonts w:ascii="宋体" w:hAnsi="宋体" w:cs="宋体" w:eastAsia="宋体" w:hint="default"/>
                <w:sz w:val="21"/>
                <w:szCs w:val="21"/>
              </w:rPr>
            </w:pPr>
            <w:r>
              <w:rPr>
                <w:rFonts w:ascii="宋体" w:hAnsi="宋体" w:cs="宋体" w:eastAsia="宋体" w:hint="default"/>
                <w:sz w:val="21"/>
                <w:szCs w:val="21"/>
              </w:rPr>
              <w:t>上年金额</w:t>
            </w:r>
          </w:p>
        </w:tc>
        <w:tc>
          <w:tcPr>
            <w:tcW w:w="1848" w:type="dxa"/>
            <w:vMerge w:val="restart"/>
            <w:tcBorders>
              <w:top w:val="single" w:sz="12" w:space="0" w:color="000000"/>
              <w:left w:val="single" w:sz="4" w:space="0" w:color="000000"/>
              <w:right w:val="nil" w:sz="6" w:space="0" w:color="auto"/>
            </w:tcBorders>
          </w:tcPr>
          <w:p>
            <w:pPr>
              <w:pStyle w:val="TableParagraph"/>
              <w:spacing w:line="240" w:lineRule="auto" w:before="93"/>
              <w:ind w:left="497"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58" w:hRule="exact"/>
        </w:trPr>
        <w:tc>
          <w:tcPr>
            <w:tcW w:w="2972" w:type="dxa"/>
            <w:tcBorders>
              <w:top w:val="nil" w:sz="6" w:space="0" w:color="auto"/>
              <w:left w:val="nil" w:sz="6" w:space="0" w:color="auto"/>
              <w:bottom w:val="nil" w:sz="6" w:space="0" w:color="auto"/>
              <w:right w:val="nil" w:sz="6" w:space="0" w:color="auto"/>
            </w:tcBorders>
          </w:tcPr>
          <w:p>
            <w:pPr/>
          </w:p>
        </w:tc>
        <w:tc>
          <w:tcPr>
            <w:tcW w:w="2062" w:type="dxa"/>
            <w:tcBorders>
              <w:top w:val="nil" w:sz="6" w:space="0" w:color="auto"/>
              <w:left w:val="nil" w:sz="6" w:space="0" w:color="auto"/>
              <w:bottom w:val="nil" w:sz="6" w:space="0" w:color="auto"/>
              <w:right w:val="single" w:sz="4" w:space="0" w:color="000000"/>
            </w:tcBorders>
          </w:tcPr>
          <w:p>
            <w:pPr/>
          </w:p>
        </w:tc>
        <w:tc>
          <w:tcPr>
            <w:tcW w:w="2062" w:type="dxa"/>
            <w:vMerge/>
            <w:tcBorders>
              <w:left w:val="single" w:sz="4" w:space="0" w:color="000000"/>
              <w:right w:val="single" w:sz="4" w:space="0" w:color="000000"/>
            </w:tcBorders>
          </w:tcPr>
          <w:p>
            <w:pPr/>
          </w:p>
        </w:tc>
        <w:tc>
          <w:tcPr>
            <w:tcW w:w="1848" w:type="dxa"/>
            <w:vMerge/>
            <w:tcBorders>
              <w:left w:val="single" w:sz="4" w:space="0" w:color="000000"/>
              <w:right w:val="nil" w:sz="6" w:space="0" w:color="auto"/>
            </w:tcBorders>
          </w:tcPr>
          <w:p>
            <w:pPr/>
          </w:p>
        </w:tc>
      </w:tr>
      <w:tr>
        <w:trPr>
          <w:trHeight w:val="42" w:hRule="exact"/>
        </w:trPr>
        <w:tc>
          <w:tcPr>
            <w:tcW w:w="2972" w:type="dxa"/>
            <w:tcBorders>
              <w:top w:val="nil" w:sz="6" w:space="0" w:color="auto"/>
              <w:left w:val="nil" w:sz="6" w:space="0" w:color="auto"/>
              <w:bottom w:val="nil" w:sz="6" w:space="0" w:color="auto"/>
              <w:right w:val="nil" w:sz="6" w:space="0" w:color="auto"/>
            </w:tcBorders>
          </w:tcPr>
          <w:p>
            <w:pPr/>
          </w:p>
        </w:tc>
        <w:tc>
          <w:tcPr>
            <w:tcW w:w="2062" w:type="dxa"/>
            <w:tcBorders>
              <w:top w:val="nil" w:sz="6" w:space="0" w:color="auto"/>
              <w:left w:val="nil" w:sz="6" w:space="0" w:color="auto"/>
              <w:bottom w:val="nil" w:sz="6" w:space="0" w:color="auto"/>
              <w:right w:val="single" w:sz="4" w:space="0" w:color="000000"/>
            </w:tcBorders>
          </w:tcPr>
          <w:p>
            <w:pPr/>
          </w:p>
        </w:tc>
        <w:tc>
          <w:tcPr>
            <w:tcW w:w="2062" w:type="dxa"/>
            <w:vMerge/>
            <w:tcBorders>
              <w:left w:val="single" w:sz="4" w:space="0" w:color="000000"/>
              <w:bottom w:val="nil" w:sz="6" w:space="0" w:color="auto"/>
              <w:right w:val="single" w:sz="4" w:space="0" w:color="000000"/>
            </w:tcBorders>
          </w:tcPr>
          <w:p>
            <w:pPr/>
          </w:p>
        </w:tc>
        <w:tc>
          <w:tcPr>
            <w:tcW w:w="1848" w:type="dxa"/>
            <w:vMerge/>
            <w:tcBorders>
              <w:left w:val="single" w:sz="4" w:space="0" w:color="000000"/>
              <w:bottom w:val="nil" w:sz="6" w:space="0" w:color="auto"/>
              <w:right w:val="nil" w:sz="6" w:space="0" w:color="auto"/>
            </w:tcBorders>
          </w:tcPr>
          <w:p>
            <w:pPr/>
          </w:p>
        </w:tc>
      </w:tr>
      <w:tr>
        <w:trPr>
          <w:trHeight w:val="389" w:hRule="exact"/>
        </w:trPr>
        <w:tc>
          <w:tcPr>
            <w:tcW w:w="2972"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9"/>
              <w:jc w:val="right"/>
              <w:rPr>
                <w:rFonts w:ascii="Times New Roman" w:hAnsi="Times New Roman" w:cs="Times New Roman" w:eastAsia="Times New Roman" w:hint="default"/>
                <w:sz w:val="21"/>
                <w:szCs w:val="21"/>
              </w:rPr>
            </w:pPr>
            <w:r>
              <w:rPr>
                <w:rFonts w:ascii="Times New Roman"/>
                <w:spacing w:val="-1"/>
                <w:sz w:val="21"/>
              </w:rPr>
              <w:t>13,002,748.27</w:t>
            </w:r>
          </w:p>
        </w:tc>
        <w:tc>
          <w:tcPr>
            <w:tcW w:w="2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1"/>
                <w:szCs w:val="21"/>
              </w:rPr>
            </w:pPr>
            <w:r>
              <w:rPr>
                <w:rFonts w:ascii="Times New Roman"/>
                <w:spacing w:val="-1"/>
                <w:sz w:val="21"/>
              </w:rPr>
              <w:t>10,732,449.58</w:t>
            </w:r>
          </w:p>
        </w:tc>
        <w:tc>
          <w:tcPr>
            <w:tcW w:w="1848"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107"/>
              <w:jc w:val="right"/>
              <w:rPr>
                <w:rFonts w:ascii="Times New Roman" w:hAnsi="Times New Roman" w:cs="Times New Roman" w:eastAsia="Times New Roman" w:hint="default"/>
                <w:sz w:val="21"/>
                <w:szCs w:val="21"/>
              </w:rPr>
            </w:pPr>
            <w:r>
              <w:rPr>
                <w:rFonts w:ascii="Times New Roman"/>
                <w:sz w:val="21"/>
              </w:rPr>
              <w:t>5%</w:t>
            </w:r>
          </w:p>
        </w:tc>
      </w:tr>
      <w:tr>
        <w:trPr>
          <w:trHeight w:val="21" w:hRule="exact"/>
        </w:trPr>
        <w:tc>
          <w:tcPr>
            <w:tcW w:w="2972" w:type="dxa"/>
            <w:tcBorders>
              <w:top w:val="nil" w:sz="6" w:space="0" w:color="auto"/>
              <w:left w:val="nil" w:sz="6" w:space="0" w:color="auto"/>
              <w:bottom w:val="nil" w:sz="6" w:space="0" w:color="auto"/>
              <w:right w:val="nil" w:sz="6" w:space="0" w:color="auto"/>
            </w:tcBorders>
          </w:tcPr>
          <w:p>
            <w:pPr/>
          </w:p>
        </w:tc>
        <w:tc>
          <w:tcPr>
            <w:tcW w:w="2062" w:type="dxa"/>
            <w:tcBorders>
              <w:top w:val="nil" w:sz="6" w:space="0" w:color="auto"/>
              <w:left w:val="nil" w:sz="6" w:space="0" w:color="auto"/>
              <w:bottom w:val="nil" w:sz="6" w:space="0" w:color="auto"/>
              <w:right w:val="nil" w:sz="6" w:space="0" w:color="auto"/>
            </w:tcBorders>
          </w:tcPr>
          <w:p>
            <w:pPr/>
          </w:p>
        </w:tc>
        <w:tc>
          <w:tcPr>
            <w:tcW w:w="2062" w:type="dxa"/>
            <w:tcBorders>
              <w:top w:val="nil" w:sz="6" w:space="0" w:color="auto"/>
              <w:left w:val="nil" w:sz="6" w:space="0" w:color="auto"/>
              <w:bottom w:val="nil" w:sz="6" w:space="0" w:color="auto"/>
              <w:right w:val="nil" w:sz="6" w:space="0" w:color="auto"/>
            </w:tcBorders>
          </w:tcPr>
          <w:p>
            <w:pPr/>
          </w:p>
        </w:tc>
        <w:tc>
          <w:tcPr>
            <w:tcW w:w="1848" w:type="dxa"/>
            <w:tcBorders>
              <w:top w:val="nil" w:sz="6" w:space="0" w:color="auto"/>
              <w:left w:val="nil" w:sz="6" w:space="0" w:color="auto"/>
              <w:bottom w:val="nil" w:sz="6" w:space="0" w:color="auto"/>
              <w:right w:val="nil" w:sz="6" w:space="0" w:color="auto"/>
            </w:tcBorders>
          </w:tcPr>
          <w:p>
            <w:pPr/>
          </w:p>
        </w:tc>
      </w:tr>
      <w:tr>
        <w:trPr>
          <w:trHeight w:val="408" w:hRule="exact"/>
        </w:trPr>
        <w:tc>
          <w:tcPr>
            <w:tcW w:w="2972"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9"/>
              <w:jc w:val="right"/>
              <w:rPr>
                <w:rFonts w:ascii="Times New Roman" w:hAnsi="Times New Roman" w:cs="Times New Roman" w:eastAsia="Times New Roman" w:hint="default"/>
                <w:sz w:val="21"/>
                <w:szCs w:val="21"/>
              </w:rPr>
            </w:pPr>
            <w:r>
              <w:rPr>
                <w:rFonts w:ascii="Times New Roman"/>
                <w:spacing w:val="-1"/>
                <w:sz w:val="21"/>
              </w:rPr>
              <w:t>130,394.41</w:t>
            </w:r>
          </w:p>
        </w:tc>
        <w:tc>
          <w:tcPr>
            <w:tcW w:w="2062"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107"/>
              <w:jc w:val="right"/>
              <w:rPr>
                <w:rFonts w:ascii="Times New Roman" w:hAnsi="Times New Roman" w:cs="Times New Roman" w:eastAsia="Times New Roman" w:hint="default"/>
                <w:sz w:val="21"/>
                <w:szCs w:val="21"/>
              </w:rPr>
            </w:pPr>
            <w:r>
              <w:rPr>
                <w:rFonts w:ascii="Times New Roman"/>
                <w:sz w:val="21"/>
              </w:rPr>
              <w:t>1%</w:t>
            </w:r>
          </w:p>
        </w:tc>
      </w:tr>
      <w:tr>
        <w:trPr>
          <w:trHeight w:val="418" w:hRule="exact"/>
        </w:trPr>
        <w:tc>
          <w:tcPr>
            <w:tcW w:w="2972" w:type="dxa"/>
            <w:tcBorders>
              <w:top w:val="nil" w:sz="6" w:space="0" w:color="auto"/>
              <w:left w:val="nil" w:sz="6" w:space="0" w:color="auto"/>
              <w:bottom w:val="single" w:sz="12" w:space="0" w:color="000000"/>
              <w:right w:val="single" w:sz="4" w:space="0" w:color="000000"/>
            </w:tcBorders>
          </w:tcPr>
          <w:p>
            <w:pPr>
              <w:pStyle w:val="TableParagraph"/>
              <w:spacing w:line="240" w:lineRule="auto" w:before="95"/>
              <w:ind w:right="1262"/>
              <w:jc w:val="right"/>
              <w:rPr>
                <w:rFonts w:ascii="宋体" w:hAnsi="宋体" w:cs="宋体" w:eastAsia="宋体" w:hint="default"/>
                <w:sz w:val="21"/>
                <w:szCs w:val="21"/>
              </w:rPr>
            </w:pPr>
            <w:r>
              <w:rPr>
                <w:rFonts w:ascii="宋体" w:hAnsi="宋体" w:cs="宋体" w:eastAsia="宋体" w:hint="default"/>
                <w:sz w:val="21"/>
                <w:szCs w:val="21"/>
              </w:rPr>
              <w:t>合计</w:t>
            </w:r>
          </w:p>
        </w:tc>
        <w:tc>
          <w:tcPr>
            <w:tcW w:w="206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4"/>
              <w:ind w:right="99"/>
              <w:jc w:val="right"/>
              <w:rPr>
                <w:rFonts w:ascii="Times New Roman" w:hAnsi="Times New Roman" w:cs="Times New Roman" w:eastAsia="Times New Roman" w:hint="default"/>
                <w:sz w:val="21"/>
                <w:szCs w:val="21"/>
              </w:rPr>
            </w:pPr>
            <w:r>
              <w:rPr>
                <w:rFonts w:ascii="Times New Roman"/>
                <w:spacing w:val="-1"/>
                <w:sz w:val="21"/>
              </w:rPr>
              <w:t>13,133,142.68</w:t>
            </w:r>
          </w:p>
        </w:tc>
        <w:tc>
          <w:tcPr>
            <w:tcW w:w="206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4"/>
              <w:ind w:right="98"/>
              <w:jc w:val="right"/>
              <w:rPr>
                <w:rFonts w:ascii="Times New Roman" w:hAnsi="Times New Roman" w:cs="Times New Roman" w:eastAsia="Times New Roman" w:hint="default"/>
                <w:sz w:val="21"/>
                <w:szCs w:val="21"/>
              </w:rPr>
            </w:pPr>
            <w:r>
              <w:rPr>
                <w:rFonts w:ascii="Times New Roman"/>
                <w:spacing w:val="-1"/>
                <w:sz w:val="21"/>
              </w:rPr>
              <w:t>10,732,449.58</w:t>
            </w:r>
          </w:p>
        </w:tc>
        <w:tc>
          <w:tcPr>
            <w:tcW w:w="1848" w:type="dxa"/>
            <w:tcBorders>
              <w:top w:val="nil" w:sz="6" w:space="0" w:color="auto"/>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5"/>
          <w:szCs w:val="25"/>
        </w:rPr>
      </w:pPr>
    </w:p>
    <w:p>
      <w:pPr>
        <w:tabs>
          <w:tab w:pos="1293" w:val="left" w:leader="none"/>
        </w:tabs>
        <w:spacing w:before="36"/>
        <w:ind w:left="238" w:right="0" w:firstLine="0"/>
        <w:jc w:val="left"/>
        <w:rPr>
          <w:rFonts w:ascii="宋体" w:hAnsi="宋体" w:cs="宋体" w:eastAsia="宋体" w:hint="default"/>
          <w:sz w:val="21"/>
          <w:szCs w:val="21"/>
        </w:rPr>
      </w:pPr>
      <w:r>
        <w:rPr/>
        <w:pict>
          <v:group style="position:absolute;margin-left:84.503998pt;margin-top:-69.486275pt;width:446.5pt;height:5.05pt;mso-position-horizontal-relative:page;mso-position-vertical-relative:paragraph;z-index:-984136" coordorigin="1690,-1390" coordsize="8930,101">
            <v:shape style="position:absolute;left:1690;top:-1390;width:2972;height:101" type="#_x0000_t75" stroked="false">
              <v:imagedata r:id="rId350" o:title=""/>
            </v:shape>
            <v:shape style="position:absolute;left:4638;top:-1299;width:4128;height:10" type="#_x0000_t75" stroked="false">
              <v:imagedata r:id="rId351" o:title=""/>
            </v:shape>
            <v:shape style="position:absolute;left:8761;top:-1299;width:1858;height:10" type="#_x0000_t75" stroked="false">
              <v:imagedata r:id="rId352" o:title=""/>
            </v:shape>
            <w10:wrap type="none"/>
          </v:group>
        </w:pict>
      </w:r>
      <w:r>
        <w:rPr/>
        <w:pict>
          <v:shape style="position:absolute;margin-left:261.049988pt;margin-top:38.543686pt;width:.48001pt;height:.12pt;mso-position-horizontal-relative:page;mso-position-vertical-relative:paragraph;z-index:-984112" type="#_x0000_t75" stroked="false">
            <v:imagedata r:id="rId356" o:title=""/>
          </v:shape>
        </w:pict>
      </w:r>
      <w:r>
        <w:rPr/>
        <w:pict>
          <v:shape style="position:absolute;margin-left:395.950012pt;margin-top:38.543686pt;width:.48001pt;height:.12pt;mso-position-horizontal-relative:page;mso-position-vertical-relative:paragraph;z-index:-984088" type="#_x0000_t75" stroked="false">
            <v:imagedata r:id="rId356" o:title=""/>
          </v:shape>
        </w:pict>
      </w:r>
      <w:r>
        <w:rPr/>
        <w:pict>
          <v:shape style="position:absolute;margin-left:84.503998pt;margin-top:54.023693pt;width:447.125814pt;height:5.167500pt;mso-position-horizontal-relative:page;mso-position-vertical-relative:paragraph;z-index:-984064" type="#_x0000_t75" stroked="false">
            <v:imagedata r:id="rId348" o:title=""/>
          </v:shape>
        </w:pict>
      </w:r>
      <w:r>
        <w:rPr/>
        <w:pict>
          <v:shape style="position:absolute;margin-left:84.503998pt;margin-top:74.543694pt;width:446.476886pt;height:5.04pt;mso-position-horizontal-relative:page;mso-position-vertical-relative:paragraph;z-index:-984040" type="#_x0000_t75" stroked="false">
            <v:imagedata r:id="rId357" o:title=""/>
          </v:shape>
        </w:pict>
      </w:r>
      <w:r>
        <w:rPr/>
        <w:pict>
          <v:shape style="position:absolute;margin-left:84.503998pt;margin-top:94.943665pt;width:445.176379pt;height:5.145pt;mso-position-horizontal-relative:page;mso-position-vertical-relative:paragraph;z-index:-984016" type="#_x0000_t75" stroked="false">
            <v:imagedata r:id="rId347" o:title=""/>
          </v:shape>
        </w:pict>
      </w:r>
      <w:r>
        <w:rPr/>
        <w:pict>
          <v:shape style="position:absolute;margin-left:84.503998pt;margin-top:115.463692pt;width:447.125814pt;height:5.167500pt;mso-position-horizontal-relative:page;mso-position-vertical-relative:paragraph;z-index:-983992" type="#_x0000_t75" stroked="false">
            <v:imagedata r:id="rId348" o:title=""/>
          </v:shape>
        </w:pic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二十四</w:t>
      </w:r>
      <w:r>
        <w:rPr>
          <w:rFonts w:ascii="宋体" w:hAnsi="宋体" w:cs="宋体" w:eastAsia="宋体" w:hint="default"/>
          <w:b/>
          <w:bCs/>
          <w:spacing w:val="-1"/>
          <w:sz w:val="21"/>
          <w:szCs w:val="21"/>
        </w:rPr>
        <w:t>)</w:t>
        <w:tab/>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115" w:type="dxa"/>
        <w:tblLayout w:type="fixed"/>
        <w:tblCellMar>
          <w:top w:w="0" w:type="dxa"/>
          <w:left w:w="0" w:type="dxa"/>
          <w:bottom w:w="0" w:type="dxa"/>
          <w:right w:w="0" w:type="dxa"/>
        </w:tblCellMar>
        <w:tblLook w:val="01E0"/>
      </w:tblPr>
      <w:tblGrid>
        <w:gridCol w:w="3550"/>
        <w:gridCol w:w="2698"/>
        <w:gridCol w:w="2696"/>
      </w:tblGrid>
      <w:tr>
        <w:trPr>
          <w:trHeight w:val="324" w:hRule="exact"/>
        </w:trPr>
        <w:tc>
          <w:tcPr>
            <w:tcW w:w="3550" w:type="dxa"/>
            <w:vMerge w:val="restart"/>
            <w:tcBorders>
              <w:top w:val="single" w:sz="12" w:space="0" w:color="000000"/>
              <w:left w:val="nil" w:sz="6" w:space="0" w:color="auto"/>
              <w:right w:val="single" w:sz="4" w:space="0" w:color="000000"/>
            </w:tcBorders>
          </w:tcPr>
          <w:p>
            <w:pPr>
              <w:pStyle w:val="TableParagraph"/>
              <w:spacing w:line="240" w:lineRule="auto" w:before="95"/>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8" w:type="dxa"/>
            <w:tcBorders>
              <w:top w:val="single" w:sz="12" w:space="0" w:color="000000"/>
              <w:left w:val="single" w:sz="4" w:space="0" w:color="000000"/>
              <w:bottom w:val="nil" w:sz="6" w:space="0" w:color="auto"/>
              <w:right w:val="single" w:sz="4" w:space="0" w:color="000000"/>
            </w:tcBorders>
          </w:tcPr>
          <w:p>
            <w:pPr>
              <w:pStyle w:val="TableParagraph"/>
              <w:spacing w:line="254" w:lineRule="exact" w:before="95"/>
              <w:ind w:right="0"/>
              <w:jc w:val="center"/>
              <w:rPr>
                <w:rFonts w:ascii="宋体" w:hAnsi="宋体" w:cs="宋体" w:eastAsia="宋体" w:hint="default"/>
                <w:sz w:val="21"/>
                <w:szCs w:val="21"/>
              </w:rPr>
            </w:pPr>
            <w:r>
              <w:rPr>
                <w:rFonts w:ascii="宋体" w:hAnsi="宋体" w:cs="宋体" w:eastAsia="宋体" w:hint="default"/>
                <w:sz w:val="21"/>
                <w:szCs w:val="21"/>
              </w:rPr>
              <w:t>本年金额</w:t>
            </w:r>
          </w:p>
        </w:tc>
        <w:tc>
          <w:tcPr>
            <w:tcW w:w="2696" w:type="dxa"/>
            <w:tcBorders>
              <w:top w:val="single" w:sz="12" w:space="0" w:color="000000"/>
              <w:left w:val="single" w:sz="4" w:space="0" w:color="000000"/>
              <w:bottom w:val="nil" w:sz="6" w:space="0" w:color="auto"/>
              <w:right w:val="nil" w:sz="6" w:space="0" w:color="auto"/>
            </w:tcBorders>
          </w:tcPr>
          <w:p>
            <w:pPr>
              <w:pStyle w:val="TableParagraph"/>
              <w:spacing w:line="254" w:lineRule="exact" w:before="95"/>
              <w:ind w:right="6"/>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61" w:hRule="exact"/>
        </w:trPr>
        <w:tc>
          <w:tcPr>
            <w:tcW w:w="3550" w:type="dxa"/>
            <w:vMerge/>
            <w:tcBorders>
              <w:left w:val="nil" w:sz="6" w:space="0" w:color="auto"/>
              <w:right w:val="single" w:sz="4" w:space="0" w:color="000000"/>
            </w:tcBorders>
          </w:tcPr>
          <w:p>
            <w:pPr/>
          </w:p>
        </w:tc>
        <w:tc>
          <w:tcPr>
            <w:tcW w:w="2698" w:type="dxa"/>
            <w:tcBorders>
              <w:top w:val="nil" w:sz="6" w:space="0" w:color="auto"/>
              <w:left w:val="single" w:sz="4" w:space="0" w:color="000000"/>
              <w:bottom w:val="nil" w:sz="6" w:space="0" w:color="auto"/>
              <w:right w:val="nil" w:sz="6" w:space="0" w:color="auto"/>
            </w:tcBorders>
          </w:tcPr>
          <w:p>
            <w:pPr/>
          </w:p>
        </w:tc>
        <w:tc>
          <w:tcPr>
            <w:tcW w:w="2696" w:type="dxa"/>
            <w:tcBorders>
              <w:top w:val="nil" w:sz="6" w:space="0" w:color="auto"/>
              <w:left w:val="nil" w:sz="6" w:space="0" w:color="auto"/>
              <w:bottom w:val="nil" w:sz="6" w:space="0" w:color="auto"/>
              <w:right w:val="nil" w:sz="6" w:space="0" w:color="auto"/>
            </w:tcBorders>
          </w:tcPr>
          <w:p>
            <w:pPr/>
          </w:p>
        </w:tc>
      </w:tr>
      <w:tr>
        <w:trPr>
          <w:trHeight w:val="42" w:hRule="exact"/>
        </w:trPr>
        <w:tc>
          <w:tcPr>
            <w:tcW w:w="3550" w:type="dxa"/>
            <w:vMerge/>
            <w:tcBorders>
              <w:left w:val="nil" w:sz="6" w:space="0" w:color="auto"/>
              <w:bottom w:val="nil" w:sz="6" w:space="0" w:color="auto"/>
              <w:right w:val="single" w:sz="4" w:space="0" w:color="000000"/>
            </w:tcBorders>
          </w:tcPr>
          <w:p>
            <w:pPr/>
          </w:p>
        </w:tc>
        <w:tc>
          <w:tcPr>
            <w:tcW w:w="2698" w:type="dxa"/>
            <w:tcBorders>
              <w:top w:val="nil" w:sz="6" w:space="0" w:color="auto"/>
              <w:left w:val="single" w:sz="4" w:space="0" w:color="000000"/>
              <w:bottom w:val="nil" w:sz="6" w:space="0" w:color="auto"/>
              <w:right w:val="nil" w:sz="6" w:space="0" w:color="auto"/>
            </w:tcBorders>
          </w:tcPr>
          <w:p>
            <w:pPr/>
          </w:p>
        </w:tc>
        <w:tc>
          <w:tcPr>
            <w:tcW w:w="2696" w:type="dxa"/>
            <w:tcBorders>
              <w:top w:val="nil" w:sz="6" w:space="0" w:color="auto"/>
              <w:left w:val="nil" w:sz="6" w:space="0" w:color="auto"/>
              <w:bottom w:val="nil" w:sz="6" w:space="0" w:color="auto"/>
              <w:right w:val="nil" w:sz="6" w:space="0" w:color="auto"/>
            </w:tcBorders>
          </w:tcPr>
          <w:p>
            <w:pPr/>
          </w:p>
        </w:tc>
      </w:tr>
      <w:tr>
        <w:trPr>
          <w:trHeight w:val="389" w:hRule="exact"/>
        </w:trPr>
        <w:tc>
          <w:tcPr>
            <w:tcW w:w="3550"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职工工资及奖金</w:t>
            </w:r>
          </w:p>
        </w:tc>
        <w:tc>
          <w:tcPr>
            <w:tcW w:w="269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spacing w:val="-1"/>
                <w:sz w:val="21"/>
              </w:rPr>
              <w:t>11,025,766.35</w:t>
            </w:r>
          </w:p>
        </w:tc>
        <w:tc>
          <w:tcPr>
            <w:tcW w:w="2696"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105"/>
              <w:jc w:val="right"/>
              <w:rPr>
                <w:rFonts w:ascii="Times New Roman" w:hAnsi="Times New Roman" w:cs="Times New Roman" w:eastAsia="Times New Roman" w:hint="default"/>
                <w:sz w:val="21"/>
                <w:szCs w:val="21"/>
              </w:rPr>
            </w:pPr>
            <w:r>
              <w:rPr>
                <w:rFonts w:ascii="Times New Roman"/>
                <w:spacing w:val="-1"/>
                <w:sz w:val="21"/>
              </w:rPr>
              <w:t>13,206,113.41</w:t>
            </w:r>
          </w:p>
        </w:tc>
      </w:tr>
      <w:tr>
        <w:trPr>
          <w:trHeight w:val="19" w:hRule="exact"/>
        </w:trPr>
        <w:tc>
          <w:tcPr>
            <w:tcW w:w="3550" w:type="dxa"/>
            <w:tcBorders>
              <w:top w:val="nil" w:sz="6" w:space="0" w:color="auto"/>
              <w:left w:val="nil" w:sz="6" w:space="0" w:color="auto"/>
              <w:bottom w:val="nil" w:sz="6" w:space="0" w:color="auto"/>
              <w:right w:val="nil" w:sz="6" w:space="0" w:color="auto"/>
            </w:tcBorders>
          </w:tcPr>
          <w:p>
            <w:pPr/>
          </w:p>
        </w:tc>
        <w:tc>
          <w:tcPr>
            <w:tcW w:w="2698" w:type="dxa"/>
            <w:tcBorders>
              <w:top w:val="nil" w:sz="6" w:space="0" w:color="auto"/>
              <w:left w:val="nil" w:sz="6" w:space="0" w:color="auto"/>
              <w:bottom w:val="nil" w:sz="6" w:space="0" w:color="auto"/>
              <w:right w:val="nil" w:sz="6" w:space="0" w:color="auto"/>
            </w:tcBorders>
          </w:tcPr>
          <w:p>
            <w:pPr/>
          </w:p>
        </w:tc>
        <w:tc>
          <w:tcPr>
            <w:tcW w:w="2696" w:type="dxa"/>
            <w:tcBorders>
              <w:top w:val="nil" w:sz="6" w:space="0" w:color="auto"/>
              <w:left w:val="nil" w:sz="6" w:space="0" w:color="auto"/>
              <w:bottom w:val="nil" w:sz="6" w:space="0" w:color="auto"/>
              <w:right w:val="nil" w:sz="6" w:space="0" w:color="auto"/>
            </w:tcBorders>
          </w:tcPr>
          <w:p>
            <w:pPr/>
          </w:p>
        </w:tc>
      </w:tr>
      <w:tr>
        <w:trPr>
          <w:trHeight w:val="392" w:hRule="exact"/>
        </w:trPr>
        <w:tc>
          <w:tcPr>
            <w:tcW w:w="3550" w:type="dxa"/>
            <w:tcBorders>
              <w:top w:val="nil" w:sz="6" w:space="0" w:color="auto"/>
              <w:left w:val="nil" w:sz="6" w:space="0" w:color="auto"/>
              <w:bottom w:val="nil" w:sz="6" w:space="0" w:color="auto"/>
              <w:right w:val="single" w:sz="4" w:space="0" w:color="000000"/>
            </w:tcBorders>
          </w:tcPr>
          <w:p>
            <w:pPr>
              <w:pStyle w:val="TableParagraph"/>
              <w:spacing w:line="240" w:lineRule="auto" w:before="95"/>
              <w:ind w:left="1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98"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21"/>
                <w:szCs w:val="21"/>
              </w:rPr>
            </w:pPr>
            <w:r>
              <w:rPr>
                <w:rFonts w:ascii="Times New Roman"/>
                <w:spacing w:val="-1"/>
                <w:sz w:val="21"/>
              </w:rPr>
              <w:t>5,093,480.25</w:t>
            </w:r>
          </w:p>
        </w:tc>
        <w:tc>
          <w:tcPr>
            <w:tcW w:w="2696" w:type="dxa"/>
            <w:tcBorders>
              <w:top w:val="nil" w:sz="6" w:space="0" w:color="auto"/>
              <w:left w:val="single" w:sz="4" w:space="0" w:color="000000"/>
              <w:bottom w:val="nil" w:sz="6" w:space="0" w:color="auto"/>
              <w:right w:val="nil" w:sz="6" w:space="0" w:color="auto"/>
            </w:tcBorders>
          </w:tcPr>
          <w:p>
            <w:pPr>
              <w:pStyle w:val="TableParagraph"/>
              <w:spacing w:line="240" w:lineRule="auto" w:before="154"/>
              <w:ind w:right="105"/>
              <w:jc w:val="right"/>
              <w:rPr>
                <w:rFonts w:ascii="Times New Roman" w:hAnsi="Times New Roman" w:cs="Times New Roman" w:eastAsia="Times New Roman" w:hint="default"/>
                <w:sz w:val="21"/>
                <w:szCs w:val="21"/>
              </w:rPr>
            </w:pPr>
            <w:r>
              <w:rPr>
                <w:rFonts w:ascii="Times New Roman"/>
                <w:spacing w:val="-1"/>
                <w:sz w:val="21"/>
              </w:rPr>
              <w:t>4,150,553.73</w:t>
            </w:r>
          </w:p>
        </w:tc>
      </w:tr>
      <w:tr>
        <w:trPr>
          <w:trHeight w:val="19" w:hRule="exact"/>
        </w:trPr>
        <w:tc>
          <w:tcPr>
            <w:tcW w:w="3550" w:type="dxa"/>
            <w:tcBorders>
              <w:top w:val="nil" w:sz="6" w:space="0" w:color="auto"/>
              <w:left w:val="nil" w:sz="6" w:space="0" w:color="auto"/>
              <w:bottom w:val="nil" w:sz="6" w:space="0" w:color="auto"/>
              <w:right w:val="nil" w:sz="6" w:space="0" w:color="auto"/>
            </w:tcBorders>
          </w:tcPr>
          <w:p>
            <w:pPr/>
          </w:p>
        </w:tc>
        <w:tc>
          <w:tcPr>
            <w:tcW w:w="2698" w:type="dxa"/>
            <w:tcBorders>
              <w:top w:val="nil" w:sz="6" w:space="0" w:color="auto"/>
              <w:left w:val="nil" w:sz="6" w:space="0" w:color="auto"/>
              <w:bottom w:val="nil" w:sz="6" w:space="0" w:color="auto"/>
              <w:right w:val="nil" w:sz="6" w:space="0" w:color="auto"/>
            </w:tcBorders>
          </w:tcPr>
          <w:p>
            <w:pPr/>
          </w:p>
        </w:tc>
        <w:tc>
          <w:tcPr>
            <w:tcW w:w="2696" w:type="dxa"/>
            <w:tcBorders>
              <w:top w:val="nil" w:sz="6" w:space="0" w:color="auto"/>
              <w:left w:val="nil" w:sz="6" w:space="0" w:color="auto"/>
              <w:bottom w:val="nil" w:sz="6" w:space="0" w:color="auto"/>
              <w:right w:val="nil" w:sz="6" w:space="0" w:color="auto"/>
            </w:tcBorders>
          </w:tcPr>
          <w:p>
            <w:pPr/>
          </w:p>
        </w:tc>
      </w:tr>
      <w:tr>
        <w:trPr>
          <w:trHeight w:val="389" w:hRule="exact"/>
        </w:trPr>
        <w:tc>
          <w:tcPr>
            <w:tcW w:w="3550"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269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spacing w:val="-1"/>
                <w:sz w:val="21"/>
              </w:rPr>
              <w:t>2,605,247.23</w:t>
            </w:r>
          </w:p>
        </w:tc>
        <w:tc>
          <w:tcPr>
            <w:tcW w:w="2696"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105"/>
              <w:jc w:val="right"/>
              <w:rPr>
                <w:rFonts w:ascii="Times New Roman" w:hAnsi="Times New Roman" w:cs="Times New Roman" w:eastAsia="Times New Roman" w:hint="default"/>
                <w:sz w:val="21"/>
                <w:szCs w:val="21"/>
              </w:rPr>
            </w:pPr>
            <w:r>
              <w:rPr>
                <w:rFonts w:ascii="Times New Roman"/>
                <w:spacing w:val="-1"/>
                <w:sz w:val="21"/>
              </w:rPr>
              <w:t>1,635,995.14</w:t>
            </w:r>
          </w:p>
        </w:tc>
      </w:tr>
      <w:tr>
        <w:trPr>
          <w:trHeight w:val="21" w:hRule="exact"/>
        </w:trPr>
        <w:tc>
          <w:tcPr>
            <w:tcW w:w="3550" w:type="dxa"/>
            <w:tcBorders>
              <w:top w:val="nil" w:sz="6" w:space="0" w:color="auto"/>
              <w:left w:val="nil" w:sz="6" w:space="0" w:color="auto"/>
              <w:bottom w:val="nil" w:sz="6" w:space="0" w:color="auto"/>
              <w:right w:val="nil" w:sz="6" w:space="0" w:color="auto"/>
            </w:tcBorders>
          </w:tcPr>
          <w:p>
            <w:pPr/>
          </w:p>
        </w:tc>
        <w:tc>
          <w:tcPr>
            <w:tcW w:w="2698" w:type="dxa"/>
            <w:tcBorders>
              <w:top w:val="nil" w:sz="6" w:space="0" w:color="auto"/>
              <w:left w:val="nil" w:sz="6" w:space="0" w:color="auto"/>
              <w:bottom w:val="nil" w:sz="6" w:space="0" w:color="auto"/>
              <w:right w:val="nil" w:sz="6" w:space="0" w:color="auto"/>
            </w:tcBorders>
          </w:tcPr>
          <w:p>
            <w:pPr/>
          </w:p>
        </w:tc>
        <w:tc>
          <w:tcPr>
            <w:tcW w:w="2696" w:type="dxa"/>
            <w:tcBorders>
              <w:top w:val="nil" w:sz="6" w:space="0" w:color="auto"/>
              <w:left w:val="nil" w:sz="6" w:space="0" w:color="auto"/>
              <w:bottom w:val="nil" w:sz="6" w:space="0" w:color="auto"/>
              <w:right w:val="nil" w:sz="6" w:space="0" w:color="auto"/>
            </w:tcBorders>
          </w:tcPr>
          <w:p>
            <w:pPr/>
          </w:p>
        </w:tc>
      </w:tr>
      <w:tr>
        <w:trPr>
          <w:trHeight w:val="389" w:hRule="exact"/>
        </w:trPr>
        <w:tc>
          <w:tcPr>
            <w:tcW w:w="3550"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展览费和广告费</w:t>
            </w:r>
          </w:p>
        </w:tc>
        <w:tc>
          <w:tcPr>
            <w:tcW w:w="269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spacing w:val="-1"/>
                <w:sz w:val="21"/>
              </w:rPr>
              <w:t>898,150.00</w:t>
            </w:r>
          </w:p>
        </w:tc>
        <w:tc>
          <w:tcPr>
            <w:tcW w:w="2696"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105"/>
              <w:jc w:val="right"/>
              <w:rPr>
                <w:rFonts w:ascii="Times New Roman" w:hAnsi="Times New Roman" w:cs="Times New Roman" w:eastAsia="Times New Roman" w:hint="default"/>
                <w:sz w:val="21"/>
                <w:szCs w:val="21"/>
              </w:rPr>
            </w:pPr>
            <w:r>
              <w:rPr>
                <w:rFonts w:ascii="Times New Roman"/>
                <w:spacing w:val="-1"/>
                <w:sz w:val="21"/>
              </w:rPr>
              <w:t>574,100.00</w:t>
            </w:r>
          </w:p>
        </w:tc>
      </w:tr>
      <w:tr>
        <w:trPr>
          <w:trHeight w:val="21" w:hRule="exact"/>
        </w:trPr>
        <w:tc>
          <w:tcPr>
            <w:tcW w:w="3550" w:type="dxa"/>
            <w:tcBorders>
              <w:top w:val="nil" w:sz="6" w:space="0" w:color="auto"/>
              <w:left w:val="nil" w:sz="6" w:space="0" w:color="auto"/>
              <w:bottom w:val="nil" w:sz="6" w:space="0" w:color="auto"/>
              <w:right w:val="nil" w:sz="6" w:space="0" w:color="auto"/>
            </w:tcBorders>
          </w:tcPr>
          <w:p>
            <w:pPr/>
          </w:p>
        </w:tc>
        <w:tc>
          <w:tcPr>
            <w:tcW w:w="2698" w:type="dxa"/>
            <w:tcBorders>
              <w:top w:val="nil" w:sz="6" w:space="0" w:color="auto"/>
              <w:left w:val="nil" w:sz="6" w:space="0" w:color="auto"/>
              <w:bottom w:val="nil" w:sz="6" w:space="0" w:color="auto"/>
              <w:right w:val="nil" w:sz="6" w:space="0" w:color="auto"/>
            </w:tcBorders>
          </w:tcPr>
          <w:p>
            <w:pPr/>
          </w:p>
        </w:tc>
        <w:tc>
          <w:tcPr>
            <w:tcW w:w="2696" w:type="dxa"/>
            <w:tcBorders>
              <w:top w:val="nil" w:sz="6" w:space="0" w:color="auto"/>
              <w:left w:val="nil" w:sz="6" w:space="0" w:color="auto"/>
              <w:bottom w:val="nil" w:sz="6" w:space="0" w:color="auto"/>
              <w:right w:val="nil" w:sz="6" w:space="0" w:color="auto"/>
            </w:tcBorders>
          </w:tcPr>
          <w:p>
            <w:pPr/>
          </w:p>
        </w:tc>
      </w:tr>
      <w:tr>
        <w:trPr>
          <w:trHeight w:val="411" w:hRule="exact"/>
        </w:trPr>
        <w:tc>
          <w:tcPr>
            <w:tcW w:w="3550"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其他销售费用</w:t>
            </w:r>
          </w:p>
        </w:tc>
        <w:tc>
          <w:tcPr>
            <w:tcW w:w="269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spacing w:val="-1"/>
                <w:sz w:val="21"/>
              </w:rPr>
              <w:t>4,724,128.94</w:t>
            </w:r>
          </w:p>
        </w:tc>
        <w:tc>
          <w:tcPr>
            <w:tcW w:w="2696"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105"/>
              <w:jc w:val="right"/>
              <w:rPr>
                <w:rFonts w:ascii="Times New Roman" w:hAnsi="Times New Roman" w:cs="Times New Roman" w:eastAsia="Times New Roman" w:hint="default"/>
                <w:sz w:val="21"/>
                <w:szCs w:val="21"/>
              </w:rPr>
            </w:pPr>
            <w:r>
              <w:rPr>
                <w:rFonts w:ascii="Times New Roman"/>
                <w:spacing w:val="-1"/>
                <w:sz w:val="21"/>
              </w:rPr>
              <w:t>3,781,931.57</w:t>
            </w:r>
          </w:p>
        </w:tc>
      </w:tr>
      <w:tr>
        <w:trPr>
          <w:trHeight w:val="415" w:hRule="exact"/>
        </w:trPr>
        <w:tc>
          <w:tcPr>
            <w:tcW w:w="3550" w:type="dxa"/>
            <w:tcBorders>
              <w:top w:val="nil" w:sz="6" w:space="0" w:color="auto"/>
              <w:left w:val="nil" w:sz="6" w:space="0" w:color="auto"/>
              <w:bottom w:val="single" w:sz="12" w:space="0" w:color="000000"/>
              <w:right w:val="single" w:sz="4" w:space="0" w:color="000000"/>
            </w:tcBorders>
          </w:tcPr>
          <w:p>
            <w:pPr>
              <w:pStyle w:val="TableParagraph"/>
              <w:spacing w:line="240" w:lineRule="auto" w:before="93"/>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9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spacing w:val="-1"/>
                <w:sz w:val="21"/>
              </w:rPr>
              <w:t>24,346,772.77</w:t>
            </w:r>
          </w:p>
        </w:tc>
        <w:tc>
          <w:tcPr>
            <w:tcW w:w="2696" w:type="dxa"/>
            <w:tcBorders>
              <w:top w:val="nil" w:sz="6" w:space="0" w:color="auto"/>
              <w:left w:val="single" w:sz="4" w:space="0" w:color="000000"/>
              <w:bottom w:val="single" w:sz="12" w:space="0" w:color="000000"/>
              <w:right w:val="nil" w:sz="6" w:space="0" w:color="auto"/>
            </w:tcBorders>
          </w:tcPr>
          <w:p>
            <w:pPr>
              <w:pStyle w:val="TableParagraph"/>
              <w:spacing w:line="240" w:lineRule="auto" w:before="152"/>
              <w:ind w:right="105"/>
              <w:jc w:val="right"/>
              <w:rPr>
                <w:rFonts w:ascii="Times New Roman" w:hAnsi="Times New Roman" w:cs="Times New Roman" w:eastAsia="Times New Roman" w:hint="default"/>
                <w:sz w:val="21"/>
                <w:szCs w:val="21"/>
              </w:rPr>
            </w:pPr>
            <w:r>
              <w:rPr>
                <w:rFonts w:ascii="Times New Roman"/>
                <w:spacing w:val="-1"/>
                <w:sz w:val="21"/>
              </w:rPr>
              <w:t>23,348,693.85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5"/>
          <w:szCs w:val="25"/>
        </w:rPr>
      </w:pPr>
    </w:p>
    <w:p>
      <w:pPr>
        <w:tabs>
          <w:tab w:pos="1293" w:val="left" w:leader="none"/>
        </w:tabs>
        <w:spacing w:before="36"/>
        <w:ind w:left="238" w:right="0" w:firstLine="0"/>
        <w:jc w:val="left"/>
        <w:rPr>
          <w:rFonts w:ascii="宋体" w:hAnsi="宋体" w:cs="宋体" w:eastAsia="宋体" w:hint="default"/>
          <w:sz w:val="21"/>
          <w:szCs w:val="21"/>
        </w:rPr>
      </w:pPr>
      <w:r>
        <w:rPr/>
        <w:pict>
          <v:shape style="position:absolute;margin-left:84.503998pt;margin-top:-89.996315pt;width:445.178967pt;height:5.145pt;mso-position-horizontal-relative:page;mso-position-vertical-relative:paragraph;z-index:-983968" type="#_x0000_t75" stroked="false">
            <v:imagedata r:id="rId347" o:title=""/>
          </v:shape>
        </w:pict>
      </w:r>
      <w:r>
        <w:rPr/>
        <w:pict>
          <v:shape style="position:absolute;margin-left:84.503998pt;margin-top:-69.456314pt;width:445.178967pt;height:5.145pt;mso-position-horizontal-relative:page;mso-position-vertical-relative:paragraph;z-index:-983944" type="#_x0000_t75" stroked="false">
            <v:imagedata r:id="rId347" o:title=""/>
          </v:shape>
        </w:pict>
      </w:r>
      <w:r>
        <w:rPr/>
        <w:pict>
          <v:shape style="position:absolute;margin-left:261.049988pt;margin-top:38.663673pt;width:.48001pt;height:.12pt;mso-position-horizontal-relative:page;mso-position-vertical-relative:paragraph;z-index:-983920" type="#_x0000_t75" stroked="false">
            <v:imagedata r:id="rId358" o:title=""/>
          </v:shape>
        </w:pict>
      </w:r>
      <w:r>
        <w:rPr/>
        <w:pict>
          <v:shape style="position:absolute;margin-left:395.950012pt;margin-top:38.663673pt;width:.48001pt;height:.12pt;mso-position-horizontal-relative:page;mso-position-vertical-relative:paragraph;z-index:-983896" type="#_x0000_t75" stroked="false">
            <v:imagedata r:id="rId358" o:title=""/>
          </v:shape>
        </w:pict>
      </w:r>
      <w:r>
        <w:rPr/>
        <w:pict>
          <v:shape style="position:absolute;margin-left:84.503998pt;margin-top:54.143654pt;width:449.131813pt;height:5.07pt;mso-position-horizontal-relative:page;mso-position-vertical-relative:paragraph;z-index:-983872" type="#_x0000_t75" stroked="false">
            <v:imagedata r:id="rId359" o:title=""/>
          </v:shape>
        </w:pict>
      </w:r>
      <w:r>
        <w:rPr/>
        <w:pict>
          <v:shape style="position:absolute;margin-left:84.503998pt;margin-top:74.543655pt;width:445.176379pt;height:5.145pt;mso-position-horizontal-relative:page;mso-position-vertical-relative:paragraph;z-index:-983848" type="#_x0000_t75" stroked="false">
            <v:imagedata r:id="rId347" o:title=""/>
          </v:shape>
        </w:pict>
      </w:r>
      <w:r>
        <w:rPr/>
        <w:pict>
          <v:shape style="position:absolute;margin-left:84.503998pt;margin-top:95.093712pt;width:445.181556pt;height:5.145pt;mso-position-horizontal-relative:page;mso-position-vertical-relative:paragraph;z-index:-983824" type="#_x0000_t75" stroked="false">
            <v:imagedata r:id="rId347" o:title=""/>
          </v:shape>
        </w:pic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二十五</w:t>
      </w:r>
      <w:r>
        <w:rPr>
          <w:rFonts w:ascii="宋体" w:hAnsi="宋体" w:cs="宋体" w:eastAsia="宋体" w:hint="default"/>
          <w:b/>
          <w:bCs/>
          <w:spacing w:val="-1"/>
          <w:sz w:val="21"/>
          <w:szCs w:val="21"/>
        </w:rPr>
        <w:t>)</w:t>
        <w:tab/>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115" w:type="dxa"/>
        <w:tblLayout w:type="fixed"/>
        <w:tblCellMar>
          <w:top w:w="0" w:type="dxa"/>
          <w:left w:w="0" w:type="dxa"/>
          <w:bottom w:w="0" w:type="dxa"/>
          <w:right w:w="0" w:type="dxa"/>
        </w:tblCellMar>
        <w:tblLook w:val="01E0"/>
      </w:tblPr>
      <w:tblGrid>
        <w:gridCol w:w="3550"/>
        <w:gridCol w:w="2698"/>
        <w:gridCol w:w="2696"/>
      </w:tblGrid>
      <w:tr>
        <w:trPr>
          <w:trHeight w:val="324" w:hRule="exact"/>
        </w:trPr>
        <w:tc>
          <w:tcPr>
            <w:tcW w:w="3550" w:type="dxa"/>
            <w:vMerge w:val="restart"/>
            <w:tcBorders>
              <w:top w:val="single" w:sz="12" w:space="0" w:color="000000"/>
              <w:left w:val="nil" w:sz="6" w:space="0" w:color="auto"/>
              <w:right w:val="single" w:sz="4" w:space="0" w:color="000000"/>
            </w:tcBorders>
          </w:tcPr>
          <w:p>
            <w:pPr>
              <w:pStyle w:val="TableParagraph"/>
              <w:spacing w:line="240" w:lineRule="auto" w:before="93"/>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8" w:type="dxa"/>
            <w:tcBorders>
              <w:top w:val="single" w:sz="12" w:space="0" w:color="000000"/>
              <w:left w:val="single" w:sz="4" w:space="0" w:color="000000"/>
              <w:bottom w:val="nil" w:sz="6" w:space="0" w:color="auto"/>
              <w:right w:val="single" w:sz="4" w:space="0" w:color="000000"/>
            </w:tcBorders>
          </w:tcPr>
          <w:p>
            <w:pPr>
              <w:pStyle w:val="TableParagraph"/>
              <w:spacing w:line="256" w:lineRule="exact" w:before="93"/>
              <w:ind w:right="0"/>
              <w:jc w:val="center"/>
              <w:rPr>
                <w:rFonts w:ascii="宋体" w:hAnsi="宋体" w:cs="宋体" w:eastAsia="宋体" w:hint="default"/>
                <w:sz w:val="21"/>
                <w:szCs w:val="21"/>
              </w:rPr>
            </w:pPr>
            <w:r>
              <w:rPr>
                <w:rFonts w:ascii="宋体" w:hAnsi="宋体" w:cs="宋体" w:eastAsia="宋体" w:hint="default"/>
                <w:sz w:val="21"/>
                <w:szCs w:val="21"/>
              </w:rPr>
              <w:t>本年金额</w:t>
            </w:r>
          </w:p>
        </w:tc>
        <w:tc>
          <w:tcPr>
            <w:tcW w:w="2696" w:type="dxa"/>
            <w:tcBorders>
              <w:top w:val="single" w:sz="12" w:space="0" w:color="000000"/>
              <w:left w:val="single" w:sz="4" w:space="0" w:color="000000"/>
              <w:bottom w:val="nil" w:sz="6" w:space="0" w:color="auto"/>
              <w:right w:val="nil" w:sz="6" w:space="0" w:color="auto"/>
            </w:tcBorders>
          </w:tcPr>
          <w:p>
            <w:pPr>
              <w:pStyle w:val="TableParagraph"/>
              <w:spacing w:line="256" w:lineRule="exact" w:before="93"/>
              <w:ind w:right="6"/>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59" w:hRule="exact"/>
        </w:trPr>
        <w:tc>
          <w:tcPr>
            <w:tcW w:w="3550" w:type="dxa"/>
            <w:vMerge/>
            <w:tcBorders>
              <w:left w:val="nil" w:sz="6" w:space="0" w:color="auto"/>
              <w:right w:val="single" w:sz="4" w:space="0" w:color="000000"/>
            </w:tcBorders>
          </w:tcPr>
          <w:p>
            <w:pPr/>
          </w:p>
        </w:tc>
        <w:tc>
          <w:tcPr>
            <w:tcW w:w="2698" w:type="dxa"/>
            <w:tcBorders>
              <w:top w:val="nil" w:sz="6" w:space="0" w:color="auto"/>
              <w:left w:val="single" w:sz="4" w:space="0" w:color="000000"/>
              <w:bottom w:val="nil" w:sz="6" w:space="0" w:color="auto"/>
              <w:right w:val="nil" w:sz="6" w:space="0" w:color="auto"/>
            </w:tcBorders>
          </w:tcPr>
          <w:p>
            <w:pPr/>
          </w:p>
        </w:tc>
        <w:tc>
          <w:tcPr>
            <w:tcW w:w="2696" w:type="dxa"/>
            <w:tcBorders>
              <w:top w:val="nil" w:sz="6" w:space="0" w:color="auto"/>
              <w:left w:val="nil" w:sz="6" w:space="0" w:color="auto"/>
              <w:bottom w:val="nil" w:sz="6" w:space="0" w:color="auto"/>
              <w:right w:val="nil" w:sz="6" w:space="0" w:color="auto"/>
            </w:tcBorders>
          </w:tcPr>
          <w:p>
            <w:pPr/>
          </w:p>
        </w:tc>
      </w:tr>
      <w:tr>
        <w:trPr>
          <w:trHeight w:val="42" w:hRule="exact"/>
        </w:trPr>
        <w:tc>
          <w:tcPr>
            <w:tcW w:w="3550" w:type="dxa"/>
            <w:vMerge/>
            <w:tcBorders>
              <w:left w:val="nil" w:sz="6" w:space="0" w:color="auto"/>
              <w:bottom w:val="nil" w:sz="6" w:space="0" w:color="auto"/>
              <w:right w:val="single" w:sz="4" w:space="0" w:color="000000"/>
            </w:tcBorders>
          </w:tcPr>
          <w:p>
            <w:pPr/>
          </w:p>
        </w:tc>
        <w:tc>
          <w:tcPr>
            <w:tcW w:w="2698" w:type="dxa"/>
            <w:tcBorders>
              <w:top w:val="nil" w:sz="6" w:space="0" w:color="auto"/>
              <w:left w:val="single" w:sz="4" w:space="0" w:color="000000"/>
              <w:bottom w:val="nil" w:sz="6" w:space="0" w:color="auto"/>
              <w:right w:val="nil" w:sz="6" w:space="0" w:color="auto"/>
            </w:tcBorders>
          </w:tcPr>
          <w:p>
            <w:pPr/>
          </w:p>
        </w:tc>
        <w:tc>
          <w:tcPr>
            <w:tcW w:w="2696" w:type="dxa"/>
            <w:tcBorders>
              <w:top w:val="nil" w:sz="6" w:space="0" w:color="auto"/>
              <w:left w:val="nil" w:sz="6" w:space="0" w:color="auto"/>
              <w:bottom w:val="nil" w:sz="6" w:space="0" w:color="auto"/>
              <w:right w:val="nil" w:sz="6" w:space="0" w:color="auto"/>
            </w:tcBorders>
          </w:tcPr>
          <w:p>
            <w:pPr/>
          </w:p>
        </w:tc>
      </w:tr>
      <w:tr>
        <w:trPr>
          <w:trHeight w:val="389" w:hRule="exact"/>
        </w:trPr>
        <w:tc>
          <w:tcPr>
            <w:tcW w:w="3550"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69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3"/>
              <w:jc w:val="right"/>
              <w:rPr>
                <w:rFonts w:ascii="Times New Roman" w:hAnsi="Times New Roman" w:cs="Times New Roman" w:eastAsia="Times New Roman" w:hint="default"/>
                <w:sz w:val="21"/>
                <w:szCs w:val="21"/>
              </w:rPr>
            </w:pPr>
            <w:r>
              <w:rPr>
                <w:rFonts w:ascii="Times New Roman"/>
                <w:spacing w:val="-1"/>
                <w:sz w:val="21"/>
              </w:rPr>
              <w:t>15,139,808.17</w:t>
            </w:r>
          </w:p>
        </w:tc>
        <w:tc>
          <w:tcPr>
            <w:tcW w:w="2696"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105"/>
              <w:jc w:val="right"/>
              <w:rPr>
                <w:rFonts w:ascii="Times New Roman" w:hAnsi="Times New Roman" w:cs="Times New Roman" w:eastAsia="Times New Roman" w:hint="default"/>
                <w:sz w:val="21"/>
                <w:szCs w:val="21"/>
              </w:rPr>
            </w:pPr>
            <w:r>
              <w:rPr>
                <w:rFonts w:ascii="Times New Roman"/>
                <w:spacing w:val="-1"/>
                <w:sz w:val="21"/>
              </w:rPr>
              <w:t>14,466,637.98</w:t>
            </w:r>
          </w:p>
        </w:tc>
      </w:tr>
      <w:tr>
        <w:trPr>
          <w:trHeight w:val="21" w:hRule="exact"/>
        </w:trPr>
        <w:tc>
          <w:tcPr>
            <w:tcW w:w="3550" w:type="dxa"/>
            <w:tcBorders>
              <w:top w:val="nil" w:sz="6" w:space="0" w:color="auto"/>
              <w:left w:val="nil" w:sz="6" w:space="0" w:color="auto"/>
              <w:bottom w:val="nil" w:sz="6" w:space="0" w:color="auto"/>
              <w:right w:val="nil" w:sz="6" w:space="0" w:color="auto"/>
            </w:tcBorders>
          </w:tcPr>
          <w:p>
            <w:pPr/>
          </w:p>
        </w:tc>
        <w:tc>
          <w:tcPr>
            <w:tcW w:w="2698" w:type="dxa"/>
            <w:tcBorders>
              <w:top w:val="nil" w:sz="6" w:space="0" w:color="auto"/>
              <w:left w:val="nil" w:sz="6" w:space="0" w:color="auto"/>
              <w:bottom w:val="nil" w:sz="6" w:space="0" w:color="auto"/>
              <w:right w:val="nil" w:sz="6" w:space="0" w:color="auto"/>
            </w:tcBorders>
          </w:tcPr>
          <w:p>
            <w:pPr/>
          </w:p>
        </w:tc>
        <w:tc>
          <w:tcPr>
            <w:tcW w:w="2696" w:type="dxa"/>
            <w:tcBorders>
              <w:top w:val="nil" w:sz="6" w:space="0" w:color="auto"/>
              <w:left w:val="nil" w:sz="6" w:space="0" w:color="auto"/>
              <w:bottom w:val="nil" w:sz="6" w:space="0" w:color="auto"/>
              <w:right w:val="nil" w:sz="6" w:space="0" w:color="auto"/>
            </w:tcBorders>
          </w:tcPr>
          <w:p>
            <w:pPr/>
          </w:p>
        </w:tc>
      </w:tr>
      <w:tr>
        <w:trPr>
          <w:trHeight w:val="390" w:hRule="exact"/>
        </w:trPr>
        <w:tc>
          <w:tcPr>
            <w:tcW w:w="3550"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职工工资及奖金</w:t>
            </w:r>
          </w:p>
        </w:tc>
        <w:tc>
          <w:tcPr>
            <w:tcW w:w="269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3"/>
              <w:jc w:val="right"/>
              <w:rPr>
                <w:rFonts w:ascii="Times New Roman" w:hAnsi="Times New Roman" w:cs="Times New Roman" w:eastAsia="Times New Roman" w:hint="default"/>
                <w:sz w:val="21"/>
                <w:szCs w:val="21"/>
              </w:rPr>
            </w:pPr>
            <w:r>
              <w:rPr>
                <w:rFonts w:ascii="Times New Roman"/>
                <w:spacing w:val="-1"/>
                <w:sz w:val="21"/>
              </w:rPr>
              <w:t>7,048,257.32</w:t>
            </w:r>
          </w:p>
        </w:tc>
        <w:tc>
          <w:tcPr>
            <w:tcW w:w="2696"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108"/>
              <w:jc w:val="right"/>
              <w:rPr>
                <w:rFonts w:ascii="Times New Roman" w:hAnsi="Times New Roman" w:cs="Times New Roman" w:eastAsia="Times New Roman" w:hint="default"/>
                <w:sz w:val="21"/>
                <w:szCs w:val="21"/>
              </w:rPr>
            </w:pPr>
            <w:r>
              <w:rPr>
                <w:rFonts w:ascii="Times New Roman"/>
                <w:spacing w:val="-1"/>
                <w:sz w:val="21"/>
              </w:rPr>
              <w:t>6,624,288.01</w:t>
            </w:r>
          </w:p>
        </w:tc>
      </w:tr>
      <w:tr>
        <w:trPr>
          <w:trHeight w:val="21" w:hRule="exact"/>
        </w:trPr>
        <w:tc>
          <w:tcPr>
            <w:tcW w:w="3550" w:type="dxa"/>
            <w:tcBorders>
              <w:top w:val="nil" w:sz="6" w:space="0" w:color="auto"/>
              <w:left w:val="nil" w:sz="6" w:space="0" w:color="auto"/>
              <w:bottom w:val="nil" w:sz="6" w:space="0" w:color="auto"/>
              <w:right w:val="nil" w:sz="6" w:space="0" w:color="auto"/>
            </w:tcBorders>
          </w:tcPr>
          <w:p>
            <w:pPr/>
          </w:p>
        </w:tc>
        <w:tc>
          <w:tcPr>
            <w:tcW w:w="2698" w:type="dxa"/>
            <w:tcBorders>
              <w:top w:val="nil" w:sz="6" w:space="0" w:color="auto"/>
              <w:left w:val="nil" w:sz="6" w:space="0" w:color="auto"/>
              <w:bottom w:val="nil" w:sz="6" w:space="0" w:color="auto"/>
              <w:right w:val="nil" w:sz="6" w:space="0" w:color="auto"/>
            </w:tcBorders>
          </w:tcPr>
          <w:p>
            <w:pPr/>
          </w:p>
        </w:tc>
        <w:tc>
          <w:tcPr>
            <w:tcW w:w="2696" w:type="dxa"/>
            <w:tcBorders>
              <w:top w:val="nil" w:sz="6" w:space="0" w:color="auto"/>
              <w:left w:val="nil" w:sz="6" w:space="0" w:color="auto"/>
              <w:bottom w:val="nil" w:sz="6" w:space="0" w:color="auto"/>
              <w:right w:val="nil" w:sz="6" w:space="0" w:color="auto"/>
            </w:tcBorders>
          </w:tcPr>
          <w:p>
            <w:pPr/>
          </w:p>
        </w:tc>
      </w:tr>
      <w:tr>
        <w:trPr>
          <w:trHeight w:val="389" w:hRule="exact"/>
        </w:trPr>
        <w:tc>
          <w:tcPr>
            <w:tcW w:w="3550"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9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3"/>
              <w:jc w:val="right"/>
              <w:rPr>
                <w:rFonts w:ascii="Times New Roman" w:hAnsi="Times New Roman" w:cs="Times New Roman" w:eastAsia="Times New Roman" w:hint="default"/>
                <w:sz w:val="21"/>
                <w:szCs w:val="21"/>
              </w:rPr>
            </w:pPr>
            <w:r>
              <w:rPr>
                <w:rFonts w:ascii="Times New Roman"/>
                <w:spacing w:val="-1"/>
                <w:sz w:val="21"/>
              </w:rPr>
              <w:t>4,748,213.70</w:t>
            </w:r>
          </w:p>
        </w:tc>
        <w:tc>
          <w:tcPr>
            <w:tcW w:w="2696"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105"/>
              <w:jc w:val="right"/>
              <w:rPr>
                <w:rFonts w:ascii="Times New Roman" w:hAnsi="Times New Roman" w:cs="Times New Roman" w:eastAsia="Times New Roman" w:hint="default"/>
                <w:sz w:val="21"/>
                <w:szCs w:val="21"/>
              </w:rPr>
            </w:pPr>
            <w:r>
              <w:rPr>
                <w:rFonts w:ascii="Times New Roman"/>
                <w:spacing w:val="-1"/>
                <w:sz w:val="21"/>
              </w:rPr>
              <w:t>5,158,352.63</w:t>
            </w:r>
          </w:p>
        </w:tc>
      </w:tr>
      <w:tr>
        <w:trPr>
          <w:trHeight w:val="19" w:hRule="exact"/>
        </w:trPr>
        <w:tc>
          <w:tcPr>
            <w:tcW w:w="3550" w:type="dxa"/>
            <w:tcBorders>
              <w:top w:val="nil" w:sz="6" w:space="0" w:color="auto"/>
              <w:left w:val="nil" w:sz="6" w:space="0" w:color="auto"/>
              <w:bottom w:val="nil" w:sz="6" w:space="0" w:color="auto"/>
              <w:right w:val="nil" w:sz="6" w:space="0" w:color="auto"/>
            </w:tcBorders>
          </w:tcPr>
          <w:p>
            <w:pPr/>
          </w:p>
        </w:tc>
        <w:tc>
          <w:tcPr>
            <w:tcW w:w="2698" w:type="dxa"/>
            <w:tcBorders>
              <w:top w:val="nil" w:sz="6" w:space="0" w:color="auto"/>
              <w:left w:val="nil" w:sz="6" w:space="0" w:color="auto"/>
              <w:bottom w:val="nil" w:sz="6" w:space="0" w:color="auto"/>
              <w:right w:val="nil" w:sz="6" w:space="0" w:color="auto"/>
            </w:tcBorders>
          </w:tcPr>
          <w:p>
            <w:pPr/>
          </w:p>
        </w:tc>
        <w:tc>
          <w:tcPr>
            <w:tcW w:w="2696" w:type="dxa"/>
            <w:tcBorders>
              <w:top w:val="nil" w:sz="6" w:space="0" w:color="auto"/>
              <w:left w:val="nil" w:sz="6" w:space="0" w:color="auto"/>
              <w:bottom w:val="nil" w:sz="6" w:space="0" w:color="auto"/>
              <w:right w:val="nil" w:sz="6" w:space="0" w:color="auto"/>
            </w:tcBorders>
          </w:tcPr>
          <w:p>
            <w:pPr/>
          </w:p>
        </w:tc>
      </w:tr>
      <w:tr>
        <w:trPr>
          <w:trHeight w:val="392" w:hRule="exact"/>
        </w:trPr>
        <w:tc>
          <w:tcPr>
            <w:tcW w:w="3550" w:type="dxa"/>
            <w:tcBorders>
              <w:top w:val="nil" w:sz="6" w:space="0" w:color="auto"/>
              <w:left w:val="nil" w:sz="6" w:space="0" w:color="auto"/>
              <w:bottom w:val="nil" w:sz="6" w:space="0" w:color="auto"/>
              <w:right w:val="single" w:sz="4" w:space="0" w:color="000000"/>
            </w:tcBorders>
          </w:tcPr>
          <w:p>
            <w:pPr>
              <w:pStyle w:val="TableParagraph"/>
              <w:spacing w:line="240" w:lineRule="auto" w:before="95"/>
              <w:ind w:left="122"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698"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21"/>
                <w:szCs w:val="21"/>
              </w:rPr>
            </w:pPr>
            <w:r>
              <w:rPr>
                <w:rFonts w:ascii="Times New Roman"/>
                <w:spacing w:val="-1"/>
                <w:sz w:val="21"/>
              </w:rPr>
              <w:t>2,409,182.20</w:t>
            </w:r>
          </w:p>
        </w:tc>
        <w:tc>
          <w:tcPr>
            <w:tcW w:w="2696" w:type="dxa"/>
            <w:tcBorders>
              <w:top w:val="nil" w:sz="6" w:space="0" w:color="auto"/>
              <w:left w:val="single" w:sz="4" w:space="0" w:color="000000"/>
              <w:bottom w:val="nil" w:sz="6" w:space="0" w:color="auto"/>
              <w:right w:val="nil" w:sz="6" w:space="0" w:color="auto"/>
            </w:tcBorders>
          </w:tcPr>
          <w:p>
            <w:pPr>
              <w:pStyle w:val="TableParagraph"/>
              <w:spacing w:line="240" w:lineRule="auto" w:before="154"/>
              <w:ind w:right="105"/>
              <w:jc w:val="right"/>
              <w:rPr>
                <w:rFonts w:ascii="Times New Roman" w:hAnsi="Times New Roman" w:cs="Times New Roman" w:eastAsia="Times New Roman" w:hint="default"/>
                <w:sz w:val="21"/>
                <w:szCs w:val="21"/>
              </w:rPr>
            </w:pPr>
            <w:r>
              <w:rPr>
                <w:rFonts w:ascii="Times New Roman"/>
                <w:spacing w:val="-1"/>
                <w:sz w:val="21"/>
              </w:rPr>
              <w:t>2,762,805.55</w:t>
            </w:r>
          </w:p>
        </w:tc>
      </w:tr>
      <w:tr>
        <w:trPr>
          <w:trHeight w:val="19" w:hRule="exact"/>
        </w:trPr>
        <w:tc>
          <w:tcPr>
            <w:tcW w:w="3550" w:type="dxa"/>
            <w:tcBorders>
              <w:top w:val="nil" w:sz="6" w:space="0" w:color="auto"/>
              <w:left w:val="nil" w:sz="6" w:space="0" w:color="auto"/>
              <w:bottom w:val="nil" w:sz="6" w:space="0" w:color="auto"/>
              <w:right w:val="nil" w:sz="6" w:space="0" w:color="auto"/>
            </w:tcBorders>
          </w:tcPr>
          <w:p>
            <w:pPr/>
          </w:p>
        </w:tc>
        <w:tc>
          <w:tcPr>
            <w:tcW w:w="2698" w:type="dxa"/>
            <w:tcBorders>
              <w:top w:val="nil" w:sz="6" w:space="0" w:color="auto"/>
              <w:left w:val="nil" w:sz="6" w:space="0" w:color="auto"/>
              <w:bottom w:val="nil" w:sz="6" w:space="0" w:color="auto"/>
              <w:right w:val="nil" w:sz="6" w:space="0" w:color="auto"/>
            </w:tcBorders>
          </w:tcPr>
          <w:p>
            <w:pPr/>
          </w:p>
        </w:tc>
        <w:tc>
          <w:tcPr>
            <w:tcW w:w="2696" w:type="dxa"/>
            <w:tcBorders>
              <w:top w:val="nil" w:sz="6" w:space="0" w:color="auto"/>
              <w:left w:val="nil" w:sz="6" w:space="0" w:color="auto"/>
              <w:bottom w:val="nil" w:sz="6" w:space="0" w:color="auto"/>
              <w:right w:val="nil" w:sz="6" w:space="0" w:color="auto"/>
            </w:tcBorders>
          </w:tcPr>
          <w:p>
            <w:pPr/>
          </w:p>
        </w:tc>
      </w:tr>
      <w:tr>
        <w:trPr>
          <w:trHeight w:val="389" w:hRule="exact"/>
        </w:trPr>
        <w:tc>
          <w:tcPr>
            <w:tcW w:w="3550"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其他资产摊销</w:t>
            </w:r>
          </w:p>
        </w:tc>
        <w:tc>
          <w:tcPr>
            <w:tcW w:w="269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spacing w:val="-1"/>
                <w:sz w:val="21"/>
              </w:rPr>
              <w:t>1,057,863.08</w:t>
            </w:r>
          </w:p>
        </w:tc>
        <w:tc>
          <w:tcPr>
            <w:tcW w:w="2696"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105"/>
              <w:jc w:val="right"/>
              <w:rPr>
                <w:rFonts w:ascii="Times New Roman" w:hAnsi="Times New Roman" w:cs="Times New Roman" w:eastAsia="Times New Roman" w:hint="default"/>
                <w:sz w:val="21"/>
                <w:szCs w:val="21"/>
              </w:rPr>
            </w:pPr>
            <w:r>
              <w:rPr>
                <w:rFonts w:ascii="Times New Roman"/>
                <w:spacing w:val="-1"/>
                <w:sz w:val="21"/>
              </w:rPr>
              <w:t>1,093,922.07</w:t>
            </w:r>
          </w:p>
        </w:tc>
      </w:tr>
      <w:tr>
        <w:trPr>
          <w:trHeight w:val="21" w:hRule="exact"/>
        </w:trPr>
        <w:tc>
          <w:tcPr>
            <w:tcW w:w="3550" w:type="dxa"/>
            <w:tcBorders>
              <w:top w:val="nil" w:sz="6" w:space="0" w:color="auto"/>
              <w:left w:val="nil" w:sz="6" w:space="0" w:color="auto"/>
              <w:bottom w:val="nil" w:sz="6" w:space="0" w:color="auto"/>
              <w:right w:val="nil" w:sz="6" w:space="0" w:color="auto"/>
            </w:tcBorders>
          </w:tcPr>
          <w:p>
            <w:pPr/>
          </w:p>
        </w:tc>
        <w:tc>
          <w:tcPr>
            <w:tcW w:w="2698" w:type="dxa"/>
            <w:tcBorders>
              <w:top w:val="nil" w:sz="6" w:space="0" w:color="auto"/>
              <w:left w:val="nil" w:sz="6" w:space="0" w:color="auto"/>
              <w:bottom w:val="nil" w:sz="6" w:space="0" w:color="auto"/>
              <w:right w:val="nil" w:sz="6" w:space="0" w:color="auto"/>
            </w:tcBorders>
          </w:tcPr>
          <w:p>
            <w:pPr/>
          </w:p>
        </w:tc>
        <w:tc>
          <w:tcPr>
            <w:tcW w:w="2696" w:type="dxa"/>
            <w:tcBorders>
              <w:top w:val="nil" w:sz="6" w:space="0" w:color="auto"/>
              <w:left w:val="nil" w:sz="6" w:space="0" w:color="auto"/>
              <w:bottom w:val="nil" w:sz="6" w:space="0" w:color="auto"/>
              <w:right w:val="nil" w:sz="6" w:space="0" w:color="auto"/>
            </w:tcBorders>
          </w:tcPr>
          <w:p>
            <w:pPr/>
          </w:p>
        </w:tc>
      </w:tr>
      <w:tr>
        <w:trPr>
          <w:trHeight w:val="410" w:hRule="exact"/>
        </w:trPr>
        <w:tc>
          <w:tcPr>
            <w:tcW w:w="3550"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其他管理费用</w:t>
            </w:r>
          </w:p>
        </w:tc>
        <w:tc>
          <w:tcPr>
            <w:tcW w:w="269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3"/>
              <w:jc w:val="right"/>
              <w:rPr>
                <w:rFonts w:ascii="Times New Roman" w:hAnsi="Times New Roman" w:cs="Times New Roman" w:eastAsia="Times New Roman" w:hint="default"/>
                <w:sz w:val="21"/>
                <w:szCs w:val="21"/>
              </w:rPr>
            </w:pPr>
            <w:r>
              <w:rPr>
                <w:rFonts w:ascii="Times New Roman"/>
                <w:spacing w:val="-1"/>
                <w:sz w:val="21"/>
              </w:rPr>
              <w:t>11,239,244.70</w:t>
            </w:r>
          </w:p>
        </w:tc>
        <w:tc>
          <w:tcPr>
            <w:tcW w:w="2696"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108"/>
              <w:jc w:val="right"/>
              <w:rPr>
                <w:rFonts w:ascii="Times New Roman" w:hAnsi="Times New Roman" w:cs="Times New Roman" w:eastAsia="Times New Roman" w:hint="default"/>
                <w:sz w:val="21"/>
                <w:szCs w:val="21"/>
              </w:rPr>
            </w:pPr>
            <w:r>
              <w:rPr>
                <w:rFonts w:ascii="Times New Roman"/>
                <w:spacing w:val="-1"/>
                <w:sz w:val="21"/>
              </w:rPr>
              <w:t>8,764,585.48</w:t>
            </w:r>
          </w:p>
        </w:tc>
      </w:tr>
      <w:tr>
        <w:trPr>
          <w:trHeight w:val="415" w:hRule="exact"/>
        </w:trPr>
        <w:tc>
          <w:tcPr>
            <w:tcW w:w="3550" w:type="dxa"/>
            <w:tcBorders>
              <w:top w:val="nil" w:sz="6" w:space="0" w:color="auto"/>
              <w:left w:val="nil" w:sz="6" w:space="0" w:color="auto"/>
              <w:bottom w:val="single" w:sz="12" w:space="0" w:color="000000"/>
              <w:right w:val="single" w:sz="4" w:space="0" w:color="000000"/>
            </w:tcBorders>
          </w:tcPr>
          <w:p>
            <w:pPr>
              <w:pStyle w:val="TableParagraph"/>
              <w:spacing w:line="240" w:lineRule="auto" w:before="93"/>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9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spacing w:val="-1"/>
                <w:sz w:val="21"/>
              </w:rPr>
              <w:t>41,642,569.17</w:t>
            </w:r>
          </w:p>
        </w:tc>
        <w:tc>
          <w:tcPr>
            <w:tcW w:w="2696" w:type="dxa"/>
            <w:tcBorders>
              <w:top w:val="nil" w:sz="6" w:space="0" w:color="auto"/>
              <w:left w:val="single" w:sz="4" w:space="0" w:color="000000"/>
              <w:bottom w:val="single" w:sz="12" w:space="0" w:color="000000"/>
              <w:right w:val="nil" w:sz="6" w:space="0" w:color="auto"/>
            </w:tcBorders>
          </w:tcPr>
          <w:p>
            <w:pPr>
              <w:pStyle w:val="TableParagraph"/>
              <w:spacing w:line="240" w:lineRule="auto" w:before="152"/>
              <w:ind w:right="105"/>
              <w:jc w:val="right"/>
              <w:rPr>
                <w:rFonts w:ascii="Times New Roman" w:hAnsi="Times New Roman" w:cs="Times New Roman" w:eastAsia="Times New Roman" w:hint="default"/>
                <w:sz w:val="21"/>
                <w:szCs w:val="21"/>
              </w:rPr>
            </w:pPr>
            <w:r>
              <w:rPr>
                <w:rFonts w:ascii="Times New Roman"/>
                <w:spacing w:val="-1"/>
                <w:sz w:val="21"/>
              </w:rPr>
              <w:t>38,870,591.72</w:t>
            </w:r>
          </w:p>
        </w:tc>
      </w:tr>
    </w:tbl>
    <w:p>
      <w:pPr>
        <w:spacing w:after="0" w:line="240" w:lineRule="auto"/>
        <w:jc w:val="right"/>
        <w:rPr>
          <w:rFonts w:ascii="Times New Roman" w:hAnsi="Times New Roman" w:cs="Times New Roman" w:eastAsia="Times New Roman" w:hint="default"/>
          <w:sz w:val="21"/>
          <w:szCs w:val="21"/>
        </w:rPr>
        <w:sectPr>
          <w:footerReference w:type="default" r:id="rId345"/>
          <w:pgSz w:w="11910" w:h="16840"/>
          <w:pgMar w:footer="1186" w:header="892" w:top="1080" w:bottom="1380" w:left="1560" w:right="0"/>
          <w:pgNumType w:start="10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spacing w:before="36"/>
        <w:ind w:left="238" w:right="0" w:firstLine="0"/>
        <w:jc w:val="left"/>
        <w:rPr>
          <w:rFonts w:ascii="宋体" w:hAnsi="宋体" w:cs="宋体" w:eastAsia="宋体" w:hint="default"/>
          <w:sz w:val="21"/>
          <w:szCs w:val="21"/>
        </w:rPr>
      </w:pPr>
      <w:r>
        <w:rPr/>
        <w:pict>
          <v:shape style="position:absolute;margin-left:261.049988pt;margin-top:38.543674pt;width:.48001pt;height:.12pt;mso-position-horizontal-relative:page;mso-position-vertical-relative:paragraph;z-index:-983488" type="#_x0000_t75" stroked="false">
            <v:imagedata r:id="rId358" o:title=""/>
          </v:shape>
        </w:pict>
      </w:r>
      <w:r>
        <w:rPr/>
        <w:pict>
          <v:shape style="position:absolute;margin-left:395.950012pt;margin-top:38.543674pt;width:.48001pt;height:.12pt;mso-position-horizontal-relative:page;mso-position-vertical-relative:paragraph;z-index:-983464" type="#_x0000_t75" stroked="false">
            <v:imagedata r:id="rId358" o:title=""/>
          </v:shape>
        </w:pict>
      </w:r>
      <w:r>
        <w:rPr/>
        <w:pict>
          <v:shape style="position:absolute;margin-left:84.503998pt;margin-top:54.023716pt;width:449.13716pt;height:5.07pt;mso-position-horizontal-relative:page;mso-position-vertical-relative:paragraph;z-index:-983440" type="#_x0000_t75" stroked="false">
            <v:imagedata r:id="rId359" o:title=""/>
          </v:shape>
        </w:pict>
      </w:r>
      <w:r>
        <w:rPr/>
        <w:pict>
          <v:shape style="position:absolute;margin-left:84.503998pt;margin-top:74.423653pt;width:445.176379pt;height:5.145pt;mso-position-horizontal-relative:page;mso-position-vertical-relative:paragraph;z-index:-983416" type="#_x0000_t75" stroked="false">
            <v:imagedata r:id="rId347" o:title=""/>
          </v:shape>
        </w:pict>
      </w:r>
      <w:r>
        <w:rPr/>
        <w:pict>
          <v:shape style="position:absolute;margin-left:84.503998pt;margin-top:94.943657pt;width:445.176379pt;height:5.145pt;mso-position-horizontal-relative:page;mso-position-vertical-relative:paragraph;z-index:-983392" type="#_x0000_t75" stroked="false">
            <v:imagedata r:id="rId347" o:title=""/>
          </v:shape>
        </w:pict>
      </w:r>
      <w:r>
        <w:rPr>
          <w:rFonts w:ascii="宋体" w:hAnsi="宋体" w:cs="宋体" w:eastAsia="宋体" w:hint="default"/>
          <w:b/>
          <w:bCs/>
          <w:sz w:val="21"/>
          <w:szCs w:val="21"/>
        </w:rPr>
        <w:t>(</w:t>
      </w:r>
      <w:r>
        <w:rPr>
          <w:rFonts w:ascii="宋体" w:hAnsi="宋体" w:cs="宋体" w:eastAsia="宋体" w:hint="default"/>
          <w:b/>
          <w:bCs/>
          <w:sz w:val="21"/>
          <w:szCs w:val="21"/>
        </w:rPr>
        <w:t>二十六</w:t>
      </w:r>
      <w:r>
        <w:rPr>
          <w:rFonts w:ascii="宋体" w:hAnsi="宋体" w:cs="宋体" w:eastAsia="宋体" w:hint="default"/>
          <w:b/>
          <w:bCs/>
          <w:sz w:val="21"/>
          <w:szCs w:val="21"/>
        </w:rPr>
        <w:t>) </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115" w:type="dxa"/>
        <w:tblLayout w:type="fixed"/>
        <w:tblCellMar>
          <w:top w:w="0" w:type="dxa"/>
          <w:left w:w="0" w:type="dxa"/>
          <w:bottom w:w="0" w:type="dxa"/>
          <w:right w:w="0" w:type="dxa"/>
        </w:tblCellMar>
        <w:tblLook w:val="01E0"/>
      </w:tblPr>
      <w:tblGrid>
        <w:gridCol w:w="3550"/>
        <w:gridCol w:w="2698"/>
        <w:gridCol w:w="2696"/>
      </w:tblGrid>
      <w:tr>
        <w:trPr>
          <w:trHeight w:val="324" w:hRule="exact"/>
        </w:trPr>
        <w:tc>
          <w:tcPr>
            <w:tcW w:w="3550" w:type="dxa"/>
            <w:vMerge w:val="restart"/>
            <w:tcBorders>
              <w:top w:val="single" w:sz="12" w:space="0" w:color="000000"/>
              <w:left w:val="nil" w:sz="6" w:space="0" w:color="auto"/>
              <w:right w:val="single" w:sz="4" w:space="0" w:color="000000"/>
            </w:tcBorders>
          </w:tcPr>
          <w:p>
            <w:pPr>
              <w:pStyle w:val="TableParagraph"/>
              <w:spacing w:line="240" w:lineRule="auto" w:before="95"/>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698" w:type="dxa"/>
            <w:tcBorders>
              <w:top w:val="single" w:sz="12" w:space="0" w:color="000000"/>
              <w:left w:val="single" w:sz="4" w:space="0" w:color="000000"/>
              <w:bottom w:val="nil" w:sz="6" w:space="0" w:color="auto"/>
              <w:right w:val="single" w:sz="4" w:space="0" w:color="000000"/>
            </w:tcBorders>
          </w:tcPr>
          <w:p>
            <w:pPr>
              <w:pStyle w:val="TableParagraph"/>
              <w:spacing w:line="254" w:lineRule="exact" w:before="95"/>
              <w:ind w:right="0"/>
              <w:jc w:val="center"/>
              <w:rPr>
                <w:rFonts w:ascii="宋体" w:hAnsi="宋体" w:cs="宋体" w:eastAsia="宋体" w:hint="default"/>
                <w:sz w:val="21"/>
                <w:szCs w:val="21"/>
              </w:rPr>
            </w:pPr>
            <w:r>
              <w:rPr>
                <w:rFonts w:ascii="宋体" w:hAnsi="宋体" w:cs="宋体" w:eastAsia="宋体" w:hint="default"/>
                <w:sz w:val="21"/>
                <w:szCs w:val="21"/>
              </w:rPr>
              <w:t>本年金额</w:t>
            </w:r>
          </w:p>
        </w:tc>
        <w:tc>
          <w:tcPr>
            <w:tcW w:w="2696" w:type="dxa"/>
            <w:tcBorders>
              <w:top w:val="single" w:sz="12" w:space="0" w:color="000000"/>
              <w:left w:val="single" w:sz="4" w:space="0" w:color="000000"/>
              <w:bottom w:val="nil" w:sz="6" w:space="0" w:color="auto"/>
              <w:right w:val="nil" w:sz="6" w:space="0" w:color="auto"/>
            </w:tcBorders>
          </w:tcPr>
          <w:p>
            <w:pPr>
              <w:pStyle w:val="TableParagraph"/>
              <w:spacing w:line="254" w:lineRule="exact" w:before="95"/>
              <w:ind w:right="6"/>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61" w:hRule="exact"/>
        </w:trPr>
        <w:tc>
          <w:tcPr>
            <w:tcW w:w="3550" w:type="dxa"/>
            <w:vMerge/>
            <w:tcBorders>
              <w:left w:val="nil" w:sz="6" w:space="0" w:color="auto"/>
              <w:right w:val="single" w:sz="4" w:space="0" w:color="000000"/>
            </w:tcBorders>
          </w:tcPr>
          <w:p>
            <w:pPr/>
          </w:p>
        </w:tc>
        <w:tc>
          <w:tcPr>
            <w:tcW w:w="2698" w:type="dxa"/>
            <w:tcBorders>
              <w:top w:val="nil" w:sz="6" w:space="0" w:color="auto"/>
              <w:left w:val="single" w:sz="4" w:space="0" w:color="000000"/>
              <w:bottom w:val="nil" w:sz="6" w:space="0" w:color="auto"/>
              <w:right w:val="nil" w:sz="6" w:space="0" w:color="auto"/>
            </w:tcBorders>
          </w:tcPr>
          <w:p>
            <w:pPr/>
          </w:p>
        </w:tc>
        <w:tc>
          <w:tcPr>
            <w:tcW w:w="2696" w:type="dxa"/>
            <w:tcBorders>
              <w:top w:val="nil" w:sz="6" w:space="0" w:color="auto"/>
              <w:left w:val="nil" w:sz="6" w:space="0" w:color="auto"/>
              <w:bottom w:val="nil" w:sz="6" w:space="0" w:color="auto"/>
              <w:right w:val="nil" w:sz="6" w:space="0" w:color="auto"/>
            </w:tcBorders>
          </w:tcPr>
          <w:p>
            <w:pPr/>
          </w:p>
        </w:tc>
      </w:tr>
      <w:tr>
        <w:trPr>
          <w:trHeight w:val="40" w:hRule="exact"/>
        </w:trPr>
        <w:tc>
          <w:tcPr>
            <w:tcW w:w="3550" w:type="dxa"/>
            <w:vMerge/>
            <w:tcBorders>
              <w:left w:val="nil" w:sz="6" w:space="0" w:color="auto"/>
              <w:bottom w:val="nil" w:sz="6" w:space="0" w:color="auto"/>
              <w:right w:val="single" w:sz="4" w:space="0" w:color="000000"/>
            </w:tcBorders>
          </w:tcPr>
          <w:p>
            <w:pPr/>
          </w:p>
        </w:tc>
        <w:tc>
          <w:tcPr>
            <w:tcW w:w="2698" w:type="dxa"/>
            <w:tcBorders>
              <w:top w:val="nil" w:sz="6" w:space="0" w:color="auto"/>
              <w:left w:val="single" w:sz="4" w:space="0" w:color="000000"/>
              <w:bottom w:val="nil" w:sz="6" w:space="0" w:color="auto"/>
              <w:right w:val="nil" w:sz="6" w:space="0" w:color="auto"/>
            </w:tcBorders>
          </w:tcPr>
          <w:p>
            <w:pPr/>
          </w:p>
        </w:tc>
        <w:tc>
          <w:tcPr>
            <w:tcW w:w="2696" w:type="dxa"/>
            <w:tcBorders>
              <w:top w:val="nil" w:sz="6" w:space="0" w:color="auto"/>
              <w:left w:val="nil" w:sz="6" w:space="0" w:color="auto"/>
              <w:bottom w:val="nil" w:sz="6" w:space="0" w:color="auto"/>
              <w:right w:val="nil" w:sz="6" w:space="0" w:color="auto"/>
            </w:tcBorders>
          </w:tcPr>
          <w:p>
            <w:pPr/>
          </w:p>
        </w:tc>
      </w:tr>
      <w:tr>
        <w:trPr>
          <w:trHeight w:val="368" w:hRule="exact"/>
        </w:trPr>
        <w:tc>
          <w:tcPr>
            <w:tcW w:w="3550"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98" w:type="dxa"/>
            <w:tcBorders>
              <w:top w:val="nil" w:sz="6" w:space="0" w:color="auto"/>
              <w:left w:val="single" w:sz="4" w:space="0" w:color="000000"/>
              <w:bottom w:val="nil" w:sz="6" w:space="0" w:color="auto"/>
              <w:right w:val="single" w:sz="4" w:space="0" w:color="000000"/>
            </w:tcBorders>
          </w:tcPr>
          <w:p>
            <w:pPr/>
          </w:p>
        </w:tc>
        <w:tc>
          <w:tcPr>
            <w:tcW w:w="2696" w:type="dxa"/>
            <w:tcBorders>
              <w:top w:val="nil" w:sz="6" w:space="0" w:color="auto"/>
              <w:left w:val="single" w:sz="4" w:space="0" w:color="000000"/>
              <w:bottom w:val="nil" w:sz="6" w:space="0" w:color="auto"/>
              <w:right w:val="nil" w:sz="6" w:space="0" w:color="auto"/>
            </w:tcBorders>
          </w:tcPr>
          <w:p>
            <w:pPr/>
          </w:p>
        </w:tc>
      </w:tr>
      <w:tr>
        <w:trPr>
          <w:trHeight w:val="42" w:hRule="exact"/>
        </w:trPr>
        <w:tc>
          <w:tcPr>
            <w:tcW w:w="3550" w:type="dxa"/>
            <w:tcBorders>
              <w:top w:val="nil" w:sz="6" w:space="0" w:color="auto"/>
              <w:left w:val="nil" w:sz="6" w:space="0" w:color="auto"/>
              <w:bottom w:val="nil" w:sz="6" w:space="0" w:color="auto"/>
              <w:right w:val="single" w:sz="4" w:space="0" w:color="000000"/>
            </w:tcBorders>
          </w:tcPr>
          <w:p>
            <w:pPr/>
          </w:p>
        </w:tc>
        <w:tc>
          <w:tcPr>
            <w:tcW w:w="2698" w:type="dxa"/>
            <w:tcBorders>
              <w:top w:val="nil" w:sz="6" w:space="0" w:color="auto"/>
              <w:left w:val="single" w:sz="4" w:space="0" w:color="000000"/>
              <w:bottom w:val="nil" w:sz="6" w:space="0" w:color="auto"/>
              <w:right w:val="nil" w:sz="6" w:space="0" w:color="auto"/>
            </w:tcBorders>
          </w:tcPr>
          <w:p>
            <w:pPr/>
          </w:p>
        </w:tc>
        <w:tc>
          <w:tcPr>
            <w:tcW w:w="2696" w:type="dxa"/>
            <w:tcBorders>
              <w:top w:val="nil" w:sz="6" w:space="0" w:color="auto"/>
              <w:left w:val="nil" w:sz="6" w:space="0" w:color="auto"/>
              <w:bottom w:val="nil" w:sz="6" w:space="0" w:color="auto"/>
              <w:right w:val="nil" w:sz="6" w:space="0" w:color="auto"/>
            </w:tcBorders>
          </w:tcPr>
          <w:p>
            <w:pPr/>
          </w:p>
        </w:tc>
      </w:tr>
      <w:tr>
        <w:trPr>
          <w:trHeight w:val="389" w:hRule="exact"/>
        </w:trPr>
        <w:tc>
          <w:tcPr>
            <w:tcW w:w="3550"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33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9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spacing w:val="-1"/>
                <w:sz w:val="21"/>
              </w:rPr>
              <w:t>2,388,900.97</w:t>
            </w:r>
          </w:p>
        </w:tc>
        <w:tc>
          <w:tcPr>
            <w:tcW w:w="2696"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105"/>
              <w:jc w:val="right"/>
              <w:rPr>
                <w:rFonts w:ascii="Times New Roman" w:hAnsi="Times New Roman" w:cs="Times New Roman" w:eastAsia="Times New Roman" w:hint="default"/>
                <w:sz w:val="21"/>
                <w:szCs w:val="21"/>
              </w:rPr>
            </w:pPr>
            <w:r>
              <w:rPr>
                <w:rFonts w:ascii="Times New Roman"/>
                <w:spacing w:val="-1"/>
                <w:sz w:val="21"/>
              </w:rPr>
              <w:t>961,409.05</w:t>
            </w:r>
          </w:p>
        </w:tc>
      </w:tr>
      <w:tr>
        <w:trPr>
          <w:trHeight w:val="21" w:hRule="exact"/>
        </w:trPr>
        <w:tc>
          <w:tcPr>
            <w:tcW w:w="3550" w:type="dxa"/>
            <w:tcBorders>
              <w:top w:val="nil" w:sz="6" w:space="0" w:color="auto"/>
              <w:left w:val="nil" w:sz="6" w:space="0" w:color="auto"/>
              <w:bottom w:val="nil" w:sz="6" w:space="0" w:color="auto"/>
              <w:right w:val="nil" w:sz="6" w:space="0" w:color="auto"/>
            </w:tcBorders>
          </w:tcPr>
          <w:p>
            <w:pPr/>
          </w:p>
        </w:tc>
        <w:tc>
          <w:tcPr>
            <w:tcW w:w="2698" w:type="dxa"/>
            <w:tcBorders>
              <w:top w:val="nil" w:sz="6" w:space="0" w:color="auto"/>
              <w:left w:val="nil" w:sz="6" w:space="0" w:color="auto"/>
              <w:bottom w:val="nil" w:sz="6" w:space="0" w:color="auto"/>
              <w:right w:val="nil" w:sz="6" w:space="0" w:color="auto"/>
            </w:tcBorders>
          </w:tcPr>
          <w:p>
            <w:pPr/>
          </w:p>
        </w:tc>
        <w:tc>
          <w:tcPr>
            <w:tcW w:w="2696" w:type="dxa"/>
            <w:tcBorders>
              <w:top w:val="nil" w:sz="6" w:space="0" w:color="auto"/>
              <w:left w:val="nil" w:sz="6" w:space="0" w:color="auto"/>
              <w:bottom w:val="nil" w:sz="6" w:space="0" w:color="auto"/>
              <w:right w:val="nil" w:sz="6" w:space="0" w:color="auto"/>
            </w:tcBorders>
          </w:tcPr>
          <w:p>
            <w:pPr/>
          </w:p>
        </w:tc>
      </w:tr>
      <w:tr>
        <w:trPr>
          <w:trHeight w:val="389" w:hRule="exact"/>
        </w:trPr>
        <w:tc>
          <w:tcPr>
            <w:tcW w:w="3550"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9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spacing w:val="-1"/>
                <w:sz w:val="21"/>
              </w:rPr>
              <w:t>-1,290,797.36</w:t>
            </w:r>
          </w:p>
        </w:tc>
        <w:tc>
          <w:tcPr>
            <w:tcW w:w="2696"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105"/>
              <w:jc w:val="right"/>
              <w:rPr>
                <w:rFonts w:ascii="Times New Roman" w:hAnsi="Times New Roman" w:cs="Times New Roman" w:eastAsia="Times New Roman" w:hint="default"/>
                <w:sz w:val="21"/>
                <w:szCs w:val="21"/>
              </w:rPr>
            </w:pPr>
            <w:r>
              <w:rPr>
                <w:rFonts w:ascii="Times New Roman"/>
                <w:spacing w:val="-1"/>
                <w:sz w:val="21"/>
              </w:rPr>
              <w:t>487,944.09</w:t>
            </w:r>
          </w:p>
        </w:tc>
      </w:tr>
      <w:tr>
        <w:trPr>
          <w:trHeight w:val="21" w:hRule="exact"/>
        </w:trPr>
        <w:tc>
          <w:tcPr>
            <w:tcW w:w="3550" w:type="dxa"/>
            <w:tcBorders>
              <w:top w:val="nil" w:sz="6" w:space="0" w:color="auto"/>
              <w:left w:val="nil" w:sz="6" w:space="0" w:color="auto"/>
              <w:bottom w:val="nil" w:sz="6" w:space="0" w:color="auto"/>
              <w:right w:val="nil" w:sz="6" w:space="0" w:color="auto"/>
            </w:tcBorders>
          </w:tcPr>
          <w:p>
            <w:pPr/>
          </w:p>
        </w:tc>
        <w:tc>
          <w:tcPr>
            <w:tcW w:w="2698" w:type="dxa"/>
            <w:tcBorders>
              <w:top w:val="nil" w:sz="6" w:space="0" w:color="auto"/>
              <w:left w:val="nil" w:sz="6" w:space="0" w:color="auto"/>
              <w:bottom w:val="nil" w:sz="6" w:space="0" w:color="auto"/>
              <w:right w:val="nil" w:sz="6" w:space="0" w:color="auto"/>
            </w:tcBorders>
          </w:tcPr>
          <w:p>
            <w:pPr/>
          </w:p>
        </w:tc>
        <w:tc>
          <w:tcPr>
            <w:tcW w:w="2696" w:type="dxa"/>
            <w:tcBorders>
              <w:top w:val="nil" w:sz="6" w:space="0" w:color="auto"/>
              <w:left w:val="nil" w:sz="6" w:space="0" w:color="auto"/>
              <w:bottom w:val="nil" w:sz="6" w:space="0" w:color="auto"/>
              <w:right w:val="nil" w:sz="6" w:space="0" w:color="auto"/>
            </w:tcBorders>
          </w:tcPr>
          <w:p>
            <w:pPr/>
          </w:p>
        </w:tc>
      </w:tr>
      <w:tr>
        <w:trPr>
          <w:trHeight w:val="410" w:hRule="exact"/>
        </w:trPr>
        <w:tc>
          <w:tcPr>
            <w:tcW w:w="3550"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9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spacing w:val="-1"/>
                <w:sz w:val="21"/>
              </w:rPr>
              <w:t>29,705.49</w:t>
            </w:r>
          </w:p>
        </w:tc>
        <w:tc>
          <w:tcPr>
            <w:tcW w:w="2696"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105"/>
              <w:jc w:val="right"/>
              <w:rPr>
                <w:rFonts w:ascii="Times New Roman" w:hAnsi="Times New Roman" w:cs="Times New Roman" w:eastAsia="Times New Roman" w:hint="default"/>
                <w:sz w:val="21"/>
                <w:szCs w:val="21"/>
              </w:rPr>
            </w:pPr>
            <w:r>
              <w:rPr>
                <w:rFonts w:ascii="Times New Roman"/>
                <w:spacing w:val="-1"/>
                <w:sz w:val="21"/>
              </w:rPr>
              <w:t>34,258.75</w:t>
            </w:r>
          </w:p>
        </w:tc>
      </w:tr>
      <w:tr>
        <w:trPr>
          <w:trHeight w:val="415" w:hRule="exact"/>
        </w:trPr>
        <w:tc>
          <w:tcPr>
            <w:tcW w:w="3550" w:type="dxa"/>
            <w:tcBorders>
              <w:top w:val="nil" w:sz="6" w:space="0" w:color="auto"/>
              <w:left w:val="nil" w:sz="6" w:space="0" w:color="auto"/>
              <w:bottom w:val="single" w:sz="12" w:space="0" w:color="000000"/>
              <w:right w:val="single" w:sz="4" w:space="0" w:color="000000"/>
            </w:tcBorders>
          </w:tcPr>
          <w:p>
            <w:pPr>
              <w:pStyle w:val="TableParagraph"/>
              <w:spacing w:line="240" w:lineRule="auto" w:before="93"/>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9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spacing w:val="-1"/>
                <w:sz w:val="21"/>
              </w:rPr>
              <w:t>-3,649,992.84</w:t>
            </w:r>
          </w:p>
        </w:tc>
        <w:tc>
          <w:tcPr>
            <w:tcW w:w="2696" w:type="dxa"/>
            <w:tcBorders>
              <w:top w:val="nil" w:sz="6" w:space="0" w:color="auto"/>
              <w:left w:val="single" w:sz="4" w:space="0" w:color="000000"/>
              <w:bottom w:val="single" w:sz="12" w:space="0" w:color="000000"/>
              <w:right w:val="nil" w:sz="6" w:space="0" w:color="auto"/>
            </w:tcBorders>
          </w:tcPr>
          <w:p>
            <w:pPr>
              <w:pStyle w:val="TableParagraph"/>
              <w:spacing w:line="240" w:lineRule="auto" w:before="152"/>
              <w:ind w:right="105"/>
              <w:jc w:val="right"/>
              <w:rPr>
                <w:rFonts w:ascii="Times New Roman" w:hAnsi="Times New Roman" w:cs="Times New Roman" w:eastAsia="Times New Roman" w:hint="default"/>
                <w:sz w:val="21"/>
                <w:szCs w:val="21"/>
              </w:rPr>
            </w:pPr>
            <w:r>
              <w:rPr>
                <w:rFonts w:ascii="Times New Roman"/>
                <w:spacing w:val="-1"/>
                <w:sz w:val="21"/>
              </w:rPr>
              <w:t>-439,206.21</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spacing w:before="36"/>
        <w:ind w:left="238" w:right="0" w:firstLine="0"/>
        <w:jc w:val="left"/>
        <w:rPr>
          <w:rFonts w:ascii="宋体" w:hAnsi="宋体" w:cs="宋体" w:eastAsia="宋体" w:hint="default"/>
          <w:sz w:val="21"/>
          <w:szCs w:val="21"/>
        </w:rPr>
      </w:pPr>
      <w:r>
        <w:rPr/>
        <w:pict>
          <v:shape style="position:absolute;margin-left:84.503998pt;margin-top:-70.086334pt;width:445.176379pt;height:5.145pt;mso-position-horizontal-relative:page;mso-position-vertical-relative:paragraph;z-index:-983368" type="#_x0000_t75" stroked="false">
            <v:imagedata r:id="rId347" o:title=""/>
          </v:shape>
        </w:pict>
      </w:r>
      <w:r>
        <w:rPr/>
        <w:pict>
          <v:shape style="position:absolute;margin-left:84.503998pt;margin-top:-49.566334pt;width:447.123215pt;height:5.167500pt;mso-position-horizontal-relative:page;mso-position-vertical-relative:paragraph;z-index:-983344" type="#_x0000_t75" stroked="false">
            <v:imagedata r:id="rId360" o:title=""/>
          </v:shape>
        </w:pict>
      </w:r>
      <w:r>
        <w:rPr/>
        <w:pict>
          <v:shape style="position:absolute;margin-left:344.829987pt;margin-top:38.543686pt;width:.48001pt;height:.12pt;mso-position-horizontal-relative:page;mso-position-vertical-relative:paragraph;z-index:-983320" type="#_x0000_t75" stroked="false">
            <v:imagedata r:id="rId358" o:title=""/>
          </v:shape>
        </w:pict>
      </w:r>
      <w:r>
        <w:rPr/>
        <w:pict>
          <v:shape style="position:absolute;margin-left:429.910004pt;margin-top:38.543686pt;width:.48001pt;height:.12pt;mso-position-horizontal-relative:page;mso-position-vertical-relative:paragraph;z-index:-983296" type="#_x0000_t75" stroked="false">
            <v:imagedata r:id="rId358" o:title=""/>
          </v:shape>
        </w:pict>
      </w:r>
      <w:r>
        <w:rPr/>
        <w:pict>
          <v:group style="position:absolute;margin-left:120.379997pt;margin-top:54.023697pt;width:409.05pt;height:5.05pt;mso-position-horizontal-relative:page;mso-position-vertical-relative:paragraph;z-index:-983272" coordorigin="2408,1080" coordsize="8181,101">
            <v:shape style="position:absolute;left:2408;top:1080;width:4508;height:101" type="#_x0000_t75" stroked="false">
              <v:imagedata r:id="rId361" o:title=""/>
            </v:shape>
            <v:shape style="position:absolute;left:6892;top:1172;width:1706;height:10" type="#_x0000_t75" stroked="false">
              <v:imagedata r:id="rId313" o:title=""/>
            </v:shape>
            <v:shape style="position:absolute;left:8593;top:1172;width:1995;height:10" type="#_x0000_t75" stroked="false">
              <v:imagedata r:id="rId314" o:title=""/>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二十七</w:t>
      </w:r>
      <w:r>
        <w:rPr>
          <w:rFonts w:ascii="宋体" w:hAnsi="宋体" w:cs="宋体" w:eastAsia="宋体" w:hint="default"/>
          <w:b/>
          <w:bCs/>
          <w:sz w:val="21"/>
          <w:szCs w:val="21"/>
        </w:rPr>
        <w:t>) </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818" w:type="dxa"/>
        <w:tblLayout w:type="fixed"/>
        <w:tblCellMar>
          <w:top w:w="0" w:type="dxa"/>
          <w:left w:w="0" w:type="dxa"/>
          <w:bottom w:w="0" w:type="dxa"/>
          <w:right w:w="0" w:type="dxa"/>
        </w:tblCellMar>
        <w:tblLook w:val="01E0"/>
      </w:tblPr>
      <w:tblGrid>
        <w:gridCol w:w="4508"/>
        <w:gridCol w:w="1702"/>
        <w:gridCol w:w="1985"/>
      </w:tblGrid>
      <w:tr>
        <w:trPr>
          <w:trHeight w:val="324" w:hRule="exact"/>
        </w:trPr>
        <w:tc>
          <w:tcPr>
            <w:tcW w:w="4508" w:type="dxa"/>
            <w:tcBorders>
              <w:top w:val="single" w:sz="12" w:space="0" w:color="000000"/>
              <w:left w:val="nil" w:sz="6" w:space="0" w:color="auto"/>
              <w:bottom w:val="nil" w:sz="6" w:space="0" w:color="auto"/>
              <w:right w:val="single" w:sz="4" w:space="0" w:color="000000"/>
            </w:tcBorders>
          </w:tcPr>
          <w:p>
            <w:pPr>
              <w:pStyle w:val="TableParagraph"/>
              <w:spacing w:line="214" w:lineRule="exact" w:before="135"/>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12" w:space="0" w:color="000000"/>
              <w:left w:val="single" w:sz="4" w:space="0" w:color="000000"/>
              <w:bottom w:val="nil" w:sz="6" w:space="0" w:color="auto"/>
              <w:right w:val="single" w:sz="4" w:space="0" w:color="000000"/>
            </w:tcBorders>
          </w:tcPr>
          <w:p>
            <w:pPr>
              <w:pStyle w:val="TableParagraph"/>
              <w:spacing w:line="214" w:lineRule="exact" w:before="135"/>
              <w:ind w:left="484"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985" w:type="dxa"/>
            <w:vMerge w:val="restart"/>
            <w:tcBorders>
              <w:top w:val="single" w:sz="12" w:space="0" w:color="000000"/>
              <w:left w:val="single" w:sz="4" w:space="0" w:color="000000"/>
              <w:right w:val="nil" w:sz="6" w:space="0" w:color="auto"/>
            </w:tcBorders>
          </w:tcPr>
          <w:p>
            <w:pPr>
              <w:pStyle w:val="TableParagraph"/>
              <w:spacing w:line="240" w:lineRule="auto" w:before="135"/>
              <w:ind w:left="626" w:right="0"/>
              <w:jc w:val="left"/>
              <w:rPr>
                <w:rFonts w:ascii="宋体" w:hAnsi="宋体" w:cs="宋体" w:eastAsia="宋体" w:hint="default"/>
                <w:sz w:val="18"/>
                <w:szCs w:val="18"/>
              </w:rPr>
            </w:pPr>
            <w:r>
              <w:rPr>
                <w:rFonts w:ascii="宋体" w:hAnsi="宋体" w:cs="宋体" w:eastAsia="宋体" w:hint="default"/>
                <w:sz w:val="18"/>
                <w:szCs w:val="18"/>
              </w:rPr>
              <w:t>上年金额</w:t>
            </w: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241" w:right="0"/>
              <w:jc w:val="left"/>
              <w:rPr>
                <w:rFonts w:ascii="Times New Roman" w:hAnsi="Times New Roman" w:cs="Times New Roman" w:eastAsia="Times New Roman" w:hint="default"/>
                <w:sz w:val="18"/>
                <w:szCs w:val="18"/>
              </w:rPr>
            </w:pPr>
            <w:r>
              <w:rPr>
                <w:rFonts w:ascii="Times New Roman"/>
                <w:sz w:val="18"/>
              </w:rPr>
              <w:t>1,112.33</w:t>
            </w:r>
          </w:p>
        </w:tc>
      </w:tr>
      <w:tr>
        <w:trPr>
          <w:trHeight w:val="516" w:hRule="exact"/>
        </w:trPr>
        <w:tc>
          <w:tcPr>
            <w:tcW w:w="4508" w:type="dxa"/>
            <w:tcBorders>
              <w:top w:val="nil" w:sz="6" w:space="0" w:color="auto"/>
              <w:left w:val="nil" w:sz="6" w:space="0" w:color="auto"/>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持有至到期投资取得的投资收益期间取得的投资收益</w:t>
            </w:r>
          </w:p>
        </w:tc>
        <w:tc>
          <w:tcPr>
            <w:tcW w:w="1702" w:type="dxa"/>
            <w:tcBorders>
              <w:top w:val="nil" w:sz="6" w:space="0" w:color="auto"/>
              <w:left w:val="single" w:sz="4" w:space="0" w:color="000000"/>
              <w:bottom w:val="single" w:sz="12" w:space="0" w:color="000000"/>
              <w:right w:val="single" w:sz="4" w:space="0" w:color="000000"/>
            </w:tcBorders>
          </w:tcPr>
          <w:p>
            <w:pPr/>
          </w:p>
        </w:tc>
        <w:tc>
          <w:tcPr>
            <w:tcW w:w="1985" w:type="dxa"/>
            <w:vMerge/>
            <w:tcBorders>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spacing w:before="36"/>
        <w:ind w:left="238" w:right="0" w:firstLine="0"/>
        <w:jc w:val="left"/>
        <w:rPr>
          <w:rFonts w:ascii="宋体" w:hAnsi="宋体" w:cs="宋体" w:eastAsia="宋体" w:hint="default"/>
          <w:sz w:val="21"/>
          <w:szCs w:val="21"/>
        </w:rPr>
      </w:pPr>
      <w:r>
        <w:rPr/>
        <w:pict>
          <v:shape style="position:absolute;margin-left:259.850006pt;margin-top:38.543686pt;width:.48001pt;height:.12pt;mso-position-horizontal-relative:page;mso-position-vertical-relative:paragraph;z-index:-983248" type="#_x0000_t75" stroked="false">
            <v:imagedata r:id="rId358" o:title=""/>
          </v:shape>
        </w:pict>
      </w:r>
      <w:r>
        <w:rPr/>
        <w:pict>
          <v:shape style="position:absolute;margin-left:394.51001pt;margin-top:38.543686pt;width:.48001pt;height:.12pt;mso-position-horizontal-relative:page;mso-position-vertical-relative:paragraph;z-index:-983224" type="#_x0000_t75" stroked="false">
            <v:imagedata r:id="rId358" o:title=""/>
          </v:shape>
        </w:pict>
      </w:r>
      <w:r>
        <w:rPr/>
        <w:pict>
          <v:group style="position:absolute;margin-left:120.379997pt;margin-top:54.023693pt;width:409.05pt;height:5.2pt;mso-position-horizontal-relative:page;mso-position-vertical-relative:paragraph;z-index:-983200" coordorigin="2408,1080" coordsize="8181,104">
            <v:shape style="position:absolute;left:2408;top:1080;width:5502;height:103" type="#_x0000_t75" stroked="false">
              <v:imagedata r:id="rId362" o:title=""/>
            </v:shape>
            <v:shape style="position:absolute;left:7885;top:1174;width:2703;height:10" type="#_x0000_t75" stroked="false">
              <v:imagedata r:id="rId363" o:title=""/>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二十八</w:t>
      </w:r>
      <w:r>
        <w:rPr>
          <w:rFonts w:ascii="宋体" w:hAnsi="宋体" w:cs="宋体" w:eastAsia="宋体" w:hint="default"/>
          <w:b/>
          <w:bCs/>
          <w:sz w:val="21"/>
          <w:szCs w:val="21"/>
        </w:rPr>
        <w:t>) </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833" w:type="dxa"/>
        <w:tblLayout w:type="fixed"/>
        <w:tblCellMar>
          <w:top w:w="0" w:type="dxa"/>
          <w:left w:w="0" w:type="dxa"/>
          <w:bottom w:w="0" w:type="dxa"/>
          <w:right w:w="0" w:type="dxa"/>
        </w:tblCellMar>
        <w:tblLook w:val="01E0"/>
      </w:tblPr>
      <w:tblGrid>
        <w:gridCol w:w="2809"/>
        <w:gridCol w:w="2693"/>
        <w:gridCol w:w="2693"/>
      </w:tblGrid>
      <w:tr>
        <w:trPr>
          <w:trHeight w:val="324" w:hRule="exact"/>
        </w:trPr>
        <w:tc>
          <w:tcPr>
            <w:tcW w:w="2809" w:type="dxa"/>
            <w:vMerge w:val="restart"/>
            <w:tcBorders>
              <w:top w:val="single" w:sz="12" w:space="0" w:color="000000"/>
              <w:left w:val="nil" w:sz="6" w:space="0" w:color="auto"/>
              <w:right w:val="single" w:sz="4" w:space="0" w:color="000000"/>
            </w:tcBorders>
          </w:tcPr>
          <w:p>
            <w:pPr>
              <w:pStyle w:val="TableParagraph"/>
              <w:spacing w:line="240" w:lineRule="auto" w:before="95"/>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3" w:type="dxa"/>
            <w:tcBorders>
              <w:top w:val="single" w:sz="12" w:space="0" w:color="000000"/>
              <w:left w:val="single" w:sz="4" w:space="0" w:color="000000"/>
              <w:bottom w:val="nil" w:sz="6" w:space="0" w:color="auto"/>
              <w:right w:val="single" w:sz="4" w:space="0" w:color="000000"/>
            </w:tcBorders>
          </w:tcPr>
          <w:p>
            <w:pPr>
              <w:pStyle w:val="TableParagraph"/>
              <w:spacing w:line="254" w:lineRule="exact" w:before="95"/>
              <w:ind w:right="0"/>
              <w:jc w:val="center"/>
              <w:rPr>
                <w:rFonts w:ascii="宋体" w:hAnsi="宋体" w:cs="宋体" w:eastAsia="宋体" w:hint="default"/>
                <w:sz w:val="21"/>
                <w:szCs w:val="21"/>
              </w:rPr>
            </w:pPr>
            <w:r>
              <w:rPr>
                <w:rFonts w:ascii="宋体" w:hAnsi="宋体" w:cs="宋体" w:eastAsia="宋体" w:hint="default"/>
                <w:sz w:val="21"/>
                <w:szCs w:val="21"/>
              </w:rPr>
              <w:t>本年金额</w:t>
            </w:r>
          </w:p>
        </w:tc>
        <w:tc>
          <w:tcPr>
            <w:tcW w:w="2693" w:type="dxa"/>
            <w:tcBorders>
              <w:top w:val="single" w:sz="12" w:space="0" w:color="000000"/>
              <w:left w:val="single" w:sz="4" w:space="0" w:color="000000"/>
              <w:bottom w:val="nil" w:sz="6" w:space="0" w:color="auto"/>
              <w:right w:val="nil" w:sz="6" w:space="0" w:color="auto"/>
            </w:tcBorders>
          </w:tcPr>
          <w:p>
            <w:pPr>
              <w:pStyle w:val="TableParagraph"/>
              <w:spacing w:line="254" w:lineRule="exact" w:before="95"/>
              <w:ind w:right="1"/>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161" w:hRule="exact"/>
        </w:trPr>
        <w:tc>
          <w:tcPr>
            <w:tcW w:w="2809" w:type="dxa"/>
            <w:vMerge/>
            <w:tcBorders>
              <w:left w:val="nil" w:sz="6" w:space="0" w:color="auto"/>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nil" w:sz="6" w:space="0" w:color="auto"/>
            </w:tcBorders>
          </w:tcPr>
          <w:p>
            <w:pPr/>
          </w:p>
        </w:tc>
      </w:tr>
      <w:tr>
        <w:trPr>
          <w:trHeight w:val="358" w:hRule="exact"/>
        </w:trPr>
        <w:tc>
          <w:tcPr>
            <w:tcW w:w="2809" w:type="dxa"/>
            <w:tcBorders>
              <w:top w:val="nil" w:sz="6" w:space="0" w:color="auto"/>
              <w:left w:val="nil" w:sz="6" w:space="0" w:color="auto"/>
              <w:bottom w:val="single" w:sz="12"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69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5"/>
              <w:ind w:left="1476" w:right="0"/>
              <w:jc w:val="left"/>
              <w:rPr>
                <w:rFonts w:ascii="Times New Roman" w:hAnsi="Times New Roman" w:cs="Times New Roman" w:eastAsia="Times New Roman" w:hint="default"/>
                <w:sz w:val="21"/>
                <w:szCs w:val="21"/>
              </w:rPr>
            </w:pPr>
            <w:r>
              <w:rPr>
                <w:rFonts w:ascii="Times New Roman"/>
                <w:sz w:val="21"/>
              </w:rPr>
              <w:t>3,297,820.01</w:t>
            </w:r>
          </w:p>
        </w:tc>
        <w:tc>
          <w:tcPr>
            <w:tcW w:w="2693" w:type="dxa"/>
            <w:tcBorders>
              <w:top w:val="nil" w:sz="6" w:space="0" w:color="auto"/>
              <w:left w:val="single" w:sz="4" w:space="0" w:color="000000"/>
              <w:bottom w:val="single" w:sz="12" w:space="0" w:color="000000"/>
              <w:right w:val="nil" w:sz="6" w:space="0" w:color="auto"/>
            </w:tcBorders>
          </w:tcPr>
          <w:p>
            <w:pPr>
              <w:pStyle w:val="TableParagraph"/>
              <w:spacing w:line="240" w:lineRule="auto" w:before="95"/>
              <w:ind w:left="1478" w:right="0"/>
              <w:jc w:val="left"/>
              <w:rPr>
                <w:rFonts w:ascii="Times New Roman" w:hAnsi="Times New Roman" w:cs="Times New Roman" w:eastAsia="Times New Roman" w:hint="default"/>
                <w:sz w:val="21"/>
                <w:szCs w:val="21"/>
              </w:rPr>
            </w:pPr>
            <w:r>
              <w:rPr>
                <w:rFonts w:ascii="Times New Roman"/>
                <w:sz w:val="21"/>
              </w:rPr>
              <w:t>2,296,391.88</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spacing w:before="36"/>
        <w:ind w:left="23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二十九</w:t>
      </w:r>
      <w:r>
        <w:rPr>
          <w:rFonts w:ascii="宋体" w:hAnsi="宋体" w:cs="宋体" w:eastAsia="宋体" w:hint="default"/>
          <w:b/>
          <w:bCs/>
          <w:sz w:val="21"/>
          <w:szCs w:val="21"/>
        </w:rPr>
        <w:t>) </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before="123"/>
        <w:ind w:left="955"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p>
      <w:pPr>
        <w:spacing w:line="2088" w:lineRule="exact"/>
        <w:ind w:left="1361" w:right="0" w:firstLine="0"/>
        <w:rPr>
          <w:rFonts w:ascii="宋体" w:hAnsi="宋体" w:cs="宋体" w:eastAsia="宋体" w:hint="default"/>
          <w:sz w:val="20"/>
          <w:szCs w:val="20"/>
        </w:rPr>
      </w:pPr>
      <w:r>
        <w:rPr>
          <w:rFonts w:ascii="宋体" w:hAnsi="宋体" w:cs="宋体" w:eastAsia="宋体" w:hint="default"/>
          <w:position w:val="-41"/>
          <w:sz w:val="20"/>
          <w:szCs w:val="20"/>
        </w:rPr>
        <w:pict>
          <v:group style="width:384.8pt;height:104.45pt;mso-position-horizontal-relative:char;mso-position-vertical-relative:line" coordorigin="0,0" coordsize="7696,2089">
            <v:group style="position:absolute;left:29;top:14;width:2247;height:2" coordorigin="29,14" coordsize="2247,2">
              <v:shape style="position:absolute;left:29;top:14;width:2247;height:2" coordorigin="29,14" coordsize="2247,0" path="m29,14l2276,14e" filled="false" stroked="true" strokeweight="1.44pt" strokecolor="#000000">
                <v:path arrowok="t"/>
              </v:shape>
              <v:shape style="position:absolute;left:2276;top:29;width:10;height:2" type="#_x0000_t75" stroked="false">
                <v:imagedata r:id="rId364" o:title=""/>
              </v:shape>
            </v:group>
            <v:group style="position:absolute;left:2276;top:14;width:29;height:2" coordorigin="2276,14" coordsize="29,2">
              <v:shape style="position:absolute;left:2276;top:14;width:29;height:2" coordorigin="2276,14" coordsize="29,0" path="m2276,14l2305,14e" filled="false" stroked="true" strokeweight="1.44pt" strokecolor="#000000">
                <v:path arrowok="t"/>
              </v:shape>
            </v:group>
            <v:group style="position:absolute;left:2305;top:14;width:1772;height:2" coordorigin="2305,14" coordsize="1772,2">
              <v:shape style="position:absolute;left:2305;top:14;width:1772;height:2" coordorigin="2305,14" coordsize="1772,0" path="m2305,14l4076,14e" filled="false" stroked="true" strokeweight="1.44pt" strokecolor="#000000">
                <v:path arrowok="t"/>
              </v:shape>
              <v:shape style="position:absolute;left:4076;top:29;width:10;height:2" type="#_x0000_t75" stroked="false">
                <v:imagedata r:id="rId364" o:title=""/>
              </v:shape>
            </v:group>
            <v:group style="position:absolute;left:4076;top:14;width:29;height:2" coordorigin="4076,14" coordsize="29,2">
              <v:shape style="position:absolute;left:4076;top:14;width:29;height:2" coordorigin="4076,14" coordsize="29,0" path="m4076,14l4105,14e" filled="false" stroked="true" strokeweight="1.44pt" strokecolor="#000000">
                <v:path arrowok="t"/>
              </v:shape>
            </v:group>
            <v:group style="position:absolute;left:4105;top:14;width:1772;height:2" coordorigin="4105,14" coordsize="1772,2">
              <v:shape style="position:absolute;left:4105;top:14;width:1772;height:2" coordorigin="4105,14" coordsize="1772,0" path="m4105,14l5876,14e" filled="false" stroked="true" strokeweight="1.44pt" strokecolor="#000000">
                <v:path arrowok="t"/>
              </v:shape>
              <v:shape style="position:absolute;left:5876;top:29;width:10;height:2" type="#_x0000_t75" stroked="false">
                <v:imagedata r:id="rId364" o:title=""/>
              </v:shape>
            </v:group>
            <v:group style="position:absolute;left:5876;top:14;width:30;height:2" coordorigin="5876,14" coordsize="30,2">
              <v:shape style="position:absolute;left:5876;top:14;width:30;height:2" coordorigin="5876,14" coordsize="30,0" path="m5876,14l5905,14e" filled="false" stroked="true" strokeweight="1.44pt" strokecolor="#000000">
                <v:path arrowok="t"/>
              </v:shape>
            </v:group>
            <v:group style="position:absolute;left:5906;top:14;width:1776;height:2" coordorigin="5906,14" coordsize="1776,2">
              <v:shape style="position:absolute;left:5906;top:14;width:1776;height:2" coordorigin="5906,14" coordsize="1776,0" path="m5906,14l7682,14e" filled="false" stroked="true" strokeweight="1.44pt" strokecolor="#000000">
                <v:path arrowok="t"/>
              </v:shape>
            </v:group>
            <v:group style="position:absolute;left:2276;top:31;width:10;height:20" coordorigin="2276,31" coordsize="10,20">
              <v:shape style="position:absolute;left:2276;top:31;width:10;height:20" coordorigin="2276,31" coordsize="10,20" path="m2276,50l2285,50,2285,31,2276,31,2276,50xe" filled="true" fillcolor="#000000" stroked="false">
                <v:path arrowok="t"/>
                <v:fill type="solid"/>
              </v:shape>
            </v:group>
            <v:group style="position:absolute;left:2276;top:50;width:10;height:20" coordorigin="2276,50" coordsize="10,20">
              <v:shape style="position:absolute;left:2276;top:50;width:10;height:20" coordorigin="2276,50" coordsize="10,20" path="m2276,70l2285,70,2285,50,2276,50,2276,70xe" filled="true" fillcolor="#000000" stroked="false">
                <v:path arrowok="t"/>
                <v:fill type="solid"/>
              </v:shape>
            </v:group>
            <v:group style="position:absolute;left:2276;top:70;width:10;height:20" coordorigin="2276,70" coordsize="10,20">
              <v:shape style="position:absolute;left:2276;top:70;width:10;height:20" coordorigin="2276,70" coordsize="10,20" path="m2276,89l2285,89,2285,70,2276,70,2276,89xe" filled="true" fillcolor="#000000" stroked="false">
                <v:path arrowok="t"/>
                <v:fill type="solid"/>
              </v:shape>
            </v:group>
            <v:group style="position:absolute;left:2276;top:89;width:10;height:20" coordorigin="2276,89" coordsize="10,20">
              <v:shape style="position:absolute;left:2276;top:89;width:10;height:20" coordorigin="2276,89" coordsize="10,20" path="m2276,108l2285,108,2285,89,2276,89,2276,108xe" filled="true" fillcolor="#000000" stroked="false">
                <v:path arrowok="t"/>
                <v:fill type="solid"/>
              </v:shape>
            </v:group>
            <v:group style="position:absolute;left:2276;top:108;width:10;height:20" coordorigin="2276,108" coordsize="10,20">
              <v:shape style="position:absolute;left:2276;top:108;width:10;height:20" coordorigin="2276,108" coordsize="10,20" path="m2276,127l2285,127,2285,108,2276,108,2276,127xe" filled="true" fillcolor="#000000" stroked="false">
                <v:path arrowok="t"/>
                <v:fill type="solid"/>
              </v:shape>
            </v:group>
            <v:group style="position:absolute;left:2276;top:127;width:10;height:20" coordorigin="2276,127" coordsize="10,20">
              <v:shape style="position:absolute;left:2276;top:127;width:10;height:20" coordorigin="2276,127" coordsize="10,20" path="m2276,146l2285,146,2285,127,2276,127,2276,146xe" filled="true" fillcolor="#000000" stroked="false">
                <v:path arrowok="t"/>
                <v:fill type="solid"/>
              </v:shape>
            </v:group>
            <v:group style="position:absolute;left:2276;top:146;width:10;height:20" coordorigin="2276,146" coordsize="10,20">
              <v:shape style="position:absolute;left:2276;top:146;width:10;height:20" coordorigin="2276,146" coordsize="10,20" path="m2276,166l2285,166,2285,146,2276,146,2276,166xe" filled="true" fillcolor="#000000" stroked="false">
                <v:path arrowok="t"/>
                <v:fill type="solid"/>
              </v:shape>
            </v:group>
            <v:group style="position:absolute;left:2276;top:166;width:10;height:20" coordorigin="2276,166" coordsize="10,20">
              <v:shape style="position:absolute;left:2276;top:166;width:10;height:20" coordorigin="2276,166" coordsize="10,20" path="m2276,185l2285,185,2285,166,2276,166,2276,185xe" filled="true" fillcolor="#000000" stroked="false">
                <v:path arrowok="t"/>
                <v:fill type="solid"/>
              </v:shape>
            </v:group>
            <v:group style="position:absolute;left:2276;top:185;width:10;height:20" coordorigin="2276,185" coordsize="10,20">
              <v:shape style="position:absolute;left:2276;top:185;width:10;height:20" coordorigin="2276,185" coordsize="10,20" path="m2276,204l2285,204,2285,185,2276,185,2276,204xe" filled="true" fillcolor="#000000" stroked="false">
                <v:path arrowok="t"/>
                <v:fill type="solid"/>
              </v:shape>
            </v:group>
            <v:group style="position:absolute;left:2276;top:204;width:10;height:20" coordorigin="2276,204" coordsize="10,20">
              <v:shape style="position:absolute;left:2276;top:204;width:10;height:20" coordorigin="2276,204" coordsize="10,20" path="m2276,223l2285,223,2285,204,2276,204,2276,223xe" filled="true" fillcolor="#000000" stroked="false">
                <v:path arrowok="t"/>
                <v:fill type="solid"/>
              </v:shape>
            </v:group>
            <v:group style="position:absolute;left:2276;top:223;width:10;height:20" coordorigin="2276,223" coordsize="10,20">
              <v:shape style="position:absolute;left:2276;top:223;width:10;height:20" coordorigin="2276,223" coordsize="10,20" path="m2276,242l2285,242,2285,223,2276,223,2276,242xe" filled="true" fillcolor="#000000" stroked="false">
                <v:path arrowok="t"/>
                <v:fill type="solid"/>
              </v:shape>
            </v:group>
            <v:group style="position:absolute;left:2276;top:242;width:10;height:20" coordorigin="2276,242" coordsize="10,20">
              <v:shape style="position:absolute;left:2276;top:242;width:10;height:20" coordorigin="2276,242" coordsize="10,20" path="m2276,262l2285,262,2285,242,2276,242,2276,262xe" filled="true" fillcolor="#000000" stroked="false">
                <v:path arrowok="t"/>
                <v:fill type="solid"/>
              </v:shape>
            </v:group>
            <v:group style="position:absolute;left:2276;top:262;width:10;height:20" coordorigin="2276,262" coordsize="10,20">
              <v:shape style="position:absolute;left:2276;top:262;width:10;height:20" coordorigin="2276,262" coordsize="10,20" path="m2276,281l2285,281,2285,262,2276,262,2276,281xe" filled="true" fillcolor="#000000" stroked="false">
                <v:path arrowok="t"/>
                <v:fill type="solid"/>
              </v:shape>
            </v:group>
            <v:group style="position:absolute;left:2276;top:281;width:10;height:20" coordorigin="2276,281" coordsize="10,20">
              <v:shape style="position:absolute;left:2276;top:281;width:10;height:20" coordorigin="2276,281" coordsize="10,20" path="m2276,300l2285,300,2285,281,2276,281,2276,300xe" filled="true" fillcolor="#000000" stroked="false">
                <v:path arrowok="t"/>
                <v:fill type="solid"/>
              </v:shape>
            </v:group>
            <v:group style="position:absolute;left:2276;top:300;width:10;height:20" coordorigin="2276,300" coordsize="10,20">
              <v:shape style="position:absolute;left:2276;top:300;width:10;height:20" coordorigin="2276,300" coordsize="10,20" path="m2276,319l2285,319,2285,300,2276,300,2276,319xe" filled="true" fillcolor="#000000" stroked="false">
                <v:path arrowok="t"/>
                <v:fill type="solid"/>
              </v:shape>
            </v:group>
            <v:group style="position:absolute;left:2276;top:319;width:10;height:20" coordorigin="2276,319" coordsize="10,20">
              <v:shape style="position:absolute;left:2276;top:319;width:10;height:20" coordorigin="2276,319" coordsize="10,20" path="m2276,338l2285,338,2285,319,2276,319,2276,338xe" filled="true" fillcolor="#000000" stroked="false">
                <v:path arrowok="t"/>
                <v:fill type="solid"/>
              </v:shape>
            </v:group>
            <v:group style="position:absolute;left:2276;top:338;width:10;height:20" coordorigin="2276,338" coordsize="10,20">
              <v:shape style="position:absolute;left:2276;top:338;width:10;height:20" coordorigin="2276,338" coordsize="10,20" path="m2276,358l2285,358,2285,338,2276,338,2276,358xe" filled="true" fillcolor="#000000" stroked="false">
                <v:path arrowok="t"/>
                <v:fill type="solid"/>
              </v:shape>
            </v:group>
            <v:group style="position:absolute;left:2276;top:358;width:10;height:20" coordorigin="2276,358" coordsize="10,20">
              <v:shape style="position:absolute;left:2276;top:358;width:10;height:20" coordorigin="2276,358" coordsize="10,20" path="m2276,377l2285,377,2285,358,2276,358,2276,377xe" filled="true" fillcolor="#000000" stroked="false">
                <v:path arrowok="t"/>
                <v:fill type="solid"/>
              </v:shape>
            </v:group>
            <v:group style="position:absolute;left:2276;top:377;width:10;height:20" coordorigin="2276,377" coordsize="10,20">
              <v:shape style="position:absolute;left:2276;top:377;width:10;height:20" coordorigin="2276,377" coordsize="10,20" path="m2276,396l2285,396,2285,377,2276,377,2276,396xe" filled="true" fillcolor="#000000" stroked="false">
                <v:path arrowok="t"/>
                <v:fill type="solid"/>
              </v:shape>
            </v:group>
            <v:group style="position:absolute;left:2276;top:396;width:10;height:20" coordorigin="2276,396" coordsize="10,20">
              <v:shape style="position:absolute;left:2276;top:396;width:10;height:20" coordorigin="2276,396" coordsize="10,20" path="m2276,415l2285,415,2285,396,2276,396,2276,415xe" filled="true" fillcolor="#000000" stroked="false">
                <v:path arrowok="t"/>
                <v:fill type="solid"/>
              </v:shape>
            </v:group>
            <v:group style="position:absolute;left:2276;top:415;width:10;height:20" coordorigin="2276,415" coordsize="10,20">
              <v:shape style="position:absolute;left:2276;top:415;width:10;height:20" coordorigin="2276,415" coordsize="10,20" path="m2276,434l2285,434,2285,415,2276,415,2276,434xe" filled="true" fillcolor="#000000" stroked="false">
                <v:path arrowok="t"/>
                <v:fill type="solid"/>
              </v:shape>
            </v:group>
            <v:group style="position:absolute;left:2276;top:434;width:10;height:20" coordorigin="2276,434" coordsize="10,20">
              <v:shape style="position:absolute;left:2276;top:434;width:10;height:20" coordorigin="2276,434" coordsize="10,20" path="m2276,454l2285,454,2285,434,2276,434,2276,454xe" filled="true" fillcolor="#000000" stroked="false">
                <v:path arrowok="t"/>
                <v:fill type="solid"/>
              </v:shape>
            </v:group>
            <v:group style="position:absolute;left:2276;top:454;width:10;height:20" coordorigin="2276,454" coordsize="10,20">
              <v:shape style="position:absolute;left:2276;top:454;width:10;height:20" coordorigin="2276,454" coordsize="10,20" path="m2276,473l2285,473,2285,454,2276,454,2276,473xe" filled="true" fillcolor="#000000" stroked="false">
                <v:path arrowok="t"/>
                <v:fill type="solid"/>
              </v:shape>
            </v:group>
            <v:group style="position:absolute;left:2276;top:473;width:10;height:20" coordorigin="2276,473" coordsize="10,20">
              <v:shape style="position:absolute;left:2276;top:473;width:10;height:20" coordorigin="2276,473" coordsize="10,20" path="m2276,492l2285,492,2285,473,2276,473,2276,492xe" filled="true" fillcolor="#000000" stroked="false">
                <v:path arrowok="t"/>
                <v:fill type="solid"/>
              </v:shape>
            </v:group>
            <v:group style="position:absolute;left:2276;top:492;width:10;height:20" coordorigin="2276,492" coordsize="10,20">
              <v:shape style="position:absolute;left:2276;top:492;width:10;height:20" coordorigin="2276,492" coordsize="10,20" path="m2276,511l2285,511,2285,492,2276,492,2276,511xe" filled="true" fillcolor="#000000" stroked="false">
                <v:path arrowok="t"/>
                <v:fill type="solid"/>
              </v:shape>
            </v:group>
            <v:group style="position:absolute;left:2276;top:511;width:10;height:20" coordorigin="2276,511" coordsize="10,20">
              <v:shape style="position:absolute;left:2276;top:511;width:10;height:20" coordorigin="2276,511" coordsize="10,20" path="m2276,530l2285,530,2285,511,2276,511,2276,530xe" filled="true" fillcolor="#000000" stroked="false">
                <v:path arrowok="t"/>
                <v:fill type="solid"/>
              </v:shape>
            </v:group>
            <v:group style="position:absolute;left:2276;top:530;width:10;height:20" coordorigin="2276,530" coordsize="10,20">
              <v:shape style="position:absolute;left:2276;top:530;width:10;height:20" coordorigin="2276,530" coordsize="10,20" path="m2276,550l2285,550,2285,530,2276,530,2276,550xe" filled="true" fillcolor="#000000" stroked="false">
                <v:path arrowok="t"/>
                <v:fill type="solid"/>
              </v:shape>
            </v:group>
            <v:group style="position:absolute;left:2276;top:550;width:10;height:20" coordorigin="2276,550" coordsize="10,20">
              <v:shape style="position:absolute;left:2276;top:550;width:10;height:20" coordorigin="2276,550" coordsize="10,20" path="m2276,569l2285,569,2285,550,2276,550,2276,569xe" filled="true" fillcolor="#000000" stroked="false">
                <v:path arrowok="t"/>
                <v:fill type="solid"/>
              </v:shape>
            </v:group>
            <v:group style="position:absolute;left:2276;top:569;width:10;height:20" coordorigin="2276,569" coordsize="10,20">
              <v:shape style="position:absolute;left:2276;top:569;width:10;height:20" coordorigin="2276,569" coordsize="10,20" path="m2276,588l2285,588,2285,569,2276,569,2276,588xe" filled="true" fillcolor="#000000" stroked="false">
                <v:path arrowok="t"/>
                <v:fill type="solid"/>
              </v:shape>
            </v:group>
            <v:group style="position:absolute;left:2276;top:588;width:10;height:20" coordorigin="2276,588" coordsize="10,20">
              <v:shape style="position:absolute;left:2276;top:588;width:10;height:20" coordorigin="2276,588" coordsize="10,20" path="m2276,607l2285,607,2285,588,2276,588,2276,607xe" filled="true" fillcolor="#000000" stroked="false">
                <v:path arrowok="t"/>
                <v:fill type="solid"/>
              </v:shape>
            </v:group>
            <v:group style="position:absolute;left:2276;top:607;width:10;height:20" coordorigin="2276,607" coordsize="10,20">
              <v:shape style="position:absolute;left:2276;top:607;width:10;height:20" coordorigin="2276,607" coordsize="10,20" path="m2276,626l2285,626,2285,607,2276,607,2276,626xe" filled="true" fillcolor="#000000" stroked="false">
                <v:path arrowok="t"/>
                <v:fill type="solid"/>
              </v:shape>
            </v:group>
            <v:group style="position:absolute;left:2276;top:626;width:10;height:20" coordorigin="2276,626" coordsize="10,20">
              <v:shape style="position:absolute;left:2276;top:626;width:10;height:20" coordorigin="2276,626" coordsize="10,20" path="m2276,646l2285,646,2285,626,2276,626,2276,646xe" filled="true" fillcolor="#000000" stroked="false">
                <v:path arrowok="t"/>
                <v:fill type="solid"/>
              </v:shape>
            </v:group>
            <v:group style="position:absolute;left:2276;top:646;width:10;height:20" coordorigin="2276,646" coordsize="10,20">
              <v:shape style="position:absolute;left:2276;top:646;width:10;height:20" coordorigin="2276,646" coordsize="10,20" path="m2276,665l2285,665,2285,646,2276,646,2276,665xe" filled="true" fillcolor="#000000" stroked="false">
                <v:path arrowok="t"/>
                <v:fill type="solid"/>
              </v:shape>
            </v:group>
            <v:group style="position:absolute;left:2276;top:665;width:10;height:20" coordorigin="2276,665" coordsize="10,20">
              <v:shape style="position:absolute;left:2276;top:665;width:10;height:20" coordorigin="2276,665" coordsize="10,20" path="m2276,684l2285,684,2285,665,2276,665,2276,684xe" filled="true" fillcolor="#000000" stroked="false">
                <v:path arrowok="t"/>
                <v:fill type="solid"/>
              </v:shape>
            </v:group>
            <v:group style="position:absolute;left:2276;top:684;width:10;height:20" coordorigin="2276,684" coordsize="10,20">
              <v:shape style="position:absolute;left:2276;top:684;width:10;height:20" coordorigin="2276,684" coordsize="10,20" path="m2276,703l2285,703,2285,684,2276,684,2276,703xe" filled="true" fillcolor="#000000" stroked="false">
                <v:path arrowok="t"/>
                <v:fill type="solid"/>
              </v:shape>
            </v:group>
            <v:group style="position:absolute;left:2276;top:703;width:10;height:20" coordorigin="2276,703" coordsize="10,20">
              <v:shape style="position:absolute;left:2276;top:703;width:10;height:20" coordorigin="2276,703" coordsize="10,20" path="m2276,722l2285,722,2285,703,2276,703,2276,722xe" filled="true" fillcolor="#000000" stroked="false">
                <v:path arrowok="t"/>
                <v:fill type="solid"/>
              </v:shape>
            </v:group>
            <v:group style="position:absolute;left:2276;top:722;width:10;height:20" coordorigin="2276,722" coordsize="10,20">
              <v:shape style="position:absolute;left:2276;top:722;width:10;height:20" coordorigin="2276,722" coordsize="10,20" path="m2276,742l2285,742,2285,722,2276,722,2276,742xe" filled="true" fillcolor="#000000" stroked="false">
                <v:path arrowok="t"/>
                <v:fill type="solid"/>
              </v:shape>
            </v:group>
            <v:group style="position:absolute;left:2276;top:742;width:10;height:20" coordorigin="2276,742" coordsize="10,20">
              <v:shape style="position:absolute;left:2276;top:742;width:10;height:20" coordorigin="2276,742" coordsize="10,20" path="m2276,761l2285,761,2285,742,2276,742,2276,761xe" filled="true" fillcolor="#000000" stroked="false">
                <v:path arrowok="t"/>
                <v:fill type="solid"/>
              </v:shape>
            </v:group>
            <v:group style="position:absolute;left:2276;top:761;width:10;height:20" coordorigin="2276,761" coordsize="10,20">
              <v:shape style="position:absolute;left:2276;top:761;width:10;height:20" coordorigin="2276,761" coordsize="10,20" path="m2276,780l2285,780,2285,761,2276,761,2276,780xe" filled="true" fillcolor="#000000" stroked="false">
                <v:path arrowok="t"/>
                <v:fill type="solid"/>
              </v:shape>
            </v:group>
            <v:group style="position:absolute;left:2276;top:780;width:10;height:20" coordorigin="2276,780" coordsize="10,20">
              <v:shape style="position:absolute;left:2276;top:780;width:10;height:20" coordorigin="2276,780" coordsize="10,20" path="m2276,799l2285,799,2285,780,2276,780,2276,799xe" filled="true" fillcolor="#000000" stroked="false">
                <v:path arrowok="t"/>
                <v:fill type="solid"/>
              </v:shape>
            </v:group>
            <v:group style="position:absolute;left:2276;top:799;width:10;height:20" coordorigin="2276,799" coordsize="10,20">
              <v:shape style="position:absolute;left:2276;top:799;width:10;height:20" coordorigin="2276,799" coordsize="10,20" path="m2276,818l2285,818,2285,799,2276,799,2276,818xe" filled="true" fillcolor="#000000" stroked="false">
                <v:path arrowok="t"/>
                <v:fill type="solid"/>
              </v:shape>
            </v:group>
            <v:group style="position:absolute;left:2276;top:823;width:10;height:2" coordorigin="2276,823" coordsize="10,2">
              <v:shape style="position:absolute;left:2276;top:823;width:10;height:2" coordorigin="2276,823" coordsize="10,0" path="m2276,823l2285,823e" filled="false" stroked="true" strokeweight=".47998pt" strokecolor="#000000">
                <v:path arrowok="t"/>
              </v:shape>
            </v:group>
            <v:group style="position:absolute;left:4076;top:31;width:10;height:20" coordorigin="4076,31" coordsize="10,20">
              <v:shape style="position:absolute;left:4076;top:31;width:10;height:20" coordorigin="4076,31" coordsize="10,20" path="m4076,50l4086,50,4086,31,4076,31,4076,50xe" filled="true" fillcolor="#000000" stroked="false">
                <v:path arrowok="t"/>
                <v:fill type="solid"/>
              </v:shape>
            </v:group>
            <v:group style="position:absolute;left:4076;top:50;width:10;height:20" coordorigin="4076,50" coordsize="10,20">
              <v:shape style="position:absolute;left:4076;top:50;width:10;height:20" coordorigin="4076,50" coordsize="10,20" path="m4076,70l4086,70,4086,50,4076,50,4076,70xe" filled="true" fillcolor="#000000" stroked="false">
                <v:path arrowok="t"/>
                <v:fill type="solid"/>
              </v:shape>
            </v:group>
            <v:group style="position:absolute;left:4076;top:70;width:10;height:20" coordorigin="4076,70" coordsize="10,20">
              <v:shape style="position:absolute;left:4076;top:70;width:10;height:20" coordorigin="4076,70" coordsize="10,20" path="m4076,89l4086,89,4086,70,4076,70,4076,89xe" filled="true" fillcolor="#000000" stroked="false">
                <v:path arrowok="t"/>
                <v:fill type="solid"/>
              </v:shape>
            </v:group>
            <v:group style="position:absolute;left:4076;top:89;width:10;height:20" coordorigin="4076,89" coordsize="10,20">
              <v:shape style="position:absolute;left:4076;top:89;width:10;height:20" coordorigin="4076,89" coordsize="10,20" path="m4076,108l4086,108,4086,89,4076,89,4076,108xe" filled="true" fillcolor="#000000" stroked="false">
                <v:path arrowok="t"/>
                <v:fill type="solid"/>
              </v:shape>
            </v:group>
            <v:group style="position:absolute;left:4076;top:108;width:10;height:20" coordorigin="4076,108" coordsize="10,20">
              <v:shape style="position:absolute;left:4076;top:108;width:10;height:20" coordorigin="4076,108" coordsize="10,20" path="m4076,127l4086,127,4086,108,4076,108,4076,127xe" filled="true" fillcolor="#000000" stroked="false">
                <v:path arrowok="t"/>
                <v:fill type="solid"/>
              </v:shape>
            </v:group>
            <v:group style="position:absolute;left:4076;top:127;width:10;height:20" coordorigin="4076,127" coordsize="10,20">
              <v:shape style="position:absolute;left:4076;top:127;width:10;height:20" coordorigin="4076,127" coordsize="10,20" path="m4076,146l4086,146,4086,127,4076,127,4076,146xe" filled="true" fillcolor="#000000" stroked="false">
                <v:path arrowok="t"/>
                <v:fill type="solid"/>
              </v:shape>
            </v:group>
            <v:group style="position:absolute;left:4076;top:146;width:10;height:20" coordorigin="4076,146" coordsize="10,20">
              <v:shape style="position:absolute;left:4076;top:146;width:10;height:20" coordorigin="4076,146" coordsize="10,20" path="m4076,166l4086,166,4086,146,4076,146,4076,166xe" filled="true" fillcolor="#000000" stroked="false">
                <v:path arrowok="t"/>
                <v:fill type="solid"/>
              </v:shape>
            </v:group>
            <v:group style="position:absolute;left:4076;top:166;width:10;height:20" coordorigin="4076,166" coordsize="10,20">
              <v:shape style="position:absolute;left:4076;top:166;width:10;height:20" coordorigin="4076,166" coordsize="10,20" path="m4076,185l4086,185,4086,166,4076,166,4076,185xe" filled="true" fillcolor="#000000" stroked="false">
                <v:path arrowok="t"/>
                <v:fill type="solid"/>
              </v:shape>
            </v:group>
            <v:group style="position:absolute;left:4076;top:185;width:10;height:20" coordorigin="4076,185" coordsize="10,20">
              <v:shape style="position:absolute;left:4076;top:185;width:10;height:20" coordorigin="4076,185" coordsize="10,20" path="m4076,204l4086,204,4086,185,4076,185,4076,204xe" filled="true" fillcolor="#000000" stroked="false">
                <v:path arrowok="t"/>
                <v:fill type="solid"/>
              </v:shape>
            </v:group>
            <v:group style="position:absolute;left:4076;top:204;width:10;height:20" coordorigin="4076,204" coordsize="10,20">
              <v:shape style="position:absolute;left:4076;top:204;width:10;height:20" coordorigin="4076,204" coordsize="10,20" path="m4076,223l4086,223,4086,204,4076,204,4076,223xe" filled="true" fillcolor="#000000" stroked="false">
                <v:path arrowok="t"/>
                <v:fill type="solid"/>
              </v:shape>
            </v:group>
            <v:group style="position:absolute;left:4076;top:223;width:10;height:20" coordorigin="4076,223" coordsize="10,20">
              <v:shape style="position:absolute;left:4076;top:223;width:10;height:20" coordorigin="4076,223" coordsize="10,20" path="m4076,242l4086,242,4086,223,4076,223,4076,242xe" filled="true" fillcolor="#000000" stroked="false">
                <v:path arrowok="t"/>
                <v:fill type="solid"/>
              </v:shape>
            </v:group>
            <v:group style="position:absolute;left:4076;top:242;width:10;height:20" coordorigin="4076,242" coordsize="10,20">
              <v:shape style="position:absolute;left:4076;top:242;width:10;height:20" coordorigin="4076,242" coordsize="10,20" path="m4076,262l4086,262,4086,242,4076,242,4076,262xe" filled="true" fillcolor="#000000" stroked="false">
                <v:path arrowok="t"/>
                <v:fill type="solid"/>
              </v:shape>
            </v:group>
            <v:group style="position:absolute;left:4076;top:262;width:10;height:20" coordorigin="4076,262" coordsize="10,20">
              <v:shape style="position:absolute;left:4076;top:262;width:10;height:20" coordorigin="4076,262" coordsize="10,20" path="m4076,281l4086,281,4086,262,4076,262,4076,281xe" filled="true" fillcolor="#000000" stroked="false">
                <v:path arrowok="t"/>
                <v:fill type="solid"/>
              </v:shape>
            </v:group>
            <v:group style="position:absolute;left:4076;top:281;width:10;height:20" coordorigin="4076,281" coordsize="10,20">
              <v:shape style="position:absolute;left:4076;top:281;width:10;height:20" coordorigin="4076,281" coordsize="10,20" path="m4076,300l4086,300,4086,281,4076,281,4076,300xe" filled="true" fillcolor="#000000" stroked="false">
                <v:path arrowok="t"/>
                <v:fill type="solid"/>
              </v:shape>
            </v:group>
            <v:group style="position:absolute;left:4076;top:300;width:10;height:20" coordorigin="4076,300" coordsize="10,20">
              <v:shape style="position:absolute;left:4076;top:300;width:10;height:20" coordorigin="4076,300" coordsize="10,20" path="m4076,319l4086,319,4086,300,4076,300,4076,319xe" filled="true" fillcolor="#000000" stroked="false">
                <v:path arrowok="t"/>
                <v:fill type="solid"/>
              </v:shape>
            </v:group>
            <v:group style="position:absolute;left:4076;top:319;width:10;height:20" coordorigin="4076,319" coordsize="10,20">
              <v:shape style="position:absolute;left:4076;top:319;width:10;height:20" coordorigin="4076,319" coordsize="10,20" path="m4076,338l4086,338,4086,319,4076,319,4076,338xe" filled="true" fillcolor="#000000" stroked="false">
                <v:path arrowok="t"/>
                <v:fill type="solid"/>
              </v:shape>
            </v:group>
            <v:group style="position:absolute;left:4076;top:338;width:10;height:20" coordorigin="4076,338" coordsize="10,20">
              <v:shape style="position:absolute;left:4076;top:338;width:10;height:20" coordorigin="4076,338" coordsize="10,20" path="m4076,358l4086,358,4086,338,4076,338,4076,358xe" filled="true" fillcolor="#000000" stroked="false">
                <v:path arrowok="t"/>
                <v:fill type="solid"/>
              </v:shape>
            </v:group>
            <v:group style="position:absolute;left:4076;top:358;width:10;height:20" coordorigin="4076,358" coordsize="10,20">
              <v:shape style="position:absolute;left:4076;top:358;width:10;height:20" coordorigin="4076,358" coordsize="10,20" path="m4076,377l4086,377,4086,358,4076,358,4076,377xe" filled="true" fillcolor="#000000" stroked="false">
                <v:path arrowok="t"/>
                <v:fill type="solid"/>
              </v:shape>
            </v:group>
            <v:group style="position:absolute;left:4076;top:377;width:10;height:20" coordorigin="4076,377" coordsize="10,20">
              <v:shape style="position:absolute;left:4076;top:377;width:10;height:20" coordorigin="4076,377" coordsize="10,20" path="m4076,396l4086,396,4086,377,4076,377,4076,396xe" filled="true" fillcolor="#000000" stroked="false">
                <v:path arrowok="t"/>
                <v:fill type="solid"/>
              </v:shape>
            </v:group>
            <v:group style="position:absolute;left:4076;top:396;width:10;height:20" coordorigin="4076,396" coordsize="10,20">
              <v:shape style="position:absolute;left:4076;top:396;width:10;height:20" coordorigin="4076,396" coordsize="10,20" path="m4076,415l4086,415,4086,396,4076,396,4076,415xe" filled="true" fillcolor="#000000" stroked="false">
                <v:path arrowok="t"/>
                <v:fill type="solid"/>
              </v:shape>
            </v:group>
            <v:group style="position:absolute;left:4076;top:415;width:10;height:20" coordorigin="4076,415" coordsize="10,20">
              <v:shape style="position:absolute;left:4076;top:415;width:10;height:20" coordorigin="4076,415" coordsize="10,20" path="m4076,434l4086,434,4086,415,4076,415,4076,434xe" filled="true" fillcolor="#000000" stroked="false">
                <v:path arrowok="t"/>
                <v:fill type="solid"/>
              </v:shape>
            </v:group>
            <v:group style="position:absolute;left:4076;top:434;width:10;height:20" coordorigin="4076,434" coordsize="10,20">
              <v:shape style="position:absolute;left:4076;top:434;width:10;height:20" coordorigin="4076,434" coordsize="10,20" path="m4076,454l4086,454,4086,434,4076,434,4076,454xe" filled="true" fillcolor="#000000" stroked="false">
                <v:path arrowok="t"/>
                <v:fill type="solid"/>
              </v:shape>
            </v:group>
            <v:group style="position:absolute;left:4076;top:454;width:10;height:20" coordorigin="4076,454" coordsize="10,20">
              <v:shape style="position:absolute;left:4076;top:454;width:10;height:20" coordorigin="4076,454" coordsize="10,20" path="m4076,473l4086,473,4086,454,4076,454,4076,473xe" filled="true" fillcolor="#000000" stroked="false">
                <v:path arrowok="t"/>
                <v:fill type="solid"/>
              </v:shape>
            </v:group>
            <v:group style="position:absolute;left:4076;top:473;width:10;height:20" coordorigin="4076,473" coordsize="10,20">
              <v:shape style="position:absolute;left:4076;top:473;width:10;height:20" coordorigin="4076,473" coordsize="10,20" path="m4076,492l4086,492,4086,473,4076,473,4076,492xe" filled="true" fillcolor="#000000" stroked="false">
                <v:path arrowok="t"/>
                <v:fill type="solid"/>
              </v:shape>
            </v:group>
            <v:group style="position:absolute;left:4076;top:492;width:10;height:20" coordorigin="4076,492" coordsize="10,20">
              <v:shape style="position:absolute;left:4076;top:492;width:10;height:20" coordorigin="4076,492" coordsize="10,20" path="m4076,511l4086,511,4086,492,4076,492,4076,511xe" filled="true" fillcolor="#000000" stroked="false">
                <v:path arrowok="t"/>
                <v:fill type="solid"/>
              </v:shape>
            </v:group>
            <v:group style="position:absolute;left:4076;top:511;width:10;height:20" coordorigin="4076,511" coordsize="10,20">
              <v:shape style="position:absolute;left:4076;top:511;width:10;height:20" coordorigin="4076,511" coordsize="10,20" path="m4076,530l4086,530,4086,511,4076,511,4076,530xe" filled="true" fillcolor="#000000" stroked="false">
                <v:path arrowok="t"/>
                <v:fill type="solid"/>
              </v:shape>
            </v:group>
            <v:group style="position:absolute;left:4076;top:530;width:10;height:20" coordorigin="4076,530" coordsize="10,20">
              <v:shape style="position:absolute;left:4076;top:530;width:10;height:20" coordorigin="4076,530" coordsize="10,20" path="m4076,550l4086,550,4086,530,4076,530,4076,550xe" filled="true" fillcolor="#000000" stroked="false">
                <v:path arrowok="t"/>
                <v:fill type="solid"/>
              </v:shape>
            </v:group>
            <v:group style="position:absolute;left:4076;top:550;width:10;height:20" coordorigin="4076,550" coordsize="10,20">
              <v:shape style="position:absolute;left:4076;top:550;width:10;height:20" coordorigin="4076,550" coordsize="10,20" path="m4076,569l4086,569,4086,550,4076,550,4076,569xe" filled="true" fillcolor="#000000" stroked="false">
                <v:path arrowok="t"/>
                <v:fill type="solid"/>
              </v:shape>
            </v:group>
            <v:group style="position:absolute;left:4076;top:569;width:10;height:20" coordorigin="4076,569" coordsize="10,20">
              <v:shape style="position:absolute;left:4076;top:569;width:10;height:20" coordorigin="4076,569" coordsize="10,20" path="m4076,588l4086,588,4086,569,4076,569,4076,588xe" filled="true" fillcolor="#000000" stroked="false">
                <v:path arrowok="t"/>
                <v:fill type="solid"/>
              </v:shape>
            </v:group>
            <v:group style="position:absolute;left:4076;top:588;width:10;height:20" coordorigin="4076,588" coordsize="10,20">
              <v:shape style="position:absolute;left:4076;top:588;width:10;height:20" coordorigin="4076,588" coordsize="10,20" path="m4076,607l4086,607,4086,588,4076,588,4076,607xe" filled="true" fillcolor="#000000" stroked="false">
                <v:path arrowok="t"/>
                <v:fill type="solid"/>
              </v:shape>
            </v:group>
            <v:group style="position:absolute;left:4076;top:607;width:10;height:20" coordorigin="4076,607" coordsize="10,20">
              <v:shape style="position:absolute;left:4076;top:607;width:10;height:20" coordorigin="4076,607" coordsize="10,20" path="m4076,626l4086,626,4086,607,4076,607,4076,626xe" filled="true" fillcolor="#000000" stroked="false">
                <v:path arrowok="t"/>
                <v:fill type="solid"/>
              </v:shape>
            </v:group>
            <v:group style="position:absolute;left:4076;top:626;width:10;height:20" coordorigin="4076,626" coordsize="10,20">
              <v:shape style="position:absolute;left:4076;top:626;width:10;height:20" coordorigin="4076,626" coordsize="10,20" path="m4076,646l4086,646,4086,626,4076,626,4076,646xe" filled="true" fillcolor="#000000" stroked="false">
                <v:path arrowok="t"/>
                <v:fill type="solid"/>
              </v:shape>
            </v:group>
            <v:group style="position:absolute;left:4076;top:646;width:10;height:20" coordorigin="4076,646" coordsize="10,20">
              <v:shape style="position:absolute;left:4076;top:646;width:10;height:20" coordorigin="4076,646" coordsize="10,20" path="m4076,665l4086,665,4086,646,4076,646,4076,665xe" filled="true" fillcolor="#000000" stroked="false">
                <v:path arrowok="t"/>
                <v:fill type="solid"/>
              </v:shape>
            </v:group>
            <v:group style="position:absolute;left:4076;top:665;width:10;height:20" coordorigin="4076,665" coordsize="10,20">
              <v:shape style="position:absolute;left:4076;top:665;width:10;height:20" coordorigin="4076,665" coordsize="10,20" path="m4076,684l4086,684,4086,665,4076,665,4076,684xe" filled="true" fillcolor="#000000" stroked="false">
                <v:path arrowok="t"/>
                <v:fill type="solid"/>
              </v:shape>
            </v:group>
            <v:group style="position:absolute;left:4076;top:684;width:10;height:20" coordorigin="4076,684" coordsize="10,20">
              <v:shape style="position:absolute;left:4076;top:684;width:10;height:20" coordorigin="4076,684" coordsize="10,20" path="m4076,703l4086,703,4086,684,4076,684,4076,703xe" filled="true" fillcolor="#000000" stroked="false">
                <v:path arrowok="t"/>
                <v:fill type="solid"/>
              </v:shape>
            </v:group>
            <v:group style="position:absolute;left:4076;top:703;width:10;height:20" coordorigin="4076,703" coordsize="10,20">
              <v:shape style="position:absolute;left:4076;top:703;width:10;height:20" coordorigin="4076,703" coordsize="10,20" path="m4076,722l4086,722,4086,703,4076,703,4076,722xe" filled="true" fillcolor="#000000" stroked="false">
                <v:path arrowok="t"/>
                <v:fill type="solid"/>
              </v:shape>
            </v:group>
            <v:group style="position:absolute;left:4076;top:722;width:10;height:20" coordorigin="4076,722" coordsize="10,20">
              <v:shape style="position:absolute;left:4076;top:722;width:10;height:20" coordorigin="4076,722" coordsize="10,20" path="m4076,742l4086,742,4086,722,4076,722,4076,742xe" filled="true" fillcolor="#000000" stroked="false">
                <v:path arrowok="t"/>
                <v:fill type="solid"/>
              </v:shape>
            </v:group>
            <v:group style="position:absolute;left:4076;top:742;width:10;height:20" coordorigin="4076,742" coordsize="10,20">
              <v:shape style="position:absolute;left:4076;top:742;width:10;height:20" coordorigin="4076,742" coordsize="10,20" path="m4076,761l4086,761,4086,742,4076,742,4076,761xe" filled="true" fillcolor="#000000" stroked="false">
                <v:path arrowok="t"/>
                <v:fill type="solid"/>
              </v:shape>
            </v:group>
            <v:group style="position:absolute;left:4076;top:761;width:10;height:20" coordorigin="4076,761" coordsize="10,20">
              <v:shape style="position:absolute;left:4076;top:761;width:10;height:20" coordorigin="4076,761" coordsize="10,20" path="m4076,780l4086,780,4086,761,4076,761,4076,780xe" filled="true" fillcolor="#000000" stroked="false">
                <v:path arrowok="t"/>
                <v:fill type="solid"/>
              </v:shape>
            </v:group>
            <v:group style="position:absolute;left:4076;top:780;width:10;height:20" coordorigin="4076,780" coordsize="10,20">
              <v:shape style="position:absolute;left:4076;top:780;width:10;height:20" coordorigin="4076,780" coordsize="10,20" path="m4076,799l4086,799,4086,780,4076,780,4076,799xe" filled="true" fillcolor="#000000" stroked="false">
                <v:path arrowok="t"/>
                <v:fill type="solid"/>
              </v:shape>
            </v:group>
            <v:group style="position:absolute;left:4076;top:799;width:10;height:20" coordorigin="4076,799" coordsize="10,20">
              <v:shape style="position:absolute;left:4076;top:799;width:10;height:20" coordorigin="4076,799" coordsize="10,20" path="m4076,818l4086,818,4086,799,4076,799,4076,818xe" filled="true" fillcolor="#000000" stroked="false">
                <v:path arrowok="t"/>
                <v:fill type="solid"/>
              </v:shape>
            </v:group>
            <v:group style="position:absolute;left:4076;top:823;width:10;height:2" coordorigin="4076,823" coordsize="10,2">
              <v:shape style="position:absolute;left:4076;top:823;width:10;height:2" coordorigin="4076,823" coordsize="10,0" path="m4076,823l4086,823e" filled="false" stroked="true" strokeweight=".47998pt" strokecolor="#000000">
                <v:path arrowok="t"/>
              </v:shape>
            </v:group>
            <v:group style="position:absolute;left:5876;top:31;width:10;height:20" coordorigin="5876,31" coordsize="10,20">
              <v:shape style="position:absolute;left:5876;top:31;width:10;height:20" coordorigin="5876,31" coordsize="10,20" path="m5876,50l5886,50,5886,31,5876,31,5876,50xe" filled="true" fillcolor="#000000" stroked="false">
                <v:path arrowok="t"/>
                <v:fill type="solid"/>
              </v:shape>
            </v:group>
            <v:group style="position:absolute;left:5876;top:50;width:10;height:20" coordorigin="5876,50" coordsize="10,20">
              <v:shape style="position:absolute;left:5876;top:50;width:10;height:20" coordorigin="5876,50" coordsize="10,20" path="m5876,70l5886,70,5886,50,5876,50,5876,70xe" filled="true" fillcolor="#000000" stroked="false">
                <v:path arrowok="t"/>
                <v:fill type="solid"/>
              </v:shape>
            </v:group>
            <v:group style="position:absolute;left:5876;top:70;width:10;height:20" coordorigin="5876,70" coordsize="10,20">
              <v:shape style="position:absolute;left:5876;top:70;width:10;height:20" coordorigin="5876,70" coordsize="10,20" path="m5876,89l5886,89,5886,70,5876,70,5876,89xe" filled="true" fillcolor="#000000" stroked="false">
                <v:path arrowok="t"/>
                <v:fill type="solid"/>
              </v:shape>
            </v:group>
            <v:group style="position:absolute;left:5876;top:89;width:10;height:20" coordorigin="5876,89" coordsize="10,20">
              <v:shape style="position:absolute;left:5876;top:89;width:10;height:20" coordorigin="5876,89" coordsize="10,20" path="m5876,108l5886,108,5886,89,5876,89,5876,108xe" filled="true" fillcolor="#000000" stroked="false">
                <v:path arrowok="t"/>
                <v:fill type="solid"/>
              </v:shape>
            </v:group>
            <v:group style="position:absolute;left:5876;top:108;width:10;height:20" coordorigin="5876,108" coordsize="10,20">
              <v:shape style="position:absolute;left:5876;top:108;width:10;height:20" coordorigin="5876,108" coordsize="10,20" path="m5876,127l5886,127,5886,108,5876,108,5876,127xe" filled="true" fillcolor="#000000" stroked="false">
                <v:path arrowok="t"/>
                <v:fill type="solid"/>
              </v:shape>
            </v:group>
            <v:group style="position:absolute;left:5876;top:127;width:10;height:20" coordorigin="5876,127" coordsize="10,20">
              <v:shape style="position:absolute;left:5876;top:127;width:10;height:20" coordorigin="5876,127" coordsize="10,20" path="m5876,146l5886,146,5886,127,5876,127,5876,146xe" filled="true" fillcolor="#000000" stroked="false">
                <v:path arrowok="t"/>
                <v:fill type="solid"/>
              </v:shape>
            </v:group>
            <v:group style="position:absolute;left:5876;top:146;width:10;height:20" coordorigin="5876,146" coordsize="10,20">
              <v:shape style="position:absolute;left:5876;top:146;width:10;height:20" coordorigin="5876,146" coordsize="10,20" path="m5876,166l5886,166,5886,146,5876,146,5876,166xe" filled="true" fillcolor="#000000" stroked="false">
                <v:path arrowok="t"/>
                <v:fill type="solid"/>
              </v:shape>
            </v:group>
            <v:group style="position:absolute;left:5876;top:166;width:10;height:20" coordorigin="5876,166" coordsize="10,20">
              <v:shape style="position:absolute;left:5876;top:166;width:10;height:20" coordorigin="5876,166" coordsize="10,20" path="m5876,185l5886,185,5886,166,5876,166,5876,185xe" filled="true" fillcolor="#000000" stroked="false">
                <v:path arrowok="t"/>
                <v:fill type="solid"/>
              </v:shape>
            </v:group>
            <v:group style="position:absolute;left:5876;top:185;width:10;height:20" coordorigin="5876,185" coordsize="10,20">
              <v:shape style="position:absolute;left:5876;top:185;width:10;height:20" coordorigin="5876,185" coordsize="10,20" path="m5876,204l5886,204,5886,185,5876,185,5876,204xe" filled="true" fillcolor="#000000" stroked="false">
                <v:path arrowok="t"/>
                <v:fill type="solid"/>
              </v:shape>
            </v:group>
            <v:group style="position:absolute;left:5876;top:204;width:10;height:20" coordorigin="5876,204" coordsize="10,20">
              <v:shape style="position:absolute;left:5876;top:204;width:10;height:20" coordorigin="5876,204" coordsize="10,20" path="m5876,223l5886,223,5886,204,5876,204,5876,223xe" filled="true" fillcolor="#000000" stroked="false">
                <v:path arrowok="t"/>
                <v:fill type="solid"/>
              </v:shape>
            </v:group>
            <v:group style="position:absolute;left:5876;top:223;width:10;height:20" coordorigin="5876,223" coordsize="10,20">
              <v:shape style="position:absolute;left:5876;top:223;width:10;height:20" coordorigin="5876,223" coordsize="10,20" path="m5876,242l5886,242,5886,223,5876,223,5876,242xe" filled="true" fillcolor="#000000" stroked="false">
                <v:path arrowok="t"/>
                <v:fill type="solid"/>
              </v:shape>
            </v:group>
            <v:group style="position:absolute;left:5876;top:242;width:10;height:20" coordorigin="5876,242" coordsize="10,20">
              <v:shape style="position:absolute;left:5876;top:242;width:10;height:20" coordorigin="5876,242" coordsize="10,20" path="m5876,262l5886,262,5886,242,5876,242,5876,262xe" filled="true" fillcolor="#000000" stroked="false">
                <v:path arrowok="t"/>
                <v:fill type="solid"/>
              </v:shape>
            </v:group>
            <v:group style="position:absolute;left:5876;top:262;width:10;height:20" coordorigin="5876,262" coordsize="10,20">
              <v:shape style="position:absolute;left:5876;top:262;width:10;height:20" coordorigin="5876,262" coordsize="10,20" path="m5876,281l5886,281,5886,262,5876,262,5876,281xe" filled="true" fillcolor="#000000" stroked="false">
                <v:path arrowok="t"/>
                <v:fill type="solid"/>
              </v:shape>
            </v:group>
            <v:group style="position:absolute;left:5876;top:281;width:10;height:20" coordorigin="5876,281" coordsize="10,20">
              <v:shape style="position:absolute;left:5876;top:281;width:10;height:20" coordorigin="5876,281" coordsize="10,20" path="m5876,300l5886,300,5886,281,5876,281,5876,300xe" filled="true" fillcolor="#000000" stroked="false">
                <v:path arrowok="t"/>
                <v:fill type="solid"/>
              </v:shape>
            </v:group>
            <v:group style="position:absolute;left:5876;top:300;width:10;height:20" coordorigin="5876,300" coordsize="10,20">
              <v:shape style="position:absolute;left:5876;top:300;width:10;height:20" coordorigin="5876,300" coordsize="10,20" path="m5876,319l5886,319,5886,300,5876,300,5876,319xe" filled="true" fillcolor="#000000" stroked="false">
                <v:path arrowok="t"/>
                <v:fill type="solid"/>
              </v:shape>
            </v:group>
            <v:group style="position:absolute;left:5876;top:319;width:10;height:20" coordorigin="5876,319" coordsize="10,20">
              <v:shape style="position:absolute;left:5876;top:319;width:10;height:20" coordorigin="5876,319" coordsize="10,20" path="m5876,338l5886,338,5886,319,5876,319,5876,338xe" filled="true" fillcolor="#000000" stroked="false">
                <v:path arrowok="t"/>
                <v:fill type="solid"/>
              </v:shape>
            </v:group>
            <v:group style="position:absolute;left:5876;top:338;width:10;height:20" coordorigin="5876,338" coordsize="10,20">
              <v:shape style="position:absolute;left:5876;top:338;width:10;height:20" coordorigin="5876,338" coordsize="10,20" path="m5876,358l5886,358,5886,338,5876,338,5876,358xe" filled="true" fillcolor="#000000" stroked="false">
                <v:path arrowok="t"/>
                <v:fill type="solid"/>
              </v:shape>
            </v:group>
            <v:group style="position:absolute;left:5876;top:358;width:10;height:20" coordorigin="5876,358" coordsize="10,20">
              <v:shape style="position:absolute;left:5876;top:358;width:10;height:20" coordorigin="5876,358" coordsize="10,20" path="m5876,377l5886,377,5886,358,5876,358,5876,377xe" filled="true" fillcolor="#000000" stroked="false">
                <v:path arrowok="t"/>
                <v:fill type="solid"/>
              </v:shape>
            </v:group>
            <v:group style="position:absolute;left:5876;top:377;width:10;height:20" coordorigin="5876,377" coordsize="10,20">
              <v:shape style="position:absolute;left:5876;top:377;width:10;height:20" coordorigin="5876,377" coordsize="10,20" path="m5876,396l5886,396,5886,377,5876,377,5876,396xe" filled="true" fillcolor="#000000" stroked="false">
                <v:path arrowok="t"/>
                <v:fill type="solid"/>
              </v:shape>
            </v:group>
            <v:group style="position:absolute;left:5876;top:396;width:10;height:20" coordorigin="5876,396" coordsize="10,20">
              <v:shape style="position:absolute;left:5876;top:396;width:10;height:20" coordorigin="5876,396" coordsize="10,20" path="m5876,415l5886,415,5886,396,5876,396,5876,415xe" filled="true" fillcolor="#000000" stroked="false">
                <v:path arrowok="t"/>
                <v:fill type="solid"/>
              </v:shape>
            </v:group>
            <v:group style="position:absolute;left:5876;top:415;width:10;height:20" coordorigin="5876,415" coordsize="10,20">
              <v:shape style="position:absolute;left:5876;top:415;width:10;height:20" coordorigin="5876,415" coordsize="10,20" path="m5876,434l5886,434,5886,415,5876,415,5876,434xe" filled="true" fillcolor="#000000" stroked="false">
                <v:path arrowok="t"/>
                <v:fill type="solid"/>
              </v:shape>
            </v:group>
            <v:group style="position:absolute;left:5876;top:434;width:10;height:20" coordorigin="5876,434" coordsize="10,20">
              <v:shape style="position:absolute;left:5876;top:434;width:10;height:20" coordorigin="5876,434" coordsize="10,20" path="m5876,454l5886,454,5886,434,5876,434,5876,454xe" filled="true" fillcolor="#000000" stroked="false">
                <v:path arrowok="t"/>
                <v:fill type="solid"/>
              </v:shape>
            </v:group>
            <v:group style="position:absolute;left:5876;top:454;width:10;height:20" coordorigin="5876,454" coordsize="10,20">
              <v:shape style="position:absolute;left:5876;top:454;width:10;height:20" coordorigin="5876,454" coordsize="10,20" path="m5876,473l5886,473,5886,454,5876,454,5876,473xe" filled="true" fillcolor="#000000" stroked="false">
                <v:path arrowok="t"/>
                <v:fill type="solid"/>
              </v:shape>
            </v:group>
            <v:group style="position:absolute;left:5876;top:473;width:10;height:20" coordorigin="5876,473" coordsize="10,20">
              <v:shape style="position:absolute;left:5876;top:473;width:10;height:20" coordorigin="5876,473" coordsize="10,20" path="m5876,492l5886,492,5886,473,5876,473,5876,492xe" filled="true" fillcolor="#000000" stroked="false">
                <v:path arrowok="t"/>
                <v:fill type="solid"/>
              </v:shape>
            </v:group>
            <v:group style="position:absolute;left:5876;top:492;width:10;height:20" coordorigin="5876,492" coordsize="10,20">
              <v:shape style="position:absolute;left:5876;top:492;width:10;height:20" coordorigin="5876,492" coordsize="10,20" path="m5876,511l5886,511,5886,492,5876,492,5876,511xe" filled="true" fillcolor="#000000" stroked="false">
                <v:path arrowok="t"/>
                <v:fill type="solid"/>
              </v:shape>
            </v:group>
            <v:group style="position:absolute;left:5876;top:511;width:10;height:20" coordorigin="5876,511" coordsize="10,20">
              <v:shape style="position:absolute;left:5876;top:511;width:10;height:20" coordorigin="5876,511" coordsize="10,20" path="m5876,530l5886,530,5886,511,5876,511,5876,530xe" filled="true" fillcolor="#000000" stroked="false">
                <v:path arrowok="t"/>
                <v:fill type="solid"/>
              </v:shape>
            </v:group>
            <v:group style="position:absolute;left:5876;top:530;width:10;height:20" coordorigin="5876,530" coordsize="10,20">
              <v:shape style="position:absolute;left:5876;top:530;width:10;height:20" coordorigin="5876,530" coordsize="10,20" path="m5876,550l5886,550,5886,530,5876,530,5876,550xe" filled="true" fillcolor="#000000" stroked="false">
                <v:path arrowok="t"/>
                <v:fill type="solid"/>
              </v:shape>
            </v:group>
            <v:group style="position:absolute;left:5876;top:550;width:10;height:20" coordorigin="5876,550" coordsize="10,20">
              <v:shape style="position:absolute;left:5876;top:550;width:10;height:20" coordorigin="5876,550" coordsize="10,20" path="m5876,569l5886,569,5886,550,5876,550,5876,569xe" filled="true" fillcolor="#000000" stroked="false">
                <v:path arrowok="t"/>
                <v:fill type="solid"/>
              </v:shape>
            </v:group>
            <v:group style="position:absolute;left:5876;top:569;width:10;height:20" coordorigin="5876,569" coordsize="10,20">
              <v:shape style="position:absolute;left:5876;top:569;width:10;height:20" coordorigin="5876,569" coordsize="10,20" path="m5876,588l5886,588,5886,569,5876,569,5876,588xe" filled="true" fillcolor="#000000" stroked="false">
                <v:path arrowok="t"/>
                <v:fill type="solid"/>
              </v:shape>
            </v:group>
            <v:group style="position:absolute;left:5876;top:588;width:10;height:20" coordorigin="5876,588" coordsize="10,20">
              <v:shape style="position:absolute;left:5876;top:588;width:10;height:20" coordorigin="5876,588" coordsize="10,20" path="m5876,607l5886,607,5886,588,5876,588,5876,607xe" filled="true" fillcolor="#000000" stroked="false">
                <v:path arrowok="t"/>
                <v:fill type="solid"/>
              </v:shape>
            </v:group>
            <v:group style="position:absolute;left:5876;top:607;width:10;height:20" coordorigin="5876,607" coordsize="10,20">
              <v:shape style="position:absolute;left:5876;top:607;width:10;height:20" coordorigin="5876,607" coordsize="10,20" path="m5876,626l5886,626,5886,607,5876,607,5876,626xe" filled="true" fillcolor="#000000" stroked="false">
                <v:path arrowok="t"/>
                <v:fill type="solid"/>
              </v:shape>
            </v:group>
            <v:group style="position:absolute;left:5876;top:626;width:10;height:20" coordorigin="5876,626" coordsize="10,20">
              <v:shape style="position:absolute;left:5876;top:626;width:10;height:20" coordorigin="5876,626" coordsize="10,20" path="m5876,646l5886,646,5886,626,5876,626,5876,646xe" filled="true" fillcolor="#000000" stroked="false">
                <v:path arrowok="t"/>
                <v:fill type="solid"/>
              </v:shape>
            </v:group>
            <v:group style="position:absolute;left:5876;top:646;width:10;height:20" coordorigin="5876,646" coordsize="10,20">
              <v:shape style="position:absolute;left:5876;top:646;width:10;height:20" coordorigin="5876,646" coordsize="10,20" path="m5876,665l5886,665,5886,646,5876,646,5876,665xe" filled="true" fillcolor="#000000" stroked="false">
                <v:path arrowok="t"/>
                <v:fill type="solid"/>
              </v:shape>
            </v:group>
            <v:group style="position:absolute;left:5876;top:665;width:10;height:20" coordorigin="5876,665" coordsize="10,20">
              <v:shape style="position:absolute;left:5876;top:665;width:10;height:20" coordorigin="5876,665" coordsize="10,20" path="m5876,684l5886,684,5886,665,5876,665,5876,684xe" filled="true" fillcolor="#000000" stroked="false">
                <v:path arrowok="t"/>
                <v:fill type="solid"/>
              </v:shape>
            </v:group>
            <v:group style="position:absolute;left:5876;top:684;width:10;height:20" coordorigin="5876,684" coordsize="10,20">
              <v:shape style="position:absolute;left:5876;top:684;width:10;height:20" coordorigin="5876,684" coordsize="10,20" path="m5876,703l5886,703,5886,684,5876,684,5876,703xe" filled="true" fillcolor="#000000" stroked="false">
                <v:path arrowok="t"/>
                <v:fill type="solid"/>
              </v:shape>
            </v:group>
            <v:group style="position:absolute;left:5876;top:703;width:10;height:20" coordorigin="5876,703" coordsize="10,20">
              <v:shape style="position:absolute;left:5876;top:703;width:10;height:20" coordorigin="5876,703" coordsize="10,20" path="m5876,722l5886,722,5886,703,5876,703,5876,722xe" filled="true" fillcolor="#000000" stroked="false">
                <v:path arrowok="t"/>
                <v:fill type="solid"/>
              </v:shape>
            </v:group>
            <v:group style="position:absolute;left:5876;top:722;width:10;height:20" coordorigin="5876,722" coordsize="10,20">
              <v:shape style="position:absolute;left:5876;top:722;width:10;height:20" coordorigin="5876,722" coordsize="10,20" path="m5876,742l5886,742,5886,722,5876,722,5876,742xe" filled="true" fillcolor="#000000" stroked="false">
                <v:path arrowok="t"/>
                <v:fill type="solid"/>
              </v:shape>
            </v:group>
            <v:group style="position:absolute;left:5876;top:742;width:10;height:20" coordorigin="5876,742" coordsize="10,20">
              <v:shape style="position:absolute;left:5876;top:742;width:10;height:20" coordorigin="5876,742" coordsize="10,20" path="m5876,761l5886,761,5886,742,5876,742,5876,761xe" filled="true" fillcolor="#000000" stroked="false">
                <v:path arrowok="t"/>
                <v:fill type="solid"/>
              </v:shape>
            </v:group>
            <v:group style="position:absolute;left:5876;top:761;width:10;height:20" coordorigin="5876,761" coordsize="10,20">
              <v:shape style="position:absolute;left:5876;top:761;width:10;height:20" coordorigin="5876,761" coordsize="10,20" path="m5876,780l5886,780,5886,761,5876,761,5876,780xe" filled="true" fillcolor="#000000" stroked="false">
                <v:path arrowok="t"/>
                <v:fill type="solid"/>
              </v:shape>
            </v:group>
            <v:group style="position:absolute;left:5876;top:780;width:10;height:20" coordorigin="5876,780" coordsize="10,20">
              <v:shape style="position:absolute;left:5876;top:780;width:10;height:20" coordorigin="5876,780" coordsize="10,20" path="m5876,799l5886,799,5886,780,5876,780,5876,799xe" filled="true" fillcolor="#000000" stroked="false">
                <v:path arrowok="t"/>
                <v:fill type="solid"/>
              </v:shape>
            </v:group>
            <v:group style="position:absolute;left:5876;top:799;width:10;height:20" coordorigin="5876,799" coordsize="10,20">
              <v:shape style="position:absolute;left:5876;top:799;width:10;height:20" coordorigin="5876,799" coordsize="10,20" path="m5876,818l5886,818,5886,799,5876,799,5876,818xe" filled="true" fillcolor="#000000" stroked="false">
                <v:path arrowok="t"/>
                <v:fill type="solid"/>
              </v:shape>
            </v:group>
            <v:group style="position:absolute;left:5876;top:823;width:10;height:2" coordorigin="5876,823" coordsize="10,2">
              <v:shape style="position:absolute;left:5876;top:823;width:10;height:2" coordorigin="5876,823" coordsize="10,0" path="m5876,823l5886,823e" filled="false" stroked="true" strokeweight=".47998pt" strokecolor="#000000">
                <v:path arrowok="t"/>
              </v:shape>
            </v:group>
            <v:group style="position:absolute;left:2276;top:833;width:10;height:2" coordorigin="2276,833" coordsize="10,2">
              <v:shape style="position:absolute;left:2276;top:833;width:10;height:2" coordorigin="2276,833" coordsize="10,0" path="m2276,833l2285,833e" filled="false" stroked="true" strokeweight=".48004pt" strokecolor="#000000">
                <v:path arrowok="t"/>
              </v:shape>
              <v:shape style="position:absolute;left:29;top:828;width:4047;height:10" type="#_x0000_t75" stroked="false">
                <v:imagedata r:id="rId365" o:title=""/>
              </v:shape>
              <v:shape style="position:absolute;left:4071;top:828;width:1805;height:10" type="#_x0000_t75" stroked="false">
                <v:imagedata r:id="rId38" o:title=""/>
              </v:shape>
              <v:shape style="position:absolute;left:5871;top:828;width:1810;height:10" type="#_x0000_t75" stroked="false">
                <v:imagedata r:id="rId39" o:title=""/>
              </v:shape>
            </v:group>
            <v:group style="position:absolute;left:2276;top:838;width:10;height:20" coordorigin="2276,838" coordsize="10,20">
              <v:shape style="position:absolute;left:2276;top:838;width:10;height:20" coordorigin="2276,838" coordsize="10,20" path="m2276,857l2285,857,2285,838,2276,838,2276,857xe" filled="true" fillcolor="#000000" stroked="false">
                <v:path arrowok="t"/>
                <v:fill type="solid"/>
              </v:shape>
            </v:group>
            <v:group style="position:absolute;left:2276;top:857;width:10;height:20" coordorigin="2276,857" coordsize="10,20">
              <v:shape style="position:absolute;left:2276;top:857;width:10;height:20" coordorigin="2276,857" coordsize="10,20" path="m2276,876l2285,876,2285,857,2276,857,2276,876xe" filled="true" fillcolor="#000000" stroked="false">
                <v:path arrowok="t"/>
                <v:fill type="solid"/>
              </v:shape>
            </v:group>
            <v:group style="position:absolute;left:2276;top:876;width:10;height:20" coordorigin="2276,876" coordsize="10,20">
              <v:shape style="position:absolute;left:2276;top:876;width:10;height:20" coordorigin="2276,876" coordsize="10,20" path="m2276,895l2285,895,2285,876,2276,876,2276,895xe" filled="true" fillcolor="#000000" stroked="false">
                <v:path arrowok="t"/>
                <v:fill type="solid"/>
              </v:shape>
            </v:group>
            <v:group style="position:absolute;left:2276;top:895;width:10;height:20" coordorigin="2276,895" coordsize="10,20">
              <v:shape style="position:absolute;left:2276;top:895;width:10;height:20" coordorigin="2276,895" coordsize="10,20" path="m2276,914l2285,914,2285,895,2276,895,2276,914xe" filled="true" fillcolor="#000000" stroked="false">
                <v:path arrowok="t"/>
                <v:fill type="solid"/>
              </v:shape>
            </v:group>
            <v:group style="position:absolute;left:2276;top:914;width:10;height:20" coordorigin="2276,914" coordsize="10,20">
              <v:shape style="position:absolute;left:2276;top:914;width:10;height:20" coordorigin="2276,914" coordsize="10,20" path="m2276,934l2285,934,2285,914,2276,914,2276,934xe" filled="true" fillcolor="#000000" stroked="false">
                <v:path arrowok="t"/>
                <v:fill type="solid"/>
              </v:shape>
            </v:group>
            <v:group style="position:absolute;left:2276;top:934;width:10;height:20" coordorigin="2276,934" coordsize="10,20">
              <v:shape style="position:absolute;left:2276;top:934;width:10;height:20" coordorigin="2276,934" coordsize="10,20" path="m2276,953l2285,953,2285,934,2276,934,2276,953xe" filled="true" fillcolor="#000000" stroked="false">
                <v:path arrowok="t"/>
                <v:fill type="solid"/>
              </v:shape>
            </v:group>
            <v:group style="position:absolute;left:2276;top:953;width:10;height:20" coordorigin="2276,953" coordsize="10,20">
              <v:shape style="position:absolute;left:2276;top:953;width:10;height:20" coordorigin="2276,953" coordsize="10,20" path="m2276,972l2285,972,2285,953,2276,953,2276,972xe" filled="true" fillcolor="#000000" stroked="false">
                <v:path arrowok="t"/>
                <v:fill type="solid"/>
              </v:shape>
            </v:group>
            <v:group style="position:absolute;left:2276;top:972;width:10;height:20" coordorigin="2276,972" coordsize="10,20">
              <v:shape style="position:absolute;left:2276;top:972;width:10;height:20" coordorigin="2276,972" coordsize="10,20" path="m2276,991l2285,991,2285,972,2276,972,2276,991xe" filled="true" fillcolor="#000000" stroked="false">
                <v:path arrowok="t"/>
                <v:fill type="solid"/>
              </v:shape>
            </v:group>
            <v:group style="position:absolute;left:2276;top:991;width:10;height:20" coordorigin="2276,991" coordsize="10,20">
              <v:shape style="position:absolute;left:2276;top:991;width:10;height:20" coordorigin="2276,991" coordsize="10,20" path="m2276,1010l2285,1010,2285,991,2276,991,2276,1010xe" filled="true" fillcolor="#000000" stroked="false">
                <v:path arrowok="t"/>
                <v:fill type="solid"/>
              </v:shape>
            </v:group>
            <v:group style="position:absolute;left:2276;top:1010;width:10;height:20" coordorigin="2276,1010" coordsize="10,20">
              <v:shape style="position:absolute;left:2276;top:1010;width:10;height:20" coordorigin="2276,1010" coordsize="10,20" path="m2276,1030l2285,1030,2285,1010,2276,1010,2276,1030xe" filled="true" fillcolor="#000000" stroked="false">
                <v:path arrowok="t"/>
                <v:fill type="solid"/>
              </v:shape>
            </v:group>
            <v:group style="position:absolute;left:2276;top:1030;width:10;height:20" coordorigin="2276,1030" coordsize="10,20">
              <v:shape style="position:absolute;left:2276;top:1030;width:10;height:20" coordorigin="2276,1030" coordsize="10,20" path="m2276,1049l2285,1049,2285,1030,2276,1030,2276,1049xe" filled="true" fillcolor="#000000" stroked="false">
                <v:path arrowok="t"/>
                <v:fill type="solid"/>
              </v:shape>
            </v:group>
            <v:group style="position:absolute;left:2276;top:1049;width:10;height:20" coordorigin="2276,1049" coordsize="10,20">
              <v:shape style="position:absolute;left:2276;top:1049;width:10;height:20" coordorigin="2276,1049" coordsize="10,20" path="m2276,1068l2285,1068,2285,1049,2276,1049,2276,1068xe" filled="true" fillcolor="#000000" stroked="false">
                <v:path arrowok="t"/>
                <v:fill type="solid"/>
              </v:shape>
            </v:group>
            <v:group style="position:absolute;left:2276;top:1068;width:10;height:20" coordorigin="2276,1068" coordsize="10,20">
              <v:shape style="position:absolute;left:2276;top:1068;width:10;height:20" coordorigin="2276,1068" coordsize="10,20" path="m2276,1087l2285,1087,2285,1068,2276,1068,2276,1087xe" filled="true" fillcolor="#000000" stroked="false">
                <v:path arrowok="t"/>
                <v:fill type="solid"/>
              </v:shape>
            </v:group>
            <v:group style="position:absolute;left:2276;top:1087;width:10;height:20" coordorigin="2276,1087" coordsize="10,20">
              <v:shape style="position:absolute;left:2276;top:1087;width:10;height:20" coordorigin="2276,1087" coordsize="10,20" path="m2276,1106l2285,1106,2285,1087,2276,1087,2276,1106xe" filled="true" fillcolor="#000000" stroked="false">
                <v:path arrowok="t"/>
                <v:fill type="solid"/>
              </v:shape>
            </v:group>
            <v:group style="position:absolute;left:2276;top:1106;width:10;height:20" coordorigin="2276,1106" coordsize="10,20">
              <v:shape style="position:absolute;left:2276;top:1106;width:10;height:20" coordorigin="2276,1106" coordsize="10,20" path="m2276,1126l2285,1126,2285,1106,2276,1106,2276,1126xe" filled="true" fillcolor="#000000" stroked="false">
                <v:path arrowok="t"/>
                <v:fill type="solid"/>
              </v:shape>
            </v:group>
            <v:group style="position:absolute;left:2276;top:1126;width:10;height:20" coordorigin="2276,1126" coordsize="10,20">
              <v:shape style="position:absolute;left:2276;top:1126;width:10;height:20" coordorigin="2276,1126" coordsize="10,20" path="m2276,1145l2285,1145,2285,1126,2276,1126,2276,1145xe" filled="true" fillcolor="#000000" stroked="false">
                <v:path arrowok="t"/>
                <v:fill type="solid"/>
              </v:shape>
            </v:group>
            <v:group style="position:absolute;left:2276;top:1145;width:10;height:20" coordorigin="2276,1145" coordsize="10,20">
              <v:shape style="position:absolute;left:2276;top:1145;width:10;height:20" coordorigin="2276,1145" coordsize="10,20" path="m2276,1164l2285,1164,2285,1145,2276,1145,2276,1164xe" filled="true" fillcolor="#000000" stroked="false">
                <v:path arrowok="t"/>
                <v:fill type="solid"/>
              </v:shape>
            </v:group>
            <v:group style="position:absolute;left:2276;top:1164;width:10;height:20" coordorigin="2276,1164" coordsize="10,20">
              <v:shape style="position:absolute;left:2276;top:1164;width:10;height:20" coordorigin="2276,1164" coordsize="10,20" path="m2276,1183l2285,1183,2285,1164,2276,1164,2276,1183xe" filled="true" fillcolor="#000000" stroked="false">
                <v:path arrowok="t"/>
                <v:fill type="solid"/>
              </v:shape>
            </v:group>
            <v:group style="position:absolute;left:2276;top:1183;width:10;height:20" coordorigin="2276,1183" coordsize="10,20">
              <v:shape style="position:absolute;left:2276;top:1183;width:10;height:20" coordorigin="2276,1183" coordsize="10,20" path="m2276,1202l2285,1202,2285,1183,2276,1183,2276,1202xe" filled="true" fillcolor="#000000" stroked="false">
                <v:path arrowok="t"/>
                <v:fill type="solid"/>
              </v:shape>
            </v:group>
            <v:group style="position:absolute;left:2276;top:1202;width:10;height:20" coordorigin="2276,1202" coordsize="10,20">
              <v:shape style="position:absolute;left:2276;top:1202;width:10;height:20" coordorigin="2276,1202" coordsize="10,20" path="m2276,1222l2285,1222,2285,1202,2276,1202,2276,1222xe" filled="true" fillcolor="#000000" stroked="false">
                <v:path arrowok="t"/>
                <v:fill type="solid"/>
              </v:shape>
            </v:group>
            <v:group style="position:absolute;left:2276;top:1230;width:10;height:2" coordorigin="2276,1230" coordsize="10,2">
              <v:shape style="position:absolute;left:2276;top:1230;width:10;height:2" coordorigin="2276,1230" coordsize="10,0" path="m2276,1230l2285,1230e" filled="false" stroked="true" strokeweight=".84003pt" strokecolor="#000000">
                <v:path arrowok="t"/>
              </v:shape>
            </v:group>
            <v:group style="position:absolute;left:4076;top:838;width:10;height:20" coordorigin="4076,838" coordsize="10,20">
              <v:shape style="position:absolute;left:4076;top:838;width:10;height:20" coordorigin="4076,838" coordsize="10,20" path="m4076,857l4086,857,4086,838,4076,838,4076,857xe" filled="true" fillcolor="#000000" stroked="false">
                <v:path arrowok="t"/>
                <v:fill type="solid"/>
              </v:shape>
            </v:group>
            <v:group style="position:absolute;left:4076;top:857;width:10;height:20" coordorigin="4076,857" coordsize="10,20">
              <v:shape style="position:absolute;left:4076;top:857;width:10;height:20" coordorigin="4076,857" coordsize="10,20" path="m4076,876l4086,876,4086,857,4076,857,4076,876xe" filled="true" fillcolor="#000000" stroked="false">
                <v:path arrowok="t"/>
                <v:fill type="solid"/>
              </v:shape>
            </v:group>
            <v:group style="position:absolute;left:4076;top:876;width:10;height:20" coordorigin="4076,876" coordsize="10,20">
              <v:shape style="position:absolute;left:4076;top:876;width:10;height:20" coordorigin="4076,876" coordsize="10,20" path="m4076,895l4086,895,4086,876,4076,876,4076,895xe" filled="true" fillcolor="#000000" stroked="false">
                <v:path arrowok="t"/>
                <v:fill type="solid"/>
              </v:shape>
            </v:group>
            <v:group style="position:absolute;left:4076;top:895;width:10;height:20" coordorigin="4076,895" coordsize="10,20">
              <v:shape style="position:absolute;left:4076;top:895;width:10;height:20" coordorigin="4076,895" coordsize="10,20" path="m4076,914l4086,914,4086,895,4076,895,4076,914xe" filled="true" fillcolor="#000000" stroked="false">
                <v:path arrowok="t"/>
                <v:fill type="solid"/>
              </v:shape>
            </v:group>
            <v:group style="position:absolute;left:4076;top:914;width:10;height:20" coordorigin="4076,914" coordsize="10,20">
              <v:shape style="position:absolute;left:4076;top:914;width:10;height:20" coordorigin="4076,914" coordsize="10,20" path="m4076,934l4086,934,4086,914,4076,914,4076,934xe" filled="true" fillcolor="#000000" stroked="false">
                <v:path arrowok="t"/>
                <v:fill type="solid"/>
              </v:shape>
            </v:group>
            <v:group style="position:absolute;left:4076;top:934;width:10;height:20" coordorigin="4076,934" coordsize="10,20">
              <v:shape style="position:absolute;left:4076;top:934;width:10;height:20" coordorigin="4076,934" coordsize="10,20" path="m4076,953l4086,953,4086,934,4076,934,4076,953xe" filled="true" fillcolor="#000000" stroked="false">
                <v:path arrowok="t"/>
                <v:fill type="solid"/>
              </v:shape>
            </v:group>
            <v:group style="position:absolute;left:4076;top:953;width:10;height:20" coordorigin="4076,953" coordsize="10,20">
              <v:shape style="position:absolute;left:4076;top:953;width:10;height:20" coordorigin="4076,953" coordsize="10,20" path="m4076,972l4086,972,4086,953,4076,953,4076,972xe" filled="true" fillcolor="#000000" stroked="false">
                <v:path arrowok="t"/>
                <v:fill type="solid"/>
              </v:shape>
            </v:group>
            <v:group style="position:absolute;left:4076;top:972;width:10;height:20" coordorigin="4076,972" coordsize="10,20">
              <v:shape style="position:absolute;left:4076;top:972;width:10;height:20" coordorigin="4076,972" coordsize="10,20" path="m4076,991l4086,991,4086,972,4076,972,4076,991xe" filled="true" fillcolor="#000000" stroked="false">
                <v:path arrowok="t"/>
                <v:fill type="solid"/>
              </v:shape>
            </v:group>
            <v:group style="position:absolute;left:4076;top:991;width:10;height:20" coordorigin="4076,991" coordsize="10,20">
              <v:shape style="position:absolute;left:4076;top:991;width:10;height:20" coordorigin="4076,991" coordsize="10,20" path="m4076,1010l4086,1010,4086,991,4076,991,4076,1010xe" filled="true" fillcolor="#000000" stroked="false">
                <v:path arrowok="t"/>
                <v:fill type="solid"/>
              </v:shape>
            </v:group>
            <v:group style="position:absolute;left:4076;top:1010;width:10;height:20" coordorigin="4076,1010" coordsize="10,20">
              <v:shape style="position:absolute;left:4076;top:1010;width:10;height:20" coordorigin="4076,1010" coordsize="10,20" path="m4076,1030l4086,1030,4086,1010,4076,1010,4076,1030xe" filled="true" fillcolor="#000000" stroked="false">
                <v:path arrowok="t"/>
                <v:fill type="solid"/>
              </v:shape>
            </v:group>
            <v:group style="position:absolute;left:4076;top:1030;width:10;height:20" coordorigin="4076,1030" coordsize="10,20">
              <v:shape style="position:absolute;left:4076;top:1030;width:10;height:20" coordorigin="4076,1030" coordsize="10,20" path="m4076,1049l4086,1049,4086,1030,4076,1030,4076,1049xe" filled="true" fillcolor="#000000" stroked="false">
                <v:path arrowok="t"/>
                <v:fill type="solid"/>
              </v:shape>
            </v:group>
            <v:group style="position:absolute;left:4076;top:1049;width:10;height:20" coordorigin="4076,1049" coordsize="10,20">
              <v:shape style="position:absolute;left:4076;top:1049;width:10;height:20" coordorigin="4076,1049" coordsize="10,20" path="m4076,1068l4086,1068,4086,1049,4076,1049,4076,1068xe" filled="true" fillcolor="#000000" stroked="false">
                <v:path arrowok="t"/>
                <v:fill type="solid"/>
              </v:shape>
            </v:group>
            <v:group style="position:absolute;left:4076;top:1068;width:10;height:20" coordorigin="4076,1068" coordsize="10,20">
              <v:shape style="position:absolute;left:4076;top:1068;width:10;height:20" coordorigin="4076,1068" coordsize="10,20" path="m4076,1087l4086,1087,4086,1068,4076,1068,4076,1087xe" filled="true" fillcolor="#000000" stroked="false">
                <v:path arrowok="t"/>
                <v:fill type="solid"/>
              </v:shape>
            </v:group>
            <v:group style="position:absolute;left:4076;top:1087;width:10;height:20" coordorigin="4076,1087" coordsize="10,20">
              <v:shape style="position:absolute;left:4076;top:1087;width:10;height:20" coordorigin="4076,1087" coordsize="10,20" path="m4076,1106l4086,1106,4086,1087,4076,1087,4076,1106xe" filled="true" fillcolor="#000000" stroked="false">
                <v:path arrowok="t"/>
                <v:fill type="solid"/>
              </v:shape>
            </v:group>
            <v:group style="position:absolute;left:4076;top:1106;width:10;height:20" coordorigin="4076,1106" coordsize="10,20">
              <v:shape style="position:absolute;left:4076;top:1106;width:10;height:20" coordorigin="4076,1106" coordsize="10,20" path="m4076,1126l4086,1126,4086,1106,4076,1106,4076,1126xe" filled="true" fillcolor="#000000" stroked="false">
                <v:path arrowok="t"/>
                <v:fill type="solid"/>
              </v:shape>
            </v:group>
            <v:group style="position:absolute;left:4076;top:1126;width:10;height:20" coordorigin="4076,1126" coordsize="10,20">
              <v:shape style="position:absolute;left:4076;top:1126;width:10;height:20" coordorigin="4076,1126" coordsize="10,20" path="m4076,1145l4086,1145,4086,1126,4076,1126,4076,1145xe" filled="true" fillcolor="#000000" stroked="false">
                <v:path arrowok="t"/>
                <v:fill type="solid"/>
              </v:shape>
            </v:group>
            <v:group style="position:absolute;left:5876;top:838;width:10;height:20" coordorigin="5876,838" coordsize="10,20">
              <v:shape style="position:absolute;left:5876;top:838;width:10;height:20" coordorigin="5876,838" coordsize="10,20" path="m5876,857l5886,857,5886,838,5876,838,5876,857xe" filled="true" fillcolor="#000000" stroked="false">
                <v:path arrowok="t"/>
                <v:fill type="solid"/>
              </v:shape>
            </v:group>
            <v:group style="position:absolute;left:5876;top:857;width:10;height:20" coordorigin="5876,857" coordsize="10,20">
              <v:shape style="position:absolute;left:5876;top:857;width:10;height:20" coordorigin="5876,857" coordsize="10,20" path="m5876,876l5886,876,5886,857,5876,857,5876,876xe" filled="true" fillcolor="#000000" stroked="false">
                <v:path arrowok="t"/>
                <v:fill type="solid"/>
              </v:shape>
            </v:group>
            <v:group style="position:absolute;left:5876;top:876;width:10;height:20" coordorigin="5876,876" coordsize="10,20">
              <v:shape style="position:absolute;left:5876;top:876;width:10;height:20" coordorigin="5876,876" coordsize="10,20" path="m5876,895l5886,895,5886,876,5876,876,5876,895xe" filled="true" fillcolor="#000000" stroked="false">
                <v:path arrowok="t"/>
                <v:fill type="solid"/>
              </v:shape>
            </v:group>
            <v:group style="position:absolute;left:5876;top:895;width:10;height:20" coordorigin="5876,895" coordsize="10,20">
              <v:shape style="position:absolute;left:5876;top:895;width:10;height:20" coordorigin="5876,895" coordsize="10,20" path="m5876,914l5886,914,5886,895,5876,895,5876,914xe" filled="true" fillcolor="#000000" stroked="false">
                <v:path arrowok="t"/>
                <v:fill type="solid"/>
              </v:shape>
            </v:group>
            <v:group style="position:absolute;left:5876;top:914;width:10;height:20" coordorigin="5876,914" coordsize="10,20">
              <v:shape style="position:absolute;left:5876;top:914;width:10;height:20" coordorigin="5876,914" coordsize="10,20" path="m5876,934l5886,934,5886,914,5876,914,5876,934xe" filled="true" fillcolor="#000000" stroked="false">
                <v:path arrowok="t"/>
                <v:fill type="solid"/>
              </v:shape>
            </v:group>
            <v:group style="position:absolute;left:5876;top:934;width:10;height:20" coordorigin="5876,934" coordsize="10,20">
              <v:shape style="position:absolute;left:5876;top:934;width:10;height:20" coordorigin="5876,934" coordsize="10,20" path="m5876,953l5886,953,5886,934,5876,934,5876,953xe" filled="true" fillcolor="#000000" stroked="false">
                <v:path arrowok="t"/>
                <v:fill type="solid"/>
              </v:shape>
            </v:group>
            <v:group style="position:absolute;left:5876;top:953;width:10;height:20" coordorigin="5876,953" coordsize="10,20">
              <v:shape style="position:absolute;left:5876;top:953;width:10;height:20" coordorigin="5876,953" coordsize="10,20" path="m5876,972l5886,972,5886,953,5876,953,5876,972xe" filled="true" fillcolor="#000000" stroked="false">
                <v:path arrowok="t"/>
                <v:fill type="solid"/>
              </v:shape>
            </v:group>
            <v:group style="position:absolute;left:5876;top:972;width:10;height:20" coordorigin="5876,972" coordsize="10,20">
              <v:shape style="position:absolute;left:5876;top:972;width:10;height:20" coordorigin="5876,972" coordsize="10,20" path="m5876,991l5886,991,5886,972,5876,972,5876,991xe" filled="true" fillcolor="#000000" stroked="false">
                <v:path arrowok="t"/>
                <v:fill type="solid"/>
              </v:shape>
            </v:group>
            <v:group style="position:absolute;left:5876;top:991;width:10;height:20" coordorigin="5876,991" coordsize="10,20">
              <v:shape style="position:absolute;left:5876;top:991;width:10;height:20" coordorigin="5876,991" coordsize="10,20" path="m5876,1010l5886,1010,5886,991,5876,991,5876,1010xe" filled="true" fillcolor="#000000" stroked="false">
                <v:path arrowok="t"/>
                <v:fill type="solid"/>
              </v:shape>
            </v:group>
            <v:group style="position:absolute;left:5876;top:1010;width:10;height:20" coordorigin="5876,1010" coordsize="10,20">
              <v:shape style="position:absolute;left:5876;top:1010;width:10;height:20" coordorigin="5876,1010" coordsize="10,20" path="m5876,1030l5886,1030,5886,1010,5876,1010,5876,1030xe" filled="true" fillcolor="#000000" stroked="false">
                <v:path arrowok="t"/>
                <v:fill type="solid"/>
              </v:shape>
            </v:group>
            <v:group style="position:absolute;left:5876;top:1030;width:10;height:20" coordorigin="5876,1030" coordsize="10,20">
              <v:shape style="position:absolute;left:5876;top:1030;width:10;height:20" coordorigin="5876,1030" coordsize="10,20" path="m5876,1049l5886,1049,5886,1030,5876,1030,5876,1049xe" filled="true" fillcolor="#000000" stroked="false">
                <v:path arrowok="t"/>
                <v:fill type="solid"/>
              </v:shape>
            </v:group>
            <v:group style="position:absolute;left:5876;top:1049;width:10;height:20" coordorigin="5876,1049" coordsize="10,20">
              <v:shape style="position:absolute;left:5876;top:1049;width:10;height:20" coordorigin="5876,1049" coordsize="10,20" path="m5876,1068l5886,1068,5886,1049,5876,1049,5876,1068xe" filled="true" fillcolor="#000000" stroked="false">
                <v:path arrowok="t"/>
                <v:fill type="solid"/>
              </v:shape>
            </v:group>
            <v:group style="position:absolute;left:5876;top:1068;width:10;height:20" coordorigin="5876,1068" coordsize="10,20">
              <v:shape style="position:absolute;left:5876;top:1068;width:10;height:20" coordorigin="5876,1068" coordsize="10,20" path="m5876,1087l5886,1087,5886,1068,5876,1068,5876,1087xe" filled="true" fillcolor="#000000" stroked="false">
                <v:path arrowok="t"/>
                <v:fill type="solid"/>
              </v:shape>
            </v:group>
            <v:group style="position:absolute;left:5876;top:1087;width:10;height:20" coordorigin="5876,1087" coordsize="10,20">
              <v:shape style="position:absolute;left:5876;top:1087;width:10;height:20" coordorigin="5876,1087" coordsize="10,20" path="m5876,1106l5886,1106,5886,1087,5876,1087,5876,1106xe" filled="true" fillcolor="#000000" stroked="false">
                <v:path arrowok="t"/>
                <v:fill type="solid"/>
              </v:shape>
            </v:group>
            <v:group style="position:absolute;left:5876;top:1106;width:10;height:20" coordorigin="5876,1106" coordsize="10,20">
              <v:shape style="position:absolute;left:5876;top:1106;width:10;height:20" coordorigin="5876,1106" coordsize="10,20" path="m5876,1126l5886,1126,5886,1106,5876,1106,5876,1126xe" filled="true" fillcolor="#000000" stroked="false">
                <v:path arrowok="t"/>
                <v:fill type="solid"/>
              </v:shape>
            </v:group>
            <v:group style="position:absolute;left:5876;top:1126;width:10;height:20" coordorigin="5876,1126" coordsize="10,20">
              <v:shape style="position:absolute;left:5876;top:1126;width:10;height:20" coordorigin="5876,1126" coordsize="10,20" path="m5876,1145l5886,1145,5886,1126,5876,1126,5876,1145xe" filled="true" fillcolor="#000000" stroked="false">
                <v:path arrowok="t"/>
                <v:fill type="solid"/>
              </v:shape>
            </v:group>
            <v:group style="position:absolute;left:5876;top:1145;width:10;height:20" coordorigin="5876,1145" coordsize="10,20">
              <v:shape style="position:absolute;left:5876;top:1145;width:10;height:20" coordorigin="5876,1145" coordsize="10,20" path="m5876,1164l5886,1164,5886,1145,5876,1145,5876,1164xe" filled="true" fillcolor="#000000" stroked="false">
                <v:path arrowok="t"/>
                <v:fill type="solid"/>
              </v:shape>
            </v:group>
            <v:group style="position:absolute;left:5876;top:1164;width:10;height:20" coordorigin="5876,1164" coordsize="10,20">
              <v:shape style="position:absolute;left:5876;top:1164;width:10;height:20" coordorigin="5876,1164" coordsize="10,20" path="m5876,1183l5886,1183,5886,1164,5876,1164,5876,1183xe" filled="true" fillcolor="#000000" stroked="false">
                <v:path arrowok="t"/>
                <v:fill type="solid"/>
              </v:shape>
            </v:group>
            <v:group style="position:absolute;left:5876;top:1183;width:10;height:20" coordorigin="5876,1183" coordsize="10,20">
              <v:shape style="position:absolute;left:5876;top:1183;width:10;height:20" coordorigin="5876,1183" coordsize="10,20" path="m5876,1202l5886,1202,5886,1183,5876,1183,5876,1202xe" filled="true" fillcolor="#000000" stroked="false">
                <v:path arrowok="t"/>
                <v:fill type="solid"/>
              </v:shape>
            </v:group>
            <v:group style="position:absolute;left:5876;top:1202;width:10;height:20" coordorigin="5876,1202" coordsize="10,20">
              <v:shape style="position:absolute;left:5876;top:1202;width:10;height:20" coordorigin="5876,1202" coordsize="10,20" path="m5876,1222l5886,1222,5886,1202,5876,1202,5876,1222xe" filled="true" fillcolor="#000000" stroked="false">
                <v:path arrowok="t"/>
                <v:fill type="solid"/>
              </v:shape>
            </v:group>
            <v:group style="position:absolute;left:5876;top:1230;width:10;height:2" coordorigin="5876,1230" coordsize="10,2">
              <v:shape style="position:absolute;left:5876;top:1230;width:10;height:2" coordorigin="5876,1230" coordsize="10,0" path="m5876,1230l5886,1230e" filled="false" stroked="true" strokeweight=".84003pt" strokecolor="#000000">
                <v:path arrowok="t"/>
              </v:shape>
              <v:shape style="position:absolute;left:29;top:1145;width:4067;height:103" type="#_x0000_t75" stroked="false">
                <v:imagedata r:id="rId366" o:title=""/>
              </v:shape>
              <v:shape style="position:absolute;left:4071;top:1238;width:1805;height:10" type="#_x0000_t75" stroked="false">
                <v:imagedata r:id="rId367" o:title=""/>
              </v:shape>
              <v:shape style="position:absolute;left:5871;top:1238;width:1810;height:10" type="#_x0000_t75" stroked="false">
                <v:imagedata r:id="rId368" o:title=""/>
              </v:shape>
            </v:group>
            <v:group style="position:absolute;left:2276;top:1248;width:10;height:20" coordorigin="2276,1248" coordsize="10,20">
              <v:shape style="position:absolute;left:2276;top:1248;width:10;height:20" coordorigin="2276,1248" coordsize="10,20" path="m2276,1267l2285,1267,2285,1248,2276,1248,2276,1267xe" filled="true" fillcolor="#000000" stroked="false">
                <v:path arrowok="t"/>
                <v:fill type="solid"/>
              </v:shape>
            </v:group>
            <v:group style="position:absolute;left:2276;top:1267;width:10;height:20" coordorigin="2276,1267" coordsize="10,20">
              <v:shape style="position:absolute;left:2276;top:1267;width:10;height:20" coordorigin="2276,1267" coordsize="10,20" path="m2276,1286l2285,1286,2285,1267,2276,1267,2276,1286xe" filled="true" fillcolor="#000000" stroked="false">
                <v:path arrowok="t"/>
                <v:fill type="solid"/>
              </v:shape>
            </v:group>
            <v:group style="position:absolute;left:2276;top:1286;width:10;height:20" coordorigin="2276,1286" coordsize="10,20">
              <v:shape style="position:absolute;left:2276;top:1286;width:10;height:20" coordorigin="2276,1286" coordsize="10,20" path="m2276,1306l2285,1306,2285,1286,2276,1286,2276,1306xe" filled="true" fillcolor="#000000" stroked="false">
                <v:path arrowok="t"/>
                <v:fill type="solid"/>
              </v:shape>
            </v:group>
            <v:group style="position:absolute;left:2276;top:1306;width:10;height:20" coordorigin="2276,1306" coordsize="10,20">
              <v:shape style="position:absolute;left:2276;top:1306;width:10;height:20" coordorigin="2276,1306" coordsize="10,20" path="m2276,1325l2285,1325,2285,1306,2276,1306,2276,1325xe" filled="true" fillcolor="#000000" stroked="false">
                <v:path arrowok="t"/>
                <v:fill type="solid"/>
              </v:shape>
            </v:group>
            <v:group style="position:absolute;left:2276;top:1325;width:10;height:20" coordorigin="2276,1325" coordsize="10,20">
              <v:shape style="position:absolute;left:2276;top:1325;width:10;height:20" coordorigin="2276,1325" coordsize="10,20" path="m2276,1344l2285,1344,2285,1325,2276,1325,2276,1344xe" filled="true" fillcolor="#000000" stroked="false">
                <v:path arrowok="t"/>
                <v:fill type="solid"/>
              </v:shape>
            </v:group>
            <v:group style="position:absolute;left:2276;top:1344;width:10;height:20" coordorigin="2276,1344" coordsize="10,20">
              <v:shape style="position:absolute;left:2276;top:1344;width:10;height:20" coordorigin="2276,1344" coordsize="10,20" path="m2276,1363l2285,1363,2285,1344,2276,1344,2276,1363xe" filled="true" fillcolor="#000000" stroked="false">
                <v:path arrowok="t"/>
                <v:fill type="solid"/>
              </v:shape>
            </v:group>
            <v:group style="position:absolute;left:2276;top:1363;width:10;height:20" coordorigin="2276,1363" coordsize="10,20">
              <v:shape style="position:absolute;left:2276;top:1363;width:10;height:20" coordorigin="2276,1363" coordsize="10,20" path="m2276,1382l2285,1382,2285,1363,2276,1363,2276,1382xe" filled="true" fillcolor="#000000" stroked="false">
                <v:path arrowok="t"/>
                <v:fill type="solid"/>
              </v:shape>
            </v:group>
            <v:group style="position:absolute;left:2276;top:1382;width:10;height:20" coordorigin="2276,1382" coordsize="10,20">
              <v:shape style="position:absolute;left:2276;top:1382;width:10;height:20" coordorigin="2276,1382" coordsize="10,20" path="m2276,1402l2285,1402,2285,1382,2276,1382,2276,1402xe" filled="true" fillcolor="#000000" stroked="false">
                <v:path arrowok="t"/>
                <v:fill type="solid"/>
              </v:shape>
            </v:group>
            <v:group style="position:absolute;left:2276;top:1402;width:10;height:20" coordorigin="2276,1402" coordsize="10,20">
              <v:shape style="position:absolute;left:2276;top:1402;width:10;height:20" coordorigin="2276,1402" coordsize="10,20" path="m2276,1421l2285,1421,2285,1402,2276,1402,2276,1421xe" filled="true" fillcolor="#000000" stroked="false">
                <v:path arrowok="t"/>
                <v:fill type="solid"/>
              </v:shape>
            </v:group>
            <v:group style="position:absolute;left:2276;top:1421;width:10;height:20" coordorigin="2276,1421" coordsize="10,20">
              <v:shape style="position:absolute;left:2276;top:1421;width:10;height:20" coordorigin="2276,1421" coordsize="10,20" path="m2276,1440l2285,1440,2285,1421,2276,1421,2276,1440xe" filled="true" fillcolor="#000000" stroked="false">
                <v:path arrowok="t"/>
                <v:fill type="solid"/>
              </v:shape>
            </v:group>
            <v:group style="position:absolute;left:2276;top:1440;width:10;height:20" coordorigin="2276,1440" coordsize="10,20">
              <v:shape style="position:absolute;left:2276;top:1440;width:10;height:20" coordorigin="2276,1440" coordsize="10,20" path="m2276,1459l2285,1459,2285,1440,2276,1440,2276,1459xe" filled="true" fillcolor="#000000" stroked="false">
                <v:path arrowok="t"/>
                <v:fill type="solid"/>
              </v:shape>
            </v:group>
            <v:group style="position:absolute;left:2276;top:1459;width:10;height:20" coordorigin="2276,1459" coordsize="10,20">
              <v:shape style="position:absolute;left:2276;top:1459;width:10;height:20" coordorigin="2276,1459" coordsize="10,20" path="m2276,1478l2285,1478,2285,1459,2276,1459,2276,1478xe" filled="true" fillcolor="#000000" stroked="false">
                <v:path arrowok="t"/>
                <v:fill type="solid"/>
              </v:shape>
            </v:group>
            <v:group style="position:absolute;left:2276;top:1478;width:10;height:20" coordorigin="2276,1478" coordsize="10,20">
              <v:shape style="position:absolute;left:2276;top:1478;width:10;height:20" coordorigin="2276,1478" coordsize="10,20" path="m2276,1498l2285,1498,2285,1478,2276,1478,2276,1498xe" filled="true" fillcolor="#000000" stroked="false">
                <v:path arrowok="t"/>
                <v:fill type="solid"/>
              </v:shape>
            </v:group>
            <v:group style="position:absolute;left:2276;top:1498;width:10;height:20" coordorigin="2276,1498" coordsize="10,20">
              <v:shape style="position:absolute;left:2276;top:1498;width:10;height:20" coordorigin="2276,1498" coordsize="10,20" path="m2276,1517l2285,1517,2285,1498,2276,1498,2276,1517xe" filled="true" fillcolor="#000000" stroked="false">
                <v:path arrowok="t"/>
                <v:fill type="solid"/>
              </v:shape>
            </v:group>
            <v:group style="position:absolute;left:2276;top:1517;width:10;height:20" coordorigin="2276,1517" coordsize="10,20">
              <v:shape style="position:absolute;left:2276;top:1517;width:10;height:20" coordorigin="2276,1517" coordsize="10,20" path="m2276,1536l2285,1536,2285,1517,2276,1517,2276,1536xe" filled="true" fillcolor="#000000" stroked="false">
                <v:path arrowok="t"/>
                <v:fill type="solid"/>
              </v:shape>
            </v:group>
            <v:group style="position:absolute;left:2276;top:1536;width:10;height:20" coordorigin="2276,1536" coordsize="10,20">
              <v:shape style="position:absolute;left:2276;top:1536;width:10;height:20" coordorigin="2276,1536" coordsize="10,20" path="m2276,1555l2285,1555,2285,1536,2276,1536,2276,1555xe" filled="true" fillcolor="#000000" stroked="false">
                <v:path arrowok="t"/>
                <v:fill type="solid"/>
              </v:shape>
            </v:group>
            <v:group style="position:absolute;left:2276;top:1555;width:10;height:20" coordorigin="2276,1555" coordsize="10,20">
              <v:shape style="position:absolute;left:2276;top:1555;width:10;height:20" coordorigin="2276,1555" coordsize="10,20" path="m2276,1574l2285,1574,2285,1555,2276,1555,2276,1574xe" filled="true" fillcolor="#000000" stroked="false">
                <v:path arrowok="t"/>
                <v:fill type="solid"/>
              </v:shape>
            </v:group>
            <v:group style="position:absolute;left:2276;top:1575;width:10;height:20" coordorigin="2276,1575" coordsize="10,20">
              <v:shape style="position:absolute;left:2276;top:1575;width:10;height:20" coordorigin="2276,1575" coordsize="10,20" path="m2276,1594l2285,1594,2285,1575,2276,1575,2276,1594xe" filled="true" fillcolor="#000000" stroked="false">
                <v:path arrowok="t"/>
                <v:fill type="solid"/>
              </v:shape>
            </v:group>
            <v:group style="position:absolute;left:2276;top:1594;width:10;height:20" coordorigin="2276,1594" coordsize="10,20">
              <v:shape style="position:absolute;left:2276;top:1594;width:10;height:20" coordorigin="2276,1594" coordsize="10,20" path="m2276,1613l2285,1613,2285,1594,2276,1594,2276,1613xe" filled="true" fillcolor="#000000" stroked="false">
                <v:path arrowok="t"/>
                <v:fill type="solid"/>
              </v:shape>
            </v:group>
            <v:group style="position:absolute;left:2276;top:1613;width:10;height:20" coordorigin="2276,1613" coordsize="10,20">
              <v:shape style="position:absolute;left:2276;top:1613;width:10;height:20" coordorigin="2276,1613" coordsize="10,20" path="m2276,1633l2285,1633,2285,1613,2276,1613,2276,1633xe" filled="true" fillcolor="#000000" stroked="false">
                <v:path arrowok="t"/>
                <v:fill type="solid"/>
              </v:shape>
            </v:group>
            <v:group style="position:absolute;left:2276;top:1641;width:10;height:2" coordorigin="2276,1641" coordsize="10,2">
              <v:shape style="position:absolute;left:2276;top:1641;width:10;height:2" coordorigin="2276,1641" coordsize="10,0" path="m2276,1641l2285,1641e" filled="false" stroked="true" strokeweight=".84003pt" strokecolor="#000000">
                <v:path arrowok="t"/>
              </v:shape>
            </v:group>
            <v:group style="position:absolute;left:4076;top:1248;width:10;height:20" coordorigin="4076,1248" coordsize="10,20">
              <v:shape style="position:absolute;left:4076;top:1248;width:10;height:20" coordorigin="4076,1248" coordsize="10,20" path="m4076,1267l4086,1267,4086,1248,4076,1248,4076,1267xe" filled="true" fillcolor="#000000" stroked="false">
                <v:path arrowok="t"/>
                <v:fill type="solid"/>
              </v:shape>
            </v:group>
            <v:group style="position:absolute;left:4076;top:1267;width:10;height:20" coordorigin="4076,1267" coordsize="10,20">
              <v:shape style="position:absolute;left:4076;top:1267;width:10;height:20" coordorigin="4076,1267" coordsize="10,20" path="m4076,1286l4086,1286,4086,1267,4076,1267,4076,1286xe" filled="true" fillcolor="#000000" stroked="false">
                <v:path arrowok="t"/>
                <v:fill type="solid"/>
              </v:shape>
            </v:group>
            <v:group style="position:absolute;left:4076;top:1286;width:10;height:20" coordorigin="4076,1286" coordsize="10,20">
              <v:shape style="position:absolute;left:4076;top:1286;width:10;height:20" coordorigin="4076,1286" coordsize="10,20" path="m4076,1306l4086,1306,4086,1286,4076,1286,4076,1306xe" filled="true" fillcolor="#000000" stroked="false">
                <v:path arrowok="t"/>
                <v:fill type="solid"/>
              </v:shape>
            </v:group>
            <v:group style="position:absolute;left:4076;top:1306;width:10;height:20" coordorigin="4076,1306" coordsize="10,20">
              <v:shape style="position:absolute;left:4076;top:1306;width:10;height:20" coordorigin="4076,1306" coordsize="10,20" path="m4076,1325l4086,1325,4086,1306,4076,1306,4076,1325xe" filled="true" fillcolor="#000000" stroked="false">
                <v:path arrowok="t"/>
                <v:fill type="solid"/>
              </v:shape>
            </v:group>
            <v:group style="position:absolute;left:4076;top:1325;width:10;height:20" coordorigin="4076,1325" coordsize="10,20">
              <v:shape style="position:absolute;left:4076;top:1325;width:10;height:20" coordorigin="4076,1325" coordsize="10,20" path="m4076,1344l4086,1344,4086,1325,4076,1325,4076,1344xe" filled="true" fillcolor="#000000" stroked="false">
                <v:path arrowok="t"/>
                <v:fill type="solid"/>
              </v:shape>
            </v:group>
            <v:group style="position:absolute;left:4076;top:1344;width:10;height:20" coordorigin="4076,1344" coordsize="10,20">
              <v:shape style="position:absolute;left:4076;top:1344;width:10;height:20" coordorigin="4076,1344" coordsize="10,20" path="m4076,1363l4086,1363,4086,1344,4076,1344,4076,1363xe" filled="true" fillcolor="#000000" stroked="false">
                <v:path arrowok="t"/>
                <v:fill type="solid"/>
              </v:shape>
            </v:group>
            <v:group style="position:absolute;left:4076;top:1363;width:10;height:20" coordorigin="4076,1363" coordsize="10,20">
              <v:shape style="position:absolute;left:4076;top:1363;width:10;height:20" coordorigin="4076,1363" coordsize="10,20" path="m4076,1382l4086,1382,4086,1363,4076,1363,4076,1382xe" filled="true" fillcolor="#000000" stroked="false">
                <v:path arrowok="t"/>
                <v:fill type="solid"/>
              </v:shape>
            </v:group>
            <v:group style="position:absolute;left:4076;top:1382;width:10;height:20" coordorigin="4076,1382" coordsize="10,20">
              <v:shape style="position:absolute;left:4076;top:1382;width:10;height:20" coordorigin="4076,1382" coordsize="10,20" path="m4076,1402l4086,1402,4086,1382,4076,1382,4076,1402xe" filled="true" fillcolor="#000000" stroked="false">
                <v:path arrowok="t"/>
                <v:fill type="solid"/>
              </v:shape>
            </v:group>
            <v:group style="position:absolute;left:4076;top:1402;width:10;height:20" coordorigin="4076,1402" coordsize="10,20">
              <v:shape style="position:absolute;left:4076;top:1402;width:10;height:20" coordorigin="4076,1402" coordsize="10,20" path="m4076,1421l4086,1421,4086,1402,4076,1402,4076,1421xe" filled="true" fillcolor="#000000" stroked="false">
                <v:path arrowok="t"/>
                <v:fill type="solid"/>
              </v:shape>
            </v:group>
            <v:group style="position:absolute;left:4076;top:1421;width:10;height:20" coordorigin="4076,1421" coordsize="10,20">
              <v:shape style="position:absolute;left:4076;top:1421;width:10;height:20" coordorigin="4076,1421" coordsize="10,20" path="m4076,1440l4086,1440,4086,1421,4076,1421,4076,1440xe" filled="true" fillcolor="#000000" stroked="false">
                <v:path arrowok="t"/>
                <v:fill type="solid"/>
              </v:shape>
            </v:group>
            <v:group style="position:absolute;left:4076;top:1440;width:10;height:20" coordorigin="4076,1440" coordsize="10,20">
              <v:shape style="position:absolute;left:4076;top:1440;width:10;height:20" coordorigin="4076,1440" coordsize="10,20" path="m4076,1459l4086,1459,4086,1440,4076,1440,4076,1459xe" filled="true" fillcolor="#000000" stroked="false">
                <v:path arrowok="t"/>
                <v:fill type="solid"/>
              </v:shape>
            </v:group>
            <v:group style="position:absolute;left:4076;top:1459;width:10;height:20" coordorigin="4076,1459" coordsize="10,20">
              <v:shape style="position:absolute;left:4076;top:1459;width:10;height:20" coordorigin="4076,1459" coordsize="10,20" path="m4076,1478l4086,1478,4086,1459,4076,1459,4076,1478xe" filled="true" fillcolor="#000000" stroked="false">
                <v:path arrowok="t"/>
                <v:fill type="solid"/>
              </v:shape>
            </v:group>
            <v:group style="position:absolute;left:4076;top:1478;width:10;height:20" coordorigin="4076,1478" coordsize="10,20">
              <v:shape style="position:absolute;left:4076;top:1478;width:10;height:20" coordorigin="4076,1478" coordsize="10,20" path="m4076,1498l4086,1498,4086,1478,4076,1478,4076,1498xe" filled="true" fillcolor="#000000" stroked="false">
                <v:path arrowok="t"/>
                <v:fill type="solid"/>
              </v:shape>
            </v:group>
            <v:group style="position:absolute;left:4076;top:1498;width:10;height:20" coordorigin="4076,1498" coordsize="10,20">
              <v:shape style="position:absolute;left:4076;top:1498;width:10;height:20" coordorigin="4076,1498" coordsize="10,20" path="m4076,1517l4086,1517,4086,1498,4076,1498,4076,1517xe" filled="true" fillcolor="#000000" stroked="false">
                <v:path arrowok="t"/>
                <v:fill type="solid"/>
              </v:shape>
            </v:group>
            <v:group style="position:absolute;left:4076;top:1517;width:10;height:20" coordorigin="4076,1517" coordsize="10,20">
              <v:shape style="position:absolute;left:4076;top:1517;width:10;height:20" coordorigin="4076,1517" coordsize="10,20" path="m4076,1536l4086,1536,4086,1517,4076,1517,4076,1536xe" filled="true" fillcolor="#000000" stroked="false">
                <v:path arrowok="t"/>
                <v:fill type="solid"/>
              </v:shape>
            </v:group>
            <v:group style="position:absolute;left:4076;top:1536;width:10;height:20" coordorigin="4076,1536" coordsize="10,20">
              <v:shape style="position:absolute;left:4076;top:1536;width:10;height:20" coordorigin="4076,1536" coordsize="10,20" path="m4076,1555l4086,1555,4086,1536,4076,1536,4076,1555xe" filled="true" fillcolor="#000000" stroked="false">
                <v:path arrowok="t"/>
                <v:fill type="solid"/>
              </v:shape>
            </v:group>
            <v:group style="position:absolute;left:5876;top:1248;width:10;height:20" coordorigin="5876,1248" coordsize="10,20">
              <v:shape style="position:absolute;left:5876;top:1248;width:10;height:20" coordorigin="5876,1248" coordsize="10,20" path="m5876,1267l5886,1267,5886,1248,5876,1248,5876,1267xe" filled="true" fillcolor="#000000" stroked="false">
                <v:path arrowok="t"/>
                <v:fill type="solid"/>
              </v:shape>
            </v:group>
            <v:group style="position:absolute;left:5876;top:1267;width:10;height:20" coordorigin="5876,1267" coordsize="10,20">
              <v:shape style="position:absolute;left:5876;top:1267;width:10;height:20" coordorigin="5876,1267" coordsize="10,20" path="m5876,1286l5886,1286,5886,1267,5876,1267,5876,1286xe" filled="true" fillcolor="#000000" stroked="false">
                <v:path arrowok="t"/>
                <v:fill type="solid"/>
              </v:shape>
            </v:group>
            <v:group style="position:absolute;left:5876;top:1286;width:10;height:20" coordorigin="5876,1286" coordsize="10,20">
              <v:shape style="position:absolute;left:5876;top:1286;width:10;height:20" coordorigin="5876,1286" coordsize="10,20" path="m5876,1306l5886,1306,5886,1286,5876,1286,5876,1306xe" filled="true" fillcolor="#000000" stroked="false">
                <v:path arrowok="t"/>
                <v:fill type="solid"/>
              </v:shape>
            </v:group>
            <v:group style="position:absolute;left:5876;top:1306;width:10;height:20" coordorigin="5876,1306" coordsize="10,20">
              <v:shape style="position:absolute;left:5876;top:1306;width:10;height:20" coordorigin="5876,1306" coordsize="10,20" path="m5876,1325l5886,1325,5886,1306,5876,1306,5876,1325xe" filled="true" fillcolor="#000000" stroked="false">
                <v:path arrowok="t"/>
                <v:fill type="solid"/>
              </v:shape>
            </v:group>
            <v:group style="position:absolute;left:5876;top:1325;width:10;height:20" coordorigin="5876,1325" coordsize="10,20">
              <v:shape style="position:absolute;left:5876;top:1325;width:10;height:20" coordorigin="5876,1325" coordsize="10,20" path="m5876,1344l5886,1344,5886,1325,5876,1325,5876,1344xe" filled="true" fillcolor="#000000" stroked="false">
                <v:path arrowok="t"/>
                <v:fill type="solid"/>
              </v:shape>
            </v:group>
            <v:group style="position:absolute;left:5876;top:1344;width:10;height:20" coordorigin="5876,1344" coordsize="10,20">
              <v:shape style="position:absolute;left:5876;top:1344;width:10;height:20" coordorigin="5876,1344" coordsize="10,20" path="m5876,1363l5886,1363,5886,1344,5876,1344,5876,1363xe" filled="true" fillcolor="#000000" stroked="false">
                <v:path arrowok="t"/>
                <v:fill type="solid"/>
              </v:shape>
            </v:group>
            <v:group style="position:absolute;left:5876;top:1363;width:10;height:20" coordorigin="5876,1363" coordsize="10,20">
              <v:shape style="position:absolute;left:5876;top:1363;width:10;height:20" coordorigin="5876,1363" coordsize="10,20" path="m5876,1382l5886,1382,5886,1363,5876,1363,5876,1382xe" filled="true" fillcolor="#000000" stroked="false">
                <v:path arrowok="t"/>
                <v:fill type="solid"/>
              </v:shape>
            </v:group>
            <v:group style="position:absolute;left:5876;top:1382;width:10;height:20" coordorigin="5876,1382" coordsize="10,20">
              <v:shape style="position:absolute;left:5876;top:1382;width:10;height:20" coordorigin="5876,1382" coordsize="10,20" path="m5876,1402l5886,1402,5886,1382,5876,1382,5876,1402xe" filled="true" fillcolor="#000000" stroked="false">
                <v:path arrowok="t"/>
                <v:fill type="solid"/>
              </v:shape>
            </v:group>
            <v:group style="position:absolute;left:5876;top:1402;width:10;height:20" coordorigin="5876,1402" coordsize="10,20">
              <v:shape style="position:absolute;left:5876;top:1402;width:10;height:20" coordorigin="5876,1402" coordsize="10,20" path="m5876,1421l5886,1421,5886,1402,5876,1402,5876,1421xe" filled="true" fillcolor="#000000" stroked="false">
                <v:path arrowok="t"/>
                <v:fill type="solid"/>
              </v:shape>
            </v:group>
            <v:group style="position:absolute;left:5876;top:1421;width:10;height:20" coordorigin="5876,1421" coordsize="10,20">
              <v:shape style="position:absolute;left:5876;top:1421;width:10;height:20" coordorigin="5876,1421" coordsize="10,20" path="m5876,1440l5886,1440,5886,1421,5876,1421,5876,1440xe" filled="true" fillcolor="#000000" stroked="false">
                <v:path arrowok="t"/>
                <v:fill type="solid"/>
              </v:shape>
            </v:group>
            <v:group style="position:absolute;left:5876;top:1440;width:10;height:20" coordorigin="5876,1440" coordsize="10,20">
              <v:shape style="position:absolute;left:5876;top:1440;width:10;height:20" coordorigin="5876,1440" coordsize="10,20" path="m5876,1459l5886,1459,5886,1440,5876,1440,5876,1459xe" filled="true" fillcolor="#000000" stroked="false">
                <v:path arrowok="t"/>
                <v:fill type="solid"/>
              </v:shape>
            </v:group>
            <v:group style="position:absolute;left:5876;top:1459;width:10;height:20" coordorigin="5876,1459" coordsize="10,20">
              <v:shape style="position:absolute;left:5876;top:1459;width:10;height:20" coordorigin="5876,1459" coordsize="10,20" path="m5876,1478l5886,1478,5886,1459,5876,1459,5876,1478xe" filled="true" fillcolor="#000000" stroked="false">
                <v:path arrowok="t"/>
                <v:fill type="solid"/>
              </v:shape>
            </v:group>
            <v:group style="position:absolute;left:5876;top:1478;width:10;height:20" coordorigin="5876,1478" coordsize="10,20">
              <v:shape style="position:absolute;left:5876;top:1478;width:10;height:20" coordorigin="5876,1478" coordsize="10,20" path="m5876,1498l5886,1498,5886,1478,5876,1478,5876,1498xe" filled="true" fillcolor="#000000" stroked="false">
                <v:path arrowok="t"/>
                <v:fill type="solid"/>
              </v:shape>
            </v:group>
            <v:group style="position:absolute;left:5876;top:1498;width:10;height:20" coordorigin="5876,1498" coordsize="10,20">
              <v:shape style="position:absolute;left:5876;top:1498;width:10;height:20" coordorigin="5876,1498" coordsize="10,20" path="m5876,1517l5886,1517,5886,1498,5876,1498,5876,1517xe" filled="true" fillcolor="#000000" stroked="false">
                <v:path arrowok="t"/>
                <v:fill type="solid"/>
              </v:shape>
            </v:group>
            <v:group style="position:absolute;left:5876;top:1517;width:10;height:20" coordorigin="5876,1517" coordsize="10,20">
              <v:shape style="position:absolute;left:5876;top:1517;width:10;height:20" coordorigin="5876,1517" coordsize="10,20" path="m5876,1536l5886,1536,5886,1517,5876,1517,5876,1536xe" filled="true" fillcolor="#000000" stroked="false">
                <v:path arrowok="t"/>
                <v:fill type="solid"/>
              </v:shape>
            </v:group>
            <v:group style="position:absolute;left:5876;top:1536;width:10;height:20" coordorigin="5876,1536" coordsize="10,20">
              <v:shape style="position:absolute;left:5876;top:1536;width:10;height:20" coordorigin="5876,1536" coordsize="10,20" path="m5876,1555l5886,1555,5886,1536,5876,1536,5876,1555xe" filled="true" fillcolor="#000000" stroked="false">
                <v:path arrowok="t"/>
                <v:fill type="solid"/>
              </v:shape>
            </v:group>
            <v:group style="position:absolute;left:5876;top:1555;width:10;height:20" coordorigin="5876,1555" coordsize="10,20">
              <v:shape style="position:absolute;left:5876;top:1555;width:10;height:20" coordorigin="5876,1555" coordsize="10,20" path="m5876,1574l5886,1574,5886,1555,5876,1555,5876,1574xe" filled="true" fillcolor="#000000" stroked="false">
                <v:path arrowok="t"/>
                <v:fill type="solid"/>
              </v:shape>
            </v:group>
            <v:group style="position:absolute;left:5876;top:1575;width:10;height:20" coordorigin="5876,1575" coordsize="10,20">
              <v:shape style="position:absolute;left:5876;top:1575;width:10;height:20" coordorigin="5876,1575" coordsize="10,20" path="m5876,1594l5886,1594,5886,1575,5876,1575,5876,1594xe" filled="true" fillcolor="#000000" stroked="false">
                <v:path arrowok="t"/>
                <v:fill type="solid"/>
              </v:shape>
            </v:group>
            <v:group style="position:absolute;left:5876;top:1594;width:10;height:20" coordorigin="5876,1594" coordsize="10,20">
              <v:shape style="position:absolute;left:5876;top:1594;width:10;height:20" coordorigin="5876,1594" coordsize="10,20" path="m5876,1613l5886,1613,5886,1594,5876,1594,5876,1613xe" filled="true" fillcolor="#000000" stroked="false">
                <v:path arrowok="t"/>
                <v:fill type="solid"/>
              </v:shape>
            </v:group>
            <v:group style="position:absolute;left:5876;top:1613;width:10;height:20" coordorigin="5876,1613" coordsize="10,20">
              <v:shape style="position:absolute;left:5876;top:1613;width:10;height:20" coordorigin="5876,1613" coordsize="10,20" path="m5876,1633l5886,1633,5886,1613,5876,1613,5876,1633xe" filled="true" fillcolor="#000000" stroked="false">
                <v:path arrowok="t"/>
                <v:fill type="solid"/>
              </v:shape>
            </v:group>
            <v:group style="position:absolute;left:5876;top:1641;width:10;height:2" coordorigin="5876,1641" coordsize="10,2">
              <v:shape style="position:absolute;left:5876;top:1641;width:10;height:2" coordorigin="5876,1641" coordsize="10,0" path="m5876,1641l5886,1641e" filled="false" stroked="true" strokeweight=".84003pt" strokecolor="#000000">
                <v:path arrowok="t"/>
              </v:shape>
              <v:shape style="position:absolute;left:29;top:1555;width:4067;height:104" type="#_x0000_t75" stroked="false">
                <v:imagedata r:id="rId369" o:title=""/>
              </v:shape>
              <v:shape style="position:absolute;left:4071;top:1649;width:1805;height:10" type="#_x0000_t75" stroked="false">
                <v:imagedata r:id="rId38" o:title=""/>
              </v:shape>
              <v:shape style="position:absolute;left:5871;top:1649;width:1810;height:10" type="#_x0000_t75" stroked="false">
                <v:imagedata r:id="rId39" o:title=""/>
              </v:shape>
            </v:group>
            <v:group style="position:absolute;left:2276;top:1659;width:10;height:20" coordorigin="2276,1659" coordsize="10,20">
              <v:shape style="position:absolute;left:2276;top:1659;width:10;height:20" coordorigin="2276,1659" coordsize="10,20" path="m2276,1678l2285,1678,2285,1659,2276,1659,2276,1678xe" filled="true" fillcolor="#000000" stroked="false">
                <v:path arrowok="t"/>
                <v:fill type="solid"/>
              </v:shape>
            </v:group>
            <v:group style="position:absolute;left:2276;top:1678;width:10;height:20" coordorigin="2276,1678" coordsize="10,20">
              <v:shape style="position:absolute;left:2276;top:1678;width:10;height:20" coordorigin="2276,1678" coordsize="10,20" path="m2276,1697l2285,1697,2285,1678,2276,1678,2276,1697xe" filled="true" fillcolor="#000000" stroked="false">
                <v:path arrowok="t"/>
                <v:fill type="solid"/>
              </v:shape>
            </v:group>
            <v:group style="position:absolute;left:2276;top:1697;width:10;height:20" coordorigin="2276,1697" coordsize="10,20">
              <v:shape style="position:absolute;left:2276;top:1697;width:10;height:20" coordorigin="2276,1697" coordsize="10,20" path="m2276,1717l2285,1717,2285,1697,2276,1697,2276,1717xe" filled="true" fillcolor="#000000" stroked="false">
                <v:path arrowok="t"/>
                <v:fill type="solid"/>
              </v:shape>
            </v:group>
            <v:group style="position:absolute;left:2276;top:1717;width:10;height:20" coordorigin="2276,1717" coordsize="10,20">
              <v:shape style="position:absolute;left:2276;top:1717;width:10;height:20" coordorigin="2276,1717" coordsize="10,20" path="m2276,1736l2285,1736,2285,1717,2276,1717,2276,1736xe" filled="true" fillcolor="#000000" stroked="false">
                <v:path arrowok="t"/>
                <v:fill type="solid"/>
              </v:shape>
            </v:group>
            <v:group style="position:absolute;left:2276;top:1736;width:10;height:20" coordorigin="2276,1736" coordsize="10,20">
              <v:shape style="position:absolute;left:2276;top:1736;width:10;height:20" coordorigin="2276,1736" coordsize="10,20" path="m2276,1755l2285,1755,2285,1736,2276,1736,2276,1755xe" filled="true" fillcolor="#000000" stroked="false">
                <v:path arrowok="t"/>
                <v:fill type="solid"/>
              </v:shape>
            </v:group>
            <v:group style="position:absolute;left:2276;top:1755;width:10;height:20" coordorigin="2276,1755" coordsize="10,20">
              <v:shape style="position:absolute;left:2276;top:1755;width:10;height:20" coordorigin="2276,1755" coordsize="10,20" path="m2276,1774l2285,1774,2285,1755,2276,1755,2276,1774xe" filled="true" fillcolor="#000000" stroked="false">
                <v:path arrowok="t"/>
                <v:fill type="solid"/>
              </v:shape>
            </v:group>
            <v:group style="position:absolute;left:2276;top:1774;width:10;height:20" coordorigin="2276,1774" coordsize="10,20">
              <v:shape style="position:absolute;left:2276;top:1774;width:10;height:20" coordorigin="2276,1774" coordsize="10,20" path="m2276,1793l2285,1793,2285,1774,2276,1774,2276,1793xe" filled="true" fillcolor="#000000" stroked="false">
                <v:path arrowok="t"/>
                <v:fill type="solid"/>
              </v:shape>
            </v:group>
            <v:group style="position:absolute;left:2276;top:1793;width:10;height:20" coordorigin="2276,1793" coordsize="10,20">
              <v:shape style="position:absolute;left:2276;top:1793;width:10;height:20" coordorigin="2276,1793" coordsize="10,20" path="m2276,1813l2285,1813,2285,1793,2276,1793,2276,1813xe" filled="true" fillcolor="#000000" stroked="false">
                <v:path arrowok="t"/>
                <v:fill type="solid"/>
              </v:shape>
            </v:group>
            <v:group style="position:absolute;left:2276;top:1813;width:10;height:20" coordorigin="2276,1813" coordsize="10,20">
              <v:shape style="position:absolute;left:2276;top:1813;width:10;height:20" coordorigin="2276,1813" coordsize="10,20" path="m2276,1832l2285,1832,2285,1813,2276,1813,2276,1832xe" filled="true" fillcolor="#000000" stroked="false">
                <v:path arrowok="t"/>
                <v:fill type="solid"/>
              </v:shape>
            </v:group>
            <v:group style="position:absolute;left:2276;top:1832;width:10;height:20" coordorigin="2276,1832" coordsize="10,20">
              <v:shape style="position:absolute;left:2276;top:1832;width:10;height:20" coordorigin="2276,1832" coordsize="10,20" path="m2276,1851l2285,1851,2285,1832,2276,1832,2276,1851xe" filled="true" fillcolor="#000000" stroked="false">
                <v:path arrowok="t"/>
                <v:fill type="solid"/>
              </v:shape>
            </v:group>
            <v:group style="position:absolute;left:2276;top:1851;width:10;height:20" coordorigin="2276,1851" coordsize="10,20">
              <v:shape style="position:absolute;left:2276;top:1851;width:10;height:20" coordorigin="2276,1851" coordsize="10,20" path="m2276,1870l2285,1870,2285,1851,2276,1851,2276,1870xe" filled="true" fillcolor="#000000" stroked="false">
                <v:path arrowok="t"/>
                <v:fill type="solid"/>
              </v:shape>
            </v:group>
            <v:group style="position:absolute;left:2276;top:1870;width:10;height:20" coordorigin="2276,1870" coordsize="10,20">
              <v:shape style="position:absolute;left:2276;top:1870;width:10;height:20" coordorigin="2276,1870" coordsize="10,20" path="m2276,1889l2285,1889,2285,1870,2276,1870,2276,1889xe" filled="true" fillcolor="#000000" stroked="false">
                <v:path arrowok="t"/>
                <v:fill type="solid"/>
              </v:shape>
            </v:group>
            <v:group style="position:absolute;left:2276;top:1889;width:10;height:20" coordorigin="2276,1889" coordsize="10,20">
              <v:shape style="position:absolute;left:2276;top:1889;width:10;height:20" coordorigin="2276,1889" coordsize="10,20" path="m2276,1909l2285,1909,2285,1889,2276,1889,2276,1909xe" filled="true" fillcolor="#000000" stroked="false">
                <v:path arrowok="t"/>
                <v:fill type="solid"/>
              </v:shape>
            </v:group>
            <v:group style="position:absolute;left:2276;top:1909;width:10;height:20" coordorigin="2276,1909" coordsize="10,20">
              <v:shape style="position:absolute;left:2276;top:1909;width:10;height:20" coordorigin="2276,1909" coordsize="10,20" path="m2276,1928l2285,1928,2285,1909,2276,1909,2276,1928xe" filled="true" fillcolor="#000000" stroked="false">
                <v:path arrowok="t"/>
                <v:fill type="solid"/>
              </v:shape>
            </v:group>
            <v:group style="position:absolute;left:2276;top:1928;width:10;height:20" coordorigin="2276,1928" coordsize="10,20">
              <v:shape style="position:absolute;left:2276;top:1928;width:10;height:20" coordorigin="2276,1928" coordsize="10,20" path="m2276,1947l2285,1947,2285,1928,2276,1928,2276,1947xe" filled="true" fillcolor="#000000" stroked="false">
                <v:path arrowok="t"/>
                <v:fill type="solid"/>
              </v:shape>
            </v:group>
            <v:group style="position:absolute;left:2276;top:1947;width:10;height:20" coordorigin="2276,1947" coordsize="10,20">
              <v:shape style="position:absolute;left:2276;top:1947;width:10;height:20" coordorigin="2276,1947" coordsize="10,20" path="m2276,1966l2285,1966,2285,1947,2276,1947,2276,1966xe" filled="true" fillcolor="#000000" stroked="false">
                <v:path arrowok="t"/>
                <v:fill type="solid"/>
              </v:shape>
            </v:group>
            <v:group style="position:absolute;left:2276;top:1966;width:10;height:20" coordorigin="2276,1966" coordsize="10,20">
              <v:shape style="position:absolute;left:2276;top:1966;width:10;height:20" coordorigin="2276,1966" coordsize="10,20" path="m2276,1985l2285,1985,2285,1966,2276,1966,2276,1985xe" filled="true" fillcolor="#000000" stroked="false">
                <v:path arrowok="t"/>
                <v:fill type="solid"/>
              </v:shape>
            </v:group>
            <v:group style="position:absolute;left:14;top:2074;width:2262;height:2" coordorigin="14,2074" coordsize="2262,2">
              <v:shape style="position:absolute;left:14;top:2074;width:2262;height:2" coordorigin="14,2074" coordsize="2262,0" path="m14,2074l2276,2074e" filled="false" stroked="true" strokeweight="1.44pt" strokecolor="#000000">
                <v:path arrowok="t"/>
              </v:shape>
            </v:group>
            <v:group style="position:absolute;left:2276;top:1985;width:10;height:20" coordorigin="2276,1985" coordsize="10,20">
              <v:shape style="position:absolute;left:2276;top:1985;width:10;height:20" coordorigin="2276,1985" coordsize="10,20" path="m2276,2005l2285,2005,2285,1985,2276,1985,2276,2005xe" filled="true" fillcolor="#000000" stroked="false">
                <v:path arrowok="t"/>
                <v:fill type="solid"/>
              </v:shape>
            </v:group>
            <v:group style="position:absolute;left:2276;top:2005;width:10;height:20" coordorigin="2276,2005" coordsize="10,20">
              <v:shape style="position:absolute;left:2276;top:2005;width:10;height:20" coordorigin="2276,2005" coordsize="10,20" path="m2276,2024l2285,2024,2285,2005,2276,2005,2276,2024xe" filled="true" fillcolor="#000000" stroked="false">
                <v:path arrowok="t"/>
                <v:fill type="solid"/>
              </v:shape>
            </v:group>
            <v:group style="position:absolute;left:2276;top:2024;width:10;height:20" coordorigin="2276,2024" coordsize="10,20">
              <v:shape style="position:absolute;left:2276;top:2024;width:10;height:20" coordorigin="2276,2024" coordsize="10,20" path="m2276,2043l2285,2043,2285,2024,2276,2024,2276,2043xe" filled="true" fillcolor="#000000" stroked="false">
                <v:path arrowok="t"/>
                <v:fill type="solid"/>
              </v:shape>
            </v:group>
            <v:group style="position:absolute;left:2276;top:2051;width:10;height:2" coordorigin="2276,2051" coordsize="10,2">
              <v:shape style="position:absolute;left:2276;top:2051;width:10;height:2" coordorigin="2276,2051" coordsize="10,0" path="m2276,2051l2285,2051e" filled="false" stroked="true" strokeweight=".84003pt" strokecolor="#000000">
                <v:path arrowok="t"/>
              </v:shape>
            </v:group>
            <v:group style="position:absolute;left:2276;top:2074;width:29;height:2" coordorigin="2276,2074" coordsize="29,2">
              <v:shape style="position:absolute;left:2276;top:2074;width:29;height:2" coordorigin="2276,2074" coordsize="29,0" path="m2276,2074l2305,2074e" filled="false" stroked="true" strokeweight="1.44pt" strokecolor="#000000">
                <v:path arrowok="t"/>
              </v:shape>
            </v:group>
            <v:group style="position:absolute;left:2305;top:2074;width:1772;height:2" coordorigin="2305,2074" coordsize="1772,2">
              <v:shape style="position:absolute;left:2305;top:2074;width:1772;height:2" coordorigin="2305,2074" coordsize="1772,0" path="m2305,2074l4076,2074e" filled="false" stroked="true" strokeweight="1.44pt" strokecolor="#000000">
                <v:path arrowok="t"/>
              </v:shape>
            </v:group>
            <v:group style="position:absolute;left:4076;top:1659;width:10;height:20" coordorigin="4076,1659" coordsize="10,20">
              <v:shape style="position:absolute;left:4076;top:1659;width:10;height:20" coordorigin="4076,1659" coordsize="10,20" path="m4076,1678l4086,1678,4086,1659,4076,1659,4076,1678xe" filled="true" fillcolor="#000000" stroked="false">
                <v:path arrowok="t"/>
                <v:fill type="solid"/>
              </v:shape>
            </v:group>
            <v:group style="position:absolute;left:4076;top:1678;width:10;height:20" coordorigin="4076,1678" coordsize="10,20">
              <v:shape style="position:absolute;left:4076;top:1678;width:10;height:20" coordorigin="4076,1678" coordsize="10,20" path="m4076,1697l4086,1697,4086,1678,4076,1678,4076,1697xe" filled="true" fillcolor="#000000" stroked="false">
                <v:path arrowok="t"/>
                <v:fill type="solid"/>
              </v:shape>
            </v:group>
            <v:group style="position:absolute;left:4076;top:1697;width:10;height:20" coordorigin="4076,1697" coordsize="10,20">
              <v:shape style="position:absolute;left:4076;top:1697;width:10;height:20" coordorigin="4076,1697" coordsize="10,20" path="m4076,1717l4086,1717,4086,1697,4076,1697,4076,1717xe" filled="true" fillcolor="#000000" stroked="false">
                <v:path arrowok="t"/>
                <v:fill type="solid"/>
              </v:shape>
            </v:group>
            <v:group style="position:absolute;left:4076;top:1717;width:10;height:20" coordorigin="4076,1717" coordsize="10,20">
              <v:shape style="position:absolute;left:4076;top:1717;width:10;height:20" coordorigin="4076,1717" coordsize="10,20" path="m4076,1736l4086,1736,4086,1717,4076,1717,4076,1736xe" filled="true" fillcolor="#000000" stroked="false">
                <v:path arrowok="t"/>
                <v:fill type="solid"/>
              </v:shape>
            </v:group>
            <v:group style="position:absolute;left:4076;top:1736;width:10;height:20" coordorigin="4076,1736" coordsize="10,20">
              <v:shape style="position:absolute;left:4076;top:1736;width:10;height:20" coordorigin="4076,1736" coordsize="10,20" path="m4076,1755l4086,1755,4086,1736,4076,1736,4076,1755xe" filled="true" fillcolor="#000000" stroked="false">
                <v:path arrowok="t"/>
                <v:fill type="solid"/>
              </v:shape>
            </v:group>
            <v:group style="position:absolute;left:4076;top:1755;width:10;height:20" coordorigin="4076,1755" coordsize="10,20">
              <v:shape style="position:absolute;left:4076;top:1755;width:10;height:20" coordorigin="4076,1755" coordsize="10,20" path="m4076,1774l4086,1774,4086,1755,4076,1755,4076,1774xe" filled="true" fillcolor="#000000" stroked="false">
                <v:path arrowok="t"/>
                <v:fill type="solid"/>
              </v:shape>
            </v:group>
            <v:group style="position:absolute;left:4076;top:1774;width:10;height:20" coordorigin="4076,1774" coordsize="10,20">
              <v:shape style="position:absolute;left:4076;top:1774;width:10;height:20" coordorigin="4076,1774" coordsize="10,20" path="m4076,1793l4086,1793,4086,1774,4076,1774,4076,1793xe" filled="true" fillcolor="#000000" stroked="false">
                <v:path arrowok="t"/>
                <v:fill type="solid"/>
              </v:shape>
            </v:group>
            <v:group style="position:absolute;left:4076;top:1793;width:10;height:20" coordorigin="4076,1793" coordsize="10,20">
              <v:shape style="position:absolute;left:4076;top:1793;width:10;height:20" coordorigin="4076,1793" coordsize="10,20" path="m4076,1813l4086,1813,4086,1793,4076,1793,4076,1813xe" filled="true" fillcolor="#000000" stroked="false">
                <v:path arrowok="t"/>
                <v:fill type="solid"/>
              </v:shape>
            </v:group>
            <v:group style="position:absolute;left:4076;top:1813;width:10;height:20" coordorigin="4076,1813" coordsize="10,20">
              <v:shape style="position:absolute;left:4076;top:1813;width:10;height:20" coordorigin="4076,1813" coordsize="10,20" path="m4076,1832l4086,1832,4086,1813,4076,1813,4076,1832xe" filled="true" fillcolor="#000000" stroked="false">
                <v:path arrowok="t"/>
                <v:fill type="solid"/>
              </v:shape>
            </v:group>
            <v:group style="position:absolute;left:4076;top:1832;width:10;height:20" coordorigin="4076,1832" coordsize="10,20">
              <v:shape style="position:absolute;left:4076;top:1832;width:10;height:20" coordorigin="4076,1832" coordsize="10,20" path="m4076,1851l4086,1851,4086,1832,4076,1832,4076,1851xe" filled="true" fillcolor="#000000" stroked="false">
                <v:path arrowok="t"/>
                <v:fill type="solid"/>
              </v:shape>
            </v:group>
            <v:group style="position:absolute;left:4076;top:1851;width:10;height:20" coordorigin="4076,1851" coordsize="10,20">
              <v:shape style="position:absolute;left:4076;top:1851;width:10;height:20" coordorigin="4076,1851" coordsize="10,20" path="m4076,1870l4086,1870,4086,1851,4076,1851,4076,1870xe" filled="true" fillcolor="#000000" stroked="false">
                <v:path arrowok="t"/>
                <v:fill type="solid"/>
              </v:shape>
            </v:group>
            <v:group style="position:absolute;left:4076;top:1870;width:10;height:20" coordorigin="4076,1870" coordsize="10,20">
              <v:shape style="position:absolute;left:4076;top:1870;width:10;height:20" coordorigin="4076,1870" coordsize="10,20" path="m4076,1889l4086,1889,4086,1870,4076,1870,4076,1889xe" filled="true" fillcolor="#000000" stroked="false">
                <v:path arrowok="t"/>
                <v:fill type="solid"/>
              </v:shape>
            </v:group>
            <v:group style="position:absolute;left:4076;top:1889;width:10;height:20" coordorigin="4076,1889" coordsize="10,20">
              <v:shape style="position:absolute;left:4076;top:1889;width:10;height:20" coordorigin="4076,1889" coordsize="10,20" path="m4076,1909l4086,1909,4086,1889,4076,1889,4076,1909xe" filled="true" fillcolor="#000000" stroked="false">
                <v:path arrowok="t"/>
                <v:fill type="solid"/>
              </v:shape>
            </v:group>
            <v:group style="position:absolute;left:4076;top:1909;width:10;height:20" coordorigin="4076,1909" coordsize="10,20">
              <v:shape style="position:absolute;left:4076;top:1909;width:10;height:20" coordorigin="4076,1909" coordsize="10,20" path="m4076,1928l4086,1928,4086,1909,4076,1909,4076,1928xe" filled="true" fillcolor="#000000" stroked="false">
                <v:path arrowok="t"/>
                <v:fill type="solid"/>
              </v:shape>
            </v:group>
            <v:group style="position:absolute;left:4076;top:1928;width:10;height:20" coordorigin="4076,1928" coordsize="10,20">
              <v:shape style="position:absolute;left:4076;top:1928;width:10;height:20" coordorigin="4076,1928" coordsize="10,20" path="m4076,1947l4086,1947,4086,1928,4076,1928,4076,1947xe" filled="true" fillcolor="#000000" stroked="false">
                <v:path arrowok="t"/>
                <v:fill type="solid"/>
              </v:shape>
            </v:group>
            <v:group style="position:absolute;left:4076;top:1947;width:10;height:20" coordorigin="4076,1947" coordsize="10,20">
              <v:shape style="position:absolute;left:4076;top:1947;width:10;height:20" coordorigin="4076,1947" coordsize="10,20" path="m4076,1966l4086,1966,4086,1947,4076,1947,4076,1966xe" filled="true" fillcolor="#000000" stroked="false">
                <v:path arrowok="t"/>
                <v:fill type="solid"/>
              </v:shape>
            </v:group>
            <v:group style="position:absolute;left:4076;top:1966;width:10;height:20" coordorigin="4076,1966" coordsize="10,20">
              <v:shape style="position:absolute;left:4076;top:1966;width:10;height:20" coordorigin="4076,1966" coordsize="10,20" path="m4076,1985l4086,1985,4086,1966,4076,1966,4076,1985xe" filled="true" fillcolor="#000000" stroked="false">
                <v:path arrowok="t"/>
                <v:fill type="solid"/>
              </v:shape>
            </v:group>
            <v:group style="position:absolute;left:4076;top:1985;width:10;height:20" coordorigin="4076,1985" coordsize="10,20">
              <v:shape style="position:absolute;left:4076;top:1985;width:10;height:20" coordorigin="4076,1985" coordsize="10,20" path="m4076,2005l4086,2005,4086,1985,4076,1985,4076,2005xe" filled="true" fillcolor="#000000" stroked="false">
                <v:path arrowok="t"/>
                <v:fill type="solid"/>
              </v:shape>
            </v:group>
            <v:group style="position:absolute;left:4076;top:2005;width:10;height:20" coordorigin="4076,2005" coordsize="10,20">
              <v:shape style="position:absolute;left:4076;top:2005;width:10;height:20" coordorigin="4076,2005" coordsize="10,20" path="m4076,2024l4086,2024,4086,2005,4076,2005,4076,2024xe" filled="true" fillcolor="#000000" stroked="false">
                <v:path arrowok="t"/>
                <v:fill type="solid"/>
              </v:shape>
            </v:group>
            <v:group style="position:absolute;left:4076;top:2024;width:10;height:20" coordorigin="4076,2024" coordsize="10,20">
              <v:shape style="position:absolute;left:4076;top:2024;width:10;height:20" coordorigin="4076,2024" coordsize="10,20" path="m4076,2043l4086,2043,4086,2024,4076,2024,4076,2043xe" filled="true" fillcolor="#000000" stroked="false">
                <v:path arrowok="t"/>
                <v:fill type="solid"/>
              </v:shape>
            </v:group>
            <v:group style="position:absolute;left:4076;top:2051;width:10;height:2" coordorigin="4076,2051" coordsize="10,2">
              <v:shape style="position:absolute;left:4076;top:2051;width:10;height:2" coordorigin="4076,2051" coordsize="10,0" path="m4076,2051l4086,2051e" filled="false" stroked="true" strokeweight=".84003pt" strokecolor="#000000">
                <v:path arrowok="t"/>
              </v:shape>
            </v:group>
            <v:group style="position:absolute;left:4076;top:2074;width:29;height:2" coordorigin="4076,2074" coordsize="29,2">
              <v:shape style="position:absolute;left:4076;top:2074;width:29;height:2" coordorigin="4076,2074" coordsize="29,0" path="m4076,2074l4105,2074e" filled="false" stroked="true" strokeweight="1.44pt" strokecolor="#000000">
                <v:path arrowok="t"/>
              </v:shape>
            </v:group>
            <v:group style="position:absolute;left:4105;top:2074;width:1772;height:2" coordorigin="4105,2074" coordsize="1772,2">
              <v:shape style="position:absolute;left:4105;top:2074;width:1772;height:2" coordorigin="4105,2074" coordsize="1772,0" path="m4105,2074l5876,2074e" filled="false" stroked="true" strokeweight="1.44pt" strokecolor="#000000">
                <v:path arrowok="t"/>
              </v:shape>
            </v:group>
            <v:group style="position:absolute;left:5876;top:1659;width:10;height:20" coordorigin="5876,1659" coordsize="10,20">
              <v:shape style="position:absolute;left:5876;top:1659;width:10;height:20" coordorigin="5876,1659" coordsize="10,20" path="m5876,1678l5886,1678,5886,1659,5876,1659,5876,1678xe" filled="true" fillcolor="#000000" stroked="false">
                <v:path arrowok="t"/>
                <v:fill type="solid"/>
              </v:shape>
            </v:group>
            <v:group style="position:absolute;left:5876;top:1678;width:10;height:20" coordorigin="5876,1678" coordsize="10,20">
              <v:shape style="position:absolute;left:5876;top:1678;width:10;height:20" coordorigin="5876,1678" coordsize="10,20" path="m5876,1697l5886,1697,5886,1678,5876,1678,5876,1697xe" filled="true" fillcolor="#000000" stroked="false">
                <v:path arrowok="t"/>
                <v:fill type="solid"/>
              </v:shape>
            </v:group>
            <v:group style="position:absolute;left:5876;top:1697;width:10;height:20" coordorigin="5876,1697" coordsize="10,20">
              <v:shape style="position:absolute;left:5876;top:1697;width:10;height:20" coordorigin="5876,1697" coordsize="10,20" path="m5876,1717l5886,1717,5886,1697,5876,1697,5876,1717xe" filled="true" fillcolor="#000000" stroked="false">
                <v:path arrowok="t"/>
                <v:fill type="solid"/>
              </v:shape>
            </v:group>
            <v:group style="position:absolute;left:5876;top:1717;width:10;height:20" coordorigin="5876,1717" coordsize="10,20">
              <v:shape style="position:absolute;left:5876;top:1717;width:10;height:20" coordorigin="5876,1717" coordsize="10,20" path="m5876,1736l5886,1736,5886,1717,5876,1717,5876,1736xe" filled="true" fillcolor="#000000" stroked="false">
                <v:path arrowok="t"/>
                <v:fill type="solid"/>
              </v:shape>
            </v:group>
            <v:group style="position:absolute;left:5876;top:1736;width:10;height:20" coordorigin="5876,1736" coordsize="10,20">
              <v:shape style="position:absolute;left:5876;top:1736;width:10;height:20" coordorigin="5876,1736" coordsize="10,20" path="m5876,1755l5886,1755,5886,1736,5876,1736,5876,1755xe" filled="true" fillcolor="#000000" stroked="false">
                <v:path arrowok="t"/>
                <v:fill type="solid"/>
              </v:shape>
            </v:group>
            <v:group style="position:absolute;left:5876;top:1755;width:10;height:20" coordorigin="5876,1755" coordsize="10,20">
              <v:shape style="position:absolute;left:5876;top:1755;width:10;height:20" coordorigin="5876,1755" coordsize="10,20" path="m5876,1774l5886,1774,5886,1755,5876,1755,5876,1774xe" filled="true" fillcolor="#000000" stroked="false">
                <v:path arrowok="t"/>
                <v:fill type="solid"/>
              </v:shape>
            </v:group>
            <v:group style="position:absolute;left:5876;top:1774;width:10;height:20" coordorigin="5876,1774" coordsize="10,20">
              <v:shape style="position:absolute;left:5876;top:1774;width:10;height:20" coordorigin="5876,1774" coordsize="10,20" path="m5876,1793l5886,1793,5886,1774,5876,1774,5876,1793xe" filled="true" fillcolor="#000000" stroked="false">
                <v:path arrowok="t"/>
                <v:fill type="solid"/>
              </v:shape>
            </v:group>
            <v:group style="position:absolute;left:5876;top:1793;width:10;height:20" coordorigin="5876,1793" coordsize="10,20">
              <v:shape style="position:absolute;left:5876;top:1793;width:10;height:20" coordorigin="5876,1793" coordsize="10,20" path="m5876,1813l5886,1813,5886,1793,5876,1793,5876,1813xe" filled="true" fillcolor="#000000" stroked="false">
                <v:path arrowok="t"/>
                <v:fill type="solid"/>
              </v:shape>
            </v:group>
            <v:group style="position:absolute;left:5876;top:1813;width:10;height:20" coordorigin="5876,1813" coordsize="10,20">
              <v:shape style="position:absolute;left:5876;top:1813;width:10;height:20" coordorigin="5876,1813" coordsize="10,20" path="m5876,1832l5886,1832,5886,1813,5876,1813,5876,1832xe" filled="true" fillcolor="#000000" stroked="false">
                <v:path arrowok="t"/>
                <v:fill type="solid"/>
              </v:shape>
            </v:group>
            <v:group style="position:absolute;left:5876;top:1832;width:10;height:20" coordorigin="5876,1832" coordsize="10,20">
              <v:shape style="position:absolute;left:5876;top:1832;width:10;height:20" coordorigin="5876,1832" coordsize="10,20" path="m5876,1851l5886,1851,5886,1832,5876,1832,5876,1851xe" filled="true" fillcolor="#000000" stroked="false">
                <v:path arrowok="t"/>
                <v:fill type="solid"/>
              </v:shape>
            </v:group>
            <v:group style="position:absolute;left:5876;top:1851;width:10;height:20" coordorigin="5876,1851" coordsize="10,20">
              <v:shape style="position:absolute;left:5876;top:1851;width:10;height:20" coordorigin="5876,1851" coordsize="10,20" path="m5876,1870l5886,1870,5886,1851,5876,1851,5876,1870xe" filled="true" fillcolor="#000000" stroked="false">
                <v:path arrowok="t"/>
                <v:fill type="solid"/>
              </v:shape>
            </v:group>
            <v:group style="position:absolute;left:5876;top:1870;width:10;height:20" coordorigin="5876,1870" coordsize="10,20">
              <v:shape style="position:absolute;left:5876;top:1870;width:10;height:20" coordorigin="5876,1870" coordsize="10,20" path="m5876,1889l5886,1889,5886,1870,5876,1870,5876,1889xe" filled="true" fillcolor="#000000" stroked="false">
                <v:path arrowok="t"/>
                <v:fill type="solid"/>
              </v:shape>
            </v:group>
            <v:group style="position:absolute;left:5876;top:1889;width:10;height:20" coordorigin="5876,1889" coordsize="10,20">
              <v:shape style="position:absolute;left:5876;top:1889;width:10;height:20" coordorigin="5876,1889" coordsize="10,20" path="m5876,1909l5886,1909,5886,1889,5876,1889,5876,1909xe" filled="true" fillcolor="#000000" stroked="false">
                <v:path arrowok="t"/>
                <v:fill type="solid"/>
              </v:shape>
            </v:group>
            <v:group style="position:absolute;left:5876;top:1909;width:10;height:20" coordorigin="5876,1909" coordsize="10,20">
              <v:shape style="position:absolute;left:5876;top:1909;width:10;height:20" coordorigin="5876,1909" coordsize="10,20" path="m5876,1928l5886,1928,5886,1909,5876,1909,5876,1928xe" filled="true" fillcolor="#000000" stroked="false">
                <v:path arrowok="t"/>
                <v:fill type="solid"/>
              </v:shape>
            </v:group>
            <v:group style="position:absolute;left:5876;top:1928;width:10;height:20" coordorigin="5876,1928" coordsize="10,20">
              <v:shape style="position:absolute;left:5876;top:1928;width:10;height:20" coordorigin="5876,1928" coordsize="10,20" path="m5876,1947l5886,1947,5886,1928,5876,1928,5876,1947xe" filled="true" fillcolor="#000000" stroked="false">
                <v:path arrowok="t"/>
                <v:fill type="solid"/>
              </v:shape>
            </v:group>
            <v:group style="position:absolute;left:5876;top:1947;width:10;height:20" coordorigin="5876,1947" coordsize="10,20">
              <v:shape style="position:absolute;left:5876;top:1947;width:10;height:20" coordorigin="5876,1947" coordsize="10,20" path="m5876,1966l5886,1966,5886,1947,5876,1947,5876,1966xe" filled="true" fillcolor="#000000" stroked="false">
                <v:path arrowok="t"/>
                <v:fill type="solid"/>
              </v:shape>
            </v:group>
            <v:group style="position:absolute;left:5876;top:1966;width:10;height:20" coordorigin="5876,1966" coordsize="10,20">
              <v:shape style="position:absolute;left:5876;top:1966;width:10;height:20" coordorigin="5876,1966" coordsize="10,20" path="m5876,1985l5886,1985,5886,1966,5876,1966,5876,1985xe" filled="true" fillcolor="#000000" stroked="false">
                <v:path arrowok="t"/>
                <v:fill type="solid"/>
              </v:shape>
            </v:group>
            <v:group style="position:absolute;left:5876;top:1985;width:10;height:20" coordorigin="5876,1985" coordsize="10,20">
              <v:shape style="position:absolute;left:5876;top:1985;width:10;height:20" coordorigin="5876,1985" coordsize="10,20" path="m5876,2005l5886,2005,5886,1985,5876,1985,5876,2005xe" filled="true" fillcolor="#000000" stroked="false">
                <v:path arrowok="t"/>
                <v:fill type="solid"/>
              </v:shape>
            </v:group>
            <v:group style="position:absolute;left:5876;top:2005;width:10;height:20" coordorigin="5876,2005" coordsize="10,20">
              <v:shape style="position:absolute;left:5876;top:2005;width:10;height:20" coordorigin="5876,2005" coordsize="10,20" path="m5876,2024l5886,2024,5886,2005,5876,2005,5876,2024xe" filled="true" fillcolor="#000000" stroked="false">
                <v:path arrowok="t"/>
                <v:fill type="solid"/>
              </v:shape>
            </v:group>
            <v:group style="position:absolute;left:5876;top:2024;width:10;height:20" coordorigin="5876,2024" coordsize="10,20">
              <v:shape style="position:absolute;left:5876;top:2024;width:10;height:20" coordorigin="5876,2024" coordsize="10,20" path="m5876,2043l5886,2043,5886,2024,5876,2024,5876,2043xe" filled="true" fillcolor="#000000" stroked="false">
                <v:path arrowok="t"/>
                <v:fill type="solid"/>
              </v:shape>
            </v:group>
            <v:group style="position:absolute;left:5876;top:2051;width:10;height:2" coordorigin="5876,2051" coordsize="10,2">
              <v:shape style="position:absolute;left:5876;top:2051;width:10;height:2" coordorigin="5876,2051" coordsize="10,0" path="m5876,2051l5886,2051e" filled="false" stroked="true" strokeweight=".84003pt" strokecolor="#000000">
                <v:path arrowok="t"/>
              </v:shape>
            </v:group>
            <v:group style="position:absolute;left:5876;top:2074;width:30;height:2" coordorigin="5876,2074" coordsize="30,2">
              <v:shape style="position:absolute;left:5876;top:2074;width:30;height:2" coordorigin="5876,2074" coordsize="30,0" path="m5876,2074l5905,2074e" filled="false" stroked="true" strokeweight="1.44pt" strokecolor="#000000">
                <v:path arrowok="t"/>
              </v:shape>
            </v:group>
            <v:group style="position:absolute;left:5906;top:2074;width:1776;height:2" coordorigin="5906,2074" coordsize="1776,2">
              <v:shape style="position:absolute;left:5906;top:2074;width:1776;height:2" coordorigin="5906,2074" coordsize="1776,0" path="m5906,2074l7682,2074e" filled="false" stroked="true" strokeweight="1.44pt" strokecolor="#000000">
                <v:path arrowok="t"/>
              </v:shape>
              <v:shape style="position:absolute;left:944;top:385;width:42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shape style="position:absolute;left:2758;top:385;width:84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本年金额</w:t>
                      </w:r>
                    </w:p>
                  </w:txbxContent>
                </v:textbox>
                <w10:wrap type="none"/>
              </v:shape>
              <v:shape style="position:absolute;left:4559;top:385;width:84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上年金额</w:t>
                      </w:r>
                    </w:p>
                  </w:txbxContent>
                </v:textbox>
                <w10:wrap type="none"/>
              </v:shape>
              <v:shape style="position:absolute;left:6042;top:186;width:1474;height:612" type="#_x0000_t202" filled="false" stroked="false">
                <v:textbox inset="0,0,0,0">
                  <w:txbxContent>
                    <w:p>
                      <w:pPr>
                        <w:spacing w:line="211" w:lineRule="exact" w:before="0"/>
                        <w:ind w:left="0" w:right="0" w:firstLine="0"/>
                        <w:jc w:val="center"/>
                        <w:rPr>
                          <w:rFonts w:ascii="宋体" w:hAnsi="宋体" w:cs="宋体" w:eastAsia="宋体" w:hint="default"/>
                          <w:sz w:val="21"/>
                          <w:szCs w:val="21"/>
                        </w:rPr>
                      </w:pPr>
                      <w:r>
                        <w:rPr>
                          <w:rFonts w:ascii="宋体" w:hAnsi="宋体" w:cs="宋体" w:eastAsia="宋体" w:hint="default"/>
                          <w:spacing w:val="-1"/>
                          <w:sz w:val="21"/>
                          <w:szCs w:val="21"/>
                        </w:rPr>
                        <w:t>计入当期非经常</w:t>
                      </w:r>
                    </w:p>
                    <w:p>
                      <w:pPr>
                        <w:spacing w:before="126"/>
                        <w:ind w:left="0" w:right="0" w:firstLine="0"/>
                        <w:jc w:val="center"/>
                        <w:rPr>
                          <w:rFonts w:ascii="宋体" w:hAnsi="宋体" w:cs="宋体" w:eastAsia="宋体" w:hint="default"/>
                          <w:sz w:val="21"/>
                          <w:szCs w:val="21"/>
                        </w:rPr>
                      </w:pPr>
                      <w:r>
                        <w:rPr>
                          <w:rFonts w:ascii="宋体" w:hAnsi="宋体" w:cs="宋体" w:eastAsia="宋体" w:hint="default"/>
                          <w:sz w:val="21"/>
                          <w:szCs w:val="21"/>
                        </w:rPr>
                        <w:t>性损益的金额</w:t>
                      </w:r>
                    </w:p>
                  </w:txbxContent>
                </v:textbox>
                <w10:wrap type="none"/>
              </v:shape>
              <v:shape style="position:absolute;left:137;top:997;width:1230;height:103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政府补助</w:t>
                      </w:r>
                    </w:p>
                    <w:p>
                      <w:pPr>
                        <w:spacing w:before="133"/>
                        <w:ind w:left="0" w:right="0" w:firstLine="0"/>
                        <w:jc w:val="left"/>
                        <w:rPr>
                          <w:rFonts w:ascii="宋体" w:hAnsi="宋体" w:cs="宋体" w:eastAsia="宋体" w:hint="default"/>
                          <w:sz w:val="21"/>
                          <w:szCs w:val="21"/>
                        </w:rPr>
                      </w:pPr>
                      <w:r>
                        <w:rPr>
                          <w:rFonts w:ascii="宋体" w:hAnsi="宋体" w:cs="宋体" w:eastAsia="宋体" w:hint="default"/>
                          <w:sz w:val="21"/>
                          <w:szCs w:val="21"/>
                        </w:rPr>
                        <w:t>其他</w:t>
                      </w:r>
                    </w:p>
                    <w:p>
                      <w:pPr>
                        <w:spacing w:before="135"/>
                        <w:ind w:left="806" w:right="0" w:firstLine="0"/>
                        <w:jc w:val="left"/>
                        <w:rPr>
                          <w:rFonts w:ascii="宋体" w:hAnsi="宋体" w:cs="宋体" w:eastAsia="宋体" w:hint="default"/>
                          <w:sz w:val="21"/>
                          <w:szCs w:val="21"/>
                        </w:rPr>
                      </w:pPr>
                      <w:r>
                        <w:rPr>
                          <w:rFonts w:ascii="宋体" w:hAnsi="宋体" w:cs="宋体" w:eastAsia="宋体" w:hint="default"/>
                          <w:sz w:val="21"/>
                          <w:szCs w:val="21"/>
                        </w:rPr>
                        <w:t>合计</w:t>
                      </w:r>
                    </w:p>
                  </w:txbxContent>
                </v:textbox>
                <w10:wrap type="none"/>
              </v:shape>
              <v:shape style="position:absolute;left:2763;top:1018;width:1210;height:1031" type="#_x0000_t202" filled="false" stroked="false">
                <v:textbox inset="0,0,0,0">
                  <w:txbxContent>
                    <w:p>
                      <w:pPr>
                        <w:spacing w:line="215"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15,164,962.46</w:t>
                      </w:r>
                    </w:p>
                    <w:p>
                      <w:pPr>
                        <w:spacing w:before="167"/>
                        <w:ind w:left="261" w:right="0" w:firstLine="0"/>
                        <w:jc w:val="left"/>
                        <w:rPr>
                          <w:rFonts w:ascii="Times New Roman" w:hAnsi="Times New Roman" w:cs="Times New Roman" w:eastAsia="Times New Roman" w:hint="default"/>
                          <w:sz w:val="21"/>
                          <w:szCs w:val="21"/>
                        </w:rPr>
                      </w:pPr>
                      <w:r>
                        <w:rPr>
                          <w:rFonts w:ascii="Times New Roman"/>
                          <w:spacing w:val="-1"/>
                          <w:sz w:val="21"/>
                        </w:rPr>
                        <w:t>285,656.02</w:t>
                      </w:r>
                    </w:p>
                    <w:p>
                      <w:pPr>
                        <w:spacing w:line="237" w:lineRule="exact" w:before="169"/>
                        <w:ind w:left="0" w:right="0" w:firstLine="0"/>
                        <w:jc w:val="left"/>
                        <w:rPr>
                          <w:rFonts w:ascii="Times New Roman" w:hAnsi="Times New Roman" w:cs="Times New Roman" w:eastAsia="Times New Roman" w:hint="default"/>
                          <w:sz w:val="21"/>
                          <w:szCs w:val="21"/>
                        </w:rPr>
                      </w:pPr>
                      <w:r>
                        <w:rPr>
                          <w:rFonts w:ascii="Times New Roman"/>
                          <w:spacing w:val="-1"/>
                          <w:sz w:val="21"/>
                        </w:rPr>
                        <w:t>15,450,618.48</w:t>
                      </w:r>
                    </w:p>
                  </w:txbxContent>
                </v:textbox>
                <w10:wrap type="none"/>
              </v:shape>
              <v:shape style="position:absolute;left:4669;top:1018;width:1105;height:1031" type="#_x0000_t202" filled="false" stroked="false">
                <v:textbox inset="0,0,0,0">
                  <w:txbxContent>
                    <w:p>
                      <w:pPr>
                        <w:spacing w:line="215"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7,867,500.00</w:t>
                      </w:r>
                    </w:p>
                    <w:p>
                      <w:pPr>
                        <w:spacing w:before="167"/>
                        <w:ind w:left="0" w:right="0" w:firstLine="0"/>
                        <w:jc w:val="left"/>
                        <w:rPr>
                          <w:rFonts w:ascii="Times New Roman" w:hAnsi="Times New Roman" w:cs="Times New Roman" w:eastAsia="Times New Roman" w:hint="default"/>
                          <w:sz w:val="21"/>
                          <w:szCs w:val="21"/>
                        </w:rPr>
                      </w:pPr>
                      <w:r>
                        <w:rPr>
                          <w:rFonts w:ascii="Times New Roman"/>
                          <w:spacing w:val="-1"/>
                          <w:sz w:val="21"/>
                        </w:rPr>
                        <w:t>1,042,566.53</w:t>
                      </w:r>
                    </w:p>
                    <w:p>
                      <w:pPr>
                        <w:spacing w:line="237" w:lineRule="exact" w:before="169"/>
                        <w:ind w:left="0" w:right="0" w:firstLine="0"/>
                        <w:jc w:val="left"/>
                        <w:rPr>
                          <w:rFonts w:ascii="Times New Roman" w:hAnsi="Times New Roman" w:cs="Times New Roman" w:eastAsia="Times New Roman" w:hint="default"/>
                          <w:sz w:val="21"/>
                          <w:szCs w:val="21"/>
                        </w:rPr>
                      </w:pPr>
                      <w:r>
                        <w:rPr>
                          <w:rFonts w:ascii="Times New Roman"/>
                          <w:spacing w:val="-1"/>
                          <w:sz w:val="21"/>
                        </w:rPr>
                        <w:t>8,910,066.53</w:t>
                      </w:r>
                    </w:p>
                  </w:txbxContent>
                </v:textbox>
                <w10:wrap type="none"/>
              </v:shape>
              <v:shape style="position:absolute;left:6364;top:1018;width:1210;height:1031" type="#_x0000_t202" filled="false" stroked="false">
                <v:textbox inset="0,0,0,0">
                  <w:txbxContent>
                    <w:p>
                      <w:pPr>
                        <w:spacing w:line="215"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14,993,509.00</w:t>
                      </w:r>
                    </w:p>
                    <w:p>
                      <w:pPr>
                        <w:spacing w:before="167"/>
                        <w:ind w:left="261" w:right="0" w:firstLine="0"/>
                        <w:jc w:val="left"/>
                        <w:rPr>
                          <w:rFonts w:ascii="Times New Roman" w:hAnsi="Times New Roman" w:cs="Times New Roman" w:eastAsia="Times New Roman" w:hint="default"/>
                          <w:sz w:val="21"/>
                          <w:szCs w:val="21"/>
                        </w:rPr>
                      </w:pPr>
                      <w:r>
                        <w:rPr>
                          <w:rFonts w:ascii="Times New Roman"/>
                          <w:spacing w:val="-1"/>
                          <w:sz w:val="21"/>
                        </w:rPr>
                        <w:t>285,656.02</w:t>
                      </w:r>
                    </w:p>
                    <w:p>
                      <w:pPr>
                        <w:spacing w:line="237" w:lineRule="exact" w:before="169"/>
                        <w:ind w:left="0" w:right="0" w:firstLine="0"/>
                        <w:jc w:val="left"/>
                        <w:rPr>
                          <w:rFonts w:ascii="Times New Roman" w:hAnsi="Times New Roman" w:cs="Times New Roman" w:eastAsia="Times New Roman" w:hint="default"/>
                          <w:sz w:val="21"/>
                          <w:szCs w:val="21"/>
                        </w:rPr>
                      </w:pPr>
                      <w:r>
                        <w:rPr>
                          <w:rFonts w:ascii="Times New Roman"/>
                          <w:spacing w:val="-1"/>
                          <w:sz w:val="21"/>
                        </w:rPr>
                        <w:t>15,279,165.02</w:t>
                      </w:r>
                    </w:p>
                  </w:txbxContent>
                </v:textbox>
                <w10:wrap type="none"/>
              </v:shape>
            </v:group>
          </v:group>
        </w:pict>
      </w:r>
      <w:r>
        <w:rPr>
          <w:rFonts w:ascii="宋体" w:hAnsi="宋体" w:cs="宋体" w:eastAsia="宋体" w:hint="default"/>
          <w:position w:val="-41"/>
          <w:sz w:val="20"/>
          <w:szCs w:val="20"/>
        </w:rPr>
      </w:r>
    </w:p>
    <w:p>
      <w:pPr>
        <w:spacing w:after="0" w:line="2088" w:lineRule="exact"/>
        <w:rPr>
          <w:rFonts w:ascii="宋体" w:hAnsi="宋体" w:cs="宋体" w:eastAsia="宋体" w:hint="default"/>
          <w:sz w:val="20"/>
          <w:szCs w:val="20"/>
        </w:rPr>
        <w:sectPr>
          <w:pgSz w:w="11910" w:h="16840"/>
          <w:pgMar w:header="892" w:footer="1186" w:top="1080" w:bottom="1380" w:left="1560" w:right="0"/>
        </w:sectPr>
      </w:pPr>
    </w:p>
    <w:p>
      <w:pPr>
        <w:spacing w:line="240" w:lineRule="auto" w:before="0"/>
        <w:rPr>
          <w:rFonts w:ascii="宋体" w:hAnsi="宋体" w:cs="宋体" w:eastAsia="宋体" w:hint="default"/>
          <w:b/>
          <w:bCs/>
          <w:sz w:val="20"/>
          <w:szCs w:val="20"/>
        </w:rPr>
      </w:pPr>
      <w:r>
        <w:rPr/>
        <w:pict>
          <v:group style="position:absolute;margin-left:147.5pt;margin-top:230.899963pt;width:374.85pt;height:5.2pt;mso-position-horizontal-relative:page;mso-position-vertical-relative:page;z-index:-983008" coordorigin="2950,4618" coordsize="7497,104">
            <v:shape style="position:absolute;left:2950;top:4618;width:4818;height:103" type="#_x0000_t75" stroked="false">
              <v:imagedata r:id="rId370" o:title=""/>
            </v:shape>
            <v:shape style="position:absolute;left:7744;top:4712;width:1563;height:10" type="#_x0000_t75" stroked="false">
              <v:imagedata r:id="rId371" o:title=""/>
            </v:shape>
            <v:shape style="position:absolute;left:9302;top:4712;width:1145;height:10" type="#_x0000_t75" stroked="false">
              <v:imagedata r:id="rId372" o:title=""/>
            </v:shape>
            <w10:wrap type="none"/>
          </v:group>
        </w:pict>
      </w:r>
      <w:r>
        <w:rPr/>
        <w:pict>
          <v:group style="position:absolute;margin-left:147.5pt;margin-top:276.049988pt;width:374.85pt;height:.5pt;mso-position-horizontal-relative:page;mso-position-vertical-relative:page;z-index:-982984" coordorigin="2950,5521" coordsize="7497,10">
            <v:shape style="position:absolute;left:2950;top:5521;width:4799;height:10" type="#_x0000_t75" stroked="false">
              <v:imagedata r:id="rId373" o:title=""/>
            </v:shape>
            <v:shape style="position:absolute;left:7744;top:5521;width:1563;height:10" type="#_x0000_t75" stroked="false">
              <v:imagedata r:id="rId371" o:title=""/>
            </v:shape>
            <v:shape style="position:absolute;left:9302;top:5521;width:1145;height:10" type="#_x0000_t75" stroked="false">
              <v:imagedata r:id="rId372" o:title=""/>
            </v:shape>
            <w10:wrap type="none"/>
          </v:group>
        </w:pict>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tabs>
          <w:tab w:pos="1393" w:val="left" w:leader="none"/>
        </w:tabs>
        <w:spacing w:before="36"/>
        <w:ind w:left="855" w:right="4190" w:firstLine="0"/>
        <w:jc w:val="left"/>
        <w:rPr>
          <w:rFonts w:ascii="宋体" w:hAnsi="宋体" w:cs="宋体" w:eastAsia="宋体" w:hint="default"/>
          <w:sz w:val="21"/>
          <w:szCs w:val="21"/>
        </w:rPr>
      </w:pPr>
      <w:r>
        <w:rPr/>
        <w:pict>
          <v:shape style="position:absolute;margin-left:302.329987pt;margin-top:38.543674pt;width:.48001pt;height:.12pt;mso-position-horizontal-relative:page;mso-position-vertical-relative:paragraph;z-index:-983176" type="#_x0000_t75" stroked="false">
            <v:imagedata r:id="rId374" o:title=""/>
          </v:shape>
        </w:pict>
      </w:r>
      <w:r>
        <w:rPr/>
        <w:pict>
          <v:shape style="position:absolute;margin-left:387.429993pt;margin-top:38.543674pt;width:.47998pt;height:.12pt;mso-position-horizontal-relative:page;mso-position-vertical-relative:paragraph;z-index:-983152" type="#_x0000_t75" stroked="false">
            <v:imagedata r:id="rId374" o:title=""/>
          </v:shape>
        </w:pict>
      </w:r>
      <w:r>
        <w:rPr/>
        <w:pict>
          <v:shape style="position:absolute;margin-left:465.339996pt;margin-top:38.543674pt;width:.48001pt;height:.12pt;mso-position-horizontal-relative:page;mso-position-vertical-relative:paragraph;z-index:-983128" type="#_x0000_t75" stroked="false">
            <v:imagedata r:id="rId374" o:title=""/>
          </v:shape>
        </w:pict>
      </w:r>
      <w:r>
        <w:rPr/>
        <w:pict>
          <v:group style="position:absolute;margin-left:147.5pt;margin-top:54.023716pt;width:374.85pt;height:5.05pt;mso-position-horizontal-relative:page;mso-position-vertical-relative:paragraph;z-index:-983104" coordorigin="2950,1080" coordsize="7497,101">
            <v:shape style="position:absolute;left:2950;top:1080;width:4818;height:101" type="#_x0000_t75" stroked="false">
              <v:imagedata r:id="rId375" o:title=""/>
            </v:shape>
            <v:shape style="position:absolute;left:7744;top:1172;width:1563;height:10" type="#_x0000_t75" stroked="false">
              <v:imagedata r:id="rId371" o:title=""/>
            </v:shape>
            <v:shape style="position:absolute;left:9302;top:1172;width:1145;height:10" type="#_x0000_t75" stroked="false">
              <v:imagedata r:id="rId372" o:title=""/>
            </v:shape>
            <w10:wrap type="none"/>
          </v:group>
        </w:pict>
      </w:r>
      <w:r>
        <w:rPr/>
        <w:pict>
          <v:group style="position:absolute;margin-left:147.5pt;margin-top:74.423653pt;width:374.85pt;height:5.2pt;mso-position-horizontal-relative:page;mso-position-vertical-relative:paragraph;z-index:-983080" coordorigin="2950,1488" coordsize="7497,104">
            <v:shape style="position:absolute;left:2950;top:1488;width:4818;height:103" type="#_x0000_t75" stroked="false">
              <v:imagedata r:id="rId376" o:title=""/>
            </v:shape>
            <v:shape style="position:absolute;left:7744;top:1582;width:1563;height:10" type="#_x0000_t75" stroked="false">
              <v:imagedata r:id="rId371" o:title=""/>
            </v:shape>
            <v:shape style="position:absolute;left:9302;top:1582;width:1145;height:10" type="#_x0000_t75" stroked="false">
              <v:imagedata r:id="rId372" o:title=""/>
            </v:shape>
            <w10:wrap type="none"/>
          </v:group>
        </w:pict>
      </w:r>
      <w:r>
        <w:rPr/>
        <w:pict>
          <v:group style="position:absolute;margin-left:147.5pt;margin-top:94.943657pt;width:374.85pt;height:5.2pt;mso-position-horizontal-relative:page;mso-position-vertical-relative:paragraph;z-index:-983056" coordorigin="2950,1899" coordsize="7497,104">
            <v:shape style="position:absolute;left:2950;top:1899;width:4818;height:103" type="#_x0000_t75" stroked="false">
              <v:imagedata r:id="rId377" o:title=""/>
            </v:shape>
            <v:shape style="position:absolute;left:7744;top:1992;width:1563;height:10" type="#_x0000_t75" stroked="false">
              <v:imagedata r:id="rId371" o:title=""/>
            </v:shape>
            <v:shape style="position:absolute;left:9302;top:1992;width:1145;height:10" type="#_x0000_t75" stroked="false">
              <v:imagedata r:id="rId372" o:title=""/>
            </v:shape>
            <w10:wrap type="none"/>
          </v:group>
        </w:pict>
      </w:r>
      <w:r>
        <w:rPr/>
        <w:pict>
          <v:group style="position:absolute;margin-left:147.5pt;margin-top:115.463654pt;width:374.85pt;height:5.2pt;mso-position-horizontal-relative:page;mso-position-vertical-relative:paragraph;z-index:-983032" coordorigin="2950,2309" coordsize="7497,104">
            <v:shape style="position:absolute;left:2950;top:2309;width:4818;height:103" type="#_x0000_t75" stroked="false">
              <v:imagedata r:id="rId378" o:title=""/>
            </v:shape>
            <v:shape style="position:absolute;left:7744;top:2403;width:1563;height:10" type="#_x0000_t75" stroked="false">
              <v:imagedata r:id="rId379" o:title=""/>
            </v:shape>
            <v:shape style="position:absolute;left:9302;top:2403;width:1145;height:10" type="#_x0000_t75" stroked="false">
              <v:imagedata r:id="rId380" o:title=""/>
            </v:shape>
            <w10:wrap type="none"/>
          </v:group>
        </w:pict>
      </w:r>
      <w:r>
        <w:rPr>
          <w:rFonts w:ascii="宋体" w:hAnsi="宋体" w:cs="宋体" w:eastAsia="宋体" w:hint="default"/>
          <w:b/>
          <w:bCs/>
          <w:sz w:val="21"/>
          <w:szCs w:val="21"/>
        </w:rPr>
        <w:t>2</w:t>
      </w:r>
      <w:r>
        <w:rPr>
          <w:rFonts w:ascii="宋体" w:hAnsi="宋体" w:cs="宋体" w:eastAsia="宋体" w:hint="default"/>
          <w:b/>
          <w:bCs/>
          <w:sz w:val="21"/>
          <w:szCs w:val="21"/>
        </w:rPr>
        <w:t>、</w:t>
        <w:tab/>
        <w:t>政府补助明细</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1275" w:type="dxa"/>
        <w:tblLayout w:type="fixed"/>
        <w:tblCellMar>
          <w:top w:w="0" w:type="dxa"/>
          <w:left w:w="0" w:type="dxa"/>
          <w:bottom w:w="0" w:type="dxa"/>
          <w:right w:w="0" w:type="dxa"/>
        </w:tblCellMar>
        <w:tblLook w:val="01E0"/>
      </w:tblPr>
      <w:tblGrid>
        <w:gridCol w:w="3116"/>
        <w:gridCol w:w="1702"/>
        <w:gridCol w:w="1558"/>
        <w:gridCol w:w="1135"/>
      </w:tblGrid>
      <w:tr>
        <w:trPr>
          <w:trHeight w:val="324" w:hRule="exact"/>
        </w:trPr>
        <w:tc>
          <w:tcPr>
            <w:tcW w:w="3116" w:type="dxa"/>
            <w:vMerge w:val="restart"/>
            <w:tcBorders>
              <w:top w:val="single" w:sz="12" w:space="0" w:color="000000"/>
              <w:left w:val="nil" w:sz="6" w:space="0" w:color="auto"/>
              <w:right w:val="single" w:sz="4" w:space="0" w:color="000000"/>
            </w:tcBorders>
          </w:tcPr>
          <w:p>
            <w:pPr>
              <w:pStyle w:val="TableParagraph"/>
              <w:spacing w:line="240" w:lineRule="auto" w:before="95"/>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12" w:space="0" w:color="000000"/>
              <w:left w:val="single" w:sz="4" w:space="0" w:color="000000"/>
              <w:bottom w:val="nil" w:sz="6" w:space="0" w:color="auto"/>
              <w:right w:val="single" w:sz="4" w:space="0" w:color="000000"/>
            </w:tcBorders>
          </w:tcPr>
          <w:p>
            <w:pPr>
              <w:pStyle w:val="TableParagraph"/>
              <w:spacing w:line="254" w:lineRule="exact" w:before="95"/>
              <w:ind w:left="425"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558" w:type="dxa"/>
            <w:tcBorders>
              <w:top w:val="single" w:sz="12" w:space="0" w:color="000000"/>
              <w:left w:val="single" w:sz="4" w:space="0" w:color="000000"/>
              <w:bottom w:val="nil" w:sz="6" w:space="0" w:color="auto"/>
              <w:right w:val="single" w:sz="4" w:space="0" w:color="000000"/>
            </w:tcBorders>
          </w:tcPr>
          <w:p>
            <w:pPr>
              <w:pStyle w:val="TableParagraph"/>
              <w:spacing w:line="254" w:lineRule="exact" w:before="95"/>
              <w:ind w:left="355" w:right="0"/>
              <w:jc w:val="left"/>
              <w:rPr>
                <w:rFonts w:ascii="宋体" w:hAnsi="宋体" w:cs="宋体" w:eastAsia="宋体" w:hint="default"/>
                <w:sz w:val="21"/>
                <w:szCs w:val="21"/>
              </w:rPr>
            </w:pPr>
            <w:r>
              <w:rPr>
                <w:rFonts w:ascii="宋体" w:hAnsi="宋体" w:cs="宋体" w:eastAsia="宋体" w:hint="default"/>
                <w:sz w:val="21"/>
                <w:szCs w:val="21"/>
              </w:rPr>
              <w:t>上年金额</w:t>
            </w:r>
          </w:p>
        </w:tc>
        <w:tc>
          <w:tcPr>
            <w:tcW w:w="1135" w:type="dxa"/>
            <w:vMerge w:val="restart"/>
            <w:tcBorders>
              <w:top w:val="single" w:sz="12" w:space="0" w:color="000000"/>
              <w:left w:val="single" w:sz="4" w:space="0" w:color="000000"/>
              <w:right w:val="nil" w:sz="6" w:space="0" w:color="auto"/>
            </w:tcBorders>
          </w:tcPr>
          <w:p>
            <w:pPr>
              <w:pStyle w:val="TableParagraph"/>
              <w:spacing w:line="240" w:lineRule="auto" w:before="95"/>
              <w:ind w:left="350"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61" w:hRule="exact"/>
        </w:trPr>
        <w:tc>
          <w:tcPr>
            <w:tcW w:w="3116" w:type="dxa"/>
            <w:vMerge/>
            <w:tcBorders>
              <w:left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single" w:sz="4" w:space="0" w:color="000000"/>
            </w:tcBorders>
          </w:tcPr>
          <w:p>
            <w:pPr/>
          </w:p>
        </w:tc>
        <w:tc>
          <w:tcPr>
            <w:tcW w:w="1135" w:type="dxa"/>
            <w:vMerge/>
            <w:tcBorders>
              <w:left w:val="single" w:sz="4" w:space="0" w:color="000000"/>
              <w:right w:val="nil" w:sz="6" w:space="0" w:color="auto"/>
            </w:tcBorders>
          </w:tcPr>
          <w:p>
            <w:pPr/>
          </w:p>
        </w:tc>
      </w:tr>
      <w:tr>
        <w:trPr>
          <w:trHeight w:val="40" w:hRule="exact"/>
        </w:trPr>
        <w:tc>
          <w:tcPr>
            <w:tcW w:w="3116" w:type="dxa"/>
            <w:vMerge/>
            <w:tcBorders>
              <w:left w:val="nil" w:sz="6" w:space="0" w:color="auto"/>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single" w:sz="4" w:space="0" w:color="000000"/>
            </w:tcBorders>
          </w:tcPr>
          <w:p>
            <w:pPr/>
          </w:p>
        </w:tc>
        <w:tc>
          <w:tcPr>
            <w:tcW w:w="1135" w:type="dxa"/>
            <w:vMerge/>
            <w:tcBorders>
              <w:left w:val="single" w:sz="4" w:space="0" w:color="000000"/>
              <w:right w:val="nil" w:sz="6" w:space="0" w:color="auto"/>
            </w:tcBorders>
          </w:tcPr>
          <w:p>
            <w:pPr/>
          </w:p>
        </w:tc>
      </w:tr>
      <w:tr>
        <w:trPr>
          <w:trHeight w:val="389" w:hRule="exact"/>
        </w:trPr>
        <w:tc>
          <w:tcPr>
            <w:tcW w:w="3116"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青浦区财政局（扶持资金）</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1"/>
                <w:szCs w:val="21"/>
              </w:rPr>
            </w:pPr>
            <w:r>
              <w:rPr>
                <w:rFonts w:ascii="Times New Roman"/>
                <w:spacing w:val="-1"/>
                <w:sz w:val="21"/>
              </w:rPr>
              <w:t>12,840,000.00</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6"/>
              <w:jc w:val="right"/>
              <w:rPr>
                <w:rFonts w:ascii="Times New Roman" w:hAnsi="Times New Roman" w:cs="Times New Roman" w:eastAsia="Times New Roman" w:hint="default"/>
                <w:sz w:val="21"/>
                <w:szCs w:val="21"/>
              </w:rPr>
            </w:pPr>
            <w:r>
              <w:rPr>
                <w:rFonts w:ascii="Times New Roman"/>
                <w:spacing w:val="-1"/>
                <w:sz w:val="21"/>
              </w:rPr>
              <w:t>6,790,000.00</w:t>
            </w:r>
          </w:p>
        </w:tc>
        <w:tc>
          <w:tcPr>
            <w:tcW w:w="1135" w:type="dxa"/>
            <w:vMerge/>
            <w:tcBorders>
              <w:left w:val="single" w:sz="4" w:space="0" w:color="000000"/>
              <w:right w:val="nil" w:sz="6" w:space="0" w:color="auto"/>
            </w:tcBorders>
          </w:tcPr>
          <w:p>
            <w:pPr/>
          </w:p>
        </w:tc>
      </w:tr>
      <w:tr>
        <w:trPr>
          <w:trHeight w:val="21" w:hRule="exact"/>
        </w:trPr>
        <w:tc>
          <w:tcPr>
            <w:tcW w:w="311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135" w:type="dxa"/>
            <w:vMerge/>
            <w:tcBorders>
              <w:left w:val="single" w:sz="4" w:space="0" w:color="000000"/>
              <w:right w:val="nil" w:sz="6" w:space="0" w:color="auto"/>
            </w:tcBorders>
          </w:tcPr>
          <w:p>
            <w:pPr/>
          </w:p>
        </w:tc>
      </w:tr>
      <w:tr>
        <w:trPr>
          <w:trHeight w:val="389" w:hRule="exact"/>
        </w:trPr>
        <w:tc>
          <w:tcPr>
            <w:tcW w:w="3116"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西部经济城（扶持资金）</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1"/>
                <w:szCs w:val="21"/>
              </w:rPr>
            </w:pPr>
            <w:r>
              <w:rPr>
                <w:rFonts w:ascii="Times New Roman"/>
                <w:spacing w:val="-1"/>
                <w:sz w:val="21"/>
              </w:rPr>
              <w:t>50,000.00</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6"/>
              <w:jc w:val="right"/>
              <w:rPr>
                <w:rFonts w:ascii="Times New Roman" w:hAnsi="Times New Roman" w:cs="Times New Roman" w:eastAsia="Times New Roman" w:hint="default"/>
                <w:sz w:val="21"/>
                <w:szCs w:val="21"/>
              </w:rPr>
            </w:pPr>
            <w:r>
              <w:rPr>
                <w:rFonts w:ascii="Times New Roman"/>
                <w:spacing w:val="-1"/>
                <w:sz w:val="21"/>
              </w:rPr>
              <w:t>100,000.00</w:t>
            </w:r>
          </w:p>
        </w:tc>
        <w:tc>
          <w:tcPr>
            <w:tcW w:w="1135" w:type="dxa"/>
            <w:vMerge/>
            <w:tcBorders>
              <w:left w:val="single" w:sz="4" w:space="0" w:color="000000"/>
              <w:right w:val="nil" w:sz="6" w:space="0" w:color="auto"/>
            </w:tcBorders>
          </w:tcPr>
          <w:p>
            <w:pPr/>
          </w:p>
        </w:tc>
      </w:tr>
      <w:tr>
        <w:trPr>
          <w:trHeight w:val="21" w:hRule="exact"/>
        </w:trPr>
        <w:tc>
          <w:tcPr>
            <w:tcW w:w="311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135" w:type="dxa"/>
            <w:vMerge/>
            <w:tcBorders>
              <w:left w:val="single" w:sz="4" w:space="0" w:color="000000"/>
              <w:right w:val="nil" w:sz="6" w:space="0" w:color="auto"/>
            </w:tcBorders>
          </w:tcPr>
          <w:p>
            <w:pPr/>
          </w:p>
        </w:tc>
      </w:tr>
      <w:tr>
        <w:trPr>
          <w:trHeight w:val="389" w:hRule="exact"/>
        </w:trPr>
        <w:tc>
          <w:tcPr>
            <w:tcW w:w="3116"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即征即退增值税款</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1"/>
                <w:szCs w:val="21"/>
              </w:rPr>
            </w:pPr>
            <w:r>
              <w:rPr>
                <w:rFonts w:ascii="Times New Roman"/>
                <w:spacing w:val="-1"/>
                <w:sz w:val="21"/>
              </w:rPr>
              <w:t>171,453.46</w:t>
            </w:r>
          </w:p>
        </w:tc>
        <w:tc>
          <w:tcPr>
            <w:tcW w:w="1558"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nil" w:sz="6" w:space="0" w:color="auto"/>
            </w:tcBorders>
          </w:tcPr>
          <w:p>
            <w:pPr/>
          </w:p>
        </w:tc>
      </w:tr>
      <w:tr>
        <w:trPr>
          <w:trHeight w:val="21" w:hRule="exact"/>
        </w:trPr>
        <w:tc>
          <w:tcPr>
            <w:tcW w:w="311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135" w:type="dxa"/>
            <w:vMerge/>
            <w:tcBorders>
              <w:left w:val="single" w:sz="4" w:space="0" w:color="000000"/>
              <w:right w:val="nil" w:sz="6" w:space="0" w:color="auto"/>
            </w:tcBorders>
          </w:tcPr>
          <w:p>
            <w:pPr/>
          </w:p>
        </w:tc>
      </w:tr>
      <w:tr>
        <w:trPr>
          <w:trHeight w:val="389" w:hRule="exact"/>
        </w:trPr>
        <w:tc>
          <w:tcPr>
            <w:tcW w:w="3116"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青浦科学技术委员会（奖励款）</w:t>
            </w:r>
          </w:p>
        </w:tc>
        <w:tc>
          <w:tcPr>
            <w:tcW w:w="1702"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6"/>
              <w:jc w:val="right"/>
              <w:rPr>
                <w:rFonts w:ascii="Times New Roman" w:hAnsi="Times New Roman" w:cs="Times New Roman" w:eastAsia="Times New Roman" w:hint="default"/>
                <w:sz w:val="21"/>
                <w:szCs w:val="21"/>
              </w:rPr>
            </w:pPr>
            <w:r>
              <w:rPr>
                <w:rFonts w:ascii="Times New Roman"/>
                <w:spacing w:val="-1"/>
                <w:sz w:val="21"/>
              </w:rPr>
              <w:t>30,000.00</w:t>
            </w:r>
          </w:p>
        </w:tc>
        <w:tc>
          <w:tcPr>
            <w:tcW w:w="1135" w:type="dxa"/>
            <w:vMerge/>
            <w:tcBorders>
              <w:left w:val="single" w:sz="4" w:space="0" w:color="000000"/>
              <w:right w:val="nil" w:sz="6" w:space="0" w:color="auto"/>
            </w:tcBorders>
          </w:tcPr>
          <w:p>
            <w:pPr/>
          </w:p>
        </w:tc>
      </w:tr>
      <w:tr>
        <w:trPr>
          <w:trHeight w:val="21" w:hRule="exact"/>
        </w:trPr>
        <w:tc>
          <w:tcPr>
            <w:tcW w:w="311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135" w:type="dxa"/>
            <w:vMerge/>
            <w:tcBorders>
              <w:left w:val="single" w:sz="4" w:space="0" w:color="000000"/>
              <w:right w:val="nil" w:sz="6" w:space="0" w:color="auto"/>
            </w:tcBorders>
          </w:tcPr>
          <w:p>
            <w:pPr/>
          </w:p>
        </w:tc>
      </w:tr>
      <w:tr>
        <w:trPr>
          <w:trHeight w:val="867" w:hRule="exact"/>
        </w:trPr>
        <w:tc>
          <w:tcPr>
            <w:tcW w:w="3116" w:type="dxa"/>
            <w:tcBorders>
              <w:top w:val="nil" w:sz="6" w:space="0" w:color="auto"/>
              <w:left w:val="nil" w:sz="6" w:space="0" w:color="auto"/>
              <w:bottom w:val="nil" w:sz="6" w:space="0" w:color="auto"/>
              <w:right w:val="single" w:sz="4" w:space="0" w:color="000000"/>
            </w:tcBorders>
          </w:tcPr>
          <w:p>
            <w:pPr>
              <w:pStyle w:val="TableParagraph"/>
              <w:spacing w:line="348" w:lineRule="auto" w:before="93"/>
              <w:ind w:left="122" w:right="96"/>
              <w:jc w:val="left"/>
              <w:rPr>
                <w:rFonts w:ascii="宋体" w:hAnsi="宋体" w:cs="宋体" w:eastAsia="宋体" w:hint="default"/>
                <w:sz w:val="21"/>
                <w:szCs w:val="21"/>
              </w:rPr>
            </w:pPr>
            <w:r>
              <w:rPr>
                <w:rFonts w:ascii="宋体" w:hAnsi="宋体" w:cs="宋体" w:eastAsia="宋体" w:hint="default"/>
                <w:spacing w:val="-5"/>
                <w:sz w:val="21"/>
                <w:szCs w:val="21"/>
              </w:rPr>
              <w:t>上海市国库收付中心（促进服务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外包产业发展专项资金）</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403,509.00</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947,500.00</w:t>
            </w:r>
          </w:p>
        </w:tc>
        <w:tc>
          <w:tcPr>
            <w:tcW w:w="1135" w:type="dxa"/>
            <w:vMerge/>
            <w:tcBorders>
              <w:left w:val="single" w:sz="4" w:space="0" w:color="000000"/>
              <w:right w:val="nil" w:sz="6" w:space="0" w:color="auto"/>
            </w:tcBorders>
          </w:tcPr>
          <w:p>
            <w:pPr/>
          </w:p>
        </w:tc>
      </w:tr>
      <w:tr>
        <w:trPr>
          <w:trHeight w:val="353" w:hRule="exact"/>
        </w:trPr>
        <w:tc>
          <w:tcPr>
            <w:tcW w:w="3116" w:type="dxa"/>
            <w:tcBorders>
              <w:top w:val="nil" w:sz="6" w:space="0" w:color="auto"/>
              <w:left w:val="nil" w:sz="6" w:space="0" w:color="auto"/>
              <w:bottom w:val="nil" w:sz="6" w:space="0" w:color="auto"/>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青浦财政局（名牌企业奖励款）</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100,000.00</w:t>
            </w:r>
          </w:p>
        </w:tc>
        <w:tc>
          <w:tcPr>
            <w:tcW w:w="1558"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nil" w:sz="6" w:space="0" w:color="auto"/>
            </w:tcBorders>
          </w:tcPr>
          <w:p>
            <w:pPr/>
          </w:p>
        </w:tc>
      </w:tr>
      <w:tr>
        <w:trPr>
          <w:trHeight w:val="868" w:hRule="exact"/>
        </w:trPr>
        <w:tc>
          <w:tcPr>
            <w:tcW w:w="3116" w:type="dxa"/>
            <w:tcBorders>
              <w:top w:val="nil" w:sz="6" w:space="0" w:color="auto"/>
              <w:left w:val="nil" w:sz="6" w:space="0" w:color="auto"/>
              <w:bottom w:val="nil" w:sz="6" w:space="0" w:color="auto"/>
              <w:right w:val="single" w:sz="4" w:space="0" w:color="000000"/>
            </w:tcBorders>
          </w:tcPr>
          <w:p>
            <w:pPr>
              <w:pStyle w:val="TableParagraph"/>
              <w:spacing w:line="350" w:lineRule="auto" w:before="93"/>
              <w:ind w:left="122" w:right="96"/>
              <w:jc w:val="left"/>
              <w:rPr>
                <w:rFonts w:ascii="宋体" w:hAnsi="宋体" w:cs="宋体" w:eastAsia="宋体" w:hint="default"/>
                <w:sz w:val="21"/>
                <w:szCs w:val="21"/>
              </w:rPr>
            </w:pPr>
            <w:r>
              <w:rPr>
                <w:rFonts w:ascii="宋体" w:hAnsi="宋体" w:cs="宋体" w:eastAsia="宋体" w:hint="default"/>
                <w:spacing w:val="-5"/>
                <w:sz w:val="21"/>
                <w:szCs w:val="21"/>
              </w:rPr>
              <w:t>上海市国库收付中心（软件和集</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成电路产业奖励款）</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1,600,000.00</w:t>
            </w:r>
          </w:p>
        </w:tc>
        <w:tc>
          <w:tcPr>
            <w:tcW w:w="1558"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8"/>
              <w:ind w:left="345" w:right="0"/>
              <w:jc w:val="left"/>
              <w:rPr>
                <w:rFonts w:ascii="Times New Roman" w:hAnsi="Times New Roman" w:cs="Times New Roman" w:eastAsia="Times New Roman" w:hint="default"/>
                <w:sz w:val="21"/>
                <w:szCs w:val="21"/>
              </w:rPr>
            </w:pPr>
            <w:r>
              <w:rPr>
                <w:rFonts w:ascii="Times New Roman"/>
                <w:sz w:val="21"/>
              </w:rPr>
              <w:t>7,867,500.00</w:t>
            </w:r>
          </w:p>
        </w:tc>
        <w:tc>
          <w:tcPr>
            <w:tcW w:w="1135" w:type="dxa"/>
            <w:vMerge/>
            <w:tcBorders>
              <w:left w:val="single" w:sz="4" w:space="0" w:color="000000"/>
              <w:right w:val="nil" w:sz="6" w:space="0" w:color="auto"/>
            </w:tcBorders>
          </w:tcPr>
          <w:p>
            <w:pPr/>
          </w:p>
        </w:tc>
      </w:tr>
      <w:tr>
        <w:trPr>
          <w:trHeight w:val="358" w:hRule="exact"/>
        </w:trPr>
        <w:tc>
          <w:tcPr>
            <w:tcW w:w="3116" w:type="dxa"/>
            <w:tcBorders>
              <w:top w:val="nil" w:sz="6" w:space="0" w:color="auto"/>
              <w:left w:val="nil" w:sz="6" w:space="0" w:color="auto"/>
              <w:bottom w:val="single" w:sz="12" w:space="0" w:color="000000"/>
              <w:right w:val="single" w:sz="4" w:space="0" w:color="000000"/>
            </w:tcBorders>
          </w:tcPr>
          <w:p>
            <w:pPr>
              <w:pStyle w:val="TableParagraph"/>
              <w:spacing w:line="240" w:lineRule="auto" w:before="36"/>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15,164,962.46</w:t>
            </w:r>
          </w:p>
        </w:tc>
        <w:tc>
          <w:tcPr>
            <w:tcW w:w="1558" w:type="dxa"/>
            <w:vMerge/>
            <w:tcBorders>
              <w:left w:val="single" w:sz="4" w:space="0" w:color="000000"/>
              <w:bottom w:val="single" w:sz="12" w:space="0" w:color="000000"/>
              <w:right w:val="single" w:sz="4" w:space="0" w:color="000000"/>
            </w:tcBorders>
          </w:tcPr>
          <w:p>
            <w:pPr/>
          </w:p>
        </w:tc>
        <w:tc>
          <w:tcPr>
            <w:tcW w:w="1135" w:type="dxa"/>
            <w:vMerge/>
            <w:tcBorders>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tabs>
          <w:tab w:pos="977" w:val="left" w:leader="none"/>
        </w:tabs>
        <w:spacing w:before="36"/>
        <w:ind w:left="138" w:right="4190" w:firstLine="0"/>
        <w:jc w:val="left"/>
        <w:rPr>
          <w:rFonts w:ascii="宋体" w:hAnsi="宋体" w:cs="宋体" w:eastAsia="宋体" w:hint="default"/>
          <w:sz w:val="21"/>
          <w:szCs w:val="21"/>
        </w:rPr>
      </w:pPr>
      <w:r>
        <w:rPr/>
        <w:pict>
          <v:group style="position:absolute;margin-left:147.5pt;margin-top:-89.976295pt;width:374.85pt;height:5.2pt;mso-position-horizontal-relative:page;mso-position-vertical-relative:paragraph;z-index:-982960" coordorigin="2950,-1800" coordsize="7497,104">
            <v:shape style="position:absolute;left:2950;top:-1800;width:4818;height:103" type="#_x0000_t75" stroked="false">
              <v:imagedata r:id="rId378" o:title=""/>
            </v:shape>
            <v:shape style="position:absolute;left:7744;top:-1706;width:1563;height:10" type="#_x0000_t75" stroked="false">
              <v:imagedata r:id="rId371" o:title=""/>
            </v:shape>
            <v:shape style="position:absolute;left:9302;top:-1706;width:1145;height:10" type="#_x0000_t75" stroked="false">
              <v:imagedata r:id="rId372" o:title=""/>
            </v:shape>
            <w10:wrap type="none"/>
          </v:group>
        </w:pict>
      </w:r>
      <w:r>
        <w:rPr/>
        <w:pict>
          <v:group style="position:absolute;margin-left:147.5pt;margin-top:-44.856346pt;width:374.85pt;height:.5pt;mso-position-horizontal-relative:page;mso-position-vertical-relative:paragraph;z-index:-982936" coordorigin="2950,-897" coordsize="7497,10">
            <v:shape style="position:absolute;left:2950;top:-897;width:4799;height:10" type="#_x0000_t75" stroked="false">
              <v:imagedata r:id="rId373" o:title=""/>
            </v:shape>
            <v:shape style="position:absolute;left:7744;top:-897;width:1563;height:10" type="#_x0000_t75" stroked="false">
              <v:imagedata r:id="rId371" o:title=""/>
            </v:shape>
            <v:shape style="position:absolute;left:9302;top:-897;width:1145;height:10" type="#_x0000_t75" stroked="false">
              <v:imagedata r:id="rId372" o:title=""/>
            </v:shape>
            <w10:wrap type="none"/>
          </v:group>
        </w:pict>
      </w:r>
      <w:r>
        <w:rPr/>
        <w:pict>
          <v:shape style="position:absolute;margin-left:257.450012pt;margin-top:38.663662pt;width:.48001pt;height:.12pt;mso-position-horizontal-relative:page;mso-position-vertical-relative:paragraph;z-index:-982912" type="#_x0000_t75" stroked="false">
            <v:imagedata r:id="rId374" o:title=""/>
          </v:shape>
        </w:pict>
      </w:r>
      <w:r>
        <w:rPr/>
        <w:pict>
          <v:shape style="position:absolute;margin-left:337.869995pt;margin-top:38.663662pt;width:.47998pt;height:.12pt;mso-position-horizontal-relative:page;mso-position-vertical-relative:paragraph;z-index:-982888" type="#_x0000_t75" stroked="false">
            <v:imagedata r:id="rId374" o:title=""/>
          </v:shape>
        </w:pict>
      </w:r>
      <w:r>
        <w:rPr/>
        <w:pict>
          <v:shape style="position:absolute;margin-left:422.829987pt;margin-top:38.663662pt;width:.48001pt;height:.12pt;mso-position-horizontal-relative:page;mso-position-vertical-relative:paragraph;z-index:-982864" type="#_x0000_t75" stroked="false">
            <v:imagedata r:id="rId374" o:title=""/>
          </v:shape>
        </w:pict>
      </w:r>
      <w:r>
        <w:rPr/>
        <w:pict>
          <v:group style="position:absolute;margin-left:120.379997pt;margin-top:78.763649pt;width:402pt;height:.5pt;mso-position-horizontal-relative:page;mso-position-vertical-relative:paragraph;z-index:-982840" coordorigin="2408,1575" coordsize="8040,10">
            <v:shape style="position:absolute;left:2408;top:1575;width:2741;height:10" type="#_x0000_t75" stroked="false">
              <v:imagedata r:id="rId381" o:title=""/>
            </v:shape>
            <v:shape style="position:absolute;left:5144;top:1575;width:1613;height:10" type="#_x0000_t75" stroked="false">
              <v:imagedata r:id="rId382" o:title=""/>
            </v:shape>
            <v:shape style="position:absolute;left:6753;top:1575;width:3694;height:10" type="#_x0000_t75" stroked="false">
              <v:imagedata r:id="rId383" o:title=""/>
            </v:shape>
            <w10:wrap type="none"/>
          </v:group>
        </w:pic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三十</w:t>
      </w:r>
      <w:r>
        <w:rPr>
          <w:rFonts w:ascii="宋体" w:hAnsi="宋体" w:cs="宋体" w:eastAsia="宋体" w:hint="default"/>
          <w:b/>
          <w:bCs/>
          <w:spacing w:val="-1"/>
          <w:sz w:val="21"/>
          <w:szCs w:val="21"/>
        </w:rPr>
        <w:t>)</w:t>
        <w:tab/>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733" w:type="dxa"/>
        <w:tblLayout w:type="fixed"/>
        <w:tblCellMar>
          <w:top w:w="0" w:type="dxa"/>
          <w:left w:w="0" w:type="dxa"/>
          <w:bottom w:w="0" w:type="dxa"/>
          <w:right w:w="0" w:type="dxa"/>
        </w:tblCellMar>
        <w:tblLook w:val="01E0"/>
      </w:tblPr>
      <w:tblGrid>
        <w:gridCol w:w="2761"/>
        <w:gridCol w:w="1608"/>
        <w:gridCol w:w="1699"/>
        <w:gridCol w:w="1985"/>
      </w:tblGrid>
      <w:tr>
        <w:trPr>
          <w:trHeight w:val="883" w:hRule="exact"/>
        </w:trPr>
        <w:tc>
          <w:tcPr>
            <w:tcW w:w="2761" w:type="dxa"/>
            <w:tcBorders>
              <w:top w:val="single" w:sz="12" w:space="0" w:color="000000"/>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376"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69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上年金额</w:t>
            </w:r>
          </w:p>
        </w:tc>
        <w:tc>
          <w:tcPr>
            <w:tcW w:w="1985" w:type="dxa"/>
            <w:tcBorders>
              <w:top w:val="single" w:sz="12" w:space="0" w:color="000000"/>
              <w:left w:val="single" w:sz="4" w:space="0" w:color="000000"/>
              <w:bottom w:val="nil" w:sz="6" w:space="0" w:color="auto"/>
              <w:right w:val="nil" w:sz="6" w:space="0" w:color="auto"/>
            </w:tcBorders>
          </w:tcPr>
          <w:p>
            <w:pPr>
              <w:pStyle w:val="TableParagraph"/>
              <w:spacing w:line="350" w:lineRule="auto" w:before="93"/>
              <w:ind w:left="461" w:right="149" w:hanging="315"/>
              <w:jc w:val="left"/>
              <w:rPr>
                <w:rFonts w:ascii="宋体" w:hAnsi="宋体" w:cs="宋体" w:eastAsia="宋体" w:hint="default"/>
                <w:sz w:val="21"/>
                <w:szCs w:val="21"/>
              </w:rPr>
            </w:pPr>
            <w:r>
              <w:rPr>
                <w:rFonts w:ascii="宋体" w:hAnsi="宋体" w:cs="宋体" w:eastAsia="宋体" w:hint="default"/>
                <w:spacing w:val="-2"/>
                <w:sz w:val="21"/>
                <w:szCs w:val="21"/>
              </w:rPr>
              <w:t>计入当期非经常性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损益的金额</w:t>
            </w:r>
          </w:p>
        </w:tc>
      </w:tr>
      <w:tr>
        <w:trPr>
          <w:trHeight w:val="250" w:hRule="exact"/>
        </w:trPr>
        <w:tc>
          <w:tcPr>
            <w:tcW w:w="2761" w:type="dxa"/>
            <w:tcBorders>
              <w:top w:val="nil" w:sz="6" w:space="0" w:color="auto"/>
              <w:left w:val="nil" w:sz="6" w:space="0" w:color="auto"/>
              <w:bottom w:val="nil" w:sz="6" w:space="0" w:color="auto"/>
              <w:right w:val="single" w:sz="4" w:space="0" w:color="000000"/>
            </w:tcBorders>
          </w:tcPr>
          <w:p>
            <w:pPr>
              <w:pStyle w:val="TableParagraph"/>
              <w:spacing w:line="254" w:lineRule="exact" w:before="36"/>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195" w:lineRule="exact" w:before="94"/>
              <w:ind w:right="101"/>
              <w:jc w:val="right"/>
              <w:rPr>
                <w:rFonts w:ascii="Times New Roman" w:hAnsi="Times New Roman" w:cs="Times New Roman" w:eastAsia="Times New Roman" w:hint="default"/>
                <w:sz w:val="21"/>
                <w:szCs w:val="21"/>
              </w:rPr>
            </w:pPr>
            <w:r>
              <w:rPr>
                <w:rFonts w:ascii="Times New Roman"/>
                <w:spacing w:val="-1"/>
                <w:sz w:val="21"/>
              </w:rPr>
              <w:t>59,368.40</w:t>
            </w:r>
          </w:p>
        </w:tc>
        <w:tc>
          <w:tcPr>
            <w:tcW w:w="1699" w:type="dxa"/>
            <w:vMerge w:val="restart"/>
            <w:tcBorders>
              <w:top w:val="nil" w:sz="6" w:space="0" w:color="auto"/>
              <w:left w:val="single" w:sz="4" w:space="0" w:color="000000"/>
              <w:right w:val="single" w:sz="4" w:space="0" w:color="000000"/>
            </w:tcBorders>
          </w:tcPr>
          <w:p>
            <w:pPr>
              <w:pStyle w:val="TableParagraph"/>
              <w:spacing w:line="240" w:lineRule="auto" w:before="94"/>
              <w:ind w:left="746" w:right="0"/>
              <w:jc w:val="left"/>
              <w:rPr>
                <w:rFonts w:ascii="Times New Roman" w:hAnsi="Times New Roman" w:cs="Times New Roman" w:eastAsia="Times New Roman" w:hint="default"/>
                <w:sz w:val="21"/>
                <w:szCs w:val="21"/>
              </w:rPr>
            </w:pPr>
            <w:r>
              <w:rPr>
                <w:rFonts w:ascii="Times New Roman"/>
                <w:sz w:val="21"/>
              </w:rPr>
              <w:t>50,606.26</w:t>
            </w:r>
          </w:p>
        </w:tc>
        <w:tc>
          <w:tcPr>
            <w:tcW w:w="1985" w:type="dxa"/>
            <w:vMerge w:val="restart"/>
            <w:tcBorders>
              <w:top w:val="nil" w:sz="6" w:space="0" w:color="auto"/>
              <w:left w:val="single" w:sz="4" w:space="0" w:color="000000"/>
              <w:right w:val="nil" w:sz="6" w:space="0" w:color="auto"/>
            </w:tcBorders>
          </w:tcPr>
          <w:p>
            <w:pPr>
              <w:pStyle w:val="TableParagraph"/>
              <w:spacing w:line="240" w:lineRule="auto" w:before="94"/>
              <w:ind w:left="962" w:right="0"/>
              <w:jc w:val="left"/>
              <w:rPr>
                <w:rFonts w:ascii="Times New Roman" w:hAnsi="Times New Roman" w:cs="Times New Roman" w:eastAsia="Times New Roman" w:hint="default"/>
                <w:sz w:val="21"/>
                <w:szCs w:val="21"/>
              </w:rPr>
            </w:pPr>
            <w:r>
              <w:rPr>
                <w:rFonts w:ascii="Times New Roman"/>
                <w:sz w:val="21"/>
              </w:rPr>
              <w:t>-59,368.40</w:t>
            </w:r>
          </w:p>
        </w:tc>
      </w:tr>
      <w:tr>
        <w:trPr>
          <w:trHeight w:val="171" w:hRule="exact"/>
        </w:trPr>
        <w:tc>
          <w:tcPr>
            <w:tcW w:w="2761" w:type="dxa"/>
            <w:tcBorders>
              <w:top w:val="nil" w:sz="6" w:space="0" w:color="auto"/>
              <w:left w:val="nil" w:sz="6" w:space="0" w:color="auto"/>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
        </w:tc>
        <w:tc>
          <w:tcPr>
            <w:tcW w:w="1699" w:type="dxa"/>
            <w:vMerge/>
            <w:tcBorders>
              <w:left w:val="single" w:sz="4" w:space="0" w:color="000000"/>
              <w:bottom w:val="nil" w:sz="6" w:space="0" w:color="auto"/>
              <w:right w:val="single" w:sz="4" w:space="0" w:color="000000"/>
            </w:tcBorders>
          </w:tcPr>
          <w:p>
            <w:pPr/>
          </w:p>
        </w:tc>
        <w:tc>
          <w:tcPr>
            <w:tcW w:w="1985" w:type="dxa"/>
            <w:vMerge/>
            <w:tcBorders>
              <w:left w:val="single" w:sz="4" w:space="0" w:color="000000"/>
              <w:bottom w:val="nil" w:sz="6" w:space="0" w:color="auto"/>
              <w:right w:val="nil" w:sz="6" w:space="0" w:color="auto"/>
            </w:tcBorders>
          </w:tcPr>
          <w:p>
            <w:pPr/>
          </w:p>
        </w:tc>
      </w:tr>
      <w:tr>
        <w:trPr>
          <w:trHeight w:val="347" w:hRule="exact"/>
        </w:trPr>
        <w:tc>
          <w:tcPr>
            <w:tcW w:w="2761" w:type="dxa"/>
            <w:tcBorders>
              <w:top w:val="nil" w:sz="6" w:space="0" w:color="auto"/>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60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21"/>
                <w:szCs w:val="21"/>
              </w:rPr>
            </w:pPr>
            <w:r>
              <w:rPr>
                <w:rFonts w:ascii="Times New Roman"/>
                <w:spacing w:val="-1"/>
                <w:sz w:val="21"/>
              </w:rPr>
              <w:t>59,368.40</w:t>
            </w:r>
          </w:p>
        </w:tc>
        <w:tc>
          <w:tcPr>
            <w:tcW w:w="169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4"/>
              <w:ind w:left="746" w:right="0"/>
              <w:jc w:val="left"/>
              <w:rPr>
                <w:rFonts w:ascii="Times New Roman" w:hAnsi="Times New Roman" w:cs="Times New Roman" w:eastAsia="Times New Roman" w:hint="default"/>
                <w:sz w:val="21"/>
                <w:szCs w:val="21"/>
              </w:rPr>
            </w:pPr>
            <w:r>
              <w:rPr>
                <w:rFonts w:ascii="Times New Roman"/>
                <w:sz w:val="21"/>
              </w:rPr>
              <w:t>50,606.26</w:t>
            </w:r>
          </w:p>
        </w:tc>
        <w:tc>
          <w:tcPr>
            <w:tcW w:w="1985" w:type="dxa"/>
            <w:tcBorders>
              <w:top w:val="nil" w:sz="6" w:space="0" w:color="auto"/>
              <w:left w:val="single" w:sz="4" w:space="0" w:color="000000"/>
              <w:bottom w:val="single" w:sz="12" w:space="0" w:color="000000"/>
              <w:right w:val="nil" w:sz="6" w:space="0" w:color="auto"/>
            </w:tcBorders>
          </w:tcPr>
          <w:p>
            <w:pPr>
              <w:pStyle w:val="TableParagraph"/>
              <w:spacing w:line="240" w:lineRule="auto" w:before="84"/>
              <w:ind w:left="962" w:right="0"/>
              <w:jc w:val="left"/>
              <w:rPr>
                <w:rFonts w:ascii="Times New Roman" w:hAnsi="Times New Roman" w:cs="Times New Roman" w:eastAsia="Times New Roman" w:hint="default"/>
                <w:sz w:val="21"/>
                <w:szCs w:val="21"/>
              </w:rPr>
            </w:pPr>
            <w:r>
              <w:rPr>
                <w:rFonts w:ascii="Times New Roman"/>
                <w:sz w:val="21"/>
              </w:rPr>
              <w:t>-59,368.40</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spacing w:before="36"/>
        <w:ind w:left="138" w:right="4190" w:firstLine="0"/>
        <w:jc w:val="left"/>
        <w:rPr>
          <w:rFonts w:ascii="宋体" w:hAnsi="宋体" w:cs="宋体" w:eastAsia="宋体" w:hint="default"/>
          <w:sz w:val="21"/>
          <w:szCs w:val="21"/>
        </w:rPr>
      </w:pPr>
      <w:r>
        <w:rPr/>
        <w:pict>
          <v:group style="position:absolute;margin-left:120.379997pt;margin-top:-49.416348pt;width:402pt;height:5.05pt;mso-position-horizontal-relative:page;mso-position-vertical-relative:paragraph;z-index:-982816" coordorigin="2408,-988" coordsize="8040,101">
            <v:shape style="position:absolute;left:2408;top:-988;width:2761;height:101" type="#_x0000_t75" stroked="false">
              <v:imagedata r:id="rId384" o:title=""/>
            </v:shape>
            <v:shape style="position:absolute;left:5144;top:-897;width:1613;height:10" type="#_x0000_t75" stroked="false">
              <v:imagedata r:id="rId385" o:title=""/>
            </v:shape>
            <v:shape style="position:absolute;left:6753;top:-897;width:3694;height:10" type="#_x0000_t75" stroked="false">
              <v:imagedata r:id="rId386" o:title=""/>
            </v:shape>
            <w10:wrap type="none"/>
          </v:group>
        </w:pict>
      </w:r>
      <w:r>
        <w:rPr/>
        <w:pict>
          <v:shape style="position:absolute;margin-left:316.510010pt;margin-top:38.663673pt;width:.48001pt;height:.12pt;mso-position-horizontal-relative:page;mso-position-vertical-relative:paragraph;z-index:-982792" type="#_x0000_t75" stroked="false">
            <v:imagedata r:id="rId374" o:title=""/>
          </v:shape>
        </w:pict>
      </w:r>
      <w:r>
        <w:rPr/>
        <w:pict>
          <v:shape style="position:absolute;margin-left:420.790009pt;margin-top:38.663673pt;width:.48001pt;height:.12pt;mso-position-horizontal-relative:page;mso-position-vertical-relative:paragraph;z-index:-982768" type="#_x0000_t75" stroked="false">
            <v:imagedata r:id="rId374" o:title=""/>
          </v:shape>
        </w:pict>
      </w:r>
      <w:r>
        <w:rPr/>
        <w:pict>
          <v:group style="position:absolute;margin-left:120.379997pt;margin-top:54.143654pt;width:405pt;height:5.05pt;mso-position-horizontal-relative:page;mso-position-vertical-relative:paragraph;z-index:-982744" coordorigin="2408,1083" coordsize="8100,101">
            <v:shape style="position:absolute;left:2408;top:1083;width:6027;height:101" type="#_x0000_t75" stroked="false">
              <v:imagedata r:id="rId387" o:title=""/>
            </v:shape>
            <v:shape style="position:absolute;left:8411;top:1174;width:2096;height:10" type="#_x0000_t75" stroked="false">
              <v:imagedata r:id="rId388" o:title=""/>
            </v:shape>
            <w10:wrap type="none"/>
          </v:group>
        </w:pict>
      </w:r>
      <w:r>
        <w:rPr/>
        <w:pict>
          <v:group style="position:absolute;margin-left:120.379997pt;margin-top:74.543655pt;width:405pt;height:5.2pt;mso-position-horizontal-relative:page;mso-position-vertical-relative:paragraph;z-index:-982720" coordorigin="2408,1491" coordsize="8100,104">
            <v:shape style="position:absolute;left:2408;top:1491;width:6027;height:103" type="#_x0000_t75" stroked="false">
              <v:imagedata r:id="rId389" o:title=""/>
            </v:shape>
            <v:shape style="position:absolute;left:8411;top:1584;width:2096;height:10" type="#_x0000_t75" stroked="false">
              <v:imagedata r:id="rId388" o:title=""/>
            </v:shape>
            <w10:wrap type="none"/>
          </v:group>
        </w:pict>
      </w:r>
      <w:r>
        <w:rPr/>
        <w:pict>
          <v:group style="position:absolute;margin-left:120.379997pt;margin-top:95.063713pt;width:405pt;height:5.2pt;mso-position-horizontal-relative:page;mso-position-vertical-relative:paragraph;z-index:-982696" coordorigin="2408,1901" coordsize="8100,104">
            <v:shape style="position:absolute;left:2408;top:1901;width:6028;height:104" type="#_x0000_t75" stroked="false">
              <v:imagedata r:id="rId390" o:title=""/>
            </v:shape>
            <v:shape style="position:absolute;left:8411;top:1995;width:2096;height:10" type="#_x0000_t75" stroked="false">
              <v:imagedata r:id="rId391" o:title=""/>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三十一</w:t>
      </w:r>
      <w:r>
        <w:rPr>
          <w:rFonts w:ascii="宋体" w:hAnsi="宋体" w:cs="宋体" w:eastAsia="宋体" w:hint="default"/>
          <w:b/>
          <w:bCs/>
          <w:sz w:val="21"/>
          <w:szCs w:val="21"/>
        </w:rPr>
        <w:t>) </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733" w:type="dxa"/>
        <w:tblLayout w:type="fixed"/>
        <w:tblCellMar>
          <w:top w:w="0" w:type="dxa"/>
          <w:left w:w="0" w:type="dxa"/>
          <w:bottom w:w="0" w:type="dxa"/>
          <w:right w:w="0" w:type="dxa"/>
        </w:tblCellMar>
        <w:tblLook w:val="01E0"/>
      </w:tblPr>
      <w:tblGrid>
        <w:gridCol w:w="3942"/>
        <w:gridCol w:w="2086"/>
        <w:gridCol w:w="2086"/>
      </w:tblGrid>
      <w:tr>
        <w:trPr>
          <w:trHeight w:val="324" w:hRule="exact"/>
        </w:trPr>
        <w:tc>
          <w:tcPr>
            <w:tcW w:w="3942" w:type="dxa"/>
            <w:vMerge w:val="restart"/>
            <w:tcBorders>
              <w:top w:val="single" w:sz="12" w:space="0" w:color="000000"/>
              <w:left w:val="nil" w:sz="6" w:space="0" w:color="auto"/>
              <w:right w:val="single" w:sz="4" w:space="0" w:color="000000"/>
            </w:tcBorders>
          </w:tcPr>
          <w:p>
            <w:pPr>
              <w:pStyle w:val="TableParagraph"/>
              <w:spacing w:line="240" w:lineRule="auto" w:before="93"/>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86" w:type="dxa"/>
            <w:tcBorders>
              <w:top w:val="single" w:sz="12" w:space="0" w:color="000000"/>
              <w:left w:val="single" w:sz="4" w:space="0" w:color="000000"/>
              <w:bottom w:val="nil" w:sz="6" w:space="0" w:color="auto"/>
              <w:right w:val="single" w:sz="4" w:space="0" w:color="000000"/>
            </w:tcBorders>
          </w:tcPr>
          <w:p>
            <w:pPr>
              <w:pStyle w:val="TableParagraph"/>
              <w:spacing w:line="256" w:lineRule="exact" w:before="93"/>
              <w:ind w:left="616"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086" w:type="dxa"/>
            <w:tcBorders>
              <w:top w:val="single" w:sz="12" w:space="0" w:color="000000"/>
              <w:left w:val="single" w:sz="4" w:space="0" w:color="000000"/>
              <w:bottom w:val="nil" w:sz="6" w:space="0" w:color="auto"/>
              <w:right w:val="nil" w:sz="6" w:space="0" w:color="auto"/>
            </w:tcBorders>
          </w:tcPr>
          <w:p>
            <w:pPr>
              <w:pStyle w:val="TableParagraph"/>
              <w:spacing w:line="256" w:lineRule="exact" w:before="93"/>
              <w:ind w:left="617"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59" w:hRule="exact"/>
        </w:trPr>
        <w:tc>
          <w:tcPr>
            <w:tcW w:w="3942" w:type="dxa"/>
            <w:vMerge/>
            <w:tcBorders>
              <w:left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
        </w:tc>
      </w:tr>
      <w:tr>
        <w:trPr>
          <w:trHeight w:val="42" w:hRule="exact"/>
        </w:trPr>
        <w:tc>
          <w:tcPr>
            <w:tcW w:w="3942" w:type="dxa"/>
            <w:vMerge/>
            <w:tcBorders>
              <w:left w:val="nil" w:sz="6" w:space="0" w:color="auto"/>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
        </w:tc>
      </w:tr>
      <w:tr>
        <w:trPr>
          <w:trHeight w:val="389" w:hRule="exact"/>
        </w:trPr>
        <w:tc>
          <w:tcPr>
            <w:tcW w:w="3942"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1"/>
                <w:szCs w:val="21"/>
              </w:rPr>
            </w:pPr>
            <w:r>
              <w:rPr>
                <w:rFonts w:ascii="Times New Roman"/>
                <w:spacing w:val="-1"/>
                <w:sz w:val="21"/>
              </w:rPr>
              <w:t>6,102,746.46</w:t>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103"/>
              <w:jc w:val="right"/>
              <w:rPr>
                <w:rFonts w:ascii="Times New Roman" w:hAnsi="Times New Roman" w:cs="Times New Roman" w:eastAsia="Times New Roman" w:hint="default"/>
                <w:sz w:val="21"/>
                <w:szCs w:val="21"/>
              </w:rPr>
            </w:pPr>
            <w:r>
              <w:rPr>
                <w:rFonts w:ascii="Times New Roman"/>
                <w:spacing w:val="-1"/>
                <w:sz w:val="21"/>
              </w:rPr>
              <w:t>4,327,437.49</w:t>
            </w:r>
          </w:p>
        </w:tc>
      </w:tr>
      <w:tr>
        <w:trPr>
          <w:trHeight w:val="21" w:hRule="exact"/>
        </w:trPr>
        <w:tc>
          <w:tcPr>
            <w:tcW w:w="3942"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
        </w:tc>
      </w:tr>
      <w:tr>
        <w:trPr>
          <w:trHeight w:val="411" w:hRule="exact"/>
        </w:trPr>
        <w:tc>
          <w:tcPr>
            <w:tcW w:w="3942"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1"/>
                <w:szCs w:val="21"/>
              </w:rPr>
            </w:pPr>
            <w:r>
              <w:rPr>
                <w:rFonts w:ascii="Times New Roman"/>
                <w:spacing w:val="-1"/>
                <w:sz w:val="21"/>
              </w:rPr>
              <w:t>-337,377.20</w:t>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103"/>
              <w:jc w:val="right"/>
              <w:rPr>
                <w:rFonts w:ascii="Times New Roman" w:hAnsi="Times New Roman" w:cs="Times New Roman" w:eastAsia="Times New Roman" w:hint="default"/>
                <w:sz w:val="21"/>
                <w:szCs w:val="21"/>
              </w:rPr>
            </w:pPr>
            <w:r>
              <w:rPr>
                <w:rFonts w:ascii="Times New Roman"/>
                <w:spacing w:val="-1"/>
                <w:sz w:val="21"/>
              </w:rPr>
              <w:t>243,871.57</w:t>
            </w:r>
          </w:p>
        </w:tc>
      </w:tr>
      <w:tr>
        <w:trPr>
          <w:trHeight w:val="415" w:hRule="exact"/>
        </w:trPr>
        <w:tc>
          <w:tcPr>
            <w:tcW w:w="3942" w:type="dxa"/>
            <w:tcBorders>
              <w:top w:val="nil" w:sz="6" w:space="0" w:color="auto"/>
              <w:left w:val="nil" w:sz="6" w:space="0" w:color="auto"/>
              <w:bottom w:val="single" w:sz="12" w:space="0" w:color="000000"/>
              <w:right w:val="single" w:sz="4" w:space="0" w:color="000000"/>
            </w:tcBorders>
          </w:tcPr>
          <w:p>
            <w:pPr>
              <w:pStyle w:val="TableParagraph"/>
              <w:spacing w:line="240" w:lineRule="auto" w:before="93"/>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8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1"/>
                <w:szCs w:val="21"/>
              </w:rPr>
            </w:pPr>
            <w:r>
              <w:rPr>
                <w:rFonts w:ascii="Times New Roman"/>
                <w:spacing w:val="-1"/>
                <w:sz w:val="21"/>
              </w:rPr>
              <w:t>5,765,369.26</w:t>
            </w:r>
          </w:p>
        </w:tc>
        <w:tc>
          <w:tcPr>
            <w:tcW w:w="2086" w:type="dxa"/>
            <w:tcBorders>
              <w:top w:val="nil" w:sz="6" w:space="0" w:color="auto"/>
              <w:left w:val="single" w:sz="4" w:space="0" w:color="000000"/>
              <w:bottom w:val="single" w:sz="12" w:space="0" w:color="000000"/>
              <w:right w:val="nil" w:sz="6" w:space="0" w:color="auto"/>
            </w:tcBorders>
          </w:tcPr>
          <w:p>
            <w:pPr>
              <w:pStyle w:val="TableParagraph"/>
              <w:spacing w:line="240" w:lineRule="auto" w:before="152"/>
              <w:ind w:right="103"/>
              <w:jc w:val="right"/>
              <w:rPr>
                <w:rFonts w:ascii="Times New Roman" w:hAnsi="Times New Roman" w:cs="Times New Roman" w:eastAsia="Times New Roman" w:hint="default"/>
                <w:sz w:val="21"/>
                <w:szCs w:val="21"/>
              </w:rPr>
            </w:pPr>
            <w:r>
              <w:rPr>
                <w:rFonts w:ascii="Times New Roman"/>
                <w:spacing w:val="-1"/>
                <w:sz w:val="21"/>
              </w:rPr>
              <w:t>4,571,309.06</w:t>
            </w:r>
          </w:p>
        </w:tc>
      </w:tr>
    </w:tbl>
    <w:p>
      <w:pPr>
        <w:spacing w:after="0" w:line="240" w:lineRule="auto"/>
        <w:jc w:val="right"/>
        <w:rPr>
          <w:rFonts w:ascii="Times New Roman" w:hAnsi="Times New Roman" w:cs="Times New Roman" w:eastAsia="Times New Roman" w:hint="default"/>
          <w:sz w:val="21"/>
          <w:szCs w:val="21"/>
        </w:rPr>
        <w:sectPr>
          <w:pgSz w:w="11910" w:h="16840"/>
          <w:pgMar w:header="892" w:footer="1186" w:top="1080" w:bottom="1380" w:left="166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spacing w:before="36"/>
        <w:ind w:left="138" w:right="419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三十二</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基本每股收益和稀释每股收益的计算过程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spacing w:before="0"/>
        <w:ind w:left="855" w:right="4190" w:firstLine="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spacing w:line="338" w:lineRule="auto" w:before="126"/>
        <w:ind w:left="855" w:right="1320" w:firstLine="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=P0/</w:t>
      </w:r>
      <w:r>
        <w:rPr>
          <w:rFonts w:ascii="宋体" w:hAnsi="宋体" w:cs="宋体" w:eastAsia="宋体" w:hint="default"/>
          <w:sz w:val="21"/>
          <w:szCs w:val="21"/>
        </w:rPr>
        <w:t>（</w:t>
      </w:r>
      <w:r>
        <w:rPr>
          <w:rFonts w:ascii="宋体" w:hAnsi="宋体" w:cs="宋体" w:eastAsia="宋体" w:hint="default"/>
          <w:sz w:val="21"/>
          <w:szCs w:val="21"/>
        </w:rPr>
        <w:t>E0</w:t>
      </w:r>
      <w:r>
        <w:rPr>
          <w:rFonts w:ascii="宋体" w:hAnsi="宋体" w:cs="宋体" w:eastAsia="宋体" w:hint="default"/>
          <w:sz w:val="21"/>
          <w:szCs w:val="21"/>
        </w:rPr>
        <w:t>＋</w:t>
      </w:r>
      <w:r>
        <w:rPr>
          <w:rFonts w:ascii="宋体" w:hAnsi="宋体" w:cs="宋体" w:eastAsia="宋体" w:hint="default"/>
          <w:sz w:val="21"/>
          <w:szCs w:val="21"/>
        </w:rPr>
        <w:t>NP</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Ei</w:t>
      </w:r>
      <w:r>
        <w:rPr>
          <w:rFonts w:ascii="宋体" w:hAnsi="宋体" w:cs="宋体" w:eastAsia="宋体" w:hint="default"/>
          <w:sz w:val="21"/>
          <w:szCs w:val="21"/>
        </w:rPr>
        <w:t>×</w:t>
      </w:r>
      <w:r>
        <w:rPr>
          <w:rFonts w:ascii="宋体" w:hAnsi="宋体" w:cs="宋体" w:eastAsia="宋体" w:hint="default"/>
          <w:sz w:val="21"/>
          <w:szCs w:val="21"/>
        </w:rPr>
        <w:t>Mi</w:t>
      </w:r>
      <w:r>
        <w:rPr>
          <w:rFonts w:ascii="宋体" w:hAnsi="宋体" w:cs="宋体" w:eastAsia="宋体" w:hint="default"/>
          <w:sz w:val="21"/>
          <w:szCs w:val="21"/>
        </w:rPr>
        <w:t>÷</w:t>
      </w:r>
      <w:r>
        <w:rPr>
          <w:rFonts w:ascii="宋体" w:hAnsi="宋体" w:cs="宋体" w:eastAsia="宋体" w:hint="default"/>
          <w:sz w:val="21"/>
          <w:szCs w:val="21"/>
        </w:rPr>
        <w:t>M0</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Ej</w:t>
      </w:r>
      <w:r>
        <w:rPr>
          <w:rFonts w:ascii="宋体" w:hAnsi="宋体" w:cs="宋体" w:eastAsia="宋体" w:hint="default"/>
          <w:sz w:val="21"/>
          <w:szCs w:val="21"/>
        </w:rPr>
        <w:t>×</w:t>
      </w:r>
      <w:r>
        <w:rPr>
          <w:rFonts w:ascii="宋体" w:hAnsi="宋体" w:cs="宋体" w:eastAsia="宋体" w:hint="default"/>
          <w:sz w:val="21"/>
          <w:szCs w:val="21"/>
        </w:rPr>
        <w:t>Mj</w:t>
      </w:r>
      <w:r>
        <w:rPr>
          <w:rFonts w:ascii="宋体" w:hAnsi="宋体" w:cs="宋体" w:eastAsia="宋体" w:hint="default"/>
          <w:sz w:val="21"/>
          <w:szCs w:val="21"/>
        </w:rPr>
        <w:t>÷</w:t>
      </w:r>
      <w:r>
        <w:rPr>
          <w:rFonts w:ascii="宋体" w:hAnsi="宋体" w:cs="宋体" w:eastAsia="宋体" w:hint="default"/>
          <w:sz w:val="21"/>
          <w:szCs w:val="21"/>
        </w:rPr>
        <w:t>M0</w:t>
      </w:r>
      <w:r>
        <w:rPr>
          <w:rFonts w:ascii="宋体" w:hAnsi="宋体" w:cs="宋体" w:eastAsia="宋体" w:hint="default"/>
          <w:sz w:val="21"/>
          <w:szCs w:val="21"/>
        </w:rPr>
        <w:t>±</w:t>
      </w:r>
      <w:r>
        <w:rPr>
          <w:rFonts w:ascii="宋体" w:hAnsi="宋体" w:cs="宋体" w:eastAsia="宋体" w:hint="default"/>
          <w:sz w:val="21"/>
          <w:szCs w:val="21"/>
        </w:rPr>
        <w:t>Ek</w:t>
      </w:r>
      <w:r>
        <w:rPr>
          <w:rFonts w:ascii="宋体" w:hAnsi="宋体" w:cs="宋体" w:eastAsia="宋体" w:hint="default"/>
          <w:sz w:val="21"/>
          <w:szCs w:val="21"/>
        </w:rPr>
        <w:t>×</w:t>
      </w:r>
      <w:r>
        <w:rPr>
          <w:rFonts w:ascii="宋体" w:hAnsi="宋体" w:cs="宋体" w:eastAsia="宋体" w:hint="default"/>
          <w:sz w:val="21"/>
          <w:szCs w:val="21"/>
        </w:rPr>
        <w:t>Mk</w:t>
      </w:r>
      <w:r>
        <w:rPr>
          <w:rFonts w:ascii="宋体" w:hAnsi="宋体" w:cs="宋体" w:eastAsia="宋体" w:hint="default"/>
          <w:sz w:val="21"/>
          <w:szCs w:val="21"/>
        </w:rPr>
        <w:t>÷</w:t>
      </w:r>
      <w:r>
        <w:rPr>
          <w:rFonts w:ascii="宋体" w:hAnsi="宋体" w:cs="宋体" w:eastAsia="宋体" w:hint="default"/>
          <w:sz w:val="21"/>
          <w:szCs w:val="21"/>
        </w:rPr>
        <w:t>M0</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其中：</w:t>
      </w:r>
      <w:r>
        <w:rPr>
          <w:rFonts w:ascii="Times New Roman" w:hAnsi="Times New Roman" w:cs="Times New Roman" w:eastAsia="Times New Roman" w:hint="default"/>
          <w:sz w:val="21"/>
          <w:szCs w:val="21"/>
        </w:rPr>
        <w:t>P0 </w:t>
      </w:r>
      <w:r>
        <w:rPr>
          <w:rFonts w:ascii="宋体" w:hAnsi="宋体" w:cs="宋体" w:eastAsia="宋体" w:hint="default"/>
          <w:sz w:val="21"/>
          <w:szCs w:val="21"/>
        </w:rPr>
        <w:t>分别对应于归属于公司普通股股东的净利润、扣除非经常性损益后归属于公</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3"/>
          <w:sz w:val="21"/>
          <w:szCs w:val="21"/>
        </w:rPr>
        <w:t>司普通股股东的净利润；</w:t>
      </w:r>
      <w:r>
        <w:rPr>
          <w:rFonts w:ascii="Times New Roman" w:hAnsi="Times New Roman" w:cs="Times New Roman" w:eastAsia="Times New Roman" w:hint="default"/>
          <w:spacing w:val="-3"/>
          <w:sz w:val="21"/>
          <w:szCs w:val="21"/>
        </w:rPr>
        <w:t>NP </w:t>
      </w:r>
      <w:r>
        <w:rPr>
          <w:rFonts w:ascii="宋体" w:hAnsi="宋体" w:cs="宋体" w:eastAsia="宋体" w:hint="default"/>
          <w:spacing w:val="-3"/>
          <w:sz w:val="21"/>
          <w:szCs w:val="21"/>
        </w:rPr>
        <w:t>为归属于公司普通股股东的净利润；</w:t>
      </w:r>
      <w:r>
        <w:rPr>
          <w:rFonts w:ascii="Times New Roman" w:hAnsi="Times New Roman" w:cs="Times New Roman" w:eastAsia="Times New Roman" w:hint="default"/>
          <w:spacing w:val="-3"/>
          <w:sz w:val="21"/>
          <w:szCs w:val="21"/>
        </w:rPr>
        <w:t>E0 </w:t>
      </w:r>
      <w:r>
        <w:rPr>
          <w:rFonts w:ascii="宋体" w:hAnsi="宋体" w:cs="宋体" w:eastAsia="宋体" w:hint="default"/>
          <w:sz w:val="21"/>
          <w:szCs w:val="21"/>
        </w:rPr>
        <w:t>为归属于公司普通</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股股东的期初净资产；</w:t>
      </w:r>
      <w:r>
        <w:rPr>
          <w:rFonts w:ascii="Times New Roman" w:hAnsi="Times New Roman" w:cs="Times New Roman" w:eastAsia="Times New Roman" w:hint="default"/>
          <w:spacing w:val="-5"/>
          <w:sz w:val="21"/>
          <w:szCs w:val="21"/>
        </w:rPr>
        <w:t>Ei </w:t>
      </w:r>
      <w:r>
        <w:rPr>
          <w:rFonts w:ascii="宋体" w:hAnsi="宋体" w:cs="宋体" w:eastAsia="宋体" w:hint="default"/>
          <w:spacing w:val="-3"/>
          <w:sz w:val="21"/>
          <w:szCs w:val="21"/>
        </w:rPr>
        <w:t>为报告期发行新股或债转股等新增的、归属于公司普通股股东</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的净资产；</w:t>
      </w:r>
      <w:r>
        <w:rPr>
          <w:rFonts w:ascii="Times New Roman" w:hAnsi="Times New Roman" w:cs="Times New Roman" w:eastAsia="Times New Roman" w:hint="default"/>
          <w:sz w:val="21"/>
          <w:szCs w:val="21"/>
        </w:rPr>
        <w:t>Ej </w:t>
      </w:r>
      <w:r>
        <w:rPr>
          <w:rFonts w:ascii="宋体" w:hAnsi="宋体" w:cs="宋体" w:eastAsia="宋体" w:hint="default"/>
          <w:sz w:val="21"/>
          <w:szCs w:val="21"/>
        </w:rPr>
        <w:t>为报告期回购或现金分红等减少的、归属于公司普通股股东的净资产；</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Times New Roman" w:hAnsi="Times New Roman" w:cs="Times New Roman" w:eastAsia="Times New Roman" w:hint="default"/>
          <w:sz w:val="21"/>
          <w:szCs w:val="21"/>
        </w:rPr>
        <w:t>M0 </w:t>
      </w:r>
      <w:r>
        <w:rPr>
          <w:rFonts w:ascii="宋体" w:hAnsi="宋体" w:cs="宋体" w:eastAsia="宋体" w:hint="default"/>
          <w:sz w:val="21"/>
          <w:szCs w:val="21"/>
        </w:rPr>
        <w:t>为报告期月份数；</w:t>
      </w:r>
      <w:r>
        <w:rPr>
          <w:rFonts w:ascii="Times New Roman" w:hAnsi="Times New Roman" w:cs="Times New Roman" w:eastAsia="Times New Roman" w:hint="default"/>
          <w:sz w:val="21"/>
          <w:szCs w:val="21"/>
        </w:rPr>
        <w:t>Mi </w:t>
      </w:r>
      <w:r>
        <w:rPr>
          <w:rFonts w:ascii="宋体" w:hAnsi="宋体" w:cs="宋体" w:eastAsia="宋体" w:hint="default"/>
          <w:sz w:val="21"/>
          <w:szCs w:val="21"/>
        </w:rPr>
        <w:t>为新增净资产次月起至报告期期末的累计月数；</w:t>
      </w:r>
      <w:r>
        <w:rPr>
          <w:rFonts w:ascii="Times New Roman" w:hAnsi="Times New Roman" w:cs="Times New Roman" w:eastAsia="Times New Roman" w:hint="default"/>
          <w:sz w:val="21"/>
          <w:szCs w:val="21"/>
        </w:rPr>
        <w:t>Mj</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为减少净</w:t>
      </w:r>
      <w:r>
        <w:rPr>
          <w:rFonts w:ascii="宋体" w:hAnsi="宋体" w:cs="宋体" w:eastAsia="宋体" w:hint="default"/>
          <w:w w:val="100"/>
          <w:sz w:val="21"/>
          <w:szCs w:val="21"/>
        </w:rPr>
        <w:t> </w:t>
      </w:r>
      <w:r>
        <w:rPr>
          <w:rFonts w:ascii="宋体" w:hAnsi="宋体" w:cs="宋体" w:eastAsia="宋体" w:hint="default"/>
          <w:sz w:val="21"/>
          <w:szCs w:val="21"/>
        </w:rPr>
        <w:t>资产次月起至报告期期末的累计月数；</w:t>
      </w:r>
      <w:r>
        <w:rPr>
          <w:rFonts w:ascii="Times New Roman" w:hAnsi="Times New Roman" w:cs="Times New Roman" w:eastAsia="Times New Roman" w:hint="default"/>
          <w:sz w:val="21"/>
          <w:szCs w:val="21"/>
        </w:rPr>
        <w:t>Ek </w:t>
      </w:r>
      <w:r>
        <w:rPr>
          <w:rFonts w:ascii="宋体" w:hAnsi="宋体" w:cs="宋体" w:eastAsia="宋体" w:hint="default"/>
          <w:sz w:val="21"/>
          <w:szCs w:val="21"/>
        </w:rPr>
        <w:t>为因其他交易或事项引起的、归属于公司普</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通股股东的净资产增减变动；</w:t>
      </w:r>
      <w:r>
        <w:rPr>
          <w:rFonts w:ascii="Times New Roman" w:hAnsi="Times New Roman" w:cs="Times New Roman" w:eastAsia="Times New Roman" w:hint="default"/>
          <w:sz w:val="21"/>
          <w:szCs w:val="21"/>
        </w:rPr>
        <w:t>Mk</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为发生其他净资产增减变动次月起至报告期期末的累</w:t>
      </w:r>
      <w:r>
        <w:rPr>
          <w:rFonts w:ascii="宋体" w:hAnsi="宋体" w:cs="宋体" w:eastAsia="宋体" w:hint="default"/>
          <w:w w:val="100"/>
          <w:sz w:val="21"/>
          <w:szCs w:val="21"/>
        </w:rPr>
        <w:t> </w:t>
      </w:r>
      <w:r>
        <w:rPr>
          <w:rFonts w:ascii="宋体" w:hAnsi="宋体" w:cs="宋体" w:eastAsia="宋体" w:hint="default"/>
          <w:sz w:val="21"/>
          <w:szCs w:val="21"/>
        </w:rPr>
        <w:t>计月数。</w:t>
      </w:r>
      <w:r>
        <w:rPr>
          <w:rFonts w:ascii="宋体" w:hAnsi="宋体" w:cs="宋体" w:eastAsia="宋体" w:hint="default"/>
          <w:w w:val="100"/>
          <w:sz w:val="21"/>
          <w:szCs w:val="21"/>
        </w:rPr>
        <w:t> </w:t>
      </w:r>
      <w:r>
        <w:rPr>
          <w:rFonts w:ascii="宋体" w:hAnsi="宋体" w:cs="宋体" w:eastAsia="宋体" w:hint="default"/>
          <w:spacing w:val="-3"/>
          <w:sz w:val="21"/>
          <w:szCs w:val="21"/>
        </w:rPr>
        <w:t>报告期发生同一控制下企业合并的，计算加权平均净资产收益率时，被合并方的净资产</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3"/>
          <w:sz w:val="21"/>
          <w:szCs w:val="21"/>
        </w:rPr>
        <w:t>从报告期期初起进行加权；计算扣除非经常性损益后的加权平均净资产收益率时，被合</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2"/>
          <w:sz w:val="21"/>
          <w:szCs w:val="21"/>
        </w:rPr>
        <w:t>并方的净资产从合并日的次月起进行加权。计算比较期间的加权平均净资产收益率时，</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3"/>
          <w:sz w:val="21"/>
          <w:szCs w:val="21"/>
        </w:rPr>
        <w:t>被合并方的净利润、净资产均从比较期间期初起进行加权；计算比较期间扣除非经常性</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5"/>
          <w:w w:val="100"/>
          <w:sz w:val="21"/>
          <w:szCs w:val="21"/>
        </w:rPr>
        <w:t>损益后的加权平均净资产收益率时，被合并方的净资产不予加权计算（权重为零）。</w:t>
      </w:r>
    </w:p>
    <w:p>
      <w:pPr>
        <w:spacing w:line="240" w:lineRule="auto" w:before="0"/>
        <w:rPr>
          <w:rFonts w:ascii="宋体" w:hAnsi="宋体" w:cs="宋体" w:eastAsia="宋体" w:hint="default"/>
          <w:sz w:val="20"/>
          <w:szCs w:val="20"/>
        </w:rPr>
      </w:pPr>
    </w:p>
    <w:p>
      <w:pPr>
        <w:spacing w:line="348" w:lineRule="auto" w:before="179"/>
        <w:ind w:left="855" w:right="7492" w:firstLine="4"/>
        <w:jc w:val="left"/>
        <w:rPr>
          <w:rFonts w:ascii="宋体" w:hAnsi="宋体" w:cs="宋体" w:eastAsia="宋体" w:hint="default"/>
          <w:sz w:val="21"/>
          <w:szCs w:val="21"/>
        </w:rPr>
      </w:pPr>
      <w:r>
        <w:rPr>
          <w:rFonts w:ascii="宋体" w:hAnsi="宋体" w:cs="宋体" w:eastAsia="宋体" w:hint="default"/>
          <w:b/>
          <w:bCs/>
          <w:sz w:val="21"/>
          <w:szCs w:val="21"/>
        </w:rPr>
        <w:t>基本每股收益</w:t>
      </w:r>
      <w:r>
        <w:rPr>
          <w:rFonts w:ascii="宋体" w:hAnsi="宋体" w:cs="宋体" w:eastAsia="宋体" w:hint="default"/>
          <w:b/>
          <w:bCs/>
          <w:w w:val="100"/>
          <w:sz w:val="21"/>
          <w:szCs w:val="21"/>
        </w:rPr>
        <w:t> </w:t>
      </w:r>
      <w:r>
        <w:rPr>
          <w:rFonts w:ascii="宋体" w:hAnsi="宋体" w:cs="宋体" w:eastAsia="宋体" w:hint="default"/>
          <w:spacing w:val="-1"/>
          <w:sz w:val="21"/>
          <w:szCs w:val="21"/>
        </w:rPr>
        <w:t>基本每股收益</w:t>
      </w:r>
      <w:r>
        <w:rPr>
          <w:rFonts w:ascii="宋体" w:hAnsi="宋体" w:cs="宋体" w:eastAsia="宋体" w:hint="default"/>
          <w:spacing w:val="-1"/>
          <w:sz w:val="21"/>
          <w:szCs w:val="21"/>
        </w:rPr>
        <w:t>=P0</w:t>
      </w:r>
      <w:r>
        <w:rPr>
          <w:rFonts w:ascii="宋体" w:hAnsi="宋体" w:cs="宋体" w:eastAsia="宋体" w:hint="default"/>
          <w:spacing w:val="-1"/>
          <w:sz w:val="21"/>
          <w:szCs w:val="21"/>
        </w:rPr>
        <w:t>÷</w:t>
      </w:r>
      <w:r>
        <w:rPr>
          <w:rFonts w:ascii="宋体" w:hAnsi="宋体" w:cs="宋体" w:eastAsia="宋体" w:hint="default"/>
          <w:spacing w:val="-1"/>
          <w:sz w:val="21"/>
          <w:szCs w:val="21"/>
        </w:rPr>
        <w:t>S</w:t>
      </w:r>
    </w:p>
    <w:p>
      <w:pPr>
        <w:spacing w:before="31"/>
        <w:ind w:left="855" w:right="4190" w:firstLine="0"/>
        <w:jc w:val="left"/>
        <w:rPr>
          <w:rFonts w:ascii="宋体" w:hAnsi="宋体" w:cs="宋体" w:eastAsia="宋体" w:hint="default"/>
          <w:sz w:val="21"/>
          <w:szCs w:val="21"/>
        </w:rPr>
      </w:pPr>
      <w:r>
        <w:rPr>
          <w:rFonts w:ascii="宋体" w:hAnsi="宋体" w:cs="宋体" w:eastAsia="宋体" w:hint="default"/>
          <w:sz w:val="21"/>
          <w:szCs w:val="21"/>
        </w:rPr>
        <w:t>S= S0</w:t>
      </w:r>
      <w:r>
        <w:rPr>
          <w:rFonts w:ascii="宋体" w:hAnsi="宋体" w:cs="宋体" w:eastAsia="宋体" w:hint="default"/>
          <w:sz w:val="21"/>
          <w:szCs w:val="21"/>
        </w:rPr>
        <w:t>＋</w:t>
      </w:r>
      <w:r>
        <w:rPr>
          <w:rFonts w:ascii="宋体" w:hAnsi="宋体" w:cs="宋体" w:eastAsia="宋体" w:hint="default"/>
          <w:sz w:val="21"/>
          <w:szCs w:val="21"/>
        </w:rPr>
        <w:t>S1</w:t>
      </w:r>
      <w:r>
        <w:rPr>
          <w:rFonts w:ascii="宋体" w:hAnsi="宋体" w:cs="宋体" w:eastAsia="宋体" w:hint="default"/>
          <w:sz w:val="21"/>
          <w:szCs w:val="21"/>
        </w:rPr>
        <w:t>＋</w:t>
      </w:r>
      <w:r>
        <w:rPr>
          <w:rFonts w:ascii="宋体" w:hAnsi="宋体" w:cs="宋体" w:eastAsia="宋体" w:hint="default"/>
          <w:sz w:val="21"/>
          <w:szCs w:val="21"/>
        </w:rPr>
        <w:t>Si</w:t>
      </w:r>
      <w:r>
        <w:rPr>
          <w:rFonts w:ascii="宋体" w:hAnsi="宋体" w:cs="宋体" w:eastAsia="宋体" w:hint="default"/>
          <w:sz w:val="21"/>
          <w:szCs w:val="21"/>
        </w:rPr>
        <w:t>×</w:t>
      </w:r>
      <w:r>
        <w:rPr>
          <w:rFonts w:ascii="宋体" w:hAnsi="宋体" w:cs="宋体" w:eastAsia="宋体" w:hint="default"/>
          <w:sz w:val="21"/>
          <w:szCs w:val="21"/>
        </w:rPr>
        <w:t>Mi</w:t>
      </w:r>
      <w:r>
        <w:rPr>
          <w:rFonts w:ascii="宋体" w:hAnsi="宋体" w:cs="宋体" w:eastAsia="宋体" w:hint="default"/>
          <w:sz w:val="21"/>
          <w:szCs w:val="21"/>
        </w:rPr>
        <w:t>÷</w:t>
      </w:r>
      <w:r>
        <w:rPr>
          <w:rFonts w:ascii="宋体" w:hAnsi="宋体" w:cs="宋体" w:eastAsia="宋体" w:hint="default"/>
          <w:sz w:val="21"/>
          <w:szCs w:val="21"/>
        </w:rPr>
        <w:t>M0</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Sj</w:t>
      </w:r>
      <w:r>
        <w:rPr>
          <w:rFonts w:ascii="宋体" w:hAnsi="宋体" w:cs="宋体" w:eastAsia="宋体" w:hint="default"/>
          <w:sz w:val="21"/>
          <w:szCs w:val="21"/>
        </w:rPr>
        <w:t>×</w:t>
      </w:r>
      <w:r>
        <w:rPr>
          <w:rFonts w:ascii="宋体" w:hAnsi="宋体" w:cs="宋体" w:eastAsia="宋体" w:hint="default"/>
          <w:sz w:val="21"/>
          <w:szCs w:val="21"/>
        </w:rPr>
        <w:t>Mj</w:t>
      </w:r>
      <w:r>
        <w:rPr>
          <w:rFonts w:ascii="宋体" w:hAnsi="宋体" w:cs="宋体" w:eastAsia="宋体" w:hint="default"/>
          <w:sz w:val="21"/>
          <w:szCs w:val="21"/>
        </w:rPr>
        <w:t>÷</w:t>
      </w:r>
      <w:r>
        <w:rPr>
          <w:rFonts w:ascii="宋体" w:hAnsi="宋体" w:cs="宋体" w:eastAsia="宋体" w:hint="default"/>
          <w:sz w:val="21"/>
          <w:szCs w:val="21"/>
        </w:rPr>
        <w:t>M0-Sk</w:t>
      </w:r>
    </w:p>
    <w:p>
      <w:pPr>
        <w:spacing w:line="350" w:lineRule="auto" w:before="126"/>
        <w:ind w:left="855" w:right="1457" w:firstLine="0"/>
        <w:jc w:val="both"/>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P0</w:t>
      </w:r>
      <w:r>
        <w:rPr>
          <w:rFonts w:ascii="宋体" w:hAnsi="宋体" w:cs="宋体" w:eastAsia="宋体" w:hint="default"/>
          <w:spacing w:val="47"/>
          <w:sz w:val="21"/>
          <w:szCs w:val="21"/>
        </w:rPr>
        <w:t> </w:t>
      </w:r>
      <w:r>
        <w:rPr>
          <w:rFonts w:ascii="宋体" w:hAnsi="宋体" w:cs="宋体" w:eastAsia="宋体" w:hint="default"/>
          <w:sz w:val="21"/>
          <w:szCs w:val="21"/>
        </w:rPr>
        <w:t>为归属于公司普通股股东的净利润或扣除非经常性损益后归属于普通股股东</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的净利润；</w:t>
      </w:r>
      <w:r>
        <w:rPr>
          <w:rFonts w:ascii="宋体" w:hAnsi="宋体" w:cs="宋体" w:eastAsia="宋体" w:hint="default"/>
          <w:sz w:val="21"/>
          <w:szCs w:val="21"/>
        </w:rPr>
        <w:t>S </w:t>
      </w:r>
      <w:r>
        <w:rPr>
          <w:rFonts w:ascii="宋体" w:hAnsi="宋体" w:cs="宋体" w:eastAsia="宋体" w:hint="default"/>
          <w:sz w:val="21"/>
          <w:szCs w:val="21"/>
        </w:rPr>
        <w:t>为发行在外的普通股加权平均数；</w:t>
      </w:r>
      <w:r>
        <w:rPr>
          <w:rFonts w:ascii="宋体" w:hAnsi="宋体" w:cs="宋体" w:eastAsia="宋体" w:hint="default"/>
          <w:sz w:val="21"/>
          <w:szCs w:val="21"/>
        </w:rPr>
        <w:t>S0 </w:t>
      </w:r>
      <w:r>
        <w:rPr>
          <w:rFonts w:ascii="宋体" w:hAnsi="宋体" w:cs="宋体" w:eastAsia="宋体" w:hint="default"/>
          <w:sz w:val="21"/>
          <w:szCs w:val="21"/>
        </w:rPr>
        <w:t>为期初股份总数；</w:t>
      </w:r>
      <w:r>
        <w:rPr>
          <w:rFonts w:ascii="宋体" w:hAnsi="宋体" w:cs="宋体" w:eastAsia="宋体" w:hint="default"/>
          <w:sz w:val="21"/>
          <w:szCs w:val="21"/>
        </w:rPr>
        <w:t>S1</w:t>
      </w:r>
      <w:r>
        <w:rPr>
          <w:rFonts w:ascii="宋体" w:hAnsi="宋体" w:cs="宋体" w:eastAsia="宋体" w:hint="default"/>
          <w:spacing w:val="-60"/>
          <w:sz w:val="21"/>
          <w:szCs w:val="21"/>
        </w:rPr>
        <w:t> </w:t>
      </w:r>
      <w:r>
        <w:rPr>
          <w:rFonts w:ascii="宋体" w:hAnsi="宋体" w:cs="宋体" w:eastAsia="宋体" w:hint="default"/>
          <w:sz w:val="21"/>
          <w:szCs w:val="21"/>
        </w:rPr>
        <w:t>为报告期因公</w:t>
      </w:r>
      <w:r>
        <w:rPr>
          <w:rFonts w:ascii="宋体" w:hAnsi="宋体" w:cs="宋体" w:eastAsia="宋体" w:hint="default"/>
          <w:w w:val="100"/>
          <w:sz w:val="21"/>
          <w:szCs w:val="21"/>
        </w:rPr>
        <w:t> </w:t>
      </w:r>
      <w:r>
        <w:rPr>
          <w:rFonts w:ascii="宋体" w:hAnsi="宋体" w:cs="宋体" w:eastAsia="宋体" w:hint="default"/>
          <w:sz w:val="21"/>
          <w:szCs w:val="21"/>
        </w:rPr>
        <w:t>积金转增股本或股票股利分配等增加股份数；</w:t>
      </w:r>
      <w:r>
        <w:rPr>
          <w:rFonts w:ascii="宋体" w:hAnsi="宋体" w:cs="宋体" w:eastAsia="宋体" w:hint="default"/>
          <w:sz w:val="21"/>
          <w:szCs w:val="21"/>
        </w:rPr>
        <w:t>Si</w:t>
      </w:r>
      <w:r>
        <w:rPr>
          <w:rFonts w:ascii="宋体" w:hAnsi="宋体" w:cs="宋体" w:eastAsia="宋体" w:hint="default"/>
          <w:spacing w:val="48"/>
          <w:sz w:val="21"/>
          <w:szCs w:val="21"/>
        </w:rPr>
        <w:t> </w:t>
      </w:r>
      <w:r>
        <w:rPr>
          <w:rFonts w:ascii="宋体" w:hAnsi="宋体" w:cs="宋体" w:eastAsia="宋体" w:hint="default"/>
          <w:sz w:val="21"/>
          <w:szCs w:val="21"/>
        </w:rPr>
        <w:t>为报告期因发行新股或债转股等增加</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股份数；</w:t>
      </w:r>
      <w:r>
        <w:rPr>
          <w:rFonts w:ascii="宋体" w:hAnsi="宋体" w:cs="宋体" w:eastAsia="宋体" w:hint="default"/>
          <w:sz w:val="21"/>
          <w:szCs w:val="21"/>
        </w:rPr>
        <w:t>Sj</w:t>
      </w:r>
      <w:r>
        <w:rPr>
          <w:rFonts w:ascii="宋体" w:hAnsi="宋体" w:cs="宋体" w:eastAsia="宋体" w:hint="default"/>
          <w:spacing w:val="-58"/>
          <w:sz w:val="21"/>
          <w:szCs w:val="21"/>
        </w:rPr>
        <w:t> </w:t>
      </w:r>
      <w:r>
        <w:rPr>
          <w:rFonts w:ascii="宋体" w:hAnsi="宋体" w:cs="宋体" w:eastAsia="宋体" w:hint="default"/>
          <w:sz w:val="21"/>
          <w:szCs w:val="21"/>
        </w:rPr>
        <w:t>为报告期因回购等减少股份数；</w:t>
      </w:r>
      <w:r>
        <w:rPr>
          <w:rFonts w:ascii="宋体" w:hAnsi="宋体" w:cs="宋体" w:eastAsia="宋体" w:hint="default"/>
          <w:sz w:val="21"/>
          <w:szCs w:val="21"/>
        </w:rPr>
        <w:t>Sk</w:t>
      </w:r>
      <w:r>
        <w:rPr>
          <w:rFonts w:ascii="宋体" w:hAnsi="宋体" w:cs="宋体" w:eastAsia="宋体" w:hint="default"/>
          <w:spacing w:val="-58"/>
          <w:sz w:val="21"/>
          <w:szCs w:val="21"/>
        </w:rPr>
        <w:t> </w:t>
      </w:r>
      <w:r>
        <w:rPr>
          <w:rFonts w:ascii="宋体" w:hAnsi="宋体" w:cs="宋体" w:eastAsia="宋体" w:hint="default"/>
          <w:sz w:val="21"/>
          <w:szCs w:val="21"/>
        </w:rPr>
        <w:t>为报告期缩股数；</w:t>
      </w:r>
      <w:r>
        <w:rPr>
          <w:rFonts w:ascii="宋体" w:hAnsi="宋体" w:cs="宋体" w:eastAsia="宋体" w:hint="default"/>
          <w:sz w:val="21"/>
          <w:szCs w:val="21"/>
        </w:rPr>
        <w:t>M0</w:t>
      </w:r>
      <w:r>
        <w:rPr>
          <w:rFonts w:ascii="宋体" w:hAnsi="宋体" w:cs="宋体" w:eastAsia="宋体" w:hint="default"/>
          <w:spacing w:val="-58"/>
          <w:sz w:val="21"/>
          <w:szCs w:val="21"/>
        </w:rPr>
        <w:t> </w:t>
      </w:r>
      <w:r>
        <w:rPr>
          <w:rFonts w:ascii="宋体" w:hAnsi="宋体" w:cs="宋体" w:eastAsia="宋体" w:hint="default"/>
          <w:sz w:val="21"/>
          <w:szCs w:val="21"/>
        </w:rPr>
        <w:t>报告期月份数；</w:t>
      </w:r>
      <w:r>
        <w:rPr>
          <w:rFonts w:ascii="宋体" w:hAnsi="宋体" w:cs="宋体" w:eastAsia="宋体" w:hint="default"/>
          <w:sz w:val="21"/>
          <w:szCs w:val="21"/>
        </w:rPr>
        <w:t>Mi</w:t>
      </w:r>
      <w:r>
        <w:rPr>
          <w:rFonts w:ascii="宋体" w:hAnsi="宋体" w:cs="宋体" w:eastAsia="宋体" w:hint="default"/>
          <w:w w:val="100"/>
          <w:sz w:val="21"/>
          <w:szCs w:val="21"/>
        </w:rPr>
        <w:t> </w:t>
      </w:r>
      <w:r>
        <w:rPr>
          <w:rFonts w:ascii="宋体" w:hAnsi="宋体" w:cs="宋体" w:eastAsia="宋体" w:hint="default"/>
          <w:sz w:val="21"/>
          <w:szCs w:val="21"/>
        </w:rPr>
        <w:t>为增加股份次月起至报告期期末的累计月数；</w:t>
      </w:r>
      <w:r>
        <w:rPr>
          <w:rFonts w:ascii="宋体" w:hAnsi="宋体" w:cs="宋体" w:eastAsia="宋体" w:hint="default"/>
          <w:sz w:val="21"/>
          <w:szCs w:val="21"/>
        </w:rPr>
        <w:t>Mj</w:t>
      </w:r>
      <w:r>
        <w:rPr>
          <w:rFonts w:ascii="宋体" w:hAnsi="宋体" w:cs="宋体" w:eastAsia="宋体" w:hint="default"/>
          <w:spacing w:val="48"/>
          <w:sz w:val="21"/>
          <w:szCs w:val="21"/>
        </w:rPr>
        <w:t> </w:t>
      </w:r>
      <w:r>
        <w:rPr>
          <w:rFonts w:ascii="宋体" w:hAnsi="宋体" w:cs="宋体" w:eastAsia="宋体" w:hint="default"/>
          <w:sz w:val="21"/>
          <w:szCs w:val="21"/>
        </w:rPr>
        <w:t>为减少股份次月起至报告期期末的累</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计月数。</w:t>
      </w:r>
    </w:p>
    <w:p>
      <w:pPr>
        <w:spacing w:line="240" w:lineRule="auto" w:before="0"/>
        <w:rPr>
          <w:rFonts w:ascii="宋体" w:hAnsi="宋体" w:cs="宋体" w:eastAsia="宋体" w:hint="default"/>
          <w:sz w:val="20"/>
          <w:szCs w:val="20"/>
        </w:rPr>
      </w:pPr>
    </w:p>
    <w:p>
      <w:pPr>
        <w:spacing w:line="350" w:lineRule="auto" w:before="166"/>
        <w:ind w:left="855" w:right="1456" w:firstLine="4"/>
        <w:jc w:val="left"/>
        <w:rPr>
          <w:rFonts w:ascii="宋体" w:hAnsi="宋体" w:cs="宋体" w:eastAsia="宋体" w:hint="default"/>
          <w:sz w:val="21"/>
          <w:szCs w:val="21"/>
        </w:rPr>
      </w:pPr>
      <w:r>
        <w:rPr>
          <w:rFonts w:ascii="宋体" w:hAnsi="宋体" w:cs="宋体" w:eastAsia="宋体" w:hint="default"/>
          <w:b/>
          <w:bCs/>
          <w:sz w:val="21"/>
          <w:szCs w:val="21"/>
        </w:rPr>
        <w:t>稀释每股收益</w:t>
      </w:r>
      <w:r>
        <w:rPr>
          <w:rFonts w:ascii="宋体" w:hAnsi="宋体" w:cs="宋体" w:eastAsia="宋体" w:hint="default"/>
          <w:b/>
          <w:bCs/>
          <w:w w:val="100"/>
          <w:sz w:val="21"/>
          <w:szCs w:val="21"/>
        </w:rPr>
        <w:t> </w:t>
      </w:r>
      <w:r>
        <w:rPr>
          <w:rFonts w:ascii="宋体" w:hAnsi="宋体" w:cs="宋体" w:eastAsia="宋体" w:hint="default"/>
          <w:sz w:val="21"/>
          <w:szCs w:val="21"/>
        </w:rPr>
        <w:t>稀释每股收益</w:t>
      </w:r>
      <w:r>
        <w:rPr>
          <w:rFonts w:ascii="宋体" w:hAnsi="宋体" w:cs="宋体" w:eastAsia="宋体" w:hint="default"/>
          <w:sz w:val="21"/>
          <w:szCs w:val="21"/>
        </w:rPr>
        <w:t>=P1/</w:t>
      </w:r>
      <w:r>
        <w:rPr>
          <w:rFonts w:ascii="宋体" w:hAnsi="宋体" w:cs="宋体" w:eastAsia="宋体" w:hint="default"/>
          <w:sz w:val="21"/>
          <w:szCs w:val="21"/>
        </w:rPr>
        <w:t>（</w:t>
      </w:r>
      <w:r>
        <w:rPr>
          <w:rFonts w:ascii="宋体" w:hAnsi="宋体" w:cs="宋体" w:eastAsia="宋体" w:hint="default"/>
          <w:sz w:val="21"/>
          <w:szCs w:val="21"/>
        </w:rPr>
        <w:t>S0</w:t>
      </w:r>
      <w:r>
        <w:rPr>
          <w:rFonts w:ascii="宋体" w:hAnsi="宋体" w:cs="宋体" w:eastAsia="宋体" w:hint="default"/>
          <w:sz w:val="21"/>
          <w:szCs w:val="21"/>
        </w:rPr>
        <w:t>＋</w:t>
      </w:r>
      <w:r>
        <w:rPr>
          <w:rFonts w:ascii="宋体" w:hAnsi="宋体" w:cs="宋体" w:eastAsia="宋体" w:hint="default"/>
          <w:sz w:val="21"/>
          <w:szCs w:val="21"/>
        </w:rPr>
        <w:t>S1</w:t>
      </w:r>
      <w:r>
        <w:rPr>
          <w:rFonts w:ascii="宋体" w:hAnsi="宋体" w:cs="宋体" w:eastAsia="宋体" w:hint="default"/>
          <w:sz w:val="21"/>
          <w:szCs w:val="21"/>
        </w:rPr>
        <w:t>＋</w:t>
      </w:r>
      <w:r>
        <w:rPr>
          <w:rFonts w:ascii="宋体" w:hAnsi="宋体" w:cs="宋体" w:eastAsia="宋体" w:hint="default"/>
          <w:sz w:val="21"/>
          <w:szCs w:val="21"/>
        </w:rPr>
        <w:t>Si</w:t>
      </w:r>
      <w:r>
        <w:rPr>
          <w:rFonts w:ascii="宋体" w:hAnsi="宋体" w:cs="宋体" w:eastAsia="宋体" w:hint="default"/>
          <w:sz w:val="21"/>
          <w:szCs w:val="21"/>
        </w:rPr>
        <w:t>×</w:t>
      </w:r>
      <w:r>
        <w:rPr>
          <w:rFonts w:ascii="宋体" w:hAnsi="宋体" w:cs="宋体" w:eastAsia="宋体" w:hint="default"/>
          <w:sz w:val="21"/>
          <w:szCs w:val="21"/>
        </w:rPr>
        <w:t>Mi</w:t>
      </w:r>
      <w:r>
        <w:rPr>
          <w:rFonts w:ascii="宋体" w:hAnsi="宋体" w:cs="宋体" w:eastAsia="宋体" w:hint="default"/>
          <w:sz w:val="21"/>
          <w:szCs w:val="21"/>
        </w:rPr>
        <w:t>÷</w:t>
      </w:r>
      <w:r>
        <w:rPr>
          <w:rFonts w:ascii="宋体" w:hAnsi="宋体" w:cs="宋体" w:eastAsia="宋体" w:hint="default"/>
          <w:sz w:val="21"/>
          <w:szCs w:val="21"/>
        </w:rPr>
        <w:t>M0</w:t>
      </w:r>
      <w:r>
        <w:rPr>
          <w:rFonts w:ascii="宋体" w:hAnsi="宋体" w:cs="宋体" w:eastAsia="宋体" w:hint="default"/>
          <w:sz w:val="21"/>
          <w:szCs w:val="21"/>
        </w:rPr>
        <w:t>–</w:t>
      </w:r>
      <w:r>
        <w:rPr>
          <w:rFonts w:ascii="宋体" w:hAnsi="宋体" w:cs="宋体" w:eastAsia="宋体" w:hint="default"/>
          <w:sz w:val="21"/>
          <w:szCs w:val="21"/>
        </w:rPr>
        <w:t>Sj</w:t>
      </w:r>
      <w:r>
        <w:rPr>
          <w:rFonts w:ascii="宋体" w:hAnsi="宋体" w:cs="宋体" w:eastAsia="宋体" w:hint="default"/>
          <w:sz w:val="21"/>
          <w:szCs w:val="21"/>
        </w:rPr>
        <w:t>×</w:t>
      </w:r>
      <w:r>
        <w:rPr>
          <w:rFonts w:ascii="宋体" w:hAnsi="宋体" w:cs="宋体" w:eastAsia="宋体" w:hint="default"/>
          <w:sz w:val="21"/>
          <w:szCs w:val="21"/>
        </w:rPr>
        <w:t>Mj</w:t>
      </w:r>
      <w:r>
        <w:rPr>
          <w:rFonts w:ascii="宋体" w:hAnsi="宋体" w:cs="宋体" w:eastAsia="宋体" w:hint="default"/>
          <w:sz w:val="21"/>
          <w:szCs w:val="21"/>
        </w:rPr>
        <w:t>÷</w:t>
      </w:r>
      <w:r>
        <w:rPr>
          <w:rFonts w:ascii="宋体" w:hAnsi="宋体" w:cs="宋体" w:eastAsia="宋体" w:hint="default"/>
          <w:sz w:val="21"/>
          <w:szCs w:val="21"/>
        </w:rPr>
        <w:t>M0</w:t>
      </w:r>
      <w:r>
        <w:rPr>
          <w:rFonts w:ascii="宋体" w:hAnsi="宋体" w:cs="宋体" w:eastAsia="宋体" w:hint="default"/>
          <w:sz w:val="21"/>
          <w:szCs w:val="21"/>
        </w:rPr>
        <w:t>–</w:t>
      </w:r>
      <w:r>
        <w:rPr>
          <w:rFonts w:ascii="宋体" w:hAnsi="宋体" w:cs="宋体" w:eastAsia="宋体" w:hint="default"/>
          <w:sz w:val="21"/>
          <w:szCs w:val="21"/>
        </w:rPr>
        <w:t>Sk+</w:t>
      </w:r>
      <w:r>
        <w:rPr>
          <w:rFonts w:ascii="宋体" w:hAnsi="宋体" w:cs="宋体" w:eastAsia="宋体" w:hint="default"/>
          <w:sz w:val="21"/>
          <w:szCs w:val="21"/>
        </w:rPr>
        <w:t>认股权证、股份期权、可</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转换债券等增加的普通股加权平均数）</w:t>
      </w:r>
    </w:p>
    <w:p>
      <w:pPr>
        <w:spacing w:line="350" w:lineRule="auto" w:before="27"/>
        <w:ind w:left="855" w:right="1449" w:firstLine="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P1</w:t>
      </w:r>
      <w:r>
        <w:rPr>
          <w:rFonts w:ascii="宋体" w:hAnsi="宋体" w:cs="宋体" w:eastAsia="宋体" w:hint="default"/>
          <w:spacing w:val="47"/>
          <w:sz w:val="21"/>
          <w:szCs w:val="21"/>
        </w:rPr>
        <w:t> </w:t>
      </w:r>
      <w:r>
        <w:rPr>
          <w:rFonts w:ascii="宋体" w:hAnsi="宋体" w:cs="宋体" w:eastAsia="宋体" w:hint="default"/>
          <w:sz w:val="21"/>
          <w:szCs w:val="21"/>
        </w:rPr>
        <w:t>为归属于公司普通股股东的净利润或扣除非经常性损益后归属于公司普通股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3"/>
          <w:sz w:val="21"/>
          <w:szCs w:val="21"/>
        </w:rPr>
        <w:t>股东的净利润，并考虑稀释性潜在普通股对其影响，按《企业会计准则》及有关规定进</w:t>
      </w:r>
    </w:p>
    <w:p>
      <w:pPr>
        <w:spacing w:after="0" w:line="350" w:lineRule="auto"/>
        <w:jc w:val="left"/>
        <w:rPr>
          <w:rFonts w:ascii="宋体" w:hAnsi="宋体" w:cs="宋体" w:eastAsia="宋体" w:hint="default"/>
          <w:sz w:val="21"/>
          <w:szCs w:val="21"/>
        </w:rPr>
        <w:sectPr>
          <w:pgSz w:w="11910" w:h="16840"/>
          <w:pgMar w:header="892" w:footer="1186" w:top="1080" w:bottom="1380" w:left="1660" w:right="0"/>
        </w:sectPr>
      </w:pPr>
    </w:p>
    <w:p>
      <w:pPr>
        <w:spacing w:line="240" w:lineRule="auto" w:before="0"/>
        <w:rPr>
          <w:rFonts w:ascii="宋体" w:hAnsi="宋体" w:cs="宋体" w:eastAsia="宋体" w:hint="default"/>
          <w:sz w:val="20"/>
          <w:szCs w:val="20"/>
        </w:rPr>
      </w:pPr>
    </w:p>
    <w:p>
      <w:pPr>
        <w:spacing w:line="350" w:lineRule="auto" w:before="179"/>
        <w:ind w:left="855" w:right="1457" w:firstLine="0"/>
        <w:jc w:val="both"/>
        <w:rPr>
          <w:rFonts w:ascii="宋体" w:hAnsi="宋体" w:cs="宋体" w:eastAsia="宋体" w:hint="default"/>
          <w:sz w:val="21"/>
          <w:szCs w:val="21"/>
        </w:rPr>
      </w:pPr>
      <w:r>
        <w:rPr>
          <w:rFonts w:ascii="宋体" w:hAnsi="宋体" w:cs="宋体" w:eastAsia="宋体" w:hint="default"/>
          <w:spacing w:val="-3"/>
          <w:sz w:val="21"/>
          <w:szCs w:val="21"/>
        </w:rPr>
        <w:t>行调整。公司在计算稀释每股收益时，应考虑所有稀释性潜在普通股对归属于公司普通</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股股东的净利润或扣除非经常性损益后归属于公司普通股股东的净利润和加权平均股</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3"/>
          <w:sz w:val="21"/>
          <w:szCs w:val="21"/>
        </w:rPr>
        <w:t>数的影响，按照其稀释程度从大到小的顺序计入稀释每股收益，直至稀释每股收益达到</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最小值。</w:t>
      </w:r>
    </w:p>
    <w:p>
      <w:pPr>
        <w:spacing w:line="240" w:lineRule="auto" w:before="0"/>
        <w:rPr>
          <w:rFonts w:ascii="宋体" w:hAnsi="宋体" w:cs="宋体" w:eastAsia="宋体" w:hint="default"/>
          <w:sz w:val="20"/>
          <w:szCs w:val="20"/>
        </w:rPr>
      </w:pPr>
    </w:p>
    <w:p>
      <w:pPr>
        <w:spacing w:before="166"/>
        <w:ind w:left="138" w:right="4190" w:firstLine="0"/>
        <w:jc w:val="left"/>
        <w:rPr>
          <w:rFonts w:ascii="宋体" w:hAnsi="宋体" w:cs="宋体" w:eastAsia="宋体" w:hint="default"/>
          <w:sz w:val="21"/>
          <w:szCs w:val="21"/>
        </w:rPr>
      </w:pPr>
      <w:r>
        <w:rPr/>
        <w:pict>
          <v:shape style="position:absolute;margin-left:351.910004pt;margin-top:45.163692pt;width:.48001pt;height:.12pt;mso-position-horizontal-relative:page;mso-position-vertical-relative:paragraph;z-index:-982672" type="#_x0000_t75" stroked="false">
            <v:imagedata r:id="rId374" o:title=""/>
          </v:shape>
        </w:pict>
      </w:r>
      <w:r>
        <w:rPr/>
        <w:pict>
          <v:shape style="position:absolute;margin-left:437.470001pt;margin-top:45.163692pt;width:.48001pt;height:.12pt;mso-position-horizontal-relative:page;mso-position-vertical-relative:paragraph;z-index:-982648" type="#_x0000_t75" stroked="false">
            <v:imagedata r:id="rId374" o:title=""/>
          </v:shape>
        </w:pict>
      </w:r>
      <w:r>
        <w:rPr/>
        <w:pict>
          <v:group style="position:absolute;margin-left:120.379997pt;margin-top:60.643673pt;width:402.8pt;height:5.05pt;mso-position-horizontal-relative:page;mso-position-vertical-relative:paragraph;z-index:-982624" coordorigin="2408,1213" coordsize="8056,101">
            <v:shape style="position:absolute;left:2408;top:1213;width:4650;height:101" type="#_x0000_t75" stroked="false">
              <v:imagedata r:id="rId392" o:title=""/>
            </v:shape>
            <v:shape style="position:absolute;left:7033;top:1304;width:3430;height:10" type="#_x0000_t75" stroked="false">
              <v:imagedata r:id="rId393" o:title=""/>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三十三</w:t>
      </w:r>
      <w:r>
        <w:rPr>
          <w:rFonts w:ascii="宋体" w:hAnsi="宋体" w:cs="宋体" w:eastAsia="宋体" w:hint="default"/>
          <w:b/>
          <w:bCs/>
          <w:sz w:val="21"/>
          <w:szCs w:val="21"/>
        </w:rPr>
        <w:t>) </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733" w:type="dxa"/>
        <w:tblLayout w:type="fixed"/>
        <w:tblCellMar>
          <w:top w:w="0" w:type="dxa"/>
          <w:left w:w="0" w:type="dxa"/>
          <w:bottom w:w="0" w:type="dxa"/>
          <w:right w:w="0" w:type="dxa"/>
        </w:tblCellMar>
        <w:tblLook w:val="01E0"/>
      </w:tblPr>
      <w:tblGrid>
        <w:gridCol w:w="4650"/>
        <w:gridCol w:w="1711"/>
        <w:gridCol w:w="1709"/>
      </w:tblGrid>
      <w:tr>
        <w:trPr>
          <w:trHeight w:val="324" w:hRule="exact"/>
        </w:trPr>
        <w:tc>
          <w:tcPr>
            <w:tcW w:w="4650" w:type="dxa"/>
            <w:tcBorders>
              <w:top w:val="single" w:sz="12" w:space="0" w:color="000000"/>
              <w:left w:val="nil" w:sz="6" w:space="0" w:color="auto"/>
              <w:bottom w:val="nil" w:sz="6" w:space="0" w:color="auto"/>
              <w:right w:val="single" w:sz="4" w:space="0" w:color="000000"/>
            </w:tcBorders>
          </w:tcPr>
          <w:p>
            <w:pPr>
              <w:pStyle w:val="TableParagraph"/>
              <w:spacing w:line="256" w:lineRule="exact" w:before="93"/>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11" w:type="dxa"/>
            <w:tcBorders>
              <w:top w:val="single" w:sz="12" w:space="0" w:color="000000"/>
              <w:left w:val="single" w:sz="4" w:space="0" w:color="000000"/>
              <w:bottom w:val="nil" w:sz="6" w:space="0" w:color="auto"/>
              <w:right w:val="single" w:sz="4" w:space="0" w:color="000000"/>
            </w:tcBorders>
          </w:tcPr>
          <w:p>
            <w:pPr>
              <w:pStyle w:val="TableParagraph"/>
              <w:spacing w:line="256" w:lineRule="exact" w:before="93"/>
              <w:ind w:left="479"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709" w:type="dxa"/>
            <w:vMerge w:val="restart"/>
            <w:tcBorders>
              <w:top w:val="single" w:sz="12" w:space="0" w:color="000000"/>
              <w:left w:val="single" w:sz="4" w:space="0" w:color="000000"/>
              <w:right w:val="nil" w:sz="6" w:space="0" w:color="auto"/>
            </w:tcBorders>
          </w:tcPr>
          <w:p>
            <w:pPr>
              <w:pStyle w:val="TableParagraph"/>
              <w:spacing w:line="240" w:lineRule="auto" w:before="93"/>
              <w:ind w:left="480"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169" w:hRule="exact"/>
        </w:trPr>
        <w:tc>
          <w:tcPr>
            <w:tcW w:w="4650" w:type="dxa"/>
            <w:vMerge w:val="restart"/>
            <w:tcBorders>
              <w:top w:val="nil" w:sz="6" w:space="0" w:color="auto"/>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外币财务报表折算差额</w:t>
            </w:r>
          </w:p>
        </w:tc>
        <w:tc>
          <w:tcPr>
            <w:tcW w:w="1711" w:type="dxa"/>
            <w:vMerge w:val="restart"/>
            <w:tcBorders>
              <w:top w:val="nil" w:sz="6" w:space="0" w:color="auto"/>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86" w:right="0"/>
              <w:jc w:val="left"/>
              <w:rPr>
                <w:rFonts w:ascii="Times New Roman" w:hAnsi="Times New Roman" w:cs="Times New Roman" w:eastAsia="Times New Roman" w:hint="default"/>
                <w:sz w:val="21"/>
                <w:szCs w:val="21"/>
              </w:rPr>
            </w:pPr>
            <w:r>
              <w:rPr>
                <w:rFonts w:ascii="Times New Roman"/>
                <w:sz w:val="21"/>
              </w:rPr>
              <w:t>-53,648.43</w:t>
            </w:r>
          </w:p>
        </w:tc>
        <w:tc>
          <w:tcPr>
            <w:tcW w:w="1709" w:type="dxa"/>
            <w:vMerge/>
            <w:tcBorders>
              <w:left w:val="single" w:sz="4" w:space="0" w:color="000000"/>
              <w:bottom w:val="nil" w:sz="6" w:space="0" w:color="auto"/>
              <w:right w:val="nil" w:sz="6" w:space="0" w:color="auto"/>
            </w:tcBorders>
          </w:tcPr>
          <w:p>
            <w:pPr/>
          </w:p>
        </w:tc>
      </w:tr>
      <w:tr>
        <w:trPr>
          <w:trHeight w:val="347" w:hRule="exact"/>
        </w:trPr>
        <w:tc>
          <w:tcPr>
            <w:tcW w:w="4650" w:type="dxa"/>
            <w:vMerge/>
            <w:tcBorders>
              <w:left w:val="nil" w:sz="6" w:space="0" w:color="auto"/>
              <w:bottom w:val="single" w:sz="12" w:space="0" w:color="000000"/>
              <w:right w:val="single" w:sz="4" w:space="0" w:color="000000"/>
            </w:tcBorders>
          </w:tcPr>
          <w:p>
            <w:pPr/>
          </w:p>
        </w:tc>
        <w:tc>
          <w:tcPr>
            <w:tcW w:w="1711" w:type="dxa"/>
            <w:vMerge/>
            <w:tcBorders>
              <w:left w:val="single" w:sz="4" w:space="0" w:color="000000"/>
              <w:bottom w:val="single" w:sz="12" w:space="0" w:color="000000"/>
              <w:right w:val="single" w:sz="4" w:space="0" w:color="000000"/>
            </w:tcBorders>
          </w:tcPr>
          <w:p>
            <w:pPr/>
          </w:p>
        </w:tc>
        <w:tc>
          <w:tcPr>
            <w:tcW w:w="1709" w:type="dxa"/>
            <w:tcBorders>
              <w:top w:val="nil" w:sz="6" w:space="0" w:color="auto"/>
              <w:left w:val="single" w:sz="4" w:space="0" w:color="000000"/>
              <w:bottom w:val="single" w:sz="12" w:space="0" w:color="000000"/>
              <w:right w:val="nil" w:sz="6" w:space="0" w:color="auto"/>
            </w:tcBorders>
          </w:tcPr>
          <w:p>
            <w:pPr>
              <w:pStyle w:val="TableParagraph"/>
              <w:spacing w:line="240" w:lineRule="auto" w:before="84"/>
              <w:ind w:left="948" w:right="0"/>
              <w:jc w:val="left"/>
              <w:rPr>
                <w:rFonts w:ascii="Times New Roman" w:hAnsi="Times New Roman" w:cs="Times New Roman" w:eastAsia="Times New Roman" w:hint="default"/>
                <w:sz w:val="21"/>
                <w:szCs w:val="21"/>
              </w:rPr>
            </w:pPr>
            <w:r>
              <w:rPr>
                <w:rFonts w:ascii="Times New Roman"/>
                <w:sz w:val="21"/>
              </w:rPr>
              <w:t>-762.43</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spacing w:before="36"/>
        <w:ind w:left="138" w:right="419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三十四</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现金流量表附注</w:t>
      </w:r>
      <w:r>
        <w:rPr>
          <w:rFonts w:ascii="宋体" w:hAnsi="宋体" w:cs="宋体" w:eastAsia="宋体" w:hint="default"/>
          <w:sz w:val="21"/>
          <w:szCs w:val="21"/>
        </w:rPr>
      </w:r>
    </w:p>
    <w:p>
      <w:pPr>
        <w:tabs>
          <w:tab w:pos="1393" w:val="left" w:leader="none"/>
        </w:tabs>
        <w:spacing w:before="126"/>
        <w:ind w:left="855" w:right="4190" w:firstLine="0"/>
        <w:jc w:val="left"/>
        <w:rPr>
          <w:rFonts w:ascii="宋体" w:hAnsi="宋体" w:cs="宋体" w:eastAsia="宋体" w:hint="default"/>
          <w:sz w:val="21"/>
          <w:szCs w:val="21"/>
        </w:rPr>
      </w:pPr>
      <w:r>
        <w:rPr/>
        <w:pict>
          <v:group style="position:absolute;margin-left:351.910004pt;margin-top:43.043686pt;width:.5pt;height:80.8pt;mso-position-horizontal-relative:page;mso-position-vertical-relative:paragraph;z-index:-982600" coordorigin="7038,861" coordsize="10,1616">
            <v:shape style="position:absolute;left:7038;top:861;width:10;height:2" type="#_x0000_t75" stroked="false">
              <v:imagedata r:id="rId374" o:title=""/>
            </v:shape>
            <v:group style="position:absolute;left:7038;top:882;width:10;height:20" coordorigin="7038,882" coordsize="10,20">
              <v:shape style="position:absolute;left:7038;top:882;width:10;height:20" coordorigin="7038,882" coordsize="10,20" path="m7038,902l7048,902,7048,882,7038,882,7038,902xe" filled="true" fillcolor="#000000" stroked="false">
                <v:path arrowok="t"/>
                <v:fill type="solid"/>
              </v:shape>
            </v:group>
            <v:group style="position:absolute;left:7038;top:902;width:10;height:20" coordorigin="7038,902" coordsize="10,20">
              <v:shape style="position:absolute;left:7038;top:902;width:10;height:20" coordorigin="7038,902" coordsize="10,20" path="m7038,921l7048,921,7048,902,7038,902,7038,921xe" filled="true" fillcolor="#000000" stroked="false">
                <v:path arrowok="t"/>
                <v:fill type="solid"/>
              </v:shape>
            </v:group>
            <v:group style="position:absolute;left:7038;top:921;width:10;height:20" coordorigin="7038,921" coordsize="10,20">
              <v:shape style="position:absolute;left:7038;top:921;width:10;height:20" coordorigin="7038,921" coordsize="10,20" path="m7038,940l7048,940,7048,921,7038,921,7038,940xe" filled="true" fillcolor="#000000" stroked="false">
                <v:path arrowok="t"/>
                <v:fill type="solid"/>
              </v:shape>
            </v:group>
            <v:group style="position:absolute;left:7038;top:940;width:10;height:20" coordorigin="7038,940" coordsize="10,20">
              <v:shape style="position:absolute;left:7038;top:940;width:10;height:20" coordorigin="7038,940" coordsize="10,20" path="m7038,959l7048,959,7048,940,7038,940,7038,959xe" filled="true" fillcolor="#000000" stroked="false">
                <v:path arrowok="t"/>
                <v:fill type="solid"/>
              </v:shape>
            </v:group>
            <v:group style="position:absolute;left:7038;top:959;width:10;height:20" coordorigin="7038,959" coordsize="10,20">
              <v:shape style="position:absolute;left:7038;top:959;width:10;height:20" coordorigin="7038,959" coordsize="10,20" path="m7038,978l7048,978,7048,959,7038,959,7038,978xe" filled="true" fillcolor="#000000" stroked="false">
                <v:path arrowok="t"/>
                <v:fill type="solid"/>
              </v:shape>
            </v:group>
            <v:group style="position:absolute;left:7038;top:978;width:10;height:20" coordorigin="7038,978" coordsize="10,20">
              <v:shape style="position:absolute;left:7038;top:978;width:10;height:20" coordorigin="7038,978" coordsize="10,20" path="m7038,998l7048,998,7048,978,7038,978,7038,998xe" filled="true" fillcolor="#000000" stroked="false">
                <v:path arrowok="t"/>
                <v:fill type="solid"/>
              </v:shape>
            </v:group>
            <v:group style="position:absolute;left:7038;top:998;width:10;height:20" coordorigin="7038,998" coordsize="10,20">
              <v:shape style="position:absolute;left:7038;top:998;width:10;height:20" coordorigin="7038,998" coordsize="10,20" path="m7038,1017l7048,1017,7048,998,7038,998,7038,1017xe" filled="true" fillcolor="#000000" stroked="false">
                <v:path arrowok="t"/>
                <v:fill type="solid"/>
              </v:shape>
            </v:group>
            <v:group style="position:absolute;left:7038;top:1017;width:10;height:20" coordorigin="7038,1017" coordsize="10,20">
              <v:shape style="position:absolute;left:7038;top:1017;width:10;height:20" coordorigin="7038,1017" coordsize="10,20" path="m7038,1036l7048,1036,7048,1017,7038,1017,7038,1036xe" filled="true" fillcolor="#000000" stroked="false">
                <v:path arrowok="t"/>
                <v:fill type="solid"/>
              </v:shape>
            </v:group>
            <v:group style="position:absolute;left:7038;top:1036;width:10;height:20" coordorigin="7038,1036" coordsize="10,20">
              <v:shape style="position:absolute;left:7038;top:1036;width:10;height:20" coordorigin="7038,1036" coordsize="10,20" path="m7038,1055l7048,1055,7048,1036,7038,1036,7038,1055xe" filled="true" fillcolor="#000000" stroked="false">
                <v:path arrowok="t"/>
                <v:fill type="solid"/>
              </v:shape>
            </v:group>
            <v:group style="position:absolute;left:7038;top:1055;width:10;height:20" coordorigin="7038,1055" coordsize="10,20">
              <v:shape style="position:absolute;left:7038;top:1055;width:10;height:20" coordorigin="7038,1055" coordsize="10,20" path="m7038,1074l7048,1074,7048,1055,7038,1055,7038,1074xe" filled="true" fillcolor="#000000" stroked="false">
                <v:path arrowok="t"/>
                <v:fill type="solid"/>
              </v:shape>
            </v:group>
            <v:group style="position:absolute;left:7038;top:1074;width:10;height:20" coordorigin="7038,1074" coordsize="10,20">
              <v:shape style="position:absolute;left:7038;top:1074;width:10;height:20" coordorigin="7038,1074" coordsize="10,20" path="m7038,1094l7048,1094,7048,1074,7038,1074,7038,1094xe" filled="true" fillcolor="#000000" stroked="false">
                <v:path arrowok="t"/>
                <v:fill type="solid"/>
              </v:shape>
            </v:group>
            <v:group style="position:absolute;left:7038;top:1094;width:10;height:20" coordorigin="7038,1094" coordsize="10,20">
              <v:shape style="position:absolute;left:7038;top:1094;width:10;height:20" coordorigin="7038,1094" coordsize="10,20" path="m7038,1113l7048,1113,7048,1094,7038,1094,7038,1113xe" filled="true" fillcolor="#000000" stroked="false">
                <v:path arrowok="t"/>
                <v:fill type="solid"/>
              </v:shape>
            </v:group>
            <v:group style="position:absolute;left:7038;top:1113;width:10;height:20" coordorigin="7038,1113" coordsize="10,20">
              <v:shape style="position:absolute;left:7038;top:1113;width:10;height:20" coordorigin="7038,1113" coordsize="10,20" path="m7038,1132l7048,1132,7048,1113,7038,1113,7038,1132xe" filled="true" fillcolor="#000000" stroked="false">
                <v:path arrowok="t"/>
                <v:fill type="solid"/>
              </v:shape>
            </v:group>
            <v:group style="position:absolute;left:7038;top:1132;width:10;height:20" coordorigin="7038,1132" coordsize="10,20">
              <v:shape style="position:absolute;left:7038;top:1132;width:10;height:20" coordorigin="7038,1132" coordsize="10,20" path="m7038,1151l7048,1151,7048,1132,7038,1132,7038,1151xe" filled="true" fillcolor="#000000" stroked="false">
                <v:path arrowok="t"/>
                <v:fill type="solid"/>
              </v:shape>
            </v:group>
            <v:group style="position:absolute;left:7038;top:1151;width:10;height:20" coordorigin="7038,1151" coordsize="10,20">
              <v:shape style="position:absolute;left:7038;top:1151;width:10;height:20" coordorigin="7038,1151" coordsize="10,20" path="m7038,1170l7048,1170,7048,1151,7038,1151,7038,1170xe" filled="true" fillcolor="#000000" stroked="false">
                <v:path arrowok="t"/>
                <v:fill type="solid"/>
              </v:shape>
            </v:group>
            <v:group style="position:absolute;left:7038;top:1170;width:10;height:20" coordorigin="7038,1170" coordsize="10,20">
              <v:shape style="position:absolute;left:7038;top:1170;width:10;height:20" coordorigin="7038,1170" coordsize="10,20" path="m7038,1190l7048,1190,7048,1170,7038,1170,7038,1190xe" filled="true" fillcolor="#000000" stroked="false">
                <v:path arrowok="t"/>
                <v:fill type="solid"/>
              </v:shape>
            </v:group>
            <v:group style="position:absolute;left:7038;top:1190;width:10;height:20" coordorigin="7038,1190" coordsize="10,20">
              <v:shape style="position:absolute;left:7038;top:1190;width:10;height:20" coordorigin="7038,1190" coordsize="10,20" path="m7038,1209l7048,1209,7048,1190,7038,1190,7038,1209xe" filled="true" fillcolor="#000000" stroked="false">
                <v:path arrowok="t"/>
                <v:fill type="solid"/>
              </v:shape>
            </v:group>
            <v:group style="position:absolute;left:7038;top:1209;width:10;height:20" coordorigin="7038,1209" coordsize="10,20">
              <v:shape style="position:absolute;left:7038;top:1209;width:10;height:20" coordorigin="7038,1209" coordsize="10,20" path="m7038,1228l7048,1228,7048,1209,7038,1209,7038,1228xe" filled="true" fillcolor="#000000" stroked="false">
                <v:path arrowok="t"/>
                <v:fill type="solid"/>
              </v:shape>
            </v:group>
            <v:group style="position:absolute;left:7038;top:1290;width:10;height:20" coordorigin="7038,1290" coordsize="10,20">
              <v:shape style="position:absolute;left:7038;top:1290;width:10;height:20" coordorigin="7038,1290" coordsize="10,20" path="m7038,1310l7048,1310,7048,1290,7038,1290,7038,1310xe" filled="true" fillcolor="#000000" stroked="false">
                <v:path arrowok="t"/>
                <v:fill type="solid"/>
              </v:shape>
            </v:group>
            <v:group style="position:absolute;left:7038;top:1310;width:10;height:20" coordorigin="7038,1310" coordsize="10,20">
              <v:shape style="position:absolute;left:7038;top:1310;width:10;height:20" coordorigin="7038,1310" coordsize="10,20" path="m7038,1329l7048,1329,7048,1310,7038,1310,7038,1329xe" filled="true" fillcolor="#000000" stroked="false">
                <v:path arrowok="t"/>
                <v:fill type="solid"/>
              </v:shape>
            </v:group>
            <v:group style="position:absolute;left:7038;top:1329;width:10;height:20" coordorigin="7038,1329" coordsize="10,20">
              <v:shape style="position:absolute;left:7038;top:1329;width:10;height:20" coordorigin="7038,1329" coordsize="10,20" path="m7038,1348l7048,1348,7048,1329,7038,1329,7038,1348xe" filled="true" fillcolor="#000000" stroked="false">
                <v:path arrowok="t"/>
                <v:fill type="solid"/>
              </v:shape>
            </v:group>
            <v:group style="position:absolute;left:7038;top:1348;width:10;height:20" coordorigin="7038,1348" coordsize="10,20">
              <v:shape style="position:absolute;left:7038;top:1348;width:10;height:20" coordorigin="7038,1348" coordsize="10,20" path="m7038,1367l7048,1367,7048,1348,7038,1348,7038,1367xe" filled="true" fillcolor="#000000" stroked="false">
                <v:path arrowok="t"/>
                <v:fill type="solid"/>
              </v:shape>
            </v:group>
            <v:group style="position:absolute;left:7038;top:1367;width:10;height:20" coordorigin="7038,1367" coordsize="10,20">
              <v:shape style="position:absolute;left:7038;top:1367;width:10;height:20" coordorigin="7038,1367" coordsize="10,20" path="m7038,1386l7048,1386,7048,1367,7038,1367,7038,1386xe" filled="true" fillcolor="#000000" stroked="false">
                <v:path arrowok="t"/>
                <v:fill type="solid"/>
              </v:shape>
            </v:group>
            <v:group style="position:absolute;left:7038;top:1386;width:10;height:20" coordorigin="7038,1386" coordsize="10,20">
              <v:shape style="position:absolute;left:7038;top:1386;width:10;height:20" coordorigin="7038,1386" coordsize="10,20" path="m7038,1406l7048,1406,7048,1386,7038,1386,7038,1406xe" filled="true" fillcolor="#000000" stroked="false">
                <v:path arrowok="t"/>
                <v:fill type="solid"/>
              </v:shape>
            </v:group>
            <v:group style="position:absolute;left:7038;top:1406;width:10;height:20" coordorigin="7038,1406" coordsize="10,20">
              <v:shape style="position:absolute;left:7038;top:1406;width:10;height:20" coordorigin="7038,1406" coordsize="10,20" path="m7038,1425l7048,1425,7048,1406,7038,1406,7038,1425xe" filled="true" fillcolor="#000000" stroked="false">
                <v:path arrowok="t"/>
                <v:fill type="solid"/>
              </v:shape>
            </v:group>
            <v:group style="position:absolute;left:7038;top:1425;width:10;height:20" coordorigin="7038,1425" coordsize="10,20">
              <v:shape style="position:absolute;left:7038;top:1425;width:10;height:20" coordorigin="7038,1425" coordsize="10,20" path="m7038,1444l7048,1444,7048,1425,7038,1425,7038,1444xe" filled="true" fillcolor="#000000" stroked="false">
                <v:path arrowok="t"/>
                <v:fill type="solid"/>
              </v:shape>
            </v:group>
            <v:group style="position:absolute;left:7038;top:1444;width:10;height:20" coordorigin="7038,1444" coordsize="10,20">
              <v:shape style="position:absolute;left:7038;top:1444;width:10;height:20" coordorigin="7038,1444" coordsize="10,20" path="m7038,1463l7048,1463,7048,1444,7038,1444,7038,1463xe" filled="true" fillcolor="#000000" stroked="false">
                <v:path arrowok="t"/>
                <v:fill type="solid"/>
              </v:shape>
            </v:group>
            <v:group style="position:absolute;left:7038;top:1463;width:10;height:20" coordorigin="7038,1463" coordsize="10,20">
              <v:shape style="position:absolute;left:7038;top:1463;width:10;height:20" coordorigin="7038,1463" coordsize="10,20" path="m7038,1482l7048,1482,7048,1463,7038,1463,7038,1482xe" filled="true" fillcolor="#000000" stroked="false">
                <v:path arrowok="t"/>
                <v:fill type="solid"/>
              </v:shape>
            </v:group>
            <v:group style="position:absolute;left:7038;top:1482;width:10;height:20" coordorigin="7038,1482" coordsize="10,20">
              <v:shape style="position:absolute;left:7038;top:1482;width:10;height:20" coordorigin="7038,1482" coordsize="10,20" path="m7038,1502l7048,1502,7048,1482,7038,1482,7038,1502xe" filled="true" fillcolor="#000000" stroked="false">
                <v:path arrowok="t"/>
                <v:fill type="solid"/>
              </v:shape>
            </v:group>
            <v:group style="position:absolute;left:7038;top:1502;width:10;height:20" coordorigin="7038,1502" coordsize="10,20">
              <v:shape style="position:absolute;left:7038;top:1502;width:10;height:20" coordorigin="7038,1502" coordsize="10,20" path="m7038,1521l7048,1521,7048,1502,7038,1502,7038,1521xe" filled="true" fillcolor="#000000" stroked="false">
                <v:path arrowok="t"/>
                <v:fill type="solid"/>
              </v:shape>
            </v:group>
            <v:group style="position:absolute;left:7038;top:1521;width:10;height:20" coordorigin="7038,1521" coordsize="10,20">
              <v:shape style="position:absolute;left:7038;top:1521;width:10;height:20" coordorigin="7038,1521" coordsize="10,20" path="m7038,1540l7048,1540,7048,1521,7038,1521,7038,1540xe" filled="true" fillcolor="#000000" stroked="false">
                <v:path arrowok="t"/>
                <v:fill type="solid"/>
              </v:shape>
            </v:group>
            <v:group style="position:absolute;left:7038;top:1540;width:10;height:20" coordorigin="7038,1540" coordsize="10,20">
              <v:shape style="position:absolute;left:7038;top:1540;width:10;height:20" coordorigin="7038,1540" coordsize="10,20" path="m7038,1559l7048,1559,7048,1540,7038,1540,7038,1559xe" filled="true" fillcolor="#000000" stroked="false">
                <v:path arrowok="t"/>
                <v:fill type="solid"/>
              </v:shape>
            </v:group>
            <v:group style="position:absolute;left:7038;top:1559;width:10;height:20" coordorigin="7038,1559" coordsize="10,20">
              <v:shape style="position:absolute;left:7038;top:1559;width:10;height:20" coordorigin="7038,1559" coordsize="10,20" path="m7038,1578l7048,1578,7048,1559,7038,1559,7038,1578xe" filled="true" fillcolor="#000000" stroked="false">
                <v:path arrowok="t"/>
                <v:fill type="solid"/>
              </v:shape>
            </v:group>
            <v:group style="position:absolute;left:7038;top:1578;width:10;height:20" coordorigin="7038,1578" coordsize="10,20">
              <v:shape style="position:absolute;left:7038;top:1578;width:10;height:20" coordorigin="7038,1578" coordsize="10,20" path="m7038,1598l7048,1598,7048,1578,7038,1578,7038,1598xe" filled="true" fillcolor="#000000" stroked="false">
                <v:path arrowok="t"/>
                <v:fill type="solid"/>
              </v:shape>
            </v:group>
            <v:group style="position:absolute;left:7038;top:1598;width:10;height:20" coordorigin="7038,1598" coordsize="10,20">
              <v:shape style="position:absolute;left:7038;top:1598;width:10;height:20" coordorigin="7038,1598" coordsize="10,20" path="m7038,1617l7048,1617,7048,1598,7038,1598,7038,1617xe" filled="true" fillcolor="#000000" stroked="false">
                <v:path arrowok="t"/>
                <v:fill type="solid"/>
              </v:shape>
            </v:group>
            <v:group style="position:absolute;left:7038;top:1617;width:10;height:20" coordorigin="7038,1617" coordsize="10,20">
              <v:shape style="position:absolute;left:7038;top:1617;width:10;height:20" coordorigin="7038,1617" coordsize="10,20" path="m7038,1636l7048,1636,7048,1617,7038,1617,7038,1636xe" filled="true" fillcolor="#000000" stroked="false">
                <v:path arrowok="t"/>
                <v:fill type="solid"/>
              </v:shape>
            </v:group>
            <v:group style="position:absolute;left:7038;top:1701;width:10;height:20" coordorigin="7038,1701" coordsize="10,20">
              <v:shape style="position:absolute;left:7038;top:1701;width:10;height:20" coordorigin="7038,1701" coordsize="10,20" path="m7038,1720l7048,1720,7048,1701,7038,1701,7038,1720xe" filled="true" fillcolor="#000000" stroked="false">
                <v:path arrowok="t"/>
                <v:fill type="solid"/>
              </v:shape>
            </v:group>
            <v:group style="position:absolute;left:7038;top:1720;width:10;height:20" coordorigin="7038,1720" coordsize="10,20">
              <v:shape style="position:absolute;left:7038;top:1720;width:10;height:20" coordorigin="7038,1720" coordsize="10,20" path="m7038,1739l7048,1739,7048,1720,7038,1720,7038,1739xe" filled="true" fillcolor="#000000" stroked="false">
                <v:path arrowok="t"/>
                <v:fill type="solid"/>
              </v:shape>
            </v:group>
            <v:group style="position:absolute;left:7038;top:1739;width:10;height:20" coordorigin="7038,1739" coordsize="10,20">
              <v:shape style="position:absolute;left:7038;top:1739;width:10;height:20" coordorigin="7038,1739" coordsize="10,20" path="m7038,1758l7048,1758,7048,1739,7038,1739,7038,1758xe" filled="true" fillcolor="#000000" stroked="false">
                <v:path arrowok="t"/>
                <v:fill type="solid"/>
              </v:shape>
            </v:group>
            <v:group style="position:absolute;left:7038;top:1758;width:10;height:20" coordorigin="7038,1758" coordsize="10,20">
              <v:shape style="position:absolute;left:7038;top:1758;width:10;height:20" coordorigin="7038,1758" coordsize="10,20" path="m7038,1778l7048,1778,7048,1758,7038,1758,7038,1778xe" filled="true" fillcolor="#000000" stroked="false">
                <v:path arrowok="t"/>
                <v:fill type="solid"/>
              </v:shape>
            </v:group>
            <v:group style="position:absolute;left:7038;top:1778;width:10;height:20" coordorigin="7038,1778" coordsize="10,20">
              <v:shape style="position:absolute;left:7038;top:1778;width:10;height:20" coordorigin="7038,1778" coordsize="10,20" path="m7038,1797l7048,1797,7048,1778,7038,1778,7038,1797xe" filled="true" fillcolor="#000000" stroked="false">
                <v:path arrowok="t"/>
                <v:fill type="solid"/>
              </v:shape>
            </v:group>
            <v:group style="position:absolute;left:7038;top:1797;width:10;height:20" coordorigin="7038,1797" coordsize="10,20">
              <v:shape style="position:absolute;left:7038;top:1797;width:10;height:20" coordorigin="7038,1797" coordsize="10,20" path="m7038,1816l7048,1816,7048,1797,7038,1797,7038,1816xe" filled="true" fillcolor="#000000" stroked="false">
                <v:path arrowok="t"/>
                <v:fill type="solid"/>
              </v:shape>
            </v:group>
            <v:group style="position:absolute;left:7038;top:1816;width:10;height:20" coordorigin="7038,1816" coordsize="10,20">
              <v:shape style="position:absolute;left:7038;top:1816;width:10;height:20" coordorigin="7038,1816" coordsize="10,20" path="m7038,1835l7048,1835,7048,1816,7038,1816,7038,1835xe" filled="true" fillcolor="#000000" stroked="false">
                <v:path arrowok="t"/>
                <v:fill type="solid"/>
              </v:shape>
            </v:group>
            <v:group style="position:absolute;left:7038;top:1835;width:10;height:20" coordorigin="7038,1835" coordsize="10,20">
              <v:shape style="position:absolute;left:7038;top:1835;width:10;height:20" coordorigin="7038,1835" coordsize="10,20" path="m7038,1854l7048,1854,7048,1835,7038,1835,7038,1854xe" filled="true" fillcolor="#000000" stroked="false">
                <v:path arrowok="t"/>
                <v:fill type="solid"/>
              </v:shape>
            </v:group>
            <v:group style="position:absolute;left:7038;top:1854;width:10;height:20" coordorigin="7038,1854" coordsize="10,20">
              <v:shape style="position:absolute;left:7038;top:1854;width:10;height:20" coordorigin="7038,1854" coordsize="10,20" path="m7038,1874l7048,1874,7048,1854,7038,1854,7038,1874xe" filled="true" fillcolor="#000000" stroked="false">
                <v:path arrowok="t"/>
                <v:fill type="solid"/>
              </v:shape>
            </v:group>
            <v:group style="position:absolute;left:7038;top:1874;width:10;height:20" coordorigin="7038,1874" coordsize="10,20">
              <v:shape style="position:absolute;left:7038;top:1874;width:10;height:20" coordorigin="7038,1874" coordsize="10,20" path="m7038,1893l7048,1893,7048,1874,7038,1874,7038,1893xe" filled="true" fillcolor="#000000" stroked="false">
                <v:path arrowok="t"/>
                <v:fill type="solid"/>
              </v:shape>
            </v:group>
            <v:group style="position:absolute;left:7038;top:1893;width:10;height:20" coordorigin="7038,1893" coordsize="10,20">
              <v:shape style="position:absolute;left:7038;top:1893;width:10;height:20" coordorigin="7038,1893" coordsize="10,20" path="m7038,1912l7048,1912,7048,1893,7038,1893,7038,1912xe" filled="true" fillcolor="#000000" stroked="false">
                <v:path arrowok="t"/>
                <v:fill type="solid"/>
              </v:shape>
            </v:group>
            <v:group style="position:absolute;left:7038;top:1912;width:10;height:20" coordorigin="7038,1912" coordsize="10,20">
              <v:shape style="position:absolute;left:7038;top:1912;width:10;height:20" coordorigin="7038,1912" coordsize="10,20" path="m7038,1931l7048,1931,7048,1912,7038,1912,7038,1931xe" filled="true" fillcolor="#000000" stroked="false">
                <v:path arrowok="t"/>
                <v:fill type="solid"/>
              </v:shape>
            </v:group>
            <v:group style="position:absolute;left:7038;top:1931;width:10;height:20" coordorigin="7038,1931" coordsize="10,20">
              <v:shape style="position:absolute;left:7038;top:1931;width:10;height:20" coordorigin="7038,1931" coordsize="10,20" path="m7038,1950l7048,1950,7048,1931,7038,1931,7038,1950xe" filled="true" fillcolor="#000000" stroked="false">
                <v:path arrowok="t"/>
                <v:fill type="solid"/>
              </v:shape>
            </v:group>
            <v:group style="position:absolute;left:7038;top:1950;width:10;height:20" coordorigin="7038,1950" coordsize="10,20">
              <v:shape style="position:absolute;left:7038;top:1950;width:10;height:20" coordorigin="7038,1950" coordsize="10,20" path="m7038,1970l7048,1970,7048,1950,7038,1950,7038,1970xe" filled="true" fillcolor="#000000" stroked="false">
                <v:path arrowok="t"/>
                <v:fill type="solid"/>
              </v:shape>
            </v:group>
            <v:group style="position:absolute;left:7038;top:1970;width:10;height:20" coordorigin="7038,1970" coordsize="10,20">
              <v:shape style="position:absolute;left:7038;top:1970;width:10;height:20" coordorigin="7038,1970" coordsize="10,20" path="m7038,1989l7048,1989,7048,1970,7038,1970,7038,1989xe" filled="true" fillcolor="#000000" stroked="false">
                <v:path arrowok="t"/>
                <v:fill type="solid"/>
              </v:shape>
            </v:group>
            <v:group style="position:absolute;left:7038;top:1989;width:10;height:20" coordorigin="7038,1989" coordsize="10,20">
              <v:shape style="position:absolute;left:7038;top:1989;width:10;height:20" coordorigin="7038,1989" coordsize="10,20" path="m7038,2008l7048,2008,7048,1989,7038,1989,7038,2008xe" filled="true" fillcolor="#000000" stroked="false">
                <v:path arrowok="t"/>
                <v:fill type="solid"/>
              </v:shape>
            </v:group>
            <v:group style="position:absolute;left:7038;top:2008;width:10;height:20" coordorigin="7038,2008" coordsize="10,20">
              <v:shape style="position:absolute;left:7038;top:2008;width:10;height:20" coordorigin="7038,2008" coordsize="10,20" path="m7038,2027l7048,2027,7048,2008,7038,2008,7038,2027xe" filled="true" fillcolor="#000000" stroked="false">
                <v:path arrowok="t"/>
                <v:fill type="solid"/>
              </v:shape>
            </v:group>
            <v:group style="position:absolute;left:7038;top:2027;width:10;height:20" coordorigin="7038,2027" coordsize="10,20">
              <v:shape style="position:absolute;left:7038;top:2027;width:10;height:20" coordorigin="7038,2027" coordsize="10,20" path="m7038,2046l7048,2046,7048,2027,7038,2027,7038,2046xe" filled="true" fillcolor="#000000" stroked="false">
                <v:path arrowok="t"/>
                <v:fill type="solid"/>
              </v:shape>
            </v:group>
            <v:group style="position:absolute;left:7038;top:2111;width:10;height:20" coordorigin="7038,2111" coordsize="10,20">
              <v:shape style="position:absolute;left:7038;top:2111;width:10;height:20" coordorigin="7038,2111" coordsize="10,20" path="m7038,2130l7048,2130,7048,2111,7038,2111,7038,2130xe" filled="true" fillcolor="#000000" stroked="false">
                <v:path arrowok="t"/>
                <v:fill type="solid"/>
              </v:shape>
            </v:group>
            <v:group style="position:absolute;left:7038;top:2130;width:10;height:20" coordorigin="7038,2130" coordsize="10,20">
              <v:shape style="position:absolute;left:7038;top:2130;width:10;height:20" coordorigin="7038,2130" coordsize="10,20" path="m7038,2150l7048,2150,7048,2130,7038,2130,7038,2150xe" filled="true" fillcolor="#000000" stroked="false">
                <v:path arrowok="t"/>
                <v:fill type="solid"/>
              </v:shape>
            </v:group>
            <v:group style="position:absolute;left:7038;top:2150;width:10;height:20" coordorigin="7038,2150" coordsize="10,20">
              <v:shape style="position:absolute;left:7038;top:2150;width:10;height:20" coordorigin="7038,2150" coordsize="10,20" path="m7038,2169l7048,2169,7048,2150,7038,2150,7038,2169xe" filled="true" fillcolor="#000000" stroked="false">
                <v:path arrowok="t"/>
                <v:fill type="solid"/>
              </v:shape>
            </v:group>
            <v:group style="position:absolute;left:7038;top:2169;width:10;height:20" coordorigin="7038,2169" coordsize="10,20">
              <v:shape style="position:absolute;left:7038;top:2169;width:10;height:20" coordorigin="7038,2169" coordsize="10,20" path="m7038,2188l7048,2188,7048,2169,7038,2169,7038,2188xe" filled="true" fillcolor="#000000" stroked="false">
                <v:path arrowok="t"/>
                <v:fill type="solid"/>
              </v:shape>
            </v:group>
            <v:group style="position:absolute;left:7038;top:2188;width:10;height:20" coordorigin="7038,2188" coordsize="10,20">
              <v:shape style="position:absolute;left:7038;top:2188;width:10;height:20" coordorigin="7038,2188" coordsize="10,20" path="m7038,2207l7048,2207,7048,2188,7038,2188,7038,2207xe" filled="true" fillcolor="#000000" stroked="false">
                <v:path arrowok="t"/>
                <v:fill type="solid"/>
              </v:shape>
            </v:group>
            <v:group style="position:absolute;left:7038;top:2207;width:10;height:20" coordorigin="7038,2207" coordsize="10,20">
              <v:shape style="position:absolute;left:7038;top:2207;width:10;height:20" coordorigin="7038,2207" coordsize="10,20" path="m7038,2226l7048,2226,7048,2207,7038,2207,7038,2226xe" filled="true" fillcolor="#000000" stroked="false">
                <v:path arrowok="t"/>
                <v:fill type="solid"/>
              </v:shape>
            </v:group>
            <v:group style="position:absolute;left:7038;top:2226;width:10;height:20" coordorigin="7038,2226" coordsize="10,20">
              <v:shape style="position:absolute;left:7038;top:2226;width:10;height:20" coordorigin="7038,2226" coordsize="10,20" path="m7038,2246l7048,2246,7048,2226,7038,2226,7038,2246xe" filled="true" fillcolor="#000000" stroked="false">
                <v:path arrowok="t"/>
                <v:fill type="solid"/>
              </v:shape>
            </v:group>
            <v:group style="position:absolute;left:7038;top:2246;width:10;height:20" coordorigin="7038,2246" coordsize="10,20">
              <v:shape style="position:absolute;left:7038;top:2246;width:10;height:20" coordorigin="7038,2246" coordsize="10,20" path="m7038,2265l7048,2265,7048,2246,7038,2246,7038,2265xe" filled="true" fillcolor="#000000" stroked="false">
                <v:path arrowok="t"/>
                <v:fill type="solid"/>
              </v:shape>
            </v:group>
            <v:group style="position:absolute;left:7038;top:2265;width:10;height:20" coordorigin="7038,2265" coordsize="10,20">
              <v:shape style="position:absolute;left:7038;top:2265;width:10;height:20" coordorigin="7038,2265" coordsize="10,20" path="m7038,2284l7048,2284,7048,2265,7038,2265,7038,2284xe" filled="true" fillcolor="#000000" stroked="false">
                <v:path arrowok="t"/>
                <v:fill type="solid"/>
              </v:shape>
            </v:group>
            <v:group style="position:absolute;left:7038;top:2284;width:10;height:20" coordorigin="7038,2284" coordsize="10,20">
              <v:shape style="position:absolute;left:7038;top:2284;width:10;height:20" coordorigin="7038,2284" coordsize="10,20" path="m7038,2303l7048,2303,7048,2284,7038,2284,7038,2303xe" filled="true" fillcolor="#000000" stroked="false">
                <v:path arrowok="t"/>
                <v:fill type="solid"/>
              </v:shape>
            </v:group>
            <v:group style="position:absolute;left:7038;top:2303;width:10;height:20" coordorigin="7038,2303" coordsize="10,20">
              <v:shape style="position:absolute;left:7038;top:2303;width:10;height:20" coordorigin="7038,2303" coordsize="10,20" path="m7038,2322l7048,2322,7048,2303,7038,2303,7038,2322xe" filled="true" fillcolor="#000000" stroked="false">
                <v:path arrowok="t"/>
                <v:fill type="solid"/>
              </v:shape>
            </v:group>
            <v:group style="position:absolute;left:7038;top:2322;width:10;height:20" coordorigin="7038,2322" coordsize="10,20">
              <v:shape style="position:absolute;left:7038;top:2322;width:10;height:20" coordorigin="7038,2322" coordsize="10,20" path="m7038,2342l7048,2342,7048,2322,7038,2322,7038,2342xe" filled="true" fillcolor="#000000" stroked="false">
                <v:path arrowok="t"/>
                <v:fill type="solid"/>
              </v:shape>
            </v:group>
            <v:group style="position:absolute;left:7038;top:2342;width:10;height:20" coordorigin="7038,2342" coordsize="10,20">
              <v:shape style="position:absolute;left:7038;top:2342;width:10;height:20" coordorigin="7038,2342" coordsize="10,20" path="m7038,2361l7048,2361,7048,2342,7038,2342,7038,2361xe" filled="true" fillcolor="#000000" stroked="false">
                <v:path arrowok="t"/>
                <v:fill type="solid"/>
              </v:shape>
            </v:group>
            <v:group style="position:absolute;left:7038;top:2361;width:10;height:20" coordorigin="7038,2361" coordsize="10,20">
              <v:shape style="position:absolute;left:7038;top:2361;width:10;height:20" coordorigin="7038,2361" coordsize="10,20" path="m7038,2380l7048,2380,7048,2361,7038,2361,7038,2380xe" filled="true" fillcolor="#000000" stroked="false">
                <v:path arrowok="t"/>
                <v:fill type="solid"/>
              </v:shape>
            </v:group>
            <v:group style="position:absolute;left:7038;top:2380;width:10;height:20" coordorigin="7038,2380" coordsize="10,20">
              <v:shape style="position:absolute;left:7038;top:2380;width:10;height:20" coordorigin="7038,2380" coordsize="10,20" path="m7038,2399l7048,2399,7048,2380,7038,2380,7038,2399xe" filled="true" fillcolor="#000000" stroked="false">
                <v:path arrowok="t"/>
                <v:fill type="solid"/>
              </v:shape>
            </v:group>
            <v:group style="position:absolute;left:7038;top:2399;width:10;height:20" coordorigin="7038,2399" coordsize="10,20">
              <v:shape style="position:absolute;left:7038;top:2399;width:10;height:20" coordorigin="7038,2399" coordsize="10,20" path="m7038,2418l7048,2418,7048,2399,7038,2399,7038,2418xe" filled="true" fillcolor="#000000" stroked="false">
                <v:path arrowok="t"/>
                <v:fill type="solid"/>
              </v:shape>
            </v:group>
            <v:group style="position:absolute;left:7038;top:2418;width:10;height:20" coordorigin="7038,2418" coordsize="10,20">
              <v:shape style="position:absolute;left:7038;top:2418;width:10;height:20" coordorigin="7038,2418" coordsize="10,20" path="m7038,2438l7048,2438,7048,2418,7038,2418,7038,2438xe" filled="true" fillcolor="#000000" stroked="false">
                <v:path arrowok="t"/>
                <v:fill type="solid"/>
              </v:shape>
            </v:group>
            <v:group style="position:absolute;left:7038;top:2438;width:10;height:20" coordorigin="7038,2438" coordsize="10,20">
              <v:shape style="position:absolute;left:7038;top:2438;width:10;height:20" coordorigin="7038,2438" coordsize="10,20" path="m7038,2457l7048,2457,7048,2438,7038,2438,7038,2457xe" filled="true" fillcolor="#000000" stroked="false">
                <v:path arrowok="t"/>
                <v:fill type="solid"/>
              </v:shape>
            </v:group>
            <v:group style="position:absolute;left:7038;top:2457;width:10;height:20" coordorigin="7038,2457" coordsize="10,20">
              <v:shape style="position:absolute;left:7038;top:2457;width:10;height:20" coordorigin="7038,2457" coordsize="10,20" path="m7038,2476l7048,2476,7048,2457,7038,2457,7038,2476xe" filled="true" fillcolor="#000000" stroked="false">
                <v:path arrowok="t"/>
                <v:fill type="solid"/>
              </v:shape>
            </v:group>
            <w10:wrap type="none"/>
          </v:group>
        </w:pic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r>
      <w:r>
        <w:rPr>
          <w:rFonts w:ascii="宋体" w:hAnsi="宋体" w:cs="宋体" w:eastAsia="宋体" w:hint="default"/>
          <w:b/>
          <w:bCs/>
          <w:spacing w:val="-1"/>
          <w:sz w:val="21"/>
          <w:szCs w:val="21"/>
        </w:rPr>
        <w:t>收到的其他与经营活动有关的现金</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1"/>
          <w:szCs w:val="11"/>
        </w:rPr>
      </w:pPr>
    </w:p>
    <w:tbl>
      <w:tblPr>
        <w:tblW w:w="0" w:type="auto"/>
        <w:jc w:val="left"/>
        <w:tblInd w:w="1290" w:type="dxa"/>
        <w:tblLayout w:type="fixed"/>
        <w:tblCellMar>
          <w:top w:w="0" w:type="dxa"/>
          <w:left w:w="0" w:type="dxa"/>
          <w:bottom w:w="0" w:type="dxa"/>
          <w:right w:w="0" w:type="dxa"/>
        </w:tblCellMar>
        <w:tblLook w:val="01E0"/>
      </w:tblPr>
      <w:tblGrid>
        <w:gridCol w:w="3921"/>
        <w:gridCol w:w="3575"/>
      </w:tblGrid>
      <w:tr>
        <w:trPr>
          <w:trHeight w:val="420" w:hRule="exact"/>
        </w:trPr>
        <w:tc>
          <w:tcPr>
            <w:tcW w:w="3921" w:type="dxa"/>
            <w:tcBorders>
              <w:top w:val="single" w:sz="12" w:space="0" w:color="000000"/>
              <w:left w:val="nil" w:sz="6" w:space="0" w:color="auto"/>
              <w:bottom w:val="single" w:sz="4" w:space="0" w:color="000000"/>
              <w:right w:val="nil" w:sz="6" w:space="0" w:color="auto"/>
            </w:tcBorders>
          </w:tcPr>
          <w:p>
            <w:pPr>
              <w:pStyle w:val="TableParagraph"/>
              <w:tabs>
                <w:tab w:pos="803" w:val="left" w:leader="none"/>
              </w:tabs>
              <w:spacing w:line="240" w:lineRule="auto" w:before="93"/>
              <w:ind w:left="17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575" w:type="dxa"/>
            <w:tcBorders>
              <w:top w:val="single" w:sz="12" w:space="0" w:color="000000"/>
              <w:left w:val="nil" w:sz="6" w:space="0" w:color="auto"/>
              <w:bottom w:val="single" w:sz="8" w:space="0" w:color="000000"/>
              <w:right w:val="nil" w:sz="6" w:space="0" w:color="auto"/>
            </w:tcBorders>
          </w:tcPr>
          <w:p>
            <w:pPr>
              <w:pStyle w:val="TableParagraph"/>
              <w:spacing w:line="240" w:lineRule="auto" w:before="93"/>
              <w:ind w:left="173" w:right="0"/>
              <w:jc w:val="center"/>
              <w:rPr>
                <w:rFonts w:ascii="宋体" w:hAnsi="宋体" w:cs="宋体" w:eastAsia="宋体" w:hint="default"/>
                <w:sz w:val="21"/>
                <w:szCs w:val="21"/>
              </w:rPr>
            </w:pPr>
            <w:r>
              <w:rPr>
                <w:rFonts w:ascii="宋体" w:hAnsi="宋体" w:cs="宋体" w:eastAsia="宋体" w:hint="default"/>
                <w:sz w:val="21"/>
                <w:szCs w:val="21"/>
              </w:rPr>
              <w:t>本年金额</w:t>
            </w:r>
          </w:p>
        </w:tc>
      </w:tr>
      <w:tr>
        <w:trPr>
          <w:trHeight w:val="410" w:hRule="exact"/>
        </w:trPr>
        <w:tc>
          <w:tcPr>
            <w:tcW w:w="3921" w:type="dxa"/>
            <w:tcBorders>
              <w:top w:val="single" w:sz="4" w:space="0" w:color="000000"/>
              <w:left w:val="nil" w:sz="6" w:space="0" w:color="auto"/>
              <w:bottom w:val="single" w:sz="4" w:space="0" w:color="000000"/>
              <w:right w:val="nil" w:sz="6" w:space="0" w:color="auto"/>
            </w:tcBorders>
          </w:tcPr>
          <w:p>
            <w:pPr>
              <w:pStyle w:val="TableParagraph"/>
              <w:spacing w:line="240" w:lineRule="auto" w:before="93"/>
              <w:ind w:left="2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、利息收入</w:t>
            </w:r>
          </w:p>
        </w:tc>
        <w:tc>
          <w:tcPr>
            <w:tcW w:w="3575" w:type="dxa"/>
            <w:tcBorders>
              <w:top w:val="single" w:sz="8" w:space="0" w:color="000000"/>
              <w:left w:val="nil" w:sz="6" w:space="0" w:color="auto"/>
              <w:bottom w:val="single" w:sz="8" w:space="0" w:color="000000"/>
              <w:right w:val="nil" w:sz="6" w:space="0" w:color="auto"/>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2,388,900.97</w:t>
            </w:r>
          </w:p>
        </w:tc>
      </w:tr>
      <w:tr>
        <w:trPr>
          <w:trHeight w:val="410" w:hRule="exact"/>
        </w:trPr>
        <w:tc>
          <w:tcPr>
            <w:tcW w:w="3921" w:type="dxa"/>
            <w:tcBorders>
              <w:top w:val="single" w:sz="4" w:space="0" w:color="000000"/>
              <w:left w:val="nil" w:sz="6" w:space="0" w:color="auto"/>
              <w:bottom w:val="single" w:sz="4" w:space="0" w:color="000000"/>
              <w:right w:val="nil" w:sz="6" w:space="0" w:color="auto"/>
            </w:tcBorders>
          </w:tcPr>
          <w:p>
            <w:pPr>
              <w:pStyle w:val="TableParagraph"/>
              <w:spacing w:line="240" w:lineRule="auto" w:before="93"/>
              <w:ind w:left="2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、营业外收入</w:t>
            </w:r>
          </w:p>
        </w:tc>
        <w:tc>
          <w:tcPr>
            <w:tcW w:w="3575" w:type="dxa"/>
            <w:tcBorders>
              <w:top w:val="single" w:sz="8" w:space="0" w:color="000000"/>
              <w:left w:val="nil" w:sz="6" w:space="0" w:color="auto"/>
              <w:bottom w:val="single" w:sz="8" w:space="0" w:color="000000"/>
              <w:right w:val="nil" w:sz="6" w:space="0" w:color="auto"/>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15,279,165.02</w:t>
            </w:r>
          </w:p>
        </w:tc>
      </w:tr>
      <w:tr>
        <w:trPr>
          <w:trHeight w:val="420" w:hRule="exact"/>
        </w:trPr>
        <w:tc>
          <w:tcPr>
            <w:tcW w:w="3921" w:type="dxa"/>
            <w:tcBorders>
              <w:top w:val="single" w:sz="4" w:space="0" w:color="000000"/>
              <w:left w:val="nil" w:sz="6" w:space="0" w:color="auto"/>
              <w:bottom w:val="single" w:sz="12" w:space="0" w:color="000000"/>
              <w:right w:val="nil" w:sz="6" w:space="0" w:color="auto"/>
            </w:tcBorders>
          </w:tcPr>
          <w:p>
            <w:pPr>
              <w:pStyle w:val="TableParagraph"/>
              <w:tabs>
                <w:tab w:pos="596" w:val="left" w:leader="none"/>
              </w:tabs>
              <w:spacing w:line="240" w:lineRule="auto" w:before="93"/>
              <w:ind w:left="17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575" w:type="dxa"/>
            <w:tcBorders>
              <w:top w:val="single" w:sz="8" w:space="0" w:color="000000"/>
              <w:left w:val="nil" w:sz="6" w:space="0" w:color="auto"/>
              <w:bottom w:val="single" w:sz="12" w:space="0" w:color="000000"/>
              <w:right w:val="nil" w:sz="6" w:space="0" w:color="auto"/>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17,668,065.99</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tabs>
          <w:tab w:pos="1393" w:val="left" w:leader="none"/>
        </w:tabs>
        <w:spacing w:before="36"/>
        <w:ind w:left="855" w:right="4190" w:firstLine="0"/>
        <w:jc w:val="left"/>
        <w:rPr>
          <w:rFonts w:ascii="宋体" w:hAnsi="宋体" w:cs="宋体" w:eastAsia="宋体" w:hint="default"/>
          <w:sz w:val="21"/>
          <w:szCs w:val="21"/>
        </w:rPr>
      </w:pPr>
      <w:r>
        <w:rPr/>
        <w:pict>
          <v:group style="position:absolute;margin-left:351.910004pt;margin-top:38.543686pt;width:.5pt;height:121.8pt;mso-position-horizontal-relative:page;mso-position-vertical-relative:paragraph;z-index:-982576" coordorigin="7038,771" coordsize="10,2436">
            <v:shape style="position:absolute;left:7038;top:771;width:10;height:2" type="#_x0000_t75" stroked="false">
              <v:imagedata r:id="rId374" o:title=""/>
            </v:shape>
            <v:group style="position:absolute;left:7038;top:792;width:10;height:20" coordorigin="7038,792" coordsize="10,20">
              <v:shape style="position:absolute;left:7038;top:792;width:10;height:20" coordorigin="7038,792" coordsize="10,20" path="m7038,812l7048,812,7048,792,7038,792,7038,812xe" filled="true" fillcolor="#000000" stroked="false">
                <v:path arrowok="t"/>
                <v:fill type="solid"/>
              </v:shape>
            </v:group>
            <v:group style="position:absolute;left:7038;top:812;width:10;height:20" coordorigin="7038,812" coordsize="10,20">
              <v:shape style="position:absolute;left:7038;top:812;width:10;height:20" coordorigin="7038,812" coordsize="10,20" path="m7038,831l7048,831,7048,812,7038,812,7038,831xe" filled="true" fillcolor="#000000" stroked="false">
                <v:path arrowok="t"/>
                <v:fill type="solid"/>
              </v:shape>
            </v:group>
            <v:group style="position:absolute;left:7038;top:831;width:10;height:20" coordorigin="7038,831" coordsize="10,20">
              <v:shape style="position:absolute;left:7038;top:831;width:10;height:20" coordorigin="7038,831" coordsize="10,20" path="m7038,850l7048,850,7048,831,7038,831,7038,850xe" filled="true" fillcolor="#000000" stroked="false">
                <v:path arrowok="t"/>
                <v:fill type="solid"/>
              </v:shape>
            </v:group>
            <v:group style="position:absolute;left:7038;top:850;width:10;height:20" coordorigin="7038,850" coordsize="10,20">
              <v:shape style="position:absolute;left:7038;top:850;width:10;height:20" coordorigin="7038,850" coordsize="10,20" path="m7038,869l7048,869,7048,850,7038,850,7038,869xe" filled="true" fillcolor="#000000" stroked="false">
                <v:path arrowok="t"/>
                <v:fill type="solid"/>
              </v:shape>
            </v:group>
            <v:group style="position:absolute;left:7038;top:869;width:10;height:20" coordorigin="7038,869" coordsize="10,20">
              <v:shape style="position:absolute;left:7038;top:869;width:10;height:20" coordorigin="7038,869" coordsize="10,20" path="m7038,888l7048,888,7048,869,7038,869,7038,888xe" filled="true" fillcolor="#000000" stroked="false">
                <v:path arrowok="t"/>
                <v:fill type="solid"/>
              </v:shape>
            </v:group>
            <v:group style="position:absolute;left:7038;top:888;width:10;height:20" coordorigin="7038,888" coordsize="10,20">
              <v:shape style="position:absolute;left:7038;top:888;width:10;height:20" coordorigin="7038,888" coordsize="10,20" path="m7038,908l7048,908,7048,888,7038,888,7038,908xe" filled="true" fillcolor="#000000" stroked="false">
                <v:path arrowok="t"/>
                <v:fill type="solid"/>
              </v:shape>
            </v:group>
            <v:group style="position:absolute;left:7038;top:908;width:10;height:20" coordorigin="7038,908" coordsize="10,20">
              <v:shape style="position:absolute;left:7038;top:908;width:10;height:20" coordorigin="7038,908" coordsize="10,20" path="m7038,927l7048,927,7048,908,7038,908,7038,927xe" filled="true" fillcolor="#000000" stroked="false">
                <v:path arrowok="t"/>
                <v:fill type="solid"/>
              </v:shape>
            </v:group>
            <v:group style="position:absolute;left:7038;top:927;width:10;height:20" coordorigin="7038,927" coordsize="10,20">
              <v:shape style="position:absolute;left:7038;top:927;width:10;height:20" coordorigin="7038,927" coordsize="10,20" path="m7038,946l7048,946,7048,927,7038,927,7038,946xe" filled="true" fillcolor="#000000" stroked="false">
                <v:path arrowok="t"/>
                <v:fill type="solid"/>
              </v:shape>
            </v:group>
            <v:group style="position:absolute;left:7038;top:946;width:10;height:20" coordorigin="7038,946" coordsize="10,20">
              <v:shape style="position:absolute;left:7038;top:946;width:10;height:20" coordorigin="7038,946" coordsize="10,20" path="m7038,965l7048,965,7048,946,7038,946,7038,965xe" filled="true" fillcolor="#000000" stroked="false">
                <v:path arrowok="t"/>
                <v:fill type="solid"/>
              </v:shape>
            </v:group>
            <v:group style="position:absolute;left:7038;top:965;width:10;height:20" coordorigin="7038,965" coordsize="10,20">
              <v:shape style="position:absolute;left:7038;top:965;width:10;height:20" coordorigin="7038,965" coordsize="10,20" path="m7038,984l7048,984,7048,965,7038,965,7038,984xe" filled="true" fillcolor="#000000" stroked="false">
                <v:path arrowok="t"/>
                <v:fill type="solid"/>
              </v:shape>
            </v:group>
            <v:group style="position:absolute;left:7038;top:984;width:10;height:20" coordorigin="7038,984" coordsize="10,20">
              <v:shape style="position:absolute;left:7038;top:984;width:10;height:20" coordorigin="7038,984" coordsize="10,20" path="m7038,1004l7048,1004,7048,984,7038,984,7038,1004xe" filled="true" fillcolor="#000000" stroked="false">
                <v:path arrowok="t"/>
                <v:fill type="solid"/>
              </v:shape>
            </v:group>
            <v:group style="position:absolute;left:7038;top:1004;width:10;height:20" coordorigin="7038,1004" coordsize="10,20">
              <v:shape style="position:absolute;left:7038;top:1004;width:10;height:20" coordorigin="7038,1004" coordsize="10,20" path="m7038,1023l7048,1023,7048,1004,7038,1004,7038,1023xe" filled="true" fillcolor="#000000" stroked="false">
                <v:path arrowok="t"/>
                <v:fill type="solid"/>
              </v:shape>
            </v:group>
            <v:group style="position:absolute;left:7038;top:1023;width:10;height:20" coordorigin="7038,1023" coordsize="10,20">
              <v:shape style="position:absolute;left:7038;top:1023;width:10;height:20" coordorigin="7038,1023" coordsize="10,20" path="m7038,1042l7048,1042,7048,1023,7038,1023,7038,1042xe" filled="true" fillcolor="#000000" stroked="false">
                <v:path arrowok="t"/>
                <v:fill type="solid"/>
              </v:shape>
            </v:group>
            <v:group style="position:absolute;left:7038;top:1042;width:10;height:20" coordorigin="7038,1042" coordsize="10,20">
              <v:shape style="position:absolute;left:7038;top:1042;width:10;height:20" coordorigin="7038,1042" coordsize="10,20" path="m7038,1061l7048,1061,7048,1042,7038,1042,7038,1061xe" filled="true" fillcolor="#000000" stroked="false">
                <v:path arrowok="t"/>
                <v:fill type="solid"/>
              </v:shape>
            </v:group>
            <v:group style="position:absolute;left:7038;top:1061;width:10;height:20" coordorigin="7038,1061" coordsize="10,20">
              <v:shape style="position:absolute;left:7038;top:1061;width:10;height:20" coordorigin="7038,1061" coordsize="10,20" path="m7038,1080l7048,1080,7048,1061,7038,1061,7038,1080xe" filled="true" fillcolor="#000000" stroked="false">
                <v:path arrowok="t"/>
                <v:fill type="solid"/>
              </v:shape>
            </v:group>
            <v:group style="position:absolute;left:7038;top:1080;width:10;height:20" coordorigin="7038,1080" coordsize="10,20">
              <v:shape style="position:absolute;left:7038;top:1080;width:10;height:20" coordorigin="7038,1080" coordsize="10,20" path="m7038,1100l7048,1100,7048,1080,7038,1080,7038,1100xe" filled="true" fillcolor="#000000" stroked="false">
                <v:path arrowok="t"/>
                <v:fill type="solid"/>
              </v:shape>
            </v:group>
            <v:group style="position:absolute;left:7038;top:1100;width:10;height:20" coordorigin="7038,1100" coordsize="10,20">
              <v:shape style="position:absolute;left:7038;top:1100;width:10;height:20" coordorigin="7038,1100" coordsize="10,20" path="m7038,1119l7048,1119,7048,1100,7038,1100,7038,1119xe" filled="true" fillcolor="#000000" stroked="false">
                <v:path arrowok="t"/>
                <v:fill type="solid"/>
              </v:shape>
            </v:group>
            <v:group style="position:absolute;left:7038;top:1119;width:10;height:20" coordorigin="7038,1119" coordsize="10,20">
              <v:shape style="position:absolute;left:7038;top:1119;width:10;height:20" coordorigin="7038,1119" coordsize="10,20" path="m7038,1138l7048,1138,7048,1119,7038,1119,7038,1138xe" filled="true" fillcolor="#000000" stroked="false">
                <v:path arrowok="t"/>
                <v:fill type="solid"/>
              </v:shape>
            </v:group>
            <v:group style="position:absolute;left:7038;top:1200;width:10;height:20" coordorigin="7038,1200" coordsize="10,20">
              <v:shape style="position:absolute;left:7038;top:1200;width:10;height:20" coordorigin="7038,1200" coordsize="10,20" path="m7038,1220l7048,1220,7048,1200,7038,1200,7038,1220xe" filled="true" fillcolor="#000000" stroked="false">
                <v:path arrowok="t"/>
                <v:fill type="solid"/>
              </v:shape>
            </v:group>
            <v:group style="position:absolute;left:7038;top:1220;width:10;height:20" coordorigin="7038,1220" coordsize="10,20">
              <v:shape style="position:absolute;left:7038;top:1220;width:10;height:20" coordorigin="7038,1220" coordsize="10,20" path="m7038,1239l7048,1239,7048,1220,7038,1220,7038,1239xe" filled="true" fillcolor="#000000" stroked="false">
                <v:path arrowok="t"/>
                <v:fill type="solid"/>
              </v:shape>
            </v:group>
            <v:group style="position:absolute;left:7038;top:1239;width:10;height:20" coordorigin="7038,1239" coordsize="10,20">
              <v:shape style="position:absolute;left:7038;top:1239;width:10;height:20" coordorigin="7038,1239" coordsize="10,20" path="m7038,1258l7048,1258,7048,1239,7038,1239,7038,1258xe" filled="true" fillcolor="#000000" stroked="false">
                <v:path arrowok="t"/>
                <v:fill type="solid"/>
              </v:shape>
            </v:group>
            <v:group style="position:absolute;left:7038;top:1258;width:10;height:20" coordorigin="7038,1258" coordsize="10,20">
              <v:shape style="position:absolute;left:7038;top:1258;width:10;height:20" coordorigin="7038,1258" coordsize="10,20" path="m7038,1277l7048,1277,7048,1258,7038,1258,7038,1277xe" filled="true" fillcolor="#000000" stroked="false">
                <v:path arrowok="t"/>
                <v:fill type="solid"/>
              </v:shape>
            </v:group>
            <v:group style="position:absolute;left:7038;top:1277;width:10;height:20" coordorigin="7038,1277" coordsize="10,20">
              <v:shape style="position:absolute;left:7038;top:1277;width:10;height:20" coordorigin="7038,1277" coordsize="10,20" path="m7038,1296l7048,1296,7048,1277,7038,1277,7038,1296xe" filled="true" fillcolor="#000000" stroked="false">
                <v:path arrowok="t"/>
                <v:fill type="solid"/>
              </v:shape>
            </v:group>
            <v:group style="position:absolute;left:7038;top:1296;width:10;height:20" coordorigin="7038,1296" coordsize="10,20">
              <v:shape style="position:absolute;left:7038;top:1296;width:10;height:20" coordorigin="7038,1296" coordsize="10,20" path="m7038,1316l7048,1316,7048,1296,7038,1296,7038,1316xe" filled="true" fillcolor="#000000" stroked="false">
                <v:path arrowok="t"/>
                <v:fill type="solid"/>
              </v:shape>
            </v:group>
            <v:group style="position:absolute;left:7038;top:1316;width:10;height:20" coordorigin="7038,1316" coordsize="10,20">
              <v:shape style="position:absolute;left:7038;top:1316;width:10;height:20" coordorigin="7038,1316" coordsize="10,20" path="m7038,1335l7048,1335,7048,1316,7038,1316,7038,1335xe" filled="true" fillcolor="#000000" stroked="false">
                <v:path arrowok="t"/>
                <v:fill type="solid"/>
              </v:shape>
            </v:group>
            <v:group style="position:absolute;left:7038;top:1335;width:10;height:20" coordorigin="7038,1335" coordsize="10,20">
              <v:shape style="position:absolute;left:7038;top:1335;width:10;height:20" coordorigin="7038,1335" coordsize="10,20" path="m7038,1354l7048,1354,7048,1335,7038,1335,7038,1354xe" filled="true" fillcolor="#000000" stroked="false">
                <v:path arrowok="t"/>
                <v:fill type="solid"/>
              </v:shape>
            </v:group>
            <v:group style="position:absolute;left:7038;top:1354;width:10;height:20" coordorigin="7038,1354" coordsize="10,20">
              <v:shape style="position:absolute;left:7038;top:1354;width:10;height:20" coordorigin="7038,1354" coordsize="10,20" path="m7038,1373l7048,1373,7048,1354,7038,1354,7038,1373xe" filled="true" fillcolor="#000000" stroked="false">
                <v:path arrowok="t"/>
                <v:fill type="solid"/>
              </v:shape>
            </v:group>
            <v:group style="position:absolute;left:7038;top:1373;width:10;height:20" coordorigin="7038,1373" coordsize="10,20">
              <v:shape style="position:absolute;left:7038;top:1373;width:10;height:20" coordorigin="7038,1373" coordsize="10,20" path="m7038,1392l7048,1392,7048,1373,7038,1373,7038,1392xe" filled="true" fillcolor="#000000" stroked="false">
                <v:path arrowok="t"/>
                <v:fill type="solid"/>
              </v:shape>
            </v:group>
            <v:group style="position:absolute;left:7038;top:1392;width:10;height:20" coordorigin="7038,1392" coordsize="10,20">
              <v:shape style="position:absolute;left:7038;top:1392;width:10;height:20" coordorigin="7038,1392" coordsize="10,20" path="m7038,1412l7048,1412,7048,1392,7038,1392,7038,1412xe" filled="true" fillcolor="#000000" stroked="false">
                <v:path arrowok="t"/>
                <v:fill type="solid"/>
              </v:shape>
            </v:group>
            <v:group style="position:absolute;left:7038;top:1412;width:10;height:20" coordorigin="7038,1412" coordsize="10,20">
              <v:shape style="position:absolute;left:7038;top:1412;width:10;height:20" coordorigin="7038,1412" coordsize="10,20" path="m7038,1431l7048,1431,7048,1412,7038,1412,7038,1431xe" filled="true" fillcolor="#000000" stroked="false">
                <v:path arrowok="t"/>
                <v:fill type="solid"/>
              </v:shape>
            </v:group>
            <v:group style="position:absolute;left:7038;top:1431;width:10;height:20" coordorigin="7038,1431" coordsize="10,20">
              <v:shape style="position:absolute;left:7038;top:1431;width:10;height:20" coordorigin="7038,1431" coordsize="10,20" path="m7038,1450l7048,1450,7048,1431,7038,1431,7038,1450xe" filled="true" fillcolor="#000000" stroked="false">
                <v:path arrowok="t"/>
                <v:fill type="solid"/>
              </v:shape>
            </v:group>
            <v:group style="position:absolute;left:7038;top:1450;width:10;height:20" coordorigin="7038,1450" coordsize="10,20">
              <v:shape style="position:absolute;left:7038;top:1450;width:10;height:20" coordorigin="7038,1450" coordsize="10,20" path="m7038,1469l7048,1469,7048,1450,7038,1450,7038,1469xe" filled="true" fillcolor="#000000" stroked="false">
                <v:path arrowok="t"/>
                <v:fill type="solid"/>
              </v:shape>
            </v:group>
            <v:group style="position:absolute;left:7038;top:1469;width:10;height:20" coordorigin="7038,1469" coordsize="10,20">
              <v:shape style="position:absolute;left:7038;top:1469;width:10;height:20" coordorigin="7038,1469" coordsize="10,20" path="m7038,1488l7048,1488,7048,1469,7038,1469,7038,1488xe" filled="true" fillcolor="#000000" stroked="false">
                <v:path arrowok="t"/>
                <v:fill type="solid"/>
              </v:shape>
            </v:group>
            <v:group style="position:absolute;left:7038;top:1488;width:10;height:20" coordorigin="7038,1488" coordsize="10,20">
              <v:shape style="position:absolute;left:7038;top:1488;width:10;height:20" coordorigin="7038,1488" coordsize="10,20" path="m7038,1508l7048,1508,7048,1488,7038,1488,7038,1508xe" filled="true" fillcolor="#000000" stroked="false">
                <v:path arrowok="t"/>
                <v:fill type="solid"/>
              </v:shape>
            </v:group>
            <v:group style="position:absolute;left:7038;top:1508;width:10;height:20" coordorigin="7038,1508" coordsize="10,20">
              <v:shape style="position:absolute;left:7038;top:1508;width:10;height:20" coordorigin="7038,1508" coordsize="10,20" path="m7038,1527l7048,1527,7048,1508,7038,1508,7038,1527xe" filled="true" fillcolor="#000000" stroked="false">
                <v:path arrowok="t"/>
                <v:fill type="solid"/>
              </v:shape>
            </v:group>
            <v:group style="position:absolute;left:7038;top:1527;width:10;height:20" coordorigin="7038,1527" coordsize="10,20">
              <v:shape style="position:absolute;left:7038;top:1527;width:10;height:20" coordorigin="7038,1527" coordsize="10,20" path="m7038,1546l7048,1546,7048,1527,7038,1527,7038,1546xe" filled="true" fillcolor="#000000" stroked="false">
                <v:path arrowok="t"/>
                <v:fill type="solid"/>
              </v:shape>
            </v:group>
            <v:group style="position:absolute;left:7038;top:1611;width:10;height:20" coordorigin="7038,1611" coordsize="10,20">
              <v:shape style="position:absolute;left:7038;top:1611;width:10;height:20" coordorigin="7038,1611" coordsize="10,20" path="m7038,1630l7048,1630,7048,1611,7038,1611,7038,1630xe" filled="true" fillcolor="#000000" stroked="false">
                <v:path arrowok="t"/>
                <v:fill type="solid"/>
              </v:shape>
            </v:group>
            <v:group style="position:absolute;left:7038;top:1630;width:10;height:20" coordorigin="7038,1630" coordsize="10,20">
              <v:shape style="position:absolute;left:7038;top:1630;width:10;height:20" coordorigin="7038,1630" coordsize="10,20" path="m7038,1649l7048,1649,7048,1630,7038,1630,7038,1649xe" filled="true" fillcolor="#000000" stroked="false">
                <v:path arrowok="t"/>
                <v:fill type="solid"/>
              </v:shape>
            </v:group>
            <v:group style="position:absolute;left:7038;top:1649;width:10;height:20" coordorigin="7038,1649" coordsize="10,20">
              <v:shape style="position:absolute;left:7038;top:1649;width:10;height:20" coordorigin="7038,1649" coordsize="10,20" path="m7038,1668l7048,1668,7048,1649,7038,1649,7038,1668xe" filled="true" fillcolor="#000000" stroked="false">
                <v:path arrowok="t"/>
                <v:fill type="solid"/>
              </v:shape>
            </v:group>
            <v:group style="position:absolute;left:7038;top:1668;width:10;height:20" coordorigin="7038,1668" coordsize="10,20">
              <v:shape style="position:absolute;left:7038;top:1668;width:10;height:20" coordorigin="7038,1668" coordsize="10,20" path="m7038,1688l7048,1688,7048,1668,7038,1668,7038,1688xe" filled="true" fillcolor="#000000" stroked="false">
                <v:path arrowok="t"/>
                <v:fill type="solid"/>
              </v:shape>
            </v:group>
            <v:group style="position:absolute;left:7038;top:1688;width:10;height:20" coordorigin="7038,1688" coordsize="10,20">
              <v:shape style="position:absolute;left:7038;top:1688;width:10;height:20" coordorigin="7038,1688" coordsize="10,20" path="m7038,1707l7048,1707,7048,1688,7038,1688,7038,1707xe" filled="true" fillcolor="#000000" stroked="false">
                <v:path arrowok="t"/>
                <v:fill type="solid"/>
              </v:shape>
            </v:group>
            <v:group style="position:absolute;left:7038;top:1707;width:10;height:20" coordorigin="7038,1707" coordsize="10,20">
              <v:shape style="position:absolute;left:7038;top:1707;width:10;height:20" coordorigin="7038,1707" coordsize="10,20" path="m7038,1726l7048,1726,7048,1707,7038,1707,7038,1726xe" filled="true" fillcolor="#000000" stroked="false">
                <v:path arrowok="t"/>
                <v:fill type="solid"/>
              </v:shape>
            </v:group>
            <v:group style="position:absolute;left:7038;top:1726;width:10;height:20" coordorigin="7038,1726" coordsize="10,20">
              <v:shape style="position:absolute;left:7038;top:1726;width:10;height:20" coordorigin="7038,1726" coordsize="10,20" path="m7038,1745l7048,1745,7048,1726,7038,1726,7038,1745xe" filled="true" fillcolor="#000000" stroked="false">
                <v:path arrowok="t"/>
                <v:fill type="solid"/>
              </v:shape>
            </v:group>
            <v:group style="position:absolute;left:7038;top:1745;width:10;height:20" coordorigin="7038,1745" coordsize="10,20">
              <v:shape style="position:absolute;left:7038;top:1745;width:10;height:20" coordorigin="7038,1745" coordsize="10,20" path="m7038,1764l7048,1764,7048,1745,7038,1745,7038,1764xe" filled="true" fillcolor="#000000" stroked="false">
                <v:path arrowok="t"/>
                <v:fill type="solid"/>
              </v:shape>
            </v:group>
            <v:group style="position:absolute;left:7038;top:1764;width:10;height:20" coordorigin="7038,1764" coordsize="10,20">
              <v:shape style="position:absolute;left:7038;top:1764;width:10;height:20" coordorigin="7038,1764" coordsize="10,20" path="m7038,1784l7048,1784,7048,1764,7038,1764,7038,1784xe" filled="true" fillcolor="#000000" stroked="false">
                <v:path arrowok="t"/>
                <v:fill type="solid"/>
              </v:shape>
            </v:group>
            <v:group style="position:absolute;left:7038;top:1784;width:10;height:20" coordorigin="7038,1784" coordsize="10,20">
              <v:shape style="position:absolute;left:7038;top:1784;width:10;height:20" coordorigin="7038,1784" coordsize="10,20" path="m7038,1803l7048,1803,7048,1784,7038,1784,7038,1803xe" filled="true" fillcolor="#000000" stroked="false">
                <v:path arrowok="t"/>
                <v:fill type="solid"/>
              </v:shape>
            </v:group>
            <v:group style="position:absolute;left:7038;top:1803;width:10;height:20" coordorigin="7038,1803" coordsize="10,20">
              <v:shape style="position:absolute;left:7038;top:1803;width:10;height:20" coordorigin="7038,1803" coordsize="10,20" path="m7038,1822l7048,1822,7048,1803,7038,1803,7038,1822xe" filled="true" fillcolor="#000000" stroked="false">
                <v:path arrowok="t"/>
                <v:fill type="solid"/>
              </v:shape>
            </v:group>
            <v:group style="position:absolute;left:7038;top:1822;width:10;height:20" coordorigin="7038,1822" coordsize="10,20">
              <v:shape style="position:absolute;left:7038;top:1822;width:10;height:20" coordorigin="7038,1822" coordsize="10,20" path="m7038,1841l7048,1841,7048,1822,7038,1822,7038,1841xe" filled="true" fillcolor="#000000" stroked="false">
                <v:path arrowok="t"/>
                <v:fill type="solid"/>
              </v:shape>
            </v:group>
            <v:group style="position:absolute;left:7038;top:1841;width:10;height:20" coordorigin="7038,1841" coordsize="10,20">
              <v:shape style="position:absolute;left:7038;top:1841;width:10;height:20" coordorigin="7038,1841" coordsize="10,20" path="m7038,1860l7048,1860,7048,1841,7038,1841,7038,1860xe" filled="true" fillcolor="#000000" stroked="false">
                <v:path arrowok="t"/>
                <v:fill type="solid"/>
              </v:shape>
            </v:group>
            <v:group style="position:absolute;left:7038;top:1860;width:10;height:20" coordorigin="7038,1860" coordsize="10,20">
              <v:shape style="position:absolute;left:7038;top:1860;width:10;height:20" coordorigin="7038,1860" coordsize="10,20" path="m7038,1880l7048,1880,7048,1860,7038,1860,7038,1880xe" filled="true" fillcolor="#000000" stroked="false">
                <v:path arrowok="t"/>
                <v:fill type="solid"/>
              </v:shape>
            </v:group>
            <v:group style="position:absolute;left:7038;top:1880;width:10;height:20" coordorigin="7038,1880" coordsize="10,20">
              <v:shape style="position:absolute;left:7038;top:1880;width:10;height:20" coordorigin="7038,1880" coordsize="10,20" path="m7038,1899l7048,1899,7048,1880,7038,1880,7038,1899xe" filled="true" fillcolor="#000000" stroked="false">
                <v:path arrowok="t"/>
                <v:fill type="solid"/>
              </v:shape>
            </v:group>
            <v:group style="position:absolute;left:7038;top:1899;width:10;height:20" coordorigin="7038,1899" coordsize="10,20">
              <v:shape style="position:absolute;left:7038;top:1899;width:10;height:20" coordorigin="7038,1899" coordsize="10,20" path="m7038,1918l7048,1918,7048,1899,7038,1899,7038,1918xe" filled="true" fillcolor="#000000" stroked="false">
                <v:path arrowok="t"/>
                <v:fill type="solid"/>
              </v:shape>
            </v:group>
            <v:group style="position:absolute;left:7038;top:1918;width:10;height:20" coordorigin="7038,1918" coordsize="10,20">
              <v:shape style="position:absolute;left:7038;top:1918;width:10;height:20" coordorigin="7038,1918" coordsize="10,20" path="m7038,1937l7048,1937,7048,1918,7038,1918,7038,1937xe" filled="true" fillcolor="#000000" stroked="false">
                <v:path arrowok="t"/>
                <v:fill type="solid"/>
              </v:shape>
            </v:group>
            <v:group style="position:absolute;left:7038;top:1937;width:10;height:20" coordorigin="7038,1937" coordsize="10,20">
              <v:shape style="position:absolute;left:7038;top:1937;width:10;height:20" coordorigin="7038,1937" coordsize="10,20" path="m7038,1956l7048,1956,7048,1937,7038,1937,7038,1956xe" filled="true" fillcolor="#000000" stroked="false">
                <v:path arrowok="t"/>
                <v:fill type="solid"/>
              </v:shape>
            </v:group>
            <v:group style="position:absolute;left:7038;top:2021;width:10;height:20" coordorigin="7038,2021" coordsize="10,20">
              <v:shape style="position:absolute;left:7038;top:2021;width:10;height:20" coordorigin="7038,2021" coordsize="10,20" path="m7038,2040l7048,2040,7048,2021,7038,2021,7038,2040xe" filled="true" fillcolor="#000000" stroked="false">
                <v:path arrowok="t"/>
                <v:fill type="solid"/>
              </v:shape>
            </v:group>
            <v:group style="position:absolute;left:7038;top:2040;width:10;height:20" coordorigin="7038,2040" coordsize="10,20">
              <v:shape style="position:absolute;left:7038;top:2040;width:10;height:20" coordorigin="7038,2040" coordsize="10,20" path="m7038,2060l7048,2060,7048,2040,7038,2040,7038,2060xe" filled="true" fillcolor="#000000" stroked="false">
                <v:path arrowok="t"/>
                <v:fill type="solid"/>
              </v:shape>
            </v:group>
            <v:group style="position:absolute;left:7038;top:2060;width:10;height:20" coordorigin="7038,2060" coordsize="10,20">
              <v:shape style="position:absolute;left:7038;top:2060;width:10;height:20" coordorigin="7038,2060" coordsize="10,20" path="m7038,2079l7048,2079,7048,2060,7038,2060,7038,2079xe" filled="true" fillcolor="#000000" stroked="false">
                <v:path arrowok="t"/>
                <v:fill type="solid"/>
              </v:shape>
            </v:group>
            <v:group style="position:absolute;left:7038;top:2079;width:10;height:20" coordorigin="7038,2079" coordsize="10,20">
              <v:shape style="position:absolute;left:7038;top:2079;width:10;height:20" coordorigin="7038,2079" coordsize="10,20" path="m7038,2098l7048,2098,7048,2079,7038,2079,7038,2098xe" filled="true" fillcolor="#000000" stroked="false">
                <v:path arrowok="t"/>
                <v:fill type="solid"/>
              </v:shape>
            </v:group>
            <v:group style="position:absolute;left:7038;top:2098;width:10;height:20" coordorigin="7038,2098" coordsize="10,20">
              <v:shape style="position:absolute;left:7038;top:2098;width:10;height:20" coordorigin="7038,2098" coordsize="10,20" path="m7038,2117l7048,2117,7048,2098,7038,2098,7038,2117xe" filled="true" fillcolor="#000000" stroked="false">
                <v:path arrowok="t"/>
                <v:fill type="solid"/>
              </v:shape>
            </v:group>
            <v:group style="position:absolute;left:7038;top:2117;width:10;height:20" coordorigin="7038,2117" coordsize="10,20">
              <v:shape style="position:absolute;left:7038;top:2117;width:10;height:20" coordorigin="7038,2117" coordsize="10,20" path="m7038,2136l7048,2136,7048,2117,7038,2117,7038,2136xe" filled="true" fillcolor="#000000" stroked="false">
                <v:path arrowok="t"/>
                <v:fill type="solid"/>
              </v:shape>
            </v:group>
            <v:group style="position:absolute;left:7038;top:2136;width:10;height:20" coordorigin="7038,2136" coordsize="10,20">
              <v:shape style="position:absolute;left:7038;top:2136;width:10;height:20" coordorigin="7038,2136" coordsize="10,20" path="m7038,2156l7048,2156,7048,2136,7038,2136,7038,2156xe" filled="true" fillcolor="#000000" stroked="false">
                <v:path arrowok="t"/>
                <v:fill type="solid"/>
              </v:shape>
            </v:group>
            <v:group style="position:absolute;left:7038;top:2156;width:10;height:20" coordorigin="7038,2156" coordsize="10,20">
              <v:shape style="position:absolute;left:7038;top:2156;width:10;height:20" coordorigin="7038,2156" coordsize="10,20" path="m7038,2175l7048,2175,7048,2156,7038,2156,7038,2175xe" filled="true" fillcolor="#000000" stroked="false">
                <v:path arrowok="t"/>
                <v:fill type="solid"/>
              </v:shape>
            </v:group>
            <v:group style="position:absolute;left:7038;top:2175;width:10;height:20" coordorigin="7038,2175" coordsize="10,20">
              <v:shape style="position:absolute;left:7038;top:2175;width:10;height:20" coordorigin="7038,2175" coordsize="10,20" path="m7038,2194l7048,2194,7048,2175,7038,2175,7038,2194xe" filled="true" fillcolor="#000000" stroked="false">
                <v:path arrowok="t"/>
                <v:fill type="solid"/>
              </v:shape>
            </v:group>
            <v:group style="position:absolute;left:7038;top:2194;width:10;height:20" coordorigin="7038,2194" coordsize="10,20">
              <v:shape style="position:absolute;left:7038;top:2194;width:10;height:20" coordorigin="7038,2194" coordsize="10,20" path="m7038,2213l7048,2213,7048,2194,7038,2194,7038,2213xe" filled="true" fillcolor="#000000" stroked="false">
                <v:path arrowok="t"/>
                <v:fill type="solid"/>
              </v:shape>
            </v:group>
            <v:group style="position:absolute;left:7038;top:2213;width:10;height:20" coordorigin="7038,2213" coordsize="10,20">
              <v:shape style="position:absolute;left:7038;top:2213;width:10;height:20" coordorigin="7038,2213" coordsize="10,20" path="m7038,2232l7048,2232,7048,2213,7038,2213,7038,2232xe" filled="true" fillcolor="#000000" stroked="false">
                <v:path arrowok="t"/>
                <v:fill type="solid"/>
              </v:shape>
            </v:group>
            <v:group style="position:absolute;left:7038;top:2232;width:10;height:20" coordorigin="7038,2232" coordsize="10,20">
              <v:shape style="position:absolute;left:7038;top:2232;width:10;height:20" coordorigin="7038,2232" coordsize="10,20" path="m7038,2252l7048,2252,7048,2232,7038,2232,7038,2252xe" filled="true" fillcolor="#000000" stroked="false">
                <v:path arrowok="t"/>
                <v:fill type="solid"/>
              </v:shape>
            </v:group>
            <v:group style="position:absolute;left:7038;top:2252;width:10;height:20" coordorigin="7038,2252" coordsize="10,20">
              <v:shape style="position:absolute;left:7038;top:2252;width:10;height:20" coordorigin="7038,2252" coordsize="10,20" path="m7038,2271l7048,2271,7048,2252,7038,2252,7038,2271xe" filled="true" fillcolor="#000000" stroked="false">
                <v:path arrowok="t"/>
                <v:fill type="solid"/>
              </v:shape>
            </v:group>
            <v:group style="position:absolute;left:7038;top:2271;width:10;height:20" coordorigin="7038,2271" coordsize="10,20">
              <v:shape style="position:absolute;left:7038;top:2271;width:10;height:20" coordorigin="7038,2271" coordsize="10,20" path="m7038,2290l7048,2290,7048,2271,7038,2271,7038,2290xe" filled="true" fillcolor="#000000" stroked="false">
                <v:path arrowok="t"/>
                <v:fill type="solid"/>
              </v:shape>
            </v:group>
            <v:group style="position:absolute;left:7038;top:2290;width:10;height:20" coordorigin="7038,2290" coordsize="10,20">
              <v:shape style="position:absolute;left:7038;top:2290;width:10;height:20" coordorigin="7038,2290" coordsize="10,20" path="m7038,2309l7048,2309,7048,2290,7038,2290,7038,2309xe" filled="true" fillcolor="#000000" stroked="false">
                <v:path arrowok="t"/>
                <v:fill type="solid"/>
              </v:shape>
            </v:group>
            <v:group style="position:absolute;left:7038;top:2309;width:10;height:20" coordorigin="7038,2309" coordsize="10,20">
              <v:shape style="position:absolute;left:7038;top:2309;width:10;height:20" coordorigin="7038,2309" coordsize="10,20" path="m7038,2328l7048,2328,7048,2309,7038,2309,7038,2328xe" filled="true" fillcolor="#000000" stroked="false">
                <v:path arrowok="t"/>
                <v:fill type="solid"/>
              </v:shape>
            </v:group>
            <v:group style="position:absolute;left:7038;top:2328;width:10;height:20" coordorigin="7038,2328" coordsize="10,20">
              <v:shape style="position:absolute;left:7038;top:2328;width:10;height:20" coordorigin="7038,2328" coordsize="10,20" path="m7038,2348l7048,2348,7048,2328,7038,2328,7038,2348xe" filled="true" fillcolor="#000000" stroked="false">
                <v:path arrowok="t"/>
                <v:fill type="solid"/>
              </v:shape>
            </v:group>
            <v:group style="position:absolute;left:7038;top:2348;width:10;height:20" coordorigin="7038,2348" coordsize="10,20">
              <v:shape style="position:absolute;left:7038;top:2348;width:10;height:20" coordorigin="7038,2348" coordsize="10,20" path="m7038,2367l7048,2367,7048,2348,7038,2348,7038,2367xe" filled="true" fillcolor="#000000" stroked="false">
                <v:path arrowok="t"/>
                <v:fill type="solid"/>
              </v:shape>
            </v:group>
            <v:group style="position:absolute;left:7038;top:2432;width:10;height:20" coordorigin="7038,2432" coordsize="10,20">
              <v:shape style="position:absolute;left:7038;top:2432;width:10;height:20" coordorigin="7038,2432" coordsize="10,20" path="m7038,2451l7048,2451,7048,2432,7038,2432,7038,2451xe" filled="true" fillcolor="#000000" stroked="false">
                <v:path arrowok="t"/>
                <v:fill type="solid"/>
              </v:shape>
            </v:group>
            <v:group style="position:absolute;left:7038;top:2451;width:10;height:20" coordorigin="7038,2451" coordsize="10,20">
              <v:shape style="position:absolute;left:7038;top:2451;width:10;height:20" coordorigin="7038,2451" coordsize="10,20" path="m7038,2470l7048,2470,7048,2451,7038,2451,7038,2470xe" filled="true" fillcolor="#000000" stroked="false">
                <v:path arrowok="t"/>
                <v:fill type="solid"/>
              </v:shape>
            </v:group>
            <v:group style="position:absolute;left:7038;top:2470;width:10;height:20" coordorigin="7038,2470" coordsize="10,20">
              <v:shape style="position:absolute;left:7038;top:2470;width:10;height:20" coordorigin="7038,2470" coordsize="10,20" path="m7038,2489l7048,2489,7048,2470,7038,2470,7038,2489xe" filled="true" fillcolor="#000000" stroked="false">
                <v:path arrowok="t"/>
                <v:fill type="solid"/>
              </v:shape>
            </v:group>
            <v:group style="position:absolute;left:7038;top:2489;width:10;height:20" coordorigin="7038,2489" coordsize="10,20">
              <v:shape style="position:absolute;left:7038;top:2489;width:10;height:20" coordorigin="7038,2489" coordsize="10,20" path="m7038,2508l7048,2508,7048,2489,7038,2489,7038,2508xe" filled="true" fillcolor="#000000" stroked="false">
                <v:path arrowok="t"/>
                <v:fill type="solid"/>
              </v:shape>
            </v:group>
            <v:group style="position:absolute;left:7038;top:2508;width:10;height:20" coordorigin="7038,2508" coordsize="10,20">
              <v:shape style="position:absolute;left:7038;top:2508;width:10;height:20" coordorigin="7038,2508" coordsize="10,20" path="m7038,2528l7048,2528,7048,2508,7038,2508,7038,2528xe" filled="true" fillcolor="#000000" stroked="false">
                <v:path arrowok="t"/>
                <v:fill type="solid"/>
              </v:shape>
            </v:group>
            <v:group style="position:absolute;left:7038;top:2528;width:10;height:20" coordorigin="7038,2528" coordsize="10,20">
              <v:shape style="position:absolute;left:7038;top:2528;width:10;height:20" coordorigin="7038,2528" coordsize="10,20" path="m7038,2547l7048,2547,7048,2528,7038,2528,7038,2547xe" filled="true" fillcolor="#000000" stroked="false">
                <v:path arrowok="t"/>
                <v:fill type="solid"/>
              </v:shape>
            </v:group>
            <v:group style="position:absolute;left:7038;top:2547;width:10;height:20" coordorigin="7038,2547" coordsize="10,20">
              <v:shape style="position:absolute;left:7038;top:2547;width:10;height:20" coordorigin="7038,2547" coordsize="10,20" path="m7038,2566l7048,2566,7048,2547,7038,2547,7038,2566xe" filled="true" fillcolor="#000000" stroked="false">
                <v:path arrowok="t"/>
                <v:fill type="solid"/>
              </v:shape>
            </v:group>
            <v:group style="position:absolute;left:7038;top:2566;width:10;height:20" coordorigin="7038,2566" coordsize="10,20">
              <v:shape style="position:absolute;left:7038;top:2566;width:10;height:20" coordorigin="7038,2566" coordsize="10,20" path="m7038,2585l7048,2585,7048,2566,7038,2566,7038,2585xe" filled="true" fillcolor="#000000" stroked="false">
                <v:path arrowok="t"/>
                <v:fill type="solid"/>
              </v:shape>
            </v:group>
            <v:group style="position:absolute;left:7038;top:2585;width:10;height:20" coordorigin="7038,2585" coordsize="10,20">
              <v:shape style="position:absolute;left:7038;top:2585;width:10;height:20" coordorigin="7038,2585" coordsize="10,20" path="m7038,2604l7048,2604,7048,2585,7038,2585,7038,2604xe" filled="true" fillcolor="#000000" stroked="false">
                <v:path arrowok="t"/>
                <v:fill type="solid"/>
              </v:shape>
            </v:group>
            <v:group style="position:absolute;left:7038;top:2604;width:10;height:20" coordorigin="7038,2604" coordsize="10,20">
              <v:shape style="position:absolute;left:7038;top:2604;width:10;height:20" coordorigin="7038,2604" coordsize="10,20" path="m7038,2624l7048,2624,7048,2604,7038,2604,7038,2624xe" filled="true" fillcolor="#000000" stroked="false">
                <v:path arrowok="t"/>
                <v:fill type="solid"/>
              </v:shape>
            </v:group>
            <v:group style="position:absolute;left:7038;top:2624;width:10;height:20" coordorigin="7038,2624" coordsize="10,20">
              <v:shape style="position:absolute;left:7038;top:2624;width:10;height:20" coordorigin="7038,2624" coordsize="10,20" path="m7038,2643l7048,2643,7048,2624,7038,2624,7038,2643xe" filled="true" fillcolor="#000000" stroked="false">
                <v:path arrowok="t"/>
                <v:fill type="solid"/>
              </v:shape>
            </v:group>
            <v:group style="position:absolute;left:7038;top:2643;width:10;height:20" coordorigin="7038,2643" coordsize="10,20">
              <v:shape style="position:absolute;left:7038;top:2643;width:10;height:20" coordorigin="7038,2643" coordsize="10,20" path="m7038,2662l7048,2662,7048,2643,7038,2643,7038,2662xe" filled="true" fillcolor="#000000" stroked="false">
                <v:path arrowok="t"/>
                <v:fill type="solid"/>
              </v:shape>
            </v:group>
            <v:group style="position:absolute;left:7038;top:2662;width:10;height:20" coordorigin="7038,2662" coordsize="10,20">
              <v:shape style="position:absolute;left:7038;top:2662;width:10;height:20" coordorigin="7038,2662" coordsize="10,20" path="m7038,2681l7048,2681,7048,2662,7038,2662,7038,2681xe" filled="true" fillcolor="#000000" stroked="false">
                <v:path arrowok="t"/>
                <v:fill type="solid"/>
              </v:shape>
            </v:group>
            <v:group style="position:absolute;left:7038;top:2681;width:10;height:20" coordorigin="7038,2681" coordsize="10,20">
              <v:shape style="position:absolute;left:7038;top:2681;width:10;height:20" coordorigin="7038,2681" coordsize="10,20" path="m7038,2700l7048,2700,7048,2681,7038,2681,7038,2700xe" filled="true" fillcolor="#000000" stroked="false">
                <v:path arrowok="t"/>
                <v:fill type="solid"/>
              </v:shape>
            </v:group>
            <v:group style="position:absolute;left:7038;top:2700;width:10;height:20" coordorigin="7038,2700" coordsize="10,20">
              <v:shape style="position:absolute;left:7038;top:2700;width:10;height:20" coordorigin="7038,2700" coordsize="10,20" path="m7038,2720l7048,2720,7048,2700,7038,2700,7038,2720xe" filled="true" fillcolor="#000000" stroked="false">
                <v:path arrowok="t"/>
                <v:fill type="solid"/>
              </v:shape>
            </v:group>
            <v:group style="position:absolute;left:7038;top:2720;width:10;height:20" coordorigin="7038,2720" coordsize="10,20">
              <v:shape style="position:absolute;left:7038;top:2720;width:10;height:20" coordorigin="7038,2720" coordsize="10,20" path="m7038,2739l7048,2739,7048,2720,7038,2720,7038,2739xe" filled="true" fillcolor="#000000" stroked="false">
                <v:path arrowok="t"/>
                <v:fill type="solid"/>
              </v:shape>
            </v:group>
            <v:group style="position:absolute;left:7038;top:2739;width:10;height:20" coordorigin="7038,2739" coordsize="10,20">
              <v:shape style="position:absolute;left:7038;top:2739;width:10;height:20" coordorigin="7038,2739" coordsize="10,20" path="m7038,2758l7048,2758,7048,2739,7038,2739,7038,2758xe" filled="true" fillcolor="#000000" stroked="false">
                <v:path arrowok="t"/>
                <v:fill type="solid"/>
              </v:shape>
            </v:group>
            <v:group style="position:absolute;left:7038;top:2758;width:10;height:20" coordorigin="7038,2758" coordsize="10,20">
              <v:shape style="position:absolute;left:7038;top:2758;width:10;height:20" coordorigin="7038,2758" coordsize="10,20" path="m7038,2777l7048,2777,7048,2758,7038,2758,7038,2777xe" filled="true" fillcolor="#000000" stroked="false">
                <v:path arrowok="t"/>
                <v:fill type="solid"/>
              </v:shape>
            </v:group>
            <v:group style="position:absolute;left:7038;top:2842;width:10;height:20" coordorigin="7038,2842" coordsize="10,20">
              <v:shape style="position:absolute;left:7038;top:2842;width:10;height:20" coordorigin="7038,2842" coordsize="10,20" path="m7038,2861l7048,2861,7048,2842,7038,2842,7038,2861xe" filled="true" fillcolor="#000000" stroked="false">
                <v:path arrowok="t"/>
                <v:fill type="solid"/>
              </v:shape>
            </v:group>
            <v:group style="position:absolute;left:7038;top:2861;width:10;height:20" coordorigin="7038,2861" coordsize="10,20">
              <v:shape style="position:absolute;left:7038;top:2861;width:10;height:20" coordorigin="7038,2861" coordsize="10,20" path="m7038,2880l7048,2880,7048,2861,7038,2861,7038,2880xe" filled="true" fillcolor="#000000" stroked="false">
                <v:path arrowok="t"/>
                <v:fill type="solid"/>
              </v:shape>
            </v:group>
            <v:group style="position:absolute;left:7038;top:2880;width:10;height:20" coordorigin="7038,2880" coordsize="10,20">
              <v:shape style="position:absolute;left:7038;top:2880;width:10;height:20" coordorigin="7038,2880" coordsize="10,20" path="m7038,2900l7048,2900,7048,2880,7038,2880,7038,2900xe" filled="true" fillcolor="#000000" stroked="false">
                <v:path arrowok="t"/>
                <v:fill type="solid"/>
              </v:shape>
            </v:group>
            <v:group style="position:absolute;left:7038;top:2900;width:10;height:20" coordorigin="7038,2900" coordsize="10,20">
              <v:shape style="position:absolute;left:7038;top:2900;width:10;height:20" coordorigin="7038,2900" coordsize="10,20" path="m7038,2919l7048,2919,7048,2900,7038,2900,7038,2919xe" filled="true" fillcolor="#000000" stroked="false">
                <v:path arrowok="t"/>
                <v:fill type="solid"/>
              </v:shape>
            </v:group>
            <v:group style="position:absolute;left:7038;top:2919;width:10;height:20" coordorigin="7038,2919" coordsize="10,20">
              <v:shape style="position:absolute;left:7038;top:2919;width:10;height:20" coordorigin="7038,2919" coordsize="10,20" path="m7038,2938l7048,2938,7048,2919,7038,2919,7038,2938xe" filled="true" fillcolor="#000000" stroked="false">
                <v:path arrowok="t"/>
                <v:fill type="solid"/>
              </v:shape>
            </v:group>
            <v:group style="position:absolute;left:7038;top:2938;width:10;height:20" coordorigin="7038,2938" coordsize="10,20">
              <v:shape style="position:absolute;left:7038;top:2938;width:10;height:20" coordorigin="7038,2938" coordsize="10,20" path="m7038,2957l7048,2957,7048,2938,7038,2938,7038,2957xe" filled="true" fillcolor="#000000" stroked="false">
                <v:path arrowok="t"/>
                <v:fill type="solid"/>
              </v:shape>
            </v:group>
            <v:group style="position:absolute;left:7038;top:2957;width:10;height:20" coordorigin="7038,2957" coordsize="10,20">
              <v:shape style="position:absolute;left:7038;top:2957;width:10;height:20" coordorigin="7038,2957" coordsize="10,20" path="m7038,2976l7048,2976,7048,2957,7038,2957,7038,2976xe" filled="true" fillcolor="#000000" stroked="false">
                <v:path arrowok="t"/>
                <v:fill type="solid"/>
              </v:shape>
            </v:group>
            <v:group style="position:absolute;left:7038;top:2976;width:10;height:20" coordorigin="7038,2976" coordsize="10,20">
              <v:shape style="position:absolute;left:7038;top:2976;width:10;height:20" coordorigin="7038,2976" coordsize="10,20" path="m7038,2996l7048,2996,7048,2976,7038,2976,7038,2996xe" filled="true" fillcolor="#000000" stroked="false">
                <v:path arrowok="t"/>
                <v:fill type="solid"/>
              </v:shape>
            </v:group>
            <v:group style="position:absolute;left:7038;top:2996;width:10;height:20" coordorigin="7038,2996" coordsize="10,20">
              <v:shape style="position:absolute;left:7038;top:2996;width:10;height:20" coordorigin="7038,2996" coordsize="10,20" path="m7038,3015l7048,3015,7048,2996,7038,2996,7038,3015xe" filled="true" fillcolor="#000000" stroked="false">
                <v:path arrowok="t"/>
                <v:fill type="solid"/>
              </v:shape>
            </v:group>
            <v:group style="position:absolute;left:7038;top:3015;width:10;height:20" coordorigin="7038,3015" coordsize="10,20">
              <v:shape style="position:absolute;left:7038;top:3015;width:10;height:20" coordorigin="7038,3015" coordsize="10,20" path="m7038,3034l7048,3034,7048,3015,7038,3015,7038,3034xe" filled="true" fillcolor="#000000" stroked="false">
                <v:path arrowok="t"/>
                <v:fill type="solid"/>
              </v:shape>
            </v:group>
            <v:group style="position:absolute;left:7038;top:3034;width:10;height:20" coordorigin="7038,3034" coordsize="10,20">
              <v:shape style="position:absolute;left:7038;top:3034;width:10;height:20" coordorigin="7038,3034" coordsize="10,20" path="m7038,3053l7048,3053,7048,3034,7038,3034,7038,3053xe" filled="true" fillcolor="#000000" stroked="false">
                <v:path arrowok="t"/>
                <v:fill type="solid"/>
              </v:shape>
            </v:group>
            <v:group style="position:absolute;left:7038;top:3053;width:10;height:20" coordorigin="7038,3053" coordsize="10,20">
              <v:shape style="position:absolute;left:7038;top:3053;width:10;height:20" coordorigin="7038,3053" coordsize="10,20" path="m7038,3072l7048,3072,7048,3053,7038,3053,7038,3072xe" filled="true" fillcolor="#000000" stroked="false">
                <v:path arrowok="t"/>
                <v:fill type="solid"/>
              </v:shape>
            </v:group>
            <v:group style="position:absolute;left:7038;top:3072;width:10;height:20" coordorigin="7038,3072" coordsize="10,20">
              <v:shape style="position:absolute;left:7038;top:3072;width:10;height:20" coordorigin="7038,3072" coordsize="10,20" path="m7038,3092l7048,3092,7048,3072,7038,3072,7038,3092xe" filled="true" fillcolor="#000000" stroked="false">
                <v:path arrowok="t"/>
                <v:fill type="solid"/>
              </v:shape>
            </v:group>
            <v:group style="position:absolute;left:7038;top:3092;width:10;height:20" coordorigin="7038,3092" coordsize="10,20">
              <v:shape style="position:absolute;left:7038;top:3092;width:10;height:20" coordorigin="7038,3092" coordsize="10,20" path="m7038,3111l7048,3111,7048,3092,7038,3092,7038,3111xe" filled="true" fillcolor="#000000" stroked="false">
                <v:path arrowok="t"/>
                <v:fill type="solid"/>
              </v:shape>
            </v:group>
            <v:group style="position:absolute;left:7038;top:3111;width:10;height:20" coordorigin="7038,3111" coordsize="10,20">
              <v:shape style="position:absolute;left:7038;top:3111;width:10;height:20" coordorigin="7038,3111" coordsize="10,20" path="m7038,3130l7048,3130,7048,3111,7038,3111,7038,3130xe" filled="true" fillcolor="#000000" stroked="false">
                <v:path arrowok="t"/>
                <v:fill type="solid"/>
              </v:shape>
            </v:group>
            <v:group style="position:absolute;left:7038;top:3130;width:10;height:20" coordorigin="7038,3130" coordsize="10,20">
              <v:shape style="position:absolute;left:7038;top:3130;width:10;height:20" coordorigin="7038,3130" coordsize="10,20" path="m7038,3149l7048,3149,7048,3130,7038,3130,7038,3149xe" filled="true" fillcolor="#000000" stroked="false">
                <v:path arrowok="t"/>
                <v:fill type="solid"/>
              </v:shape>
            </v:group>
            <v:group style="position:absolute;left:7038;top:3149;width:10;height:20" coordorigin="7038,3149" coordsize="10,20">
              <v:shape style="position:absolute;left:7038;top:3149;width:10;height:20" coordorigin="7038,3149" coordsize="10,20" path="m7038,3168l7048,3168,7048,3149,7038,3149,7038,3168xe" filled="true" fillcolor="#000000" stroked="false">
                <v:path arrowok="t"/>
                <v:fill type="solid"/>
              </v:shape>
            </v:group>
            <v:group style="position:absolute;left:7038;top:3168;width:10;height:20" coordorigin="7038,3168" coordsize="10,20">
              <v:shape style="position:absolute;left:7038;top:3168;width:10;height:20" coordorigin="7038,3168" coordsize="10,20" path="m7038,3188l7048,3188,7048,3168,7038,3168,7038,3188xe" filled="true" fillcolor="#000000" stroked="false">
                <v:path arrowok="t"/>
                <v:fill type="solid"/>
              </v:shape>
            </v:group>
            <v:group style="position:absolute;left:7038;top:3188;width:10;height:20" coordorigin="7038,3188" coordsize="10,20">
              <v:shape style="position:absolute;left:7038;top:3188;width:10;height:20" coordorigin="7038,3188" coordsize="10,20" path="m7038,3207l7048,3207,7048,3188,7038,3188,7038,3207xe" filled="true" fillcolor="#000000" stroked="false">
                <v:path arrowok="t"/>
                <v:fill type="solid"/>
              </v:shape>
            </v:group>
            <w10:wrap type="none"/>
          </v:group>
        </w:pict>
      </w:r>
      <w:r>
        <w:rPr>
          <w:rFonts w:ascii="宋体" w:hAnsi="宋体" w:cs="宋体" w:eastAsia="宋体" w:hint="default"/>
          <w:b/>
          <w:bCs/>
          <w:sz w:val="21"/>
          <w:szCs w:val="21"/>
        </w:rPr>
        <w:t>2</w:t>
      </w:r>
      <w:r>
        <w:rPr>
          <w:rFonts w:ascii="宋体" w:hAnsi="宋体" w:cs="宋体" w:eastAsia="宋体" w:hint="default"/>
          <w:b/>
          <w:bCs/>
          <w:sz w:val="21"/>
          <w:szCs w:val="21"/>
        </w:rPr>
        <w:t>、</w:t>
        <w:tab/>
        <w:t>支付的其他与经营活动有关的现金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1290" w:type="dxa"/>
        <w:tblLayout w:type="fixed"/>
        <w:tblCellMar>
          <w:top w:w="0" w:type="dxa"/>
          <w:left w:w="0" w:type="dxa"/>
          <w:bottom w:w="0" w:type="dxa"/>
          <w:right w:w="0" w:type="dxa"/>
        </w:tblCellMar>
        <w:tblLook w:val="01E0"/>
      </w:tblPr>
      <w:tblGrid>
        <w:gridCol w:w="3921"/>
        <w:gridCol w:w="3575"/>
      </w:tblGrid>
      <w:tr>
        <w:trPr>
          <w:trHeight w:val="420" w:hRule="exact"/>
        </w:trPr>
        <w:tc>
          <w:tcPr>
            <w:tcW w:w="3921" w:type="dxa"/>
            <w:tcBorders>
              <w:top w:val="single" w:sz="12" w:space="0" w:color="000000"/>
              <w:left w:val="nil" w:sz="6" w:space="0" w:color="auto"/>
              <w:bottom w:val="single" w:sz="4" w:space="0" w:color="000000"/>
              <w:right w:val="nil" w:sz="6" w:space="0" w:color="auto"/>
            </w:tcBorders>
          </w:tcPr>
          <w:p>
            <w:pPr>
              <w:pStyle w:val="TableParagraph"/>
              <w:tabs>
                <w:tab w:pos="631" w:val="left" w:leader="none"/>
              </w:tabs>
              <w:spacing w:line="240" w:lineRule="auto" w:before="95"/>
              <w:ind w:right="1451"/>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575" w:type="dxa"/>
            <w:tcBorders>
              <w:top w:val="single" w:sz="12" w:space="0" w:color="000000"/>
              <w:left w:val="nil" w:sz="6" w:space="0" w:color="auto"/>
              <w:bottom w:val="single" w:sz="8" w:space="0" w:color="000000"/>
              <w:right w:val="nil" w:sz="6" w:space="0" w:color="auto"/>
            </w:tcBorders>
          </w:tcPr>
          <w:p>
            <w:pPr>
              <w:pStyle w:val="TableParagraph"/>
              <w:spacing w:line="240" w:lineRule="auto" w:before="95"/>
              <w:ind w:left="173" w:right="0"/>
              <w:jc w:val="center"/>
              <w:rPr>
                <w:rFonts w:ascii="宋体" w:hAnsi="宋体" w:cs="宋体" w:eastAsia="宋体" w:hint="default"/>
                <w:sz w:val="21"/>
                <w:szCs w:val="21"/>
              </w:rPr>
            </w:pPr>
            <w:r>
              <w:rPr>
                <w:rFonts w:ascii="宋体" w:hAnsi="宋体" w:cs="宋体" w:eastAsia="宋体" w:hint="default"/>
                <w:sz w:val="21"/>
                <w:szCs w:val="21"/>
              </w:rPr>
              <w:t>本年金额</w:t>
            </w:r>
          </w:p>
        </w:tc>
      </w:tr>
      <w:tr>
        <w:trPr>
          <w:trHeight w:val="410" w:hRule="exact"/>
        </w:trPr>
        <w:tc>
          <w:tcPr>
            <w:tcW w:w="3921" w:type="dxa"/>
            <w:tcBorders>
              <w:top w:val="single" w:sz="4" w:space="0" w:color="000000"/>
              <w:left w:val="nil" w:sz="6" w:space="0" w:color="auto"/>
              <w:bottom w:val="single" w:sz="4" w:space="0" w:color="000000"/>
              <w:right w:val="nil" w:sz="6" w:space="0" w:color="auto"/>
            </w:tcBorders>
          </w:tcPr>
          <w:p>
            <w:pPr>
              <w:pStyle w:val="TableParagraph"/>
              <w:spacing w:line="240" w:lineRule="auto" w:before="93"/>
              <w:ind w:left="2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、企业间暂收暂付款项</w:t>
            </w:r>
          </w:p>
        </w:tc>
        <w:tc>
          <w:tcPr>
            <w:tcW w:w="3575" w:type="dxa"/>
            <w:tcBorders>
              <w:top w:val="single" w:sz="8" w:space="0" w:color="000000"/>
              <w:left w:val="nil" w:sz="6" w:space="0" w:color="auto"/>
              <w:bottom w:val="single" w:sz="8" w:space="0" w:color="000000"/>
              <w:right w:val="nil" w:sz="6" w:space="0" w:color="auto"/>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3,493,521.15</w:t>
            </w:r>
          </w:p>
        </w:tc>
      </w:tr>
      <w:tr>
        <w:trPr>
          <w:trHeight w:val="410" w:hRule="exact"/>
        </w:trPr>
        <w:tc>
          <w:tcPr>
            <w:tcW w:w="3921" w:type="dxa"/>
            <w:tcBorders>
              <w:top w:val="single" w:sz="4" w:space="0" w:color="000000"/>
              <w:left w:val="nil" w:sz="6" w:space="0" w:color="auto"/>
              <w:bottom w:val="single" w:sz="4" w:space="0" w:color="000000"/>
              <w:right w:val="nil" w:sz="6" w:space="0" w:color="auto"/>
            </w:tcBorders>
          </w:tcPr>
          <w:p>
            <w:pPr>
              <w:pStyle w:val="TableParagraph"/>
              <w:spacing w:line="240" w:lineRule="auto" w:before="93"/>
              <w:ind w:left="2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、销售费用支出</w:t>
            </w:r>
          </w:p>
        </w:tc>
        <w:tc>
          <w:tcPr>
            <w:tcW w:w="3575" w:type="dxa"/>
            <w:tcBorders>
              <w:top w:val="single" w:sz="8" w:space="0" w:color="000000"/>
              <w:left w:val="nil" w:sz="6" w:space="0" w:color="auto"/>
              <w:bottom w:val="single" w:sz="8" w:space="0" w:color="000000"/>
              <w:right w:val="nil" w:sz="6" w:space="0" w:color="auto"/>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12,464,462.80</w:t>
            </w:r>
          </w:p>
        </w:tc>
      </w:tr>
      <w:tr>
        <w:trPr>
          <w:trHeight w:val="410" w:hRule="exact"/>
        </w:trPr>
        <w:tc>
          <w:tcPr>
            <w:tcW w:w="3921" w:type="dxa"/>
            <w:tcBorders>
              <w:top w:val="single" w:sz="4" w:space="0" w:color="000000"/>
              <w:left w:val="nil" w:sz="6" w:space="0" w:color="auto"/>
              <w:bottom w:val="single" w:sz="4" w:space="0" w:color="000000"/>
              <w:right w:val="nil" w:sz="6" w:space="0" w:color="auto"/>
            </w:tcBorders>
          </w:tcPr>
          <w:p>
            <w:pPr>
              <w:pStyle w:val="TableParagraph"/>
              <w:spacing w:line="240" w:lineRule="auto" w:before="93"/>
              <w:ind w:left="2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、管理费用支出</w:t>
            </w:r>
          </w:p>
        </w:tc>
        <w:tc>
          <w:tcPr>
            <w:tcW w:w="3575" w:type="dxa"/>
            <w:tcBorders>
              <w:top w:val="single" w:sz="8" w:space="0" w:color="000000"/>
              <w:left w:val="nil" w:sz="6" w:space="0" w:color="auto"/>
              <w:bottom w:val="single" w:sz="8" w:space="0" w:color="000000"/>
              <w:right w:val="nil" w:sz="6" w:space="0" w:color="auto"/>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14,543,807.46</w:t>
            </w:r>
          </w:p>
        </w:tc>
      </w:tr>
      <w:tr>
        <w:trPr>
          <w:trHeight w:val="410" w:hRule="exact"/>
        </w:trPr>
        <w:tc>
          <w:tcPr>
            <w:tcW w:w="3921" w:type="dxa"/>
            <w:tcBorders>
              <w:top w:val="single" w:sz="4" w:space="0" w:color="000000"/>
              <w:left w:val="nil" w:sz="6" w:space="0" w:color="auto"/>
              <w:bottom w:val="single" w:sz="4" w:space="0" w:color="000000"/>
              <w:right w:val="nil" w:sz="6" w:space="0" w:color="auto"/>
            </w:tcBorders>
          </w:tcPr>
          <w:p>
            <w:pPr>
              <w:pStyle w:val="TableParagraph"/>
              <w:spacing w:line="240" w:lineRule="auto" w:before="93"/>
              <w:ind w:left="2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、财务费用支出</w:t>
            </w:r>
          </w:p>
        </w:tc>
        <w:tc>
          <w:tcPr>
            <w:tcW w:w="3575" w:type="dxa"/>
            <w:tcBorders>
              <w:top w:val="single" w:sz="8" w:space="0" w:color="000000"/>
              <w:left w:val="nil" w:sz="6" w:space="0" w:color="auto"/>
              <w:bottom w:val="single" w:sz="8" w:space="0" w:color="000000"/>
              <w:right w:val="nil" w:sz="6" w:space="0" w:color="auto"/>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29,705.49</w:t>
            </w:r>
          </w:p>
        </w:tc>
      </w:tr>
      <w:tr>
        <w:trPr>
          <w:trHeight w:val="420" w:hRule="exact"/>
        </w:trPr>
        <w:tc>
          <w:tcPr>
            <w:tcW w:w="3921" w:type="dxa"/>
            <w:tcBorders>
              <w:top w:val="single" w:sz="4" w:space="0" w:color="000000"/>
              <w:left w:val="nil" w:sz="6" w:space="0" w:color="auto"/>
              <w:bottom w:val="single" w:sz="12" w:space="0" w:color="000000"/>
              <w:right w:val="nil" w:sz="6" w:space="0" w:color="auto"/>
            </w:tcBorders>
          </w:tcPr>
          <w:p>
            <w:pPr>
              <w:pStyle w:val="TableParagraph"/>
              <w:tabs>
                <w:tab w:pos="631" w:val="left" w:leader="none"/>
              </w:tabs>
              <w:spacing w:line="240" w:lineRule="auto" w:before="93"/>
              <w:ind w:right="1451"/>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575" w:type="dxa"/>
            <w:tcBorders>
              <w:top w:val="single" w:sz="8" w:space="0" w:color="000000"/>
              <w:left w:val="nil" w:sz="6" w:space="0" w:color="auto"/>
              <w:bottom w:val="single" w:sz="12" w:space="0" w:color="000000"/>
              <w:right w:val="nil" w:sz="6" w:space="0" w:color="auto"/>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30,531,496.90</w:t>
            </w:r>
          </w:p>
        </w:tc>
      </w:tr>
    </w:tbl>
    <w:p>
      <w:pPr>
        <w:spacing w:after="0" w:line="240" w:lineRule="auto"/>
        <w:jc w:val="right"/>
        <w:rPr>
          <w:rFonts w:ascii="Times New Roman" w:hAnsi="Times New Roman" w:cs="Times New Roman" w:eastAsia="Times New Roman" w:hint="default"/>
          <w:sz w:val="21"/>
          <w:szCs w:val="21"/>
        </w:rPr>
        <w:sectPr>
          <w:pgSz w:w="11910" w:h="16840"/>
          <w:pgMar w:header="892" w:footer="1186" w:top="1080" w:bottom="1380" w:left="1660" w:right="0"/>
        </w:sectPr>
      </w:pPr>
    </w:p>
    <w:p>
      <w:pPr>
        <w:spacing w:line="240" w:lineRule="auto" w:before="0"/>
        <w:rPr>
          <w:rFonts w:ascii="宋体" w:hAnsi="宋体" w:cs="宋体" w:eastAsia="宋体" w:hint="default"/>
          <w:b/>
          <w:bCs/>
          <w:sz w:val="20"/>
          <w:szCs w:val="20"/>
        </w:rPr>
      </w:pPr>
      <w:r>
        <w:rPr/>
        <w:pict>
          <v:group style="position:absolute;margin-left:147.5pt;margin-top:240.979965pt;width:376.05pt;height:5.05pt;mso-position-horizontal-relative:page;mso-position-vertical-relative:page;z-index:-982408" coordorigin="2950,4820" coordsize="7521,101">
            <v:shape style="position:absolute;left:2950;top:4820;width:4535;height:101" type="#_x0000_t75" stroked="false">
              <v:imagedata r:id="rId394" o:title=""/>
            </v:shape>
            <v:shape style="position:absolute;left:7461;top:4911;width:3010;height:10" type="#_x0000_t75" stroked="false">
              <v:imagedata r:id="rId395" o:title=""/>
            </v:shape>
            <w10:wrap type="none"/>
          </v:group>
        </w:pict>
      </w:r>
      <w:r>
        <w:rPr/>
        <w:pict>
          <v:group style="position:absolute;margin-left:147.5pt;margin-top:259.459961pt;width:376.05pt;height:5.05pt;mso-position-horizontal-relative:page;mso-position-vertical-relative:page;z-index:-982384" coordorigin="2950,5189" coordsize="7521,101">
            <v:shape style="position:absolute;left:2950;top:5189;width:4535;height:101" type="#_x0000_t75" stroked="false">
              <v:imagedata r:id="rId396" o:title=""/>
            </v:shape>
            <v:shape style="position:absolute;left:7461;top:5280;width:3010;height:10" type="#_x0000_t75" stroked="false">
              <v:imagedata r:id="rId395" o:title=""/>
            </v:shape>
            <w10:wrap type="none"/>
          </v:group>
        </w:pict>
      </w:r>
      <w:r>
        <w:rPr/>
        <w:pict>
          <v:group style="position:absolute;margin-left:147.5pt;margin-top:277.969910pt;width:376.05pt;height:5.05pt;mso-position-horizontal-relative:page;mso-position-vertical-relative:page;z-index:-982360" coordorigin="2950,5559" coordsize="7521,101">
            <v:shape style="position:absolute;left:2950;top:5559;width:4535;height:101" type="#_x0000_t75" stroked="false">
              <v:imagedata r:id="rId394" o:title=""/>
            </v:shape>
            <v:shape style="position:absolute;left:7461;top:5651;width:3010;height:10" type="#_x0000_t75" stroked="false">
              <v:imagedata r:id="rId397" o:title=""/>
            </v:shape>
            <w10:wrap type="none"/>
          </v:group>
        </w:pict>
      </w:r>
      <w:r>
        <w:rPr/>
        <w:pict>
          <v:group style="position:absolute;margin-left:147.5pt;margin-top:296.449951pt;width:376.05pt;height:5.05pt;mso-position-horizontal-relative:page;mso-position-vertical-relative:page;z-index:-982336" coordorigin="2950,5929" coordsize="7521,101">
            <v:shape style="position:absolute;left:2950;top:5929;width:4535;height:101" type="#_x0000_t75" stroked="false">
              <v:imagedata r:id="rId394" o:title=""/>
            </v:shape>
            <v:shape style="position:absolute;left:7461;top:6020;width:3010;height:10" type="#_x0000_t75" stroked="false">
              <v:imagedata r:id="rId395" o:title=""/>
            </v:shape>
            <w10:wrap type="none"/>
          </v:group>
        </w:pict>
      </w:r>
      <w:r>
        <w:rPr/>
        <w:pict>
          <v:group style="position:absolute;margin-left:147.5pt;margin-top:337.609985pt;width:376.05pt;height:.5pt;mso-position-horizontal-relative:page;mso-position-vertical-relative:page;z-index:-982312" coordorigin="2950,6752" coordsize="7521,10">
            <v:shape style="position:absolute;left:2950;top:6752;width:4515;height:10" type="#_x0000_t75" stroked="false">
              <v:imagedata r:id="rId398" o:title=""/>
            </v:shape>
            <v:shape style="position:absolute;left:7461;top:6752;width:3010;height:10" type="#_x0000_t75" stroked="false">
              <v:imagedata r:id="rId395" o:title=""/>
            </v:shape>
            <w10:wrap type="none"/>
          </v:group>
        </w:pict>
      </w:r>
      <w:r>
        <w:rPr/>
        <w:pict>
          <v:group style="position:absolute;margin-left:147.5pt;margin-top:351.529999pt;width:376.05pt;height:5.05pt;mso-position-horizontal-relative:page;mso-position-vertical-relative:page;z-index:-982288" coordorigin="2950,7031" coordsize="7521,101">
            <v:shape style="position:absolute;left:2950;top:7031;width:4535;height:101" type="#_x0000_t75" stroked="false">
              <v:imagedata r:id="rId394" o:title=""/>
            </v:shape>
            <v:shape style="position:absolute;left:7461;top:7122;width:3010;height:10" type="#_x0000_t75" stroked="false">
              <v:imagedata r:id="rId397" o:title=""/>
            </v:shape>
            <w10:wrap type="none"/>
          </v:group>
        </w:pict>
      </w:r>
      <w:r>
        <w:rPr/>
        <w:pict>
          <v:group style="position:absolute;margin-left:147.5pt;margin-top:370.009979pt;width:376.05pt;height:5.05pt;mso-position-horizontal-relative:page;mso-position-vertical-relative:page;z-index:-982264" coordorigin="2950,7400" coordsize="7521,101">
            <v:shape style="position:absolute;left:2950;top:7400;width:4535;height:101" type="#_x0000_t75" stroked="false">
              <v:imagedata r:id="rId399" o:title=""/>
            </v:shape>
            <v:shape style="position:absolute;left:7461;top:7491;width:3010;height:10" type="#_x0000_t75" stroked="false">
              <v:imagedata r:id="rId395" o:title=""/>
            </v:shape>
            <w10:wrap type="none"/>
          </v:group>
        </w:pict>
      </w:r>
      <w:r>
        <w:rPr/>
        <w:pict>
          <v:group style="position:absolute;margin-left:147.5pt;margin-top:388.48999pt;width:376.05pt;height:5.05pt;mso-position-horizontal-relative:page;mso-position-vertical-relative:page;z-index:-982240" coordorigin="2950,7770" coordsize="7521,101">
            <v:shape style="position:absolute;left:2950;top:7770;width:4535;height:101" type="#_x0000_t75" stroked="false">
              <v:imagedata r:id="rId399" o:title=""/>
            </v:shape>
            <v:shape style="position:absolute;left:7461;top:7861;width:3010;height:10" type="#_x0000_t75" stroked="false">
              <v:imagedata r:id="rId395" o:title=""/>
            </v:shape>
            <w10:wrap type="none"/>
          </v:group>
        </w:pict>
      </w:r>
      <w:r>
        <w:rPr/>
        <w:pict>
          <v:group style="position:absolute;margin-left:147.5pt;margin-top:406.969971pt;width:376.05pt;height:5.05pt;mso-position-horizontal-relative:page;mso-position-vertical-relative:page;z-index:-982216" coordorigin="2950,8139" coordsize="7521,101">
            <v:shape style="position:absolute;left:2950;top:8139;width:4535;height:101" type="#_x0000_t75" stroked="false">
              <v:imagedata r:id="rId394" o:title=""/>
            </v:shape>
            <v:shape style="position:absolute;left:7461;top:8231;width:3010;height:10" type="#_x0000_t75" stroked="false">
              <v:imagedata r:id="rId397" o:title=""/>
            </v:shape>
            <w10:wrap type="none"/>
          </v:group>
        </w:pict>
      </w:r>
      <w:r>
        <w:rPr/>
        <w:pict>
          <v:group style="position:absolute;margin-left:147.5pt;margin-top:425.449982pt;width:376.05pt;height:5.05pt;mso-position-horizontal-relative:page;mso-position-vertical-relative:page;z-index:-982192" coordorigin="2950,8509" coordsize="7521,101">
            <v:shape style="position:absolute;left:2950;top:8509;width:4535;height:101" type="#_x0000_t75" stroked="false">
              <v:imagedata r:id="rId394" o:title=""/>
            </v:shape>
            <v:shape style="position:absolute;left:7461;top:8600;width:3010;height:10" type="#_x0000_t75" stroked="false">
              <v:imagedata r:id="rId395" o:title=""/>
            </v:shape>
            <w10:wrap type="none"/>
          </v:group>
        </w:pict>
      </w:r>
      <w:r>
        <w:rPr/>
        <w:pict>
          <v:group style="position:absolute;margin-left:147.5pt;margin-top:443.929993pt;width:376.05pt;height:5.2pt;mso-position-horizontal-relative:page;mso-position-vertical-relative:page;z-index:-982168" coordorigin="2950,8879" coordsize="7521,104">
            <v:shape style="position:absolute;left:2950;top:8879;width:4535;height:104" type="#_x0000_t75" stroked="false">
              <v:imagedata r:id="rId400" o:title=""/>
            </v:shape>
            <v:shape style="position:absolute;left:7461;top:8973;width:3010;height:10" type="#_x0000_t75" stroked="false">
              <v:imagedata r:id="rId397" o:title=""/>
            </v:shape>
            <w10:wrap type="none"/>
          </v:group>
        </w:pict>
      </w:r>
      <w:r>
        <w:rPr/>
        <w:pict>
          <v:group style="position:absolute;margin-left:147.5pt;margin-top:462.549988pt;width:376.05pt;height:5.05pt;mso-position-horizontal-relative:page;mso-position-vertical-relative:page;z-index:-982144" coordorigin="2950,9251" coordsize="7521,101">
            <v:shape style="position:absolute;left:2950;top:9251;width:4535;height:101" type="#_x0000_t75" stroked="false">
              <v:imagedata r:id="rId394" o:title=""/>
            </v:shape>
            <v:shape style="position:absolute;left:7461;top:9342;width:3010;height:10" type="#_x0000_t75" stroked="false">
              <v:imagedata r:id="rId395" o:title=""/>
            </v:shape>
            <w10:wrap type="none"/>
          </v:group>
        </w:pict>
      </w:r>
      <w:r>
        <w:rPr/>
        <w:pict>
          <v:group style="position:absolute;margin-left:147.5pt;margin-top:481.029999pt;width:376.05pt;height:5.05pt;mso-position-horizontal-relative:page;mso-position-vertical-relative:page;z-index:-982120" coordorigin="2950,9621" coordsize="7521,101">
            <v:shape style="position:absolute;left:2950;top:9621;width:4535;height:101" type="#_x0000_t75" stroked="false">
              <v:imagedata r:id="rId399" o:title=""/>
            </v:shape>
            <v:shape style="position:absolute;left:7461;top:9712;width:3010;height:10" type="#_x0000_t75" stroked="false">
              <v:imagedata r:id="rId395" o:title=""/>
            </v:shape>
            <w10:wrap type="none"/>
          </v:group>
        </w:pict>
      </w:r>
      <w:r>
        <w:rPr/>
        <w:pict>
          <v:group style="position:absolute;margin-left:147.5pt;margin-top:499.509979pt;width:376.05pt;height:5.05pt;mso-position-horizontal-relative:page;mso-position-vertical-relative:page;z-index:-982096" coordorigin="2950,9990" coordsize="7521,101">
            <v:shape style="position:absolute;left:2950;top:9990;width:4535;height:101" type="#_x0000_t75" stroked="false">
              <v:imagedata r:id="rId399" o:title=""/>
            </v:shape>
            <v:shape style="position:absolute;left:7461;top:10081;width:3010;height:10" type="#_x0000_t75" stroked="false">
              <v:imagedata r:id="rId395" o:title=""/>
            </v:shape>
            <w10:wrap type="none"/>
          </v:group>
        </w:pict>
      </w:r>
      <w:r>
        <w:rPr/>
        <w:pict>
          <v:group style="position:absolute;margin-left:147.5pt;margin-top:517.98999pt;width:376.05pt;height:5.05pt;mso-position-horizontal-relative:page;mso-position-vertical-relative:page;z-index:-982072" coordorigin="2950,10360" coordsize="7521,101">
            <v:shape style="position:absolute;left:2950;top:10360;width:4535;height:101" type="#_x0000_t75" stroked="false">
              <v:imagedata r:id="rId394" o:title=""/>
            </v:shape>
            <v:shape style="position:absolute;left:7461;top:10451;width:3010;height:10" type="#_x0000_t75" stroked="false">
              <v:imagedata r:id="rId397" o:title=""/>
            </v:shape>
            <w10:wrap type="none"/>
          </v:group>
        </w:pict>
      </w:r>
      <w:r>
        <w:rPr/>
        <w:pict>
          <v:group style="position:absolute;margin-left:147.5pt;margin-top:536.469971pt;width:376.05pt;height:5.05pt;mso-position-horizontal-relative:page;mso-position-vertical-relative:page;z-index:-982048" coordorigin="2950,10729" coordsize="7521,101">
            <v:shape style="position:absolute;left:2950;top:10729;width:4535;height:101" type="#_x0000_t75" stroked="false">
              <v:imagedata r:id="rId394" o:title=""/>
            </v:shape>
            <v:shape style="position:absolute;left:7461;top:10821;width:3010;height:10" type="#_x0000_t75" stroked="false">
              <v:imagedata r:id="rId395" o:title=""/>
            </v:shape>
            <w10:wrap type="none"/>
          </v:group>
        </w:pict>
      </w:r>
      <w:r>
        <w:rPr/>
        <w:pict>
          <v:group style="position:absolute;margin-left:147.5pt;margin-top:554.950012pt;width:376.05pt;height:5.2pt;mso-position-horizontal-relative:page;mso-position-vertical-relative:page;z-index:-982024" coordorigin="2950,11099" coordsize="7521,104">
            <v:shape style="position:absolute;left:2950;top:11099;width:4535;height:103" type="#_x0000_t75" stroked="false">
              <v:imagedata r:id="rId401" o:title=""/>
            </v:shape>
            <v:shape style="position:absolute;left:7461;top:11193;width:3010;height:10" type="#_x0000_t75" stroked="false">
              <v:imagedata r:id="rId397" o:title=""/>
            </v:shape>
            <w10:wrap type="none"/>
          </v:group>
        </w:pict>
      </w:r>
      <w:r>
        <w:rPr/>
        <w:pict>
          <v:group style="position:absolute;margin-left:147.5pt;margin-top:573.549988pt;width:376.05pt;height:5.05pt;mso-position-horizontal-relative:page;mso-position-vertical-relative:page;z-index:-982000" coordorigin="2950,11471" coordsize="7521,101">
            <v:shape style="position:absolute;left:2950;top:11471;width:4535;height:101" type="#_x0000_t75" stroked="false">
              <v:imagedata r:id="rId394" o:title=""/>
            </v:shape>
            <v:shape style="position:absolute;left:7461;top:11562;width:3010;height:10" type="#_x0000_t75" stroked="false">
              <v:imagedata r:id="rId395" o:title=""/>
            </v:shape>
            <w10:wrap type="none"/>
          </v:group>
        </w:pict>
      </w:r>
      <w:r>
        <w:rPr/>
        <w:pict>
          <v:group style="position:absolute;margin-left:147.5pt;margin-top:592.029968pt;width:376.05pt;height:5.05pt;mso-position-horizontal-relative:page;mso-position-vertical-relative:page;z-index:-981976" coordorigin="2950,11841" coordsize="7521,101">
            <v:shape style="position:absolute;left:2950;top:11841;width:4535;height:101" type="#_x0000_t75" stroked="false">
              <v:imagedata r:id="rId402" o:title=""/>
            </v:shape>
            <v:shape style="position:absolute;left:7461;top:11932;width:3010;height:10" type="#_x0000_t75" stroked="false">
              <v:imagedata r:id="rId395" o:title=""/>
            </v:shape>
            <w10:wrap type="none"/>
          </v:group>
        </w:pict>
      </w:r>
      <w:r>
        <w:rPr/>
        <w:pict>
          <v:group style="position:absolute;margin-left:147.5pt;margin-top:610.51001pt;width:376.05pt;height:5.05pt;mso-position-horizontal-relative:page;mso-position-vertical-relative:page;z-index:-981952" coordorigin="2950,12210" coordsize="7521,101">
            <v:shape style="position:absolute;left:2950;top:12210;width:4535;height:101" type="#_x0000_t75" stroked="false">
              <v:imagedata r:id="rId403" o:title=""/>
            </v:shape>
            <v:shape style="position:absolute;left:7461;top:12301;width:3010;height:10" type="#_x0000_t75" stroked="false">
              <v:imagedata r:id="rId395" o:title=""/>
            </v:shape>
            <w10:wrap type="none"/>
          </v:group>
        </w:pict>
      </w:r>
      <w:r>
        <w:rPr/>
        <w:pict>
          <v:group style="position:absolute;margin-left:147.5pt;margin-top:629.019958pt;width:376.05pt;height:5.05pt;mso-position-horizontal-relative:page;mso-position-vertical-relative:page;z-index:-981928" coordorigin="2950,12580" coordsize="7521,101">
            <v:shape style="position:absolute;left:2950;top:12580;width:4535;height:101" type="#_x0000_t75" stroked="false">
              <v:imagedata r:id="rId394" o:title=""/>
            </v:shape>
            <v:shape style="position:absolute;left:7461;top:12672;width:3010;height:10" type="#_x0000_t75" stroked="false">
              <v:imagedata r:id="rId397" o:title=""/>
            </v:shape>
            <w10:wrap type="none"/>
          </v:group>
        </w:pict>
      </w:r>
      <w:r>
        <w:rPr/>
        <w:pict>
          <v:group style="position:absolute;margin-left:147.5pt;margin-top:647.499939pt;width:376.05pt;height:5.05pt;mso-position-horizontal-relative:page;mso-position-vertical-relative:page;z-index:-981904" coordorigin="2950,12950" coordsize="7521,101">
            <v:shape style="position:absolute;left:2950;top:12950;width:4535;height:101" type="#_x0000_t75" stroked="false">
              <v:imagedata r:id="rId403" o:title=""/>
            </v:shape>
            <v:shape style="position:absolute;left:7461;top:13041;width:3010;height:10" type="#_x0000_t75" stroked="false">
              <v:imagedata r:id="rId395" o:title=""/>
            </v:shape>
            <w10:wrap type="none"/>
          </v:group>
        </w:pict>
      </w:r>
      <w:r>
        <w:rPr/>
        <w:pict>
          <v:group style="position:absolute;margin-left:147.5pt;margin-top:665.980042pt;width:376.05pt;height:5.2pt;mso-position-horizontal-relative:page;mso-position-vertical-relative:page;z-index:-981880" coordorigin="2950,13320" coordsize="7521,104">
            <v:shape style="position:absolute;left:2950;top:13320;width:4535;height:103" type="#_x0000_t75" stroked="false">
              <v:imagedata r:id="rId401" o:title=""/>
            </v:shape>
            <v:shape style="position:absolute;left:7461;top:13413;width:3010;height:10" type="#_x0000_t75" stroked="false">
              <v:imagedata r:id="rId397" o:title=""/>
            </v:shape>
            <w10:wrap type="none"/>
          </v:group>
        </w:pict>
      </w:r>
      <w:r>
        <w:rPr/>
        <w:pict>
          <v:group style="position:absolute;margin-left:147.5pt;margin-top:684.579956pt;width:376.05pt;height:5.05pt;mso-position-horizontal-relative:page;mso-position-vertical-relative:page;z-index:-981856" coordorigin="2950,13692" coordsize="7521,101">
            <v:shape style="position:absolute;left:2950;top:13692;width:4535;height:101" type="#_x0000_t75" stroked="false">
              <v:imagedata r:id="rId394" o:title=""/>
            </v:shape>
            <v:shape style="position:absolute;left:7461;top:13783;width:3010;height:10" type="#_x0000_t75" stroked="false">
              <v:imagedata r:id="rId395" o:title=""/>
            </v:shape>
            <w10:wrap type="none"/>
          </v:group>
        </w:pict>
      </w:r>
      <w:r>
        <w:rPr/>
        <w:pict>
          <v:group style="position:absolute;margin-left:147.5pt;margin-top:703.059998pt;width:376.05pt;height:5.05pt;mso-position-horizontal-relative:page;mso-position-vertical-relative:page;z-index:-981832" coordorigin="2950,14061" coordsize="7521,101">
            <v:shape style="position:absolute;left:2950;top:14061;width:4535;height:101" type="#_x0000_t75" stroked="false">
              <v:imagedata r:id="rId403" o:title=""/>
            </v:shape>
            <v:shape style="position:absolute;left:7461;top:14152;width:3010;height:10" type="#_x0000_t75" stroked="false">
              <v:imagedata r:id="rId395" o:title=""/>
            </v:shape>
            <w10:wrap type="none"/>
          </v:group>
        </w:pict>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tabs>
          <w:tab w:pos="1393" w:val="left" w:leader="none"/>
        </w:tabs>
        <w:spacing w:line="348" w:lineRule="auto" w:before="36"/>
        <w:ind w:left="855" w:right="6945" w:hanging="718"/>
        <w:jc w:val="left"/>
        <w:rPr>
          <w:rFonts w:ascii="宋体" w:hAnsi="宋体" w:cs="宋体" w:eastAsia="宋体" w:hint="default"/>
          <w:sz w:val="21"/>
          <w:szCs w:val="21"/>
        </w:rPr>
      </w:pPr>
      <w:r>
        <w:rPr/>
        <w:pict>
          <v:shape style="position:absolute;margin-left:373.269989pt;margin-top:58.583675pt;width:.48001pt;height:.12pt;mso-position-horizontal-relative:page;mso-position-vertical-relative:paragraph;z-index:-982552" type="#_x0000_t75" stroked="false">
            <v:imagedata r:id="rId404" o:title=""/>
          </v:shape>
        </w:pict>
      </w:r>
      <w:r>
        <w:rPr/>
        <w:pict>
          <v:shape style="position:absolute;margin-left:445.420013pt;margin-top:58.583675pt;width:.48001pt;height:.12pt;mso-position-horizontal-relative:page;mso-position-vertical-relative:paragraph;z-index:-982528" type="#_x0000_t75" stroked="false">
            <v:imagedata r:id="rId404" o:title=""/>
          </v:shape>
        </w:pict>
      </w:r>
      <w:r>
        <w:rPr/>
        <w:pict>
          <v:group style="position:absolute;margin-left:147.5pt;margin-top:76.583633pt;width:376.05pt;height:.5pt;mso-position-horizontal-relative:page;mso-position-vertical-relative:paragraph;z-index:-982504" coordorigin="2950,1532" coordsize="7521,10">
            <v:shape style="position:absolute;left:2950;top:1532;width:4515;height:10" type="#_x0000_t75" stroked="false">
              <v:imagedata r:id="rId398" o:title=""/>
            </v:shape>
            <v:shape style="position:absolute;left:7461;top:1532;width:3010;height:10" type="#_x0000_t75" stroked="false">
              <v:imagedata r:id="rId395" o:title=""/>
            </v:shape>
            <w10:wrap type="none"/>
          </v:group>
        </w:pict>
      </w:r>
      <w:r>
        <w:rPr/>
        <w:pict>
          <v:group style="position:absolute;margin-left:147.5pt;margin-top:90.503716pt;width:376.05pt;height:5.05pt;mso-position-horizontal-relative:page;mso-position-vertical-relative:paragraph;z-index:-982480" coordorigin="2950,1810" coordsize="7521,101">
            <v:shape style="position:absolute;left:2950;top:1810;width:4535;height:101" type="#_x0000_t75" stroked="false">
              <v:imagedata r:id="rId394" o:title=""/>
            </v:shape>
            <v:shape style="position:absolute;left:7461;top:1901;width:3010;height:10" type="#_x0000_t75" stroked="false">
              <v:imagedata r:id="rId397" o:title=""/>
            </v:shape>
            <w10:wrap type="none"/>
          </v:group>
        </w:pict>
      </w:r>
      <w:r>
        <w:rPr/>
        <w:pict>
          <v:group style="position:absolute;margin-left:147.5pt;margin-top:108.983658pt;width:376.05pt;height:5.2pt;mso-position-horizontal-relative:page;mso-position-vertical-relative:paragraph;z-index:-982456" coordorigin="2950,2180" coordsize="7521,104">
            <v:shape style="position:absolute;left:2950;top:2180;width:4535;height:103" type="#_x0000_t75" stroked="false">
              <v:imagedata r:id="rId405" o:title=""/>
            </v:shape>
            <v:shape style="position:absolute;left:7461;top:2273;width:3010;height:10" type="#_x0000_t75" stroked="false">
              <v:imagedata r:id="rId395" o:title=""/>
            </v:shape>
            <w10:wrap type="none"/>
          </v:group>
        </w:pict>
      </w:r>
      <w:r>
        <w:rPr/>
        <w:pict>
          <v:group style="position:absolute;margin-left:147.5pt;margin-top:127.583656pt;width:376.05pt;height:5.05pt;mso-position-horizontal-relative:page;mso-position-vertical-relative:paragraph;z-index:-982432" coordorigin="2950,2552" coordsize="7521,101">
            <v:shape style="position:absolute;left:2950;top:2552;width:4535;height:101" type="#_x0000_t75" stroked="false">
              <v:imagedata r:id="rId394" o:title=""/>
            </v:shape>
            <v:shape style="position:absolute;left:7461;top:2643;width:3010;height:10" type="#_x0000_t75" stroked="false">
              <v:imagedata r:id="rId397" o:title=""/>
            </v:shape>
            <w10:wrap type="none"/>
          </v:group>
        </w:pic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三十五</w:t>
      </w:r>
      <w:r>
        <w:rPr>
          <w:rFonts w:ascii="宋体" w:hAnsi="宋体" w:cs="宋体" w:eastAsia="宋体" w:hint="default"/>
          <w:b/>
          <w:bCs/>
          <w:spacing w:val="-1"/>
          <w:sz w:val="21"/>
          <w:szCs w:val="21"/>
        </w:rPr>
        <w:t>)</w:t>
        <w:tab/>
      </w:r>
      <w:r>
        <w:rPr>
          <w:rFonts w:ascii="宋体" w:hAnsi="宋体" w:cs="宋体" w:eastAsia="宋体" w:hint="default"/>
          <w:b/>
          <w:bCs/>
          <w:sz w:val="21"/>
          <w:szCs w:val="21"/>
        </w:rPr>
        <w:t>现金流量表补充资料</w:t>
      </w:r>
      <w:r>
        <w:rPr>
          <w:rFonts w:ascii="宋体" w:hAnsi="宋体" w:cs="宋体" w:eastAsia="宋体" w:hint="default"/>
          <w:b/>
          <w:bCs/>
          <w:spacing w:val="-103"/>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w:t>
        <w:tab/>
        <w:t>现金流量表补充资料</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tbl>
      <w:tblPr>
        <w:tblW w:w="0" w:type="auto"/>
        <w:jc w:val="left"/>
        <w:tblInd w:w="1275" w:type="dxa"/>
        <w:tblLayout w:type="fixed"/>
        <w:tblCellMar>
          <w:top w:w="0" w:type="dxa"/>
          <w:left w:w="0" w:type="dxa"/>
          <w:bottom w:w="0" w:type="dxa"/>
          <w:right w:w="0" w:type="dxa"/>
        </w:tblCellMar>
        <w:tblLook w:val="01E0"/>
      </w:tblPr>
      <w:tblGrid>
        <w:gridCol w:w="4535"/>
        <w:gridCol w:w="1443"/>
        <w:gridCol w:w="1558"/>
      </w:tblGrid>
      <w:tr>
        <w:trPr>
          <w:trHeight w:val="442" w:hRule="exact"/>
        </w:trPr>
        <w:tc>
          <w:tcPr>
            <w:tcW w:w="4535" w:type="dxa"/>
            <w:tcBorders>
              <w:top w:val="single" w:sz="12" w:space="0" w:color="000000"/>
              <w:left w:val="nil" w:sz="6" w:space="0" w:color="auto"/>
              <w:bottom w:val="nil" w:sz="6" w:space="0" w:color="auto"/>
              <w:right w:val="single" w:sz="4" w:space="0" w:color="000000"/>
            </w:tcBorders>
          </w:tcPr>
          <w:p>
            <w:pPr>
              <w:pStyle w:val="TableParagraph"/>
              <w:tabs>
                <w:tab w:pos="556" w:val="left" w:leader="none"/>
              </w:tabs>
              <w:spacing w:line="240" w:lineRule="auto" w:before="97"/>
              <w:ind w:left="1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43" w:type="dxa"/>
            <w:vMerge w:val="restart"/>
            <w:tcBorders>
              <w:top w:val="single" w:sz="12" w:space="0" w:color="000000"/>
              <w:left w:val="single" w:sz="4" w:space="0" w:color="000000"/>
              <w:right w:val="single" w:sz="4" w:space="0" w:color="000000"/>
            </w:tcBorders>
          </w:tcPr>
          <w:p>
            <w:pPr>
              <w:pStyle w:val="TableParagraph"/>
              <w:spacing w:line="240" w:lineRule="auto" w:before="97"/>
              <w:ind w:left="352"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558" w:type="dxa"/>
            <w:tcBorders>
              <w:top w:val="single" w:sz="12" w:space="0" w:color="000000"/>
              <w:left w:val="single" w:sz="4" w:space="0" w:color="000000"/>
              <w:bottom w:val="nil" w:sz="6" w:space="0" w:color="auto"/>
              <w:right w:val="nil" w:sz="6" w:space="0" w:color="auto"/>
            </w:tcBorders>
          </w:tcPr>
          <w:p>
            <w:pPr>
              <w:pStyle w:val="TableParagraph"/>
              <w:spacing w:line="240" w:lineRule="auto" w:before="97"/>
              <w:ind w:left="412"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211" w:hRule="exact"/>
        </w:trPr>
        <w:tc>
          <w:tcPr>
            <w:tcW w:w="4535" w:type="dxa"/>
            <w:tcBorders>
              <w:top w:val="nil" w:sz="6" w:space="0" w:color="auto"/>
              <w:left w:val="nil" w:sz="6" w:space="0" w:color="auto"/>
              <w:bottom w:val="nil" w:sz="6" w:space="0" w:color="auto"/>
              <w:right w:val="single" w:sz="4" w:space="0" w:color="000000"/>
            </w:tcBorders>
          </w:tcPr>
          <w:p>
            <w:pPr>
              <w:pStyle w:val="TableParagraph"/>
              <w:spacing w:line="212" w:lineRule="exact" w:before="3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443" w:type="dxa"/>
            <w:vMerge/>
            <w:tcBorders>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nil" w:sz="6" w:space="0" w:color="auto"/>
            </w:tcBorders>
          </w:tcPr>
          <w:p>
            <w:pPr/>
          </w:p>
        </w:tc>
      </w:tr>
      <w:tr>
        <w:trPr>
          <w:trHeight w:val="74" w:hRule="exact"/>
        </w:trPr>
        <w:tc>
          <w:tcPr>
            <w:tcW w:w="4535"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nil" w:sz="6" w:space="0" w:color="auto"/>
            </w:tcBorders>
          </w:tcPr>
          <w:p>
            <w:pPr/>
          </w:p>
        </w:tc>
      </w:tr>
      <w:tr>
        <w:trPr>
          <w:trHeight w:val="27" w:hRule="exact"/>
        </w:trPr>
        <w:tc>
          <w:tcPr>
            <w:tcW w:w="4535"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nil" w:sz="6" w:space="0" w:color="auto"/>
            </w:tcBorders>
          </w:tcPr>
          <w:p>
            <w:pPr/>
          </w:p>
        </w:tc>
      </w:tr>
      <w:tr>
        <w:trPr>
          <w:trHeight w:val="354" w:hRule="exact"/>
        </w:trPr>
        <w:tc>
          <w:tcPr>
            <w:tcW w:w="4535" w:type="dxa"/>
            <w:tcBorders>
              <w:top w:val="nil" w:sz="6" w:space="0" w:color="auto"/>
              <w:left w:val="nil" w:sz="6" w:space="0" w:color="auto"/>
              <w:bottom w:val="nil" w:sz="6" w:space="0" w:color="auto"/>
              <w:right w:val="single"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43"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104"/>
              <w:jc w:val="right"/>
              <w:rPr>
                <w:rFonts w:ascii="Times New Roman" w:hAnsi="Times New Roman" w:cs="Times New Roman" w:eastAsia="Times New Roman" w:hint="default"/>
                <w:sz w:val="18"/>
                <w:szCs w:val="18"/>
              </w:rPr>
            </w:pPr>
            <w:r>
              <w:rPr>
                <w:rFonts w:ascii="Times New Roman"/>
                <w:spacing w:val="-1"/>
                <w:sz w:val="18"/>
              </w:rPr>
              <w:t>63,278,947.64</w:t>
            </w:r>
          </w:p>
        </w:tc>
        <w:tc>
          <w:tcPr>
            <w:tcW w:w="1558" w:type="dxa"/>
            <w:tcBorders>
              <w:top w:val="nil" w:sz="6" w:space="0" w:color="auto"/>
              <w:left w:val="single" w:sz="4" w:space="0" w:color="000000"/>
              <w:bottom w:val="nil" w:sz="6" w:space="0" w:color="auto"/>
              <w:right w:val="nil" w:sz="6" w:space="0" w:color="auto"/>
            </w:tcBorders>
          </w:tcPr>
          <w:p>
            <w:pPr>
              <w:pStyle w:val="TableParagraph"/>
              <w:spacing w:line="240" w:lineRule="auto" w:before="151"/>
              <w:ind w:right="106"/>
              <w:jc w:val="right"/>
              <w:rPr>
                <w:rFonts w:ascii="Times New Roman" w:hAnsi="Times New Roman" w:cs="Times New Roman" w:eastAsia="Times New Roman" w:hint="default"/>
                <w:sz w:val="18"/>
                <w:szCs w:val="18"/>
              </w:rPr>
            </w:pPr>
            <w:r>
              <w:rPr>
                <w:rFonts w:ascii="Times New Roman"/>
                <w:spacing w:val="-1"/>
                <w:sz w:val="18"/>
              </w:rPr>
              <w:t>46,288,035.79</w:t>
            </w:r>
          </w:p>
        </w:tc>
      </w:tr>
      <w:tr>
        <w:trPr>
          <w:trHeight w:val="18" w:hRule="exact"/>
        </w:trPr>
        <w:tc>
          <w:tcPr>
            <w:tcW w:w="4535"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333" w:hRule="exact"/>
        </w:trPr>
        <w:tc>
          <w:tcPr>
            <w:tcW w:w="4535"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加：少数股东本期损益</w:t>
            </w:r>
          </w:p>
        </w:tc>
        <w:tc>
          <w:tcPr>
            <w:tcW w:w="1443"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nil" w:sz="6" w:space="0" w:color="auto"/>
            </w:tcBorders>
          </w:tcPr>
          <w:p>
            <w:pPr/>
          </w:p>
        </w:tc>
      </w:tr>
      <w:tr>
        <w:trPr>
          <w:trHeight w:val="37" w:hRule="exact"/>
        </w:trPr>
        <w:tc>
          <w:tcPr>
            <w:tcW w:w="4535"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nil" w:sz="6" w:space="0" w:color="auto"/>
            </w:tcBorders>
          </w:tcPr>
          <w:p>
            <w:pPr/>
          </w:p>
        </w:tc>
      </w:tr>
      <w:tr>
        <w:trPr>
          <w:trHeight w:val="352" w:hRule="exact"/>
        </w:trPr>
        <w:tc>
          <w:tcPr>
            <w:tcW w:w="4535"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443"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4"/>
              <w:jc w:val="right"/>
              <w:rPr>
                <w:rFonts w:ascii="Times New Roman" w:hAnsi="Times New Roman" w:cs="Times New Roman" w:eastAsia="Times New Roman" w:hint="default"/>
                <w:sz w:val="18"/>
                <w:szCs w:val="18"/>
              </w:rPr>
            </w:pPr>
            <w:r>
              <w:rPr>
                <w:rFonts w:ascii="Times New Roman"/>
                <w:spacing w:val="-1"/>
                <w:sz w:val="18"/>
              </w:rPr>
              <w:t>3,617,600.01</w:t>
            </w:r>
          </w:p>
        </w:tc>
        <w:tc>
          <w:tcPr>
            <w:tcW w:w="1558"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2,296,391.88</w:t>
            </w:r>
          </w:p>
        </w:tc>
      </w:tr>
      <w:tr>
        <w:trPr>
          <w:trHeight w:val="18" w:hRule="exact"/>
        </w:trPr>
        <w:tc>
          <w:tcPr>
            <w:tcW w:w="4535"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352" w:hRule="exact"/>
        </w:trPr>
        <w:tc>
          <w:tcPr>
            <w:tcW w:w="4535"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443"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4"/>
              <w:jc w:val="right"/>
              <w:rPr>
                <w:rFonts w:ascii="Times New Roman" w:hAnsi="Times New Roman" w:cs="Times New Roman" w:eastAsia="Times New Roman" w:hint="default"/>
                <w:sz w:val="18"/>
                <w:szCs w:val="18"/>
              </w:rPr>
            </w:pPr>
            <w:r>
              <w:rPr>
                <w:rFonts w:ascii="Times New Roman"/>
                <w:spacing w:val="-1"/>
                <w:sz w:val="18"/>
              </w:rPr>
              <w:t>2,409,182.20</w:t>
            </w:r>
          </w:p>
        </w:tc>
        <w:tc>
          <w:tcPr>
            <w:tcW w:w="1558"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2,795,357.62</w:t>
            </w:r>
          </w:p>
        </w:tc>
      </w:tr>
      <w:tr>
        <w:trPr>
          <w:trHeight w:val="18" w:hRule="exact"/>
        </w:trPr>
        <w:tc>
          <w:tcPr>
            <w:tcW w:w="4535"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353" w:hRule="exact"/>
        </w:trPr>
        <w:tc>
          <w:tcPr>
            <w:tcW w:w="4535"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443" w:type="dxa"/>
            <w:tcBorders>
              <w:top w:val="nil" w:sz="6" w:space="0" w:color="auto"/>
              <w:left w:val="single" w:sz="4" w:space="0" w:color="000000"/>
              <w:bottom w:val="nil" w:sz="6" w:space="0" w:color="auto"/>
              <w:right w:val="single" w:sz="4" w:space="0" w:color="000000"/>
            </w:tcBorders>
          </w:tcPr>
          <w:p>
            <w:pPr>
              <w:pStyle w:val="TableParagraph"/>
              <w:spacing w:line="240" w:lineRule="auto" w:before="149"/>
              <w:ind w:right="103"/>
              <w:jc w:val="right"/>
              <w:rPr>
                <w:rFonts w:ascii="Times New Roman" w:hAnsi="Times New Roman" w:cs="Times New Roman" w:eastAsia="Times New Roman" w:hint="default"/>
                <w:sz w:val="18"/>
                <w:szCs w:val="18"/>
              </w:rPr>
            </w:pPr>
            <w:r>
              <w:rPr>
                <w:rFonts w:ascii="Times New Roman"/>
                <w:spacing w:val="-1"/>
                <w:sz w:val="18"/>
              </w:rPr>
              <w:t>171,224.36</w:t>
            </w:r>
          </w:p>
        </w:tc>
        <w:tc>
          <w:tcPr>
            <w:tcW w:w="1558" w:type="dxa"/>
            <w:tcBorders>
              <w:top w:val="nil" w:sz="6" w:space="0" w:color="auto"/>
              <w:left w:val="single" w:sz="4" w:space="0" w:color="000000"/>
              <w:bottom w:val="nil" w:sz="6" w:space="0" w:color="auto"/>
              <w:right w:val="nil" w:sz="6" w:space="0" w:color="auto"/>
            </w:tcBorders>
          </w:tcPr>
          <w:p>
            <w:pPr>
              <w:pStyle w:val="TableParagraph"/>
              <w:spacing w:line="240" w:lineRule="auto" w:before="149"/>
              <w:ind w:right="105"/>
              <w:jc w:val="right"/>
              <w:rPr>
                <w:rFonts w:ascii="Times New Roman" w:hAnsi="Times New Roman" w:cs="Times New Roman" w:eastAsia="Times New Roman" w:hint="default"/>
                <w:sz w:val="18"/>
                <w:szCs w:val="18"/>
              </w:rPr>
            </w:pPr>
            <w:r>
              <w:rPr>
                <w:rFonts w:ascii="Times New Roman"/>
                <w:spacing w:val="-1"/>
                <w:sz w:val="18"/>
              </w:rPr>
              <w:t>229,703.41</w:t>
            </w:r>
          </w:p>
        </w:tc>
      </w:tr>
      <w:tr>
        <w:trPr>
          <w:trHeight w:val="18" w:hRule="exact"/>
        </w:trPr>
        <w:tc>
          <w:tcPr>
            <w:tcW w:w="4535"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352" w:hRule="exact"/>
        </w:trPr>
        <w:tc>
          <w:tcPr>
            <w:tcW w:w="4535"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443"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886,638.72</w:t>
            </w:r>
          </w:p>
        </w:tc>
        <w:tc>
          <w:tcPr>
            <w:tcW w:w="1558"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972,858.07</w:t>
            </w:r>
          </w:p>
        </w:tc>
      </w:tr>
      <w:tr>
        <w:trPr>
          <w:trHeight w:val="18" w:hRule="exact"/>
        </w:trPr>
        <w:tc>
          <w:tcPr>
            <w:tcW w:w="4535"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795" w:hRule="exact"/>
        </w:trPr>
        <w:tc>
          <w:tcPr>
            <w:tcW w:w="4535" w:type="dxa"/>
            <w:tcBorders>
              <w:top w:val="nil" w:sz="6" w:space="0" w:color="auto"/>
              <w:left w:val="nil" w:sz="6" w:space="0" w:color="auto"/>
              <w:bottom w:val="nil" w:sz="6" w:space="0" w:color="auto"/>
              <w:right w:val="single" w:sz="4" w:space="0" w:color="000000"/>
            </w:tcBorders>
          </w:tcPr>
          <w:p>
            <w:pPr>
              <w:pStyle w:val="TableParagraph"/>
              <w:spacing w:line="367" w:lineRule="auto" w:before="99"/>
              <w:ind w:left="122" w:right="104"/>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4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59,368.40</w:t>
            </w:r>
          </w:p>
        </w:tc>
        <w:tc>
          <w:tcPr>
            <w:tcW w:w="1558"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50,606.26</w:t>
            </w:r>
          </w:p>
        </w:tc>
      </w:tr>
      <w:tr>
        <w:trPr>
          <w:trHeight w:val="280" w:hRule="exact"/>
        </w:trPr>
        <w:tc>
          <w:tcPr>
            <w:tcW w:w="4535"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43"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nil" w:sz="6" w:space="0" w:color="auto"/>
            </w:tcBorders>
          </w:tcPr>
          <w:p>
            <w:pPr/>
          </w:p>
        </w:tc>
      </w:tr>
      <w:tr>
        <w:trPr>
          <w:trHeight w:val="27" w:hRule="exact"/>
        </w:trPr>
        <w:tc>
          <w:tcPr>
            <w:tcW w:w="4535"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nil" w:sz="6" w:space="0" w:color="auto"/>
            </w:tcBorders>
          </w:tcPr>
          <w:p>
            <w:pPr/>
          </w:p>
        </w:tc>
      </w:tr>
      <w:tr>
        <w:trPr>
          <w:trHeight w:val="342" w:hRule="exact"/>
        </w:trPr>
        <w:tc>
          <w:tcPr>
            <w:tcW w:w="4535"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43"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nil" w:sz="6" w:space="0" w:color="auto"/>
            </w:tcBorders>
          </w:tcPr>
          <w:p>
            <w:pPr/>
          </w:p>
        </w:tc>
      </w:tr>
      <w:tr>
        <w:trPr>
          <w:trHeight w:val="27" w:hRule="exact"/>
        </w:trPr>
        <w:tc>
          <w:tcPr>
            <w:tcW w:w="4535"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nil" w:sz="6" w:space="0" w:color="auto"/>
            </w:tcBorders>
          </w:tcPr>
          <w:p>
            <w:pPr/>
          </w:p>
        </w:tc>
      </w:tr>
      <w:tr>
        <w:trPr>
          <w:trHeight w:val="352" w:hRule="exact"/>
        </w:trPr>
        <w:tc>
          <w:tcPr>
            <w:tcW w:w="4535"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43"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4"/>
              <w:jc w:val="right"/>
              <w:rPr>
                <w:rFonts w:ascii="Times New Roman" w:hAnsi="Times New Roman" w:cs="Times New Roman" w:eastAsia="Times New Roman" w:hint="default"/>
                <w:sz w:val="18"/>
                <w:szCs w:val="18"/>
              </w:rPr>
            </w:pPr>
            <w:r>
              <w:rPr>
                <w:rFonts w:ascii="Times New Roman"/>
                <w:spacing w:val="-1"/>
                <w:sz w:val="18"/>
              </w:rPr>
              <w:t>-1,290,797.36</w:t>
            </w:r>
          </w:p>
        </w:tc>
        <w:tc>
          <w:tcPr>
            <w:tcW w:w="1558"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487,944.09</w:t>
            </w:r>
          </w:p>
        </w:tc>
      </w:tr>
      <w:tr>
        <w:trPr>
          <w:trHeight w:val="18" w:hRule="exact"/>
        </w:trPr>
        <w:tc>
          <w:tcPr>
            <w:tcW w:w="4535"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352" w:hRule="exact"/>
        </w:trPr>
        <w:tc>
          <w:tcPr>
            <w:tcW w:w="4535"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43"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-1,112.33</w:t>
            </w:r>
          </w:p>
        </w:tc>
      </w:tr>
      <w:tr>
        <w:trPr>
          <w:trHeight w:val="18" w:hRule="exact"/>
        </w:trPr>
        <w:tc>
          <w:tcPr>
            <w:tcW w:w="4535"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352" w:hRule="exact"/>
        </w:trPr>
        <w:tc>
          <w:tcPr>
            <w:tcW w:w="4535"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43"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w w:val="95"/>
                <w:sz w:val="18"/>
              </w:rPr>
              <w:t>-337,377.20</w:t>
            </w:r>
            <w:r>
              <w:rPr>
                <w:rFonts w:ascii="Times New Roman"/>
                <w:sz w:val="18"/>
              </w:rPr>
            </w:r>
          </w:p>
        </w:tc>
        <w:tc>
          <w:tcPr>
            <w:tcW w:w="1558"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243,871.57</w:t>
            </w:r>
          </w:p>
        </w:tc>
      </w:tr>
      <w:tr>
        <w:trPr>
          <w:trHeight w:val="18" w:hRule="exact"/>
        </w:trPr>
        <w:tc>
          <w:tcPr>
            <w:tcW w:w="4535"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345" w:hRule="exact"/>
        </w:trPr>
        <w:tc>
          <w:tcPr>
            <w:tcW w:w="4535" w:type="dxa"/>
            <w:tcBorders>
              <w:top w:val="nil" w:sz="6" w:space="0" w:color="auto"/>
              <w:left w:val="nil" w:sz="6" w:space="0" w:color="auto"/>
              <w:bottom w:val="nil" w:sz="6" w:space="0" w:color="auto"/>
              <w:right w:val="single"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43"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nil" w:sz="6" w:space="0" w:color="auto"/>
            </w:tcBorders>
          </w:tcPr>
          <w:p>
            <w:pPr/>
          </w:p>
        </w:tc>
      </w:tr>
      <w:tr>
        <w:trPr>
          <w:trHeight w:val="27" w:hRule="exact"/>
        </w:trPr>
        <w:tc>
          <w:tcPr>
            <w:tcW w:w="4535"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nil" w:sz="6" w:space="0" w:color="auto"/>
            </w:tcBorders>
          </w:tcPr>
          <w:p>
            <w:pPr/>
          </w:p>
        </w:tc>
      </w:tr>
      <w:tr>
        <w:trPr>
          <w:trHeight w:val="352" w:hRule="exact"/>
        </w:trPr>
        <w:tc>
          <w:tcPr>
            <w:tcW w:w="4535"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43"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4"/>
              <w:jc w:val="right"/>
              <w:rPr>
                <w:rFonts w:ascii="Times New Roman" w:hAnsi="Times New Roman" w:cs="Times New Roman" w:eastAsia="Times New Roman" w:hint="default"/>
                <w:sz w:val="18"/>
                <w:szCs w:val="18"/>
              </w:rPr>
            </w:pPr>
            <w:r>
              <w:rPr>
                <w:rFonts w:ascii="Times New Roman"/>
                <w:spacing w:val="-1"/>
                <w:sz w:val="18"/>
              </w:rPr>
              <w:t>2,912,308.87</w:t>
            </w:r>
          </w:p>
        </w:tc>
        <w:tc>
          <w:tcPr>
            <w:tcW w:w="1558"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1,481,393.24</w:t>
            </w:r>
          </w:p>
        </w:tc>
      </w:tr>
      <w:tr>
        <w:trPr>
          <w:trHeight w:val="18" w:hRule="exact"/>
        </w:trPr>
        <w:tc>
          <w:tcPr>
            <w:tcW w:w="4535"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352" w:hRule="exact"/>
        </w:trPr>
        <w:tc>
          <w:tcPr>
            <w:tcW w:w="4535"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43"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4"/>
              <w:jc w:val="right"/>
              <w:rPr>
                <w:rFonts w:ascii="Times New Roman" w:hAnsi="Times New Roman" w:cs="Times New Roman" w:eastAsia="Times New Roman" w:hint="default"/>
                <w:sz w:val="18"/>
                <w:szCs w:val="18"/>
              </w:rPr>
            </w:pPr>
            <w:r>
              <w:rPr>
                <w:rFonts w:ascii="Times New Roman"/>
                <w:spacing w:val="-1"/>
                <w:sz w:val="18"/>
              </w:rPr>
              <w:t>-33,757,487.90</w:t>
            </w:r>
          </w:p>
        </w:tc>
        <w:tc>
          <w:tcPr>
            <w:tcW w:w="1558"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66,228.53</w:t>
            </w:r>
          </w:p>
        </w:tc>
      </w:tr>
      <w:tr>
        <w:trPr>
          <w:trHeight w:val="18" w:hRule="exact"/>
        </w:trPr>
        <w:tc>
          <w:tcPr>
            <w:tcW w:w="4535"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352" w:hRule="exact"/>
        </w:trPr>
        <w:tc>
          <w:tcPr>
            <w:tcW w:w="4535"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43"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4"/>
              <w:jc w:val="right"/>
              <w:rPr>
                <w:rFonts w:ascii="Times New Roman" w:hAnsi="Times New Roman" w:cs="Times New Roman" w:eastAsia="Times New Roman" w:hint="default"/>
                <w:sz w:val="18"/>
                <w:szCs w:val="18"/>
              </w:rPr>
            </w:pPr>
            <w:r>
              <w:rPr>
                <w:rFonts w:ascii="Times New Roman"/>
                <w:spacing w:val="-1"/>
                <w:sz w:val="18"/>
              </w:rPr>
              <w:t>-3,919,901.33</w:t>
            </w:r>
          </w:p>
        </w:tc>
        <w:tc>
          <w:tcPr>
            <w:tcW w:w="1558"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3,505,678.23</w:t>
            </w:r>
          </w:p>
        </w:tc>
      </w:tr>
      <w:tr>
        <w:trPr>
          <w:trHeight w:val="18" w:hRule="exact"/>
        </w:trPr>
        <w:tc>
          <w:tcPr>
            <w:tcW w:w="4535"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352" w:hRule="exact"/>
        </w:trPr>
        <w:tc>
          <w:tcPr>
            <w:tcW w:w="4535" w:type="dxa"/>
            <w:tcBorders>
              <w:top w:val="nil" w:sz="6" w:space="0" w:color="auto"/>
              <w:left w:val="nil" w:sz="6" w:space="0" w:color="auto"/>
              <w:bottom w:val="nil" w:sz="6" w:space="0" w:color="auto"/>
              <w:right w:val="single" w:sz="4" w:space="0" w:color="000000"/>
            </w:tcBorders>
          </w:tcPr>
          <w:p>
            <w:pPr>
              <w:pStyle w:val="TableParagraph"/>
              <w:tabs>
                <w:tab w:pos="664" w:val="left" w:leader="none"/>
              </w:tabs>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443"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6"/>
              <w:jc w:val="right"/>
              <w:rPr>
                <w:rFonts w:ascii="Times New Roman" w:hAnsi="Times New Roman" w:cs="Times New Roman" w:eastAsia="Times New Roman" w:hint="default"/>
                <w:sz w:val="18"/>
                <w:szCs w:val="18"/>
              </w:rPr>
            </w:pPr>
            <w:r>
              <w:rPr>
                <w:rFonts w:ascii="Times New Roman"/>
                <w:spacing w:val="-1"/>
                <w:sz w:val="18"/>
              </w:rPr>
              <w:t>-2,587,707.95</w:t>
            </w:r>
          </w:p>
        </w:tc>
      </w:tr>
      <w:tr>
        <w:trPr>
          <w:trHeight w:val="18" w:hRule="exact"/>
        </w:trPr>
        <w:tc>
          <w:tcPr>
            <w:tcW w:w="4535"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352" w:hRule="exact"/>
        </w:trPr>
        <w:tc>
          <w:tcPr>
            <w:tcW w:w="4535"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43"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4"/>
              <w:jc w:val="right"/>
              <w:rPr>
                <w:rFonts w:ascii="Times New Roman" w:hAnsi="Times New Roman" w:cs="Times New Roman" w:eastAsia="Times New Roman" w:hint="default"/>
                <w:sz w:val="18"/>
                <w:szCs w:val="18"/>
              </w:rPr>
            </w:pPr>
            <w:r>
              <w:rPr>
                <w:rFonts w:ascii="Times New Roman"/>
                <w:spacing w:val="-1"/>
                <w:sz w:val="18"/>
              </w:rPr>
              <w:t>34,029,706.41</w:t>
            </w:r>
          </w:p>
        </w:tc>
        <w:tc>
          <w:tcPr>
            <w:tcW w:w="1558"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6"/>
              <w:jc w:val="right"/>
              <w:rPr>
                <w:rFonts w:ascii="Times New Roman" w:hAnsi="Times New Roman" w:cs="Times New Roman" w:eastAsia="Times New Roman" w:hint="default"/>
                <w:sz w:val="18"/>
                <w:szCs w:val="18"/>
              </w:rPr>
            </w:pPr>
            <w:r>
              <w:rPr>
                <w:rFonts w:ascii="Times New Roman"/>
                <w:spacing w:val="-1"/>
                <w:sz w:val="18"/>
              </w:rPr>
              <w:t>55,829,248.41</w:t>
            </w:r>
          </w:p>
        </w:tc>
      </w:tr>
      <w:tr>
        <w:trPr>
          <w:trHeight w:val="18" w:hRule="exact"/>
        </w:trPr>
        <w:tc>
          <w:tcPr>
            <w:tcW w:w="4535"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345" w:hRule="exact"/>
        </w:trPr>
        <w:tc>
          <w:tcPr>
            <w:tcW w:w="4535" w:type="dxa"/>
            <w:tcBorders>
              <w:top w:val="nil" w:sz="6" w:space="0" w:color="auto"/>
              <w:left w:val="nil" w:sz="6" w:space="0" w:color="auto"/>
              <w:bottom w:val="nil" w:sz="6" w:space="0" w:color="auto"/>
              <w:right w:val="single"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443"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nil" w:sz="6" w:space="0" w:color="auto"/>
            </w:tcBorders>
          </w:tcPr>
          <w:p>
            <w:pPr/>
          </w:p>
        </w:tc>
      </w:tr>
      <w:tr>
        <w:trPr>
          <w:trHeight w:val="27" w:hRule="exact"/>
        </w:trPr>
        <w:tc>
          <w:tcPr>
            <w:tcW w:w="4535"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nil" w:sz="6" w:space="0" w:color="auto"/>
            </w:tcBorders>
          </w:tcPr>
          <w:p>
            <w:pPr/>
          </w:p>
        </w:tc>
      </w:tr>
      <w:tr>
        <w:trPr>
          <w:trHeight w:val="333" w:hRule="exact"/>
        </w:trPr>
        <w:tc>
          <w:tcPr>
            <w:tcW w:w="4535"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443"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nil" w:sz="6" w:space="0" w:color="auto"/>
            </w:tcBorders>
          </w:tcPr>
          <w:p>
            <w:pPr/>
          </w:p>
        </w:tc>
      </w:tr>
      <w:tr>
        <w:trPr>
          <w:trHeight w:val="37" w:hRule="exact"/>
        </w:trPr>
        <w:tc>
          <w:tcPr>
            <w:tcW w:w="4535"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nil" w:sz="6" w:space="0" w:color="auto"/>
            </w:tcBorders>
          </w:tcPr>
          <w:p>
            <w:pPr/>
          </w:p>
        </w:tc>
      </w:tr>
      <w:tr>
        <w:trPr>
          <w:trHeight w:val="333" w:hRule="exact"/>
        </w:trPr>
        <w:tc>
          <w:tcPr>
            <w:tcW w:w="4535"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443"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nil" w:sz="6" w:space="0" w:color="auto"/>
            </w:tcBorders>
          </w:tcPr>
          <w:p>
            <w:pPr/>
          </w:p>
        </w:tc>
      </w:tr>
      <w:tr>
        <w:trPr>
          <w:trHeight w:val="37" w:hRule="exact"/>
        </w:trPr>
        <w:tc>
          <w:tcPr>
            <w:tcW w:w="4535"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nil" w:sz="6" w:space="0" w:color="auto"/>
            </w:tcBorders>
          </w:tcPr>
          <w:p>
            <w:pPr/>
          </w:p>
        </w:tc>
      </w:tr>
      <w:tr>
        <w:trPr>
          <w:trHeight w:val="333" w:hRule="exact"/>
        </w:trPr>
        <w:tc>
          <w:tcPr>
            <w:tcW w:w="4535"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443"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nil" w:sz="6" w:space="0" w:color="auto"/>
            </w:tcBorders>
          </w:tcPr>
          <w:p>
            <w:pPr/>
          </w:p>
        </w:tc>
      </w:tr>
      <w:tr>
        <w:trPr>
          <w:trHeight w:val="37" w:hRule="exact"/>
        </w:trPr>
        <w:tc>
          <w:tcPr>
            <w:tcW w:w="4535"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nil" w:sz="6" w:space="0" w:color="auto"/>
            </w:tcBorders>
          </w:tcPr>
          <w:p>
            <w:pPr/>
          </w:p>
        </w:tc>
      </w:tr>
      <w:tr>
        <w:trPr>
          <w:trHeight w:val="343" w:hRule="exact"/>
        </w:trPr>
        <w:tc>
          <w:tcPr>
            <w:tcW w:w="4535"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443"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nil" w:sz="6" w:space="0" w:color="auto"/>
            </w:tcBorders>
          </w:tcPr>
          <w:p>
            <w:pPr/>
          </w:p>
        </w:tc>
      </w:tr>
      <w:tr>
        <w:trPr>
          <w:trHeight w:val="27" w:hRule="exact"/>
        </w:trPr>
        <w:tc>
          <w:tcPr>
            <w:tcW w:w="4535"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nil" w:sz="6" w:space="0" w:color="auto"/>
            </w:tcBorders>
          </w:tcPr>
          <w:p>
            <w:pPr/>
          </w:p>
        </w:tc>
      </w:tr>
      <w:tr>
        <w:trPr>
          <w:trHeight w:val="352" w:hRule="exact"/>
        </w:trPr>
        <w:tc>
          <w:tcPr>
            <w:tcW w:w="4535"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443"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4"/>
              <w:jc w:val="right"/>
              <w:rPr>
                <w:rFonts w:ascii="Times New Roman" w:hAnsi="Times New Roman" w:cs="Times New Roman" w:eastAsia="Times New Roman" w:hint="default"/>
                <w:sz w:val="18"/>
                <w:szCs w:val="18"/>
              </w:rPr>
            </w:pPr>
            <w:r>
              <w:rPr>
                <w:rFonts w:ascii="Times New Roman"/>
                <w:spacing w:val="-1"/>
                <w:sz w:val="18"/>
              </w:rPr>
              <w:t>171,545,154.07</w:t>
            </w:r>
          </w:p>
        </w:tc>
        <w:tc>
          <w:tcPr>
            <w:tcW w:w="1558"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6"/>
              <w:jc w:val="right"/>
              <w:rPr>
                <w:rFonts w:ascii="Times New Roman" w:hAnsi="Times New Roman" w:cs="Times New Roman" w:eastAsia="Times New Roman" w:hint="default"/>
                <w:sz w:val="18"/>
                <w:szCs w:val="18"/>
              </w:rPr>
            </w:pPr>
            <w:r>
              <w:rPr>
                <w:rFonts w:ascii="Times New Roman"/>
                <w:spacing w:val="-1"/>
                <w:sz w:val="18"/>
              </w:rPr>
              <w:t>142,279,204.93</w:t>
            </w:r>
          </w:p>
        </w:tc>
      </w:tr>
      <w:tr>
        <w:trPr>
          <w:trHeight w:val="18" w:hRule="exact"/>
        </w:trPr>
        <w:tc>
          <w:tcPr>
            <w:tcW w:w="4535"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354" w:hRule="exact"/>
        </w:trPr>
        <w:tc>
          <w:tcPr>
            <w:tcW w:w="4535" w:type="dxa"/>
            <w:tcBorders>
              <w:top w:val="nil" w:sz="6" w:space="0" w:color="auto"/>
              <w:left w:val="nil" w:sz="6" w:space="0" w:color="auto"/>
              <w:bottom w:val="nil" w:sz="6" w:space="0" w:color="auto"/>
              <w:right w:val="single"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443"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104"/>
              <w:jc w:val="right"/>
              <w:rPr>
                <w:rFonts w:ascii="Times New Roman" w:hAnsi="Times New Roman" w:cs="Times New Roman" w:eastAsia="Times New Roman" w:hint="default"/>
                <w:sz w:val="18"/>
                <w:szCs w:val="18"/>
              </w:rPr>
            </w:pPr>
            <w:r>
              <w:rPr>
                <w:rFonts w:ascii="Times New Roman"/>
                <w:spacing w:val="-1"/>
                <w:sz w:val="18"/>
              </w:rPr>
              <w:t>142,279,204.93</w:t>
            </w:r>
          </w:p>
        </w:tc>
        <w:tc>
          <w:tcPr>
            <w:tcW w:w="1558" w:type="dxa"/>
            <w:tcBorders>
              <w:top w:val="nil" w:sz="6" w:space="0" w:color="auto"/>
              <w:left w:val="single" w:sz="4" w:space="0" w:color="000000"/>
              <w:bottom w:val="nil" w:sz="6" w:space="0" w:color="auto"/>
              <w:right w:val="nil" w:sz="6" w:space="0" w:color="auto"/>
            </w:tcBorders>
          </w:tcPr>
          <w:p>
            <w:pPr>
              <w:pStyle w:val="TableParagraph"/>
              <w:spacing w:line="240" w:lineRule="auto" w:before="151"/>
              <w:ind w:right="106"/>
              <w:jc w:val="right"/>
              <w:rPr>
                <w:rFonts w:ascii="Times New Roman" w:hAnsi="Times New Roman" w:cs="Times New Roman" w:eastAsia="Times New Roman" w:hint="default"/>
                <w:sz w:val="18"/>
                <w:szCs w:val="18"/>
              </w:rPr>
            </w:pPr>
            <w:r>
              <w:rPr>
                <w:rFonts w:ascii="Times New Roman"/>
                <w:spacing w:val="-1"/>
                <w:sz w:val="18"/>
              </w:rPr>
              <w:t>88,547,233.70</w:t>
            </w:r>
          </w:p>
        </w:tc>
      </w:tr>
      <w:tr>
        <w:trPr>
          <w:trHeight w:val="18" w:hRule="exact"/>
        </w:trPr>
        <w:tc>
          <w:tcPr>
            <w:tcW w:w="4535"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333" w:hRule="exact"/>
        </w:trPr>
        <w:tc>
          <w:tcPr>
            <w:tcW w:w="4535"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443"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nil" w:sz="6" w:space="0" w:color="auto"/>
            </w:tcBorders>
          </w:tcPr>
          <w:p>
            <w:pPr/>
          </w:p>
        </w:tc>
      </w:tr>
      <w:tr>
        <w:trPr>
          <w:trHeight w:val="37" w:hRule="exact"/>
        </w:trPr>
        <w:tc>
          <w:tcPr>
            <w:tcW w:w="4535"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nil" w:sz="6" w:space="0" w:color="auto"/>
            </w:tcBorders>
          </w:tcPr>
          <w:p>
            <w:pPr/>
          </w:p>
        </w:tc>
      </w:tr>
      <w:tr>
        <w:trPr>
          <w:trHeight w:val="370" w:hRule="exact"/>
        </w:trPr>
        <w:tc>
          <w:tcPr>
            <w:tcW w:w="4535"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443"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nil" w:sz="6" w:space="0" w:color="auto"/>
            </w:tcBorders>
          </w:tcPr>
          <w:p>
            <w:pPr/>
          </w:p>
        </w:tc>
      </w:tr>
      <w:tr>
        <w:trPr>
          <w:trHeight w:val="377" w:hRule="exact"/>
        </w:trPr>
        <w:tc>
          <w:tcPr>
            <w:tcW w:w="4535" w:type="dxa"/>
            <w:tcBorders>
              <w:top w:val="nil" w:sz="6" w:space="0" w:color="auto"/>
              <w:left w:val="nil" w:sz="6" w:space="0" w:color="auto"/>
              <w:bottom w:val="single" w:sz="12"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44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48"/>
              <w:ind w:right="104"/>
              <w:jc w:val="right"/>
              <w:rPr>
                <w:rFonts w:ascii="Times New Roman" w:hAnsi="Times New Roman" w:cs="Times New Roman" w:eastAsia="Times New Roman" w:hint="default"/>
                <w:sz w:val="18"/>
                <w:szCs w:val="18"/>
              </w:rPr>
            </w:pPr>
            <w:r>
              <w:rPr>
                <w:rFonts w:ascii="Times New Roman"/>
                <w:spacing w:val="-1"/>
                <w:sz w:val="18"/>
              </w:rPr>
              <w:t>29,265,949.14</w:t>
            </w:r>
          </w:p>
        </w:tc>
        <w:tc>
          <w:tcPr>
            <w:tcW w:w="1558" w:type="dxa"/>
            <w:tcBorders>
              <w:top w:val="nil" w:sz="6" w:space="0" w:color="auto"/>
              <w:left w:val="single" w:sz="4" w:space="0" w:color="000000"/>
              <w:bottom w:val="single" w:sz="12" w:space="0" w:color="000000"/>
              <w:right w:val="nil" w:sz="6" w:space="0" w:color="auto"/>
            </w:tcBorders>
          </w:tcPr>
          <w:p>
            <w:pPr>
              <w:pStyle w:val="TableParagraph"/>
              <w:spacing w:line="240" w:lineRule="auto" w:before="148"/>
              <w:ind w:right="106"/>
              <w:jc w:val="right"/>
              <w:rPr>
                <w:rFonts w:ascii="Times New Roman" w:hAnsi="Times New Roman" w:cs="Times New Roman" w:eastAsia="Times New Roman" w:hint="default"/>
                <w:sz w:val="18"/>
                <w:szCs w:val="18"/>
              </w:rPr>
            </w:pPr>
            <w:r>
              <w:rPr>
                <w:rFonts w:ascii="Times New Roman"/>
                <w:spacing w:val="-1"/>
                <w:sz w:val="18"/>
              </w:rPr>
              <w:t>53,731,971.23</w:t>
            </w:r>
          </w:p>
        </w:tc>
      </w:tr>
    </w:tbl>
    <w:p>
      <w:pPr>
        <w:spacing w:after="0" w:line="240" w:lineRule="auto"/>
        <w:jc w:val="right"/>
        <w:rPr>
          <w:rFonts w:ascii="Times New Roman" w:hAnsi="Times New Roman" w:cs="Times New Roman" w:eastAsia="Times New Roman" w:hint="default"/>
          <w:sz w:val="18"/>
          <w:szCs w:val="18"/>
        </w:rPr>
        <w:sectPr>
          <w:pgSz w:w="11910" w:h="16840"/>
          <w:pgMar w:header="892" w:footer="1186" w:top="1080" w:bottom="1380" w:left="1660" w:right="0"/>
        </w:sectPr>
      </w:pPr>
    </w:p>
    <w:p>
      <w:pPr>
        <w:spacing w:line="240" w:lineRule="auto" w:before="0"/>
        <w:rPr>
          <w:rFonts w:ascii="宋体" w:hAnsi="宋体" w:cs="宋体" w:eastAsia="宋体" w:hint="default"/>
          <w:b/>
          <w:bCs/>
          <w:sz w:val="20"/>
          <w:szCs w:val="20"/>
        </w:rPr>
      </w:pPr>
      <w:r>
        <w:rPr/>
        <w:pict>
          <v:group style="position:absolute;margin-left:147.5pt;margin-top:210.85997pt;width:370.65pt;height:5.2pt;mso-position-horizontal-relative:page;mso-position-vertical-relative:page;z-index:-981664" coordorigin="2950,4217" coordsize="7413,104">
            <v:shape style="position:absolute;left:2950;top:4217;width:3827;height:103" type="#_x0000_t75" stroked="false">
              <v:imagedata r:id="rId406" o:title=""/>
            </v:shape>
            <v:shape style="position:absolute;left:6753;top:4311;width:1805;height:10" type="#_x0000_t75" stroked="false">
              <v:imagedata r:id="rId38" o:title=""/>
            </v:shape>
            <v:shape style="position:absolute;left:8553;top:4311;width:1810;height:10" type="#_x0000_t75" stroked="false">
              <v:imagedata r:id="rId39" o:title=""/>
            </v:shape>
            <w10:wrap type="none"/>
          </v:group>
        </w:pict>
      </w:r>
      <w:r>
        <w:rPr/>
        <w:pict>
          <v:group style="position:absolute;margin-left:147.5pt;margin-top:231.379959pt;width:370.65pt;height:5.2pt;mso-position-horizontal-relative:page;mso-position-vertical-relative:page;z-index:-981640" coordorigin="2950,4628" coordsize="7413,104">
            <v:shape style="position:absolute;left:2950;top:4628;width:3827;height:103" type="#_x0000_t75" stroked="false">
              <v:imagedata r:id="rId406" o:title=""/>
            </v:shape>
            <v:shape style="position:absolute;left:6753;top:4721;width:1805;height:10" type="#_x0000_t75" stroked="false">
              <v:imagedata r:id="rId367" o:title=""/>
            </v:shape>
            <v:shape style="position:absolute;left:8553;top:4721;width:1810;height:10" type="#_x0000_t75" stroked="false">
              <v:imagedata r:id="rId368" o:title=""/>
            </v:shape>
            <w10:wrap type="none"/>
          </v:group>
        </w:pict>
      </w:r>
      <w:r>
        <w:rPr/>
        <w:pict>
          <v:group style="position:absolute;margin-left:147.5pt;margin-top:251.899963pt;width:370.65pt;height:5.2pt;mso-position-horizontal-relative:page;mso-position-vertical-relative:page;z-index:-981616" coordorigin="2950,5038" coordsize="7413,104">
            <v:shape style="position:absolute;left:2950;top:5038;width:3827;height:103" type="#_x0000_t75" stroked="false">
              <v:imagedata r:id="rId407" o:title=""/>
            </v:shape>
            <v:shape style="position:absolute;left:6753;top:5132;width:1805;height:10" type="#_x0000_t75" stroked="false">
              <v:imagedata r:id="rId38" o:title=""/>
            </v:shape>
            <v:shape style="position:absolute;left:8553;top:5132;width:1810;height:10" type="#_x0000_t75" stroked="false">
              <v:imagedata r:id="rId39" o:title=""/>
            </v:shape>
            <w10:wrap type="none"/>
          </v:group>
        </w:pict>
      </w:r>
    </w:p>
    <w:p>
      <w:pPr>
        <w:tabs>
          <w:tab w:pos="1393" w:val="left" w:leader="none"/>
        </w:tabs>
        <w:spacing w:before="179"/>
        <w:ind w:left="855" w:right="4190" w:firstLine="0"/>
        <w:jc w:val="left"/>
        <w:rPr>
          <w:rFonts w:ascii="宋体" w:hAnsi="宋体" w:cs="宋体" w:eastAsia="宋体" w:hint="default"/>
          <w:sz w:val="21"/>
          <w:szCs w:val="21"/>
        </w:rPr>
      </w:pPr>
      <w:r>
        <w:rPr/>
        <w:pict>
          <v:shape style="position:absolute;margin-left:337.869995pt;margin-top:45.713673pt;width:.47998pt;height:.12pt;mso-position-horizontal-relative:page;mso-position-vertical-relative:paragraph;z-index:-981808" type="#_x0000_t75" stroked="false">
            <v:imagedata r:id="rId408" o:title=""/>
          </v:shape>
        </w:pict>
      </w:r>
      <w:r>
        <w:rPr/>
        <w:pict>
          <v:shape style="position:absolute;margin-left:427.869995pt;margin-top:45.713673pt;width:.47998pt;height:.12pt;mso-position-horizontal-relative:page;mso-position-vertical-relative:paragraph;z-index:-981784" type="#_x0000_t75" stroked="false">
            <v:imagedata r:id="rId408" o:title=""/>
          </v:shape>
        </w:pict>
      </w:r>
      <w:r>
        <w:rPr/>
        <w:pict>
          <v:group style="position:absolute;margin-left:147.5pt;margin-top:61.193653pt;width:370.65pt;height:5.2pt;mso-position-horizontal-relative:page;mso-position-vertical-relative:paragraph;z-index:-981760" coordorigin="2950,1224" coordsize="7413,104">
            <v:shape style="position:absolute;left:2950;top:1224;width:3827;height:103" type="#_x0000_t75" stroked="false">
              <v:imagedata r:id="rId407" o:title=""/>
            </v:shape>
            <v:shape style="position:absolute;left:6753;top:1317;width:1805;height:10" type="#_x0000_t75" stroked="false">
              <v:imagedata r:id="rId38" o:title=""/>
            </v:shape>
            <v:shape style="position:absolute;left:8553;top:1317;width:1810;height:10" type="#_x0000_t75" stroked="false">
              <v:imagedata r:id="rId39" o:title=""/>
            </v:shape>
            <w10:wrap type="none"/>
          </v:group>
        </w:pict>
      </w:r>
      <w:r>
        <w:rPr/>
        <w:pict>
          <v:group style="position:absolute;margin-left:147.5pt;margin-top:81.713715pt;width:370.65pt;height:5.05pt;mso-position-horizontal-relative:page;mso-position-vertical-relative:paragraph;z-index:-981736" coordorigin="2950,1634" coordsize="7413,101">
            <v:shape style="position:absolute;left:2950;top:1634;width:3827;height:101" type="#_x0000_t75" stroked="false">
              <v:imagedata r:id="rId409" o:title=""/>
            </v:shape>
            <v:shape style="position:absolute;left:6753;top:1725;width:1805;height:10" type="#_x0000_t75" stroked="false">
              <v:imagedata r:id="rId367" o:title=""/>
            </v:shape>
            <v:shape style="position:absolute;left:8553;top:1725;width:1810;height:10" type="#_x0000_t75" stroked="false">
              <v:imagedata r:id="rId368" o:title=""/>
            </v:shape>
            <w10:wrap type="none"/>
          </v:group>
        </w:pict>
      </w:r>
      <w:r>
        <w:rPr/>
        <w:pict>
          <v:group style="position:absolute;margin-left:147.5pt;margin-top:102.113708pt;width:370.65pt;height:5.2pt;mso-position-horizontal-relative:page;mso-position-vertical-relative:paragraph;z-index:-981712" coordorigin="2950,2042" coordsize="7413,104">
            <v:shape style="position:absolute;left:2950;top:2042;width:3827;height:103" type="#_x0000_t75" stroked="false">
              <v:imagedata r:id="rId407" o:title=""/>
            </v:shape>
            <v:shape style="position:absolute;left:6753;top:2136;width:1805;height:10" type="#_x0000_t75" stroked="false">
              <v:imagedata r:id="rId38" o:title=""/>
            </v:shape>
            <v:shape style="position:absolute;left:8553;top:2136;width:1810;height:10" type="#_x0000_t75" stroked="false">
              <v:imagedata r:id="rId39" o:title=""/>
            </v:shape>
            <w10:wrap type="none"/>
          </v:group>
        </w:pict>
      </w:r>
      <w:r>
        <w:rPr/>
        <w:pict>
          <v:group style="position:absolute;margin-left:147.5pt;margin-top:122.633652pt;width:370.65pt;height:5.2pt;mso-position-horizontal-relative:page;mso-position-vertical-relative:paragraph;z-index:-981688" coordorigin="2950,2453" coordsize="7413,104">
            <v:shape style="position:absolute;left:2950;top:2453;width:3827;height:103" type="#_x0000_t75" stroked="false">
              <v:imagedata r:id="rId406" o:title=""/>
            </v:shape>
            <v:shape style="position:absolute;left:6753;top:2546;width:1805;height:10" type="#_x0000_t75" stroked="false">
              <v:imagedata r:id="rId38" o:title=""/>
            </v:shape>
            <v:shape style="position:absolute;left:8553;top:2546;width:1810;height:10" type="#_x0000_t75" stroked="false">
              <v:imagedata r:id="rId39" o:title=""/>
            </v:shape>
            <w10:wrap type="none"/>
          </v:group>
        </w:pict>
      </w:r>
      <w:r>
        <w:rPr>
          <w:rFonts w:ascii="宋体" w:hAnsi="宋体" w:cs="宋体" w:eastAsia="宋体" w:hint="default"/>
          <w:b/>
          <w:bCs/>
          <w:sz w:val="21"/>
          <w:szCs w:val="21"/>
        </w:rPr>
        <w:t>2</w:t>
      </w:r>
      <w:r>
        <w:rPr>
          <w:rFonts w:ascii="宋体" w:hAnsi="宋体" w:cs="宋体" w:eastAsia="宋体" w:hint="default"/>
          <w:b/>
          <w:bCs/>
          <w:sz w:val="21"/>
          <w:szCs w:val="21"/>
        </w:rPr>
        <w:t>、</w:t>
        <w:tab/>
        <w:t>现金和现金等价物的构成：</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1275" w:type="dxa"/>
        <w:tblLayout w:type="fixed"/>
        <w:tblCellMar>
          <w:top w:w="0" w:type="dxa"/>
          <w:left w:w="0" w:type="dxa"/>
          <w:bottom w:w="0" w:type="dxa"/>
          <w:right w:w="0" w:type="dxa"/>
        </w:tblCellMar>
        <w:tblLook w:val="01E0"/>
      </w:tblPr>
      <w:tblGrid>
        <w:gridCol w:w="3827"/>
        <w:gridCol w:w="1800"/>
        <w:gridCol w:w="1800"/>
      </w:tblGrid>
      <w:tr>
        <w:trPr>
          <w:trHeight w:val="324" w:hRule="exact"/>
        </w:trPr>
        <w:tc>
          <w:tcPr>
            <w:tcW w:w="3827" w:type="dxa"/>
            <w:tcBorders>
              <w:top w:val="single" w:sz="12" w:space="0" w:color="000000"/>
              <w:left w:val="nil" w:sz="6" w:space="0" w:color="auto"/>
              <w:bottom w:val="nil" w:sz="6" w:space="0" w:color="auto"/>
              <w:right w:val="single" w:sz="4" w:space="0" w:color="000000"/>
            </w:tcBorders>
          </w:tcPr>
          <w:p>
            <w:pPr>
              <w:pStyle w:val="TableParagraph"/>
              <w:tabs>
                <w:tab w:pos="648" w:val="left" w:leader="none"/>
              </w:tabs>
              <w:spacing w:line="254" w:lineRule="exact" w:before="95"/>
              <w:ind w:left="1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00" w:type="dxa"/>
            <w:tcBorders>
              <w:top w:val="single" w:sz="12" w:space="0" w:color="000000"/>
              <w:left w:val="single" w:sz="4" w:space="0" w:color="000000"/>
              <w:bottom w:val="nil" w:sz="6" w:space="0" w:color="auto"/>
              <w:right w:val="single" w:sz="4" w:space="0" w:color="000000"/>
            </w:tcBorders>
          </w:tcPr>
          <w:p>
            <w:pPr>
              <w:pStyle w:val="TableParagraph"/>
              <w:spacing w:line="254" w:lineRule="exact" w:before="95"/>
              <w:ind w:left="472"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800" w:type="dxa"/>
            <w:vMerge w:val="restart"/>
            <w:tcBorders>
              <w:top w:val="single" w:sz="12" w:space="0" w:color="000000"/>
              <w:left w:val="single" w:sz="4" w:space="0" w:color="000000"/>
              <w:right w:val="nil" w:sz="6" w:space="0" w:color="auto"/>
            </w:tcBorders>
          </w:tcPr>
          <w:p>
            <w:pPr>
              <w:pStyle w:val="TableParagraph"/>
              <w:spacing w:line="240" w:lineRule="auto" w:before="95"/>
              <w:ind w:left="473"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61" w:hRule="exact"/>
        </w:trPr>
        <w:tc>
          <w:tcPr>
            <w:tcW w:w="3827"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single" w:sz="4" w:space="0" w:color="000000"/>
            </w:tcBorders>
          </w:tcPr>
          <w:p>
            <w:pPr/>
          </w:p>
        </w:tc>
        <w:tc>
          <w:tcPr>
            <w:tcW w:w="1800" w:type="dxa"/>
            <w:vMerge/>
            <w:tcBorders>
              <w:left w:val="single" w:sz="4" w:space="0" w:color="000000"/>
              <w:right w:val="nil" w:sz="6" w:space="0" w:color="auto"/>
            </w:tcBorders>
          </w:tcPr>
          <w:p>
            <w:pPr/>
          </w:p>
        </w:tc>
      </w:tr>
      <w:tr>
        <w:trPr>
          <w:trHeight w:val="42" w:hRule="exact"/>
        </w:trPr>
        <w:tc>
          <w:tcPr>
            <w:tcW w:w="3827"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single" w:sz="4" w:space="0" w:color="000000"/>
            </w:tcBorders>
          </w:tcPr>
          <w:p>
            <w:pPr/>
          </w:p>
        </w:tc>
        <w:tc>
          <w:tcPr>
            <w:tcW w:w="1800" w:type="dxa"/>
            <w:vMerge/>
            <w:tcBorders>
              <w:left w:val="single" w:sz="4" w:space="0" w:color="000000"/>
              <w:bottom w:val="nil" w:sz="6" w:space="0" w:color="auto"/>
              <w:right w:val="nil" w:sz="6" w:space="0" w:color="auto"/>
            </w:tcBorders>
          </w:tcPr>
          <w:p>
            <w:pPr/>
          </w:p>
        </w:tc>
      </w:tr>
      <w:tr>
        <w:trPr>
          <w:trHeight w:val="389" w:hRule="exact"/>
        </w:trPr>
        <w:tc>
          <w:tcPr>
            <w:tcW w:w="3827" w:type="dxa"/>
            <w:tcBorders>
              <w:top w:val="nil" w:sz="6" w:space="0" w:color="auto"/>
              <w:left w:val="nil" w:sz="6" w:space="0" w:color="auto"/>
              <w:bottom w:val="nil" w:sz="6" w:space="0" w:color="auto"/>
              <w:right w:val="single" w:sz="4" w:space="0" w:color="000000"/>
            </w:tcBorders>
          </w:tcPr>
          <w:p>
            <w:pPr>
              <w:pStyle w:val="TableParagraph"/>
              <w:tabs>
                <w:tab w:pos="1174" w:val="left" w:leader="none"/>
              </w:tabs>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一、现</w:t>
              <w:tab/>
              <w:t>金</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spacing w:val="-1"/>
                <w:sz w:val="21"/>
              </w:rPr>
              <w:t>171,545,154.07</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105"/>
              <w:jc w:val="right"/>
              <w:rPr>
                <w:rFonts w:ascii="Times New Roman" w:hAnsi="Times New Roman" w:cs="Times New Roman" w:eastAsia="Times New Roman" w:hint="default"/>
                <w:sz w:val="21"/>
                <w:szCs w:val="21"/>
              </w:rPr>
            </w:pPr>
            <w:r>
              <w:rPr>
                <w:rFonts w:ascii="Times New Roman"/>
                <w:spacing w:val="-1"/>
                <w:sz w:val="21"/>
              </w:rPr>
              <w:t>142,279,204.93</w:t>
            </w:r>
          </w:p>
        </w:tc>
      </w:tr>
      <w:tr>
        <w:trPr>
          <w:trHeight w:val="19" w:hRule="exact"/>
        </w:trPr>
        <w:tc>
          <w:tcPr>
            <w:tcW w:w="3827"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r>
      <w:tr>
        <w:trPr>
          <w:trHeight w:val="392" w:hRule="exact"/>
        </w:trPr>
        <w:tc>
          <w:tcPr>
            <w:tcW w:w="3827" w:type="dxa"/>
            <w:tcBorders>
              <w:top w:val="nil" w:sz="6" w:space="0" w:color="auto"/>
              <w:left w:val="nil" w:sz="6" w:space="0" w:color="auto"/>
              <w:bottom w:val="nil" w:sz="6" w:space="0" w:color="auto"/>
              <w:right w:val="single" w:sz="4" w:space="0" w:color="000000"/>
            </w:tcBorders>
          </w:tcPr>
          <w:p>
            <w:pPr>
              <w:pStyle w:val="TableParagraph"/>
              <w:spacing w:line="240" w:lineRule="auto" w:before="95"/>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21"/>
                <w:szCs w:val="21"/>
              </w:rPr>
            </w:pPr>
            <w:r>
              <w:rPr>
                <w:rFonts w:ascii="Times New Roman"/>
                <w:spacing w:val="-1"/>
                <w:sz w:val="21"/>
              </w:rPr>
              <w:t>13,113.43</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154"/>
              <w:ind w:right="105"/>
              <w:jc w:val="right"/>
              <w:rPr>
                <w:rFonts w:ascii="Times New Roman" w:hAnsi="Times New Roman" w:cs="Times New Roman" w:eastAsia="Times New Roman" w:hint="default"/>
                <w:sz w:val="21"/>
                <w:szCs w:val="21"/>
              </w:rPr>
            </w:pPr>
            <w:r>
              <w:rPr>
                <w:rFonts w:ascii="Times New Roman"/>
                <w:spacing w:val="-1"/>
                <w:sz w:val="21"/>
              </w:rPr>
              <w:t>37,137.61</w:t>
            </w:r>
          </w:p>
        </w:tc>
      </w:tr>
      <w:tr>
        <w:trPr>
          <w:trHeight w:val="19" w:hRule="exact"/>
        </w:trPr>
        <w:tc>
          <w:tcPr>
            <w:tcW w:w="3827"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r>
      <w:tr>
        <w:trPr>
          <w:trHeight w:val="389" w:hRule="exact"/>
        </w:trPr>
        <w:tc>
          <w:tcPr>
            <w:tcW w:w="3827"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544"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spacing w:val="-1"/>
                <w:sz w:val="21"/>
              </w:rPr>
              <w:t>171,532,040.64</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105"/>
              <w:jc w:val="right"/>
              <w:rPr>
                <w:rFonts w:ascii="Times New Roman" w:hAnsi="Times New Roman" w:cs="Times New Roman" w:eastAsia="Times New Roman" w:hint="default"/>
                <w:sz w:val="21"/>
                <w:szCs w:val="21"/>
              </w:rPr>
            </w:pPr>
            <w:r>
              <w:rPr>
                <w:rFonts w:ascii="Times New Roman"/>
                <w:spacing w:val="-1"/>
                <w:sz w:val="21"/>
              </w:rPr>
              <w:t>142,242,067.32</w:t>
            </w:r>
          </w:p>
        </w:tc>
      </w:tr>
      <w:tr>
        <w:trPr>
          <w:trHeight w:val="21" w:hRule="exact"/>
        </w:trPr>
        <w:tc>
          <w:tcPr>
            <w:tcW w:w="3827"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r>
      <w:tr>
        <w:trPr>
          <w:trHeight w:val="368" w:hRule="exact"/>
        </w:trPr>
        <w:tc>
          <w:tcPr>
            <w:tcW w:w="3827"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right="332"/>
              <w:jc w:val="right"/>
              <w:rPr>
                <w:rFonts w:ascii="宋体" w:hAnsi="宋体" w:cs="宋体" w:eastAsia="宋体" w:hint="default"/>
                <w:sz w:val="21"/>
                <w:szCs w:val="21"/>
              </w:rPr>
            </w:pPr>
            <w:r>
              <w:rPr>
                <w:rFonts w:ascii="宋体" w:hAnsi="宋体" w:cs="宋体" w:eastAsia="宋体" w:hint="default"/>
                <w:spacing w:val="-2"/>
                <w:sz w:val="21"/>
                <w:szCs w:val="21"/>
              </w:rPr>
              <w:t>可随时用于支付的其他货币资金</w:t>
            </w:r>
          </w:p>
        </w:tc>
        <w:tc>
          <w:tcPr>
            <w:tcW w:w="180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42" w:hRule="exact"/>
        </w:trPr>
        <w:tc>
          <w:tcPr>
            <w:tcW w:w="3827"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368" w:hRule="exact"/>
        </w:trPr>
        <w:tc>
          <w:tcPr>
            <w:tcW w:w="3827"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right="332"/>
              <w:jc w:val="righ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p>
        </w:tc>
        <w:tc>
          <w:tcPr>
            <w:tcW w:w="180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42" w:hRule="exact"/>
        </w:trPr>
        <w:tc>
          <w:tcPr>
            <w:tcW w:w="3827"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368" w:hRule="exact"/>
        </w:trPr>
        <w:tc>
          <w:tcPr>
            <w:tcW w:w="3827"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544"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180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42" w:hRule="exact"/>
        </w:trPr>
        <w:tc>
          <w:tcPr>
            <w:tcW w:w="3827"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369" w:hRule="exact"/>
        </w:trPr>
        <w:tc>
          <w:tcPr>
            <w:tcW w:w="3827"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544"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180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40" w:hRule="exact"/>
        </w:trPr>
        <w:tc>
          <w:tcPr>
            <w:tcW w:w="3827"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371" w:hRule="exact"/>
        </w:trPr>
        <w:tc>
          <w:tcPr>
            <w:tcW w:w="3827" w:type="dxa"/>
            <w:tcBorders>
              <w:top w:val="nil" w:sz="6" w:space="0" w:color="auto"/>
              <w:left w:val="nil" w:sz="6" w:space="0" w:color="auto"/>
              <w:bottom w:val="nil" w:sz="6" w:space="0" w:color="auto"/>
              <w:right w:val="single" w:sz="4" w:space="0" w:color="000000"/>
            </w:tcBorders>
          </w:tcPr>
          <w:p>
            <w:pPr>
              <w:pStyle w:val="TableParagraph"/>
              <w:spacing w:line="240" w:lineRule="auto" w:before="95"/>
              <w:ind w:left="12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180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40" w:hRule="exact"/>
        </w:trPr>
        <w:tc>
          <w:tcPr>
            <w:tcW w:w="3827"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410" w:hRule="exact"/>
        </w:trPr>
        <w:tc>
          <w:tcPr>
            <w:tcW w:w="3827"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180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415" w:hRule="exact"/>
        </w:trPr>
        <w:tc>
          <w:tcPr>
            <w:tcW w:w="3827" w:type="dxa"/>
            <w:tcBorders>
              <w:top w:val="nil" w:sz="6" w:space="0" w:color="auto"/>
              <w:left w:val="nil" w:sz="6" w:space="0" w:color="auto"/>
              <w:bottom w:val="single" w:sz="12" w:space="0" w:color="000000"/>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180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spacing w:val="-1"/>
                <w:sz w:val="21"/>
              </w:rPr>
              <w:t>171,545,154.07</w:t>
            </w:r>
          </w:p>
        </w:tc>
        <w:tc>
          <w:tcPr>
            <w:tcW w:w="1800" w:type="dxa"/>
            <w:tcBorders>
              <w:top w:val="nil" w:sz="6" w:space="0" w:color="auto"/>
              <w:left w:val="single" w:sz="4" w:space="0" w:color="000000"/>
              <w:bottom w:val="single" w:sz="12" w:space="0" w:color="000000"/>
              <w:right w:val="nil" w:sz="6" w:space="0" w:color="auto"/>
            </w:tcBorders>
          </w:tcPr>
          <w:p>
            <w:pPr>
              <w:pStyle w:val="TableParagraph"/>
              <w:spacing w:line="240" w:lineRule="auto" w:before="152"/>
              <w:ind w:right="105"/>
              <w:jc w:val="right"/>
              <w:rPr>
                <w:rFonts w:ascii="Times New Roman" w:hAnsi="Times New Roman" w:cs="Times New Roman" w:eastAsia="Times New Roman" w:hint="default"/>
                <w:sz w:val="21"/>
                <w:szCs w:val="21"/>
              </w:rPr>
            </w:pPr>
            <w:r>
              <w:rPr>
                <w:rFonts w:ascii="Times New Roman"/>
                <w:spacing w:val="-1"/>
                <w:sz w:val="21"/>
              </w:rPr>
              <w:t>142,279,204.93</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spacing w:line="350" w:lineRule="auto" w:before="36"/>
        <w:ind w:left="1398" w:right="1456" w:firstLine="0"/>
        <w:jc w:val="left"/>
        <w:rPr>
          <w:rFonts w:ascii="宋体" w:hAnsi="宋体" w:cs="宋体" w:eastAsia="宋体" w:hint="default"/>
          <w:sz w:val="21"/>
          <w:szCs w:val="21"/>
        </w:rPr>
      </w:pPr>
      <w:r>
        <w:rPr/>
        <w:pict>
          <v:group style="position:absolute;margin-left:147.5pt;margin-top:-90.456337pt;width:370.65pt;height:5.05pt;mso-position-horizontal-relative:page;mso-position-vertical-relative:paragraph;z-index:-981592" coordorigin="2950,-1809" coordsize="7413,101">
            <v:shape style="position:absolute;left:2950;top:-1809;width:3827;height:101" type="#_x0000_t75" stroked="false">
              <v:imagedata r:id="rId409" o:title=""/>
            </v:shape>
            <v:shape style="position:absolute;left:6753;top:-1718;width:1805;height:10" type="#_x0000_t75" stroked="false">
              <v:imagedata r:id="rId38" o:title=""/>
            </v:shape>
            <v:shape style="position:absolute;left:8553;top:-1718;width:1810;height:10" type="#_x0000_t75" stroked="false">
              <v:imagedata r:id="rId39" o:title=""/>
            </v:shape>
            <w10:wrap type="none"/>
          </v:group>
        </w:pict>
      </w:r>
      <w:r>
        <w:rPr/>
        <w:pict>
          <v:group style="position:absolute;margin-left:147.5pt;margin-top:-70.056396pt;width:370.65pt;height:5.2pt;mso-position-horizontal-relative:page;mso-position-vertical-relative:paragraph;z-index:-981568" coordorigin="2950,-1401" coordsize="7413,104">
            <v:shape style="position:absolute;left:2950;top:-1401;width:3827;height:103" type="#_x0000_t75" stroked="false">
              <v:imagedata r:id="rId406" o:title=""/>
            </v:shape>
            <v:shape style="position:absolute;left:6753;top:-1308;width:1805;height:10" type="#_x0000_t75" stroked="false">
              <v:imagedata r:id="rId367" o:title=""/>
            </v:shape>
            <v:shape style="position:absolute;left:8553;top:-1308;width:1810;height:10" type="#_x0000_t75" stroked="false">
              <v:imagedata r:id="rId368" o:title=""/>
            </v:shape>
            <w10:wrap type="none"/>
          </v:group>
        </w:pict>
      </w:r>
      <w:r>
        <w:rPr/>
        <w:pict>
          <v:group style="position:absolute;margin-left:147.5pt;margin-top:-49.536335pt;width:370.65pt;height:5.2pt;mso-position-horizontal-relative:page;mso-position-vertical-relative:paragraph;z-index:-981544" coordorigin="2950,-991" coordsize="7413,104">
            <v:shape style="position:absolute;left:2950;top:-991;width:3827;height:103" type="#_x0000_t75" stroked="false">
              <v:imagedata r:id="rId407" o:title=""/>
            </v:shape>
            <v:shape style="position:absolute;left:6753;top:-897;width:1805;height:10" type="#_x0000_t75" stroked="false">
              <v:imagedata r:id="rId38" o:title=""/>
            </v:shape>
            <v:shape style="position:absolute;left:8553;top:-897;width:1810;height:10" type="#_x0000_t75" stroked="false">
              <v:imagedata r:id="rId39" o:title=""/>
            </v:shape>
            <w10:wrap type="none"/>
          </v:group>
        </w:pict>
      </w:r>
      <w:r>
        <w:rPr>
          <w:rFonts w:ascii="宋体" w:hAnsi="宋体" w:cs="宋体" w:eastAsia="宋体" w:hint="default"/>
          <w:spacing w:val="-1"/>
          <w:sz w:val="21"/>
          <w:szCs w:val="21"/>
        </w:rPr>
        <w:t>注：现金和现金等价物不含母公司或集团内子公司使用受限制的现金和现金等价</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物</w:t>
      </w:r>
    </w:p>
    <w:p>
      <w:pPr>
        <w:spacing w:line="240" w:lineRule="auto" w:before="13"/>
        <w:rPr>
          <w:rFonts w:ascii="宋体" w:hAnsi="宋体" w:cs="宋体" w:eastAsia="宋体" w:hint="default"/>
          <w:sz w:val="22"/>
          <w:szCs w:val="22"/>
        </w:rPr>
      </w:pPr>
    </w:p>
    <w:p>
      <w:pPr>
        <w:spacing w:before="0"/>
        <w:ind w:left="138" w:right="4190" w:firstLine="0"/>
        <w:jc w:val="left"/>
        <w:rPr>
          <w:rFonts w:ascii="宋体" w:hAnsi="宋体" w:cs="宋体" w:eastAsia="宋体" w:hint="default"/>
          <w:sz w:val="21"/>
          <w:szCs w:val="21"/>
        </w:rPr>
      </w:pPr>
      <w:r>
        <w:rPr>
          <w:rFonts w:ascii="宋体" w:hAnsi="宋体" w:cs="宋体" w:eastAsia="宋体" w:hint="default"/>
          <w:b/>
          <w:bCs/>
          <w:sz w:val="21"/>
          <w:szCs w:val="21"/>
        </w:rPr>
        <w:t>六、资产证券化业务的会计处理</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spacing w:line="698" w:lineRule="auto" w:before="0"/>
        <w:ind w:left="138" w:right="179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无资产证券化业务。</w:t>
      </w:r>
      <w:r>
        <w:rPr>
          <w:rFonts w:ascii="宋体" w:hAnsi="宋体" w:cs="宋体" w:eastAsia="宋体" w:hint="default"/>
          <w:b/>
          <w:bCs/>
          <w:spacing w:val="-104"/>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无公司不具有控制权但实质上承担其风险的特殊目的主体情况</w:t>
      </w:r>
      <w:r>
        <w:rPr>
          <w:rFonts w:ascii="宋体" w:hAnsi="宋体" w:cs="宋体" w:eastAsia="宋体" w:hint="default"/>
          <w:spacing w:val="-1"/>
          <w:sz w:val="21"/>
          <w:szCs w:val="21"/>
        </w:rPr>
      </w:r>
    </w:p>
    <w:p>
      <w:pPr>
        <w:spacing w:after="0" w:line="698" w:lineRule="auto"/>
        <w:jc w:val="left"/>
        <w:rPr>
          <w:rFonts w:ascii="宋体" w:hAnsi="宋体" w:cs="宋体" w:eastAsia="宋体" w:hint="default"/>
          <w:sz w:val="21"/>
          <w:szCs w:val="21"/>
        </w:rPr>
        <w:sectPr>
          <w:pgSz w:w="11910" w:h="16840"/>
          <w:pgMar w:header="892" w:footer="1186" w:top="1080" w:bottom="1380" w:left="166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tabs>
          <w:tab w:pos="980" w:val="left" w:leader="none"/>
        </w:tabs>
        <w:spacing w:before="36"/>
        <w:ind w:left="140" w:right="0" w:firstLine="0"/>
        <w:jc w:val="left"/>
        <w:rPr>
          <w:rFonts w:ascii="黑体" w:hAnsi="黑体" w:cs="黑体" w:eastAsia="黑体" w:hint="default"/>
          <w:sz w:val="21"/>
          <w:szCs w:val="21"/>
        </w:rPr>
      </w:pPr>
      <w:r>
        <w:rPr>
          <w:rFonts w:ascii="黑体" w:hAnsi="黑体" w:cs="黑体" w:eastAsia="黑体" w:hint="default"/>
          <w:b/>
          <w:bCs/>
          <w:sz w:val="21"/>
          <w:szCs w:val="21"/>
        </w:rPr>
        <w:t>七、</w:t>
        <w:tab/>
        <w:t>关联方及关联交易</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21"/>
          <w:szCs w:val="21"/>
        </w:rPr>
      </w:pPr>
    </w:p>
    <w:p>
      <w:pPr>
        <w:tabs>
          <w:tab w:pos="980" w:val="left" w:leader="none"/>
          <w:tab w:pos="11205" w:val="left" w:leader="none"/>
        </w:tabs>
        <w:spacing w:before="0"/>
        <w:ind w:left="140" w:right="0" w:firstLine="0"/>
        <w:jc w:val="left"/>
        <w:rPr>
          <w:rFonts w:ascii="宋体" w:hAnsi="宋体" w:cs="宋体" w:eastAsia="宋体" w:hint="default"/>
          <w:sz w:val="21"/>
          <w:szCs w:val="21"/>
        </w:rPr>
      </w:pPr>
      <w:r>
        <w:rPr/>
        <w:pict>
          <v:shape style="position:absolute;margin-left:185.179993pt;margin-top:36.863682pt;width:.48pt;height:.12pt;mso-position-horizontal-relative:page;mso-position-vertical-relative:paragraph;z-index:-981520" type="#_x0000_t75" stroked="false">
            <v:imagedata r:id="rId408" o:title=""/>
          </v:shape>
        </w:pict>
      </w:r>
      <w:r>
        <w:rPr/>
        <w:pict>
          <v:shape style="position:absolute;margin-left:234.860001pt;margin-top:36.863682pt;width:.48pt;height:.12pt;mso-position-horizontal-relative:page;mso-position-vertical-relative:paragraph;z-index:-981496" type="#_x0000_t75" stroked="false">
            <v:imagedata r:id="rId408" o:title=""/>
          </v:shape>
        </w:pict>
      </w:r>
      <w:r>
        <w:rPr/>
        <w:pict>
          <v:shape style="position:absolute;margin-left:293.809998pt;margin-top:36.863682pt;width:.47998pt;height:.12pt;mso-position-horizontal-relative:page;mso-position-vertical-relative:paragraph;z-index:-981472" type="#_x0000_t75" stroked="false">
            <v:imagedata r:id="rId408" o:title=""/>
          </v:shape>
        </w:pict>
      </w:r>
      <w:r>
        <w:rPr/>
        <w:pict>
          <v:shape style="position:absolute;margin-left:375.410004pt;margin-top:36.863682pt;width:.48001pt;height:.12pt;mso-position-horizontal-relative:page;mso-position-vertical-relative:paragraph;z-index:-981448" type="#_x0000_t75" stroked="false">
            <v:imagedata r:id="rId408" o:title=""/>
          </v:shape>
        </w:pict>
      </w:r>
      <w:r>
        <w:rPr/>
        <w:pict>
          <v:shape style="position:absolute;margin-left:418.01001pt;margin-top:36.863682pt;width:.48001pt;height:.12pt;mso-position-horizontal-relative:page;mso-position-vertical-relative:paragraph;z-index:-981424" type="#_x0000_t75" stroked="false">
            <v:imagedata r:id="rId408" o:title=""/>
          </v:shape>
        </w:pict>
      </w:r>
      <w:r>
        <w:rPr/>
        <w:pict>
          <v:shape style="position:absolute;margin-left:476.350006pt;margin-top:36.863682pt;width:.48001pt;height:.12pt;mso-position-horizontal-relative:page;mso-position-vertical-relative:paragraph;z-index:-981400" type="#_x0000_t75" stroked="false">
            <v:imagedata r:id="rId408" o:title=""/>
          </v:shape>
        </w:pict>
      </w:r>
      <w:r>
        <w:rPr/>
        <w:pict>
          <v:shape style="position:absolute;margin-left:526.51001pt;margin-top:36.863682pt;width:.47998pt;height:.12pt;mso-position-horizontal-relative:page;mso-position-vertical-relative:paragraph;z-index:-981376" type="#_x0000_t75" stroked="false">
            <v:imagedata r:id="rId408" o:title=""/>
          </v:shape>
        </w:pict>
      </w:r>
      <w:r>
        <w:rPr/>
        <w:pict>
          <v:shape style="position:absolute;margin-left:576.309998pt;margin-top:36.863682pt;width:.47998pt;height:.12pt;mso-position-horizontal-relative:page;mso-position-vertical-relative:paragraph;z-index:-981352" type="#_x0000_t75" stroked="false">
            <v:imagedata r:id="rId408" o:title=""/>
          </v:shape>
        </w:pict>
      </w:r>
      <w:r>
        <w:rPr/>
        <w:pict>
          <v:shape style="position:absolute;margin-left:616.869995pt;margin-top:36.863682pt;width:.47998pt;height:.12pt;mso-position-horizontal-relative:page;mso-position-vertical-relative:paragraph;z-index:-981328" type="#_x0000_t75" stroked="false">
            <v:imagedata r:id="rId408" o:title=""/>
          </v:shape>
        </w:pict>
      </w:r>
      <w:r>
        <w:rPr/>
        <w:pict>
          <v:shape style="position:absolute;margin-left:699.700012pt;margin-top:36.863682pt;width:.48004pt;height:.12pt;mso-position-horizontal-relative:page;mso-position-vertical-relative:paragraph;z-index:-981304" type="#_x0000_t75" stroked="false">
            <v:imagedata r:id="rId408" o:title=""/>
          </v:shape>
        </w:pict>
      </w:r>
      <w:r>
        <w:rPr/>
        <w:pict>
          <v:group style="position:absolute;margin-left:102.5pt;margin-top:111.893661pt;width:672.2pt;height:5.55pt;mso-position-horizontal-relative:page;mso-position-vertical-relative:paragraph;z-index:-981280" coordorigin="2050,2238" coordsize="13444,111">
            <v:shape style="position:absolute;left:2050;top:2238;width:1673;height:110" type="#_x0000_t75" stroked="false">
              <v:imagedata r:id="rId412" o:title=""/>
            </v:shape>
            <v:shape style="position:absolute;left:3699;top:2334;width:1008;height:14" type="#_x0000_t75" stroked="false">
              <v:imagedata r:id="rId413" o:title=""/>
            </v:shape>
            <v:shape style="position:absolute;left:4692;top:2334;width:1193;height:14" type="#_x0000_t75" stroked="false">
              <v:imagedata r:id="rId414" o:title=""/>
            </v:shape>
            <v:shape style="position:absolute;left:5871;top:2334;width:1646;height:14" type="#_x0000_t75" stroked="false">
              <v:imagedata r:id="rId415" o:title=""/>
            </v:shape>
            <v:shape style="position:absolute;left:7503;top:2334;width:866;height:14" type="#_x0000_t75" stroked="false">
              <v:imagedata r:id="rId416" o:title=""/>
            </v:shape>
            <v:shape style="position:absolute;left:8355;top:2334;width:1181;height:14" type="#_x0000_t75" stroked="false">
              <v:imagedata r:id="rId417" o:title=""/>
            </v:shape>
            <v:shape style="position:absolute;left:9522;top:2339;width:1008;height:10" type="#_x0000_t75" stroked="false">
              <v:imagedata r:id="rId418" o:title=""/>
            </v:shape>
            <v:shape style="position:absolute;left:10525;top:2339;width:1812;height:10" type="#_x0000_t75" stroked="false">
              <v:imagedata r:id="rId419" o:title=""/>
            </v:shape>
            <v:shape style="position:absolute;left:12333;top:2334;width:1671;height:14" type="#_x0000_t75" stroked="false">
              <v:imagedata r:id="rId420" o:title=""/>
            </v:shape>
            <v:shape style="position:absolute;left:13989;top:2339;width:1505;height:10" type="#_x0000_t75" stroked="false">
              <v:imagedata r:id="rId421" o:title=""/>
            </v:shape>
            <w10:wrap type="none"/>
          </v:group>
        </w:pict>
      </w:r>
      <w:r>
        <w:rPr>
          <w:rFonts w:ascii="宋体" w:hAnsi="宋体" w:cs="宋体" w:eastAsia="宋体" w:hint="default"/>
          <w:b/>
          <w:bCs/>
          <w:w w:val="95"/>
          <w:sz w:val="21"/>
          <w:szCs w:val="21"/>
        </w:rPr>
        <w:t>(</w:t>
      </w:r>
      <w:r>
        <w:rPr>
          <w:rFonts w:ascii="宋体" w:hAnsi="宋体" w:cs="宋体" w:eastAsia="宋体" w:hint="default"/>
          <w:b/>
          <w:bCs/>
          <w:w w:val="95"/>
          <w:sz w:val="21"/>
          <w:szCs w:val="21"/>
        </w:rPr>
        <w:t>一</w:t>
      </w:r>
      <w:r>
        <w:rPr>
          <w:rFonts w:ascii="宋体" w:hAnsi="宋体" w:cs="宋体" w:eastAsia="宋体" w:hint="default"/>
          <w:b/>
          <w:bCs/>
          <w:w w:val="95"/>
          <w:sz w:val="21"/>
          <w:szCs w:val="21"/>
        </w:rPr>
        <w:t>)</w:t>
        <w:tab/>
      </w:r>
      <w:r>
        <w:rPr>
          <w:rFonts w:ascii="宋体" w:hAnsi="宋体" w:cs="宋体" w:eastAsia="宋体" w:hint="default"/>
          <w:b/>
          <w:bCs/>
          <w:sz w:val="21"/>
          <w:szCs w:val="21"/>
        </w:rPr>
        <w:t>本企业的母公司情况</w:t>
        <w:tab/>
        <w:t>（金额单位：万元）</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735" w:type="dxa"/>
        <w:tblLayout w:type="fixed"/>
        <w:tblCellMar>
          <w:top w:w="0" w:type="dxa"/>
          <w:left w:w="0" w:type="dxa"/>
          <w:bottom w:w="0" w:type="dxa"/>
          <w:right w:w="0" w:type="dxa"/>
        </w:tblCellMar>
        <w:tblLook w:val="01E0"/>
      </w:tblPr>
      <w:tblGrid>
        <w:gridCol w:w="1673"/>
        <w:gridCol w:w="994"/>
        <w:gridCol w:w="1179"/>
        <w:gridCol w:w="1632"/>
        <w:gridCol w:w="852"/>
        <w:gridCol w:w="1167"/>
        <w:gridCol w:w="1003"/>
        <w:gridCol w:w="996"/>
        <w:gridCol w:w="811"/>
        <w:gridCol w:w="1657"/>
        <w:gridCol w:w="1495"/>
      </w:tblGrid>
      <w:tr>
        <w:trPr>
          <w:trHeight w:val="1515" w:hRule="exact"/>
        </w:trPr>
        <w:tc>
          <w:tcPr>
            <w:tcW w:w="1673"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994"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79"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1632"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52"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3"/>
                <w:szCs w:val="23"/>
              </w:rPr>
            </w:pPr>
          </w:p>
          <w:p>
            <w:pPr>
              <w:pStyle w:val="TableParagraph"/>
              <w:spacing w:line="405" w:lineRule="auto"/>
              <w:ind w:left="151" w:right="149" w:firstLine="91"/>
              <w:jc w:val="left"/>
              <w:rPr>
                <w:rFonts w:ascii="宋体" w:hAnsi="宋体" w:cs="宋体" w:eastAsia="宋体" w:hint="default"/>
                <w:sz w:val="18"/>
                <w:szCs w:val="18"/>
              </w:rPr>
            </w:pPr>
            <w:r>
              <w:rPr>
                <w:rFonts w:ascii="宋体" w:hAnsi="宋体" w:cs="宋体" w:eastAsia="宋体" w:hint="default"/>
                <w:sz w:val="18"/>
                <w:szCs w:val="18"/>
              </w:rPr>
              <w:t>法定 代表人</w:t>
            </w:r>
          </w:p>
        </w:tc>
        <w:tc>
          <w:tcPr>
            <w:tcW w:w="1167"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003"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996" w:type="dxa"/>
            <w:vMerge w:val="restart"/>
            <w:tcBorders>
              <w:top w:val="single" w:sz="12" w:space="0" w:color="000000"/>
              <w:left w:val="single" w:sz="4" w:space="0" w:color="000000"/>
              <w:right w:val="single" w:sz="4" w:space="0" w:color="000000"/>
            </w:tcBorders>
          </w:tcPr>
          <w:p>
            <w:pPr>
              <w:pStyle w:val="TableParagraph"/>
              <w:spacing w:line="408" w:lineRule="auto" w:before="136"/>
              <w:ind w:left="132" w:right="132"/>
              <w:jc w:val="center"/>
              <w:rPr>
                <w:rFonts w:ascii="宋体" w:hAnsi="宋体" w:cs="宋体" w:eastAsia="宋体" w:hint="default"/>
                <w:sz w:val="18"/>
                <w:szCs w:val="18"/>
              </w:rPr>
            </w:pPr>
            <w:r>
              <w:rPr>
                <w:rFonts w:ascii="宋体" w:hAnsi="宋体" w:cs="宋体" w:eastAsia="宋体" w:hint="default"/>
                <w:sz w:val="18"/>
                <w:szCs w:val="18"/>
              </w:rPr>
              <w:t>母公司对 本公司的 持股比例</w:t>
            </w:r>
          </w:p>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11" w:type="dxa"/>
            <w:vMerge w:val="restart"/>
            <w:tcBorders>
              <w:top w:val="single" w:sz="12" w:space="0" w:color="000000"/>
              <w:left w:val="single" w:sz="4" w:space="0" w:color="000000"/>
              <w:right w:val="single" w:sz="4" w:space="0" w:color="000000"/>
            </w:tcBorders>
          </w:tcPr>
          <w:p>
            <w:pPr>
              <w:pStyle w:val="TableParagraph"/>
              <w:spacing w:line="408" w:lineRule="auto" w:before="136"/>
              <w:ind w:left="129" w:right="131"/>
              <w:jc w:val="both"/>
              <w:rPr>
                <w:rFonts w:ascii="Times New Roman" w:hAnsi="Times New Roman" w:cs="Times New Roman" w:eastAsia="Times New Roman" w:hint="default"/>
                <w:sz w:val="18"/>
                <w:szCs w:val="18"/>
              </w:rPr>
            </w:pPr>
            <w:r>
              <w:rPr>
                <w:rFonts w:ascii="宋体" w:hAnsi="宋体" w:cs="宋体" w:eastAsia="宋体" w:hint="default"/>
                <w:sz w:val="18"/>
                <w:szCs w:val="18"/>
              </w:rPr>
              <w:t>对本公 司的表 决权比 例</w:t>
            </w:r>
            <w:r>
              <w:rPr>
                <w:rFonts w:ascii="Times New Roman" w:hAnsi="Times New Roman" w:cs="Times New Roman" w:eastAsia="Times New Roman" w:hint="default"/>
                <w:sz w:val="18"/>
                <w:szCs w:val="18"/>
              </w:rPr>
              <w:t>(%)</w:t>
            </w:r>
          </w:p>
        </w:tc>
        <w:tc>
          <w:tcPr>
            <w:tcW w:w="1657"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本公司最终控制方</w:t>
            </w:r>
          </w:p>
        </w:tc>
        <w:tc>
          <w:tcPr>
            <w:tcW w:w="1495" w:type="dxa"/>
            <w:tcBorders>
              <w:top w:val="single" w:sz="12"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6" w:hRule="exact"/>
        </w:trPr>
        <w:tc>
          <w:tcPr>
            <w:tcW w:w="1673" w:type="dxa"/>
            <w:vMerge w:val="restart"/>
            <w:tcBorders>
              <w:top w:val="nil" w:sz="6" w:space="0" w:color="auto"/>
              <w:left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6"/>
                <w:szCs w:val="16"/>
              </w:rPr>
            </w:pPr>
          </w:p>
          <w:p>
            <w:pPr>
              <w:pStyle w:val="TableParagraph"/>
              <w:spacing w:line="408" w:lineRule="auto"/>
              <w:ind w:left="122" w:right="108"/>
              <w:jc w:val="left"/>
              <w:rPr>
                <w:rFonts w:ascii="宋体" w:hAnsi="宋体" w:cs="宋体" w:eastAsia="宋体" w:hint="default"/>
                <w:sz w:val="18"/>
                <w:szCs w:val="18"/>
              </w:rPr>
            </w:pPr>
            <w:r>
              <w:rPr>
                <w:rFonts w:ascii="宋体" w:hAnsi="宋体" w:cs="宋体" w:eastAsia="宋体" w:hint="default"/>
                <w:sz w:val="18"/>
                <w:szCs w:val="18"/>
              </w:rPr>
              <w:t>上海迪宣投资管理 有限公司</w:t>
            </w:r>
          </w:p>
        </w:tc>
        <w:tc>
          <w:tcPr>
            <w:tcW w:w="994" w:type="dxa"/>
            <w:vMerge w:val="restart"/>
            <w:tcBorders>
              <w:top w:val="nil" w:sz="6" w:space="0" w:color="auto"/>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179" w:type="dxa"/>
            <w:tcBorders>
              <w:top w:val="nil" w:sz="6" w:space="0" w:color="auto"/>
              <w:left w:val="single" w:sz="4" w:space="0" w:color="000000"/>
              <w:bottom w:val="nil" w:sz="6" w:space="0" w:color="auto"/>
              <w:right w:val="single" w:sz="4" w:space="0" w:color="000000"/>
            </w:tcBorders>
          </w:tcPr>
          <w:p>
            <w:pPr/>
          </w:p>
        </w:tc>
        <w:tc>
          <w:tcPr>
            <w:tcW w:w="1632" w:type="dxa"/>
            <w:vMerge w:val="restart"/>
            <w:tcBorders>
              <w:top w:val="nil" w:sz="6" w:space="0" w:color="auto"/>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408" w:lineRule="auto"/>
              <w:ind w:left="103" w:right="72"/>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上海市青浦区崧</w:t>
            </w:r>
            <w:r>
              <w:rPr>
                <w:rFonts w:ascii="宋体" w:hAnsi="宋体" w:cs="宋体" w:eastAsia="宋体" w:hint="default"/>
                <w:spacing w:val="-64"/>
                <w:sz w:val="18"/>
                <w:szCs w:val="18"/>
              </w:rPr>
              <w:t> </w:t>
            </w:r>
            <w:r>
              <w:rPr>
                <w:rFonts w:ascii="宋体" w:hAnsi="宋体" w:cs="宋体" w:eastAsia="宋体" w:hint="default"/>
                <w:sz w:val="18"/>
                <w:szCs w:val="18"/>
              </w:rPr>
              <w:t>秀路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555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幢</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p>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852" w:type="dxa"/>
            <w:tcBorders>
              <w:top w:val="nil" w:sz="6" w:space="0" w:color="auto"/>
              <w:left w:val="single" w:sz="4" w:space="0" w:color="000000"/>
              <w:bottom w:val="nil" w:sz="6" w:space="0" w:color="auto"/>
              <w:right w:val="single" w:sz="4" w:space="0" w:color="000000"/>
            </w:tcBorders>
          </w:tcPr>
          <w:p>
            <w:pPr/>
          </w:p>
        </w:tc>
        <w:tc>
          <w:tcPr>
            <w:tcW w:w="1167"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996" w:type="dxa"/>
            <w:vMerge/>
            <w:tcBorders>
              <w:left w:val="single" w:sz="4" w:space="0" w:color="000000"/>
              <w:bottom w:val="nil" w:sz="6" w:space="0" w:color="auto"/>
              <w:right w:val="single" w:sz="4" w:space="0" w:color="000000"/>
            </w:tcBorders>
          </w:tcPr>
          <w:p>
            <w:pPr/>
          </w:p>
        </w:tc>
        <w:tc>
          <w:tcPr>
            <w:tcW w:w="811" w:type="dxa"/>
            <w:vMerge/>
            <w:tcBorders>
              <w:left w:val="single" w:sz="4" w:space="0" w:color="000000"/>
              <w:bottom w:val="nil" w:sz="6" w:space="0" w:color="auto"/>
              <w:right w:val="single" w:sz="4" w:space="0" w:color="000000"/>
            </w:tcBorders>
          </w:tcPr>
          <w:p>
            <w:pPr/>
          </w:p>
        </w:tc>
        <w:tc>
          <w:tcPr>
            <w:tcW w:w="1657"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nil" w:sz="6" w:space="0" w:color="auto"/>
            </w:tcBorders>
          </w:tcPr>
          <w:p>
            <w:pPr/>
          </w:p>
        </w:tc>
      </w:tr>
      <w:tr>
        <w:trPr>
          <w:trHeight w:val="919" w:hRule="exact"/>
        </w:trPr>
        <w:tc>
          <w:tcPr>
            <w:tcW w:w="1673" w:type="dxa"/>
            <w:vMerge/>
            <w:tcBorders>
              <w:left w:val="nil" w:sz="6" w:space="0" w:color="auto"/>
              <w:bottom w:val="single" w:sz="12" w:space="0" w:color="000000"/>
              <w:right w:val="nil" w:sz="6" w:space="0" w:color="auto"/>
            </w:tcBorders>
          </w:tcPr>
          <w:p>
            <w:pPr/>
          </w:p>
        </w:tc>
        <w:tc>
          <w:tcPr>
            <w:tcW w:w="994" w:type="dxa"/>
            <w:vMerge/>
            <w:tcBorders>
              <w:left w:val="nil" w:sz="6" w:space="0" w:color="auto"/>
              <w:bottom w:val="single" w:sz="12" w:space="0" w:color="000000"/>
              <w:right w:val="single" w:sz="4" w:space="0" w:color="000000"/>
            </w:tcBorders>
          </w:tcPr>
          <w:p>
            <w:pPr/>
          </w:p>
        </w:tc>
        <w:tc>
          <w:tcPr>
            <w:tcW w:w="117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1632" w:type="dxa"/>
            <w:vMerge/>
            <w:tcBorders>
              <w:left w:val="single" w:sz="4" w:space="0" w:color="000000"/>
              <w:bottom w:val="single" w:sz="12" w:space="0" w:color="000000"/>
              <w:right w:val="single" w:sz="4" w:space="0" w:color="000000"/>
            </w:tcBorders>
          </w:tcPr>
          <w:p>
            <w:pPr/>
          </w:p>
        </w:tc>
        <w:tc>
          <w:tcPr>
            <w:tcW w:w="85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116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及咨询业</w:t>
            </w:r>
          </w:p>
        </w:tc>
        <w:tc>
          <w:tcPr>
            <w:tcW w:w="100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867.00</w:t>
            </w:r>
          </w:p>
        </w:tc>
        <w:tc>
          <w:tcPr>
            <w:tcW w:w="99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50.569</w:t>
            </w:r>
          </w:p>
        </w:tc>
        <w:tc>
          <w:tcPr>
            <w:tcW w:w="81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50.569</w:t>
            </w:r>
          </w:p>
        </w:tc>
        <w:tc>
          <w:tcPr>
            <w:tcW w:w="165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范建震、陈迪清</w:t>
            </w:r>
          </w:p>
        </w:tc>
        <w:tc>
          <w:tcPr>
            <w:tcW w:w="1495" w:type="dxa"/>
            <w:tcBorders>
              <w:top w:val="nil" w:sz="6" w:space="0" w:color="auto"/>
              <w:left w:val="single"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6/621998</w:t>
            </w:r>
          </w:p>
        </w:tc>
      </w:tr>
    </w:tbl>
    <w:p>
      <w:pPr>
        <w:spacing w:after="0" w:line="240" w:lineRule="auto"/>
        <w:jc w:val="left"/>
        <w:rPr>
          <w:rFonts w:ascii="Times New Roman" w:hAnsi="Times New Roman" w:cs="Times New Roman" w:eastAsia="Times New Roman" w:hint="default"/>
          <w:sz w:val="18"/>
          <w:szCs w:val="18"/>
        </w:rPr>
        <w:sectPr>
          <w:headerReference w:type="default" r:id="rId410"/>
          <w:footerReference w:type="default" r:id="rId411"/>
          <w:pgSz w:w="16840" w:h="11910" w:orient="landscape"/>
          <w:pgMar w:header="892" w:footer="1186" w:top="1080" w:bottom="1380" w:left="1300" w:right="0"/>
          <w:pgNumType w:start="108"/>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tabs>
          <w:tab w:pos="980" w:val="left" w:leader="none"/>
        </w:tabs>
        <w:spacing w:before="36"/>
        <w:ind w:left="140" w:right="0"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二</w:t>
      </w:r>
      <w:r>
        <w:rPr>
          <w:rFonts w:ascii="宋体" w:hAnsi="宋体" w:cs="宋体" w:eastAsia="宋体" w:hint="default"/>
          <w:b/>
          <w:bCs/>
          <w:w w:val="95"/>
          <w:sz w:val="21"/>
          <w:szCs w:val="21"/>
        </w:rPr>
        <w:t>)</w:t>
        <w:tab/>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p>
      <w:pPr>
        <w:spacing w:line="1589" w:lineRule="exact"/>
        <w:ind w:left="721" w:right="0" w:firstLine="0"/>
        <w:rPr>
          <w:rFonts w:ascii="宋体" w:hAnsi="宋体" w:cs="宋体" w:eastAsia="宋体" w:hint="default"/>
          <w:sz w:val="20"/>
          <w:szCs w:val="20"/>
        </w:rPr>
      </w:pPr>
      <w:r>
        <w:rPr>
          <w:rFonts w:ascii="宋体" w:hAnsi="宋体" w:cs="宋体" w:eastAsia="宋体" w:hint="default"/>
          <w:position w:val="-31"/>
          <w:sz w:val="20"/>
          <w:szCs w:val="20"/>
        </w:rPr>
        <w:pict>
          <v:group style="width:673.3pt;height:79.5pt;mso-position-horizontal-relative:char;mso-position-vertical-relative:line" coordorigin="0,0" coordsize="13466,1590">
            <v:group style="position:absolute;left:29;top:14;width:1515;height:2" coordorigin="29,14" coordsize="1515,2">
              <v:shape style="position:absolute;left:29;top:14;width:1515;height:2" coordorigin="29,14" coordsize="1515,0" path="m29,14l1543,14e" filled="false" stroked="true" strokeweight="1.44pt" strokecolor="#000000">
                <v:path arrowok="t"/>
              </v:shape>
              <v:shape style="position:absolute;left:1543;top:29;width:10;height:2" type="#_x0000_t75" stroked="false">
                <v:imagedata r:id="rId408" o:title=""/>
              </v:shape>
            </v:group>
            <v:group style="position:absolute;left:1543;top:14;width:29;height:2" coordorigin="1543,14" coordsize="29,2">
              <v:shape style="position:absolute;left:1543;top:14;width:29;height:2" coordorigin="1543,14" coordsize="29,0" path="m1543,14l1572,14e" filled="false" stroked="true" strokeweight="1.44pt" strokecolor="#000000">
                <v:path arrowok="t"/>
              </v:shape>
            </v:group>
            <v:group style="position:absolute;left:1572;top:14;width:1246;height:2" coordorigin="1572,14" coordsize="1246,2">
              <v:shape style="position:absolute;left:1572;top:14;width:1246;height:2" coordorigin="1572,14" coordsize="1246,0" path="m1572,14l2818,14e" filled="false" stroked="true" strokeweight="1.44pt" strokecolor="#000000">
                <v:path arrowok="t"/>
              </v:shape>
              <v:shape style="position:absolute;left:2818;top:29;width:10;height:2" type="#_x0000_t75" stroked="false">
                <v:imagedata r:id="rId408" o:title=""/>
              </v:shape>
            </v:group>
            <v:group style="position:absolute;left:2818;top:14;width:29;height:2" coordorigin="2818,14" coordsize="29,2">
              <v:shape style="position:absolute;left:2818;top:14;width:29;height:2" coordorigin="2818,14" coordsize="29,0" path="m2818,14l2846,14e" filled="false" stroked="true" strokeweight="1.44pt" strokecolor="#000000">
                <v:path arrowok="t"/>
              </v:shape>
            </v:group>
            <v:group style="position:absolute;left:2846;top:14;width:911;height:2" coordorigin="2846,14" coordsize="911,2">
              <v:shape style="position:absolute;left:2846;top:14;width:911;height:2" coordorigin="2846,14" coordsize="911,0" path="m2846,14l3756,14e" filled="false" stroked="true" strokeweight="1.44pt" strokecolor="#000000">
                <v:path arrowok="t"/>
              </v:shape>
              <v:shape style="position:absolute;left:3757;top:29;width:10;height:2" type="#_x0000_t75" stroked="false">
                <v:imagedata r:id="rId408" o:title=""/>
              </v:shape>
            </v:group>
            <v:group style="position:absolute;left:3757;top:14;width:29;height:2" coordorigin="3757,14" coordsize="29,2">
              <v:shape style="position:absolute;left:3757;top:14;width:29;height:2" coordorigin="3757,14" coordsize="29,0" path="m3757,14l3785,14e" filled="false" stroked="true" strokeweight="1.44pt" strokecolor="#000000">
                <v:path arrowok="t"/>
              </v:shape>
            </v:group>
            <v:group style="position:absolute;left:3785;top:14;width:2295;height:2" coordorigin="3785,14" coordsize="2295,2">
              <v:shape style="position:absolute;left:3785;top:14;width:2295;height:2" coordorigin="3785,14" coordsize="2295,0" path="m3785,14l6080,14e" filled="false" stroked="true" strokeweight="1.44pt" strokecolor="#000000">
                <v:path arrowok="t"/>
              </v:shape>
              <v:shape style="position:absolute;left:6080;top:29;width:10;height:2" type="#_x0000_t75" stroked="false">
                <v:imagedata r:id="rId408" o:title=""/>
              </v:shape>
            </v:group>
            <v:group style="position:absolute;left:6080;top:14;width:29;height:2" coordorigin="6080,14" coordsize="29,2">
              <v:shape style="position:absolute;left:6080;top:14;width:29;height:2" coordorigin="6080,14" coordsize="29,0" path="m6080,14l6109,14e" filled="false" stroked="true" strokeweight="1.44pt" strokecolor="#000000">
                <v:path arrowok="t"/>
              </v:shape>
            </v:group>
            <v:group style="position:absolute;left:6109;top:14;width:1086;height:2" coordorigin="6109,14" coordsize="1086,2">
              <v:shape style="position:absolute;left:6109;top:14;width:1086;height:2" coordorigin="6109,14" coordsize="1086,0" path="m6109,14l7194,14e" filled="false" stroked="true" strokeweight="1.44pt" strokecolor="#000000">
                <v:path arrowok="t"/>
              </v:shape>
              <v:shape style="position:absolute;left:7194;top:29;width:10;height:2" type="#_x0000_t75" stroked="false">
                <v:imagedata r:id="rId408" o:title=""/>
              </v:shape>
            </v:group>
            <v:group style="position:absolute;left:7194;top:14;width:29;height:2" coordorigin="7194,14" coordsize="29,2">
              <v:shape style="position:absolute;left:7194;top:14;width:29;height:2" coordorigin="7194,14" coordsize="29,0" path="m7194,14l7223,14e" filled="false" stroked="true" strokeweight="1.44pt" strokecolor="#000000">
                <v:path arrowok="t"/>
              </v:shape>
            </v:group>
            <v:group style="position:absolute;left:7223;top:14;width:910;height:2" coordorigin="7223,14" coordsize="910,2">
              <v:shape style="position:absolute;left:7223;top:14;width:910;height:2" coordorigin="7223,14" coordsize="910,0" path="m7223,14l8132,14e" filled="false" stroked="true" strokeweight="1.44pt" strokecolor="#000000">
                <v:path arrowok="t"/>
              </v:shape>
              <v:shape style="position:absolute;left:8132;top:29;width:10;height:2" type="#_x0000_t75" stroked="false">
                <v:imagedata r:id="rId408" o:title=""/>
              </v:shape>
            </v:group>
            <v:group style="position:absolute;left:8132;top:14;width:29;height:2" coordorigin="8132,14" coordsize="29,2">
              <v:shape style="position:absolute;left:8132;top:14;width:29;height:2" coordorigin="8132,14" coordsize="29,0" path="m8132,14l8161,14e" filled="false" stroked="true" strokeweight="1.44pt" strokecolor="#000000">
                <v:path arrowok="t"/>
              </v:shape>
            </v:group>
            <v:group style="position:absolute;left:8161;top:14;width:1133;height:2" coordorigin="8161,14" coordsize="1133,2">
              <v:shape style="position:absolute;left:8161;top:14;width:1133;height:2" coordorigin="8161,14" coordsize="1133,0" path="m8161,14l9294,14e" filled="false" stroked="true" strokeweight="1.44pt" strokecolor="#000000">
                <v:path arrowok="t"/>
              </v:shape>
              <v:shape style="position:absolute;left:9294;top:29;width:10;height:2" type="#_x0000_t75" stroked="false">
                <v:imagedata r:id="rId408" o:title=""/>
              </v:shape>
            </v:group>
            <v:group style="position:absolute;left:9294;top:14;width:29;height:2" coordorigin="9294,14" coordsize="29,2">
              <v:shape style="position:absolute;left:9294;top:14;width:29;height:2" coordorigin="9294,14" coordsize="29,0" path="m9294,14l9323,14e" filled="false" stroked="true" strokeweight="1.44pt" strokecolor="#000000">
                <v:path arrowok="t"/>
              </v:shape>
            </v:group>
            <v:group style="position:absolute;left:9323;top:14;width:1177;height:2" coordorigin="9323,14" coordsize="1177,2">
              <v:shape style="position:absolute;left:9323;top:14;width:1177;height:2" coordorigin="9323,14" coordsize="1177,0" path="m9323,14l10499,14e" filled="false" stroked="true" strokeweight="1.44pt" strokecolor="#000000">
                <v:path arrowok="t"/>
              </v:shape>
              <v:shape style="position:absolute;left:10499;top:29;width:10;height:2" type="#_x0000_t75" stroked="false">
                <v:imagedata r:id="rId408" o:title=""/>
              </v:shape>
            </v:group>
            <v:group style="position:absolute;left:10499;top:14;width:29;height:2" coordorigin="10499,14" coordsize="29,2">
              <v:shape style="position:absolute;left:10499;top:14;width:29;height:2" coordorigin="10499,14" coordsize="29,0" path="m10499,14l10528,14e" filled="false" stroked="true" strokeweight="1.44pt" strokecolor="#000000">
                <v:path arrowok="t"/>
              </v:shape>
            </v:group>
            <v:group style="position:absolute;left:10528;top:14;width:1356;height:2" coordorigin="10528,14" coordsize="1356,2">
              <v:shape style="position:absolute;left:10528;top:14;width:1356;height:2" coordorigin="10528,14" coordsize="1356,0" path="m10528,14l11884,14e" filled="false" stroked="true" strokeweight="1.44pt" strokecolor="#000000">
                <v:path arrowok="t"/>
              </v:shape>
              <v:shape style="position:absolute;left:11884;top:29;width:10;height:2" type="#_x0000_t75" stroked="false">
                <v:imagedata r:id="rId408" o:title=""/>
              </v:shape>
            </v:group>
            <v:group style="position:absolute;left:11884;top:14;width:29;height:2" coordorigin="11884,14" coordsize="29,2">
              <v:shape style="position:absolute;left:11884;top:14;width:29;height:2" coordorigin="11884,14" coordsize="29,0" path="m11884,14l11913,14e" filled="false" stroked="true" strokeweight="1.44pt" strokecolor="#000000">
                <v:path arrowok="t"/>
              </v:shape>
            </v:group>
            <v:group style="position:absolute;left:11913;top:14;width:1539;height:2" coordorigin="11913,14" coordsize="1539,2">
              <v:shape style="position:absolute;left:11913;top:14;width:1539;height:2" coordorigin="11913,14" coordsize="1539,0" path="m11913,14l13451,14e" filled="false" stroked="true" strokeweight="1.44pt" strokecolor="#000000">
                <v:path arrowok="t"/>
              </v:shape>
            </v:group>
            <v:group style="position:absolute;left:1543;top:31;width:10;height:20" coordorigin="1543,31" coordsize="10,20">
              <v:shape style="position:absolute;left:1543;top:31;width:10;height:20" coordorigin="1543,31" coordsize="10,20" path="m1543,50l1553,50,1553,31,1543,31,1543,50xe" filled="true" fillcolor="#000000" stroked="false">
                <v:path arrowok="t"/>
                <v:fill type="solid"/>
              </v:shape>
            </v:group>
            <v:group style="position:absolute;left:1543;top:50;width:10;height:20" coordorigin="1543,50" coordsize="10,20">
              <v:shape style="position:absolute;left:1543;top:50;width:10;height:20" coordorigin="1543,50" coordsize="10,20" path="m1543,70l1553,70,1553,50,1543,50,1543,70xe" filled="true" fillcolor="#000000" stroked="false">
                <v:path arrowok="t"/>
                <v:fill type="solid"/>
              </v:shape>
            </v:group>
            <v:group style="position:absolute;left:1543;top:70;width:10;height:20" coordorigin="1543,70" coordsize="10,20">
              <v:shape style="position:absolute;left:1543;top:70;width:10;height:20" coordorigin="1543,70" coordsize="10,20" path="m1543,89l1553,89,1553,70,1543,70,1543,89xe" filled="true" fillcolor="#000000" stroked="false">
                <v:path arrowok="t"/>
                <v:fill type="solid"/>
              </v:shape>
            </v:group>
            <v:group style="position:absolute;left:1543;top:89;width:10;height:20" coordorigin="1543,89" coordsize="10,20">
              <v:shape style="position:absolute;left:1543;top:89;width:10;height:20" coordorigin="1543,89" coordsize="10,20" path="m1543,108l1553,108,1553,89,1543,89,1543,108xe" filled="true" fillcolor="#000000" stroked="false">
                <v:path arrowok="t"/>
                <v:fill type="solid"/>
              </v:shape>
            </v:group>
            <v:group style="position:absolute;left:1543;top:108;width:10;height:20" coordorigin="1543,108" coordsize="10,20">
              <v:shape style="position:absolute;left:1543;top:108;width:10;height:20" coordorigin="1543,108" coordsize="10,20" path="m1543,127l1553,127,1553,108,1543,108,1543,127xe" filled="true" fillcolor="#000000" stroked="false">
                <v:path arrowok="t"/>
                <v:fill type="solid"/>
              </v:shape>
            </v:group>
            <v:group style="position:absolute;left:1543;top:127;width:10;height:20" coordorigin="1543,127" coordsize="10,20">
              <v:shape style="position:absolute;left:1543;top:127;width:10;height:20" coordorigin="1543,127" coordsize="10,20" path="m1543,146l1553,146,1553,127,1543,127,1543,146xe" filled="true" fillcolor="#000000" stroked="false">
                <v:path arrowok="t"/>
                <v:fill type="solid"/>
              </v:shape>
            </v:group>
            <v:group style="position:absolute;left:1543;top:146;width:10;height:20" coordorigin="1543,146" coordsize="10,20">
              <v:shape style="position:absolute;left:1543;top:146;width:10;height:20" coordorigin="1543,146" coordsize="10,20" path="m1543,166l1553,166,1553,146,1543,146,1543,166xe" filled="true" fillcolor="#000000" stroked="false">
                <v:path arrowok="t"/>
                <v:fill type="solid"/>
              </v:shape>
            </v:group>
            <v:group style="position:absolute;left:1543;top:166;width:10;height:20" coordorigin="1543,166" coordsize="10,20">
              <v:shape style="position:absolute;left:1543;top:166;width:10;height:20" coordorigin="1543,166" coordsize="10,20" path="m1543,185l1553,185,1553,166,1543,166,1543,185xe" filled="true" fillcolor="#000000" stroked="false">
                <v:path arrowok="t"/>
                <v:fill type="solid"/>
              </v:shape>
            </v:group>
            <v:group style="position:absolute;left:1543;top:185;width:10;height:20" coordorigin="1543,185" coordsize="10,20">
              <v:shape style="position:absolute;left:1543;top:185;width:10;height:20" coordorigin="1543,185" coordsize="10,20" path="m1543,204l1553,204,1553,185,1543,185,1543,204xe" filled="true" fillcolor="#000000" stroked="false">
                <v:path arrowok="t"/>
                <v:fill type="solid"/>
              </v:shape>
            </v:group>
            <v:group style="position:absolute;left:1543;top:204;width:10;height:20" coordorigin="1543,204" coordsize="10,20">
              <v:shape style="position:absolute;left:1543;top:204;width:10;height:20" coordorigin="1543,204" coordsize="10,20" path="m1543,223l1553,223,1553,204,1543,204,1543,223xe" filled="true" fillcolor="#000000" stroked="false">
                <v:path arrowok="t"/>
                <v:fill type="solid"/>
              </v:shape>
            </v:group>
            <v:group style="position:absolute;left:1543;top:223;width:10;height:20" coordorigin="1543,223" coordsize="10,20">
              <v:shape style="position:absolute;left:1543;top:223;width:10;height:20" coordorigin="1543,223" coordsize="10,20" path="m1543,242l1553,242,1553,223,1543,223,1543,242xe" filled="true" fillcolor="#000000" stroked="false">
                <v:path arrowok="t"/>
                <v:fill type="solid"/>
              </v:shape>
            </v:group>
            <v:group style="position:absolute;left:1543;top:242;width:10;height:20" coordorigin="1543,242" coordsize="10,20">
              <v:shape style="position:absolute;left:1543;top:242;width:10;height:20" coordorigin="1543,242" coordsize="10,20" path="m1543,262l1553,262,1553,242,1543,242,1543,262xe" filled="true" fillcolor="#000000" stroked="false">
                <v:path arrowok="t"/>
                <v:fill type="solid"/>
              </v:shape>
            </v:group>
            <v:group style="position:absolute;left:1543;top:262;width:10;height:20" coordorigin="1543,262" coordsize="10,20">
              <v:shape style="position:absolute;left:1543;top:262;width:10;height:20" coordorigin="1543,262" coordsize="10,20" path="m1543,281l1553,281,1553,262,1543,262,1543,281xe" filled="true" fillcolor="#000000" stroked="false">
                <v:path arrowok="t"/>
                <v:fill type="solid"/>
              </v:shape>
            </v:group>
            <v:group style="position:absolute;left:1543;top:281;width:10;height:20" coordorigin="1543,281" coordsize="10,20">
              <v:shape style="position:absolute;left:1543;top:281;width:10;height:20" coordorigin="1543,281" coordsize="10,20" path="m1543,300l1553,300,1553,281,1543,281,1543,300xe" filled="true" fillcolor="#000000" stroked="false">
                <v:path arrowok="t"/>
                <v:fill type="solid"/>
              </v:shape>
            </v:group>
            <v:group style="position:absolute;left:1543;top:300;width:10;height:20" coordorigin="1543,300" coordsize="10,20">
              <v:shape style="position:absolute;left:1543;top:300;width:10;height:20" coordorigin="1543,300" coordsize="10,20" path="m1543,319l1553,319,1553,300,1543,300,1543,319xe" filled="true" fillcolor="#000000" stroked="false">
                <v:path arrowok="t"/>
                <v:fill type="solid"/>
              </v:shape>
            </v:group>
            <v:group style="position:absolute;left:1543;top:319;width:10;height:20" coordorigin="1543,319" coordsize="10,20">
              <v:shape style="position:absolute;left:1543;top:319;width:10;height:20" coordorigin="1543,319" coordsize="10,20" path="m1543,338l1553,338,1553,319,1543,319,1543,338xe" filled="true" fillcolor="#000000" stroked="false">
                <v:path arrowok="t"/>
                <v:fill type="solid"/>
              </v:shape>
            </v:group>
            <v:group style="position:absolute;left:1543;top:338;width:10;height:20" coordorigin="1543,338" coordsize="10,20">
              <v:shape style="position:absolute;left:1543;top:338;width:10;height:20" coordorigin="1543,338" coordsize="10,20" path="m1543,358l1553,358,1553,338,1543,338,1543,358xe" filled="true" fillcolor="#000000" stroked="false">
                <v:path arrowok="t"/>
                <v:fill type="solid"/>
              </v:shape>
            </v:group>
            <v:group style="position:absolute;left:1543;top:358;width:10;height:20" coordorigin="1543,358" coordsize="10,20">
              <v:shape style="position:absolute;left:1543;top:358;width:10;height:20" coordorigin="1543,358" coordsize="10,20" path="m1543,377l1553,377,1553,358,1543,358,1543,377xe" filled="true" fillcolor="#000000" stroked="false">
                <v:path arrowok="t"/>
                <v:fill type="solid"/>
              </v:shape>
            </v:group>
            <v:group style="position:absolute;left:1543;top:377;width:10;height:20" coordorigin="1543,377" coordsize="10,20">
              <v:shape style="position:absolute;left:1543;top:377;width:10;height:20" coordorigin="1543,377" coordsize="10,20" path="m1543,396l1553,396,1553,377,1543,377,1543,396xe" filled="true" fillcolor="#000000" stroked="false">
                <v:path arrowok="t"/>
                <v:fill type="solid"/>
              </v:shape>
            </v:group>
            <v:group style="position:absolute;left:1543;top:396;width:10;height:20" coordorigin="1543,396" coordsize="10,20">
              <v:shape style="position:absolute;left:1543;top:396;width:10;height:20" coordorigin="1543,396" coordsize="10,20" path="m1543,415l1553,415,1553,396,1543,396,1543,415xe" filled="true" fillcolor="#000000" stroked="false">
                <v:path arrowok="t"/>
                <v:fill type="solid"/>
              </v:shape>
            </v:group>
            <v:group style="position:absolute;left:1543;top:415;width:10;height:20" coordorigin="1543,415" coordsize="10,20">
              <v:shape style="position:absolute;left:1543;top:415;width:10;height:20" coordorigin="1543,415" coordsize="10,20" path="m1543,435l1553,435,1553,415,1543,415,1543,435xe" filled="true" fillcolor="#000000" stroked="false">
                <v:path arrowok="t"/>
                <v:fill type="solid"/>
              </v:shape>
            </v:group>
            <v:group style="position:absolute;left:1543;top:435;width:10;height:20" coordorigin="1543,435" coordsize="10,20">
              <v:shape style="position:absolute;left:1543;top:435;width:10;height:20" coordorigin="1543,435" coordsize="10,20" path="m1543,454l1553,454,1553,435,1543,435,1543,454xe" filled="true" fillcolor="#000000" stroked="false">
                <v:path arrowok="t"/>
                <v:fill type="solid"/>
              </v:shape>
            </v:group>
            <v:group style="position:absolute;left:1543;top:454;width:10;height:20" coordorigin="1543,454" coordsize="10,20">
              <v:shape style="position:absolute;left:1543;top:454;width:10;height:20" coordorigin="1543,454" coordsize="10,20" path="m1543,473l1553,473,1553,454,1543,454,1543,473xe" filled="true" fillcolor="#000000" stroked="false">
                <v:path arrowok="t"/>
                <v:fill type="solid"/>
              </v:shape>
            </v:group>
            <v:group style="position:absolute;left:1543;top:473;width:10;height:20" coordorigin="1543,473" coordsize="10,20">
              <v:shape style="position:absolute;left:1543;top:473;width:10;height:20" coordorigin="1543,473" coordsize="10,20" path="m1543,493l1553,493,1553,473,1543,473,1543,493xe" filled="true" fillcolor="#000000" stroked="false">
                <v:path arrowok="t"/>
                <v:fill type="solid"/>
              </v:shape>
            </v:group>
            <v:group style="position:absolute;left:1543;top:493;width:10;height:20" coordorigin="1543,493" coordsize="10,20">
              <v:shape style="position:absolute;left:1543;top:493;width:10;height:20" coordorigin="1543,493" coordsize="10,20" path="m1543,512l1553,512,1553,493,1543,493,1543,512xe" filled="true" fillcolor="#000000" stroked="false">
                <v:path arrowok="t"/>
                <v:fill type="solid"/>
              </v:shape>
            </v:group>
            <v:group style="position:absolute;left:1543;top:512;width:10;height:20" coordorigin="1543,512" coordsize="10,20">
              <v:shape style="position:absolute;left:1543;top:512;width:10;height:20" coordorigin="1543,512" coordsize="10,20" path="m1543,531l1553,531,1553,512,1543,512,1543,531xe" filled="true" fillcolor="#000000" stroked="false">
                <v:path arrowok="t"/>
                <v:fill type="solid"/>
              </v:shape>
            </v:group>
            <v:group style="position:absolute;left:1543;top:531;width:10;height:20" coordorigin="1543,531" coordsize="10,20">
              <v:shape style="position:absolute;left:1543;top:531;width:10;height:20" coordorigin="1543,531" coordsize="10,20" path="m1543,550l1553,550,1553,531,1543,531,1543,550xe" filled="true" fillcolor="#000000" stroked="false">
                <v:path arrowok="t"/>
                <v:fill type="solid"/>
              </v:shape>
            </v:group>
            <v:group style="position:absolute;left:1543;top:550;width:10;height:20" coordorigin="1543,550" coordsize="10,20">
              <v:shape style="position:absolute;left:1543;top:550;width:10;height:20" coordorigin="1543,550" coordsize="10,20" path="m1543,569l1553,569,1553,550,1543,550,1543,569xe" filled="true" fillcolor="#000000" stroked="false">
                <v:path arrowok="t"/>
                <v:fill type="solid"/>
              </v:shape>
            </v:group>
            <v:group style="position:absolute;left:1543;top:569;width:10;height:20" coordorigin="1543,569" coordsize="10,20">
              <v:shape style="position:absolute;left:1543;top:569;width:10;height:20" coordorigin="1543,569" coordsize="10,20" path="m1543,589l1553,589,1553,569,1543,569,1543,589xe" filled="true" fillcolor="#000000" stroked="false">
                <v:path arrowok="t"/>
                <v:fill type="solid"/>
              </v:shape>
            </v:group>
            <v:group style="position:absolute;left:1543;top:589;width:10;height:20" coordorigin="1543,589" coordsize="10,20">
              <v:shape style="position:absolute;left:1543;top:589;width:10;height:20" coordorigin="1543,589" coordsize="10,20" path="m1543,608l1553,608,1553,589,1543,589,1543,608xe" filled="true" fillcolor="#000000" stroked="false">
                <v:path arrowok="t"/>
                <v:fill type="solid"/>
              </v:shape>
            </v:group>
            <v:group style="position:absolute;left:1543;top:608;width:10;height:20" coordorigin="1543,608" coordsize="10,20">
              <v:shape style="position:absolute;left:1543;top:608;width:10;height:20" coordorigin="1543,608" coordsize="10,20" path="m1543,627l1553,627,1553,608,1543,608,1543,627xe" filled="true" fillcolor="#000000" stroked="false">
                <v:path arrowok="t"/>
                <v:fill type="solid"/>
              </v:shape>
            </v:group>
            <v:group style="position:absolute;left:1543;top:627;width:10;height:20" coordorigin="1543,627" coordsize="10,20">
              <v:shape style="position:absolute;left:1543;top:627;width:10;height:20" coordorigin="1543,627" coordsize="10,20" path="m1543,646l1553,646,1553,627,1543,627,1543,646xe" filled="true" fillcolor="#000000" stroked="false">
                <v:path arrowok="t"/>
                <v:fill type="solid"/>
              </v:shape>
            </v:group>
            <v:group style="position:absolute;left:1543;top:646;width:10;height:20" coordorigin="1543,646" coordsize="10,20">
              <v:shape style="position:absolute;left:1543;top:646;width:10;height:20" coordorigin="1543,646" coordsize="10,20" path="m1543,665l1553,665,1553,646,1543,646,1543,665xe" filled="true" fillcolor="#000000" stroked="false">
                <v:path arrowok="t"/>
                <v:fill type="solid"/>
              </v:shape>
            </v:group>
            <v:group style="position:absolute;left:1543;top:665;width:10;height:20" coordorigin="1543,665" coordsize="10,20">
              <v:shape style="position:absolute;left:1543;top:665;width:10;height:20" coordorigin="1543,665" coordsize="10,20" path="m1543,685l1553,685,1553,665,1543,665,1543,685xe" filled="true" fillcolor="#000000" stroked="false">
                <v:path arrowok="t"/>
                <v:fill type="solid"/>
              </v:shape>
            </v:group>
            <v:group style="position:absolute;left:1543;top:685;width:10;height:20" coordorigin="1543,685" coordsize="10,20">
              <v:shape style="position:absolute;left:1543;top:685;width:10;height:20" coordorigin="1543,685" coordsize="10,20" path="m1543,704l1553,704,1553,685,1543,685,1543,704xe" filled="true" fillcolor="#000000" stroked="false">
                <v:path arrowok="t"/>
                <v:fill type="solid"/>
              </v:shape>
            </v:group>
            <v:group style="position:absolute;left:1543;top:704;width:10;height:20" coordorigin="1543,704" coordsize="10,20">
              <v:shape style="position:absolute;left:1543;top:704;width:10;height:20" coordorigin="1543,704" coordsize="10,20" path="m1543,723l1553,723,1553,704,1543,704,1543,723xe" filled="true" fillcolor="#000000" stroked="false">
                <v:path arrowok="t"/>
                <v:fill type="solid"/>
              </v:shape>
            </v:group>
            <v:group style="position:absolute;left:1543;top:723;width:10;height:20" coordorigin="1543,723" coordsize="10,20">
              <v:shape style="position:absolute;left:1543;top:723;width:10;height:20" coordorigin="1543,723" coordsize="10,20" path="m1543,742l1553,742,1553,723,1543,723,1543,742xe" filled="true" fillcolor="#000000" stroked="false">
                <v:path arrowok="t"/>
                <v:fill type="solid"/>
              </v:shape>
            </v:group>
            <v:group style="position:absolute;left:1543;top:742;width:10;height:20" coordorigin="1543,742" coordsize="10,20">
              <v:shape style="position:absolute;left:1543;top:742;width:10;height:20" coordorigin="1543,742" coordsize="10,20" path="m1543,761l1553,761,1553,742,1543,742,1543,761xe" filled="true" fillcolor="#000000" stroked="false">
                <v:path arrowok="t"/>
                <v:fill type="solid"/>
              </v:shape>
            </v:group>
            <v:group style="position:absolute;left:1543;top:761;width:10;height:20" coordorigin="1543,761" coordsize="10,20">
              <v:shape style="position:absolute;left:1543;top:761;width:10;height:20" coordorigin="1543,761" coordsize="10,20" path="m1543,781l1553,781,1553,761,1543,761,1543,781xe" filled="true" fillcolor="#000000" stroked="false">
                <v:path arrowok="t"/>
                <v:fill type="solid"/>
              </v:shape>
            </v:group>
            <v:group style="position:absolute;left:1543;top:785;width:10;height:2" coordorigin="1543,785" coordsize="10,2">
              <v:shape style="position:absolute;left:1543;top:785;width:10;height:2" coordorigin="1543,785" coordsize="10,0" path="m1543,785l1553,785e" filled="false" stroked="true" strokeweight=".48004pt" strokecolor="#000000">
                <v:path arrowok="t"/>
              </v:shape>
            </v:group>
            <v:group style="position:absolute;left:2818;top:31;width:10;height:20" coordorigin="2818,31" coordsize="10,20">
              <v:shape style="position:absolute;left:2818;top:31;width:10;height:20" coordorigin="2818,31" coordsize="10,20" path="m2818,50l2827,50,2827,31,2818,31,2818,50xe" filled="true" fillcolor="#000000" stroked="false">
                <v:path arrowok="t"/>
                <v:fill type="solid"/>
              </v:shape>
            </v:group>
            <v:group style="position:absolute;left:2818;top:50;width:10;height:20" coordorigin="2818,50" coordsize="10,20">
              <v:shape style="position:absolute;left:2818;top:50;width:10;height:20" coordorigin="2818,50" coordsize="10,20" path="m2818,70l2827,70,2827,50,2818,50,2818,70xe" filled="true" fillcolor="#000000" stroked="false">
                <v:path arrowok="t"/>
                <v:fill type="solid"/>
              </v:shape>
            </v:group>
            <v:group style="position:absolute;left:2818;top:70;width:10;height:20" coordorigin="2818,70" coordsize="10,20">
              <v:shape style="position:absolute;left:2818;top:70;width:10;height:20" coordorigin="2818,70" coordsize="10,20" path="m2818,89l2827,89,2827,70,2818,70,2818,89xe" filled="true" fillcolor="#000000" stroked="false">
                <v:path arrowok="t"/>
                <v:fill type="solid"/>
              </v:shape>
            </v:group>
            <v:group style="position:absolute;left:2818;top:89;width:10;height:20" coordorigin="2818,89" coordsize="10,20">
              <v:shape style="position:absolute;left:2818;top:89;width:10;height:20" coordorigin="2818,89" coordsize="10,20" path="m2818,108l2827,108,2827,89,2818,89,2818,108xe" filled="true" fillcolor="#000000" stroked="false">
                <v:path arrowok="t"/>
                <v:fill type="solid"/>
              </v:shape>
            </v:group>
            <v:group style="position:absolute;left:2818;top:108;width:10;height:20" coordorigin="2818,108" coordsize="10,20">
              <v:shape style="position:absolute;left:2818;top:108;width:10;height:20" coordorigin="2818,108" coordsize="10,20" path="m2818,127l2827,127,2827,108,2818,108,2818,127xe" filled="true" fillcolor="#000000" stroked="false">
                <v:path arrowok="t"/>
                <v:fill type="solid"/>
              </v:shape>
            </v:group>
            <v:group style="position:absolute;left:2818;top:127;width:10;height:20" coordorigin="2818,127" coordsize="10,20">
              <v:shape style="position:absolute;left:2818;top:127;width:10;height:20" coordorigin="2818,127" coordsize="10,20" path="m2818,146l2827,146,2827,127,2818,127,2818,146xe" filled="true" fillcolor="#000000" stroked="false">
                <v:path arrowok="t"/>
                <v:fill type="solid"/>
              </v:shape>
            </v:group>
            <v:group style="position:absolute;left:2818;top:146;width:10;height:20" coordorigin="2818,146" coordsize="10,20">
              <v:shape style="position:absolute;left:2818;top:146;width:10;height:20" coordorigin="2818,146" coordsize="10,20" path="m2818,166l2827,166,2827,146,2818,146,2818,166xe" filled="true" fillcolor="#000000" stroked="false">
                <v:path arrowok="t"/>
                <v:fill type="solid"/>
              </v:shape>
            </v:group>
            <v:group style="position:absolute;left:2818;top:166;width:10;height:20" coordorigin="2818,166" coordsize="10,20">
              <v:shape style="position:absolute;left:2818;top:166;width:10;height:20" coordorigin="2818,166" coordsize="10,20" path="m2818,185l2827,185,2827,166,2818,166,2818,185xe" filled="true" fillcolor="#000000" stroked="false">
                <v:path arrowok="t"/>
                <v:fill type="solid"/>
              </v:shape>
            </v:group>
            <v:group style="position:absolute;left:2818;top:185;width:10;height:20" coordorigin="2818,185" coordsize="10,20">
              <v:shape style="position:absolute;left:2818;top:185;width:10;height:20" coordorigin="2818,185" coordsize="10,20" path="m2818,204l2827,204,2827,185,2818,185,2818,204xe" filled="true" fillcolor="#000000" stroked="false">
                <v:path arrowok="t"/>
                <v:fill type="solid"/>
              </v:shape>
            </v:group>
            <v:group style="position:absolute;left:2818;top:204;width:10;height:20" coordorigin="2818,204" coordsize="10,20">
              <v:shape style="position:absolute;left:2818;top:204;width:10;height:20" coordorigin="2818,204" coordsize="10,20" path="m2818,223l2827,223,2827,204,2818,204,2818,223xe" filled="true" fillcolor="#000000" stroked="false">
                <v:path arrowok="t"/>
                <v:fill type="solid"/>
              </v:shape>
            </v:group>
            <v:group style="position:absolute;left:2818;top:223;width:10;height:20" coordorigin="2818,223" coordsize="10,20">
              <v:shape style="position:absolute;left:2818;top:223;width:10;height:20" coordorigin="2818,223" coordsize="10,20" path="m2818,242l2827,242,2827,223,2818,223,2818,242xe" filled="true" fillcolor="#000000" stroked="false">
                <v:path arrowok="t"/>
                <v:fill type="solid"/>
              </v:shape>
            </v:group>
            <v:group style="position:absolute;left:2818;top:242;width:10;height:20" coordorigin="2818,242" coordsize="10,20">
              <v:shape style="position:absolute;left:2818;top:242;width:10;height:20" coordorigin="2818,242" coordsize="10,20" path="m2818,262l2827,262,2827,242,2818,242,2818,262xe" filled="true" fillcolor="#000000" stroked="false">
                <v:path arrowok="t"/>
                <v:fill type="solid"/>
              </v:shape>
            </v:group>
            <v:group style="position:absolute;left:2818;top:262;width:10;height:20" coordorigin="2818,262" coordsize="10,20">
              <v:shape style="position:absolute;left:2818;top:262;width:10;height:20" coordorigin="2818,262" coordsize="10,20" path="m2818,281l2827,281,2827,262,2818,262,2818,281xe" filled="true" fillcolor="#000000" stroked="false">
                <v:path arrowok="t"/>
                <v:fill type="solid"/>
              </v:shape>
            </v:group>
            <v:group style="position:absolute;left:2818;top:281;width:10;height:20" coordorigin="2818,281" coordsize="10,20">
              <v:shape style="position:absolute;left:2818;top:281;width:10;height:20" coordorigin="2818,281" coordsize="10,20" path="m2818,300l2827,300,2827,281,2818,281,2818,300xe" filled="true" fillcolor="#000000" stroked="false">
                <v:path arrowok="t"/>
                <v:fill type="solid"/>
              </v:shape>
            </v:group>
            <v:group style="position:absolute;left:2818;top:300;width:10;height:20" coordorigin="2818,300" coordsize="10,20">
              <v:shape style="position:absolute;left:2818;top:300;width:10;height:20" coordorigin="2818,300" coordsize="10,20" path="m2818,319l2827,319,2827,300,2818,300,2818,319xe" filled="true" fillcolor="#000000" stroked="false">
                <v:path arrowok="t"/>
                <v:fill type="solid"/>
              </v:shape>
            </v:group>
            <v:group style="position:absolute;left:2818;top:319;width:10;height:20" coordorigin="2818,319" coordsize="10,20">
              <v:shape style="position:absolute;left:2818;top:319;width:10;height:20" coordorigin="2818,319" coordsize="10,20" path="m2818,338l2827,338,2827,319,2818,319,2818,338xe" filled="true" fillcolor="#000000" stroked="false">
                <v:path arrowok="t"/>
                <v:fill type="solid"/>
              </v:shape>
            </v:group>
            <v:group style="position:absolute;left:2818;top:338;width:10;height:20" coordorigin="2818,338" coordsize="10,20">
              <v:shape style="position:absolute;left:2818;top:338;width:10;height:20" coordorigin="2818,338" coordsize="10,20" path="m2818,358l2827,358,2827,338,2818,338,2818,358xe" filled="true" fillcolor="#000000" stroked="false">
                <v:path arrowok="t"/>
                <v:fill type="solid"/>
              </v:shape>
            </v:group>
            <v:group style="position:absolute;left:2818;top:358;width:10;height:20" coordorigin="2818,358" coordsize="10,20">
              <v:shape style="position:absolute;left:2818;top:358;width:10;height:20" coordorigin="2818,358" coordsize="10,20" path="m2818,377l2827,377,2827,358,2818,358,2818,377xe" filled="true" fillcolor="#000000" stroked="false">
                <v:path arrowok="t"/>
                <v:fill type="solid"/>
              </v:shape>
            </v:group>
            <v:group style="position:absolute;left:2818;top:377;width:10;height:20" coordorigin="2818,377" coordsize="10,20">
              <v:shape style="position:absolute;left:2818;top:377;width:10;height:20" coordorigin="2818,377" coordsize="10,20" path="m2818,396l2827,396,2827,377,2818,377,2818,396xe" filled="true" fillcolor="#000000" stroked="false">
                <v:path arrowok="t"/>
                <v:fill type="solid"/>
              </v:shape>
            </v:group>
            <v:group style="position:absolute;left:2818;top:396;width:10;height:20" coordorigin="2818,396" coordsize="10,20">
              <v:shape style="position:absolute;left:2818;top:396;width:10;height:20" coordorigin="2818,396" coordsize="10,20" path="m2818,415l2827,415,2827,396,2818,396,2818,415xe" filled="true" fillcolor="#000000" stroked="false">
                <v:path arrowok="t"/>
                <v:fill type="solid"/>
              </v:shape>
            </v:group>
            <v:group style="position:absolute;left:2818;top:415;width:10;height:20" coordorigin="2818,415" coordsize="10,20">
              <v:shape style="position:absolute;left:2818;top:415;width:10;height:20" coordorigin="2818,415" coordsize="10,20" path="m2818,435l2827,435,2827,415,2818,415,2818,435xe" filled="true" fillcolor="#000000" stroked="false">
                <v:path arrowok="t"/>
                <v:fill type="solid"/>
              </v:shape>
            </v:group>
            <v:group style="position:absolute;left:2818;top:435;width:10;height:20" coordorigin="2818,435" coordsize="10,20">
              <v:shape style="position:absolute;left:2818;top:435;width:10;height:20" coordorigin="2818,435" coordsize="10,20" path="m2818,454l2827,454,2827,435,2818,435,2818,454xe" filled="true" fillcolor="#000000" stroked="false">
                <v:path arrowok="t"/>
                <v:fill type="solid"/>
              </v:shape>
            </v:group>
            <v:group style="position:absolute;left:2818;top:454;width:10;height:20" coordorigin="2818,454" coordsize="10,20">
              <v:shape style="position:absolute;left:2818;top:454;width:10;height:20" coordorigin="2818,454" coordsize="10,20" path="m2818,473l2827,473,2827,454,2818,454,2818,473xe" filled="true" fillcolor="#000000" stroked="false">
                <v:path arrowok="t"/>
                <v:fill type="solid"/>
              </v:shape>
            </v:group>
            <v:group style="position:absolute;left:2818;top:473;width:10;height:20" coordorigin="2818,473" coordsize="10,20">
              <v:shape style="position:absolute;left:2818;top:473;width:10;height:20" coordorigin="2818,473" coordsize="10,20" path="m2818,493l2827,493,2827,473,2818,473,2818,493xe" filled="true" fillcolor="#000000" stroked="false">
                <v:path arrowok="t"/>
                <v:fill type="solid"/>
              </v:shape>
            </v:group>
            <v:group style="position:absolute;left:2818;top:493;width:10;height:20" coordorigin="2818,493" coordsize="10,20">
              <v:shape style="position:absolute;left:2818;top:493;width:10;height:20" coordorigin="2818,493" coordsize="10,20" path="m2818,512l2827,512,2827,493,2818,493,2818,512xe" filled="true" fillcolor="#000000" stroked="false">
                <v:path arrowok="t"/>
                <v:fill type="solid"/>
              </v:shape>
            </v:group>
            <v:group style="position:absolute;left:2818;top:512;width:10;height:20" coordorigin="2818,512" coordsize="10,20">
              <v:shape style="position:absolute;left:2818;top:512;width:10;height:20" coordorigin="2818,512" coordsize="10,20" path="m2818,531l2827,531,2827,512,2818,512,2818,531xe" filled="true" fillcolor="#000000" stroked="false">
                <v:path arrowok="t"/>
                <v:fill type="solid"/>
              </v:shape>
            </v:group>
            <v:group style="position:absolute;left:2818;top:531;width:10;height:20" coordorigin="2818,531" coordsize="10,20">
              <v:shape style="position:absolute;left:2818;top:531;width:10;height:20" coordorigin="2818,531" coordsize="10,20" path="m2818,550l2827,550,2827,531,2818,531,2818,550xe" filled="true" fillcolor="#000000" stroked="false">
                <v:path arrowok="t"/>
                <v:fill type="solid"/>
              </v:shape>
            </v:group>
            <v:group style="position:absolute;left:2818;top:550;width:10;height:20" coordorigin="2818,550" coordsize="10,20">
              <v:shape style="position:absolute;left:2818;top:550;width:10;height:20" coordorigin="2818,550" coordsize="10,20" path="m2818,569l2827,569,2827,550,2818,550,2818,569xe" filled="true" fillcolor="#000000" stroked="false">
                <v:path arrowok="t"/>
                <v:fill type="solid"/>
              </v:shape>
            </v:group>
            <v:group style="position:absolute;left:2818;top:569;width:10;height:20" coordorigin="2818,569" coordsize="10,20">
              <v:shape style="position:absolute;left:2818;top:569;width:10;height:20" coordorigin="2818,569" coordsize="10,20" path="m2818,589l2827,589,2827,569,2818,569,2818,589xe" filled="true" fillcolor="#000000" stroked="false">
                <v:path arrowok="t"/>
                <v:fill type="solid"/>
              </v:shape>
            </v:group>
            <v:group style="position:absolute;left:2818;top:589;width:10;height:20" coordorigin="2818,589" coordsize="10,20">
              <v:shape style="position:absolute;left:2818;top:589;width:10;height:20" coordorigin="2818,589" coordsize="10,20" path="m2818,608l2827,608,2827,589,2818,589,2818,608xe" filled="true" fillcolor="#000000" stroked="false">
                <v:path arrowok="t"/>
                <v:fill type="solid"/>
              </v:shape>
            </v:group>
            <v:group style="position:absolute;left:2818;top:608;width:10;height:20" coordorigin="2818,608" coordsize="10,20">
              <v:shape style="position:absolute;left:2818;top:608;width:10;height:20" coordorigin="2818,608" coordsize="10,20" path="m2818,627l2827,627,2827,608,2818,608,2818,627xe" filled="true" fillcolor="#000000" stroked="false">
                <v:path arrowok="t"/>
                <v:fill type="solid"/>
              </v:shape>
            </v:group>
            <v:group style="position:absolute;left:2818;top:627;width:10;height:20" coordorigin="2818,627" coordsize="10,20">
              <v:shape style="position:absolute;left:2818;top:627;width:10;height:20" coordorigin="2818,627" coordsize="10,20" path="m2818,646l2827,646,2827,627,2818,627,2818,646xe" filled="true" fillcolor="#000000" stroked="false">
                <v:path arrowok="t"/>
                <v:fill type="solid"/>
              </v:shape>
            </v:group>
            <v:group style="position:absolute;left:2818;top:646;width:10;height:20" coordorigin="2818,646" coordsize="10,20">
              <v:shape style="position:absolute;left:2818;top:646;width:10;height:20" coordorigin="2818,646" coordsize="10,20" path="m2818,665l2827,665,2827,646,2818,646,2818,665xe" filled="true" fillcolor="#000000" stroked="false">
                <v:path arrowok="t"/>
                <v:fill type="solid"/>
              </v:shape>
            </v:group>
            <v:group style="position:absolute;left:2818;top:665;width:10;height:20" coordorigin="2818,665" coordsize="10,20">
              <v:shape style="position:absolute;left:2818;top:665;width:10;height:20" coordorigin="2818,665" coordsize="10,20" path="m2818,685l2827,685,2827,665,2818,665,2818,685xe" filled="true" fillcolor="#000000" stroked="false">
                <v:path arrowok="t"/>
                <v:fill type="solid"/>
              </v:shape>
            </v:group>
            <v:group style="position:absolute;left:2818;top:685;width:10;height:20" coordorigin="2818,685" coordsize="10,20">
              <v:shape style="position:absolute;left:2818;top:685;width:10;height:20" coordorigin="2818,685" coordsize="10,20" path="m2818,704l2827,704,2827,685,2818,685,2818,704xe" filled="true" fillcolor="#000000" stroked="false">
                <v:path arrowok="t"/>
                <v:fill type="solid"/>
              </v:shape>
            </v:group>
            <v:group style="position:absolute;left:2818;top:704;width:10;height:20" coordorigin="2818,704" coordsize="10,20">
              <v:shape style="position:absolute;left:2818;top:704;width:10;height:20" coordorigin="2818,704" coordsize="10,20" path="m2818,723l2827,723,2827,704,2818,704,2818,723xe" filled="true" fillcolor="#000000" stroked="false">
                <v:path arrowok="t"/>
                <v:fill type="solid"/>
              </v:shape>
            </v:group>
            <v:group style="position:absolute;left:2818;top:723;width:10;height:20" coordorigin="2818,723" coordsize="10,20">
              <v:shape style="position:absolute;left:2818;top:723;width:10;height:20" coordorigin="2818,723" coordsize="10,20" path="m2818,742l2827,742,2827,723,2818,723,2818,742xe" filled="true" fillcolor="#000000" stroked="false">
                <v:path arrowok="t"/>
                <v:fill type="solid"/>
              </v:shape>
            </v:group>
            <v:group style="position:absolute;left:2818;top:742;width:10;height:20" coordorigin="2818,742" coordsize="10,20">
              <v:shape style="position:absolute;left:2818;top:742;width:10;height:20" coordorigin="2818,742" coordsize="10,20" path="m2818,761l2827,761,2827,742,2818,742,2818,761xe" filled="true" fillcolor="#000000" stroked="false">
                <v:path arrowok="t"/>
                <v:fill type="solid"/>
              </v:shape>
            </v:group>
            <v:group style="position:absolute;left:2818;top:761;width:10;height:20" coordorigin="2818,761" coordsize="10,20">
              <v:shape style="position:absolute;left:2818;top:761;width:10;height:20" coordorigin="2818,761" coordsize="10,20" path="m2818,781l2827,781,2827,761,2818,761,2818,781xe" filled="true" fillcolor="#000000" stroked="false">
                <v:path arrowok="t"/>
                <v:fill type="solid"/>
              </v:shape>
            </v:group>
            <v:group style="position:absolute;left:2818;top:785;width:10;height:2" coordorigin="2818,785" coordsize="10,2">
              <v:shape style="position:absolute;left:2818;top:785;width:10;height:2" coordorigin="2818,785" coordsize="10,0" path="m2818,785l2827,785e" filled="false" stroked="true" strokeweight=".48004pt" strokecolor="#000000">
                <v:path arrowok="t"/>
              </v:shape>
            </v:group>
            <v:group style="position:absolute;left:3757;top:31;width:10;height:20" coordorigin="3757,31" coordsize="10,20">
              <v:shape style="position:absolute;left:3757;top:31;width:10;height:20" coordorigin="3757,31" coordsize="10,20" path="m3757,50l3766,50,3766,31,3757,31,3757,50xe" filled="true" fillcolor="#000000" stroked="false">
                <v:path arrowok="t"/>
                <v:fill type="solid"/>
              </v:shape>
            </v:group>
            <v:group style="position:absolute;left:3757;top:50;width:10;height:20" coordorigin="3757,50" coordsize="10,20">
              <v:shape style="position:absolute;left:3757;top:50;width:10;height:20" coordorigin="3757,50" coordsize="10,20" path="m3757,70l3766,70,3766,50,3757,50,3757,70xe" filled="true" fillcolor="#000000" stroked="false">
                <v:path arrowok="t"/>
                <v:fill type="solid"/>
              </v:shape>
            </v:group>
            <v:group style="position:absolute;left:3757;top:70;width:10;height:20" coordorigin="3757,70" coordsize="10,20">
              <v:shape style="position:absolute;left:3757;top:70;width:10;height:20" coordorigin="3757,70" coordsize="10,20" path="m3757,89l3766,89,3766,70,3757,70,3757,89xe" filled="true" fillcolor="#000000" stroked="false">
                <v:path arrowok="t"/>
                <v:fill type="solid"/>
              </v:shape>
            </v:group>
            <v:group style="position:absolute;left:3757;top:89;width:10;height:20" coordorigin="3757,89" coordsize="10,20">
              <v:shape style="position:absolute;left:3757;top:89;width:10;height:20" coordorigin="3757,89" coordsize="10,20" path="m3757,108l3766,108,3766,89,3757,89,3757,108xe" filled="true" fillcolor="#000000" stroked="false">
                <v:path arrowok="t"/>
                <v:fill type="solid"/>
              </v:shape>
            </v:group>
            <v:group style="position:absolute;left:3757;top:108;width:10;height:20" coordorigin="3757,108" coordsize="10,20">
              <v:shape style="position:absolute;left:3757;top:108;width:10;height:20" coordorigin="3757,108" coordsize="10,20" path="m3757,127l3766,127,3766,108,3757,108,3757,127xe" filled="true" fillcolor="#000000" stroked="false">
                <v:path arrowok="t"/>
                <v:fill type="solid"/>
              </v:shape>
            </v:group>
            <v:group style="position:absolute;left:3757;top:127;width:10;height:20" coordorigin="3757,127" coordsize="10,20">
              <v:shape style="position:absolute;left:3757;top:127;width:10;height:20" coordorigin="3757,127" coordsize="10,20" path="m3757,146l3766,146,3766,127,3757,127,3757,146xe" filled="true" fillcolor="#000000" stroked="false">
                <v:path arrowok="t"/>
                <v:fill type="solid"/>
              </v:shape>
            </v:group>
            <v:group style="position:absolute;left:3757;top:146;width:10;height:20" coordorigin="3757,146" coordsize="10,20">
              <v:shape style="position:absolute;left:3757;top:146;width:10;height:20" coordorigin="3757,146" coordsize="10,20" path="m3757,166l3766,166,3766,146,3757,146,3757,166xe" filled="true" fillcolor="#000000" stroked="false">
                <v:path arrowok="t"/>
                <v:fill type="solid"/>
              </v:shape>
            </v:group>
            <v:group style="position:absolute;left:3757;top:166;width:10;height:20" coordorigin="3757,166" coordsize="10,20">
              <v:shape style="position:absolute;left:3757;top:166;width:10;height:20" coordorigin="3757,166" coordsize="10,20" path="m3757,185l3766,185,3766,166,3757,166,3757,185xe" filled="true" fillcolor="#000000" stroked="false">
                <v:path arrowok="t"/>
                <v:fill type="solid"/>
              </v:shape>
            </v:group>
            <v:group style="position:absolute;left:3757;top:185;width:10;height:20" coordorigin="3757,185" coordsize="10,20">
              <v:shape style="position:absolute;left:3757;top:185;width:10;height:20" coordorigin="3757,185" coordsize="10,20" path="m3757,204l3766,204,3766,185,3757,185,3757,204xe" filled="true" fillcolor="#000000" stroked="false">
                <v:path arrowok="t"/>
                <v:fill type="solid"/>
              </v:shape>
            </v:group>
            <v:group style="position:absolute;left:3757;top:204;width:10;height:20" coordorigin="3757,204" coordsize="10,20">
              <v:shape style="position:absolute;left:3757;top:204;width:10;height:20" coordorigin="3757,204" coordsize="10,20" path="m3757,223l3766,223,3766,204,3757,204,3757,223xe" filled="true" fillcolor="#000000" stroked="false">
                <v:path arrowok="t"/>
                <v:fill type="solid"/>
              </v:shape>
            </v:group>
            <v:group style="position:absolute;left:3757;top:223;width:10;height:20" coordorigin="3757,223" coordsize="10,20">
              <v:shape style="position:absolute;left:3757;top:223;width:10;height:20" coordorigin="3757,223" coordsize="10,20" path="m3757,242l3766,242,3766,223,3757,223,3757,242xe" filled="true" fillcolor="#000000" stroked="false">
                <v:path arrowok="t"/>
                <v:fill type="solid"/>
              </v:shape>
            </v:group>
            <v:group style="position:absolute;left:3757;top:242;width:10;height:20" coordorigin="3757,242" coordsize="10,20">
              <v:shape style="position:absolute;left:3757;top:242;width:10;height:20" coordorigin="3757,242" coordsize="10,20" path="m3757,262l3766,262,3766,242,3757,242,3757,262xe" filled="true" fillcolor="#000000" stroked="false">
                <v:path arrowok="t"/>
                <v:fill type="solid"/>
              </v:shape>
            </v:group>
            <v:group style="position:absolute;left:3757;top:262;width:10;height:20" coordorigin="3757,262" coordsize="10,20">
              <v:shape style="position:absolute;left:3757;top:262;width:10;height:20" coordorigin="3757,262" coordsize="10,20" path="m3757,281l3766,281,3766,262,3757,262,3757,281xe" filled="true" fillcolor="#000000" stroked="false">
                <v:path arrowok="t"/>
                <v:fill type="solid"/>
              </v:shape>
            </v:group>
            <v:group style="position:absolute;left:3757;top:281;width:10;height:20" coordorigin="3757,281" coordsize="10,20">
              <v:shape style="position:absolute;left:3757;top:281;width:10;height:20" coordorigin="3757,281" coordsize="10,20" path="m3757,300l3766,300,3766,281,3757,281,3757,300xe" filled="true" fillcolor="#000000" stroked="false">
                <v:path arrowok="t"/>
                <v:fill type="solid"/>
              </v:shape>
            </v:group>
            <v:group style="position:absolute;left:3757;top:300;width:10;height:20" coordorigin="3757,300" coordsize="10,20">
              <v:shape style="position:absolute;left:3757;top:300;width:10;height:20" coordorigin="3757,300" coordsize="10,20" path="m3757,319l3766,319,3766,300,3757,300,3757,319xe" filled="true" fillcolor="#000000" stroked="false">
                <v:path arrowok="t"/>
                <v:fill type="solid"/>
              </v:shape>
            </v:group>
            <v:group style="position:absolute;left:3757;top:319;width:10;height:20" coordorigin="3757,319" coordsize="10,20">
              <v:shape style="position:absolute;left:3757;top:319;width:10;height:20" coordorigin="3757,319" coordsize="10,20" path="m3757,338l3766,338,3766,319,3757,319,3757,338xe" filled="true" fillcolor="#000000" stroked="false">
                <v:path arrowok="t"/>
                <v:fill type="solid"/>
              </v:shape>
            </v:group>
            <v:group style="position:absolute;left:3757;top:338;width:10;height:20" coordorigin="3757,338" coordsize="10,20">
              <v:shape style="position:absolute;left:3757;top:338;width:10;height:20" coordorigin="3757,338" coordsize="10,20" path="m3757,358l3766,358,3766,338,3757,338,3757,358xe" filled="true" fillcolor="#000000" stroked="false">
                <v:path arrowok="t"/>
                <v:fill type="solid"/>
              </v:shape>
            </v:group>
            <v:group style="position:absolute;left:3757;top:358;width:10;height:20" coordorigin="3757,358" coordsize="10,20">
              <v:shape style="position:absolute;left:3757;top:358;width:10;height:20" coordorigin="3757,358" coordsize="10,20" path="m3757,377l3766,377,3766,358,3757,358,3757,377xe" filled="true" fillcolor="#000000" stroked="false">
                <v:path arrowok="t"/>
                <v:fill type="solid"/>
              </v:shape>
            </v:group>
            <v:group style="position:absolute;left:3757;top:377;width:10;height:20" coordorigin="3757,377" coordsize="10,20">
              <v:shape style="position:absolute;left:3757;top:377;width:10;height:20" coordorigin="3757,377" coordsize="10,20" path="m3757,396l3766,396,3766,377,3757,377,3757,396xe" filled="true" fillcolor="#000000" stroked="false">
                <v:path arrowok="t"/>
                <v:fill type="solid"/>
              </v:shape>
            </v:group>
            <v:group style="position:absolute;left:3757;top:396;width:10;height:20" coordorigin="3757,396" coordsize="10,20">
              <v:shape style="position:absolute;left:3757;top:396;width:10;height:20" coordorigin="3757,396" coordsize="10,20" path="m3757,415l3766,415,3766,396,3757,396,3757,415xe" filled="true" fillcolor="#000000" stroked="false">
                <v:path arrowok="t"/>
                <v:fill type="solid"/>
              </v:shape>
            </v:group>
            <v:group style="position:absolute;left:3757;top:415;width:10;height:20" coordorigin="3757,415" coordsize="10,20">
              <v:shape style="position:absolute;left:3757;top:415;width:10;height:20" coordorigin="3757,415" coordsize="10,20" path="m3757,435l3766,435,3766,415,3757,415,3757,435xe" filled="true" fillcolor="#000000" stroked="false">
                <v:path arrowok="t"/>
                <v:fill type="solid"/>
              </v:shape>
            </v:group>
            <v:group style="position:absolute;left:3757;top:435;width:10;height:20" coordorigin="3757,435" coordsize="10,20">
              <v:shape style="position:absolute;left:3757;top:435;width:10;height:20" coordorigin="3757,435" coordsize="10,20" path="m3757,454l3766,454,3766,435,3757,435,3757,454xe" filled="true" fillcolor="#000000" stroked="false">
                <v:path arrowok="t"/>
                <v:fill type="solid"/>
              </v:shape>
            </v:group>
            <v:group style="position:absolute;left:3757;top:454;width:10;height:20" coordorigin="3757,454" coordsize="10,20">
              <v:shape style="position:absolute;left:3757;top:454;width:10;height:20" coordorigin="3757,454" coordsize="10,20" path="m3757,473l3766,473,3766,454,3757,454,3757,473xe" filled="true" fillcolor="#000000" stroked="false">
                <v:path arrowok="t"/>
                <v:fill type="solid"/>
              </v:shape>
            </v:group>
            <v:group style="position:absolute;left:3757;top:473;width:10;height:20" coordorigin="3757,473" coordsize="10,20">
              <v:shape style="position:absolute;left:3757;top:473;width:10;height:20" coordorigin="3757,473" coordsize="10,20" path="m3757,493l3766,493,3766,473,3757,473,3757,493xe" filled="true" fillcolor="#000000" stroked="false">
                <v:path arrowok="t"/>
                <v:fill type="solid"/>
              </v:shape>
            </v:group>
            <v:group style="position:absolute;left:3757;top:493;width:10;height:20" coordorigin="3757,493" coordsize="10,20">
              <v:shape style="position:absolute;left:3757;top:493;width:10;height:20" coordorigin="3757,493" coordsize="10,20" path="m3757,512l3766,512,3766,493,3757,493,3757,512xe" filled="true" fillcolor="#000000" stroked="false">
                <v:path arrowok="t"/>
                <v:fill type="solid"/>
              </v:shape>
            </v:group>
            <v:group style="position:absolute;left:3757;top:512;width:10;height:20" coordorigin="3757,512" coordsize="10,20">
              <v:shape style="position:absolute;left:3757;top:512;width:10;height:20" coordorigin="3757,512" coordsize="10,20" path="m3757,531l3766,531,3766,512,3757,512,3757,531xe" filled="true" fillcolor="#000000" stroked="false">
                <v:path arrowok="t"/>
                <v:fill type="solid"/>
              </v:shape>
            </v:group>
            <v:group style="position:absolute;left:3757;top:531;width:10;height:20" coordorigin="3757,531" coordsize="10,20">
              <v:shape style="position:absolute;left:3757;top:531;width:10;height:20" coordorigin="3757,531" coordsize="10,20" path="m3757,550l3766,550,3766,531,3757,531,3757,550xe" filled="true" fillcolor="#000000" stroked="false">
                <v:path arrowok="t"/>
                <v:fill type="solid"/>
              </v:shape>
            </v:group>
            <v:group style="position:absolute;left:3757;top:550;width:10;height:20" coordorigin="3757,550" coordsize="10,20">
              <v:shape style="position:absolute;left:3757;top:550;width:10;height:20" coordorigin="3757,550" coordsize="10,20" path="m3757,569l3766,569,3766,550,3757,550,3757,569xe" filled="true" fillcolor="#000000" stroked="false">
                <v:path arrowok="t"/>
                <v:fill type="solid"/>
              </v:shape>
            </v:group>
            <v:group style="position:absolute;left:3757;top:569;width:10;height:20" coordorigin="3757,569" coordsize="10,20">
              <v:shape style="position:absolute;left:3757;top:569;width:10;height:20" coordorigin="3757,569" coordsize="10,20" path="m3757,589l3766,589,3766,569,3757,569,3757,589xe" filled="true" fillcolor="#000000" stroked="false">
                <v:path arrowok="t"/>
                <v:fill type="solid"/>
              </v:shape>
            </v:group>
            <v:group style="position:absolute;left:3757;top:589;width:10;height:20" coordorigin="3757,589" coordsize="10,20">
              <v:shape style="position:absolute;left:3757;top:589;width:10;height:20" coordorigin="3757,589" coordsize="10,20" path="m3757,608l3766,608,3766,589,3757,589,3757,608xe" filled="true" fillcolor="#000000" stroked="false">
                <v:path arrowok="t"/>
                <v:fill type="solid"/>
              </v:shape>
            </v:group>
            <v:group style="position:absolute;left:3757;top:608;width:10;height:20" coordorigin="3757,608" coordsize="10,20">
              <v:shape style="position:absolute;left:3757;top:608;width:10;height:20" coordorigin="3757,608" coordsize="10,20" path="m3757,627l3766,627,3766,608,3757,608,3757,627xe" filled="true" fillcolor="#000000" stroked="false">
                <v:path arrowok="t"/>
                <v:fill type="solid"/>
              </v:shape>
            </v:group>
            <v:group style="position:absolute;left:3757;top:627;width:10;height:20" coordorigin="3757,627" coordsize="10,20">
              <v:shape style="position:absolute;left:3757;top:627;width:10;height:20" coordorigin="3757,627" coordsize="10,20" path="m3757,646l3766,646,3766,627,3757,627,3757,646xe" filled="true" fillcolor="#000000" stroked="false">
                <v:path arrowok="t"/>
                <v:fill type="solid"/>
              </v:shape>
            </v:group>
            <v:group style="position:absolute;left:3757;top:646;width:10;height:20" coordorigin="3757,646" coordsize="10,20">
              <v:shape style="position:absolute;left:3757;top:646;width:10;height:20" coordorigin="3757,646" coordsize="10,20" path="m3757,665l3766,665,3766,646,3757,646,3757,665xe" filled="true" fillcolor="#000000" stroked="false">
                <v:path arrowok="t"/>
                <v:fill type="solid"/>
              </v:shape>
            </v:group>
            <v:group style="position:absolute;left:3757;top:665;width:10;height:20" coordorigin="3757,665" coordsize="10,20">
              <v:shape style="position:absolute;left:3757;top:665;width:10;height:20" coordorigin="3757,665" coordsize="10,20" path="m3757,685l3766,685,3766,665,3757,665,3757,685xe" filled="true" fillcolor="#000000" stroked="false">
                <v:path arrowok="t"/>
                <v:fill type="solid"/>
              </v:shape>
            </v:group>
            <v:group style="position:absolute;left:3757;top:685;width:10;height:20" coordorigin="3757,685" coordsize="10,20">
              <v:shape style="position:absolute;left:3757;top:685;width:10;height:20" coordorigin="3757,685" coordsize="10,20" path="m3757,704l3766,704,3766,685,3757,685,3757,704xe" filled="true" fillcolor="#000000" stroked="false">
                <v:path arrowok="t"/>
                <v:fill type="solid"/>
              </v:shape>
            </v:group>
            <v:group style="position:absolute;left:3757;top:704;width:10;height:20" coordorigin="3757,704" coordsize="10,20">
              <v:shape style="position:absolute;left:3757;top:704;width:10;height:20" coordorigin="3757,704" coordsize="10,20" path="m3757,723l3766,723,3766,704,3757,704,3757,723xe" filled="true" fillcolor="#000000" stroked="false">
                <v:path arrowok="t"/>
                <v:fill type="solid"/>
              </v:shape>
            </v:group>
            <v:group style="position:absolute;left:3757;top:723;width:10;height:20" coordorigin="3757,723" coordsize="10,20">
              <v:shape style="position:absolute;left:3757;top:723;width:10;height:20" coordorigin="3757,723" coordsize="10,20" path="m3757,742l3766,742,3766,723,3757,723,3757,742xe" filled="true" fillcolor="#000000" stroked="false">
                <v:path arrowok="t"/>
                <v:fill type="solid"/>
              </v:shape>
            </v:group>
            <v:group style="position:absolute;left:3757;top:742;width:10;height:20" coordorigin="3757,742" coordsize="10,20">
              <v:shape style="position:absolute;left:3757;top:742;width:10;height:20" coordorigin="3757,742" coordsize="10,20" path="m3757,761l3766,761,3766,742,3757,742,3757,761xe" filled="true" fillcolor="#000000" stroked="false">
                <v:path arrowok="t"/>
                <v:fill type="solid"/>
              </v:shape>
            </v:group>
            <v:group style="position:absolute;left:3757;top:761;width:10;height:20" coordorigin="3757,761" coordsize="10,20">
              <v:shape style="position:absolute;left:3757;top:761;width:10;height:20" coordorigin="3757,761" coordsize="10,20" path="m3757,781l3766,781,3766,761,3757,761,3757,781xe" filled="true" fillcolor="#000000" stroked="false">
                <v:path arrowok="t"/>
                <v:fill type="solid"/>
              </v:shape>
            </v:group>
            <v:group style="position:absolute;left:3757;top:785;width:10;height:2" coordorigin="3757,785" coordsize="10,2">
              <v:shape style="position:absolute;left:3757;top:785;width:10;height:2" coordorigin="3757,785" coordsize="10,0" path="m3757,785l3766,785e" filled="false" stroked="true" strokeweight=".48004pt" strokecolor="#000000">
                <v:path arrowok="t"/>
              </v:shape>
            </v:group>
            <v:group style="position:absolute;left:6080;top:31;width:10;height:20" coordorigin="6080,31" coordsize="10,20">
              <v:shape style="position:absolute;left:6080;top:31;width:10;height:20" coordorigin="6080,31" coordsize="10,20" path="m6080,50l6089,50,6089,31,6080,31,6080,50xe" filled="true" fillcolor="#000000" stroked="false">
                <v:path arrowok="t"/>
                <v:fill type="solid"/>
              </v:shape>
            </v:group>
            <v:group style="position:absolute;left:6080;top:50;width:10;height:20" coordorigin="6080,50" coordsize="10,20">
              <v:shape style="position:absolute;left:6080;top:50;width:10;height:20" coordorigin="6080,50" coordsize="10,20" path="m6080,70l6089,70,6089,50,6080,50,6080,70xe" filled="true" fillcolor="#000000" stroked="false">
                <v:path arrowok="t"/>
                <v:fill type="solid"/>
              </v:shape>
            </v:group>
            <v:group style="position:absolute;left:6080;top:70;width:10;height:20" coordorigin="6080,70" coordsize="10,20">
              <v:shape style="position:absolute;left:6080;top:70;width:10;height:20" coordorigin="6080,70" coordsize="10,20" path="m6080,89l6089,89,6089,70,6080,70,6080,89xe" filled="true" fillcolor="#000000" stroked="false">
                <v:path arrowok="t"/>
                <v:fill type="solid"/>
              </v:shape>
            </v:group>
            <v:group style="position:absolute;left:6080;top:89;width:10;height:20" coordorigin="6080,89" coordsize="10,20">
              <v:shape style="position:absolute;left:6080;top:89;width:10;height:20" coordorigin="6080,89" coordsize="10,20" path="m6080,108l6089,108,6089,89,6080,89,6080,108xe" filled="true" fillcolor="#000000" stroked="false">
                <v:path arrowok="t"/>
                <v:fill type="solid"/>
              </v:shape>
            </v:group>
            <v:group style="position:absolute;left:6080;top:108;width:10;height:20" coordorigin="6080,108" coordsize="10,20">
              <v:shape style="position:absolute;left:6080;top:108;width:10;height:20" coordorigin="6080,108" coordsize="10,20" path="m6080,127l6089,127,6089,108,6080,108,6080,127xe" filled="true" fillcolor="#000000" stroked="false">
                <v:path arrowok="t"/>
                <v:fill type="solid"/>
              </v:shape>
            </v:group>
            <v:group style="position:absolute;left:6080;top:127;width:10;height:20" coordorigin="6080,127" coordsize="10,20">
              <v:shape style="position:absolute;left:6080;top:127;width:10;height:20" coordorigin="6080,127" coordsize="10,20" path="m6080,146l6089,146,6089,127,6080,127,6080,146xe" filled="true" fillcolor="#000000" stroked="false">
                <v:path arrowok="t"/>
                <v:fill type="solid"/>
              </v:shape>
            </v:group>
            <v:group style="position:absolute;left:6080;top:146;width:10;height:20" coordorigin="6080,146" coordsize="10,20">
              <v:shape style="position:absolute;left:6080;top:146;width:10;height:20" coordorigin="6080,146" coordsize="10,20" path="m6080,166l6089,166,6089,146,6080,146,6080,166xe" filled="true" fillcolor="#000000" stroked="false">
                <v:path arrowok="t"/>
                <v:fill type="solid"/>
              </v:shape>
            </v:group>
            <v:group style="position:absolute;left:6080;top:166;width:10;height:20" coordorigin="6080,166" coordsize="10,20">
              <v:shape style="position:absolute;left:6080;top:166;width:10;height:20" coordorigin="6080,166" coordsize="10,20" path="m6080,185l6089,185,6089,166,6080,166,6080,185xe" filled="true" fillcolor="#000000" stroked="false">
                <v:path arrowok="t"/>
                <v:fill type="solid"/>
              </v:shape>
            </v:group>
            <v:group style="position:absolute;left:6080;top:185;width:10;height:20" coordorigin="6080,185" coordsize="10,20">
              <v:shape style="position:absolute;left:6080;top:185;width:10;height:20" coordorigin="6080,185" coordsize="10,20" path="m6080,204l6089,204,6089,185,6080,185,6080,204xe" filled="true" fillcolor="#000000" stroked="false">
                <v:path arrowok="t"/>
                <v:fill type="solid"/>
              </v:shape>
            </v:group>
            <v:group style="position:absolute;left:6080;top:204;width:10;height:20" coordorigin="6080,204" coordsize="10,20">
              <v:shape style="position:absolute;left:6080;top:204;width:10;height:20" coordorigin="6080,204" coordsize="10,20" path="m6080,223l6089,223,6089,204,6080,204,6080,223xe" filled="true" fillcolor="#000000" stroked="false">
                <v:path arrowok="t"/>
                <v:fill type="solid"/>
              </v:shape>
            </v:group>
            <v:group style="position:absolute;left:6080;top:223;width:10;height:20" coordorigin="6080,223" coordsize="10,20">
              <v:shape style="position:absolute;left:6080;top:223;width:10;height:20" coordorigin="6080,223" coordsize="10,20" path="m6080,242l6089,242,6089,223,6080,223,6080,242xe" filled="true" fillcolor="#000000" stroked="false">
                <v:path arrowok="t"/>
                <v:fill type="solid"/>
              </v:shape>
            </v:group>
            <v:group style="position:absolute;left:6080;top:242;width:10;height:20" coordorigin="6080,242" coordsize="10,20">
              <v:shape style="position:absolute;left:6080;top:242;width:10;height:20" coordorigin="6080,242" coordsize="10,20" path="m6080,262l6089,262,6089,242,6080,242,6080,262xe" filled="true" fillcolor="#000000" stroked="false">
                <v:path arrowok="t"/>
                <v:fill type="solid"/>
              </v:shape>
            </v:group>
            <v:group style="position:absolute;left:6080;top:262;width:10;height:20" coordorigin="6080,262" coordsize="10,20">
              <v:shape style="position:absolute;left:6080;top:262;width:10;height:20" coordorigin="6080,262" coordsize="10,20" path="m6080,281l6089,281,6089,262,6080,262,6080,281xe" filled="true" fillcolor="#000000" stroked="false">
                <v:path arrowok="t"/>
                <v:fill type="solid"/>
              </v:shape>
            </v:group>
            <v:group style="position:absolute;left:6080;top:281;width:10;height:20" coordorigin="6080,281" coordsize="10,20">
              <v:shape style="position:absolute;left:6080;top:281;width:10;height:20" coordorigin="6080,281" coordsize="10,20" path="m6080,300l6089,300,6089,281,6080,281,6080,300xe" filled="true" fillcolor="#000000" stroked="false">
                <v:path arrowok="t"/>
                <v:fill type="solid"/>
              </v:shape>
            </v:group>
            <v:group style="position:absolute;left:6080;top:300;width:10;height:20" coordorigin="6080,300" coordsize="10,20">
              <v:shape style="position:absolute;left:6080;top:300;width:10;height:20" coordorigin="6080,300" coordsize="10,20" path="m6080,319l6089,319,6089,300,6080,300,6080,319xe" filled="true" fillcolor="#000000" stroked="false">
                <v:path arrowok="t"/>
                <v:fill type="solid"/>
              </v:shape>
            </v:group>
            <v:group style="position:absolute;left:6080;top:319;width:10;height:20" coordorigin="6080,319" coordsize="10,20">
              <v:shape style="position:absolute;left:6080;top:319;width:10;height:20" coordorigin="6080,319" coordsize="10,20" path="m6080,338l6089,338,6089,319,6080,319,6080,338xe" filled="true" fillcolor="#000000" stroked="false">
                <v:path arrowok="t"/>
                <v:fill type="solid"/>
              </v:shape>
            </v:group>
            <v:group style="position:absolute;left:6080;top:338;width:10;height:20" coordorigin="6080,338" coordsize="10,20">
              <v:shape style="position:absolute;left:6080;top:338;width:10;height:20" coordorigin="6080,338" coordsize="10,20" path="m6080,358l6089,358,6089,338,6080,338,6080,358xe" filled="true" fillcolor="#000000" stroked="false">
                <v:path arrowok="t"/>
                <v:fill type="solid"/>
              </v:shape>
            </v:group>
            <v:group style="position:absolute;left:6080;top:358;width:10;height:20" coordorigin="6080,358" coordsize="10,20">
              <v:shape style="position:absolute;left:6080;top:358;width:10;height:20" coordorigin="6080,358" coordsize="10,20" path="m6080,377l6089,377,6089,358,6080,358,6080,377xe" filled="true" fillcolor="#000000" stroked="false">
                <v:path arrowok="t"/>
                <v:fill type="solid"/>
              </v:shape>
            </v:group>
            <v:group style="position:absolute;left:6080;top:377;width:10;height:20" coordorigin="6080,377" coordsize="10,20">
              <v:shape style="position:absolute;left:6080;top:377;width:10;height:20" coordorigin="6080,377" coordsize="10,20" path="m6080,396l6089,396,6089,377,6080,377,6080,396xe" filled="true" fillcolor="#000000" stroked="false">
                <v:path arrowok="t"/>
                <v:fill type="solid"/>
              </v:shape>
            </v:group>
            <v:group style="position:absolute;left:6080;top:396;width:10;height:20" coordorigin="6080,396" coordsize="10,20">
              <v:shape style="position:absolute;left:6080;top:396;width:10;height:20" coordorigin="6080,396" coordsize="10,20" path="m6080,415l6089,415,6089,396,6080,396,6080,415xe" filled="true" fillcolor="#000000" stroked="false">
                <v:path arrowok="t"/>
                <v:fill type="solid"/>
              </v:shape>
            </v:group>
            <v:group style="position:absolute;left:6080;top:415;width:10;height:20" coordorigin="6080,415" coordsize="10,20">
              <v:shape style="position:absolute;left:6080;top:415;width:10;height:20" coordorigin="6080,415" coordsize="10,20" path="m6080,435l6089,435,6089,415,6080,415,6080,435xe" filled="true" fillcolor="#000000" stroked="false">
                <v:path arrowok="t"/>
                <v:fill type="solid"/>
              </v:shape>
            </v:group>
            <v:group style="position:absolute;left:6080;top:435;width:10;height:20" coordorigin="6080,435" coordsize="10,20">
              <v:shape style="position:absolute;left:6080;top:435;width:10;height:20" coordorigin="6080,435" coordsize="10,20" path="m6080,454l6089,454,6089,435,6080,435,6080,454xe" filled="true" fillcolor="#000000" stroked="false">
                <v:path arrowok="t"/>
                <v:fill type="solid"/>
              </v:shape>
            </v:group>
            <v:group style="position:absolute;left:6080;top:454;width:10;height:20" coordorigin="6080,454" coordsize="10,20">
              <v:shape style="position:absolute;left:6080;top:454;width:10;height:20" coordorigin="6080,454" coordsize="10,20" path="m6080,473l6089,473,6089,454,6080,454,6080,473xe" filled="true" fillcolor="#000000" stroked="false">
                <v:path arrowok="t"/>
                <v:fill type="solid"/>
              </v:shape>
            </v:group>
            <v:group style="position:absolute;left:6080;top:473;width:10;height:20" coordorigin="6080,473" coordsize="10,20">
              <v:shape style="position:absolute;left:6080;top:473;width:10;height:20" coordorigin="6080,473" coordsize="10,20" path="m6080,493l6089,493,6089,473,6080,473,6080,493xe" filled="true" fillcolor="#000000" stroked="false">
                <v:path arrowok="t"/>
                <v:fill type="solid"/>
              </v:shape>
            </v:group>
            <v:group style="position:absolute;left:6080;top:493;width:10;height:20" coordorigin="6080,493" coordsize="10,20">
              <v:shape style="position:absolute;left:6080;top:493;width:10;height:20" coordorigin="6080,493" coordsize="10,20" path="m6080,512l6089,512,6089,493,6080,493,6080,512xe" filled="true" fillcolor="#000000" stroked="false">
                <v:path arrowok="t"/>
                <v:fill type="solid"/>
              </v:shape>
            </v:group>
            <v:group style="position:absolute;left:6080;top:512;width:10;height:20" coordorigin="6080,512" coordsize="10,20">
              <v:shape style="position:absolute;left:6080;top:512;width:10;height:20" coordorigin="6080,512" coordsize="10,20" path="m6080,531l6089,531,6089,512,6080,512,6080,531xe" filled="true" fillcolor="#000000" stroked="false">
                <v:path arrowok="t"/>
                <v:fill type="solid"/>
              </v:shape>
            </v:group>
            <v:group style="position:absolute;left:6080;top:531;width:10;height:20" coordorigin="6080,531" coordsize="10,20">
              <v:shape style="position:absolute;left:6080;top:531;width:10;height:20" coordorigin="6080,531" coordsize="10,20" path="m6080,550l6089,550,6089,531,6080,531,6080,550xe" filled="true" fillcolor="#000000" stroked="false">
                <v:path arrowok="t"/>
                <v:fill type="solid"/>
              </v:shape>
            </v:group>
            <v:group style="position:absolute;left:6080;top:550;width:10;height:20" coordorigin="6080,550" coordsize="10,20">
              <v:shape style="position:absolute;left:6080;top:550;width:10;height:20" coordorigin="6080,550" coordsize="10,20" path="m6080,569l6089,569,6089,550,6080,550,6080,569xe" filled="true" fillcolor="#000000" stroked="false">
                <v:path arrowok="t"/>
                <v:fill type="solid"/>
              </v:shape>
            </v:group>
            <v:group style="position:absolute;left:6080;top:569;width:10;height:20" coordorigin="6080,569" coordsize="10,20">
              <v:shape style="position:absolute;left:6080;top:569;width:10;height:20" coordorigin="6080,569" coordsize="10,20" path="m6080,589l6089,589,6089,569,6080,569,6080,589xe" filled="true" fillcolor="#000000" stroked="false">
                <v:path arrowok="t"/>
                <v:fill type="solid"/>
              </v:shape>
            </v:group>
            <v:group style="position:absolute;left:6080;top:589;width:10;height:20" coordorigin="6080,589" coordsize="10,20">
              <v:shape style="position:absolute;left:6080;top:589;width:10;height:20" coordorigin="6080,589" coordsize="10,20" path="m6080,608l6089,608,6089,589,6080,589,6080,608xe" filled="true" fillcolor="#000000" stroked="false">
                <v:path arrowok="t"/>
                <v:fill type="solid"/>
              </v:shape>
            </v:group>
            <v:group style="position:absolute;left:6080;top:608;width:10;height:20" coordorigin="6080,608" coordsize="10,20">
              <v:shape style="position:absolute;left:6080;top:608;width:10;height:20" coordorigin="6080,608" coordsize="10,20" path="m6080,627l6089,627,6089,608,6080,608,6080,627xe" filled="true" fillcolor="#000000" stroked="false">
                <v:path arrowok="t"/>
                <v:fill type="solid"/>
              </v:shape>
            </v:group>
            <v:group style="position:absolute;left:6080;top:627;width:10;height:20" coordorigin="6080,627" coordsize="10,20">
              <v:shape style="position:absolute;left:6080;top:627;width:10;height:20" coordorigin="6080,627" coordsize="10,20" path="m6080,646l6089,646,6089,627,6080,627,6080,646xe" filled="true" fillcolor="#000000" stroked="false">
                <v:path arrowok="t"/>
                <v:fill type="solid"/>
              </v:shape>
            </v:group>
            <v:group style="position:absolute;left:6080;top:646;width:10;height:20" coordorigin="6080,646" coordsize="10,20">
              <v:shape style="position:absolute;left:6080;top:646;width:10;height:20" coordorigin="6080,646" coordsize="10,20" path="m6080,665l6089,665,6089,646,6080,646,6080,665xe" filled="true" fillcolor="#000000" stroked="false">
                <v:path arrowok="t"/>
                <v:fill type="solid"/>
              </v:shape>
            </v:group>
            <v:group style="position:absolute;left:6080;top:665;width:10;height:20" coordorigin="6080,665" coordsize="10,20">
              <v:shape style="position:absolute;left:6080;top:665;width:10;height:20" coordorigin="6080,665" coordsize="10,20" path="m6080,685l6089,685,6089,665,6080,665,6080,685xe" filled="true" fillcolor="#000000" stroked="false">
                <v:path arrowok="t"/>
                <v:fill type="solid"/>
              </v:shape>
            </v:group>
            <v:group style="position:absolute;left:6080;top:685;width:10;height:20" coordorigin="6080,685" coordsize="10,20">
              <v:shape style="position:absolute;left:6080;top:685;width:10;height:20" coordorigin="6080,685" coordsize="10,20" path="m6080,704l6089,704,6089,685,6080,685,6080,704xe" filled="true" fillcolor="#000000" stroked="false">
                <v:path arrowok="t"/>
                <v:fill type="solid"/>
              </v:shape>
            </v:group>
            <v:group style="position:absolute;left:6080;top:704;width:10;height:20" coordorigin="6080,704" coordsize="10,20">
              <v:shape style="position:absolute;left:6080;top:704;width:10;height:20" coordorigin="6080,704" coordsize="10,20" path="m6080,723l6089,723,6089,704,6080,704,6080,723xe" filled="true" fillcolor="#000000" stroked="false">
                <v:path arrowok="t"/>
                <v:fill type="solid"/>
              </v:shape>
            </v:group>
            <v:group style="position:absolute;left:6080;top:723;width:10;height:20" coordorigin="6080,723" coordsize="10,20">
              <v:shape style="position:absolute;left:6080;top:723;width:10;height:20" coordorigin="6080,723" coordsize="10,20" path="m6080,742l6089,742,6089,723,6080,723,6080,742xe" filled="true" fillcolor="#000000" stroked="false">
                <v:path arrowok="t"/>
                <v:fill type="solid"/>
              </v:shape>
            </v:group>
            <v:group style="position:absolute;left:6080;top:742;width:10;height:20" coordorigin="6080,742" coordsize="10,20">
              <v:shape style="position:absolute;left:6080;top:742;width:10;height:20" coordorigin="6080,742" coordsize="10,20" path="m6080,761l6089,761,6089,742,6080,742,6080,761xe" filled="true" fillcolor="#000000" stroked="false">
                <v:path arrowok="t"/>
                <v:fill type="solid"/>
              </v:shape>
            </v:group>
            <v:group style="position:absolute;left:6080;top:761;width:10;height:20" coordorigin="6080,761" coordsize="10,20">
              <v:shape style="position:absolute;left:6080;top:761;width:10;height:20" coordorigin="6080,761" coordsize="10,20" path="m6080,781l6089,781,6089,761,6080,761,6080,781xe" filled="true" fillcolor="#000000" stroked="false">
                <v:path arrowok="t"/>
                <v:fill type="solid"/>
              </v:shape>
            </v:group>
            <v:group style="position:absolute;left:6080;top:785;width:10;height:2" coordorigin="6080,785" coordsize="10,2">
              <v:shape style="position:absolute;left:6080;top:785;width:10;height:2" coordorigin="6080,785" coordsize="10,0" path="m6080,785l6089,785e" filled="false" stroked="true" strokeweight=".48004pt" strokecolor="#000000">
                <v:path arrowok="t"/>
              </v:shape>
            </v:group>
            <v:group style="position:absolute;left:7194;top:31;width:10;height:20" coordorigin="7194,31" coordsize="10,20">
              <v:shape style="position:absolute;left:7194;top:31;width:10;height:20" coordorigin="7194,31" coordsize="10,20" path="m7194,50l7203,50,7203,31,7194,31,7194,50xe" filled="true" fillcolor="#000000" stroked="false">
                <v:path arrowok="t"/>
                <v:fill type="solid"/>
              </v:shape>
            </v:group>
            <v:group style="position:absolute;left:7194;top:50;width:10;height:20" coordorigin="7194,50" coordsize="10,20">
              <v:shape style="position:absolute;left:7194;top:50;width:10;height:20" coordorigin="7194,50" coordsize="10,20" path="m7194,70l7203,70,7203,50,7194,50,7194,70xe" filled="true" fillcolor="#000000" stroked="false">
                <v:path arrowok="t"/>
                <v:fill type="solid"/>
              </v:shape>
            </v:group>
            <v:group style="position:absolute;left:7194;top:70;width:10;height:20" coordorigin="7194,70" coordsize="10,20">
              <v:shape style="position:absolute;left:7194;top:70;width:10;height:20" coordorigin="7194,70" coordsize="10,20" path="m7194,89l7203,89,7203,70,7194,70,7194,89xe" filled="true" fillcolor="#000000" stroked="false">
                <v:path arrowok="t"/>
                <v:fill type="solid"/>
              </v:shape>
            </v:group>
            <v:group style="position:absolute;left:7194;top:89;width:10;height:20" coordorigin="7194,89" coordsize="10,20">
              <v:shape style="position:absolute;left:7194;top:89;width:10;height:20" coordorigin="7194,89" coordsize="10,20" path="m7194,108l7203,108,7203,89,7194,89,7194,108xe" filled="true" fillcolor="#000000" stroked="false">
                <v:path arrowok="t"/>
                <v:fill type="solid"/>
              </v:shape>
            </v:group>
            <v:group style="position:absolute;left:7194;top:108;width:10;height:20" coordorigin="7194,108" coordsize="10,20">
              <v:shape style="position:absolute;left:7194;top:108;width:10;height:20" coordorigin="7194,108" coordsize="10,20" path="m7194,127l7203,127,7203,108,7194,108,7194,127xe" filled="true" fillcolor="#000000" stroked="false">
                <v:path arrowok="t"/>
                <v:fill type="solid"/>
              </v:shape>
            </v:group>
            <v:group style="position:absolute;left:7194;top:127;width:10;height:20" coordorigin="7194,127" coordsize="10,20">
              <v:shape style="position:absolute;left:7194;top:127;width:10;height:20" coordorigin="7194,127" coordsize="10,20" path="m7194,146l7203,146,7203,127,7194,127,7194,146xe" filled="true" fillcolor="#000000" stroked="false">
                <v:path arrowok="t"/>
                <v:fill type="solid"/>
              </v:shape>
            </v:group>
            <v:group style="position:absolute;left:7194;top:146;width:10;height:20" coordorigin="7194,146" coordsize="10,20">
              <v:shape style="position:absolute;left:7194;top:146;width:10;height:20" coordorigin="7194,146" coordsize="10,20" path="m7194,166l7203,166,7203,146,7194,146,7194,166xe" filled="true" fillcolor="#000000" stroked="false">
                <v:path arrowok="t"/>
                <v:fill type="solid"/>
              </v:shape>
            </v:group>
            <v:group style="position:absolute;left:7194;top:166;width:10;height:20" coordorigin="7194,166" coordsize="10,20">
              <v:shape style="position:absolute;left:7194;top:166;width:10;height:20" coordorigin="7194,166" coordsize="10,20" path="m7194,185l7203,185,7203,166,7194,166,7194,185xe" filled="true" fillcolor="#000000" stroked="false">
                <v:path arrowok="t"/>
                <v:fill type="solid"/>
              </v:shape>
            </v:group>
            <v:group style="position:absolute;left:7194;top:185;width:10;height:20" coordorigin="7194,185" coordsize="10,20">
              <v:shape style="position:absolute;left:7194;top:185;width:10;height:20" coordorigin="7194,185" coordsize="10,20" path="m7194,204l7203,204,7203,185,7194,185,7194,204xe" filled="true" fillcolor="#000000" stroked="false">
                <v:path arrowok="t"/>
                <v:fill type="solid"/>
              </v:shape>
            </v:group>
            <v:group style="position:absolute;left:7194;top:204;width:10;height:20" coordorigin="7194,204" coordsize="10,20">
              <v:shape style="position:absolute;left:7194;top:204;width:10;height:20" coordorigin="7194,204" coordsize="10,20" path="m7194,223l7203,223,7203,204,7194,204,7194,223xe" filled="true" fillcolor="#000000" stroked="false">
                <v:path arrowok="t"/>
                <v:fill type="solid"/>
              </v:shape>
            </v:group>
            <v:group style="position:absolute;left:7194;top:223;width:10;height:20" coordorigin="7194,223" coordsize="10,20">
              <v:shape style="position:absolute;left:7194;top:223;width:10;height:20" coordorigin="7194,223" coordsize="10,20" path="m7194,242l7203,242,7203,223,7194,223,7194,242xe" filled="true" fillcolor="#000000" stroked="false">
                <v:path arrowok="t"/>
                <v:fill type="solid"/>
              </v:shape>
            </v:group>
            <v:group style="position:absolute;left:7194;top:242;width:10;height:20" coordorigin="7194,242" coordsize="10,20">
              <v:shape style="position:absolute;left:7194;top:242;width:10;height:20" coordorigin="7194,242" coordsize="10,20" path="m7194,262l7203,262,7203,242,7194,242,7194,262xe" filled="true" fillcolor="#000000" stroked="false">
                <v:path arrowok="t"/>
                <v:fill type="solid"/>
              </v:shape>
            </v:group>
            <v:group style="position:absolute;left:7194;top:262;width:10;height:20" coordorigin="7194,262" coordsize="10,20">
              <v:shape style="position:absolute;left:7194;top:262;width:10;height:20" coordorigin="7194,262" coordsize="10,20" path="m7194,281l7203,281,7203,262,7194,262,7194,281xe" filled="true" fillcolor="#000000" stroked="false">
                <v:path arrowok="t"/>
                <v:fill type="solid"/>
              </v:shape>
            </v:group>
            <v:group style="position:absolute;left:7194;top:281;width:10;height:20" coordorigin="7194,281" coordsize="10,20">
              <v:shape style="position:absolute;left:7194;top:281;width:10;height:20" coordorigin="7194,281" coordsize="10,20" path="m7194,300l7203,300,7203,281,7194,281,7194,300xe" filled="true" fillcolor="#000000" stroked="false">
                <v:path arrowok="t"/>
                <v:fill type="solid"/>
              </v:shape>
            </v:group>
            <v:group style="position:absolute;left:7194;top:300;width:10;height:20" coordorigin="7194,300" coordsize="10,20">
              <v:shape style="position:absolute;left:7194;top:300;width:10;height:20" coordorigin="7194,300" coordsize="10,20" path="m7194,319l7203,319,7203,300,7194,300,7194,319xe" filled="true" fillcolor="#000000" stroked="false">
                <v:path arrowok="t"/>
                <v:fill type="solid"/>
              </v:shape>
            </v:group>
            <v:group style="position:absolute;left:7194;top:319;width:10;height:20" coordorigin="7194,319" coordsize="10,20">
              <v:shape style="position:absolute;left:7194;top:319;width:10;height:20" coordorigin="7194,319" coordsize="10,20" path="m7194,338l7203,338,7203,319,7194,319,7194,338xe" filled="true" fillcolor="#000000" stroked="false">
                <v:path arrowok="t"/>
                <v:fill type="solid"/>
              </v:shape>
            </v:group>
            <v:group style="position:absolute;left:7194;top:338;width:10;height:20" coordorigin="7194,338" coordsize="10,20">
              <v:shape style="position:absolute;left:7194;top:338;width:10;height:20" coordorigin="7194,338" coordsize="10,20" path="m7194,358l7203,358,7203,338,7194,338,7194,358xe" filled="true" fillcolor="#000000" stroked="false">
                <v:path arrowok="t"/>
                <v:fill type="solid"/>
              </v:shape>
            </v:group>
            <v:group style="position:absolute;left:7194;top:358;width:10;height:20" coordorigin="7194,358" coordsize="10,20">
              <v:shape style="position:absolute;left:7194;top:358;width:10;height:20" coordorigin="7194,358" coordsize="10,20" path="m7194,377l7203,377,7203,358,7194,358,7194,377xe" filled="true" fillcolor="#000000" stroked="false">
                <v:path arrowok="t"/>
                <v:fill type="solid"/>
              </v:shape>
            </v:group>
            <v:group style="position:absolute;left:7194;top:377;width:10;height:20" coordorigin="7194,377" coordsize="10,20">
              <v:shape style="position:absolute;left:7194;top:377;width:10;height:20" coordorigin="7194,377" coordsize="10,20" path="m7194,396l7203,396,7203,377,7194,377,7194,396xe" filled="true" fillcolor="#000000" stroked="false">
                <v:path arrowok="t"/>
                <v:fill type="solid"/>
              </v:shape>
            </v:group>
            <v:group style="position:absolute;left:7194;top:396;width:10;height:20" coordorigin="7194,396" coordsize="10,20">
              <v:shape style="position:absolute;left:7194;top:396;width:10;height:20" coordorigin="7194,396" coordsize="10,20" path="m7194,415l7203,415,7203,396,7194,396,7194,415xe" filled="true" fillcolor="#000000" stroked="false">
                <v:path arrowok="t"/>
                <v:fill type="solid"/>
              </v:shape>
            </v:group>
            <v:group style="position:absolute;left:7194;top:415;width:10;height:20" coordorigin="7194,415" coordsize="10,20">
              <v:shape style="position:absolute;left:7194;top:415;width:10;height:20" coordorigin="7194,415" coordsize="10,20" path="m7194,435l7203,435,7203,415,7194,415,7194,435xe" filled="true" fillcolor="#000000" stroked="false">
                <v:path arrowok="t"/>
                <v:fill type="solid"/>
              </v:shape>
            </v:group>
            <v:group style="position:absolute;left:7194;top:435;width:10;height:20" coordorigin="7194,435" coordsize="10,20">
              <v:shape style="position:absolute;left:7194;top:435;width:10;height:20" coordorigin="7194,435" coordsize="10,20" path="m7194,454l7203,454,7203,435,7194,435,7194,454xe" filled="true" fillcolor="#000000" stroked="false">
                <v:path arrowok="t"/>
                <v:fill type="solid"/>
              </v:shape>
            </v:group>
            <v:group style="position:absolute;left:7194;top:454;width:10;height:20" coordorigin="7194,454" coordsize="10,20">
              <v:shape style="position:absolute;left:7194;top:454;width:10;height:20" coordorigin="7194,454" coordsize="10,20" path="m7194,473l7203,473,7203,454,7194,454,7194,473xe" filled="true" fillcolor="#000000" stroked="false">
                <v:path arrowok="t"/>
                <v:fill type="solid"/>
              </v:shape>
            </v:group>
            <v:group style="position:absolute;left:7194;top:473;width:10;height:20" coordorigin="7194,473" coordsize="10,20">
              <v:shape style="position:absolute;left:7194;top:473;width:10;height:20" coordorigin="7194,473" coordsize="10,20" path="m7194,493l7203,493,7203,473,7194,473,7194,493xe" filled="true" fillcolor="#000000" stroked="false">
                <v:path arrowok="t"/>
                <v:fill type="solid"/>
              </v:shape>
            </v:group>
            <v:group style="position:absolute;left:7194;top:493;width:10;height:20" coordorigin="7194,493" coordsize="10,20">
              <v:shape style="position:absolute;left:7194;top:493;width:10;height:20" coordorigin="7194,493" coordsize="10,20" path="m7194,512l7203,512,7203,493,7194,493,7194,512xe" filled="true" fillcolor="#000000" stroked="false">
                <v:path arrowok="t"/>
                <v:fill type="solid"/>
              </v:shape>
            </v:group>
            <v:group style="position:absolute;left:7194;top:512;width:10;height:20" coordorigin="7194,512" coordsize="10,20">
              <v:shape style="position:absolute;left:7194;top:512;width:10;height:20" coordorigin="7194,512" coordsize="10,20" path="m7194,531l7203,531,7203,512,7194,512,7194,531xe" filled="true" fillcolor="#000000" stroked="false">
                <v:path arrowok="t"/>
                <v:fill type="solid"/>
              </v:shape>
            </v:group>
            <v:group style="position:absolute;left:7194;top:531;width:10;height:20" coordorigin="7194,531" coordsize="10,20">
              <v:shape style="position:absolute;left:7194;top:531;width:10;height:20" coordorigin="7194,531" coordsize="10,20" path="m7194,550l7203,550,7203,531,7194,531,7194,550xe" filled="true" fillcolor="#000000" stroked="false">
                <v:path arrowok="t"/>
                <v:fill type="solid"/>
              </v:shape>
            </v:group>
            <v:group style="position:absolute;left:7194;top:550;width:10;height:20" coordorigin="7194,550" coordsize="10,20">
              <v:shape style="position:absolute;left:7194;top:550;width:10;height:20" coordorigin="7194,550" coordsize="10,20" path="m7194,569l7203,569,7203,550,7194,550,7194,569xe" filled="true" fillcolor="#000000" stroked="false">
                <v:path arrowok="t"/>
                <v:fill type="solid"/>
              </v:shape>
            </v:group>
            <v:group style="position:absolute;left:7194;top:569;width:10;height:20" coordorigin="7194,569" coordsize="10,20">
              <v:shape style="position:absolute;left:7194;top:569;width:10;height:20" coordorigin="7194,569" coordsize="10,20" path="m7194,589l7203,589,7203,569,7194,569,7194,589xe" filled="true" fillcolor="#000000" stroked="false">
                <v:path arrowok="t"/>
                <v:fill type="solid"/>
              </v:shape>
            </v:group>
            <v:group style="position:absolute;left:7194;top:589;width:10;height:20" coordorigin="7194,589" coordsize="10,20">
              <v:shape style="position:absolute;left:7194;top:589;width:10;height:20" coordorigin="7194,589" coordsize="10,20" path="m7194,608l7203,608,7203,589,7194,589,7194,608xe" filled="true" fillcolor="#000000" stroked="false">
                <v:path arrowok="t"/>
                <v:fill type="solid"/>
              </v:shape>
            </v:group>
            <v:group style="position:absolute;left:7194;top:608;width:10;height:20" coordorigin="7194,608" coordsize="10,20">
              <v:shape style="position:absolute;left:7194;top:608;width:10;height:20" coordorigin="7194,608" coordsize="10,20" path="m7194,627l7203,627,7203,608,7194,608,7194,627xe" filled="true" fillcolor="#000000" stroked="false">
                <v:path arrowok="t"/>
                <v:fill type="solid"/>
              </v:shape>
            </v:group>
            <v:group style="position:absolute;left:7194;top:627;width:10;height:20" coordorigin="7194,627" coordsize="10,20">
              <v:shape style="position:absolute;left:7194;top:627;width:10;height:20" coordorigin="7194,627" coordsize="10,20" path="m7194,646l7203,646,7203,627,7194,627,7194,646xe" filled="true" fillcolor="#000000" stroked="false">
                <v:path arrowok="t"/>
                <v:fill type="solid"/>
              </v:shape>
            </v:group>
            <v:group style="position:absolute;left:7194;top:646;width:10;height:20" coordorigin="7194,646" coordsize="10,20">
              <v:shape style="position:absolute;left:7194;top:646;width:10;height:20" coordorigin="7194,646" coordsize="10,20" path="m7194,665l7203,665,7203,646,7194,646,7194,665xe" filled="true" fillcolor="#000000" stroked="false">
                <v:path arrowok="t"/>
                <v:fill type="solid"/>
              </v:shape>
            </v:group>
            <v:group style="position:absolute;left:7194;top:665;width:10;height:20" coordorigin="7194,665" coordsize="10,20">
              <v:shape style="position:absolute;left:7194;top:665;width:10;height:20" coordorigin="7194,665" coordsize="10,20" path="m7194,685l7203,685,7203,665,7194,665,7194,685xe" filled="true" fillcolor="#000000" stroked="false">
                <v:path arrowok="t"/>
                <v:fill type="solid"/>
              </v:shape>
            </v:group>
            <v:group style="position:absolute;left:7194;top:685;width:10;height:20" coordorigin="7194,685" coordsize="10,20">
              <v:shape style="position:absolute;left:7194;top:685;width:10;height:20" coordorigin="7194,685" coordsize="10,20" path="m7194,704l7203,704,7203,685,7194,685,7194,704xe" filled="true" fillcolor="#000000" stroked="false">
                <v:path arrowok="t"/>
                <v:fill type="solid"/>
              </v:shape>
            </v:group>
            <v:group style="position:absolute;left:7194;top:704;width:10;height:20" coordorigin="7194,704" coordsize="10,20">
              <v:shape style="position:absolute;left:7194;top:704;width:10;height:20" coordorigin="7194,704" coordsize="10,20" path="m7194,723l7203,723,7203,704,7194,704,7194,723xe" filled="true" fillcolor="#000000" stroked="false">
                <v:path arrowok="t"/>
                <v:fill type="solid"/>
              </v:shape>
            </v:group>
            <v:group style="position:absolute;left:7194;top:723;width:10;height:20" coordorigin="7194,723" coordsize="10,20">
              <v:shape style="position:absolute;left:7194;top:723;width:10;height:20" coordorigin="7194,723" coordsize="10,20" path="m7194,742l7203,742,7203,723,7194,723,7194,742xe" filled="true" fillcolor="#000000" stroked="false">
                <v:path arrowok="t"/>
                <v:fill type="solid"/>
              </v:shape>
            </v:group>
            <v:group style="position:absolute;left:7194;top:742;width:10;height:20" coordorigin="7194,742" coordsize="10,20">
              <v:shape style="position:absolute;left:7194;top:742;width:10;height:20" coordorigin="7194,742" coordsize="10,20" path="m7194,761l7203,761,7203,742,7194,742,7194,761xe" filled="true" fillcolor="#000000" stroked="false">
                <v:path arrowok="t"/>
                <v:fill type="solid"/>
              </v:shape>
            </v:group>
            <v:group style="position:absolute;left:7194;top:761;width:10;height:20" coordorigin="7194,761" coordsize="10,20">
              <v:shape style="position:absolute;left:7194;top:761;width:10;height:20" coordorigin="7194,761" coordsize="10,20" path="m7194,781l7203,781,7203,761,7194,761,7194,781xe" filled="true" fillcolor="#000000" stroked="false">
                <v:path arrowok="t"/>
                <v:fill type="solid"/>
              </v:shape>
            </v:group>
            <v:group style="position:absolute;left:7194;top:785;width:10;height:2" coordorigin="7194,785" coordsize="10,2">
              <v:shape style="position:absolute;left:7194;top:785;width:10;height:2" coordorigin="7194,785" coordsize="10,0" path="m7194,785l7203,785e" filled="false" stroked="true" strokeweight=".48004pt" strokecolor="#000000">
                <v:path arrowok="t"/>
              </v:shape>
            </v:group>
            <v:group style="position:absolute;left:8132;top:31;width:10;height:20" coordorigin="8132,31" coordsize="10,20">
              <v:shape style="position:absolute;left:8132;top:31;width:10;height:20" coordorigin="8132,31" coordsize="10,20" path="m8132,50l8142,50,8142,31,8132,31,8132,50xe" filled="true" fillcolor="#000000" stroked="false">
                <v:path arrowok="t"/>
                <v:fill type="solid"/>
              </v:shape>
            </v:group>
            <v:group style="position:absolute;left:8132;top:50;width:10;height:20" coordorigin="8132,50" coordsize="10,20">
              <v:shape style="position:absolute;left:8132;top:50;width:10;height:20" coordorigin="8132,50" coordsize="10,20" path="m8132,70l8142,70,8142,50,8132,50,8132,70xe" filled="true" fillcolor="#000000" stroked="false">
                <v:path arrowok="t"/>
                <v:fill type="solid"/>
              </v:shape>
            </v:group>
            <v:group style="position:absolute;left:8132;top:70;width:10;height:20" coordorigin="8132,70" coordsize="10,20">
              <v:shape style="position:absolute;left:8132;top:70;width:10;height:20" coordorigin="8132,70" coordsize="10,20" path="m8132,89l8142,89,8142,70,8132,70,8132,89xe" filled="true" fillcolor="#000000" stroked="false">
                <v:path arrowok="t"/>
                <v:fill type="solid"/>
              </v:shape>
            </v:group>
            <v:group style="position:absolute;left:8132;top:89;width:10;height:20" coordorigin="8132,89" coordsize="10,20">
              <v:shape style="position:absolute;left:8132;top:89;width:10;height:20" coordorigin="8132,89" coordsize="10,20" path="m8132,108l8142,108,8142,89,8132,89,8132,108xe" filled="true" fillcolor="#000000" stroked="false">
                <v:path arrowok="t"/>
                <v:fill type="solid"/>
              </v:shape>
            </v:group>
            <v:group style="position:absolute;left:8132;top:108;width:10;height:20" coordorigin="8132,108" coordsize="10,20">
              <v:shape style="position:absolute;left:8132;top:108;width:10;height:20" coordorigin="8132,108" coordsize="10,20" path="m8132,127l8142,127,8142,108,8132,108,8132,127xe" filled="true" fillcolor="#000000" stroked="false">
                <v:path arrowok="t"/>
                <v:fill type="solid"/>
              </v:shape>
            </v:group>
            <v:group style="position:absolute;left:8132;top:127;width:10;height:20" coordorigin="8132,127" coordsize="10,20">
              <v:shape style="position:absolute;left:8132;top:127;width:10;height:20" coordorigin="8132,127" coordsize="10,20" path="m8132,146l8142,146,8142,127,8132,127,8132,146xe" filled="true" fillcolor="#000000" stroked="false">
                <v:path arrowok="t"/>
                <v:fill type="solid"/>
              </v:shape>
            </v:group>
            <v:group style="position:absolute;left:8132;top:146;width:10;height:20" coordorigin="8132,146" coordsize="10,20">
              <v:shape style="position:absolute;left:8132;top:146;width:10;height:20" coordorigin="8132,146" coordsize="10,20" path="m8132,166l8142,166,8142,146,8132,146,8132,166xe" filled="true" fillcolor="#000000" stroked="false">
                <v:path arrowok="t"/>
                <v:fill type="solid"/>
              </v:shape>
            </v:group>
            <v:group style="position:absolute;left:8132;top:166;width:10;height:20" coordorigin="8132,166" coordsize="10,20">
              <v:shape style="position:absolute;left:8132;top:166;width:10;height:20" coordorigin="8132,166" coordsize="10,20" path="m8132,185l8142,185,8142,166,8132,166,8132,185xe" filled="true" fillcolor="#000000" stroked="false">
                <v:path arrowok="t"/>
                <v:fill type="solid"/>
              </v:shape>
            </v:group>
            <v:group style="position:absolute;left:8132;top:185;width:10;height:20" coordorigin="8132,185" coordsize="10,20">
              <v:shape style="position:absolute;left:8132;top:185;width:10;height:20" coordorigin="8132,185" coordsize="10,20" path="m8132,204l8142,204,8142,185,8132,185,8132,204xe" filled="true" fillcolor="#000000" stroked="false">
                <v:path arrowok="t"/>
                <v:fill type="solid"/>
              </v:shape>
            </v:group>
            <v:group style="position:absolute;left:8132;top:204;width:10;height:20" coordorigin="8132,204" coordsize="10,20">
              <v:shape style="position:absolute;left:8132;top:204;width:10;height:20" coordorigin="8132,204" coordsize="10,20" path="m8132,223l8142,223,8142,204,8132,204,8132,223xe" filled="true" fillcolor="#000000" stroked="false">
                <v:path arrowok="t"/>
                <v:fill type="solid"/>
              </v:shape>
            </v:group>
            <v:group style="position:absolute;left:8132;top:223;width:10;height:20" coordorigin="8132,223" coordsize="10,20">
              <v:shape style="position:absolute;left:8132;top:223;width:10;height:20" coordorigin="8132,223" coordsize="10,20" path="m8132,242l8142,242,8142,223,8132,223,8132,242xe" filled="true" fillcolor="#000000" stroked="false">
                <v:path arrowok="t"/>
                <v:fill type="solid"/>
              </v:shape>
            </v:group>
            <v:group style="position:absolute;left:8132;top:242;width:10;height:20" coordorigin="8132,242" coordsize="10,20">
              <v:shape style="position:absolute;left:8132;top:242;width:10;height:20" coordorigin="8132,242" coordsize="10,20" path="m8132,262l8142,262,8142,242,8132,242,8132,262xe" filled="true" fillcolor="#000000" stroked="false">
                <v:path arrowok="t"/>
                <v:fill type="solid"/>
              </v:shape>
            </v:group>
            <v:group style="position:absolute;left:8132;top:262;width:10;height:20" coordorigin="8132,262" coordsize="10,20">
              <v:shape style="position:absolute;left:8132;top:262;width:10;height:20" coordorigin="8132,262" coordsize="10,20" path="m8132,281l8142,281,8142,262,8132,262,8132,281xe" filled="true" fillcolor="#000000" stroked="false">
                <v:path arrowok="t"/>
                <v:fill type="solid"/>
              </v:shape>
            </v:group>
            <v:group style="position:absolute;left:8132;top:281;width:10;height:20" coordorigin="8132,281" coordsize="10,20">
              <v:shape style="position:absolute;left:8132;top:281;width:10;height:20" coordorigin="8132,281" coordsize="10,20" path="m8132,300l8142,300,8142,281,8132,281,8132,300xe" filled="true" fillcolor="#000000" stroked="false">
                <v:path arrowok="t"/>
                <v:fill type="solid"/>
              </v:shape>
            </v:group>
            <v:group style="position:absolute;left:8132;top:300;width:10;height:20" coordorigin="8132,300" coordsize="10,20">
              <v:shape style="position:absolute;left:8132;top:300;width:10;height:20" coordorigin="8132,300" coordsize="10,20" path="m8132,319l8142,319,8142,300,8132,300,8132,319xe" filled="true" fillcolor="#000000" stroked="false">
                <v:path arrowok="t"/>
                <v:fill type="solid"/>
              </v:shape>
            </v:group>
            <v:group style="position:absolute;left:8132;top:319;width:10;height:20" coordorigin="8132,319" coordsize="10,20">
              <v:shape style="position:absolute;left:8132;top:319;width:10;height:20" coordorigin="8132,319" coordsize="10,20" path="m8132,338l8142,338,8142,319,8132,319,8132,338xe" filled="true" fillcolor="#000000" stroked="false">
                <v:path arrowok="t"/>
                <v:fill type="solid"/>
              </v:shape>
            </v:group>
            <v:group style="position:absolute;left:8132;top:338;width:10;height:20" coordorigin="8132,338" coordsize="10,20">
              <v:shape style="position:absolute;left:8132;top:338;width:10;height:20" coordorigin="8132,338" coordsize="10,20" path="m8132,358l8142,358,8142,338,8132,338,8132,358xe" filled="true" fillcolor="#000000" stroked="false">
                <v:path arrowok="t"/>
                <v:fill type="solid"/>
              </v:shape>
            </v:group>
            <v:group style="position:absolute;left:8132;top:358;width:10;height:20" coordorigin="8132,358" coordsize="10,20">
              <v:shape style="position:absolute;left:8132;top:358;width:10;height:20" coordorigin="8132,358" coordsize="10,20" path="m8132,377l8142,377,8142,358,8132,358,8132,377xe" filled="true" fillcolor="#000000" stroked="false">
                <v:path arrowok="t"/>
                <v:fill type="solid"/>
              </v:shape>
            </v:group>
            <v:group style="position:absolute;left:8132;top:377;width:10;height:20" coordorigin="8132,377" coordsize="10,20">
              <v:shape style="position:absolute;left:8132;top:377;width:10;height:20" coordorigin="8132,377" coordsize="10,20" path="m8132,396l8142,396,8142,377,8132,377,8132,396xe" filled="true" fillcolor="#000000" stroked="false">
                <v:path arrowok="t"/>
                <v:fill type="solid"/>
              </v:shape>
            </v:group>
            <v:group style="position:absolute;left:8132;top:396;width:10;height:20" coordorigin="8132,396" coordsize="10,20">
              <v:shape style="position:absolute;left:8132;top:396;width:10;height:20" coordorigin="8132,396" coordsize="10,20" path="m8132,415l8142,415,8142,396,8132,396,8132,415xe" filled="true" fillcolor="#000000" stroked="false">
                <v:path arrowok="t"/>
                <v:fill type="solid"/>
              </v:shape>
            </v:group>
            <v:group style="position:absolute;left:8132;top:415;width:10;height:20" coordorigin="8132,415" coordsize="10,20">
              <v:shape style="position:absolute;left:8132;top:415;width:10;height:20" coordorigin="8132,415" coordsize="10,20" path="m8132,435l8142,435,8142,415,8132,415,8132,435xe" filled="true" fillcolor="#000000" stroked="false">
                <v:path arrowok="t"/>
                <v:fill type="solid"/>
              </v:shape>
            </v:group>
            <v:group style="position:absolute;left:8132;top:435;width:10;height:20" coordorigin="8132,435" coordsize="10,20">
              <v:shape style="position:absolute;left:8132;top:435;width:10;height:20" coordorigin="8132,435" coordsize="10,20" path="m8132,454l8142,454,8142,435,8132,435,8132,454xe" filled="true" fillcolor="#000000" stroked="false">
                <v:path arrowok="t"/>
                <v:fill type="solid"/>
              </v:shape>
            </v:group>
            <v:group style="position:absolute;left:8132;top:454;width:10;height:20" coordorigin="8132,454" coordsize="10,20">
              <v:shape style="position:absolute;left:8132;top:454;width:10;height:20" coordorigin="8132,454" coordsize="10,20" path="m8132,473l8142,473,8142,454,8132,454,8132,473xe" filled="true" fillcolor="#000000" stroked="false">
                <v:path arrowok="t"/>
                <v:fill type="solid"/>
              </v:shape>
            </v:group>
            <v:group style="position:absolute;left:8132;top:473;width:10;height:20" coordorigin="8132,473" coordsize="10,20">
              <v:shape style="position:absolute;left:8132;top:473;width:10;height:20" coordorigin="8132,473" coordsize="10,20" path="m8132,493l8142,493,8142,473,8132,473,8132,493xe" filled="true" fillcolor="#000000" stroked="false">
                <v:path arrowok="t"/>
                <v:fill type="solid"/>
              </v:shape>
            </v:group>
            <v:group style="position:absolute;left:8132;top:493;width:10;height:20" coordorigin="8132,493" coordsize="10,20">
              <v:shape style="position:absolute;left:8132;top:493;width:10;height:20" coordorigin="8132,493" coordsize="10,20" path="m8132,512l8142,512,8142,493,8132,493,8132,512xe" filled="true" fillcolor="#000000" stroked="false">
                <v:path arrowok="t"/>
                <v:fill type="solid"/>
              </v:shape>
            </v:group>
            <v:group style="position:absolute;left:8132;top:512;width:10;height:20" coordorigin="8132,512" coordsize="10,20">
              <v:shape style="position:absolute;left:8132;top:512;width:10;height:20" coordorigin="8132,512" coordsize="10,20" path="m8132,531l8142,531,8142,512,8132,512,8132,531xe" filled="true" fillcolor="#000000" stroked="false">
                <v:path arrowok="t"/>
                <v:fill type="solid"/>
              </v:shape>
            </v:group>
            <v:group style="position:absolute;left:8132;top:531;width:10;height:20" coordorigin="8132,531" coordsize="10,20">
              <v:shape style="position:absolute;left:8132;top:531;width:10;height:20" coordorigin="8132,531" coordsize="10,20" path="m8132,550l8142,550,8142,531,8132,531,8132,550xe" filled="true" fillcolor="#000000" stroked="false">
                <v:path arrowok="t"/>
                <v:fill type="solid"/>
              </v:shape>
            </v:group>
            <v:group style="position:absolute;left:8132;top:550;width:10;height:20" coordorigin="8132,550" coordsize="10,20">
              <v:shape style="position:absolute;left:8132;top:550;width:10;height:20" coordorigin="8132,550" coordsize="10,20" path="m8132,569l8142,569,8142,550,8132,550,8132,569xe" filled="true" fillcolor="#000000" stroked="false">
                <v:path arrowok="t"/>
                <v:fill type="solid"/>
              </v:shape>
            </v:group>
            <v:group style="position:absolute;left:8132;top:569;width:10;height:20" coordorigin="8132,569" coordsize="10,20">
              <v:shape style="position:absolute;left:8132;top:569;width:10;height:20" coordorigin="8132,569" coordsize="10,20" path="m8132,589l8142,589,8142,569,8132,569,8132,589xe" filled="true" fillcolor="#000000" stroked="false">
                <v:path arrowok="t"/>
                <v:fill type="solid"/>
              </v:shape>
            </v:group>
            <v:group style="position:absolute;left:8132;top:589;width:10;height:20" coordorigin="8132,589" coordsize="10,20">
              <v:shape style="position:absolute;left:8132;top:589;width:10;height:20" coordorigin="8132,589" coordsize="10,20" path="m8132,608l8142,608,8142,589,8132,589,8132,608xe" filled="true" fillcolor="#000000" stroked="false">
                <v:path arrowok="t"/>
                <v:fill type="solid"/>
              </v:shape>
            </v:group>
            <v:group style="position:absolute;left:8132;top:608;width:10;height:20" coordorigin="8132,608" coordsize="10,20">
              <v:shape style="position:absolute;left:8132;top:608;width:10;height:20" coordorigin="8132,608" coordsize="10,20" path="m8132,627l8142,627,8142,608,8132,608,8132,627xe" filled="true" fillcolor="#000000" stroked="false">
                <v:path arrowok="t"/>
                <v:fill type="solid"/>
              </v:shape>
            </v:group>
            <v:group style="position:absolute;left:8132;top:627;width:10;height:20" coordorigin="8132,627" coordsize="10,20">
              <v:shape style="position:absolute;left:8132;top:627;width:10;height:20" coordorigin="8132,627" coordsize="10,20" path="m8132,646l8142,646,8142,627,8132,627,8132,646xe" filled="true" fillcolor="#000000" stroked="false">
                <v:path arrowok="t"/>
                <v:fill type="solid"/>
              </v:shape>
            </v:group>
            <v:group style="position:absolute;left:8132;top:646;width:10;height:20" coordorigin="8132,646" coordsize="10,20">
              <v:shape style="position:absolute;left:8132;top:646;width:10;height:20" coordorigin="8132,646" coordsize="10,20" path="m8132,665l8142,665,8142,646,8132,646,8132,665xe" filled="true" fillcolor="#000000" stroked="false">
                <v:path arrowok="t"/>
                <v:fill type="solid"/>
              </v:shape>
            </v:group>
            <v:group style="position:absolute;left:8132;top:665;width:10;height:20" coordorigin="8132,665" coordsize="10,20">
              <v:shape style="position:absolute;left:8132;top:665;width:10;height:20" coordorigin="8132,665" coordsize="10,20" path="m8132,685l8142,685,8142,665,8132,665,8132,685xe" filled="true" fillcolor="#000000" stroked="false">
                <v:path arrowok="t"/>
                <v:fill type="solid"/>
              </v:shape>
            </v:group>
            <v:group style="position:absolute;left:8132;top:685;width:10;height:20" coordorigin="8132,685" coordsize="10,20">
              <v:shape style="position:absolute;left:8132;top:685;width:10;height:20" coordorigin="8132,685" coordsize="10,20" path="m8132,704l8142,704,8142,685,8132,685,8132,704xe" filled="true" fillcolor="#000000" stroked="false">
                <v:path arrowok="t"/>
                <v:fill type="solid"/>
              </v:shape>
            </v:group>
            <v:group style="position:absolute;left:8132;top:704;width:10;height:20" coordorigin="8132,704" coordsize="10,20">
              <v:shape style="position:absolute;left:8132;top:704;width:10;height:20" coordorigin="8132,704" coordsize="10,20" path="m8132,723l8142,723,8142,704,8132,704,8132,723xe" filled="true" fillcolor="#000000" stroked="false">
                <v:path arrowok="t"/>
                <v:fill type="solid"/>
              </v:shape>
            </v:group>
            <v:group style="position:absolute;left:8132;top:723;width:10;height:20" coordorigin="8132,723" coordsize="10,20">
              <v:shape style="position:absolute;left:8132;top:723;width:10;height:20" coordorigin="8132,723" coordsize="10,20" path="m8132,742l8142,742,8142,723,8132,723,8132,742xe" filled="true" fillcolor="#000000" stroked="false">
                <v:path arrowok="t"/>
                <v:fill type="solid"/>
              </v:shape>
            </v:group>
            <v:group style="position:absolute;left:8132;top:742;width:10;height:20" coordorigin="8132,742" coordsize="10,20">
              <v:shape style="position:absolute;left:8132;top:742;width:10;height:20" coordorigin="8132,742" coordsize="10,20" path="m8132,761l8142,761,8142,742,8132,742,8132,761xe" filled="true" fillcolor="#000000" stroked="false">
                <v:path arrowok="t"/>
                <v:fill type="solid"/>
              </v:shape>
            </v:group>
            <v:group style="position:absolute;left:8132;top:761;width:10;height:20" coordorigin="8132,761" coordsize="10,20">
              <v:shape style="position:absolute;left:8132;top:761;width:10;height:20" coordorigin="8132,761" coordsize="10,20" path="m8132,781l8142,781,8142,761,8132,761,8132,781xe" filled="true" fillcolor="#000000" stroked="false">
                <v:path arrowok="t"/>
                <v:fill type="solid"/>
              </v:shape>
            </v:group>
            <v:group style="position:absolute;left:8132;top:785;width:10;height:2" coordorigin="8132,785" coordsize="10,2">
              <v:shape style="position:absolute;left:8132;top:785;width:10;height:2" coordorigin="8132,785" coordsize="10,0" path="m8132,785l8142,785e" filled="false" stroked="true" strokeweight=".48004pt" strokecolor="#000000">
                <v:path arrowok="t"/>
              </v:shape>
            </v:group>
            <v:group style="position:absolute;left:9294;top:31;width:10;height:20" coordorigin="9294,31" coordsize="10,20">
              <v:shape style="position:absolute;left:9294;top:31;width:10;height:20" coordorigin="9294,31" coordsize="10,20" path="m9294,50l9303,50,9303,31,9294,31,9294,50xe" filled="true" fillcolor="#000000" stroked="false">
                <v:path arrowok="t"/>
                <v:fill type="solid"/>
              </v:shape>
            </v:group>
            <v:group style="position:absolute;left:9294;top:50;width:10;height:20" coordorigin="9294,50" coordsize="10,20">
              <v:shape style="position:absolute;left:9294;top:50;width:10;height:20" coordorigin="9294,50" coordsize="10,20" path="m9294,70l9303,70,9303,50,9294,50,9294,70xe" filled="true" fillcolor="#000000" stroked="false">
                <v:path arrowok="t"/>
                <v:fill type="solid"/>
              </v:shape>
            </v:group>
            <v:group style="position:absolute;left:9294;top:70;width:10;height:20" coordorigin="9294,70" coordsize="10,20">
              <v:shape style="position:absolute;left:9294;top:70;width:10;height:20" coordorigin="9294,70" coordsize="10,20" path="m9294,89l9303,89,9303,70,9294,70,9294,89xe" filled="true" fillcolor="#000000" stroked="false">
                <v:path arrowok="t"/>
                <v:fill type="solid"/>
              </v:shape>
            </v:group>
            <v:group style="position:absolute;left:9294;top:89;width:10;height:20" coordorigin="9294,89" coordsize="10,20">
              <v:shape style="position:absolute;left:9294;top:89;width:10;height:20" coordorigin="9294,89" coordsize="10,20" path="m9294,108l9303,108,9303,89,9294,89,9294,108xe" filled="true" fillcolor="#000000" stroked="false">
                <v:path arrowok="t"/>
                <v:fill type="solid"/>
              </v:shape>
            </v:group>
            <v:group style="position:absolute;left:9294;top:108;width:10;height:20" coordorigin="9294,108" coordsize="10,20">
              <v:shape style="position:absolute;left:9294;top:108;width:10;height:20" coordorigin="9294,108" coordsize="10,20" path="m9294,127l9303,127,9303,108,9294,108,9294,127xe" filled="true" fillcolor="#000000" stroked="false">
                <v:path arrowok="t"/>
                <v:fill type="solid"/>
              </v:shape>
            </v:group>
            <v:group style="position:absolute;left:9294;top:127;width:10;height:20" coordorigin="9294,127" coordsize="10,20">
              <v:shape style="position:absolute;left:9294;top:127;width:10;height:20" coordorigin="9294,127" coordsize="10,20" path="m9294,146l9303,146,9303,127,9294,127,9294,146xe" filled="true" fillcolor="#000000" stroked="false">
                <v:path arrowok="t"/>
                <v:fill type="solid"/>
              </v:shape>
            </v:group>
            <v:group style="position:absolute;left:9294;top:146;width:10;height:20" coordorigin="9294,146" coordsize="10,20">
              <v:shape style="position:absolute;left:9294;top:146;width:10;height:20" coordorigin="9294,146" coordsize="10,20" path="m9294,166l9303,166,9303,146,9294,146,9294,166xe" filled="true" fillcolor="#000000" stroked="false">
                <v:path arrowok="t"/>
                <v:fill type="solid"/>
              </v:shape>
            </v:group>
            <v:group style="position:absolute;left:9294;top:166;width:10;height:20" coordorigin="9294,166" coordsize="10,20">
              <v:shape style="position:absolute;left:9294;top:166;width:10;height:20" coordorigin="9294,166" coordsize="10,20" path="m9294,185l9303,185,9303,166,9294,166,9294,185xe" filled="true" fillcolor="#000000" stroked="false">
                <v:path arrowok="t"/>
                <v:fill type="solid"/>
              </v:shape>
            </v:group>
            <v:group style="position:absolute;left:9294;top:185;width:10;height:20" coordorigin="9294,185" coordsize="10,20">
              <v:shape style="position:absolute;left:9294;top:185;width:10;height:20" coordorigin="9294,185" coordsize="10,20" path="m9294,204l9303,204,9303,185,9294,185,9294,204xe" filled="true" fillcolor="#000000" stroked="false">
                <v:path arrowok="t"/>
                <v:fill type="solid"/>
              </v:shape>
            </v:group>
            <v:group style="position:absolute;left:9294;top:204;width:10;height:20" coordorigin="9294,204" coordsize="10,20">
              <v:shape style="position:absolute;left:9294;top:204;width:10;height:20" coordorigin="9294,204" coordsize="10,20" path="m9294,223l9303,223,9303,204,9294,204,9294,223xe" filled="true" fillcolor="#000000" stroked="false">
                <v:path arrowok="t"/>
                <v:fill type="solid"/>
              </v:shape>
            </v:group>
            <v:group style="position:absolute;left:9294;top:223;width:10;height:20" coordorigin="9294,223" coordsize="10,20">
              <v:shape style="position:absolute;left:9294;top:223;width:10;height:20" coordorigin="9294,223" coordsize="10,20" path="m9294,242l9303,242,9303,223,9294,223,9294,242xe" filled="true" fillcolor="#000000" stroked="false">
                <v:path arrowok="t"/>
                <v:fill type="solid"/>
              </v:shape>
            </v:group>
            <v:group style="position:absolute;left:9294;top:242;width:10;height:20" coordorigin="9294,242" coordsize="10,20">
              <v:shape style="position:absolute;left:9294;top:242;width:10;height:20" coordorigin="9294,242" coordsize="10,20" path="m9294,262l9303,262,9303,242,9294,242,9294,262xe" filled="true" fillcolor="#000000" stroked="false">
                <v:path arrowok="t"/>
                <v:fill type="solid"/>
              </v:shape>
            </v:group>
            <v:group style="position:absolute;left:9294;top:262;width:10;height:20" coordorigin="9294,262" coordsize="10,20">
              <v:shape style="position:absolute;left:9294;top:262;width:10;height:20" coordorigin="9294,262" coordsize="10,20" path="m9294,281l9303,281,9303,262,9294,262,9294,281xe" filled="true" fillcolor="#000000" stroked="false">
                <v:path arrowok="t"/>
                <v:fill type="solid"/>
              </v:shape>
            </v:group>
            <v:group style="position:absolute;left:9294;top:281;width:10;height:20" coordorigin="9294,281" coordsize="10,20">
              <v:shape style="position:absolute;left:9294;top:281;width:10;height:20" coordorigin="9294,281" coordsize="10,20" path="m9294,300l9303,300,9303,281,9294,281,9294,300xe" filled="true" fillcolor="#000000" stroked="false">
                <v:path arrowok="t"/>
                <v:fill type="solid"/>
              </v:shape>
            </v:group>
            <v:group style="position:absolute;left:9294;top:300;width:10;height:20" coordorigin="9294,300" coordsize="10,20">
              <v:shape style="position:absolute;left:9294;top:300;width:10;height:20" coordorigin="9294,300" coordsize="10,20" path="m9294,319l9303,319,9303,300,9294,300,9294,319xe" filled="true" fillcolor="#000000" stroked="false">
                <v:path arrowok="t"/>
                <v:fill type="solid"/>
              </v:shape>
            </v:group>
            <v:group style="position:absolute;left:9294;top:319;width:10;height:20" coordorigin="9294,319" coordsize="10,20">
              <v:shape style="position:absolute;left:9294;top:319;width:10;height:20" coordorigin="9294,319" coordsize="10,20" path="m9294,338l9303,338,9303,319,9294,319,9294,338xe" filled="true" fillcolor="#000000" stroked="false">
                <v:path arrowok="t"/>
                <v:fill type="solid"/>
              </v:shape>
            </v:group>
            <v:group style="position:absolute;left:9294;top:338;width:10;height:20" coordorigin="9294,338" coordsize="10,20">
              <v:shape style="position:absolute;left:9294;top:338;width:10;height:20" coordorigin="9294,338" coordsize="10,20" path="m9294,358l9303,358,9303,338,9294,338,9294,358xe" filled="true" fillcolor="#000000" stroked="false">
                <v:path arrowok="t"/>
                <v:fill type="solid"/>
              </v:shape>
            </v:group>
            <v:group style="position:absolute;left:9294;top:358;width:10;height:20" coordorigin="9294,358" coordsize="10,20">
              <v:shape style="position:absolute;left:9294;top:358;width:10;height:20" coordorigin="9294,358" coordsize="10,20" path="m9294,377l9303,377,9303,358,9294,358,9294,377xe" filled="true" fillcolor="#000000" stroked="false">
                <v:path arrowok="t"/>
                <v:fill type="solid"/>
              </v:shape>
            </v:group>
            <v:group style="position:absolute;left:9294;top:377;width:10;height:20" coordorigin="9294,377" coordsize="10,20">
              <v:shape style="position:absolute;left:9294;top:377;width:10;height:20" coordorigin="9294,377" coordsize="10,20" path="m9294,396l9303,396,9303,377,9294,377,9294,396xe" filled="true" fillcolor="#000000" stroked="false">
                <v:path arrowok="t"/>
                <v:fill type="solid"/>
              </v:shape>
            </v:group>
            <v:group style="position:absolute;left:9294;top:396;width:10;height:20" coordorigin="9294,396" coordsize="10,20">
              <v:shape style="position:absolute;left:9294;top:396;width:10;height:20" coordorigin="9294,396" coordsize="10,20" path="m9294,415l9303,415,9303,396,9294,396,9294,415xe" filled="true" fillcolor="#000000" stroked="false">
                <v:path arrowok="t"/>
                <v:fill type="solid"/>
              </v:shape>
            </v:group>
            <v:group style="position:absolute;left:9294;top:415;width:10;height:20" coordorigin="9294,415" coordsize="10,20">
              <v:shape style="position:absolute;left:9294;top:415;width:10;height:20" coordorigin="9294,415" coordsize="10,20" path="m9294,435l9303,435,9303,415,9294,415,9294,435xe" filled="true" fillcolor="#000000" stroked="false">
                <v:path arrowok="t"/>
                <v:fill type="solid"/>
              </v:shape>
            </v:group>
            <v:group style="position:absolute;left:9294;top:435;width:10;height:20" coordorigin="9294,435" coordsize="10,20">
              <v:shape style="position:absolute;left:9294;top:435;width:10;height:20" coordorigin="9294,435" coordsize="10,20" path="m9294,454l9303,454,9303,435,9294,435,9294,454xe" filled="true" fillcolor="#000000" stroked="false">
                <v:path arrowok="t"/>
                <v:fill type="solid"/>
              </v:shape>
            </v:group>
            <v:group style="position:absolute;left:9294;top:454;width:10;height:20" coordorigin="9294,454" coordsize="10,20">
              <v:shape style="position:absolute;left:9294;top:454;width:10;height:20" coordorigin="9294,454" coordsize="10,20" path="m9294,473l9303,473,9303,454,9294,454,9294,473xe" filled="true" fillcolor="#000000" stroked="false">
                <v:path arrowok="t"/>
                <v:fill type="solid"/>
              </v:shape>
            </v:group>
            <v:group style="position:absolute;left:9294;top:473;width:10;height:20" coordorigin="9294,473" coordsize="10,20">
              <v:shape style="position:absolute;left:9294;top:473;width:10;height:20" coordorigin="9294,473" coordsize="10,20" path="m9294,493l9303,493,9303,473,9294,473,9294,493xe" filled="true" fillcolor="#000000" stroked="false">
                <v:path arrowok="t"/>
                <v:fill type="solid"/>
              </v:shape>
            </v:group>
            <v:group style="position:absolute;left:9294;top:493;width:10;height:20" coordorigin="9294,493" coordsize="10,20">
              <v:shape style="position:absolute;left:9294;top:493;width:10;height:20" coordorigin="9294,493" coordsize="10,20" path="m9294,512l9303,512,9303,493,9294,493,9294,512xe" filled="true" fillcolor="#000000" stroked="false">
                <v:path arrowok="t"/>
                <v:fill type="solid"/>
              </v:shape>
            </v:group>
            <v:group style="position:absolute;left:9294;top:512;width:10;height:20" coordorigin="9294,512" coordsize="10,20">
              <v:shape style="position:absolute;left:9294;top:512;width:10;height:20" coordorigin="9294,512" coordsize="10,20" path="m9294,531l9303,531,9303,512,9294,512,9294,531xe" filled="true" fillcolor="#000000" stroked="false">
                <v:path arrowok="t"/>
                <v:fill type="solid"/>
              </v:shape>
            </v:group>
            <v:group style="position:absolute;left:9294;top:531;width:10;height:20" coordorigin="9294,531" coordsize="10,20">
              <v:shape style="position:absolute;left:9294;top:531;width:10;height:20" coordorigin="9294,531" coordsize="10,20" path="m9294,550l9303,550,9303,531,9294,531,9294,550xe" filled="true" fillcolor="#000000" stroked="false">
                <v:path arrowok="t"/>
                <v:fill type="solid"/>
              </v:shape>
            </v:group>
            <v:group style="position:absolute;left:9294;top:550;width:10;height:20" coordorigin="9294,550" coordsize="10,20">
              <v:shape style="position:absolute;left:9294;top:550;width:10;height:20" coordorigin="9294,550" coordsize="10,20" path="m9294,569l9303,569,9303,550,9294,550,9294,569xe" filled="true" fillcolor="#000000" stroked="false">
                <v:path arrowok="t"/>
                <v:fill type="solid"/>
              </v:shape>
            </v:group>
            <v:group style="position:absolute;left:9294;top:569;width:10;height:20" coordorigin="9294,569" coordsize="10,20">
              <v:shape style="position:absolute;left:9294;top:569;width:10;height:20" coordorigin="9294,569" coordsize="10,20" path="m9294,589l9303,589,9303,569,9294,569,9294,589xe" filled="true" fillcolor="#000000" stroked="false">
                <v:path arrowok="t"/>
                <v:fill type="solid"/>
              </v:shape>
            </v:group>
            <v:group style="position:absolute;left:9294;top:589;width:10;height:20" coordorigin="9294,589" coordsize="10,20">
              <v:shape style="position:absolute;left:9294;top:589;width:10;height:20" coordorigin="9294,589" coordsize="10,20" path="m9294,608l9303,608,9303,589,9294,589,9294,608xe" filled="true" fillcolor="#000000" stroked="false">
                <v:path arrowok="t"/>
                <v:fill type="solid"/>
              </v:shape>
            </v:group>
            <v:group style="position:absolute;left:9294;top:608;width:10;height:20" coordorigin="9294,608" coordsize="10,20">
              <v:shape style="position:absolute;left:9294;top:608;width:10;height:20" coordorigin="9294,608" coordsize="10,20" path="m9294,627l9303,627,9303,608,9294,608,9294,627xe" filled="true" fillcolor="#000000" stroked="false">
                <v:path arrowok="t"/>
                <v:fill type="solid"/>
              </v:shape>
            </v:group>
            <v:group style="position:absolute;left:9294;top:627;width:10;height:20" coordorigin="9294,627" coordsize="10,20">
              <v:shape style="position:absolute;left:9294;top:627;width:10;height:20" coordorigin="9294,627" coordsize="10,20" path="m9294,646l9303,646,9303,627,9294,627,9294,646xe" filled="true" fillcolor="#000000" stroked="false">
                <v:path arrowok="t"/>
                <v:fill type="solid"/>
              </v:shape>
            </v:group>
            <v:group style="position:absolute;left:9294;top:646;width:10;height:20" coordorigin="9294,646" coordsize="10,20">
              <v:shape style="position:absolute;left:9294;top:646;width:10;height:20" coordorigin="9294,646" coordsize="10,20" path="m9294,665l9303,665,9303,646,9294,646,9294,665xe" filled="true" fillcolor="#000000" stroked="false">
                <v:path arrowok="t"/>
                <v:fill type="solid"/>
              </v:shape>
            </v:group>
            <v:group style="position:absolute;left:9294;top:665;width:10;height:20" coordorigin="9294,665" coordsize="10,20">
              <v:shape style="position:absolute;left:9294;top:665;width:10;height:20" coordorigin="9294,665" coordsize="10,20" path="m9294,685l9303,685,9303,665,9294,665,9294,685xe" filled="true" fillcolor="#000000" stroked="false">
                <v:path arrowok="t"/>
                <v:fill type="solid"/>
              </v:shape>
            </v:group>
            <v:group style="position:absolute;left:9294;top:685;width:10;height:20" coordorigin="9294,685" coordsize="10,20">
              <v:shape style="position:absolute;left:9294;top:685;width:10;height:20" coordorigin="9294,685" coordsize="10,20" path="m9294,704l9303,704,9303,685,9294,685,9294,704xe" filled="true" fillcolor="#000000" stroked="false">
                <v:path arrowok="t"/>
                <v:fill type="solid"/>
              </v:shape>
            </v:group>
            <v:group style="position:absolute;left:9294;top:704;width:10;height:20" coordorigin="9294,704" coordsize="10,20">
              <v:shape style="position:absolute;left:9294;top:704;width:10;height:20" coordorigin="9294,704" coordsize="10,20" path="m9294,723l9303,723,9303,704,9294,704,9294,723xe" filled="true" fillcolor="#000000" stroked="false">
                <v:path arrowok="t"/>
                <v:fill type="solid"/>
              </v:shape>
            </v:group>
            <v:group style="position:absolute;left:9294;top:723;width:10;height:20" coordorigin="9294,723" coordsize="10,20">
              <v:shape style="position:absolute;left:9294;top:723;width:10;height:20" coordorigin="9294,723" coordsize="10,20" path="m9294,742l9303,742,9303,723,9294,723,9294,742xe" filled="true" fillcolor="#000000" stroked="false">
                <v:path arrowok="t"/>
                <v:fill type="solid"/>
              </v:shape>
            </v:group>
            <v:group style="position:absolute;left:9294;top:742;width:10;height:20" coordorigin="9294,742" coordsize="10,20">
              <v:shape style="position:absolute;left:9294;top:742;width:10;height:20" coordorigin="9294,742" coordsize="10,20" path="m9294,761l9303,761,9303,742,9294,742,9294,761xe" filled="true" fillcolor="#000000" stroked="false">
                <v:path arrowok="t"/>
                <v:fill type="solid"/>
              </v:shape>
            </v:group>
            <v:group style="position:absolute;left:9294;top:761;width:10;height:20" coordorigin="9294,761" coordsize="10,20">
              <v:shape style="position:absolute;left:9294;top:761;width:10;height:20" coordorigin="9294,761" coordsize="10,20" path="m9294,781l9303,781,9303,761,9294,761,9294,781xe" filled="true" fillcolor="#000000" stroked="false">
                <v:path arrowok="t"/>
                <v:fill type="solid"/>
              </v:shape>
            </v:group>
            <v:group style="position:absolute;left:9294;top:785;width:10;height:2" coordorigin="9294,785" coordsize="10,2">
              <v:shape style="position:absolute;left:9294;top:785;width:10;height:2" coordorigin="9294,785" coordsize="10,0" path="m9294,785l9303,785e" filled="false" stroked="true" strokeweight=".48004pt" strokecolor="#000000">
                <v:path arrowok="t"/>
              </v:shape>
            </v:group>
            <v:group style="position:absolute;left:10499;top:31;width:10;height:20" coordorigin="10499,31" coordsize="10,20">
              <v:shape style="position:absolute;left:10499;top:31;width:10;height:20" coordorigin="10499,31" coordsize="10,20" path="m10499,50l10509,50,10509,31,10499,31,10499,50xe" filled="true" fillcolor="#000000" stroked="false">
                <v:path arrowok="t"/>
                <v:fill type="solid"/>
              </v:shape>
            </v:group>
            <v:group style="position:absolute;left:10499;top:50;width:10;height:20" coordorigin="10499,50" coordsize="10,20">
              <v:shape style="position:absolute;left:10499;top:50;width:10;height:20" coordorigin="10499,50" coordsize="10,20" path="m10499,70l10509,70,10509,50,10499,50,10499,70xe" filled="true" fillcolor="#000000" stroked="false">
                <v:path arrowok="t"/>
                <v:fill type="solid"/>
              </v:shape>
            </v:group>
            <v:group style="position:absolute;left:10499;top:70;width:10;height:20" coordorigin="10499,70" coordsize="10,20">
              <v:shape style="position:absolute;left:10499;top:70;width:10;height:20" coordorigin="10499,70" coordsize="10,20" path="m10499,89l10509,89,10509,70,10499,70,10499,89xe" filled="true" fillcolor="#000000" stroked="false">
                <v:path arrowok="t"/>
                <v:fill type="solid"/>
              </v:shape>
            </v:group>
            <v:group style="position:absolute;left:10499;top:89;width:10;height:20" coordorigin="10499,89" coordsize="10,20">
              <v:shape style="position:absolute;left:10499;top:89;width:10;height:20" coordorigin="10499,89" coordsize="10,20" path="m10499,108l10509,108,10509,89,10499,89,10499,108xe" filled="true" fillcolor="#000000" stroked="false">
                <v:path arrowok="t"/>
                <v:fill type="solid"/>
              </v:shape>
            </v:group>
            <v:group style="position:absolute;left:10499;top:108;width:10;height:20" coordorigin="10499,108" coordsize="10,20">
              <v:shape style="position:absolute;left:10499;top:108;width:10;height:20" coordorigin="10499,108" coordsize="10,20" path="m10499,127l10509,127,10509,108,10499,108,10499,127xe" filled="true" fillcolor="#000000" stroked="false">
                <v:path arrowok="t"/>
                <v:fill type="solid"/>
              </v:shape>
            </v:group>
            <v:group style="position:absolute;left:10499;top:127;width:10;height:20" coordorigin="10499,127" coordsize="10,20">
              <v:shape style="position:absolute;left:10499;top:127;width:10;height:20" coordorigin="10499,127" coordsize="10,20" path="m10499,146l10509,146,10509,127,10499,127,10499,146xe" filled="true" fillcolor="#000000" stroked="false">
                <v:path arrowok="t"/>
                <v:fill type="solid"/>
              </v:shape>
            </v:group>
            <v:group style="position:absolute;left:10499;top:146;width:10;height:20" coordorigin="10499,146" coordsize="10,20">
              <v:shape style="position:absolute;left:10499;top:146;width:10;height:20" coordorigin="10499,146" coordsize="10,20" path="m10499,166l10509,166,10509,146,10499,146,10499,166xe" filled="true" fillcolor="#000000" stroked="false">
                <v:path arrowok="t"/>
                <v:fill type="solid"/>
              </v:shape>
            </v:group>
            <v:group style="position:absolute;left:10499;top:166;width:10;height:20" coordorigin="10499,166" coordsize="10,20">
              <v:shape style="position:absolute;left:10499;top:166;width:10;height:20" coordorigin="10499,166" coordsize="10,20" path="m10499,185l10509,185,10509,166,10499,166,10499,185xe" filled="true" fillcolor="#000000" stroked="false">
                <v:path arrowok="t"/>
                <v:fill type="solid"/>
              </v:shape>
            </v:group>
            <v:group style="position:absolute;left:10499;top:185;width:10;height:20" coordorigin="10499,185" coordsize="10,20">
              <v:shape style="position:absolute;left:10499;top:185;width:10;height:20" coordorigin="10499,185" coordsize="10,20" path="m10499,204l10509,204,10509,185,10499,185,10499,204xe" filled="true" fillcolor="#000000" stroked="false">
                <v:path arrowok="t"/>
                <v:fill type="solid"/>
              </v:shape>
            </v:group>
            <v:group style="position:absolute;left:10499;top:204;width:10;height:20" coordorigin="10499,204" coordsize="10,20">
              <v:shape style="position:absolute;left:10499;top:204;width:10;height:20" coordorigin="10499,204" coordsize="10,20" path="m10499,223l10509,223,10509,204,10499,204,10499,223xe" filled="true" fillcolor="#000000" stroked="false">
                <v:path arrowok="t"/>
                <v:fill type="solid"/>
              </v:shape>
            </v:group>
            <v:group style="position:absolute;left:10499;top:223;width:10;height:20" coordorigin="10499,223" coordsize="10,20">
              <v:shape style="position:absolute;left:10499;top:223;width:10;height:20" coordorigin="10499,223" coordsize="10,20" path="m10499,242l10509,242,10509,223,10499,223,10499,242xe" filled="true" fillcolor="#000000" stroked="false">
                <v:path arrowok="t"/>
                <v:fill type="solid"/>
              </v:shape>
            </v:group>
            <v:group style="position:absolute;left:10499;top:242;width:10;height:20" coordorigin="10499,242" coordsize="10,20">
              <v:shape style="position:absolute;left:10499;top:242;width:10;height:20" coordorigin="10499,242" coordsize="10,20" path="m10499,262l10509,262,10509,242,10499,242,10499,262xe" filled="true" fillcolor="#000000" stroked="false">
                <v:path arrowok="t"/>
                <v:fill type="solid"/>
              </v:shape>
            </v:group>
            <v:group style="position:absolute;left:10499;top:262;width:10;height:20" coordorigin="10499,262" coordsize="10,20">
              <v:shape style="position:absolute;left:10499;top:262;width:10;height:20" coordorigin="10499,262" coordsize="10,20" path="m10499,281l10509,281,10509,262,10499,262,10499,281xe" filled="true" fillcolor="#000000" stroked="false">
                <v:path arrowok="t"/>
                <v:fill type="solid"/>
              </v:shape>
            </v:group>
            <v:group style="position:absolute;left:10499;top:281;width:10;height:20" coordorigin="10499,281" coordsize="10,20">
              <v:shape style="position:absolute;left:10499;top:281;width:10;height:20" coordorigin="10499,281" coordsize="10,20" path="m10499,300l10509,300,10509,281,10499,281,10499,300xe" filled="true" fillcolor="#000000" stroked="false">
                <v:path arrowok="t"/>
                <v:fill type="solid"/>
              </v:shape>
            </v:group>
            <v:group style="position:absolute;left:10499;top:300;width:10;height:20" coordorigin="10499,300" coordsize="10,20">
              <v:shape style="position:absolute;left:10499;top:300;width:10;height:20" coordorigin="10499,300" coordsize="10,20" path="m10499,319l10509,319,10509,300,10499,300,10499,319xe" filled="true" fillcolor="#000000" stroked="false">
                <v:path arrowok="t"/>
                <v:fill type="solid"/>
              </v:shape>
            </v:group>
            <v:group style="position:absolute;left:10499;top:319;width:10;height:20" coordorigin="10499,319" coordsize="10,20">
              <v:shape style="position:absolute;left:10499;top:319;width:10;height:20" coordorigin="10499,319" coordsize="10,20" path="m10499,338l10509,338,10509,319,10499,319,10499,338xe" filled="true" fillcolor="#000000" stroked="false">
                <v:path arrowok="t"/>
                <v:fill type="solid"/>
              </v:shape>
            </v:group>
            <v:group style="position:absolute;left:10499;top:338;width:10;height:20" coordorigin="10499,338" coordsize="10,20">
              <v:shape style="position:absolute;left:10499;top:338;width:10;height:20" coordorigin="10499,338" coordsize="10,20" path="m10499,358l10509,358,10509,338,10499,338,10499,358xe" filled="true" fillcolor="#000000" stroked="false">
                <v:path arrowok="t"/>
                <v:fill type="solid"/>
              </v:shape>
            </v:group>
            <v:group style="position:absolute;left:10499;top:358;width:10;height:20" coordorigin="10499,358" coordsize="10,20">
              <v:shape style="position:absolute;left:10499;top:358;width:10;height:20" coordorigin="10499,358" coordsize="10,20" path="m10499,377l10509,377,10509,358,10499,358,10499,377xe" filled="true" fillcolor="#000000" stroked="false">
                <v:path arrowok="t"/>
                <v:fill type="solid"/>
              </v:shape>
            </v:group>
            <v:group style="position:absolute;left:10499;top:377;width:10;height:20" coordorigin="10499,377" coordsize="10,20">
              <v:shape style="position:absolute;left:10499;top:377;width:10;height:20" coordorigin="10499,377" coordsize="10,20" path="m10499,396l10509,396,10509,377,10499,377,10499,396xe" filled="true" fillcolor="#000000" stroked="false">
                <v:path arrowok="t"/>
                <v:fill type="solid"/>
              </v:shape>
            </v:group>
            <v:group style="position:absolute;left:10499;top:396;width:10;height:20" coordorigin="10499,396" coordsize="10,20">
              <v:shape style="position:absolute;left:10499;top:396;width:10;height:20" coordorigin="10499,396" coordsize="10,20" path="m10499,415l10509,415,10509,396,10499,396,10499,415xe" filled="true" fillcolor="#000000" stroked="false">
                <v:path arrowok="t"/>
                <v:fill type="solid"/>
              </v:shape>
            </v:group>
            <v:group style="position:absolute;left:10499;top:415;width:10;height:20" coordorigin="10499,415" coordsize="10,20">
              <v:shape style="position:absolute;left:10499;top:415;width:10;height:20" coordorigin="10499,415" coordsize="10,20" path="m10499,435l10509,435,10509,415,10499,415,10499,435xe" filled="true" fillcolor="#000000" stroked="false">
                <v:path arrowok="t"/>
                <v:fill type="solid"/>
              </v:shape>
            </v:group>
            <v:group style="position:absolute;left:10499;top:435;width:10;height:20" coordorigin="10499,435" coordsize="10,20">
              <v:shape style="position:absolute;left:10499;top:435;width:10;height:20" coordorigin="10499,435" coordsize="10,20" path="m10499,454l10509,454,10509,435,10499,435,10499,454xe" filled="true" fillcolor="#000000" stroked="false">
                <v:path arrowok="t"/>
                <v:fill type="solid"/>
              </v:shape>
            </v:group>
            <v:group style="position:absolute;left:10499;top:454;width:10;height:20" coordorigin="10499,454" coordsize="10,20">
              <v:shape style="position:absolute;left:10499;top:454;width:10;height:20" coordorigin="10499,454" coordsize="10,20" path="m10499,473l10509,473,10509,454,10499,454,10499,473xe" filled="true" fillcolor="#000000" stroked="false">
                <v:path arrowok="t"/>
                <v:fill type="solid"/>
              </v:shape>
            </v:group>
            <v:group style="position:absolute;left:10499;top:473;width:10;height:20" coordorigin="10499,473" coordsize="10,20">
              <v:shape style="position:absolute;left:10499;top:473;width:10;height:20" coordorigin="10499,473" coordsize="10,20" path="m10499,493l10509,493,10509,473,10499,473,10499,493xe" filled="true" fillcolor="#000000" stroked="false">
                <v:path arrowok="t"/>
                <v:fill type="solid"/>
              </v:shape>
            </v:group>
            <v:group style="position:absolute;left:10499;top:493;width:10;height:20" coordorigin="10499,493" coordsize="10,20">
              <v:shape style="position:absolute;left:10499;top:493;width:10;height:20" coordorigin="10499,493" coordsize="10,20" path="m10499,512l10509,512,10509,493,10499,493,10499,512xe" filled="true" fillcolor="#000000" stroked="false">
                <v:path arrowok="t"/>
                <v:fill type="solid"/>
              </v:shape>
            </v:group>
            <v:group style="position:absolute;left:10499;top:512;width:10;height:20" coordorigin="10499,512" coordsize="10,20">
              <v:shape style="position:absolute;left:10499;top:512;width:10;height:20" coordorigin="10499,512" coordsize="10,20" path="m10499,531l10509,531,10509,512,10499,512,10499,531xe" filled="true" fillcolor="#000000" stroked="false">
                <v:path arrowok="t"/>
                <v:fill type="solid"/>
              </v:shape>
            </v:group>
            <v:group style="position:absolute;left:10499;top:531;width:10;height:20" coordorigin="10499,531" coordsize="10,20">
              <v:shape style="position:absolute;left:10499;top:531;width:10;height:20" coordorigin="10499,531" coordsize="10,20" path="m10499,550l10509,550,10509,531,10499,531,10499,550xe" filled="true" fillcolor="#000000" stroked="false">
                <v:path arrowok="t"/>
                <v:fill type="solid"/>
              </v:shape>
            </v:group>
            <v:group style="position:absolute;left:10499;top:550;width:10;height:20" coordorigin="10499,550" coordsize="10,20">
              <v:shape style="position:absolute;left:10499;top:550;width:10;height:20" coordorigin="10499,550" coordsize="10,20" path="m10499,569l10509,569,10509,550,10499,550,10499,569xe" filled="true" fillcolor="#000000" stroked="false">
                <v:path arrowok="t"/>
                <v:fill type="solid"/>
              </v:shape>
            </v:group>
            <v:group style="position:absolute;left:10499;top:569;width:10;height:20" coordorigin="10499,569" coordsize="10,20">
              <v:shape style="position:absolute;left:10499;top:569;width:10;height:20" coordorigin="10499,569" coordsize="10,20" path="m10499,589l10509,589,10509,569,10499,569,10499,589xe" filled="true" fillcolor="#000000" stroked="false">
                <v:path arrowok="t"/>
                <v:fill type="solid"/>
              </v:shape>
            </v:group>
            <v:group style="position:absolute;left:10499;top:589;width:10;height:20" coordorigin="10499,589" coordsize="10,20">
              <v:shape style="position:absolute;left:10499;top:589;width:10;height:20" coordorigin="10499,589" coordsize="10,20" path="m10499,608l10509,608,10509,589,10499,589,10499,608xe" filled="true" fillcolor="#000000" stroked="false">
                <v:path arrowok="t"/>
                <v:fill type="solid"/>
              </v:shape>
            </v:group>
            <v:group style="position:absolute;left:10499;top:608;width:10;height:20" coordorigin="10499,608" coordsize="10,20">
              <v:shape style="position:absolute;left:10499;top:608;width:10;height:20" coordorigin="10499,608" coordsize="10,20" path="m10499,627l10509,627,10509,608,10499,608,10499,627xe" filled="true" fillcolor="#000000" stroked="false">
                <v:path arrowok="t"/>
                <v:fill type="solid"/>
              </v:shape>
            </v:group>
            <v:group style="position:absolute;left:10499;top:627;width:10;height:20" coordorigin="10499,627" coordsize="10,20">
              <v:shape style="position:absolute;left:10499;top:627;width:10;height:20" coordorigin="10499,627" coordsize="10,20" path="m10499,646l10509,646,10509,627,10499,627,10499,646xe" filled="true" fillcolor="#000000" stroked="false">
                <v:path arrowok="t"/>
                <v:fill type="solid"/>
              </v:shape>
            </v:group>
            <v:group style="position:absolute;left:10499;top:646;width:10;height:20" coordorigin="10499,646" coordsize="10,20">
              <v:shape style="position:absolute;left:10499;top:646;width:10;height:20" coordorigin="10499,646" coordsize="10,20" path="m10499,665l10509,665,10509,646,10499,646,10499,665xe" filled="true" fillcolor="#000000" stroked="false">
                <v:path arrowok="t"/>
                <v:fill type="solid"/>
              </v:shape>
            </v:group>
            <v:group style="position:absolute;left:10499;top:665;width:10;height:20" coordorigin="10499,665" coordsize="10,20">
              <v:shape style="position:absolute;left:10499;top:665;width:10;height:20" coordorigin="10499,665" coordsize="10,20" path="m10499,685l10509,685,10509,665,10499,665,10499,685xe" filled="true" fillcolor="#000000" stroked="false">
                <v:path arrowok="t"/>
                <v:fill type="solid"/>
              </v:shape>
            </v:group>
            <v:group style="position:absolute;left:10499;top:685;width:10;height:20" coordorigin="10499,685" coordsize="10,20">
              <v:shape style="position:absolute;left:10499;top:685;width:10;height:20" coordorigin="10499,685" coordsize="10,20" path="m10499,704l10509,704,10509,685,10499,685,10499,704xe" filled="true" fillcolor="#000000" stroked="false">
                <v:path arrowok="t"/>
                <v:fill type="solid"/>
              </v:shape>
            </v:group>
            <v:group style="position:absolute;left:10499;top:704;width:10;height:20" coordorigin="10499,704" coordsize="10,20">
              <v:shape style="position:absolute;left:10499;top:704;width:10;height:20" coordorigin="10499,704" coordsize="10,20" path="m10499,723l10509,723,10509,704,10499,704,10499,723xe" filled="true" fillcolor="#000000" stroked="false">
                <v:path arrowok="t"/>
                <v:fill type="solid"/>
              </v:shape>
            </v:group>
            <v:group style="position:absolute;left:10499;top:723;width:10;height:20" coordorigin="10499,723" coordsize="10,20">
              <v:shape style="position:absolute;left:10499;top:723;width:10;height:20" coordorigin="10499,723" coordsize="10,20" path="m10499,742l10509,742,10509,723,10499,723,10499,742xe" filled="true" fillcolor="#000000" stroked="false">
                <v:path arrowok="t"/>
                <v:fill type="solid"/>
              </v:shape>
            </v:group>
            <v:group style="position:absolute;left:10499;top:742;width:10;height:20" coordorigin="10499,742" coordsize="10,20">
              <v:shape style="position:absolute;left:10499;top:742;width:10;height:20" coordorigin="10499,742" coordsize="10,20" path="m10499,761l10509,761,10509,742,10499,742,10499,761xe" filled="true" fillcolor="#000000" stroked="false">
                <v:path arrowok="t"/>
                <v:fill type="solid"/>
              </v:shape>
            </v:group>
            <v:group style="position:absolute;left:10499;top:761;width:10;height:20" coordorigin="10499,761" coordsize="10,20">
              <v:shape style="position:absolute;left:10499;top:761;width:10;height:20" coordorigin="10499,761" coordsize="10,20" path="m10499,781l10509,781,10509,761,10499,761,10499,781xe" filled="true" fillcolor="#000000" stroked="false">
                <v:path arrowok="t"/>
                <v:fill type="solid"/>
              </v:shape>
            </v:group>
            <v:group style="position:absolute;left:10499;top:785;width:10;height:2" coordorigin="10499,785" coordsize="10,2">
              <v:shape style="position:absolute;left:10499;top:785;width:10;height:2" coordorigin="10499,785" coordsize="10,0" path="m10499,785l10509,785e" filled="false" stroked="true" strokeweight=".48004pt" strokecolor="#000000">
                <v:path arrowok="t"/>
              </v:shape>
            </v:group>
            <v:group style="position:absolute;left:11884;top:31;width:10;height:20" coordorigin="11884,31" coordsize="10,20">
              <v:shape style="position:absolute;left:11884;top:31;width:10;height:20" coordorigin="11884,31" coordsize="10,20" path="m11884,50l11894,50,11894,31,11884,31,11884,50xe" filled="true" fillcolor="#000000" stroked="false">
                <v:path arrowok="t"/>
                <v:fill type="solid"/>
              </v:shape>
            </v:group>
            <v:group style="position:absolute;left:11884;top:50;width:10;height:20" coordorigin="11884,50" coordsize="10,20">
              <v:shape style="position:absolute;left:11884;top:50;width:10;height:20" coordorigin="11884,50" coordsize="10,20" path="m11884,70l11894,70,11894,50,11884,50,11884,70xe" filled="true" fillcolor="#000000" stroked="false">
                <v:path arrowok="t"/>
                <v:fill type="solid"/>
              </v:shape>
            </v:group>
            <v:group style="position:absolute;left:11884;top:70;width:10;height:20" coordorigin="11884,70" coordsize="10,20">
              <v:shape style="position:absolute;left:11884;top:70;width:10;height:20" coordorigin="11884,70" coordsize="10,20" path="m11884,89l11894,89,11894,70,11884,70,11884,89xe" filled="true" fillcolor="#000000" stroked="false">
                <v:path arrowok="t"/>
                <v:fill type="solid"/>
              </v:shape>
            </v:group>
            <v:group style="position:absolute;left:11884;top:89;width:10;height:20" coordorigin="11884,89" coordsize="10,20">
              <v:shape style="position:absolute;left:11884;top:89;width:10;height:20" coordorigin="11884,89" coordsize="10,20" path="m11884,108l11894,108,11894,89,11884,89,11884,108xe" filled="true" fillcolor="#000000" stroked="false">
                <v:path arrowok="t"/>
                <v:fill type="solid"/>
              </v:shape>
            </v:group>
            <v:group style="position:absolute;left:11884;top:108;width:10;height:20" coordorigin="11884,108" coordsize="10,20">
              <v:shape style="position:absolute;left:11884;top:108;width:10;height:20" coordorigin="11884,108" coordsize="10,20" path="m11884,127l11894,127,11894,108,11884,108,11884,127xe" filled="true" fillcolor="#000000" stroked="false">
                <v:path arrowok="t"/>
                <v:fill type="solid"/>
              </v:shape>
            </v:group>
            <v:group style="position:absolute;left:11884;top:127;width:10;height:20" coordorigin="11884,127" coordsize="10,20">
              <v:shape style="position:absolute;left:11884;top:127;width:10;height:20" coordorigin="11884,127" coordsize="10,20" path="m11884,146l11894,146,11894,127,11884,127,11884,146xe" filled="true" fillcolor="#000000" stroked="false">
                <v:path arrowok="t"/>
                <v:fill type="solid"/>
              </v:shape>
            </v:group>
            <v:group style="position:absolute;left:11884;top:146;width:10;height:20" coordorigin="11884,146" coordsize="10,20">
              <v:shape style="position:absolute;left:11884;top:146;width:10;height:20" coordorigin="11884,146" coordsize="10,20" path="m11884,166l11894,166,11894,146,11884,146,11884,166xe" filled="true" fillcolor="#000000" stroked="false">
                <v:path arrowok="t"/>
                <v:fill type="solid"/>
              </v:shape>
            </v:group>
            <v:group style="position:absolute;left:11884;top:166;width:10;height:20" coordorigin="11884,166" coordsize="10,20">
              <v:shape style="position:absolute;left:11884;top:166;width:10;height:20" coordorigin="11884,166" coordsize="10,20" path="m11884,185l11894,185,11894,166,11884,166,11884,185xe" filled="true" fillcolor="#000000" stroked="false">
                <v:path arrowok="t"/>
                <v:fill type="solid"/>
              </v:shape>
            </v:group>
            <v:group style="position:absolute;left:11884;top:185;width:10;height:20" coordorigin="11884,185" coordsize="10,20">
              <v:shape style="position:absolute;left:11884;top:185;width:10;height:20" coordorigin="11884,185" coordsize="10,20" path="m11884,204l11894,204,11894,185,11884,185,11884,204xe" filled="true" fillcolor="#000000" stroked="false">
                <v:path arrowok="t"/>
                <v:fill type="solid"/>
              </v:shape>
            </v:group>
            <v:group style="position:absolute;left:11884;top:204;width:10;height:20" coordorigin="11884,204" coordsize="10,20">
              <v:shape style="position:absolute;left:11884;top:204;width:10;height:20" coordorigin="11884,204" coordsize="10,20" path="m11884,223l11894,223,11894,204,11884,204,11884,223xe" filled="true" fillcolor="#000000" stroked="false">
                <v:path arrowok="t"/>
                <v:fill type="solid"/>
              </v:shape>
            </v:group>
            <v:group style="position:absolute;left:11884;top:223;width:10;height:20" coordorigin="11884,223" coordsize="10,20">
              <v:shape style="position:absolute;left:11884;top:223;width:10;height:20" coordorigin="11884,223" coordsize="10,20" path="m11884,242l11894,242,11894,223,11884,223,11884,242xe" filled="true" fillcolor="#000000" stroked="false">
                <v:path arrowok="t"/>
                <v:fill type="solid"/>
              </v:shape>
            </v:group>
            <v:group style="position:absolute;left:11884;top:242;width:10;height:20" coordorigin="11884,242" coordsize="10,20">
              <v:shape style="position:absolute;left:11884;top:242;width:10;height:20" coordorigin="11884,242" coordsize="10,20" path="m11884,262l11894,262,11894,242,11884,242,11884,262xe" filled="true" fillcolor="#000000" stroked="false">
                <v:path arrowok="t"/>
                <v:fill type="solid"/>
              </v:shape>
            </v:group>
            <v:group style="position:absolute;left:11884;top:262;width:10;height:20" coordorigin="11884,262" coordsize="10,20">
              <v:shape style="position:absolute;left:11884;top:262;width:10;height:20" coordorigin="11884,262" coordsize="10,20" path="m11884,281l11894,281,11894,262,11884,262,11884,281xe" filled="true" fillcolor="#000000" stroked="false">
                <v:path arrowok="t"/>
                <v:fill type="solid"/>
              </v:shape>
            </v:group>
            <v:group style="position:absolute;left:11884;top:281;width:10;height:20" coordorigin="11884,281" coordsize="10,20">
              <v:shape style="position:absolute;left:11884;top:281;width:10;height:20" coordorigin="11884,281" coordsize="10,20" path="m11884,300l11894,300,11894,281,11884,281,11884,300xe" filled="true" fillcolor="#000000" stroked="false">
                <v:path arrowok="t"/>
                <v:fill type="solid"/>
              </v:shape>
            </v:group>
            <v:group style="position:absolute;left:11884;top:300;width:10;height:20" coordorigin="11884,300" coordsize="10,20">
              <v:shape style="position:absolute;left:11884;top:300;width:10;height:20" coordorigin="11884,300" coordsize="10,20" path="m11884,319l11894,319,11894,300,11884,300,11884,319xe" filled="true" fillcolor="#000000" stroked="false">
                <v:path arrowok="t"/>
                <v:fill type="solid"/>
              </v:shape>
            </v:group>
            <v:group style="position:absolute;left:11884;top:319;width:10;height:20" coordorigin="11884,319" coordsize="10,20">
              <v:shape style="position:absolute;left:11884;top:319;width:10;height:20" coordorigin="11884,319" coordsize="10,20" path="m11884,338l11894,338,11894,319,11884,319,11884,338xe" filled="true" fillcolor="#000000" stroked="false">
                <v:path arrowok="t"/>
                <v:fill type="solid"/>
              </v:shape>
            </v:group>
            <v:group style="position:absolute;left:11884;top:338;width:10;height:20" coordorigin="11884,338" coordsize="10,20">
              <v:shape style="position:absolute;left:11884;top:338;width:10;height:20" coordorigin="11884,338" coordsize="10,20" path="m11884,358l11894,358,11894,338,11884,338,11884,358xe" filled="true" fillcolor="#000000" stroked="false">
                <v:path arrowok="t"/>
                <v:fill type="solid"/>
              </v:shape>
            </v:group>
            <v:group style="position:absolute;left:11884;top:358;width:10;height:20" coordorigin="11884,358" coordsize="10,20">
              <v:shape style="position:absolute;left:11884;top:358;width:10;height:20" coordorigin="11884,358" coordsize="10,20" path="m11884,377l11894,377,11894,358,11884,358,11884,377xe" filled="true" fillcolor="#000000" stroked="false">
                <v:path arrowok="t"/>
                <v:fill type="solid"/>
              </v:shape>
            </v:group>
            <v:group style="position:absolute;left:11884;top:377;width:10;height:20" coordorigin="11884,377" coordsize="10,20">
              <v:shape style="position:absolute;left:11884;top:377;width:10;height:20" coordorigin="11884,377" coordsize="10,20" path="m11884,396l11894,396,11894,377,11884,377,11884,396xe" filled="true" fillcolor="#000000" stroked="false">
                <v:path arrowok="t"/>
                <v:fill type="solid"/>
              </v:shape>
            </v:group>
            <v:group style="position:absolute;left:11884;top:396;width:10;height:20" coordorigin="11884,396" coordsize="10,20">
              <v:shape style="position:absolute;left:11884;top:396;width:10;height:20" coordorigin="11884,396" coordsize="10,20" path="m11884,415l11894,415,11894,396,11884,396,11884,415xe" filled="true" fillcolor="#000000" stroked="false">
                <v:path arrowok="t"/>
                <v:fill type="solid"/>
              </v:shape>
            </v:group>
            <v:group style="position:absolute;left:11884;top:415;width:10;height:20" coordorigin="11884,415" coordsize="10,20">
              <v:shape style="position:absolute;left:11884;top:415;width:10;height:20" coordorigin="11884,415" coordsize="10,20" path="m11884,435l11894,435,11894,415,11884,415,11884,435xe" filled="true" fillcolor="#000000" stroked="false">
                <v:path arrowok="t"/>
                <v:fill type="solid"/>
              </v:shape>
            </v:group>
            <v:group style="position:absolute;left:11884;top:435;width:10;height:20" coordorigin="11884,435" coordsize="10,20">
              <v:shape style="position:absolute;left:11884;top:435;width:10;height:20" coordorigin="11884,435" coordsize="10,20" path="m11884,454l11894,454,11894,435,11884,435,11884,454xe" filled="true" fillcolor="#000000" stroked="false">
                <v:path arrowok="t"/>
                <v:fill type="solid"/>
              </v:shape>
            </v:group>
            <v:group style="position:absolute;left:11884;top:454;width:10;height:20" coordorigin="11884,454" coordsize="10,20">
              <v:shape style="position:absolute;left:11884;top:454;width:10;height:20" coordorigin="11884,454" coordsize="10,20" path="m11884,473l11894,473,11894,454,11884,454,11884,473xe" filled="true" fillcolor="#000000" stroked="false">
                <v:path arrowok="t"/>
                <v:fill type="solid"/>
              </v:shape>
            </v:group>
            <v:group style="position:absolute;left:11884;top:473;width:10;height:20" coordorigin="11884,473" coordsize="10,20">
              <v:shape style="position:absolute;left:11884;top:473;width:10;height:20" coordorigin="11884,473" coordsize="10,20" path="m11884,493l11894,493,11894,473,11884,473,11884,493xe" filled="true" fillcolor="#000000" stroked="false">
                <v:path arrowok="t"/>
                <v:fill type="solid"/>
              </v:shape>
            </v:group>
            <v:group style="position:absolute;left:11884;top:493;width:10;height:20" coordorigin="11884,493" coordsize="10,20">
              <v:shape style="position:absolute;left:11884;top:493;width:10;height:20" coordorigin="11884,493" coordsize="10,20" path="m11884,512l11894,512,11894,493,11884,493,11884,512xe" filled="true" fillcolor="#000000" stroked="false">
                <v:path arrowok="t"/>
                <v:fill type="solid"/>
              </v:shape>
            </v:group>
            <v:group style="position:absolute;left:11884;top:512;width:10;height:20" coordorigin="11884,512" coordsize="10,20">
              <v:shape style="position:absolute;left:11884;top:512;width:10;height:20" coordorigin="11884,512" coordsize="10,20" path="m11884,531l11894,531,11894,512,11884,512,11884,531xe" filled="true" fillcolor="#000000" stroked="false">
                <v:path arrowok="t"/>
                <v:fill type="solid"/>
              </v:shape>
            </v:group>
            <v:group style="position:absolute;left:11884;top:531;width:10;height:20" coordorigin="11884,531" coordsize="10,20">
              <v:shape style="position:absolute;left:11884;top:531;width:10;height:20" coordorigin="11884,531" coordsize="10,20" path="m11884,550l11894,550,11894,531,11884,531,11884,550xe" filled="true" fillcolor="#000000" stroked="false">
                <v:path arrowok="t"/>
                <v:fill type="solid"/>
              </v:shape>
            </v:group>
            <v:group style="position:absolute;left:11884;top:550;width:10;height:20" coordorigin="11884,550" coordsize="10,20">
              <v:shape style="position:absolute;left:11884;top:550;width:10;height:20" coordorigin="11884,550" coordsize="10,20" path="m11884,569l11894,569,11894,550,11884,550,11884,569xe" filled="true" fillcolor="#000000" stroked="false">
                <v:path arrowok="t"/>
                <v:fill type="solid"/>
              </v:shape>
            </v:group>
            <v:group style="position:absolute;left:11884;top:569;width:10;height:20" coordorigin="11884,569" coordsize="10,20">
              <v:shape style="position:absolute;left:11884;top:569;width:10;height:20" coordorigin="11884,569" coordsize="10,20" path="m11884,589l11894,589,11894,569,11884,569,11884,589xe" filled="true" fillcolor="#000000" stroked="false">
                <v:path arrowok="t"/>
                <v:fill type="solid"/>
              </v:shape>
            </v:group>
            <v:group style="position:absolute;left:11884;top:589;width:10;height:20" coordorigin="11884,589" coordsize="10,20">
              <v:shape style="position:absolute;left:11884;top:589;width:10;height:20" coordorigin="11884,589" coordsize="10,20" path="m11884,608l11894,608,11894,589,11884,589,11884,608xe" filled="true" fillcolor="#000000" stroked="false">
                <v:path arrowok="t"/>
                <v:fill type="solid"/>
              </v:shape>
            </v:group>
            <v:group style="position:absolute;left:11884;top:608;width:10;height:20" coordorigin="11884,608" coordsize="10,20">
              <v:shape style="position:absolute;left:11884;top:608;width:10;height:20" coordorigin="11884,608" coordsize="10,20" path="m11884,627l11894,627,11894,608,11884,608,11884,627xe" filled="true" fillcolor="#000000" stroked="false">
                <v:path arrowok="t"/>
                <v:fill type="solid"/>
              </v:shape>
            </v:group>
            <v:group style="position:absolute;left:11884;top:627;width:10;height:20" coordorigin="11884,627" coordsize="10,20">
              <v:shape style="position:absolute;left:11884;top:627;width:10;height:20" coordorigin="11884,627" coordsize="10,20" path="m11884,646l11894,646,11894,627,11884,627,11884,646xe" filled="true" fillcolor="#000000" stroked="false">
                <v:path arrowok="t"/>
                <v:fill type="solid"/>
              </v:shape>
            </v:group>
            <v:group style="position:absolute;left:11884;top:646;width:10;height:20" coordorigin="11884,646" coordsize="10,20">
              <v:shape style="position:absolute;left:11884;top:646;width:10;height:20" coordorigin="11884,646" coordsize="10,20" path="m11884,665l11894,665,11894,646,11884,646,11884,665xe" filled="true" fillcolor="#000000" stroked="false">
                <v:path arrowok="t"/>
                <v:fill type="solid"/>
              </v:shape>
            </v:group>
            <v:group style="position:absolute;left:11884;top:665;width:10;height:20" coordorigin="11884,665" coordsize="10,20">
              <v:shape style="position:absolute;left:11884;top:665;width:10;height:20" coordorigin="11884,665" coordsize="10,20" path="m11884,685l11894,685,11894,665,11884,665,11884,685xe" filled="true" fillcolor="#000000" stroked="false">
                <v:path arrowok="t"/>
                <v:fill type="solid"/>
              </v:shape>
            </v:group>
            <v:group style="position:absolute;left:11884;top:685;width:10;height:20" coordorigin="11884,685" coordsize="10,20">
              <v:shape style="position:absolute;left:11884;top:685;width:10;height:20" coordorigin="11884,685" coordsize="10,20" path="m11884,704l11894,704,11894,685,11884,685,11884,704xe" filled="true" fillcolor="#000000" stroked="false">
                <v:path arrowok="t"/>
                <v:fill type="solid"/>
              </v:shape>
            </v:group>
            <v:group style="position:absolute;left:11884;top:704;width:10;height:20" coordorigin="11884,704" coordsize="10,20">
              <v:shape style="position:absolute;left:11884;top:704;width:10;height:20" coordorigin="11884,704" coordsize="10,20" path="m11884,723l11894,723,11894,704,11884,704,11884,723xe" filled="true" fillcolor="#000000" stroked="false">
                <v:path arrowok="t"/>
                <v:fill type="solid"/>
              </v:shape>
            </v:group>
            <v:group style="position:absolute;left:11884;top:723;width:10;height:20" coordorigin="11884,723" coordsize="10,20">
              <v:shape style="position:absolute;left:11884;top:723;width:10;height:20" coordorigin="11884,723" coordsize="10,20" path="m11884,742l11894,742,11894,723,11884,723,11884,742xe" filled="true" fillcolor="#000000" stroked="false">
                <v:path arrowok="t"/>
                <v:fill type="solid"/>
              </v:shape>
            </v:group>
            <v:group style="position:absolute;left:11884;top:742;width:10;height:20" coordorigin="11884,742" coordsize="10,20">
              <v:shape style="position:absolute;left:11884;top:742;width:10;height:20" coordorigin="11884,742" coordsize="10,20" path="m11884,761l11894,761,11894,742,11884,742,11884,761xe" filled="true" fillcolor="#000000" stroked="false">
                <v:path arrowok="t"/>
                <v:fill type="solid"/>
              </v:shape>
            </v:group>
            <v:group style="position:absolute;left:11884;top:761;width:10;height:20" coordorigin="11884,761" coordsize="10,20">
              <v:shape style="position:absolute;left:11884;top:761;width:10;height:20" coordorigin="11884,761" coordsize="10,20" path="m11884,781l11894,781,11894,761,11884,761,11884,781xe" filled="true" fillcolor="#000000" stroked="false">
                <v:path arrowok="t"/>
                <v:fill type="solid"/>
              </v:shape>
            </v:group>
            <v:group style="position:absolute;left:11884;top:785;width:10;height:2" coordorigin="11884,785" coordsize="10,2">
              <v:shape style="position:absolute;left:11884;top:785;width:10;height:2" coordorigin="11884,785" coordsize="10,0" path="m11884,785l11894,785e" filled="false" stroked="true" strokeweight=".48004pt" strokecolor="#000000">
                <v:path arrowok="t"/>
              </v:shape>
              <v:shape style="position:absolute;left:29;top:790;width:1514;height:10" type="#_x0000_t75" stroked="false">
                <v:imagedata r:id="rId422" o:title=""/>
              </v:shape>
              <v:shape style="position:absolute;left:1538;top:790;width:1279;height:10" type="#_x0000_t75" stroked="false">
                <v:imagedata r:id="rId71" o:title=""/>
              </v:shape>
              <v:shape style="position:absolute;left:2813;top:790;width:3267;height:10" type="#_x0000_t75" stroked="false">
                <v:imagedata r:id="rId423" o:title=""/>
              </v:shape>
              <v:shape style="position:absolute;left:6075;top:790;width:1119;height:10" type="#_x0000_t75" stroked="false">
                <v:imagedata r:id="rId424" o:title=""/>
              </v:shape>
              <v:shape style="position:absolute;left:7189;top:790;width:2105;height:10" type="#_x0000_t75" stroked="false">
                <v:imagedata r:id="rId425" o:title=""/>
              </v:shape>
              <v:shape style="position:absolute;left:9289;top:790;width:4162;height:10" type="#_x0000_t75" stroked="false">
                <v:imagedata r:id="rId426" o:title=""/>
              </v:shape>
            </v:group>
            <v:group style="position:absolute;left:1543;top:800;width:10;height:20" coordorigin="1543,800" coordsize="10,20">
              <v:shape style="position:absolute;left:1543;top:800;width:10;height:20" coordorigin="1543,800" coordsize="10,20" path="m1543,819l1553,819,1553,800,1543,800,1543,819xe" filled="true" fillcolor="#000000" stroked="false">
                <v:path arrowok="t"/>
                <v:fill type="solid"/>
              </v:shape>
            </v:group>
            <v:group style="position:absolute;left:1543;top:819;width:10;height:20" coordorigin="1543,819" coordsize="10,20">
              <v:shape style="position:absolute;left:1543;top:819;width:10;height:20" coordorigin="1543,819" coordsize="10,20" path="m1543,838l1553,838,1553,819,1543,819,1543,838xe" filled="true" fillcolor="#000000" stroked="false">
                <v:path arrowok="t"/>
                <v:fill type="solid"/>
              </v:shape>
            </v:group>
            <v:group style="position:absolute;left:1543;top:838;width:10;height:20" coordorigin="1543,838" coordsize="10,20">
              <v:shape style="position:absolute;left:1543;top:838;width:10;height:20" coordorigin="1543,838" coordsize="10,20" path="m1543,857l1553,857,1553,838,1543,838,1543,857xe" filled="true" fillcolor="#000000" stroked="false">
                <v:path arrowok="t"/>
                <v:fill type="solid"/>
              </v:shape>
            </v:group>
            <v:group style="position:absolute;left:1543;top:857;width:10;height:20" coordorigin="1543,857" coordsize="10,20">
              <v:shape style="position:absolute;left:1543;top:857;width:10;height:20" coordorigin="1543,857" coordsize="10,20" path="m1543,877l1553,877,1553,857,1543,857,1543,877xe" filled="true" fillcolor="#000000" stroked="false">
                <v:path arrowok="t"/>
                <v:fill type="solid"/>
              </v:shape>
            </v:group>
            <v:group style="position:absolute;left:1543;top:877;width:10;height:20" coordorigin="1543,877" coordsize="10,20">
              <v:shape style="position:absolute;left:1543;top:877;width:10;height:20" coordorigin="1543,877" coordsize="10,20" path="m1543,896l1553,896,1553,877,1543,877,1543,896xe" filled="true" fillcolor="#000000" stroked="false">
                <v:path arrowok="t"/>
                <v:fill type="solid"/>
              </v:shape>
            </v:group>
            <v:group style="position:absolute;left:1543;top:896;width:10;height:20" coordorigin="1543,896" coordsize="10,20">
              <v:shape style="position:absolute;left:1543;top:896;width:10;height:20" coordorigin="1543,896" coordsize="10,20" path="m1543,915l1553,915,1553,896,1543,896,1543,915xe" filled="true" fillcolor="#000000" stroked="false">
                <v:path arrowok="t"/>
                <v:fill type="solid"/>
              </v:shape>
            </v:group>
            <v:group style="position:absolute;left:1543;top:915;width:10;height:20" coordorigin="1543,915" coordsize="10,20">
              <v:shape style="position:absolute;left:1543;top:915;width:10;height:20" coordorigin="1543,915" coordsize="10,20" path="m1543,934l1553,934,1553,915,1543,915,1543,934xe" filled="true" fillcolor="#000000" stroked="false">
                <v:path arrowok="t"/>
                <v:fill type="solid"/>
              </v:shape>
            </v:group>
            <v:group style="position:absolute;left:1543;top:934;width:10;height:20" coordorigin="1543,934" coordsize="10,20">
              <v:shape style="position:absolute;left:1543;top:934;width:10;height:20" coordorigin="1543,934" coordsize="10,20" path="m1543,953l1553,953,1553,934,1543,934,1543,953xe" filled="true" fillcolor="#000000" stroked="false">
                <v:path arrowok="t"/>
                <v:fill type="solid"/>
              </v:shape>
            </v:group>
            <v:group style="position:absolute;left:1543;top:953;width:10;height:20" coordorigin="1543,953" coordsize="10,20">
              <v:shape style="position:absolute;left:1543;top:953;width:10;height:20" coordorigin="1543,953" coordsize="10,20" path="m1543,973l1553,973,1553,953,1543,953,1543,973xe" filled="true" fillcolor="#000000" stroked="false">
                <v:path arrowok="t"/>
                <v:fill type="solid"/>
              </v:shape>
            </v:group>
            <v:group style="position:absolute;left:1543;top:973;width:10;height:20" coordorigin="1543,973" coordsize="10,20">
              <v:shape style="position:absolute;left:1543;top:973;width:10;height:20" coordorigin="1543,973" coordsize="10,20" path="m1543,992l1553,992,1553,973,1543,973,1543,992xe" filled="true" fillcolor="#000000" stroked="false">
                <v:path arrowok="t"/>
                <v:fill type="solid"/>
              </v:shape>
            </v:group>
            <v:group style="position:absolute;left:1543;top:992;width:10;height:20" coordorigin="1543,992" coordsize="10,20">
              <v:shape style="position:absolute;left:1543;top:992;width:10;height:20" coordorigin="1543,992" coordsize="10,20" path="m1543,1011l1553,1011,1553,992,1543,992,1543,1011xe" filled="true" fillcolor="#000000" stroked="false">
                <v:path arrowok="t"/>
                <v:fill type="solid"/>
              </v:shape>
            </v:group>
            <v:group style="position:absolute;left:1543;top:1011;width:10;height:20" coordorigin="1543,1011" coordsize="10,20">
              <v:shape style="position:absolute;left:1543;top:1011;width:10;height:20" coordorigin="1543,1011" coordsize="10,20" path="m1543,1030l1553,1030,1553,1011,1543,1011,1543,1030xe" filled="true" fillcolor="#000000" stroked="false">
                <v:path arrowok="t"/>
                <v:fill type="solid"/>
              </v:shape>
            </v:group>
            <v:group style="position:absolute;left:1543;top:1030;width:10;height:20" coordorigin="1543,1030" coordsize="10,20">
              <v:shape style="position:absolute;left:1543;top:1030;width:10;height:20" coordorigin="1543,1030" coordsize="10,20" path="m1543,1049l1553,1049,1553,1030,1543,1030,1543,1049xe" filled="true" fillcolor="#000000" stroked="false">
                <v:path arrowok="t"/>
                <v:fill type="solid"/>
              </v:shape>
            </v:group>
            <v:group style="position:absolute;left:1543;top:1049;width:10;height:20" coordorigin="1543,1049" coordsize="10,20">
              <v:shape style="position:absolute;left:1543;top:1049;width:10;height:20" coordorigin="1543,1049" coordsize="10,20" path="m1543,1069l1553,1069,1553,1049,1543,1049,1543,1069xe" filled="true" fillcolor="#000000" stroked="false">
                <v:path arrowok="t"/>
                <v:fill type="solid"/>
              </v:shape>
            </v:group>
            <v:group style="position:absolute;left:1543;top:1069;width:10;height:20" coordorigin="1543,1069" coordsize="10,20">
              <v:shape style="position:absolute;left:1543;top:1069;width:10;height:20" coordorigin="1543,1069" coordsize="10,20" path="m1543,1088l1553,1088,1553,1069,1543,1069,1543,1088xe" filled="true" fillcolor="#000000" stroked="false">
                <v:path arrowok="t"/>
                <v:fill type="solid"/>
              </v:shape>
            </v:group>
            <v:group style="position:absolute;left:1543;top:1088;width:10;height:20" coordorigin="1543,1088" coordsize="10,20">
              <v:shape style="position:absolute;left:1543;top:1088;width:10;height:20" coordorigin="1543,1088" coordsize="10,20" path="m1543,1107l1553,1107,1553,1088,1543,1088,1543,1107xe" filled="true" fillcolor="#000000" stroked="false">
                <v:path arrowok="t"/>
                <v:fill type="solid"/>
              </v:shape>
            </v:group>
            <v:group style="position:absolute;left:1543;top:1107;width:10;height:20" coordorigin="1543,1107" coordsize="10,20">
              <v:shape style="position:absolute;left:1543;top:1107;width:10;height:20" coordorigin="1543,1107" coordsize="10,20" path="m1543,1126l1553,1126,1553,1107,1543,1107,1543,1126xe" filled="true" fillcolor="#000000" stroked="false">
                <v:path arrowok="t"/>
                <v:fill type="solid"/>
              </v:shape>
            </v:group>
            <v:group style="position:absolute;left:1543;top:1126;width:10;height:20" coordorigin="1543,1126" coordsize="10,20">
              <v:shape style="position:absolute;left:1543;top:1126;width:10;height:20" coordorigin="1543,1126" coordsize="10,20" path="m1543,1145l1553,1145,1553,1126,1543,1126,1543,1145xe" filled="true" fillcolor="#000000" stroked="false">
                <v:path arrowok="t"/>
                <v:fill type="solid"/>
              </v:shape>
            </v:group>
            <v:group style="position:absolute;left:1543;top:1145;width:10;height:20" coordorigin="1543,1145" coordsize="10,20">
              <v:shape style="position:absolute;left:1543;top:1145;width:10;height:20" coordorigin="1543,1145" coordsize="10,20" path="m1543,1165l1553,1165,1553,1145,1543,1145,1543,1165xe" filled="true" fillcolor="#000000" stroked="false">
                <v:path arrowok="t"/>
                <v:fill type="solid"/>
              </v:shape>
            </v:group>
            <v:group style="position:absolute;left:1543;top:1165;width:10;height:20" coordorigin="1543,1165" coordsize="10,20">
              <v:shape style="position:absolute;left:1543;top:1165;width:10;height:20" coordorigin="1543,1165" coordsize="10,20" path="m1543,1184l1553,1184,1553,1165,1543,1165,1543,1184xe" filled="true" fillcolor="#000000" stroked="false">
                <v:path arrowok="t"/>
                <v:fill type="solid"/>
              </v:shape>
            </v:group>
            <v:group style="position:absolute;left:1543;top:1184;width:10;height:20" coordorigin="1543,1184" coordsize="10,20">
              <v:shape style="position:absolute;left:1543;top:1184;width:10;height:20" coordorigin="1543,1184" coordsize="10,20" path="m1543,1203l1553,1203,1553,1184,1543,1184,1543,1203xe" filled="true" fillcolor="#000000" stroked="false">
                <v:path arrowok="t"/>
                <v:fill type="solid"/>
              </v:shape>
            </v:group>
            <v:group style="position:absolute;left:1543;top:1203;width:10;height:20" coordorigin="1543,1203" coordsize="10,20">
              <v:shape style="position:absolute;left:1543;top:1203;width:10;height:20" coordorigin="1543,1203" coordsize="10,20" path="m1543,1222l1553,1222,1553,1203,1543,1203,1543,1222xe" filled="true" fillcolor="#000000" stroked="false">
                <v:path arrowok="t"/>
                <v:fill type="solid"/>
              </v:shape>
            </v:group>
            <v:group style="position:absolute;left:1543;top:1222;width:10;height:20" coordorigin="1543,1222" coordsize="10,20">
              <v:shape style="position:absolute;left:1543;top:1222;width:10;height:20" coordorigin="1543,1222" coordsize="10,20" path="m1543,1241l1553,1241,1553,1222,1543,1222,1543,1241xe" filled="true" fillcolor="#000000" stroked="false">
                <v:path arrowok="t"/>
                <v:fill type="solid"/>
              </v:shape>
            </v:group>
            <v:group style="position:absolute;left:1543;top:1241;width:10;height:20" coordorigin="1543,1241" coordsize="10,20">
              <v:shape style="position:absolute;left:1543;top:1241;width:10;height:20" coordorigin="1543,1241" coordsize="10,20" path="m1543,1261l1553,1261,1553,1241,1543,1241,1543,1261xe" filled="true" fillcolor="#000000" stroked="false">
                <v:path arrowok="t"/>
                <v:fill type="solid"/>
              </v:shape>
            </v:group>
            <v:group style="position:absolute;left:1543;top:1261;width:10;height:20" coordorigin="1543,1261" coordsize="10,20">
              <v:shape style="position:absolute;left:1543;top:1261;width:10;height:20" coordorigin="1543,1261" coordsize="10,20" path="m1543,1280l1553,1280,1553,1261,1543,1261,1543,1280xe" filled="true" fillcolor="#000000" stroked="false">
                <v:path arrowok="t"/>
                <v:fill type="solid"/>
              </v:shape>
            </v:group>
            <v:group style="position:absolute;left:1543;top:1280;width:10;height:20" coordorigin="1543,1280" coordsize="10,20">
              <v:shape style="position:absolute;left:1543;top:1280;width:10;height:20" coordorigin="1543,1280" coordsize="10,20" path="m1543,1299l1553,1299,1553,1280,1543,1280,1543,1299xe" filled="true" fillcolor="#000000" stroked="false">
                <v:path arrowok="t"/>
                <v:fill type="solid"/>
              </v:shape>
            </v:group>
            <v:group style="position:absolute;left:1543;top:1299;width:10;height:20" coordorigin="1543,1299" coordsize="10,20">
              <v:shape style="position:absolute;left:1543;top:1299;width:10;height:20" coordorigin="1543,1299" coordsize="10,20" path="m1543,1318l1553,1318,1553,1299,1543,1299,1543,1318xe" filled="true" fillcolor="#000000" stroked="false">
                <v:path arrowok="t"/>
                <v:fill type="solid"/>
              </v:shape>
            </v:group>
            <v:group style="position:absolute;left:1543;top:1318;width:10;height:20" coordorigin="1543,1318" coordsize="10,20">
              <v:shape style="position:absolute;left:1543;top:1318;width:10;height:20" coordorigin="1543,1318" coordsize="10,20" path="m1543,1337l1553,1337,1553,1318,1543,1318,1543,1337xe" filled="true" fillcolor="#000000" stroked="false">
                <v:path arrowok="t"/>
                <v:fill type="solid"/>
              </v:shape>
            </v:group>
            <v:group style="position:absolute;left:1543;top:1337;width:10;height:20" coordorigin="1543,1337" coordsize="10,20">
              <v:shape style="position:absolute;left:1543;top:1337;width:10;height:20" coordorigin="1543,1337" coordsize="10,20" path="m1543,1357l1553,1357,1553,1337,1543,1337,1543,1357xe" filled="true" fillcolor="#000000" stroked="false">
                <v:path arrowok="t"/>
                <v:fill type="solid"/>
              </v:shape>
            </v:group>
            <v:group style="position:absolute;left:1543;top:1357;width:10;height:20" coordorigin="1543,1357" coordsize="10,20">
              <v:shape style="position:absolute;left:1543;top:1357;width:10;height:20" coordorigin="1543,1357" coordsize="10,20" path="m1543,1376l1553,1376,1553,1357,1543,1357,1543,1376xe" filled="true" fillcolor="#000000" stroked="false">
                <v:path arrowok="t"/>
                <v:fill type="solid"/>
              </v:shape>
            </v:group>
            <v:group style="position:absolute;left:1543;top:1376;width:10;height:20" coordorigin="1543,1376" coordsize="10,20">
              <v:shape style="position:absolute;left:1543;top:1376;width:10;height:20" coordorigin="1543,1376" coordsize="10,20" path="m1543,1395l1553,1395,1553,1376,1543,1376,1543,1395xe" filled="true" fillcolor="#000000" stroked="false">
                <v:path arrowok="t"/>
                <v:fill type="solid"/>
              </v:shape>
            </v:group>
            <v:group style="position:absolute;left:1543;top:1395;width:10;height:20" coordorigin="1543,1395" coordsize="10,20">
              <v:shape style="position:absolute;left:1543;top:1395;width:10;height:20" coordorigin="1543,1395" coordsize="10,20" path="m1543,1414l1553,1414,1553,1395,1543,1395,1543,1414xe" filled="true" fillcolor="#000000" stroked="false">
                <v:path arrowok="t"/>
                <v:fill type="solid"/>
              </v:shape>
            </v:group>
            <v:group style="position:absolute;left:1543;top:1414;width:10;height:20" coordorigin="1543,1414" coordsize="10,20">
              <v:shape style="position:absolute;left:1543;top:1414;width:10;height:20" coordorigin="1543,1414" coordsize="10,20" path="m1543,1433l1553,1433,1553,1414,1543,1414,1543,1433xe" filled="true" fillcolor="#000000" stroked="false">
                <v:path arrowok="t"/>
                <v:fill type="solid"/>
              </v:shape>
            </v:group>
            <v:group style="position:absolute;left:1543;top:1433;width:10;height:20" coordorigin="1543,1433" coordsize="10,20">
              <v:shape style="position:absolute;left:1543;top:1433;width:10;height:20" coordorigin="1543,1433" coordsize="10,20" path="m1543,1453l1553,1453,1553,1433,1543,1433,1543,1453xe" filled="true" fillcolor="#000000" stroked="false">
                <v:path arrowok="t"/>
                <v:fill type="solid"/>
              </v:shape>
            </v:group>
            <v:group style="position:absolute;left:1543;top:1453;width:10;height:20" coordorigin="1543,1453" coordsize="10,20">
              <v:shape style="position:absolute;left:1543;top:1453;width:10;height:20" coordorigin="1543,1453" coordsize="10,20" path="m1543,1472l1553,1472,1553,1453,1543,1453,1543,1472xe" filled="true" fillcolor="#000000" stroked="false">
                <v:path arrowok="t"/>
                <v:fill type="solid"/>
              </v:shape>
            </v:group>
            <v:group style="position:absolute;left:14;top:1575;width:1529;height:2" coordorigin="14,1575" coordsize="1529,2">
              <v:shape style="position:absolute;left:14;top:1575;width:1529;height:2" coordorigin="14,1575" coordsize="1529,0" path="m14,1575l1543,1575e" filled="false" stroked="true" strokeweight="1.44pt" strokecolor="#000000">
                <v:path arrowok="t"/>
              </v:shape>
            </v:group>
            <v:group style="position:absolute;left:1543;top:1472;width:10;height:20" coordorigin="1543,1472" coordsize="10,20">
              <v:shape style="position:absolute;left:1543;top:1472;width:10;height:20" coordorigin="1543,1472" coordsize="10,20" path="m1543,1491l1553,1491,1553,1472,1543,1472,1543,1491xe" filled="true" fillcolor="#000000" stroked="false">
                <v:path arrowok="t"/>
                <v:fill type="solid"/>
              </v:shape>
            </v:group>
            <v:group style="position:absolute;left:1543;top:1491;width:10;height:20" coordorigin="1543,1491" coordsize="10,20">
              <v:shape style="position:absolute;left:1543;top:1491;width:10;height:20" coordorigin="1543,1491" coordsize="10,20" path="m1543,1510l1553,1510,1553,1491,1543,1491,1543,1510xe" filled="true" fillcolor="#000000" stroked="false">
                <v:path arrowok="t"/>
                <v:fill type="solid"/>
              </v:shape>
            </v:group>
            <v:group style="position:absolute;left:1543;top:1510;width:10;height:20" coordorigin="1543,1510" coordsize="10,20">
              <v:shape style="position:absolute;left:1543;top:1510;width:10;height:20" coordorigin="1543,1510" coordsize="10,20" path="m1543,1529l1553,1529,1553,1510,1543,1510,1543,1529xe" filled="true" fillcolor="#000000" stroked="false">
                <v:path arrowok="t"/>
                <v:fill type="solid"/>
              </v:shape>
            </v:group>
            <v:group style="position:absolute;left:1543;top:1529;width:10;height:20" coordorigin="1543,1529" coordsize="10,20">
              <v:shape style="position:absolute;left:1543;top:1529;width:10;height:20" coordorigin="1543,1529" coordsize="10,20" path="m1543,1549l1553,1549,1553,1529,1543,1529,1543,1549xe" filled="true" fillcolor="#000000" stroked="false">
                <v:path arrowok="t"/>
                <v:fill type="solid"/>
              </v:shape>
            </v:group>
            <v:group style="position:absolute;left:1543;top:1555;width:10;height:2" coordorigin="1543,1555" coordsize="10,2">
              <v:shape style="position:absolute;left:1543;top:1555;width:10;height:2" coordorigin="1543,1555" coordsize="10,0" path="m1543,1555l1553,1555e" filled="false" stroked="true" strokeweight=".599980pt" strokecolor="#000000">
                <v:path arrowok="t"/>
              </v:shape>
            </v:group>
            <v:group style="position:absolute;left:1543;top:1575;width:29;height:2" coordorigin="1543,1575" coordsize="29,2">
              <v:shape style="position:absolute;left:1543;top:1575;width:29;height:2" coordorigin="1543,1575" coordsize="29,0" path="m1543,1575l1572,1575e" filled="false" stroked="true" strokeweight="1.44pt" strokecolor="#000000">
                <v:path arrowok="t"/>
              </v:shape>
            </v:group>
            <v:group style="position:absolute;left:1572;top:1575;width:1246;height:2" coordorigin="1572,1575" coordsize="1246,2">
              <v:shape style="position:absolute;left:1572;top:1575;width:1246;height:2" coordorigin="1572,1575" coordsize="1246,0" path="m1572,1575l2818,1575e" filled="false" stroked="true" strokeweight="1.44pt" strokecolor="#000000">
                <v:path arrowok="t"/>
              </v:shape>
            </v:group>
            <v:group style="position:absolute;left:2818;top:800;width:10;height:20" coordorigin="2818,800" coordsize="10,20">
              <v:shape style="position:absolute;left:2818;top:800;width:10;height:20" coordorigin="2818,800" coordsize="10,20" path="m2818,819l2827,819,2827,800,2818,800,2818,819xe" filled="true" fillcolor="#000000" stroked="false">
                <v:path arrowok="t"/>
                <v:fill type="solid"/>
              </v:shape>
            </v:group>
            <v:group style="position:absolute;left:2818;top:819;width:10;height:20" coordorigin="2818,819" coordsize="10,20">
              <v:shape style="position:absolute;left:2818;top:819;width:10;height:20" coordorigin="2818,819" coordsize="10,20" path="m2818,838l2827,838,2827,819,2818,819,2818,838xe" filled="true" fillcolor="#000000" stroked="false">
                <v:path arrowok="t"/>
                <v:fill type="solid"/>
              </v:shape>
            </v:group>
            <v:group style="position:absolute;left:2818;top:838;width:10;height:20" coordorigin="2818,838" coordsize="10,20">
              <v:shape style="position:absolute;left:2818;top:838;width:10;height:20" coordorigin="2818,838" coordsize="10,20" path="m2818,857l2827,857,2827,838,2818,838,2818,857xe" filled="true" fillcolor="#000000" stroked="false">
                <v:path arrowok="t"/>
                <v:fill type="solid"/>
              </v:shape>
            </v:group>
            <v:group style="position:absolute;left:2818;top:857;width:10;height:20" coordorigin="2818,857" coordsize="10,20">
              <v:shape style="position:absolute;left:2818;top:857;width:10;height:20" coordorigin="2818,857" coordsize="10,20" path="m2818,877l2827,877,2827,857,2818,857,2818,877xe" filled="true" fillcolor="#000000" stroked="false">
                <v:path arrowok="t"/>
                <v:fill type="solid"/>
              </v:shape>
            </v:group>
            <v:group style="position:absolute;left:2818;top:877;width:10;height:20" coordorigin="2818,877" coordsize="10,20">
              <v:shape style="position:absolute;left:2818;top:877;width:10;height:20" coordorigin="2818,877" coordsize="10,20" path="m2818,896l2827,896,2827,877,2818,877,2818,896xe" filled="true" fillcolor="#000000" stroked="false">
                <v:path arrowok="t"/>
                <v:fill type="solid"/>
              </v:shape>
            </v:group>
            <v:group style="position:absolute;left:2818;top:896;width:10;height:20" coordorigin="2818,896" coordsize="10,20">
              <v:shape style="position:absolute;left:2818;top:896;width:10;height:20" coordorigin="2818,896" coordsize="10,20" path="m2818,915l2827,915,2827,896,2818,896,2818,915xe" filled="true" fillcolor="#000000" stroked="false">
                <v:path arrowok="t"/>
                <v:fill type="solid"/>
              </v:shape>
            </v:group>
            <v:group style="position:absolute;left:2818;top:915;width:10;height:20" coordorigin="2818,915" coordsize="10,20">
              <v:shape style="position:absolute;left:2818;top:915;width:10;height:20" coordorigin="2818,915" coordsize="10,20" path="m2818,934l2827,934,2827,915,2818,915,2818,934xe" filled="true" fillcolor="#000000" stroked="false">
                <v:path arrowok="t"/>
                <v:fill type="solid"/>
              </v:shape>
            </v:group>
            <v:group style="position:absolute;left:2818;top:934;width:10;height:20" coordorigin="2818,934" coordsize="10,20">
              <v:shape style="position:absolute;left:2818;top:934;width:10;height:20" coordorigin="2818,934" coordsize="10,20" path="m2818,953l2827,953,2827,934,2818,934,2818,953xe" filled="true" fillcolor="#000000" stroked="false">
                <v:path arrowok="t"/>
                <v:fill type="solid"/>
              </v:shape>
            </v:group>
            <v:group style="position:absolute;left:2818;top:953;width:10;height:20" coordorigin="2818,953" coordsize="10,20">
              <v:shape style="position:absolute;left:2818;top:953;width:10;height:20" coordorigin="2818,953" coordsize="10,20" path="m2818,973l2827,973,2827,953,2818,953,2818,973xe" filled="true" fillcolor="#000000" stroked="false">
                <v:path arrowok="t"/>
                <v:fill type="solid"/>
              </v:shape>
            </v:group>
            <v:group style="position:absolute;left:2818;top:973;width:10;height:20" coordorigin="2818,973" coordsize="10,20">
              <v:shape style="position:absolute;left:2818;top:973;width:10;height:20" coordorigin="2818,973" coordsize="10,20" path="m2818,992l2827,992,2827,973,2818,973,2818,992xe" filled="true" fillcolor="#000000" stroked="false">
                <v:path arrowok="t"/>
                <v:fill type="solid"/>
              </v:shape>
            </v:group>
            <v:group style="position:absolute;left:2818;top:992;width:10;height:20" coordorigin="2818,992" coordsize="10,20">
              <v:shape style="position:absolute;left:2818;top:992;width:10;height:20" coordorigin="2818,992" coordsize="10,20" path="m2818,1011l2827,1011,2827,992,2818,992,2818,1011xe" filled="true" fillcolor="#000000" stroked="false">
                <v:path arrowok="t"/>
                <v:fill type="solid"/>
              </v:shape>
            </v:group>
            <v:group style="position:absolute;left:2818;top:1011;width:10;height:20" coordorigin="2818,1011" coordsize="10,20">
              <v:shape style="position:absolute;left:2818;top:1011;width:10;height:20" coordorigin="2818,1011" coordsize="10,20" path="m2818,1030l2827,1030,2827,1011,2818,1011,2818,1030xe" filled="true" fillcolor="#000000" stroked="false">
                <v:path arrowok="t"/>
                <v:fill type="solid"/>
              </v:shape>
            </v:group>
            <v:group style="position:absolute;left:2818;top:1030;width:10;height:20" coordorigin="2818,1030" coordsize="10,20">
              <v:shape style="position:absolute;left:2818;top:1030;width:10;height:20" coordorigin="2818,1030" coordsize="10,20" path="m2818,1049l2827,1049,2827,1030,2818,1030,2818,1049xe" filled="true" fillcolor="#000000" stroked="false">
                <v:path arrowok="t"/>
                <v:fill type="solid"/>
              </v:shape>
            </v:group>
            <v:group style="position:absolute;left:2818;top:1049;width:10;height:20" coordorigin="2818,1049" coordsize="10,20">
              <v:shape style="position:absolute;left:2818;top:1049;width:10;height:20" coordorigin="2818,1049" coordsize="10,20" path="m2818,1069l2827,1069,2827,1049,2818,1049,2818,1069xe" filled="true" fillcolor="#000000" stroked="false">
                <v:path arrowok="t"/>
                <v:fill type="solid"/>
              </v:shape>
            </v:group>
            <v:group style="position:absolute;left:2818;top:1069;width:10;height:20" coordorigin="2818,1069" coordsize="10,20">
              <v:shape style="position:absolute;left:2818;top:1069;width:10;height:20" coordorigin="2818,1069" coordsize="10,20" path="m2818,1088l2827,1088,2827,1069,2818,1069,2818,1088xe" filled="true" fillcolor="#000000" stroked="false">
                <v:path arrowok="t"/>
                <v:fill type="solid"/>
              </v:shape>
            </v:group>
            <v:group style="position:absolute;left:2818;top:1088;width:10;height:20" coordorigin="2818,1088" coordsize="10,20">
              <v:shape style="position:absolute;left:2818;top:1088;width:10;height:20" coordorigin="2818,1088" coordsize="10,20" path="m2818,1107l2827,1107,2827,1088,2818,1088,2818,1107xe" filled="true" fillcolor="#000000" stroked="false">
                <v:path arrowok="t"/>
                <v:fill type="solid"/>
              </v:shape>
            </v:group>
            <v:group style="position:absolute;left:2818;top:1107;width:10;height:20" coordorigin="2818,1107" coordsize="10,20">
              <v:shape style="position:absolute;left:2818;top:1107;width:10;height:20" coordorigin="2818,1107" coordsize="10,20" path="m2818,1126l2827,1126,2827,1107,2818,1107,2818,1126xe" filled="true" fillcolor="#000000" stroked="false">
                <v:path arrowok="t"/>
                <v:fill type="solid"/>
              </v:shape>
            </v:group>
            <v:group style="position:absolute;left:2818;top:1126;width:10;height:20" coordorigin="2818,1126" coordsize="10,20">
              <v:shape style="position:absolute;left:2818;top:1126;width:10;height:20" coordorigin="2818,1126" coordsize="10,20" path="m2818,1145l2827,1145,2827,1126,2818,1126,2818,1145xe" filled="true" fillcolor="#000000" stroked="false">
                <v:path arrowok="t"/>
                <v:fill type="solid"/>
              </v:shape>
            </v:group>
            <v:group style="position:absolute;left:2818;top:1145;width:10;height:20" coordorigin="2818,1145" coordsize="10,20">
              <v:shape style="position:absolute;left:2818;top:1145;width:10;height:20" coordorigin="2818,1145" coordsize="10,20" path="m2818,1165l2827,1165,2827,1145,2818,1145,2818,1165xe" filled="true" fillcolor="#000000" stroked="false">
                <v:path arrowok="t"/>
                <v:fill type="solid"/>
              </v:shape>
            </v:group>
            <v:group style="position:absolute;left:2818;top:1165;width:10;height:20" coordorigin="2818,1165" coordsize="10,20">
              <v:shape style="position:absolute;left:2818;top:1165;width:10;height:20" coordorigin="2818,1165" coordsize="10,20" path="m2818,1184l2827,1184,2827,1165,2818,1165,2818,1184xe" filled="true" fillcolor="#000000" stroked="false">
                <v:path arrowok="t"/>
                <v:fill type="solid"/>
              </v:shape>
            </v:group>
            <v:group style="position:absolute;left:2818;top:1184;width:10;height:20" coordorigin="2818,1184" coordsize="10,20">
              <v:shape style="position:absolute;left:2818;top:1184;width:10;height:20" coordorigin="2818,1184" coordsize="10,20" path="m2818,1203l2827,1203,2827,1184,2818,1184,2818,1203xe" filled="true" fillcolor="#000000" stroked="false">
                <v:path arrowok="t"/>
                <v:fill type="solid"/>
              </v:shape>
            </v:group>
            <v:group style="position:absolute;left:2818;top:1203;width:10;height:20" coordorigin="2818,1203" coordsize="10,20">
              <v:shape style="position:absolute;left:2818;top:1203;width:10;height:20" coordorigin="2818,1203" coordsize="10,20" path="m2818,1222l2827,1222,2827,1203,2818,1203,2818,1222xe" filled="true" fillcolor="#000000" stroked="false">
                <v:path arrowok="t"/>
                <v:fill type="solid"/>
              </v:shape>
            </v:group>
            <v:group style="position:absolute;left:2818;top:1222;width:10;height:20" coordorigin="2818,1222" coordsize="10,20">
              <v:shape style="position:absolute;left:2818;top:1222;width:10;height:20" coordorigin="2818,1222" coordsize="10,20" path="m2818,1241l2827,1241,2827,1222,2818,1222,2818,1241xe" filled="true" fillcolor="#000000" stroked="false">
                <v:path arrowok="t"/>
                <v:fill type="solid"/>
              </v:shape>
            </v:group>
            <v:group style="position:absolute;left:2818;top:1241;width:10;height:20" coordorigin="2818,1241" coordsize="10,20">
              <v:shape style="position:absolute;left:2818;top:1241;width:10;height:20" coordorigin="2818,1241" coordsize="10,20" path="m2818,1261l2827,1261,2827,1241,2818,1241,2818,1261xe" filled="true" fillcolor="#000000" stroked="false">
                <v:path arrowok="t"/>
                <v:fill type="solid"/>
              </v:shape>
            </v:group>
            <v:group style="position:absolute;left:2818;top:1261;width:10;height:20" coordorigin="2818,1261" coordsize="10,20">
              <v:shape style="position:absolute;left:2818;top:1261;width:10;height:20" coordorigin="2818,1261" coordsize="10,20" path="m2818,1280l2827,1280,2827,1261,2818,1261,2818,1280xe" filled="true" fillcolor="#000000" stroked="false">
                <v:path arrowok="t"/>
                <v:fill type="solid"/>
              </v:shape>
            </v:group>
            <v:group style="position:absolute;left:2818;top:1280;width:10;height:20" coordorigin="2818,1280" coordsize="10,20">
              <v:shape style="position:absolute;left:2818;top:1280;width:10;height:20" coordorigin="2818,1280" coordsize="10,20" path="m2818,1299l2827,1299,2827,1280,2818,1280,2818,1299xe" filled="true" fillcolor="#000000" stroked="false">
                <v:path arrowok="t"/>
                <v:fill type="solid"/>
              </v:shape>
            </v:group>
            <v:group style="position:absolute;left:2818;top:1299;width:10;height:20" coordorigin="2818,1299" coordsize="10,20">
              <v:shape style="position:absolute;left:2818;top:1299;width:10;height:20" coordorigin="2818,1299" coordsize="10,20" path="m2818,1318l2827,1318,2827,1299,2818,1299,2818,1318xe" filled="true" fillcolor="#000000" stroked="false">
                <v:path arrowok="t"/>
                <v:fill type="solid"/>
              </v:shape>
            </v:group>
            <v:group style="position:absolute;left:2818;top:1318;width:10;height:20" coordorigin="2818,1318" coordsize="10,20">
              <v:shape style="position:absolute;left:2818;top:1318;width:10;height:20" coordorigin="2818,1318" coordsize="10,20" path="m2818,1337l2827,1337,2827,1318,2818,1318,2818,1337xe" filled="true" fillcolor="#000000" stroked="false">
                <v:path arrowok="t"/>
                <v:fill type="solid"/>
              </v:shape>
            </v:group>
            <v:group style="position:absolute;left:2818;top:1337;width:10;height:20" coordorigin="2818,1337" coordsize="10,20">
              <v:shape style="position:absolute;left:2818;top:1337;width:10;height:20" coordorigin="2818,1337" coordsize="10,20" path="m2818,1357l2827,1357,2827,1337,2818,1337,2818,1357xe" filled="true" fillcolor="#000000" stroked="false">
                <v:path arrowok="t"/>
                <v:fill type="solid"/>
              </v:shape>
            </v:group>
            <v:group style="position:absolute;left:2818;top:1357;width:10;height:20" coordorigin="2818,1357" coordsize="10,20">
              <v:shape style="position:absolute;left:2818;top:1357;width:10;height:20" coordorigin="2818,1357" coordsize="10,20" path="m2818,1376l2827,1376,2827,1357,2818,1357,2818,1376xe" filled="true" fillcolor="#000000" stroked="false">
                <v:path arrowok="t"/>
                <v:fill type="solid"/>
              </v:shape>
            </v:group>
            <v:group style="position:absolute;left:2818;top:1376;width:10;height:20" coordorigin="2818,1376" coordsize="10,20">
              <v:shape style="position:absolute;left:2818;top:1376;width:10;height:20" coordorigin="2818,1376" coordsize="10,20" path="m2818,1395l2827,1395,2827,1376,2818,1376,2818,1395xe" filled="true" fillcolor="#000000" stroked="false">
                <v:path arrowok="t"/>
                <v:fill type="solid"/>
              </v:shape>
            </v:group>
            <v:group style="position:absolute;left:2818;top:1395;width:10;height:20" coordorigin="2818,1395" coordsize="10,20">
              <v:shape style="position:absolute;left:2818;top:1395;width:10;height:20" coordorigin="2818,1395" coordsize="10,20" path="m2818,1414l2827,1414,2827,1395,2818,1395,2818,1414xe" filled="true" fillcolor="#000000" stroked="false">
                <v:path arrowok="t"/>
                <v:fill type="solid"/>
              </v:shape>
            </v:group>
            <v:group style="position:absolute;left:2818;top:1414;width:10;height:20" coordorigin="2818,1414" coordsize="10,20">
              <v:shape style="position:absolute;left:2818;top:1414;width:10;height:20" coordorigin="2818,1414" coordsize="10,20" path="m2818,1433l2827,1433,2827,1414,2818,1414,2818,1433xe" filled="true" fillcolor="#000000" stroked="false">
                <v:path arrowok="t"/>
                <v:fill type="solid"/>
              </v:shape>
            </v:group>
            <v:group style="position:absolute;left:2818;top:1433;width:10;height:20" coordorigin="2818,1433" coordsize="10,20">
              <v:shape style="position:absolute;left:2818;top:1433;width:10;height:20" coordorigin="2818,1433" coordsize="10,20" path="m2818,1453l2827,1453,2827,1433,2818,1433,2818,1453xe" filled="true" fillcolor="#000000" stroked="false">
                <v:path arrowok="t"/>
                <v:fill type="solid"/>
              </v:shape>
            </v:group>
            <v:group style="position:absolute;left:2818;top:1453;width:10;height:20" coordorigin="2818,1453" coordsize="10,20">
              <v:shape style="position:absolute;left:2818;top:1453;width:10;height:20" coordorigin="2818,1453" coordsize="10,20" path="m2818,1472l2827,1472,2827,1453,2818,1453,2818,1472xe" filled="true" fillcolor="#000000" stroked="false">
                <v:path arrowok="t"/>
                <v:fill type="solid"/>
              </v:shape>
            </v:group>
            <v:group style="position:absolute;left:2818;top:1472;width:10;height:20" coordorigin="2818,1472" coordsize="10,20">
              <v:shape style="position:absolute;left:2818;top:1472;width:10;height:20" coordorigin="2818,1472" coordsize="10,20" path="m2818,1491l2827,1491,2827,1472,2818,1472,2818,1491xe" filled="true" fillcolor="#000000" stroked="false">
                <v:path arrowok="t"/>
                <v:fill type="solid"/>
              </v:shape>
            </v:group>
            <v:group style="position:absolute;left:2818;top:1491;width:10;height:20" coordorigin="2818,1491" coordsize="10,20">
              <v:shape style="position:absolute;left:2818;top:1491;width:10;height:20" coordorigin="2818,1491" coordsize="10,20" path="m2818,1510l2827,1510,2827,1491,2818,1491,2818,1510xe" filled="true" fillcolor="#000000" stroked="false">
                <v:path arrowok="t"/>
                <v:fill type="solid"/>
              </v:shape>
            </v:group>
            <v:group style="position:absolute;left:2818;top:1510;width:10;height:20" coordorigin="2818,1510" coordsize="10,20">
              <v:shape style="position:absolute;left:2818;top:1510;width:10;height:20" coordorigin="2818,1510" coordsize="10,20" path="m2818,1529l2827,1529,2827,1510,2818,1510,2818,1529xe" filled="true" fillcolor="#000000" stroked="false">
                <v:path arrowok="t"/>
                <v:fill type="solid"/>
              </v:shape>
            </v:group>
            <v:group style="position:absolute;left:2818;top:1529;width:10;height:20" coordorigin="2818,1529" coordsize="10,20">
              <v:shape style="position:absolute;left:2818;top:1529;width:10;height:20" coordorigin="2818,1529" coordsize="10,20" path="m2818,1549l2827,1549,2827,1529,2818,1529,2818,1549xe" filled="true" fillcolor="#000000" stroked="false">
                <v:path arrowok="t"/>
                <v:fill type="solid"/>
              </v:shape>
            </v:group>
            <v:group style="position:absolute;left:2818;top:1555;width:10;height:2" coordorigin="2818,1555" coordsize="10,2">
              <v:shape style="position:absolute;left:2818;top:1555;width:10;height:2" coordorigin="2818,1555" coordsize="10,0" path="m2818,1555l2827,1555e" filled="false" stroked="true" strokeweight=".599980pt" strokecolor="#000000">
                <v:path arrowok="t"/>
              </v:shape>
            </v:group>
            <v:group style="position:absolute;left:2818;top:1575;width:29;height:2" coordorigin="2818,1575" coordsize="29,2">
              <v:shape style="position:absolute;left:2818;top:1575;width:29;height:2" coordorigin="2818,1575" coordsize="29,0" path="m2818,1575l2846,1575e" filled="false" stroked="true" strokeweight="1.44pt" strokecolor="#000000">
                <v:path arrowok="t"/>
              </v:shape>
            </v:group>
            <v:group style="position:absolute;left:2846;top:1575;width:911;height:2" coordorigin="2846,1575" coordsize="911,2">
              <v:shape style="position:absolute;left:2846;top:1575;width:911;height:2" coordorigin="2846,1575" coordsize="911,0" path="m2846,1575l3756,1575e" filled="false" stroked="true" strokeweight="1.44pt" strokecolor="#000000">
                <v:path arrowok="t"/>
              </v:shape>
            </v:group>
            <v:group style="position:absolute;left:3757;top:800;width:10;height:20" coordorigin="3757,800" coordsize="10,20">
              <v:shape style="position:absolute;left:3757;top:800;width:10;height:20" coordorigin="3757,800" coordsize="10,20" path="m3757,819l3766,819,3766,800,3757,800,3757,819xe" filled="true" fillcolor="#000000" stroked="false">
                <v:path arrowok="t"/>
                <v:fill type="solid"/>
              </v:shape>
            </v:group>
            <v:group style="position:absolute;left:3757;top:819;width:10;height:20" coordorigin="3757,819" coordsize="10,20">
              <v:shape style="position:absolute;left:3757;top:819;width:10;height:20" coordorigin="3757,819" coordsize="10,20" path="m3757,838l3766,838,3766,819,3757,819,3757,838xe" filled="true" fillcolor="#000000" stroked="false">
                <v:path arrowok="t"/>
                <v:fill type="solid"/>
              </v:shape>
            </v:group>
            <v:group style="position:absolute;left:3757;top:838;width:10;height:20" coordorigin="3757,838" coordsize="10,20">
              <v:shape style="position:absolute;left:3757;top:838;width:10;height:20" coordorigin="3757,838" coordsize="10,20" path="m3757,857l3766,857,3766,838,3757,838,3757,857xe" filled="true" fillcolor="#000000" stroked="false">
                <v:path arrowok="t"/>
                <v:fill type="solid"/>
              </v:shape>
            </v:group>
            <v:group style="position:absolute;left:3757;top:857;width:10;height:20" coordorigin="3757,857" coordsize="10,20">
              <v:shape style="position:absolute;left:3757;top:857;width:10;height:20" coordorigin="3757,857" coordsize="10,20" path="m3757,877l3766,877,3766,857,3757,857,3757,877xe" filled="true" fillcolor="#000000" stroked="false">
                <v:path arrowok="t"/>
                <v:fill type="solid"/>
              </v:shape>
            </v:group>
            <v:group style="position:absolute;left:3757;top:877;width:10;height:20" coordorigin="3757,877" coordsize="10,20">
              <v:shape style="position:absolute;left:3757;top:877;width:10;height:20" coordorigin="3757,877" coordsize="10,20" path="m3757,896l3766,896,3766,877,3757,877,3757,896xe" filled="true" fillcolor="#000000" stroked="false">
                <v:path arrowok="t"/>
                <v:fill type="solid"/>
              </v:shape>
            </v:group>
            <v:group style="position:absolute;left:3757;top:896;width:10;height:20" coordorigin="3757,896" coordsize="10,20">
              <v:shape style="position:absolute;left:3757;top:896;width:10;height:20" coordorigin="3757,896" coordsize="10,20" path="m3757,915l3766,915,3766,896,3757,896,3757,915xe" filled="true" fillcolor="#000000" stroked="false">
                <v:path arrowok="t"/>
                <v:fill type="solid"/>
              </v:shape>
            </v:group>
            <v:group style="position:absolute;left:3757;top:915;width:10;height:20" coordorigin="3757,915" coordsize="10,20">
              <v:shape style="position:absolute;left:3757;top:915;width:10;height:20" coordorigin="3757,915" coordsize="10,20" path="m3757,934l3766,934,3766,915,3757,915,3757,934xe" filled="true" fillcolor="#000000" stroked="false">
                <v:path arrowok="t"/>
                <v:fill type="solid"/>
              </v:shape>
            </v:group>
            <v:group style="position:absolute;left:3757;top:934;width:10;height:20" coordorigin="3757,934" coordsize="10,20">
              <v:shape style="position:absolute;left:3757;top:934;width:10;height:20" coordorigin="3757,934" coordsize="10,20" path="m3757,953l3766,953,3766,934,3757,934,3757,953xe" filled="true" fillcolor="#000000" stroked="false">
                <v:path arrowok="t"/>
                <v:fill type="solid"/>
              </v:shape>
            </v:group>
            <v:group style="position:absolute;left:3757;top:953;width:10;height:20" coordorigin="3757,953" coordsize="10,20">
              <v:shape style="position:absolute;left:3757;top:953;width:10;height:20" coordorigin="3757,953" coordsize="10,20" path="m3757,973l3766,973,3766,953,3757,953,3757,973xe" filled="true" fillcolor="#000000" stroked="false">
                <v:path arrowok="t"/>
                <v:fill type="solid"/>
              </v:shape>
            </v:group>
            <v:group style="position:absolute;left:3757;top:973;width:10;height:20" coordorigin="3757,973" coordsize="10,20">
              <v:shape style="position:absolute;left:3757;top:973;width:10;height:20" coordorigin="3757,973" coordsize="10,20" path="m3757,992l3766,992,3766,973,3757,973,3757,992xe" filled="true" fillcolor="#000000" stroked="false">
                <v:path arrowok="t"/>
                <v:fill type="solid"/>
              </v:shape>
            </v:group>
            <v:group style="position:absolute;left:3757;top:992;width:10;height:20" coordorigin="3757,992" coordsize="10,20">
              <v:shape style="position:absolute;left:3757;top:992;width:10;height:20" coordorigin="3757,992" coordsize="10,20" path="m3757,1011l3766,1011,3766,992,3757,992,3757,1011xe" filled="true" fillcolor="#000000" stroked="false">
                <v:path arrowok="t"/>
                <v:fill type="solid"/>
              </v:shape>
            </v:group>
            <v:group style="position:absolute;left:3757;top:1011;width:10;height:20" coordorigin="3757,1011" coordsize="10,20">
              <v:shape style="position:absolute;left:3757;top:1011;width:10;height:20" coordorigin="3757,1011" coordsize="10,20" path="m3757,1030l3766,1030,3766,1011,3757,1011,3757,1030xe" filled="true" fillcolor="#000000" stroked="false">
                <v:path arrowok="t"/>
                <v:fill type="solid"/>
              </v:shape>
            </v:group>
            <v:group style="position:absolute;left:3757;top:1030;width:10;height:20" coordorigin="3757,1030" coordsize="10,20">
              <v:shape style="position:absolute;left:3757;top:1030;width:10;height:20" coordorigin="3757,1030" coordsize="10,20" path="m3757,1049l3766,1049,3766,1030,3757,1030,3757,1049xe" filled="true" fillcolor="#000000" stroked="false">
                <v:path arrowok="t"/>
                <v:fill type="solid"/>
              </v:shape>
            </v:group>
            <v:group style="position:absolute;left:3757;top:1049;width:10;height:20" coordorigin="3757,1049" coordsize="10,20">
              <v:shape style="position:absolute;left:3757;top:1049;width:10;height:20" coordorigin="3757,1049" coordsize="10,20" path="m3757,1069l3766,1069,3766,1049,3757,1049,3757,1069xe" filled="true" fillcolor="#000000" stroked="false">
                <v:path arrowok="t"/>
                <v:fill type="solid"/>
              </v:shape>
            </v:group>
            <v:group style="position:absolute;left:3757;top:1069;width:10;height:20" coordorigin="3757,1069" coordsize="10,20">
              <v:shape style="position:absolute;left:3757;top:1069;width:10;height:20" coordorigin="3757,1069" coordsize="10,20" path="m3757,1088l3766,1088,3766,1069,3757,1069,3757,1088xe" filled="true" fillcolor="#000000" stroked="false">
                <v:path arrowok="t"/>
                <v:fill type="solid"/>
              </v:shape>
            </v:group>
            <v:group style="position:absolute;left:3757;top:1088;width:10;height:20" coordorigin="3757,1088" coordsize="10,20">
              <v:shape style="position:absolute;left:3757;top:1088;width:10;height:20" coordorigin="3757,1088" coordsize="10,20" path="m3757,1107l3766,1107,3766,1088,3757,1088,3757,1107xe" filled="true" fillcolor="#000000" stroked="false">
                <v:path arrowok="t"/>
                <v:fill type="solid"/>
              </v:shape>
            </v:group>
            <v:group style="position:absolute;left:3757;top:1107;width:10;height:20" coordorigin="3757,1107" coordsize="10,20">
              <v:shape style="position:absolute;left:3757;top:1107;width:10;height:20" coordorigin="3757,1107" coordsize="10,20" path="m3757,1126l3766,1126,3766,1107,3757,1107,3757,1126xe" filled="true" fillcolor="#000000" stroked="false">
                <v:path arrowok="t"/>
                <v:fill type="solid"/>
              </v:shape>
            </v:group>
            <v:group style="position:absolute;left:3757;top:1126;width:10;height:20" coordorigin="3757,1126" coordsize="10,20">
              <v:shape style="position:absolute;left:3757;top:1126;width:10;height:20" coordorigin="3757,1126" coordsize="10,20" path="m3757,1145l3766,1145,3766,1126,3757,1126,3757,1145xe" filled="true" fillcolor="#000000" stroked="false">
                <v:path arrowok="t"/>
                <v:fill type="solid"/>
              </v:shape>
            </v:group>
            <v:group style="position:absolute;left:3757;top:1145;width:10;height:20" coordorigin="3757,1145" coordsize="10,20">
              <v:shape style="position:absolute;left:3757;top:1145;width:10;height:20" coordorigin="3757,1145" coordsize="10,20" path="m3757,1165l3766,1165,3766,1145,3757,1145,3757,1165xe" filled="true" fillcolor="#000000" stroked="false">
                <v:path arrowok="t"/>
                <v:fill type="solid"/>
              </v:shape>
            </v:group>
            <v:group style="position:absolute;left:3757;top:1165;width:10;height:20" coordorigin="3757,1165" coordsize="10,20">
              <v:shape style="position:absolute;left:3757;top:1165;width:10;height:20" coordorigin="3757,1165" coordsize="10,20" path="m3757,1184l3766,1184,3766,1165,3757,1165,3757,1184xe" filled="true" fillcolor="#000000" stroked="false">
                <v:path arrowok="t"/>
                <v:fill type="solid"/>
              </v:shape>
            </v:group>
            <v:group style="position:absolute;left:3757;top:1184;width:10;height:20" coordorigin="3757,1184" coordsize="10,20">
              <v:shape style="position:absolute;left:3757;top:1184;width:10;height:20" coordorigin="3757,1184" coordsize="10,20" path="m3757,1203l3766,1203,3766,1184,3757,1184,3757,1203xe" filled="true" fillcolor="#000000" stroked="false">
                <v:path arrowok="t"/>
                <v:fill type="solid"/>
              </v:shape>
            </v:group>
            <v:group style="position:absolute;left:3757;top:1203;width:10;height:20" coordorigin="3757,1203" coordsize="10,20">
              <v:shape style="position:absolute;left:3757;top:1203;width:10;height:20" coordorigin="3757,1203" coordsize="10,20" path="m3757,1222l3766,1222,3766,1203,3757,1203,3757,1222xe" filled="true" fillcolor="#000000" stroked="false">
                <v:path arrowok="t"/>
                <v:fill type="solid"/>
              </v:shape>
            </v:group>
            <v:group style="position:absolute;left:3757;top:1222;width:10;height:20" coordorigin="3757,1222" coordsize="10,20">
              <v:shape style="position:absolute;left:3757;top:1222;width:10;height:20" coordorigin="3757,1222" coordsize="10,20" path="m3757,1241l3766,1241,3766,1222,3757,1222,3757,1241xe" filled="true" fillcolor="#000000" stroked="false">
                <v:path arrowok="t"/>
                <v:fill type="solid"/>
              </v:shape>
            </v:group>
            <v:group style="position:absolute;left:3757;top:1241;width:10;height:20" coordorigin="3757,1241" coordsize="10,20">
              <v:shape style="position:absolute;left:3757;top:1241;width:10;height:20" coordorigin="3757,1241" coordsize="10,20" path="m3757,1261l3766,1261,3766,1241,3757,1241,3757,1261xe" filled="true" fillcolor="#000000" stroked="false">
                <v:path arrowok="t"/>
                <v:fill type="solid"/>
              </v:shape>
            </v:group>
            <v:group style="position:absolute;left:3757;top:1261;width:10;height:20" coordorigin="3757,1261" coordsize="10,20">
              <v:shape style="position:absolute;left:3757;top:1261;width:10;height:20" coordorigin="3757,1261" coordsize="10,20" path="m3757,1280l3766,1280,3766,1261,3757,1261,3757,1280xe" filled="true" fillcolor="#000000" stroked="false">
                <v:path arrowok="t"/>
                <v:fill type="solid"/>
              </v:shape>
            </v:group>
            <v:group style="position:absolute;left:3757;top:1280;width:10;height:20" coordorigin="3757,1280" coordsize="10,20">
              <v:shape style="position:absolute;left:3757;top:1280;width:10;height:20" coordorigin="3757,1280" coordsize="10,20" path="m3757,1299l3766,1299,3766,1280,3757,1280,3757,1299xe" filled="true" fillcolor="#000000" stroked="false">
                <v:path arrowok="t"/>
                <v:fill type="solid"/>
              </v:shape>
            </v:group>
            <v:group style="position:absolute;left:3757;top:1299;width:10;height:20" coordorigin="3757,1299" coordsize="10,20">
              <v:shape style="position:absolute;left:3757;top:1299;width:10;height:20" coordorigin="3757,1299" coordsize="10,20" path="m3757,1318l3766,1318,3766,1299,3757,1299,3757,1318xe" filled="true" fillcolor="#000000" stroked="false">
                <v:path arrowok="t"/>
                <v:fill type="solid"/>
              </v:shape>
            </v:group>
            <v:group style="position:absolute;left:3757;top:1318;width:10;height:20" coordorigin="3757,1318" coordsize="10,20">
              <v:shape style="position:absolute;left:3757;top:1318;width:10;height:20" coordorigin="3757,1318" coordsize="10,20" path="m3757,1337l3766,1337,3766,1318,3757,1318,3757,1337xe" filled="true" fillcolor="#000000" stroked="false">
                <v:path arrowok="t"/>
                <v:fill type="solid"/>
              </v:shape>
            </v:group>
            <v:group style="position:absolute;left:3757;top:1337;width:10;height:20" coordorigin="3757,1337" coordsize="10,20">
              <v:shape style="position:absolute;left:3757;top:1337;width:10;height:20" coordorigin="3757,1337" coordsize="10,20" path="m3757,1357l3766,1357,3766,1337,3757,1337,3757,1357xe" filled="true" fillcolor="#000000" stroked="false">
                <v:path arrowok="t"/>
                <v:fill type="solid"/>
              </v:shape>
            </v:group>
            <v:group style="position:absolute;left:3757;top:1357;width:10;height:20" coordorigin="3757,1357" coordsize="10,20">
              <v:shape style="position:absolute;left:3757;top:1357;width:10;height:20" coordorigin="3757,1357" coordsize="10,20" path="m3757,1376l3766,1376,3766,1357,3757,1357,3757,1376xe" filled="true" fillcolor="#000000" stroked="false">
                <v:path arrowok="t"/>
                <v:fill type="solid"/>
              </v:shape>
            </v:group>
            <v:group style="position:absolute;left:3757;top:1376;width:10;height:20" coordorigin="3757,1376" coordsize="10,20">
              <v:shape style="position:absolute;left:3757;top:1376;width:10;height:20" coordorigin="3757,1376" coordsize="10,20" path="m3757,1395l3766,1395,3766,1376,3757,1376,3757,1395xe" filled="true" fillcolor="#000000" stroked="false">
                <v:path arrowok="t"/>
                <v:fill type="solid"/>
              </v:shape>
            </v:group>
            <v:group style="position:absolute;left:3757;top:1395;width:10;height:20" coordorigin="3757,1395" coordsize="10,20">
              <v:shape style="position:absolute;left:3757;top:1395;width:10;height:20" coordorigin="3757,1395" coordsize="10,20" path="m3757,1414l3766,1414,3766,1395,3757,1395,3757,1414xe" filled="true" fillcolor="#000000" stroked="false">
                <v:path arrowok="t"/>
                <v:fill type="solid"/>
              </v:shape>
            </v:group>
            <v:group style="position:absolute;left:3757;top:1414;width:10;height:20" coordorigin="3757,1414" coordsize="10,20">
              <v:shape style="position:absolute;left:3757;top:1414;width:10;height:20" coordorigin="3757,1414" coordsize="10,20" path="m3757,1433l3766,1433,3766,1414,3757,1414,3757,1433xe" filled="true" fillcolor="#000000" stroked="false">
                <v:path arrowok="t"/>
                <v:fill type="solid"/>
              </v:shape>
            </v:group>
            <v:group style="position:absolute;left:3757;top:1433;width:10;height:20" coordorigin="3757,1433" coordsize="10,20">
              <v:shape style="position:absolute;left:3757;top:1433;width:10;height:20" coordorigin="3757,1433" coordsize="10,20" path="m3757,1453l3766,1453,3766,1433,3757,1433,3757,1453xe" filled="true" fillcolor="#000000" stroked="false">
                <v:path arrowok="t"/>
                <v:fill type="solid"/>
              </v:shape>
            </v:group>
            <v:group style="position:absolute;left:3757;top:1453;width:10;height:20" coordorigin="3757,1453" coordsize="10,20">
              <v:shape style="position:absolute;left:3757;top:1453;width:10;height:20" coordorigin="3757,1453" coordsize="10,20" path="m3757,1472l3766,1472,3766,1453,3757,1453,3757,1472xe" filled="true" fillcolor="#000000" stroked="false">
                <v:path arrowok="t"/>
                <v:fill type="solid"/>
              </v:shape>
            </v:group>
            <v:group style="position:absolute;left:3757;top:1472;width:10;height:20" coordorigin="3757,1472" coordsize="10,20">
              <v:shape style="position:absolute;left:3757;top:1472;width:10;height:20" coordorigin="3757,1472" coordsize="10,20" path="m3757,1491l3766,1491,3766,1472,3757,1472,3757,1491xe" filled="true" fillcolor="#000000" stroked="false">
                <v:path arrowok="t"/>
                <v:fill type="solid"/>
              </v:shape>
            </v:group>
            <v:group style="position:absolute;left:3757;top:1491;width:10;height:20" coordorigin="3757,1491" coordsize="10,20">
              <v:shape style="position:absolute;left:3757;top:1491;width:10;height:20" coordorigin="3757,1491" coordsize="10,20" path="m3757,1510l3766,1510,3766,1491,3757,1491,3757,1510xe" filled="true" fillcolor="#000000" stroked="false">
                <v:path arrowok="t"/>
                <v:fill type="solid"/>
              </v:shape>
            </v:group>
            <v:group style="position:absolute;left:3757;top:1510;width:10;height:20" coordorigin="3757,1510" coordsize="10,20">
              <v:shape style="position:absolute;left:3757;top:1510;width:10;height:20" coordorigin="3757,1510" coordsize="10,20" path="m3757,1529l3766,1529,3766,1510,3757,1510,3757,1529xe" filled="true" fillcolor="#000000" stroked="false">
                <v:path arrowok="t"/>
                <v:fill type="solid"/>
              </v:shape>
            </v:group>
            <v:group style="position:absolute;left:3757;top:1529;width:10;height:20" coordorigin="3757,1529" coordsize="10,20">
              <v:shape style="position:absolute;left:3757;top:1529;width:10;height:20" coordorigin="3757,1529" coordsize="10,20" path="m3757,1549l3766,1549,3766,1529,3757,1529,3757,1549xe" filled="true" fillcolor="#000000" stroked="false">
                <v:path arrowok="t"/>
                <v:fill type="solid"/>
              </v:shape>
            </v:group>
            <v:group style="position:absolute;left:3757;top:1555;width:10;height:2" coordorigin="3757,1555" coordsize="10,2">
              <v:shape style="position:absolute;left:3757;top:1555;width:10;height:2" coordorigin="3757,1555" coordsize="10,0" path="m3757,1555l3766,1555e" filled="false" stroked="true" strokeweight=".599980pt" strokecolor="#000000">
                <v:path arrowok="t"/>
              </v:shape>
            </v:group>
            <v:group style="position:absolute;left:3757;top:1575;width:29;height:2" coordorigin="3757,1575" coordsize="29,2">
              <v:shape style="position:absolute;left:3757;top:1575;width:29;height:2" coordorigin="3757,1575" coordsize="29,0" path="m3757,1575l3785,1575e" filled="false" stroked="true" strokeweight="1.44pt" strokecolor="#000000">
                <v:path arrowok="t"/>
              </v:shape>
            </v:group>
            <v:group style="position:absolute;left:3785;top:1575;width:2295;height:2" coordorigin="3785,1575" coordsize="2295,2">
              <v:shape style="position:absolute;left:3785;top:1575;width:2295;height:2" coordorigin="3785,1575" coordsize="2295,0" path="m3785,1575l6080,1575e" filled="false" stroked="true" strokeweight="1.44pt" strokecolor="#000000">
                <v:path arrowok="t"/>
              </v:shape>
            </v:group>
            <v:group style="position:absolute;left:6080;top:800;width:10;height:20" coordorigin="6080,800" coordsize="10,20">
              <v:shape style="position:absolute;left:6080;top:800;width:10;height:20" coordorigin="6080,800" coordsize="10,20" path="m6080,819l6089,819,6089,800,6080,800,6080,819xe" filled="true" fillcolor="#000000" stroked="false">
                <v:path arrowok="t"/>
                <v:fill type="solid"/>
              </v:shape>
            </v:group>
            <v:group style="position:absolute;left:6080;top:819;width:10;height:20" coordorigin="6080,819" coordsize="10,20">
              <v:shape style="position:absolute;left:6080;top:819;width:10;height:20" coordorigin="6080,819" coordsize="10,20" path="m6080,838l6089,838,6089,819,6080,819,6080,838xe" filled="true" fillcolor="#000000" stroked="false">
                <v:path arrowok="t"/>
                <v:fill type="solid"/>
              </v:shape>
            </v:group>
            <v:group style="position:absolute;left:6080;top:838;width:10;height:20" coordorigin="6080,838" coordsize="10,20">
              <v:shape style="position:absolute;left:6080;top:838;width:10;height:20" coordorigin="6080,838" coordsize="10,20" path="m6080,857l6089,857,6089,838,6080,838,6080,857xe" filled="true" fillcolor="#000000" stroked="false">
                <v:path arrowok="t"/>
                <v:fill type="solid"/>
              </v:shape>
            </v:group>
            <v:group style="position:absolute;left:6080;top:857;width:10;height:20" coordorigin="6080,857" coordsize="10,20">
              <v:shape style="position:absolute;left:6080;top:857;width:10;height:20" coordorigin="6080,857" coordsize="10,20" path="m6080,877l6089,877,6089,857,6080,857,6080,877xe" filled="true" fillcolor="#000000" stroked="false">
                <v:path arrowok="t"/>
                <v:fill type="solid"/>
              </v:shape>
            </v:group>
            <v:group style="position:absolute;left:6080;top:877;width:10;height:20" coordorigin="6080,877" coordsize="10,20">
              <v:shape style="position:absolute;left:6080;top:877;width:10;height:20" coordorigin="6080,877" coordsize="10,20" path="m6080,896l6089,896,6089,877,6080,877,6080,896xe" filled="true" fillcolor="#000000" stroked="false">
                <v:path arrowok="t"/>
                <v:fill type="solid"/>
              </v:shape>
            </v:group>
            <v:group style="position:absolute;left:6080;top:896;width:10;height:20" coordorigin="6080,896" coordsize="10,20">
              <v:shape style="position:absolute;left:6080;top:896;width:10;height:20" coordorigin="6080,896" coordsize="10,20" path="m6080,915l6089,915,6089,896,6080,896,6080,915xe" filled="true" fillcolor="#000000" stroked="false">
                <v:path arrowok="t"/>
                <v:fill type="solid"/>
              </v:shape>
            </v:group>
            <v:group style="position:absolute;left:6080;top:915;width:10;height:20" coordorigin="6080,915" coordsize="10,20">
              <v:shape style="position:absolute;left:6080;top:915;width:10;height:20" coordorigin="6080,915" coordsize="10,20" path="m6080,934l6089,934,6089,915,6080,915,6080,934xe" filled="true" fillcolor="#000000" stroked="false">
                <v:path arrowok="t"/>
                <v:fill type="solid"/>
              </v:shape>
            </v:group>
            <v:group style="position:absolute;left:6080;top:934;width:10;height:20" coordorigin="6080,934" coordsize="10,20">
              <v:shape style="position:absolute;left:6080;top:934;width:10;height:20" coordorigin="6080,934" coordsize="10,20" path="m6080,953l6089,953,6089,934,6080,934,6080,953xe" filled="true" fillcolor="#000000" stroked="false">
                <v:path arrowok="t"/>
                <v:fill type="solid"/>
              </v:shape>
            </v:group>
            <v:group style="position:absolute;left:6080;top:953;width:10;height:20" coordorigin="6080,953" coordsize="10,20">
              <v:shape style="position:absolute;left:6080;top:953;width:10;height:20" coordorigin="6080,953" coordsize="10,20" path="m6080,973l6089,973,6089,953,6080,953,6080,973xe" filled="true" fillcolor="#000000" stroked="false">
                <v:path arrowok="t"/>
                <v:fill type="solid"/>
              </v:shape>
            </v:group>
            <v:group style="position:absolute;left:6080;top:973;width:10;height:20" coordorigin="6080,973" coordsize="10,20">
              <v:shape style="position:absolute;left:6080;top:973;width:10;height:20" coordorigin="6080,973" coordsize="10,20" path="m6080,992l6089,992,6089,973,6080,973,6080,992xe" filled="true" fillcolor="#000000" stroked="false">
                <v:path arrowok="t"/>
                <v:fill type="solid"/>
              </v:shape>
            </v:group>
            <v:group style="position:absolute;left:6080;top:992;width:10;height:20" coordorigin="6080,992" coordsize="10,20">
              <v:shape style="position:absolute;left:6080;top:992;width:10;height:20" coordorigin="6080,992" coordsize="10,20" path="m6080,1011l6089,1011,6089,992,6080,992,6080,1011xe" filled="true" fillcolor="#000000" stroked="false">
                <v:path arrowok="t"/>
                <v:fill type="solid"/>
              </v:shape>
            </v:group>
            <v:group style="position:absolute;left:6080;top:1011;width:10;height:20" coordorigin="6080,1011" coordsize="10,20">
              <v:shape style="position:absolute;left:6080;top:1011;width:10;height:20" coordorigin="6080,1011" coordsize="10,20" path="m6080,1030l6089,1030,6089,1011,6080,1011,6080,1030xe" filled="true" fillcolor="#000000" stroked="false">
                <v:path arrowok="t"/>
                <v:fill type="solid"/>
              </v:shape>
            </v:group>
            <v:group style="position:absolute;left:6080;top:1030;width:10;height:20" coordorigin="6080,1030" coordsize="10,20">
              <v:shape style="position:absolute;left:6080;top:1030;width:10;height:20" coordorigin="6080,1030" coordsize="10,20" path="m6080,1049l6089,1049,6089,1030,6080,1030,6080,1049xe" filled="true" fillcolor="#000000" stroked="false">
                <v:path arrowok="t"/>
                <v:fill type="solid"/>
              </v:shape>
            </v:group>
            <v:group style="position:absolute;left:6080;top:1049;width:10;height:20" coordorigin="6080,1049" coordsize="10,20">
              <v:shape style="position:absolute;left:6080;top:1049;width:10;height:20" coordorigin="6080,1049" coordsize="10,20" path="m6080,1069l6089,1069,6089,1049,6080,1049,6080,1069xe" filled="true" fillcolor="#000000" stroked="false">
                <v:path arrowok="t"/>
                <v:fill type="solid"/>
              </v:shape>
            </v:group>
            <v:group style="position:absolute;left:6080;top:1069;width:10;height:20" coordorigin="6080,1069" coordsize="10,20">
              <v:shape style="position:absolute;left:6080;top:1069;width:10;height:20" coordorigin="6080,1069" coordsize="10,20" path="m6080,1088l6089,1088,6089,1069,6080,1069,6080,1088xe" filled="true" fillcolor="#000000" stroked="false">
                <v:path arrowok="t"/>
                <v:fill type="solid"/>
              </v:shape>
            </v:group>
            <v:group style="position:absolute;left:6080;top:1088;width:10;height:20" coordorigin="6080,1088" coordsize="10,20">
              <v:shape style="position:absolute;left:6080;top:1088;width:10;height:20" coordorigin="6080,1088" coordsize="10,20" path="m6080,1107l6089,1107,6089,1088,6080,1088,6080,1107xe" filled="true" fillcolor="#000000" stroked="false">
                <v:path arrowok="t"/>
                <v:fill type="solid"/>
              </v:shape>
            </v:group>
            <v:group style="position:absolute;left:6080;top:1107;width:10;height:20" coordorigin="6080,1107" coordsize="10,20">
              <v:shape style="position:absolute;left:6080;top:1107;width:10;height:20" coordorigin="6080,1107" coordsize="10,20" path="m6080,1126l6089,1126,6089,1107,6080,1107,6080,1126xe" filled="true" fillcolor="#000000" stroked="false">
                <v:path arrowok="t"/>
                <v:fill type="solid"/>
              </v:shape>
            </v:group>
            <v:group style="position:absolute;left:6080;top:1126;width:10;height:20" coordorigin="6080,1126" coordsize="10,20">
              <v:shape style="position:absolute;left:6080;top:1126;width:10;height:20" coordorigin="6080,1126" coordsize="10,20" path="m6080,1145l6089,1145,6089,1126,6080,1126,6080,1145xe" filled="true" fillcolor="#000000" stroked="false">
                <v:path arrowok="t"/>
                <v:fill type="solid"/>
              </v:shape>
            </v:group>
            <v:group style="position:absolute;left:6080;top:1145;width:10;height:20" coordorigin="6080,1145" coordsize="10,20">
              <v:shape style="position:absolute;left:6080;top:1145;width:10;height:20" coordorigin="6080,1145" coordsize="10,20" path="m6080,1165l6089,1165,6089,1145,6080,1145,6080,1165xe" filled="true" fillcolor="#000000" stroked="false">
                <v:path arrowok="t"/>
                <v:fill type="solid"/>
              </v:shape>
            </v:group>
            <v:group style="position:absolute;left:6080;top:1165;width:10;height:20" coordorigin="6080,1165" coordsize="10,20">
              <v:shape style="position:absolute;left:6080;top:1165;width:10;height:20" coordorigin="6080,1165" coordsize="10,20" path="m6080,1184l6089,1184,6089,1165,6080,1165,6080,1184xe" filled="true" fillcolor="#000000" stroked="false">
                <v:path arrowok="t"/>
                <v:fill type="solid"/>
              </v:shape>
            </v:group>
            <v:group style="position:absolute;left:6080;top:1184;width:10;height:20" coordorigin="6080,1184" coordsize="10,20">
              <v:shape style="position:absolute;left:6080;top:1184;width:10;height:20" coordorigin="6080,1184" coordsize="10,20" path="m6080,1203l6089,1203,6089,1184,6080,1184,6080,1203xe" filled="true" fillcolor="#000000" stroked="false">
                <v:path arrowok="t"/>
                <v:fill type="solid"/>
              </v:shape>
            </v:group>
            <v:group style="position:absolute;left:6080;top:1203;width:10;height:20" coordorigin="6080,1203" coordsize="10,20">
              <v:shape style="position:absolute;left:6080;top:1203;width:10;height:20" coordorigin="6080,1203" coordsize="10,20" path="m6080,1222l6089,1222,6089,1203,6080,1203,6080,1222xe" filled="true" fillcolor="#000000" stroked="false">
                <v:path arrowok="t"/>
                <v:fill type="solid"/>
              </v:shape>
            </v:group>
            <v:group style="position:absolute;left:6080;top:1222;width:10;height:20" coordorigin="6080,1222" coordsize="10,20">
              <v:shape style="position:absolute;left:6080;top:1222;width:10;height:20" coordorigin="6080,1222" coordsize="10,20" path="m6080,1241l6089,1241,6089,1222,6080,1222,6080,1241xe" filled="true" fillcolor="#000000" stroked="false">
                <v:path arrowok="t"/>
                <v:fill type="solid"/>
              </v:shape>
            </v:group>
            <v:group style="position:absolute;left:6080;top:1241;width:10;height:20" coordorigin="6080,1241" coordsize="10,20">
              <v:shape style="position:absolute;left:6080;top:1241;width:10;height:20" coordorigin="6080,1241" coordsize="10,20" path="m6080,1261l6089,1261,6089,1241,6080,1241,6080,1261xe" filled="true" fillcolor="#000000" stroked="false">
                <v:path arrowok="t"/>
                <v:fill type="solid"/>
              </v:shape>
            </v:group>
            <v:group style="position:absolute;left:6080;top:1261;width:10;height:20" coordorigin="6080,1261" coordsize="10,20">
              <v:shape style="position:absolute;left:6080;top:1261;width:10;height:20" coordorigin="6080,1261" coordsize="10,20" path="m6080,1280l6089,1280,6089,1261,6080,1261,6080,1280xe" filled="true" fillcolor="#000000" stroked="false">
                <v:path arrowok="t"/>
                <v:fill type="solid"/>
              </v:shape>
            </v:group>
            <v:group style="position:absolute;left:6080;top:1280;width:10;height:20" coordorigin="6080,1280" coordsize="10,20">
              <v:shape style="position:absolute;left:6080;top:1280;width:10;height:20" coordorigin="6080,1280" coordsize="10,20" path="m6080,1299l6089,1299,6089,1280,6080,1280,6080,1299xe" filled="true" fillcolor="#000000" stroked="false">
                <v:path arrowok="t"/>
                <v:fill type="solid"/>
              </v:shape>
            </v:group>
            <v:group style="position:absolute;left:6080;top:1299;width:10;height:20" coordorigin="6080,1299" coordsize="10,20">
              <v:shape style="position:absolute;left:6080;top:1299;width:10;height:20" coordorigin="6080,1299" coordsize="10,20" path="m6080,1318l6089,1318,6089,1299,6080,1299,6080,1318xe" filled="true" fillcolor="#000000" stroked="false">
                <v:path arrowok="t"/>
                <v:fill type="solid"/>
              </v:shape>
            </v:group>
            <v:group style="position:absolute;left:6080;top:1318;width:10;height:20" coordorigin="6080,1318" coordsize="10,20">
              <v:shape style="position:absolute;left:6080;top:1318;width:10;height:20" coordorigin="6080,1318" coordsize="10,20" path="m6080,1337l6089,1337,6089,1318,6080,1318,6080,1337xe" filled="true" fillcolor="#000000" stroked="false">
                <v:path arrowok="t"/>
                <v:fill type="solid"/>
              </v:shape>
            </v:group>
            <v:group style="position:absolute;left:6080;top:1337;width:10;height:20" coordorigin="6080,1337" coordsize="10,20">
              <v:shape style="position:absolute;left:6080;top:1337;width:10;height:20" coordorigin="6080,1337" coordsize="10,20" path="m6080,1357l6089,1357,6089,1337,6080,1337,6080,1357xe" filled="true" fillcolor="#000000" stroked="false">
                <v:path arrowok="t"/>
                <v:fill type="solid"/>
              </v:shape>
            </v:group>
            <v:group style="position:absolute;left:6080;top:1357;width:10;height:20" coordorigin="6080,1357" coordsize="10,20">
              <v:shape style="position:absolute;left:6080;top:1357;width:10;height:20" coordorigin="6080,1357" coordsize="10,20" path="m6080,1376l6089,1376,6089,1357,6080,1357,6080,1376xe" filled="true" fillcolor="#000000" stroked="false">
                <v:path arrowok="t"/>
                <v:fill type="solid"/>
              </v:shape>
            </v:group>
            <v:group style="position:absolute;left:6080;top:1376;width:10;height:20" coordorigin="6080,1376" coordsize="10,20">
              <v:shape style="position:absolute;left:6080;top:1376;width:10;height:20" coordorigin="6080,1376" coordsize="10,20" path="m6080,1395l6089,1395,6089,1376,6080,1376,6080,1395xe" filled="true" fillcolor="#000000" stroked="false">
                <v:path arrowok="t"/>
                <v:fill type="solid"/>
              </v:shape>
            </v:group>
            <v:group style="position:absolute;left:6080;top:1395;width:10;height:20" coordorigin="6080,1395" coordsize="10,20">
              <v:shape style="position:absolute;left:6080;top:1395;width:10;height:20" coordorigin="6080,1395" coordsize="10,20" path="m6080,1414l6089,1414,6089,1395,6080,1395,6080,1414xe" filled="true" fillcolor="#000000" stroked="false">
                <v:path arrowok="t"/>
                <v:fill type="solid"/>
              </v:shape>
            </v:group>
            <v:group style="position:absolute;left:6080;top:1414;width:10;height:20" coordorigin="6080,1414" coordsize="10,20">
              <v:shape style="position:absolute;left:6080;top:1414;width:10;height:20" coordorigin="6080,1414" coordsize="10,20" path="m6080,1433l6089,1433,6089,1414,6080,1414,6080,1433xe" filled="true" fillcolor="#000000" stroked="false">
                <v:path arrowok="t"/>
                <v:fill type="solid"/>
              </v:shape>
            </v:group>
            <v:group style="position:absolute;left:6080;top:1433;width:10;height:20" coordorigin="6080,1433" coordsize="10,20">
              <v:shape style="position:absolute;left:6080;top:1433;width:10;height:20" coordorigin="6080,1433" coordsize="10,20" path="m6080,1453l6089,1453,6089,1433,6080,1433,6080,1453xe" filled="true" fillcolor="#000000" stroked="false">
                <v:path arrowok="t"/>
                <v:fill type="solid"/>
              </v:shape>
            </v:group>
            <v:group style="position:absolute;left:6080;top:1453;width:10;height:20" coordorigin="6080,1453" coordsize="10,20">
              <v:shape style="position:absolute;left:6080;top:1453;width:10;height:20" coordorigin="6080,1453" coordsize="10,20" path="m6080,1472l6089,1472,6089,1453,6080,1453,6080,1472xe" filled="true" fillcolor="#000000" stroked="false">
                <v:path arrowok="t"/>
                <v:fill type="solid"/>
              </v:shape>
            </v:group>
            <v:group style="position:absolute;left:6080;top:1472;width:10;height:20" coordorigin="6080,1472" coordsize="10,20">
              <v:shape style="position:absolute;left:6080;top:1472;width:10;height:20" coordorigin="6080,1472" coordsize="10,20" path="m6080,1491l6089,1491,6089,1472,6080,1472,6080,1491xe" filled="true" fillcolor="#000000" stroked="false">
                <v:path arrowok="t"/>
                <v:fill type="solid"/>
              </v:shape>
            </v:group>
            <v:group style="position:absolute;left:6080;top:1491;width:10;height:20" coordorigin="6080,1491" coordsize="10,20">
              <v:shape style="position:absolute;left:6080;top:1491;width:10;height:20" coordorigin="6080,1491" coordsize="10,20" path="m6080,1510l6089,1510,6089,1491,6080,1491,6080,1510xe" filled="true" fillcolor="#000000" stroked="false">
                <v:path arrowok="t"/>
                <v:fill type="solid"/>
              </v:shape>
            </v:group>
            <v:group style="position:absolute;left:6080;top:1510;width:10;height:20" coordorigin="6080,1510" coordsize="10,20">
              <v:shape style="position:absolute;left:6080;top:1510;width:10;height:20" coordorigin="6080,1510" coordsize="10,20" path="m6080,1529l6089,1529,6089,1510,6080,1510,6080,1529xe" filled="true" fillcolor="#000000" stroked="false">
                <v:path arrowok="t"/>
                <v:fill type="solid"/>
              </v:shape>
            </v:group>
            <v:group style="position:absolute;left:6080;top:1529;width:10;height:20" coordorigin="6080,1529" coordsize="10,20">
              <v:shape style="position:absolute;left:6080;top:1529;width:10;height:20" coordorigin="6080,1529" coordsize="10,20" path="m6080,1549l6089,1549,6089,1529,6080,1529,6080,1549xe" filled="true" fillcolor="#000000" stroked="false">
                <v:path arrowok="t"/>
                <v:fill type="solid"/>
              </v:shape>
            </v:group>
            <v:group style="position:absolute;left:6080;top:1555;width:10;height:2" coordorigin="6080,1555" coordsize="10,2">
              <v:shape style="position:absolute;left:6080;top:1555;width:10;height:2" coordorigin="6080,1555" coordsize="10,0" path="m6080,1555l6089,1555e" filled="false" stroked="true" strokeweight=".599980pt" strokecolor="#000000">
                <v:path arrowok="t"/>
              </v:shape>
            </v:group>
            <v:group style="position:absolute;left:6080;top:1575;width:29;height:2" coordorigin="6080,1575" coordsize="29,2">
              <v:shape style="position:absolute;left:6080;top:1575;width:29;height:2" coordorigin="6080,1575" coordsize="29,0" path="m6080,1575l6109,1575e" filled="false" stroked="true" strokeweight="1.44pt" strokecolor="#000000">
                <v:path arrowok="t"/>
              </v:shape>
            </v:group>
            <v:group style="position:absolute;left:6109;top:1575;width:1086;height:2" coordorigin="6109,1575" coordsize="1086,2">
              <v:shape style="position:absolute;left:6109;top:1575;width:1086;height:2" coordorigin="6109,1575" coordsize="1086,0" path="m6109,1575l7194,1575e" filled="false" stroked="true" strokeweight="1.44pt" strokecolor="#000000">
                <v:path arrowok="t"/>
              </v:shape>
            </v:group>
            <v:group style="position:absolute;left:7194;top:800;width:10;height:20" coordorigin="7194,800" coordsize="10,20">
              <v:shape style="position:absolute;left:7194;top:800;width:10;height:20" coordorigin="7194,800" coordsize="10,20" path="m7194,819l7203,819,7203,800,7194,800,7194,819xe" filled="true" fillcolor="#000000" stroked="false">
                <v:path arrowok="t"/>
                <v:fill type="solid"/>
              </v:shape>
            </v:group>
            <v:group style="position:absolute;left:7194;top:819;width:10;height:20" coordorigin="7194,819" coordsize="10,20">
              <v:shape style="position:absolute;left:7194;top:819;width:10;height:20" coordorigin="7194,819" coordsize="10,20" path="m7194,838l7203,838,7203,819,7194,819,7194,838xe" filled="true" fillcolor="#000000" stroked="false">
                <v:path arrowok="t"/>
                <v:fill type="solid"/>
              </v:shape>
            </v:group>
            <v:group style="position:absolute;left:7194;top:838;width:10;height:20" coordorigin="7194,838" coordsize="10,20">
              <v:shape style="position:absolute;left:7194;top:838;width:10;height:20" coordorigin="7194,838" coordsize="10,20" path="m7194,857l7203,857,7203,838,7194,838,7194,857xe" filled="true" fillcolor="#000000" stroked="false">
                <v:path arrowok="t"/>
                <v:fill type="solid"/>
              </v:shape>
            </v:group>
            <v:group style="position:absolute;left:7194;top:857;width:10;height:20" coordorigin="7194,857" coordsize="10,20">
              <v:shape style="position:absolute;left:7194;top:857;width:10;height:20" coordorigin="7194,857" coordsize="10,20" path="m7194,877l7203,877,7203,857,7194,857,7194,877xe" filled="true" fillcolor="#000000" stroked="false">
                <v:path arrowok="t"/>
                <v:fill type="solid"/>
              </v:shape>
            </v:group>
            <v:group style="position:absolute;left:7194;top:877;width:10;height:20" coordorigin="7194,877" coordsize="10,20">
              <v:shape style="position:absolute;left:7194;top:877;width:10;height:20" coordorigin="7194,877" coordsize="10,20" path="m7194,896l7203,896,7203,877,7194,877,7194,896xe" filled="true" fillcolor="#000000" stroked="false">
                <v:path arrowok="t"/>
                <v:fill type="solid"/>
              </v:shape>
            </v:group>
            <v:group style="position:absolute;left:7194;top:896;width:10;height:20" coordorigin="7194,896" coordsize="10,20">
              <v:shape style="position:absolute;left:7194;top:896;width:10;height:20" coordorigin="7194,896" coordsize="10,20" path="m7194,915l7203,915,7203,896,7194,896,7194,915xe" filled="true" fillcolor="#000000" stroked="false">
                <v:path arrowok="t"/>
                <v:fill type="solid"/>
              </v:shape>
            </v:group>
            <v:group style="position:absolute;left:7194;top:915;width:10;height:20" coordorigin="7194,915" coordsize="10,20">
              <v:shape style="position:absolute;left:7194;top:915;width:10;height:20" coordorigin="7194,915" coordsize="10,20" path="m7194,934l7203,934,7203,915,7194,915,7194,934xe" filled="true" fillcolor="#000000" stroked="false">
                <v:path arrowok="t"/>
                <v:fill type="solid"/>
              </v:shape>
            </v:group>
            <v:group style="position:absolute;left:7194;top:934;width:10;height:20" coordorigin="7194,934" coordsize="10,20">
              <v:shape style="position:absolute;left:7194;top:934;width:10;height:20" coordorigin="7194,934" coordsize="10,20" path="m7194,953l7203,953,7203,934,7194,934,7194,953xe" filled="true" fillcolor="#000000" stroked="false">
                <v:path arrowok="t"/>
                <v:fill type="solid"/>
              </v:shape>
            </v:group>
            <v:group style="position:absolute;left:7194;top:953;width:10;height:20" coordorigin="7194,953" coordsize="10,20">
              <v:shape style="position:absolute;left:7194;top:953;width:10;height:20" coordorigin="7194,953" coordsize="10,20" path="m7194,973l7203,973,7203,953,7194,953,7194,973xe" filled="true" fillcolor="#000000" stroked="false">
                <v:path arrowok="t"/>
                <v:fill type="solid"/>
              </v:shape>
            </v:group>
            <v:group style="position:absolute;left:7194;top:973;width:10;height:20" coordorigin="7194,973" coordsize="10,20">
              <v:shape style="position:absolute;left:7194;top:973;width:10;height:20" coordorigin="7194,973" coordsize="10,20" path="m7194,992l7203,992,7203,973,7194,973,7194,992xe" filled="true" fillcolor="#000000" stroked="false">
                <v:path arrowok="t"/>
                <v:fill type="solid"/>
              </v:shape>
            </v:group>
            <v:group style="position:absolute;left:7194;top:992;width:10;height:20" coordorigin="7194,992" coordsize="10,20">
              <v:shape style="position:absolute;left:7194;top:992;width:10;height:20" coordorigin="7194,992" coordsize="10,20" path="m7194,1011l7203,1011,7203,992,7194,992,7194,1011xe" filled="true" fillcolor="#000000" stroked="false">
                <v:path arrowok="t"/>
                <v:fill type="solid"/>
              </v:shape>
            </v:group>
            <v:group style="position:absolute;left:7194;top:1011;width:10;height:20" coordorigin="7194,1011" coordsize="10,20">
              <v:shape style="position:absolute;left:7194;top:1011;width:10;height:20" coordorigin="7194,1011" coordsize="10,20" path="m7194,1030l7203,1030,7203,1011,7194,1011,7194,1030xe" filled="true" fillcolor="#000000" stroked="false">
                <v:path arrowok="t"/>
                <v:fill type="solid"/>
              </v:shape>
            </v:group>
            <v:group style="position:absolute;left:7194;top:1030;width:10;height:20" coordorigin="7194,1030" coordsize="10,20">
              <v:shape style="position:absolute;left:7194;top:1030;width:10;height:20" coordorigin="7194,1030" coordsize="10,20" path="m7194,1049l7203,1049,7203,1030,7194,1030,7194,1049xe" filled="true" fillcolor="#000000" stroked="false">
                <v:path arrowok="t"/>
                <v:fill type="solid"/>
              </v:shape>
            </v:group>
            <v:group style="position:absolute;left:7194;top:1049;width:10;height:20" coordorigin="7194,1049" coordsize="10,20">
              <v:shape style="position:absolute;left:7194;top:1049;width:10;height:20" coordorigin="7194,1049" coordsize="10,20" path="m7194,1069l7203,1069,7203,1049,7194,1049,7194,1069xe" filled="true" fillcolor="#000000" stroked="false">
                <v:path arrowok="t"/>
                <v:fill type="solid"/>
              </v:shape>
            </v:group>
            <v:group style="position:absolute;left:7194;top:1069;width:10;height:20" coordorigin="7194,1069" coordsize="10,20">
              <v:shape style="position:absolute;left:7194;top:1069;width:10;height:20" coordorigin="7194,1069" coordsize="10,20" path="m7194,1088l7203,1088,7203,1069,7194,1069,7194,1088xe" filled="true" fillcolor="#000000" stroked="false">
                <v:path arrowok="t"/>
                <v:fill type="solid"/>
              </v:shape>
            </v:group>
            <v:group style="position:absolute;left:7194;top:1088;width:10;height:20" coordorigin="7194,1088" coordsize="10,20">
              <v:shape style="position:absolute;left:7194;top:1088;width:10;height:20" coordorigin="7194,1088" coordsize="10,20" path="m7194,1107l7203,1107,7203,1088,7194,1088,7194,1107xe" filled="true" fillcolor="#000000" stroked="false">
                <v:path arrowok="t"/>
                <v:fill type="solid"/>
              </v:shape>
            </v:group>
            <v:group style="position:absolute;left:7194;top:1107;width:10;height:20" coordorigin="7194,1107" coordsize="10,20">
              <v:shape style="position:absolute;left:7194;top:1107;width:10;height:20" coordorigin="7194,1107" coordsize="10,20" path="m7194,1126l7203,1126,7203,1107,7194,1107,7194,1126xe" filled="true" fillcolor="#000000" stroked="false">
                <v:path arrowok="t"/>
                <v:fill type="solid"/>
              </v:shape>
            </v:group>
            <v:group style="position:absolute;left:7194;top:1126;width:10;height:20" coordorigin="7194,1126" coordsize="10,20">
              <v:shape style="position:absolute;left:7194;top:1126;width:10;height:20" coordorigin="7194,1126" coordsize="10,20" path="m7194,1145l7203,1145,7203,1126,7194,1126,7194,1145xe" filled="true" fillcolor="#000000" stroked="false">
                <v:path arrowok="t"/>
                <v:fill type="solid"/>
              </v:shape>
            </v:group>
            <v:group style="position:absolute;left:7194;top:1145;width:10;height:20" coordorigin="7194,1145" coordsize="10,20">
              <v:shape style="position:absolute;left:7194;top:1145;width:10;height:20" coordorigin="7194,1145" coordsize="10,20" path="m7194,1165l7203,1165,7203,1145,7194,1145,7194,1165xe" filled="true" fillcolor="#000000" stroked="false">
                <v:path arrowok="t"/>
                <v:fill type="solid"/>
              </v:shape>
            </v:group>
            <v:group style="position:absolute;left:7194;top:1165;width:10;height:20" coordorigin="7194,1165" coordsize="10,20">
              <v:shape style="position:absolute;left:7194;top:1165;width:10;height:20" coordorigin="7194,1165" coordsize="10,20" path="m7194,1184l7203,1184,7203,1165,7194,1165,7194,1184xe" filled="true" fillcolor="#000000" stroked="false">
                <v:path arrowok="t"/>
                <v:fill type="solid"/>
              </v:shape>
            </v:group>
            <v:group style="position:absolute;left:7194;top:1184;width:10;height:20" coordorigin="7194,1184" coordsize="10,20">
              <v:shape style="position:absolute;left:7194;top:1184;width:10;height:20" coordorigin="7194,1184" coordsize="10,20" path="m7194,1203l7203,1203,7203,1184,7194,1184,7194,1203xe" filled="true" fillcolor="#000000" stroked="false">
                <v:path arrowok="t"/>
                <v:fill type="solid"/>
              </v:shape>
            </v:group>
            <v:group style="position:absolute;left:7194;top:1203;width:10;height:20" coordorigin="7194,1203" coordsize="10,20">
              <v:shape style="position:absolute;left:7194;top:1203;width:10;height:20" coordorigin="7194,1203" coordsize="10,20" path="m7194,1222l7203,1222,7203,1203,7194,1203,7194,1222xe" filled="true" fillcolor="#000000" stroked="false">
                <v:path arrowok="t"/>
                <v:fill type="solid"/>
              </v:shape>
            </v:group>
            <v:group style="position:absolute;left:7194;top:1222;width:10;height:20" coordorigin="7194,1222" coordsize="10,20">
              <v:shape style="position:absolute;left:7194;top:1222;width:10;height:20" coordorigin="7194,1222" coordsize="10,20" path="m7194,1241l7203,1241,7203,1222,7194,1222,7194,1241xe" filled="true" fillcolor="#000000" stroked="false">
                <v:path arrowok="t"/>
                <v:fill type="solid"/>
              </v:shape>
            </v:group>
            <v:group style="position:absolute;left:7194;top:1241;width:10;height:20" coordorigin="7194,1241" coordsize="10,20">
              <v:shape style="position:absolute;left:7194;top:1241;width:10;height:20" coordorigin="7194,1241" coordsize="10,20" path="m7194,1261l7203,1261,7203,1241,7194,1241,7194,1261xe" filled="true" fillcolor="#000000" stroked="false">
                <v:path arrowok="t"/>
                <v:fill type="solid"/>
              </v:shape>
            </v:group>
            <v:group style="position:absolute;left:7194;top:1261;width:10;height:20" coordorigin="7194,1261" coordsize="10,20">
              <v:shape style="position:absolute;left:7194;top:1261;width:10;height:20" coordorigin="7194,1261" coordsize="10,20" path="m7194,1280l7203,1280,7203,1261,7194,1261,7194,1280xe" filled="true" fillcolor="#000000" stroked="false">
                <v:path arrowok="t"/>
                <v:fill type="solid"/>
              </v:shape>
            </v:group>
            <v:group style="position:absolute;left:7194;top:1280;width:10;height:20" coordorigin="7194,1280" coordsize="10,20">
              <v:shape style="position:absolute;left:7194;top:1280;width:10;height:20" coordorigin="7194,1280" coordsize="10,20" path="m7194,1299l7203,1299,7203,1280,7194,1280,7194,1299xe" filled="true" fillcolor="#000000" stroked="false">
                <v:path arrowok="t"/>
                <v:fill type="solid"/>
              </v:shape>
            </v:group>
            <v:group style="position:absolute;left:7194;top:1299;width:10;height:20" coordorigin="7194,1299" coordsize="10,20">
              <v:shape style="position:absolute;left:7194;top:1299;width:10;height:20" coordorigin="7194,1299" coordsize="10,20" path="m7194,1318l7203,1318,7203,1299,7194,1299,7194,1318xe" filled="true" fillcolor="#000000" stroked="false">
                <v:path arrowok="t"/>
                <v:fill type="solid"/>
              </v:shape>
            </v:group>
            <v:group style="position:absolute;left:7194;top:1318;width:10;height:20" coordorigin="7194,1318" coordsize="10,20">
              <v:shape style="position:absolute;left:7194;top:1318;width:10;height:20" coordorigin="7194,1318" coordsize="10,20" path="m7194,1337l7203,1337,7203,1318,7194,1318,7194,1337xe" filled="true" fillcolor="#000000" stroked="false">
                <v:path arrowok="t"/>
                <v:fill type="solid"/>
              </v:shape>
            </v:group>
            <v:group style="position:absolute;left:7194;top:1337;width:10;height:20" coordorigin="7194,1337" coordsize="10,20">
              <v:shape style="position:absolute;left:7194;top:1337;width:10;height:20" coordorigin="7194,1337" coordsize="10,20" path="m7194,1357l7203,1357,7203,1337,7194,1337,7194,1357xe" filled="true" fillcolor="#000000" stroked="false">
                <v:path arrowok="t"/>
                <v:fill type="solid"/>
              </v:shape>
            </v:group>
            <v:group style="position:absolute;left:7194;top:1357;width:10;height:20" coordorigin="7194,1357" coordsize="10,20">
              <v:shape style="position:absolute;left:7194;top:1357;width:10;height:20" coordorigin="7194,1357" coordsize="10,20" path="m7194,1376l7203,1376,7203,1357,7194,1357,7194,1376xe" filled="true" fillcolor="#000000" stroked="false">
                <v:path arrowok="t"/>
                <v:fill type="solid"/>
              </v:shape>
            </v:group>
            <v:group style="position:absolute;left:7194;top:1376;width:10;height:20" coordorigin="7194,1376" coordsize="10,20">
              <v:shape style="position:absolute;left:7194;top:1376;width:10;height:20" coordorigin="7194,1376" coordsize="10,20" path="m7194,1395l7203,1395,7203,1376,7194,1376,7194,1395xe" filled="true" fillcolor="#000000" stroked="false">
                <v:path arrowok="t"/>
                <v:fill type="solid"/>
              </v:shape>
            </v:group>
            <v:group style="position:absolute;left:7194;top:1395;width:10;height:20" coordorigin="7194,1395" coordsize="10,20">
              <v:shape style="position:absolute;left:7194;top:1395;width:10;height:20" coordorigin="7194,1395" coordsize="10,20" path="m7194,1414l7203,1414,7203,1395,7194,1395,7194,1414xe" filled="true" fillcolor="#000000" stroked="false">
                <v:path arrowok="t"/>
                <v:fill type="solid"/>
              </v:shape>
            </v:group>
            <v:group style="position:absolute;left:7194;top:1414;width:10;height:20" coordorigin="7194,1414" coordsize="10,20">
              <v:shape style="position:absolute;left:7194;top:1414;width:10;height:20" coordorigin="7194,1414" coordsize="10,20" path="m7194,1433l7203,1433,7203,1414,7194,1414,7194,1433xe" filled="true" fillcolor="#000000" stroked="false">
                <v:path arrowok="t"/>
                <v:fill type="solid"/>
              </v:shape>
            </v:group>
            <v:group style="position:absolute;left:7194;top:1433;width:10;height:20" coordorigin="7194,1433" coordsize="10,20">
              <v:shape style="position:absolute;left:7194;top:1433;width:10;height:20" coordorigin="7194,1433" coordsize="10,20" path="m7194,1453l7203,1453,7203,1433,7194,1433,7194,1453xe" filled="true" fillcolor="#000000" stroked="false">
                <v:path arrowok="t"/>
                <v:fill type="solid"/>
              </v:shape>
            </v:group>
            <v:group style="position:absolute;left:7194;top:1453;width:10;height:20" coordorigin="7194,1453" coordsize="10,20">
              <v:shape style="position:absolute;left:7194;top:1453;width:10;height:20" coordorigin="7194,1453" coordsize="10,20" path="m7194,1472l7203,1472,7203,1453,7194,1453,7194,1472xe" filled="true" fillcolor="#000000" stroked="false">
                <v:path arrowok="t"/>
                <v:fill type="solid"/>
              </v:shape>
            </v:group>
            <v:group style="position:absolute;left:7194;top:1472;width:10;height:20" coordorigin="7194,1472" coordsize="10,20">
              <v:shape style="position:absolute;left:7194;top:1472;width:10;height:20" coordorigin="7194,1472" coordsize="10,20" path="m7194,1491l7203,1491,7203,1472,7194,1472,7194,1491xe" filled="true" fillcolor="#000000" stroked="false">
                <v:path arrowok="t"/>
                <v:fill type="solid"/>
              </v:shape>
            </v:group>
            <v:group style="position:absolute;left:7194;top:1491;width:10;height:20" coordorigin="7194,1491" coordsize="10,20">
              <v:shape style="position:absolute;left:7194;top:1491;width:10;height:20" coordorigin="7194,1491" coordsize="10,20" path="m7194,1510l7203,1510,7203,1491,7194,1491,7194,1510xe" filled="true" fillcolor="#000000" stroked="false">
                <v:path arrowok="t"/>
                <v:fill type="solid"/>
              </v:shape>
            </v:group>
            <v:group style="position:absolute;left:7194;top:1510;width:10;height:20" coordorigin="7194,1510" coordsize="10,20">
              <v:shape style="position:absolute;left:7194;top:1510;width:10;height:20" coordorigin="7194,1510" coordsize="10,20" path="m7194,1529l7203,1529,7203,1510,7194,1510,7194,1529xe" filled="true" fillcolor="#000000" stroked="false">
                <v:path arrowok="t"/>
                <v:fill type="solid"/>
              </v:shape>
            </v:group>
            <v:group style="position:absolute;left:7194;top:1529;width:10;height:20" coordorigin="7194,1529" coordsize="10,20">
              <v:shape style="position:absolute;left:7194;top:1529;width:10;height:20" coordorigin="7194,1529" coordsize="10,20" path="m7194,1549l7203,1549,7203,1529,7194,1529,7194,1549xe" filled="true" fillcolor="#000000" stroked="false">
                <v:path arrowok="t"/>
                <v:fill type="solid"/>
              </v:shape>
            </v:group>
            <v:group style="position:absolute;left:7194;top:1555;width:10;height:2" coordorigin="7194,1555" coordsize="10,2">
              <v:shape style="position:absolute;left:7194;top:1555;width:10;height:2" coordorigin="7194,1555" coordsize="10,0" path="m7194,1555l7203,1555e" filled="false" stroked="true" strokeweight=".599980pt" strokecolor="#000000">
                <v:path arrowok="t"/>
              </v:shape>
            </v:group>
            <v:group style="position:absolute;left:7194;top:1575;width:29;height:2" coordorigin="7194,1575" coordsize="29,2">
              <v:shape style="position:absolute;left:7194;top:1575;width:29;height:2" coordorigin="7194,1575" coordsize="29,0" path="m7194,1575l7223,1575e" filled="false" stroked="true" strokeweight="1.44pt" strokecolor="#000000">
                <v:path arrowok="t"/>
              </v:shape>
            </v:group>
            <v:group style="position:absolute;left:7223;top:1575;width:910;height:2" coordorigin="7223,1575" coordsize="910,2">
              <v:shape style="position:absolute;left:7223;top:1575;width:910;height:2" coordorigin="7223,1575" coordsize="910,0" path="m7223,1575l8132,1575e" filled="false" stroked="true" strokeweight="1.44pt" strokecolor="#000000">
                <v:path arrowok="t"/>
              </v:shape>
            </v:group>
            <v:group style="position:absolute;left:8132;top:800;width:10;height:20" coordorigin="8132,800" coordsize="10,20">
              <v:shape style="position:absolute;left:8132;top:800;width:10;height:20" coordorigin="8132,800" coordsize="10,20" path="m8132,819l8142,819,8142,800,8132,800,8132,819xe" filled="true" fillcolor="#000000" stroked="false">
                <v:path arrowok="t"/>
                <v:fill type="solid"/>
              </v:shape>
            </v:group>
            <v:group style="position:absolute;left:8132;top:819;width:10;height:20" coordorigin="8132,819" coordsize="10,20">
              <v:shape style="position:absolute;left:8132;top:819;width:10;height:20" coordorigin="8132,819" coordsize="10,20" path="m8132,838l8142,838,8142,819,8132,819,8132,838xe" filled="true" fillcolor="#000000" stroked="false">
                <v:path arrowok="t"/>
                <v:fill type="solid"/>
              </v:shape>
            </v:group>
            <v:group style="position:absolute;left:8132;top:838;width:10;height:20" coordorigin="8132,838" coordsize="10,20">
              <v:shape style="position:absolute;left:8132;top:838;width:10;height:20" coordorigin="8132,838" coordsize="10,20" path="m8132,857l8142,857,8142,838,8132,838,8132,857xe" filled="true" fillcolor="#000000" stroked="false">
                <v:path arrowok="t"/>
                <v:fill type="solid"/>
              </v:shape>
            </v:group>
            <v:group style="position:absolute;left:8132;top:857;width:10;height:20" coordorigin="8132,857" coordsize="10,20">
              <v:shape style="position:absolute;left:8132;top:857;width:10;height:20" coordorigin="8132,857" coordsize="10,20" path="m8132,877l8142,877,8142,857,8132,857,8132,877xe" filled="true" fillcolor="#000000" stroked="false">
                <v:path arrowok="t"/>
                <v:fill type="solid"/>
              </v:shape>
            </v:group>
            <v:group style="position:absolute;left:8132;top:877;width:10;height:20" coordorigin="8132,877" coordsize="10,20">
              <v:shape style="position:absolute;left:8132;top:877;width:10;height:20" coordorigin="8132,877" coordsize="10,20" path="m8132,896l8142,896,8142,877,8132,877,8132,896xe" filled="true" fillcolor="#000000" stroked="false">
                <v:path arrowok="t"/>
                <v:fill type="solid"/>
              </v:shape>
            </v:group>
            <v:group style="position:absolute;left:8132;top:896;width:10;height:20" coordorigin="8132,896" coordsize="10,20">
              <v:shape style="position:absolute;left:8132;top:896;width:10;height:20" coordorigin="8132,896" coordsize="10,20" path="m8132,915l8142,915,8142,896,8132,896,8132,915xe" filled="true" fillcolor="#000000" stroked="false">
                <v:path arrowok="t"/>
                <v:fill type="solid"/>
              </v:shape>
            </v:group>
            <v:group style="position:absolute;left:8132;top:915;width:10;height:20" coordorigin="8132,915" coordsize="10,20">
              <v:shape style="position:absolute;left:8132;top:915;width:10;height:20" coordorigin="8132,915" coordsize="10,20" path="m8132,934l8142,934,8142,915,8132,915,8132,934xe" filled="true" fillcolor="#000000" stroked="false">
                <v:path arrowok="t"/>
                <v:fill type="solid"/>
              </v:shape>
            </v:group>
            <v:group style="position:absolute;left:8132;top:934;width:10;height:20" coordorigin="8132,934" coordsize="10,20">
              <v:shape style="position:absolute;left:8132;top:934;width:10;height:20" coordorigin="8132,934" coordsize="10,20" path="m8132,953l8142,953,8142,934,8132,934,8132,953xe" filled="true" fillcolor="#000000" stroked="false">
                <v:path arrowok="t"/>
                <v:fill type="solid"/>
              </v:shape>
            </v:group>
            <v:group style="position:absolute;left:8132;top:953;width:10;height:20" coordorigin="8132,953" coordsize="10,20">
              <v:shape style="position:absolute;left:8132;top:953;width:10;height:20" coordorigin="8132,953" coordsize="10,20" path="m8132,973l8142,973,8142,953,8132,953,8132,973xe" filled="true" fillcolor="#000000" stroked="false">
                <v:path arrowok="t"/>
                <v:fill type="solid"/>
              </v:shape>
            </v:group>
            <v:group style="position:absolute;left:8132;top:973;width:10;height:20" coordorigin="8132,973" coordsize="10,20">
              <v:shape style="position:absolute;left:8132;top:973;width:10;height:20" coordorigin="8132,973" coordsize="10,20" path="m8132,992l8142,992,8142,973,8132,973,8132,992xe" filled="true" fillcolor="#000000" stroked="false">
                <v:path arrowok="t"/>
                <v:fill type="solid"/>
              </v:shape>
            </v:group>
            <v:group style="position:absolute;left:8132;top:992;width:10;height:20" coordorigin="8132,992" coordsize="10,20">
              <v:shape style="position:absolute;left:8132;top:992;width:10;height:20" coordorigin="8132,992" coordsize="10,20" path="m8132,1011l8142,1011,8142,992,8132,992,8132,1011xe" filled="true" fillcolor="#000000" stroked="false">
                <v:path arrowok="t"/>
                <v:fill type="solid"/>
              </v:shape>
            </v:group>
            <v:group style="position:absolute;left:8132;top:1011;width:10;height:20" coordorigin="8132,1011" coordsize="10,20">
              <v:shape style="position:absolute;left:8132;top:1011;width:10;height:20" coordorigin="8132,1011" coordsize="10,20" path="m8132,1030l8142,1030,8142,1011,8132,1011,8132,1030xe" filled="true" fillcolor="#000000" stroked="false">
                <v:path arrowok="t"/>
                <v:fill type="solid"/>
              </v:shape>
            </v:group>
            <v:group style="position:absolute;left:8132;top:1030;width:10;height:20" coordorigin="8132,1030" coordsize="10,20">
              <v:shape style="position:absolute;left:8132;top:1030;width:10;height:20" coordorigin="8132,1030" coordsize="10,20" path="m8132,1049l8142,1049,8142,1030,8132,1030,8132,1049xe" filled="true" fillcolor="#000000" stroked="false">
                <v:path arrowok="t"/>
                <v:fill type="solid"/>
              </v:shape>
            </v:group>
            <v:group style="position:absolute;left:8132;top:1049;width:10;height:20" coordorigin="8132,1049" coordsize="10,20">
              <v:shape style="position:absolute;left:8132;top:1049;width:10;height:20" coordorigin="8132,1049" coordsize="10,20" path="m8132,1069l8142,1069,8142,1049,8132,1049,8132,1069xe" filled="true" fillcolor="#000000" stroked="false">
                <v:path arrowok="t"/>
                <v:fill type="solid"/>
              </v:shape>
            </v:group>
            <v:group style="position:absolute;left:8132;top:1069;width:10;height:20" coordorigin="8132,1069" coordsize="10,20">
              <v:shape style="position:absolute;left:8132;top:1069;width:10;height:20" coordorigin="8132,1069" coordsize="10,20" path="m8132,1088l8142,1088,8142,1069,8132,1069,8132,1088xe" filled="true" fillcolor="#000000" stroked="false">
                <v:path arrowok="t"/>
                <v:fill type="solid"/>
              </v:shape>
            </v:group>
            <v:group style="position:absolute;left:8132;top:1088;width:10;height:20" coordorigin="8132,1088" coordsize="10,20">
              <v:shape style="position:absolute;left:8132;top:1088;width:10;height:20" coordorigin="8132,1088" coordsize="10,20" path="m8132,1107l8142,1107,8142,1088,8132,1088,8132,1107xe" filled="true" fillcolor="#000000" stroked="false">
                <v:path arrowok="t"/>
                <v:fill type="solid"/>
              </v:shape>
            </v:group>
            <v:group style="position:absolute;left:8132;top:1107;width:10;height:20" coordorigin="8132,1107" coordsize="10,20">
              <v:shape style="position:absolute;left:8132;top:1107;width:10;height:20" coordorigin="8132,1107" coordsize="10,20" path="m8132,1126l8142,1126,8142,1107,8132,1107,8132,1126xe" filled="true" fillcolor="#000000" stroked="false">
                <v:path arrowok="t"/>
                <v:fill type="solid"/>
              </v:shape>
            </v:group>
            <v:group style="position:absolute;left:8132;top:1126;width:10;height:20" coordorigin="8132,1126" coordsize="10,20">
              <v:shape style="position:absolute;left:8132;top:1126;width:10;height:20" coordorigin="8132,1126" coordsize="10,20" path="m8132,1145l8142,1145,8142,1126,8132,1126,8132,1145xe" filled="true" fillcolor="#000000" stroked="false">
                <v:path arrowok="t"/>
                <v:fill type="solid"/>
              </v:shape>
            </v:group>
            <v:group style="position:absolute;left:8132;top:1145;width:10;height:20" coordorigin="8132,1145" coordsize="10,20">
              <v:shape style="position:absolute;left:8132;top:1145;width:10;height:20" coordorigin="8132,1145" coordsize="10,20" path="m8132,1165l8142,1165,8142,1145,8132,1145,8132,1165xe" filled="true" fillcolor="#000000" stroked="false">
                <v:path arrowok="t"/>
                <v:fill type="solid"/>
              </v:shape>
            </v:group>
            <v:group style="position:absolute;left:8132;top:1165;width:10;height:20" coordorigin="8132,1165" coordsize="10,20">
              <v:shape style="position:absolute;left:8132;top:1165;width:10;height:20" coordorigin="8132,1165" coordsize="10,20" path="m8132,1184l8142,1184,8142,1165,8132,1165,8132,1184xe" filled="true" fillcolor="#000000" stroked="false">
                <v:path arrowok="t"/>
                <v:fill type="solid"/>
              </v:shape>
            </v:group>
            <v:group style="position:absolute;left:8132;top:1184;width:10;height:20" coordorigin="8132,1184" coordsize="10,20">
              <v:shape style="position:absolute;left:8132;top:1184;width:10;height:20" coordorigin="8132,1184" coordsize="10,20" path="m8132,1203l8142,1203,8142,1184,8132,1184,8132,1203xe" filled="true" fillcolor="#000000" stroked="false">
                <v:path arrowok="t"/>
                <v:fill type="solid"/>
              </v:shape>
            </v:group>
            <v:group style="position:absolute;left:8132;top:1203;width:10;height:20" coordorigin="8132,1203" coordsize="10,20">
              <v:shape style="position:absolute;left:8132;top:1203;width:10;height:20" coordorigin="8132,1203" coordsize="10,20" path="m8132,1222l8142,1222,8142,1203,8132,1203,8132,1222xe" filled="true" fillcolor="#000000" stroked="false">
                <v:path arrowok="t"/>
                <v:fill type="solid"/>
              </v:shape>
            </v:group>
            <v:group style="position:absolute;left:8132;top:1222;width:10;height:20" coordorigin="8132,1222" coordsize="10,20">
              <v:shape style="position:absolute;left:8132;top:1222;width:10;height:20" coordorigin="8132,1222" coordsize="10,20" path="m8132,1241l8142,1241,8142,1222,8132,1222,8132,1241xe" filled="true" fillcolor="#000000" stroked="false">
                <v:path arrowok="t"/>
                <v:fill type="solid"/>
              </v:shape>
            </v:group>
            <v:group style="position:absolute;left:8132;top:1241;width:10;height:20" coordorigin="8132,1241" coordsize="10,20">
              <v:shape style="position:absolute;left:8132;top:1241;width:10;height:20" coordorigin="8132,1241" coordsize="10,20" path="m8132,1261l8142,1261,8142,1241,8132,1241,8132,1261xe" filled="true" fillcolor="#000000" stroked="false">
                <v:path arrowok="t"/>
                <v:fill type="solid"/>
              </v:shape>
            </v:group>
            <v:group style="position:absolute;left:8132;top:1261;width:10;height:20" coordorigin="8132,1261" coordsize="10,20">
              <v:shape style="position:absolute;left:8132;top:1261;width:10;height:20" coordorigin="8132,1261" coordsize="10,20" path="m8132,1280l8142,1280,8142,1261,8132,1261,8132,1280xe" filled="true" fillcolor="#000000" stroked="false">
                <v:path arrowok="t"/>
                <v:fill type="solid"/>
              </v:shape>
            </v:group>
            <v:group style="position:absolute;left:8132;top:1280;width:10;height:20" coordorigin="8132,1280" coordsize="10,20">
              <v:shape style="position:absolute;left:8132;top:1280;width:10;height:20" coordorigin="8132,1280" coordsize="10,20" path="m8132,1299l8142,1299,8142,1280,8132,1280,8132,1299xe" filled="true" fillcolor="#000000" stroked="false">
                <v:path arrowok="t"/>
                <v:fill type="solid"/>
              </v:shape>
            </v:group>
            <v:group style="position:absolute;left:8132;top:1299;width:10;height:20" coordorigin="8132,1299" coordsize="10,20">
              <v:shape style="position:absolute;left:8132;top:1299;width:10;height:20" coordorigin="8132,1299" coordsize="10,20" path="m8132,1318l8142,1318,8142,1299,8132,1299,8132,1318xe" filled="true" fillcolor="#000000" stroked="false">
                <v:path arrowok="t"/>
                <v:fill type="solid"/>
              </v:shape>
            </v:group>
            <v:group style="position:absolute;left:8132;top:1318;width:10;height:20" coordorigin="8132,1318" coordsize="10,20">
              <v:shape style="position:absolute;left:8132;top:1318;width:10;height:20" coordorigin="8132,1318" coordsize="10,20" path="m8132,1337l8142,1337,8142,1318,8132,1318,8132,1337xe" filled="true" fillcolor="#000000" stroked="false">
                <v:path arrowok="t"/>
                <v:fill type="solid"/>
              </v:shape>
            </v:group>
            <v:group style="position:absolute;left:8132;top:1337;width:10;height:20" coordorigin="8132,1337" coordsize="10,20">
              <v:shape style="position:absolute;left:8132;top:1337;width:10;height:20" coordorigin="8132,1337" coordsize="10,20" path="m8132,1357l8142,1357,8142,1337,8132,1337,8132,1357xe" filled="true" fillcolor="#000000" stroked="false">
                <v:path arrowok="t"/>
                <v:fill type="solid"/>
              </v:shape>
            </v:group>
            <v:group style="position:absolute;left:8132;top:1357;width:10;height:20" coordorigin="8132,1357" coordsize="10,20">
              <v:shape style="position:absolute;left:8132;top:1357;width:10;height:20" coordorigin="8132,1357" coordsize="10,20" path="m8132,1376l8142,1376,8142,1357,8132,1357,8132,1376xe" filled="true" fillcolor="#000000" stroked="false">
                <v:path arrowok="t"/>
                <v:fill type="solid"/>
              </v:shape>
            </v:group>
            <v:group style="position:absolute;left:8132;top:1376;width:10;height:20" coordorigin="8132,1376" coordsize="10,20">
              <v:shape style="position:absolute;left:8132;top:1376;width:10;height:20" coordorigin="8132,1376" coordsize="10,20" path="m8132,1395l8142,1395,8142,1376,8132,1376,8132,1395xe" filled="true" fillcolor="#000000" stroked="false">
                <v:path arrowok="t"/>
                <v:fill type="solid"/>
              </v:shape>
            </v:group>
            <v:group style="position:absolute;left:8132;top:1395;width:10;height:20" coordorigin="8132,1395" coordsize="10,20">
              <v:shape style="position:absolute;left:8132;top:1395;width:10;height:20" coordorigin="8132,1395" coordsize="10,20" path="m8132,1414l8142,1414,8142,1395,8132,1395,8132,1414xe" filled="true" fillcolor="#000000" stroked="false">
                <v:path arrowok="t"/>
                <v:fill type="solid"/>
              </v:shape>
            </v:group>
            <v:group style="position:absolute;left:8132;top:1414;width:10;height:20" coordorigin="8132,1414" coordsize="10,20">
              <v:shape style="position:absolute;left:8132;top:1414;width:10;height:20" coordorigin="8132,1414" coordsize="10,20" path="m8132,1433l8142,1433,8142,1414,8132,1414,8132,1433xe" filled="true" fillcolor="#000000" stroked="false">
                <v:path arrowok="t"/>
                <v:fill type="solid"/>
              </v:shape>
            </v:group>
            <v:group style="position:absolute;left:8132;top:1433;width:10;height:20" coordorigin="8132,1433" coordsize="10,20">
              <v:shape style="position:absolute;left:8132;top:1433;width:10;height:20" coordorigin="8132,1433" coordsize="10,20" path="m8132,1453l8142,1453,8142,1433,8132,1433,8132,1453xe" filled="true" fillcolor="#000000" stroked="false">
                <v:path arrowok="t"/>
                <v:fill type="solid"/>
              </v:shape>
            </v:group>
            <v:group style="position:absolute;left:8132;top:1453;width:10;height:20" coordorigin="8132,1453" coordsize="10,20">
              <v:shape style="position:absolute;left:8132;top:1453;width:10;height:20" coordorigin="8132,1453" coordsize="10,20" path="m8132,1472l8142,1472,8142,1453,8132,1453,8132,1472xe" filled="true" fillcolor="#000000" stroked="false">
                <v:path arrowok="t"/>
                <v:fill type="solid"/>
              </v:shape>
            </v:group>
            <v:group style="position:absolute;left:8132;top:1472;width:10;height:20" coordorigin="8132,1472" coordsize="10,20">
              <v:shape style="position:absolute;left:8132;top:1472;width:10;height:20" coordorigin="8132,1472" coordsize="10,20" path="m8132,1491l8142,1491,8142,1472,8132,1472,8132,1491xe" filled="true" fillcolor="#000000" stroked="false">
                <v:path arrowok="t"/>
                <v:fill type="solid"/>
              </v:shape>
            </v:group>
            <v:group style="position:absolute;left:8132;top:1491;width:10;height:20" coordorigin="8132,1491" coordsize="10,20">
              <v:shape style="position:absolute;left:8132;top:1491;width:10;height:20" coordorigin="8132,1491" coordsize="10,20" path="m8132,1510l8142,1510,8142,1491,8132,1491,8132,1510xe" filled="true" fillcolor="#000000" stroked="false">
                <v:path arrowok="t"/>
                <v:fill type="solid"/>
              </v:shape>
            </v:group>
            <v:group style="position:absolute;left:8132;top:1510;width:10;height:20" coordorigin="8132,1510" coordsize="10,20">
              <v:shape style="position:absolute;left:8132;top:1510;width:10;height:20" coordorigin="8132,1510" coordsize="10,20" path="m8132,1529l8142,1529,8142,1510,8132,1510,8132,1529xe" filled="true" fillcolor="#000000" stroked="false">
                <v:path arrowok="t"/>
                <v:fill type="solid"/>
              </v:shape>
            </v:group>
            <v:group style="position:absolute;left:8132;top:1529;width:10;height:20" coordorigin="8132,1529" coordsize="10,20">
              <v:shape style="position:absolute;left:8132;top:1529;width:10;height:20" coordorigin="8132,1529" coordsize="10,20" path="m8132,1549l8142,1549,8142,1529,8132,1529,8132,1549xe" filled="true" fillcolor="#000000" stroked="false">
                <v:path arrowok="t"/>
                <v:fill type="solid"/>
              </v:shape>
            </v:group>
            <v:group style="position:absolute;left:8132;top:1555;width:10;height:2" coordorigin="8132,1555" coordsize="10,2">
              <v:shape style="position:absolute;left:8132;top:1555;width:10;height:2" coordorigin="8132,1555" coordsize="10,0" path="m8132,1555l8142,1555e" filled="false" stroked="true" strokeweight=".599980pt" strokecolor="#000000">
                <v:path arrowok="t"/>
              </v:shape>
            </v:group>
            <v:group style="position:absolute;left:8132;top:1575;width:29;height:2" coordorigin="8132,1575" coordsize="29,2">
              <v:shape style="position:absolute;left:8132;top:1575;width:29;height:2" coordorigin="8132,1575" coordsize="29,0" path="m8132,1575l8161,1575e" filled="false" stroked="true" strokeweight="1.44pt" strokecolor="#000000">
                <v:path arrowok="t"/>
              </v:shape>
            </v:group>
            <v:group style="position:absolute;left:8161;top:1575;width:1133;height:2" coordorigin="8161,1575" coordsize="1133,2">
              <v:shape style="position:absolute;left:8161;top:1575;width:1133;height:2" coordorigin="8161,1575" coordsize="1133,0" path="m8161,1575l9294,1575e" filled="false" stroked="true" strokeweight="1.44pt" strokecolor="#000000">
                <v:path arrowok="t"/>
              </v:shape>
            </v:group>
            <v:group style="position:absolute;left:9294;top:800;width:10;height:20" coordorigin="9294,800" coordsize="10,20">
              <v:shape style="position:absolute;left:9294;top:800;width:10;height:20" coordorigin="9294,800" coordsize="10,20" path="m9294,819l9303,819,9303,800,9294,800,9294,819xe" filled="true" fillcolor="#000000" stroked="false">
                <v:path arrowok="t"/>
                <v:fill type="solid"/>
              </v:shape>
            </v:group>
            <v:group style="position:absolute;left:9294;top:819;width:10;height:20" coordorigin="9294,819" coordsize="10,20">
              <v:shape style="position:absolute;left:9294;top:819;width:10;height:20" coordorigin="9294,819" coordsize="10,20" path="m9294,838l9303,838,9303,819,9294,819,9294,838xe" filled="true" fillcolor="#000000" stroked="false">
                <v:path arrowok="t"/>
                <v:fill type="solid"/>
              </v:shape>
            </v:group>
            <v:group style="position:absolute;left:9294;top:838;width:10;height:20" coordorigin="9294,838" coordsize="10,20">
              <v:shape style="position:absolute;left:9294;top:838;width:10;height:20" coordorigin="9294,838" coordsize="10,20" path="m9294,857l9303,857,9303,838,9294,838,9294,857xe" filled="true" fillcolor="#000000" stroked="false">
                <v:path arrowok="t"/>
                <v:fill type="solid"/>
              </v:shape>
            </v:group>
            <v:group style="position:absolute;left:9294;top:857;width:10;height:20" coordorigin="9294,857" coordsize="10,20">
              <v:shape style="position:absolute;left:9294;top:857;width:10;height:20" coordorigin="9294,857" coordsize="10,20" path="m9294,877l9303,877,9303,857,9294,857,9294,877xe" filled="true" fillcolor="#000000" stroked="false">
                <v:path arrowok="t"/>
                <v:fill type="solid"/>
              </v:shape>
            </v:group>
            <v:group style="position:absolute;left:9294;top:877;width:10;height:20" coordorigin="9294,877" coordsize="10,20">
              <v:shape style="position:absolute;left:9294;top:877;width:10;height:20" coordorigin="9294,877" coordsize="10,20" path="m9294,896l9303,896,9303,877,9294,877,9294,896xe" filled="true" fillcolor="#000000" stroked="false">
                <v:path arrowok="t"/>
                <v:fill type="solid"/>
              </v:shape>
            </v:group>
            <v:group style="position:absolute;left:9294;top:896;width:10;height:20" coordorigin="9294,896" coordsize="10,20">
              <v:shape style="position:absolute;left:9294;top:896;width:10;height:20" coordorigin="9294,896" coordsize="10,20" path="m9294,915l9303,915,9303,896,9294,896,9294,915xe" filled="true" fillcolor="#000000" stroked="false">
                <v:path arrowok="t"/>
                <v:fill type="solid"/>
              </v:shape>
            </v:group>
            <v:group style="position:absolute;left:9294;top:915;width:10;height:20" coordorigin="9294,915" coordsize="10,20">
              <v:shape style="position:absolute;left:9294;top:915;width:10;height:20" coordorigin="9294,915" coordsize="10,20" path="m9294,934l9303,934,9303,915,9294,915,9294,934xe" filled="true" fillcolor="#000000" stroked="false">
                <v:path arrowok="t"/>
                <v:fill type="solid"/>
              </v:shape>
            </v:group>
            <v:group style="position:absolute;left:9294;top:934;width:10;height:20" coordorigin="9294,934" coordsize="10,20">
              <v:shape style="position:absolute;left:9294;top:934;width:10;height:20" coordorigin="9294,934" coordsize="10,20" path="m9294,953l9303,953,9303,934,9294,934,9294,953xe" filled="true" fillcolor="#000000" stroked="false">
                <v:path arrowok="t"/>
                <v:fill type="solid"/>
              </v:shape>
            </v:group>
            <v:group style="position:absolute;left:9294;top:953;width:10;height:20" coordorigin="9294,953" coordsize="10,20">
              <v:shape style="position:absolute;left:9294;top:953;width:10;height:20" coordorigin="9294,953" coordsize="10,20" path="m9294,973l9303,973,9303,953,9294,953,9294,973xe" filled="true" fillcolor="#000000" stroked="false">
                <v:path arrowok="t"/>
                <v:fill type="solid"/>
              </v:shape>
            </v:group>
            <v:group style="position:absolute;left:9294;top:973;width:10;height:20" coordorigin="9294,973" coordsize="10,20">
              <v:shape style="position:absolute;left:9294;top:973;width:10;height:20" coordorigin="9294,973" coordsize="10,20" path="m9294,992l9303,992,9303,973,9294,973,9294,992xe" filled="true" fillcolor="#000000" stroked="false">
                <v:path arrowok="t"/>
                <v:fill type="solid"/>
              </v:shape>
            </v:group>
            <v:group style="position:absolute;left:9294;top:992;width:10;height:20" coordorigin="9294,992" coordsize="10,20">
              <v:shape style="position:absolute;left:9294;top:992;width:10;height:20" coordorigin="9294,992" coordsize="10,20" path="m9294,1011l9303,1011,9303,992,9294,992,9294,1011xe" filled="true" fillcolor="#000000" stroked="false">
                <v:path arrowok="t"/>
                <v:fill type="solid"/>
              </v:shape>
            </v:group>
            <v:group style="position:absolute;left:9294;top:1011;width:10;height:20" coordorigin="9294,1011" coordsize="10,20">
              <v:shape style="position:absolute;left:9294;top:1011;width:10;height:20" coordorigin="9294,1011" coordsize="10,20" path="m9294,1030l9303,1030,9303,1011,9294,1011,9294,1030xe" filled="true" fillcolor="#000000" stroked="false">
                <v:path arrowok="t"/>
                <v:fill type="solid"/>
              </v:shape>
            </v:group>
            <v:group style="position:absolute;left:9294;top:1030;width:10;height:20" coordorigin="9294,1030" coordsize="10,20">
              <v:shape style="position:absolute;left:9294;top:1030;width:10;height:20" coordorigin="9294,1030" coordsize="10,20" path="m9294,1049l9303,1049,9303,1030,9294,1030,9294,1049xe" filled="true" fillcolor="#000000" stroked="false">
                <v:path arrowok="t"/>
                <v:fill type="solid"/>
              </v:shape>
            </v:group>
            <v:group style="position:absolute;left:9294;top:1049;width:10;height:20" coordorigin="9294,1049" coordsize="10,20">
              <v:shape style="position:absolute;left:9294;top:1049;width:10;height:20" coordorigin="9294,1049" coordsize="10,20" path="m9294,1069l9303,1069,9303,1049,9294,1049,9294,1069xe" filled="true" fillcolor="#000000" stroked="false">
                <v:path arrowok="t"/>
                <v:fill type="solid"/>
              </v:shape>
            </v:group>
            <v:group style="position:absolute;left:9294;top:1069;width:10;height:20" coordorigin="9294,1069" coordsize="10,20">
              <v:shape style="position:absolute;left:9294;top:1069;width:10;height:20" coordorigin="9294,1069" coordsize="10,20" path="m9294,1088l9303,1088,9303,1069,9294,1069,9294,1088xe" filled="true" fillcolor="#000000" stroked="false">
                <v:path arrowok="t"/>
                <v:fill type="solid"/>
              </v:shape>
            </v:group>
            <v:group style="position:absolute;left:9294;top:1088;width:10;height:20" coordorigin="9294,1088" coordsize="10,20">
              <v:shape style="position:absolute;left:9294;top:1088;width:10;height:20" coordorigin="9294,1088" coordsize="10,20" path="m9294,1107l9303,1107,9303,1088,9294,1088,9294,1107xe" filled="true" fillcolor="#000000" stroked="false">
                <v:path arrowok="t"/>
                <v:fill type="solid"/>
              </v:shape>
            </v:group>
            <v:group style="position:absolute;left:9294;top:1107;width:10;height:20" coordorigin="9294,1107" coordsize="10,20">
              <v:shape style="position:absolute;left:9294;top:1107;width:10;height:20" coordorigin="9294,1107" coordsize="10,20" path="m9294,1126l9303,1126,9303,1107,9294,1107,9294,1126xe" filled="true" fillcolor="#000000" stroked="false">
                <v:path arrowok="t"/>
                <v:fill type="solid"/>
              </v:shape>
            </v:group>
            <v:group style="position:absolute;left:9294;top:1126;width:10;height:20" coordorigin="9294,1126" coordsize="10,20">
              <v:shape style="position:absolute;left:9294;top:1126;width:10;height:20" coordorigin="9294,1126" coordsize="10,20" path="m9294,1145l9303,1145,9303,1126,9294,1126,9294,1145xe" filled="true" fillcolor="#000000" stroked="false">
                <v:path arrowok="t"/>
                <v:fill type="solid"/>
              </v:shape>
            </v:group>
            <v:group style="position:absolute;left:9294;top:1145;width:10;height:20" coordorigin="9294,1145" coordsize="10,20">
              <v:shape style="position:absolute;left:9294;top:1145;width:10;height:20" coordorigin="9294,1145" coordsize="10,20" path="m9294,1165l9303,1165,9303,1145,9294,1145,9294,1165xe" filled="true" fillcolor="#000000" stroked="false">
                <v:path arrowok="t"/>
                <v:fill type="solid"/>
              </v:shape>
            </v:group>
            <v:group style="position:absolute;left:9294;top:1165;width:10;height:20" coordorigin="9294,1165" coordsize="10,20">
              <v:shape style="position:absolute;left:9294;top:1165;width:10;height:20" coordorigin="9294,1165" coordsize="10,20" path="m9294,1184l9303,1184,9303,1165,9294,1165,9294,1184xe" filled="true" fillcolor="#000000" stroked="false">
                <v:path arrowok="t"/>
                <v:fill type="solid"/>
              </v:shape>
            </v:group>
            <v:group style="position:absolute;left:9294;top:1184;width:10;height:20" coordorigin="9294,1184" coordsize="10,20">
              <v:shape style="position:absolute;left:9294;top:1184;width:10;height:20" coordorigin="9294,1184" coordsize="10,20" path="m9294,1203l9303,1203,9303,1184,9294,1184,9294,1203xe" filled="true" fillcolor="#000000" stroked="false">
                <v:path arrowok="t"/>
                <v:fill type="solid"/>
              </v:shape>
            </v:group>
            <v:group style="position:absolute;left:9294;top:1203;width:10;height:20" coordorigin="9294,1203" coordsize="10,20">
              <v:shape style="position:absolute;left:9294;top:1203;width:10;height:20" coordorigin="9294,1203" coordsize="10,20" path="m9294,1222l9303,1222,9303,1203,9294,1203,9294,1222xe" filled="true" fillcolor="#000000" stroked="false">
                <v:path arrowok="t"/>
                <v:fill type="solid"/>
              </v:shape>
            </v:group>
            <v:group style="position:absolute;left:9294;top:1222;width:10;height:20" coordorigin="9294,1222" coordsize="10,20">
              <v:shape style="position:absolute;left:9294;top:1222;width:10;height:20" coordorigin="9294,1222" coordsize="10,20" path="m9294,1241l9303,1241,9303,1222,9294,1222,9294,1241xe" filled="true" fillcolor="#000000" stroked="false">
                <v:path arrowok="t"/>
                <v:fill type="solid"/>
              </v:shape>
            </v:group>
            <v:group style="position:absolute;left:9294;top:1241;width:10;height:20" coordorigin="9294,1241" coordsize="10,20">
              <v:shape style="position:absolute;left:9294;top:1241;width:10;height:20" coordorigin="9294,1241" coordsize="10,20" path="m9294,1261l9303,1261,9303,1241,9294,1241,9294,1261xe" filled="true" fillcolor="#000000" stroked="false">
                <v:path arrowok="t"/>
                <v:fill type="solid"/>
              </v:shape>
            </v:group>
            <v:group style="position:absolute;left:9294;top:1261;width:10;height:20" coordorigin="9294,1261" coordsize="10,20">
              <v:shape style="position:absolute;left:9294;top:1261;width:10;height:20" coordorigin="9294,1261" coordsize="10,20" path="m9294,1280l9303,1280,9303,1261,9294,1261,9294,1280xe" filled="true" fillcolor="#000000" stroked="false">
                <v:path arrowok="t"/>
                <v:fill type="solid"/>
              </v:shape>
            </v:group>
            <v:group style="position:absolute;left:9294;top:1280;width:10;height:20" coordorigin="9294,1280" coordsize="10,20">
              <v:shape style="position:absolute;left:9294;top:1280;width:10;height:20" coordorigin="9294,1280" coordsize="10,20" path="m9294,1299l9303,1299,9303,1280,9294,1280,9294,1299xe" filled="true" fillcolor="#000000" stroked="false">
                <v:path arrowok="t"/>
                <v:fill type="solid"/>
              </v:shape>
            </v:group>
            <v:group style="position:absolute;left:9294;top:1299;width:10;height:20" coordorigin="9294,1299" coordsize="10,20">
              <v:shape style="position:absolute;left:9294;top:1299;width:10;height:20" coordorigin="9294,1299" coordsize="10,20" path="m9294,1318l9303,1318,9303,1299,9294,1299,9294,1318xe" filled="true" fillcolor="#000000" stroked="false">
                <v:path arrowok="t"/>
                <v:fill type="solid"/>
              </v:shape>
            </v:group>
            <v:group style="position:absolute;left:9294;top:1318;width:10;height:20" coordorigin="9294,1318" coordsize="10,20">
              <v:shape style="position:absolute;left:9294;top:1318;width:10;height:20" coordorigin="9294,1318" coordsize="10,20" path="m9294,1337l9303,1337,9303,1318,9294,1318,9294,1337xe" filled="true" fillcolor="#000000" stroked="false">
                <v:path arrowok="t"/>
                <v:fill type="solid"/>
              </v:shape>
            </v:group>
            <v:group style="position:absolute;left:9294;top:1337;width:10;height:20" coordorigin="9294,1337" coordsize="10,20">
              <v:shape style="position:absolute;left:9294;top:1337;width:10;height:20" coordorigin="9294,1337" coordsize="10,20" path="m9294,1357l9303,1357,9303,1337,9294,1337,9294,1357xe" filled="true" fillcolor="#000000" stroked="false">
                <v:path arrowok="t"/>
                <v:fill type="solid"/>
              </v:shape>
            </v:group>
            <v:group style="position:absolute;left:9294;top:1357;width:10;height:20" coordorigin="9294,1357" coordsize="10,20">
              <v:shape style="position:absolute;left:9294;top:1357;width:10;height:20" coordorigin="9294,1357" coordsize="10,20" path="m9294,1376l9303,1376,9303,1357,9294,1357,9294,1376xe" filled="true" fillcolor="#000000" stroked="false">
                <v:path arrowok="t"/>
                <v:fill type="solid"/>
              </v:shape>
            </v:group>
            <v:group style="position:absolute;left:9294;top:1376;width:10;height:20" coordorigin="9294,1376" coordsize="10,20">
              <v:shape style="position:absolute;left:9294;top:1376;width:10;height:20" coordorigin="9294,1376" coordsize="10,20" path="m9294,1395l9303,1395,9303,1376,9294,1376,9294,1395xe" filled="true" fillcolor="#000000" stroked="false">
                <v:path arrowok="t"/>
                <v:fill type="solid"/>
              </v:shape>
            </v:group>
            <v:group style="position:absolute;left:9294;top:1395;width:10;height:20" coordorigin="9294,1395" coordsize="10,20">
              <v:shape style="position:absolute;left:9294;top:1395;width:10;height:20" coordorigin="9294,1395" coordsize="10,20" path="m9294,1414l9303,1414,9303,1395,9294,1395,9294,1414xe" filled="true" fillcolor="#000000" stroked="false">
                <v:path arrowok="t"/>
                <v:fill type="solid"/>
              </v:shape>
            </v:group>
            <v:group style="position:absolute;left:9294;top:1414;width:10;height:20" coordorigin="9294,1414" coordsize="10,20">
              <v:shape style="position:absolute;left:9294;top:1414;width:10;height:20" coordorigin="9294,1414" coordsize="10,20" path="m9294,1433l9303,1433,9303,1414,9294,1414,9294,1433xe" filled="true" fillcolor="#000000" stroked="false">
                <v:path arrowok="t"/>
                <v:fill type="solid"/>
              </v:shape>
            </v:group>
            <v:group style="position:absolute;left:9294;top:1433;width:10;height:20" coordorigin="9294,1433" coordsize="10,20">
              <v:shape style="position:absolute;left:9294;top:1433;width:10;height:20" coordorigin="9294,1433" coordsize="10,20" path="m9294,1453l9303,1453,9303,1433,9294,1433,9294,1453xe" filled="true" fillcolor="#000000" stroked="false">
                <v:path arrowok="t"/>
                <v:fill type="solid"/>
              </v:shape>
            </v:group>
            <v:group style="position:absolute;left:9294;top:1453;width:10;height:20" coordorigin="9294,1453" coordsize="10,20">
              <v:shape style="position:absolute;left:9294;top:1453;width:10;height:20" coordorigin="9294,1453" coordsize="10,20" path="m9294,1472l9303,1472,9303,1453,9294,1453,9294,1472xe" filled="true" fillcolor="#000000" stroked="false">
                <v:path arrowok="t"/>
                <v:fill type="solid"/>
              </v:shape>
            </v:group>
            <v:group style="position:absolute;left:9294;top:1472;width:10;height:20" coordorigin="9294,1472" coordsize="10,20">
              <v:shape style="position:absolute;left:9294;top:1472;width:10;height:20" coordorigin="9294,1472" coordsize="10,20" path="m9294,1491l9303,1491,9303,1472,9294,1472,9294,1491xe" filled="true" fillcolor="#000000" stroked="false">
                <v:path arrowok="t"/>
                <v:fill type="solid"/>
              </v:shape>
            </v:group>
            <v:group style="position:absolute;left:9294;top:1491;width:10;height:20" coordorigin="9294,1491" coordsize="10,20">
              <v:shape style="position:absolute;left:9294;top:1491;width:10;height:20" coordorigin="9294,1491" coordsize="10,20" path="m9294,1510l9303,1510,9303,1491,9294,1491,9294,1510xe" filled="true" fillcolor="#000000" stroked="false">
                <v:path arrowok="t"/>
                <v:fill type="solid"/>
              </v:shape>
            </v:group>
            <v:group style="position:absolute;left:9294;top:1510;width:10;height:20" coordorigin="9294,1510" coordsize="10,20">
              <v:shape style="position:absolute;left:9294;top:1510;width:10;height:20" coordorigin="9294,1510" coordsize="10,20" path="m9294,1529l9303,1529,9303,1510,9294,1510,9294,1529xe" filled="true" fillcolor="#000000" stroked="false">
                <v:path arrowok="t"/>
                <v:fill type="solid"/>
              </v:shape>
            </v:group>
            <v:group style="position:absolute;left:9294;top:1529;width:10;height:20" coordorigin="9294,1529" coordsize="10,20">
              <v:shape style="position:absolute;left:9294;top:1529;width:10;height:20" coordorigin="9294,1529" coordsize="10,20" path="m9294,1549l9303,1549,9303,1529,9294,1529,9294,1549xe" filled="true" fillcolor="#000000" stroked="false">
                <v:path arrowok="t"/>
                <v:fill type="solid"/>
              </v:shape>
            </v:group>
            <v:group style="position:absolute;left:9294;top:1555;width:10;height:2" coordorigin="9294,1555" coordsize="10,2">
              <v:shape style="position:absolute;left:9294;top:1555;width:10;height:2" coordorigin="9294,1555" coordsize="10,0" path="m9294,1555l9303,1555e" filled="false" stroked="true" strokeweight=".599980pt" strokecolor="#000000">
                <v:path arrowok="t"/>
              </v:shape>
            </v:group>
            <v:group style="position:absolute;left:9294;top:1575;width:29;height:2" coordorigin="9294,1575" coordsize="29,2">
              <v:shape style="position:absolute;left:9294;top:1575;width:29;height:2" coordorigin="9294,1575" coordsize="29,0" path="m9294,1575l9323,1575e" filled="false" stroked="true" strokeweight="1.44pt" strokecolor="#000000">
                <v:path arrowok="t"/>
              </v:shape>
            </v:group>
            <v:group style="position:absolute;left:9323;top:1575;width:1177;height:2" coordorigin="9323,1575" coordsize="1177,2">
              <v:shape style="position:absolute;left:9323;top:1575;width:1177;height:2" coordorigin="9323,1575" coordsize="1177,0" path="m9323,1575l10499,1575e" filled="false" stroked="true" strokeweight="1.44pt" strokecolor="#000000">
                <v:path arrowok="t"/>
              </v:shape>
            </v:group>
            <v:group style="position:absolute;left:10499;top:800;width:10;height:20" coordorigin="10499,800" coordsize="10,20">
              <v:shape style="position:absolute;left:10499;top:800;width:10;height:20" coordorigin="10499,800" coordsize="10,20" path="m10499,819l10509,819,10509,800,10499,800,10499,819xe" filled="true" fillcolor="#000000" stroked="false">
                <v:path arrowok="t"/>
                <v:fill type="solid"/>
              </v:shape>
            </v:group>
            <v:group style="position:absolute;left:10499;top:819;width:10;height:20" coordorigin="10499,819" coordsize="10,20">
              <v:shape style="position:absolute;left:10499;top:819;width:10;height:20" coordorigin="10499,819" coordsize="10,20" path="m10499,838l10509,838,10509,819,10499,819,10499,838xe" filled="true" fillcolor="#000000" stroked="false">
                <v:path arrowok="t"/>
                <v:fill type="solid"/>
              </v:shape>
            </v:group>
            <v:group style="position:absolute;left:10499;top:838;width:10;height:20" coordorigin="10499,838" coordsize="10,20">
              <v:shape style="position:absolute;left:10499;top:838;width:10;height:20" coordorigin="10499,838" coordsize="10,20" path="m10499,857l10509,857,10509,838,10499,838,10499,857xe" filled="true" fillcolor="#000000" stroked="false">
                <v:path arrowok="t"/>
                <v:fill type="solid"/>
              </v:shape>
            </v:group>
            <v:group style="position:absolute;left:10499;top:857;width:10;height:20" coordorigin="10499,857" coordsize="10,20">
              <v:shape style="position:absolute;left:10499;top:857;width:10;height:20" coordorigin="10499,857" coordsize="10,20" path="m10499,877l10509,877,10509,857,10499,857,10499,877xe" filled="true" fillcolor="#000000" stroked="false">
                <v:path arrowok="t"/>
                <v:fill type="solid"/>
              </v:shape>
            </v:group>
            <v:group style="position:absolute;left:10499;top:877;width:10;height:20" coordorigin="10499,877" coordsize="10,20">
              <v:shape style="position:absolute;left:10499;top:877;width:10;height:20" coordorigin="10499,877" coordsize="10,20" path="m10499,896l10509,896,10509,877,10499,877,10499,896xe" filled="true" fillcolor="#000000" stroked="false">
                <v:path arrowok="t"/>
                <v:fill type="solid"/>
              </v:shape>
            </v:group>
            <v:group style="position:absolute;left:10499;top:896;width:10;height:20" coordorigin="10499,896" coordsize="10,20">
              <v:shape style="position:absolute;left:10499;top:896;width:10;height:20" coordorigin="10499,896" coordsize="10,20" path="m10499,915l10509,915,10509,896,10499,896,10499,915xe" filled="true" fillcolor="#000000" stroked="false">
                <v:path arrowok="t"/>
                <v:fill type="solid"/>
              </v:shape>
            </v:group>
            <v:group style="position:absolute;left:10499;top:915;width:10;height:20" coordorigin="10499,915" coordsize="10,20">
              <v:shape style="position:absolute;left:10499;top:915;width:10;height:20" coordorigin="10499,915" coordsize="10,20" path="m10499,934l10509,934,10509,915,10499,915,10499,934xe" filled="true" fillcolor="#000000" stroked="false">
                <v:path arrowok="t"/>
                <v:fill type="solid"/>
              </v:shape>
            </v:group>
            <v:group style="position:absolute;left:10499;top:934;width:10;height:20" coordorigin="10499,934" coordsize="10,20">
              <v:shape style="position:absolute;left:10499;top:934;width:10;height:20" coordorigin="10499,934" coordsize="10,20" path="m10499,953l10509,953,10509,934,10499,934,10499,953xe" filled="true" fillcolor="#000000" stroked="false">
                <v:path arrowok="t"/>
                <v:fill type="solid"/>
              </v:shape>
            </v:group>
            <v:group style="position:absolute;left:10499;top:953;width:10;height:20" coordorigin="10499,953" coordsize="10,20">
              <v:shape style="position:absolute;left:10499;top:953;width:10;height:20" coordorigin="10499,953" coordsize="10,20" path="m10499,973l10509,973,10509,953,10499,953,10499,973xe" filled="true" fillcolor="#000000" stroked="false">
                <v:path arrowok="t"/>
                <v:fill type="solid"/>
              </v:shape>
            </v:group>
            <v:group style="position:absolute;left:10499;top:973;width:10;height:20" coordorigin="10499,973" coordsize="10,20">
              <v:shape style="position:absolute;left:10499;top:973;width:10;height:20" coordorigin="10499,973" coordsize="10,20" path="m10499,992l10509,992,10509,973,10499,973,10499,992xe" filled="true" fillcolor="#000000" stroked="false">
                <v:path arrowok="t"/>
                <v:fill type="solid"/>
              </v:shape>
            </v:group>
            <v:group style="position:absolute;left:10499;top:992;width:10;height:20" coordorigin="10499,992" coordsize="10,20">
              <v:shape style="position:absolute;left:10499;top:992;width:10;height:20" coordorigin="10499,992" coordsize="10,20" path="m10499,1011l10509,1011,10509,992,10499,992,10499,1011xe" filled="true" fillcolor="#000000" stroked="false">
                <v:path arrowok="t"/>
                <v:fill type="solid"/>
              </v:shape>
            </v:group>
            <v:group style="position:absolute;left:10499;top:1011;width:10;height:20" coordorigin="10499,1011" coordsize="10,20">
              <v:shape style="position:absolute;left:10499;top:1011;width:10;height:20" coordorigin="10499,1011" coordsize="10,20" path="m10499,1030l10509,1030,10509,1011,10499,1011,10499,1030xe" filled="true" fillcolor="#000000" stroked="false">
                <v:path arrowok="t"/>
                <v:fill type="solid"/>
              </v:shape>
            </v:group>
            <v:group style="position:absolute;left:10499;top:1030;width:10;height:20" coordorigin="10499,1030" coordsize="10,20">
              <v:shape style="position:absolute;left:10499;top:1030;width:10;height:20" coordorigin="10499,1030" coordsize="10,20" path="m10499,1049l10509,1049,10509,1030,10499,1030,10499,1049xe" filled="true" fillcolor="#000000" stroked="false">
                <v:path arrowok="t"/>
                <v:fill type="solid"/>
              </v:shape>
            </v:group>
            <v:group style="position:absolute;left:10499;top:1049;width:10;height:20" coordorigin="10499,1049" coordsize="10,20">
              <v:shape style="position:absolute;left:10499;top:1049;width:10;height:20" coordorigin="10499,1049" coordsize="10,20" path="m10499,1069l10509,1069,10509,1049,10499,1049,10499,1069xe" filled="true" fillcolor="#000000" stroked="false">
                <v:path arrowok="t"/>
                <v:fill type="solid"/>
              </v:shape>
            </v:group>
            <v:group style="position:absolute;left:10499;top:1069;width:10;height:20" coordorigin="10499,1069" coordsize="10,20">
              <v:shape style="position:absolute;left:10499;top:1069;width:10;height:20" coordorigin="10499,1069" coordsize="10,20" path="m10499,1088l10509,1088,10509,1069,10499,1069,10499,1088xe" filled="true" fillcolor="#000000" stroked="false">
                <v:path arrowok="t"/>
                <v:fill type="solid"/>
              </v:shape>
            </v:group>
            <v:group style="position:absolute;left:10499;top:1088;width:10;height:20" coordorigin="10499,1088" coordsize="10,20">
              <v:shape style="position:absolute;left:10499;top:1088;width:10;height:20" coordorigin="10499,1088" coordsize="10,20" path="m10499,1107l10509,1107,10509,1088,10499,1088,10499,1107xe" filled="true" fillcolor="#000000" stroked="false">
                <v:path arrowok="t"/>
                <v:fill type="solid"/>
              </v:shape>
            </v:group>
            <v:group style="position:absolute;left:10499;top:1107;width:10;height:20" coordorigin="10499,1107" coordsize="10,20">
              <v:shape style="position:absolute;left:10499;top:1107;width:10;height:20" coordorigin="10499,1107" coordsize="10,20" path="m10499,1126l10509,1126,10509,1107,10499,1107,10499,1126xe" filled="true" fillcolor="#000000" stroked="false">
                <v:path arrowok="t"/>
                <v:fill type="solid"/>
              </v:shape>
            </v:group>
            <v:group style="position:absolute;left:10499;top:1126;width:10;height:20" coordorigin="10499,1126" coordsize="10,20">
              <v:shape style="position:absolute;left:10499;top:1126;width:10;height:20" coordorigin="10499,1126" coordsize="10,20" path="m10499,1145l10509,1145,10509,1126,10499,1126,10499,1145xe" filled="true" fillcolor="#000000" stroked="false">
                <v:path arrowok="t"/>
                <v:fill type="solid"/>
              </v:shape>
            </v:group>
            <v:group style="position:absolute;left:10499;top:1145;width:10;height:20" coordorigin="10499,1145" coordsize="10,20">
              <v:shape style="position:absolute;left:10499;top:1145;width:10;height:20" coordorigin="10499,1145" coordsize="10,20" path="m10499,1165l10509,1165,10509,1145,10499,1145,10499,1165xe" filled="true" fillcolor="#000000" stroked="false">
                <v:path arrowok="t"/>
                <v:fill type="solid"/>
              </v:shape>
            </v:group>
            <v:group style="position:absolute;left:10499;top:1165;width:10;height:20" coordorigin="10499,1165" coordsize="10,20">
              <v:shape style="position:absolute;left:10499;top:1165;width:10;height:20" coordorigin="10499,1165" coordsize="10,20" path="m10499,1184l10509,1184,10509,1165,10499,1165,10499,1184xe" filled="true" fillcolor="#000000" stroked="false">
                <v:path arrowok="t"/>
                <v:fill type="solid"/>
              </v:shape>
            </v:group>
            <v:group style="position:absolute;left:10499;top:1184;width:10;height:20" coordorigin="10499,1184" coordsize="10,20">
              <v:shape style="position:absolute;left:10499;top:1184;width:10;height:20" coordorigin="10499,1184" coordsize="10,20" path="m10499,1203l10509,1203,10509,1184,10499,1184,10499,1203xe" filled="true" fillcolor="#000000" stroked="false">
                <v:path arrowok="t"/>
                <v:fill type="solid"/>
              </v:shape>
            </v:group>
            <v:group style="position:absolute;left:10499;top:1203;width:10;height:20" coordorigin="10499,1203" coordsize="10,20">
              <v:shape style="position:absolute;left:10499;top:1203;width:10;height:20" coordorigin="10499,1203" coordsize="10,20" path="m10499,1222l10509,1222,10509,1203,10499,1203,10499,1222xe" filled="true" fillcolor="#000000" stroked="false">
                <v:path arrowok="t"/>
                <v:fill type="solid"/>
              </v:shape>
            </v:group>
            <v:group style="position:absolute;left:10499;top:1222;width:10;height:20" coordorigin="10499,1222" coordsize="10,20">
              <v:shape style="position:absolute;left:10499;top:1222;width:10;height:20" coordorigin="10499,1222" coordsize="10,20" path="m10499,1241l10509,1241,10509,1222,10499,1222,10499,1241xe" filled="true" fillcolor="#000000" stroked="false">
                <v:path arrowok="t"/>
                <v:fill type="solid"/>
              </v:shape>
            </v:group>
            <v:group style="position:absolute;left:10499;top:1241;width:10;height:20" coordorigin="10499,1241" coordsize="10,20">
              <v:shape style="position:absolute;left:10499;top:1241;width:10;height:20" coordorigin="10499,1241" coordsize="10,20" path="m10499,1261l10509,1261,10509,1241,10499,1241,10499,1261xe" filled="true" fillcolor="#000000" stroked="false">
                <v:path arrowok="t"/>
                <v:fill type="solid"/>
              </v:shape>
            </v:group>
            <v:group style="position:absolute;left:10499;top:1261;width:10;height:20" coordorigin="10499,1261" coordsize="10,20">
              <v:shape style="position:absolute;left:10499;top:1261;width:10;height:20" coordorigin="10499,1261" coordsize="10,20" path="m10499,1280l10509,1280,10509,1261,10499,1261,10499,1280xe" filled="true" fillcolor="#000000" stroked="false">
                <v:path arrowok="t"/>
                <v:fill type="solid"/>
              </v:shape>
            </v:group>
            <v:group style="position:absolute;left:10499;top:1280;width:10;height:20" coordorigin="10499,1280" coordsize="10,20">
              <v:shape style="position:absolute;left:10499;top:1280;width:10;height:20" coordorigin="10499,1280" coordsize="10,20" path="m10499,1299l10509,1299,10509,1280,10499,1280,10499,1299xe" filled="true" fillcolor="#000000" stroked="false">
                <v:path arrowok="t"/>
                <v:fill type="solid"/>
              </v:shape>
            </v:group>
            <v:group style="position:absolute;left:10499;top:1299;width:10;height:20" coordorigin="10499,1299" coordsize="10,20">
              <v:shape style="position:absolute;left:10499;top:1299;width:10;height:20" coordorigin="10499,1299" coordsize="10,20" path="m10499,1318l10509,1318,10509,1299,10499,1299,10499,1318xe" filled="true" fillcolor="#000000" stroked="false">
                <v:path arrowok="t"/>
                <v:fill type="solid"/>
              </v:shape>
            </v:group>
            <v:group style="position:absolute;left:10499;top:1318;width:10;height:20" coordorigin="10499,1318" coordsize="10,20">
              <v:shape style="position:absolute;left:10499;top:1318;width:10;height:20" coordorigin="10499,1318" coordsize="10,20" path="m10499,1337l10509,1337,10509,1318,10499,1318,10499,1337xe" filled="true" fillcolor="#000000" stroked="false">
                <v:path arrowok="t"/>
                <v:fill type="solid"/>
              </v:shape>
            </v:group>
            <v:group style="position:absolute;left:10499;top:1337;width:10;height:20" coordorigin="10499,1337" coordsize="10,20">
              <v:shape style="position:absolute;left:10499;top:1337;width:10;height:20" coordorigin="10499,1337" coordsize="10,20" path="m10499,1357l10509,1357,10509,1337,10499,1337,10499,1357xe" filled="true" fillcolor="#000000" stroked="false">
                <v:path arrowok="t"/>
                <v:fill type="solid"/>
              </v:shape>
            </v:group>
            <v:group style="position:absolute;left:10499;top:1357;width:10;height:20" coordorigin="10499,1357" coordsize="10,20">
              <v:shape style="position:absolute;left:10499;top:1357;width:10;height:20" coordorigin="10499,1357" coordsize="10,20" path="m10499,1376l10509,1376,10509,1357,10499,1357,10499,1376xe" filled="true" fillcolor="#000000" stroked="false">
                <v:path arrowok="t"/>
                <v:fill type="solid"/>
              </v:shape>
            </v:group>
            <v:group style="position:absolute;left:10499;top:1376;width:10;height:20" coordorigin="10499,1376" coordsize="10,20">
              <v:shape style="position:absolute;left:10499;top:1376;width:10;height:20" coordorigin="10499,1376" coordsize="10,20" path="m10499,1395l10509,1395,10509,1376,10499,1376,10499,1395xe" filled="true" fillcolor="#000000" stroked="false">
                <v:path arrowok="t"/>
                <v:fill type="solid"/>
              </v:shape>
            </v:group>
            <v:group style="position:absolute;left:10499;top:1395;width:10;height:20" coordorigin="10499,1395" coordsize="10,20">
              <v:shape style="position:absolute;left:10499;top:1395;width:10;height:20" coordorigin="10499,1395" coordsize="10,20" path="m10499,1414l10509,1414,10509,1395,10499,1395,10499,1414xe" filled="true" fillcolor="#000000" stroked="false">
                <v:path arrowok="t"/>
                <v:fill type="solid"/>
              </v:shape>
            </v:group>
            <v:group style="position:absolute;left:10499;top:1414;width:10;height:20" coordorigin="10499,1414" coordsize="10,20">
              <v:shape style="position:absolute;left:10499;top:1414;width:10;height:20" coordorigin="10499,1414" coordsize="10,20" path="m10499,1433l10509,1433,10509,1414,10499,1414,10499,1433xe" filled="true" fillcolor="#000000" stroked="false">
                <v:path arrowok="t"/>
                <v:fill type="solid"/>
              </v:shape>
            </v:group>
            <v:group style="position:absolute;left:10499;top:1433;width:10;height:20" coordorigin="10499,1433" coordsize="10,20">
              <v:shape style="position:absolute;left:10499;top:1433;width:10;height:20" coordorigin="10499,1433" coordsize="10,20" path="m10499,1453l10509,1453,10509,1433,10499,1433,10499,1453xe" filled="true" fillcolor="#000000" stroked="false">
                <v:path arrowok="t"/>
                <v:fill type="solid"/>
              </v:shape>
            </v:group>
            <v:group style="position:absolute;left:10499;top:1453;width:10;height:20" coordorigin="10499,1453" coordsize="10,20">
              <v:shape style="position:absolute;left:10499;top:1453;width:10;height:20" coordorigin="10499,1453" coordsize="10,20" path="m10499,1472l10509,1472,10509,1453,10499,1453,10499,1472xe" filled="true" fillcolor="#000000" stroked="false">
                <v:path arrowok="t"/>
                <v:fill type="solid"/>
              </v:shape>
            </v:group>
            <v:group style="position:absolute;left:10499;top:1472;width:10;height:20" coordorigin="10499,1472" coordsize="10,20">
              <v:shape style="position:absolute;left:10499;top:1472;width:10;height:20" coordorigin="10499,1472" coordsize="10,20" path="m10499,1491l10509,1491,10509,1472,10499,1472,10499,1491xe" filled="true" fillcolor="#000000" stroked="false">
                <v:path arrowok="t"/>
                <v:fill type="solid"/>
              </v:shape>
            </v:group>
            <v:group style="position:absolute;left:10499;top:1491;width:10;height:20" coordorigin="10499,1491" coordsize="10,20">
              <v:shape style="position:absolute;left:10499;top:1491;width:10;height:20" coordorigin="10499,1491" coordsize="10,20" path="m10499,1510l10509,1510,10509,1491,10499,1491,10499,1510xe" filled="true" fillcolor="#000000" stroked="false">
                <v:path arrowok="t"/>
                <v:fill type="solid"/>
              </v:shape>
            </v:group>
            <v:group style="position:absolute;left:10499;top:1510;width:10;height:20" coordorigin="10499,1510" coordsize="10,20">
              <v:shape style="position:absolute;left:10499;top:1510;width:10;height:20" coordorigin="10499,1510" coordsize="10,20" path="m10499,1529l10509,1529,10509,1510,10499,1510,10499,1529xe" filled="true" fillcolor="#000000" stroked="false">
                <v:path arrowok="t"/>
                <v:fill type="solid"/>
              </v:shape>
            </v:group>
            <v:group style="position:absolute;left:10499;top:1529;width:10;height:20" coordorigin="10499,1529" coordsize="10,20">
              <v:shape style="position:absolute;left:10499;top:1529;width:10;height:20" coordorigin="10499,1529" coordsize="10,20" path="m10499,1549l10509,1549,10509,1529,10499,1529,10499,1549xe" filled="true" fillcolor="#000000" stroked="false">
                <v:path arrowok="t"/>
                <v:fill type="solid"/>
              </v:shape>
            </v:group>
            <v:group style="position:absolute;left:10499;top:1555;width:10;height:2" coordorigin="10499,1555" coordsize="10,2">
              <v:shape style="position:absolute;left:10499;top:1555;width:10;height:2" coordorigin="10499,1555" coordsize="10,0" path="m10499,1555l10509,1555e" filled="false" stroked="true" strokeweight=".599980pt" strokecolor="#000000">
                <v:path arrowok="t"/>
              </v:shape>
            </v:group>
            <v:group style="position:absolute;left:10499;top:1575;width:29;height:2" coordorigin="10499,1575" coordsize="29,2">
              <v:shape style="position:absolute;left:10499;top:1575;width:29;height:2" coordorigin="10499,1575" coordsize="29,0" path="m10499,1575l10528,1575e" filled="false" stroked="true" strokeweight="1.44pt" strokecolor="#000000">
                <v:path arrowok="t"/>
              </v:shape>
            </v:group>
            <v:group style="position:absolute;left:10528;top:1575;width:1356;height:2" coordorigin="10528,1575" coordsize="1356,2">
              <v:shape style="position:absolute;left:10528;top:1575;width:1356;height:2" coordorigin="10528,1575" coordsize="1356,0" path="m10528,1575l11884,1575e" filled="false" stroked="true" strokeweight="1.44pt" strokecolor="#000000">
                <v:path arrowok="t"/>
              </v:shape>
            </v:group>
            <v:group style="position:absolute;left:11884;top:800;width:10;height:20" coordorigin="11884,800" coordsize="10,20">
              <v:shape style="position:absolute;left:11884;top:800;width:10;height:20" coordorigin="11884,800" coordsize="10,20" path="m11884,819l11894,819,11894,800,11884,800,11884,819xe" filled="true" fillcolor="#000000" stroked="false">
                <v:path arrowok="t"/>
                <v:fill type="solid"/>
              </v:shape>
            </v:group>
            <v:group style="position:absolute;left:11884;top:819;width:10;height:20" coordorigin="11884,819" coordsize="10,20">
              <v:shape style="position:absolute;left:11884;top:819;width:10;height:20" coordorigin="11884,819" coordsize="10,20" path="m11884,838l11894,838,11894,819,11884,819,11884,838xe" filled="true" fillcolor="#000000" stroked="false">
                <v:path arrowok="t"/>
                <v:fill type="solid"/>
              </v:shape>
            </v:group>
            <v:group style="position:absolute;left:11884;top:838;width:10;height:20" coordorigin="11884,838" coordsize="10,20">
              <v:shape style="position:absolute;left:11884;top:838;width:10;height:20" coordorigin="11884,838" coordsize="10,20" path="m11884,857l11894,857,11894,838,11884,838,11884,857xe" filled="true" fillcolor="#000000" stroked="false">
                <v:path arrowok="t"/>
                <v:fill type="solid"/>
              </v:shape>
            </v:group>
            <v:group style="position:absolute;left:11884;top:857;width:10;height:20" coordorigin="11884,857" coordsize="10,20">
              <v:shape style="position:absolute;left:11884;top:857;width:10;height:20" coordorigin="11884,857" coordsize="10,20" path="m11884,877l11894,877,11894,857,11884,857,11884,877xe" filled="true" fillcolor="#000000" stroked="false">
                <v:path arrowok="t"/>
                <v:fill type="solid"/>
              </v:shape>
            </v:group>
            <v:group style="position:absolute;left:11884;top:877;width:10;height:20" coordorigin="11884,877" coordsize="10,20">
              <v:shape style="position:absolute;left:11884;top:877;width:10;height:20" coordorigin="11884,877" coordsize="10,20" path="m11884,896l11894,896,11894,877,11884,877,11884,896xe" filled="true" fillcolor="#000000" stroked="false">
                <v:path arrowok="t"/>
                <v:fill type="solid"/>
              </v:shape>
            </v:group>
            <v:group style="position:absolute;left:11884;top:896;width:10;height:20" coordorigin="11884,896" coordsize="10,20">
              <v:shape style="position:absolute;left:11884;top:896;width:10;height:20" coordorigin="11884,896" coordsize="10,20" path="m11884,915l11894,915,11894,896,11884,896,11884,915xe" filled="true" fillcolor="#000000" stroked="false">
                <v:path arrowok="t"/>
                <v:fill type="solid"/>
              </v:shape>
            </v:group>
            <v:group style="position:absolute;left:11884;top:915;width:10;height:20" coordorigin="11884,915" coordsize="10,20">
              <v:shape style="position:absolute;left:11884;top:915;width:10;height:20" coordorigin="11884,915" coordsize="10,20" path="m11884,934l11894,934,11894,915,11884,915,11884,934xe" filled="true" fillcolor="#000000" stroked="false">
                <v:path arrowok="t"/>
                <v:fill type="solid"/>
              </v:shape>
            </v:group>
            <v:group style="position:absolute;left:11884;top:934;width:10;height:20" coordorigin="11884,934" coordsize="10,20">
              <v:shape style="position:absolute;left:11884;top:934;width:10;height:20" coordorigin="11884,934" coordsize="10,20" path="m11884,953l11894,953,11894,934,11884,934,11884,953xe" filled="true" fillcolor="#000000" stroked="false">
                <v:path arrowok="t"/>
                <v:fill type="solid"/>
              </v:shape>
            </v:group>
            <v:group style="position:absolute;left:11884;top:953;width:10;height:20" coordorigin="11884,953" coordsize="10,20">
              <v:shape style="position:absolute;left:11884;top:953;width:10;height:20" coordorigin="11884,953" coordsize="10,20" path="m11884,973l11894,973,11894,953,11884,953,11884,973xe" filled="true" fillcolor="#000000" stroked="false">
                <v:path arrowok="t"/>
                <v:fill type="solid"/>
              </v:shape>
            </v:group>
            <v:group style="position:absolute;left:11884;top:973;width:10;height:20" coordorigin="11884,973" coordsize="10,20">
              <v:shape style="position:absolute;left:11884;top:973;width:10;height:20" coordorigin="11884,973" coordsize="10,20" path="m11884,992l11894,992,11894,973,11884,973,11884,992xe" filled="true" fillcolor="#000000" stroked="false">
                <v:path arrowok="t"/>
                <v:fill type="solid"/>
              </v:shape>
            </v:group>
            <v:group style="position:absolute;left:11884;top:992;width:10;height:20" coordorigin="11884,992" coordsize="10,20">
              <v:shape style="position:absolute;left:11884;top:992;width:10;height:20" coordorigin="11884,992" coordsize="10,20" path="m11884,1011l11894,1011,11894,992,11884,992,11884,1011xe" filled="true" fillcolor="#000000" stroked="false">
                <v:path arrowok="t"/>
                <v:fill type="solid"/>
              </v:shape>
            </v:group>
            <v:group style="position:absolute;left:11884;top:1011;width:10;height:20" coordorigin="11884,1011" coordsize="10,20">
              <v:shape style="position:absolute;left:11884;top:1011;width:10;height:20" coordorigin="11884,1011" coordsize="10,20" path="m11884,1030l11894,1030,11894,1011,11884,1011,11884,1030xe" filled="true" fillcolor="#000000" stroked="false">
                <v:path arrowok="t"/>
                <v:fill type="solid"/>
              </v:shape>
            </v:group>
            <v:group style="position:absolute;left:11884;top:1030;width:10;height:20" coordorigin="11884,1030" coordsize="10,20">
              <v:shape style="position:absolute;left:11884;top:1030;width:10;height:20" coordorigin="11884,1030" coordsize="10,20" path="m11884,1049l11894,1049,11894,1030,11884,1030,11884,1049xe" filled="true" fillcolor="#000000" stroked="false">
                <v:path arrowok="t"/>
                <v:fill type="solid"/>
              </v:shape>
            </v:group>
            <v:group style="position:absolute;left:11884;top:1049;width:10;height:20" coordorigin="11884,1049" coordsize="10,20">
              <v:shape style="position:absolute;left:11884;top:1049;width:10;height:20" coordorigin="11884,1049" coordsize="10,20" path="m11884,1069l11894,1069,11894,1049,11884,1049,11884,1069xe" filled="true" fillcolor="#000000" stroked="false">
                <v:path arrowok="t"/>
                <v:fill type="solid"/>
              </v:shape>
            </v:group>
            <v:group style="position:absolute;left:11884;top:1069;width:10;height:20" coordorigin="11884,1069" coordsize="10,20">
              <v:shape style="position:absolute;left:11884;top:1069;width:10;height:20" coordorigin="11884,1069" coordsize="10,20" path="m11884,1088l11894,1088,11894,1069,11884,1069,11884,1088xe" filled="true" fillcolor="#000000" stroked="false">
                <v:path arrowok="t"/>
                <v:fill type="solid"/>
              </v:shape>
            </v:group>
            <v:group style="position:absolute;left:11884;top:1088;width:10;height:20" coordorigin="11884,1088" coordsize="10,20">
              <v:shape style="position:absolute;left:11884;top:1088;width:10;height:20" coordorigin="11884,1088" coordsize="10,20" path="m11884,1107l11894,1107,11894,1088,11884,1088,11884,1107xe" filled="true" fillcolor="#000000" stroked="false">
                <v:path arrowok="t"/>
                <v:fill type="solid"/>
              </v:shape>
            </v:group>
            <v:group style="position:absolute;left:11884;top:1107;width:10;height:20" coordorigin="11884,1107" coordsize="10,20">
              <v:shape style="position:absolute;left:11884;top:1107;width:10;height:20" coordorigin="11884,1107" coordsize="10,20" path="m11884,1126l11894,1126,11894,1107,11884,1107,11884,1126xe" filled="true" fillcolor="#000000" stroked="false">
                <v:path arrowok="t"/>
                <v:fill type="solid"/>
              </v:shape>
            </v:group>
            <v:group style="position:absolute;left:11884;top:1126;width:10;height:20" coordorigin="11884,1126" coordsize="10,20">
              <v:shape style="position:absolute;left:11884;top:1126;width:10;height:20" coordorigin="11884,1126" coordsize="10,20" path="m11884,1145l11894,1145,11894,1126,11884,1126,11884,1145xe" filled="true" fillcolor="#000000" stroked="false">
                <v:path arrowok="t"/>
                <v:fill type="solid"/>
              </v:shape>
            </v:group>
            <v:group style="position:absolute;left:11884;top:1145;width:10;height:20" coordorigin="11884,1145" coordsize="10,20">
              <v:shape style="position:absolute;left:11884;top:1145;width:10;height:20" coordorigin="11884,1145" coordsize="10,20" path="m11884,1165l11894,1165,11894,1145,11884,1145,11884,1165xe" filled="true" fillcolor="#000000" stroked="false">
                <v:path arrowok="t"/>
                <v:fill type="solid"/>
              </v:shape>
            </v:group>
            <v:group style="position:absolute;left:11884;top:1165;width:10;height:20" coordorigin="11884,1165" coordsize="10,20">
              <v:shape style="position:absolute;left:11884;top:1165;width:10;height:20" coordorigin="11884,1165" coordsize="10,20" path="m11884,1184l11894,1184,11894,1165,11884,1165,11884,1184xe" filled="true" fillcolor="#000000" stroked="false">
                <v:path arrowok="t"/>
                <v:fill type="solid"/>
              </v:shape>
            </v:group>
            <v:group style="position:absolute;left:11884;top:1184;width:10;height:20" coordorigin="11884,1184" coordsize="10,20">
              <v:shape style="position:absolute;left:11884;top:1184;width:10;height:20" coordorigin="11884,1184" coordsize="10,20" path="m11884,1203l11894,1203,11894,1184,11884,1184,11884,1203xe" filled="true" fillcolor="#000000" stroked="false">
                <v:path arrowok="t"/>
                <v:fill type="solid"/>
              </v:shape>
            </v:group>
            <v:group style="position:absolute;left:11884;top:1203;width:10;height:20" coordorigin="11884,1203" coordsize="10,20">
              <v:shape style="position:absolute;left:11884;top:1203;width:10;height:20" coordorigin="11884,1203" coordsize="10,20" path="m11884,1222l11894,1222,11894,1203,11884,1203,11884,1222xe" filled="true" fillcolor="#000000" stroked="false">
                <v:path arrowok="t"/>
                <v:fill type="solid"/>
              </v:shape>
            </v:group>
            <v:group style="position:absolute;left:11884;top:1222;width:10;height:20" coordorigin="11884,1222" coordsize="10,20">
              <v:shape style="position:absolute;left:11884;top:1222;width:10;height:20" coordorigin="11884,1222" coordsize="10,20" path="m11884,1241l11894,1241,11894,1222,11884,1222,11884,1241xe" filled="true" fillcolor="#000000" stroked="false">
                <v:path arrowok="t"/>
                <v:fill type="solid"/>
              </v:shape>
            </v:group>
            <v:group style="position:absolute;left:11884;top:1241;width:10;height:20" coordorigin="11884,1241" coordsize="10,20">
              <v:shape style="position:absolute;left:11884;top:1241;width:10;height:20" coordorigin="11884,1241" coordsize="10,20" path="m11884,1261l11894,1261,11894,1241,11884,1241,11884,1261xe" filled="true" fillcolor="#000000" stroked="false">
                <v:path arrowok="t"/>
                <v:fill type="solid"/>
              </v:shape>
            </v:group>
            <v:group style="position:absolute;left:11884;top:1261;width:10;height:20" coordorigin="11884,1261" coordsize="10,20">
              <v:shape style="position:absolute;left:11884;top:1261;width:10;height:20" coordorigin="11884,1261" coordsize="10,20" path="m11884,1280l11894,1280,11894,1261,11884,1261,11884,1280xe" filled="true" fillcolor="#000000" stroked="false">
                <v:path arrowok="t"/>
                <v:fill type="solid"/>
              </v:shape>
            </v:group>
            <v:group style="position:absolute;left:11884;top:1280;width:10;height:20" coordorigin="11884,1280" coordsize="10,20">
              <v:shape style="position:absolute;left:11884;top:1280;width:10;height:20" coordorigin="11884,1280" coordsize="10,20" path="m11884,1299l11894,1299,11894,1280,11884,1280,11884,1299xe" filled="true" fillcolor="#000000" stroked="false">
                <v:path arrowok="t"/>
                <v:fill type="solid"/>
              </v:shape>
            </v:group>
            <v:group style="position:absolute;left:11884;top:1299;width:10;height:20" coordorigin="11884,1299" coordsize="10,20">
              <v:shape style="position:absolute;left:11884;top:1299;width:10;height:20" coordorigin="11884,1299" coordsize="10,20" path="m11884,1318l11894,1318,11894,1299,11884,1299,11884,1318xe" filled="true" fillcolor="#000000" stroked="false">
                <v:path arrowok="t"/>
                <v:fill type="solid"/>
              </v:shape>
            </v:group>
            <v:group style="position:absolute;left:11884;top:1318;width:10;height:20" coordorigin="11884,1318" coordsize="10,20">
              <v:shape style="position:absolute;left:11884;top:1318;width:10;height:20" coordorigin="11884,1318" coordsize="10,20" path="m11884,1337l11894,1337,11894,1318,11884,1318,11884,1337xe" filled="true" fillcolor="#000000" stroked="false">
                <v:path arrowok="t"/>
                <v:fill type="solid"/>
              </v:shape>
            </v:group>
            <v:group style="position:absolute;left:11884;top:1337;width:10;height:20" coordorigin="11884,1337" coordsize="10,20">
              <v:shape style="position:absolute;left:11884;top:1337;width:10;height:20" coordorigin="11884,1337" coordsize="10,20" path="m11884,1357l11894,1357,11894,1337,11884,1337,11884,1357xe" filled="true" fillcolor="#000000" stroked="false">
                <v:path arrowok="t"/>
                <v:fill type="solid"/>
              </v:shape>
            </v:group>
            <v:group style="position:absolute;left:11884;top:1357;width:10;height:20" coordorigin="11884,1357" coordsize="10,20">
              <v:shape style="position:absolute;left:11884;top:1357;width:10;height:20" coordorigin="11884,1357" coordsize="10,20" path="m11884,1376l11894,1376,11894,1357,11884,1357,11884,1376xe" filled="true" fillcolor="#000000" stroked="false">
                <v:path arrowok="t"/>
                <v:fill type="solid"/>
              </v:shape>
            </v:group>
            <v:group style="position:absolute;left:11884;top:1376;width:10;height:20" coordorigin="11884,1376" coordsize="10,20">
              <v:shape style="position:absolute;left:11884;top:1376;width:10;height:20" coordorigin="11884,1376" coordsize="10,20" path="m11884,1395l11894,1395,11894,1376,11884,1376,11884,1395xe" filled="true" fillcolor="#000000" stroked="false">
                <v:path arrowok="t"/>
                <v:fill type="solid"/>
              </v:shape>
            </v:group>
            <v:group style="position:absolute;left:11884;top:1395;width:10;height:20" coordorigin="11884,1395" coordsize="10,20">
              <v:shape style="position:absolute;left:11884;top:1395;width:10;height:20" coordorigin="11884,1395" coordsize="10,20" path="m11884,1414l11894,1414,11894,1395,11884,1395,11884,1414xe" filled="true" fillcolor="#000000" stroked="false">
                <v:path arrowok="t"/>
                <v:fill type="solid"/>
              </v:shape>
            </v:group>
            <v:group style="position:absolute;left:11884;top:1414;width:10;height:20" coordorigin="11884,1414" coordsize="10,20">
              <v:shape style="position:absolute;left:11884;top:1414;width:10;height:20" coordorigin="11884,1414" coordsize="10,20" path="m11884,1433l11894,1433,11894,1414,11884,1414,11884,1433xe" filled="true" fillcolor="#000000" stroked="false">
                <v:path arrowok="t"/>
                <v:fill type="solid"/>
              </v:shape>
            </v:group>
            <v:group style="position:absolute;left:11884;top:1433;width:10;height:20" coordorigin="11884,1433" coordsize="10,20">
              <v:shape style="position:absolute;left:11884;top:1433;width:10;height:20" coordorigin="11884,1433" coordsize="10,20" path="m11884,1453l11894,1453,11894,1433,11884,1433,11884,1453xe" filled="true" fillcolor="#000000" stroked="false">
                <v:path arrowok="t"/>
                <v:fill type="solid"/>
              </v:shape>
            </v:group>
            <v:group style="position:absolute;left:11884;top:1453;width:10;height:20" coordorigin="11884,1453" coordsize="10,20">
              <v:shape style="position:absolute;left:11884;top:1453;width:10;height:20" coordorigin="11884,1453" coordsize="10,20" path="m11884,1472l11894,1472,11894,1453,11884,1453,11884,1472xe" filled="true" fillcolor="#000000" stroked="false">
                <v:path arrowok="t"/>
                <v:fill type="solid"/>
              </v:shape>
            </v:group>
            <v:group style="position:absolute;left:11884;top:1472;width:10;height:20" coordorigin="11884,1472" coordsize="10,20">
              <v:shape style="position:absolute;left:11884;top:1472;width:10;height:20" coordorigin="11884,1472" coordsize="10,20" path="m11884,1491l11894,1491,11894,1472,11884,1472,11884,1491xe" filled="true" fillcolor="#000000" stroked="false">
                <v:path arrowok="t"/>
                <v:fill type="solid"/>
              </v:shape>
            </v:group>
            <v:group style="position:absolute;left:11884;top:1491;width:10;height:20" coordorigin="11884,1491" coordsize="10,20">
              <v:shape style="position:absolute;left:11884;top:1491;width:10;height:20" coordorigin="11884,1491" coordsize="10,20" path="m11884,1510l11894,1510,11894,1491,11884,1491,11884,1510xe" filled="true" fillcolor="#000000" stroked="false">
                <v:path arrowok="t"/>
                <v:fill type="solid"/>
              </v:shape>
            </v:group>
            <v:group style="position:absolute;left:11884;top:1510;width:10;height:20" coordorigin="11884,1510" coordsize="10,20">
              <v:shape style="position:absolute;left:11884;top:1510;width:10;height:20" coordorigin="11884,1510" coordsize="10,20" path="m11884,1529l11894,1529,11894,1510,11884,1510,11884,1529xe" filled="true" fillcolor="#000000" stroked="false">
                <v:path arrowok="t"/>
                <v:fill type="solid"/>
              </v:shape>
            </v:group>
            <v:group style="position:absolute;left:11884;top:1529;width:10;height:20" coordorigin="11884,1529" coordsize="10,20">
              <v:shape style="position:absolute;left:11884;top:1529;width:10;height:20" coordorigin="11884,1529" coordsize="10,20" path="m11884,1549l11894,1549,11894,1529,11884,1529,11884,1549xe" filled="true" fillcolor="#000000" stroked="false">
                <v:path arrowok="t"/>
                <v:fill type="solid"/>
              </v:shape>
            </v:group>
            <v:group style="position:absolute;left:11884;top:1555;width:10;height:2" coordorigin="11884,1555" coordsize="10,2">
              <v:shape style="position:absolute;left:11884;top:1555;width:10;height:2" coordorigin="11884,1555" coordsize="10,0" path="m11884,1555l11894,1555e" filled="false" stroked="true" strokeweight=".599980pt" strokecolor="#000000">
                <v:path arrowok="t"/>
              </v:shape>
            </v:group>
            <v:group style="position:absolute;left:11884;top:1575;width:29;height:2" coordorigin="11884,1575" coordsize="29,2">
              <v:shape style="position:absolute;left:11884;top:1575;width:29;height:2" coordorigin="11884,1575" coordsize="29,0" path="m11884,1575l11913,1575e" filled="false" stroked="true" strokeweight="1.44pt" strokecolor="#000000">
                <v:path arrowok="t"/>
              </v:shape>
            </v:group>
            <v:group style="position:absolute;left:11913;top:1575;width:1539;height:2" coordorigin="11913,1575" coordsize="1539,2">
              <v:shape style="position:absolute;left:11913;top:1575;width:1539;height:2" coordorigin="11913,1575" coordsize="1539,0" path="m11913,1575l13451,1575e" filled="false" stroked="true" strokeweight="1.44pt" strokecolor="#000000">
                <v:path arrowok="t"/>
              </v:shape>
              <v:shape style="position:absolute;left:6461;top:17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法定</w:t>
                      </w:r>
                    </w:p>
                  </w:txbxContent>
                </v:textbox>
                <w10:wrap type="none"/>
              </v:shape>
              <v:shape style="position:absolute;left:9541;top:17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持股比例</w:t>
                      </w:r>
                    </w:p>
                  </w:txbxContent>
                </v:textbox>
                <w10:wrap type="none"/>
              </v:shape>
              <v:shape style="position:absolute;left:10746;top:179;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表决权比例</w:t>
                      </w:r>
                    </w:p>
                  </w:txbxContent>
                </v:textbox>
                <w10:wrap type="none"/>
              </v:shape>
              <v:shape style="position:absolute;left:338;top:369;width:2297;height:180" type="#_x0000_t202" filled="false" stroked="false">
                <v:textbox inset="0,0,0,0">
                  <w:txbxContent>
                    <w:p>
                      <w:pPr>
                        <w:tabs>
                          <w:tab w:pos="1396"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子公司全称</w:t>
                        <w:tab/>
                        <w:t>子公司类型</w:t>
                      </w:r>
                    </w:p>
                  </w:txbxContent>
                </v:textbox>
                <w10:wrap type="none"/>
              </v:shape>
              <v:shape style="position:absolute;left:2930;top:36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企业类型</w:t>
                      </w:r>
                    </w:p>
                  </w:txbxContent>
                </v:textbox>
                <w10:wrap type="none"/>
              </v:shape>
              <v:shape style="position:absolute;left:4652;top:36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注册地</w:t>
                      </w:r>
                    </w:p>
                  </w:txbxContent>
                </v:textbox>
                <w10:wrap type="none"/>
              </v:shape>
              <v:shape style="position:absolute;left:7307;top:36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业务性质</w:t>
                      </w:r>
                    </w:p>
                  </w:txbxContent>
                </v:textbox>
                <w10:wrap type="none"/>
              </v:shape>
              <v:shape style="position:absolute;left:8358;top:36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注册资本</w:t>
                      </w:r>
                    </w:p>
                  </w:txbxContent>
                </v:textbox>
                <w10:wrap type="none"/>
              </v:shape>
              <v:shape style="position:absolute;left:12129;top:369;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组织机构代码</w:t>
                      </w:r>
                    </w:p>
                  </w:txbxContent>
                </v:textbox>
                <w10:wrap type="none"/>
              </v:shape>
              <v:shape style="position:absolute;left:6370;top:561;width:4960;height:190" type="#_x0000_t202" filled="false" stroked="false">
                <v:textbox inset="0,0,0,0">
                  <w:txbxContent>
                    <w:p>
                      <w:pPr>
                        <w:tabs>
                          <w:tab w:pos="3396" w:val="left" w:leader="none"/>
                          <w:tab w:pos="4690" w:val="left" w:leader="none"/>
                        </w:tabs>
                        <w:spacing w:line="190"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代表人</w:t>
                        <w:tab/>
                      </w:r>
                      <w:r>
                        <w:rPr>
                          <w:rFonts w:ascii="Times New Roman" w:hAnsi="Times New Roman" w:cs="Times New Roman" w:eastAsia="Times New Roman" w:hint="default"/>
                          <w:spacing w:val="-1"/>
                          <w:sz w:val="18"/>
                          <w:szCs w:val="18"/>
                        </w:rPr>
                        <w:t>(%)</w:t>
                        <w:tab/>
                        <w:t>(%)</w:t>
                      </w:r>
                    </w:p>
                  </w:txbxContent>
                </v:textbox>
                <w10:wrap type="none"/>
              </v:shape>
              <v:shape style="position:absolute;left:137;top:950;width:131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7"/>
                          <w:sz w:val="18"/>
                          <w:szCs w:val="18"/>
                        </w:rPr>
                        <w:t>汉得日本株式会</w:t>
                      </w:r>
                      <w:r>
                        <w:rPr>
                          <w:rFonts w:ascii="宋体" w:hAnsi="宋体" w:cs="宋体" w:eastAsia="宋体" w:hint="default"/>
                          <w:sz w:val="18"/>
                          <w:szCs w:val="18"/>
                        </w:rPr>
                      </w:r>
                    </w:p>
                  </w:txbxContent>
                </v:textbox>
                <w10:wrap type="none"/>
              </v:shape>
              <v:shape style="position:absolute;left:1656;top:1140;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全资子公司</w:t>
                      </w:r>
                    </w:p>
                  </w:txbxContent>
                </v:textbox>
                <w10:wrap type="none"/>
              </v:shape>
              <v:shape style="position:absolute;left:2930;top:114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有限责任</w:t>
                      </w:r>
                    </w:p>
                  </w:txbxContent>
                </v:textbox>
                <w10:wrap type="none"/>
              </v:shape>
              <v:shape style="position:absolute;left:3869;top:950;width:2110;height:570" type="#_x0000_t202" filled="false" stroked="false">
                <v:textbox inset="0,0,0,0">
                  <w:txbxContent>
                    <w:p>
                      <w:pPr>
                        <w:spacing w:line="194"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日本国东京都港区芝 </w:t>
                      </w: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丁</w:t>
                      </w:r>
                    </w:p>
                    <w:p>
                      <w:pPr>
                        <w:spacing w:line="245" w:lineRule="exact" w:before="130"/>
                        <w:ind w:left="0" w:right="0" w:firstLine="0"/>
                        <w:jc w:val="left"/>
                        <w:rPr>
                          <w:rFonts w:ascii="宋体" w:hAnsi="宋体" w:cs="宋体" w:eastAsia="宋体" w:hint="default"/>
                          <w:sz w:val="18"/>
                          <w:szCs w:val="18"/>
                        </w:rPr>
                      </w:pPr>
                      <w:r>
                        <w:rPr>
                          <w:rFonts w:ascii="宋体" w:hAnsi="宋体" w:cs="宋体" w:eastAsia="宋体" w:hint="default"/>
                          <w:sz w:val="18"/>
                          <w:szCs w:val="18"/>
                        </w:rPr>
                        <w:t>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番地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w:t>
                      </w:r>
                    </w:p>
                  </w:txbxContent>
                </v:textbox>
                <w10:wrap type="none"/>
              </v:shape>
              <v:shape style="position:absolute;left:6193;top:114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徐华</w:t>
                      </w:r>
                    </w:p>
                  </w:txbxContent>
                </v:textbox>
                <w10:wrap type="none"/>
              </v:shape>
              <v:shape style="position:absolute;left:7307;top:1140;width:39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w:t>
                      </w:r>
                    </w:p>
                  </w:txbxContent>
                </v:textbox>
                <w10:wrap type="none"/>
              </v:shape>
              <v:shape style="position:absolute;left:8245;top:1140;width:948;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万日元</w:t>
                      </w:r>
                    </w:p>
                  </w:txbxContent>
                </v:textbox>
                <w10:wrap type="none"/>
              </v:shape>
              <v:shape style="position:absolute;left:9901;top:1149;width:49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100.00</w:t>
                      </w:r>
                    </w:p>
                  </w:txbxContent>
                </v:textbox>
                <w10:wrap type="none"/>
              </v:shape>
              <v:shape style="position:absolute;left:11286;top:1149;width:49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100.00</w:t>
                      </w:r>
                    </w:p>
                  </w:txbxContent>
                </v:textbox>
                <w10:wrap type="none"/>
              </v:shape>
              <v:shape style="position:absolute;left:137;top:1329;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社</w:t>
                      </w:r>
                    </w:p>
                  </w:txbxContent>
                </v:textbox>
                <w10:wrap type="none"/>
              </v:shape>
            </v:group>
          </v:group>
        </w:pict>
      </w:r>
      <w:r>
        <w:rPr>
          <w:rFonts w:ascii="宋体" w:hAnsi="宋体" w:cs="宋体" w:eastAsia="宋体" w:hint="default"/>
          <w:position w:val="-31"/>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2"/>
          <w:szCs w:val="22"/>
        </w:rPr>
      </w:pPr>
    </w:p>
    <w:p>
      <w:pPr>
        <w:tabs>
          <w:tab w:pos="1400" w:val="left" w:leader="none"/>
        </w:tabs>
        <w:spacing w:before="36"/>
        <w:ind w:left="140" w:right="0"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三</w:t>
      </w:r>
      <w:r>
        <w:rPr>
          <w:rFonts w:ascii="宋体" w:hAnsi="宋体" w:cs="宋体" w:eastAsia="宋体" w:hint="default"/>
          <w:b/>
          <w:bCs/>
          <w:w w:val="95"/>
          <w:sz w:val="21"/>
          <w:szCs w:val="21"/>
        </w:rPr>
        <w:t>)</w:t>
        <w:tab/>
      </w:r>
      <w:r>
        <w:rPr>
          <w:rFonts w:ascii="宋体" w:hAnsi="宋体" w:cs="宋体" w:eastAsia="宋体" w:hint="default"/>
          <w:b/>
          <w:bCs/>
          <w:sz w:val="21"/>
          <w:szCs w:val="21"/>
        </w:rPr>
        <w:t>本企业无合营和联营企业。</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6840" w:h="11910" w:orient="landscape"/>
          <w:pgMar w:header="892" w:footer="1186" w:top="1080" w:bottom="1380" w:left="130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tabs>
          <w:tab w:pos="1397" w:val="left" w:leader="none"/>
        </w:tabs>
        <w:spacing w:before="36"/>
        <w:ind w:left="138" w:right="4190" w:firstLine="0"/>
        <w:jc w:val="left"/>
        <w:rPr>
          <w:rFonts w:ascii="宋体" w:hAnsi="宋体" w:cs="宋体" w:eastAsia="宋体" w:hint="default"/>
          <w:sz w:val="21"/>
          <w:szCs w:val="21"/>
        </w:rPr>
      </w:pPr>
      <w:r>
        <w:rPr/>
        <w:pict>
          <v:shape style="position:absolute;margin-left:274.010010pt;margin-top:38.543674pt;width:.48001pt;height:.12pt;mso-position-horizontal-relative:page;mso-position-vertical-relative:paragraph;z-index:-980752" type="#_x0000_t75" stroked="false">
            <v:imagedata r:id="rId408" o:title=""/>
          </v:shape>
        </w:pict>
      </w:r>
      <w:r>
        <w:rPr/>
        <w:pict>
          <v:shape style="position:absolute;margin-left:431.829987pt;margin-top:38.543674pt;width:.48001pt;height:.12pt;mso-position-horizontal-relative:page;mso-position-vertical-relative:paragraph;z-index:-980728" type="#_x0000_t75" stroked="false">
            <v:imagedata r:id="rId408" o:title=""/>
          </v:shape>
        </w:pict>
      </w:r>
      <w:r>
        <w:rPr/>
        <w:pict>
          <v:group style="position:absolute;margin-left:120.379997pt;margin-top:61.103695pt;width:419pt;height:.5pt;mso-position-horizontal-relative:page;mso-position-vertical-relative:paragraph;z-index:-980704" coordorigin="2408,1222" coordsize="8380,10">
            <v:shape style="position:absolute;left:2408;top:1222;width:6229;height:10" type="#_x0000_t75" stroked="false">
              <v:imagedata r:id="rId429" o:title=""/>
            </v:shape>
            <v:shape style="position:absolute;left:8632;top:1222;width:2156;height:10" type="#_x0000_t75" stroked="false">
              <v:imagedata r:id="rId430" o:title=""/>
            </v:shape>
            <w10:wrap type="none"/>
          </v:group>
        </w:pic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四</w:t>
      </w:r>
      <w:r>
        <w:rPr>
          <w:rFonts w:ascii="宋体" w:hAnsi="宋体" w:cs="宋体" w:eastAsia="宋体" w:hint="default"/>
          <w:b/>
          <w:bCs/>
          <w:spacing w:val="-1"/>
          <w:sz w:val="21"/>
          <w:szCs w:val="21"/>
        </w:rPr>
        <w:t>)</w:t>
        <w:tab/>
      </w:r>
      <w:r>
        <w:rPr>
          <w:rFonts w:ascii="宋体" w:hAnsi="宋体" w:cs="宋体" w:eastAsia="宋体" w:hint="default"/>
          <w:b/>
          <w:bCs/>
          <w:sz w:val="21"/>
          <w:szCs w:val="21"/>
        </w:rPr>
        <w:t>本企业其他关联方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733" w:type="dxa"/>
        <w:tblLayout w:type="fixed"/>
        <w:tblCellMar>
          <w:top w:w="0" w:type="dxa"/>
          <w:left w:w="0" w:type="dxa"/>
          <w:bottom w:w="0" w:type="dxa"/>
          <w:right w:w="0" w:type="dxa"/>
        </w:tblCellMar>
        <w:tblLook w:val="01E0"/>
      </w:tblPr>
      <w:tblGrid>
        <w:gridCol w:w="3092"/>
        <w:gridCol w:w="3156"/>
        <w:gridCol w:w="2146"/>
      </w:tblGrid>
      <w:tr>
        <w:trPr>
          <w:trHeight w:val="539" w:hRule="exact"/>
        </w:trPr>
        <w:tc>
          <w:tcPr>
            <w:tcW w:w="3092" w:type="dxa"/>
            <w:tcBorders>
              <w:top w:val="single" w:sz="12" w:space="0" w:color="000000"/>
              <w:left w:val="nil" w:sz="6" w:space="0" w:color="auto"/>
              <w:bottom w:val="nil" w:sz="6" w:space="0" w:color="auto"/>
              <w:right w:val="single" w:sz="4" w:space="0" w:color="000000"/>
            </w:tcBorders>
          </w:tcPr>
          <w:p>
            <w:pPr>
              <w:pStyle w:val="TableParagraph"/>
              <w:spacing w:line="240" w:lineRule="auto" w:before="161"/>
              <w:ind w:left="921"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5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61"/>
              <w:ind w:left="491" w:right="0"/>
              <w:jc w:val="left"/>
              <w:rPr>
                <w:rFonts w:ascii="宋体" w:hAnsi="宋体" w:cs="宋体" w:eastAsia="宋体" w:hint="default"/>
                <w:sz w:val="18"/>
                <w:szCs w:val="18"/>
              </w:rPr>
            </w:pPr>
            <w:r>
              <w:rPr>
                <w:rFonts w:ascii="宋体" w:hAnsi="宋体" w:cs="宋体" w:eastAsia="宋体" w:hint="default"/>
                <w:sz w:val="18"/>
                <w:szCs w:val="18"/>
              </w:rPr>
              <w:t>其他关联方与本公司的关系</w:t>
            </w:r>
          </w:p>
        </w:tc>
        <w:tc>
          <w:tcPr>
            <w:tcW w:w="2146" w:type="dxa"/>
            <w:vMerge w:val="restart"/>
            <w:tcBorders>
              <w:top w:val="single" w:sz="12" w:space="0" w:color="000000"/>
              <w:left w:val="single" w:sz="4" w:space="0" w:color="000000"/>
              <w:right w:val="nil" w:sz="6" w:space="0" w:color="auto"/>
            </w:tcBorders>
          </w:tcPr>
          <w:p>
            <w:pPr>
              <w:pStyle w:val="TableParagraph"/>
              <w:spacing w:line="240" w:lineRule="auto" w:before="161"/>
              <w:ind w:left="528"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351" w:hRule="exact"/>
        </w:trPr>
        <w:tc>
          <w:tcPr>
            <w:tcW w:w="3092" w:type="dxa"/>
            <w:tcBorders>
              <w:top w:val="nil" w:sz="6" w:space="0" w:color="auto"/>
              <w:left w:val="nil" w:sz="6" w:space="0" w:color="auto"/>
              <w:bottom w:val="single" w:sz="12" w:space="0" w:color="000000"/>
              <w:right w:val="single" w:sz="4" w:space="0" w:color="000000"/>
            </w:tcBorders>
          </w:tcPr>
          <w:p>
            <w:pPr>
              <w:pStyle w:val="TableParagraph"/>
              <w:spacing w:line="240" w:lineRule="auto" w:before="123"/>
              <w:ind w:left="122" w:right="0"/>
              <w:jc w:val="left"/>
              <w:rPr>
                <w:rFonts w:ascii="Times New Roman" w:hAnsi="Times New Roman" w:cs="Times New Roman" w:eastAsia="Times New Roman" w:hint="default"/>
                <w:sz w:val="18"/>
                <w:szCs w:val="18"/>
              </w:rPr>
            </w:pPr>
            <w:r>
              <w:rPr>
                <w:rFonts w:ascii="Times New Roman"/>
                <w:sz w:val="18"/>
              </w:rPr>
              <w:t>Hand Enterprise Solutions</w:t>
            </w:r>
            <w:r>
              <w:rPr>
                <w:rFonts w:ascii="Times New Roman"/>
                <w:spacing w:val="-10"/>
                <w:sz w:val="18"/>
              </w:rPr>
              <w:t> </w:t>
            </w:r>
            <w:r>
              <w:rPr>
                <w:rFonts w:ascii="Times New Roman"/>
                <w:sz w:val="18"/>
              </w:rPr>
              <w:t>Pte.,Ltd</w:t>
            </w:r>
          </w:p>
        </w:tc>
        <w:tc>
          <w:tcPr>
            <w:tcW w:w="31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同受最终控制人共同控制</w:t>
            </w:r>
          </w:p>
        </w:tc>
        <w:tc>
          <w:tcPr>
            <w:tcW w:w="2146" w:type="dxa"/>
            <w:vMerge/>
            <w:tcBorders>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tabs>
          <w:tab w:pos="1397" w:val="left" w:leader="none"/>
        </w:tabs>
        <w:spacing w:before="36"/>
        <w:ind w:left="138" w:right="419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五</w:t>
      </w:r>
      <w:r>
        <w:rPr>
          <w:rFonts w:ascii="宋体" w:hAnsi="宋体" w:cs="宋体" w:eastAsia="宋体" w:hint="default"/>
          <w:b/>
          <w:bCs/>
          <w:spacing w:val="-1"/>
          <w:sz w:val="21"/>
          <w:szCs w:val="21"/>
        </w:rPr>
        <w:t>)</w:t>
        <w:tab/>
      </w:r>
      <w:r>
        <w:rPr>
          <w:rFonts w:ascii="宋体" w:hAnsi="宋体" w:cs="宋体" w:eastAsia="宋体" w:hint="default"/>
          <w:b/>
          <w:bCs/>
          <w:sz w:val="21"/>
          <w:szCs w:val="21"/>
        </w:rPr>
        <w:t>关联交易</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tabs>
          <w:tab w:pos="1393" w:val="left" w:leader="none"/>
        </w:tabs>
        <w:spacing w:line="331" w:lineRule="auto" w:before="36"/>
        <w:ind w:left="1393" w:right="1290" w:hanging="53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r>
      <w:r>
        <w:rPr>
          <w:rFonts w:ascii="宋体" w:hAnsi="宋体" w:cs="宋体" w:eastAsia="宋体" w:hint="default"/>
          <w:b/>
          <w:bCs/>
          <w:spacing w:val="-2"/>
          <w:sz w:val="21"/>
          <w:szCs w:val="21"/>
        </w:rPr>
        <w:t>存在控制关系且已纳入本公司合并会计报表范围的子公司，其相互间交易及母子公</w:t>
      </w:r>
      <w:r>
        <w:rPr>
          <w:rFonts w:ascii="宋体" w:hAnsi="宋体" w:cs="宋体" w:eastAsia="宋体" w:hint="default"/>
          <w:b/>
          <w:bCs/>
          <w:spacing w:val="-68"/>
          <w:sz w:val="21"/>
          <w:szCs w:val="21"/>
        </w:rPr>
        <w:t> </w:t>
      </w:r>
      <w:r>
        <w:rPr>
          <w:rFonts w:ascii="宋体" w:hAnsi="宋体" w:cs="宋体" w:eastAsia="宋体" w:hint="default"/>
          <w:b/>
          <w:bCs/>
          <w:spacing w:val="-68"/>
          <w:sz w:val="21"/>
          <w:szCs w:val="21"/>
        </w:rPr>
      </w:r>
      <w:r>
        <w:rPr>
          <w:rFonts w:ascii="宋体" w:hAnsi="宋体" w:cs="宋体" w:eastAsia="宋体" w:hint="default"/>
          <w:b/>
          <w:bCs/>
          <w:sz w:val="21"/>
          <w:szCs w:val="21"/>
        </w:rPr>
        <w:t>司交易已作抵销。</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tabs>
          <w:tab w:pos="1393" w:val="left" w:leader="none"/>
        </w:tabs>
        <w:spacing w:before="0"/>
        <w:ind w:left="855" w:right="41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r>
      <w:r>
        <w:rPr>
          <w:rFonts w:ascii="宋体" w:hAnsi="宋体" w:cs="宋体" w:eastAsia="宋体" w:hint="default"/>
          <w:b/>
          <w:bCs/>
          <w:spacing w:val="-1"/>
          <w:sz w:val="21"/>
          <w:szCs w:val="21"/>
        </w:rPr>
        <w:t>报告期内无采购商品或接受劳务的情况。</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2"/>
          <w:szCs w:val="22"/>
        </w:rPr>
      </w:pPr>
    </w:p>
    <w:p>
      <w:pPr>
        <w:spacing w:line="240" w:lineRule="auto" w:before="1"/>
        <w:rPr>
          <w:rFonts w:ascii="宋体" w:hAnsi="宋体" w:cs="宋体" w:eastAsia="宋体" w:hint="default"/>
          <w:b/>
          <w:bCs/>
          <w:sz w:val="17"/>
          <w:szCs w:val="17"/>
        </w:rPr>
      </w:pPr>
    </w:p>
    <w:p>
      <w:pPr>
        <w:tabs>
          <w:tab w:pos="1383" w:val="left" w:leader="none"/>
        </w:tabs>
        <w:spacing w:before="0"/>
        <w:ind w:left="855" w:right="419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tab/>
        <w:t>报告期内无出售商品或提供劳务的情况。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tabs>
          <w:tab w:pos="1393" w:val="left" w:leader="none"/>
        </w:tabs>
        <w:spacing w:before="0"/>
        <w:ind w:left="855" w:right="419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tab/>
        <w:t>报告期内无关联托管或承包的情况。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tabs>
          <w:tab w:pos="1393" w:val="left" w:leader="none"/>
        </w:tabs>
        <w:spacing w:before="0"/>
        <w:ind w:left="855" w:right="419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tab/>
        <w:t>报告期内无关联租赁情况。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tabs>
          <w:tab w:pos="1393" w:val="left" w:leader="none"/>
        </w:tabs>
        <w:spacing w:before="0"/>
        <w:ind w:left="855" w:right="41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tab/>
      </w:r>
      <w:r>
        <w:rPr>
          <w:rFonts w:ascii="宋体" w:hAnsi="宋体" w:cs="宋体" w:eastAsia="宋体" w:hint="default"/>
          <w:b/>
          <w:bCs/>
          <w:spacing w:val="-1"/>
          <w:sz w:val="21"/>
          <w:szCs w:val="21"/>
        </w:rPr>
        <w:t>报告期内无关联担保情况。</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6"/>
          <w:szCs w:val="16"/>
        </w:rPr>
      </w:pPr>
    </w:p>
    <w:p>
      <w:pPr>
        <w:tabs>
          <w:tab w:pos="1393" w:val="left" w:leader="none"/>
        </w:tabs>
        <w:spacing w:before="0"/>
        <w:ind w:left="855" w:right="4190" w:firstLine="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w:t>
        <w:tab/>
        <w:t>报告期内无关联方资金拆借的情况。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tabs>
          <w:tab w:pos="1393" w:val="left" w:leader="none"/>
        </w:tabs>
        <w:spacing w:before="0"/>
        <w:ind w:left="855" w:right="4190" w:firstLine="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z w:val="21"/>
          <w:szCs w:val="21"/>
        </w:rPr>
        <w:t>、</w:t>
        <w:tab/>
        <w:t>报告期内无关联方资产转让、债务重组的情况。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tabs>
          <w:tab w:pos="1393" w:val="left" w:leader="none"/>
        </w:tabs>
        <w:spacing w:before="0"/>
        <w:ind w:left="855" w:right="4190" w:firstLine="0"/>
        <w:jc w:val="left"/>
        <w:rPr>
          <w:rFonts w:ascii="宋体" w:hAnsi="宋体" w:cs="宋体" w:eastAsia="宋体" w:hint="default"/>
          <w:sz w:val="21"/>
          <w:szCs w:val="21"/>
        </w:rPr>
      </w:pPr>
      <w:r>
        <w:rPr>
          <w:rFonts w:ascii="宋体" w:hAnsi="宋体" w:cs="宋体" w:eastAsia="宋体" w:hint="default"/>
          <w:b/>
          <w:bCs/>
          <w:sz w:val="21"/>
          <w:szCs w:val="21"/>
        </w:rPr>
        <w:t>9</w:t>
      </w:r>
      <w:r>
        <w:rPr>
          <w:rFonts w:ascii="宋体" w:hAnsi="宋体" w:cs="宋体" w:eastAsia="宋体" w:hint="default"/>
          <w:b/>
          <w:bCs/>
          <w:sz w:val="21"/>
          <w:szCs w:val="21"/>
        </w:rPr>
        <w:t>、</w:t>
        <w:tab/>
        <w:t>其他关联交易：</w:t>
      </w:r>
      <w:r>
        <w:rPr>
          <w:rFonts w:ascii="宋体" w:hAnsi="宋体" w:cs="宋体" w:eastAsia="宋体" w:hint="default"/>
          <w:sz w:val="21"/>
          <w:szCs w:val="21"/>
        </w:rPr>
      </w:r>
    </w:p>
    <w:p>
      <w:pPr>
        <w:spacing w:line="350" w:lineRule="auto" w:before="123"/>
        <w:ind w:left="1383" w:right="1285" w:hanging="3"/>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z w:val="21"/>
          <w:szCs w:val="21"/>
        </w:rPr>
        <w:t>Hand</w:t>
      </w:r>
      <w:r>
        <w:rPr>
          <w:rFonts w:ascii="宋体" w:hAnsi="宋体" w:cs="宋体" w:eastAsia="宋体" w:hint="default"/>
          <w:spacing w:val="-51"/>
          <w:sz w:val="21"/>
          <w:szCs w:val="21"/>
        </w:rPr>
        <w:t> </w:t>
      </w:r>
      <w:r>
        <w:rPr>
          <w:rFonts w:ascii="宋体" w:hAnsi="宋体" w:cs="宋体" w:eastAsia="宋体" w:hint="default"/>
          <w:sz w:val="21"/>
          <w:szCs w:val="21"/>
        </w:rPr>
        <w:t>Enterprise</w:t>
      </w:r>
      <w:r>
        <w:rPr>
          <w:rFonts w:ascii="宋体" w:hAnsi="宋体" w:cs="宋体" w:eastAsia="宋体" w:hint="default"/>
          <w:spacing w:val="-51"/>
          <w:sz w:val="21"/>
          <w:szCs w:val="21"/>
        </w:rPr>
        <w:t> </w:t>
      </w:r>
      <w:r>
        <w:rPr>
          <w:rFonts w:ascii="宋体" w:hAnsi="宋体" w:cs="宋体" w:eastAsia="宋体" w:hint="default"/>
          <w:sz w:val="21"/>
          <w:szCs w:val="21"/>
        </w:rPr>
        <w:t>Solutions</w:t>
      </w:r>
      <w:r>
        <w:rPr>
          <w:rFonts w:ascii="宋体" w:hAnsi="宋体" w:cs="宋体" w:eastAsia="宋体" w:hint="default"/>
          <w:spacing w:val="-49"/>
          <w:sz w:val="21"/>
          <w:szCs w:val="21"/>
        </w:rPr>
        <w:t> </w:t>
      </w:r>
      <w:r>
        <w:rPr>
          <w:rFonts w:ascii="宋体" w:hAnsi="宋体" w:cs="宋体" w:eastAsia="宋体" w:hint="default"/>
          <w:sz w:val="21"/>
          <w:szCs w:val="21"/>
        </w:rPr>
        <w:t>Pte.,Ltd</w:t>
      </w:r>
      <w:r>
        <w:rPr>
          <w:rFonts w:ascii="宋体" w:hAnsi="宋体" w:cs="宋体" w:eastAsia="宋体" w:hint="default"/>
          <w:spacing w:val="-54"/>
          <w:sz w:val="21"/>
          <w:szCs w:val="21"/>
        </w:rPr>
        <w:t> </w:t>
      </w:r>
      <w:r>
        <w:rPr>
          <w:rFonts w:ascii="宋体" w:hAnsi="宋体" w:cs="宋体" w:eastAsia="宋体" w:hint="default"/>
          <w:sz w:val="21"/>
          <w:szCs w:val="21"/>
        </w:rPr>
        <w:t>豁免了对本公司的债权</w:t>
      </w:r>
      <w:r>
        <w:rPr>
          <w:rFonts w:ascii="宋体" w:hAnsi="宋体" w:cs="宋体" w:eastAsia="宋体" w:hint="default"/>
          <w:spacing w:val="-53"/>
          <w:sz w:val="21"/>
          <w:szCs w:val="21"/>
        </w:rPr>
        <w:t> </w:t>
      </w:r>
      <w:r>
        <w:rPr>
          <w:rFonts w:ascii="宋体" w:hAnsi="宋体" w:cs="宋体" w:eastAsia="宋体" w:hint="default"/>
          <w:sz w:val="21"/>
          <w:szCs w:val="21"/>
        </w:rPr>
        <w:t>443,819.50</w:t>
      </w:r>
      <w:r>
        <w:rPr>
          <w:rFonts w:ascii="宋体" w:hAnsi="宋体" w:cs="宋体" w:eastAsia="宋体" w:hint="default"/>
          <w:w w:val="100"/>
          <w:sz w:val="21"/>
          <w:szCs w:val="21"/>
        </w:rPr>
        <w:t> </w:t>
      </w:r>
      <w:r>
        <w:rPr>
          <w:rFonts w:ascii="宋体" w:hAnsi="宋体" w:cs="宋体" w:eastAsia="宋体" w:hint="default"/>
          <w:sz w:val="21"/>
          <w:szCs w:val="21"/>
        </w:rPr>
        <w:t>元，本公司将上述款项计入资本公积。</w:t>
      </w:r>
    </w:p>
    <w:p>
      <w:pPr>
        <w:spacing w:line="240" w:lineRule="auto" w:before="0"/>
        <w:rPr>
          <w:rFonts w:ascii="宋体" w:hAnsi="宋体" w:cs="宋体" w:eastAsia="宋体" w:hint="default"/>
          <w:sz w:val="20"/>
          <w:szCs w:val="20"/>
        </w:rPr>
      </w:pPr>
    </w:p>
    <w:p>
      <w:pPr>
        <w:spacing w:line="588" w:lineRule="auto" w:before="166"/>
        <w:ind w:left="138" w:right="5656" w:firstLine="717"/>
        <w:jc w:val="left"/>
        <w:rPr>
          <w:rFonts w:ascii="宋体" w:hAnsi="宋体" w:cs="宋体" w:eastAsia="宋体" w:hint="default"/>
          <w:sz w:val="21"/>
          <w:szCs w:val="21"/>
        </w:rPr>
      </w:pPr>
      <w:r>
        <w:rPr>
          <w:rFonts w:ascii="宋体" w:hAnsi="宋体" w:cs="宋体" w:eastAsia="宋体" w:hint="default"/>
          <w:b/>
          <w:bCs/>
          <w:sz w:val="21"/>
          <w:szCs w:val="21"/>
        </w:rPr>
        <w:t>10</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报告期末无关联方应收应付款项。</w:t>
      </w:r>
      <w:r>
        <w:rPr>
          <w:rFonts w:ascii="宋体" w:hAnsi="宋体" w:cs="宋体" w:eastAsia="宋体" w:hint="default"/>
          <w:b/>
          <w:bCs/>
          <w:w w:val="100"/>
          <w:sz w:val="21"/>
          <w:szCs w:val="21"/>
        </w:rPr>
        <w:t> </w:t>
      </w:r>
      <w:r>
        <w:rPr>
          <w:rFonts w:ascii="宋体" w:hAnsi="宋体" w:cs="宋体" w:eastAsia="宋体" w:hint="default"/>
          <w:b/>
          <w:bCs/>
          <w:sz w:val="21"/>
          <w:szCs w:val="21"/>
        </w:rPr>
        <w:t>八、无股份支付情况</w:t>
      </w:r>
      <w:r>
        <w:rPr>
          <w:rFonts w:ascii="宋体" w:hAnsi="宋体" w:cs="宋体" w:eastAsia="宋体" w:hint="default"/>
          <w:sz w:val="21"/>
          <w:szCs w:val="21"/>
        </w:rPr>
      </w:r>
    </w:p>
    <w:p>
      <w:pPr>
        <w:spacing w:after="0" w:line="588" w:lineRule="auto"/>
        <w:jc w:val="left"/>
        <w:rPr>
          <w:rFonts w:ascii="宋体" w:hAnsi="宋体" w:cs="宋体" w:eastAsia="宋体" w:hint="default"/>
          <w:sz w:val="21"/>
          <w:szCs w:val="21"/>
        </w:rPr>
        <w:sectPr>
          <w:headerReference w:type="default" r:id="rId427"/>
          <w:footerReference w:type="default" r:id="rId428"/>
          <w:pgSz w:w="11910" w:h="16840"/>
          <w:pgMar w:header="892" w:footer="1186" w:top="1080" w:bottom="1380" w:left="1660" w:right="0"/>
          <w:pgNumType w:start="11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tabs>
          <w:tab w:pos="1397" w:val="left" w:leader="none"/>
        </w:tabs>
        <w:spacing w:line="539" w:lineRule="exact" w:before="0"/>
        <w:ind w:left="138" w:right="4190" w:firstLine="0"/>
        <w:jc w:val="left"/>
        <w:rPr>
          <w:rFonts w:ascii="黑体" w:hAnsi="黑体" w:cs="黑体" w:eastAsia="黑体" w:hint="default"/>
          <w:sz w:val="44"/>
          <w:szCs w:val="44"/>
        </w:rPr>
      </w:pPr>
      <w:r>
        <w:rPr>
          <w:rFonts w:ascii="黑体" w:hAnsi="黑体" w:cs="黑体" w:eastAsia="黑体" w:hint="default"/>
          <w:b/>
          <w:bCs/>
          <w:w w:val="95"/>
          <w:sz w:val="44"/>
          <w:szCs w:val="44"/>
        </w:rPr>
        <w:t>九、</w:t>
        <w:tab/>
      </w:r>
      <w:r>
        <w:rPr>
          <w:rFonts w:ascii="黑体" w:hAnsi="黑体" w:cs="黑体" w:eastAsia="黑体" w:hint="default"/>
          <w:b/>
          <w:bCs/>
          <w:sz w:val="44"/>
          <w:szCs w:val="44"/>
        </w:rPr>
        <w:t>或有事项</w:t>
      </w:r>
      <w:r>
        <w:rPr>
          <w:rFonts w:ascii="黑体" w:hAnsi="黑体" w:cs="黑体" w:eastAsia="黑体" w:hint="default"/>
          <w:sz w:val="44"/>
          <w:szCs w:val="44"/>
        </w:rPr>
      </w:r>
    </w:p>
    <w:p>
      <w:pPr>
        <w:spacing w:line="240" w:lineRule="auto" w:before="12"/>
        <w:rPr>
          <w:rFonts w:ascii="黑体" w:hAnsi="黑体" w:cs="黑体" w:eastAsia="黑体" w:hint="default"/>
          <w:b/>
          <w:bCs/>
          <w:sz w:val="42"/>
          <w:szCs w:val="42"/>
        </w:rPr>
      </w:pPr>
    </w:p>
    <w:p>
      <w:pPr>
        <w:tabs>
          <w:tab w:pos="977" w:val="left" w:leader="none"/>
        </w:tabs>
        <w:spacing w:before="0"/>
        <w:ind w:left="138" w:right="419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未决诉讼或仲裁形成的或有负债及其财务影响</w:t>
      </w:r>
      <w:r>
        <w:rPr>
          <w:rFonts w:ascii="宋体" w:hAnsi="宋体" w:cs="宋体" w:eastAsia="宋体" w:hint="default"/>
          <w:spacing w:val="-1"/>
          <w:sz w:val="21"/>
          <w:szCs w:val="21"/>
        </w:rPr>
      </w:r>
    </w:p>
    <w:p>
      <w:pPr>
        <w:spacing w:before="126"/>
        <w:ind w:left="855" w:right="0" w:firstLine="0"/>
        <w:jc w:val="both"/>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5</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31</w:t>
      </w:r>
      <w:r>
        <w:rPr>
          <w:rFonts w:ascii="宋体" w:hAnsi="宋体" w:cs="宋体" w:eastAsia="宋体" w:hint="default"/>
          <w:spacing w:val="-43"/>
          <w:sz w:val="21"/>
          <w:szCs w:val="21"/>
        </w:rPr>
        <w:t> </w:t>
      </w:r>
      <w:r>
        <w:rPr>
          <w:rFonts w:ascii="宋体" w:hAnsi="宋体" w:cs="宋体" w:eastAsia="宋体" w:hint="default"/>
          <w:spacing w:val="-3"/>
          <w:sz w:val="21"/>
          <w:szCs w:val="21"/>
        </w:rPr>
        <w:t>日，本公司诉购宝商业集团，要求购宝商业集团承担全资子公司购宝联商</w:t>
      </w:r>
    </w:p>
    <w:p>
      <w:pPr>
        <w:spacing w:before="123"/>
        <w:ind w:left="855" w:right="0" w:firstLine="0"/>
        <w:jc w:val="both"/>
        <w:rPr>
          <w:rFonts w:ascii="宋体" w:hAnsi="宋体" w:cs="宋体" w:eastAsia="宋体" w:hint="default"/>
          <w:sz w:val="21"/>
          <w:szCs w:val="21"/>
        </w:rPr>
      </w:pPr>
      <w:r>
        <w:rPr>
          <w:rFonts w:ascii="宋体" w:hAnsi="宋体" w:cs="宋体" w:eastAsia="宋体" w:hint="default"/>
          <w:spacing w:val="-9"/>
          <w:sz w:val="21"/>
          <w:szCs w:val="21"/>
        </w:rPr>
        <w:t>企业咨询（上海）有限公司的付款义务，支付</w:t>
      </w:r>
      <w:r>
        <w:rPr>
          <w:rFonts w:ascii="宋体" w:hAnsi="宋体" w:cs="宋体" w:eastAsia="宋体" w:hint="default"/>
          <w:spacing w:val="-43"/>
          <w:sz w:val="21"/>
          <w:szCs w:val="21"/>
        </w:rPr>
        <w:t> </w:t>
      </w:r>
      <w:r>
        <w:rPr>
          <w:rFonts w:ascii="宋体" w:hAnsi="宋体" w:cs="宋体" w:eastAsia="宋体" w:hint="default"/>
          <w:sz w:val="21"/>
          <w:szCs w:val="21"/>
        </w:rPr>
        <w:t>278,000.00</w:t>
      </w:r>
      <w:r>
        <w:rPr>
          <w:rFonts w:ascii="宋体" w:hAnsi="宋体" w:cs="宋体" w:eastAsia="宋体" w:hint="default"/>
          <w:spacing w:val="-44"/>
          <w:sz w:val="21"/>
          <w:szCs w:val="21"/>
        </w:rPr>
        <w:t> </w:t>
      </w:r>
      <w:r>
        <w:rPr>
          <w:rFonts w:ascii="宋体" w:hAnsi="宋体" w:cs="宋体" w:eastAsia="宋体" w:hint="default"/>
          <w:sz w:val="21"/>
          <w:szCs w:val="21"/>
        </w:rPr>
        <w:t>元服务费及逾期利息</w:t>
      </w:r>
      <w:r>
        <w:rPr>
          <w:rFonts w:ascii="宋体" w:hAnsi="宋体" w:cs="宋体" w:eastAsia="宋体" w:hint="default"/>
          <w:spacing w:val="-47"/>
          <w:sz w:val="21"/>
          <w:szCs w:val="21"/>
        </w:rPr>
        <w:t> </w:t>
      </w:r>
      <w:r>
        <w:rPr>
          <w:rFonts w:ascii="宋体" w:hAnsi="宋体" w:cs="宋体" w:eastAsia="宋体" w:hint="default"/>
          <w:sz w:val="21"/>
          <w:szCs w:val="21"/>
        </w:rPr>
        <w:t>68,183.00</w:t>
      </w:r>
    </w:p>
    <w:p>
      <w:pPr>
        <w:spacing w:before="126"/>
        <w:ind w:left="855" w:right="0" w:firstLine="0"/>
        <w:jc w:val="both"/>
        <w:rPr>
          <w:rFonts w:ascii="宋体" w:hAnsi="宋体" w:cs="宋体" w:eastAsia="宋体" w:hint="default"/>
          <w:sz w:val="21"/>
          <w:szCs w:val="21"/>
        </w:rPr>
      </w:pPr>
      <w:r>
        <w:rPr>
          <w:rFonts w:ascii="宋体" w:hAnsi="宋体" w:cs="宋体" w:eastAsia="宋体" w:hint="default"/>
          <w:spacing w:val="-3"/>
          <w:sz w:val="21"/>
          <w:szCs w:val="21"/>
        </w:rPr>
        <w:t>元，上海市黄浦区人民法院于</w:t>
      </w:r>
      <w:r>
        <w:rPr>
          <w:rFonts w:ascii="宋体" w:hAnsi="宋体" w:cs="宋体" w:eastAsia="宋体" w:hint="default"/>
          <w:spacing w:val="-47"/>
          <w:sz w:val="21"/>
          <w:szCs w:val="21"/>
        </w:rPr>
        <w:t> </w:t>
      </w: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pacing w:val="-3"/>
          <w:sz w:val="21"/>
          <w:szCs w:val="21"/>
        </w:rPr>
        <w:t>月受理了诉讼，</w:t>
      </w:r>
      <w:r>
        <w:rPr>
          <w:rFonts w:ascii="宋体" w:hAnsi="宋体" w:cs="宋体" w:eastAsia="宋体" w:hint="default"/>
          <w:spacing w:val="-3"/>
          <w:sz w:val="21"/>
          <w:szCs w:val="21"/>
        </w:rPr>
        <w:t>2010</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pacing w:val="-3"/>
          <w:sz w:val="21"/>
          <w:szCs w:val="21"/>
        </w:rPr>
        <w:t>日，本公司申请</w:t>
      </w:r>
    </w:p>
    <w:p>
      <w:pPr>
        <w:spacing w:before="126"/>
        <w:ind w:left="855" w:right="0" w:firstLine="0"/>
        <w:jc w:val="both"/>
        <w:rPr>
          <w:rFonts w:ascii="宋体" w:hAnsi="宋体" w:cs="宋体" w:eastAsia="宋体" w:hint="default"/>
          <w:sz w:val="21"/>
          <w:szCs w:val="21"/>
        </w:rPr>
      </w:pPr>
      <w:r>
        <w:rPr>
          <w:rFonts w:ascii="宋体" w:hAnsi="宋体" w:cs="宋体" w:eastAsia="宋体" w:hint="default"/>
          <w:sz w:val="21"/>
          <w:szCs w:val="21"/>
        </w:rPr>
        <w:t>了财产保全，并支付了</w:t>
      </w:r>
      <w:r>
        <w:rPr>
          <w:rFonts w:ascii="宋体" w:hAnsi="宋体" w:cs="宋体" w:eastAsia="宋体" w:hint="default"/>
          <w:spacing w:val="-44"/>
          <w:sz w:val="21"/>
          <w:szCs w:val="21"/>
        </w:rPr>
        <w:t> </w:t>
      </w:r>
      <w:r>
        <w:rPr>
          <w:rFonts w:ascii="宋体" w:hAnsi="宋体" w:cs="宋体" w:eastAsia="宋体" w:hint="default"/>
          <w:sz w:val="21"/>
          <w:szCs w:val="21"/>
        </w:rPr>
        <w:t>336,183.00</w:t>
      </w:r>
      <w:r>
        <w:rPr>
          <w:rFonts w:ascii="宋体" w:hAnsi="宋体" w:cs="宋体" w:eastAsia="宋体" w:hint="default"/>
          <w:spacing w:val="-47"/>
          <w:sz w:val="21"/>
          <w:szCs w:val="21"/>
        </w:rPr>
        <w:t> </w:t>
      </w:r>
      <w:r>
        <w:rPr>
          <w:rFonts w:ascii="宋体" w:hAnsi="宋体" w:cs="宋体" w:eastAsia="宋体" w:hint="default"/>
          <w:sz w:val="21"/>
          <w:szCs w:val="21"/>
        </w:rPr>
        <w:t>元的保证金；</w:t>
      </w:r>
      <w:r>
        <w:rPr>
          <w:rFonts w:ascii="宋体" w:hAnsi="宋体" w:cs="宋体" w:eastAsia="宋体" w:hint="default"/>
          <w:sz w:val="21"/>
          <w:szCs w:val="21"/>
        </w:rPr>
        <w:t>2010</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5</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31</w:t>
      </w:r>
      <w:r>
        <w:rPr>
          <w:rFonts w:ascii="宋体" w:hAnsi="宋体" w:cs="宋体" w:eastAsia="宋体" w:hint="default"/>
          <w:spacing w:val="-46"/>
          <w:sz w:val="21"/>
          <w:szCs w:val="21"/>
        </w:rPr>
        <w:t> </w:t>
      </w:r>
      <w:r>
        <w:rPr>
          <w:rFonts w:ascii="宋体" w:hAnsi="宋体" w:cs="宋体" w:eastAsia="宋体" w:hint="default"/>
          <w:sz w:val="21"/>
          <w:szCs w:val="21"/>
        </w:rPr>
        <w:t>日，本公司诉购宝商业</w:t>
      </w:r>
    </w:p>
    <w:p>
      <w:pPr>
        <w:spacing w:before="123"/>
        <w:ind w:left="855" w:right="0" w:firstLine="0"/>
        <w:jc w:val="both"/>
        <w:rPr>
          <w:rFonts w:ascii="宋体" w:hAnsi="宋体" w:cs="宋体" w:eastAsia="宋体" w:hint="default"/>
          <w:sz w:val="21"/>
          <w:szCs w:val="21"/>
        </w:rPr>
      </w:pPr>
      <w:r>
        <w:rPr>
          <w:rFonts w:ascii="宋体" w:hAnsi="宋体" w:cs="宋体" w:eastAsia="宋体" w:hint="default"/>
          <w:spacing w:val="-3"/>
          <w:sz w:val="21"/>
          <w:szCs w:val="21"/>
        </w:rPr>
        <w:t>集团，要求购宝商业集团支付</w:t>
      </w:r>
      <w:r>
        <w:rPr>
          <w:rFonts w:ascii="宋体" w:hAnsi="宋体" w:cs="宋体" w:eastAsia="宋体" w:hint="default"/>
          <w:spacing w:val="-40"/>
          <w:sz w:val="21"/>
          <w:szCs w:val="21"/>
        </w:rPr>
        <w:t> </w:t>
      </w:r>
      <w:r>
        <w:rPr>
          <w:rFonts w:ascii="宋体" w:hAnsi="宋体" w:cs="宋体" w:eastAsia="宋体" w:hint="default"/>
          <w:sz w:val="21"/>
          <w:szCs w:val="21"/>
        </w:rPr>
        <w:t>1,580,000.00</w:t>
      </w:r>
      <w:r>
        <w:rPr>
          <w:rFonts w:ascii="宋体" w:hAnsi="宋体" w:cs="宋体" w:eastAsia="宋体" w:hint="default"/>
          <w:spacing w:val="-43"/>
          <w:sz w:val="21"/>
          <w:szCs w:val="21"/>
        </w:rPr>
        <w:t> </w:t>
      </w:r>
      <w:r>
        <w:rPr>
          <w:rFonts w:ascii="宋体" w:hAnsi="宋体" w:cs="宋体" w:eastAsia="宋体" w:hint="default"/>
          <w:spacing w:val="-3"/>
          <w:sz w:val="21"/>
          <w:szCs w:val="21"/>
        </w:rPr>
        <w:t>元服务费，上海市第二中级人民法院于</w:t>
      </w:r>
      <w:r>
        <w:rPr>
          <w:rFonts w:ascii="宋体" w:hAnsi="宋体" w:cs="宋体" w:eastAsia="宋体" w:hint="default"/>
          <w:spacing w:val="-40"/>
          <w:sz w:val="21"/>
          <w:szCs w:val="21"/>
        </w:rPr>
        <w:t> </w:t>
      </w:r>
      <w:r>
        <w:rPr>
          <w:rFonts w:ascii="宋体" w:hAnsi="宋体" w:cs="宋体" w:eastAsia="宋体" w:hint="default"/>
          <w:sz w:val="21"/>
          <w:szCs w:val="21"/>
        </w:rPr>
        <w:t>2010</w:t>
      </w:r>
    </w:p>
    <w:p>
      <w:pPr>
        <w:spacing w:before="126"/>
        <w:ind w:left="855" w:right="0"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月受理了诉讼。截至</w:t>
      </w:r>
      <w:r>
        <w:rPr>
          <w:rFonts w:ascii="宋体" w:hAnsi="宋体" w:cs="宋体" w:eastAsia="宋体" w:hint="default"/>
          <w:spacing w:val="-52"/>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日，法院未判决，本公司对购宝联商企业咨询</w:t>
      </w:r>
    </w:p>
    <w:p>
      <w:pPr>
        <w:spacing w:before="126"/>
        <w:ind w:left="855" w:right="0" w:firstLine="0"/>
        <w:jc w:val="both"/>
        <w:rPr>
          <w:rFonts w:ascii="宋体" w:hAnsi="宋体" w:cs="宋体" w:eastAsia="宋体" w:hint="default"/>
          <w:sz w:val="21"/>
          <w:szCs w:val="21"/>
        </w:rPr>
      </w:pPr>
      <w:r>
        <w:rPr>
          <w:rFonts w:ascii="宋体" w:hAnsi="宋体" w:cs="宋体" w:eastAsia="宋体" w:hint="default"/>
          <w:sz w:val="21"/>
          <w:szCs w:val="21"/>
        </w:rPr>
        <w:t>（上海）有限公司应收余额</w:t>
      </w:r>
      <w:r>
        <w:rPr>
          <w:rFonts w:ascii="宋体" w:hAnsi="宋体" w:cs="宋体" w:eastAsia="宋体" w:hint="default"/>
          <w:spacing w:val="-53"/>
          <w:sz w:val="21"/>
          <w:szCs w:val="21"/>
        </w:rPr>
        <w:t> </w:t>
      </w:r>
      <w:r>
        <w:rPr>
          <w:rFonts w:ascii="宋体" w:hAnsi="宋体" w:cs="宋体" w:eastAsia="宋体" w:hint="default"/>
          <w:sz w:val="21"/>
          <w:szCs w:val="21"/>
        </w:rPr>
        <w:t>15,500.00</w:t>
      </w:r>
      <w:r>
        <w:rPr>
          <w:rFonts w:ascii="宋体" w:hAnsi="宋体" w:cs="宋体" w:eastAsia="宋体" w:hint="default"/>
          <w:spacing w:val="-54"/>
          <w:sz w:val="21"/>
          <w:szCs w:val="21"/>
        </w:rPr>
        <w:t> </w:t>
      </w:r>
      <w:r>
        <w:rPr>
          <w:rFonts w:ascii="宋体" w:hAnsi="宋体" w:cs="宋体" w:eastAsia="宋体" w:hint="default"/>
          <w:sz w:val="21"/>
          <w:szCs w:val="21"/>
        </w:rPr>
        <w:t>元，已全额计提坏账。</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tabs>
          <w:tab w:pos="977" w:val="left" w:leader="none"/>
        </w:tabs>
        <w:spacing w:line="698" w:lineRule="auto" w:before="0"/>
        <w:ind w:left="138" w:right="315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报告期内无为其他单位提供债务担保形成的或有负债及其财务影响</w:t>
      </w:r>
      <w:r>
        <w:rPr>
          <w:rFonts w:ascii="宋体" w:hAnsi="宋体" w:cs="宋体" w:eastAsia="宋体" w:hint="default"/>
          <w:b/>
          <w:bCs/>
          <w:spacing w:val="-78"/>
          <w:sz w:val="21"/>
          <w:szCs w:val="21"/>
        </w:rPr>
        <w:t> </w:t>
      </w:r>
      <w:r>
        <w:rPr>
          <w:rFonts w:ascii="宋体" w:hAnsi="宋体" w:cs="宋体" w:eastAsia="宋体" w:hint="default"/>
          <w:b/>
          <w:bCs/>
          <w:spacing w:val="-78"/>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报告期内无其他或有负债</w:t>
      </w:r>
      <w:r>
        <w:rPr>
          <w:rFonts w:ascii="宋体" w:hAnsi="宋体" w:cs="宋体" w:eastAsia="宋体" w:hint="default"/>
          <w:spacing w:val="-1"/>
          <w:sz w:val="21"/>
          <w:szCs w:val="21"/>
        </w:rPr>
      </w:r>
    </w:p>
    <w:p>
      <w:pPr>
        <w:spacing w:line="443" w:lineRule="exact" w:before="0"/>
        <w:ind w:left="138" w:right="4190" w:firstLine="0"/>
        <w:jc w:val="left"/>
        <w:rPr>
          <w:rFonts w:ascii="黑体" w:hAnsi="黑体" w:cs="黑体" w:eastAsia="黑体" w:hint="default"/>
          <w:sz w:val="36"/>
          <w:szCs w:val="36"/>
        </w:rPr>
      </w:pPr>
      <w:r>
        <w:rPr>
          <w:rFonts w:ascii="黑体" w:hAnsi="黑体" w:cs="黑体" w:eastAsia="黑体" w:hint="default"/>
          <w:b/>
          <w:bCs/>
          <w:sz w:val="36"/>
          <w:szCs w:val="36"/>
        </w:rPr>
        <w:t>十、</w:t>
      </w:r>
      <w:r>
        <w:rPr>
          <w:rFonts w:ascii="黑体" w:hAnsi="黑体" w:cs="黑体" w:eastAsia="黑体" w:hint="default"/>
          <w:b/>
          <w:bCs/>
          <w:spacing w:val="-67"/>
          <w:sz w:val="36"/>
          <w:szCs w:val="36"/>
        </w:rPr>
        <w:t> </w:t>
      </w:r>
      <w:r>
        <w:rPr>
          <w:rFonts w:ascii="黑体" w:hAnsi="黑体" w:cs="黑体" w:eastAsia="黑体" w:hint="default"/>
          <w:b/>
          <w:bCs/>
          <w:sz w:val="36"/>
          <w:szCs w:val="36"/>
        </w:rPr>
        <w:t>承诺事项</w:t>
      </w:r>
      <w:r>
        <w:rPr>
          <w:rFonts w:ascii="黑体" w:hAnsi="黑体" w:cs="黑体" w:eastAsia="黑体" w:hint="default"/>
          <w:sz w:val="36"/>
          <w:szCs w:val="36"/>
        </w:rPr>
      </w:r>
    </w:p>
    <w:p>
      <w:pPr>
        <w:spacing w:before="148"/>
        <w:ind w:left="855" w:right="0" w:firstLine="0"/>
        <w:jc w:val="both"/>
        <w:rPr>
          <w:rFonts w:ascii="宋体" w:hAnsi="宋体" w:cs="宋体" w:eastAsia="宋体" w:hint="default"/>
          <w:sz w:val="21"/>
          <w:szCs w:val="21"/>
        </w:rPr>
      </w:pPr>
      <w:r>
        <w:rPr>
          <w:rFonts w:ascii="宋体" w:hAnsi="宋体" w:cs="宋体" w:eastAsia="宋体" w:hint="default"/>
          <w:sz w:val="21"/>
          <w:szCs w:val="21"/>
        </w:rPr>
        <w:t>本公司无需要披露的承诺事项。</w:t>
      </w:r>
    </w:p>
    <w:p>
      <w:pPr>
        <w:spacing w:line="240" w:lineRule="auto" w:before="5"/>
        <w:rPr>
          <w:rFonts w:ascii="宋体" w:hAnsi="宋体" w:cs="宋体" w:eastAsia="宋体" w:hint="default"/>
          <w:sz w:val="28"/>
          <w:szCs w:val="28"/>
        </w:rPr>
      </w:pPr>
    </w:p>
    <w:p>
      <w:pPr>
        <w:spacing w:before="0"/>
        <w:ind w:left="138" w:right="4190" w:firstLine="0"/>
        <w:jc w:val="left"/>
        <w:rPr>
          <w:rFonts w:ascii="黑体" w:hAnsi="黑体" w:cs="黑体" w:eastAsia="黑体" w:hint="default"/>
          <w:sz w:val="36"/>
          <w:szCs w:val="36"/>
        </w:rPr>
      </w:pPr>
      <w:r>
        <w:rPr>
          <w:rFonts w:ascii="黑体" w:hAnsi="黑体" w:cs="黑体" w:eastAsia="黑体" w:hint="default"/>
          <w:b/>
          <w:bCs/>
          <w:sz w:val="36"/>
          <w:szCs w:val="36"/>
        </w:rPr>
        <w:t>十一、</w:t>
      </w:r>
      <w:r>
        <w:rPr>
          <w:rFonts w:ascii="黑体" w:hAnsi="黑体" w:cs="黑体" w:eastAsia="黑体" w:hint="default"/>
          <w:b/>
          <w:bCs/>
          <w:spacing w:val="-8"/>
          <w:sz w:val="36"/>
          <w:szCs w:val="36"/>
        </w:rPr>
        <w:t> </w:t>
      </w:r>
      <w:r>
        <w:rPr>
          <w:rFonts w:ascii="黑体" w:hAnsi="黑体" w:cs="黑体" w:eastAsia="黑体" w:hint="default"/>
          <w:b/>
          <w:bCs/>
          <w:sz w:val="36"/>
          <w:szCs w:val="36"/>
        </w:rPr>
        <w:t>资产负债表日后事项</w:t>
      </w:r>
      <w:r>
        <w:rPr>
          <w:rFonts w:ascii="黑体" w:hAnsi="黑体" w:cs="黑体" w:eastAsia="黑体" w:hint="default"/>
          <w:sz w:val="36"/>
          <w:szCs w:val="36"/>
        </w:rPr>
      </w:r>
    </w:p>
    <w:p>
      <w:pPr>
        <w:tabs>
          <w:tab w:pos="977" w:val="left" w:leader="none"/>
        </w:tabs>
        <w:spacing w:before="150"/>
        <w:ind w:left="138" w:right="419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重要的资产负债表日后事项说明</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spacing w:line="350" w:lineRule="auto" w:before="0"/>
        <w:ind w:left="855" w:right="1284" w:firstLine="0"/>
        <w:jc w:val="both"/>
        <w:rPr>
          <w:rFonts w:ascii="宋体" w:hAnsi="宋体" w:cs="宋体" w:eastAsia="宋体" w:hint="default"/>
          <w:sz w:val="21"/>
          <w:szCs w:val="21"/>
        </w:rPr>
      </w:pPr>
      <w:r>
        <w:rPr>
          <w:rFonts w:ascii="宋体" w:hAnsi="宋体" w:cs="宋体" w:eastAsia="宋体" w:hint="default"/>
          <w:sz w:val="21"/>
          <w:szCs w:val="21"/>
        </w:rPr>
        <w:t>经中国证券监督管理委员会证监发行字</w:t>
      </w:r>
      <w:r>
        <w:rPr>
          <w:rFonts w:ascii="宋体" w:hAnsi="宋体" w:cs="宋体" w:eastAsia="宋体" w:hint="default"/>
          <w:sz w:val="21"/>
          <w:szCs w:val="21"/>
        </w:rPr>
        <w:t>[2010]1835</w:t>
      </w:r>
      <w:r>
        <w:rPr>
          <w:rFonts w:ascii="宋体" w:hAnsi="宋体" w:cs="宋体" w:eastAsia="宋体" w:hint="default"/>
          <w:spacing w:val="-53"/>
          <w:sz w:val="21"/>
          <w:szCs w:val="21"/>
        </w:rPr>
        <w:t> </w:t>
      </w:r>
      <w:r>
        <w:rPr>
          <w:rFonts w:ascii="宋体" w:hAnsi="宋体" w:cs="宋体" w:eastAsia="宋体" w:hint="default"/>
          <w:spacing w:val="-7"/>
          <w:sz w:val="21"/>
          <w:szCs w:val="21"/>
        </w:rPr>
        <w:t>号文核准，公司于</w:t>
      </w:r>
      <w:r>
        <w:rPr>
          <w:rFonts w:ascii="宋体" w:hAnsi="宋体" w:cs="宋体" w:eastAsia="宋体" w:hint="default"/>
          <w:spacing w:val="-50"/>
          <w:sz w:val="21"/>
          <w:szCs w:val="21"/>
        </w:rPr>
        <w:t> </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月向社会</w:t>
      </w:r>
      <w:r>
        <w:rPr>
          <w:rFonts w:ascii="宋体" w:hAnsi="宋体" w:cs="宋体" w:eastAsia="宋体" w:hint="default"/>
          <w:w w:val="100"/>
          <w:sz w:val="21"/>
          <w:szCs w:val="21"/>
        </w:rPr>
        <w:t> </w:t>
      </w:r>
      <w:r>
        <w:rPr>
          <w:rFonts w:ascii="宋体" w:hAnsi="宋体" w:cs="宋体" w:eastAsia="宋体" w:hint="default"/>
          <w:sz w:val="21"/>
          <w:szCs w:val="21"/>
        </w:rPr>
        <w:t>公开发行人民币普通股（</w:t>
      </w:r>
      <w:r>
        <w:rPr>
          <w:rFonts w:ascii="宋体" w:hAnsi="宋体" w:cs="宋体" w:eastAsia="宋体" w:hint="default"/>
          <w:sz w:val="21"/>
          <w:szCs w:val="21"/>
        </w:rPr>
        <w:t>A</w:t>
      </w:r>
      <w:r>
        <w:rPr>
          <w:rFonts w:ascii="宋体" w:hAnsi="宋体" w:cs="宋体" w:eastAsia="宋体" w:hint="default"/>
          <w:spacing w:val="-51"/>
          <w:sz w:val="21"/>
          <w:szCs w:val="21"/>
        </w:rPr>
        <w:t> </w:t>
      </w:r>
      <w:r>
        <w:rPr>
          <w:rFonts w:ascii="宋体" w:hAnsi="宋体" w:cs="宋体" w:eastAsia="宋体" w:hint="default"/>
          <w:sz w:val="21"/>
          <w:szCs w:val="21"/>
        </w:rPr>
        <w:t>股）</w:t>
      </w:r>
      <w:r>
        <w:rPr>
          <w:rFonts w:ascii="宋体" w:hAnsi="宋体" w:cs="宋体" w:eastAsia="宋体" w:hint="default"/>
          <w:sz w:val="21"/>
          <w:szCs w:val="21"/>
        </w:rPr>
        <w:t>3,000</w:t>
      </w:r>
      <w:r>
        <w:rPr>
          <w:rFonts w:ascii="宋体" w:hAnsi="宋体" w:cs="宋体" w:eastAsia="宋体" w:hint="default"/>
          <w:spacing w:val="-51"/>
          <w:sz w:val="21"/>
          <w:szCs w:val="21"/>
        </w:rPr>
        <w:t> </w:t>
      </w:r>
      <w:r>
        <w:rPr>
          <w:rFonts w:ascii="宋体" w:hAnsi="宋体" w:cs="宋体" w:eastAsia="宋体" w:hint="default"/>
          <w:sz w:val="21"/>
          <w:szCs w:val="21"/>
        </w:rPr>
        <w:t>万股，增加注册资本</w:t>
      </w:r>
      <w:r>
        <w:rPr>
          <w:rFonts w:ascii="宋体" w:hAnsi="宋体" w:cs="宋体" w:eastAsia="宋体" w:hint="default"/>
          <w:spacing w:val="-51"/>
          <w:sz w:val="21"/>
          <w:szCs w:val="21"/>
        </w:rPr>
        <w:t> </w:t>
      </w:r>
      <w:r>
        <w:rPr>
          <w:rFonts w:ascii="宋体" w:hAnsi="宋体" w:cs="宋体" w:eastAsia="宋体" w:hint="default"/>
          <w:sz w:val="21"/>
          <w:szCs w:val="21"/>
        </w:rPr>
        <w:t>3,000</w:t>
      </w:r>
      <w:r>
        <w:rPr>
          <w:rFonts w:ascii="宋体" w:hAnsi="宋体" w:cs="宋体" w:eastAsia="宋体" w:hint="default"/>
          <w:spacing w:val="-54"/>
          <w:sz w:val="21"/>
          <w:szCs w:val="21"/>
        </w:rPr>
        <w:t> </w:t>
      </w:r>
      <w:r>
        <w:rPr>
          <w:rFonts w:ascii="宋体" w:hAnsi="宋体" w:cs="宋体" w:eastAsia="宋体" w:hint="default"/>
          <w:sz w:val="21"/>
          <w:szCs w:val="21"/>
        </w:rPr>
        <w:t>万元，增加后的注册资</w:t>
      </w:r>
      <w:r>
        <w:rPr>
          <w:rFonts w:ascii="宋体" w:hAnsi="宋体" w:cs="宋体" w:eastAsia="宋体" w:hint="default"/>
          <w:w w:val="100"/>
          <w:sz w:val="21"/>
          <w:szCs w:val="21"/>
        </w:rPr>
        <w:t> </w:t>
      </w:r>
      <w:r>
        <w:rPr>
          <w:rFonts w:ascii="宋体" w:hAnsi="宋体" w:cs="宋体" w:eastAsia="宋体" w:hint="default"/>
          <w:sz w:val="21"/>
          <w:szCs w:val="21"/>
        </w:rPr>
        <w:t>本为人民币 </w:t>
      </w:r>
      <w:r>
        <w:rPr>
          <w:rFonts w:ascii="宋体" w:hAnsi="宋体" w:cs="宋体" w:eastAsia="宋体" w:hint="default"/>
          <w:sz w:val="21"/>
          <w:szCs w:val="21"/>
        </w:rPr>
        <w:t>11,572.4482</w:t>
      </w:r>
      <w:r>
        <w:rPr>
          <w:rFonts w:ascii="宋体" w:hAnsi="宋体" w:cs="宋体" w:eastAsia="宋体" w:hint="default"/>
          <w:spacing w:val="-63"/>
          <w:sz w:val="21"/>
          <w:szCs w:val="21"/>
        </w:rPr>
        <w:t> </w:t>
      </w:r>
      <w:r>
        <w:rPr>
          <w:rFonts w:ascii="宋体" w:hAnsi="宋体" w:cs="宋体" w:eastAsia="宋体" w:hint="default"/>
          <w:spacing w:val="-5"/>
          <w:sz w:val="21"/>
          <w:szCs w:val="21"/>
        </w:rPr>
        <w:t>万元，正在办理工商变更登记手续。本次发行，实际募集资金净</w:t>
      </w:r>
    </w:p>
    <w:p>
      <w:pPr>
        <w:spacing w:before="27"/>
        <w:ind w:left="855" w:right="0" w:firstLine="0"/>
        <w:jc w:val="both"/>
        <w:rPr>
          <w:rFonts w:ascii="宋体" w:hAnsi="宋体" w:cs="宋体" w:eastAsia="宋体" w:hint="default"/>
          <w:sz w:val="21"/>
          <w:szCs w:val="21"/>
        </w:rPr>
      </w:pPr>
      <w:r>
        <w:rPr>
          <w:rFonts w:ascii="宋体" w:hAnsi="宋体" w:cs="宋体" w:eastAsia="宋体" w:hint="default"/>
          <w:sz w:val="21"/>
          <w:szCs w:val="21"/>
        </w:rPr>
        <w:t>额为</w:t>
      </w:r>
      <w:r>
        <w:rPr>
          <w:rFonts w:ascii="宋体" w:hAnsi="宋体" w:cs="宋体" w:eastAsia="宋体" w:hint="default"/>
          <w:spacing w:val="-52"/>
          <w:sz w:val="21"/>
          <w:szCs w:val="21"/>
        </w:rPr>
        <w:t> </w:t>
      </w:r>
      <w:r>
        <w:rPr>
          <w:rFonts w:ascii="宋体" w:hAnsi="宋体" w:cs="宋体" w:eastAsia="宋体" w:hint="default"/>
          <w:sz w:val="21"/>
          <w:szCs w:val="21"/>
        </w:rPr>
        <w:t>7.13</w:t>
      </w:r>
      <w:r>
        <w:rPr>
          <w:rFonts w:ascii="宋体" w:hAnsi="宋体" w:cs="宋体" w:eastAsia="宋体" w:hint="default"/>
          <w:spacing w:val="-54"/>
          <w:sz w:val="21"/>
          <w:szCs w:val="21"/>
        </w:rPr>
        <w:t> </w:t>
      </w:r>
      <w:r>
        <w:rPr>
          <w:rFonts w:ascii="宋体" w:hAnsi="宋体" w:cs="宋体" w:eastAsia="宋体" w:hint="default"/>
          <w:sz w:val="21"/>
          <w:szCs w:val="21"/>
        </w:rPr>
        <w:t>亿元。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tabs>
          <w:tab w:pos="977" w:val="left" w:leader="none"/>
        </w:tabs>
        <w:spacing w:before="0"/>
        <w:ind w:left="138" w:right="419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资产负债表日后利润分配情况说明</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p>
    <w:p>
      <w:pPr>
        <w:spacing w:before="135"/>
        <w:ind w:left="872" w:right="0" w:firstLine="0"/>
        <w:jc w:val="both"/>
        <w:rPr>
          <w:rFonts w:ascii="宋体" w:hAnsi="宋体" w:cs="宋体" w:eastAsia="宋体" w:hint="default"/>
          <w:sz w:val="21"/>
          <w:szCs w:val="21"/>
        </w:rPr>
      </w:pPr>
      <w:r>
        <w:rPr>
          <w:rFonts w:ascii="宋体" w:hAnsi="宋体" w:cs="宋体" w:eastAsia="宋体" w:hint="default"/>
          <w:sz w:val="21"/>
          <w:szCs w:val="21"/>
        </w:rPr>
        <w:t>根据公司</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日第一届董事会第七次会议决议，</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年度公司利润分配预案</w:t>
      </w:r>
    </w:p>
    <w:p>
      <w:pPr>
        <w:spacing w:before="117"/>
        <w:ind w:left="872" w:right="0" w:firstLine="0"/>
        <w:jc w:val="both"/>
        <w:rPr>
          <w:rFonts w:ascii="宋体" w:hAnsi="宋体" w:cs="宋体" w:eastAsia="宋体" w:hint="default"/>
          <w:sz w:val="21"/>
          <w:szCs w:val="21"/>
        </w:rPr>
      </w:pPr>
      <w:r>
        <w:rPr>
          <w:rFonts w:ascii="宋体" w:hAnsi="宋体" w:cs="宋体" w:eastAsia="宋体" w:hint="default"/>
          <w:sz w:val="21"/>
          <w:szCs w:val="21"/>
        </w:rPr>
        <w:t>为：拟以首次公开发行股票后的总股本 </w:t>
      </w:r>
      <w:r>
        <w:rPr>
          <w:rFonts w:ascii="Times New Roman" w:hAnsi="Times New Roman" w:cs="Times New Roman" w:eastAsia="Times New Roman" w:hint="default"/>
          <w:sz w:val="21"/>
          <w:szCs w:val="21"/>
        </w:rPr>
        <w:t>115,724,482 </w:t>
      </w:r>
      <w:r>
        <w:rPr>
          <w:rFonts w:ascii="宋体" w:hAnsi="宋体" w:cs="宋体" w:eastAsia="宋体" w:hint="default"/>
          <w:sz w:val="21"/>
          <w:szCs w:val="21"/>
        </w:rPr>
        <w:t>股为基数，向全体股东以每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股派</w:t>
      </w:r>
      <w:r>
        <w:rPr>
          <w:rFonts w:ascii="宋体" w:hAnsi="宋体" w:cs="宋体" w:eastAsia="宋体" w:hint="default"/>
          <w:sz w:val="21"/>
          <w:szCs w:val="21"/>
        </w:rPr>
      </w:r>
    </w:p>
    <w:p>
      <w:pPr>
        <w:spacing w:before="117"/>
        <w:ind w:left="872" w:right="0" w:firstLine="0"/>
        <w:jc w:val="both"/>
        <w:rPr>
          <w:rFonts w:ascii="宋体" w:hAnsi="宋体" w:cs="宋体" w:eastAsia="宋体" w:hint="default"/>
          <w:sz w:val="21"/>
          <w:szCs w:val="21"/>
        </w:rPr>
      </w:pPr>
      <w:r>
        <w:rPr>
          <w:rFonts w:ascii="宋体" w:hAnsi="宋体" w:cs="宋体" w:eastAsia="宋体" w:hint="default"/>
          <w:sz w:val="21"/>
          <w:szCs w:val="21"/>
        </w:rPr>
        <w:t>发人民币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元现金（含税）的股利分红，合计派发现金红利人民币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34,717,345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元。同时，</w:t>
      </w:r>
    </w:p>
    <w:p>
      <w:pPr>
        <w:spacing w:before="119"/>
        <w:ind w:left="872" w:right="0" w:firstLine="0"/>
        <w:jc w:val="both"/>
        <w:rPr>
          <w:rFonts w:ascii="Times New Roman" w:hAnsi="Times New Roman" w:cs="Times New Roman" w:eastAsia="Times New Roman" w:hint="default"/>
          <w:sz w:val="21"/>
          <w:szCs w:val="21"/>
        </w:rPr>
      </w:pPr>
      <w:r>
        <w:rPr>
          <w:rFonts w:ascii="宋体" w:hAnsi="宋体" w:cs="宋体" w:eastAsia="宋体" w:hint="default"/>
          <w:sz w:val="21"/>
          <w:szCs w:val="21"/>
        </w:rPr>
        <w:t>拟以首次公开发行股票后的总股本 </w:t>
      </w:r>
      <w:r>
        <w:rPr>
          <w:rFonts w:ascii="Times New Roman" w:hAnsi="Times New Roman" w:cs="Times New Roman" w:eastAsia="Times New Roman" w:hint="default"/>
          <w:sz w:val="21"/>
          <w:szCs w:val="21"/>
        </w:rPr>
        <w:t>115,724,482 </w:t>
      </w:r>
      <w:r>
        <w:rPr>
          <w:rFonts w:ascii="宋体" w:hAnsi="宋体" w:cs="宋体" w:eastAsia="宋体" w:hint="default"/>
          <w:spacing w:val="-5"/>
          <w:sz w:val="21"/>
          <w:szCs w:val="21"/>
        </w:rPr>
        <w:t>股为基数，以资本公积金向全体股东每</w:t>
      </w:r>
      <w:r>
        <w:rPr>
          <w:rFonts w:ascii="宋体" w:hAnsi="宋体" w:cs="宋体" w:eastAsia="宋体" w:hint="default"/>
          <w:spacing w:val="-84"/>
          <w:sz w:val="21"/>
          <w:szCs w:val="21"/>
        </w:rPr>
        <w:t> </w:t>
      </w:r>
      <w:r>
        <w:rPr>
          <w:rFonts w:ascii="Times New Roman" w:hAnsi="Times New Roman" w:cs="Times New Roman" w:eastAsia="Times New Roman" w:hint="default"/>
          <w:spacing w:val="-3"/>
          <w:sz w:val="21"/>
          <w:szCs w:val="21"/>
        </w:rPr>
        <w:t>10</w:t>
      </w:r>
      <w:r>
        <w:rPr>
          <w:rFonts w:ascii="Times New Roman" w:hAnsi="Times New Roman" w:cs="Times New Roman" w:eastAsia="Times New Roman" w:hint="default"/>
          <w:sz w:val="21"/>
          <w:szCs w:val="21"/>
        </w:rPr>
      </w:r>
    </w:p>
    <w:p>
      <w:pPr>
        <w:spacing w:before="117"/>
        <w:ind w:left="872" w:right="0" w:firstLine="0"/>
        <w:jc w:val="both"/>
        <w:rPr>
          <w:rFonts w:ascii="宋体" w:hAnsi="宋体" w:cs="宋体" w:eastAsia="宋体" w:hint="default"/>
          <w:sz w:val="21"/>
          <w:szCs w:val="21"/>
        </w:rPr>
      </w:pPr>
      <w:r>
        <w:rPr>
          <w:rFonts w:ascii="宋体" w:hAnsi="宋体" w:cs="宋体" w:eastAsia="宋体" w:hint="default"/>
          <w:sz w:val="21"/>
          <w:szCs w:val="21"/>
        </w:rPr>
        <w:t>股转增</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股，共计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46,289,793</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股。</w:t>
      </w:r>
      <w:r>
        <w:rPr>
          <w:rFonts w:ascii="宋体" w:hAnsi="宋体" w:cs="宋体" w:eastAsia="宋体" w:hint="default"/>
          <w:sz w:val="21"/>
          <w:szCs w:val="21"/>
        </w:rPr>
      </w:r>
    </w:p>
    <w:p>
      <w:pPr>
        <w:spacing w:after="0"/>
        <w:jc w:val="both"/>
        <w:rPr>
          <w:rFonts w:ascii="宋体" w:hAnsi="宋体" w:cs="宋体" w:eastAsia="宋体" w:hint="default"/>
          <w:sz w:val="21"/>
          <w:szCs w:val="21"/>
        </w:rPr>
        <w:sectPr>
          <w:pgSz w:w="11910" w:h="16840"/>
          <w:pgMar w:header="892" w:footer="1186" w:top="1080" w:bottom="138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tabs>
          <w:tab w:pos="977" w:val="left" w:leader="none"/>
        </w:tabs>
        <w:spacing w:line="350" w:lineRule="auto" w:before="0"/>
        <w:ind w:left="855" w:right="4974" w:hanging="718"/>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w:t>
      </w:r>
      <w:r>
        <w:rPr>
          <w:rFonts w:ascii="宋体" w:hAnsi="宋体" w:cs="宋体" w:eastAsia="宋体" w:hint="default"/>
          <w:b/>
          <w:bCs/>
          <w:spacing w:val="-1"/>
          <w:sz w:val="21"/>
          <w:szCs w:val="21"/>
        </w:rPr>
        <w:t>)</w:t>
        <w:tab/>
        <w:tab/>
      </w:r>
      <w:r>
        <w:rPr>
          <w:rFonts w:ascii="宋体" w:hAnsi="宋体" w:cs="宋体" w:eastAsia="宋体" w:hint="default"/>
          <w:b/>
          <w:bCs/>
          <w:spacing w:val="-1"/>
          <w:sz w:val="21"/>
          <w:szCs w:val="21"/>
        </w:rPr>
        <w:t>其他资产负债表日后事项说明：</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pacing w:val="-2"/>
          <w:sz w:val="21"/>
          <w:szCs w:val="21"/>
        </w:rPr>
        <w:t>本公司无需要披露的其他资产负债表日后事项。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6"/>
        <w:ind w:left="138" w:right="4190" w:firstLine="0"/>
        <w:jc w:val="left"/>
        <w:rPr>
          <w:rFonts w:ascii="黑体" w:hAnsi="黑体" w:cs="黑体" w:eastAsia="黑体" w:hint="default"/>
          <w:sz w:val="36"/>
          <w:szCs w:val="36"/>
        </w:rPr>
      </w:pPr>
      <w:r>
        <w:rPr>
          <w:rFonts w:ascii="黑体" w:hAnsi="黑体" w:cs="黑体" w:eastAsia="黑体" w:hint="default"/>
          <w:b/>
          <w:bCs/>
          <w:sz w:val="36"/>
          <w:szCs w:val="36"/>
        </w:rPr>
        <w:t>十二、</w:t>
      </w:r>
      <w:r>
        <w:rPr>
          <w:rFonts w:ascii="黑体" w:hAnsi="黑体" w:cs="黑体" w:eastAsia="黑体" w:hint="default"/>
          <w:b/>
          <w:bCs/>
          <w:spacing w:val="-9"/>
          <w:sz w:val="36"/>
          <w:szCs w:val="36"/>
        </w:rPr>
        <w:t> </w:t>
      </w:r>
      <w:r>
        <w:rPr>
          <w:rFonts w:ascii="黑体" w:hAnsi="黑体" w:cs="黑体" w:eastAsia="黑体" w:hint="default"/>
          <w:b/>
          <w:bCs/>
          <w:sz w:val="36"/>
          <w:szCs w:val="36"/>
        </w:rPr>
        <w:t>其他重要事项说明</w:t>
      </w:r>
      <w:r>
        <w:rPr>
          <w:rFonts w:ascii="黑体" w:hAnsi="黑体" w:cs="黑体" w:eastAsia="黑体" w:hint="default"/>
          <w:sz w:val="36"/>
          <w:szCs w:val="36"/>
        </w:rPr>
      </w:r>
    </w:p>
    <w:p>
      <w:pPr>
        <w:spacing w:before="148"/>
        <w:ind w:left="855" w:right="4190" w:firstLine="0"/>
        <w:jc w:val="left"/>
        <w:rPr>
          <w:rFonts w:ascii="宋体" w:hAnsi="宋体" w:cs="宋体" w:eastAsia="宋体" w:hint="default"/>
          <w:sz w:val="21"/>
          <w:szCs w:val="21"/>
        </w:rPr>
      </w:pPr>
      <w:r>
        <w:rPr>
          <w:rFonts w:ascii="宋体" w:hAnsi="宋体" w:cs="宋体" w:eastAsia="宋体" w:hint="default"/>
          <w:sz w:val="21"/>
          <w:szCs w:val="21"/>
        </w:rPr>
        <w:t>本公司无需要披露的</w:t>
      </w:r>
      <w:r>
        <w:rPr>
          <w:rFonts w:ascii="宋体" w:hAnsi="宋体" w:cs="宋体" w:eastAsia="宋体" w:hint="default"/>
          <w:b/>
          <w:bCs/>
          <w:sz w:val="21"/>
          <w:szCs w:val="21"/>
        </w:rPr>
        <w:t>其</w:t>
      </w:r>
      <w:r>
        <w:rPr>
          <w:rFonts w:ascii="宋体" w:hAnsi="宋体" w:cs="宋体" w:eastAsia="宋体" w:hint="default"/>
          <w:sz w:val="21"/>
          <w:szCs w:val="21"/>
        </w:rPr>
        <w:t>他重要事项。</w:t>
      </w:r>
    </w:p>
    <w:p>
      <w:pPr>
        <w:spacing w:line="240" w:lineRule="auto" w:before="7"/>
        <w:rPr>
          <w:rFonts w:ascii="宋体" w:hAnsi="宋体" w:cs="宋体" w:eastAsia="宋体" w:hint="default"/>
          <w:sz w:val="28"/>
          <w:szCs w:val="28"/>
        </w:rPr>
      </w:pPr>
    </w:p>
    <w:p>
      <w:pPr>
        <w:spacing w:before="0"/>
        <w:ind w:left="138" w:right="0" w:firstLine="0"/>
        <w:jc w:val="left"/>
        <w:rPr>
          <w:rFonts w:ascii="黑体" w:hAnsi="黑体" w:cs="黑体" w:eastAsia="黑体" w:hint="default"/>
          <w:sz w:val="36"/>
          <w:szCs w:val="36"/>
        </w:rPr>
      </w:pPr>
      <w:r>
        <w:rPr>
          <w:rFonts w:ascii="黑体" w:hAnsi="黑体" w:cs="黑体" w:eastAsia="黑体" w:hint="default"/>
          <w:b/>
          <w:bCs/>
          <w:sz w:val="36"/>
          <w:szCs w:val="36"/>
        </w:rPr>
        <w:t>十三、</w:t>
      </w:r>
      <w:r>
        <w:rPr>
          <w:rFonts w:ascii="黑体" w:hAnsi="黑体" w:cs="黑体" w:eastAsia="黑体" w:hint="default"/>
          <w:b/>
          <w:bCs/>
          <w:spacing w:val="-10"/>
          <w:sz w:val="36"/>
          <w:szCs w:val="36"/>
        </w:rPr>
        <w:t> </w:t>
      </w:r>
      <w:r>
        <w:rPr>
          <w:rFonts w:ascii="黑体" w:hAnsi="黑体" w:cs="黑体" w:eastAsia="黑体" w:hint="default"/>
          <w:b/>
          <w:bCs/>
          <w:sz w:val="36"/>
          <w:szCs w:val="36"/>
        </w:rPr>
        <w:t>母公司财务报表主要项目注释</w:t>
      </w:r>
      <w:r>
        <w:rPr>
          <w:rFonts w:ascii="黑体" w:hAnsi="黑体" w:cs="黑体" w:eastAsia="黑体" w:hint="default"/>
          <w:sz w:val="36"/>
          <w:szCs w:val="36"/>
        </w:rPr>
      </w:r>
    </w:p>
    <w:p>
      <w:pPr>
        <w:spacing w:line="240" w:lineRule="auto" w:before="12"/>
        <w:rPr>
          <w:rFonts w:ascii="黑体" w:hAnsi="黑体" w:cs="黑体" w:eastAsia="黑体" w:hint="default"/>
          <w:b/>
          <w:bCs/>
          <w:sz w:val="41"/>
          <w:szCs w:val="41"/>
        </w:rPr>
      </w:pPr>
    </w:p>
    <w:p>
      <w:pPr>
        <w:tabs>
          <w:tab w:pos="977" w:val="left" w:leader="none"/>
        </w:tabs>
        <w:spacing w:before="0"/>
        <w:ind w:left="138" w:right="419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z w:val="21"/>
          <w:szCs w:val="21"/>
        </w:rPr>
        <w:t>应收账款</w:t>
      </w:r>
      <w:r>
        <w:rPr>
          <w:rFonts w:ascii="宋体" w:hAnsi="宋体" w:cs="宋体" w:eastAsia="宋体" w:hint="default"/>
          <w:sz w:val="21"/>
          <w:szCs w:val="21"/>
        </w:rPr>
      </w:r>
    </w:p>
    <w:p>
      <w:pPr>
        <w:tabs>
          <w:tab w:pos="1393" w:val="left" w:leader="none"/>
        </w:tabs>
        <w:spacing w:before="126"/>
        <w:ind w:left="855" w:right="4190" w:firstLine="0"/>
        <w:jc w:val="left"/>
        <w:rPr>
          <w:rFonts w:ascii="宋体" w:hAnsi="宋体" w:cs="宋体" w:eastAsia="宋体" w:hint="default"/>
          <w:sz w:val="21"/>
          <w:szCs w:val="21"/>
        </w:rPr>
      </w:pPr>
      <w:r>
        <w:rPr/>
        <w:pict>
          <v:shape style="position:absolute;margin-left:377.829987pt;margin-top:43.043682pt;width:.48001pt;height:.12pt;mso-position-horizontal-relative:page;mso-position-vertical-relative:paragraph;z-index:-980680" type="#_x0000_t75" stroked="false">
            <v:imagedata r:id="rId431" o:title=""/>
          </v:shape>
        </w:pict>
      </w:r>
      <w:r>
        <w:rPr/>
        <w:pict>
          <v:group style="position:absolute;margin-left:195.770004pt;margin-top:58.523693pt;width:361.4pt;height:5.05pt;mso-position-horizontal-relative:page;mso-position-vertical-relative:paragraph;z-index:-980656" coordorigin="3915,1170" coordsize="7228,101">
            <v:shape style="position:absolute;left:3915;top:1170;width:3660;height:101" type="#_x0000_t75" stroked="false">
              <v:imagedata r:id="rId432" o:title=""/>
            </v:shape>
            <v:shape style="position:absolute;left:7552;top:1262;width:3591;height:10" type="#_x0000_t75" stroked="false">
              <v:imagedata r:id="rId433" o:title=""/>
            </v:shape>
            <w10:wrap type="none"/>
          </v:group>
        </w:pict>
      </w:r>
      <w:r>
        <w:rPr/>
        <w:pict>
          <v:group style="position:absolute;margin-left:147.5pt;margin-top:78.923691pt;width:409.65pt;height:347.45pt;mso-position-horizontal-relative:page;mso-position-vertical-relative:paragraph;z-index:-980632" coordorigin="2950,1578" coordsize="8193,6949">
            <v:shape style="position:absolute;left:3911;top:1578;width:1159;height:103" type="#_x0000_t75" stroked="false">
              <v:imagedata r:id="rId434" o:title=""/>
            </v:shape>
            <v:shape style="position:absolute;left:5065;top:1672;width:1707;height:10" type="#_x0000_t75" stroked="false">
              <v:imagedata r:id="rId435" o:title=""/>
            </v:shape>
            <v:shape style="position:absolute;left:6767;top:1672;width:790;height:10" type="#_x0000_t75" stroked="false">
              <v:imagedata r:id="rId436" o:title=""/>
            </v:shape>
            <v:shape style="position:absolute;left:7552;top:1672;width:1174;height:10" type="#_x0000_t75" stroked="false">
              <v:imagedata r:id="rId437" o:title=""/>
            </v:shape>
            <v:shape style="position:absolute;left:8721;top:1672;width:1849;height:10" type="#_x0000_t75" stroked="false">
              <v:imagedata r:id="rId438" o:title=""/>
            </v:shape>
            <v:shape style="position:absolute;left:10564;top:1672;width:578;height:10" type="#_x0000_t75" stroked="false">
              <v:imagedata r:id="rId439" o:title=""/>
            </v:shape>
            <v:group style="position:absolute;left:5070;top:1682;width:10;height:20" coordorigin="5070,1682" coordsize="10,20">
              <v:shape style="position:absolute;left:5070;top:1682;width:10;height:20" coordorigin="5070,1682" coordsize="10,20" path="m5070,1701l5079,1701,5079,1682,5070,1682,5070,1701xe" filled="true" fillcolor="#000000" stroked="false">
                <v:path arrowok="t"/>
                <v:fill type="solid"/>
              </v:shape>
            </v:group>
            <v:group style="position:absolute;left:5070;top:1701;width:10;height:20" coordorigin="5070,1701" coordsize="10,20">
              <v:shape style="position:absolute;left:5070;top:1701;width:10;height:20" coordorigin="5070,1701" coordsize="10,20" path="m5070,1720l5079,1720,5079,1701,5070,1701,5070,1720xe" filled="true" fillcolor="#000000" stroked="false">
                <v:path arrowok="t"/>
                <v:fill type="solid"/>
              </v:shape>
            </v:group>
            <v:group style="position:absolute;left:5070;top:1720;width:10;height:20" coordorigin="5070,1720" coordsize="10,20">
              <v:shape style="position:absolute;left:5070;top:1720;width:10;height:20" coordorigin="5070,1720" coordsize="10,20" path="m5070,1739l5079,1739,5079,1720,5070,1720,5070,1739xe" filled="true" fillcolor="#000000" stroked="false">
                <v:path arrowok="t"/>
                <v:fill type="solid"/>
              </v:shape>
            </v:group>
            <v:group style="position:absolute;left:5070;top:1739;width:10;height:20" coordorigin="5070,1739" coordsize="10,20">
              <v:shape style="position:absolute;left:5070;top:1739;width:10;height:20" coordorigin="5070,1739" coordsize="10,20" path="m5070,1758l5079,1758,5079,1739,5070,1739,5070,1758xe" filled="true" fillcolor="#000000" stroked="false">
                <v:path arrowok="t"/>
                <v:fill type="solid"/>
              </v:shape>
            </v:group>
            <v:group style="position:absolute;left:5070;top:1758;width:10;height:20" coordorigin="5070,1758" coordsize="10,20">
              <v:shape style="position:absolute;left:5070;top:1758;width:10;height:20" coordorigin="5070,1758" coordsize="10,20" path="m5070,1778l5079,1778,5079,1758,5070,1758,5070,1778xe" filled="true" fillcolor="#000000" stroked="false">
                <v:path arrowok="t"/>
                <v:fill type="solid"/>
              </v:shape>
            </v:group>
            <v:group style="position:absolute;left:5070;top:1778;width:10;height:20" coordorigin="5070,1778" coordsize="10,20">
              <v:shape style="position:absolute;left:5070;top:1778;width:10;height:20" coordorigin="5070,1778" coordsize="10,20" path="m5070,1797l5079,1797,5079,1778,5070,1778,5070,1797xe" filled="true" fillcolor="#000000" stroked="false">
                <v:path arrowok="t"/>
                <v:fill type="solid"/>
              </v:shape>
            </v:group>
            <v:group style="position:absolute;left:5070;top:1797;width:10;height:20" coordorigin="5070,1797" coordsize="10,20">
              <v:shape style="position:absolute;left:5070;top:1797;width:10;height:20" coordorigin="5070,1797" coordsize="10,20" path="m5070,1816l5079,1816,5079,1797,5070,1797,5070,1816xe" filled="true" fillcolor="#000000" stroked="false">
                <v:path arrowok="t"/>
                <v:fill type="solid"/>
              </v:shape>
            </v:group>
            <v:group style="position:absolute;left:5070;top:1816;width:10;height:20" coordorigin="5070,1816" coordsize="10,20">
              <v:shape style="position:absolute;left:5070;top:1816;width:10;height:20" coordorigin="5070,1816" coordsize="10,20" path="m5070,1835l5079,1835,5079,1816,5070,1816,5070,1835xe" filled="true" fillcolor="#000000" stroked="false">
                <v:path arrowok="t"/>
                <v:fill type="solid"/>
              </v:shape>
            </v:group>
            <v:group style="position:absolute;left:5070;top:1835;width:10;height:20" coordorigin="5070,1835" coordsize="10,20">
              <v:shape style="position:absolute;left:5070;top:1835;width:10;height:20" coordorigin="5070,1835" coordsize="10,20" path="m5070,1854l5079,1854,5079,1835,5070,1835,5070,1854xe" filled="true" fillcolor="#000000" stroked="false">
                <v:path arrowok="t"/>
                <v:fill type="solid"/>
              </v:shape>
            </v:group>
            <v:group style="position:absolute;left:5070;top:1854;width:10;height:20" coordorigin="5070,1854" coordsize="10,20">
              <v:shape style="position:absolute;left:5070;top:1854;width:10;height:20" coordorigin="5070,1854" coordsize="10,20" path="m5070,1874l5079,1874,5079,1854,5070,1854,5070,1874xe" filled="true" fillcolor="#000000" stroked="false">
                <v:path arrowok="t"/>
                <v:fill type="solid"/>
              </v:shape>
            </v:group>
            <v:group style="position:absolute;left:5070;top:1874;width:10;height:20" coordorigin="5070,1874" coordsize="10,20">
              <v:shape style="position:absolute;left:5070;top:1874;width:10;height:20" coordorigin="5070,1874" coordsize="10,20" path="m5070,1893l5079,1893,5079,1874,5070,1874,5070,1893xe" filled="true" fillcolor="#000000" stroked="false">
                <v:path arrowok="t"/>
                <v:fill type="solid"/>
              </v:shape>
            </v:group>
            <v:group style="position:absolute;left:5070;top:1893;width:10;height:20" coordorigin="5070,1893" coordsize="10,20">
              <v:shape style="position:absolute;left:5070;top:1893;width:10;height:20" coordorigin="5070,1893" coordsize="10,20" path="m5070,1912l5079,1912,5079,1893,5070,1893,5070,1912xe" filled="true" fillcolor="#000000" stroked="false">
                <v:path arrowok="t"/>
                <v:fill type="solid"/>
              </v:shape>
            </v:group>
            <v:group style="position:absolute;left:5070;top:1912;width:10;height:20" coordorigin="5070,1912" coordsize="10,20">
              <v:shape style="position:absolute;left:5070;top:1912;width:10;height:20" coordorigin="5070,1912" coordsize="10,20" path="m5070,1931l5079,1931,5079,1912,5070,1912,5070,1931xe" filled="true" fillcolor="#000000" stroked="false">
                <v:path arrowok="t"/>
                <v:fill type="solid"/>
              </v:shape>
            </v:group>
            <v:group style="position:absolute;left:5070;top:1931;width:10;height:20" coordorigin="5070,1931" coordsize="10,20">
              <v:shape style="position:absolute;left:5070;top:1931;width:10;height:20" coordorigin="5070,1931" coordsize="10,20" path="m5070,1950l5079,1950,5079,1931,5070,1931,5070,1950xe" filled="true" fillcolor="#000000" stroked="false">
                <v:path arrowok="t"/>
                <v:fill type="solid"/>
              </v:shape>
            </v:group>
            <v:group style="position:absolute;left:5070;top:1950;width:10;height:20" coordorigin="5070,1950" coordsize="10,20">
              <v:shape style="position:absolute;left:5070;top:1950;width:10;height:20" coordorigin="5070,1950" coordsize="10,20" path="m5070,1970l5079,1970,5079,1950,5070,1950,5070,1970xe" filled="true" fillcolor="#000000" stroked="false">
                <v:path arrowok="t"/>
                <v:fill type="solid"/>
              </v:shape>
            </v:group>
            <v:group style="position:absolute;left:5070;top:1970;width:10;height:20" coordorigin="5070,1970" coordsize="10,20">
              <v:shape style="position:absolute;left:5070;top:1970;width:10;height:20" coordorigin="5070,1970" coordsize="10,20" path="m5070,1989l5079,1989,5079,1970,5070,1970,5070,1989xe" filled="true" fillcolor="#000000" stroked="false">
                <v:path arrowok="t"/>
                <v:fill type="solid"/>
              </v:shape>
            </v:group>
            <v:group style="position:absolute;left:5070;top:1989;width:10;height:20" coordorigin="5070,1989" coordsize="10,20">
              <v:shape style="position:absolute;left:5070;top:1989;width:10;height:20" coordorigin="5070,1989" coordsize="10,20" path="m5070,2008l5079,2008,5079,1989,5070,1989,5070,2008xe" filled="true" fillcolor="#000000" stroked="false">
                <v:path arrowok="t"/>
                <v:fill type="solid"/>
              </v:shape>
            </v:group>
            <v:group style="position:absolute;left:5070;top:2008;width:10;height:20" coordorigin="5070,2008" coordsize="10,20">
              <v:shape style="position:absolute;left:5070;top:2008;width:10;height:20" coordorigin="5070,2008" coordsize="10,20" path="m5070,2027l5079,2027,5079,2008,5070,2008,5070,2027xe" filled="true" fillcolor="#000000" stroked="false">
                <v:path arrowok="t"/>
                <v:fill type="solid"/>
              </v:shape>
            </v:group>
            <v:group style="position:absolute;left:5070;top:2027;width:10;height:20" coordorigin="5070,2027" coordsize="10,20">
              <v:shape style="position:absolute;left:5070;top:2027;width:10;height:20" coordorigin="5070,2027" coordsize="10,20" path="m5070,2046l5079,2046,5079,2027,5070,2027,5070,2046xe" filled="true" fillcolor="#000000" stroked="false">
                <v:path arrowok="t"/>
                <v:fill type="solid"/>
              </v:shape>
            </v:group>
            <v:group style="position:absolute;left:5070;top:2046;width:10;height:20" coordorigin="5070,2046" coordsize="10,20">
              <v:shape style="position:absolute;left:5070;top:2046;width:10;height:20" coordorigin="5070,2046" coordsize="10,20" path="m5070,2066l5079,2066,5079,2046,5070,2046,5070,2066xe" filled="true" fillcolor="#000000" stroked="false">
                <v:path arrowok="t"/>
                <v:fill type="solid"/>
              </v:shape>
            </v:group>
            <v:group style="position:absolute;left:5070;top:2066;width:10;height:20" coordorigin="5070,2066" coordsize="10,20">
              <v:shape style="position:absolute;left:5070;top:2066;width:10;height:20" coordorigin="5070,2066" coordsize="10,20" path="m5070,2085l5079,2085,5079,2066,5070,2066,5070,2085xe" filled="true" fillcolor="#000000" stroked="false">
                <v:path arrowok="t"/>
                <v:fill type="solid"/>
              </v:shape>
            </v:group>
            <v:group style="position:absolute;left:5070;top:2085;width:10;height:20" coordorigin="5070,2085" coordsize="10,20">
              <v:shape style="position:absolute;left:5070;top:2085;width:10;height:20" coordorigin="5070,2085" coordsize="10,20" path="m5070,2104l5079,2104,5079,2085,5070,2085,5070,2104xe" filled="true" fillcolor="#000000" stroked="false">
                <v:path arrowok="t"/>
                <v:fill type="solid"/>
              </v:shape>
            </v:group>
            <v:group style="position:absolute;left:5070;top:2104;width:10;height:20" coordorigin="5070,2104" coordsize="10,20">
              <v:shape style="position:absolute;left:5070;top:2104;width:10;height:20" coordorigin="5070,2104" coordsize="10,20" path="m5070,2123l5079,2123,5079,2104,5070,2104,5070,2123xe" filled="true" fillcolor="#000000" stroked="false">
                <v:path arrowok="t"/>
                <v:fill type="solid"/>
              </v:shape>
            </v:group>
            <v:group style="position:absolute;left:5070;top:2123;width:10;height:20" coordorigin="5070,2123" coordsize="10,20">
              <v:shape style="position:absolute;left:5070;top:2123;width:10;height:20" coordorigin="5070,2123" coordsize="10,20" path="m5070,2142l5079,2142,5079,2123,5070,2123,5070,2142xe" filled="true" fillcolor="#000000" stroked="false">
                <v:path arrowok="t"/>
                <v:fill type="solid"/>
              </v:shape>
            </v:group>
            <v:group style="position:absolute;left:5070;top:2142;width:10;height:20" coordorigin="5070,2142" coordsize="10,20">
              <v:shape style="position:absolute;left:5070;top:2142;width:10;height:20" coordorigin="5070,2142" coordsize="10,20" path="m5070,2162l5079,2162,5079,2142,5070,2142,5070,2162xe" filled="true" fillcolor="#000000" stroked="false">
                <v:path arrowok="t"/>
                <v:fill type="solid"/>
              </v:shape>
            </v:group>
            <v:group style="position:absolute;left:5070;top:2162;width:10;height:20" coordorigin="5070,2162" coordsize="10,20">
              <v:shape style="position:absolute;left:5070;top:2162;width:10;height:20" coordorigin="5070,2162" coordsize="10,20" path="m5070,2181l5079,2181,5079,2162,5070,2162,5070,2181xe" filled="true" fillcolor="#000000" stroked="false">
                <v:path arrowok="t"/>
                <v:fill type="solid"/>
              </v:shape>
            </v:group>
            <v:group style="position:absolute;left:5070;top:2181;width:10;height:20" coordorigin="5070,2181" coordsize="10,20">
              <v:shape style="position:absolute;left:5070;top:2181;width:10;height:20" coordorigin="5070,2181" coordsize="10,20" path="m5070,2200l5079,2200,5079,2181,5070,2181,5070,2200xe" filled="true" fillcolor="#000000" stroked="false">
                <v:path arrowok="t"/>
                <v:fill type="solid"/>
              </v:shape>
            </v:group>
            <v:group style="position:absolute;left:5070;top:2200;width:10;height:20" coordorigin="5070,2200" coordsize="10,20">
              <v:shape style="position:absolute;left:5070;top:2200;width:10;height:20" coordorigin="5070,2200" coordsize="10,20" path="m5070,2219l5079,2219,5079,2200,5070,2200,5070,2219xe" filled="true" fillcolor="#000000" stroked="false">
                <v:path arrowok="t"/>
                <v:fill type="solid"/>
              </v:shape>
            </v:group>
            <v:group style="position:absolute;left:5070;top:2219;width:10;height:20" coordorigin="5070,2219" coordsize="10,20">
              <v:shape style="position:absolute;left:5070;top:2219;width:10;height:20" coordorigin="5070,2219" coordsize="10,20" path="m5070,2238l5079,2238,5079,2219,5070,2219,5070,2238xe" filled="true" fillcolor="#000000" stroked="false">
                <v:path arrowok="t"/>
                <v:fill type="solid"/>
              </v:shape>
            </v:group>
            <v:group style="position:absolute;left:5070;top:2238;width:10;height:20" coordorigin="5070,2238" coordsize="10,20">
              <v:shape style="position:absolute;left:5070;top:2238;width:10;height:20" coordorigin="5070,2238" coordsize="10,20" path="m5070,2258l5079,2258,5079,2238,5070,2238,5070,2258xe" filled="true" fillcolor="#000000" stroked="false">
                <v:path arrowok="t"/>
                <v:fill type="solid"/>
              </v:shape>
            </v:group>
            <v:group style="position:absolute;left:5070;top:2258;width:10;height:20" coordorigin="5070,2258" coordsize="10,20">
              <v:shape style="position:absolute;left:5070;top:2258;width:10;height:20" coordorigin="5070,2258" coordsize="10,20" path="m5070,2277l5079,2277,5079,2258,5070,2258,5070,2277xe" filled="true" fillcolor="#000000" stroked="false">
                <v:path arrowok="t"/>
                <v:fill type="solid"/>
              </v:shape>
            </v:group>
            <v:group style="position:absolute;left:5070;top:2277;width:10;height:20" coordorigin="5070,2277" coordsize="10,20">
              <v:shape style="position:absolute;left:5070;top:2277;width:10;height:20" coordorigin="5070,2277" coordsize="10,20" path="m5070,2296l5079,2296,5079,2277,5070,2277,5070,2296xe" filled="true" fillcolor="#000000" stroked="false">
                <v:path arrowok="t"/>
                <v:fill type="solid"/>
              </v:shape>
            </v:group>
            <v:group style="position:absolute;left:5070;top:2296;width:10;height:20" coordorigin="5070,2296" coordsize="10,20">
              <v:shape style="position:absolute;left:5070;top:2296;width:10;height:20" coordorigin="5070,2296" coordsize="10,20" path="m5070,2315l5079,2315,5079,2296,5070,2296,5070,2315xe" filled="true" fillcolor="#000000" stroked="false">
                <v:path arrowok="t"/>
                <v:fill type="solid"/>
              </v:shape>
            </v:group>
            <v:group style="position:absolute;left:5070;top:2315;width:10;height:20" coordorigin="5070,2315" coordsize="10,20">
              <v:shape style="position:absolute;left:5070;top:2315;width:10;height:20" coordorigin="5070,2315" coordsize="10,20" path="m5070,2334l5079,2334,5079,2315,5070,2315,5070,2334xe" filled="true" fillcolor="#000000" stroked="false">
                <v:path arrowok="t"/>
                <v:fill type="solid"/>
              </v:shape>
            </v:group>
            <v:group style="position:absolute;left:5070;top:2334;width:10;height:20" coordorigin="5070,2334" coordsize="10,20">
              <v:shape style="position:absolute;left:5070;top:2334;width:10;height:20" coordorigin="5070,2334" coordsize="10,20" path="m5070,2354l5079,2354,5079,2334,5070,2334,5070,2354xe" filled="true" fillcolor="#000000" stroked="false">
                <v:path arrowok="t"/>
                <v:fill type="solid"/>
              </v:shape>
            </v:group>
            <v:group style="position:absolute;left:5070;top:2354;width:10;height:20" coordorigin="5070,2354" coordsize="10,20">
              <v:shape style="position:absolute;left:5070;top:2354;width:10;height:20" coordorigin="5070,2354" coordsize="10,20" path="m5070,2373l5079,2373,5079,2354,5070,2354,5070,2373xe" filled="true" fillcolor="#000000" stroked="false">
                <v:path arrowok="t"/>
                <v:fill type="solid"/>
              </v:shape>
            </v:group>
            <v:group style="position:absolute;left:5070;top:2373;width:10;height:20" coordorigin="5070,2373" coordsize="10,20">
              <v:shape style="position:absolute;left:5070;top:2373;width:10;height:20" coordorigin="5070,2373" coordsize="10,20" path="m5070,2392l5079,2392,5079,2373,5070,2373,5070,2392xe" filled="true" fillcolor="#000000" stroked="false">
                <v:path arrowok="t"/>
                <v:fill type="solid"/>
              </v:shape>
            </v:group>
            <v:group style="position:absolute;left:5070;top:2392;width:10;height:20" coordorigin="5070,2392" coordsize="10,20">
              <v:shape style="position:absolute;left:5070;top:2392;width:10;height:20" coordorigin="5070,2392" coordsize="10,20" path="m5070,2411l5079,2411,5079,2392,5070,2392,5070,2411xe" filled="true" fillcolor="#000000" stroked="false">
                <v:path arrowok="t"/>
                <v:fill type="solid"/>
              </v:shape>
            </v:group>
            <v:group style="position:absolute;left:5070;top:2411;width:10;height:20" coordorigin="5070,2411" coordsize="10,20">
              <v:shape style="position:absolute;left:5070;top:2411;width:10;height:20" coordorigin="5070,2411" coordsize="10,20" path="m5070,2430l5079,2430,5079,2411,5070,2411,5070,2430xe" filled="true" fillcolor="#000000" stroked="false">
                <v:path arrowok="t"/>
                <v:fill type="solid"/>
              </v:shape>
            </v:group>
            <v:group style="position:absolute;left:5070;top:2430;width:10;height:20" coordorigin="5070,2430" coordsize="10,20">
              <v:shape style="position:absolute;left:5070;top:2430;width:10;height:20" coordorigin="5070,2430" coordsize="10,20" path="m5070,2450l5079,2450,5079,2430,5070,2430,5070,2450xe" filled="true" fillcolor="#000000" stroked="false">
                <v:path arrowok="t"/>
                <v:fill type="solid"/>
              </v:shape>
            </v:group>
            <v:group style="position:absolute;left:5070;top:2450;width:10;height:20" coordorigin="5070,2450" coordsize="10,20">
              <v:shape style="position:absolute;left:5070;top:2450;width:10;height:20" coordorigin="5070,2450" coordsize="10,20" path="m5070,2469l5079,2469,5079,2450,5070,2450,5070,2469xe" filled="true" fillcolor="#000000" stroked="false">
                <v:path arrowok="t"/>
                <v:fill type="solid"/>
              </v:shape>
            </v:group>
            <v:group style="position:absolute;left:5070;top:2475;width:10;height:2" coordorigin="5070,2475" coordsize="10,2">
              <v:shape style="position:absolute;left:5070;top:2475;width:10;height:2" coordorigin="5070,2475" coordsize="10,0" path="m5070,2475l5079,2475e" filled="false" stroked="true" strokeweight=".600010pt" strokecolor="#000000">
                <v:path arrowok="t"/>
              </v:shape>
            </v:group>
            <v:group style="position:absolute;left:6772;top:1682;width:10;height:20" coordorigin="6772,1682" coordsize="10,20">
              <v:shape style="position:absolute;left:6772;top:1682;width:10;height:20" coordorigin="6772,1682" coordsize="10,20" path="m6772,1701l6781,1701,6781,1682,6772,1682,6772,1701xe" filled="true" fillcolor="#000000" stroked="false">
                <v:path arrowok="t"/>
                <v:fill type="solid"/>
              </v:shape>
            </v:group>
            <v:group style="position:absolute;left:6772;top:1701;width:10;height:20" coordorigin="6772,1701" coordsize="10,20">
              <v:shape style="position:absolute;left:6772;top:1701;width:10;height:20" coordorigin="6772,1701" coordsize="10,20" path="m6772,1720l6781,1720,6781,1701,6772,1701,6772,1720xe" filled="true" fillcolor="#000000" stroked="false">
                <v:path arrowok="t"/>
                <v:fill type="solid"/>
              </v:shape>
            </v:group>
            <v:group style="position:absolute;left:6772;top:1720;width:10;height:20" coordorigin="6772,1720" coordsize="10,20">
              <v:shape style="position:absolute;left:6772;top:1720;width:10;height:20" coordorigin="6772,1720" coordsize="10,20" path="m6772,1739l6781,1739,6781,1720,6772,1720,6772,1739xe" filled="true" fillcolor="#000000" stroked="false">
                <v:path arrowok="t"/>
                <v:fill type="solid"/>
              </v:shape>
            </v:group>
            <v:group style="position:absolute;left:6772;top:1739;width:10;height:20" coordorigin="6772,1739" coordsize="10,20">
              <v:shape style="position:absolute;left:6772;top:1739;width:10;height:20" coordorigin="6772,1739" coordsize="10,20" path="m6772,1758l6781,1758,6781,1739,6772,1739,6772,1758xe" filled="true" fillcolor="#000000" stroked="false">
                <v:path arrowok="t"/>
                <v:fill type="solid"/>
              </v:shape>
            </v:group>
            <v:group style="position:absolute;left:6772;top:1758;width:10;height:20" coordorigin="6772,1758" coordsize="10,20">
              <v:shape style="position:absolute;left:6772;top:1758;width:10;height:20" coordorigin="6772,1758" coordsize="10,20" path="m6772,1778l6781,1778,6781,1758,6772,1758,6772,1778xe" filled="true" fillcolor="#000000" stroked="false">
                <v:path arrowok="t"/>
                <v:fill type="solid"/>
              </v:shape>
            </v:group>
            <v:group style="position:absolute;left:6772;top:1778;width:10;height:20" coordorigin="6772,1778" coordsize="10,20">
              <v:shape style="position:absolute;left:6772;top:1778;width:10;height:20" coordorigin="6772,1778" coordsize="10,20" path="m6772,1797l6781,1797,6781,1778,6772,1778,6772,1797xe" filled="true" fillcolor="#000000" stroked="false">
                <v:path arrowok="t"/>
                <v:fill type="solid"/>
              </v:shape>
            </v:group>
            <v:group style="position:absolute;left:6772;top:1797;width:10;height:20" coordorigin="6772,1797" coordsize="10,20">
              <v:shape style="position:absolute;left:6772;top:1797;width:10;height:20" coordorigin="6772,1797" coordsize="10,20" path="m6772,1816l6781,1816,6781,1797,6772,1797,6772,1816xe" filled="true" fillcolor="#000000" stroked="false">
                <v:path arrowok="t"/>
                <v:fill type="solid"/>
              </v:shape>
            </v:group>
            <v:group style="position:absolute;left:6772;top:1816;width:10;height:20" coordorigin="6772,1816" coordsize="10,20">
              <v:shape style="position:absolute;left:6772;top:1816;width:10;height:20" coordorigin="6772,1816" coordsize="10,20" path="m6772,1835l6781,1835,6781,1816,6772,1816,6772,1835xe" filled="true" fillcolor="#000000" stroked="false">
                <v:path arrowok="t"/>
                <v:fill type="solid"/>
              </v:shape>
            </v:group>
            <v:group style="position:absolute;left:6772;top:1835;width:10;height:20" coordorigin="6772,1835" coordsize="10,20">
              <v:shape style="position:absolute;left:6772;top:1835;width:10;height:20" coordorigin="6772,1835" coordsize="10,20" path="m6772,1854l6781,1854,6781,1835,6772,1835,6772,1854xe" filled="true" fillcolor="#000000" stroked="false">
                <v:path arrowok="t"/>
                <v:fill type="solid"/>
              </v:shape>
            </v:group>
            <v:group style="position:absolute;left:6772;top:1854;width:10;height:20" coordorigin="6772,1854" coordsize="10,20">
              <v:shape style="position:absolute;left:6772;top:1854;width:10;height:20" coordorigin="6772,1854" coordsize="10,20" path="m6772,1874l6781,1874,6781,1854,6772,1854,6772,1874xe" filled="true" fillcolor="#000000" stroked="false">
                <v:path arrowok="t"/>
                <v:fill type="solid"/>
              </v:shape>
            </v:group>
            <v:group style="position:absolute;left:6772;top:1874;width:10;height:20" coordorigin="6772,1874" coordsize="10,20">
              <v:shape style="position:absolute;left:6772;top:1874;width:10;height:20" coordorigin="6772,1874" coordsize="10,20" path="m6772,1893l6781,1893,6781,1874,6772,1874,6772,1893xe" filled="true" fillcolor="#000000" stroked="false">
                <v:path arrowok="t"/>
                <v:fill type="solid"/>
              </v:shape>
            </v:group>
            <v:group style="position:absolute;left:6772;top:1893;width:10;height:20" coordorigin="6772,1893" coordsize="10,20">
              <v:shape style="position:absolute;left:6772;top:1893;width:10;height:20" coordorigin="6772,1893" coordsize="10,20" path="m6772,1912l6781,1912,6781,1893,6772,1893,6772,1912xe" filled="true" fillcolor="#000000" stroked="false">
                <v:path arrowok="t"/>
                <v:fill type="solid"/>
              </v:shape>
            </v:group>
            <v:group style="position:absolute;left:6772;top:1912;width:10;height:20" coordorigin="6772,1912" coordsize="10,20">
              <v:shape style="position:absolute;left:6772;top:1912;width:10;height:20" coordorigin="6772,1912" coordsize="10,20" path="m6772,1931l6781,1931,6781,1912,6772,1912,6772,1931xe" filled="true" fillcolor="#000000" stroked="false">
                <v:path arrowok="t"/>
                <v:fill type="solid"/>
              </v:shape>
            </v:group>
            <v:group style="position:absolute;left:6772;top:1931;width:10;height:20" coordorigin="6772,1931" coordsize="10,20">
              <v:shape style="position:absolute;left:6772;top:1931;width:10;height:20" coordorigin="6772,1931" coordsize="10,20" path="m6772,1950l6781,1950,6781,1931,6772,1931,6772,1950xe" filled="true" fillcolor="#000000" stroked="false">
                <v:path arrowok="t"/>
                <v:fill type="solid"/>
              </v:shape>
            </v:group>
            <v:group style="position:absolute;left:6772;top:1950;width:10;height:20" coordorigin="6772,1950" coordsize="10,20">
              <v:shape style="position:absolute;left:6772;top:1950;width:10;height:20" coordorigin="6772,1950" coordsize="10,20" path="m6772,1970l6781,1970,6781,1950,6772,1950,6772,1970xe" filled="true" fillcolor="#000000" stroked="false">
                <v:path arrowok="t"/>
                <v:fill type="solid"/>
              </v:shape>
            </v:group>
            <v:group style="position:absolute;left:6772;top:1970;width:10;height:20" coordorigin="6772,1970" coordsize="10,20">
              <v:shape style="position:absolute;left:6772;top:1970;width:10;height:20" coordorigin="6772,1970" coordsize="10,20" path="m6772,1989l6781,1989,6781,1970,6772,1970,6772,1989xe" filled="true" fillcolor="#000000" stroked="false">
                <v:path arrowok="t"/>
                <v:fill type="solid"/>
              </v:shape>
            </v:group>
            <v:group style="position:absolute;left:6772;top:1989;width:10;height:20" coordorigin="6772,1989" coordsize="10,20">
              <v:shape style="position:absolute;left:6772;top:1989;width:10;height:20" coordorigin="6772,1989" coordsize="10,20" path="m6772,2008l6781,2008,6781,1989,6772,1989,6772,2008xe" filled="true" fillcolor="#000000" stroked="false">
                <v:path arrowok="t"/>
                <v:fill type="solid"/>
              </v:shape>
            </v:group>
            <v:group style="position:absolute;left:6772;top:2008;width:10;height:20" coordorigin="6772,2008" coordsize="10,20">
              <v:shape style="position:absolute;left:6772;top:2008;width:10;height:20" coordorigin="6772,2008" coordsize="10,20" path="m6772,2027l6781,2027,6781,2008,6772,2008,6772,2027xe" filled="true" fillcolor="#000000" stroked="false">
                <v:path arrowok="t"/>
                <v:fill type="solid"/>
              </v:shape>
            </v:group>
            <v:group style="position:absolute;left:6772;top:2027;width:10;height:20" coordorigin="6772,2027" coordsize="10,20">
              <v:shape style="position:absolute;left:6772;top:2027;width:10;height:20" coordorigin="6772,2027" coordsize="10,20" path="m6772,2046l6781,2046,6781,2027,6772,2027,6772,2046xe" filled="true" fillcolor="#000000" stroked="false">
                <v:path arrowok="t"/>
                <v:fill type="solid"/>
              </v:shape>
            </v:group>
            <v:group style="position:absolute;left:6772;top:2046;width:10;height:20" coordorigin="6772,2046" coordsize="10,20">
              <v:shape style="position:absolute;left:6772;top:2046;width:10;height:20" coordorigin="6772,2046" coordsize="10,20" path="m6772,2066l6781,2066,6781,2046,6772,2046,6772,2066xe" filled="true" fillcolor="#000000" stroked="false">
                <v:path arrowok="t"/>
                <v:fill type="solid"/>
              </v:shape>
            </v:group>
            <v:group style="position:absolute;left:6772;top:2066;width:10;height:20" coordorigin="6772,2066" coordsize="10,20">
              <v:shape style="position:absolute;left:6772;top:2066;width:10;height:20" coordorigin="6772,2066" coordsize="10,20" path="m6772,2085l6781,2085,6781,2066,6772,2066,6772,2085xe" filled="true" fillcolor="#000000" stroked="false">
                <v:path arrowok="t"/>
                <v:fill type="solid"/>
              </v:shape>
            </v:group>
            <v:group style="position:absolute;left:6772;top:2085;width:10;height:20" coordorigin="6772,2085" coordsize="10,20">
              <v:shape style="position:absolute;left:6772;top:2085;width:10;height:20" coordorigin="6772,2085" coordsize="10,20" path="m6772,2104l6781,2104,6781,2085,6772,2085,6772,2104xe" filled="true" fillcolor="#000000" stroked="false">
                <v:path arrowok="t"/>
                <v:fill type="solid"/>
              </v:shape>
            </v:group>
            <v:group style="position:absolute;left:6772;top:2104;width:10;height:20" coordorigin="6772,2104" coordsize="10,20">
              <v:shape style="position:absolute;left:6772;top:2104;width:10;height:20" coordorigin="6772,2104" coordsize="10,20" path="m6772,2123l6781,2123,6781,2104,6772,2104,6772,2123xe" filled="true" fillcolor="#000000" stroked="false">
                <v:path arrowok="t"/>
                <v:fill type="solid"/>
              </v:shape>
            </v:group>
            <v:group style="position:absolute;left:6772;top:2123;width:10;height:20" coordorigin="6772,2123" coordsize="10,20">
              <v:shape style="position:absolute;left:6772;top:2123;width:10;height:20" coordorigin="6772,2123" coordsize="10,20" path="m6772,2142l6781,2142,6781,2123,6772,2123,6772,2142xe" filled="true" fillcolor="#000000" stroked="false">
                <v:path arrowok="t"/>
                <v:fill type="solid"/>
              </v:shape>
            </v:group>
            <v:group style="position:absolute;left:6772;top:2142;width:10;height:20" coordorigin="6772,2142" coordsize="10,20">
              <v:shape style="position:absolute;left:6772;top:2142;width:10;height:20" coordorigin="6772,2142" coordsize="10,20" path="m6772,2162l6781,2162,6781,2142,6772,2142,6772,2162xe" filled="true" fillcolor="#000000" stroked="false">
                <v:path arrowok="t"/>
                <v:fill type="solid"/>
              </v:shape>
            </v:group>
            <v:group style="position:absolute;left:6772;top:2162;width:10;height:20" coordorigin="6772,2162" coordsize="10,20">
              <v:shape style="position:absolute;left:6772;top:2162;width:10;height:20" coordorigin="6772,2162" coordsize="10,20" path="m6772,2181l6781,2181,6781,2162,6772,2162,6772,2181xe" filled="true" fillcolor="#000000" stroked="false">
                <v:path arrowok="t"/>
                <v:fill type="solid"/>
              </v:shape>
            </v:group>
            <v:group style="position:absolute;left:6772;top:2181;width:10;height:20" coordorigin="6772,2181" coordsize="10,20">
              <v:shape style="position:absolute;left:6772;top:2181;width:10;height:20" coordorigin="6772,2181" coordsize="10,20" path="m6772,2200l6781,2200,6781,2181,6772,2181,6772,2200xe" filled="true" fillcolor="#000000" stroked="false">
                <v:path arrowok="t"/>
                <v:fill type="solid"/>
              </v:shape>
            </v:group>
            <v:group style="position:absolute;left:6772;top:2200;width:10;height:20" coordorigin="6772,2200" coordsize="10,20">
              <v:shape style="position:absolute;left:6772;top:2200;width:10;height:20" coordorigin="6772,2200" coordsize="10,20" path="m6772,2219l6781,2219,6781,2200,6772,2200,6772,2219xe" filled="true" fillcolor="#000000" stroked="false">
                <v:path arrowok="t"/>
                <v:fill type="solid"/>
              </v:shape>
            </v:group>
            <v:group style="position:absolute;left:6772;top:2219;width:10;height:20" coordorigin="6772,2219" coordsize="10,20">
              <v:shape style="position:absolute;left:6772;top:2219;width:10;height:20" coordorigin="6772,2219" coordsize="10,20" path="m6772,2238l6781,2238,6781,2219,6772,2219,6772,2238xe" filled="true" fillcolor="#000000" stroked="false">
                <v:path arrowok="t"/>
                <v:fill type="solid"/>
              </v:shape>
            </v:group>
            <v:group style="position:absolute;left:6772;top:2238;width:10;height:20" coordorigin="6772,2238" coordsize="10,20">
              <v:shape style="position:absolute;left:6772;top:2238;width:10;height:20" coordorigin="6772,2238" coordsize="10,20" path="m6772,2258l6781,2258,6781,2238,6772,2238,6772,2258xe" filled="true" fillcolor="#000000" stroked="false">
                <v:path arrowok="t"/>
                <v:fill type="solid"/>
              </v:shape>
            </v:group>
            <v:group style="position:absolute;left:6772;top:2258;width:10;height:20" coordorigin="6772,2258" coordsize="10,20">
              <v:shape style="position:absolute;left:6772;top:2258;width:10;height:20" coordorigin="6772,2258" coordsize="10,20" path="m6772,2277l6781,2277,6781,2258,6772,2258,6772,2277xe" filled="true" fillcolor="#000000" stroked="false">
                <v:path arrowok="t"/>
                <v:fill type="solid"/>
              </v:shape>
            </v:group>
            <v:group style="position:absolute;left:6772;top:2277;width:10;height:20" coordorigin="6772,2277" coordsize="10,20">
              <v:shape style="position:absolute;left:6772;top:2277;width:10;height:20" coordorigin="6772,2277" coordsize="10,20" path="m6772,2296l6781,2296,6781,2277,6772,2277,6772,2296xe" filled="true" fillcolor="#000000" stroked="false">
                <v:path arrowok="t"/>
                <v:fill type="solid"/>
              </v:shape>
            </v:group>
            <v:group style="position:absolute;left:6772;top:2296;width:10;height:20" coordorigin="6772,2296" coordsize="10,20">
              <v:shape style="position:absolute;left:6772;top:2296;width:10;height:20" coordorigin="6772,2296" coordsize="10,20" path="m6772,2315l6781,2315,6781,2296,6772,2296,6772,2315xe" filled="true" fillcolor="#000000" stroked="false">
                <v:path arrowok="t"/>
                <v:fill type="solid"/>
              </v:shape>
            </v:group>
            <v:group style="position:absolute;left:6772;top:2315;width:10;height:20" coordorigin="6772,2315" coordsize="10,20">
              <v:shape style="position:absolute;left:6772;top:2315;width:10;height:20" coordorigin="6772,2315" coordsize="10,20" path="m6772,2334l6781,2334,6781,2315,6772,2315,6772,2334xe" filled="true" fillcolor="#000000" stroked="false">
                <v:path arrowok="t"/>
                <v:fill type="solid"/>
              </v:shape>
            </v:group>
            <v:group style="position:absolute;left:6772;top:2334;width:10;height:20" coordorigin="6772,2334" coordsize="10,20">
              <v:shape style="position:absolute;left:6772;top:2334;width:10;height:20" coordorigin="6772,2334" coordsize="10,20" path="m6772,2354l6781,2354,6781,2334,6772,2334,6772,2354xe" filled="true" fillcolor="#000000" stroked="false">
                <v:path arrowok="t"/>
                <v:fill type="solid"/>
              </v:shape>
            </v:group>
            <v:group style="position:absolute;left:6772;top:2354;width:10;height:20" coordorigin="6772,2354" coordsize="10,20">
              <v:shape style="position:absolute;left:6772;top:2354;width:10;height:20" coordorigin="6772,2354" coordsize="10,20" path="m6772,2373l6781,2373,6781,2354,6772,2354,6772,2373xe" filled="true" fillcolor="#000000" stroked="false">
                <v:path arrowok="t"/>
                <v:fill type="solid"/>
              </v:shape>
            </v:group>
            <v:group style="position:absolute;left:6772;top:2373;width:10;height:20" coordorigin="6772,2373" coordsize="10,20">
              <v:shape style="position:absolute;left:6772;top:2373;width:10;height:20" coordorigin="6772,2373" coordsize="10,20" path="m6772,2392l6781,2392,6781,2373,6772,2373,6772,2392xe" filled="true" fillcolor="#000000" stroked="false">
                <v:path arrowok="t"/>
                <v:fill type="solid"/>
              </v:shape>
            </v:group>
            <v:group style="position:absolute;left:6772;top:2392;width:10;height:20" coordorigin="6772,2392" coordsize="10,20">
              <v:shape style="position:absolute;left:6772;top:2392;width:10;height:20" coordorigin="6772,2392" coordsize="10,20" path="m6772,2411l6781,2411,6781,2392,6772,2392,6772,2411xe" filled="true" fillcolor="#000000" stroked="false">
                <v:path arrowok="t"/>
                <v:fill type="solid"/>
              </v:shape>
            </v:group>
            <v:group style="position:absolute;left:6772;top:2411;width:10;height:20" coordorigin="6772,2411" coordsize="10,20">
              <v:shape style="position:absolute;left:6772;top:2411;width:10;height:20" coordorigin="6772,2411" coordsize="10,20" path="m6772,2430l6781,2430,6781,2411,6772,2411,6772,2430xe" filled="true" fillcolor="#000000" stroked="false">
                <v:path arrowok="t"/>
                <v:fill type="solid"/>
              </v:shape>
            </v:group>
            <v:group style="position:absolute;left:6772;top:2430;width:10;height:20" coordorigin="6772,2430" coordsize="10,20">
              <v:shape style="position:absolute;left:6772;top:2430;width:10;height:20" coordorigin="6772,2430" coordsize="10,20" path="m6772,2450l6781,2450,6781,2430,6772,2430,6772,2450xe" filled="true" fillcolor="#000000" stroked="false">
                <v:path arrowok="t"/>
                <v:fill type="solid"/>
              </v:shape>
            </v:group>
            <v:group style="position:absolute;left:6772;top:2450;width:10;height:20" coordorigin="6772,2450" coordsize="10,20">
              <v:shape style="position:absolute;left:6772;top:2450;width:10;height:20" coordorigin="6772,2450" coordsize="10,20" path="m6772,2469l6781,2469,6781,2450,6772,2450,6772,2469xe" filled="true" fillcolor="#000000" stroked="false">
                <v:path arrowok="t"/>
                <v:fill type="solid"/>
              </v:shape>
            </v:group>
            <v:group style="position:absolute;left:6772;top:2475;width:10;height:2" coordorigin="6772,2475" coordsize="10,2">
              <v:shape style="position:absolute;left:6772;top:2475;width:10;height:2" coordorigin="6772,2475" coordsize="10,0" path="m6772,2475l6781,2475e" filled="false" stroked="true" strokeweight=".600010pt" strokecolor="#000000">
                <v:path arrowok="t"/>
              </v:shape>
            </v:group>
            <v:group style="position:absolute;left:8725;top:1682;width:10;height:20" coordorigin="8725,1682" coordsize="10,20">
              <v:shape style="position:absolute;left:8725;top:1682;width:10;height:20" coordorigin="8725,1682" coordsize="10,20" path="m8725,1701l8735,1701,8735,1682,8725,1682,8725,1701xe" filled="true" fillcolor="#000000" stroked="false">
                <v:path arrowok="t"/>
                <v:fill type="solid"/>
              </v:shape>
            </v:group>
            <v:group style="position:absolute;left:8725;top:1701;width:10;height:20" coordorigin="8725,1701" coordsize="10,20">
              <v:shape style="position:absolute;left:8725;top:1701;width:10;height:20" coordorigin="8725,1701" coordsize="10,20" path="m8725,1720l8735,1720,8735,1701,8725,1701,8725,1720xe" filled="true" fillcolor="#000000" stroked="false">
                <v:path arrowok="t"/>
                <v:fill type="solid"/>
              </v:shape>
            </v:group>
            <v:group style="position:absolute;left:8725;top:1720;width:10;height:20" coordorigin="8725,1720" coordsize="10,20">
              <v:shape style="position:absolute;left:8725;top:1720;width:10;height:20" coordorigin="8725,1720" coordsize="10,20" path="m8725,1739l8735,1739,8735,1720,8725,1720,8725,1739xe" filled="true" fillcolor="#000000" stroked="false">
                <v:path arrowok="t"/>
                <v:fill type="solid"/>
              </v:shape>
            </v:group>
            <v:group style="position:absolute;left:8725;top:1739;width:10;height:20" coordorigin="8725,1739" coordsize="10,20">
              <v:shape style="position:absolute;left:8725;top:1739;width:10;height:20" coordorigin="8725,1739" coordsize="10,20" path="m8725,1758l8735,1758,8735,1739,8725,1739,8725,1758xe" filled="true" fillcolor="#000000" stroked="false">
                <v:path arrowok="t"/>
                <v:fill type="solid"/>
              </v:shape>
            </v:group>
            <v:group style="position:absolute;left:8725;top:1758;width:10;height:20" coordorigin="8725,1758" coordsize="10,20">
              <v:shape style="position:absolute;left:8725;top:1758;width:10;height:20" coordorigin="8725,1758" coordsize="10,20" path="m8725,1778l8735,1778,8735,1758,8725,1758,8725,1778xe" filled="true" fillcolor="#000000" stroked="false">
                <v:path arrowok="t"/>
                <v:fill type="solid"/>
              </v:shape>
            </v:group>
            <v:group style="position:absolute;left:8725;top:1778;width:10;height:20" coordorigin="8725,1778" coordsize="10,20">
              <v:shape style="position:absolute;left:8725;top:1778;width:10;height:20" coordorigin="8725,1778" coordsize="10,20" path="m8725,1797l8735,1797,8735,1778,8725,1778,8725,1797xe" filled="true" fillcolor="#000000" stroked="false">
                <v:path arrowok="t"/>
                <v:fill type="solid"/>
              </v:shape>
            </v:group>
            <v:group style="position:absolute;left:8725;top:1797;width:10;height:20" coordorigin="8725,1797" coordsize="10,20">
              <v:shape style="position:absolute;left:8725;top:1797;width:10;height:20" coordorigin="8725,1797" coordsize="10,20" path="m8725,1816l8735,1816,8735,1797,8725,1797,8725,1816xe" filled="true" fillcolor="#000000" stroked="false">
                <v:path arrowok="t"/>
                <v:fill type="solid"/>
              </v:shape>
            </v:group>
            <v:group style="position:absolute;left:8725;top:1816;width:10;height:20" coordorigin="8725,1816" coordsize="10,20">
              <v:shape style="position:absolute;left:8725;top:1816;width:10;height:20" coordorigin="8725,1816" coordsize="10,20" path="m8725,1835l8735,1835,8735,1816,8725,1816,8725,1835xe" filled="true" fillcolor="#000000" stroked="false">
                <v:path arrowok="t"/>
                <v:fill type="solid"/>
              </v:shape>
            </v:group>
            <v:group style="position:absolute;left:8725;top:1835;width:10;height:20" coordorigin="8725,1835" coordsize="10,20">
              <v:shape style="position:absolute;left:8725;top:1835;width:10;height:20" coordorigin="8725,1835" coordsize="10,20" path="m8725,1854l8735,1854,8735,1835,8725,1835,8725,1854xe" filled="true" fillcolor="#000000" stroked="false">
                <v:path arrowok="t"/>
                <v:fill type="solid"/>
              </v:shape>
            </v:group>
            <v:group style="position:absolute;left:8725;top:1854;width:10;height:20" coordorigin="8725,1854" coordsize="10,20">
              <v:shape style="position:absolute;left:8725;top:1854;width:10;height:20" coordorigin="8725,1854" coordsize="10,20" path="m8725,1874l8735,1874,8735,1854,8725,1854,8725,1874xe" filled="true" fillcolor="#000000" stroked="false">
                <v:path arrowok="t"/>
                <v:fill type="solid"/>
              </v:shape>
            </v:group>
            <v:group style="position:absolute;left:8725;top:1874;width:10;height:20" coordorigin="8725,1874" coordsize="10,20">
              <v:shape style="position:absolute;left:8725;top:1874;width:10;height:20" coordorigin="8725,1874" coordsize="10,20" path="m8725,1893l8735,1893,8735,1874,8725,1874,8725,1893xe" filled="true" fillcolor="#000000" stroked="false">
                <v:path arrowok="t"/>
                <v:fill type="solid"/>
              </v:shape>
            </v:group>
            <v:group style="position:absolute;left:8725;top:1893;width:10;height:20" coordorigin="8725,1893" coordsize="10,20">
              <v:shape style="position:absolute;left:8725;top:1893;width:10;height:20" coordorigin="8725,1893" coordsize="10,20" path="m8725,1912l8735,1912,8735,1893,8725,1893,8725,1912xe" filled="true" fillcolor="#000000" stroked="false">
                <v:path arrowok="t"/>
                <v:fill type="solid"/>
              </v:shape>
            </v:group>
            <v:group style="position:absolute;left:8725;top:1912;width:10;height:20" coordorigin="8725,1912" coordsize="10,20">
              <v:shape style="position:absolute;left:8725;top:1912;width:10;height:20" coordorigin="8725,1912" coordsize="10,20" path="m8725,1931l8735,1931,8735,1912,8725,1912,8725,1931xe" filled="true" fillcolor="#000000" stroked="false">
                <v:path arrowok="t"/>
                <v:fill type="solid"/>
              </v:shape>
            </v:group>
            <v:group style="position:absolute;left:8725;top:1931;width:10;height:20" coordorigin="8725,1931" coordsize="10,20">
              <v:shape style="position:absolute;left:8725;top:1931;width:10;height:20" coordorigin="8725,1931" coordsize="10,20" path="m8725,1950l8735,1950,8735,1931,8725,1931,8725,1950xe" filled="true" fillcolor="#000000" stroked="false">
                <v:path arrowok="t"/>
                <v:fill type="solid"/>
              </v:shape>
            </v:group>
            <v:group style="position:absolute;left:8725;top:1950;width:10;height:20" coordorigin="8725,1950" coordsize="10,20">
              <v:shape style="position:absolute;left:8725;top:1950;width:10;height:20" coordorigin="8725,1950" coordsize="10,20" path="m8725,1970l8735,1970,8735,1950,8725,1950,8725,1970xe" filled="true" fillcolor="#000000" stroked="false">
                <v:path arrowok="t"/>
                <v:fill type="solid"/>
              </v:shape>
            </v:group>
            <v:group style="position:absolute;left:8725;top:1970;width:10;height:20" coordorigin="8725,1970" coordsize="10,20">
              <v:shape style="position:absolute;left:8725;top:1970;width:10;height:20" coordorigin="8725,1970" coordsize="10,20" path="m8725,1989l8735,1989,8735,1970,8725,1970,8725,1989xe" filled="true" fillcolor="#000000" stroked="false">
                <v:path arrowok="t"/>
                <v:fill type="solid"/>
              </v:shape>
            </v:group>
            <v:group style="position:absolute;left:8725;top:1989;width:10;height:20" coordorigin="8725,1989" coordsize="10,20">
              <v:shape style="position:absolute;left:8725;top:1989;width:10;height:20" coordorigin="8725,1989" coordsize="10,20" path="m8725,2008l8735,2008,8735,1989,8725,1989,8725,2008xe" filled="true" fillcolor="#000000" stroked="false">
                <v:path arrowok="t"/>
                <v:fill type="solid"/>
              </v:shape>
            </v:group>
            <v:group style="position:absolute;left:8725;top:2008;width:10;height:20" coordorigin="8725,2008" coordsize="10,20">
              <v:shape style="position:absolute;left:8725;top:2008;width:10;height:20" coordorigin="8725,2008" coordsize="10,20" path="m8725,2027l8735,2027,8735,2008,8725,2008,8725,2027xe" filled="true" fillcolor="#000000" stroked="false">
                <v:path arrowok="t"/>
                <v:fill type="solid"/>
              </v:shape>
            </v:group>
            <v:group style="position:absolute;left:8725;top:2027;width:10;height:20" coordorigin="8725,2027" coordsize="10,20">
              <v:shape style="position:absolute;left:8725;top:2027;width:10;height:20" coordorigin="8725,2027" coordsize="10,20" path="m8725,2046l8735,2046,8735,2027,8725,2027,8725,2046xe" filled="true" fillcolor="#000000" stroked="false">
                <v:path arrowok="t"/>
                <v:fill type="solid"/>
              </v:shape>
            </v:group>
            <v:group style="position:absolute;left:8725;top:2046;width:10;height:20" coordorigin="8725,2046" coordsize="10,20">
              <v:shape style="position:absolute;left:8725;top:2046;width:10;height:20" coordorigin="8725,2046" coordsize="10,20" path="m8725,2066l8735,2066,8735,2046,8725,2046,8725,2066xe" filled="true" fillcolor="#000000" stroked="false">
                <v:path arrowok="t"/>
                <v:fill type="solid"/>
              </v:shape>
            </v:group>
            <v:group style="position:absolute;left:8725;top:2066;width:10;height:20" coordorigin="8725,2066" coordsize="10,20">
              <v:shape style="position:absolute;left:8725;top:2066;width:10;height:20" coordorigin="8725,2066" coordsize="10,20" path="m8725,2085l8735,2085,8735,2066,8725,2066,8725,2085xe" filled="true" fillcolor="#000000" stroked="false">
                <v:path arrowok="t"/>
                <v:fill type="solid"/>
              </v:shape>
            </v:group>
            <v:group style="position:absolute;left:8725;top:2085;width:10;height:20" coordorigin="8725,2085" coordsize="10,20">
              <v:shape style="position:absolute;left:8725;top:2085;width:10;height:20" coordorigin="8725,2085" coordsize="10,20" path="m8725,2104l8735,2104,8735,2085,8725,2085,8725,2104xe" filled="true" fillcolor="#000000" stroked="false">
                <v:path arrowok="t"/>
                <v:fill type="solid"/>
              </v:shape>
            </v:group>
            <v:group style="position:absolute;left:8725;top:2104;width:10;height:20" coordorigin="8725,2104" coordsize="10,20">
              <v:shape style="position:absolute;left:8725;top:2104;width:10;height:20" coordorigin="8725,2104" coordsize="10,20" path="m8725,2123l8735,2123,8735,2104,8725,2104,8725,2123xe" filled="true" fillcolor="#000000" stroked="false">
                <v:path arrowok="t"/>
                <v:fill type="solid"/>
              </v:shape>
            </v:group>
            <v:group style="position:absolute;left:8725;top:2123;width:10;height:20" coordorigin="8725,2123" coordsize="10,20">
              <v:shape style="position:absolute;left:8725;top:2123;width:10;height:20" coordorigin="8725,2123" coordsize="10,20" path="m8725,2142l8735,2142,8735,2123,8725,2123,8725,2142xe" filled="true" fillcolor="#000000" stroked="false">
                <v:path arrowok="t"/>
                <v:fill type="solid"/>
              </v:shape>
            </v:group>
            <v:group style="position:absolute;left:8725;top:2142;width:10;height:20" coordorigin="8725,2142" coordsize="10,20">
              <v:shape style="position:absolute;left:8725;top:2142;width:10;height:20" coordorigin="8725,2142" coordsize="10,20" path="m8725,2162l8735,2162,8735,2142,8725,2142,8725,2162xe" filled="true" fillcolor="#000000" stroked="false">
                <v:path arrowok="t"/>
                <v:fill type="solid"/>
              </v:shape>
            </v:group>
            <v:group style="position:absolute;left:8725;top:2162;width:10;height:20" coordorigin="8725,2162" coordsize="10,20">
              <v:shape style="position:absolute;left:8725;top:2162;width:10;height:20" coordorigin="8725,2162" coordsize="10,20" path="m8725,2181l8735,2181,8735,2162,8725,2162,8725,2181xe" filled="true" fillcolor="#000000" stroked="false">
                <v:path arrowok="t"/>
                <v:fill type="solid"/>
              </v:shape>
            </v:group>
            <v:group style="position:absolute;left:8725;top:2181;width:10;height:20" coordorigin="8725,2181" coordsize="10,20">
              <v:shape style="position:absolute;left:8725;top:2181;width:10;height:20" coordorigin="8725,2181" coordsize="10,20" path="m8725,2200l8735,2200,8735,2181,8725,2181,8725,2200xe" filled="true" fillcolor="#000000" stroked="false">
                <v:path arrowok="t"/>
                <v:fill type="solid"/>
              </v:shape>
            </v:group>
            <v:group style="position:absolute;left:8725;top:2200;width:10;height:20" coordorigin="8725,2200" coordsize="10,20">
              <v:shape style="position:absolute;left:8725;top:2200;width:10;height:20" coordorigin="8725,2200" coordsize="10,20" path="m8725,2219l8735,2219,8735,2200,8725,2200,8725,2219xe" filled="true" fillcolor="#000000" stroked="false">
                <v:path arrowok="t"/>
                <v:fill type="solid"/>
              </v:shape>
            </v:group>
            <v:group style="position:absolute;left:8725;top:2219;width:10;height:20" coordorigin="8725,2219" coordsize="10,20">
              <v:shape style="position:absolute;left:8725;top:2219;width:10;height:20" coordorigin="8725,2219" coordsize="10,20" path="m8725,2238l8735,2238,8735,2219,8725,2219,8725,2238xe" filled="true" fillcolor="#000000" stroked="false">
                <v:path arrowok="t"/>
                <v:fill type="solid"/>
              </v:shape>
            </v:group>
            <v:group style="position:absolute;left:8725;top:2238;width:10;height:20" coordorigin="8725,2238" coordsize="10,20">
              <v:shape style="position:absolute;left:8725;top:2238;width:10;height:20" coordorigin="8725,2238" coordsize="10,20" path="m8725,2258l8735,2258,8735,2238,8725,2238,8725,2258xe" filled="true" fillcolor="#000000" stroked="false">
                <v:path arrowok="t"/>
                <v:fill type="solid"/>
              </v:shape>
            </v:group>
            <v:group style="position:absolute;left:8725;top:2258;width:10;height:20" coordorigin="8725,2258" coordsize="10,20">
              <v:shape style="position:absolute;left:8725;top:2258;width:10;height:20" coordorigin="8725,2258" coordsize="10,20" path="m8725,2277l8735,2277,8735,2258,8725,2258,8725,2277xe" filled="true" fillcolor="#000000" stroked="false">
                <v:path arrowok="t"/>
                <v:fill type="solid"/>
              </v:shape>
            </v:group>
            <v:group style="position:absolute;left:8725;top:2277;width:10;height:20" coordorigin="8725,2277" coordsize="10,20">
              <v:shape style="position:absolute;left:8725;top:2277;width:10;height:20" coordorigin="8725,2277" coordsize="10,20" path="m8725,2296l8735,2296,8735,2277,8725,2277,8725,2296xe" filled="true" fillcolor="#000000" stroked="false">
                <v:path arrowok="t"/>
                <v:fill type="solid"/>
              </v:shape>
            </v:group>
            <v:group style="position:absolute;left:8725;top:2296;width:10;height:20" coordorigin="8725,2296" coordsize="10,20">
              <v:shape style="position:absolute;left:8725;top:2296;width:10;height:20" coordorigin="8725,2296" coordsize="10,20" path="m8725,2315l8735,2315,8735,2296,8725,2296,8725,2315xe" filled="true" fillcolor="#000000" stroked="false">
                <v:path arrowok="t"/>
                <v:fill type="solid"/>
              </v:shape>
            </v:group>
            <v:group style="position:absolute;left:8725;top:2315;width:10;height:20" coordorigin="8725,2315" coordsize="10,20">
              <v:shape style="position:absolute;left:8725;top:2315;width:10;height:20" coordorigin="8725,2315" coordsize="10,20" path="m8725,2334l8735,2334,8735,2315,8725,2315,8725,2334xe" filled="true" fillcolor="#000000" stroked="false">
                <v:path arrowok="t"/>
                <v:fill type="solid"/>
              </v:shape>
            </v:group>
            <v:group style="position:absolute;left:8725;top:2334;width:10;height:20" coordorigin="8725,2334" coordsize="10,20">
              <v:shape style="position:absolute;left:8725;top:2334;width:10;height:20" coordorigin="8725,2334" coordsize="10,20" path="m8725,2354l8735,2354,8735,2334,8725,2334,8725,2354xe" filled="true" fillcolor="#000000" stroked="false">
                <v:path arrowok="t"/>
                <v:fill type="solid"/>
              </v:shape>
            </v:group>
            <v:group style="position:absolute;left:8725;top:2354;width:10;height:20" coordorigin="8725,2354" coordsize="10,20">
              <v:shape style="position:absolute;left:8725;top:2354;width:10;height:20" coordorigin="8725,2354" coordsize="10,20" path="m8725,2373l8735,2373,8735,2354,8725,2354,8725,2373xe" filled="true" fillcolor="#000000" stroked="false">
                <v:path arrowok="t"/>
                <v:fill type="solid"/>
              </v:shape>
            </v:group>
            <v:group style="position:absolute;left:8725;top:2373;width:10;height:20" coordorigin="8725,2373" coordsize="10,20">
              <v:shape style="position:absolute;left:8725;top:2373;width:10;height:20" coordorigin="8725,2373" coordsize="10,20" path="m8725,2392l8735,2392,8735,2373,8725,2373,8725,2392xe" filled="true" fillcolor="#000000" stroked="false">
                <v:path arrowok="t"/>
                <v:fill type="solid"/>
              </v:shape>
            </v:group>
            <v:group style="position:absolute;left:8725;top:2392;width:10;height:20" coordorigin="8725,2392" coordsize="10,20">
              <v:shape style="position:absolute;left:8725;top:2392;width:10;height:20" coordorigin="8725,2392" coordsize="10,20" path="m8725,2411l8735,2411,8735,2392,8725,2392,8725,2411xe" filled="true" fillcolor="#000000" stroked="false">
                <v:path arrowok="t"/>
                <v:fill type="solid"/>
              </v:shape>
            </v:group>
            <v:group style="position:absolute;left:8725;top:2411;width:10;height:20" coordorigin="8725,2411" coordsize="10,20">
              <v:shape style="position:absolute;left:8725;top:2411;width:10;height:20" coordorigin="8725,2411" coordsize="10,20" path="m8725,2430l8735,2430,8735,2411,8725,2411,8725,2430xe" filled="true" fillcolor="#000000" stroked="false">
                <v:path arrowok="t"/>
                <v:fill type="solid"/>
              </v:shape>
            </v:group>
            <v:group style="position:absolute;left:8725;top:2430;width:10;height:20" coordorigin="8725,2430" coordsize="10,20">
              <v:shape style="position:absolute;left:8725;top:2430;width:10;height:20" coordorigin="8725,2430" coordsize="10,20" path="m8725,2450l8735,2450,8735,2430,8725,2430,8725,2450xe" filled="true" fillcolor="#000000" stroked="false">
                <v:path arrowok="t"/>
                <v:fill type="solid"/>
              </v:shape>
            </v:group>
            <v:group style="position:absolute;left:8725;top:2450;width:10;height:20" coordorigin="8725,2450" coordsize="10,20">
              <v:shape style="position:absolute;left:8725;top:2450;width:10;height:20" coordorigin="8725,2450" coordsize="10,20" path="m8725,2469l8735,2469,8735,2450,8725,2450,8725,2469xe" filled="true" fillcolor="#000000" stroked="false">
                <v:path arrowok="t"/>
                <v:fill type="solid"/>
              </v:shape>
            </v:group>
            <v:group style="position:absolute;left:8725;top:2475;width:10;height:2" coordorigin="8725,2475" coordsize="10,2">
              <v:shape style="position:absolute;left:8725;top:2475;width:10;height:2" coordorigin="8725,2475" coordsize="10,0" path="m8725,2475l8735,2475e" filled="false" stroked="true" strokeweight=".600010pt" strokecolor="#000000">
                <v:path arrowok="t"/>
              </v:shape>
              <v:shape style="position:absolute;left:2950;top:2481;width:970;height:10" type="#_x0000_t75" stroked="false">
                <v:imagedata r:id="rId440" o:title=""/>
              </v:shape>
              <v:shape style="position:absolute;left:3915;top:2481;width:1154;height:10" type="#_x0000_t75" stroked="false">
                <v:imagedata r:id="rId441" o:title=""/>
              </v:shape>
              <v:shape style="position:absolute;left:5065;top:2481;width:1707;height:10" type="#_x0000_t75" stroked="false">
                <v:imagedata r:id="rId435" o:title=""/>
              </v:shape>
              <v:shape style="position:absolute;left:6767;top:2481;width:790;height:10" type="#_x0000_t75" stroked="false">
                <v:imagedata r:id="rId436" o:title=""/>
              </v:shape>
              <v:shape style="position:absolute;left:7552;top:2481;width:1174;height:10" type="#_x0000_t75" stroked="false">
                <v:imagedata r:id="rId437" o:title=""/>
              </v:shape>
              <v:shape style="position:absolute;left:8721;top:2481;width:1849;height:10" type="#_x0000_t75" stroked="false">
                <v:imagedata r:id="rId438" o:title=""/>
              </v:shape>
              <v:shape style="position:absolute;left:10564;top:2481;width:578;height:10" type="#_x0000_t75" stroked="false">
                <v:imagedata r:id="rId439" o:title=""/>
              </v:shape>
            </v:group>
            <v:group style="position:absolute;left:5070;top:2490;width:10;height:20" coordorigin="5070,2490" coordsize="10,20">
              <v:shape style="position:absolute;left:5070;top:2490;width:10;height:20" coordorigin="5070,2490" coordsize="10,20" path="m5070,2510l5079,2510,5079,2490,5070,2490,5070,2510xe" filled="true" fillcolor="#000000" stroked="false">
                <v:path arrowok="t"/>
                <v:fill type="solid"/>
              </v:shape>
            </v:group>
            <v:group style="position:absolute;left:5070;top:2510;width:10;height:20" coordorigin="5070,2510" coordsize="10,20">
              <v:shape style="position:absolute;left:5070;top:2510;width:10;height:20" coordorigin="5070,2510" coordsize="10,20" path="m5070,2529l5079,2529,5079,2510,5070,2510,5070,2529xe" filled="true" fillcolor="#000000" stroked="false">
                <v:path arrowok="t"/>
                <v:fill type="solid"/>
              </v:shape>
            </v:group>
            <v:group style="position:absolute;left:5070;top:2529;width:10;height:20" coordorigin="5070,2529" coordsize="10,20">
              <v:shape style="position:absolute;left:5070;top:2529;width:10;height:20" coordorigin="5070,2529" coordsize="10,20" path="m5070,2548l5079,2548,5079,2529,5070,2529,5070,2548xe" filled="true" fillcolor="#000000" stroked="false">
                <v:path arrowok="t"/>
                <v:fill type="solid"/>
              </v:shape>
            </v:group>
            <v:group style="position:absolute;left:5070;top:2548;width:10;height:20" coordorigin="5070,2548" coordsize="10,20">
              <v:shape style="position:absolute;left:5070;top:2548;width:10;height:20" coordorigin="5070,2548" coordsize="10,20" path="m5070,2568l5079,2568,5079,2548,5070,2548,5070,2568xe" filled="true" fillcolor="#000000" stroked="false">
                <v:path arrowok="t"/>
                <v:fill type="solid"/>
              </v:shape>
            </v:group>
            <v:group style="position:absolute;left:5070;top:2568;width:10;height:20" coordorigin="5070,2568" coordsize="10,20">
              <v:shape style="position:absolute;left:5070;top:2568;width:10;height:20" coordorigin="5070,2568" coordsize="10,20" path="m5070,2587l5079,2587,5079,2568,5070,2568,5070,2587xe" filled="true" fillcolor="#000000" stroked="false">
                <v:path arrowok="t"/>
                <v:fill type="solid"/>
              </v:shape>
            </v:group>
            <v:group style="position:absolute;left:5070;top:2587;width:10;height:20" coordorigin="5070,2587" coordsize="10,20">
              <v:shape style="position:absolute;left:5070;top:2587;width:10;height:20" coordorigin="5070,2587" coordsize="10,20" path="m5070,2606l5079,2606,5079,2587,5070,2587,5070,2606xe" filled="true" fillcolor="#000000" stroked="false">
                <v:path arrowok="t"/>
                <v:fill type="solid"/>
              </v:shape>
            </v:group>
            <v:group style="position:absolute;left:5070;top:2606;width:10;height:20" coordorigin="5070,2606" coordsize="10,20">
              <v:shape style="position:absolute;left:5070;top:2606;width:10;height:20" coordorigin="5070,2606" coordsize="10,20" path="m5070,2625l5079,2625,5079,2606,5070,2606,5070,2625xe" filled="true" fillcolor="#000000" stroked="false">
                <v:path arrowok="t"/>
                <v:fill type="solid"/>
              </v:shape>
            </v:group>
            <v:group style="position:absolute;left:5070;top:2625;width:10;height:20" coordorigin="5070,2625" coordsize="10,20">
              <v:shape style="position:absolute;left:5070;top:2625;width:10;height:20" coordorigin="5070,2625" coordsize="10,20" path="m5070,2644l5079,2644,5079,2625,5070,2625,5070,2644xe" filled="true" fillcolor="#000000" stroked="false">
                <v:path arrowok="t"/>
                <v:fill type="solid"/>
              </v:shape>
            </v:group>
            <v:group style="position:absolute;left:5070;top:2644;width:10;height:20" coordorigin="5070,2644" coordsize="10,20">
              <v:shape style="position:absolute;left:5070;top:2644;width:10;height:20" coordorigin="5070,2644" coordsize="10,20" path="m5070,2664l5079,2664,5079,2644,5070,2644,5070,2664xe" filled="true" fillcolor="#000000" stroked="false">
                <v:path arrowok="t"/>
                <v:fill type="solid"/>
              </v:shape>
            </v:group>
            <v:group style="position:absolute;left:5070;top:2664;width:10;height:20" coordorigin="5070,2664" coordsize="10,20">
              <v:shape style="position:absolute;left:5070;top:2664;width:10;height:20" coordorigin="5070,2664" coordsize="10,20" path="m5070,2683l5079,2683,5079,2664,5070,2664,5070,2683xe" filled="true" fillcolor="#000000" stroked="false">
                <v:path arrowok="t"/>
                <v:fill type="solid"/>
              </v:shape>
            </v:group>
            <v:group style="position:absolute;left:5070;top:2683;width:10;height:20" coordorigin="5070,2683" coordsize="10,20">
              <v:shape style="position:absolute;left:5070;top:2683;width:10;height:20" coordorigin="5070,2683" coordsize="10,20" path="m5070,2702l5079,2702,5079,2683,5070,2683,5070,2702xe" filled="true" fillcolor="#000000" stroked="false">
                <v:path arrowok="t"/>
                <v:fill type="solid"/>
              </v:shape>
            </v:group>
            <v:group style="position:absolute;left:5070;top:2702;width:10;height:20" coordorigin="5070,2702" coordsize="10,20">
              <v:shape style="position:absolute;left:5070;top:2702;width:10;height:20" coordorigin="5070,2702" coordsize="10,20" path="m5070,2721l5079,2721,5079,2702,5070,2702,5070,2721xe" filled="true" fillcolor="#000000" stroked="false">
                <v:path arrowok="t"/>
                <v:fill type="solid"/>
              </v:shape>
            </v:group>
            <v:group style="position:absolute;left:5070;top:2721;width:10;height:20" coordorigin="5070,2721" coordsize="10,20">
              <v:shape style="position:absolute;left:5070;top:2721;width:10;height:20" coordorigin="5070,2721" coordsize="10,20" path="m5070,2740l5079,2740,5079,2721,5070,2721,5070,2740xe" filled="true" fillcolor="#000000" stroked="false">
                <v:path arrowok="t"/>
                <v:fill type="solid"/>
              </v:shape>
            </v:group>
            <v:group style="position:absolute;left:5070;top:2740;width:10;height:20" coordorigin="5070,2740" coordsize="10,20">
              <v:shape style="position:absolute;left:5070;top:2740;width:10;height:20" coordorigin="5070,2740" coordsize="10,20" path="m5070,2760l5079,2760,5079,2740,5070,2740,5070,2760xe" filled="true" fillcolor="#000000" stroked="false">
                <v:path arrowok="t"/>
                <v:fill type="solid"/>
              </v:shape>
            </v:group>
            <v:group style="position:absolute;left:5070;top:2760;width:10;height:20" coordorigin="5070,2760" coordsize="10,20">
              <v:shape style="position:absolute;left:5070;top:2760;width:10;height:20" coordorigin="5070,2760" coordsize="10,20" path="m5070,2779l5079,2779,5079,2760,5070,2760,5070,2779xe" filled="true" fillcolor="#000000" stroked="false">
                <v:path arrowok="t"/>
                <v:fill type="solid"/>
              </v:shape>
            </v:group>
            <v:group style="position:absolute;left:5070;top:2779;width:10;height:20" coordorigin="5070,2779" coordsize="10,20">
              <v:shape style="position:absolute;left:5070;top:2779;width:10;height:20" coordorigin="5070,2779" coordsize="10,20" path="m5070,2798l5079,2798,5079,2779,5070,2779,5070,2798xe" filled="true" fillcolor="#000000" stroked="false">
                <v:path arrowok="t"/>
                <v:fill type="solid"/>
              </v:shape>
            </v:group>
            <v:group style="position:absolute;left:5070;top:2798;width:10;height:20" coordorigin="5070,2798" coordsize="10,20">
              <v:shape style="position:absolute;left:5070;top:2798;width:10;height:20" coordorigin="5070,2798" coordsize="10,20" path="m5070,2817l5079,2817,5079,2798,5070,2798,5070,2817xe" filled="true" fillcolor="#000000" stroked="false">
                <v:path arrowok="t"/>
                <v:fill type="solid"/>
              </v:shape>
            </v:group>
            <v:group style="position:absolute;left:5070;top:2817;width:10;height:20" coordorigin="5070,2817" coordsize="10,20">
              <v:shape style="position:absolute;left:5070;top:2817;width:10;height:20" coordorigin="5070,2817" coordsize="10,20" path="m5070,2836l5079,2836,5079,2817,5070,2817,5070,2836xe" filled="true" fillcolor="#000000" stroked="false">
                <v:path arrowok="t"/>
                <v:fill type="solid"/>
              </v:shape>
            </v:group>
            <v:group style="position:absolute;left:5070;top:2836;width:10;height:20" coordorigin="5070,2836" coordsize="10,20">
              <v:shape style="position:absolute;left:5070;top:2836;width:10;height:20" coordorigin="5070,2836" coordsize="10,20" path="m5070,2856l5079,2856,5079,2836,5070,2836,5070,2856xe" filled="true" fillcolor="#000000" stroked="false">
                <v:path arrowok="t"/>
                <v:fill type="solid"/>
              </v:shape>
            </v:group>
            <v:group style="position:absolute;left:5070;top:2856;width:10;height:20" coordorigin="5070,2856" coordsize="10,20">
              <v:shape style="position:absolute;left:5070;top:2856;width:10;height:20" coordorigin="5070,2856" coordsize="10,20" path="m5070,2875l5079,2875,5079,2856,5070,2856,5070,2875xe" filled="true" fillcolor="#000000" stroked="false">
                <v:path arrowok="t"/>
                <v:fill type="solid"/>
              </v:shape>
            </v:group>
            <v:group style="position:absolute;left:5070;top:2875;width:10;height:20" coordorigin="5070,2875" coordsize="10,20">
              <v:shape style="position:absolute;left:5070;top:2875;width:10;height:20" coordorigin="5070,2875" coordsize="10,20" path="m5070,2894l5079,2894,5079,2875,5070,2875,5070,2894xe" filled="true" fillcolor="#000000" stroked="false">
                <v:path arrowok="t"/>
                <v:fill type="solid"/>
              </v:shape>
            </v:group>
            <v:group style="position:absolute;left:5070;top:2894;width:10;height:20" coordorigin="5070,2894" coordsize="10,20">
              <v:shape style="position:absolute;left:5070;top:2894;width:10;height:20" coordorigin="5070,2894" coordsize="10,20" path="m5070,2913l5079,2913,5079,2894,5070,2894,5070,2913xe" filled="true" fillcolor="#000000" stroked="false">
                <v:path arrowok="t"/>
                <v:fill type="solid"/>
              </v:shape>
            </v:group>
            <v:group style="position:absolute;left:5070;top:2913;width:10;height:20" coordorigin="5070,2913" coordsize="10,20">
              <v:shape style="position:absolute;left:5070;top:2913;width:10;height:20" coordorigin="5070,2913" coordsize="10,20" path="m5070,2932l5079,2932,5079,2913,5070,2913,5070,2932xe" filled="true" fillcolor="#000000" stroked="false">
                <v:path arrowok="t"/>
                <v:fill type="solid"/>
              </v:shape>
            </v:group>
            <v:group style="position:absolute;left:5070;top:2932;width:10;height:20" coordorigin="5070,2932" coordsize="10,20">
              <v:shape style="position:absolute;left:5070;top:2932;width:10;height:20" coordorigin="5070,2932" coordsize="10,20" path="m5070,2952l5079,2952,5079,2932,5070,2932,5070,2952xe" filled="true" fillcolor="#000000" stroked="false">
                <v:path arrowok="t"/>
                <v:fill type="solid"/>
              </v:shape>
            </v:group>
            <v:group style="position:absolute;left:5070;top:2952;width:10;height:20" coordorigin="5070,2952" coordsize="10,20">
              <v:shape style="position:absolute;left:5070;top:2952;width:10;height:20" coordorigin="5070,2952" coordsize="10,20" path="m5070,2971l5079,2971,5079,2952,5070,2952,5070,2971xe" filled="true" fillcolor="#000000" stroked="false">
                <v:path arrowok="t"/>
                <v:fill type="solid"/>
              </v:shape>
            </v:group>
            <v:group style="position:absolute;left:5070;top:2971;width:10;height:20" coordorigin="5070,2971" coordsize="10,20">
              <v:shape style="position:absolute;left:5070;top:2971;width:10;height:20" coordorigin="5070,2971" coordsize="10,20" path="m5070,2990l5079,2990,5079,2971,5070,2971,5070,2990xe" filled="true" fillcolor="#000000" stroked="false">
                <v:path arrowok="t"/>
                <v:fill type="solid"/>
              </v:shape>
            </v:group>
            <v:group style="position:absolute;left:5070;top:2990;width:10;height:20" coordorigin="5070,2990" coordsize="10,20">
              <v:shape style="position:absolute;left:5070;top:2990;width:10;height:20" coordorigin="5070,2990" coordsize="10,20" path="m5070,3009l5079,3009,5079,2990,5070,2990,5070,3009xe" filled="true" fillcolor="#000000" stroked="false">
                <v:path arrowok="t"/>
                <v:fill type="solid"/>
              </v:shape>
            </v:group>
            <v:group style="position:absolute;left:5070;top:3009;width:10;height:20" coordorigin="5070,3009" coordsize="10,20">
              <v:shape style="position:absolute;left:5070;top:3009;width:10;height:20" coordorigin="5070,3009" coordsize="10,20" path="m5070,3028l5079,3028,5079,3009,5070,3009,5070,3028xe" filled="true" fillcolor="#000000" stroked="false">
                <v:path arrowok="t"/>
                <v:fill type="solid"/>
              </v:shape>
            </v:group>
            <v:group style="position:absolute;left:5070;top:3028;width:10;height:20" coordorigin="5070,3028" coordsize="10,20">
              <v:shape style="position:absolute;left:5070;top:3028;width:10;height:20" coordorigin="5070,3028" coordsize="10,20" path="m5070,3048l5079,3048,5079,3028,5070,3028,5070,3048xe" filled="true" fillcolor="#000000" stroked="false">
                <v:path arrowok="t"/>
                <v:fill type="solid"/>
              </v:shape>
            </v:group>
            <v:group style="position:absolute;left:5070;top:3048;width:10;height:20" coordorigin="5070,3048" coordsize="10,20">
              <v:shape style="position:absolute;left:5070;top:3048;width:10;height:20" coordorigin="5070,3048" coordsize="10,20" path="m5070,3067l5079,3067,5079,3048,5070,3048,5070,3067xe" filled="true" fillcolor="#000000" stroked="false">
                <v:path arrowok="t"/>
                <v:fill type="solid"/>
              </v:shape>
            </v:group>
            <v:group style="position:absolute;left:5070;top:3067;width:10;height:20" coordorigin="5070,3067" coordsize="10,20">
              <v:shape style="position:absolute;left:5070;top:3067;width:10;height:20" coordorigin="5070,3067" coordsize="10,20" path="m5070,3086l5079,3086,5079,3067,5070,3067,5070,3086xe" filled="true" fillcolor="#000000" stroked="false">
                <v:path arrowok="t"/>
                <v:fill type="solid"/>
              </v:shape>
            </v:group>
            <v:group style="position:absolute;left:5070;top:3086;width:10;height:20" coordorigin="5070,3086" coordsize="10,20">
              <v:shape style="position:absolute;left:5070;top:3086;width:10;height:20" coordorigin="5070,3086" coordsize="10,20" path="m5070,3105l5079,3105,5079,3086,5070,3086,5070,3105xe" filled="true" fillcolor="#000000" stroked="false">
                <v:path arrowok="t"/>
                <v:fill type="solid"/>
              </v:shape>
            </v:group>
            <v:group style="position:absolute;left:5070;top:3105;width:10;height:20" coordorigin="5070,3105" coordsize="10,20">
              <v:shape style="position:absolute;left:5070;top:3105;width:10;height:20" coordorigin="5070,3105" coordsize="10,20" path="m5070,3124l5079,3124,5079,3105,5070,3105,5070,3124xe" filled="true" fillcolor="#000000" stroked="false">
                <v:path arrowok="t"/>
                <v:fill type="solid"/>
              </v:shape>
            </v:group>
            <v:group style="position:absolute;left:5070;top:3124;width:10;height:20" coordorigin="5070,3124" coordsize="10,20">
              <v:shape style="position:absolute;left:5070;top:3124;width:10;height:20" coordorigin="5070,3124" coordsize="10,20" path="m5070,3144l5079,3144,5079,3124,5070,3124,5070,3144xe" filled="true" fillcolor="#000000" stroked="false">
                <v:path arrowok="t"/>
                <v:fill type="solid"/>
              </v:shape>
            </v:group>
            <v:group style="position:absolute;left:5070;top:3144;width:10;height:20" coordorigin="5070,3144" coordsize="10,20">
              <v:shape style="position:absolute;left:5070;top:3144;width:10;height:20" coordorigin="5070,3144" coordsize="10,20" path="m5070,3163l5079,3163,5079,3144,5070,3144,5070,3163xe" filled="true" fillcolor="#000000" stroked="false">
                <v:path arrowok="t"/>
                <v:fill type="solid"/>
              </v:shape>
            </v:group>
            <v:group style="position:absolute;left:5070;top:3163;width:10;height:20" coordorigin="5070,3163" coordsize="10,20">
              <v:shape style="position:absolute;left:5070;top:3163;width:10;height:20" coordorigin="5070,3163" coordsize="10,20" path="m5070,3182l5079,3182,5079,3163,5070,3163,5070,3182xe" filled="true" fillcolor="#000000" stroked="false">
                <v:path arrowok="t"/>
                <v:fill type="solid"/>
              </v:shape>
            </v:group>
            <v:group style="position:absolute;left:5070;top:3182;width:10;height:20" coordorigin="5070,3182" coordsize="10,20">
              <v:shape style="position:absolute;left:5070;top:3182;width:10;height:20" coordorigin="5070,3182" coordsize="10,20" path="m5070,3201l5079,3201,5079,3182,5070,3182,5070,3201xe" filled="true" fillcolor="#000000" stroked="false">
                <v:path arrowok="t"/>
                <v:fill type="solid"/>
              </v:shape>
            </v:group>
            <v:group style="position:absolute;left:5070;top:3201;width:10;height:20" coordorigin="5070,3201" coordsize="10,20">
              <v:shape style="position:absolute;left:5070;top:3201;width:10;height:20" coordorigin="5070,3201" coordsize="10,20" path="m5070,3220l5079,3220,5079,3201,5070,3201,5070,3220xe" filled="true" fillcolor="#000000" stroked="false">
                <v:path arrowok="t"/>
                <v:fill type="solid"/>
              </v:shape>
            </v:group>
            <v:group style="position:absolute;left:5070;top:3220;width:10;height:20" coordorigin="5070,3220" coordsize="10,20">
              <v:shape style="position:absolute;left:5070;top:3220;width:10;height:20" coordorigin="5070,3220" coordsize="10,20" path="m5070,3240l5079,3240,5079,3220,5070,3220,5070,3240xe" filled="true" fillcolor="#000000" stroked="false">
                <v:path arrowok="t"/>
                <v:fill type="solid"/>
              </v:shape>
            </v:group>
            <v:group style="position:absolute;left:5070;top:3240;width:10;height:20" coordorigin="5070,3240" coordsize="10,20">
              <v:shape style="position:absolute;left:5070;top:3240;width:10;height:20" coordorigin="5070,3240" coordsize="10,20" path="m5070,3259l5079,3259,5079,3240,5070,3240,5070,3259xe" filled="true" fillcolor="#000000" stroked="false">
                <v:path arrowok="t"/>
                <v:fill type="solid"/>
              </v:shape>
            </v:group>
            <v:group style="position:absolute;left:5070;top:3259;width:10;height:20" coordorigin="5070,3259" coordsize="10,20">
              <v:shape style="position:absolute;left:5070;top:3259;width:10;height:20" coordorigin="5070,3259" coordsize="10,20" path="m5070,3278l5079,3278,5079,3259,5070,3259,5070,3278xe" filled="true" fillcolor="#000000" stroked="false">
                <v:path arrowok="t"/>
                <v:fill type="solid"/>
              </v:shape>
            </v:group>
            <v:group style="position:absolute;left:5070;top:3278;width:10;height:20" coordorigin="5070,3278" coordsize="10,20">
              <v:shape style="position:absolute;left:5070;top:3278;width:10;height:20" coordorigin="5070,3278" coordsize="10,20" path="m5070,3297l5079,3297,5079,3278,5070,3278,5070,3297xe" filled="true" fillcolor="#000000" stroked="false">
                <v:path arrowok="t"/>
                <v:fill type="solid"/>
              </v:shape>
            </v:group>
            <v:group style="position:absolute;left:5070;top:3297;width:10;height:20" coordorigin="5070,3297" coordsize="10,20">
              <v:shape style="position:absolute;left:5070;top:3297;width:10;height:20" coordorigin="5070,3297" coordsize="10,20" path="m5070,3316l5079,3316,5079,3297,5070,3297,5070,3316xe" filled="true" fillcolor="#000000" stroked="false">
                <v:path arrowok="t"/>
                <v:fill type="solid"/>
              </v:shape>
            </v:group>
            <v:group style="position:absolute;left:5070;top:3316;width:10;height:20" coordorigin="5070,3316" coordsize="10,20">
              <v:shape style="position:absolute;left:5070;top:3316;width:10;height:20" coordorigin="5070,3316" coordsize="10,20" path="m5070,3336l5079,3336,5079,3316,5070,3316,5070,3336xe" filled="true" fillcolor="#000000" stroked="false">
                <v:path arrowok="t"/>
                <v:fill type="solid"/>
              </v:shape>
            </v:group>
            <v:group style="position:absolute;left:5070;top:3336;width:10;height:20" coordorigin="5070,3336" coordsize="10,20">
              <v:shape style="position:absolute;left:5070;top:3336;width:10;height:20" coordorigin="5070,3336" coordsize="10,20" path="m5070,3355l5079,3355,5079,3336,5070,3336,5070,3355xe" filled="true" fillcolor="#000000" stroked="false">
                <v:path arrowok="t"/>
                <v:fill type="solid"/>
              </v:shape>
            </v:group>
            <v:group style="position:absolute;left:5070;top:3355;width:10;height:20" coordorigin="5070,3355" coordsize="10,20">
              <v:shape style="position:absolute;left:5070;top:3355;width:10;height:20" coordorigin="5070,3355" coordsize="10,20" path="m5070,3374l5079,3374,5079,3355,5070,3355,5070,3374xe" filled="true" fillcolor="#000000" stroked="false">
                <v:path arrowok="t"/>
                <v:fill type="solid"/>
              </v:shape>
            </v:group>
            <v:group style="position:absolute;left:5070;top:3374;width:10;height:20" coordorigin="5070,3374" coordsize="10,20">
              <v:shape style="position:absolute;left:5070;top:3374;width:10;height:20" coordorigin="5070,3374" coordsize="10,20" path="m5070,3393l5079,3393,5079,3374,5070,3374,5070,3393xe" filled="true" fillcolor="#000000" stroked="false">
                <v:path arrowok="t"/>
                <v:fill type="solid"/>
              </v:shape>
            </v:group>
            <v:group style="position:absolute;left:5070;top:3393;width:10;height:20" coordorigin="5070,3393" coordsize="10,20">
              <v:shape style="position:absolute;left:5070;top:3393;width:10;height:20" coordorigin="5070,3393" coordsize="10,20" path="m5070,3412l5079,3412,5079,3393,5070,3393,5070,3412xe" filled="true" fillcolor="#000000" stroked="false">
                <v:path arrowok="t"/>
                <v:fill type="solid"/>
              </v:shape>
            </v:group>
            <v:group style="position:absolute;left:5070;top:3412;width:10;height:20" coordorigin="5070,3412" coordsize="10,20">
              <v:shape style="position:absolute;left:5070;top:3412;width:10;height:20" coordorigin="5070,3412" coordsize="10,20" path="m5070,3432l5079,3432,5079,3412,5070,3412,5070,3432xe" filled="true" fillcolor="#000000" stroked="false">
                <v:path arrowok="t"/>
                <v:fill type="solid"/>
              </v:shape>
            </v:group>
            <v:group style="position:absolute;left:5070;top:3432;width:10;height:20" coordorigin="5070,3432" coordsize="10,20">
              <v:shape style="position:absolute;left:5070;top:3432;width:10;height:20" coordorigin="5070,3432" coordsize="10,20" path="m5070,3451l5079,3451,5079,3432,5070,3432,5070,3451xe" filled="true" fillcolor="#000000" stroked="false">
                <v:path arrowok="t"/>
                <v:fill type="solid"/>
              </v:shape>
            </v:group>
            <v:group style="position:absolute;left:5070;top:3451;width:10;height:20" coordorigin="5070,3451" coordsize="10,20">
              <v:shape style="position:absolute;left:5070;top:3451;width:10;height:20" coordorigin="5070,3451" coordsize="10,20" path="m5070,3470l5079,3470,5079,3451,5070,3451,5070,3470xe" filled="true" fillcolor="#000000" stroked="false">
                <v:path arrowok="t"/>
                <v:fill type="solid"/>
              </v:shape>
            </v:group>
            <v:group style="position:absolute;left:5070;top:3470;width:10;height:20" coordorigin="5070,3470" coordsize="10,20">
              <v:shape style="position:absolute;left:5070;top:3470;width:10;height:20" coordorigin="5070,3470" coordsize="10,20" path="m5070,3489l5079,3489,5079,3470,5070,3470,5070,3489xe" filled="true" fillcolor="#000000" stroked="false">
                <v:path arrowok="t"/>
                <v:fill type="solid"/>
              </v:shape>
            </v:group>
            <v:group style="position:absolute;left:5070;top:3489;width:10;height:20" coordorigin="5070,3489" coordsize="10,20">
              <v:shape style="position:absolute;left:5070;top:3489;width:10;height:20" coordorigin="5070,3489" coordsize="10,20" path="m5070,3508l5079,3508,5079,3489,5070,3489,5070,3508xe" filled="true" fillcolor="#000000" stroked="false">
                <v:path arrowok="t"/>
                <v:fill type="solid"/>
              </v:shape>
            </v:group>
            <v:group style="position:absolute;left:5070;top:3508;width:10;height:20" coordorigin="5070,3508" coordsize="10,20">
              <v:shape style="position:absolute;left:5070;top:3508;width:10;height:20" coordorigin="5070,3508" coordsize="10,20" path="m5070,3528l5079,3528,5079,3508,5070,3508,5070,3528xe" filled="true" fillcolor="#000000" stroked="false">
                <v:path arrowok="t"/>
                <v:fill type="solid"/>
              </v:shape>
            </v:group>
            <v:group style="position:absolute;left:5070;top:3528;width:10;height:20" coordorigin="5070,3528" coordsize="10,20">
              <v:shape style="position:absolute;left:5070;top:3528;width:10;height:20" coordorigin="5070,3528" coordsize="10,20" path="m5070,3547l5079,3547,5079,3528,5070,3528,5070,3547xe" filled="true" fillcolor="#000000" stroked="false">
                <v:path arrowok="t"/>
                <v:fill type="solid"/>
              </v:shape>
            </v:group>
            <v:group style="position:absolute;left:5070;top:3547;width:10;height:20" coordorigin="5070,3547" coordsize="10,20">
              <v:shape style="position:absolute;left:5070;top:3547;width:10;height:20" coordorigin="5070,3547" coordsize="10,20" path="m5070,3566l5079,3566,5079,3547,5070,3547,5070,3566xe" filled="true" fillcolor="#000000" stroked="false">
                <v:path arrowok="t"/>
                <v:fill type="solid"/>
              </v:shape>
            </v:group>
            <v:group style="position:absolute;left:5070;top:3566;width:10;height:20" coordorigin="5070,3566" coordsize="10,20">
              <v:shape style="position:absolute;left:5070;top:3566;width:10;height:20" coordorigin="5070,3566" coordsize="10,20" path="m5070,3585l5079,3585,5079,3566,5070,3566,5070,3585xe" filled="true" fillcolor="#000000" stroked="false">
                <v:path arrowok="t"/>
                <v:fill type="solid"/>
              </v:shape>
            </v:group>
            <v:group style="position:absolute;left:5070;top:3585;width:10;height:20" coordorigin="5070,3585" coordsize="10,20">
              <v:shape style="position:absolute;left:5070;top:3585;width:10;height:20" coordorigin="5070,3585" coordsize="10,20" path="m5070,3604l5079,3604,5079,3585,5070,3585,5070,3604xe" filled="true" fillcolor="#000000" stroked="false">
                <v:path arrowok="t"/>
                <v:fill type="solid"/>
              </v:shape>
            </v:group>
            <v:group style="position:absolute;left:5070;top:3604;width:10;height:20" coordorigin="5070,3604" coordsize="10,20">
              <v:shape style="position:absolute;left:5070;top:3604;width:10;height:20" coordorigin="5070,3604" coordsize="10,20" path="m5070,3624l5079,3624,5079,3604,5070,3604,5070,3624xe" filled="true" fillcolor="#000000" stroked="false">
                <v:path arrowok="t"/>
                <v:fill type="solid"/>
              </v:shape>
            </v:group>
            <v:group style="position:absolute;left:5070;top:3624;width:10;height:20" coordorigin="5070,3624" coordsize="10,20">
              <v:shape style="position:absolute;left:5070;top:3624;width:10;height:20" coordorigin="5070,3624" coordsize="10,20" path="m5070,3643l5079,3643,5079,3624,5070,3624,5070,3643xe" filled="true" fillcolor="#000000" stroked="false">
                <v:path arrowok="t"/>
                <v:fill type="solid"/>
              </v:shape>
            </v:group>
            <v:group style="position:absolute;left:5070;top:3643;width:10;height:20" coordorigin="5070,3643" coordsize="10,20">
              <v:shape style="position:absolute;left:5070;top:3643;width:10;height:20" coordorigin="5070,3643" coordsize="10,20" path="m5070,3662l5079,3662,5079,3643,5070,3643,5070,3662xe" filled="true" fillcolor="#000000" stroked="false">
                <v:path arrowok="t"/>
                <v:fill type="solid"/>
              </v:shape>
            </v:group>
            <v:group style="position:absolute;left:5070;top:3662;width:10;height:20" coordorigin="5070,3662" coordsize="10,20">
              <v:shape style="position:absolute;left:5070;top:3662;width:10;height:20" coordorigin="5070,3662" coordsize="10,20" path="m5070,3681l5079,3681,5079,3662,5070,3662,5070,3681xe" filled="true" fillcolor="#000000" stroked="false">
                <v:path arrowok="t"/>
                <v:fill type="solid"/>
              </v:shape>
            </v:group>
            <v:group style="position:absolute;left:5070;top:3681;width:10;height:20" coordorigin="5070,3681" coordsize="10,20">
              <v:shape style="position:absolute;left:5070;top:3681;width:10;height:20" coordorigin="5070,3681" coordsize="10,20" path="m5070,3700l5079,3700,5079,3681,5070,3681,5070,3700xe" filled="true" fillcolor="#000000" stroked="false">
                <v:path arrowok="t"/>
                <v:fill type="solid"/>
              </v:shape>
            </v:group>
            <v:group style="position:absolute;left:5070;top:3700;width:10;height:20" coordorigin="5070,3700" coordsize="10,20">
              <v:shape style="position:absolute;left:5070;top:3700;width:10;height:20" coordorigin="5070,3700" coordsize="10,20" path="m5070,3720l5079,3720,5079,3700,5070,3700,5070,3720xe" filled="true" fillcolor="#000000" stroked="false">
                <v:path arrowok="t"/>
                <v:fill type="solid"/>
              </v:shape>
            </v:group>
            <v:group style="position:absolute;left:5070;top:3720;width:10;height:20" coordorigin="5070,3720" coordsize="10,20">
              <v:shape style="position:absolute;left:5070;top:3720;width:10;height:20" coordorigin="5070,3720" coordsize="10,20" path="m5070,3739l5079,3739,5079,3720,5070,3720,5070,3739xe" filled="true" fillcolor="#000000" stroked="false">
                <v:path arrowok="t"/>
                <v:fill type="solid"/>
              </v:shape>
            </v:group>
            <v:group style="position:absolute;left:5070;top:3739;width:10;height:20" coordorigin="5070,3739" coordsize="10,20">
              <v:shape style="position:absolute;left:5070;top:3739;width:10;height:20" coordorigin="5070,3739" coordsize="10,20" path="m5070,3758l5079,3758,5079,3739,5070,3739,5070,3758xe" filled="true" fillcolor="#000000" stroked="false">
                <v:path arrowok="t"/>
                <v:fill type="solid"/>
              </v:shape>
            </v:group>
            <v:group style="position:absolute;left:5070;top:3758;width:10;height:20" coordorigin="5070,3758" coordsize="10,20">
              <v:shape style="position:absolute;left:5070;top:3758;width:10;height:20" coordorigin="5070,3758" coordsize="10,20" path="m5070,3777l5079,3777,5079,3758,5070,3758,5070,3777xe" filled="true" fillcolor="#000000" stroked="false">
                <v:path arrowok="t"/>
                <v:fill type="solid"/>
              </v:shape>
            </v:group>
            <v:group style="position:absolute;left:5070;top:3777;width:10;height:20" coordorigin="5070,3777" coordsize="10,20">
              <v:shape style="position:absolute;left:5070;top:3777;width:10;height:20" coordorigin="5070,3777" coordsize="10,20" path="m5070,3796l5079,3796,5079,3777,5070,3777,5070,3796xe" filled="true" fillcolor="#000000" stroked="false">
                <v:path arrowok="t"/>
                <v:fill type="solid"/>
              </v:shape>
            </v:group>
            <v:group style="position:absolute;left:5070;top:3796;width:10;height:20" coordorigin="5070,3796" coordsize="10,20">
              <v:shape style="position:absolute;left:5070;top:3796;width:10;height:20" coordorigin="5070,3796" coordsize="10,20" path="m5070,3816l5079,3816,5079,3796,5070,3796,5070,3816xe" filled="true" fillcolor="#000000" stroked="false">
                <v:path arrowok="t"/>
                <v:fill type="solid"/>
              </v:shape>
            </v:group>
            <v:group style="position:absolute;left:5070;top:3816;width:10;height:20" coordorigin="5070,3816" coordsize="10,20">
              <v:shape style="position:absolute;left:5070;top:3816;width:10;height:20" coordorigin="5070,3816" coordsize="10,20" path="m5070,3835l5079,3835,5079,3816,5070,3816,5070,3835xe" filled="true" fillcolor="#000000" stroked="false">
                <v:path arrowok="t"/>
                <v:fill type="solid"/>
              </v:shape>
            </v:group>
            <v:group style="position:absolute;left:5070;top:3835;width:10;height:20" coordorigin="5070,3835" coordsize="10,20">
              <v:shape style="position:absolute;left:5070;top:3835;width:10;height:20" coordorigin="5070,3835" coordsize="10,20" path="m5070,3854l5079,3854,5079,3835,5070,3835,5070,3854xe" filled="true" fillcolor="#000000" stroked="false">
                <v:path arrowok="t"/>
                <v:fill type="solid"/>
              </v:shape>
            </v:group>
            <v:group style="position:absolute;left:5070;top:3854;width:10;height:20" coordorigin="5070,3854" coordsize="10,20">
              <v:shape style="position:absolute;left:5070;top:3854;width:10;height:20" coordorigin="5070,3854" coordsize="10,20" path="m5070,3873l5079,3873,5079,3854,5070,3854,5070,3873xe" filled="true" fillcolor="#000000" stroked="false">
                <v:path arrowok="t"/>
                <v:fill type="solid"/>
              </v:shape>
            </v:group>
            <v:group style="position:absolute;left:5070;top:3873;width:10;height:20" coordorigin="5070,3873" coordsize="10,20">
              <v:shape style="position:absolute;left:5070;top:3873;width:10;height:20" coordorigin="5070,3873" coordsize="10,20" path="m5070,3892l5079,3892,5079,3873,5070,3873,5070,3892xe" filled="true" fillcolor="#000000" stroked="false">
                <v:path arrowok="t"/>
                <v:fill type="solid"/>
              </v:shape>
            </v:group>
            <v:group style="position:absolute;left:5070;top:3892;width:10;height:20" coordorigin="5070,3892" coordsize="10,20">
              <v:shape style="position:absolute;left:5070;top:3892;width:10;height:20" coordorigin="5070,3892" coordsize="10,20" path="m5070,3912l5079,3912,5079,3892,5070,3892,5070,3912xe" filled="true" fillcolor="#000000" stroked="false">
                <v:path arrowok="t"/>
                <v:fill type="solid"/>
              </v:shape>
            </v:group>
            <v:group style="position:absolute;left:5070;top:3912;width:10;height:20" coordorigin="5070,3912" coordsize="10,20">
              <v:shape style="position:absolute;left:5070;top:3912;width:10;height:20" coordorigin="5070,3912" coordsize="10,20" path="m5070,3931l5079,3931,5079,3912,5070,3912,5070,3931xe" filled="true" fillcolor="#000000" stroked="false">
                <v:path arrowok="t"/>
                <v:fill type="solid"/>
              </v:shape>
            </v:group>
            <v:group style="position:absolute;left:5070;top:3931;width:10;height:20" coordorigin="5070,3931" coordsize="10,20">
              <v:shape style="position:absolute;left:5070;top:3931;width:10;height:20" coordorigin="5070,3931" coordsize="10,20" path="m5070,3950l5079,3950,5079,3931,5070,3931,5070,3950xe" filled="true" fillcolor="#000000" stroked="false">
                <v:path arrowok="t"/>
                <v:fill type="solid"/>
              </v:shape>
            </v:group>
            <v:group style="position:absolute;left:5070;top:3950;width:10;height:20" coordorigin="5070,3950" coordsize="10,20">
              <v:shape style="position:absolute;left:5070;top:3950;width:10;height:20" coordorigin="5070,3950" coordsize="10,20" path="m5070,3969l5079,3969,5079,3950,5070,3950,5070,3969xe" filled="true" fillcolor="#000000" stroked="false">
                <v:path arrowok="t"/>
                <v:fill type="solid"/>
              </v:shape>
            </v:group>
            <v:group style="position:absolute;left:5070;top:3969;width:10;height:20" coordorigin="5070,3969" coordsize="10,20">
              <v:shape style="position:absolute;left:5070;top:3969;width:10;height:20" coordorigin="5070,3969" coordsize="10,20" path="m5070,3988l5079,3988,5079,3969,5070,3969,5070,3988xe" filled="true" fillcolor="#000000" stroked="false">
                <v:path arrowok="t"/>
                <v:fill type="solid"/>
              </v:shape>
            </v:group>
            <v:group style="position:absolute;left:5070;top:3988;width:10;height:20" coordorigin="5070,3988" coordsize="10,20">
              <v:shape style="position:absolute;left:5070;top:3988;width:10;height:20" coordorigin="5070,3988" coordsize="10,20" path="m5070,4008l5079,4008,5079,3988,5070,3988,5070,4008xe" filled="true" fillcolor="#000000" stroked="false">
                <v:path arrowok="t"/>
                <v:fill type="solid"/>
              </v:shape>
            </v:group>
            <v:group style="position:absolute;left:5070;top:4008;width:10;height:20" coordorigin="5070,4008" coordsize="10,20">
              <v:shape style="position:absolute;left:5070;top:4008;width:10;height:20" coordorigin="5070,4008" coordsize="10,20" path="m5070,4027l5079,4027,5079,4008,5070,4008,5070,4027xe" filled="true" fillcolor="#000000" stroked="false">
                <v:path arrowok="t"/>
                <v:fill type="solid"/>
              </v:shape>
            </v:group>
            <v:group style="position:absolute;left:5070;top:4027;width:10;height:20" coordorigin="5070,4027" coordsize="10,20">
              <v:shape style="position:absolute;left:5070;top:4027;width:10;height:20" coordorigin="5070,4027" coordsize="10,20" path="m5070,4046l5079,4046,5079,4027,5070,4027,5070,4046xe" filled="true" fillcolor="#000000" stroked="false">
                <v:path arrowok="t"/>
                <v:fill type="solid"/>
              </v:shape>
            </v:group>
            <v:group style="position:absolute;left:5070;top:4046;width:10;height:20" coordorigin="5070,4046" coordsize="10,20">
              <v:shape style="position:absolute;left:5070;top:4046;width:10;height:20" coordorigin="5070,4046" coordsize="10,20" path="m5070,4065l5079,4065,5079,4046,5070,4046,5070,4065xe" filled="true" fillcolor="#000000" stroked="false">
                <v:path arrowok="t"/>
                <v:fill type="solid"/>
              </v:shape>
            </v:group>
            <v:group style="position:absolute;left:5070;top:4065;width:10;height:20" coordorigin="5070,4065" coordsize="10,20">
              <v:shape style="position:absolute;left:5070;top:4065;width:10;height:20" coordorigin="5070,4065" coordsize="10,20" path="m5070,4084l5079,4084,5079,4065,5070,4065,5070,4084xe" filled="true" fillcolor="#000000" stroked="false">
                <v:path arrowok="t"/>
                <v:fill type="solid"/>
              </v:shape>
            </v:group>
            <v:group style="position:absolute;left:5070;top:4088;width:10;height:2" coordorigin="5070,4088" coordsize="10,2">
              <v:shape style="position:absolute;left:5070;top:4088;width:10;height:2" coordorigin="5070,4088" coordsize="10,0" path="m5070,4088l5079,4088e" filled="false" stroked="true" strokeweight=".35999pt" strokecolor="#000000">
                <v:path arrowok="t"/>
              </v:shape>
            </v:group>
            <v:group style="position:absolute;left:6772;top:2490;width:10;height:20" coordorigin="6772,2490" coordsize="10,20">
              <v:shape style="position:absolute;left:6772;top:2490;width:10;height:20" coordorigin="6772,2490" coordsize="10,20" path="m6772,2510l6781,2510,6781,2490,6772,2490,6772,2510xe" filled="true" fillcolor="#000000" stroked="false">
                <v:path arrowok="t"/>
                <v:fill type="solid"/>
              </v:shape>
            </v:group>
            <v:group style="position:absolute;left:6772;top:2510;width:10;height:20" coordorigin="6772,2510" coordsize="10,20">
              <v:shape style="position:absolute;left:6772;top:2510;width:10;height:20" coordorigin="6772,2510" coordsize="10,20" path="m6772,2529l6781,2529,6781,2510,6772,2510,6772,2529xe" filled="true" fillcolor="#000000" stroked="false">
                <v:path arrowok="t"/>
                <v:fill type="solid"/>
              </v:shape>
            </v:group>
            <v:group style="position:absolute;left:6772;top:2529;width:10;height:20" coordorigin="6772,2529" coordsize="10,20">
              <v:shape style="position:absolute;left:6772;top:2529;width:10;height:20" coordorigin="6772,2529" coordsize="10,20" path="m6772,2548l6781,2548,6781,2529,6772,2529,6772,2548xe" filled="true" fillcolor="#000000" stroked="false">
                <v:path arrowok="t"/>
                <v:fill type="solid"/>
              </v:shape>
            </v:group>
            <v:group style="position:absolute;left:6772;top:2548;width:10;height:20" coordorigin="6772,2548" coordsize="10,20">
              <v:shape style="position:absolute;left:6772;top:2548;width:10;height:20" coordorigin="6772,2548" coordsize="10,20" path="m6772,2568l6781,2568,6781,2548,6772,2548,6772,2568xe" filled="true" fillcolor="#000000" stroked="false">
                <v:path arrowok="t"/>
                <v:fill type="solid"/>
              </v:shape>
            </v:group>
            <v:group style="position:absolute;left:6772;top:2568;width:10;height:20" coordorigin="6772,2568" coordsize="10,20">
              <v:shape style="position:absolute;left:6772;top:2568;width:10;height:20" coordorigin="6772,2568" coordsize="10,20" path="m6772,2587l6781,2587,6781,2568,6772,2568,6772,2587xe" filled="true" fillcolor="#000000" stroked="false">
                <v:path arrowok="t"/>
                <v:fill type="solid"/>
              </v:shape>
            </v:group>
            <v:group style="position:absolute;left:6772;top:2587;width:10;height:20" coordorigin="6772,2587" coordsize="10,20">
              <v:shape style="position:absolute;left:6772;top:2587;width:10;height:20" coordorigin="6772,2587" coordsize="10,20" path="m6772,2606l6781,2606,6781,2587,6772,2587,6772,2606xe" filled="true" fillcolor="#000000" stroked="false">
                <v:path arrowok="t"/>
                <v:fill type="solid"/>
              </v:shape>
            </v:group>
            <v:group style="position:absolute;left:6772;top:2606;width:10;height:20" coordorigin="6772,2606" coordsize="10,20">
              <v:shape style="position:absolute;left:6772;top:2606;width:10;height:20" coordorigin="6772,2606" coordsize="10,20" path="m6772,2625l6781,2625,6781,2606,6772,2606,6772,2625xe" filled="true" fillcolor="#000000" stroked="false">
                <v:path arrowok="t"/>
                <v:fill type="solid"/>
              </v:shape>
            </v:group>
            <v:group style="position:absolute;left:6772;top:2625;width:10;height:20" coordorigin="6772,2625" coordsize="10,20">
              <v:shape style="position:absolute;left:6772;top:2625;width:10;height:20" coordorigin="6772,2625" coordsize="10,20" path="m6772,2644l6781,2644,6781,2625,6772,2625,6772,2644xe" filled="true" fillcolor="#000000" stroked="false">
                <v:path arrowok="t"/>
                <v:fill type="solid"/>
              </v:shape>
            </v:group>
            <v:group style="position:absolute;left:6772;top:2644;width:10;height:20" coordorigin="6772,2644" coordsize="10,20">
              <v:shape style="position:absolute;left:6772;top:2644;width:10;height:20" coordorigin="6772,2644" coordsize="10,20" path="m6772,2664l6781,2664,6781,2644,6772,2644,6772,2664xe" filled="true" fillcolor="#000000" stroked="false">
                <v:path arrowok="t"/>
                <v:fill type="solid"/>
              </v:shape>
            </v:group>
            <v:group style="position:absolute;left:6772;top:2664;width:10;height:20" coordorigin="6772,2664" coordsize="10,20">
              <v:shape style="position:absolute;left:6772;top:2664;width:10;height:20" coordorigin="6772,2664" coordsize="10,20" path="m6772,2683l6781,2683,6781,2664,6772,2664,6772,2683xe" filled="true" fillcolor="#000000" stroked="false">
                <v:path arrowok="t"/>
                <v:fill type="solid"/>
              </v:shape>
            </v:group>
            <v:group style="position:absolute;left:6772;top:2683;width:10;height:20" coordorigin="6772,2683" coordsize="10,20">
              <v:shape style="position:absolute;left:6772;top:2683;width:10;height:20" coordorigin="6772,2683" coordsize="10,20" path="m6772,2702l6781,2702,6781,2683,6772,2683,6772,2702xe" filled="true" fillcolor="#000000" stroked="false">
                <v:path arrowok="t"/>
                <v:fill type="solid"/>
              </v:shape>
            </v:group>
            <v:group style="position:absolute;left:6772;top:2702;width:10;height:20" coordorigin="6772,2702" coordsize="10,20">
              <v:shape style="position:absolute;left:6772;top:2702;width:10;height:20" coordorigin="6772,2702" coordsize="10,20" path="m6772,2721l6781,2721,6781,2702,6772,2702,6772,2721xe" filled="true" fillcolor="#000000" stroked="false">
                <v:path arrowok="t"/>
                <v:fill type="solid"/>
              </v:shape>
            </v:group>
            <v:group style="position:absolute;left:6772;top:2721;width:10;height:20" coordorigin="6772,2721" coordsize="10,20">
              <v:shape style="position:absolute;left:6772;top:2721;width:10;height:20" coordorigin="6772,2721" coordsize="10,20" path="m6772,2740l6781,2740,6781,2721,6772,2721,6772,2740xe" filled="true" fillcolor="#000000" stroked="false">
                <v:path arrowok="t"/>
                <v:fill type="solid"/>
              </v:shape>
            </v:group>
            <v:group style="position:absolute;left:6772;top:2740;width:10;height:20" coordorigin="6772,2740" coordsize="10,20">
              <v:shape style="position:absolute;left:6772;top:2740;width:10;height:20" coordorigin="6772,2740" coordsize="10,20" path="m6772,2760l6781,2760,6781,2740,6772,2740,6772,2760xe" filled="true" fillcolor="#000000" stroked="false">
                <v:path arrowok="t"/>
                <v:fill type="solid"/>
              </v:shape>
            </v:group>
            <v:group style="position:absolute;left:6772;top:2760;width:10;height:20" coordorigin="6772,2760" coordsize="10,20">
              <v:shape style="position:absolute;left:6772;top:2760;width:10;height:20" coordorigin="6772,2760" coordsize="10,20" path="m6772,2779l6781,2779,6781,2760,6772,2760,6772,2779xe" filled="true" fillcolor="#000000" stroked="false">
                <v:path arrowok="t"/>
                <v:fill type="solid"/>
              </v:shape>
            </v:group>
            <v:group style="position:absolute;left:6772;top:2779;width:10;height:20" coordorigin="6772,2779" coordsize="10,20">
              <v:shape style="position:absolute;left:6772;top:2779;width:10;height:20" coordorigin="6772,2779" coordsize="10,20" path="m6772,2798l6781,2798,6781,2779,6772,2779,6772,2798xe" filled="true" fillcolor="#000000" stroked="false">
                <v:path arrowok="t"/>
                <v:fill type="solid"/>
              </v:shape>
            </v:group>
            <v:group style="position:absolute;left:6772;top:2798;width:10;height:20" coordorigin="6772,2798" coordsize="10,20">
              <v:shape style="position:absolute;left:6772;top:2798;width:10;height:20" coordorigin="6772,2798" coordsize="10,20" path="m6772,2817l6781,2817,6781,2798,6772,2798,6772,2817xe" filled="true" fillcolor="#000000" stroked="false">
                <v:path arrowok="t"/>
                <v:fill type="solid"/>
              </v:shape>
            </v:group>
            <v:group style="position:absolute;left:6772;top:2817;width:10;height:20" coordorigin="6772,2817" coordsize="10,20">
              <v:shape style="position:absolute;left:6772;top:2817;width:10;height:20" coordorigin="6772,2817" coordsize="10,20" path="m6772,2836l6781,2836,6781,2817,6772,2817,6772,2836xe" filled="true" fillcolor="#000000" stroked="false">
                <v:path arrowok="t"/>
                <v:fill type="solid"/>
              </v:shape>
            </v:group>
            <v:group style="position:absolute;left:6772;top:2836;width:10;height:20" coordorigin="6772,2836" coordsize="10,20">
              <v:shape style="position:absolute;left:6772;top:2836;width:10;height:20" coordorigin="6772,2836" coordsize="10,20" path="m6772,2856l6781,2856,6781,2836,6772,2836,6772,2856xe" filled="true" fillcolor="#000000" stroked="false">
                <v:path arrowok="t"/>
                <v:fill type="solid"/>
              </v:shape>
            </v:group>
            <v:group style="position:absolute;left:6772;top:2856;width:10;height:20" coordorigin="6772,2856" coordsize="10,20">
              <v:shape style="position:absolute;left:6772;top:2856;width:10;height:20" coordorigin="6772,2856" coordsize="10,20" path="m6772,2875l6781,2875,6781,2856,6772,2856,6772,2875xe" filled="true" fillcolor="#000000" stroked="false">
                <v:path arrowok="t"/>
                <v:fill type="solid"/>
              </v:shape>
            </v:group>
            <v:group style="position:absolute;left:6772;top:2875;width:10;height:20" coordorigin="6772,2875" coordsize="10,20">
              <v:shape style="position:absolute;left:6772;top:2875;width:10;height:20" coordorigin="6772,2875" coordsize="10,20" path="m6772,2894l6781,2894,6781,2875,6772,2875,6772,2894xe" filled="true" fillcolor="#000000" stroked="false">
                <v:path arrowok="t"/>
                <v:fill type="solid"/>
              </v:shape>
            </v:group>
            <v:group style="position:absolute;left:6772;top:2894;width:10;height:20" coordorigin="6772,2894" coordsize="10,20">
              <v:shape style="position:absolute;left:6772;top:2894;width:10;height:20" coordorigin="6772,2894" coordsize="10,20" path="m6772,2913l6781,2913,6781,2894,6772,2894,6772,2913xe" filled="true" fillcolor="#000000" stroked="false">
                <v:path arrowok="t"/>
                <v:fill type="solid"/>
              </v:shape>
            </v:group>
            <v:group style="position:absolute;left:6772;top:2913;width:10;height:20" coordorigin="6772,2913" coordsize="10,20">
              <v:shape style="position:absolute;left:6772;top:2913;width:10;height:20" coordorigin="6772,2913" coordsize="10,20" path="m6772,2932l6781,2932,6781,2913,6772,2913,6772,2932xe" filled="true" fillcolor="#000000" stroked="false">
                <v:path arrowok="t"/>
                <v:fill type="solid"/>
              </v:shape>
            </v:group>
            <v:group style="position:absolute;left:6772;top:2932;width:10;height:20" coordorigin="6772,2932" coordsize="10,20">
              <v:shape style="position:absolute;left:6772;top:2932;width:10;height:20" coordorigin="6772,2932" coordsize="10,20" path="m6772,2952l6781,2952,6781,2932,6772,2932,6772,2952xe" filled="true" fillcolor="#000000" stroked="false">
                <v:path arrowok="t"/>
                <v:fill type="solid"/>
              </v:shape>
            </v:group>
            <v:group style="position:absolute;left:6772;top:2952;width:10;height:20" coordorigin="6772,2952" coordsize="10,20">
              <v:shape style="position:absolute;left:6772;top:2952;width:10;height:20" coordorigin="6772,2952" coordsize="10,20" path="m6772,2971l6781,2971,6781,2952,6772,2952,6772,2971xe" filled="true" fillcolor="#000000" stroked="false">
                <v:path arrowok="t"/>
                <v:fill type="solid"/>
              </v:shape>
            </v:group>
            <v:group style="position:absolute;left:6772;top:2971;width:10;height:20" coordorigin="6772,2971" coordsize="10,20">
              <v:shape style="position:absolute;left:6772;top:2971;width:10;height:20" coordorigin="6772,2971" coordsize="10,20" path="m6772,2990l6781,2990,6781,2971,6772,2971,6772,2990xe" filled="true" fillcolor="#000000" stroked="false">
                <v:path arrowok="t"/>
                <v:fill type="solid"/>
              </v:shape>
            </v:group>
            <v:group style="position:absolute;left:6772;top:2990;width:10;height:20" coordorigin="6772,2990" coordsize="10,20">
              <v:shape style="position:absolute;left:6772;top:2990;width:10;height:20" coordorigin="6772,2990" coordsize="10,20" path="m6772,3009l6781,3009,6781,2990,6772,2990,6772,3009xe" filled="true" fillcolor="#000000" stroked="false">
                <v:path arrowok="t"/>
                <v:fill type="solid"/>
              </v:shape>
            </v:group>
            <v:group style="position:absolute;left:6772;top:3009;width:10;height:20" coordorigin="6772,3009" coordsize="10,20">
              <v:shape style="position:absolute;left:6772;top:3009;width:10;height:20" coordorigin="6772,3009" coordsize="10,20" path="m6772,3028l6781,3028,6781,3009,6772,3009,6772,3028xe" filled="true" fillcolor="#000000" stroked="false">
                <v:path arrowok="t"/>
                <v:fill type="solid"/>
              </v:shape>
            </v:group>
            <v:group style="position:absolute;left:6772;top:3028;width:10;height:20" coordorigin="6772,3028" coordsize="10,20">
              <v:shape style="position:absolute;left:6772;top:3028;width:10;height:20" coordorigin="6772,3028" coordsize="10,20" path="m6772,3048l6781,3048,6781,3028,6772,3028,6772,3048xe" filled="true" fillcolor="#000000" stroked="false">
                <v:path arrowok="t"/>
                <v:fill type="solid"/>
              </v:shape>
            </v:group>
            <v:group style="position:absolute;left:6772;top:3048;width:10;height:20" coordorigin="6772,3048" coordsize="10,20">
              <v:shape style="position:absolute;left:6772;top:3048;width:10;height:20" coordorigin="6772,3048" coordsize="10,20" path="m6772,3067l6781,3067,6781,3048,6772,3048,6772,3067xe" filled="true" fillcolor="#000000" stroked="false">
                <v:path arrowok="t"/>
                <v:fill type="solid"/>
              </v:shape>
            </v:group>
            <v:group style="position:absolute;left:6772;top:3067;width:10;height:20" coordorigin="6772,3067" coordsize="10,20">
              <v:shape style="position:absolute;left:6772;top:3067;width:10;height:20" coordorigin="6772,3067" coordsize="10,20" path="m6772,3086l6781,3086,6781,3067,6772,3067,6772,3086xe" filled="true" fillcolor="#000000" stroked="false">
                <v:path arrowok="t"/>
                <v:fill type="solid"/>
              </v:shape>
            </v:group>
            <v:group style="position:absolute;left:6772;top:3086;width:10;height:20" coordorigin="6772,3086" coordsize="10,20">
              <v:shape style="position:absolute;left:6772;top:3086;width:10;height:20" coordorigin="6772,3086" coordsize="10,20" path="m6772,3105l6781,3105,6781,3086,6772,3086,6772,3105xe" filled="true" fillcolor="#000000" stroked="false">
                <v:path arrowok="t"/>
                <v:fill type="solid"/>
              </v:shape>
            </v:group>
            <v:group style="position:absolute;left:6772;top:3105;width:10;height:20" coordorigin="6772,3105" coordsize="10,20">
              <v:shape style="position:absolute;left:6772;top:3105;width:10;height:20" coordorigin="6772,3105" coordsize="10,20" path="m6772,3124l6781,3124,6781,3105,6772,3105,6772,3124xe" filled="true" fillcolor="#000000" stroked="false">
                <v:path arrowok="t"/>
                <v:fill type="solid"/>
              </v:shape>
            </v:group>
            <v:group style="position:absolute;left:6772;top:3124;width:10;height:20" coordorigin="6772,3124" coordsize="10,20">
              <v:shape style="position:absolute;left:6772;top:3124;width:10;height:20" coordorigin="6772,3124" coordsize="10,20" path="m6772,3144l6781,3144,6781,3124,6772,3124,6772,3144xe" filled="true" fillcolor="#000000" stroked="false">
                <v:path arrowok="t"/>
                <v:fill type="solid"/>
              </v:shape>
            </v:group>
            <v:group style="position:absolute;left:6772;top:3144;width:10;height:20" coordorigin="6772,3144" coordsize="10,20">
              <v:shape style="position:absolute;left:6772;top:3144;width:10;height:20" coordorigin="6772,3144" coordsize="10,20" path="m6772,3163l6781,3163,6781,3144,6772,3144,6772,3163xe" filled="true" fillcolor="#000000" stroked="false">
                <v:path arrowok="t"/>
                <v:fill type="solid"/>
              </v:shape>
            </v:group>
            <v:group style="position:absolute;left:6772;top:3163;width:10;height:20" coordorigin="6772,3163" coordsize="10,20">
              <v:shape style="position:absolute;left:6772;top:3163;width:10;height:20" coordorigin="6772,3163" coordsize="10,20" path="m6772,3182l6781,3182,6781,3163,6772,3163,6772,3182xe" filled="true" fillcolor="#000000" stroked="false">
                <v:path arrowok="t"/>
                <v:fill type="solid"/>
              </v:shape>
            </v:group>
            <v:group style="position:absolute;left:6772;top:3182;width:10;height:20" coordorigin="6772,3182" coordsize="10,20">
              <v:shape style="position:absolute;left:6772;top:3182;width:10;height:20" coordorigin="6772,3182" coordsize="10,20" path="m6772,3201l6781,3201,6781,3182,6772,3182,6772,3201xe" filled="true" fillcolor="#000000" stroked="false">
                <v:path arrowok="t"/>
                <v:fill type="solid"/>
              </v:shape>
            </v:group>
            <v:group style="position:absolute;left:6772;top:3201;width:10;height:20" coordorigin="6772,3201" coordsize="10,20">
              <v:shape style="position:absolute;left:6772;top:3201;width:10;height:20" coordorigin="6772,3201" coordsize="10,20" path="m6772,3220l6781,3220,6781,3201,6772,3201,6772,3220xe" filled="true" fillcolor="#000000" stroked="false">
                <v:path arrowok="t"/>
                <v:fill type="solid"/>
              </v:shape>
            </v:group>
            <v:group style="position:absolute;left:6772;top:3220;width:10;height:20" coordorigin="6772,3220" coordsize="10,20">
              <v:shape style="position:absolute;left:6772;top:3220;width:10;height:20" coordorigin="6772,3220" coordsize="10,20" path="m6772,3240l6781,3240,6781,3220,6772,3220,6772,3240xe" filled="true" fillcolor="#000000" stroked="false">
                <v:path arrowok="t"/>
                <v:fill type="solid"/>
              </v:shape>
            </v:group>
            <v:group style="position:absolute;left:6772;top:3240;width:10;height:20" coordorigin="6772,3240" coordsize="10,20">
              <v:shape style="position:absolute;left:6772;top:3240;width:10;height:20" coordorigin="6772,3240" coordsize="10,20" path="m6772,3259l6781,3259,6781,3240,6772,3240,6772,3259xe" filled="true" fillcolor="#000000" stroked="false">
                <v:path arrowok="t"/>
                <v:fill type="solid"/>
              </v:shape>
            </v:group>
            <v:group style="position:absolute;left:6772;top:3259;width:10;height:20" coordorigin="6772,3259" coordsize="10,20">
              <v:shape style="position:absolute;left:6772;top:3259;width:10;height:20" coordorigin="6772,3259" coordsize="10,20" path="m6772,3278l6781,3278,6781,3259,6772,3259,6772,3278xe" filled="true" fillcolor="#000000" stroked="false">
                <v:path arrowok="t"/>
                <v:fill type="solid"/>
              </v:shape>
            </v:group>
            <v:group style="position:absolute;left:6772;top:3278;width:10;height:20" coordorigin="6772,3278" coordsize="10,20">
              <v:shape style="position:absolute;left:6772;top:3278;width:10;height:20" coordorigin="6772,3278" coordsize="10,20" path="m6772,3297l6781,3297,6781,3278,6772,3278,6772,3297xe" filled="true" fillcolor="#000000" stroked="false">
                <v:path arrowok="t"/>
                <v:fill type="solid"/>
              </v:shape>
            </v:group>
            <v:group style="position:absolute;left:6772;top:3297;width:10;height:20" coordorigin="6772,3297" coordsize="10,20">
              <v:shape style="position:absolute;left:6772;top:3297;width:10;height:20" coordorigin="6772,3297" coordsize="10,20" path="m6772,3316l6781,3316,6781,3297,6772,3297,6772,3316xe" filled="true" fillcolor="#000000" stroked="false">
                <v:path arrowok="t"/>
                <v:fill type="solid"/>
              </v:shape>
            </v:group>
            <v:group style="position:absolute;left:6772;top:3316;width:10;height:20" coordorigin="6772,3316" coordsize="10,20">
              <v:shape style="position:absolute;left:6772;top:3316;width:10;height:20" coordorigin="6772,3316" coordsize="10,20" path="m6772,3336l6781,3336,6781,3316,6772,3316,6772,3336xe" filled="true" fillcolor="#000000" stroked="false">
                <v:path arrowok="t"/>
                <v:fill type="solid"/>
              </v:shape>
            </v:group>
            <v:group style="position:absolute;left:6772;top:3336;width:10;height:20" coordorigin="6772,3336" coordsize="10,20">
              <v:shape style="position:absolute;left:6772;top:3336;width:10;height:20" coordorigin="6772,3336" coordsize="10,20" path="m6772,3355l6781,3355,6781,3336,6772,3336,6772,3355xe" filled="true" fillcolor="#000000" stroked="false">
                <v:path arrowok="t"/>
                <v:fill type="solid"/>
              </v:shape>
            </v:group>
            <v:group style="position:absolute;left:6772;top:3355;width:10;height:20" coordorigin="6772,3355" coordsize="10,20">
              <v:shape style="position:absolute;left:6772;top:3355;width:10;height:20" coordorigin="6772,3355" coordsize="10,20" path="m6772,3374l6781,3374,6781,3355,6772,3355,6772,3374xe" filled="true" fillcolor="#000000" stroked="false">
                <v:path arrowok="t"/>
                <v:fill type="solid"/>
              </v:shape>
            </v:group>
            <v:group style="position:absolute;left:6772;top:3374;width:10;height:20" coordorigin="6772,3374" coordsize="10,20">
              <v:shape style="position:absolute;left:6772;top:3374;width:10;height:20" coordorigin="6772,3374" coordsize="10,20" path="m6772,3393l6781,3393,6781,3374,6772,3374,6772,3393xe" filled="true" fillcolor="#000000" stroked="false">
                <v:path arrowok="t"/>
                <v:fill type="solid"/>
              </v:shape>
            </v:group>
            <v:group style="position:absolute;left:6772;top:3393;width:10;height:20" coordorigin="6772,3393" coordsize="10,20">
              <v:shape style="position:absolute;left:6772;top:3393;width:10;height:20" coordorigin="6772,3393" coordsize="10,20" path="m6772,3412l6781,3412,6781,3393,6772,3393,6772,3412xe" filled="true" fillcolor="#000000" stroked="false">
                <v:path arrowok="t"/>
                <v:fill type="solid"/>
              </v:shape>
            </v:group>
            <v:group style="position:absolute;left:6772;top:3412;width:10;height:20" coordorigin="6772,3412" coordsize="10,20">
              <v:shape style="position:absolute;left:6772;top:3412;width:10;height:20" coordorigin="6772,3412" coordsize="10,20" path="m6772,3432l6781,3432,6781,3412,6772,3412,6772,3432xe" filled="true" fillcolor="#000000" stroked="false">
                <v:path arrowok="t"/>
                <v:fill type="solid"/>
              </v:shape>
            </v:group>
            <v:group style="position:absolute;left:6772;top:3432;width:10;height:20" coordorigin="6772,3432" coordsize="10,20">
              <v:shape style="position:absolute;left:6772;top:3432;width:10;height:20" coordorigin="6772,3432" coordsize="10,20" path="m6772,3451l6781,3451,6781,3432,6772,3432,6772,3451xe" filled="true" fillcolor="#000000" stroked="false">
                <v:path arrowok="t"/>
                <v:fill type="solid"/>
              </v:shape>
            </v:group>
            <v:group style="position:absolute;left:6772;top:3451;width:10;height:20" coordorigin="6772,3451" coordsize="10,20">
              <v:shape style="position:absolute;left:6772;top:3451;width:10;height:20" coordorigin="6772,3451" coordsize="10,20" path="m6772,3470l6781,3470,6781,3451,6772,3451,6772,3470xe" filled="true" fillcolor="#000000" stroked="false">
                <v:path arrowok="t"/>
                <v:fill type="solid"/>
              </v:shape>
            </v:group>
            <v:group style="position:absolute;left:6772;top:3470;width:10;height:20" coordorigin="6772,3470" coordsize="10,20">
              <v:shape style="position:absolute;left:6772;top:3470;width:10;height:20" coordorigin="6772,3470" coordsize="10,20" path="m6772,3489l6781,3489,6781,3470,6772,3470,6772,3489xe" filled="true" fillcolor="#000000" stroked="false">
                <v:path arrowok="t"/>
                <v:fill type="solid"/>
              </v:shape>
            </v:group>
            <v:group style="position:absolute;left:6772;top:3489;width:10;height:20" coordorigin="6772,3489" coordsize="10,20">
              <v:shape style="position:absolute;left:6772;top:3489;width:10;height:20" coordorigin="6772,3489" coordsize="10,20" path="m6772,3508l6781,3508,6781,3489,6772,3489,6772,3508xe" filled="true" fillcolor="#000000" stroked="false">
                <v:path arrowok="t"/>
                <v:fill type="solid"/>
              </v:shape>
            </v:group>
            <v:group style="position:absolute;left:6772;top:3508;width:10;height:20" coordorigin="6772,3508" coordsize="10,20">
              <v:shape style="position:absolute;left:6772;top:3508;width:10;height:20" coordorigin="6772,3508" coordsize="10,20" path="m6772,3528l6781,3528,6781,3508,6772,3508,6772,3528xe" filled="true" fillcolor="#000000" stroked="false">
                <v:path arrowok="t"/>
                <v:fill type="solid"/>
              </v:shape>
            </v:group>
            <v:group style="position:absolute;left:6772;top:3528;width:10;height:20" coordorigin="6772,3528" coordsize="10,20">
              <v:shape style="position:absolute;left:6772;top:3528;width:10;height:20" coordorigin="6772,3528" coordsize="10,20" path="m6772,3547l6781,3547,6781,3528,6772,3528,6772,3547xe" filled="true" fillcolor="#000000" stroked="false">
                <v:path arrowok="t"/>
                <v:fill type="solid"/>
              </v:shape>
            </v:group>
            <v:group style="position:absolute;left:6772;top:3547;width:10;height:20" coordorigin="6772,3547" coordsize="10,20">
              <v:shape style="position:absolute;left:6772;top:3547;width:10;height:20" coordorigin="6772,3547" coordsize="10,20" path="m6772,3566l6781,3566,6781,3547,6772,3547,6772,3566xe" filled="true" fillcolor="#000000" stroked="false">
                <v:path arrowok="t"/>
                <v:fill type="solid"/>
              </v:shape>
            </v:group>
            <v:group style="position:absolute;left:6772;top:3566;width:10;height:20" coordorigin="6772,3566" coordsize="10,20">
              <v:shape style="position:absolute;left:6772;top:3566;width:10;height:20" coordorigin="6772,3566" coordsize="10,20" path="m6772,3585l6781,3585,6781,3566,6772,3566,6772,3585xe" filled="true" fillcolor="#000000" stroked="false">
                <v:path arrowok="t"/>
                <v:fill type="solid"/>
              </v:shape>
            </v:group>
            <v:group style="position:absolute;left:6772;top:3585;width:10;height:20" coordorigin="6772,3585" coordsize="10,20">
              <v:shape style="position:absolute;left:6772;top:3585;width:10;height:20" coordorigin="6772,3585" coordsize="10,20" path="m6772,3604l6781,3604,6781,3585,6772,3585,6772,3604xe" filled="true" fillcolor="#000000" stroked="false">
                <v:path arrowok="t"/>
                <v:fill type="solid"/>
              </v:shape>
            </v:group>
            <v:group style="position:absolute;left:6772;top:3604;width:10;height:20" coordorigin="6772,3604" coordsize="10,20">
              <v:shape style="position:absolute;left:6772;top:3604;width:10;height:20" coordorigin="6772,3604" coordsize="10,20" path="m6772,3624l6781,3624,6781,3604,6772,3604,6772,3624xe" filled="true" fillcolor="#000000" stroked="false">
                <v:path arrowok="t"/>
                <v:fill type="solid"/>
              </v:shape>
            </v:group>
            <v:group style="position:absolute;left:6772;top:3624;width:10;height:20" coordorigin="6772,3624" coordsize="10,20">
              <v:shape style="position:absolute;left:6772;top:3624;width:10;height:20" coordorigin="6772,3624" coordsize="10,20" path="m6772,3643l6781,3643,6781,3624,6772,3624,6772,3643xe" filled="true" fillcolor="#000000" stroked="false">
                <v:path arrowok="t"/>
                <v:fill type="solid"/>
              </v:shape>
            </v:group>
            <v:group style="position:absolute;left:6772;top:3643;width:10;height:20" coordorigin="6772,3643" coordsize="10,20">
              <v:shape style="position:absolute;left:6772;top:3643;width:10;height:20" coordorigin="6772,3643" coordsize="10,20" path="m6772,3662l6781,3662,6781,3643,6772,3643,6772,3662xe" filled="true" fillcolor="#000000" stroked="false">
                <v:path arrowok="t"/>
                <v:fill type="solid"/>
              </v:shape>
            </v:group>
            <v:group style="position:absolute;left:6772;top:3662;width:10;height:20" coordorigin="6772,3662" coordsize="10,20">
              <v:shape style="position:absolute;left:6772;top:3662;width:10;height:20" coordorigin="6772,3662" coordsize="10,20" path="m6772,3681l6781,3681,6781,3662,6772,3662,6772,3681xe" filled="true" fillcolor="#000000" stroked="false">
                <v:path arrowok="t"/>
                <v:fill type="solid"/>
              </v:shape>
            </v:group>
            <v:group style="position:absolute;left:6772;top:3681;width:10;height:20" coordorigin="6772,3681" coordsize="10,20">
              <v:shape style="position:absolute;left:6772;top:3681;width:10;height:20" coordorigin="6772,3681" coordsize="10,20" path="m6772,3700l6781,3700,6781,3681,6772,3681,6772,3700xe" filled="true" fillcolor="#000000" stroked="false">
                <v:path arrowok="t"/>
                <v:fill type="solid"/>
              </v:shape>
            </v:group>
            <v:group style="position:absolute;left:6772;top:3700;width:10;height:20" coordorigin="6772,3700" coordsize="10,20">
              <v:shape style="position:absolute;left:6772;top:3700;width:10;height:20" coordorigin="6772,3700" coordsize="10,20" path="m6772,3720l6781,3720,6781,3700,6772,3700,6772,3720xe" filled="true" fillcolor="#000000" stroked="false">
                <v:path arrowok="t"/>
                <v:fill type="solid"/>
              </v:shape>
            </v:group>
            <v:group style="position:absolute;left:6772;top:3720;width:10;height:20" coordorigin="6772,3720" coordsize="10,20">
              <v:shape style="position:absolute;left:6772;top:3720;width:10;height:20" coordorigin="6772,3720" coordsize="10,20" path="m6772,3739l6781,3739,6781,3720,6772,3720,6772,3739xe" filled="true" fillcolor="#000000" stroked="false">
                <v:path arrowok="t"/>
                <v:fill type="solid"/>
              </v:shape>
            </v:group>
            <v:group style="position:absolute;left:6772;top:3739;width:10;height:20" coordorigin="6772,3739" coordsize="10,20">
              <v:shape style="position:absolute;left:6772;top:3739;width:10;height:20" coordorigin="6772,3739" coordsize="10,20" path="m6772,3758l6781,3758,6781,3739,6772,3739,6772,3758xe" filled="true" fillcolor="#000000" stroked="false">
                <v:path arrowok="t"/>
                <v:fill type="solid"/>
              </v:shape>
            </v:group>
            <v:group style="position:absolute;left:6772;top:3758;width:10;height:20" coordorigin="6772,3758" coordsize="10,20">
              <v:shape style="position:absolute;left:6772;top:3758;width:10;height:20" coordorigin="6772,3758" coordsize="10,20" path="m6772,3777l6781,3777,6781,3758,6772,3758,6772,3777xe" filled="true" fillcolor="#000000" stroked="false">
                <v:path arrowok="t"/>
                <v:fill type="solid"/>
              </v:shape>
            </v:group>
            <v:group style="position:absolute;left:6772;top:3777;width:10;height:20" coordorigin="6772,3777" coordsize="10,20">
              <v:shape style="position:absolute;left:6772;top:3777;width:10;height:20" coordorigin="6772,3777" coordsize="10,20" path="m6772,3796l6781,3796,6781,3777,6772,3777,6772,3796xe" filled="true" fillcolor="#000000" stroked="false">
                <v:path arrowok="t"/>
                <v:fill type="solid"/>
              </v:shape>
            </v:group>
            <v:group style="position:absolute;left:6772;top:3796;width:10;height:20" coordorigin="6772,3796" coordsize="10,20">
              <v:shape style="position:absolute;left:6772;top:3796;width:10;height:20" coordorigin="6772,3796" coordsize="10,20" path="m6772,3816l6781,3816,6781,3796,6772,3796,6772,3816xe" filled="true" fillcolor="#000000" stroked="false">
                <v:path arrowok="t"/>
                <v:fill type="solid"/>
              </v:shape>
            </v:group>
            <v:group style="position:absolute;left:6772;top:3816;width:10;height:20" coordorigin="6772,3816" coordsize="10,20">
              <v:shape style="position:absolute;left:6772;top:3816;width:10;height:20" coordorigin="6772,3816" coordsize="10,20" path="m6772,3835l6781,3835,6781,3816,6772,3816,6772,3835xe" filled="true" fillcolor="#000000" stroked="false">
                <v:path arrowok="t"/>
                <v:fill type="solid"/>
              </v:shape>
            </v:group>
            <v:group style="position:absolute;left:6772;top:3835;width:10;height:20" coordorigin="6772,3835" coordsize="10,20">
              <v:shape style="position:absolute;left:6772;top:3835;width:10;height:20" coordorigin="6772,3835" coordsize="10,20" path="m6772,3854l6781,3854,6781,3835,6772,3835,6772,3854xe" filled="true" fillcolor="#000000" stroked="false">
                <v:path arrowok="t"/>
                <v:fill type="solid"/>
              </v:shape>
            </v:group>
            <v:group style="position:absolute;left:6772;top:3854;width:10;height:20" coordorigin="6772,3854" coordsize="10,20">
              <v:shape style="position:absolute;left:6772;top:3854;width:10;height:20" coordorigin="6772,3854" coordsize="10,20" path="m6772,3873l6781,3873,6781,3854,6772,3854,6772,3873xe" filled="true" fillcolor="#000000" stroked="false">
                <v:path arrowok="t"/>
                <v:fill type="solid"/>
              </v:shape>
            </v:group>
            <v:group style="position:absolute;left:6772;top:3873;width:10;height:20" coordorigin="6772,3873" coordsize="10,20">
              <v:shape style="position:absolute;left:6772;top:3873;width:10;height:20" coordorigin="6772,3873" coordsize="10,20" path="m6772,3892l6781,3892,6781,3873,6772,3873,6772,3892xe" filled="true" fillcolor="#000000" stroked="false">
                <v:path arrowok="t"/>
                <v:fill type="solid"/>
              </v:shape>
            </v:group>
            <v:group style="position:absolute;left:6772;top:3892;width:10;height:20" coordorigin="6772,3892" coordsize="10,20">
              <v:shape style="position:absolute;left:6772;top:3892;width:10;height:20" coordorigin="6772,3892" coordsize="10,20" path="m6772,3912l6781,3912,6781,3892,6772,3892,6772,3912xe" filled="true" fillcolor="#000000" stroked="false">
                <v:path arrowok="t"/>
                <v:fill type="solid"/>
              </v:shape>
            </v:group>
            <v:group style="position:absolute;left:6772;top:3912;width:10;height:20" coordorigin="6772,3912" coordsize="10,20">
              <v:shape style="position:absolute;left:6772;top:3912;width:10;height:20" coordorigin="6772,3912" coordsize="10,20" path="m6772,3931l6781,3931,6781,3912,6772,3912,6772,3931xe" filled="true" fillcolor="#000000" stroked="false">
                <v:path arrowok="t"/>
                <v:fill type="solid"/>
              </v:shape>
            </v:group>
            <v:group style="position:absolute;left:6772;top:3931;width:10;height:20" coordorigin="6772,3931" coordsize="10,20">
              <v:shape style="position:absolute;left:6772;top:3931;width:10;height:20" coordorigin="6772,3931" coordsize="10,20" path="m6772,3950l6781,3950,6781,3931,6772,3931,6772,3950xe" filled="true" fillcolor="#000000" stroked="false">
                <v:path arrowok="t"/>
                <v:fill type="solid"/>
              </v:shape>
            </v:group>
            <v:group style="position:absolute;left:6772;top:3950;width:10;height:20" coordorigin="6772,3950" coordsize="10,20">
              <v:shape style="position:absolute;left:6772;top:3950;width:10;height:20" coordorigin="6772,3950" coordsize="10,20" path="m6772,3969l6781,3969,6781,3950,6772,3950,6772,3969xe" filled="true" fillcolor="#000000" stroked="false">
                <v:path arrowok="t"/>
                <v:fill type="solid"/>
              </v:shape>
            </v:group>
            <v:group style="position:absolute;left:6772;top:3969;width:10;height:20" coordorigin="6772,3969" coordsize="10,20">
              <v:shape style="position:absolute;left:6772;top:3969;width:10;height:20" coordorigin="6772,3969" coordsize="10,20" path="m6772,3988l6781,3988,6781,3969,6772,3969,6772,3988xe" filled="true" fillcolor="#000000" stroked="false">
                <v:path arrowok="t"/>
                <v:fill type="solid"/>
              </v:shape>
            </v:group>
            <v:group style="position:absolute;left:6772;top:3988;width:10;height:20" coordorigin="6772,3988" coordsize="10,20">
              <v:shape style="position:absolute;left:6772;top:3988;width:10;height:20" coordorigin="6772,3988" coordsize="10,20" path="m6772,4008l6781,4008,6781,3988,6772,3988,6772,4008xe" filled="true" fillcolor="#000000" stroked="false">
                <v:path arrowok="t"/>
                <v:fill type="solid"/>
              </v:shape>
            </v:group>
            <v:group style="position:absolute;left:6772;top:4008;width:10;height:20" coordorigin="6772,4008" coordsize="10,20">
              <v:shape style="position:absolute;left:6772;top:4008;width:10;height:20" coordorigin="6772,4008" coordsize="10,20" path="m6772,4027l6781,4027,6781,4008,6772,4008,6772,4027xe" filled="true" fillcolor="#000000" stroked="false">
                <v:path arrowok="t"/>
                <v:fill type="solid"/>
              </v:shape>
            </v:group>
            <v:group style="position:absolute;left:6772;top:4027;width:10;height:20" coordorigin="6772,4027" coordsize="10,20">
              <v:shape style="position:absolute;left:6772;top:4027;width:10;height:20" coordorigin="6772,4027" coordsize="10,20" path="m6772,4046l6781,4046,6781,4027,6772,4027,6772,4046xe" filled="true" fillcolor="#000000" stroked="false">
                <v:path arrowok="t"/>
                <v:fill type="solid"/>
              </v:shape>
            </v:group>
            <v:group style="position:absolute;left:6772;top:4046;width:10;height:20" coordorigin="6772,4046" coordsize="10,20">
              <v:shape style="position:absolute;left:6772;top:4046;width:10;height:20" coordorigin="6772,4046" coordsize="10,20" path="m6772,4065l6781,4065,6781,4046,6772,4046,6772,4065xe" filled="true" fillcolor="#000000" stroked="false">
                <v:path arrowok="t"/>
                <v:fill type="solid"/>
              </v:shape>
            </v:group>
            <v:group style="position:absolute;left:6772;top:4065;width:10;height:20" coordorigin="6772,4065" coordsize="10,20">
              <v:shape style="position:absolute;left:6772;top:4065;width:10;height:20" coordorigin="6772,4065" coordsize="10,20" path="m6772,4084l6781,4084,6781,4065,6772,4065,6772,4084xe" filled="true" fillcolor="#000000" stroked="false">
                <v:path arrowok="t"/>
                <v:fill type="solid"/>
              </v:shape>
            </v:group>
            <v:group style="position:absolute;left:6772;top:4088;width:10;height:2" coordorigin="6772,4088" coordsize="10,2">
              <v:shape style="position:absolute;left:6772;top:4088;width:10;height:2" coordorigin="6772,4088" coordsize="10,0" path="m6772,4088l6781,4088e" filled="false" stroked="true" strokeweight=".35999pt" strokecolor="#000000">
                <v:path arrowok="t"/>
              </v:shape>
            </v:group>
            <v:group style="position:absolute;left:8725;top:2490;width:10;height:20" coordorigin="8725,2490" coordsize="10,20">
              <v:shape style="position:absolute;left:8725;top:2490;width:10;height:20" coordorigin="8725,2490" coordsize="10,20" path="m8725,2510l8735,2510,8735,2490,8725,2490,8725,2510xe" filled="true" fillcolor="#000000" stroked="false">
                <v:path arrowok="t"/>
                <v:fill type="solid"/>
              </v:shape>
            </v:group>
            <v:group style="position:absolute;left:8725;top:2510;width:10;height:20" coordorigin="8725,2510" coordsize="10,20">
              <v:shape style="position:absolute;left:8725;top:2510;width:10;height:20" coordorigin="8725,2510" coordsize="10,20" path="m8725,2529l8735,2529,8735,2510,8725,2510,8725,2529xe" filled="true" fillcolor="#000000" stroked="false">
                <v:path arrowok="t"/>
                <v:fill type="solid"/>
              </v:shape>
            </v:group>
            <v:group style="position:absolute;left:8725;top:2529;width:10;height:20" coordorigin="8725,2529" coordsize="10,20">
              <v:shape style="position:absolute;left:8725;top:2529;width:10;height:20" coordorigin="8725,2529" coordsize="10,20" path="m8725,2548l8735,2548,8735,2529,8725,2529,8725,2548xe" filled="true" fillcolor="#000000" stroked="false">
                <v:path arrowok="t"/>
                <v:fill type="solid"/>
              </v:shape>
            </v:group>
            <v:group style="position:absolute;left:8725;top:2548;width:10;height:20" coordorigin="8725,2548" coordsize="10,20">
              <v:shape style="position:absolute;left:8725;top:2548;width:10;height:20" coordorigin="8725,2548" coordsize="10,20" path="m8725,2568l8735,2568,8735,2548,8725,2548,8725,2568xe" filled="true" fillcolor="#000000" stroked="false">
                <v:path arrowok="t"/>
                <v:fill type="solid"/>
              </v:shape>
            </v:group>
            <v:group style="position:absolute;left:8725;top:2568;width:10;height:20" coordorigin="8725,2568" coordsize="10,20">
              <v:shape style="position:absolute;left:8725;top:2568;width:10;height:20" coordorigin="8725,2568" coordsize="10,20" path="m8725,2587l8735,2587,8735,2568,8725,2568,8725,2587xe" filled="true" fillcolor="#000000" stroked="false">
                <v:path arrowok="t"/>
                <v:fill type="solid"/>
              </v:shape>
            </v:group>
            <v:group style="position:absolute;left:8725;top:2587;width:10;height:20" coordorigin="8725,2587" coordsize="10,20">
              <v:shape style="position:absolute;left:8725;top:2587;width:10;height:20" coordorigin="8725,2587" coordsize="10,20" path="m8725,2606l8735,2606,8735,2587,8725,2587,8725,2606xe" filled="true" fillcolor="#000000" stroked="false">
                <v:path arrowok="t"/>
                <v:fill type="solid"/>
              </v:shape>
            </v:group>
            <v:group style="position:absolute;left:8725;top:2606;width:10;height:20" coordorigin="8725,2606" coordsize="10,20">
              <v:shape style="position:absolute;left:8725;top:2606;width:10;height:20" coordorigin="8725,2606" coordsize="10,20" path="m8725,2625l8735,2625,8735,2606,8725,2606,8725,2625xe" filled="true" fillcolor="#000000" stroked="false">
                <v:path arrowok="t"/>
                <v:fill type="solid"/>
              </v:shape>
            </v:group>
            <v:group style="position:absolute;left:8725;top:2625;width:10;height:20" coordorigin="8725,2625" coordsize="10,20">
              <v:shape style="position:absolute;left:8725;top:2625;width:10;height:20" coordorigin="8725,2625" coordsize="10,20" path="m8725,2644l8735,2644,8735,2625,8725,2625,8725,2644xe" filled="true" fillcolor="#000000" stroked="false">
                <v:path arrowok="t"/>
                <v:fill type="solid"/>
              </v:shape>
            </v:group>
            <v:group style="position:absolute;left:8725;top:2644;width:10;height:20" coordorigin="8725,2644" coordsize="10,20">
              <v:shape style="position:absolute;left:8725;top:2644;width:10;height:20" coordorigin="8725,2644" coordsize="10,20" path="m8725,2664l8735,2664,8735,2644,8725,2644,8725,2664xe" filled="true" fillcolor="#000000" stroked="false">
                <v:path arrowok="t"/>
                <v:fill type="solid"/>
              </v:shape>
            </v:group>
            <v:group style="position:absolute;left:8725;top:2664;width:10;height:20" coordorigin="8725,2664" coordsize="10,20">
              <v:shape style="position:absolute;left:8725;top:2664;width:10;height:20" coordorigin="8725,2664" coordsize="10,20" path="m8725,2683l8735,2683,8735,2664,8725,2664,8725,2683xe" filled="true" fillcolor="#000000" stroked="false">
                <v:path arrowok="t"/>
                <v:fill type="solid"/>
              </v:shape>
            </v:group>
            <v:group style="position:absolute;left:8725;top:2683;width:10;height:20" coordorigin="8725,2683" coordsize="10,20">
              <v:shape style="position:absolute;left:8725;top:2683;width:10;height:20" coordorigin="8725,2683" coordsize="10,20" path="m8725,2702l8735,2702,8735,2683,8725,2683,8725,2702xe" filled="true" fillcolor="#000000" stroked="false">
                <v:path arrowok="t"/>
                <v:fill type="solid"/>
              </v:shape>
            </v:group>
            <v:group style="position:absolute;left:8725;top:2702;width:10;height:20" coordorigin="8725,2702" coordsize="10,20">
              <v:shape style="position:absolute;left:8725;top:2702;width:10;height:20" coordorigin="8725,2702" coordsize="10,20" path="m8725,2721l8735,2721,8735,2702,8725,2702,8725,2721xe" filled="true" fillcolor="#000000" stroked="false">
                <v:path arrowok="t"/>
                <v:fill type="solid"/>
              </v:shape>
            </v:group>
            <v:group style="position:absolute;left:8725;top:2721;width:10;height:20" coordorigin="8725,2721" coordsize="10,20">
              <v:shape style="position:absolute;left:8725;top:2721;width:10;height:20" coordorigin="8725,2721" coordsize="10,20" path="m8725,2740l8735,2740,8735,2721,8725,2721,8725,2740xe" filled="true" fillcolor="#000000" stroked="false">
                <v:path arrowok="t"/>
                <v:fill type="solid"/>
              </v:shape>
            </v:group>
            <v:group style="position:absolute;left:8725;top:2740;width:10;height:20" coordorigin="8725,2740" coordsize="10,20">
              <v:shape style="position:absolute;left:8725;top:2740;width:10;height:20" coordorigin="8725,2740" coordsize="10,20" path="m8725,2760l8735,2760,8735,2740,8725,2740,8725,2760xe" filled="true" fillcolor="#000000" stroked="false">
                <v:path arrowok="t"/>
                <v:fill type="solid"/>
              </v:shape>
            </v:group>
            <v:group style="position:absolute;left:8725;top:2760;width:10;height:20" coordorigin="8725,2760" coordsize="10,20">
              <v:shape style="position:absolute;left:8725;top:2760;width:10;height:20" coordorigin="8725,2760" coordsize="10,20" path="m8725,2779l8735,2779,8735,2760,8725,2760,8725,2779xe" filled="true" fillcolor="#000000" stroked="false">
                <v:path arrowok="t"/>
                <v:fill type="solid"/>
              </v:shape>
            </v:group>
            <v:group style="position:absolute;left:8725;top:2779;width:10;height:20" coordorigin="8725,2779" coordsize="10,20">
              <v:shape style="position:absolute;left:8725;top:2779;width:10;height:20" coordorigin="8725,2779" coordsize="10,20" path="m8725,2798l8735,2798,8735,2779,8725,2779,8725,2798xe" filled="true" fillcolor="#000000" stroked="false">
                <v:path arrowok="t"/>
                <v:fill type="solid"/>
              </v:shape>
            </v:group>
            <v:group style="position:absolute;left:8725;top:2798;width:10;height:20" coordorigin="8725,2798" coordsize="10,20">
              <v:shape style="position:absolute;left:8725;top:2798;width:10;height:20" coordorigin="8725,2798" coordsize="10,20" path="m8725,2817l8735,2817,8735,2798,8725,2798,8725,2817xe" filled="true" fillcolor="#000000" stroked="false">
                <v:path arrowok="t"/>
                <v:fill type="solid"/>
              </v:shape>
            </v:group>
            <v:group style="position:absolute;left:8725;top:2817;width:10;height:20" coordorigin="8725,2817" coordsize="10,20">
              <v:shape style="position:absolute;left:8725;top:2817;width:10;height:20" coordorigin="8725,2817" coordsize="10,20" path="m8725,2836l8735,2836,8735,2817,8725,2817,8725,2836xe" filled="true" fillcolor="#000000" stroked="false">
                <v:path arrowok="t"/>
                <v:fill type="solid"/>
              </v:shape>
            </v:group>
            <v:group style="position:absolute;left:8725;top:2836;width:10;height:20" coordorigin="8725,2836" coordsize="10,20">
              <v:shape style="position:absolute;left:8725;top:2836;width:10;height:20" coordorigin="8725,2836" coordsize="10,20" path="m8725,2856l8735,2856,8735,2836,8725,2836,8725,2856xe" filled="true" fillcolor="#000000" stroked="false">
                <v:path arrowok="t"/>
                <v:fill type="solid"/>
              </v:shape>
            </v:group>
            <v:group style="position:absolute;left:8725;top:2856;width:10;height:20" coordorigin="8725,2856" coordsize="10,20">
              <v:shape style="position:absolute;left:8725;top:2856;width:10;height:20" coordorigin="8725,2856" coordsize="10,20" path="m8725,2875l8735,2875,8735,2856,8725,2856,8725,2875xe" filled="true" fillcolor="#000000" stroked="false">
                <v:path arrowok="t"/>
                <v:fill type="solid"/>
              </v:shape>
            </v:group>
            <v:group style="position:absolute;left:8725;top:2875;width:10;height:20" coordorigin="8725,2875" coordsize="10,20">
              <v:shape style="position:absolute;left:8725;top:2875;width:10;height:20" coordorigin="8725,2875" coordsize="10,20" path="m8725,2894l8735,2894,8735,2875,8725,2875,8725,2894xe" filled="true" fillcolor="#000000" stroked="false">
                <v:path arrowok="t"/>
                <v:fill type="solid"/>
              </v:shape>
            </v:group>
            <v:group style="position:absolute;left:8725;top:2894;width:10;height:20" coordorigin="8725,2894" coordsize="10,20">
              <v:shape style="position:absolute;left:8725;top:2894;width:10;height:20" coordorigin="8725,2894" coordsize="10,20" path="m8725,2913l8735,2913,8735,2894,8725,2894,8725,2913xe" filled="true" fillcolor="#000000" stroked="false">
                <v:path arrowok="t"/>
                <v:fill type="solid"/>
              </v:shape>
            </v:group>
            <v:group style="position:absolute;left:8725;top:2913;width:10;height:20" coordorigin="8725,2913" coordsize="10,20">
              <v:shape style="position:absolute;left:8725;top:2913;width:10;height:20" coordorigin="8725,2913" coordsize="10,20" path="m8725,2932l8735,2932,8735,2913,8725,2913,8725,2932xe" filled="true" fillcolor="#000000" stroked="false">
                <v:path arrowok="t"/>
                <v:fill type="solid"/>
              </v:shape>
            </v:group>
            <v:group style="position:absolute;left:8725;top:2932;width:10;height:20" coordorigin="8725,2932" coordsize="10,20">
              <v:shape style="position:absolute;left:8725;top:2932;width:10;height:20" coordorigin="8725,2932" coordsize="10,20" path="m8725,2952l8735,2952,8735,2932,8725,2932,8725,2952xe" filled="true" fillcolor="#000000" stroked="false">
                <v:path arrowok="t"/>
                <v:fill type="solid"/>
              </v:shape>
            </v:group>
            <v:group style="position:absolute;left:8725;top:2952;width:10;height:20" coordorigin="8725,2952" coordsize="10,20">
              <v:shape style="position:absolute;left:8725;top:2952;width:10;height:20" coordorigin="8725,2952" coordsize="10,20" path="m8725,2971l8735,2971,8735,2952,8725,2952,8725,2971xe" filled="true" fillcolor="#000000" stroked="false">
                <v:path arrowok="t"/>
                <v:fill type="solid"/>
              </v:shape>
            </v:group>
            <v:group style="position:absolute;left:8725;top:2971;width:10;height:20" coordorigin="8725,2971" coordsize="10,20">
              <v:shape style="position:absolute;left:8725;top:2971;width:10;height:20" coordorigin="8725,2971" coordsize="10,20" path="m8725,2990l8735,2990,8735,2971,8725,2971,8725,2990xe" filled="true" fillcolor="#000000" stroked="false">
                <v:path arrowok="t"/>
                <v:fill type="solid"/>
              </v:shape>
            </v:group>
            <v:group style="position:absolute;left:8725;top:2990;width:10;height:20" coordorigin="8725,2990" coordsize="10,20">
              <v:shape style="position:absolute;left:8725;top:2990;width:10;height:20" coordorigin="8725,2990" coordsize="10,20" path="m8725,3009l8735,3009,8735,2990,8725,2990,8725,3009xe" filled="true" fillcolor="#000000" stroked="false">
                <v:path arrowok="t"/>
                <v:fill type="solid"/>
              </v:shape>
            </v:group>
            <v:group style="position:absolute;left:8725;top:3009;width:10;height:20" coordorigin="8725,3009" coordsize="10,20">
              <v:shape style="position:absolute;left:8725;top:3009;width:10;height:20" coordorigin="8725,3009" coordsize="10,20" path="m8725,3028l8735,3028,8735,3009,8725,3009,8725,3028xe" filled="true" fillcolor="#000000" stroked="false">
                <v:path arrowok="t"/>
                <v:fill type="solid"/>
              </v:shape>
            </v:group>
            <v:group style="position:absolute;left:8725;top:3028;width:10;height:20" coordorigin="8725,3028" coordsize="10,20">
              <v:shape style="position:absolute;left:8725;top:3028;width:10;height:20" coordorigin="8725,3028" coordsize="10,20" path="m8725,3048l8735,3048,8735,3028,8725,3028,8725,3048xe" filled="true" fillcolor="#000000" stroked="false">
                <v:path arrowok="t"/>
                <v:fill type="solid"/>
              </v:shape>
            </v:group>
            <v:group style="position:absolute;left:8725;top:3048;width:10;height:20" coordorigin="8725,3048" coordsize="10,20">
              <v:shape style="position:absolute;left:8725;top:3048;width:10;height:20" coordorigin="8725,3048" coordsize="10,20" path="m8725,3067l8735,3067,8735,3048,8725,3048,8725,3067xe" filled="true" fillcolor="#000000" stroked="false">
                <v:path arrowok="t"/>
                <v:fill type="solid"/>
              </v:shape>
            </v:group>
            <v:group style="position:absolute;left:8725;top:3067;width:10;height:20" coordorigin="8725,3067" coordsize="10,20">
              <v:shape style="position:absolute;left:8725;top:3067;width:10;height:20" coordorigin="8725,3067" coordsize="10,20" path="m8725,3086l8735,3086,8735,3067,8725,3067,8725,3086xe" filled="true" fillcolor="#000000" stroked="false">
                <v:path arrowok="t"/>
                <v:fill type="solid"/>
              </v:shape>
            </v:group>
            <v:group style="position:absolute;left:8725;top:3086;width:10;height:20" coordorigin="8725,3086" coordsize="10,20">
              <v:shape style="position:absolute;left:8725;top:3086;width:10;height:20" coordorigin="8725,3086" coordsize="10,20" path="m8725,3105l8735,3105,8735,3086,8725,3086,8725,3105xe" filled="true" fillcolor="#000000" stroked="false">
                <v:path arrowok="t"/>
                <v:fill type="solid"/>
              </v:shape>
            </v:group>
            <v:group style="position:absolute;left:8725;top:3105;width:10;height:20" coordorigin="8725,3105" coordsize="10,20">
              <v:shape style="position:absolute;left:8725;top:3105;width:10;height:20" coordorigin="8725,3105" coordsize="10,20" path="m8725,3124l8735,3124,8735,3105,8725,3105,8725,3124xe" filled="true" fillcolor="#000000" stroked="false">
                <v:path arrowok="t"/>
                <v:fill type="solid"/>
              </v:shape>
            </v:group>
            <v:group style="position:absolute;left:8725;top:3124;width:10;height:20" coordorigin="8725,3124" coordsize="10,20">
              <v:shape style="position:absolute;left:8725;top:3124;width:10;height:20" coordorigin="8725,3124" coordsize="10,20" path="m8725,3144l8735,3144,8735,3124,8725,3124,8725,3144xe" filled="true" fillcolor="#000000" stroked="false">
                <v:path arrowok="t"/>
                <v:fill type="solid"/>
              </v:shape>
            </v:group>
            <v:group style="position:absolute;left:8725;top:3144;width:10;height:20" coordorigin="8725,3144" coordsize="10,20">
              <v:shape style="position:absolute;left:8725;top:3144;width:10;height:20" coordorigin="8725,3144" coordsize="10,20" path="m8725,3163l8735,3163,8735,3144,8725,3144,8725,3163xe" filled="true" fillcolor="#000000" stroked="false">
                <v:path arrowok="t"/>
                <v:fill type="solid"/>
              </v:shape>
            </v:group>
            <v:group style="position:absolute;left:8725;top:3163;width:10;height:20" coordorigin="8725,3163" coordsize="10,20">
              <v:shape style="position:absolute;left:8725;top:3163;width:10;height:20" coordorigin="8725,3163" coordsize="10,20" path="m8725,3182l8735,3182,8735,3163,8725,3163,8725,3182xe" filled="true" fillcolor="#000000" stroked="false">
                <v:path arrowok="t"/>
                <v:fill type="solid"/>
              </v:shape>
            </v:group>
            <v:group style="position:absolute;left:8725;top:3182;width:10;height:20" coordorigin="8725,3182" coordsize="10,20">
              <v:shape style="position:absolute;left:8725;top:3182;width:10;height:20" coordorigin="8725,3182" coordsize="10,20" path="m8725,3201l8735,3201,8735,3182,8725,3182,8725,3201xe" filled="true" fillcolor="#000000" stroked="false">
                <v:path arrowok="t"/>
                <v:fill type="solid"/>
              </v:shape>
            </v:group>
            <v:group style="position:absolute;left:8725;top:3201;width:10;height:20" coordorigin="8725,3201" coordsize="10,20">
              <v:shape style="position:absolute;left:8725;top:3201;width:10;height:20" coordorigin="8725,3201" coordsize="10,20" path="m8725,3220l8735,3220,8735,3201,8725,3201,8725,3220xe" filled="true" fillcolor="#000000" stroked="false">
                <v:path arrowok="t"/>
                <v:fill type="solid"/>
              </v:shape>
            </v:group>
            <v:group style="position:absolute;left:8725;top:3220;width:10;height:20" coordorigin="8725,3220" coordsize="10,20">
              <v:shape style="position:absolute;left:8725;top:3220;width:10;height:20" coordorigin="8725,3220" coordsize="10,20" path="m8725,3240l8735,3240,8735,3220,8725,3220,8725,3240xe" filled="true" fillcolor="#000000" stroked="false">
                <v:path arrowok="t"/>
                <v:fill type="solid"/>
              </v:shape>
            </v:group>
            <v:group style="position:absolute;left:8725;top:3240;width:10;height:20" coordorigin="8725,3240" coordsize="10,20">
              <v:shape style="position:absolute;left:8725;top:3240;width:10;height:20" coordorigin="8725,3240" coordsize="10,20" path="m8725,3259l8735,3259,8735,3240,8725,3240,8725,3259xe" filled="true" fillcolor="#000000" stroked="false">
                <v:path arrowok="t"/>
                <v:fill type="solid"/>
              </v:shape>
            </v:group>
            <v:group style="position:absolute;left:8725;top:3259;width:10;height:20" coordorigin="8725,3259" coordsize="10,20">
              <v:shape style="position:absolute;left:8725;top:3259;width:10;height:20" coordorigin="8725,3259" coordsize="10,20" path="m8725,3278l8735,3278,8735,3259,8725,3259,8725,3278xe" filled="true" fillcolor="#000000" stroked="false">
                <v:path arrowok="t"/>
                <v:fill type="solid"/>
              </v:shape>
            </v:group>
            <v:group style="position:absolute;left:8725;top:3278;width:10;height:20" coordorigin="8725,3278" coordsize="10,20">
              <v:shape style="position:absolute;left:8725;top:3278;width:10;height:20" coordorigin="8725,3278" coordsize="10,20" path="m8725,3297l8735,3297,8735,3278,8725,3278,8725,3297xe" filled="true" fillcolor="#000000" stroked="false">
                <v:path arrowok="t"/>
                <v:fill type="solid"/>
              </v:shape>
            </v:group>
            <v:group style="position:absolute;left:8725;top:3297;width:10;height:20" coordorigin="8725,3297" coordsize="10,20">
              <v:shape style="position:absolute;left:8725;top:3297;width:10;height:20" coordorigin="8725,3297" coordsize="10,20" path="m8725,3316l8735,3316,8735,3297,8725,3297,8725,3316xe" filled="true" fillcolor="#000000" stroked="false">
                <v:path arrowok="t"/>
                <v:fill type="solid"/>
              </v:shape>
            </v:group>
            <v:group style="position:absolute;left:8725;top:3316;width:10;height:20" coordorigin="8725,3316" coordsize="10,20">
              <v:shape style="position:absolute;left:8725;top:3316;width:10;height:20" coordorigin="8725,3316" coordsize="10,20" path="m8725,3336l8735,3336,8735,3316,8725,3316,8725,3336xe" filled="true" fillcolor="#000000" stroked="false">
                <v:path arrowok="t"/>
                <v:fill type="solid"/>
              </v:shape>
            </v:group>
            <v:group style="position:absolute;left:8725;top:3336;width:10;height:20" coordorigin="8725,3336" coordsize="10,20">
              <v:shape style="position:absolute;left:8725;top:3336;width:10;height:20" coordorigin="8725,3336" coordsize="10,20" path="m8725,3355l8735,3355,8735,3336,8725,3336,8725,3355xe" filled="true" fillcolor="#000000" stroked="false">
                <v:path arrowok="t"/>
                <v:fill type="solid"/>
              </v:shape>
            </v:group>
            <v:group style="position:absolute;left:8725;top:3355;width:10;height:20" coordorigin="8725,3355" coordsize="10,20">
              <v:shape style="position:absolute;left:8725;top:3355;width:10;height:20" coordorigin="8725,3355" coordsize="10,20" path="m8725,3374l8735,3374,8735,3355,8725,3355,8725,3374xe" filled="true" fillcolor="#000000" stroked="false">
                <v:path arrowok="t"/>
                <v:fill type="solid"/>
              </v:shape>
            </v:group>
            <v:group style="position:absolute;left:8725;top:3374;width:10;height:20" coordorigin="8725,3374" coordsize="10,20">
              <v:shape style="position:absolute;left:8725;top:3374;width:10;height:20" coordorigin="8725,3374" coordsize="10,20" path="m8725,3393l8735,3393,8735,3374,8725,3374,8725,3393xe" filled="true" fillcolor="#000000" stroked="false">
                <v:path arrowok="t"/>
                <v:fill type="solid"/>
              </v:shape>
            </v:group>
            <v:group style="position:absolute;left:8725;top:3393;width:10;height:20" coordorigin="8725,3393" coordsize="10,20">
              <v:shape style="position:absolute;left:8725;top:3393;width:10;height:20" coordorigin="8725,3393" coordsize="10,20" path="m8725,3412l8735,3412,8735,3393,8725,3393,8725,3412xe" filled="true" fillcolor="#000000" stroked="false">
                <v:path arrowok="t"/>
                <v:fill type="solid"/>
              </v:shape>
            </v:group>
            <v:group style="position:absolute;left:8725;top:3412;width:10;height:20" coordorigin="8725,3412" coordsize="10,20">
              <v:shape style="position:absolute;left:8725;top:3412;width:10;height:20" coordorigin="8725,3412" coordsize="10,20" path="m8725,3432l8735,3432,8735,3412,8725,3412,8725,3432xe" filled="true" fillcolor="#000000" stroked="false">
                <v:path arrowok="t"/>
                <v:fill type="solid"/>
              </v:shape>
            </v:group>
            <v:group style="position:absolute;left:8725;top:3432;width:10;height:20" coordorigin="8725,3432" coordsize="10,20">
              <v:shape style="position:absolute;left:8725;top:3432;width:10;height:20" coordorigin="8725,3432" coordsize="10,20" path="m8725,3451l8735,3451,8735,3432,8725,3432,8725,3451xe" filled="true" fillcolor="#000000" stroked="false">
                <v:path arrowok="t"/>
                <v:fill type="solid"/>
              </v:shape>
            </v:group>
            <v:group style="position:absolute;left:8725;top:3451;width:10;height:20" coordorigin="8725,3451" coordsize="10,20">
              <v:shape style="position:absolute;left:8725;top:3451;width:10;height:20" coordorigin="8725,3451" coordsize="10,20" path="m8725,3470l8735,3470,8735,3451,8725,3451,8725,3470xe" filled="true" fillcolor="#000000" stroked="false">
                <v:path arrowok="t"/>
                <v:fill type="solid"/>
              </v:shape>
            </v:group>
            <v:group style="position:absolute;left:8725;top:3470;width:10;height:20" coordorigin="8725,3470" coordsize="10,20">
              <v:shape style="position:absolute;left:8725;top:3470;width:10;height:20" coordorigin="8725,3470" coordsize="10,20" path="m8725,3489l8735,3489,8735,3470,8725,3470,8725,3489xe" filled="true" fillcolor="#000000" stroked="false">
                <v:path arrowok="t"/>
                <v:fill type="solid"/>
              </v:shape>
            </v:group>
            <v:group style="position:absolute;left:8725;top:3489;width:10;height:20" coordorigin="8725,3489" coordsize="10,20">
              <v:shape style="position:absolute;left:8725;top:3489;width:10;height:20" coordorigin="8725,3489" coordsize="10,20" path="m8725,3508l8735,3508,8735,3489,8725,3489,8725,3508xe" filled="true" fillcolor="#000000" stroked="false">
                <v:path arrowok="t"/>
                <v:fill type="solid"/>
              </v:shape>
            </v:group>
            <v:group style="position:absolute;left:8725;top:3508;width:10;height:20" coordorigin="8725,3508" coordsize="10,20">
              <v:shape style="position:absolute;left:8725;top:3508;width:10;height:20" coordorigin="8725,3508" coordsize="10,20" path="m8725,3528l8735,3528,8735,3508,8725,3508,8725,3528xe" filled="true" fillcolor="#000000" stroked="false">
                <v:path arrowok="t"/>
                <v:fill type="solid"/>
              </v:shape>
            </v:group>
            <v:group style="position:absolute;left:8725;top:3528;width:10;height:20" coordorigin="8725,3528" coordsize="10,20">
              <v:shape style="position:absolute;left:8725;top:3528;width:10;height:20" coordorigin="8725,3528" coordsize="10,20" path="m8725,3547l8735,3547,8735,3528,8725,3528,8725,3547xe" filled="true" fillcolor="#000000" stroked="false">
                <v:path arrowok="t"/>
                <v:fill type="solid"/>
              </v:shape>
            </v:group>
            <v:group style="position:absolute;left:8725;top:3547;width:10;height:20" coordorigin="8725,3547" coordsize="10,20">
              <v:shape style="position:absolute;left:8725;top:3547;width:10;height:20" coordorigin="8725,3547" coordsize="10,20" path="m8725,3566l8735,3566,8735,3547,8725,3547,8725,3566xe" filled="true" fillcolor="#000000" stroked="false">
                <v:path arrowok="t"/>
                <v:fill type="solid"/>
              </v:shape>
            </v:group>
            <v:group style="position:absolute;left:8725;top:3566;width:10;height:20" coordorigin="8725,3566" coordsize="10,20">
              <v:shape style="position:absolute;left:8725;top:3566;width:10;height:20" coordorigin="8725,3566" coordsize="10,20" path="m8725,3585l8735,3585,8735,3566,8725,3566,8725,3585xe" filled="true" fillcolor="#000000" stroked="false">
                <v:path arrowok="t"/>
                <v:fill type="solid"/>
              </v:shape>
            </v:group>
            <v:group style="position:absolute;left:8725;top:3585;width:10;height:20" coordorigin="8725,3585" coordsize="10,20">
              <v:shape style="position:absolute;left:8725;top:3585;width:10;height:20" coordorigin="8725,3585" coordsize="10,20" path="m8725,3604l8735,3604,8735,3585,8725,3585,8725,3604xe" filled="true" fillcolor="#000000" stroked="false">
                <v:path arrowok="t"/>
                <v:fill type="solid"/>
              </v:shape>
            </v:group>
            <v:group style="position:absolute;left:8725;top:3604;width:10;height:20" coordorigin="8725,3604" coordsize="10,20">
              <v:shape style="position:absolute;left:8725;top:3604;width:10;height:20" coordorigin="8725,3604" coordsize="10,20" path="m8725,3624l8735,3624,8735,3604,8725,3604,8725,3624xe" filled="true" fillcolor="#000000" stroked="false">
                <v:path arrowok="t"/>
                <v:fill type="solid"/>
              </v:shape>
            </v:group>
            <v:group style="position:absolute;left:8725;top:3624;width:10;height:20" coordorigin="8725,3624" coordsize="10,20">
              <v:shape style="position:absolute;left:8725;top:3624;width:10;height:20" coordorigin="8725,3624" coordsize="10,20" path="m8725,3643l8735,3643,8735,3624,8725,3624,8725,3643xe" filled="true" fillcolor="#000000" stroked="false">
                <v:path arrowok="t"/>
                <v:fill type="solid"/>
              </v:shape>
            </v:group>
            <v:group style="position:absolute;left:8725;top:3643;width:10;height:20" coordorigin="8725,3643" coordsize="10,20">
              <v:shape style="position:absolute;left:8725;top:3643;width:10;height:20" coordorigin="8725,3643" coordsize="10,20" path="m8725,3662l8735,3662,8735,3643,8725,3643,8725,3662xe" filled="true" fillcolor="#000000" stroked="false">
                <v:path arrowok="t"/>
                <v:fill type="solid"/>
              </v:shape>
            </v:group>
            <v:group style="position:absolute;left:8725;top:3662;width:10;height:20" coordorigin="8725,3662" coordsize="10,20">
              <v:shape style="position:absolute;left:8725;top:3662;width:10;height:20" coordorigin="8725,3662" coordsize="10,20" path="m8725,3681l8735,3681,8735,3662,8725,3662,8725,3681xe" filled="true" fillcolor="#000000" stroked="false">
                <v:path arrowok="t"/>
                <v:fill type="solid"/>
              </v:shape>
            </v:group>
            <v:group style="position:absolute;left:8725;top:3681;width:10;height:20" coordorigin="8725,3681" coordsize="10,20">
              <v:shape style="position:absolute;left:8725;top:3681;width:10;height:20" coordorigin="8725,3681" coordsize="10,20" path="m8725,3700l8735,3700,8735,3681,8725,3681,8725,3700xe" filled="true" fillcolor="#000000" stroked="false">
                <v:path arrowok="t"/>
                <v:fill type="solid"/>
              </v:shape>
            </v:group>
            <v:group style="position:absolute;left:8725;top:3700;width:10;height:20" coordorigin="8725,3700" coordsize="10,20">
              <v:shape style="position:absolute;left:8725;top:3700;width:10;height:20" coordorigin="8725,3700" coordsize="10,20" path="m8725,3720l8735,3720,8735,3700,8725,3700,8725,3720xe" filled="true" fillcolor="#000000" stroked="false">
                <v:path arrowok="t"/>
                <v:fill type="solid"/>
              </v:shape>
            </v:group>
            <v:group style="position:absolute;left:8725;top:3720;width:10;height:20" coordorigin="8725,3720" coordsize="10,20">
              <v:shape style="position:absolute;left:8725;top:3720;width:10;height:20" coordorigin="8725,3720" coordsize="10,20" path="m8725,3739l8735,3739,8735,3720,8725,3720,8725,3739xe" filled="true" fillcolor="#000000" stroked="false">
                <v:path arrowok="t"/>
                <v:fill type="solid"/>
              </v:shape>
            </v:group>
            <v:group style="position:absolute;left:8725;top:3739;width:10;height:20" coordorigin="8725,3739" coordsize="10,20">
              <v:shape style="position:absolute;left:8725;top:3739;width:10;height:20" coordorigin="8725,3739" coordsize="10,20" path="m8725,3758l8735,3758,8735,3739,8725,3739,8725,3758xe" filled="true" fillcolor="#000000" stroked="false">
                <v:path arrowok="t"/>
                <v:fill type="solid"/>
              </v:shape>
            </v:group>
            <v:group style="position:absolute;left:8725;top:3758;width:10;height:20" coordorigin="8725,3758" coordsize="10,20">
              <v:shape style="position:absolute;left:8725;top:3758;width:10;height:20" coordorigin="8725,3758" coordsize="10,20" path="m8725,3777l8735,3777,8735,3758,8725,3758,8725,3777xe" filled="true" fillcolor="#000000" stroked="false">
                <v:path arrowok="t"/>
                <v:fill type="solid"/>
              </v:shape>
            </v:group>
            <v:group style="position:absolute;left:8725;top:3777;width:10;height:20" coordorigin="8725,3777" coordsize="10,20">
              <v:shape style="position:absolute;left:8725;top:3777;width:10;height:20" coordorigin="8725,3777" coordsize="10,20" path="m8725,3796l8735,3796,8735,3777,8725,3777,8725,3796xe" filled="true" fillcolor="#000000" stroked="false">
                <v:path arrowok="t"/>
                <v:fill type="solid"/>
              </v:shape>
            </v:group>
            <v:group style="position:absolute;left:8725;top:3796;width:10;height:20" coordorigin="8725,3796" coordsize="10,20">
              <v:shape style="position:absolute;left:8725;top:3796;width:10;height:20" coordorigin="8725,3796" coordsize="10,20" path="m8725,3816l8735,3816,8735,3796,8725,3796,8725,3816xe" filled="true" fillcolor="#000000" stroked="false">
                <v:path arrowok="t"/>
                <v:fill type="solid"/>
              </v:shape>
            </v:group>
            <v:group style="position:absolute;left:8725;top:3816;width:10;height:20" coordorigin="8725,3816" coordsize="10,20">
              <v:shape style="position:absolute;left:8725;top:3816;width:10;height:20" coordorigin="8725,3816" coordsize="10,20" path="m8725,3835l8735,3835,8735,3816,8725,3816,8725,3835xe" filled="true" fillcolor="#000000" stroked="false">
                <v:path arrowok="t"/>
                <v:fill type="solid"/>
              </v:shape>
            </v:group>
            <v:group style="position:absolute;left:8725;top:3835;width:10;height:20" coordorigin="8725,3835" coordsize="10,20">
              <v:shape style="position:absolute;left:8725;top:3835;width:10;height:20" coordorigin="8725,3835" coordsize="10,20" path="m8725,3854l8735,3854,8735,3835,8725,3835,8725,3854xe" filled="true" fillcolor="#000000" stroked="false">
                <v:path arrowok="t"/>
                <v:fill type="solid"/>
              </v:shape>
            </v:group>
            <v:group style="position:absolute;left:8725;top:3854;width:10;height:20" coordorigin="8725,3854" coordsize="10,20">
              <v:shape style="position:absolute;left:8725;top:3854;width:10;height:20" coordorigin="8725,3854" coordsize="10,20" path="m8725,3873l8735,3873,8735,3854,8725,3854,8725,3873xe" filled="true" fillcolor="#000000" stroked="false">
                <v:path arrowok="t"/>
                <v:fill type="solid"/>
              </v:shape>
            </v:group>
            <v:group style="position:absolute;left:8725;top:3873;width:10;height:20" coordorigin="8725,3873" coordsize="10,20">
              <v:shape style="position:absolute;left:8725;top:3873;width:10;height:20" coordorigin="8725,3873" coordsize="10,20" path="m8725,3892l8735,3892,8735,3873,8725,3873,8725,3892xe" filled="true" fillcolor="#000000" stroked="false">
                <v:path arrowok="t"/>
                <v:fill type="solid"/>
              </v:shape>
            </v:group>
            <v:group style="position:absolute;left:8725;top:3892;width:10;height:20" coordorigin="8725,3892" coordsize="10,20">
              <v:shape style="position:absolute;left:8725;top:3892;width:10;height:20" coordorigin="8725,3892" coordsize="10,20" path="m8725,3912l8735,3912,8735,3892,8725,3892,8725,3912xe" filled="true" fillcolor="#000000" stroked="false">
                <v:path arrowok="t"/>
                <v:fill type="solid"/>
              </v:shape>
            </v:group>
            <v:group style="position:absolute;left:8725;top:3912;width:10;height:20" coordorigin="8725,3912" coordsize="10,20">
              <v:shape style="position:absolute;left:8725;top:3912;width:10;height:20" coordorigin="8725,3912" coordsize="10,20" path="m8725,3931l8735,3931,8735,3912,8725,3912,8725,3931xe" filled="true" fillcolor="#000000" stroked="false">
                <v:path arrowok="t"/>
                <v:fill type="solid"/>
              </v:shape>
            </v:group>
            <v:group style="position:absolute;left:8725;top:3931;width:10;height:20" coordorigin="8725,3931" coordsize="10,20">
              <v:shape style="position:absolute;left:8725;top:3931;width:10;height:20" coordorigin="8725,3931" coordsize="10,20" path="m8725,3950l8735,3950,8735,3931,8725,3931,8725,3950xe" filled="true" fillcolor="#000000" stroked="false">
                <v:path arrowok="t"/>
                <v:fill type="solid"/>
              </v:shape>
            </v:group>
            <v:group style="position:absolute;left:8725;top:3950;width:10;height:20" coordorigin="8725,3950" coordsize="10,20">
              <v:shape style="position:absolute;left:8725;top:3950;width:10;height:20" coordorigin="8725,3950" coordsize="10,20" path="m8725,3969l8735,3969,8735,3950,8725,3950,8725,3969xe" filled="true" fillcolor="#000000" stroked="false">
                <v:path arrowok="t"/>
                <v:fill type="solid"/>
              </v:shape>
            </v:group>
            <v:group style="position:absolute;left:8725;top:3969;width:10;height:20" coordorigin="8725,3969" coordsize="10,20">
              <v:shape style="position:absolute;left:8725;top:3969;width:10;height:20" coordorigin="8725,3969" coordsize="10,20" path="m8725,3988l8735,3988,8735,3969,8725,3969,8725,3988xe" filled="true" fillcolor="#000000" stroked="false">
                <v:path arrowok="t"/>
                <v:fill type="solid"/>
              </v:shape>
            </v:group>
            <v:group style="position:absolute;left:8725;top:3988;width:10;height:20" coordorigin="8725,3988" coordsize="10,20">
              <v:shape style="position:absolute;left:8725;top:3988;width:10;height:20" coordorigin="8725,3988" coordsize="10,20" path="m8725,4008l8735,4008,8735,3988,8725,3988,8725,4008xe" filled="true" fillcolor="#000000" stroked="false">
                <v:path arrowok="t"/>
                <v:fill type="solid"/>
              </v:shape>
            </v:group>
            <v:group style="position:absolute;left:8725;top:4008;width:10;height:20" coordorigin="8725,4008" coordsize="10,20">
              <v:shape style="position:absolute;left:8725;top:4008;width:10;height:20" coordorigin="8725,4008" coordsize="10,20" path="m8725,4027l8735,4027,8735,4008,8725,4008,8725,4027xe" filled="true" fillcolor="#000000" stroked="false">
                <v:path arrowok="t"/>
                <v:fill type="solid"/>
              </v:shape>
            </v:group>
            <v:group style="position:absolute;left:8725;top:4027;width:10;height:20" coordorigin="8725,4027" coordsize="10,20">
              <v:shape style="position:absolute;left:8725;top:4027;width:10;height:20" coordorigin="8725,4027" coordsize="10,20" path="m8725,4046l8735,4046,8735,4027,8725,4027,8725,4046xe" filled="true" fillcolor="#000000" stroked="false">
                <v:path arrowok="t"/>
                <v:fill type="solid"/>
              </v:shape>
            </v:group>
            <v:group style="position:absolute;left:8725;top:4046;width:10;height:20" coordorigin="8725,4046" coordsize="10,20">
              <v:shape style="position:absolute;left:8725;top:4046;width:10;height:20" coordorigin="8725,4046" coordsize="10,20" path="m8725,4065l8735,4065,8735,4046,8725,4046,8725,4065xe" filled="true" fillcolor="#000000" stroked="false">
                <v:path arrowok="t"/>
                <v:fill type="solid"/>
              </v:shape>
            </v:group>
            <v:group style="position:absolute;left:8725;top:4065;width:10;height:20" coordorigin="8725,4065" coordsize="10,20">
              <v:shape style="position:absolute;left:8725;top:4065;width:10;height:20" coordorigin="8725,4065" coordsize="10,20" path="m8725,4084l8735,4084,8735,4065,8725,4065,8725,4084xe" filled="true" fillcolor="#000000" stroked="false">
                <v:path arrowok="t"/>
                <v:fill type="solid"/>
              </v:shape>
            </v:group>
            <v:group style="position:absolute;left:8725;top:4088;width:10;height:2" coordorigin="8725,4088" coordsize="10,2">
              <v:shape style="position:absolute;left:8725;top:4088;width:10;height:2" coordorigin="8725,4088" coordsize="10,0" path="m8725,4088l8735,4088e" filled="false" stroked="true" strokeweight=".35999pt" strokecolor="#000000">
                <v:path arrowok="t"/>
              </v:shape>
              <v:shape style="position:absolute;left:2950;top:4092;width:970;height:10" type="#_x0000_t75" stroked="false">
                <v:imagedata r:id="rId440" o:title=""/>
              </v:shape>
              <v:shape style="position:absolute;left:3915;top:4092;width:1154;height:10" type="#_x0000_t75" stroked="false">
                <v:imagedata r:id="rId442" o:title=""/>
              </v:shape>
              <v:shape style="position:absolute;left:5065;top:4092;width:1707;height:10" type="#_x0000_t75" stroked="false">
                <v:imagedata r:id="rId443" o:title=""/>
              </v:shape>
              <v:shape style="position:absolute;left:6767;top:4092;width:790;height:10" type="#_x0000_t75" stroked="false">
                <v:imagedata r:id="rId444" o:title=""/>
              </v:shape>
              <v:shape style="position:absolute;left:7552;top:4092;width:1174;height:10" type="#_x0000_t75" stroked="false">
                <v:imagedata r:id="rId445" o:title=""/>
              </v:shape>
              <v:shape style="position:absolute;left:8721;top:4092;width:1849;height:10" type="#_x0000_t75" stroked="false">
                <v:imagedata r:id="rId446" o:title=""/>
              </v:shape>
              <v:shape style="position:absolute;left:10564;top:4092;width:578;height:10" type="#_x0000_t75" stroked="false">
                <v:imagedata r:id="rId447" o:title=""/>
              </v:shape>
            </v:group>
            <v:group style="position:absolute;left:5070;top:4101;width:10;height:20" coordorigin="5070,4101" coordsize="10,20">
              <v:shape style="position:absolute;left:5070;top:4101;width:10;height:20" coordorigin="5070,4101" coordsize="10,20" path="m5070,4120l5079,4120,5079,4101,5070,4101,5070,4120xe" filled="true" fillcolor="#000000" stroked="false">
                <v:path arrowok="t"/>
                <v:fill type="solid"/>
              </v:shape>
            </v:group>
            <v:group style="position:absolute;left:5070;top:4120;width:10;height:20" coordorigin="5070,4120" coordsize="10,20">
              <v:shape style="position:absolute;left:5070;top:4120;width:10;height:20" coordorigin="5070,4120" coordsize="10,20" path="m5070,4140l5079,4140,5079,4120,5070,4120,5070,4140xe" filled="true" fillcolor="#000000" stroked="false">
                <v:path arrowok="t"/>
                <v:fill type="solid"/>
              </v:shape>
            </v:group>
            <v:group style="position:absolute;left:5070;top:4140;width:10;height:20" coordorigin="5070,4140" coordsize="10,20">
              <v:shape style="position:absolute;left:5070;top:4140;width:10;height:20" coordorigin="5070,4140" coordsize="10,20" path="m5070,4159l5079,4159,5079,4140,5070,4140,5070,4159xe" filled="true" fillcolor="#000000" stroked="false">
                <v:path arrowok="t"/>
                <v:fill type="solid"/>
              </v:shape>
            </v:group>
            <v:group style="position:absolute;left:5070;top:4159;width:10;height:20" coordorigin="5070,4159" coordsize="10,20">
              <v:shape style="position:absolute;left:5070;top:4159;width:10;height:20" coordorigin="5070,4159" coordsize="10,20" path="m5070,4178l5079,4178,5079,4159,5070,4159,5070,4178xe" filled="true" fillcolor="#000000" stroked="false">
                <v:path arrowok="t"/>
                <v:fill type="solid"/>
              </v:shape>
            </v:group>
            <v:group style="position:absolute;left:5070;top:4178;width:10;height:20" coordorigin="5070,4178" coordsize="10,20">
              <v:shape style="position:absolute;left:5070;top:4178;width:10;height:20" coordorigin="5070,4178" coordsize="10,20" path="m5070,4197l5079,4197,5079,4178,5070,4178,5070,4197xe" filled="true" fillcolor="#000000" stroked="false">
                <v:path arrowok="t"/>
                <v:fill type="solid"/>
              </v:shape>
            </v:group>
            <v:group style="position:absolute;left:5070;top:4197;width:10;height:20" coordorigin="5070,4197" coordsize="10,20">
              <v:shape style="position:absolute;left:5070;top:4197;width:10;height:20" coordorigin="5070,4197" coordsize="10,20" path="m5070,4216l5079,4216,5079,4197,5070,4197,5070,4216xe" filled="true" fillcolor="#000000" stroked="false">
                <v:path arrowok="t"/>
                <v:fill type="solid"/>
              </v:shape>
            </v:group>
            <v:group style="position:absolute;left:5070;top:4216;width:10;height:20" coordorigin="5070,4216" coordsize="10,20">
              <v:shape style="position:absolute;left:5070;top:4216;width:10;height:20" coordorigin="5070,4216" coordsize="10,20" path="m5070,4236l5079,4236,5079,4216,5070,4216,5070,4236xe" filled="true" fillcolor="#000000" stroked="false">
                <v:path arrowok="t"/>
                <v:fill type="solid"/>
              </v:shape>
            </v:group>
            <v:group style="position:absolute;left:5070;top:4236;width:10;height:20" coordorigin="5070,4236" coordsize="10,20">
              <v:shape style="position:absolute;left:5070;top:4236;width:10;height:20" coordorigin="5070,4236" coordsize="10,20" path="m5070,4255l5079,4255,5079,4236,5070,4236,5070,4255xe" filled="true" fillcolor="#000000" stroked="false">
                <v:path arrowok="t"/>
                <v:fill type="solid"/>
              </v:shape>
            </v:group>
            <v:group style="position:absolute;left:5070;top:4255;width:10;height:20" coordorigin="5070,4255" coordsize="10,20">
              <v:shape style="position:absolute;left:5070;top:4255;width:10;height:20" coordorigin="5070,4255" coordsize="10,20" path="m5070,4274l5079,4274,5079,4255,5070,4255,5070,4274xe" filled="true" fillcolor="#000000" stroked="false">
                <v:path arrowok="t"/>
                <v:fill type="solid"/>
              </v:shape>
            </v:group>
            <v:group style="position:absolute;left:5070;top:4274;width:10;height:20" coordorigin="5070,4274" coordsize="10,20">
              <v:shape style="position:absolute;left:5070;top:4274;width:10;height:20" coordorigin="5070,4274" coordsize="10,20" path="m5070,4293l5079,4293,5079,4274,5070,4274,5070,4293xe" filled="true" fillcolor="#000000" stroked="false">
                <v:path arrowok="t"/>
                <v:fill type="solid"/>
              </v:shape>
            </v:group>
            <v:group style="position:absolute;left:5070;top:4293;width:10;height:20" coordorigin="5070,4293" coordsize="10,20">
              <v:shape style="position:absolute;left:5070;top:4293;width:10;height:20" coordorigin="5070,4293" coordsize="10,20" path="m5070,4312l5079,4312,5079,4293,5070,4293,5070,4312xe" filled="true" fillcolor="#000000" stroked="false">
                <v:path arrowok="t"/>
                <v:fill type="solid"/>
              </v:shape>
            </v:group>
            <v:group style="position:absolute;left:5070;top:4312;width:10;height:20" coordorigin="5070,4312" coordsize="10,20">
              <v:shape style="position:absolute;left:5070;top:4312;width:10;height:20" coordorigin="5070,4312" coordsize="10,20" path="m5070,4332l5079,4332,5079,4312,5070,4312,5070,4332xe" filled="true" fillcolor="#000000" stroked="false">
                <v:path arrowok="t"/>
                <v:fill type="solid"/>
              </v:shape>
            </v:group>
            <v:group style="position:absolute;left:5070;top:4332;width:10;height:20" coordorigin="5070,4332" coordsize="10,20">
              <v:shape style="position:absolute;left:5070;top:4332;width:10;height:20" coordorigin="5070,4332" coordsize="10,20" path="m5070,4351l5079,4351,5079,4332,5070,4332,5070,4351xe" filled="true" fillcolor="#000000" stroked="false">
                <v:path arrowok="t"/>
                <v:fill type="solid"/>
              </v:shape>
            </v:group>
            <v:group style="position:absolute;left:5070;top:4351;width:10;height:20" coordorigin="5070,4351" coordsize="10,20">
              <v:shape style="position:absolute;left:5070;top:4351;width:10;height:20" coordorigin="5070,4351" coordsize="10,20" path="m5070,4370l5079,4370,5079,4351,5070,4351,5070,4370xe" filled="true" fillcolor="#000000" stroked="false">
                <v:path arrowok="t"/>
                <v:fill type="solid"/>
              </v:shape>
            </v:group>
            <v:group style="position:absolute;left:5070;top:4370;width:10;height:20" coordorigin="5070,4370" coordsize="10,20">
              <v:shape style="position:absolute;left:5070;top:4370;width:10;height:20" coordorigin="5070,4370" coordsize="10,20" path="m5070,4389l5079,4389,5079,4370,5070,4370,5070,4389xe" filled="true" fillcolor="#000000" stroked="false">
                <v:path arrowok="t"/>
                <v:fill type="solid"/>
              </v:shape>
            </v:group>
            <v:group style="position:absolute;left:5070;top:4389;width:10;height:20" coordorigin="5070,4389" coordsize="10,20">
              <v:shape style="position:absolute;left:5070;top:4389;width:10;height:20" coordorigin="5070,4389" coordsize="10,20" path="m5070,4408l5079,4408,5079,4389,5070,4389,5070,4408xe" filled="true" fillcolor="#000000" stroked="false">
                <v:path arrowok="t"/>
                <v:fill type="solid"/>
              </v:shape>
            </v:group>
            <v:group style="position:absolute;left:5070;top:4408;width:10;height:20" coordorigin="5070,4408" coordsize="10,20">
              <v:shape style="position:absolute;left:5070;top:4408;width:10;height:20" coordorigin="5070,4408" coordsize="10,20" path="m5070,4428l5079,4428,5079,4408,5070,4408,5070,4428xe" filled="true" fillcolor="#000000" stroked="false">
                <v:path arrowok="t"/>
                <v:fill type="solid"/>
              </v:shape>
            </v:group>
            <v:group style="position:absolute;left:5070;top:4428;width:10;height:20" coordorigin="5070,4428" coordsize="10,20">
              <v:shape style="position:absolute;left:5070;top:4428;width:10;height:20" coordorigin="5070,4428" coordsize="10,20" path="m5070,4447l5079,4447,5079,4428,5070,4428,5070,4447xe" filled="true" fillcolor="#000000" stroked="false">
                <v:path arrowok="t"/>
                <v:fill type="solid"/>
              </v:shape>
            </v:group>
            <v:group style="position:absolute;left:5070;top:4447;width:10;height:20" coordorigin="5070,4447" coordsize="10,20">
              <v:shape style="position:absolute;left:5070;top:4447;width:10;height:20" coordorigin="5070,4447" coordsize="10,20" path="m5070,4466l5079,4466,5079,4447,5070,4447,5070,4466xe" filled="true" fillcolor="#000000" stroked="false">
                <v:path arrowok="t"/>
                <v:fill type="solid"/>
              </v:shape>
            </v:group>
            <v:group style="position:absolute;left:5070;top:4466;width:10;height:20" coordorigin="5070,4466" coordsize="10,20">
              <v:shape style="position:absolute;left:5070;top:4466;width:10;height:20" coordorigin="5070,4466" coordsize="10,20" path="m5070,4485l5079,4485,5079,4466,5070,4466,5070,4485xe" filled="true" fillcolor="#000000" stroked="false">
                <v:path arrowok="t"/>
                <v:fill type="solid"/>
              </v:shape>
            </v:group>
            <v:group style="position:absolute;left:5070;top:4485;width:10;height:20" coordorigin="5070,4485" coordsize="10,20">
              <v:shape style="position:absolute;left:5070;top:4485;width:10;height:20" coordorigin="5070,4485" coordsize="10,20" path="m5070,4504l5079,4504,5079,4485,5070,4485,5070,4504xe" filled="true" fillcolor="#000000" stroked="false">
                <v:path arrowok="t"/>
                <v:fill type="solid"/>
              </v:shape>
            </v:group>
            <v:group style="position:absolute;left:5070;top:4504;width:10;height:20" coordorigin="5070,4504" coordsize="10,20">
              <v:shape style="position:absolute;left:5070;top:4504;width:10;height:20" coordorigin="5070,4504" coordsize="10,20" path="m5070,4524l5079,4524,5079,4504,5070,4504,5070,4524xe" filled="true" fillcolor="#000000" stroked="false">
                <v:path arrowok="t"/>
                <v:fill type="solid"/>
              </v:shape>
            </v:group>
            <v:group style="position:absolute;left:5070;top:4524;width:10;height:20" coordorigin="5070,4524" coordsize="10,20">
              <v:shape style="position:absolute;left:5070;top:4524;width:10;height:20" coordorigin="5070,4524" coordsize="10,20" path="m5070,4543l5079,4543,5079,4524,5070,4524,5070,4543xe" filled="true" fillcolor="#000000" stroked="false">
                <v:path arrowok="t"/>
                <v:fill type="solid"/>
              </v:shape>
            </v:group>
            <v:group style="position:absolute;left:5070;top:4543;width:10;height:20" coordorigin="5070,4543" coordsize="10,20">
              <v:shape style="position:absolute;left:5070;top:4543;width:10;height:20" coordorigin="5070,4543" coordsize="10,20" path="m5070,4562l5079,4562,5079,4543,5070,4543,5070,4562xe" filled="true" fillcolor="#000000" stroked="false">
                <v:path arrowok="t"/>
                <v:fill type="solid"/>
              </v:shape>
            </v:group>
            <v:group style="position:absolute;left:5070;top:4562;width:10;height:20" coordorigin="5070,4562" coordsize="10,20">
              <v:shape style="position:absolute;left:5070;top:4562;width:10;height:20" coordorigin="5070,4562" coordsize="10,20" path="m5070,4581l5079,4581,5079,4562,5070,4562,5070,4581xe" filled="true" fillcolor="#000000" stroked="false">
                <v:path arrowok="t"/>
                <v:fill type="solid"/>
              </v:shape>
            </v:group>
            <v:group style="position:absolute;left:5070;top:4581;width:10;height:20" coordorigin="5070,4581" coordsize="10,20">
              <v:shape style="position:absolute;left:5070;top:4581;width:10;height:20" coordorigin="5070,4581" coordsize="10,20" path="m5070,4600l5079,4600,5079,4581,5070,4581,5070,4600xe" filled="true" fillcolor="#000000" stroked="false">
                <v:path arrowok="t"/>
                <v:fill type="solid"/>
              </v:shape>
            </v:group>
            <v:group style="position:absolute;left:5070;top:4600;width:10;height:20" coordorigin="5070,4600" coordsize="10,20">
              <v:shape style="position:absolute;left:5070;top:4600;width:10;height:20" coordorigin="5070,4600" coordsize="10,20" path="m5070,4620l5079,4620,5079,4600,5070,4600,5070,4620xe" filled="true" fillcolor="#000000" stroked="false">
                <v:path arrowok="t"/>
                <v:fill type="solid"/>
              </v:shape>
            </v:group>
            <v:group style="position:absolute;left:5070;top:4620;width:10;height:20" coordorigin="5070,4620" coordsize="10,20">
              <v:shape style="position:absolute;left:5070;top:4620;width:10;height:20" coordorigin="5070,4620" coordsize="10,20" path="m5070,4639l5079,4639,5079,4620,5070,4620,5070,4639xe" filled="true" fillcolor="#000000" stroked="false">
                <v:path arrowok="t"/>
                <v:fill type="solid"/>
              </v:shape>
            </v:group>
            <v:group style="position:absolute;left:5070;top:4639;width:10;height:20" coordorigin="5070,4639" coordsize="10,20">
              <v:shape style="position:absolute;left:5070;top:4639;width:10;height:20" coordorigin="5070,4639" coordsize="10,20" path="m5070,4658l5079,4658,5079,4639,5070,4639,5070,4658xe" filled="true" fillcolor="#000000" stroked="false">
                <v:path arrowok="t"/>
                <v:fill type="solid"/>
              </v:shape>
            </v:group>
            <v:group style="position:absolute;left:5070;top:4658;width:10;height:20" coordorigin="5070,4658" coordsize="10,20">
              <v:shape style="position:absolute;left:5070;top:4658;width:10;height:20" coordorigin="5070,4658" coordsize="10,20" path="m5070,4677l5079,4677,5079,4658,5070,4658,5070,4677xe" filled="true" fillcolor="#000000" stroked="false">
                <v:path arrowok="t"/>
                <v:fill type="solid"/>
              </v:shape>
            </v:group>
            <v:group style="position:absolute;left:5070;top:4677;width:10;height:20" coordorigin="5070,4677" coordsize="10,20">
              <v:shape style="position:absolute;left:5070;top:4677;width:10;height:20" coordorigin="5070,4677" coordsize="10,20" path="m5070,4696l5079,4696,5079,4677,5070,4677,5070,4696xe" filled="true" fillcolor="#000000" stroked="false">
                <v:path arrowok="t"/>
                <v:fill type="solid"/>
              </v:shape>
            </v:group>
            <v:group style="position:absolute;left:5070;top:4696;width:10;height:20" coordorigin="5070,4696" coordsize="10,20">
              <v:shape style="position:absolute;left:5070;top:4696;width:10;height:20" coordorigin="5070,4696" coordsize="10,20" path="m5070,4716l5079,4716,5079,4696,5070,4696,5070,4716xe" filled="true" fillcolor="#000000" stroked="false">
                <v:path arrowok="t"/>
                <v:fill type="solid"/>
              </v:shape>
            </v:group>
            <v:group style="position:absolute;left:5070;top:4716;width:10;height:20" coordorigin="5070,4716" coordsize="10,20">
              <v:shape style="position:absolute;left:5070;top:4716;width:10;height:20" coordorigin="5070,4716" coordsize="10,20" path="m5070,4735l5079,4735,5079,4716,5070,4716,5070,4735xe" filled="true" fillcolor="#000000" stroked="false">
                <v:path arrowok="t"/>
                <v:fill type="solid"/>
              </v:shape>
            </v:group>
            <v:group style="position:absolute;left:5070;top:4735;width:10;height:20" coordorigin="5070,4735" coordsize="10,20">
              <v:shape style="position:absolute;left:5070;top:4735;width:10;height:20" coordorigin="5070,4735" coordsize="10,20" path="m5070,4754l5079,4754,5079,4735,5070,4735,5070,4754xe" filled="true" fillcolor="#000000" stroked="false">
                <v:path arrowok="t"/>
                <v:fill type="solid"/>
              </v:shape>
            </v:group>
            <v:group style="position:absolute;left:5070;top:4754;width:10;height:20" coordorigin="5070,4754" coordsize="10,20">
              <v:shape style="position:absolute;left:5070;top:4754;width:10;height:20" coordorigin="5070,4754" coordsize="10,20" path="m5070,4773l5079,4773,5079,4754,5070,4754,5070,4773xe" filled="true" fillcolor="#000000" stroked="false">
                <v:path arrowok="t"/>
                <v:fill type="solid"/>
              </v:shape>
            </v:group>
            <v:group style="position:absolute;left:5070;top:4773;width:10;height:20" coordorigin="5070,4773" coordsize="10,20">
              <v:shape style="position:absolute;left:5070;top:4773;width:10;height:20" coordorigin="5070,4773" coordsize="10,20" path="m5070,4792l5079,4792,5079,4773,5070,4773,5070,4792xe" filled="true" fillcolor="#000000" stroked="false">
                <v:path arrowok="t"/>
                <v:fill type="solid"/>
              </v:shape>
            </v:group>
            <v:group style="position:absolute;left:5070;top:4792;width:10;height:20" coordorigin="5070,4792" coordsize="10,20">
              <v:shape style="position:absolute;left:5070;top:4792;width:10;height:20" coordorigin="5070,4792" coordsize="10,20" path="m5070,4812l5079,4812,5079,4792,5070,4792,5070,4812xe" filled="true" fillcolor="#000000" stroked="false">
                <v:path arrowok="t"/>
                <v:fill type="solid"/>
              </v:shape>
            </v:group>
            <v:group style="position:absolute;left:5070;top:4812;width:10;height:20" coordorigin="5070,4812" coordsize="10,20">
              <v:shape style="position:absolute;left:5070;top:4812;width:10;height:20" coordorigin="5070,4812" coordsize="10,20" path="m5070,4831l5079,4831,5079,4812,5070,4812,5070,4831xe" filled="true" fillcolor="#000000" stroked="false">
                <v:path arrowok="t"/>
                <v:fill type="solid"/>
              </v:shape>
            </v:group>
            <v:group style="position:absolute;left:5070;top:4831;width:10;height:20" coordorigin="5070,4831" coordsize="10,20">
              <v:shape style="position:absolute;left:5070;top:4831;width:10;height:20" coordorigin="5070,4831" coordsize="10,20" path="m5070,4850l5079,4850,5079,4831,5070,4831,5070,4850xe" filled="true" fillcolor="#000000" stroked="false">
                <v:path arrowok="t"/>
                <v:fill type="solid"/>
              </v:shape>
            </v:group>
            <v:group style="position:absolute;left:5070;top:4850;width:10;height:20" coordorigin="5070,4850" coordsize="10,20">
              <v:shape style="position:absolute;left:5070;top:4850;width:10;height:20" coordorigin="5070,4850" coordsize="10,20" path="m5070,4869l5079,4869,5079,4850,5070,4850,5070,4869xe" filled="true" fillcolor="#000000" stroked="false">
                <v:path arrowok="t"/>
                <v:fill type="solid"/>
              </v:shape>
            </v:group>
            <v:group style="position:absolute;left:5070;top:4869;width:10;height:20" coordorigin="5070,4869" coordsize="10,20">
              <v:shape style="position:absolute;left:5070;top:4869;width:10;height:20" coordorigin="5070,4869" coordsize="10,20" path="m5070,4888l5079,4888,5079,4869,5070,4869,5070,4888xe" filled="true" fillcolor="#000000" stroked="false">
                <v:path arrowok="t"/>
                <v:fill type="solid"/>
              </v:shape>
            </v:group>
            <v:group style="position:absolute;left:5070;top:4888;width:10;height:20" coordorigin="5070,4888" coordsize="10,20">
              <v:shape style="position:absolute;left:5070;top:4888;width:10;height:20" coordorigin="5070,4888" coordsize="10,20" path="m5070,4908l5079,4908,5079,4888,5070,4888,5070,4908xe" filled="true" fillcolor="#000000" stroked="false">
                <v:path arrowok="t"/>
                <v:fill type="solid"/>
              </v:shape>
            </v:group>
            <v:group style="position:absolute;left:5070;top:4908;width:10;height:20" coordorigin="5070,4908" coordsize="10,20">
              <v:shape style="position:absolute;left:5070;top:4908;width:10;height:20" coordorigin="5070,4908" coordsize="10,20" path="m5070,4927l5079,4927,5079,4908,5070,4908,5070,4927xe" filled="true" fillcolor="#000000" stroked="false">
                <v:path arrowok="t"/>
                <v:fill type="solid"/>
              </v:shape>
            </v:group>
            <v:group style="position:absolute;left:5070;top:4927;width:10;height:20" coordorigin="5070,4927" coordsize="10,20">
              <v:shape style="position:absolute;left:5070;top:4927;width:10;height:20" coordorigin="5070,4927" coordsize="10,20" path="m5070,4946l5079,4946,5079,4927,5070,4927,5070,4946xe" filled="true" fillcolor="#000000" stroked="false">
                <v:path arrowok="t"/>
                <v:fill type="solid"/>
              </v:shape>
            </v:group>
            <v:group style="position:absolute;left:5070;top:4946;width:10;height:20" coordorigin="5070,4946" coordsize="10,20">
              <v:shape style="position:absolute;left:5070;top:4946;width:10;height:20" coordorigin="5070,4946" coordsize="10,20" path="m5070,4965l5079,4965,5079,4946,5070,4946,5070,4965xe" filled="true" fillcolor="#000000" stroked="false">
                <v:path arrowok="t"/>
                <v:fill type="solid"/>
              </v:shape>
            </v:group>
            <v:group style="position:absolute;left:5070;top:4965;width:10;height:20" coordorigin="5070,4965" coordsize="10,20">
              <v:shape style="position:absolute;left:5070;top:4965;width:10;height:20" coordorigin="5070,4965" coordsize="10,20" path="m5070,4984l5079,4984,5079,4965,5070,4965,5070,4984xe" filled="true" fillcolor="#000000" stroked="false">
                <v:path arrowok="t"/>
                <v:fill type="solid"/>
              </v:shape>
            </v:group>
            <v:group style="position:absolute;left:5070;top:4984;width:10;height:20" coordorigin="5070,4984" coordsize="10,20">
              <v:shape style="position:absolute;left:5070;top:4984;width:10;height:20" coordorigin="5070,4984" coordsize="10,20" path="m5070,5004l5079,5004,5079,4984,5070,4984,5070,5004xe" filled="true" fillcolor="#000000" stroked="false">
                <v:path arrowok="t"/>
                <v:fill type="solid"/>
              </v:shape>
            </v:group>
            <v:group style="position:absolute;left:5070;top:5004;width:10;height:20" coordorigin="5070,5004" coordsize="10,20">
              <v:shape style="position:absolute;left:5070;top:5004;width:10;height:20" coordorigin="5070,5004" coordsize="10,20" path="m5070,5023l5079,5023,5079,5004,5070,5004,5070,5023xe" filled="true" fillcolor="#000000" stroked="false">
                <v:path arrowok="t"/>
                <v:fill type="solid"/>
              </v:shape>
            </v:group>
            <v:group style="position:absolute;left:5070;top:5023;width:10;height:20" coordorigin="5070,5023" coordsize="10,20">
              <v:shape style="position:absolute;left:5070;top:5023;width:10;height:20" coordorigin="5070,5023" coordsize="10,20" path="m5070,5042l5079,5042,5079,5023,5070,5023,5070,5042xe" filled="true" fillcolor="#000000" stroked="false">
                <v:path arrowok="t"/>
                <v:fill type="solid"/>
              </v:shape>
            </v:group>
            <v:group style="position:absolute;left:5070;top:5042;width:10;height:20" coordorigin="5070,5042" coordsize="10,20">
              <v:shape style="position:absolute;left:5070;top:5042;width:10;height:20" coordorigin="5070,5042" coordsize="10,20" path="m5070,5061l5079,5061,5079,5042,5070,5042,5070,5061xe" filled="true" fillcolor="#000000" stroked="false">
                <v:path arrowok="t"/>
                <v:fill type="solid"/>
              </v:shape>
            </v:group>
            <v:group style="position:absolute;left:5070;top:5061;width:10;height:20" coordorigin="5070,5061" coordsize="10,20">
              <v:shape style="position:absolute;left:5070;top:5061;width:10;height:20" coordorigin="5070,5061" coordsize="10,20" path="m5070,5080l5079,5080,5079,5061,5070,5061,5070,5080xe" filled="true" fillcolor="#000000" stroked="false">
                <v:path arrowok="t"/>
                <v:fill type="solid"/>
              </v:shape>
            </v:group>
            <v:group style="position:absolute;left:5070;top:5080;width:10;height:20" coordorigin="5070,5080" coordsize="10,20">
              <v:shape style="position:absolute;left:5070;top:5080;width:10;height:20" coordorigin="5070,5080" coordsize="10,20" path="m5070,5100l5079,5100,5079,5080,5070,5080,5070,5100xe" filled="true" fillcolor="#000000" stroked="false">
                <v:path arrowok="t"/>
                <v:fill type="solid"/>
              </v:shape>
            </v:group>
            <v:group style="position:absolute;left:5070;top:5100;width:10;height:20" coordorigin="5070,5100" coordsize="10,20">
              <v:shape style="position:absolute;left:5070;top:5100;width:10;height:20" coordorigin="5070,5100" coordsize="10,20" path="m5070,5119l5079,5119,5079,5100,5070,5100,5070,5119xe" filled="true" fillcolor="#000000" stroked="false">
                <v:path arrowok="t"/>
                <v:fill type="solid"/>
              </v:shape>
            </v:group>
            <v:group style="position:absolute;left:5070;top:5119;width:10;height:20" coordorigin="5070,5119" coordsize="10,20">
              <v:shape style="position:absolute;left:5070;top:5119;width:10;height:20" coordorigin="5070,5119" coordsize="10,20" path="m5070,5138l5079,5138,5079,5119,5070,5119,5070,5138xe" filled="true" fillcolor="#000000" stroked="false">
                <v:path arrowok="t"/>
                <v:fill type="solid"/>
              </v:shape>
            </v:group>
            <v:group style="position:absolute;left:5070;top:5138;width:10;height:20" coordorigin="5070,5138" coordsize="10,20">
              <v:shape style="position:absolute;left:5070;top:5138;width:10;height:20" coordorigin="5070,5138" coordsize="10,20" path="m5070,5157l5079,5157,5079,5138,5070,5138,5070,5157xe" filled="true" fillcolor="#000000" stroked="false">
                <v:path arrowok="t"/>
                <v:fill type="solid"/>
              </v:shape>
            </v:group>
            <v:group style="position:absolute;left:5070;top:5157;width:10;height:20" coordorigin="5070,5157" coordsize="10,20">
              <v:shape style="position:absolute;left:5070;top:5157;width:10;height:20" coordorigin="5070,5157" coordsize="10,20" path="m5070,5176l5079,5176,5079,5157,5070,5157,5070,5176xe" filled="true" fillcolor="#000000" stroked="false">
                <v:path arrowok="t"/>
                <v:fill type="solid"/>
              </v:shape>
            </v:group>
            <v:group style="position:absolute;left:5070;top:5176;width:10;height:20" coordorigin="5070,5176" coordsize="10,20">
              <v:shape style="position:absolute;left:5070;top:5176;width:10;height:20" coordorigin="5070,5176" coordsize="10,20" path="m5070,5196l5079,5196,5079,5176,5070,5176,5070,5196xe" filled="true" fillcolor="#000000" stroked="false">
                <v:path arrowok="t"/>
                <v:fill type="solid"/>
              </v:shape>
            </v:group>
            <v:group style="position:absolute;left:5070;top:5196;width:10;height:20" coordorigin="5070,5196" coordsize="10,20">
              <v:shape style="position:absolute;left:5070;top:5196;width:10;height:20" coordorigin="5070,5196" coordsize="10,20" path="m5070,5215l5079,5215,5079,5196,5070,5196,5070,5215xe" filled="true" fillcolor="#000000" stroked="false">
                <v:path arrowok="t"/>
                <v:fill type="solid"/>
              </v:shape>
            </v:group>
            <v:group style="position:absolute;left:5070;top:5215;width:10;height:20" coordorigin="5070,5215" coordsize="10,20">
              <v:shape style="position:absolute;left:5070;top:5215;width:10;height:20" coordorigin="5070,5215" coordsize="10,20" path="m5070,5234l5079,5234,5079,5215,5070,5215,5070,5234xe" filled="true" fillcolor="#000000" stroked="false">
                <v:path arrowok="t"/>
                <v:fill type="solid"/>
              </v:shape>
            </v:group>
            <v:group style="position:absolute;left:5070;top:5234;width:10;height:20" coordorigin="5070,5234" coordsize="10,20">
              <v:shape style="position:absolute;left:5070;top:5234;width:10;height:20" coordorigin="5070,5234" coordsize="10,20" path="m5070,5253l5079,5253,5079,5234,5070,5234,5070,5253xe" filled="true" fillcolor="#000000" stroked="false">
                <v:path arrowok="t"/>
                <v:fill type="solid"/>
              </v:shape>
            </v:group>
            <v:group style="position:absolute;left:5070;top:5253;width:10;height:20" coordorigin="5070,5253" coordsize="10,20">
              <v:shape style="position:absolute;left:5070;top:5253;width:10;height:20" coordorigin="5070,5253" coordsize="10,20" path="m5070,5272l5079,5272,5079,5253,5070,5253,5070,5272xe" filled="true" fillcolor="#000000" stroked="false">
                <v:path arrowok="t"/>
                <v:fill type="solid"/>
              </v:shape>
            </v:group>
            <v:group style="position:absolute;left:5070;top:5272;width:10;height:20" coordorigin="5070,5272" coordsize="10,20">
              <v:shape style="position:absolute;left:5070;top:5272;width:10;height:20" coordorigin="5070,5272" coordsize="10,20" path="m5070,5292l5079,5292,5079,5272,5070,5272,5070,5292xe" filled="true" fillcolor="#000000" stroked="false">
                <v:path arrowok="t"/>
                <v:fill type="solid"/>
              </v:shape>
            </v:group>
            <v:group style="position:absolute;left:5070;top:5296;width:10;height:2" coordorigin="5070,5296" coordsize="10,2">
              <v:shape style="position:absolute;left:5070;top:5296;width:10;height:2" coordorigin="5070,5296" coordsize="10,0" path="m5070,5296l5079,5296e" filled="false" stroked="true" strokeweight=".47998pt" strokecolor="#000000">
                <v:path arrowok="t"/>
              </v:shape>
            </v:group>
            <v:group style="position:absolute;left:6772;top:4101;width:10;height:20" coordorigin="6772,4101" coordsize="10,20">
              <v:shape style="position:absolute;left:6772;top:4101;width:10;height:20" coordorigin="6772,4101" coordsize="10,20" path="m6772,4120l6781,4120,6781,4101,6772,4101,6772,4120xe" filled="true" fillcolor="#000000" stroked="false">
                <v:path arrowok="t"/>
                <v:fill type="solid"/>
              </v:shape>
            </v:group>
            <v:group style="position:absolute;left:6772;top:4120;width:10;height:20" coordorigin="6772,4120" coordsize="10,20">
              <v:shape style="position:absolute;left:6772;top:4120;width:10;height:20" coordorigin="6772,4120" coordsize="10,20" path="m6772,4140l6781,4140,6781,4120,6772,4120,6772,4140xe" filled="true" fillcolor="#000000" stroked="false">
                <v:path arrowok="t"/>
                <v:fill type="solid"/>
              </v:shape>
            </v:group>
            <v:group style="position:absolute;left:6772;top:4140;width:10;height:20" coordorigin="6772,4140" coordsize="10,20">
              <v:shape style="position:absolute;left:6772;top:4140;width:10;height:20" coordorigin="6772,4140" coordsize="10,20" path="m6772,4159l6781,4159,6781,4140,6772,4140,6772,4159xe" filled="true" fillcolor="#000000" stroked="false">
                <v:path arrowok="t"/>
                <v:fill type="solid"/>
              </v:shape>
            </v:group>
            <v:group style="position:absolute;left:6772;top:4159;width:10;height:20" coordorigin="6772,4159" coordsize="10,20">
              <v:shape style="position:absolute;left:6772;top:4159;width:10;height:20" coordorigin="6772,4159" coordsize="10,20" path="m6772,4178l6781,4178,6781,4159,6772,4159,6772,4178xe" filled="true" fillcolor="#000000" stroked="false">
                <v:path arrowok="t"/>
                <v:fill type="solid"/>
              </v:shape>
            </v:group>
            <v:group style="position:absolute;left:6772;top:4178;width:10;height:20" coordorigin="6772,4178" coordsize="10,20">
              <v:shape style="position:absolute;left:6772;top:4178;width:10;height:20" coordorigin="6772,4178" coordsize="10,20" path="m6772,4197l6781,4197,6781,4178,6772,4178,6772,4197xe" filled="true" fillcolor="#000000" stroked="false">
                <v:path arrowok="t"/>
                <v:fill type="solid"/>
              </v:shape>
            </v:group>
            <v:group style="position:absolute;left:6772;top:4197;width:10;height:20" coordorigin="6772,4197" coordsize="10,20">
              <v:shape style="position:absolute;left:6772;top:4197;width:10;height:20" coordorigin="6772,4197" coordsize="10,20" path="m6772,4216l6781,4216,6781,4197,6772,4197,6772,4216xe" filled="true" fillcolor="#000000" stroked="false">
                <v:path arrowok="t"/>
                <v:fill type="solid"/>
              </v:shape>
            </v:group>
            <v:group style="position:absolute;left:6772;top:4216;width:10;height:20" coordorigin="6772,4216" coordsize="10,20">
              <v:shape style="position:absolute;left:6772;top:4216;width:10;height:20" coordorigin="6772,4216" coordsize="10,20" path="m6772,4236l6781,4236,6781,4216,6772,4216,6772,4236xe" filled="true" fillcolor="#000000" stroked="false">
                <v:path arrowok="t"/>
                <v:fill type="solid"/>
              </v:shape>
            </v:group>
            <v:group style="position:absolute;left:6772;top:4236;width:10;height:20" coordorigin="6772,4236" coordsize="10,20">
              <v:shape style="position:absolute;left:6772;top:4236;width:10;height:20" coordorigin="6772,4236" coordsize="10,20" path="m6772,4255l6781,4255,6781,4236,6772,4236,6772,4255xe" filled="true" fillcolor="#000000" stroked="false">
                <v:path arrowok="t"/>
                <v:fill type="solid"/>
              </v:shape>
            </v:group>
            <v:group style="position:absolute;left:6772;top:4255;width:10;height:20" coordorigin="6772,4255" coordsize="10,20">
              <v:shape style="position:absolute;left:6772;top:4255;width:10;height:20" coordorigin="6772,4255" coordsize="10,20" path="m6772,4274l6781,4274,6781,4255,6772,4255,6772,4274xe" filled="true" fillcolor="#000000" stroked="false">
                <v:path arrowok="t"/>
                <v:fill type="solid"/>
              </v:shape>
            </v:group>
            <v:group style="position:absolute;left:6772;top:4274;width:10;height:20" coordorigin="6772,4274" coordsize="10,20">
              <v:shape style="position:absolute;left:6772;top:4274;width:10;height:20" coordorigin="6772,4274" coordsize="10,20" path="m6772,4293l6781,4293,6781,4274,6772,4274,6772,4293xe" filled="true" fillcolor="#000000" stroked="false">
                <v:path arrowok="t"/>
                <v:fill type="solid"/>
              </v:shape>
            </v:group>
            <v:group style="position:absolute;left:6772;top:4293;width:10;height:20" coordorigin="6772,4293" coordsize="10,20">
              <v:shape style="position:absolute;left:6772;top:4293;width:10;height:20" coordorigin="6772,4293" coordsize="10,20" path="m6772,4312l6781,4312,6781,4293,6772,4293,6772,4312xe" filled="true" fillcolor="#000000" stroked="false">
                <v:path arrowok="t"/>
                <v:fill type="solid"/>
              </v:shape>
            </v:group>
            <v:group style="position:absolute;left:6772;top:4312;width:10;height:20" coordorigin="6772,4312" coordsize="10,20">
              <v:shape style="position:absolute;left:6772;top:4312;width:10;height:20" coordorigin="6772,4312" coordsize="10,20" path="m6772,4332l6781,4332,6781,4312,6772,4312,6772,4332xe" filled="true" fillcolor="#000000" stroked="false">
                <v:path arrowok="t"/>
                <v:fill type="solid"/>
              </v:shape>
            </v:group>
            <v:group style="position:absolute;left:6772;top:4332;width:10;height:20" coordorigin="6772,4332" coordsize="10,20">
              <v:shape style="position:absolute;left:6772;top:4332;width:10;height:20" coordorigin="6772,4332" coordsize="10,20" path="m6772,4351l6781,4351,6781,4332,6772,4332,6772,4351xe" filled="true" fillcolor="#000000" stroked="false">
                <v:path arrowok="t"/>
                <v:fill type="solid"/>
              </v:shape>
            </v:group>
            <v:group style="position:absolute;left:6772;top:4351;width:10;height:20" coordorigin="6772,4351" coordsize="10,20">
              <v:shape style="position:absolute;left:6772;top:4351;width:10;height:20" coordorigin="6772,4351" coordsize="10,20" path="m6772,4370l6781,4370,6781,4351,6772,4351,6772,4370xe" filled="true" fillcolor="#000000" stroked="false">
                <v:path arrowok="t"/>
                <v:fill type="solid"/>
              </v:shape>
            </v:group>
            <v:group style="position:absolute;left:6772;top:4370;width:10;height:20" coordorigin="6772,4370" coordsize="10,20">
              <v:shape style="position:absolute;left:6772;top:4370;width:10;height:20" coordorigin="6772,4370" coordsize="10,20" path="m6772,4389l6781,4389,6781,4370,6772,4370,6772,4389xe" filled="true" fillcolor="#000000" stroked="false">
                <v:path arrowok="t"/>
                <v:fill type="solid"/>
              </v:shape>
            </v:group>
            <v:group style="position:absolute;left:6772;top:4389;width:10;height:20" coordorigin="6772,4389" coordsize="10,20">
              <v:shape style="position:absolute;left:6772;top:4389;width:10;height:20" coordorigin="6772,4389" coordsize="10,20" path="m6772,4408l6781,4408,6781,4389,6772,4389,6772,4408xe" filled="true" fillcolor="#000000" stroked="false">
                <v:path arrowok="t"/>
                <v:fill type="solid"/>
              </v:shape>
            </v:group>
            <v:group style="position:absolute;left:6772;top:4408;width:10;height:20" coordorigin="6772,4408" coordsize="10,20">
              <v:shape style="position:absolute;left:6772;top:4408;width:10;height:20" coordorigin="6772,4408" coordsize="10,20" path="m6772,4428l6781,4428,6781,4408,6772,4408,6772,4428xe" filled="true" fillcolor="#000000" stroked="false">
                <v:path arrowok="t"/>
                <v:fill type="solid"/>
              </v:shape>
            </v:group>
            <v:group style="position:absolute;left:6772;top:4428;width:10;height:20" coordorigin="6772,4428" coordsize="10,20">
              <v:shape style="position:absolute;left:6772;top:4428;width:10;height:20" coordorigin="6772,4428" coordsize="10,20" path="m6772,4447l6781,4447,6781,4428,6772,4428,6772,4447xe" filled="true" fillcolor="#000000" stroked="false">
                <v:path arrowok="t"/>
                <v:fill type="solid"/>
              </v:shape>
            </v:group>
            <v:group style="position:absolute;left:6772;top:4447;width:10;height:20" coordorigin="6772,4447" coordsize="10,20">
              <v:shape style="position:absolute;left:6772;top:4447;width:10;height:20" coordorigin="6772,4447" coordsize="10,20" path="m6772,4466l6781,4466,6781,4447,6772,4447,6772,4466xe" filled="true" fillcolor="#000000" stroked="false">
                <v:path arrowok="t"/>
                <v:fill type="solid"/>
              </v:shape>
            </v:group>
            <v:group style="position:absolute;left:6772;top:4466;width:10;height:20" coordorigin="6772,4466" coordsize="10,20">
              <v:shape style="position:absolute;left:6772;top:4466;width:10;height:20" coordorigin="6772,4466" coordsize="10,20" path="m6772,4485l6781,4485,6781,4466,6772,4466,6772,4485xe" filled="true" fillcolor="#000000" stroked="false">
                <v:path arrowok="t"/>
                <v:fill type="solid"/>
              </v:shape>
            </v:group>
            <v:group style="position:absolute;left:6772;top:4485;width:10;height:20" coordorigin="6772,4485" coordsize="10,20">
              <v:shape style="position:absolute;left:6772;top:4485;width:10;height:20" coordorigin="6772,4485" coordsize="10,20" path="m6772,4504l6781,4504,6781,4485,6772,4485,6772,4504xe" filled="true" fillcolor="#000000" stroked="false">
                <v:path arrowok="t"/>
                <v:fill type="solid"/>
              </v:shape>
            </v:group>
            <v:group style="position:absolute;left:6772;top:4504;width:10;height:20" coordorigin="6772,4504" coordsize="10,20">
              <v:shape style="position:absolute;left:6772;top:4504;width:10;height:20" coordorigin="6772,4504" coordsize="10,20" path="m6772,4524l6781,4524,6781,4504,6772,4504,6772,4524xe" filled="true" fillcolor="#000000" stroked="false">
                <v:path arrowok="t"/>
                <v:fill type="solid"/>
              </v:shape>
            </v:group>
            <v:group style="position:absolute;left:6772;top:4524;width:10;height:20" coordorigin="6772,4524" coordsize="10,20">
              <v:shape style="position:absolute;left:6772;top:4524;width:10;height:20" coordorigin="6772,4524" coordsize="10,20" path="m6772,4543l6781,4543,6781,4524,6772,4524,6772,4543xe" filled="true" fillcolor="#000000" stroked="false">
                <v:path arrowok="t"/>
                <v:fill type="solid"/>
              </v:shape>
            </v:group>
            <v:group style="position:absolute;left:6772;top:4543;width:10;height:20" coordorigin="6772,4543" coordsize="10,20">
              <v:shape style="position:absolute;left:6772;top:4543;width:10;height:20" coordorigin="6772,4543" coordsize="10,20" path="m6772,4562l6781,4562,6781,4543,6772,4543,6772,4562xe" filled="true" fillcolor="#000000" stroked="false">
                <v:path arrowok="t"/>
                <v:fill type="solid"/>
              </v:shape>
            </v:group>
            <v:group style="position:absolute;left:6772;top:4562;width:10;height:20" coordorigin="6772,4562" coordsize="10,20">
              <v:shape style="position:absolute;left:6772;top:4562;width:10;height:20" coordorigin="6772,4562" coordsize="10,20" path="m6772,4581l6781,4581,6781,4562,6772,4562,6772,4581xe" filled="true" fillcolor="#000000" stroked="false">
                <v:path arrowok="t"/>
                <v:fill type="solid"/>
              </v:shape>
            </v:group>
            <v:group style="position:absolute;left:6772;top:4581;width:10;height:20" coordorigin="6772,4581" coordsize="10,20">
              <v:shape style="position:absolute;left:6772;top:4581;width:10;height:20" coordorigin="6772,4581" coordsize="10,20" path="m6772,4600l6781,4600,6781,4581,6772,4581,6772,4600xe" filled="true" fillcolor="#000000" stroked="false">
                <v:path arrowok="t"/>
                <v:fill type="solid"/>
              </v:shape>
            </v:group>
            <v:group style="position:absolute;left:6772;top:4600;width:10;height:20" coordorigin="6772,4600" coordsize="10,20">
              <v:shape style="position:absolute;left:6772;top:4600;width:10;height:20" coordorigin="6772,4600" coordsize="10,20" path="m6772,4620l6781,4620,6781,4600,6772,4600,6772,4620xe" filled="true" fillcolor="#000000" stroked="false">
                <v:path arrowok="t"/>
                <v:fill type="solid"/>
              </v:shape>
            </v:group>
            <v:group style="position:absolute;left:6772;top:4620;width:10;height:20" coordorigin="6772,4620" coordsize="10,20">
              <v:shape style="position:absolute;left:6772;top:4620;width:10;height:20" coordorigin="6772,4620" coordsize="10,20" path="m6772,4639l6781,4639,6781,4620,6772,4620,6772,4639xe" filled="true" fillcolor="#000000" stroked="false">
                <v:path arrowok="t"/>
                <v:fill type="solid"/>
              </v:shape>
            </v:group>
            <v:group style="position:absolute;left:6772;top:4639;width:10;height:20" coordorigin="6772,4639" coordsize="10,20">
              <v:shape style="position:absolute;left:6772;top:4639;width:10;height:20" coordorigin="6772,4639" coordsize="10,20" path="m6772,4658l6781,4658,6781,4639,6772,4639,6772,4658xe" filled="true" fillcolor="#000000" stroked="false">
                <v:path arrowok="t"/>
                <v:fill type="solid"/>
              </v:shape>
            </v:group>
            <v:group style="position:absolute;left:6772;top:4658;width:10;height:20" coordorigin="6772,4658" coordsize="10,20">
              <v:shape style="position:absolute;left:6772;top:4658;width:10;height:20" coordorigin="6772,4658" coordsize="10,20" path="m6772,4677l6781,4677,6781,4658,6772,4658,6772,4677xe" filled="true" fillcolor="#000000" stroked="false">
                <v:path arrowok="t"/>
                <v:fill type="solid"/>
              </v:shape>
            </v:group>
            <v:group style="position:absolute;left:6772;top:4677;width:10;height:20" coordorigin="6772,4677" coordsize="10,20">
              <v:shape style="position:absolute;left:6772;top:4677;width:10;height:20" coordorigin="6772,4677" coordsize="10,20" path="m6772,4696l6781,4696,6781,4677,6772,4677,6772,4696xe" filled="true" fillcolor="#000000" stroked="false">
                <v:path arrowok="t"/>
                <v:fill type="solid"/>
              </v:shape>
            </v:group>
            <v:group style="position:absolute;left:6772;top:4696;width:10;height:20" coordorigin="6772,4696" coordsize="10,20">
              <v:shape style="position:absolute;left:6772;top:4696;width:10;height:20" coordorigin="6772,4696" coordsize="10,20" path="m6772,4716l6781,4716,6781,4696,6772,4696,6772,4716xe" filled="true" fillcolor="#000000" stroked="false">
                <v:path arrowok="t"/>
                <v:fill type="solid"/>
              </v:shape>
            </v:group>
            <v:group style="position:absolute;left:6772;top:4716;width:10;height:20" coordorigin="6772,4716" coordsize="10,20">
              <v:shape style="position:absolute;left:6772;top:4716;width:10;height:20" coordorigin="6772,4716" coordsize="10,20" path="m6772,4735l6781,4735,6781,4716,6772,4716,6772,4735xe" filled="true" fillcolor="#000000" stroked="false">
                <v:path arrowok="t"/>
                <v:fill type="solid"/>
              </v:shape>
            </v:group>
            <v:group style="position:absolute;left:6772;top:4735;width:10;height:20" coordorigin="6772,4735" coordsize="10,20">
              <v:shape style="position:absolute;left:6772;top:4735;width:10;height:20" coordorigin="6772,4735" coordsize="10,20" path="m6772,4754l6781,4754,6781,4735,6772,4735,6772,4754xe" filled="true" fillcolor="#000000" stroked="false">
                <v:path arrowok="t"/>
                <v:fill type="solid"/>
              </v:shape>
            </v:group>
            <v:group style="position:absolute;left:6772;top:4754;width:10;height:20" coordorigin="6772,4754" coordsize="10,20">
              <v:shape style="position:absolute;left:6772;top:4754;width:10;height:20" coordorigin="6772,4754" coordsize="10,20" path="m6772,4773l6781,4773,6781,4754,6772,4754,6772,4773xe" filled="true" fillcolor="#000000" stroked="false">
                <v:path arrowok="t"/>
                <v:fill type="solid"/>
              </v:shape>
            </v:group>
            <v:group style="position:absolute;left:6772;top:4773;width:10;height:20" coordorigin="6772,4773" coordsize="10,20">
              <v:shape style="position:absolute;left:6772;top:4773;width:10;height:20" coordorigin="6772,4773" coordsize="10,20" path="m6772,4792l6781,4792,6781,4773,6772,4773,6772,4792xe" filled="true" fillcolor="#000000" stroked="false">
                <v:path arrowok="t"/>
                <v:fill type="solid"/>
              </v:shape>
            </v:group>
            <v:group style="position:absolute;left:6772;top:4792;width:10;height:20" coordorigin="6772,4792" coordsize="10,20">
              <v:shape style="position:absolute;left:6772;top:4792;width:10;height:20" coordorigin="6772,4792" coordsize="10,20" path="m6772,4812l6781,4812,6781,4792,6772,4792,6772,4812xe" filled="true" fillcolor="#000000" stroked="false">
                <v:path arrowok="t"/>
                <v:fill type="solid"/>
              </v:shape>
            </v:group>
            <v:group style="position:absolute;left:6772;top:4812;width:10;height:20" coordorigin="6772,4812" coordsize="10,20">
              <v:shape style="position:absolute;left:6772;top:4812;width:10;height:20" coordorigin="6772,4812" coordsize="10,20" path="m6772,4831l6781,4831,6781,4812,6772,4812,6772,4831xe" filled="true" fillcolor="#000000" stroked="false">
                <v:path arrowok="t"/>
                <v:fill type="solid"/>
              </v:shape>
            </v:group>
            <v:group style="position:absolute;left:6772;top:4831;width:10;height:20" coordorigin="6772,4831" coordsize="10,20">
              <v:shape style="position:absolute;left:6772;top:4831;width:10;height:20" coordorigin="6772,4831" coordsize="10,20" path="m6772,4850l6781,4850,6781,4831,6772,4831,6772,4850xe" filled="true" fillcolor="#000000" stroked="false">
                <v:path arrowok="t"/>
                <v:fill type="solid"/>
              </v:shape>
            </v:group>
            <v:group style="position:absolute;left:6772;top:4850;width:10;height:20" coordorigin="6772,4850" coordsize="10,20">
              <v:shape style="position:absolute;left:6772;top:4850;width:10;height:20" coordorigin="6772,4850" coordsize="10,20" path="m6772,4869l6781,4869,6781,4850,6772,4850,6772,4869xe" filled="true" fillcolor="#000000" stroked="false">
                <v:path arrowok="t"/>
                <v:fill type="solid"/>
              </v:shape>
            </v:group>
            <v:group style="position:absolute;left:6772;top:4869;width:10;height:20" coordorigin="6772,4869" coordsize="10,20">
              <v:shape style="position:absolute;left:6772;top:4869;width:10;height:20" coordorigin="6772,4869" coordsize="10,20" path="m6772,4888l6781,4888,6781,4869,6772,4869,6772,4888xe" filled="true" fillcolor="#000000" stroked="false">
                <v:path arrowok="t"/>
                <v:fill type="solid"/>
              </v:shape>
            </v:group>
            <v:group style="position:absolute;left:6772;top:4888;width:10;height:20" coordorigin="6772,4888" coordsize="10,20">
              <v:shape style="position:absolute;left:6772;top:4888;width:10;height:20" coordorigin="6772,4888" coordsize="10,20" path="m6772,4908l6781,4908,6781,4888,6772,4888,6772,4908xe" filled="true" fillcolor="#000000" stroked="false">
                <v:path arrowok="t"/>
                <v:fill type="solid"/>
              </v:shape>
            </v:group>
            <v:group style="position:absolute;left:6772;top:4908;width:10;height:20" coordorigin="6772,4908" coordsize="10,20">
              <v:shape style="position:absolute;left:6772;top:4908;width:10;height:20" coordorigin="6772,4908" coordsize="10,20" path="m6772,4927l6781,4927,6781,4908,6772,4908,6772,4927xe" filled="true" fillcolor="#000000" stroked="false">
                <v:path arrowok="t"/>
                <v:fill type="solid"/>
              </v:shape>
            </v:group>
            <v:group style="position:absolute;left:6772;top:4927;width:10;height:20" coordorigin="6772,4927" coordsize="10,20">
              <v:shape style="position:absolute;left:6772;top:4927;width:10;height:20" coordorigin="6772,4927" coordsize="10,20" path="m6772,4946l6781,4946,6781,4927,6772,4927,6772,4946xe" filled="true" fillcolor="#000000" stroked="false">
                <v:path arrowok="t"/>
                <v:fill type="solid"/>
              </v:shape>
            </v:group>
            <v:group style="position:absolute;left:6772;top:4946;width:10;height:20" coordorigin="6772,4946" coordsize="10,20">
              <v:shape style="position:absolute;left:6772;top:4946;width:10;height:20" coordorigin="6772,4946" coordsize="10,20" path="m6772,4965l6781,4965,6781,4946,6772,4946,6772,4965xe" filled="true" fillcolor="#000000" stroked="false">
                <v:path arrowok="t"/>
                <v:fill type="solid"/>
              </v:shape>
            </v:group>
            <v:group style="position:absolute;left:6772;top:4965;width:10;height:20" coordorigin="6772,4965" coordsize="10,20">
              <v:shape style="position:absolute;left:6772;top:4965;width:10;height:20" coordorigin="6772,4965" coordsize="10,20" path="m6772,4984l6781,4984,6781,4965,6772,4965,6772,4984xe" filled="true" fillcolor="#000000" stroked="false">
                <v:path arrowok="t"/>
                <v:fill type="solid"/>
              </v:shape>
            </v:group>
            <v:group style="position:absolute;left:6772;top:4984;width:10;height:20" coordorigin="6772,4984" coordsize="10,20">
              <v:shape style="position:absolute;left:6772;top:4984;width:10;height:20" coordorigin="6772,4984" coordsize="10,20" path="m6772,5004l6781,5004,6781,4984,6772,4984,6772,5004xe" filled="true" fillcolor="#000000" stroked="false">
                <v:path arrowok="t"/>
                <v:fill type="solid"/>
              </v:shape>
            </v:group>
            <v:group style="position:absolute;left:6772;top:5004;width:10;height:20" coordorigin="6772,5004" coordsize="10,20">
              <v:shape style="position:absolute;left:6772;top:5004;width:10;height:20" coordorigin="6772,5004" coordsize="10,20" path="m6772,5023l6781,5023,6781,5004,6772,5004,6772,5023xe" filled="true" fillcolor="#000000" stroked="false">
                <v:path arrowok="t"/>
                <v:fill type="solid"/>
              </v:shape>
            </v:group>
            <v:group style="position:absolute;left:6772;top:5023;width:10;height:20" coordorigin="6772,5023" coordsize="10,20">
              <v:shape style="position:absolute;left:6772;top:5023;width:10;height:20" coordorigin="6772,5023" coordsize="10,20" path="m6772,5042l6781,5042,6781,5023,6772,5023,6772,5042xe" filled="true" fillcolor="#000000" stroked="false">
                <v:path arrowok="t"/>
                <v:fill type="solid"/>
              </v:shape>
            </v:group>
            <v:group style="position:absolute;left:6772;top:5042;width:10;height:20" coordorigin="6772,5042" coordsize="10,20">
              <v:shape style="position:absolute;left:6772;top:5042;width:10;height:20" coordorigin="6772,5042" coordsize="10,20" path="m6772,5061l6781,5061,6781,5042,6772,5042,6772,5061xe" filled="true" fillcolor="#000000" stroked="false">
                <v:path arrowok="t"/>
                <v:fill type="solid"/>
              </v:shape>
            </v:group>
            <v:group style="position:absolute;left:6772;top:5061;width:10;height:20" coordorigin="6772,5061" coordsize="10,20">
              <v:shape style="position:absolute;left:6772;top:5061;width:10;height:20" coordorigin="6772,5061" coordsize="10,20" path="m6772,5080l6781,5080,6781,5061,6772,5061,6772,5080xe" filled="true" fillcolor="#000000" stroked="false">
                <v:path arrowok="t"/>
                <v:fill type="solid"/>
              </v:shape>
            </v:group>
            <v:group style="position:absolute;left:6772;top:5080;width:10;height:20" coordorigin="6772,5080" coordsize="10,20">
              <v:shape style="position:absolute;left:6772;top:5080;width:10;height:20" coordorigin="6772,5080" coordsize="10,20" path="m6772,5100l6781,5100,6781,5080,6772,5080,6772,5100xe" filled="true" fillcolor="#000000" stroked="false">
                <v:path arrowok="t"/>
                <v:fill type="solid"/>
              </v:shape>
            </v:group>
            <v:group style="position:absolute;left:6772;top:5100;width:10;height:20" coordorigin="6772,5100" coordsize="10,20">
              <v:shape style="position:absolute;left:6772;top:5100;width:10;height:20" coordorigin="6772,5100" coordsize="10,20" path="m6772,5119l6781,5119,6781,5100,6772,5100,6772,5119xe" filled="true" fillcolor="#000000" stroked="false">
                <v:path arrowok="t"/>
                <v:fill type="solid"/>
              </v:shape>
            </v:group>
            <v:group style="position:absolute;left:6772;top:5119;width:10;height:20" coordorigin="6772,5119" coordsize="10,20">
              <v:shape style="position:absolute;left:6772;top:5119;width:10;height:20" coordorigin="6772,5119" coordsize="10,20" path="m6772,5138l6781,5138,6781,5119,6772,5119,6772,5138xe" filled="true" fillcolor="#000000" stroked="false">
                <v:path arrowok="t"/>
                <v:fill type="solid"/>
              </v:shape>
            </v:group>
            <v:group style="position:absolute;left:6772;top:5138;width:10;height:20" coordorigin="6772,5138" coordsize="10,20">
              <v:shape style="position:absolute;left:6772;top:5138;width:10;height:20" coordorigin="6772,5138" coordsize="10,20" path="m6772,5157l6781,5157,6781,5138,6772,5138,6772,5157xe" filled="true" fillcolor="#000000" stroked="false">
                <v:path arrowok="t"/>
                <v:fill type="solid"/>
              </v:shape>
            </v:group>
            <v:group style="position:absolute;left:6772;top:5157;width:10;height:20" coordorigin="6772,5157" coordsize="10,20">
              <v:shape style="position:absolute;left:6772;top:5157;width:10;height:20" coordorigin="6772,5157" coordsize="10,20" path="m6772,5176l6781,5176,6781,5157,6772,5157,6772,5176xe" filled="true" fillcolor="#000000" stroked="false">
                <v:path arrowok="t"/>
                <v:fill type="solid"/>
              </v:shape>
            </v:group>
            <v:group style="position:absolute;left:6772;top:5176;width:10;height:20" coordorigin="6772,5176" coordsize="10,20">
              <v:shape style="position:absolute;left:6772;top:5176;width:10;height:20" coordorigin="6772,5176" coordsize="10,20" path="m6772,5196l6781,5196,6781,5176,6772,5176,6772,5196xe" filled="true" fillcolor="#000000" stroked="false">
                <v:path arrowok="t"/>
                <v:fill type="solid"/>
              </v:shape>
            </v:group>
            <v:group style="position:absolute;left:6772;top:5196;width:10;height:20" coordorigin="6772,5196" coordsize="10,20">
              <v:shape style="position:absolute;left:6772;top:5196;width:10;height:20" coordorigin="6772,5196" coordsize="10,20" path="m6772,5215l6781,5215,6781,5196,6772,5196,6772,5215xe" filled="true" fillcolor="#000000" stroked="false">
                <v:path arrowok="t"/>
                <v:fill type="solid"/>
              </v:shape>
            </v:group>
            <v:group style="position:absolute;left:6772;top:5215;width:10;height:20" coordorigin="6772,5215" coordsize="10,20">
              <v:shape style="position:absolute;left:6772;top:5215;width:10;height:20" coordorigin="6772,5215" coordsize="10,20" path="m6772,5234l6781,5234,6781,5215,6772,5215,6772,5234xe" filled="true" fillcolor="#000000" stroked="false">
                <v:path arrowok="t"/>
                <v:fill type="solid"/>
              </v:shape>
            </v:group>
            <v:group style="position:absolute;left:6772;top:5234;width:10;height:20" coordorigin="6772,5234" coordsize="10,20">
              <v:shape style="position:absolute;left:6772;top:5234;width:10;height:20" coordorigin="6772,5234" coordsize="10,20" path="m6772,5253l6781,5253,6781,5234,6772,5234,6772,5253xe" filled="true" fillcolor="#000000" stroked="false">
                <v:path arrowok="t"/>
                <v:fill type="solid"/>
              </v:shape>
            </v:group>
            <v:group style="position:absolute;left:6772;top:5253;width:10;height:20" coordorigin="6772,5253" coordsize="10,20">
              <v:shape style="position:absolute;left:6772;top:5253;width:10;height:20" coordorigin="6772,5253" coordsize="10,20" path="m6772,5272l6781,5272,6781,5253,6772,5253,6772,5272xe" filled="true" fillcolor="#000000" stroked="false">
                <v:path arrowok="t"/>
                <v:fill type="solid"/>
              </v:shape>
            </v:group>
            <v:group style="position:absolute;left:6772;top:5272;width:10;height:20" coordorigin="6772,5272" coordsize="10,20">
              <v:shape style="position:absolute;left:6772;top:5272;width:10;height:20" coordorigin="6772,5272" coordsize="10,20" path="m6772,5292l6781,5292,6781,5272,6772,5272,6772,5292xe" filled="true" fillcolor="#000000" stroked="false">
                <v:path arrowok="t"/>
                <v:fill type="solid"/>
              </v:shape>
            </v:group>
            <v:group style="position:absolute;left:6772;top:5296;width:10;height:2" coordorigin="6772,5296" coordsize="10,2">
              <v:shape style="position:absolute;left:6772;top:5296;width:10;height:2" coordorigin="6772,5296" coordsize="10,0" path="m6772,5296l6781,5296e" filled="false" stroked="true" strokeweight=".47998pt" strokecolor="#000000">
                <v:path arrowok="t"/>
              </v:shape>
            </v:group>
            <v:group style="position:absolute;left:8725;top:4101;width:10;height:20" coordorigin="8725,4101" coordsize="10,20">
              <v:shape style="position:absolute;left:8725;top:4101;width:10;height:20" coordorigin="8725,4101" coordsize="10,20" path="m8725,4120l8735,4120,8735,4101,8725,4101,8725,4120xe" filled="true" fillcolor="#000000" stroked="false">
                <v:path arrowok="t"/>
                <v:fill type="solid"/>
              </v:shape>
            </v:group>
            <v:group style="position:absolute;left:8725;top:4120;width:10;height:20" coordorigin="8725,4120" coordsize="10,20">
              <v:shape style="position:absolute;left:8725;top:4120;width:10;height:20" coordorigin="8725,4120" coordsize="10,20" path="m8725,4140l8735,4140,8735,4120,8725,4120,8725,4140xe" filled="true" fillcolor="#000000" stroked="false">
                <v:path arrowok="t"/>
                <v:fill type="solid"/>
              </v:shape>
            </v:group>
            <v:group style="position:absolute;left:8725;top:4140;width:10;height:20" coordorigin="8725,4140" coordsize="10,20">
              <v:shape style="position:absolute;left:8725;top:4140;width:10;height:20" coordorigin="8725,4140" coordsize="10,20" path="m8725,4159l8735,4159,8735,4140,8725,4140,8725,4159xe" filled="true" fillcolor="#000000" stroked="false">
                <v:path arrowok="t"/>
                <v:fill type="solid"/>
              </v:shape>
            </v:group>
            <v:group style="position:absolute;left:8725;top:4159;width:10;height:20" coordorigin="8725,4159" coordsize="10,20">
              <v:shape style="position:absolute;left:8725;top:4159;width:10;height:20" coordorigin="8725,4159" coordsize="10,20" path="m8725,4178l8735,4178,8735,4159,8725,4159,8725,4178xe" filled="true" fillcolor="#000000" stroked="false">
                <v:path arrowok="t"/>
                <v:fill type="solid"/>
              </v:shape>
            </v:group>
            <v:group style="position:absolute;left:8725;top:4178;width:10;height:20" coordorigin="8725,4178" coordsize="10,20">
              <v:shape style="position:absolute;left:8725;top:4178;width:10;height:20" coordorigin="8725,4178" coordsize="10,20" path="m8725,4197l8735,4197,8735,4178,8725,4178,8725,4197xe" filled="true" fillcolor="#000000" stroked="false">
                <v:path arrowok="t"/>
                <v:fill type="solid"/>
              </v:shape>
            </v:group>
            <v:group style="position:absolute;left:8725;top:4197;width:10;height:20" coordorigin="8725,4197" coordsize="10,20">
              <v:shape style="position:absolute;left:8725;top:4197;width:10;height:20" coordorigin="8725,4197" coordsize="10,20" path="m8725,4216l8735,4216,8735,4197,8725,4197,8725,4216xe" filled="true" fillcolor="#000000" stroked="false">
                <v:path arrowok="t"/>
                <v:fill type="solid"/>
              </v:shape>
            </v:group>
            <v:group style="position:absolute;left:8725;top:4216;width:10;height:20" coordorigin="8725,4216" coordsize="10,20">
              <v:shape style="position:absolute;left:8725;top:4216;width:10;height:20" coordorigin="8725,4216" coordsize="10,20" path="m8725,4236l8735,4236,8735,4216,8725,4216,8725,4236xe" filled="true" fillcolor="#000000" stroked="false">
                <v:path arrowok="t"/>
                <v:fill type="solid"/>
              </v:shape>
            </v:group>
            <v:group style="position:absolute;left:8725;top:4236;width:10;height:20" coordorigin="8725,4236" coordsize="10,20">
              <v:shape style="position:absolute;left:8725;top:4236;width:10;height:20" coordorigin="8725,4236" coordsize="10,20" path="m8725,4255l8735,4255,8735,4236,8725,4236,8725,4255xe" filled="true" fillcolor="#000000" stroked="false">
                <v:path arrowok="t"/>
                <v:fill type="solid"/>
              </v:shape>
            </v:group>
            <v:group style="position:absolute;left:8725;top:4255;width:10;height:20" coordorigin="8725,4255" coordsize="10,20">
              <v:shape style="position:absolute;left:8725;top:4255;width:10;height:20" coordorigin="8725,4255" coordsize="10,20" path="m8725,4274l8735,4274,8735,4255,8725,4255,8725,4274xe" filled="true" fillcolor="#000000" stroked="false">
                <v:path arrowok="t"/>
                <v:fill type="solid"/>
              </v:shape>
            </v:group>
            <v:group style="position:absolute;left:8725;top:4274;width:10;height:20" coordorigin="8725,4274" coordsize="10,20">
              <v:shape style="position:absolute;left:8725;top:4274;width:10;height:20" coordorigin="8725,4274" coordsize="10,20" path="m8725,4293l8735,4293,8735,4274,8725,4274,8725,4293xe" filled="true" fillcolor="#000000" stroked="false">
                <v:path arrowok="t"/>
                <v:fill type="solid"/>
              </v:shape>
            </v:group>
            <v:group style="position:absolute;left:8725;top:4293;width:10;height:20" coordorigin="8725,4293" coordsize="10,20">
              <v:shape style="position:absolute;left:8725;top:4293;width:10;height:20" coordorigin="8725,4293" coordsize="10,20" path="m8725,4312l8735,4312,8735,4293,8725,4293,8725,4312xe" filled="true" fillcolor="#000000" stroked="false">
                <v:path arrowok="t"/>
                <v:fill type="solid"/>
              </v:shape>
            </v:group>
            <v:group style="position:absolute;left:8725;top:4312;width:10;height:20" coordorigin="8725,4312" coordsize="10,20">
              <v:shape style="position:absolute;left:8725;top:4312;width:10;height:20" coordorigin="8725,4312" coordsize="10,20" path="m8725,4332l8735,4332,8735,4312,8725,4312,8725,4332xe" filled="true" fillcolor="#000000" stroked="false">
                <v:path arrowok="t"/>
                <v:fill type="solid"/>
              </v:shape>
            </v:group>
            <v:group style="position:absolute;left:8725;top:4332;width:10;height:20" coordorigin="8725,4332" coordsize="10,20">
              <v:shape style="position:absolute;left:8725;top:4332;width:10;height:20" coordorigin="8725,4332" coordsize="10,20" path="m8725,4351l8735,4351,8735,4332,8725,4332,8725,4351xe" filled="true" fillcolor="#000000" stroked="false">
                <v:path arrowok="t"/>
                <v:fill type="solid"/>
              </v:shape>
            </v:group>
            <v:group style="position:absolute;left:8725;top:4351;width:10;height:20" coordorigin="8725,4351" coordsize="10,20">
              <v:shape style="position:absolute;left:8725;top:4351;width:10;height:20" coordorigin="8725,4351" coordsize="10,20" path="m8725,4370l8735,4370,8735,4351,8725,4351,8725,4370xe" filled="true" fillcolor="#000000" stroked="false">
                <v:path arrowok="t"/>
                <v:fill type="solid"/>
              </v:shape>
            </v:group>
            <v:group style="position:absolute;left:8725;top:4370;width:10;height:20" coordorigin="8725,4370" coordsize="10,20">
              <v:shape style="position:absolute;left:8725;top:4370;width:10;height:20" coordorigin="8725,4370" coordsize="10,20" path="m8725,4389l8735,4389,8735,4370,8725,4370,8725,4389xe" filled="true" fillcolor="#000000" stroked="false">
                <v:path arrowok="t"/>
                <v:fill type="solid"/>
              </v:shape>
            </v:group>
            <v:group style="position:absolute;left:8725;top:4389;width:10;height:20" coordorigin="8725,4389" coordsize="10,20">
              <v:shape style="position:absolute;left:8725;top:4389;width:10;height:20" coordorigin="8725,4389" coordsize="10,20" path="m8725,4408l8735,4408,8735,4389,8725,4389,8725,4408xe" filled="true" fillcolor="#000000" stroked="false">
                <v:path arrowok="t"/>
                <v:fill type="solid"/>
              </v:shape>
            </v:group>
            <v:group style="position:absolute;left:8725;top:4408;width:10;height:20" coordorigin="8725,4408" coordsize="10,20">
              <v:shape style="position:absolute;left:8725;top:4408;width:10;height:20" coordorigin="8725,4408" coordsize="10,20" path="m8725,4428l8735,4428,8735,4408,8725,4408,8725,4428xe" filled="true" fillcolor="#000000" stroked="false">
                <v:path arrowok="t"/>
                <v:fill type="solid"/>
              </v:shape>
            </v:group>
            <v:group style="position:absolute;left:8725;top:4428;width:10;height:20" coordorigin="8725,4428" coordsize="10,20">
              <v:shape style="position:absolute;left:8725;top:4428;width:10;height:20" coordorigin="8725,4428" coordsize="10,20" path="m8725,4447l8735,4447,8735,4428,8725,4428,8725,4447xe" filled="true" fillcolor="#000000" stroked="false">
                <v:path arrowok="t"/>
                <v:fill type="solid"/>
              </v:shape>
            </v:group>
            <v:group style="position:absolute;left:8725;top:4447;width:10;height:20" coordorigin="8725,4447" coordsize="10,20">
              <v:shape style="position:absolute;left:8725;top:4447;width:10;height:20" coordorigin="8725,4447" coordsize="10,20" path="m8725,4466l8735,4466,8735,4447,8725,4447,8725,4466xe" filled="true" fillcolor="#000000" stroked="false">
                <v:path arrowok="t"/>
                <v:fill type="solid"/>
              </v:shape>
            </v:group>
            <v:group style="position:absolute;left:8725;top:4466;width:10;height:20" coordorigin="8725,4466" coordsize="10,20">
              <v:shape style="position:absolute;left:8725;top:4466;width:10;height:20" coordorigin="8725,4466" coordsize="10,20" path="m8725,4485l8735,4485,8735,4466,8725,4466,8725,4485xe" filled="true" fillcolor="#000000" stroked="false">
                <v:path arrowok="t"/>
                <v:fill type="solid"/>
              </v:shape>
            </v:group>
            <v:group style="position:absolute;left:8725;top:4485;width:10;height:20" coordorigin="8725,4485" coordsize="10,20">
              <v:shape style="position:absolute;left:8725;top:4485;width:10;height:20" coordorigin="8725,4485" coordsize="10,20" path="m8725,4504l8735,4504,8735,4485,8725,4485,8725,4504xe" filled="true" fillcolor="#000000" stroked="false">
                <v:path arrowok="t"/>
                <v:fill type="solid"/>
              </v:shape>
            </v:group>
            <v:group style="position:absolute;left:8725;top:4504;width:10;height:20" coordorigin="8725,4504" coordsize="10,20">
              <v:shape style="position:absolute;left:8725;top:4504;width:10;height:20" coordorigin="8725,4504" coordsize="10,20" path="m8725,4524l8735,4524,8735,4504,8725,4504,8725,4524xe" filled="true" fillcolor="#000000" stroked="false">
                <v:path arrowok="t"/>
                <v:fill type="solid"/>
              </v:shape>
            </v:group>
            <v:group style="position:absolute;left:8725;top:4524;width:10;height:20" coordorigin="8725,4524" coordsize="10,20">
              <v:shape style="position:absolute;left:8725;top:4524;width:10;height:20" coordorigin="8725,4524" coordsize="10,20" path="m8725,4543l8735,4543,8735,4524,8725,4524,8725,4543xe" filled="true" fillcolor="#000000" stroked="false">
                <v:path arrowok="t"/>
                <v:fill type="solid"/>
              </v:shape>
            </v:group>
            <v:group style="position:absolute;left:8725;top:4543;width:10;height:20" coordorigin="8725,4543" coordsize="10,20">
              <v:shape style="position:absolute;left:8725;top:4543;width:10;height:20" coordorigin="8725,4543" coordsize="10,20" path="m8725,4562l8735,4562,8735,4543,8725,4543,8725,4562xe" filled="true" fillcolor="#000000" stroked="false">
                <v:path arrowok="t"/>
                <v:fill type="solid"/>
              </v:shape>
            </v:group>
            <v:group style="position:absolute;left:8725;top:4562;width:10;height:20" coordorigin="8725,4562" coordsize="10,20">
              <v:shape style="position:absolute;left:8725;top:4562;width:10;height:20" coordorigin="8725,4562" coordsize="10,20" path="m8725,4581l8735,4581,8735,4562,8725,4562,8725,4581xe" filled="true" fillcolor="#000000" stroked="false">
                <v:path arrowok="t"/>
                <v:fill type="solid"/>
              </v:shape>
            </v:group>
            <v:group style="position:absolute;left:8725;top:4581;width:10;height:20" coordorigin="8725,4581" coordsize="10,20">
              <v:shape style="position:absolute;left:8725;top:4581;width:10;height:20" coordorigin="8725,4581" coordsize="10,20" path="m8725,4600l8735,4600,8735,4581,8725,4581,8725,4600xe" filled="true" fillcolor="#000000" stroked="false">
                <v:path arrowok="t"/>
                <v:fill type="solid"/>
              </v:shape>
            </v:group>
            <v:group style="position:absolute;left:8725;top:4600;width:10;height:20" coordorigin="8725,4600" coordsize="10,20">
              <v:shape style="position:absolute;left:8725;top:4600;width:10;height:20" coordorigin="8725,4600" coordsize="10,20" path="m8725,4620l8735,4620,8735,4600,8725,4600,8725,4620xe" filled="true" fillcolor="#000000" stroked="false">
                <v:path arrowok="t"/>
                <v:fill type="solid"/>
              </v:shape>
            </v:group>
            <v:group style="position:absolute;left:8725;top:4620;width:10;height:20" coordorigin="8725,4620" coordsize="10,20">
              <v:shape style="position:absolute;left:8725;top:4620;width:10;height:20" coordorigin="8725,4620" coordsize="10,20" path="m8725,4639l8735,4639,8735,4620,8725,4620,8725,4639xe" filled="true" fillcolor="#000000" stroked="false">
                <v:path arrowok="t"/>
                <v:fill type="solid"/>
              </v:shape>
            </v:group>
            <v:group style="position:absolute;left:8725;top:4639;width:10;height:20" coordorigin="8725,4639" coordsize="10,20">
              <v:shape style="position:absolute;left:8725;top:4639;width:10;height:20" coordorigin="8725,4639" coordsize="10,20" path="m8725,4658l8735,4658,8735,4639,8725,4639,8725,4658xe" filled="true" fillcolor="#000000" stroked="false">
                <v:path arrowok="t"/>
                <v:fill type="solid"/>
              </v:shape>
            </v:group>
            <v:group style="position:absolute;left:8725;top:4658;width:10;height:20" coordorigin="8725,4658" coordsize="10,20">
              <v:shape style="position:absolute;left:8725;top:4658;width:10;height:20" coordorigin="8725,4658" coordsize="10,20" path="m8725,4677l8735,4677,8735,4658,8725,4658,8725,4677xe" filled="true" fillcolor="#000000" stroked="false">
                <v:path arrowok="t"/>
                <v:fill type="solid"/>
              </v:shape>
            </v:group>
            <v:group style="position:absolute;left:8725;top:4677;width:10;height:20" coordorigin="8725,4677" coordsize="10,20">
              <v:shape style="position:absolute;left:8725;top:4677;width:10;height:20" coordorigin="8725,4677" coordsize="10,20" path="m8725,4696l8735,4696,8735,4677,8725,4677,8725,4696xe" filled="true" fillcolor="#000000" stroked="false">
                <v:path arrowok="t"/>
                <v:fill type="solid"/>
              </v:shape>
            </v:group>
            <v:group style="position:absolute;left:8725;top:4696;width:10;height:20" coordorigin="8725,4696" coordsize="10,20">
              <v:shape style="position:absolute;left:8725;top:4696;width:10;height:20" coordorigin="8725,4696" coordsize="10,20" path="m8725,4716l8735,4716,8735,4696,8725,4696,8725,4716xe" filled="true" fillcolor="#000000" stroked="false">
                <v:path arrowok="t"/>
                <v:fill type="solid"/>
              </v:shape>
            </v:group>
            <v:group style="position:absolute;left:8725;top:4716;width:10;height:20" coordorigin="8725,4716" coordsize="10,20">
              <v:shape style="position:absolute;left:8725;top:4716;width:10;height:20" coordorigin="8725,4716" coordsize="10,20" path="m8725,4735l8735,4735,8735,4716,8725,4716,8725,4735xe" filled="true" fillcolor="#000000" stroked="false">
                <v:path arrowok="t"/>
                <v:fill type="solid"/>
              </v:shape>
            </v:group>
            <v:group style="position:absolute;left:8725;top:4735;width:10;height:20" coordorigin="8725,4735" coordsize="10,20">
              <v:shape style="position:absolute;left:8725;top:4735;width:10;height:20" coordorigin="8725,4735" coordsize="10,20" path="m8725,4754l8735,4754,8735,4735,8725,4735,8725,4754xe" filled="true" fillcolor="#000000" stroked="false">
                <v:path arrowok="t"/>
                <v:fill type="solid"/>
              </v:shape>
            </v:group>
            <v:group style="position:absolute;left:8725;top:4754;width:10;height:20" coordorigin="8725,4754" coordsize="10,20">
              <v:shape style="position:absolute;left:8725;top:4754;width:10;height:20" coordorigin="8725,4754" coordsize="10,20" path="m8725,4773l8735,4773,8735,4754,8725,4754,8725,4773xe" filled="true" fillcolor="#000000" stroked="false">
                <v:path arrowok="t"/>
                <v:fill type="solid"/>
              </v:shape>
            </v:group>
            <v:group style="position:absolute;left:8725;top:4773;width:10;height:20" coordorigin="8725,4773" coordsize="10,20">
              <v:shape style="position:absolute;left:8725;top:4773;width:10;height:20" coordorigin="8725,4773" coordsize="10,20" path="m8725,4792l8735,4792,8735,4773,8725,4773,8725,4792xe" filled="true" fillcolor="#000000" stroked="false">
                <v:path arrowok="t"/>
                <v:fill type="solid"/>
              </v:shape>
            </v:group>
            <v:group style="position:absolute;left:8725;top:4792;width:10;height:20" coordorigin="8725,4792" coordsize="10,20">
              <v:shape style="position:absolute;left:8725;top:4792;width:10;height:20" coordorigin="8725,4792" coordsize="10,20" path="m8725,4812l8735,4812,8735,4792,8725,4792,8725,4812xe" filled="true" fillcolor="#000000" stroked="false">
                <v:path arrowok="t"/>
                <v:fill type="solid"/>
              </v:shape>
            </v:group>
            <v:group style="position:absolute;left:8725;top:4812;width:10;height:20" coordorigin="8725,4812" coordsize="10,20">
              <v:shape style="position:absolute;left:8725;top:4812;width:10;height:20" coordorigin="8725,4812" coordsize="10,20" path="m8725,4831l8735,4831,8735,4812,8725,4812,8725,4831xe" filled="true" fillcolor="#000000" stroked="false">
                <v:path arrowok="t"/>
                <v:fill type="solid"/>
              </v:shape>
            </v:group>
            <v:group style="position:absolute;left:8725;top:4831;width:10;height:20" coordorigin="8725,4831" coordsize="10,20">
              <v:shape style="position:absolute;left:8725;top:4831;width:10;height:20" coordorigin="8725,4831" coordsize="10,20" path="m8725,4850l8735,4850,8735,4831,8725,4831,8725,4850xe" filled="true" fillcolor="#000000" stroked="false">
                <v:path arrowok="t"/>
                <v:fill type="solid"/>
              </v:shape>
            </v:group>
            <v:group style="position:absolute;left:8725;top:4850;width:10;height:20" coordorigin="8725,4850" coordsize="10,20">
              <v:shape style="position:absolute;left:8725;top:4850;width:10;height:20" coordorigin="8725,4850" coordsize="10,20" path="m8725,4869l8735,4869,8735,4850,8725,4850,8725,4869xe" filled="true" fillcolor="#000000" stroked="false">
                <v:path arrowok="t"/>
                <v:fill type="solid"/>
              </v:shape>
            </v:group>
            <v:group style="position:absolute;left:8725;top:4869;width:10;height:20" coordorigin="8725,4869" coordsize="10,20">
              <v:shape style="position:absolute;left:8725;top:4869;width:10;height:20" coordorigin="8725,4869" coordsize="10,20" path="m8725,4888l8735,4888,8735,4869,8725,4869,8725,4888xe" filled="true" fillcolor="#000000" stroked="false">
                <v:path arrowok="t"/>
                <v:fill type="solid"/>
              </v:shape>
            </v:group>
            <v:group style="position:absolute;left:8725;top:4888;width:10;height:20" coordorigin="8725,4888" coordsize="10,20">
              <v:shape style="position:absolute;left:8725;top:4888;width:10;height:20" coordorigin="8725,4888" coordsize="10,20" path="m8725,4908l8735,4908,8735,4888,8725,4888,8725,4908xe" filled="true" fillcolor="#000000" stroked="false">
                <v:path arrowok="t"/>
                <v:fill type="solid"/>
              </v:shape>
            </v:group>
            <v:group style="position:absolute;left:8725;top:4908;width:10;height:20" coordorigin="8725,4908" coordsize="10,20">
              <v:shape style="position:absolute;left:8725;top:4908;width:10;height:20" coordorigin="8725,4908" coordsize="10,20" path="m8725,4927l8735,4927,8735,4908,8725,4908,8725,4927xe" filled="true" fillcolor="#000000" stroked="false">
                <v:path arrowok="t"/>
                <v:fill type="solid"/>
              </v:shape>
            </v:group>
            <v:group style="position:absolute;left:8725;top:4927;width:10;height:20" coordorigin="8725,4927" coordsize="10,20">
              <v:shape style="position:absolute;left:8725;top:4927;width:10;height:20" coordorigin="8725,4927" coordsize="10,20" path="m8725,4946l8735,4946,8735,4927,8725,4927,8725,4946xe" filled="true" fillcolor="#000000" stroked="false">
                <v:path arrowok="t"/>
                <v:fill type="solid"/>
              </v:shape>
            </v:group>
            <v:group style="position:absolute;left:8725;top:4946;width:10;height:20" coordorigin="8725,4946" coordsize="10,20">
              <v:shape style="position:absolute;left:8725;top:4946;width:10;height:20" coordorigin="8725,4946" coordsize="10,20" path="m8725,4965l8735,4965,8735,4946,8725,4946,8725,4965xe" filled="true" fillcolor="#000000" stroked="false">
                <v:path arrowok="t"/>
                <v:fill type="solid"/>
              </v:shape>
            </v:group>
            <v:group style="position:absolute;left:8725;top:4965;width:10;height:20" coordorigin="8725,4965" coordsize="10,20">
              <v:shape style="position:absolute;left:8725;top:4965;width:10;height:20" coordorigin="8725,4965" coordsize="10,20" path="m8725,4984l8735,4984,8735,4965,8725,4965,8725,4984xe" filled="true" fillcolor="#000000" stroked="false">
                <v:path arrowok="t"/>
                <v:fill type="solid"/>
              </v:shape>
            </v:group>
            <v:group style="position:absolute;left:8725;top:4984;width:10;height:20" coordorigin="8725,4984" coordsize="10,20">
              <v:shape style="position:absolute;left:8725;top:4984;width:10;height:20" coordorigin="8725,4984" coordsize="10,20" path="m8725,5004l8735,5004,8735,4984,8725,4984,8725,5004xe" filled="true" fillcolor="#000000" stroked="false">
                <v:path arrowok="t"/>
                <v:fill type="solid"/>
              </v:shape>
            </v:group>
            <v:group style="position:absolute;left:8725;top:5004;width:10;height:20" coordorigin="8725,5004" coordsize="10,20">
              <v:shape style="position:absolute;left:8725;top:5004;width:10;height:20" coordorigin="8725,5004" coordsize="10,20" path="m8725,5023l8735,5023,8735,5004,8725,5004,8725,5023xe" filled="true" fillcolor="#000000" stroked="false">
                <v:path arrowok="t"/>
                <v:fill type="solid"/>
              </v:shape>
            </v:group>
            <v:group style="position:absolute;left:8725;top:5023;width:10;height:20" coordorigin="8725,5023" coordsize="10,20">
              <v:shape style="position:absolute;left:8725;top:5023;width:10;height:20" coordorigin="8725,5023" coordsize="10,20" path="m8725,5042l8735,5042,8735,5023,8725,5023,8725,5042xe" filled="true" fillcolor="#000000" stroked="false">
                <v:path arrowok="t"/>
                <v:fill type="solid"/>
              </v:shape>
            </v:group>
            <v:group style="position:absolute;left:8725;top:5042;width:10;height:20" coordorigin="8725,5042" coordsize="10,20">
              <v:shape style="position:absolute;left:8725;top:5042;width:10;height:20" coordorigin="8725,5042" coordsize="10,20" path="m8725,5061l8735,5061,8735,5042,8725,5042,8725,5061xe" filled="true" fillcolor="#000000" stroked="false">
                <v:path arrowok="t"/>
                <v:fill type="solid"/>
              </v:shape>
            </v:group>
            <v:group style="position:absolute;left:8725;top:5061;width:10;height:20" coordorigin="8725,5061" coordsize="10,20">
              <v:shape style="position:absolute;left:8725;top:5061;width:10;height:20" coordorigin="8725,5061" coordsize="10,20" path="m8725,5080l8735,5080,8735,5061,8725,5061,8725,5080xe" filled="true" fillcolor="#000000" stroked="false">
                <v:path arrowok="t"/>
                <v:fill type="solid"/>
              </v:shape>
            </v:group>
            <v:group style="position:absolute;left:8725;top:5080;width:10;height:20" coordorigin="8725,5080" coordsize="10,20">
              <v:shape style="position:absolute;left:8725;top:5080;width:10;height:20" coordorigin="8725,5080" coordsize="10,20" path="m8725,5100l8735,5100,8735,5080,8725,5080,8725,5100xe" filled="true" fillcolor="#000000" stroked="false">
                <v:path arrowok="t"/>
                <v:fill type="solid"/>
              </v:shape>
            </v:group>
            <v:group style="position:absolute;left:8725;top:5100;width:10;height:20" coordorigin="8725,5100" coordsize="10,20">
              <v:shape style="position:absolute;left:8725;top:5100;width:10;height:20" coordorigin="8725,5100" coordsize="10,20" path="m8725,5119l8735,5119,8735,5100,8725,5100,8725,5119xe" filled="true" fillcolor="#000000" stroked="false">
                <v:path arrowok="t"/>
                <v:fill type="solid"/>
              </v:shape>
            </v:group>
            <v:group style="position:absolute;left:8725;top:5119;width:10;height:20" coordorigin="8725,5119" coordsize="10,20">
              <v:shape style="position:absolute;left:8725;top:5119;width:10;height:20" coordorigin="8725,5119" coordsize="10,20" path="m8725,5138l8735,5138,8735,5119,8725,5119,8725,5138xe" filled="true" fillcolor="#000000" stroked="false">
                <v:path arrowok="t"/>
                <v:fill type="solid"/>
              </v:shape>
            </v:group>
            <v:group style="position:absolute;left:8725;top:5138;width:10;height:20" coordorigin="8725,5138" coordsize="10,20">
              <v:shape style="position:absolute;left:8725;top:5138;width:10;height:20" coordorigin="8725,5138" coordsize="10,20" path="m8725,5157l8735,5157,8735,5138,8725,5138,8725,5157xe" filled="true" fillcolor="#000000" stroked="false">
                <v:path arrowok="t"/>
                <v:fill type="solid"/>
              </v:shape>
            </v:group>
            <v:group style="position:absolute;left:8725;top:5157;width:10;height:20" coordorigin="8725,5157" coordsize="10,20">
              <v:shape style="position:absolute;left:8725;top:5157;width:10;height:20" coordorigin="8725,5157" coordsize="10,20" path="m8725,5176l8735,5176,8735,5157,8725,5157,8725,5176xe" filled="true" fillcolor="#000000" stroked="false">
                <v:path arrowok="t"/>
                <v:fill type="solid"/>
              </v:shape>
            </v:group>
            <v:group style="position:absolute;left:8725;top:5176;width:10;height:20" coordorigin="8725,5176" coordsize="10,20">
              <v:shape style="position:absolute;left:8725;top:5176;width:10;height:20" coordorigin="8725,5176" coordsize="10,20" path="m8725,5196l8735,5196,8735,5176,8725,5176,8725,5196xe" filled="true" fillcolor="#000000" stroked="false">
                <v:path arrowok="t"/>
                <v:fill type="solid"/>
              </v:shape>
            </v:group>
            <v:group style="position:absolute;left:8725;top:5196;width:10;height:20" coordorigin="8725,5196" coordsize="10,20">
              <v:shape style="position:absolute;left:8725;top:5196;width:10;height:20" coordorigin="8725,5196" coordsize="10,20" path="m8725,5215l8735,5215,8735,5196,8725,5196,8725,5215xe" filled="true" fillcolor="#000000" stroked="false">
                <v:path arrowok="t"/>
                <v:fill type="solid"/>
              </v:shape>
            </v:group>
            <v:group style="position:absolute;left:8725;top:5215;width:10;height:20" coordorigin="8725,5215" coordsize="10,20">
              <v:shape style="position:absolute;left:8725;top:5215;width:10;height:20" coordorigin="8725,5215" coordsize="10,20" path="m8725,5234l8735,5234,8735,5215,8725,5215,8725,5234xe" filled="true" fillcolor="#000000" stroked="false">
                <v:path arrowok="t"/>
                <v:fill type="solid"/>
              </v:shape>
            </v:group>
            <v:group style="position:absolute;left:8725;top:5234;width:10;height:20" coordorigin="8725,5234" coordsize="10,20">
              <v:shape style="position:absolute;left:8725;top:5234;width:10;height:20" coordorigin="8725,5234" coordsize="10,20" path="m8725,5253l8735,5253,8735,5234,8725,5234,8725,5253xe" filled="true" fillcolor="#000000" stroked="false">
                <v:path arrowok="t"/>
                <v:fill type="solid"/>
              </v:shape>
            </v:group>
            <v:group style="position:absolute;left:8725;top:5253;width:10;height:20" coordorigin="8725,5253" coordsize="10,20">
              <v:shape style="position:absolute;left:8725;top:5253;width:10;height:20" coordorigin="8725,5253" coordsize="10,20" path="m8725,5272l8735,5272,8735,5253,8725,5253,8725,5272xe" filled="true" fillcolor="#000000" stroked="false">
                <v:path arrowok="t"/>
                <v:fill type="solid"/>
              </v:shape>
            </v:group>
            <v:group style="position:absolute;left:8725;top:5272;width:10;height:20" coordorigin="8725,5272" coordsize="10,20">
              <v:shape style="position:absolute;left:8725;top:5272;width:10;height:20" coordorigin="8725,5272" coordsize="10,20" path="m8725,5292l8735,5292,8735,5272,8725,5272,8725,5292xe" filled="true" fillcolor="#000000" stroked="false">
                <v:path arrowok="t"/>
                <v:fill type="solid"/>
              </v:shape>
            </v:group>
            <v:group style="position:absolute;left:8725;top:5296;width:10;height:2" coordorigin="8725,5296" coordsize="10,2">
              <v:shape style="position:absolute;left:8725;top:5296;width:10;height:2" coordorigin="8725,5296" coordsize="10,0" path="m8725,5296l8735,5296e" filled="false" stroked="true" strokeweight=".47998pt" strokecolor="#000000">
                <v:path arrowok="t"/>
              </v:shape>
              <v:shape style="position:absolute;left:2950;top:5301;width:970;height:10" type="#_x0000_t75" stroked="false">
                <v:imagedata r:id="rId440" o:title=""/>
              </v:shape>
              <v:shape style="position:absolute;left:3915;top:5301;width:1154;height:10" type="#_x0000_t75" stroked="false">
                <v:imagedata r:id="rId441" o:title=""/>
              </v:shape>
              <v:shape style="position:absolute;left:5065;top:5301;width:1707;height:10" type="#_x0000_t75" stroked="false">
                <v:imagedata r:id="rId435" o:title=""/>
              </v:shape>
              <v:shape style="position:absolute;left:6767;top:5301;width:790;height:10" type="#_x0000_t75" stroked="false">
                <v:imagedata r:id="rId436" o:title=""/>
              </v:shape>
              <v:shape style="position:absolute;left:7552;top:5301;width:1174;height:10" type="#_x0000_t75" stroked="false">
                <v:imagedata r:id="rId437" o:title=""/>
              </v:shape>
              <v:shape style="position:absolute;left:8721;top:5301;width:1849;height:10" type="#_x0000_t75" stroked="false">
                <v:imagedata r:id="rId438" o:title=""/>
              </v:shape>
              <v:shape style="position:absolute;left:10564;top:5301;width:578;height:10" type="#_x0000_t75" stroked="false">
                <v:imagedata r:id="rId439" o:title=""/>
              </v:shape>
            </v:group>
            <v:group style="position:absolute;left:5070;top:5311;width:10;height:20" coordorigin="5070,5311" coordsize="10,20">
              <v:shape style="position:absolute;left:5070;top:5311;width:10;height:20" coordorigin="5070,5311" coordsize="10,20" path="m5070,5330l5079,5330,5079,5311,5070,5311,5070,5330xe" filled="true" fillcolor="#000000" stroked="false">
                <v:path arrowok="t"/>
                <v:fill type="solid"/>
              </v:shape>
            </v:group>
            <v:group style="position:absolute;left:5070;top:5330;width:10;height:20" coordorigin="5070,5330" coordsize="10,20">
              <v:shape style="position:absolute;left:5070;top:5330;width:10;height:20" coordorigin="5070,5330" coordsize="10,20" path="m5070,5349l5079,5349,5079,5330,5070,5330,5070,5349xe" filled="true" fillcolor="#000000" stroked="false">
                <v:path arrowok="t"/>
                <v:fill type="solid"/>
              </v:shape>
            </v:group>
            <v:group style="position:absolute;left:5070;top:5349;width:10;height:20" coordorigin="5070,5349" coordsize="10,20">
              <v:shape style="position:absolute;left:5070;top:5349;width:10;height:20" coordorigin="5070,5349" coordsize="10,20" path="m5070,5368l5079,5368,5079,5349,5070,5349,5070,5368xe" filled="true" fillcolor="#000000" stroked="false">
                <v:path arrowok="t"/>
                <v:fill type="solid"/>
              </v:shape>
            </v:group>
            <v:group style="position:absolute;left:5070;top:5368;width:10;height:20" coordorigin="5070,5368" coordsize="10,20">
              <v:shape style="position:absolute;left:5070;top:5368;width:10;height:20" coordorigin="5070,5368" coordsize="10,20" path="m5070,5388l5079,5388,5079,5368,5070,5368,5070,5388xe" filled="true" fillcolor="#000000" stroked="false">
                <v:path arrowok="t"/>
                <v:fill type="solid"/>
              </v:shape>
            </v:group>
            <v:group style="position:absolute;left:5070;top:5388;width:10;height:20" coordorigin="5070,5388" coordsize="10,20">
              <v:shape style="position:absolute;left:5070;top:5388;width:10;height:20" coordorigin="5070,5388" coordsize="10,20" path="m5070,5407l5079,5407,5079,5388,5070,5388,5070,5407xe" filled="true" fillcolor="#000000" stroked="false">
                <v:path arrowok="t"/>
                <v:fill type="solid"/>
              </v:shape>
            </v:group>
            <v:group style="position:absolute;left:5070;top:5407;width:10;height:20" coordorigin="5070,5407" coordsize="10,20">
              <v:shape style="position:absolute;left:5070;top:5407;width:10;height:20" coordorigin="5070,5407" coordsize="10,20" path="m5070,5426l5079,5426,5079,5407,5070,5407,5070,5426xe" filled="true" fillcolor="#000000" stroked="false">
                <v:path arrowok="t"/>
                <v:fill type="solid"/>
              </v:shape>
            </v:group>
            <v:group style="position:absolute;left:5070;top:5426;width:10;height:20" coordorigin="5070,5426" coordsize="10,20">
              <v:shape style="position:absolute;left:5070;top:5426;width:10;height:20" coordorigin="5070,5426" coordsize="10,20" path="m5070,5445l5079,5445,5079,5426,5070,5426,5070,5445xe" filled="true" fillcolor="#000000" stroked="false">
                <v:path arrowok="t"/>
                <v:fill type="solid"/>
              </v:shape>
            </v:group>
            <v:group style="position:absolute;left:5070;top:5445;width:10;height:20" coordorigin="5070,5445" coordsize="10,20">
              <v:shape style="position:absolute;left:5070;top:5445;width:10;height:20" coordorigin="5070,5445" coordsize="10,20" path="m5070,5464l5079,5464,5079,5445,5070,5445,5070,5464xe" filled="true" fillcolor="#000000" stroked="false">
                <v:path arrowok="t"/>
                <v:fill type="solid"/>
              </v:shape>
            </v:group>
            <v:group style="position:absolute;left:5070;top:5464;width:10;height:20" coordorigin="5070,5464" coordsize="10,20">
              <v:shape style="position:absolute;left:5070;top:5464;width:10;height:20" coordorigin="5070,5464" coordsize="10,20" path="m5070,5484l5079,5484,5079,5464,5070,5464,5070,5484xe" filled="true" fillcolor="#000000" stroked="false">
                <v:path arrowok="t"/>
                <v:fill type="solid"/>
              </v:shape>
            </v:group>
            <v:group style="position:absolute;left:5070;top:5484;width:10;height:20" coordorigin="5070,5484" coordsize="10,20">
              <v:shape style="position:absolute;left:5070;top:5484;width:10;height:20" coordorigin="5070,5484" coordsize="10,20" path="m5070,5503l5079,5503,5079,5484,5070,5484,5070,5503xe" filled="true" fillcolor="#000000" stroked="false">
                <v:path arrowok="t"/>
                <v:fill type="solid"/>
              </v:shape>
            </v:group>
            <v:group style="position:absolute;left:5070;top:5503;width:10;height:20" coordorigin="5070,5503" coordsize="10,20">
              <v:shape style="position:absolute;left:5070;top:5503;width:10;height:20" coordorigin="5070,5503" coordsize="10,20" path="m5070,5522l5079,5522,5079,5503,5070,5503,5070,5522xe" filled="true" fillcolor="#000000" stroked="false">
                <v:path arrowok="t"/>
                <v:fill type="solid"/>
              </v:shape>
            </v:group>
            <v:group style="position:absolute;left:5070;top:5522;width:10;height:20" coordorigin="5070,5522" coordsize="10,20">
              <v:shape style="position:absolute;left:5070;top:5522;width:10;height:20" coordorigin="5070,5522" coordsize="10,20" path="m5070,5541l5079,5541,5079,5522,5070,5522,5070,5541xe" filled="true" fillcolor="#000000" stroked="false">
                <v:path arrowok="t"/>
                <v:fill type="solid"/>
              </v:shape>
            </v:group>
            <v:group style="position:absolute;left:5070;top:5541;width:10;height:20" coordorigin="5070,5541" coordsize="10,20">
              <v:shape style="position:absolute;left:5070;top:5541;width:10;height:20" coordorigin="5070,5541" coordsize="10,20" path="m5070,5560l5079,5560,5079,5541,5070,5541,5070,5560xe" filled="true" fillcolor="#000000" stroked="false">
                <v:path arrowok="t"/>
                <v:fill type="solid"/>
              </v:shape>
            </v:group>
            <v:group style="position:absolute;left:5070;top:5560;width:10;height:20" coordorigin="5070,5560" coordsize="10,20">
              <v:shape style="position:absolute;left:5070;top:5560;width:10;height:20" coordorigin="5070,5560" coordsize="10,20" path="m5070,5580l5079,5580,5079,5560,5070,5560,5070,5580xe" filled="true" fillcolor="#000000" stroked="false">
                <v:path arrowok="t"/>
                <v:fill type="solid"/>
              </v:shape>
            </v:group>
            <v:group style="position:absolute;left:5070;top:5580;width:10;height:20" coordorigin="5070,5580" coordsize="10,20">
              <v:shape style="position:absolute;left:5070;top:5580;width:10;height:20" coordorigin="5070,5580" coordsize="10,20" path="m5070,5599l5079,5599,5079,5580,5070,5580,5070,5599xe" filled="true" fillcolor="#000000" stroked="false">
                <v:path arrowok="t"/>
                <v:fill type="solid"/>
              </v:shape>
            </v:group>
            <v:group style="position:absolute;left:5070;top:5599;width:10;height:20" coordorigin="5070,5599" coordsize="10,20">
              <v:shape style="position:absolute;left:5070;top:5599;width:10;height:20" coordorigin="5070,5599" coordsize="10,20" path="m5070,5618l5079,5618,5079,5599,5070,5599,5070,5618xe" filled="true" fillcolor="#000000" stroked="false">
                <v:path arrowok="t"/>
                <v:fill type="solid"/>
              </v:shape>
            </v:group>
            <v:group style="position:absolute;left:5070;top:5618;width:10;height:20" coordorigin="5070,5618" coordsize="10,20">
              <v:shape style="position:absolute;left:5070;top:5618;width:10;height:20" coordorigin="5070,5618" coordsize="10,20" path="m5070,5637l5079,5637,5079,5618,5070,5618,5070,5637xe" filled="true" fillcolor="#000000" stroked="false">
                <v:path arrowok="t"/>
                <v:fill type="solid"/>
              </v:shape>
            </v:group>
            <v:group style="position:absolute;left:5070;top:5637;width:10;height:20" coordorigin="5070,5637" coordsize="10,20">
              <v:shape style="position:absolute;left:5070;top:5637;width:10;height:20" coordorigin="5070,5637" coordsize="10,20" path="m5070,5656l5079,5656,5079,5637,5070,5637,5070,5656xe" filled="true" fillcolor="#000000" stroked="false">
                <v:path arrowok="t"/>
                <v:fill type="solid"/>
              </v:shape>
            </v:group>
            <v:group style="position:absolute;left:5070;top:5656;width:10;height:20" coordorigin="5070,5656" coordsize="10,20">
              <v:shape style="position:absolute;left:5070;top:5656;width:10;height:20" coordorigin="5070,5656" coordsize="10,20" path="m5070,5676l5079,5676,5079,5656,5070,5656,5070,5676xe" filled="true" fillcolor="#000000" stroked="false">
                <v:path arrowok="t"/>
                <v:fill type="solid"/>
              </v:shape>
            </v:group>
            <v:group style="position:absolute;left:5070;top:5676;width:10;height:20" coordorigin="5070,5676" coordsize="10,20">
              <v:shape style="position:absolute;left:5070;top:5676;width:10;height:20" coordorigin="5070,5676" coordsize="10,20" path="m5070,5695l5079,5695,5079,5676,5070,5676,5070,5695xe" filled="true" fillcolor="#000000" stroked="false">
                <v:path arrowok="t"/>
                <v:fill type="solid"/>
              </v:shape>
            </v:group>
            <v:group style="position:absolute;left:5070;top:5703;width:10;height:2" coordorigin="5070,5703" coordsize="10,2">
              <v:shape style="position:absolute;left:5070;top:5703;width:10;height:2" coordorigin="5070,5703" coordsize="10,0" path="m5070,5703l5079,5703e" filled="false" stroked="true" strokeweight=".84003pt" strokecolor="#000000">
                <v:path arrowok="t"/>
              </v:shape>
            </v:group>
            <v:group style="position:absolute;left:6772;top:5311;width:10;height:20" coordorigin="6772,5311" coordsize="10,20">
              <v:shape style="position:absolute;left:6772;top:5311;width:10;height:20" coordorigin="6772,5311" coordsize="10,20" path="m6772,5330l6781,5330,6781,5311,6772,5311,6772,5330xe" filled="true" fillcolor="#000000" stroked="false">
                <v:path arrowok="t"/>
                <v:fill type="solid"/>
              </v:shape>
            </v:group>
            <v:group style="position:absolute;left:6772;top:5330;width:10;height:20" coordorigin="6772,5330" coordsize="10,20">
              <v:shape style="position:absolute;left:6772;top:5330;width:10;height:20" coordorigin="6772,5330" coordsize="10,20" path="m6772,5349l6781,5349,6781,5330,6772,5330,6772,5349xe" filled="true" fillcolor="#000000" stroked="false">
                <v:path arrowok="t"/>
                <v:fill type="solid"/>
              </v:shape>
            </v:group>
            <v:group style="position:absolute;left:6772;top:5349;width:10;height:20" coordorigin="6772,5349" coordsize="10,20">
              <v:shape style="position:absolute;left:6772;top:5349;width:10;height:20" coordorigin="6772,5349" coordsize="10,20" path="m6772,5368l6781,5368,6781,5349,6772,5349,6772,5368xe" filled="true" fillcolor="#000000" stroked="false">
                <v:path arrowok="t"/>
                <v:fill type="solid"/>
              </v:shape>
            </v:group>
            <v:group style="position:absolute;left:6772;top:5368;width:10;height:20" coordorigin="6772,5368" coordsize="10,20">
              <v:shape style="position:absolute;left:6772;top:5368;width:10;height:20" coordorigin="6772,5368" coordsize="10,20" path="m6772,5388l6781,5388,6781,5368,6772,5368,6772,5388xe" filled="true" fillcolor="#000000" stroked="false">
                <v:path arrowok="t"/>
                <v:fill type="solid"/>
              </v:shape>
            </v:group>
            <v:group style="position:absolute;left:6772;top:5388;width:10;height:20" coordorigin="6772,5388" coordsize="10,20">
              <v:shape style="position:absolute;left:6772;top:5388;width:10;height:20" coordorigin="6772,5388" coordsize="10,20" path="m6772,5407l6781,5407,6781,5388,6772,5388,6772,5407xe" filled="true" fillcolor="#000000" stroked="false">
                <v:path arrowok="t"/>
                <v:fill type="solid"/>
              </v:shape>
            </v:group>
            <v:group style="position:absolute;left:6772;top:5407;width:10;height:20" coordorigin="6772,5407" coordsize="10,20">
              <v:shape style="position:absolute;left:6772;top:5407;width:10;height:20" coordorigin="6772,5407" coordsize="10,20" path="m6772,5426l6781,5426,6781,5407,6772,5407,6772,5426xe" filled="true" fillcolor="#000000" stroked="false">
                <v:path arrowok="t"/>
                <v:fill type="solid"/>
              </v:shape>
            </v:group>
            <v:group style="position:absolute;left:6772;top:5426;width:10;height:20" coordorigin="6772,5426" coordsize="10,20">
              <v:shape style="position:absolute;left:6772;top:5426;width:10;height:20" coordorigin="6772,5426" coordsize="10,20" path="m6772,5445l6781,5445,6781,5426,6772,5426,6772,5445xe" filled="true" fillcolor="#000000" stroked="false">
                <v:path arrowok="t"/>
                <v:fill type="solid"/>
              </v:shape>
            </v:group>
            <v:group style="position:absolute;left:6772;top:5445;width:10;height:20" coordorigin="6772,5445" coordsize="10,20">
              <v:shape style="position:absolute;left:6772;top:5445;width:10;height:20" coordorigin="6772,5445" coordsize="10,20" path="m6772,5464l6781,5464,6781,5445,6772,5445,6772,5464xe" filled="true" fillcolor="#000000" stroked="false">
                <v:path arrowok="t"/>
                <v:fill type="solid"/>
              </v:shape>
            </v:group>
            <v:group style="position:absolute;left:6772;top:5464;width:10;height:20" coordorigin="6772,5464" coordsize="10,20">
              <v:shape style="position:absolute;left:6772;top:5464;width:10;height:20" coordorigin="6772,5464" coordsize="10,20" path="m6772,5484l6781,5484,6781,5464,6772,5464,6772,5484xe" filled="true" fillcolor="#000000" stroked="false">
                <v:path arrowok="t"/>
                <v:fill type="solid"/>
              </v:shape>
            </v:group>
            <v:group style="position:absolute;left:6772;top:5484;width:10;height:20" coordorigin="6772,5484" coordsize="10,20">
              <v:shape style="position:absolute;left:6772;top:5484;width:10;height:20" coordorigin="6772,5484" coordsize="10,20" path="m6772,5503l6781,5503,6781,5484,6772,5484,6772,5503xe" filled="true" fillcolor="#000000" stroked="false">
                <v:path arrowok="t"/>
                <v:fill type="solid"/>
              </v:shape>
            </v:group>
            <v:group style="position:absolute;left:6772;top:5503;width:10;height:20" coordorigin="6772,5503" coordsize="10,20">
              <v:shape style="position:absolute;left:6772;top:5503;width:10;height:20" coordorigin="6772,5503" coordsize="10,20" path="m6772,5522l6781,5522,6781,5503,6772,5503,6772,5522xe" filled="true" fillcolor="#000000" stroked="false">
                <v:path arrowok="t"/>
                <v:fill type="solid"/>
              </v:shape>
            </v:group>
            <v:group style="position:absolute;left:6772;top:5522;width:10;height:20" coordorigin="6772,5522" coordsize="10,20">
              <v:shape style="position:absolute;left:6772;top:5522;width:10;height:20" coordorigin="6772,5522" coordsize="10,20" path="m6772,5541l6781,5541,6781,5522,6772,5522,6772,5541xe" filled="true" fillcolor="#000000" stroked="false">
                <v:path arrowok="t"/>
                <v:fill type="solid"/>
              </v:shape>
            </v:group>
            <v:group style="position:absolute;left:6772;top:5541;width:10;height:20" coordorigin="6772,5541" coordsize="10,20">
              <v:shape style="position:absolute;left:6772;top:5541;width:10;height:20" coordorigin="6772,5541" coordsize="10,20" path="m6772,5560l6781,5560,6781,5541,6772,5541,6772,5560xe" filled="true" fillcolor="#000000" stroked="false">
                <v:path arrowok="t"/>
                <v:fill type="solid"/>
              </v:shape>
            </v:group>
            <v:group style="position:absolute;left:6772;top:5560;width:10;height:20" coordorigin="6772,5560" coordsize="10,20">
              <v:shape style="position:absolute;left:6772;top:5560;width:10;height:20" coordorigin="6772,5560" coordsize="10,20" path="m6772,5580l6781,5580,6781,5560,6772,5560,6772,5580xe" filled="true" fillcolor="#000000" stroked="false">
                <v:path arrowok="t"/>
                <v:fill type="solid"/>
              </v:shape>
            </v:group>
            <v:group style="position:absolute;left:6772;top:5580;width:10;height:20" coordorigin="6772,5580" coordsize="10,20">
              <v:shape style="position:absolute;left:6772;top:5580;width:10;height:20" coordorigin="6772,5580" coordsize="10,20" path="m6772,5599l6781,5599,6781,5580,6772,5580,6772,5599xe" filled="true" fillcolor="#000000" stroked="false">
                <v:path arrowok="t"/>
                <v:fill type="solid"/>
              </v:shape>
            </v:group>
            <v:group style="position:absolute;left:6772;top:5599;width:10;height:20" coordorigin="6772,5599" coordsize="10,20">
              <v:shape style="position:absolute;left:6772;top:5599;width:10;height:20" coordorigin="6772,5599" coordsize="10,20" path="m6772,5618l6781,5618,6781,5599,6772,5599,6772,5618xe" filled="true" fillcolor="#000000" stroked="false">
                <v:path arrowok="t"/>
                <v:fill type="solid"/>
              </v:shape>
            </v:group>
            <v:group style="position:absolute;left:6772;top:5618;width:10;height:20" coordorigin="6772,5618" coordsize="10,20">
              <v:shape style="position:absolute;left:6772;top:5618;width:10;height:20" coordorigin="6772,5618" coordsize="10,20" path="m6772,5637l6781,5637,6781,5618,6772,5618,6772,5637xe" filled="true" fillcolor="#000000" stroked="false">
                <v:path arrowok="t"/>
                <v:fill type="solid"/>
              </v:shape>
            </v:group>
            <v:group style="position:absolute;left:6772;top:5637;width:10;height:20" coordorigin="6772,5637" coordsize="10,20">
              <v:shape style="position:absolute;left:6772;top:5637;width:10;height:20" coordorigin="6772,5637" coordsize="10,20" path="m6772,5656l6781,5656,6781,5637,6772,5637,6772,5656xe" filled="true" fillcolor="#000000" stroked="false">
                <v:path arrowok="t"/>
                <v:fill type="solid"/>
              </v:shape>
            </v:group>
            <v:group style="position:absolute;left:6772;top:5656;width:10;height:20" coordorigin="6772,5656" coordsize="10,20">
              <v:shape style="position:absolute;left:6772;top:5656;width:10;height:20" coordorigin="6772,5656" coordsize="10,20" path="m6772,5676l6781,5676,6781,5656,6772,5656,6772,5676xe" filled="true" fillcolor="#000000" stroked="false">
                <v:path arrowok="t"/>
                <v:fill type="solid"/>
              </v:shape>
            </v:group>
            <v:group style="position:absolute;left:6772;top:5676;width:10;height:20" coordorigin="6772,5676" coordsize="10,20">
              <v:shape style="position:absolute;left:6772;top:5676;width:10;height:20" coordorigin="6772,5676" coordsize="10,20" path="m6772,5695l6781,5695,6781,5676,6772,5676,6772,5695xe" filled="true" fillcolor="#000000" stroked="false">
                <v:path arrowok="t"/>
                <v:fill type="solid"/>
              </v:shape>
            </v:group>
            <v:group style="position:absolute;left:6772;top:5703;width:10;height:2" coordorigin="6772,5703" coordsize="10,2">
              <v:shape style="position:absolute;left:6772;top:5703;width:10;height:2" coordorigin="6772,5703" coordsize="10,0" path="m6772,5703l6781,5703e" filled="false" stroked="true" strokeweight=".84003pt" strokecolor="#000000">
                <v:path arrowok="t"/>
              </v:shape>
            </v:group>
            <v:group style="position:absolute;left:8725;top:5311;width:10;height:20" coordorigin="8725,5311" coordsize="10,20">
              <v:shape style="position:absolute;left:8725;top:5311;width:10;height:20" coordorigin="8725,5311" coordsize="10,20" path="m8725,5330l8735,5330,8735,5311,8725,5311,8725,5330xe" filled="true" fillcolor="#000000" stroked="false">
                <v:path arrowok="t"/>
                <v:fill type="solid"/>
              </v:shape>
            </v:group>
            <v:group style="position:absolute;left:8725;top:5330;width:10;height:20" coordorigin="8725,5330" coordsize="10,20">
              <v:shape style="position:absolute;left:8725;top:5330;width:10;height:20" coordorigin="8725,5330" coordsize="10,20" path="m8725,5349l8735,5349,8735,5330,8725,5330,8725,5349xe" filled="true" fillcolor="#000000" stroked="false">
                <v:path arrowok="t"/>
                <v:fill type="solid"/>
              </v:shape>
            </v:group>
            <v:group style="position:absolute;left:8725;top:5349;width:10;height:20" coordorigin="8725,5349" coordsize="10,20">
              <v:shape style="position:absolute;left:8725;top:5349;width:10;height:20" coordorigin="8725,5349" coordsize="10,20" path="m8725,5368l8735,5368,8735,5349,8725,5349,8725,5368xe" filled="true" fillcolor="#000000" stroked="false">
                <v:path arrowok="t"/>
                <v:fill type="solid"/>
              </v:shape>
            </v:group>
            <v:group style="position:absolute;left:8725;top:5368;width:10;height:20" coordorigin="8725,5368" coordsize="10,20">
              <v:shape style="position:absolute;left:8725;top:5368;width:10;height:20" coordorigin="8725,5368" coordsize="10,20" path="m8725,5388l8735,5388,8735,5368,8725,5368,8725,5388xe" filled="true" fillcolor="#000000" stroked="false">
                <v:path arrowok="t"/>
                <v:fill type="solid"/>
              </v:shape>
            </v:group>
            <v:group style="position:absolute;left:8725;top:5388;width:10;height:20" coordorigin="8725,5388" coordsize="10,20">
              <v:shape style="position:absolute;left:8725;top:5388;width:10;height:20" coordorigin="8725,5388" coordsize="10,20" path="m8725,5407l8735,5407,8735,5388,8725,5388,8725,5407xe" filled="true" fillcolor="#000000" stroked="false">
                <v:path arrowok="t"/>
                <v:fill type="solid"/>
              </v:shape>
            </v:group>
            <v:group style="position:absolute;left:8725;top:5407;width:10;height:20" coordorigin="8725,5407" coordsize="10,20">
              <v:shape style="position:absolute;left:8725;top:5407;width:10;height:20" coordorigin="8725,5407" coordsize="10,20" path="m8725,5426l8735,5426,8735,5407,8725,5407,8725,5426xe" filled="true" fillcolor="#000000" stroked="false">
                <v:path arrowok="t"/>
                <v:fill type="solid"/>
              </v:shape>
            </v:group>
            <v:group style="position:absolute;left:8725;top:5426;width:10;height:20" coordorigin="8725,5426" coordsize="10,20">
              <v:shape style="position:absolute;left:8725;top:5426;width:10;height:20" coordorigin="8725,5426" coordsize="10,20" path="m8725,5445l8735,5445,8735,5426,8725,5426,8725,5445xe" filled="true" fillcolor="#000000" stroked="false">
                <v:path arrowok="t"/>
                <v:fill type="solid"/>
              </v:shape>
            </v:group>
            <v:group style="position:absolute;left:8725;top:5445;width:10;height:20" coordorigin="8725,5445" coordsize="10,20">
              <v:shape style="position:absolute;left:8725;top:5445;width:10;height:20" coordorigin="8725,5445" coordsize="10,20" path="m8725,5464l8735,5464,8735,5445,8725,5445,8725,5464xe" filled="true" fillcolor="#000000" stroked="false">
                <v:path arrowok="t"/>
                <v:fill type="solid"/>
              </v:shape>
            </v:group>
            <v:group style="position:absolute;left:8725;top:5464;width:10;height:20" coordorigin="8725,5464" coordsize="10,20">
              <v:shape style="position:absolute;left:8725;top:5464;width:10;height:20" coordorigin="8725,5464" coordsize="10,20" path="m8725,5484l8735,5484,8735,5464,8725,5464,8725,5484xe" filled="true" fillcolor="#000000" stroked="false">
                <v:path arrowok="t"/>
                <v:fill type="solid"/>
              </v:shape>
            </v:group>
            <v:group style="position:absolute;left:8725;top:5484;width:10;height:20" coordorigin="8725,5484" coordsize="10,20">
              <v:shape style="position:absolute;left:8725;top:5484;width:10;height:20" coordorigin="8725,5484" coordsize="10,20" path="m8725,5503l8735,5503,8735,5484,8725,5484,8725,5503xe" filled="true" fillcolor="#000000" stroked="false">
                <v:path arrowok="t"/>
                <v:fill type="solid"/>
              </v:shape>
            </v:group>
            <v:group style="position:absolute;left:8725;top:5503;width:10;height:20" coordorigin="8725,5503" coordsize="10,20">
              <v:shape style="position:absolute;left:8725;top:5503;width:10;height:20" coordorigin="8725,5503" coordsize="10,20" path="m8725,5522l8735,5522,8735,5503,8725,5503,8725,5522xe" filled="true" fillcolor="#000000" stroked="false">
                <v:path arrowok="t"/>
                <v:fill type="solid"/>
              </v:shape>
            </v:group>
            <v:group style="position:absolute;left:8725;top:5522;width:10;height:20" coordorigin="8725,5522" coordsize="10,20">
              <v:shape style="position:absolute;left:8725;top:5522;width:10;height:20" coordorigin="8725,5522" coordsize="10,20" path="m8725,5541l8735,5541,8735,5522,8725,5522,8725,5541xe" filled="true" fillcolor="#000000" stroked="false">
                <v:path arrowok="t"/>
                <v:fill type="solid"/>
              </v:shape>
            </v:group>
            <v:group style="position:absolute;left:8725;top:5541;width:10;height:20" coordorigin="8725,5541" coordsize="10,20">
              <v:shape style="position:absolute;left:8725;top:5541;width:10;height:20" coordorigin="8725,5541" coordsize="10,20" path="m8725,5560l8735,5560,8735,5541,8725,5541,8725,5560xe" filled="true" fillcolor="#000000" stroked="false">
                <v:path arrowok="t"/>
                <v:fill type="solid"/>
              </v:shape>
            </v:group>
            <v:group style="position:absolute;left:8725;top:5560;width:10;height:20" coordorigin="8725,5560" coordsize="10,20">
              <v:shape style="position:absolute;left:8725;top:5560;width:10;height:20" coordorigin="8725,5560" coordsize="10,20" path="m8725,5580l8735,5580,8735,5560,8725,5560,8725,5580xe" filled="true" fillcolor="#000000" stroked="false">
                <v:path arrowok="t"/>
                <v:fill type="solid"/>
              </v:shape>
            </v:group>
            <v:group style="position:absolute;left:8725;top:5580;width:10;height:20" coordorigin="8725,5580" coordsize="10,20">
              <v:shape style="position:absolute;left:8725;top:5580;width:10;height:20" coordorigin="8725,5580" coordsize="10,20" path="m8725,5599l8735,5599,8735,5580,8725,5580,8725,5599xe" filled="true" fillcolor="#000000" stroked="false">
                <v:path arrowok="t"/>
                <v:fill type="solid"/>
              </v:shape>
            </v:group>
            <v:group style="position:absolute;left:8725;top:5599;width:10;height:20" coordorigin="8725,5599" coordsize="10,20">
              <v:shape style="position:absolute;left:8725;top:5599;width:10;height:20" coordorigin="8725,5599" coordsize="10,20" path="m8725,5618l8735,5618,8735,5599,8725,5599,8725,5618xe" filled="true" fillcolor="#000000" stroked="false">
                <v:path arrowok="t"/>
                <v:fill type="solid"/>
              </v:shape>
            </v:group>
            <v:group style="position:absolute;left:8725;top:5618;width:10;height:20" coordorigin="8725,5618" coordsize="10,20">
              <v:shape style="position:absolute;left:8725;top:5618;width:10;height:20" coordorigin="8725,5618" coordsize="10,20" path="m8725,5637l8735,5637,8735,5618,8725,5618,8725,5637xe" filled="true" fillcolor="#000000" stroked="false">
                <v:path arrowok="t"/>
                <v:fill type="solid"/>
              </v:shape>
            </v:group>
            <v:group style="position:absolute;left:8725;top:5637;width:10;height:20" coordorigin="8725,5637" coordsize="10,20">
              <v:shape style="position:absolute;left:8725;top:5637;width:10;height:20" coordorigin="8725,5637" coordsize="10,20" path="m8725,5656l8735,5656,8735,5637,8725,5637,8725,5656xe" filled="true" fillcolor="#000000" stroked="false">
                <v:path arrowok="t"/>
                <v:fill type="solid"/>
              </v:shape>
            </v:group>
            <v:group style="position:absolute;left:8725;top:5656;width:10;height:20" coordorigin="8725,5656" coordsize="10,20">
              <v:shape style="position:absolute;left:8725;top:5656;width:10;height:20" coordorigin="8725,5656" coordsize="10,20" path="m8725,5676l8735,5676,8735,5656,8725,5656,8725,5676xe" filled="true" fillcolor="#000000" stroked="false">
                <v:path arrowok="t"/>
                <v:fill type="solid"/>
              </v:shape>
            </v:group>
            <v:group style="position:absolute;left:8725;top:5676;width:10;height:20" coordorigin="8725,5676" coordsize="10,20">
              <v:shape style="position:absolute;left:8725;top:5676;width:10;height:20" coordorigin="8725,5676" coordsize="10,20" path="m8725,5695l8735,5695,8735,5676,8725,5676,8725,5695xe" filled="true" fillcolor="#000000" stroked="false">
                <v:path arrowok="t"/>
                <v:fill type="solid"/>
              </v:shape>
            </v:group>
            <v:group style="position:absolute;left:8725;top:5703;width:10;height:2" coordorigin="8725,5703" coordsize="10,2">
              <v:shape style="position:absolute;left:8725;top:5703;width:10;height:2" coordorigin="8725,5703" coordsize="10,0" path="m8725,5703l8735,5703e" filled="false" stroked="true" strokeweight=".84003pt" strokecolor="#000000">
                <v:path arrowok="t"/>
              </v:shape>
              <v:shape style="position:absolute;left:2950;top:5618;width:989;height:103" type="#_x0000_t75" stroked="false">
                <v:imagedata r:id="rId448" o:title=""/>
              </v:shape>
              <v:shape style="position:absolute;left:3915;top:5712;width:1154;height:10" type="#_x0000_t75" stroked="false">
                <v:imagedata r:id="rId442" o:title=""/>
              </v:shape>
              <v:shape style="position:absolute;left:5065;top:5712;width:1707;height:10" type="#_x0000_t75" stroked="false">
                <v:imagedata r:id="rId443" o:title=""/>
              </v:shape>
              <v:shape style="position:absolute;left:6767;top:5712;width:790;height:10" type="#_x0000_t75" stroked="false">
                <v:imagedata r:id="rId444" o:title=""/>
              </v:shape>
              <v:shape style="position:absolute;left:7552;top:5712;width:1174;height:10" type="#_x0000_t75" stroked="false">
                <v:imagedata r:id="rId445" o:title=""/>
              </v:shape>
              <v:shape style="position:absolute;left:8721;top:5712;width:1849;height:10" type="#_x0000_t75" stroked="false">
                <v:imagedata r:id="rId446" o:title=""/>
              </v:shape>
              <v:shape style="position:absolute;left:10564;top:5712;width:578;height:10" type="#_x0000_t75" stroked="false">
                <v:imagedata r:id="rId447" o:title=""/>
              </v:shape>
            </v:group>
            <v:group style="position:absolute;left:5070;top:5721;width:10;height:20" coordorigin="5070,5721" coordsize="10,20">
              <v:shape style="position:absolute;left:5070;top:5721;width:10;height:20" coordorigin="5070,5721" coordsize="10,20" path="m5070,5740l5079,5740,5079,5721,5070,5721,5070,5740xe" filled="true" fillcolor="#000000" stroked="false">
                <v:path arrowok="t"/>
                <v:fill type="solid"/>
              </v:shape>
            </v:group>
            <v:group style="position:absolute;left:5070;top:5740;width:10;height:20" coordorigin="5070,5740" coordsize="10,20">
              <v:shape style="position:absolute;left:5070;top:5740;width:10;height:20" coordorigin="5070,5740" coordsize="10,20" path="m5070,5760l5079,5760,5079,5740,5070,5740,5070,5760xe" filled="true" fillcolor="#000000" stroked="false">
                <v:path arrowok="t"/>
                <v:fill type="solid"/>
              </v:shape>
            </v:group>
            <v:group style="position:absolute;left:5070;top:5760;width:10;height:20" coordorigin="5070,5760" coordsize="10,20">
              <v:shape style="position:absolute;left:5070;top:5760;width:10;height:20" coordorigin="5070,5760" coordsize="10,20" path="m5070,5779l5079,5779,5079,5760,5070,5760,5070,5779xe" filled="true" fillcolor="#000000" stroked="false">
                <v:path arrowok="t"/>
                <v:fill type="solid"/>
              </v:shape>
            </v:group>
            <v:group style="position:absolute;left:5070;top:5779;width:10;height:20" coordorigin="5070,5779" coordsize="10,20">
              <v:shape style="position:absolute;left:5070;top:5779;width:10;height:20" coordorigin="5070,5779" coordsize="10,20" path="m5070,5798l5079,5798,5079,5779,5070,5779,5070,5798xe" filled="true" fillcolor="#000000" stroked="false">
                <v:path arrowok="t"/>
                <v:fill type="solid"/>
              </v:shape>
            </v:group>
            <v:group style="position:absolute;left:5070;top:5798;width:10;height:20" coordorigin="5070,5798" coordsize="10,20">
              <v:shape style="position:absolute;left:5070;top:5798;width:10;height:20" coordorigin="5070,5798" coordsize="10,20" path="m5070,5817l5079,5817,5079,5798,5070,5798,5070,5817xe" filled="true" fillcolor="#000000" stroked="false">
                <v:path arrowok="t"/>
                <v:fill type="solid"/>
              </v:shape>
            </v:group>
            <v:group style="position:absolute;left:5070;top:5817;width:10;height:20" coordorigin="5070,5817" coordsize="10,20">
              <v:shape style="position:absolute;left:5070;top:5817;width:10;height:20" coordorigin="5070,5817" coordsize="10,20" path="m5070,5836l5079,5836,5079,5817,5070,5817,5070,5836xe" filled="true" fillcolor="#000000" stroked="false">
                <v:path arrowok="t"/>
                <v:fill type="solid"/>
              </v:shape>
            </v:group>
            <v:group style="position:absolute;left:5070;top:5836;width:10;height:20" coordorigin="5070,5836" coordsize="10,20">
              <v:shape style="position:absolute;left:5070;top:5836;width:10;height:20" coordorigin="5070,5836" coordsize="10,20" path="m5070,5856l5079,5856,5079,5836,5070,5836,5070,5856xe" filled="true" fillcolor="#000000" stroked="false">
                <v:path arrowok="t"/>
                <v:fill type="solid"/>
              </v:shape>
            </v:group>
            <v:group style="position:absolute;left:5070;top:5856;width:10;height:20" coordorigin="5070,5856" coordsize="10,20">
              <v:shape style="position:absolute;left:5070;top:5856;width:10;height:20" coordorigin="5070,5856" coordsize="10,20" path="m5070,5875l5079,5875,5079,5856,5070,5856,5070,5875xe" filled="true" fillcolor="#000000" stroked="false">
                <v:path arrowok="t"/>
                <v:fill type="solid"/>
              </v:shape>
            </v:group>
            <v:group style="position:absolute;left:5070;top:5875;width:10;height:20" coordorigin="5070,5875" coordsize="10,20">
              <v:shape style="position:absolute;left:5070;top:5875;width:10;height:20" coordorigin="5070,5875" coordsize="10,20" path="m5070,5894l5079,5894,5079,5875,5070,5875,5070,5894xe" filled="true" fillcolor="#000000" stroked="false">
                <v:path arrowok="t"/>
                <v:fill type="solid"/>
              </v:shape>
            </v:group>
            <v:group style="position:absolute;left:5070;top:5894;width:10;height:20" coordorigin="5070,5894" coordsize="10,20">
              <v:shape style="position:absolute;left:5070;top:5894;width:10;height:20" coordorigin="5070,5894" coordsize="10,20" path="m5070,5913l5079,5913,5079,5894,5070,5894,5070,5913xe" filled="true" fillcolor="#000000" stroked="false">
                <v:path arrowok="t"/>
                <v:fill type="solid"/>
              </v:shape>
            </v:group>
            <v:group style="position:absolute;left:5070;top:5913;width:10;height:20" coordorigin="5070,5913" coordsize="10,20">
              <v:shape style="position:absolute;left:5070;top:5913;width:10;height:20" coordorigin="5070,5913" coordsize="10,20" path="m5070,5932l5079,5932,5079,5913,5070,5913,5070,5932xe" filled="true" fillcolor="#000000" stroked="false">
                <v:path arrowok="t"/>
                <v:fill type="solid"/>
              </v:shape>
            </v:group>
            <v:group style="position:absolute;left:5070;top:5932;width:10;height:20" coordorigin="5070,5932" coordsize="10,20">
              <v:shape style="position:absolute;left:5070;top:5932;width:10;height:20" coordorigin="5070,5932" coordsize="10,20" path="m5070,5952l5079,5952,5079,5932,5070,5932,5070,5952xe" filled="true" fillcolor="#000000" stroked="false">
                <v:path arrowok="t"/>
                <v:fill type="solid"/>
              </v:shape>
            </v:group>
            <v:group style="position:absolute;left:5070;top:5952;width:10;height:20" coordorigin="5070,5952" coordsize="10,20">
              <v:shape style="position:absolute;left:5070;top:5952;width:10;height:20" coordorigin="5070,5952" coordsize="10,20" path="m5070,5971l5079,5971,5079,5952,5070,5952,5070,5971xe" filled="true" fillcolor="#000000" stroked="false">
                <v:path arrowok="t"/>
                <v:fill type="solid"/>
              </v:shape>
            </v:group>
            <v:group style="position:absolute;left:5070;top:5971;width:10;height:20" coordorigin="5070,5971" coordsize="10,20">
              <v:shape style="position:absolute;left:5070;top:5971;width:10;height:20" coordorigin="5070,5971" coordsize="10,20" path="m5070,5990l5079,5990,5079,5971,5070,5971,5070,5990xe" filled="true" fillcolor="#000000" stroked="false">
                <v:path arrowok="t"/>
                <v:fill type="solid"/>
              </v:shape>
            </v:group>
            <v:group style="position:absolute;left:5070;top:5990;width:10;height:20" coordorigin="5070,5990" coordsize="10,20">
              <v:shape style="position:absolute;left:5070;top:5990;width:10;height:20" coordorigin="5070,5990" coordsize="10,20" path="m5070,6009l5079,6009,5079,5990,5070,5990,5070,6009xe" filled="true" fillcolor="#000000" stroked="false">
                <v:path arrowok="t"/>
                <v:fill type="solid"/>
              </v:shape>
            </v:group>
            <v:group style="position:absolute;left:5070;top:6009;width:10;height:20" coordorigin="5070,6009" coordsize="10,20">
              <v:shape style="position:absolute;left:5070;top:6009;width:10;height:20" coordorigin="5070,6009" coordsize="10,20" path="m5070,6028l5079,6028,5079,6009,5070,6009,5070,6028xe" filled="true" fillcolor="#000000" stroked="false">
                <v:path arrowok="t"/>
                <v:fill type="solid"/>
              </v:shape>
            </v:group>
            <v:group style="position:absolute;left:5070;top:6028;width:10;height:20" coordorigin="5070,6028" coordsize="10,20">
              <v:shape style="position:absolute;left:5070;top:6028;width:10;height:20" coordorigin="5070,6028" coordsize="10,20" path="m5070,6048l5079,6048,5079,6028,5070,6028,5070,6048xe" filled="true" fillcolor="#000000" stroked="false">
                <v:path arrowok="t"/>
                <v:fill type="solid"/>
              </v:shape>
            </v:group>
            <v:group style="position:absolute;left:5070;top:6048;width:10;height:20" coordorigin="5070,6048" coordsize="10,20">
              <v:shape style="position:absolute;left:5070;top:6048;width:10;height:20" coordorigin="5070,6048" coordsize="10,20" path="m5070,6067l5079,6067,5079,6048,5070,6048,5070,6067xe" filled="true" fillcolor="#000000" stroked="false">
                <v:path arrowok="t"/>
                <v:fill type="solid"/>
              </v:shape>
            </v:group>
            <v:group style="position:absolute;left:5070;top:6067;width:10;height:20" coordorigin="5070,6067" coordsize="10,20">
              <v:shape style="position:absolute;left:5070;top:6067;width:10;height:20" coordorigin="5070,6067" coordsize="10,20" path="m5070,6086l5079,6086,5079,6067,5070,6067,5070,6086xe" filled="true" fillcolor="#000000" stroked="false">
                <v:path arrowok="t"/>
                <v:fill type="solid"/>
              </v:shape>
            </v:group>
            <v:group style="position:absolute;left:5070;top:6086;width:10;height:20" coordorigin="5070,6086" coordsize="10,20">
              <v:shape style="position:absolute;left:5070;top:6086;width:10;height:20" coordorigin="5070,6086" coordsize="10,20" path="m5070,6105l5079,6105,5079,6086,5070,6086,5070,6105xe" filled="true" fillcolor="#000000" stroked="false">
                <v:path arrowok="t"/>
                <v:fill type="solid"/>
              </v:shape>
            </v:group>
            <v:group style="position:absolute;left:5070;top:6114;width:10;height:2" coordorigin="5070,6114" coordsize="10,2">
              <v:shape style="position:absolute;left:5070;top:6114;width:10;height:2" coordorigin="5070,6114" coordsize="10,0" path="m5070,6114l5079,6114e" filled="false" stroked="true" strokeweight=".86401pt" strokecolor="#000000">
                <v:path arrowok="t"/>
              </v:shape>
            </v:group>
            <v:group style="position:absolute;left:6772;top:5721;width:10;height:20" coordorigin="6772,5721" coordsize="10,20">
              <v:shape style="position:absolute;left:6772;top:5721;width:10;height:20" coordorigin="6772,5721" coordsize="10,20" path="m6772,5740l6781,5740,6781,5721,6772,5721,6772,5740xe" filled="true" fillcolor="#000000" stroked="false">
                <v:path arrowok="t"/>
                <v:fill type="solid"/>
              </v:shape>
            </v:group>
            <v:group style="position:absolute;left:6772;top:5740;width:10;height:20" coordorigin="6772,5740" coordsize="10,20">
              <v:shape style="position:absolute;left:6772;top:5740;width:10;height:20" coordorigin="6772,5740" coordsize="10,20" path="m6772,5760l6781,5760,6781,5740,6772,5740,6772,5760xe" filled="true" fillcolor="#000000" stroked="false">
                <v:path arrowok="t"/>
                <v:fill type="solid"/>
              </v:shape>
            </v:group>
            <v:group style="position:absolute;left:6772;top:5760;width:10;height:20" coordorigin="6772,5760" coordsize="10,20">
              <v:shape style="position:absolute;left:6772;top:5760;width:10;height:20" coordorigin="6772,5760" coordsize="10,20" path="m6772,5779l6781,5779,6781,5760,6772,5760,6772,5779xe" filled="true" fillcolor="#000000" stroked="false">
                <v:path arrowok="t"/>
                <v:fill type="solid"/>
              </v:shape>
            </v:group>
            <v:group style="position:absolute;left:6772;top:5779;width:10;height:20" coordorigin="6772,5779" coordsize="10,20">
              <v:shape style="position:absolute;left:6772;top:5779;width:10;height:20" coordorigin="6772,5779" coordsize="10,20" path="m6772,5798l6781,5798,6781,5779,6772,5779,6772,5798xe" filled="true" fillcolor="#000000" stroked="false">
                <v:path arrowok="t"/>
                <v:fill type="solid"/>
              </v:shape>
            </v:group>
            <v:group style="position:absolute;left:6772;top:5798;width:10;height:20" coordorigin="6772,5798" coordsize="10,20">
              <v:shape style="position:absolute;left:6772;top:5798;width:10;height:20" coordorigin="6772,5798" coordsize="10,20" path="m6772,5817l6781,5817,6781,5798,6772,5798,6772,5817xe" filled="true" fillcolor="#000000" stroked="false">
                <v:path arrowok="t"/>
                <v:fill type="solid"/>
              </v:shape>
            </v:group>
            <v:group style="position:absolute;left:6772;top:5817;width:10;height:20" coordorigin="6772,5817" coordsize="10,20">
              <v:shape style="position:absolute;left:6772;top:5817;width:10;height:20" coordorigin="6772,5817" coordsize="10,20" path="m6772,5836l6781,5836,6781,5817,6772,5817,6772,5836xe" filled="true" fillcolor="#000000" stroked="false">
                <v:path arrowok="t"/>
                <v:fill type="solid"/>
              </v:shape>
            </v:group>
            <v:group style="position:absolute;left:6772;top:5836;width:10;height:20" coordorigin="6772,5836" coordsize="10,20">
              <v:shape style="position:absolute;left:6772;top:5836;width:10;height:20" coordorigin="6772,5836" coordsize="10,20" path="m6772,5856l6781,5856,6781,5836,6772,5836,6772,5856xe" filled="true" fillcolor="#000000" stroked="false">
                <v:path arrowok="t"/>
                <v:fill type="solid"/>
              </v:shape>
            </v:group>
            <v:group style="position:absolute;left:6772;top:5856;width:10;height:20" coordorigin="6772,5856" coordsize="10,20">
              <v:shape style="position:absolute;left:6772;top:5856;width:10;height:20" coordorigin="6772,5856" coordsize="10,20" path="m6772,5875l6781,5875,6781,5856,6772,5856,6772,5875xe" filled="true" fillcolor="#000000" stroked="false">
                <v:path arrowok="t"/>
                <v:fill type="solid"/>
              </v:shape>
            </v:group>
            <v:group style="position:absolute;left:6772;top:5875;width:10;height:20" coordorigin="6772,5875" coordsize="10,20">
              <v:shape style="position:absolute;left:6772;top:5875;width:10;height:20" coordorigin="6772,5875" coordsize="10,20" path="m6772,5894l6781,5894,6781,5875,6772,5875,6772,5894xe" filled="true" fillcolor="#000000" stroked="false">
                <v:path arrowok="t"/>
                <v:fill type="solid"/>
              </v:shape>
            </v:group>
            <v:group style="position:absolute;left:6772;top:5894;width:10;height:20" coordorigin="6772,5894" coordsize="10,20">
              <v:shape style="position:absolute;left:6772;top:5894;width:10;height:20" coordorigin="6772,5894" coordsize="10,20" path="m6772,5913l6781,5913,6781,5894,6772,5894,6772,5913xe" filled="true" fillcolor="#000000" stroked="false">
                <v:path arrowok="t"/>
                <v:fill type="solid"/>
              </v:shape>
            </v:group>
            <v:group style="position:absolute;left:6772;top:5913;width:10;height:20" coordorigin="6772,5913" coordsize="10,20">
              <v:shape style="position:absolute;left:6772;top:5913;width:10;height:20" coordorigin="6772,5913" coordsize="10,20" path="m6772,5932l6781,5932,6781,5913,6772,5913,6772,5932xe" filled="true" fillcolor="#000000" stroked="false">
                <v:path arrowok="t"/>
                <v:fill type="solid"/>
              </v:shape>
            </v:group>
            <v:group style="position:absolute;left:6772;top:5932;width:10;height:20" coordorigin="6772,5932" coordsize="10,20">
              <v:shape style="position:absolute;left:6772;top:5932;width:10;height:20" coordorigin="6772,5932" coordsize="10,20" path="m6772,5952l6781,5952,6781,5932,6772,5932,6772,5952xe" filled="true" fillcolor="#000000" stroked="false">
                <v:path arrowok="t"/>
                <v:fill type="solid"/>
              </v:shape>
            </v:group>
            <v:group style="position:absolute;left:6772;top:5952;width:10;height:20" coordorigin="6772,5952" coordsize="10,20">
              <v:shape style="position:absolute;left:6772;top:5952;width:10;height:20" coordorigin="6772,5952" coordsize="10,20" path="m6772,5971l6781,5971,6781,5952,6772,5952,6772,5971xe" filled="true" fillcolor="#000000" stroked="false">
                <v:path arrowok="t"/>
                <v:fill type="solid"/>
              </v:shape>
            </v:group>
            <v:group style="position:absolute;left:6772;top:5971;width:10;height:20" coordorigin="6772,5971" coordsize="10,20">
              <v:shape style="position:absolute;left:6772;top:5971;width:10;height:20" coordorigin="6772,5971" coordsize="10,20" path="m6772,5990l6781,5990,6781,5971,6772,5971,6772,5990xe" filled="true" fillcolor="#000000" stroked="false">
                <v:path arrowok="t"/>
                <v:fill type="solid"/>
              </v:shape>
            </v:group>
            <v:group style="position:absolute;left:6772;top:5990;width:10;height:20" coordorigin="6772,5990" coordsize="10,20">
              <v:shape style="position:absolute;left:6772;top:5990;width:10;height:20" coordorigin="6772,5990" coordsize="10,20" path="m6772,6009l6781,6009,6781,5990,6772,5990,6772,6009xe" filled="true" fillcolor="#000000" stroked="false">
                <v:path arrowok="t"/>
                <v:fill type="solid"/>
              </v:shape>
            </v:group>
            <v:group style="position:absolute;left:6772;top:6009;width:10;height:20" coordorigin="6772,6009" coordsize="10,20">
              <v:shape style="position:absolute;left:6772;top:6009;width:10;height:20" coordorigin="6772,6009" coordsize="10,20" path="m6772,6028l6781,6028,6781,6009,6772,6009,6772,6028xe" filled="true" fillcolor="#000000" stroked="false">
                <v:path arrowok="t"/>
                <v:fill type="solid"/>
              </v:shape>
            </v:group>
            <v:group style="position:absolute;left:6772;top:6028;width:10;height:20" coordorigin="6772,6028" coordsize="10,20">
              <v:shape style="position:absolute;left:6772;top:6028;width:10;height:20" coordorigin="6772,6028" coordsize="10,20" path="m6772,6048l6781,6048,6781,6028,6772,6028,6772,6048xe" filled="true" fillcolor="#000000" stroked="false">
                <v:path arrowok="t"/>
                <v:fill type="solid"/>
              </v:shape>
            </v:group>
            <v:group style="position:absolute;left:6772;top:6048;width:10;height:20" coordorigin="6772,6048" coordsize="10,20">
              <v:shape style="position:absolute;left:6772;top:6048;width:10;height:20" coordorigin="6772,6048" coordsize="10,20" path="m6772,6067l6781,6067,6781,6048,6772,6048,6772,6067xe" filled="true" fillcolor="#000000" stroked="false">
                <v:path arrowok="t"/>
                <v:fill type="solid"/>
              </v:shape>
            </v:group>
            <v:group style="position:absolute;left:6772;top:6067;width:10;height:20" coordorigin="6772,6067" coordsize="10,20">
              <v:shape style="position:absolute;left:6772;top:6067;width:10;height:20" coordorigin="6772,6067" coordsize="10,20" path="m6772,6086l6781,6086,6781,6067,6772,6067,6772,6086xe" filled="true" fillcolor="#000000" stroked="false">
                <v:path arrowok="t"/>
                <v:fill type="solid"/>
              </v:shape>
            </v:group>
            <v:group style="position:absolute;left:6772;top:6086;width:10;height:20" coordorigin="6772,6086" coordsize="10,20">
              <v:shape style="position:absolute;left:6772;top:6086;width:10;height:20" coordorigin="6772,6086" coordsize="10,20" path="m6772,6105l6781,6105,6781,6086,6772,6086,6772,6105xe" filled="true" fillcolor="#000000" stroked="false">
                <v:path arrowok="t"/>
                <v:fill type="solid"/>
              </v:shape>
            </v:group>
            <v:group style="position:absolute;left:6772;top:6114;width:10;height:2" coordorigin="6772,6114" coordsize="10,2">
              <v:shape style="position:absolute;left:6772;top:6114;width:10;height:2" coordorigin="6772,6114" coordsize="10,0" path="m6772,6114l6781,6114e" filled="false" stroked="true" strokeweight=".86401pt" strokecolor="#000000">
                <v:path arrowok="t"/>
              </v:shape>
            </v:group>
            <v:group style="position:absolute;left:8725;top:5721;width:10;height:20" coordorigin="8725,5721" coordsize="10,20">
              <v:shape style="position:absolute;left:8725;top:5721;width:10;height:20" coordorigin="8725,5721" coordsize="10,20" path="m8725,5740l8735,5740,8735,5721,8725,5721,8725,5740xe" filled="true" fillcolor="#000000" stroked="false">
                <v:path arrowok="t"/>
                <v:fill type="solid"/>
              </v:shape>
            </v:group>
            <v:group style="position:absolute;left:8725;top:5740;width:10;height:20" coordorigin="8725,5740" coordsize="10,20">
              <v:shape style="position:absolute;left:8725;top:5740;width:10;height:20" coordorigin="8725,5740" coordsize="10,20" path="m8725,5760l8735,5760,8735,5740,8725,5740,8725,5760xe" filled="true" fillcolor="#000000" stroked="false">
                <v:path arrowok="t"/>
                <v:fill type="solid"/>
              </v:shape>
            </v:group>
            <v:group style="position:absolute;left:8725;top:5760;width:10;height:20" coordorigin="8725,5760" coordsize="10,20">
              <v:shape style="position:absolute;left:8725;top:5760;width:10;height:20" coordorigin="8725,5760" coordsize="10,20" path="m8725,5779l8735,5779,8735,5760,8725,5760,8725,5779xe" filled="true" fillcolor="#000000" stroked="false">
                <v:path arrowok="t"/>
                <v:fill type="solid"/>
              </v:shape>
            </v:group>
            <v:group style="position:absolute;left:8725;top:5779;width:10;height:20" coordorigin="8725,5779" coordsize="10,20">
              <v:shape style="position:absolute;left:8725;top:5779;width:10;height:20" coordorigin="8725,5779" coordsize="10,20" path="m8725,5798l8735,5798,8735,5779,8725,5779,8725,5798xe" filled="true" fillcolor="#000000" stroked="false">
                <v:path arrowok="t"/>
                <v:fill type="solid"/>
              </v:shape>
            </v:group>
            <v:group style="position:absolute;left:8725;top:5798;width:10;height:20" coordorigin="8725,5798" coordsize="10,20">
              <v:shape style="position:absolute;left:8725;top:5798;width:10;height:20" coordorigin="8725,5798" coordsize="10,20" path="m8725,5817l8735,5817,8735,5798,8725,5798,8725,5817xe" filled="true" fillcolor="#000000" stroked="false">
                <v:path arrowok="t"/>
                <v:fill type="solid"/>
              </v:shape>
            </v:group>
            <v:group style="position:absolute;left:8725;top:5817;width:10;height:20" coordorigin="8725,5817" coordsize="10,20">
              <v:shape style="position:absolute;left:8725;top:5817;width:10;height:20" coordorigin="8725,5817" coordsize="10,20" path="m8725,5836l8735,5836,8735,5817,8725,5817,8725,5836xe" filled="true" fillcolor="#000000" stroked="false">
                <v:path arrowok="t"/>
                <v:fill type="solid"/>
              </v:shape>
            </v:group>
            <v:group style="position:absolute;left:8725;top:5836;width:10;height:20" coordorigin="8725,5836" coordsize="10,20">
              <v:shape style="position:absolute;left:8725;top:5836;width:10;height:20" coordorigin="8725,5836" coordsize="10,20" path="m8725,5856l8735,5856,8735,5836,8725,5836,8725,5856xe" filled="true" fillcolor="#000000" stroked="false">
                <v:path arrowok="t"/>
                <v:fill type="solid"/>
              </v:shape>
            </v:group>
            <v:group style="position:absolute;left:8725;top:5856;width:10;height:20" coordorigin="8725,5856" coordsize="10,20">
              <v:shape style="position:absolute;left:8725;top:5856;width:10;height:20" coordorigin="8725,5856" coordsize="10,20" path="m8725,5875l8735,5875,8735,5856,8725,5856,8725,5875xe" filled="true" fillcolor="#000000" stroked="false">
                <v:path arrowok="t"/>
                <v:fill type="solid"/>
              </v:shape>
            </v:group>
            <v:group style="position:absolute;left:8725;top:5875;width:10;height:20" coordorigin="8725,5875" coordsize="10,20">
              <v:shape style="position:absolute;left:8725;top:5875;width:10;height:20" coordorigin="8725,5875" coordsize="10,20" path="m8725,5894l8735,5894,8735,5875,8725,5875,8725,5894xe" filled="true" fillcolor="#000000" stroked="false">
                <v:path arrowok="t"/>
                <v:fill type="solid"/>
              </v:shape>
            </v:group>
            <v:group style="position:absolute;left:8725;top:5894;width:10;height:20" coordorigin="8725,5894" coordsize="10,20">
              <v:shape style="position:absolute;left:8725;top:5894;width:10;height:20" coordorigin="8725,5894" coordsize="10,20" path="m8725,5913l8735,5913,8735,5894,8725,5894,8725,5913xe" filled="true" fillcolor="#000000" stroked="false">
                <v:path arrowok="t"/>
                <v:fill type="solid"/>
              </v:shape>
            </v:group>
            <v:group style="position:absolute;left:8725;top:5913;width:10;height:20" coordorigin="8725,5913" coordsize="10,20">
              <v:shape style="position:absolute;left:8725;top:5913;width:10;height:20" coordorigin="8725,5913" coordsize="10,20" path="m8725,5932l8735,5932,8735,5913,8725,5913,8725,5932xe" filled="true" fillcolor="#000000" stroked="false">
                <v:path arrowok="t"/>
                <v:fill type="solid"/>
              </v:shape>
            </v:group>
            <v:group style="position:absolute;left:8725;top:5932;width:10;height:20" coordorigin="8725,5932" coordsize="10,20">
              <v:shape style="position:absolute;left:8725;top:5932;width:10;height:20" coordorigin="8725,5932" coordsize="10,20" path="m8725,5952l8735,5952,8735,5932,8725,5932,8725,5952xe" filled="true" fillcolor="#000000" stroked="false">
                <v:path arrowok="t"/>
                <v:fill type="solid"/>
              </v:shape>
            </v:group>
            <v:group style="position:absolute;left:8725;top:5952;width:10;height:20" coordorigin="8725,5952" coordsize="10,20">
              <v:shape style="position:absolute;left:8725;top:5952;width:10;height:20" coordorigin="8725,5952" coordsize="10,20" path="m8725,5971l8735,5971,8735,5952,8725,5952,8725,5971xe" filled="true" fillcolor="#000000" stroked="false">
                <v:path arrowok="t"/>
                <v:fill type="solid"/>
              </v:shape>
            </v:group>
            <v:group style="position:absolute;left:8725;top:5971;width:10;height:20" coordorigin="8725,5971" coordsize="10,20">
              <v:shape style="position:absolute;left:8725;top:5971;width:10;height:20" coordorigin="8725,5971" coordsize="10,20" path="m8725,5990l8735,5990,8735,5971,8725,5971,8725,5990xe" filled="true" fillcolor="#000000" stroked="false">
                <v:path arrowok="t"/>
                <v:fill type="solid"/>
              </v:shape>
            </v:group>
            <v:group style="position:absolute;left:8725;top:5990;width:10;height:20" coordorigin="8725,5990" coordsize="10,20">
              <v:shape style="position:absolute;left:8725;top:5990;width:10;height:20" coordorigin="8725,5990" coordsize="10,20" path="m8725,6009l8735,6009,8735,5990,8725,5990,8725,6009xe" filled="true" fillcolor="#000000" stroked="false">
                <v:path arrowok="t"/>
                <v:fill type="solid"/>
              </v:shape>
            </v:group>
            <v:group style="position:absolute;left:8725;top:6009;width:10;height:20" coordorigin="8725,6009" coordsize="10,20">
              <v:shape style="position:absolute;left:8725;top:6009;width:10;height:20" coordorigin="8725,6009" coordsize="10,20" path="m8725,6028l8735,6028,8735,6009,8725,6009,8725,6028xe" filled="true" fillcolor="#000000" stroked="false">
                <v:path arrowok="t"/>
                <v:fill type="solid"/>
              </v:shape>
            </v:group>
            <v:group style="position:absolute;left:8725;top:6028;width:10;height:20" coordorigin="8725,6028" coordsize="10,20">
              <v:shape style="position:absolute;left:8725;top:6028;width:10;height:20" coordorigin="8725,6028" coordsize="10,20" path="m8725,6048l8735,6048,8735,6028,8725,6028,8725,6048xe" filled="true" fillcolor="#000000" stroked="false">
                <v:path arrowok="t"/>
                <v:fill type="solid"/>
              </v:shape>
            </v:group>
            <v:group style="position:absolute;left:8725;top:6048;width:10;height:20" coordorigin="8725,6048" coordsize="10,20">
              <v:shape style="position:absolute;left:8725;top:6048;width:10;height:20" coordorigin="8725,6048" coordsize="10,20" path="m8725,6067l8735,6067,8735,6048,8725,6048,8725,6067xe" filled="true" fillcolor="#000000" stroked="false">
                <v:path arrowok="t"/>
                <v:fill type="solid"/>
              </v:shape>
            </v:group>
            <v:group style="position:absolute;left:8725;top:6067;width:10;height:20" coordorigin="8725,6067" coordsize="10,20">
              <v:shape style="position:absolute;left:8725;top:6067;width:10;height:20" coordorigin="8725,6067" coordsize="10,20" path="m8725,6086l8735,6086,8735,6067,8725,6067,8725,6086xe" filled="true" fillcolor="#000000" stroked="false">
                <v:path arrowok="t"/>
                <v:fill type="solid"/>
              </v:shape>
            </v:group>
            <v:group style="position:absolute;left:8725;top:6086;width:10;height:20" coordorigin="8725,6086" coordsize="10,20">
              <v:shape style="position:absolute;left:8725;top:6086;width:10;height:20" coordorigin="8725,6086" coordsize="10,20" path="m8725,6105l8735,6105,8735,6086,8725,6086,8725,6105xe" filled="true" fillcolor="#000000" stroked="false">
                <v:path arrowok="t"/>
                <v:fill type="solid"/>
              </v:shape>
            </v:group>
            <v:group style="position:absolute;left:8725;top:6114;width:10;height:2" coordorigin="8725,6114" coordsize="10,2">
              <v:shape style="position:absolute;left:8725;top:6114;width:10;height:2" coordorigin="8725,6114" coordsize="10,0" path="m8725,6114l8735,6114e" filled="false" stroked="true" strokeweight=".86401pt" strokecolor="#000000">
                <v:path arrowok="t"/>
              </v:shape>
              <v:shape style="position:absolute;left:2950;top:6028;width:989;height:104" type="#_x0000_t75" stroked="false">
                <v:imagedata r:id="rId449" o:title=""/>
              </v:shape>
              <v:shape style="position:absolute;left:3915;top:6123;width:1154;height:10" type="#_x0000_t75" stroked="false">
                <v:imagedata r:id="rId442" o:title=""/>
              </v:shape>
              <v:shape style="position:absolute;left:5065;top:6123;width:1707;height:10" type="#_x0000_t75" stroked="false">
                <v:imagedata r:id="rId443" o:title=""/>
              </v:shape>
              <v:shape style="position:absolute;left:6767;top:6123;width:790;height:10" type="#_x0000_t75" stroked="false">
                <v:imagedata r:id="rId444" o:title=""/>
              </v:shape>
              <v:shape style="position:absolute;left:7552;top:6123;width:1174;height:10" type="#_x0000_t75" stroked="false">
                <v:imagedata r:id="rId445" o:title=""/>
              </v:shape>
              <v:shape style="position:absolute;left:8721;top:6123;width:1849;height:10" type="#_x0000_t75" stroked="false">
                <v:imagedata r:id="rId446" o:title=""/>
              </v:shape>
              <v:shape style="position:absolute;left:10564;top:6123;width:578;height:10" type="#_x0000_t75" stroked="false">
                <v:imagedata r:id="rId447" o:title=""/>
              </v:shape>
            </v:group>
            <v:group style="position:absolute;left:5070;top:6132;width:10;height:20" coordorigin="5070,6132" coordsize="10,20">
              <v:shape style="position:absolute;left:5070;top:6132;width:10;height:20" coordorigin="5070,6132" coordsize="10,20" path="m5070,6151l5079,6151,5079,6132,5070,6132,5070,6151xe" filled="true" fillcolor="#000000" stroked="false">
                <v:path arrowok="t"/>
                <v:fill type="solid"/>
              </v:shape>
            </v:group>
            <v:group style="position:absolute;left:5070;top:6151;width:10;height:20" coordorigin="5070,6151" coordsize="10,20">
              <v:shape style="position:absolute;left:5070;top:6151;width:10;height:20" coordorigin="5070,6151" coordsize="10,20" path="m5070,6171l5079,6171,5079,6151,5070,6151,5070,6171xe" filled="true" fillcolor="#000000" stroked="false">
                <v:path arrowok="t"/>
                <v:fill type="solid"/>
              </v:shape>
            </v:group>
            <v:group style="position:absolute;left:5070;top:6171;width:10;height:20" coordorigin="5070,6171" coordsize="10,20">
              <v:shape style="position:absolute;left:5070;top:6171;width:10;height:20" coordorigin="5070,6171" coordsize="10,20" path="m5070,6190l5079,6190,5079,6171,5070,6171,5070,6190xe" filled="true" fillcolor="#000000" stroked="false">
                <v:path arrowok="t"/>
                <v:fill type="solid"/>
              </v:shape>
            </v:group>
            <v:group style="position:absolute;left:5070;top:6190;width:10;height:20" coordorigin="5070,6190" coordsize="10,20">
              <v:shape style="position:absolute;left:5070;top:6190;width:10;height:20" coordorigin="5070,6190" coordsize="10,20" path="m5070,6209l5079,6209,5079,6190,5070,6190,5070,6209xe" filled="true" fillcolor="#000000" stroked="false">
                <v:path arrowok="t"/>
                <v:fill type="solid"/>
              </v:shape>
            </v:group>
            <v:group style="position:absolute;left:5070;top:6209;width:10;height:20" coordorigin="5070,6209" coordsize="10,20">
              <v:shape style="position:absolute;left:5070;top:6209;width:10;height:20" coordorigin="5070,6209" coordsize="10,20" path="m5070,6228l5079,6228,5079,6209,5070,6209,5070,6228xe" filled="true" fillcolor="#000000" stroked="false">
                <v:path arrowok="t"/>
                <v:fill type="solid"/>
              </v:shape>
            </v:group>
            <v:group style="position:absolute;left:5070;top:6228;width:10;height:20" coordorigin="5070,6228" coordsize="10,20">
              <v:shape style="position:absolute;left:5070;top:6228;width:10;height:20" coordorigin="5070,6228" coordsize="10,20" path="m5070,6247l5079,6247,5079,6228,5070,6228,5070,6247xe" filled="true" fillcolor="#000000" stroked="false">
                <v:path arrowok="t"/>
                <v:fill type="solid"/>
              </v:shape>
            </v:group>
            <v:group style="position:absolute;left:5070;top:6247;width:10;height:20" coordorigin="5070,6247" coordsize="10,20">
              <v:shape style="position:absolute;left:5070;top:6247;width:10;height:20" coordorigin="5070,6247" coordsize="10,20" path="m5070,6267l5079,6267,5079,6247,5070,6247,5070,6267xe" filled="true" fillcolor="#000000" stroked="false">
                <v:path arrowok="t"/>
                <v:fill type="solid"/>
              </v:shape>
            </v:group>
            <v:group style="position:absolute;left:5070;top:6267;width:10;height:20" coordorigin="5070,6267" coordsize="10,20">
              <v:shape style="position:absolute;left:5070;top:6267;width:10;height:20" coordorigin="5070,6267" coordsize="10,20" path="m5070,6286l5079,6286,5079,6267,5070,6267,5070,6286xe" filled="true" fillcolor="#000000" stroked="false">
                <v:path arrowok="t"/>
                <v:fill type="solid"/>
              </v:shape>
            </v:group>
            <v:group style="position:absolute;left:5070;top:6286;width:10;height:20" coordorigin="5070,6286" coordsize="10,20">
              <v:shape style="position:absolute;left:5070;top:6286;width:10;height:20" coordorigin="5070,6286" coordsize="10,20" path="m5070,6305l5079,6305,5079,6286,5070,6286,5070,6305xe" filled="true" fillcolor="#000000" stroked="false">
                <v:path arrowok="t"/>
                <v:fill type="solid"/>
              </v:shape>
            </v:group>
            <v:group style="position:absolute;left:5070;top:6305;width:10;height:20" coordorigin="5070,6305" coordsize="10,20">
              <v:shape style="position:absolute;left:5070;top:6305;width:10;height:20" coordorigin="5070,6305" coordsize="10,20" path="m5070,6324l5079,6324,5079,6305,5070,6305,5070,6324xe" filled="true" fillcolor="#000000" stroked="false">
                <v:path arrowok="t"/>
                <v:fill type="solid"/>
              </v:shape>
            </v:group>
            <v:group style="position:absolute;left:5070;top:6324;width:10;height:20" coordorigin="5070,6324" coordsize="10,20">
              <v:shape style="position:absolute;left:5070;top:6324;width:10;height:20" coordorigin="5070,6324" coordsize="10,20" path="m5070,6343l5079,6343,5079,6324,5070,6324,5070,6343xe" filled="true" fillcolor="#000000" stroked="false">
                <v:path arrowok="t"/>
                <v:fill type="solid"/>
              </v:shape>
            </v:group>
            <v:group style="position:absolute;left:5070;top:6343;width:10;height:20" coordorigin="5070,6343" coordsize="10,20">
              <v:shape style="position:absolute;left:5070;top:6343;width:10;height:20" coordorigin="5070,6343" coordsize="10,20" path="m5070,6363l5079,6363,5079,6343,5070,6343,5070,6363xe" filled="true" fillcolor="#000000" stroked="false">
                <v:path arrowok="t"/>
                <v:fill type="solid"/>
              </v:shape>
            </v:group>
            <v:group style="position:absolute;left:5070;top:6363;width:10;height:20" coordorigin="5070,6363" coordsize="10,20">
              <v:shape style="position:absolute;left:5070;top:6363;width:10;height:20" coordorigin="5070,6363" coordsize="10,20" path="m5070,6382l5079,6382,5079,6363,5070,6363,5070,6382xe" filled="true" fillcolor="#000000" stroked="false">
                <v:path arrowok="t"/>
                <v:fill type="solid"/>
              </v:shape>
            </v:group>
            <v:group style="position:absolute;left:5070;top:6382;width:10;height:20" coordorigin="5070,6382" coordsize="10,20">
              <v:shape style="position:absolute;left:5070;top:6382;width:10;height:20" coordorigin="5070,6382" coordsize="10,20" path="m5070,6401l5079,6401,5079,6382,5070,6382,5070,6401xe" filled="true" fillcolor="#000000" stroked="false">
                <v:path arrowok="t"/>
                <v:fill type="solid"/>
              </v:shape>
            </v:group>
            <v:group style="position:absolute;left:5070;top:6401;width:10;height:20" coordorigin="5070,6401" coordsize="10,20">
              <v:shape style="position:absolute;left:5070;top:6401;width:10;height:20" coordorigin="5070,6401" coordsize="10,20" path="m5070,6420l5079,6420,5079,6401,5070,6401,5070,6420xe" filled="true" fillcolor="#000000" stroked="false">
                <v:path arrowok="t"/>
                <v:fill type="solid"/>
              </v:shape>
            </v:group>
            <v:group style="position:absolute;left:5070;top:6420;width:10;height:20" coordorigin="5070,6420" coordsize="10,20">
              <v:shape style="position:absolute;left:5070;top:6420;width:10;height:20" coordorigin="5070,6420" coordsize="10,20" path="m5070,6439l5079,6439,5079,6420,5070,6420,5070,6439xe" filled="true" fillcolor="#000000" stroked="false">
                <v:path arrowok="t"/>
                <v:fill type="solid"/>
              </v:shape>
            </v:group>
            <v:group style="position:absolute;left:5070;top:6439;width:10;height:20" coordorigin="5070,6439" coordsize="10,20">
              <v:shape style="position:absolute;left:5070;top:6439;width:10;height:20" coordorigin="5070,6439" coordsize="10,20" path="m5070,6459l5079,6459,5079,6439,5070,6439,5070,6459xe" filled="true" fillcolor="#000000" stroked="false">
                <v:path arrowok="t"/>
                <v:fill type="solid"/>
              </v:shape>
            </v:group>
            <v:group style="position:absolute;left:5070;top:6459;width:10;height:20" coordorigin="5070,6459" coordsize="10,20">
              <v:shape style="position:absolute;left:5070;top:6459;width:10;height:20" coordorigin="5070,6459" coordsize="10,20" path="m5070,6478l5079,6478,5079,6459,5070,6459,5070,6478xe" filled="true" fillcolor="#000000" stroked="false">
                <v:path arrowok="t"/>
                <v:fill type="solid"/>
              </v:shape>
            </v:group>
            <v:group style="position:absolute;left:5070;top:6478;width:10;height:20" coordorigin="5070,6478" coordsize="10,20">
              <v:shape style="position:absolute;left:5070;top:6478;width:10;height:20" coordorigin="5070,6478" coordsize="10,20" path="m5070,6497l5079,6497,5079,6478,5070,6478,5070,6497xe" filled="true" fillcolor="#000000" stroked="false">
                <v:path arrowok="t"/>
                <v:fill type="solid"/>
              </v:shape>
            </v:group>
            <v:group style="position:absolute;left:5070;top:6497;width:10;height:20" coordorigin="5070,6497" coordsize="10,20">
              <v:shape style="position:absolute;left:5070;top:6497;width:10;height:20" coordorigin="5070,6497" coordsize="10,20" path="m5070,6516l5079,6516,5079,6497,5070,6497,5070,6516xe" filled="true" fillcolor="#000000" stroked="false">
                <v:path arrowok="t"/>
                <v:fill type="solid"/>
              </v:shape>
            </v:group>
            <v:group style="position:absolute;left:5070;top:6516;width:10;height:20" coordorigin="5070,6516" coordsize="10,20">
              <v:shape style="position:absolute;left:5070;top:6516;width:10;height:20" coordorigin="5070,6516" coordsize="10,20" path="m5070,6535l5079,6535,5079,6516,5070,6516,5070,6535xe" filled="true" fillcolor="#000000" stroked="false">
                <v:path arrowok="t"/>
                <v:fill type="solid"/>
              </v:shape>
            </v:group>
            <v:group style="position:absolute;left:5070;top:6535;width:10;height:20" coordorigin="5070,6535" coordsize="10,20">
              <v:shape style="position:absolute;left:5070;top:6535;width:10;height:20" coordorigin="5070,6535" coordsize="10,20" path="m5070,6555l5079,6555,5079,6535,5070,6535,5070,6555xe" filled="true" fillcolor="#000000" stroked="false">
                <v:path arrowok="t"/>
                <v:fill type="solid"/>
              </v:shape>
            </v:group>
            <v:group style="position:absolute;left:5070;top:6555;width:10;height:20" coordorigin="5070,6555" coordsize="10,20">
              <v:shape style="position:absolute;left:5070;top:6555;width:10;height:20" coordorigin="5070,6555" coordsize="10,20" path="m5070,6574l5079,6574,5079,6555,5070,6555,5070,6574xe" filled="true" fillcolor="#000000" stroked="false">
                <v:path arrowok="t"/>
                <v:fill type="solid"/>
              </v:shape>
            </v:group>
            <v:group style="position:absolute;left:5070;top:6574;width:10;height:20" coordorigin="5070,6574" coordsize="10,20">
              <v:shape style="position:absolute;left:5070;top:6574;width:10;height:20" coordorigin="5070,6574" coordsize="10,20" path="m5070,6593l5079,6593,5079,6574,5070,6574,5070,6593xe" filled="true" fillcolor="#000000" stroked="false">
                <v:path arrowok="t"/>
                <v:fill type="solid"/>
              </v:shape>
            </v:group>
            <v:group style="position:absolute;left:5070;top:6593;width:10;height:20" coordorigin="5070,6593" coordsize="10,20">
              <v:shape style="position:absolute;left:5070;top:6593;width:10;height:20" coordorigin="5070,6593" coordsize="10,20" path="m5070,6612l5079,6612,5079,6593,5070,6593,5070,6612xe" filled="true" fillcolor="#000000" stroked="false">
                <v:path arrowok="t"/>
                <v:fill type="solid"/>
              </v:shape>
            </v:group>
            <v:group style="position:absolute;left:5070;top:6612;width:10;height:20" coordorigin="5070,6612" coordsize="10,20">
              <v:shape style="position:absolute;left:5070;top:6612;width:10;height:20" coordorigin="5070,6612" coordsize="10,20" path="m5070,6631l5079,6631,5079,6612,5070,6612,5070,6631xe" filled="true" fillcolor="#000000" stroked="false">
                <v:path arrowok="t"/>
                <v:fill type="solid"/>
              </v:shape>
            </v:group>
            <v:group style="position:absolute;left:5070;top:6631;width:10;height:20" coordorigin="5070,6631" coordsize="10,20">
              <v:shape style="position:absolute;left:5070;top:6631;width:10;height:20" coordorigin="5070,6631" coordsize="10,20" path="m5070,6651l5079,6651,5079,6631,5070,6631,5070,6651xe" filled="true" fillcolor="#000000" stroked="false">
                <v:path arrowok="t"/>
                <v:fill type="solid"/>
              </v:shape>
            </v:group>
            <v:group style="position:absolute;left:5070;top:6651;width:10;height:20" coordorigin="5070,6651" coordsize="10,20">
              <v:shape style="position:absolute;left:5070;top:6651;width:10;height:20" coordorigin="5070,6651" coordsize="10,20" path="m5070,6670l5079,6670,5079,6651,5070,6651,5070,6670xe" filled="true" fillcolor="#000000" stroked="false">
                <v:path arrowok="t"/>
                <v:fill type="solid"/>
              </v:shape>
            </v:group>
            <v:group style="position:absolute;left:5070;top:6670;width:10;height:20" coordorigin="5070,6670" coordsize="10,20">
              <v:shape style="position:absolute;left:5070;top:6670;width:10;height:20" coordorigin="5070,6670" coordsize="10,20" path="m5070,6689l5079,6689,5079,6670,5070,6670,5070,6689xe" filled="true" fillcolor="#000000" stroked="false">
                <v:path arrowok="t"/>
                <v:fill type="solid"/>
              </v:shape>
            </v:group>
            <v:group style="position:absolute;left:5070;top:6689;width:10;height:20" coordorigin="5070,6689" coordsize="10,20">
              <v:shape style="position:absolute;left:5070;top:6689;width:10;height:20" coordorigin="5070,6689" coordsize="10,20" path="m5070,6708l5079,6708,5079,6689,5070,6689,5070,6708xe" filled="true" fillcolor="#000000" stroked="false">
                <v:path arrowok="t"/>
                <v:fill type="solid"/>
              </v:shape>
            </v:group>
            <v:group style="position:absolute;left:5070;top:6708;width:10;height:20" coordorigin="5070,6708" coordsize="10,20">
              <v:shape style="position:absolute;left:5070;top:6708;width:10;height:20" coordorigin="5070,6708" coordsize="10,20" path="m5070,6727l5079,6727,5079,6708,5070,6708,5070,6727xe" filled="true" fillcolor="#000000" stroked="false">
                <v:path arrowok="t"/>
                <v:fill type="solid"/>
              </v:shape>
            </v:group>
            <v:group style="position:absolute;left:5070;top:6727;width:10;height:20" coordorigin="5070,6727" coordsize="10,20">
              <v:shape style="position:absolute;left:5070;top:6727;width:10;height:20" coordorigin="5070,6727" coordsize="10,20" path="m5070,6747l5079,6747,5079,6727,5070,6727,5070,6747xe" filled="true" fillcolor="#000000" stroked="false">
                <v:path arrowok="t"/>
                <v:fill type="solid"/>
              </v:shape>
            </v:group>
            <v:group style="position:absolute;left:5070;top:6747;width:10;height:20" coordorigin="5070,6747" coordsize="10,20">
              <v:shape style="position:absolute;left:5070;top:6747;width:10;height:20" coordorigin="5070,6747" coordsize="10,20" path="m5070,6766l5079,6766,5079,6747,5070,6747,5070,6766xe" filled="true" fillcolor="#000000" stroked="false">
                <v:path arrowok="t"/>
                <v:fill type="solid"/>
              </v:shape>
            </v:group>
            <v:group style="position:absolute;left:5070;top:6766;width:10;height:20" coordorigin="5070,6766" coordsize="10,20">
              <v:shape style="position:absolute;left:5070;top:6766;width:10;height:20" coordorigin="5070,6766" coordsize="10,20" path="m5070,6785l5079,6785,5079,6766,5070,6766,5070,6785xe" filled="true" fillcolor="#000000" stroked="false">
                <v:path arrowok="t"/>
                <v:fill type="solid"/>
              </v:shape>
            </v:group>
            <v:group style="position:absolute;left:5070;top:6785;width:10;height:20" coordorigin="5070,6785" coordsize="10,20">
              <v:shape style="position:absolute;left:5070;top:6785;width:10;height:20" coordorigin="5070,6785" coordsize="10,20" path="m5070,6804l5079,6804,5079,6785,5070,6785,5070,6804xe" filled="true" fillcolor="#000000" stroked="false">
                <v:path arrowok="t"/>
                <v:fill type="solid"/>
              </v:shape>
            </v:group>
            <v:group style="position:absolute;left:5070;top:6804;width:10;height:20" coordorigin="5070,6804" coordsize="10,20">
              <v:shape style="position:absolute;left:5070;top:6804;width:10;height:20" coordorigin="5070,6804" coordsize="10,20" path="m5070,6823l5079,6823,5079,6804,5070,6804,5070,6823xe" filled="true" fillcolor="#000000" stroked="false">
                <v:path arrowok="t"/>
                <v:fill type="solid"/>
              </v:shape>
            </v:group>
            <v:group style="position:absolute;left:5070;top:6823;width:10;height:20" coordorigin="5070,6823" coordsize="10,20">
              <v:shape style="position:absolute;left:5070;top:6823;width:10;height:20" coordorigin="5070,6823" coordsize="10,20" path="m5070,6843l5079,6843,5079,6823,5070,6823,5070,6843xe" filled="true" fillcolor="#000000" stroked="false">
                <v:path arrowok="t"/>
                <v:fill type="solid"/>
              </v:shape>
            </v:group>
            <v:group style="position:absolute;left:5070;top:6843;width:10;height:20" coordorigin="5070,6843" coordsize="10,20">
              <v:shape style="position:absolute;left:5070;top:6843;width:10;height:20" coordorigin="5070,6843" coordsize="10,20" path="m5070,6862l5079,6862,5079,6843,5070,6843,5070,6862xe" filled="true" fillcolor="#000000" stroked="false">
                <v:path arrowok="t"/>
                <v:fill type="solid"/>
              </v:shape>
            </v:group>
            <v:group style="position:absolute;left:5070;top:6862;width:10;height:20" coordorigin="5070,6862" coordsize="10,20">
              <v:shape style="position:absolute;left:5070;top:6862;width:10;height:20" coordorigin="5070,6862" coordsize="10,20" path="m5070,6881l5079,6881,5079,6862,5070,6862,5070,6881xe" filled="true" fillcolor="#000000" stroked="false">
                <v:path arrowok="t"/>
                <v:fill type="solid"/>
              </v:shape>
            </v:group>
            <v:group style="position:absolute;left:5070;top:6881;width:10;height:20" coordorigin="5070,6881" coordsize="10,20">
              <v:shape style="position:absolute;left:5070;top:6881;width:10;height:20" coordorigin="5070,6881" coordsize="10,20" path="m5070,6900l5079,6900,5079,6881,5070,6881,5070,6900xe" filled="true" fillcolor="#000000" stroked="false">
                <v:path arrowok="t"/>
                <v:fill type="solid"/>
              </v:shape>
            </v:group>
            <v:group style="position:absolute;left:5070;top:6900;width:10;height:20" coordorigin="5070,6900" coordsize="10,20">
              <v:shape style="position:absolute;left:5070;top:6900;width:10;height:20" coordorigin="5070,6900" coordsize="10,20" path="m5070,6919l5079,6919,5079,6900,5070,6900,5070,6919xe" filled="true" fillcolor="#000000" stroked="false">
                <v:path arrowok="t"/>
                <v:fill type="solid"/>
              </v:shape>
            </v:group>
            <v:group style="position:absolute;left:5070;top:6919;width:10;height:20" coordorigin="5070,6919" coordsize="10,20">
              <v:shape style="position:absolute;left:5070;top:6919;width:10;height:20" coordorigin="5070,6919" coordsize="10,20" path="m5070,6939l5079,6939,5079,6919,5070,6919,5070,6939xe" filled="true" fillcolor="#000000" stroked="false">
                <v:path arrowok="t"/>
                <v:fill type="solid"/>
              </v:shape>
            </v:group>
            <v:group style="position:absolute;left:5070;top:6939;width:10;height:20" coordorigin="5070,6939" coordsize="10,20">
              <v:shape style="position:absolute;left:5070;top:6939;width:10;height:20" coordorigin="5070,6939" coordsize="10,20" path="m5070,6958l5079,6958,5079,6939,5070,6939,5070,6958xe" filled="true" fillcolor="#000000" stroked="false">
                <v:path arrowok="t"/>
                <v:fill type="solid"/>
              </v:shape>
            </v:group>
            <v:group style="position:absolute;left:5070;top:6958;width:10;height:20" coordorigin="5070,6958" coordsize="10,20">
              <v:shape style="position:absolute;left:5070;top:6958;width:10;height:20" coordorigin="5070,6958" coordsize="10,20" path="m5070,6977l5079,6977,5079,6958,5070,6958,5070,6977xe" filled="true" fillcolor="#000000" stroked="false">
                <v:path arrowok="t"/>
                <v:fill type="solid"/>
              </v:shape>
            </v:group>
            <v:group style="position:absolute;left:5070;top:6977;width:10;height:20" coordorigin="5070,6977" coordsize="10,20">
              <v:shape style="position:absolute;left:5070;top:6977;width:10;height:20" coordorigin="5070,6977" coordsize="10,20" path="m5070,6996l5079,6996,5079,6977,5070,6977,5070,6996xe" filled="true" fillcolor="#000000" stroked="false">
                <v:path arrowok="t"/>
                <v:fill type="solid"/>
              </v:shape>
            </v:group>
            <v:group style="position:absolute;left:5070;top:6996;width:10;height:20" coordorigin="5070,6996" coordsize="10,20">
              <v:shape style="position:absolute;left:5070;top:6996;width:10;height:20" coordorigin="5070,6996" coordsize="10,20" path="m5070,7015l5079,7015,5079,6996,5070,6996,5070,7015xe" filled="true" fillcolor="#000000" stroked="false">
                <v:path arrowok="t"/>
                <v:fill type="solid"/>
              </v:shape>
            </v:group>
            <v:group style="position:absolute;left:5070;top:7015;width:10;height:20" coordorigin="5070,7015" coordsize="10,20">
              <v:shape style="position:absolute;left:5070;top:7015;width:10;height:20" coordorigin="5070,7015" coordsize="10,20" path="m5070,7035l5079,7035,5079,7015,5070,7015,5070,7035xe" filled="true" fillcolor="#000000" stroked="false">
                <v:path arrowok="t"/>
                <v:fill type="solid"/>
              </v:shape>
            </v:group>
            <v:group style="position:absolute;left:5070;top:7035;width:10;height:20" coordorigin="5070,7035" coordsize="10,20">
              <v:shape style="position:absolute;left:5070;top:7035;width:10;height:20" coordorigin="5070,7035" coordsize="10,20" path="m5070,7054l5079,7054,5079,7035,5070,7035,5070,7054xe" filled="true" fillcolor="#000000" stroked="false">
                <v:path arrowok="t"/>
                <v:fill type="solid"/>
              </v:shape>
            </v:group>
            <v:group style="position:absolute;left:5070;top:7054;width:10;height:20" coordorigin="5070,7054" coordsize="10,20">
              <v:shape style="position:absolute;left:5070;top:7054;width:10;height:20" coordorigin="5070,7054" coordsize="10,20" path="m5070,7073l5079,7073,5079,7054,5070,7054,5070,7073xe" filled="true" fillcolor="#000000" stroked="false">
                <v:path arrowok="t"/>
                <v:fill type="solid"/>
              </v:shape>
            </v:group>
            <v:group style="position:absolute;left:5070;top:7073;width:10;height:20" coordorigin="5070,7073" coordsize="10,20">
              <v:shape style="position:absolute;left:5070;top:7073;width:10;height:20" coordorigin="5070,7073" coordsize="10,20" path="m5070,7092l5079,7092,5079,7073,5070,7073,5070,7092xe" filled="true" fillcolor="#000000" stroked="false">
                <v:path arrowok="t"/>
                <v:fill type="solid"/>
              </v:shape>
            </v:group>
            <v:group style="position:absolute;left:5070;top:7092;width:10;height:20" coordorigin="5070,7092" coordsize="10,20">
              <v:shape style="position:absolute;left:5070;top:7092;width:10;height:20" coordorigin="5070,7092" coordsize="10,20" path="m5070,7111l5079,7111,5079,7092,5070,7092,5070,7111xe" filled="true" fillcolor="#000000" stroked="false">
                <v:path arrowok="t"/>
                <v:fill type="solid"/>
              </v:shape>
            </v:group>
            <v:group style="position:absolute;left:5070;top:7111;width:10;height:20" coordorigin="5070,7111" coordsize="10,20">
              <v:shape style="position:absolute;left:5070;top:7111;width:10;height:20" coordorigin="5070,7111" coordsize="10,20" path="m5070,7131l5079,7131,5079,7111,5070,7111,5070,7131xe" filled="true" fillcolor="#000000" stroked="false">
                <v:path arrowok="t"/>
                <v:fill type="solid"/>
              </v:shape>
            </v:group>
            <v:group style="position:absolute;left:5070;top:7131;width:10;height:20" coordorigin="5070,7131" coordsize="10,20">
              <v:shape style="position:absolute;left:5070;top:7131;width:10;height:20" coordorigin="5070,7131" coordsize="10,20" path="m5070,7150l5079,7150,5079,7131,5070,7131,5070,7150xe" filled="true" fillcolor="#000000" stroked="false">
                <v:path arrowok="t"/>
                <v:fill type="solid"/>
              </v:shape>
            </v:group>
            <v:group style="position:absolute;left:5070;top:7150;width:10;height:20" coordorigin="5070,7150" coordsize="10,20">
              <v:shape style="position:absolute;left:5070;top:7150;width:10;height:20" coordorigin="5070,7150" coordsize="10,20" path="m5070,7169l5079,7169,5079,7150,5070,7150,5070,7169xe" filled="true" fillcolor="#000000" stroked="false">
                <v:path arrowok="t"/>
                <v:fill type="solid"/>
              </v:shape>
            </v:group>
            <v:group style="position:absolute;left:5070;top:7169;width:10;height:20" coordorigin="5070,7169" coordsize="10,20">
              <v:shape style="position:absolute;left:5070;top:7169;width:10;height:20" coordorigin="5070,7169" coordsize="10,20" path="m5070,7188l5079,7188,5079,7169,5070,7169,5070,7188xe" filled="true" fillcolor="#000000" stroked="false">
                <v:path arrowok="t"/>
                <v:fill type="solid"/>
              </v:shape>
            </v:group>
            <v:group style="position:absolute;left:5070;top:7188;width:10;height:20" coordorigin="5070,7188" coordsize="10,20">
              <v:shape style="position:absolute;left:5070;top:7188;width:10;height:20" coordorigin="5070,7188" coordsize="10,20" path="m5070,7207l5079,7207,5079,7188,5070,7188,5070,7207xe" filled="true" fillcolor="#000000" stroked="false">
                <v:path arrowok="t"/>
                <v:fill type="solid"/>
              </v:shape>
            </v:group>
            <v:group style="position:absolute;left:5070;top:7207;width:10;height:20" coordorigin="5070,7207" coordsize="10,20">
              <v:shape style="position:absolute;left:5070;top:7207;width:10;height:20" coordorigin="5070,7207" coordsize="10,20" path="m5070,7227l5079,7227,5079,7207,5070,7207,5070,7227xe" filled="true" fillcolor="#000000" stroked="false">
                <v:path arrowok="t"/>
                <v:fill type="solid"/>
              </v:shape>
            </v:group>
            <v:group style="position:absolute;left:5070;top:7227;width:10;height:20" coordorigin="5070,7227" coordsize="10,20">
              <v:shape style="position:absolute;left:5070;top:7227;width:10;height:20" coordorigin="5070,7227" coordsize="10,20" path="m5070,7246l5079,7246,5079,7227,5070,7227,5070,7246xe" filled="true" fillcolor="#000000" stroked="false">
                <v:path arrowok="t"/>
                <v:fill type="solid"/>
              </v:shape>
            </v:group>
            <v:group style="position:absolute;left:5070;top:7246;width:10;height:20" coordorigin="5070,7246" coordsize="10,20">
              <v:shape style="position:absolute;left:5070;top:7246;width:10;height:20" coordorigin="5070,7246" coordsize="10,20" path="m5070,7265l5079,7265,5079,7246,5070,7246,5070,7265xe" filled="true" fillcolor="#000000" stroked="false">
                <v:path arrowok="t"/>
                <v:fill type="solid"/>
              </v:shape>
            </v:group>
            <v:group style="position:absolute;left:5070;top:7265;width:10;height:20" coordorigin="5070,7265" coordsize="10,20">
              <v:shape style="position:absolute;left:5070;top:7265;width:10;height:20" coordorigin="5070,7265" coordsize="10,20" path="m5070,7284l5079,7284,5079,7265,5070,7265,5070,7284xe" filled="true" fillcolor="#000000" stroked="false">
                <v:path arrowok="t"/>
                <v:fill type="solid"/>
              </v:shape>
            </v:group>
            <v:group style="position:absolute;left:5070;top:7284;width:10;height:20" coordorigin="5070,7284" coordsize="10,20">
              <v:shape style="position:absolute;left:5070;top:7284;width:10;height:20" coordorigin="5070,7284" coordsize="10,20" path="m5070,7303l5079,7303,5079,7284,5070,7284,5070,7303xe" filled="true" fillcolor="#000000" stroked="false">
                <v:path arrowok="t"/>
                <v:fill type="solid"/>
              </v:shape>
            </v:group>
            <v:group style="position:absolute;left:5070;top:7303;width:10;height:20" coordorigin="5070,7303" coordsize="10,20">
              <v:shape style="position:absolute;left:5070;top:7303;width:10;height:20" coordorigin="5070,7303" coordsize="10,20" path="m5070,7323l5079,7323,5079,7303,5070,7303,5070,7323xe" filled="true" fillcolor="#000000" stroked="false">
                <v:path arrowok="t"/>
                <v:fill type="solid"/>
              </v:shape>
            </v:group>
            <v:group style="position:absolute;left:5070;top:7323;width:10;height:20" coordorigin="5070,7323" coordsize="10,20">
              <v:shape style="position:absolute;left:5070;top:7323;width:10;height:20" coordorigin="5070,7323" coordsize="10,20" path="m5070,7342l5079,7342,5079,7323,5070,7323,5070,7342xe" filled="true" fillcolor="#000000" stroked="false">
                <v:path arrowok="t"/>
                <v:fill type="solid"/>
              </v:shape>
            </v:group>
            <v:group style="position:absolute;left:5070;top:7342;width:10;height:20" coordorigin="5070,7342" coordsize="10,20">
              <v:shape style="position:absolute;left:5070;top:7342;width:10;height:20" coordorigin="5070,7342" coordsize="10,20" path="m5070,7361l5079,7361,5079,7342,5070,7342,5070,7361xe" filled="true" fillcolor="#000000" stroked="false">
                <v:path arrowok="t"/>
                <v:fill type="solid"/>
              </v:shape>
            </v:group>
            <v:group style="position:absolute;left:5070;top:7361;width:10;height:20" coordorigin="5070,7361" coordsize="10,20">
              <v:shape style="position:absolute;left:5070;top:7361;width:10;height:20" coordorigin="5070,7361" coordsize="10,20" path="m5070,7380l5079,7380,5079,7361,5070,7361,5070,7380xe" filled="true" fillcolor="#000000" stroked="false">
                <v:path arrowok="t"/>
                <v:fill type="solid"/>
              </v:shape>
            </v:group>
            <v:group style="position:absolute;left:5070;top:7380;width:10;height:20" coordorigin="5070,7380" coordsize="10,20">
              <v:shape style="position:absolute;left:5070;top:7380;width:10;height:20" coordorigin="5070,7380" coordsize="10,20" path="m5070,7399l5079,7399,5079,7380,5070,7380,5070,7399xe" filled="true" fillcolor="#000000" stroked="false">
                <v:path arrowok="t"/>
                <v:fill type="solid"/>
              </v:shape>
            </v:group>
            <v:group style="position:absolute;left:5070;top:7399;width:10;height:20" coordorigin="5070,7399" coordsize="10,20">
              <v:shape style="position:absolute;left:5070;top:7399;width:10;height:20" coordorigin="5070,7399" coordsize="10,20" path="m5070,7419l5079,7419,5079,7399,5070,7399,5070,7419xe" filled="true" fillcolor="#000000" stroked="false">
                <v:path arrowok="t"/>
                <v:fill type="solid"/>
              </v:shape>
            </v:group>
            <v:group style="position:absolute;left:5070;top:7419;width:10;height:20" coordorigin="5070,7419" coordsize="10,20">
              <v:shape style="position:absolute;left:5070;top:7419;width:10;height:20" coordorigin="5070,7419" coordsize="10,20" path="m5070,7438l5079,7438,5079,7419,5070,7419,5070,7438xe" filled="true" fillcolor="#000000" stroked="false">
                <v:path arrowok="t"/>
                <v:fill type="solid"/>
              </v:shape>
            </v:group>
            <v:group style="position:absolute;left:5070;top:7438;width:10;height:20" coordorigin="5070,7438" coordsize="10,20">
              <v:shape style="position:absolute;left:5070;top:7438;width:10;height:20" coordorigin="5070,7438" coordsize="10,20" path="m5070,7457l5079,7457,5079,7438,5070,7438,5070,7457xe" filled="true" fillcolor="#000000" stroked="false">
                <v:path arrowok="t"/>
                <v:fill type="solid"/>
              </v:shape>
            </v:group>
            <v:group style="position:absolute;left:5070;top:7457;width:10;height:20" coordorigin="5070,7457" coordsize="10,20">
              <v:shape style="position:absolute;left:5070;top:7457;width:10;height:20" coordorigin="5070,7457" coordsize="10,20" path="m5070,7476l5079,7476,5079,7457,5070,7457,5070,7476xe" filled="true" fillcolor="#000000" stroked="false">
                <v:path arrowok="t"/>
                <v:fill type="solid"/>
              </v:shape>
            </v:group>
            <v:group style="position:absolute;left:5070;top:7476;width:10;height:20" coordorigin="5070,7476" coordsize="10,20">
              <v:shape style="position:absolute;left:5070;top:7476;width:10;height:20" coordorigin="5070,7476" coordsize="10,20" path="m5070,7495l5079,7495,5079,7476,5070,7476,5070,7495xe" filled="true" fillcolor="#000000" stroked="false">
                <v:path arrowok="t"/>
                <v:fill type="solid"/>
              </v:shape>
            </v:group>
            <v:group style="position:absolute;left:5070;top:7495;width:10;height:20" coordorigin="5070,7495" coordsize="10,20">
              <v:shape style="position:absolute;left:5070;top:7495;width:10;height:20" coordorigin="5070,7495" coordsize="10,20" path="m5070,7515l5079,7515,5079,7495,5070,7495,5070,7515xe" filled="true" fillcolor="#000000" stroked="false">
                <v:path arrowok="t"/>
                <v:fill type="solid"/>
              </v:shape>
            </v:group>
            <v:group style="position:absolute;left:5070;top:7515;width:10;height:20" coordorigin="5070,7515" coordsize="10,20">
              <v:shape style="position:absolute;left:5070;top:7515;width:10;height:20" coordorigin="5070,7515" coordsize="10,20" path="m5070,7534l5079,7534,5079,7515,5070,7515,5070,7534xe" filled="true" fillcolor="#000000" stroked="false">
                <v:path arrowok="t"/>
                <v:fill type="solid"/>
              </v:shape>
            </v:group>
            <v:group style="position:absolute;left:5070;top:7534;width:10;height:20" coordorigin="5070,7534" coordsize="10,20">
              <v:shape style="position:absolute;left:5070;top:7534;width:10;height:20" coordorigin="5070,7534" coordsize="10,20" path="m5070,7553l5079,7553,5079,7534,5070,7534,5070,7553xe" filled="true" fillcolor="#000000" stroked="false">
                <v:path arrowok="t"/>
                <v:fill type="solid"/>
              </v:shape>
            </v:group>
            <v:group style="position:absolute;left:5070;top:7553;width:10;height:20" coordorigin="5070,7553" coordsize="10,20">
              <v:shape style="position:absolute;left:5070;top:7553;width:10;height:20" coordorigin="5070,7553" coordsize="10,20" path="m5070,7572l5079,7572,5079,7553,5070,7553,5070,7572xe" filled="true" fillcolor="#000000" stroked="false">
                <v:path arrowok="t"/>
                <v:fill type="solid"/>
              </v:shape>
            </v:group>
            <v:group style="position:absolute;left:5070;top:7572;width:10;height:20" coordorigin="5070,7572" coordsize="10,20">
              <v:shape style="position:absolute;left:5070;top:7572;width:10;height:20" coordorigin="5070,7572" coordsize="10,20" path="m5070,7591l5079,7591,5079,7572,5070,7572,5070,7591xe" filled="true" fillcolor="#000000" stroked="false">
                <v:path arrowok="t"/>
                <v:fill type="solid"/>
              </v:shape>
            </v:group>
            <v:group style="position:absolute;left:5070;top:7591;width:10;height:20" coordorigin="5070,7591" coordsize="10,20">
              <v:shape style="position:absolute;left:5070;top:7591;width:10;height:20" coordorigin="5070,7591" coordsize="10,20" path="m5070,7611l5079,7611,5079,7591,5070,7591,5070,7611xe" filled="true" fillcolor="#000000" stroked="false">
                <v:path arrowok="t"/>
                <v:fill type="solid"/>
              </v:shape>
            </v:group>
            <v:group style="position:absolute;left:5070;top:7611;width:10;height:20" coordorigin="5070,7611" coordsize="10,20">
              <v:shape style="position:absolute;left:5070;top:7611;width:10;height:20" coordorigin="5070,7611" coordsize="10,20" path="m5070,7630l5079,7630,5079,7611,5070,7611,5070,7630xe" filled="true" fillcolor="#000000" stroked="false">
                <v:path arrowok="t"/>
                <v:fill type="solid"/>
              </v:shape>
            </v:group>
            <v:group style="position:absolute;left:5070;top:7630;width:10;height:20" coordorigin="5070,7630" coordsize="10,20">
              <v:shape style="position:absolute;left:5070;top:7630;width:10;height:20" coordorigin="5070,7630" coordsize="10,20" path="m5070,7649l5079,7649,5079,7630,5070,7630,5070,7649xe" filled="true" fillcolor="#000000" stroked="false">
                <v:path arrowok="t"/>
                <v:fill type="solid"/>
              </v:shape>
            </v:group>
            <v:group style="position:absolute;left:5070;top:7649;width:10;height:20" coordorigin="5070,7649" coordsize="10,20">
              <v:shape style="position:absolute;left:5070;top:7649;width:10;height:20" coordorigin="5070,7649" coordsize="10,20" path="m5070,7668l5079,7668,5079,7649,5070,7649,5070,7668xe" filled="true" fillcolor="#000000" stroked="false">
                <v:path arrowok="t"/>
                <v:fill type="solid"/>
              </v:shape>
            </v:group>
            <v:group style="position:absolute;left:5070;top:7668;width:10;height:20" coordorigin="5070,7668" coordsize="10,20">
              <v:shape style="position:absolute;left:5070;top:7668;width:10;height:20" coordorigin="5070,7668" coordsize="10,20" path="m5070,7687l5079,7687,5079,7668,5070,7668,5070,7687xe" filled="true" fillcolor="#000000" stroked="false">
                <v:path arrowok="t"/>
                <v:fill type="solid"/>
              </v:shape>
            </v:group>
            <v:group style="position:absolute;left:5070;top:7687;width:10;height:20" coordorigin="5070,7687" coordsize="10,20">
              <v:shape style="position:absolute;left:5070;top:7687;width:10;height:20" coordorigin="5070,7687" coordsize="10,20" path="m5070,7707l5079,7707,5079,7687,5070,7687,5070,7707xe" filled="true" fillcolor="#000000" stroked="false">
                <v:path arrowok="t"/>
                <v:fill type="solid"/>
              </v:shape>
            </v:group>
            <v:group style="position:absolute;left:5070;top:7707;width:10;height:20" coordorigin="5070,7707" coordsize="10,20">
              <v:shape style="position:absolute;left:5070;top:7707;width:10;height:20" coordorigin="5070,7707" coordsize="10,20" path="m5070,7726l5079,7726,5079,7707,5070,7707,5070,7726xe" filled="true" fillcolor="#000000" stroked="false">
                <v:path arrowok="t"/>
                <v:fill type="solid"/>
              </v:shape>
            </v:group>
            <v:group style="position:absolute;left:5070;top:7726;width:10;height:20" coordorigin="5070,7726" coordsize="10,20">
              <v:shape style="position:absolute;left:5070;top:7726;width:10;height:20" coordorigin="5070,7726" coordsize="10,20" path="m5070,7745l5079,7745,5079,7726,5070,7726,5070,7745xe" filled="true" fillcolor="#000000" stroked="false">
                <v:path arrowok="t"/>
                <v:fill type="solid"/>
              </v:shape>
            </v:group>
            <v:group style="position:absolute;left:5070;top:7745;width:10;height:20" coordorigin="5070,7745" coordsize="10,20">
              <v:shape style="position:absolute;left:5070;top:7745;width:10;height:20" coordorigin="5070,7745" coordsize="10,20" path="m5070,7764l5079,7764,5079,7745,5070,7745,5070,7764xe" filled="true" fillcolor="#000000" stroked="false">
                <v:path arrowok="t"/>
                <v:fill type="solid"/>
              </v:shape>
            </v:group>
            <v:group style="position:absolute;left:5070;top:7764;width:10;height:20" coordorigin="5070,7764" coordsize="10,20">
              <v:shape style="position:absolute;left:5070;top:7764;width:10;height:20" coordorigin="5070,7764" coordsize="10,20" path="m5070,7783l5079,7783,5079,7764,5070,7764,5070,7783xe" filled="true" fillcolor="#000000" stroked="false">
                <v:path arrowok="t"/>
                <v:fill type="solid"/>
              </v:shape>
            </v:group>
            <v:group style="position:absolute;left:5070;top:7783;width:10;height:20" coordorigin="5070,7783" coordsize="10,20">
              <v:shape style="position:absolute;left:5070;top:7783;width:10;height:20" coordorigin="5070,7783" coordsize="10,20" path="m5070,7803l5079,7803,5079,7783,5070,7783,5070,7803xe" filled="true" fillcolor="#000000" stroked="false">
                <v:path arrowok="t"/>
                <v:fill type="solid"/>
              </v:shape>
            </v:group>
            <v:group style="position:absolute;left:5070;top:7803;width:10;height:20" coordorigin="5070,7803" coordsize="10,20">
              <v:shape style="position:absolute;left:5070;top:7803;width:10;height:20" coordorigin="5070,7803" coordsize="10,20" path="m5070,7822l5079,7822,5079,7803,5070,7803,5070,7822xe" filled="true" fillcolor="#000000" stroked="false">
                <v:path arrowok="t"/>
                <v:fill type="solid"/>
              </v:shape>
            </v:group>
            <v:group style="position:absolute;left:5070;top:7822;width:10;height:20" coordorigin="5070,7822" coordsize="10,20">
              <v:shape style="position:absolute;left:5070;top:7822;width:10;height:20" coordorigin="5070,7822" coordsize="10,20" path="m5070,7841l5079,7841,5079,7822,5070,7822,5070,7841xe" filled="true" fillcolor="#000000" stroked="false">
                <v:path arrowok="t"/>
                <v:fill type="solid"/>
              </v:shape>
            </v:group>
            <v:group style="position:absolute;left:5070;top:7841;width:10;height:20" coordorigin="5070,7841" coordsize="10,20">
              <v:shape style="position:absolute;left:5070;top:7841;width:10;height:20" coordorigin="5070,7841" coordsize="10,20" path="m5070,7860l5079,7860,5079,7841,5070,7841,5070,7860xe" filled="true" fillcolor="#000000" stroked="false">
                <v:path arrowok="t"/>
                <v:fill type="solid"/>
              </v:shape>
            </v:group>
            <v:group style="position:absolute;left:5070;top:7860;width:10;height:20" coordorigin="5070,7860" coordsize="10,20">
              <v:shape style="position:absolute;left:5070;top:7860;width:10;height:20" coordorigin="5070,7860" coordsize="10,20" path="m5070,7879l5079,7879,5079,7860,5070,7860,5070,7879xe" filled="true" fillcolor="#000000" stroked="false">
                <v:path arrowok="t"/>
                <v:fill type="solid"/>
              </v:shape>
            </v:group>
            <v:group style="position:absolute;left:5070;top:7879;width:10;height:20" coordorigin="5070,7879" coordsize="10,20">
              <v:shape style="position:absolute;left:5070;top:7879;width:10;height:20" coordorigin="5070,7879" coordsize="10,20" path="m5070,7899l5079,7899,5079,7879,5070,7879,5070,7899xe" filled="true" fillcolor="#000000" stroked="false">
                <v:path arrowok="t"/>
                <v:fill type="solid"/>
              </v:shape>
            </v:group>
            <v:group style="position:absolute;left:5070;top:7899;width:10;height:20" coordorigin="5070,7899" coordsize="10,20">
              <v:shape style="position:absolute;left:5070;top:7899;width:10;height:20" coordorigin="5070,7899" coordsize="10,20" path="m5070,7918l5079,7918,5079,7899,5070,7899,5070,7918xe" filled="true" fillcolor="#000000" stroked="false">
                <v:path arrowok="t"/>
                <v:fill type="solid"/>
              </v:shape>
            </v:group>
            <v:group style="position:absolute;left:5070;top:7918;width:10;height:20" coordorigin="5070,7918" coordsize="10,20">
              <v:shape style="position:absolute;left:5070;top:7918;width:10;height:20" coordorigin="5070,7918" coordsize="10,20" path="m5070,7937l5079,7937,5079,7918,5070,7918,5070,7937xe" filled="true" fillcolor="#000000" stroked="false">
                <v:path arrowok="t"/>
                <v:fill type="solid"/>
              </v:shape>
            </v:group>
            <v:group style="position:absolute;left:5070;top:7937;width:10;height:20" coordorigin="5070,7937" coordsize="10,20">
              <v:shape style="position:absolute;left:5070;top:7937;width:10;height:20" coordorigin="5070,7937" coordsize="10,20" path="m5070,7956l5079,7956,5079,7937,5070,7937,5070,7956xe" filled="true" fillcolor="#000000" stroked="false">
                <v:path arrowok="t"/>
                <v:fill type="solid"/>
              </v:shape>
            </v:group>
            <v:group style="position:absolute;left:5070;top:7956;width:10;height:20" coordorigin="5070,7956" coordsize="10,20">
              <v:shape style="position:absolute;left:5070;top:7956;width:10;height:20" coordorigin="5070,7956" coordsize="10,20" path="m5070,7975l5079,7975,5079,7956,5070,7956,5070,7975xe" filled="true" fillcolor="#000000" stroked="false">
                <v:path arrowok="t"/>
                <v:fill type="solid"/>
              </v:shape>
            </v:group>
            <v:group style="position:absolute;left:5070;top:7975;width:10;height:20" coordorigin="5070,7975" coordsize="10,20">
              <v:shape style="position:absolute;left:5070;top:7975;width:10;height:20" coordorigin="5070,7975" coordsize="10,20" path="m5070,7995l5079,7995,5079,7975,5070,7975,5070,7995xe" filled="true" fillcolor="#000000" stroked="false">
                <v:path arrowok="t"/>
                <v:fill type="solid"/>
              </v:shape>
            </v:group>
            <v:group style="position:absolute;left:5070;top:7995;width:10;height:20" coordorigin="5070,7995" coordsize="10,20">
              <v:shape style="position:absolute;left:5070;top:7995;width:10;height:20" coordorigin="5070,7995" coordsize="10,20" path="m5070,8014l5079,8014,5079,7995,5070,7995,5070,8014xe" filled="true" fillcolor="#000000" stroked="false">
                <v:path arrowok="t"/>
                <v:fill type="solid"/>
              </v:shape>
            </v:group>
            <v:group style="position:absolute;left:5070;top:8014;width:10;height:20" coordorigin="5070,8014" coordsize="10,20">
              <v:shape style="position:absolute;left:5070;top:8014;width:10;height:20" coordorigin="5070,8014" coordsize="10,20" path="m5070,8033l5079,8033,5079,8014,5070,8014,5070,8033xe" filled="true" fillcolor="#000000" stroked="false">
                <v:path arrowok="t"/>
                <v:fill type="solid"/>
              </v:shape>
            </v:group>
            <v:group style="position:absolute;left:5070;top:8033;width:10;height:20" coordorigin="5070,8033" coordsize="10,20">
              <v:shape style="position:absolute;left:5070;top:8033;width:10;height:20" coordorigin="5070,8033" coordsize="10,20" path="m5070,8052l5079,8052,5079,8033,5070,8033,5070,8052xe" filled="true" fillcolor="#000000" stroked="false">
                <v:path arrowok="t"/>
                <v:fill type="solid"/>
              </v:shape>
            </v:group>
            <v:group style="position:absolute;left:5070;top:8052;width:10;height:20" coordorigin="5070,8052" coordsize="10,20">
              <v:shape style="position:absolute;left:5070;top:8052;width:10;height:20" coordorigin="5070,8052" coordsize="10,20" path="m5070,8071l5079,8071,5079,8052,5070,8052,5070,8071xe" filled="true" fillcolor="#000000" stroked="false">
                <v:path arrowok="t"/>
                <v:fill type="solid"/>
              </v:shape>
            </v:group>
            <v:group style="position:absolute;left:5070;top:8071;width:10;height:20" coordorigin="5070,8071" coordsize="10,20">
              <v:shape style="position:absolute;left:5070;top:8071;width:10;height:20" coordorigin="5070,8071" coordsize="10,20" path="m5070,8091l5079,8091,5079,8071,5070,8071,5070,8091xe" filled="true" fillcolor="#000000" stroked="false">
                <v:path arrowok="t"/>
                <v:fill type="solid"/>
              </v:shape>
            </v:group>
            <v:group style="position:absolute;left:5070;top:8091;width:10;height:20" coordorigin="5070,8091" coordsize="10,20">
              <v:shape style="position:absolute;left:5070;top:8091;width:10;height:20" coordorigin="5070,8091" coordsize="10,20" path="m5070,8110l5079,8110,5079,8091,5070,8091,5070,8110xe" filled="true" fillcolor="#000000" stroked="false">
                <v:path arrowok="t"/>
                <v:fill type="solid"/>
              </v:shape>
            </v:group>
            <v:group style="position:absolute;left:5070;top:8110;width:10;height:20" coordorigin="5070,8110" coordsize="10,20">
              <v:shape style="position:absolute;left:5070;top:8110;width:10;height:20" coordorigin="5070,8110" coordsize="10,20" path="m5070,8129l5079,8129,5079,8110,5070,8110,5070,8129xe" filled="true" fillcolor="#000000" stroked="false">
                <v:path arrowok="t"/>
                <v:fill type="solid"/>
              </v:shape>
            </v:group>
            <v:group style="position:absolute;left:6772;top:6132;width:10;height:20" coordorigin="6772,6132" coordsize="10,20">
              <v:shape style="position:absolute;left:6772;top:6132;width:10;height:20" coordorigin="6772,6132" coordsize="10,20" path="m6772,6151l6781,6151,6781,6132,6772,6132,6772,6151xe" filled="true" fillcolor="#000000" stroked="false">
                <v:path arrowok="t"/>
                <v:fill type="solid"/>
              </v:shape>
            </v:group>
            <v:group style="position:absolute;left:6772;top:6151;width:10;height:20" coordorigin="6772,6151" coordsize="10,20">
              <v:shape style="position:absolute;left:6772;top:6151;width:10;height:20" coordorigin="6772,6151" coordsize="10,20" path="m6772,6171l6781,6171,6781,6151,6772,6151,6772,6171xe" filled="true" fillcolor="#000000" stroked="false">
                <v:path arrowok="t"/>
                <v:fill type="solid"/>
              </v:shape>
            </v:group>
            <v:group style="position:absolute;left:6772;top:6171;width:10;height:20" coordorigin="6772,6171" coordsize="10,20">
              <v:shape style="position:absolute;left:6772;top:6171;width:10;height:20" coordorigin="6772,6171" coordsize="10,20" path="m6772,6190l6781,6190,6781,6171,6772,6171,6772,6190xe" filled="true" fillcolor="#000000" stroked="false">
                <v:path arrowok="t"/>
                <v:fill type="solid"/>
              </v:shape>
            </v:group>
            <v:group style="position:absolute;left:6772;top:6190;width:10;height:20" coordorigin="6772,6190" coordsize="10,20">
              <v:shape style="position:absolute;left:6772;top:6190;width:10;height:20" coordorigin="6772,6190" coordsize="10,20" path="m6772,6209l6781,6209,6781,6190,6772,6190,6772,6209xe" filled="true" fillcolor="#000000" stroked="false">
                <v:path arrowok="t"/>
                <v:fill type="solid"/>
              </v:shape>
            </v:group>
            <v:group style="position:absolute;left:6772;top:6209;width:10;height:20" coordorigin="6772,6209" coordsize="10,20">
              <v:shape style="position:absolute;left:6772;top:6209;width:10;height:20" coordorigin="6772,6209" coordsize="10,20" path="m6772,6228l6781,6228,6781,6209,6772,6209,6772,6228xe" filled="true" fillcolor="#000000" stroked="false">
                <v:path arrowok="t"/>
                <v:fill type="solid"/>
              </v:shape>
            </v:group>
            <v:group style="position:absolute;left:6772;top:6228;width:10;height:20" coordorigin="6772,6228" coordsize="10,20">
              <v:shape style="position:absolute;left:6772;top:6228;width:10;height:20" coordorigin="6772,6228" coordsize="10,20" path="m6772,6247l6781,6247,6781,6228,6772,6228,6772,6247xe" filled="true" fillcolor="#000000" stroked="false">
                <v:path arrowok="t"/>
                <v:fill type="solid"/>
              </v:shape>
            </v:group>
            <v:group style="position:absolute;left:6772;top:6247;width:10;height:20" coordorigin="6772,6247" coordsize="10,20">
              <v:shape style="position:absolute;left:6772;top:6247;width:10;height:20" coordorigin="6772,6247" coordsize="10,20" path="m6772,6267l6781,6267,6781,6247,6772,6247,6772,6267xe" filled="true" fillcolor="#000000" stroked="false">
                <v:path arrowok="t"/>
                <v:fill type="solid"/>
              </v:shape>
            </v:group>
            <v:group style="position:absolute;left:6772;top:6267;width:10;height:20" coordorigin="6772,6267" coordsize="10,20">
              <v:shape style="position:absolute;left:6772;top:6267;width:10;height:20" coordorigin="6772,6267" coordsize="10,20" path="m6772,6286l6781,6286,6781,6267,6772,6267,6772,6286xe" filled="true" fillcolor="#000000" stroked="false">
                <v:path arrowok="t"/>
                <v:fill type="solid"/>
              </v:shape>
            </v:group>
            <v:group style="position:absolute;left:6772;top:6286;width:10;height:20" coordorigin="6772,6286" coordsize="10,20">
              <v:shape style="position:absolute;left:6772;top:6286;width:10;height:20" coordorigin="6772,6286" coordsize="10,20" path="m6772,6305l6781,6305,6781,6286,6772,6286,6772,6305xe" filled="true" fillcolor="#000000" stroked="false">
                <v:path arrowok="t"/>
                <v:fill type="solid"/>
              </v:shape>
            </v:group>
            <v:group style="position:absolute;left:6772;top:6305;width:10;height:20" coordorigin="6772,6305" coordsize="10,20">
              <v:shape style="position:absolute;left:6772;top:6305;width:10;height:20" coordorigin="6772,6305" coordsize="10,20" path="m6772,6324l6781,6324,6781,6305,6772,6305,6772,6324xe" filled="true" fillcolor="#000000" stroked="false">
                <v:path arrowok="t"/>
                <v:fill type="solid"/>
              </v:shape>
            </v:group>
            <v:group style="position:absolute;left:6772;top:6324;width:10;height:20" coordorigin="6772,6324" coordsize="10,20">
              <v:shape style="position:absolute;left:6772;top:6324;width:10;height:20" coordorigin="6772,6324" coordsize="10,20" path="m6772,6343l6781,6343,6781,6324,6772,6324,6772,6343xe" filled="true" fillcolor="#000000" stroked="false">
                <v:path arrowok="t"/>
                <v:fill type="solid"/>
              </v:shape>
            </v:group>
            <v:group style="position:absolute;left:6772;top:6343;width:10;height:20" coordorigin="6772,6343" coordsize="10,20">
              <v:shape style="position:absolute;left:6772;top:6343;width:10;height:20" coordorigin="6772,6343" coordsize="10,20" path="m6772,6363l6781,6363,6781,6343,6772,6343,6772,6363xe" filled="true" fillcolor="#000000" stroked="false">
                <v:path arrowok="t"/>
                <v:fill type="solid"/>
              </v:shape>
            </v:group>
            <v:group style="position:absolute;left:6772;top:6363;width:10;height:20" coordorigin="6772,6363" coordsize="10,20">
              <v:shape style="position:absolute;left:6772;top:6363;width:10;height:20" coordorigin="6772,6363" coordsize="10,20" path="m6772,6382l6781,6382,6781,6363,6772,6363,6772,6382xe" filled="true" fillcolor="#000000" stroked="false">
                <v:path arrowok="t"/>
                <v:fill type="solid"/>
              </v:shape>
            </v:group>
            <v:group style="position:absolute;left:6772;top:6382;width:10;height:20" coordorigin="6772,6382" coordsize="10,20">
              <v:shape style="position:absolute;left:6772;top:6382;width:10;height:20" coordorigin="6772,6382" coordsize="10,20" path="m6772,6401l6781,6401,6781,6382,6772,6382,6772,6401xe" filled="true" fillcolor="#000000" stroked="false">
                <v:path arrowok="t"/>
                <v:fill type="solid"/>
              </v:shape>
            </v:group>
            <v:group style="position:absolute;left:6772;top:6401;width:10;height:20" coordorigin="6772,6401" coordsize="10,20">
              <v:shape style="position:absolute;left:6772;top:6401;width:10;height:20" coordorigin="6772,6401" coordsize="10,20" path="m6772,6420l6781,6420,6781,6401,6772,6401,6772,6420xe" filled="true" fillcolor="#000000" stroked="false">
                <v:path arrowok="t"/>
                <v:fill type="solid"/>
              </v:shape>
            </v:group>
            <v:group style="position:absolute;left:6772;top:6420;width:10;height:20" coordorigin="6772,6420" coordsize="10,20">
              <v:shape style="position:absolute;left:6772;top:6420;width:10;height:20" coordorigin="6772,6420" coordsize="10,20" path="m6772,6439l6781,6439,6781,6420,6772,6420,6772,6439xe" filled="true" fillcolor="#000000" stroked="false">
                <v:path arrowok="t"/>
                <v:fill type="solid"/>
              </v:shape>
            </v:group>
            <v:group style="position:absolute;left:6772;top:6439;width:10;height:20" coordorigin="6772,6439" coordsize="10,20">
              <v:shape style="position:absolute;left:6772;top:6439;width:10;height:20" coordorigin="6772,6439" coordsize="10,20" path="m6772,6459l6781,6459,6781,6439,6772,6439,6772,6459xe" filled="true" fillcolor="#000000" stroked="false">
                <v:path arrowok="t"/>
                <v:fill type="solid"/>
              </v:shape>
            </v:group>
            <v:group style="position:absolute;left:6772;top:6459;width:10;height:20" coordorigin="6772,6459" coordsize="10,20">
              <v:shape style="position:absolute;left:6772;top:6459;width:10;height:20" coordorigin="6772,6459" coordsize="10,20" path="m6772,6478l6781,6478,6781,6459,6772,6459,6772,6478xe" filled="true" fillcolor="#000000" stroked="false">
                <v:path arrowok="t"/>
                <v:fill type="solid"/>
              </v:shape>
            </v:group>
            <v:group style="position:absolute;left:6772;top:6478;width:10;height:20" coordorigin="6772,6478" coordsize="10,20">
              <v:shape style="position:absolute;left:6772;top:6478;width:10;height:20" coordorigin="6772,6478" coordsize="10,20" path="m6772,6497l6781,6497,6781,6478,6772,6478,6772,6497xe" filled="true" fillcolor="#000000" stroked="false">
                <v:path arrowok="t"/>
                <v:fill type="solid"/>
              </v:shape>
            </v:group>
            <v:group style="position:absolute;left:6772;top:6497;width:10;height:20" coordorigin="6772,6497" coordsize="10,20">
              <v:shape style="position:absolute;left:6772;top:6497;width:10;height:20" coordorigin="6772,6497" coordsize="10,20" path="m6772,6516l6781,6516,6781,6497,6772,6497,6772,6516xe" filled="true" fillcolor="#000000" stroked="false">
                <v:path arrowok="t"/>
                <v:fill type="solid"/>
              </v:shape>
            </v:group>
            <v:group style="position:absolute;left:6772;top:6516;width:10;height:20" coordorigin="6772,6516" coordsize="10,20">
              <v:shape style="position:absolute;left:6772;top:6516;width:10;height:20" coordorigin="6772,6516" coordsize="10,20" path="m6772,6535l6781,6535,6781,6516,6772,6516,6772,6535xe" filled="true" fillcolor="#000000" stroked="false">
                <v:path arrowok="t"/>
                <v:fill type="solid"/>
              </v:shape>
            </v:group>
            <v:group style="position:absolute;left:6772;top:6535;width:10;height:20" coordorigin="6772,6535" coordsize="10,20">
              <v:shape style="position:absolute;left:6772;top:6535;width:10;height:20" coordorigin="6772,6535" coordsize="10,20" path="m6772,6555l6781,6555,6781,6535,6772,6535,6772,6555xe" filled="true" fillcolor="#000000" stroked="false">
                <v:path arrowok="t"/>
                <v:fill type="solid"/>
              </v:shape>
            </v:group>
            <v:group style="position:absolute;left:6772;top:6555;width:10;height:20" coordorigin="6772,6555" coordsize="10,20">
              <v:shape style="position:absolute;left:6772;top:6555;width:10;height:20" coordorigin="6772,6555" coordsize="10,20" path="m6772,6574l6781,6574,6781,6555,6772,6555,6772,6574xe" filled="true" fillcolor="#000000" stroked="false">
                <v:path arrowok="t"/>
                <v:fill type="solid"/>
              </v:shape>
            </v:group>
            <v:group style="position:absolute;left:6772;top:6574;width:10;height:20" coordorigin="6772,6574" coordsize="10,20">
              <v:shape style="position:absolute;left:6772;top:6574;width:10;height:20" coordorigin="6772,6574" coordsize="10,20" path="m6772,6593l6781,6593,6781,6574,6772,6574,6772,6593xe" filled="true" fillcolor="#000000" stroked="false">
                <v:path arrowok="t"/>
                <v:fill type="solid"/>
              </v:shape>
            </v:group>
            <v:group style="position:absolute;left:6772;top:6593;width:10;height:20" coordorigin="6772,6593" coordsize="10,20">
              <v:shape style="position:absolute;left:6772;top:6593;width:10;height:20" coordorigin="6772,6593" coordsize="10,20" path="m6772,6612l6781,6612,6781,6593,6772,6593,6772,6612xe" filled="true" fillcolor="#000000" stroked="false">
                <v:path arrowok="t"/>
                <v:fill type="solid"/>
              </v:shape>
            </v:group>
            <v:group style="position:absolute;left:6772;top:6612;width:10;height:20" coordorigin="6772,6612" coordsize="10,20">
              <v:shape style="position:absolute;left:6772;top:6612;width:10;height:20" coordorigin="6772,6612" coordsize="10,20" path="m6772,6631l6781,6631,6781,6612,6772,6612,6772,6631xe" filled="true" fillcolor="#000000" stroked="false">
                <v:path arrowok="t"/>
                <v:fill type="solid"/>
              </v:shape>
            </v:group>
            <v:group style="position:absolute;left:6772;top:6631;width:10;height:20" coordorigin="6772,6631" coordsize="10,20">
              <v:shape style="position:absolute;left:6772;top:6631;width:10;height:20" coordorigin="6772,6631" coordsize="10,20" path="m6772,6651l6781,6651,6781,6631,6772,6631,6772,6651xe" filled="true" fillcolor="#000000" stroked="false">
                <v:path arrowok="t"/>
                <v:fill type="solid"/>
              </v:shape>
            </v:group>
            <v:group style="position:absolute;left:6772;top:6651;width:10;height:20" coordorigin="6772,6651" coordsize="10,20">
              <v:shape style="position:absolute;left:6772;top:6651;width:10;height:20" coordorigin="6772,6651" coordsize="10,20" path="m6772,6670l6781,6670,6781,6651,6772,6651,6772,6670xe" filled="true" fillcolor="#000000" stroked="false">
                <v:path arrowok="t"/>
                <v:fill type="solid"/>
              </v:shape>
            </v:group>
            <v:group style="position:absolute;left:6772;top:6670;width:10;height:20" coordorigin="6772,6670" coordsize="10,20">
              <v:shape style="position:absolute;left:6772;top:6670;width:10;height:20" coordorigin="6772,6670" coordsize="10,20" path="m6772,6689l6781,6689,6781,6670,6772,6670,6772,6689xe" filled="true" fillcolor="#000000" stroked="false">
                <v:path arrowok="t"/>
                <v:fill type="solid"/>
              </v:shape>
            </v:group>
            <v:group style="position:absolute;left:6772;top:6689;width:10;height:20" coordorigin="6772,6689" coordsize="10,20">
              <v:shape style="position:absolute;left:6772;top:6689;width:10;height:20" coordorigin="6772,6689" coordsize="10,20" path="m6772,6708l6781,6708,6781,6689,6772,6689,6772,6708xe" filled="true" fillcolor="#000000" stroked="false">
                <v:path arrowok="t"/>
                <v:fill type="solid"/>
              </v:shape>
            </v:group>
            <v:group style="position:absolute;left:6772;top:6708;width:10;height:20" coordorigin="6772,6708" coordsize="10,20">
              <v:shape style="position:absolute;left:6772;top:6708;width:10;height:20" coordorigin="6772,6708" coordsize="10,20" path="m6772,6727l6781,6727,6781,6708,6772,6708,6772,6727xe" filled="true" fillcolor="#000000" stroked="false">
                <v:path arrowok="t"/>
                <v:fill type="solid"/>
              </v:shape>
            </v:group>
            <v:group style="position:absolute;left:6772;top:6727;width:10;height:20" coordorigin="6772,6727" coordsize="10,20">
              <v:shape style="position:absolute;left:6772;top:6727;width:10;height:20" coordorigin="6772,6727" coordsize="10,20" path="m6772,6747l6781,6747,6781,6727,6772,6727,6772,6747xe" filled="true" fillcolor="#000000" stroked="false">
                <v:path arrowok="t"/>
                <v:fill type="solid"/>
              </v:shape>
            </v:group>
            <v:group style="position:absolute;left:6772;top:6747;width:10;height:20" coordorigin="6772,6747" coordsize="10,20">
              <v:shape style="position:absolute;left:6772;top:6747;width:10;height:20" coordorigin="6772,6747" coordsize="10,20" path="m6772,6766l6781,6766,6781,6747,6772,6747,6772,6766xe" filled="true" fillcolor="#000000" stroked="false">
                <v:path arrowok="t"/>
                <v:fill type="solid"/>
              </v:shape>
            </v:group>
            <v:group style="position:absolute;left:6772;top:6766;width:10;height:20" coordorigin="6772,6766" coordsize="10,20">
              <v:shape style="position:absolute;left:6772;top:6766;width:10;height:20" coordorigin="6772,6766" coordsize="10,20" path="m6772,6785l6781,6785,6781,6766,6772,6766,6772,6785xe" filled="true" fillcolor="#000000" stroked="false">
                <v:path arrowok="t"/>
                <v:fill type="solid"/>
              </v:shape>
            </v:group>
            <v:group style="position:absolute;left:6772;top:6785;width:10;height:20" coordorigin="6772,6785" coordsize="10,20">
              <v:shape style="position:absolute;left:6772;top:6785;width:10;height:20" coordorigin="6772,6785" coordsize="10,20" path="m6772,6804l6781,6804,6781,6785,6772,6785,6772,6804xe" filled="true" fillcolor="#000000" stroked="false">
                <v:path arrowok="t"/>
                <v:fill type="solid"/>
              </v:shape>
            </v:group>
            <v:group style="position:absolute;left:6772;top:6804;width:10;height:20" coordorigin="6772,6804" coordsize="10,20">
              <v:shape style="position:absolute;left:6772;top:6804;width:10;height:20" coordorigin="6772,6804" coordsize="10,20" path="m6772,6823l6781,6823,6781,6804,6772,6804,6772,6823xe" filled="true" fillcolor="#000000" stroked="false">
                <v:path arrowok="t"/>
                <v:fill type="solid"/>
              </v:shape>
            </v:group>
            <v:group style="position:absolute;left:6772;top:6823;width:10;height:20" coordorigin="6772,6823" coordsize="10,20">
              <v:shape style="position:absolute;left:6772;top:6823;width:10;height:20" coordorigin="6772,6823" coordsize="10,20" path="m6772,6843l6781,6843,6781,6823,6772,6823,6772,6843xe" filled="true" fillcolor="#000000" stroked="false">
                <v:path arrowok="t"/>
                <v:fill type="solid"/>
              </v:shape>
            </v:group>
            <v:group style="position:absolute;left:6772;top:6843;width:10;height:20" coordorigin="6772,6843" coordsize="10,20">
              <v:shape style="position:absolute;left:6772;top:6843;width:10;height:20" coordorigin="6772,6843" coordsize="10,20" path="m6772,6862l6781,6862,6781,6843,6772,6843,6772,6862xe" filled="true" fillcolor="#000000" stroked="false">
                <v:path arrowok="t"/>
                <v:fill type="solid"/>
              </v:shape>
            </v:group>
            <v:group style="position:absolute;left:6772;top:6862;width:10;height:20" coordorigin="6772,6862" coordsize="10,20">
              <v:shape style="position:absolute;left:6772;top:6862;width:10;height:20" coordorigin="6772,6862" coordsize="10,20" path="m6772,6881l6781,6881,6781,6862,6772,6862,6772,6881xe" filled="true" fillcolor="#000000" stroked="false">
                <v:path arrowok="t"/>
                <v:fill type="solid"/>
              </v:shape>
            </v:group>
            <v:group style="position:absolute;left:6772;top:6881;width:10;height:20" coordorigin="6772,6881" coordsize="10,20">
              <v:shape style="position:absolute;left:6772;top:6881;width:10;height:20" coordorigin="6772,6881" coordsize="10,20" path="m6772,6900l6781,6900,6781,6881,6772,6881,6772,6900xe" filled="true" fillcolor="#000000" stroked="false">
                <v:path arrowok="t"/>
                <v:fill type="solid"/>
              </v:shape>
            </v:group>
            <v:group style="position:absolute;left:6772;top:6900;width:10;height:20" coordorigin="6772,6900" coordsize="10,20">
              <v:shape style="position:absolute;left:6772;top:6900;width:10;height:20" coordorigin="6772,6900" coordsize="10,20" path="m6772,6919l6781,6919,6781,6900,6772,6900,6772,6919xe" filled="true" fillcolor="#000000" stroked="false">
                <v:path arrowok="t"/>
                <v:fill type="solid"/>
              </v:shape>
            </v:group>
            <v:group style="position:absolute;left:6772;top:6919;width:10;height:20" coordorigin="6772,6919" coordsize="10,20">
              <v:shape style="position:absolute;left:6772;top:6919;width:10;height:20" coordorigin="6772,6919" coordsize="10,20" path="m6772,6939l6781,6939,6781,6919,6772,6919,6772,6939xe" filled="true" fillcolor="#000000" stroked="false">
                <v:path arrowok="t"/>
                <v:fill type="solid"/>
              </v:shape>
            </v:group>
            <v:group style="position:absolute;left:6772;top:6939;width:10;height:20" coordorigin="6772,6939" coordsize="10,20">
              <v:shape style="position:absolute;left:6772;top:6939;width:10;height:20" coordorigin="6772,6939" coordsize="10,20" path="m6772,6958l6781,6958,6781,6939,6772,6939,6772,6958xe" filled="true" fillcolor="#000000" stroked="false">
                <v:path arrowok="t"/>
                <v:fill type="solid"/>
              </v:shape>
            </v:group>
            <v:group style="position:absolute;left:6772;top:6958;width:10;height:20" coordorigin="6772,6958" coordsize="10,20">
              <v:shape style="position:absolute;left:6772;top:6958;width:10;height:20" coordorigin="6772,6958" coordsize="10,20" path="m6772,6977l6781,6977,6781,6958,6772,6958,6772,6977xe" filled="true" fillcolor="#000000" stroked="false">
                <v:path arrowok="t"/>
                <v:fill type="solid"/>
              </v:shape>
            </v:group>
            <v:group style="position:absolute;left:6772;top:6977;width:10;height:20" coordorigin="6772,6977" coordsize="10,20">
              <v:shape style="position:absolute;left:6772;top:6977;width:10;height:20" coordorigin="6772,6977" coordsize="10,20" path="m6772,6996l6781,6996,6781,6977,6772,6977,6772,6996xe" filled="true" fillcolor="#000000" stroked="false">
                <v:path arrowok="t"/>
                <v:fill type="solid"/>
              </v:shape>
            </v:group>
            <v:group style="position:absolute;left:6772;top:6996;width:10;height:20" coordorigin="6772,6996" coordsize="10,20">
              <v:shape style="position:absolute;left:6772;top:6996;width:10;height:20" coordorigin="6772,6996" coordsize="10,20" path="m6772,7015l6781,7015,6781,6996,6772,6996,6772,7015xe" filled="true" fillcolor="#000000" stroked="false">
                <v:path arrowok="t"/>
                <v:fill type="solid"/>
              </v:shape>
            </v:group>
            <v:group style="position:absolute;left:6772;top:7015;width:10;height:20" coordorigin="6772,7015" coordsize="10,20">
              <v:shape style="position:absolute;left:6772;top:7015;width:10;height:20" coordorigin="6772,7015" coordsize="10,20" path="m6772,7035l6781,7035,6781,7015,6772,7015,6772,7035xe" filled="true" fillcolor="#000000" stroked="false">
                <v:path arrowok="t"/>
                <v:fill type="solid"/>
              </v:shape>
            </v:group>
            <v:group style="position:absolute;left:6772;top:7035;width:10;height:20" coordorigin="6772,7035" coordsize="10,20">
              <v:shape style="position:absolute;left:6772;top:7035;width:10;height:20" coordorigin="6772,7035" coordsize="10,20" path="m6772,7054l6781,7054,6781,7035,6772,7035,6772,7054xe" filled="true" fillcolor="#000000" stroked="false">
                <v:path arrowok="t"/>
                <v:fill type="solid"/>
              </v:shape>
            </v:group>
            <v:group style="position:absolute;left:6772;top:7054;width:10;height:20" coordorigin="6772,7054" coordsize="10,20">
              <v:shape style="position:absolute;left:6772;top:7054;width:10;height:20" coordorigin="6772,7054" coordsize="10,20" path="m6772,7073l6781,7073,6781,7054,6772,7054,6772,7073xe" filled="true" fillcolor="#000000" stroked="false">
                <v:path arrowok="t"/>
                <v:fill type="solid"/>
              </v:shape>
            </v:group>
            <v:group style="position:absolute;left:6772;top:7073;width:10;height:20" coordorigin="6772,7073" coordsize="10,20">
              <v:shape style="position:absolute;left:6772;top:7073;width:10;height:20" coordorigin="6772,7073" coordsize="10,20" path="m6772,7092l6781,7092,6781,7073,6772,7073,6772,7092xe" filled="true" fillcolor="#000000" stroked="false">
                <v:path arrowok="t"/>
                <v:fill type="solid"/>
              </v:shape>
            </v:group>
            <v:group style="position:absolute;left:6772;top:7092;width:10;height:20" coordorigin="6772,7092" coordsize="10,20">
              <v:shape style="position:absolute;left:6772;top:7092;width:10;height:20" coordorigin="6772,7092" coordsize="10,20" path="m6772,7111l6781,7111,6781,7092,6772,7092,6772,7111xe" filled="true" fillcolor="#000000" stroked="false">
                <v:path arrowok="t"/>
                <v:fill type="solid"/>
              </v:shape>
            </v:group>
            <v:group style="position:absolute;left:6772;top:7111;width:10;height:20" coordorigin="6772,7111" coordsize="10,20">
              <v:shape style="position:absolute;left:6772;top:7111;width:10;height:20" coordorigin="6772,7111" coordsize="10,20" path="m6772,7131l6781,7131,6781,7111,6772,7111,6772,7131xe" filled="true" fillcolor="#000000" stroked="false">
                <v:path arrowok="t"/>
                <v:fill type="solid"/>
              </v:shape>
            </v:group>
            <v:group style="position:absolute;left:6772;top:7131;width:10;height:20" coordorigin="6772,7131" coordsize="10,20">
              <v:shape style="position:absolute;left:6772;top:7131;width:10;height:20" coordorigin="6772,7131" coordsize="10,20" path="m6772,7150l6781,7150,6781,7131,6772,7131,6772,7150xe" filled="true" fillcolor="#000000" stroked="false">
                <v:path arrowok="t"/>
                <v:fill type="solid"/>
              </v:shape>
            </v:group>
            <v:group style="position:absolute;left:6772;top:7150;width:10;height:20" coordorigin="6772,7150" coordsize="10,20">
              <v:shape style="position:absolute;left:6772;top:7150;width:10;height:20" coordorigin="6772,7150" coordsize="10,20" path="m6772,7169l6781,7169,6781,7150,6772,7150,6772,7169xe" filled="true" fillcolor="#000000" stroked="false">
                <v:path arrowok="t"/>
                <v:fill type="solid"/>
              </v:shape>
            </v:group>
            <v:group style="position:absolute;left:6772;top:7169;width:10;height:20" coordorigin="6772,7169" coordsize="10,20">
              <v:shape style="position:absolute;left:6772;top:7169;width:10;height:20" coordorigin="6772,7169" coordsize="10,20" path="m6772,7188l6781,7188,6781,7169,6772,7169,6772,7188xe" filled="true" fillcolor="#000000" stroked="false">
                <v:path arrowok="t"/>
                <v:fill type="solid"/>
              </v:shape>
            </v:group>
            <v:group style="position:absolute;left:6772;top:7188;width:10;height:20" coordorigin="6772,7188" coordsize="10,20">
              <v:shape style="position:absolute;left:6772;top:7188;width:10;height:20" coordorigin="6772,7188" coordsize="10,20" path="m6772,7207l6781,7207,6781,7188,6772,7188,6772,7207xe" filled="true" fillcolor="#000000" stroked="false">
                <v:path arrowok="t"/>
                <v:fill type="solid"/>
              </v:shape>
            </v:group>
            <v:group style="position:absolute;left:6772;top:7207;width:10;height:20" coordorigin="6772,7207" coordsize="10,20">
              <v:shape style="position:absolute;left:6772;top:7207;width:10;height:20" coordorigin="6772,7207" coordsize="10,20" path="m6772,7227l6781,7227,6781,7207,6772,7207,6772,7227xe" filled="true" fillcolor="#000000" stroked="false">
                <v:path arrowok="t"/>
                <v:fill type="solid"/>
              </v:shape>
            </v:group>
            <v:group style="position:absolute;left:6772;top:7227;width:10;height:20" coordorigin="6772,7227" coordsize="10,20">
              <v:shape style="position:absolute;left:6772;top:7227;width:10;height:20" coordorigin="6772,7227" coordsize="10,20" path="m6772,7246l6781,7246,6781,7227,6772,7227,6772,7246xe" filled="true" fillcolor="#000000" stroked="false">
                <v:path arrowok="t"/>
                <v:fill type="solid"/>
              </v:shape>
            </v:group>
            <v:group style="position:absolute;left:6772;top:7246;width:10;height:20" coordorigin="6772,7246" coordsize="10,20">
              <v:shape style="position:absolute;left:6772;top:7246;width:10;height:20" coordorigin="6772,7246" coordsize="10,20" path="m6772,7265l6781,7265,6781,7246,6772,7246,6772,7265xe" filled="true" fillcolor="#000000" stroked="false">
                <v:path arrowok="t"/>
                <v:fill type="solid"/>
              </v:shape>
            </v:group>
            <v:group style="position:absolute;left:6772;top:7265;width:10;height:20" coordorigin="6772,7265" coordsize="10,20">
              <v:shape style="position:absolute;left:6772;top:7265;width:10;height:20" coordorigin="6772,7265" coordsize="10,20" path="m6772,7284l6781,7284,6781,7265,6772,7265,6772,7284xe" filled="true" fillcolor="#000000" stroked="false">
                <v:path arrowok="t"/>
                <v:fill type="solid"/>
              </v:shape>
            </v:group>
            <v:group style="position:absolute;left:6772;top:7284;width:10;height:20" coordorigin="6772,7284" coordsize="10,20">
              <v:shape style="position:absolute;left:6772;top:7284;width:10;height:20" coordorigin="6772,7284" coordsize="10,20" path="m6772,7303l6781,7303,6781,7284,6772,7284,6772,7303xe" filled="true" fillcolor="#000000" stroked="false">
                <v:path arrowok="t"/>
                <v:fill type="solid"/>
              </v:shape>
            </v:group>
            <v:group style="position:absolute;left:6772;top:7303;width:10;height:20" coordorigin="6772,7303" coordsize="10,20">
              <v:shape style="position:absolute;left:6772;top:7303;width:10;height:20" coordorigin="6772,7303" coordsize="10,20" path="m6772,7323l6781,7323,6781,7303,6772,7303,6772,7323xe" filled="true" fillcolor="#000000" stroked="false">
                <v:path arrowok="t"/>
                <v:fill type="solid"/>
              </v:shape>
            </v:group>
            <v:group style="position:absolute;left:6772;top:7323;width:10;height:20" coordorigin="6772,7323" coordsize="10,20">
              <v:shape style="position:absolute;left:6772;top:7323;width:10;height:20" coordorigin="6772,7323" coordsize="10,20" path="m6772,7342l6781,7342,6781,7323,6772,7323,6772,7342xe" filled="true" fillcolor="#000000" stroked="false">
                <v:path arrowok="t"/>
                <v:fill type="solid"/>
              </v:shape>
            </v:group>
            <v:group style="position:absolute;left:6772;top:7342;width:10;height:20" coordorigin="6772,7342" coordsize="10,20">
              <v:shape style="position:absolute;left:6772;top:7342;width:10;height:20" coordorigin="6772,7342" coordsize="10,20" path="m6772,7361l6781,7361,6781,7342,6772,7342,6772,7361xe" filled="true" fillcolor="#000000" stroked="false">
                <v:path arrowok="t"/>
                <v:fill type="solid"/>
              </v:shape>
            </v:group>
            <v:group style="position:absolute;left:6772;top:7361;width:10;height:20" coordorigin="6772,7361" coordsize="10,20">
              <v:shape style="position:absolute;left:6772;top:7361;width:10;height:20" coordorigin="6772,7361" coordsize="10,20" path="m6772,7380l6781,7380,6781,7361,6772,7361,6772,7380xe" filled="true" fillcolor="#000000" stroked="false">
                <v:path arrowok="t"/>
                <v:fill type="solid"/>
              </v:shape>
            </v:group>
            <v:group style="position:absolute;left:6772;top:7380;width:10;height:20" coordorigin="6772,7380" coordsize="10,20">
              <v:shape style="position:absolute;left:6772;top:7380;width:10;height:20" coordorigin="6772,7380" coordsize="10,20" path="m6772,7399l6781,7399,6781,7380,6772,7380,6772,7399xe" filled="true" fillcolor="#000000" stroked="false">
                <v:path arrowok="t"/>
                <v:fill type="solid"/>
              </v:shape>
            </v:group>
            <v:group style="position:absolute;left:6772;top:7399;width:10;height:20" coordorigin="6772,7399" coordsize="10,20">
              <v:shape style="position:absolute;left:6772;top:7399;width:10;height:20" coordorigin="6772,7399" coordsize="10,20" path="m6772,7419l6781,7419,6781,7399,6772,7399,6772,7419xe" filled="true" fillcolor="#000000" stroked="false">
                <v:path arrowok="t"/>
                <v:fill type="solid"/>
              </v:shape>
            </v:group>
            <v:group style="position:absolute;left:6772;top:7419;width:10;height:20" coordorigin="6772,7419" coordsize="10,20">
              <v:shape style="position:absolute;left:6772;top:7419;width:10;height:20" coordorigin="6772,7419" coordsize="10,20" path="m6772,7438l6781,7438,6781,7419,6772,7419,6772,7438xe" filled="true" fillcolor="#000000" stroked="false">
                <v:path arrowok="t"/>
                <v:fill type="solid"/>
              </v:shape>
            </v:group>
            <v:group style="position:absolute;left:6772;top:7438;width:10;height:20" coordorigin="6772,7438" coordsize="10,20">
              <v:shape style="position:absolute;left:6772;top:7438;width:10;height:20" coordorigin="6772,7438" coordsize="10,20" path="m6772,7457l6781,7457,6781,7438,6772,7438,6772,7457xe" filled="true" fillcolor="#000000" stroked="false">
                <v:path arrowok="t"/>
                <v:fill type="solid"/>
              </v:shape>
            </v:group>
            <v:group style="position:absolute;left:6772;top:7457;width:10;height:20" coordorigin="6772,7457" coordsize="10,20">
              <v:shape style="position:absolute;left:6772;top:7457;width:10;height:20" coordorigin="6772,7457" coordsize="10,20" path="m6772,7476l6781,7476,6781,7457,6772,7457,6772,7476xe" filled="true" fillcolor="#000000" stroked="false">
                <v:path arrowok="t"/>
                <v:fill type="solid"/>
              </v:shape>
            </v:group>
            <v:group style="position:absolute;left:6772;top:7476;width:10;height:20" coordorigin="6772,7476" coordsize="10,20">
              <v:shape style="position:absolute;left:6772;top:7476;width:10;height:20" coordorigin="6772,7476" coordsize="10,20" path="m6772,7495l6781,7495,6781,7476,6772,7476,6772,7495xe" filled="true" fillcolor="#000000" stroked="false">
                <v:path arrowok="t"/>
                <v:fill type="solid"/>
              </v:shape>
            </v:group>
            <v:group style="position:absolute;left:6772;top:7495;width:10;height:20" coordorigin="6772,7495" coordsize="10,20">
              <v:shape style="position:absolute;left:6772;top:7495;width:10;height:20" coordorigin="6772,7495" coordsize="10,20" path="m6772,7515l6781,7515,6781,7495,6772,7495,6772,7515xe" filled="true" fillcolor="#000000" stroked="false">
                <v:path arrowok="t"/>
                <v:fill type="solid"/>
              </v:shape>
            </v:group>
            <v:group style="position:absolute;left:6772;top:7515;width:10;height:20" coordorigin="6772,7515" coordsize="10,20">
              <v:shape style="position:absolute;left:6772;top:7515;width:10;height:20" coordorigin="6772,7515" coordsize="10,20" path="m6772,7534l6781,7534,6781,7515,6772,7515,6772,7534xe" filled="true" fillcolor="#000000" stroked="false">
                <v:path arrowok="t"/>
                <v:fill type="solid"/>
              </v:shape>
            </v:group>
            <v:group style="position:absolute;left:6772;top:7534;width:10;height:20" coordorigin="6772,7534" coordsize="10,20">
              <v:shape style="position:absolute;left:6772;top:7534;width:10;height:20" coordorigin="6772,7534" coordsize="10,20" path="m6772,7553l6781,7553,6781,7534,6772,7534,6772,7553xe" filled="true" fillcolor="#000000" stroked="false">
                <v:path arrowok="t"/>
                <v:fill type="solid"/>
              </v:shape>
            </v:group>
            <v:group style="position:absolute;left:6772;top:7553;width:10;height:20" coordorigin="6772,7553" coordsize="10,20">
              <v:shape style="position:absolute;left:6772;top:7553;width:10;height:20" coordorigin="6772,7553" coordsize="10,20" path="m6772,7572l6781,7572,6781,7553,6772,7553,6772,7572xe" filled="true" fillcolor="#000000" stroked="false">
                <v:path arrowok="t"/>
                <v:fill type="solid"/>
              </v:shape>
            </v:group>
            <v:group style="position:absolute;left:6772;top:7572;width:10;height:20" coordorigin="6772,7572" coordsize="10,20">
              <v:shape style="position:absolute;left:6772;top:7572;width:10;height:20" coordorigin="6772,7572" coordsize="10,20" path="m6772,7591l6781,7591,6781,7572,6772,7572,6772,7591xe" filled="true" fillcolor="#000000" stroked="false">
                <v:path arrowok="t"/>
                <v:fill type="solid"/>
              </v:shape>
            </v:group>
            <v:group style="position:absolute;left:6772;top:7591;width:10;height:20" coordorigin="6772,7591" coordsize="10,20">
              <v:shape style="position:absolute;left:6772;top:7591;width:10;height:20" coordorigin="6772,7591" coordsize="10,20" path="m6772,7611l6781,7611,6781,7591,6772,7591,6772,7611xe" filled="true" fillcolor="#000000" stroked="false">
                <v:path arrowok="t"/>
                <v:fill type="solid"/>
              </v:shape>
            </v:group>
            <v:group style="position:absolute;left:6772;top:7611;width:10;height:20" coordorigin="6772,7611" coordsize="10,20">
              <v:shape style="position:absolute;left:6772;top:7611;width:10;height:20" coordorigin="6772,7611" coordsize="10,20" path="m6772,7630l6781,7630,6781,7611,6772,7611,6772,7630xe" filled="true" fillcolor="#000000" stroked="false">
                <v:path arrowok="t"/>
                <v:fill type="solid"/>
              </v:shape>
            </v:group>
            <v:group style="position:absolute;left:6772;top:7630;width:10;height:20" coordorigin="6772,7630" coordsize="10,20">
              <v:shape style="position:absolute;left:6772;top:7630;width:10;height:20" coordorigin="6772,7630" coordsize="10,20" path="m6772,7649l6781,7649,6781,7630,6772,7630,6772,7649xe" filled="true" fillcolor="#000000" stroked="false">
                <v:path arrowok="t"/>
                <v:fill type="solid"/>
              </v:shape>
            </v:group>
            <v:group style="position:absolute;left:6772;top:7649;width:10;height:20" coordorigin="6772,7649" coordsize="10,20">
              <v:shape style="position:absolute;left:6772;top:7649;width:10;height:20" coordorigin="6772,7649" coordsize="10,20" path="m6772,7668l6781,7668,6781,7649,6772,7649,6772,7668xe" filled="true" fillcolor="#000000" stroked="false">
                <v:path arrowok="t"/>
                <v:fill type="solid"/>
              </v:shape>
            </v:group>
            <v:group style="position:absolute;left:6772;top:7668;width:10;height:20" coordorigin="6772,7668" coordsize="10,20">
              <v:shape style="position:absolute;left:6772;top:7668;width:10;height:20" coordorigin="6772,7668" coordsize="10,20" path="m6772,7687l6781,7687,6781,7668,6772,7668,6772,7687xe" filled="true" fillcolor="#000000" stroked="false">
                <v:path arrowok="t"/>
                <v:fill type="solid"/>
              </v:shape>
            </v:group>
            <v:group style="position:absolute;left:6772;top:7687;width:10;height:20" coordorigin="6772,7687" coordsize="10,20">
              <v:shape style="position:absolute;left:6772;top:7687;width:10;height:20" coordorigin="6772,7687" coordsize="10,20" path="m6772,7707l6781,7707,6781,7687,6772,7687,6772,7707xe" filled="true" fillcolor="#000000" stroked="false">
                <v:path arrowok="t"/>
                <v:fill type="solid"/>
              </v:shape>
            </v:group>
            <v:group style="position:absolute;left:6772;top:7707;width:10;height:20" coordorigin="6772,7707" coordsize="10,20">
              <v:shape style="position:absolute;left:6772;top:7707;width:10;height:20" coordorigin="6772,7707" coordsize="10,20" path="m6772,7726l6781,7726,6781,7707,6772,7707,6772,7726xe" filled="true" fillcolor="#000000" stroked="false">
                <v:path arrowok="t"/>
                <v:fill type="solid"/>
              </v:shape>
            </v:group>
            <v:group style="position:absolute;left:6772;top:7726;width:10;height:20" coordorigin="6772,7726" coordsize="10,20">
              <v:shape style="position:absolute;left:6772;top:7726;width:10;height:20" coordorigin="6772,7726" coordsize="10,20" path="m6772,7745l6781,7745,6781,7726,6772,7726,6772,7745xe" filled="true" fillcolor="#000000" stroked="false">
                <v:path arrowok="t"/>
                <v:fill type="solid"/>
              </v:shape>
            </v:group>
            <v:group style="position:absolute;left:6772;top:7745;width:10;height:20" coordorigin="6772,7745" coordsize="10,20">
              <v:shape style="position:absolute;left:6772;top:7745;width:10;height:20" coordorigin="6772,7745" coordsize="10,20" path="m6772,7764l6781,7764,6781,7745,6772,7745,6772,7764xe" filled="true" fillcolor="#000000" stroked="false">
                <v:path arrowok="t"/>
                <v:fill type="solid"/>
              </v:shape>
            </v:group>
            <v:group style="position:absolute;left:6772;top:7764;width:10;height:20" coordorigin="6772,7764" coordsize="10,20">
              <v:shape style="position:absolute;left:6772;top:7764;width:10;height:20" coordorigin="6772,7764" coordsize="10,20" path="m6772,7783l6781,7783,6781,7764,6772,7764,6772,7783xe" filled="true" fillcolor="#000000" stroked="false">
                <v:path arrowok="t"/>
                <v:fill type="solid"/>
              </v:shape>
            </v:group>
            <v:group style="position:absolute;left:6772;top:7783;width:10;height:20" coordorigin="6772,7783" coordsize="10,20">
              <v:shape style="position:absolute;left:6772;top:7783;width:10;height:20" coordorigin="6772,7783" coordsize="10,20" path="m6772,7803l6781,7803,6781,7783,6772,7783,6772,7803xe" filled="true" fillcolor="#000000" stroked="false">
                <v:path arrowok="t"/>
                <v:fill type="solid"/>
              </v:shape>
            </v:group>
            <v:group style="position:absolute;left:6772;top:7803;width:10;height:20" coordorigin="6772,7803" coordsize="10,20">
              <v:shape style="position:absolute;left:6772;top:7803;width:10;height:20" coordorigin="6772,7803" coordsize="10,20" path="m6772,7822l6781,7822,6781,7803,6772,7803,6772,7822xe" filled="true" fillcolor="#000000" stroked="false">
                <v:path arrowok="t"/>
                <v:fill type="solid"/>
              </v:shape>
            </v:group>
            <v:group style="position:absolute;left:6772;top:7822;width:10;height:20" coordorigin="6772,7822" coordsize="10,20">
              <v:shape style="position:absolute;left:6772;top:7822;width:10;height:20" coordorigin="6772,7822" coordsize="10,20" path="m6772,7841l6781,7841,6781,7822,6772,7822,6772,7841xe" filled="true" fillcolor="#000000" stroked="false">
                <v:path arrowok="t"/>
                <v:fill type="solid"/>
              </v:shape>
            </v:group>
            <v:group style="position:absolute;left:6772;top:7841;width:10;height:20" coordorigin="6772,7841" coordsize="10,20">
              <v:shape style="position:absolute;left:6772;top:7841;width:10;height:20" coordorigin="6772,7841" coordsize="10,20" path="m6772,7860l6781,7860,6781,7841,6772,7841,6772,7860xe" filled="true" fillcolor="#000000" stroked="false">
                <v:path arrowok="t"/>
                <v:fill type="solid"/>
              </v:shape>
            </v:group>
            <v:group style="position:absolute;left:6772;top:7860;width:10;height:20" coordorigin="6772,7860" coordsize="10,20">
              <v:shape style="position:absolute;left:6772;top:7860;width:10;height:20" coordorigin="6772,7860" coordsize="10,20" path="m6772,7879l6781,7879,6781,7860,6772,7860,6772,7879xe" filled="true" fillcolor="#000000" stroked="false">
                <v:path arrowok="t"/>
                <v:fill type="solid"/>
              </v:shape>
            </v:group>
            <v:group style="position:absolute;left:6772;top:7879;width:10;height:20" coordorigin="6772,7879" coordsize="10,20">
              <v:shape style="position:absolute;left:6772;top:7879;width:10;height:20" coordorigin="6772,7879" coordsize="10,20" path="m6772,7899l6781,7899,6781,7879,6772,7879,6772,7899xe" filled="true" fillcolor="#000000" stroked="false">
                <v:path arrowok="t"/>
                <v:fill type="solid"/>
              </v:shape>
            </v:group>
            <v:group style="position:absolute;left:6772;top:7899;width:10;height:20" coordorigin="6772,7899" coordsize="10,20">
              <v:shape style="position:absolute;left:6772;top:7899;width:10;height:20" coordorigin="6772,7899" coordsize="10,20" path="m6772,7918l6781,7918,6781,7899,6772,7899,6772,7918xe" filled="true" fillcolor="#000000" stroked="false">
                <v:path arrowok="t"/>
                <v:fill type="solid"/>
              </v:shape>
            </v:group>
            <v:group style="position:absolute;left:6772;top:7918;width:10;height:20" coordorigin="6772,7918" coordsize="10,20">
              <v:shape style="position:absolute;left:6772;top:7918;width:10;height:20" coordorigin="6772,7918" coordsize="10,20" path="m6772,7937l6781,7937,6781,7918,6772,7918,6772,7937xe" filled="true" fillcolor="#000000" stroked="false">
                <v:path arrowok="t"/>
                <v:fill type="solid"/>
              </v:shape>
            </v:group>
            <v:group style="position:absolute;left:6772;top:7937;width:10;height:20" coordorigin="6772,7937" coordsize="10,20">
              <v:shape style="position:absolute;left:6772;top:7937;width:10;height:20" coordorigin="6772,7937" coordsize="10,20" path="m6772,7956l6781,7956,6781,7937,6772,7937,6772,7956xe" filled="true" fillcolor="#000000" stroked="false">
                <v:path arrowok="t"/>
                <v:fill type="solid"/>
              </v:shape>
            </v:group>
            <v:group style="position:absolute;left:6772;top:7956;width:10;height:20" coordorigin="6772,7956" coordsize="10,20">
              <v:shape style="position:absolute;left:6772;top:7956;width:10;height:20" coordorigin="6772,7956" coordsize="10,20" path="m6772,7975l6781,7975,6781,7956,6772,7956,6772,7975xe" filled="true" fillcolor="#000000" stroked="false">
                <v:path arrowok="t"/>
                <v:fill type="solid"/>
              </v:shape>
            </v:group>
            <v:group style="position:absolute;left:6772;top:7975;width:10;height:20" coordorigin="6772,7975" coordsize="10,20">
              <v:shape style="position:absolute;left:6772;top:7975;width:10;height:20" coordorigin="6772,7975" coordsize="10,20" path="m6772,7995l6781,7995,6781,7975,6772,7975,6772,7995xe" filled="true" fillcolor="#000000" stroked="false">
                <v:path arrowok="t"/>
                <v:fill type="solid"/>
              </v:shape>
            </v:group>
            <v:group style="position:absolute;left:6772;top:7995;width:10;height:20" coordorigin="6772,7995" coordsize="10,20">
              <v:shape style="position:absolute;left:6772;top:7995;width:10;height:20" coordorigin="6772,7995" coordsize="10,20" path="m6772,8014l6781,8014,6781,7995,6772,7995,6772,8014xe" filled="true" fillcolor="#000000" stroked="false">
                <v:path arrowok="t"/>
                <v:fill type="solid"/>
              </v:shape>
            </v:group>
            <v:group style="position:absolute;left:6772;top:8014;width:10;height:20" coordorigin="6772,8014" coordsize="10,20">
              <v:shape style="position:absolute;left:6772;top:8014;width:10;height:20" coordorigin="6772,8014" coordsize="10,20" path="m6772,8033l6781,8033,6781,8014,6772,8014,6772,8033xe" filled="true" fillcolor="#000000" stroked="false">
                <v:path arrowok="t"/>
                <v:fill type="solid"/>
              </v:shape>
            </v:group>
            <v:group style="position:absolute;left:6772;top:8033;width:10;height:20" coordorigin="6772,8033" coordsize="10,20">
              <v:shape style="position:absolute;left:6772;top:8033;width:10;height:20" coordorigin="6772,8033" coordsize="10,20" path="m6772,8052l6781,8052,6781,8033,6772,8033,6772,8052xe" filled="true" fillcolor="#000000" stroked="false">
                <v:path arrowok="t"/>
                <v:fill type="solid"/>
              </v:shape>
            </v:group>
            <v:group style="position:absolute;left:6772;top:8052;width:10;height:20" coordorigin="6772,8052" coordsize="10,20">
              <v:shape style="position:absolute;left:6772;top:8052;width:10;height:20" coordorigin="6772,8052" coordsize="10,20" path="m6772,8071l6781,8071,6781,8052,6772,8052,6772,8071xe" filled="true" fillcolor="#000000" stroked="false">
                <v:path arrowok="t"/>
                <v:fill type="solid"/>
              </v:shape>
            </v:group>
            <v:group style="position:absolute;left:6772;top:8071;width:10;height:20" coordorigin="6772,8071" coordsize="10,20">
              <v:shape style="position:absolute;left:6772;top:8071;width:10;height:20" coordorigin="6772,8071" coordsize="10,20" path="m6772,8091l6781,8091,6781,8071,6772,8071,6772,8091xe" filled="true" fillcolor="#000000" stroked="false">
                <v:path arrowok="t"/>
                <v:fill type="solid"/>
              </v:shape>
            </v:group>
            <v:group style="position:absolute;left:6772;top:8091;width:10;height:20" coordorigin="6772,8091" coordsize="10,20">
              <v:shape style="position:absolute;left:6772;top:8091;width:10;height:20" coordorigin="6772,8091" coordsize="10,20" path="m6772,8110l6781,8110,6781,8091,6772,8091,6772,8110xe" filled="true" fillcolor="#000000" stroked="false">
                <v:path arrowok="t"/>
                <v:fill type="solid"/>
              </v:shape>
            </v:group>
            <v:group style="position:absolute;left:6772;top:8110;width:10;height:20" coordorigin="6772,8110" coordsize="10,20">
              <v:shape style="position:absolute;left:6772;top:8110;width:10;height:20" coordorigin="6772,8110" coordsize="10,20" path="m6772,8129l6781,8129,6781,8110,6772,8110,6772,8129xe" filled="true" fillcolor="#000000" stroked="false">
                <v:path arrowok="t"/>
                <v:fill type="solid"/>
              </v:shape>
            </v:group>
            <v:group style="position:absolute;left:6772;top:8131;width:10;height:2" coordorigin="6772,8131" coordsize="10,2">
              <v:shape style="position:absolute;left:6772;top:8131;width:10;height:2" coordorigin="6772,8131" coordsize="10,0" path="m6772,8131l6781,8131e" filled="false" stroked="true" strokeweight=".23999pt" strokecolor="#000000">
                <v:path arrowok="t"/>
              </v:shape>
            </v:group>
            <v:group style="position:absolute;left:8725;top:6132;width:10;height:20" coordorigin="8725,6132" coordsize="10,20">
              <v:shape style="position:absolute;left:8725;top:6132;width:10;height:20" coordorigin="8725,6132" coordsize="10,20" path="m8725,6151l8735,6151,8735,6132,8725,6132,8725,6151xe" filled="true" fillcolor="#000000" stroked="false">
                <v:path arrowok="t"/>
                <v:fill type="solid"/>
              </v:shape>
            </v:group>
            <v:group style="position:absolute;left:8725;top:6151;width:10;height:20" coordorigin="8725,6151" coordsize="10,20">
              <v:shape style="position:absolute;left:8725;top:6151;width:10;height:20" coordorigin="8725,6151" coordsize="10,20" path="m8725,6171l8735,6171,8735,6151,8725,6151,8725,6171xe" filled="true" fillcolor="#000000" stroked="false">
                <v:path arrowok="t"/>
                <v:fill type="solid"/>
              </v:shape>
            </v:group>
            <v:group style="position:absolute;left:8725;top:6171;width:10;height:20" coordorigin="8725,6171" coordsize="10,20">
              <v:shape style="position:absolute;left:8725;top:6171;width:10;height:20" coordorigin="8725,6171" coordsize="10,20" path="m8725,6190l8735,6190,8735,6171,8725,6171,8725,6190xe" filled="true" fillcolor="#000000" stroked="false">
                <v:path arrowok="t"/>
                <v:fill type="solid"/>
              </v:shape>
            </v:group>
            <v:group style="position:absolute;left:8725;top:6190;width:10;height:20" coordorigin="8725,6190" coordsize="10,20">
              <v:shape style="position:absolute;left:8725;top:6190;width:10;height:20" coordorigin="8725,6190" coordsize="10,20" path="m8725,6209l8735,6209,8735,6190,8725,6190,8725,6209xe" filled="true" fillcolor="#000000" stroked="false">
                <v:path arrowok="t"/>
                <v:fill type="solid"/>
              </v:shape>
            </v:group>
            <v:group style="position:absolute;left:8725;top:6209;width:10;height:20" coordorigin="8725,6209" coordsize="10,20">
              <v:shape style="position:absolute;left:8725;top:6209;width:10;height:20" coordorigin="8725,6209" coordsize="10,20" path="m8725,6228l8735,6228,8735,6209,8725,6209,8725,6228xe" filled="true" fillcolor="#000000" stroked="false">
                <v:path arrowok="t"/>
                <v:fill type="solid"/>
              </v:shape>
            </v:group>
            <v:group style="position:absolute;left:8725;top:6228;width:10;height:20" coordorigin="8725,6228" coordsize="10,20">
              <v:shape style="position:absolute;left:8725;top:6228;width:10;height:20" coordorigin="8725,6228" coordsize="10,20" path="m8725,6247l8735,6247,8735,6228,8725,6228,8725,6247xe" filled="true" fillcolor="#000000" stroked="false">
                <v:path arrowok="t"/>
                <v:fill type="solid"/>
              </v:shape>
            </v:group>
            <v:group style="position:absolute;left:8725;top:6247;width:10;height:20" coordorigin="8725,6247" coordsize="10,20">
              <v:shape style="position:absolute;left:8725;top:6247;width:10;height:20" coordorigin="8725,6247" coordsize="10,20" path="m8725,6267l8735,6267,8735,6247,8725,6247,8725,6267xe" filled="true" fillcolor="#000000" stroked="false">
                <v:path arrowok="t"/>
                <v:fill type="solid"/>
              </v:shape>
            </v:group>
            <v:group style="position:absolute;left:8725;top:6267;width:10;height:20" coordorigin="8725,6267" coordsize="10,20">
              <v:shape style="position:absolute;left:8725;top:6267;width:10;height:20" coordorigin="8725,6267" coordsize="10,20" path="m8725,6286l8735,6286,8735,6267,8725,6267,8725,6286xe" filled="true" fillcolor="#000000" stroked="false">
                <v:path arrowok="t"/>
                <v:fill type="solid"/>
              </v:shape>
            </v:group>
            <v:group style="position:absolute;left:8725;top:6286;width:10;height:20" coordorigin="8725,6286" coordsize="10,20">
              <v:shape style="position:absolute;left:8725;top:6286;width:10;height:20" coordorigin="8725,6286" coordsize="10,20" path="m8725,6305l8735,6305,8735,6286,8725,6286,8725,6305xe" filled="true" fillcolor="#000000" stroked="false">
                <v:path arrowok="t"/>
                <v:fill type="solid"/>
              </v:shape>
            </v:group>
            <v:group style="position:absolute;left:8725;top:6305;width:10;height:20" coordorigin="8725,6305" coordsize="10,20">
              <v:shape style="position:absolute;left:8725;top:6305;width:10;height:20" coordorigin="8725,6305" coordsize="10,20" path="m8725,6324l8735,6324,8735,6305,8725,6305,8725,6324xe" filled="true" fillcolor="#000000" stroked="false">
                <v:path arrowok="t"/>
                <v:fill type="solid"/>
              </v:shape>
            </v:group>
            <v:group style="position:absolute;left:8725;top:6324;width:10;height:20" coordorigin="8725,6324" coordsize="10,20">
              <v:shape style="position:absolute;left:8725;top:6324;width:10;height:20" coordorigin="8725,6324" coordsize="10,20" path="m8725,6343l8735,6343,8735,6324,8725,6324,8725,6343xe" filled="true" fillcolor="#000000" stroked="false">
                <v:path arrowok="t"/>
                <v:fill type="solid"/>
              </v:shape>
            </v:group>
            <v:group style="position:absolute;left:8725;top:6343;width:10;height:20" coordorigin="8725,6343" coordsize="10,20">
              <v:shape style="position:absolute;left:8725;top:6343;width:10;height:20" coordorigin="8725,6343" coordsize="10,20" path="m8725,6363l8735,6363,8735,6343,8725,6343,8725,6363xe" filled="true" fillcolor="#000000" stroked="false">
                <v:path arrowok="t"/>
                <v:fill type="solid"/>
              </v:shape>
            </v:group>
            <v:group style="position:absolute;left:8725;top:6363;width:10;height:20" coordorigin="8725,6363" coordsize="10,20">
              <v:shape style="position:absolute;left:8725;top:6363;width:10;height:20" coordorigin="8725,6363" coordsize="10,20" path="m8725,6382l8735,6382,8735,6363,8725,6363,8725,6382xe" filled="true" fillcolor="#000000" stroked="false">
                <v:path arrowok="t"/>
                <v:fill type="solid"/>
              </v:shape>
            </v:group>
            <v:group style="position:absolute;left:8725;top:6382;width:10;height:20" coordorigin="8725,6382" coordsize="10,20">
              <v:shape style="position:absolute;left:8725;top:6382;width:10;height:20" coordorigin="8725,6382" coordsize="10,20" path="m8725,6401l8735,6401,8735,6382,8725,6382,8725,6401xe" filled="true" fillcolor="#000000" stroked="false">
                <v:path arrowok="t"/>
                <v:fill type="solid"/>
              </v:shape>
            </v:group>
            <v:group style="position:absolute;left:8725;top:6401;width:10;height:20" coordorigin="8725,6401" coordsize="10,20">
              <v:shape style="position:absolute;left:8725;top:6401;width:10;height:20" coordorigin="8725,6401" coordsize="10,20" path="m8725,6420l8735,6420,8735,6401,8725,6401,8725,6420xe" filled="true" fillcolor="#000000" stroked="false">
                <v:path arrowok="t"/>
                <v:fill type="solid"/>
              </v:shape>
            </v:group>
            <v:group style="position:absolute;left:8725;top:6420;width:10;height:20" coordorigin="8725,6420" coordsize="10,20">
              <v:shape style="position:absolute;left:8725;top:6420;width:10;height:20" coordorigin="8725,6420" coordsize="10,20" path="m8725,6439l8735,6439,8735,6420,8725,6420,8725,6439xe" filled="true" fillcolor="#000000" stroked="false">
                <v:path arrowok="t"/>
                <v:fill type="solid"/>
              </v:shape>
            </v:group>
            <v:group style="position:absolute;left:8725;top:6439;width:10;height:20" coordorigin="8725,6439" coordsize="10,20">
              <v:shape style="position:absolute;left:8725;top:6439;width:10;height:20" coordorigin="8725,6439" coordsize="10,20" path="m8725,6459l8735,6459,8735,6439,8725,6439,8725,6459xe" filled="true" fillcolor="#000000" stroked="false">
                <v:path arrowok="t"/>
                <v:fill type="solid"/>
              </v:shape>
            </v:group>
            <v:group style="position:absolute;left:8725;top:6459;width:10;height:20" coordorigin="8725,6459" coordsize="10,20">
              <v:shape style="position:absolute;left:8725;top:6459;width:10;height:20" coordorigin="8725,6459" coordsize="10,20" path="m8725,6478l8735,6478,8735,6459,8725,6459,8725,6478xe" filled="true" fillcolor="#000000" stroked="false">
                <v:path arrowok="t"/>
                <v:fill type="solid"/>
              </v:shape>
            </v:group>
            <v:group style="position:absolute;left:8725;top:6478;width:10;height:20" coordorigin="8725,6478" coordsize="10,20">
              <v:shape style="position:absolute;left:8725;top:6478;width:10;height:20" coordorigin="8725,6478" coordsize="10,20" path="m8725,6497l8735,6497,8735,6478,8725,6478,8725,6497xe" filled="true" fillcolor="#000000" stroked="false">
                <v:path arrowok="t"/>
                <v:fill type="solid"/>
              </v:shape>
            </v:group>
            <v:group style="position:absolute;left:8725;top:6497;width:10;height:20" coordorigin="8725,6497" coordsize="10,20">
              <v:shape style="position:absolute;left:8725;top:6497;width:10;height:20" coordorigin="8725,6497" coordsize="10,20" path="m8725,6516l8735,6516,8735,6497,8725,6497,8725,6516xe" filled="true" fillcolor="#000000" stroked="false">
                <v:path arrowok="t"/>
                <v:fill type="solid"/>
              </v:shape>
            </v:group>
            <v:group style="position:absolute;left:8725;top:6516;width:10;height:20" coordorigin="8725,6516" coordsize="10,20">
              <v:shape style="position:absolute;left:8725;top:6516;width:10;height:20" coordorigin="8725,6516" coordsize="10,20" path="m8725,6535l8735,6535,8735,6516,8725,6516,8725,6535xe" filled="true" fillcolor="#000000" stroked="false">
                <v:path arrowok="t"/>
                <v:fill type="solid"/>
              </v:shape>
            </v:group>
            <v:group style="position:absolute;left:8725;top:6535;width:10;height:20" coordorigin="8725,6535" coordsize="10,20">
              <v:shape style="position:absolute;left:8725;top:6535;width:10;height:20" coordorigin="8725,6535" coordsize="10,20" path="m8725,6555l8735,6555,8735,6535,8725,6535,8725,6555xe" filled="true" fillcolor="#000000" stroked="false">
                <v:path arrowok="t"/>
                <v:fill type="solid"/>
              </v:shape>
            </v:group>
            <v:group style="position:absolute;left:8725;top:6555;width:10;height:20" coordorigin="8725,6555" coordsize="10,20">
              <v:shape style="position:absolute;left:8725;top:6555;width:10;height:20" coordorigin="8725,6555" coordsize="10,20" path="m8725,6574l8735,6574,8735,6555,8725,6555,8725,6574xe" filled="true" fillcolor="#000000" stroked="false">
                <v:path arrowok="t"/>
                <v:fill type="solid"/>
              </v:shape>
            </v:group>
            <v:group style="position:absolute;left:8725;top:6574;width:10;height:20" coordorigin="8725,6574" coordsize="10,20">
              <v:shape style="position:absolute;left:8725;top:6574;width:10;height:20" coordorigin="8725,6574" coordsize="10,20" path="m8725,6593l8735,6593,8735,6574,8725,6574,8725,6593xe" filled="true" fillcolor="#000000" stroked="false">
                <v:path arrowok="t"/>
                <v:fill type="solid"/>
              </v:shape>
            </v:group>
            <v:group style="position:absolute;left:8725;top:6593;width:10;height:20" coordorigin="8725,6593" coordsize="10,20">
              <v:shape style="position:absolute;left:8725;top:6593;width:10;height:20" coordorigin="8725,6593" coordsize="10,20" path="m8725,6612l8735,6612,8735,6593,8725,6593,8725,6612xe" filled="true" fillcolor="#000000" stroked="false">
                <v:path arrowok="t"/>
                <v:fill type="solid"/>
              </v:shape>
            </v:group>
            <v:group style="position:absolute;left:8725;top:6612;width:10;height:20" coordorigin="8725,6612" coordsize="10,20">
              <v:shape style="position:absolute;left:8725;top:6612;width:10;height:20" coordorigin="8725,6612" coordsize="10,20" path="m8725,6631l8735,6631,8735,6612,8725,6612,8725,6631xe" filled="true" fillcolor="#000000" stroked="false">
                <v:path arrowok="t"/>
                <v:fill type="solid"/>
              </v:shape>
            </v:group>
            <v:group style="position:absolute;left:8725;top:6631;width:10;height:20" coordorigin="8725,6631" coordsize="10,20">
              <v:shape style="position:absolute;left:8725;top:6631;width:10;height:20" coordorigin="8725,6631" coordsize="10,20" path="m8725,6651l8735,6651,8735,6631,8725,6631,8725,6651xe" filled="true" fillcolor="#000000" stroked="false">
                <v:path arrowok="t"/>
                <v:fill type="solid"/>
              </v:shape>
            </v:group>
            <v:group style="position:absolute;left:8725;top:6651;width:10;height:20" coordorigin="8725,6651" coordsize="10,20">
              <v:shape style="position:absolute;left:8725;top:6651;width:10;height:20" coordorigin="8725,6651" coordsize="10,20" path="m8725,6670l8735,6670,8735,6651,8725,6651,8725,6670xe" filled="true" fillcolor="#000000" stroked="false">
                <v:path arrowok="t"/>
                <v:fill type="solid"/>
              </v:shape>
            </v:group>
            <v:group style="position:absolute;left:8725;top:6670;width:10;height:20" coordorigin="8725,6670" coordsize="10,20">
              <v:shape style="position:absolute;left:8725;top:6670;width:10;height:20" coordorigin="8725,6670" coordsize="10,20" path="m8725,6689l8735,6689,8735,6670,8725,6670,8725,6689xe" filled="true" fillcolor="#000000" stroked="false">
                <v:path arrowok="t"/>
                <v:fill type="solid"/>
              </v:shape>
            </v:group>
            <v:group style="position:absolute;left:8725;top:6689;width:10;height:20" coordorigin="8725,6689" coordsize="10,20">
              <v:shape style="position:absolute;left:8725;top:6689;width:10;height:20" coordorigin="8725,6689" coordsize="10,20" path="m8725,6708l8735,6708,8735,6689,8725,6689,8725,6708xe" filled="true" fillcolor="#000000" stroked="false">
                <v:path arrowok="t"/>
                <v:fill type="solid"/>
              </v:shape>
            </v:group>
            <v:group style="position:absolute;left:8725;top:6708;width:10;height:20" coordorigin="8725,6708" coordsize="10,20">
              <v:shape style="position:absolute;left:8725;top:6708;width:10;height:20" coordorigin="8725,6708" coordsize="10,20" path="m8725,6727l8735,6727,8735,6708,8725,6708,8725,6727xe" filled="true" fillcolor="#000000" stroked="false">
                <v:path arrowok="t"/>
                <v:fill type="solid"/>
              </v:shape>
            </v:group>
            <v:group style="position:absolute;left:8725;top:6727;width:10;height:20" coordorigin="8725,6727" coordsize="10,20">
              <v:shape style="position:absolute;left:8725;top:6727;width:10;height:20" coordorigin="8725,6727" coordsize="10,20" path="m8725,6747l8735,6747,8735,6727,8725,6727,8725,6747xe" filled="true" fillcolor="#000000" stroked="false">
                <v:path arrowok="t"/>
                <v:fill type="solid"/>
              </v:shape>
            </v:group>
            <v:group style="position:absolute;left:8725;top:6747;width:10;height:20" coordorigin="8725,6747" coordsize="10,20">
              <v:shape style="position:absolute;left:8725;top:6747;width:10;height:20" coordorigin="8725,6747" coordsize="10,20" path="m8725,6766l8735,6766,8735,6747,8725,6747,8725,6766xe" filled="true" fillcolor="#000000" stroked="false">
                <v:path arrowok="t"/>
                <v:fill type="solid"/>
              </v:shape>
            </v:group>
            <v:group style="position:absolute;left:8725;top:6766;width:10;height:20" coordorigin="8725,6766" coordsize="10,20">
              <v:shape style="position:absolute;left:8725;top:6766;width:10;height:20" coordorigin="8725,6766" coordsize="10,20" path="m8725,6785l8735,6785,8735,6766,8725,6766,8725,6785xe" filled="true" fillcolor="#000000" stroked="false">
                <v:path arrowok="t"/>
                <v:fill type="solid"/>
              </v:shape>
            </v:group>
            <v:group style="position:absolute;left:8725;top:6785;width:10;height:20" coordorigin="8725,6785" coordsize="10,20">
              <v:shape style="position:absolute;left:8725;top:6785;width:10;height:20" coordorigin="8725,6785" coordsize="10,20" path="m8725,6804l8735,6804,8735,6785,8725,6785,8725,6804xe" filled="true" fillcolor="#000000" stroked="false">
                <v:path arrowok="t"/>
                <v:fill type="solid"/>
              </v:shape>
            </v:group>
            <v:group style="position:absolute;left:8725;top:6804;width:10;height:20" coordorigin="8725,6804" coordsize="10,20">
              <v:shape style="position:absolute;left:8725;top:6804;width:10;height:20" coordorigin="8725,6804" coordsize="10,20" path="m8725,6823l8735,6823,8735,6804,8725,6804,8725,6823xe" filled="true" fillcolor="#000000" stroked="false">
                <v:path arrowok="t"/>
                <v:fill type="solid"/>
              </v:shape>
            </v:group>
            <v:group style="position:absolute;left:8725;top:6823;width:10;height:20" coordorigin="8725,6823" coordsize="10,20">
              <v:shape style="position:absolute;left:8725;top:6823;width:10;height:20" coordorigin="8725,6823" coordsize="10,20" path="m8725,6843l8735,6843,8735,6823,8725,6823,8725,6843xe" filled="true" fillcolor="#000000" stroked="false">
                <v:path arrowok="t"/>
                <v:fill type="solid"/>
              </v:shape>
            </v:group>
            <v:group style="position:absolute;left:8725;top:6843;width:10;height:20" coordorigin="8725,6843" coordsize="10,20">
              <v:shape style="position:absolute;left:8725;top:6843;width:10;height:20" coordorigin="8725,6843" coordsize="10,20" path="m8725,6862l8735,6862,8735,6843,8725,6843,8725,6862xe" filled="true" fillcolor="#000000" stroked="false">
                <v:path arrowok="t"/>
                <v:fill type="solid"/>
              </v:shape>
            </v:group>
            <v:group style="position:absolute;left:8725;top:6862;width:10;height:20" coordorigin="8725,6862" coordsize="10,20">
              <v:shape style="position:absolute;left:8725;top:6862;width:10;height:20" coordorigin="8725,6862" coordsize="10,20" path="m8725,6881l8735,6881,8735,6862,8725,6862,8725,6881xe" filled="true" fillcolor="#000000" stroked="false">
                <v:path arrowok="t"/>
                <v:fill type="solid"/>
              </v:shape>
            </v:group>
            <v:group style="position:absolute;left:8725;top:6881;width:10;height:20" coordorigin="8725,6881" coordsize="10,20">
              <v:shape style="position:absolute;left:8725;top:6881;width:10;height:20" coordorigin="8725,6881" coordsize="10,20" path="m8725,6900l8735,6900,8735,6881,8725,6881,8725,6900xe" filled="true" fillcolor="#000000" stroked="false">
                <v:path arrowok="t"/>
                <v:fill type="solid"/>
              </v:shape>
            </v:group>
            <v:group style="position:absolute;left:8725;top:6900;width:10;height:20" coordorigin="8725,6900" coordsize="10,20">
              <v:shape style="position:absolute;left:8725;top:6900;width:10;height:20" coordorigin="8725,6900" coordsize="10,20" path="m8725,6919l8735,6919,8735,6900,8725,6900,8725,6919xe" filled="true" fillcolor="#000000" stroked="false">
                <v:path arrowok="t"/>
                <v:fill type="solid"/>
              </v:shape>
            </v:group>
            <v:group style="position:absolute;left:8725;top:6919;width:10;height:20" coordorigin="8725,6919" coordsize="10,20">
              <v:shape style="position:absolute;left:8725;top:6919;width:10;height:20" coordorigin="8725,6919" coordsize="10,20" path="m8725,6939l8735,6939,8735,6919,8725,6919,8725,6939xe" filled="true" fillcolor="#000000" stroked="false">
                <v:path arrowok="t"/>
                <v:fill type="solid"/>
              </v:shape>
            </v:group>
            <v:group style="position:absolute;left:8725;top:6939;width:10;height:20" coordorigin="8725,6939" coordsize="10,20">
              <v:shape style="position:absolute;left:8725;top:6939;width:10;height:20" coordorigin="8725,6939" coordsize="10,20" path="m8725,6958l8735,6958,8735,6939,8725,6939,8725,6958xe" filled="true" fillcolor="#000000" stroked="false">
                <v:path arrowok="t"/>
                <v:fill type="solid"/>
              </v:shape>
            </v:group>
            <v:group style="position:absolute;left:8725;top:6958;width:10;height:20" coordorigin="8725,6958" coordsize="10,20">
              <v:shape style="position:absolute;left:8725;top:6958;width:10;height:20" coordorigin="8725,6958" coordsize="10,20" path="m8725,6977l8735,6977,8735,6958,8725,6958,8725,6977xe" filled="true" fillcolor="#000000" stroked="false">
                <v:path arrowok="t"/>
                <v:fill type="solid"/>
              </v:shape>
            </v:group>
            <v:group style="position:absolute;left:8725;top:6977;width:10;height:20" coordorigin="8725,6977" coordsize="10,20">
              <v:shape style="position:absolute;left:8725;top:6977;width:10;height:20" coordorigin="8725,6977" coordsize="10,20" path="m8725,6996l8735,6996,8735,6977,8725,6977,8725,6996xe" filled="true" fillcolor="#000000" stroked="false">
                <v:path arrowok="t"/>
                <v:fill type="solid"/>
              </v:shape>
            </v:group>
            <v:group style="position:absolute;left:8725;top:6996;width:10;height:20" coordorigin="8725,6996" coordsize="10,20">
              <v:shape style="position:absolute;left:8725;top:6996;width:10;height:20" coordorigin="8725,6996" coordsize="10,20" path="m8725,7015l8735,7015,8735,6996,8725,6996,8725,7015xe" filled="true" fillcolor="#000000" stroked="false">
                <v:path arrowok="t"/>
                <v:fill type="solid"/>
              </v:shape>
            </v:group>
            <v:group style="position:absolute;left:8725;top:7015;width:10;height:20" coordorigin="8725,7015" coordsize="10,20">
              <v:shape style="position:absolute;left:8725;top:7015;width:10;height:20" coordorigin="8725,7015" coordsize="10,20" path="m8725,7035l8735,7035,8735,7015,8725,7015,8725,7035xe" filled="true" fillcolor="#000000" stroked="false">
                <v:path arrowok="t"/>
                <v:fill type="solid"/>
              </v:shape>
            </v:group>
            <v:group style="position:absolute;left:8725;top:7035;width:10;height:20" coordorigin="8725,7035" coordsize="10,20">
              <v:shape style="position:absolute;left:8725;top:7035;width:10;height:20" coordorigin="8725,7035" coordsize="10,20" path="m8725,7054l8735,7054,8735,7035,8725,7035,8725,7054xe" filled="true" fillcolor="#000000" stroked="false">
                <v:path arrowok="t"/>
                <v:fill type="solid"/>
              </v:shape>
            </v:group>
            <v:group style="position:absolute;left:8725;top:7054;width:10;height:20" coordorigin="8725,7054" coordsize="10,20">
              <v:shape style="position:absolute;left:8725;top:7054;width:10;height:20" coordorigin="8725,7054" coordsize="10,20" path="m8725,7073l8735,7073,8735,7054,8725,7054,8725,7073xe" filled="true" fillcolor="#000000" stroked="false">
                <v:path arrowok="t"/>
                <v:fill type="solid"/>
              </v:shape>
            </v:group>
            <v:group style="position:absolute;left:8725;top:7073;width:10;height:20" coordorigin="8725,7073" coordsize="10,20">
              <v:shape style="position:absolute;left:8725;top:7073;width:10;height:20" coordorigin="8725,7073" coordsize="10,20" path="m8725,7092l8735,7092,8735,7073,8725,7073,8725,7092xe" filled="true" fillcolor="#000000" stroked="false">
                <v:path arrowok="t"/>
                <v:fill type="solid"/>
              </v:shape>
            </v:group>
            <v:group style="position:absolute;left:8725;top:7092;width:10;height:20" coordorigin="8725,7092" coordsize="10,20">
              <v:shape style="position:absolute;left:8725;top:7092;width:10;height:20" coordorigin="8725,7092" coordsize="10,20" path="m8725,7111l8735,7111,8735,7092,8725,7092,8725,7111xe" filled="true" fillcolor="#000000" stroked="false">
                <v:path arrowok="t"/>
                <v:fill type="solid"/>
              </v:shape>
            </v:group>
            <v:group style="position:absolute;left:8725;top:7111;width:10;height:20" coordorigin="8725,7111" coordsize="10,20">
              <v:shape style="position:absolute;left:8725;top:7111;width:10;height:20" coordorigin="8725,7111" coordsize="10,20" path="m8725,7131l8735,7131,8735,7111,8725,7111,8725,7131xe" filled="true" fillcolor="#000000" stroked="false">
                <v:path arrowok="t"/>
                <v:fill type="solid"/>
              </v:shape>
            </v:group>
            <v:group style="position:absolute;left:8725;top:7131;width:10;height:20" coordorigin="8725,7131" coordsize="10,20">
              <v:shape style="position:absolute;left:8725;top:7131;width:10;height:20" coordorigin="8725,7131" coordsize="10,20" path="m8725,7150l8735,7150,8735,7131,8725,7131,8725,7150xe" filled="true" fillcolor="#000000" stroked="false">
                <v:path arrowok="t"/>
                <v:fill type="solid"/>
              </v:shape>
            </v:group>
            <v:group style="position:absolute;left:8725;top:7150;width:10;height:20" coordorigin="8725,7150" coordsize="10,20">
              <v:shape style="position:absolute;left:8725;top:7150;width:10;height:20" coordorigin="8725,7150" coordsize="10,20" path="m8725,7169l8735,7169,8735,7150,8725,7150,8725,7169xe" filled="true" fillcolor="#000000" stroked="false">
                <v:path arrowok="t"/>
                <v:fill type="solid"/>
              </v:shape>
            </v:group>
            <v:group style="position:absolute;left:8725;top:7169;width:10;height:20" coordorigin="8725,7169" coordsize="10,20">
              <v:shape style="position:absolute;left:8725;top:7169;width:10;height:20" coordorigin="8725,7169" coordsize="10,20" path="m8725,7188l8735,7188,8735,7169,8725,7169,8725,7188xe" filled="true" fillcolor="#000000" stroked="false">
                <v:path arrowok="t"/>
                <v:fill type="solid"/>
              </v:shape>
            </v:group>
            <v:group style="position:absolute;left:8725;top:7188;width:10;height:20" coordorigin="8725,7188" coordsize="10,20">
              <v:shape style="position:absolute;left:8725;top:7188;width:10;height:20" coordorigin="8725,7188" coordsize="10,20" path="m8725,7207l8735,7207,8735,7188,8725,7188,8725,7207xe" filled="true" fillcolor="#000000" stroked="false">
                <v:path arrowok="t"/>
                <v:fill type="solid"/>
              </v:shape>
            </v:group>
            <v:group style="position:absolute;left:8725;top:7207;width:10;height:20" coordorigin="8725,7207" coordsize="10,20">
              <v:shape style="position:absolute;left:8725;top:7207;width:10;height:20" coordorigin="8725,7207" coordsize="10,20" path="m8725,7227l8735,7227,8735,7207,8725,7207,8725,7227xe" filled="true" fillcolor="#000000" stroked="false">
                <v:path arrowok="t"/>
                <v:fill type="solid"/>
              </v:shape>
            </v:group>
            <v:group style="position:absolute;left:8725;top:7227;width:10;height:20" coordorigin="8725,7227" coordsize="10,20">
              <v:shape style="position:absolute;left:8725;top:7227;width:10;height:20" coordorigin="8725,7227" coordsize="10,20" path="m8725,7246l8735,7246,8735,7227,8725,7227,8725,7246xe" filled="true" fillcolor="#000000" stroked="false">
                <v:path arrowok="t"/>
                <v:fill type="solid"/>
              </v:shape>
            </v:group>
            <v:group style="position:absolute;left:8725;top:7246;width:10;height:20" coordorigin="8725,7246" coordsize="10,20">
              <v:shape style="position:absolute;left:8725;top:7246;width:10;height:20" coordorigin="8725,7246" coordsize="10,20" path="m8725,7265l8735,7265,8735,7246,8725,7246,8725,7265xe" filled="true" fillcolor="#000000" stroked="false">
                <v:path arrowok="t"/>
                <v:fill type="solid"/>
              </v:shape>
            </v:group>
            <v:group style="position:absolute;left:8725;top:7265;width:10;height:20" coordorigin="8725,7265" coordsize="10,20">
              <v:shape style="position:absolute;left:8725;top:7265;width:10;height:20" coordorigin="8725,7265" coordsize="10,20" path="m8725,7284l8735,7284,8735,7265,8725,7265,8725,7284xe" filled="true" fillcolor="#000000" stroked="false">
                <v:path arrowok="t"/>
                <v:fill type="solid"/>
              </v:shape>
            </v:group>
            <v:group style="position:absolute;left:8725;top:7284;width:10;height:20" coordorigin="8725,7284" coordsize="10,20">
              <v:shape style="position:absolute;left:8725;top:7284;width:10;height:20" coordorigin="8725,7284" coordsize="10,20" path="m8725,7303l8735,7303,8735,7284,8725,7284,8725,7303xe" filled="true" fillcolor="#000000" stroked="false">
                <v:path arrowok="t"/>
                <v:fill type="solid"/>
              </v:shape>
            </v:group>
            <v:group style="position:absolute;left:8725;top:7303;width:10;height:20" coordorigin="8725,7303" coordsize="10,20">
              <v:shape style="position:absolute;left:8725;top:7303;width:10;height:20" coordorigin="8725,7303" coordsize="10,20" path="m8725,7323l8735,7323,8735,7303,8725,7303,8725,7323xe" filled="true" fillcolor="#000000" stroked="false">
                <v:path arrowok="t"/>
                <v:fill type="solid"/>
              </v:shape>
            </v:group>
            <v:group style="position:absolute;left:8725;top:7323;width:10;height:20" coordorigin="8725,7323" coordsize="10,20">
              <v:shape style="position:absolute;left:8725;top:7323;width:10;height:20" coordorigin="8725,7323" coordsize="10,20" path="m8725,7342l8735,7342,8735,7323,8725,7323,8725,7342xe" filled="true" fillcolor="#000000" stroked="false">
                <v:path arrowok="t"/>
                <v:fill type="solid"/>
              </v:shape>
            </v:group>
            <v:group style="position:absolute;left:8725;top:7342;width:10;height:20" coordorigin="8725,7342" coordsize="10,20">
              <v:shape style="position:absolute;left:8725;top:7342;width:10;height:20" coordorigin="8725,7342" coordsize="10,20" path="m8725,7361l8735,7361,8735,7342,8725,7342,8725,7361xe" filled="true" fillcolor="#000000" stroked="false">
                <v:path arrowok="t"/>
                <v:fill type="solid"/>
              </v:shape>
            </v:group>
            <v:group style="position:absolute;left:8725;top:7361;width:10;height:20" coordorigin="8725,7361" coordsize="10,20">
              <v:shape style="position:absolute;left:8725;top:7361;width:10;height:20" coordorigin="8725,7361" coordsize="10,20" path="m8725,7380l8735,7380,8735,7361,8725,7361,8725,7380xe" filled="true" fillcolor="#000000" stroked="false">
                <v:path arrowok="t"/>
                <v:fill type="solid"/>
              </v:shape>
            </v:group>
            <v:group style="position:absolute;left:8725;top:7380;width:10;height:20" coordorigin="8725,7380" coordsize="10,20">
              <v:shape style="position:absolute;left:8725;top:7380;width:10;height:20" coordorigin="8725,7380" coordsize="10,20" path="m8725,7399l8735,7399,8735,7380,8725,7380,8725,7399xe" filled="true" fillcolor="#000000" stroked="false">
                <v:path arrowok="t"/>
                <v:fill type="solid"/>
              </v:shape>
            </v:group>
            <v:group style="position:absolute;left:8725;top:7399;width:10;height:20" coordorigin="8725,7399" coordsize="10,20">
              <v:shape style="position:absolute;left:8725;top:7399;width:10;height:20" coordorigin="8725,7399" coordsize="10,20" path="m8725,7419l8735,7419,8735,7399,8725,7399,8725,7419xe" filled="true" fillcolor="#000000" stroked="false">
                <v:path arrowok="t"/>
                <v:fill type="solid"/>
              </v:shape>
            </v:group>
            <v:group style="position:absolute;left:8725;top:7419;width:10;height:20" coordorigin="8725,7419" coordsize="10,20">
              <v:shape style="position:absolute;left:8725;top:7419;width:10;height:20" coordorigin="8725,7419" coordsize="10,20" path="m8725,7438l8735,7438,8735,7419,8725,7419,8725,7438xe" filled="true" fillcolor="#000000" stroked="false">
                <v:path arrowok="t"/>
                <v:fill type="solid"/>
              </v:shape>
            </v:group>
            <v:group style="position:absolute;left:8725;top:7438;width:10;height:20" coordorigin="8725,7438" coordsize="10,20">
              <v:shape style="position:absolute;left:8725;top:7438;width:10;height:20" coordorigin="8725,7438" coordsize="10,20" path="m8725,7457l8735,7457,8735,7438,8725,7438,8725,7457xe" filled="true" fillcolor="#000000" stroked="false">
                <v:path arrowok="t"/>
                <v:fill type="solid"/>
              </v:shape>
            </v:group>
            <v:group style="position:absolute;left:8725;top:7457;width:10;height:20" coordorigin="8725,7457" coordsize="10,20">
              <v:shape style="position:absolute;left:8725;top:7457;width:10;height:20" coordorigin="8725,7457" coordsize="10,20" path="m8725,7476l8735,7476,8735,7457,8725,7457,8725,7476xe" filled="true" fillcolor="#000000" stroked="false">
                <v:path arrowok="t"/>
                <v:fill type="solid"/>
              </v:shape>
            </v:group>
            <v:group style="position:absolute;left:8725;top:7476;width:10;height:20" coordorigin="8725,7476" coordsize="10,20">
              <v:shape style="position:absolute;left:8725;top:7476;width:10;height:20" coordorigin="8725,7476" coordsize="10,20" path="m8725,7495l8735,7495,8735,7476,8725,7476,8725,7495xe" filled="true" fillcolor="#000000" stroked="false">
                <v:path arrowok="t"/>
                <v:fill type="solid"/>
              </v:shape>
            </v:group>
            <v:group style="position:absolute;left:8725;top:7495;width:10;height:20" coordorigin="8725,7495" coordsize="10,20">
              <v:shape style="position:absolute;left:8725;top:7495;width:10;height:20" coordorigin="8725,7495" coordsize="10,20" path="m8725,7515l8735,7515,8735,7495,8725,7495,8725,7515xe" filled="true" fillcolor="#000000" stroked="false">
                <v:path arrowok="t"/>
                <v:fill type="solid"/>
              </v:shape>
            </v:group>
            <v:group style="position:absolute;left:8725;top:7515;width:10;height:20" coordorigin="8725,7515" coordsize="10,20">
              <v:shape style="position:absolute;left:8725;top:7515;width:10;height:20" coordorigin="8725,7515" coordsize="10,20" path="m8725,7534l8735,7534,8735,7515,8725,7515,8725,7534xe" filled="true" fillcolor="#000000" stroked="false">
                <v:path arrowok="t"/>
                <v:fill type="solid"/>
              </v:shape>
            </v:group>
            <v:group style="position:absolute;left:8725;top:7534;width:10;height:20" coordorigin="8725,7534" coordsize="10,20">
              <v:shape style="position:absolute;left:8725;top:7534;width:10;height:20" coordorigin="8725,7534" coordsize="10,20" path="m8725,7553l8735,7553,8735,7534,8725,7534,8725,7553xe" filled="true" fillcolor="#000000" stroked="false">
                <v:path arrowok="t"/>
                <v:fill type="solid"/>
              </v:shape>
            </v:group>
            <v:group style="position:absolute;left:8725;top:7553;width:10;height:20" coordorigin="8725,7553" coordsize="10,20">
              <v:shape style="position:absolute;left:8725;top:7553;width:10;height:20" coordorigin="8725,7553" coordsize="10,20" path="m8725,7572l8735,7572,8735,7553,8725,7553,8725,7572xe" filled="true" fillcolor="#000000" stroked="false">
                <v:path arrowok="t"/>
                <v:fill type="solid"/>
              </v:shape>
            </v:group>
            <v:group style="position:absolute;left:8725;top:7572;width:10;height:20" coordorigin="8725,7572" coordsize="10,20">
              <v:shape style="position:absolute;left:8725;top:7572;width:10;height:20" coordorigin="8725,7572" coordsize="10,20" path="m8725,7591l8735,7591,8735,7572,8725,7572,8725,7591xe" filled="true" fillcolor="#000000" stroked="false">
                <v:path arrowok="t"/>
                <v:fill type="solid"/>
              </v:shape>
            </v:group>
            <v:group style="position:absolute;left:8725;top:7591;width:10;height:20" coordorigin="8725,7591" coordsize="10,20">
              <v:shape style="position:absolute;left:8725;top:7591;width:10;height:20" coordorigin="8725,7591" coordsize="10,20" path="m8725,7611l8735,7611,8735,7591,8725,7591,8725,7611xe" filled="true" fillcolor="#000000" stroked="false">
                <v:path arrowok="t"/>
                <v:fill type="solid"/>
              </v:shape>
            </v:group>
            <v:group style="position:absolute;left:8725;top:7611;width:10;height:20" coordorigin="8725,7611" coordsize="10,20">
              <v:shape style="position:absolute;left:8725;top:7611;width:10;height:20" coordorigin="8725,7611" coordsize="10,20" path="m8725,7630l8735,7630,8735,7611,8725,7611,8725,7630xe" filled="true" fillcolor="#000000" stroked="false">
                <v:path arrowok="t"/>
                <v:fill type="solid"/>
              </v:shape>
            </v:group>
            <v:group style="position:absolute;left:8725;top:7630;width:10;height:20" coordorigin="8725,7630" coordsize="10,20">
              <v:shape style="position:absolute;left:8725;top:7630;width:10;height:20" coordorigin="8725,7630" coordsize="10,20" path="m8725,7649l8735,7649,8735,7630,8725,7630,8725,7649xe" filled="true" fillcolor="#000000" stroked="false">
                <v:path arrowok="t"/>
                <v:fill type="solid"/>
              </v:shape>
            </v:group>
            <v:group style="position:absolute;left:8725;top:7649;width:10;height:20" coordorigin="8725,7649" coordsize="10,20">
              <v:shape style="position:absolute;left:8725;top:7649;width:10;height:20" coordorigin="8725,7649" coordsize="10,20" path="m8725,7668l8735,7668,8735,7649,8725,7649,8725,7668xe" filled="true" fillcolor="#000000" stroked="false">
                <v:path arrowok="t"/>
                <v:fill type="solid"/>
              </v:shape>
            </v:group>
            <v:group style="position:absolute;left:8725;top:7668;width:10;height:20" coordorigin="8725,7668" coordsize="10,20">
              <v:shape style="position:absolute;left:8725;top:7668;width:10;height:20" coordorigin="8725,7668" coordsize="10,20" path="m8725,7687l8735,7687,8735,7668,8725,7668,8725,7687xe" filled="true" fillcolor="#000000" stroked="false">
                <v:path arrowok="t"/>
                <v:fill type="solid"/>
              </v:shape>
            </v:group>
            <v:group style="position:absolute;left:8725;top:7687;width:10;height:20" coordorigin="8725,7687" coordsize="10,20">
              <v:shape style="position:absolute;left:8725;top:7687;width:10;height:20" coordorigin="8725,7687" coordsize="10,20" path="m8725,7707l8735,7707,8735,7687,8725,7687,8725,7707xe" filled="true" fillcolor="#000000" stroked="false">
                <v:path arrowok="t"/>
                <v:fill type="solid"/>
              </v:shape>
            </v:group>
            <v:group style="position:absolute;left:8725;top:7707;width:10;height:20" coordorigin="8725,7707" coordsize="10,20">
              <v:shape style="position:absolute;left:8725;top:7707;width:10;height:20" coordorigin="8725,7707" coordsize="10,20" path="m8725,7726l8735,7726,8735,7707,8725,7707,8725,7726xe" filled="true" fillcolor="#000000" stroked="false">
                <v:path arrowok="t"/>
                <v:fill type="solid"/>
              </v:shape>
            </v:group>
            <v:group style="position:absolute;left:8725;top:7726;width:10;height:20" coordorigin="8725,7726" coordsize="10,20">
              <v:shape style="position:absolute;left:8725;top:7726;width:10;height:20" coordorigin="8725,7726" coordsize="10,20" path="m8725,7745l8735,7745,8735,7726,8725,7726,8725,7745xe" filled="true" fillcolor="#000000" stroked="false">
                <v:path arrowok="t"/>
                <v:fill type="solid"/>
              </v:shape>
            </v:group>
            <v:group style="position:absolute;left:8725;top:7745;width:10;height:20" coordorigin="8725,7745" coordsize="10,20">
              <v:shape style="position:absolute;left:8725;top:7745;width:10;height:20" coordorigin="8725,7745" coordsize="10,20" path="m8725,7764l8735,7764,8735,7745,8725,7745,8725,7764xe" filled="true" fillcolor="#000000" stroked="false">
                <v:path arrowok="t"/>
                <v:fill type="solid"/>
              </v:shape>
            </v:group>
            <v:group style="position:absolute;left:8725;top:7764;width:10;height:20" coordorigin="8725,7764" coordsize="10,20">
              <v:shape style="position:absolute;left:8725;top:7764;width:10;height:20" coordorigin="8725,7764" coordsize="10,20" path="m8725,7783l8735,7783,8735,7764,8725,7764,8725,7783xe" filled="true" fillcolor="#000000" stroked="false">
                <v:path arrowok="t"/>
                <v:fill type="solid"/>
              </v:shape>
            </v:group>
            <v:group style="position:absolute;left:8725;top:7783;width:10;height:20" coordorigin="8725,7783" coordsize="10,20">
              <v:shape style="position:absolute;left:8725;top:7783;width:10;height:20" coordorigin="8725,7783" coordsize="10,20" path="m8725,7803l8735,7803,8735,7783,8725,7783,8725,7803xe" filled="true" fillcolor="#000000" stroked="false">
                <v:path arrowok="t"/>
                <v:fill type="solid"/>
              </v:shape>
            </v:group>
            <v:group style="position:absolute;left:8725;top:7803;width:10;height:20" coordorigin="8725,7803" coordsize="10,20">
              <v:shape style="position:absolute;left:8725;top:7803;width:10;height:20" coordorigin="8725,7803" coordsize="10,20" path="m8725,7822l8735,7822,8735,7803,8725,7803,8725,7822xe" filled="true" fillcolor="#000000" stroked="false">
                <v:path arrowok="t"/>
                <v:fill type="solid"/>
              </v:shape>
            </v:group>
            <v:group style="position:absolute;left:8725;top:7822;width:10;height:20" coordorigin="8725,7822" coordsize="10,20">
              <v:shape style="position:absolute;left:8725;top:7822;width:10;height:20" coordorigin="8725,7822" coordsize="10,20" path="m8725,7841l8735,7841,8735,7822,8725,7822,8725,7841xe" filled="true" fillcolor="#000000" stroked="false">
                <v:path arrowok="t"/>
                <v:fill type="solid"/>
              </v:shape>
            </v:group>
            <v:group style="position:absolute;left:8725;top:7841;width:10;height:20" coordorigin="8725,7841" coordsize="10,20">
              <v:shape style="position:absolute;left:8725;top:7841;width:10;height:20" coordorigin="8725,7841" coordsize="10,20" path="m8725,7860l8735,7860,8735,7841,8725,7841,8725,7860xe" filled="true" fillcolor="#000000" stroked="false">
                <v:path arrowok="t"/>
                <v:fill type="solid"/>
              </v:shape>
            </v:group>
            <v:group style="position:absolute;left:8725;top:7860;width:10;height:20" coordorigin="8725,7860" coordsize="10,20">
              <v:shape style="position:absolute;left:8725;top:7860;width:10;height:20" coordorigin="8725,7860" coordsize="10,20" path="m8725,7879l8735,7879,8735,7860,8725,7860,8725,7879xe" filled="true" fillcolor="#000000" stroked="false">
                <v:path arrowok="t"/>
                <v:fill type="solid"/>
              </v:shape>
            </v:group>
            <v:group style="position:absolute;left:8725;top:7879;width:10;height:20" coordorigin="8725,7879" coordsize="10,20">
              <v:shape style="position:absolute;left:8725;top:7879;width:10;height:20" coordorigin="8725,7879" coordsize="10,20" path="m8725,7899l8735,7899,8735,7879,8725,7879,8725,7899xe" filled="true" fillcolor="#000000" stroked="false">
                <v:path arrowok="t"/>
                <v:fill type="solid"/>
              </v:shape>
            </v:group>
            <v:group style="position:absolute;left:8725;top:7899;width:10;height:20" coordorigin="8725,7899" coordsize="10,20">
              <v:shape style="position:absolute;left:8725;top:7899;width:10;height:20" coordorigin="8725,7899" coordsize="10,20" path="m8725,7918l8735,7918,8735,7899,8725,7899,8725,7918xe" filled="true" fillcolor="#000000" stroked="false">
                <v:path arrowok="t"/>
                <v:fill type="solid"/>
              </v:shape>
            </v:group>
            <v:group style="position:absolute;left:8725;top:7918;width:10;height:20" coordorigin="8725,7918" coordsize="10,20">
              <v:shape style="position:absolute;left:8725;top:7918;width:10;height:20" coordorigin="8725,7918" coordsize="10,20" path="m8725,7937l8735,7937,8735,7918,8725,7918,8725,7937xe" filled="true" fillcolor="#000000" stroked="false">
                <v:path arrowok="t"/>
                <v:fill type="solid"/>
              </v:shape>
            </v:group>
            <v:group style="position:absolute;left:8725;top:7937;width:10;height:20" coordorigin="8725,7937" coordsize="10,20">
              <v:shape style="position:absolute;left:8725;top:7937;width:10;height:20" coordorigin="8725,7937" coordsize="10,20" path="m8725,7956l8735,7956,8735,7937,8725,7937,8725,7956xe" filled="true" fillcolor="#000000" stroked="false">
                <v:path arrowok="t"/>
                <v:fill type="solid"/>
              </v:shape>
            </v:group>
            <v:group style="position:absolute;left:8725;top:7956;width:10;height:20" coordorigin="8725,7956" coordsize="10,20">
              <v:shape style="position:absolute;left:8725;top:7956;width:10;height:20" coordorigin="8725,7956" coordsize="10,20" path="m8725,7975l8735,7975,8735,7956,8725,7956,8725,7975xe" filled="true" fillcolor="#000000" stroked="false">
                <v:path arrowok="t"/>
                <v:fill type="solid"/>
              </v:shape>
            </v:group>
            <v:group style="position:absolute;left:8725;top:7975;width:10;height:20" coordorigin="8725,7975" coordsize="10,20">
              <v:shape style="position:absolute;left:8725;top:7975;width:10;height:20" coordorigin="8725,7975" coordsize="10,20" path="m8725,7995l8735,7995,8735,7975,8725,7975,8725,7995xe" filled="true" fillcolor="#000000" stroked="false">
                <v:path arrowok="t"/>
                <v:fill type="solid"/>
              </v:shape>
            </v:group>
            <v:group style="position:absolute;left:8725;top:7995;width:10;height:20" coordorigin="8725,7995" coordsize="10,20">
              <v:shape style="position:absolute;left:8725;top:7995;width:10;height:20" coordorigin="8725,7995" coordsize="10,20" path="m8725,8014l8735,8014,8735,7995,8725,7995,8725,8014xe" filled="true" fillcolor="#000000" stroked="false">
                <v:path arrowok="t"/>
                <v:fill type="solid"/>
              </v:shape>
            </v:group>
            <v:group style="position:absolute;left:8725;top:8014;width:10;height:20" coordorigin="8725,8014" coordsize="10,20">
              <v:shape style="position:absolute;left:8725;top:8014;width:10;height:20" coordorigin="8725,8014" coordsize="10,20" path="m8725,8033l8735,8033,8735,8014,8725,8014,8725,8033xe" filled="true" fillcolor="#000000" stroked="false">
                <v:path arrowok="t"/>
                <v:fill type="solid"/>
              </v:shape>
            </v:group>
            <v:group style="position:absolute;left:8725;top:8033;width:10;height:20" coordorigin="8725,8033" coordsize="10,20">
              <v:shape style="position:absolute;left:8725;top:8033;width:10;height:20" coordorigin="8725,8033" coordsize="10,20" path="m8725,8052l8735,8052,8735,8033,8725,8033,8725,8052xe" filled="true" fillcolor="#000000" stroked="false">
                <v:path arrowok="t"/>
                <v:fill type="solid"/>
              </v:shape>
            </v:group>
            <v:group style="position:absolute;left:8725;top:8052;width:10;height:20" coordorigin="8725,8052" coordsize="10,20">
              <v:shape style="position:absolute;left:8725;top:8052;width:10;height:20" coordorigin="8725,8052" coordsize="10,20" path="m8725,8071l8735,8071,8735,8052,8725,8052,8725,8071xe" filled="true" fillcolor="#000000" stroked="false">
                <v:path arrowok="t"/>
                <v:fill type="solid"/>
              </v:shape>
            </v:group>
            <v:group style="position:absolute;left:8725;top:8071;width:10;height:20" coordorigin="8725,8071" coordsize="10,20">
              <v:shape style="position:absolute;left:8725;top:8071;width:10;height:20" coordorigin="8725,8071" coordsize="10,20" path="m8725,8091l8735,8091,8735,8071,8725,8071,8725,8091xe" filled="true" fillcolor="#000000" stroked="false">
                <v:path arrowok="t"/>
                <v:fill type="solid"/>
              </v:shape>
            </v:group>
            <v:group style="position:absolute;left:8725;top:8091;width:10;height:20" coordorigin="8725,8091" coordsize="10,20">
              <v:shape style="position:absolute;left:8725;top:8091;width:10;height:20" coordorigin="8725,8091" coordsize="10,20" path="m8725,8110l8735,8110,8735,8091,8725,8091,8725,8110xe" filled="true" fillcolor="#000000" stroked="false">
                <v:path arrowok="t"/>
                <v:fill type="solid"/>
              </v:shape>
            </v:group>
            <v:group style="position:absolute;left:8725;top:8110;width:10;height:20" coordorigin="8725,8110" coordsize="10,20">
              <v:shape style="position:absolute;left:8725;top:8110;width:10;height:20" coordorigin="8725,8110" coordsize="10,20" path="m8725,8129l8735,8129,8735,8110,8725,8110,8725,8129xe" filled="true" fillcolor="#000000" stroked="false">
                <v:path arrowok="t"/>
                <v:fill type="solid"/>
              </v:shape>
              <v:shape style="position:absolute;left:2950;top:8033;width:989;height:110" type="#_x0000_t75" stroked="false">
                <v:imagedata r:id="rId450" o:title=""/>
              </v:shape>
              <v:shape style="position:absolute;left:3915;top:8129;width:1164;height:14" type="#_x0000_t75" stroked="false">
                <v:imagedata r:id="rId451" o:title=""/>
              </v:shape>
              <v:shape style="position:absolute;left:5065;top:8129;width:684;height:14" type="#_x0000_t75" stroked="false">
                <v:imagedata r:id="rId452" o:title=""/>
              </v:shape>
              <v:shape style="position:absolute;left:5735;top:8134;width:1037;height:10" type="#_x0000_t75" stroked="false">
                <v:imagedata r:id="rId453" o:title=""/>
              </v:shape>
              <v:shape style="position:absolute;left:6767;top:8129;width:799;height:14" type="#_x0000_t75" stroked="false">
                <v:imagedata r:id="rId454" o:title=""/>
              </v:shape>
              <v:shape style="position:absolute;left:7552;top:8129;width:1183;height:14" type="#_x0000_t75" stroked="false">
                <v:imagedata r:id="rId455" o:title=""/>
              </v:shape>
              <v:shape style="position:absolute;left:8721;top:8129;width:735;height:14" type="#_x0000_t75" stroked="false">
                <v:imagedata r:id="rId456" o:title=""/>
              </v:shape>
              <v:shape style="position:absolute;left:9441;top:8134;width:1128;height:10" type="#_x0000_t75" stroked="false">
                <v:imagedata r:id="rId457" o:title=""/>
              </v:shape>
              <v:shape style="position:absolute;left:10564;top:8134;width:578;height:10" type="#_x0000_t75" stroked="false">
                <v:imagedata r:id="rId447" o:title=""/>
              </v:shape>
            </v:group>
            <v:group style="position:absolute;left:5070;top:8143;width:10;height:20" coordorigin="5070,8143" coordsize="10,20">
              <v:shape style="position:absolute;left:5070;top:8143;width:10;height:20" coordorigin="5070,8143" coordsize="10,20" path="m5070,8163l5079,8163,5079,8143,5070,8143,5070,8163xe" filled="true" fillcolor="#000000" stroked="false">
                <v:path arrowok="t"/>
                <v:fill type="solid"/>
              </v:shape>
            </v:group>
            <v:group style="position:absolute;left:5070;top:8163;width:10;height:20" coordorigin="5070,8163" coordsize="10,20">
              <v:shape style="position:absolute;left:5070;top:8163;width:10;height:20" coordorigin="5070,8163" coordsize="10,20" path="m5070,8182l5079,8182,5079,8163,5070,8163,5070,8182xe" filled="true" fillcolor="#000000" stroked="false">
                <v:path arrowok="t"/>
                <v:fill type="solid"/>
              </v:shape>
            </v:group>
            <v:group style="position:absolute;left:5070;top:8182;width:10;height:20" coordorigin="5070,8182" coordsize="10,20">
              <v:shape style="position:absolute;left:5070;top:8182;width:10;height:20" coordorigin="5070,8182" coordsize="10,20" path="m5070,8201l5079,8201,5079,8182,5070,8182,5070,8201xe" filled="true" fillcolor="#000000" stroked="false">
                <v:path arrowok="t"/>
                <v:fill type="solid"/>
              </v:shape>
            </v:group>
            <v:group style="position:absolute;left:5070;top:8201;width:10;height:20" coordorigin="5070,8201" coordsize="10,20">
              <v:shape style="position:absolute;left:5070;top:8201;width:10;height:20" coordorigin="5070,8201" coordsize="10,20" path="m5070,8220l5079,8220,5079,8201,5070,8201,5070,8220xe" filled="true" fillcolor="#000000" stroked="false">
                <v:path arrowok="t"/>
                <v:fill type="solid"/>
              </v:shape>
            </v:group>
            <v:group style="position:absolute;left:5070;top:8220;width:10;height:20" coordorigin="5070,8220" coordsize="10,20">
              <v:shape style="position:absolute;left:5070;top:8220;width:10;height:20" coordorigin="5070,8220" coordsize="10,20" path="m5070,8239l5079,8239,5079,8220,5070,8220,5070,8239xe" filled="true" fillcolor="#000000" stroked="false">
                <v:path arrowok="t"/>
                <v:fill type="solid"/>
              </v:shape>
            </v:group>
            <v:group style="position:absolute;left:5070;top:8239;width:10;height:20" coordorigin="5070,8239" coordsize="10,20">
              <v:shape style="position:absolute;left:5070;top:8239;width:10;height:20" coordorigin="5070,8239" coordsize="10,20" path="m5070,8259l5079,8259,5079,8239,5070,8239,5070,8259xe" filled="true" fillcolor="#000000" stroked="false">
                <v:path arrowok="t"/>
                <v:fill type="solid"/>
              </v:shape>
            </v:group>
            <v:group style="position:absolute;left:5070;top:8259;width:10;height:20" coordorigin="5070,8259" coordsize="10,20">
              <v:shape style="position:absolute;left:5070;top:8259;width:10;height:20" coordorigin="5070,8259" coordsize="10,20" path="m5070,8278l5079,8278,5079,8259,5070,8259,5070,8278xe" filled="true" fillcolor="#000000" stroked="false">
                <v:path arrowok="t"/>
                <v:fill type="solid"/>
              </v:shape>
            </v:group>
            <v:group style="position:absolute;left:5070;top:8278;width:10;height:20" coordorigin="5070,8278" coordsize="10,20">
              <v:shape style="position:absolute;left:5070;top:8278;width:10;height:20" coordorigin="5070,8278" coordsize="10,20" path="m5070,8297l5079,8297,5079,8278,5070,8278,5070,8297xe" filled="true" fillcolor="#000000" stroked="false">
                <v:path arrowok="t"/>
                <v:fill type="solid"/>
              </v:shape>
            </v:group>
            <v:group style="position:absolute;left:5070;top:8297;width:10;height:20" coordorigin="5070,8297" coordsize="10,20">
              <v:shape style="position:absolute;left:5070;top:8297;width:10;height:20" coordorigin="5070,8297" coordsize="10,20" path="m5070,8316l5079,8316,5079,8297,5070,8297,5070,8316xe" filled="true" fillcolor="#000000" stroked="false">
                <v:path arrowok="t"/>
                <v:fill type="solid"/>
              </v:shape>
            </v:group>
            <v:group style="position:absolute;left:5070;top:8316;width:10;height:20" coordorigin="5070,8316" coordsize="10,20">
              <v:shape style="position:absolute;left:5070;top:8316;width:10;height:20" coordorigin="5070,8316" coordsize="10,20" path="m5070,8335l5079,8335,5079,8316,5070,8316,5070,8335xe" filled="true" fillcolor="#000000" stroked="false">
                <v:path arrowok="t"/>
                <v:fill type="solid"/>
              </v:shape>
            </v:group>
            <v:group style="position:absolute;left:5070;top:8335;width:10;height:20" coordorigin="5070,8335" coordsize="10,20">
              <v:shape style="position:absolute;left:5070;top:8335;width:10;height:20" coordorigin="5070,8335" coordsize="10,20" path="m5070,8355l5079,8355,5079,8335,5070,8335,5070,8355xe" filled="true" fillcolor="#000000" stroked="false">
                <v:path arrowok="t"/>
                <v:fill type="solid"/>
              </v:shape>
            </v:group>
            <v:group style="position:absolute;left:5070;top:8355;width:10;height:20" coordorigin="5070,8355" coordsize="10,20">
              <v:shape style="position:absolute;left:5070;top:8355;width:10;height:20" coordorigin="5070,8355" coordsize="10,20" path="m5070,8374l5079,8374,5079,8355,5070,8355,5070,8374xe" filled="true" fillcolor="#000000" stroked="false">
                <v:path arrowok="t"/>
                <v:fill type="solid"/>
              </v:shape>
            </v:group>
            <v:group style="position:absolute;left:5070;top:8374;width:10;height:20" coordorigin="5070,8374" coordsize="10,20">
              <v:shape style="position:absolute;left:5070;top:8374;width:10;height:20" coordorigin="5070,8374" coordsize="10,20" path="m5070,8393l5079,8393,5079,8374,5070,8374,5070,8393xe" filled="true" fillcolor="#000000" stroked="false">
                <v:path arrowok="t"/>
                <v:fill type="solid"/>
              </v:shape>
            </v:group>
            <v:group style="position:absolute;left:5070;top:8393;width:10;height:20" coordorigin="5070,8393" coordsize="10,20">
              <v:shape style="position:absolute;left:5070;top:8393;width:10;height:20" coordorigin="5070,8393" coordsize="10,20" path="m5070,8412l5079,8412,5079,8393,5070,8393,5070,8412xe" filled="true" fillcolor="#000000" stroked="false">
                <v:path arrowok="t"/>
                <v:fill type="solid"/>
              </v:shape>
            </v:group>
            <v:group style="position:absolute;left:5070;top:8412;width:10;height:20" coordorigin="5070,8412" coordsize="10,20">
              <v:shape style="position:absolute;left:5070;top:8412;width:10;height:20" coordorigin="5070,8412" coordsize="10,20" path="m5070,8431l5079,8431,5079,8412,5070,8412,5070,8431xe" filled="true" fillcolor="#000000" stroked="false">
                <v:path arrowok="t"/>
                <v:fill type="solid"/>
              </v:shape>
            </v:group>
            <v:group style="position:absolute;left:5070;top:8431;width:10;height:20" coordorigin="5070,8431" coordsize="10,20">
              <v:shape style="position:absolute;left:5070;top:8431;width:10;height:20" coordorigin="5070,8431" coordsize="10,20" path="m5070,8451l5079,8451,5079,8431,5070,8431,5070,8451xe" filled="true" fillcolor="#000000" stroked="false">
                <v:path arrowok="t"/>
                <v:fill type="solid"/>
              </v:shape>
            </v:group>
            <v:group style="position:absolute;left:5070;top:8451;width:10;height:20" coordorigin="5070,8451" coordsize="10,20">
              <v:shape style="position:absolute;left:5070;top:8451;width:10;height:20" coordorigin="5070,8451" coordsize="10,20" path="m5070,8470l5079,8470,5079,8451,5070,8451,5070,8470xe" filled="true" fillcolor="#000000" stroked="false">
                <v:path arrowok="t"/>
                <v:fill type="solid"/>
              </v:shape>
            </v:group>
            <v:group style="position:absolute;left:5070;top:8470;width:10;height:20" coordorigin="5070,8470" coordsize="10,20">
              <v:shape style="position:absolute;left:5070;top:8470;width:10;height:20" coordorigin="5070,8470" coordsize="10,20" path="m5070,8489l5079,8489,5079,8470,5070,8470,5070,8489xe" filled="true" fillcolor="#000000" stroked="false">
                <v:path arrowok="t"/>
                <v:fill type="solid"/>
              </v:shape>
            </v:group>
            <v:group style="position:absolute;left:5070;top:8489;width:10;height:20" coordorigin="5070,8489" coordsize="10,20">
              <v:shape style="position:absolute;left:5070;top:8489;width:10;height:20" coordorigin="5070,8489" coordsize="10,20" path="m5070,8508l5079,8508,5079,8489,5070,8489,5070,8508xe" filled="true" fillcolor="#000000" stroked="false">
                <v:path arrowok="t"/>
                <v:fill type="solid"/>
              </v:shape>
            </v:group>
            <v:group style="position:absolute;left:5070;top:8508;width:10;height:20" coordorigin="5070,8508" coordsize="10,20">
              <v:shape style="position:absolute;left:5070;top:8508;width:10;height:20" coordorigin="5070,8508" coordsize="10,20" path="m5070,8527l5079,8527,5079,8508,5070,8508,5070,8527xe" filled="true" fillcolor="#000000" stroked="false">
                <v:path arrowok="t"/>
                <v:fill type="solid"/>
              </v:shape>
            </v:group>
            <v:group style="position:absolute;left:6772;top:8143;width:10;height:20" coordorigin="6772,8143" coordsize="10,20">
              <v:shape style="position:absolute;left:6772;top:8143;width:10;height:20" coordorigin="6772,8143" coordsize="10,20" path="m6772,8163l6781,8163,6781,8143,6772,8143,6772,8163xe" filled="true" fillcolor="#000000" stroked="false">
                <v:path arrowok="t"/>
                <v:fill type="solid"/>
              </v:shape>
            </v:group>
            <v:group style="position:absolute;left:6772;top:8163;width:10;height:20" coordorigin="6772,8163" coordsize="10,20">
              <v:shape style="position:absolute;left:6772;top:8163;width:10;height:20" coordorigin="6772,8163" coordsize="10,20" path="m6772,8182l6781,8182,6781,8163,6772,8163,6772,8182xe" filled="true" fillcolor="#000000" stroked="false">
                <v:path arrowok="t"/>
                <v:fill type="solid"/>
              </v:shape>
            </v:group>
            <v:group style="position:absolute;left:6772;top:8182;width:10;height:20" coordorigin="6772,8182" coordsize="10,20">
              <v:shape style="position:absolute;left:6772;top:8182;width:10;height:20" coordorigin="6772,8182" coordsize="10,20" path="m6772,8201l6781,8201,6781,8182,6772,8182,6772,8201xe" filled="true" fillcolor="#000000" stroked="false">
                <v:path arrowok="t"/>
                <v:fill type="solid"/>
              </v:shape>
            </v:group>
            <v:group style="position:absolute;left:6772;top:8201;width:10;height:20" coordorigin="6772,8201" coordsize="10,20">
              <v:shape style="position:absolute;left:6772;top:8201;width:10;height:20" coordorigin="6772,8201" coordsize="10,20" path="m6772,8220l6781,8220,6781,8201,6772,8201,6772,8220xe" filled="true" fillcolor="#000000" stroked="false">
                <v:path arrowok="t"/>
                <v:fill type="solid"/>
              </v:shape>
            </v:group>
            <v:group style="position:absolute;left:6772;top:8220;width:10;height:20" coordorigin="6772,8220" coordsize="10,20">
              <v:shape style="position:absolute;left:6772;top:8220;width:10;height:20" coordorigin="6772,8220" coordsize="10,20" path="m6772,8239l6781,8239,6781,8220,6772,8220,6772,8239xe" filled="true" fillcolor="#000000" stroked="false">
                <v:path arrowok="t"/>
                <v:fill type="solid"/>
              </v:shape>
            </v:group>
            <v:group style="position:absolute;left:6772;top:8239;width:10;height:20" coordorigin="6772,8239" coordsize="10,20">
              <v:shape style="position:absolute;left:6772;top:8239;width:10;height:20" coordorigin="6772,8239" coordsize="10,20" path="m6772,8259l6781,8259,6781,8239,6772,8239,6772,8259xe" filled="true" fillcolor="#000000" stroked="false">
                <v:path arrowok="t"/>
                <v:fill type="solid"/>
              </v:shape>
            </v:group>
            <v:group style="position:absolute;left:6772;top:8259;width:10;height:20" coordorigin="6772,8259" coordsize="10,20">
              <v:shape style="position:absolute;left:6772;top:8259;width:10;height:20" coordorigin="6772,8259" coordsize="10,20" path="m6772,8278l6781,8278,6781,8259,6772,8259,6772,8278xe" filled="true" fillcolor="#000000" stroked="false">
                <v:path arrowok="t"/>
                <v:fill type="solid"/>
              </v:shape>
            </v:group>
            <v:group style="position:absolute;left:6772;top:8278;width:10;height:20" coordorigin="6772,8278" coordsize="10,20">
              <v:shape style="position:absolute;left:6772;top:8278;width:10;height:20" coordorigin="6772,8278" coordsize="10,20" path="m6772,8297l6781,8297,6781,8278,6772,8278,6772,8297xe" filled="true" fillcolor="#000000" stroked="false">
                <v:path arrowok="t"/>
                <v:fill type="solid"/>
              </v:shape>
            </v:group>
            <v:group style="position:absolute;left:6772;top:8297;width:10;height:20" coordorigin="6772,8297" coordsize="10,20">
              <v:shape style="position:absolute;left:6772;top:8297;width:10;height:20" coordorigin="6772,8297" coordsize="10,20" path="m6772,8316l6781,8316,6781,8297,6772,8297,6772,8316xe" filled="true" fillcolor="#000000" stroked="false">
                <v:path arrowok="t"/>
                <v:fill type="solid"/>
              </v:shape>
            </v:group>
            <v:group style="position:absolute;left:6772;top:8316;width:10;height:20" coordorigin="6772,8316" coordsize="10,20">
              <v:shape style="position:absolute;left:6772;top:8316;width:10;height:20" coordorigin="6772,8316" coordsize="10,20" path="m6772,8335l6781,8335,6781,8316,6772,8316,6772,8335xe" filled="true" fillcolor="#000000" stroked="false">
                <v:path arrowok="t"/>
                <v:fill type="solid"/>
              </v:shape>
            </v:group>
            <v:group style="position:absolute;left:6772;top:8335;width:10;height:20" coordorigin="6772,8335" coordsize="10,20">
              <v:shape style="position:absolute;left:6772;top:8335;width:10;height:20" coordorigin="6772,8335" coordsize="10,20" path="m6772,8355l6781,8355,6781,8335,6772,8335,6772,8355xe" filled="true" fillcolor="#000000" stroked="false">
                <v:path arrowok="t"/>
                <v:fill type="solid"/>
              </v:shape>
            </v:group>
            <v:group style="position:absolute;left:6772;top:8355;width:10;height:20" coordorigin="6772,8355" coordsize="10,20">
              <v:shape style="position:absolute;left:6772;top:8355;width:10;height:20" coordorigin="6772,8355" coordsize="10,20" path="m6772,8374l6781,8374,6781,8355,6772,8355,6772,8374xe" filled="true" fillcolor="#000000" stroked="false">
                <v:path arrowok="t"/>
                <v:fill type="solid"/>
              </v:shape>
            </v:group>
            <v:group style="position:absolute;left:6772;top:8374;width:10;height:20" coordorigin="6772,8374" coordsize="10,20">
              <v:shape style="position:absolute;left:6772;top:8374;width:10;height:20" coordorigin="6772,8374" coordsize="10,20" path="m6772,8393l6781,8393,6781,8374,6772,8374,6772,8393xe" filled="true" fillcolor="#000000" stroked="false">
                <v:path arrowok="t"/>
                <v:fill type="solid"/>
              </v:shape>
            </v:group>
            <v:group style="position:absolute;left:6772;top:8393;width:10;height:20" coordorigin="6772,8393" coordsize="10,20">
              <v:shape style="position:absolute;left:6772;top:8393;width:10;height:20" coordorigin="6772,8393" coordsize="10,20" path="m6772,8412l6781,8412,6781,8393,6772,8393,6772,8412xe" filled="true" fillcolor="#000000" stroked="false">
                <v:path arrowok="t"/>
                <v:fill type="solid"/>
              </v:shape>
            </v:group>
            <v:group style="position:absolute;left:6772;top:8412;width:10;height:20" coordorigin="6772,8412" coordsize="10,20">
              <v:shape style="position:absolute;left:6772;top:8412;width:10;height:20" coordorigin="6772,8412" coordsize="10,20" path="m6772,8431l6781,8431,6781,8412,6772,8412,6772,8431xe" filled="true" fillcolor="#000000" stroked="false">
                <v:path arrowok="t"/>
                <v:fill type="solid"/>
              </v:shape>
            </v:group>
            <v:group style="position:absolute;left:6772;top:8431;width:10;height:20" coordorigin="6772,8431" coordsize="10,20">
              <v:shape style="position:absolute;left:6772;top:8431;width:10;height:20" coordorigin="6772,8431" coordsize="10,20" path="m6772,8451l6781,8451,6781,8431,6772,8431,6772,8451xe" filled="true" fillcolor="#000000" stroked="false">
                <v:path arrowok="t"/>
                <v:fill type="solid"/>
              </v:shape>
            </v:group>
            <v:group style="position:absolute;left:6772;top:8451;width:10;height:20" coordorigin="6772,8451" coordsize="10,20">
              <v:shape style="position:absolute;left:6772;top:8451;width:10;height:20" coordorigin="6772,8451" coordsize="10,20" path="m6772,8470l6781,8470,6781,8451,6772,8451,6772,8470xe" filled="true" fillcolor="#000000" stroked="false">
                <v:path arrowok="t"/>
                <v:fill type="solid"/>
              </v:shape>
            </v:group>
            <v:group style="position:absolute;left:6772;top:8470;width:10;height:20" coordorigin="6772,8470" coordsize="10,20">
              <v:shape style="position:absolute;left:6772;top:8470;width:10;height:20" coordorigin="6772,8470" coordsize="10,20" path="m6772,8489l6781,8489,6781,8470,6772,8470,6772,8489xe" filled="true" fillcolor="#000000" stroked="false">
                <v:path arrowok="t"/>
                <v:fill type="solid"/>
              </v:shape>
            </v:group>
            <v:group style="position:absolute;left:6772;top:8489;width:10;height:20" coordorigin="6772,8489" coordsize="10,20">
              <v:shape style="position:absolute;left:6772;top:8489;width:10;height:20" coordorigin="6772,8489" coordsize="10,20" path="m6772,8508l6781,8508,6781,8489,6772,8489,6772,8508xe" filled="true" fillcolor="#000000" stroked="false">
                <v:path arrowok="t"/>
                <v:fill type="solid"/>
              </v:shape>
            </v:group>
            <v:group style="position:absolute;left:6772;top:8508;width:10;height:20" coordorigin="6772,8508" coordsize="10,20">
              <v:shape style="position:absolute;left:6772;top:8508;width:10;height:20" coordorigin="6772,8508" coordsize="10,20" path="m6772,8527l6781,8527,6781,8508,6772,8508,6772,8527xe" filled="true" fillcolor="#000000" stroked="false">
                <v:path arrowok="t"/>
                <v:fill type="solid"/>
              </v:shape>
            </v:group>
            <v:group style="position:absolute;left:8725;top:8143;width:10;height:20" coordorigin="8725,8143" coordsize="10,20">
              <v:shape style="position:absolute;left:8725;top:8143;width:10;height:20" coordorigin="8725,8143" coordsize="10,20" path="m8725,8163l8735,8163,8735,8143,8725,8143,8725,8163xe" filled="true" fillcolor="#000000" stroked="false">
                <v:path arrowok="t"/>
                <v:fill type="solid"/>
              </v:shape>
            </v:group>
            <v:group style="position:absolute;left:8725;top:8163;width:10;height:20" coordorigin="8725,8163" coordsize="10,20">
              <v:shape style="position:absolute;left:8725;top:8163;width:10;height:20" coordorigin="8725,8163" coordsize="10,20" path="m8725,8182l8735,8182,8735,8163,8725,8163,8725,8182xe" filled="true" fillcolor="#000000" stroked="false">
                <v:path arrowok="t"/>
                <v:fill type="solid"/>
              </v:shape>
            </v:group>
            <v:group style="position:absolute;left:8725;top:8182;width:10;height:20" coordorigin="8725,8182" coordsize="10,20">
              <v:shape style="position:absolute;left:8725;top:8182;width:10;height:20" coordorigin="8725,8182" coordsize="10,20" path="m8725,8201l8735,8201,8735,8182,8725,8182,8725,8201xe" filled="true" fillcolor="#000000" stroked="false">
                <v:path arrowok="t"/>
                <v:fill type="solid"/>
              </v:shape>
            </v:group>
            <v:group style="position:absolute;left:8725;top:8201;width:10;height:20" coordorigin="8725,8201" coordsize="10,20">
              <v:shape style="position:absolute;left:8725;top:8201;width:10;height:20" coordorigin="8725,8201" coordsize="10,20" path="m8725,8220l8735,8220,8735,8201,8725,8201,8725,8220xe" filled="true" fillcolor="#000000" stroked="false">
                <v:path arrowok="t"/>
                <v:fill type="solid"/>
              </v:shape>
            </v:group>
            <v:group style="position:absolute;left:8725;top:8220;width:10;height:20" coordorigin="8725,8220" coordsize="10,20">
              <v:shape style="position:absolute;left:8725;top:8220;width:10;height:20" coordorigin="8725,8220" coordsize="10,20" path="m8725,8239l8735,8239,8735,8220,8725,8220,8725,8239xe" filled="true" fillcolor="#000000" stroked="false">
                <v:path arrowok="t"/>
                <v:fill type="solid"/>
              </v:shape>
            </v:group>
            <v:group style="position:absolute;left:8725;top:8239;width:10;height:20" coordorigin="8725,8239" coordsize="10,20">
              <v:shape style="position:absolute;left:8725;top:8239;width:10;height:20" coordorigin="8725,8239" coordsize="10,20" path="m8725,8259l8735,8259,8735,8239,8725,8239,8725,8259xe" filled="true" fillcolor="#000000" stroked="false">
                <v:path arrowok="t"/>
                <v:fill type="solid"/>
              </v:shape>
            </v:group>
            <v:group style="position:absolute;left:8725;top:8259;width:10;height:20" coordorigin="8725,8259" coordsize="10,20">
              <v:shape style="position:absolute;left:8725;top:8259;width:10;height:20" coordorigin="8725,8259" coordsize="10,20" path="m8725,8278l8735,8278,8735,8259,8725,8259,8725,8278xe" filled="true" fillcolor="#000000" stroked="false">
                <v:path arrowok="t"/>
                <v:fill type="solid"/>
              </v:shape>
            </v:group>
            <v:group style="position:absolute;left:8725;top:8278;width:10;height:20" coordorigin="8725,8278" coordsize="10,20">
              <v:shape style="position:absolute;left:8725;top:8278;width:10;height:20" coordorigin="8725,8278" coordsize="10,20" path="m8725,8297l8735,8297,8735,8278,8725,8278,8725,8297xe" filled="true" fillcolor="#000000" stroked="false">
                <v:path arrowok="t"/>
                <v:fill type="solid"/>
              </v:shape>
            </v:group>
            <v:group style="position:absolute;left:8725;top:8297;width:10;height:20" coordorigin="8725,8297" coordsize="10,20">
              <v:shape style="position:absolute;left:8725;top:8297;width:10;height:20" coordorigin="8725,8297" coordsize="10,20" path="m8725,8316l8735,8316,8735,8297,8725,8297,8725,8316xe" filled="true" fillcolor="#000000" stroked="false">
                <v:path arrowok="t"/>
                <v:fill type="solid"/>
              </v:shape>
            </v:group>
            <v:group style="position:absolute;left:8725;top:8316;width:10;height:20" coordorigin="8725,8316" coordsize="10,20">
              <v:shape style="position:absolute;left:8725;top:8316;width:10;height:20" coordorigin="8725,8316" coordsize="10,20" path="m8725,8335l8735,8335,8735,8316,8725,8316,8725,8335xe" filled="true" fillcolor="#000000" stroked="false">
                <v:path arrowok="t"/>
                <v:fill type="solid"/>
              </v:shape>
            </v:group>
            <v:group style="position:absolute;left:8725;top:8335;width:10;height:20" coordorigin="8725,8335" coordsize="10,20">
              <v:shape style="position:absolute;left:8725;top:8335;width:10;height:20" coordorigin="8725,8335" coordsize="10,20" path="m8725,8355l8735,8355,8735,8335,8725,8335,8725,8355xe" filled="true" fillcolor="#000000" stroked="false">
                <v:path arrowok="t"/>
                <v:fill type="solid"/>
              </v:shape>
            </v:group>
            <v:group style="position:absolute;left:8725;top:8355;width:10;height:20" coordorigin="8725,8355" coordsize="10,20">
              <v:shape style="position:absolute;left:8725;top:8355;width:10;height:20" coordorigin="8725,8355" coordsize="10,20" path="m8725,8374l8735,8374,8735,8355,8725,8355,8725,8374xe" filled="true" fillcolor="#000000" stroked="false">
                <v:path arrowok="t"/>
                <v:fill type="solid"/>
              </v:shape>
            </v:group>
            <v:group style="position:absolute;left:8725;top:8374;width:10;height:20" coordorigin="8725,8374" coordsize="10,20">
              <v:shape style="position:absolute;left:8725;top:8374;width:10;height:20" coordorigin="8725,8374" coordsize="10,20" path="m8725,8393l8735,8393,8735,8374,8725,8374,8725,8393xe" filled="true" fillcolor="#000000" stroked="false">
                <v:path arrowok="t"/>
                <v:fill type="solid"/>
              </v:shape>
            </v:group>
            <v:group style="position:absolute;left:8725;top:8393;width:10;height:20" coordorigin="8725,8393" coordsize="10,20">
              <v:shape style="position:absolute;left:8725;top:8393;width:10;height:20" coordorigin="8725,8393" coordsize="10,20" path="m8725,8412l8735,8412,8735,8393,8725,8393,8725,8412xe" filled="true" fillcolor="#000000" stroked="false">
                <v:path arrowok="t"/>
                <v:fill type="solid"/>
              </v:shape>
            </v:group>
            <v:group style="position:absolute;left:8725;top:8412;width:10;height:20" coordorigin="8725,8412" coordsize="10,20">
              <v:shape style="position:absolute;left:8725;top:8412;width:10;height:20" coordorigin="8725,8412" coordsize="10,20" path="m8725,8431l8735,8431,8735,8412,8725,8412,8725,8431xe" filled="true" fillcolor="#000000" stroked="false">
                <v:path arrowok="t"/>
                <v:fill type="solid"/>
              </v:shape>
            </v:group>
            <v:group style="position:absolute;left:8725;top:8431;width:10;height:20" coordorigin="8725,8431" coordsize="10,20">
              <v:shape style="position:absolute;left:8725;top:8431;width:10;height:20" coordorigin="8725,8431" coordsize="10,20" path="m8725,8451l8735,8451,8735,8431,8725,8431,8725,8451xe" filled="true" fillcolor="#000000" stroked="false">
                <v:path arrowok="t"/>
                <v:fill type="solid"/>
              </v:shape>
            </v:group>
            <v:group style="position:absolute;left:8725;top:8451;width:10;height:20" coordorigin="8725,8451" coordsize="10,20">
              <v:shape style="position:absolute;left:8725;top:8451;width:10;height:20" coordorigin="8725,8451" coordsize="10,20" path="m8725,8470l8735,8470,8735,8451,8725,8451,8725,8470xe" filled="true" fillcolor="#000000" stroked="false">
                <v:path arrowok="t"/>
                <v:fill type="solid"/>
              </v:shape>
            </v:group>
            <v:group style="position:absolute;left:8725;top:8470;width:10;height:20" coordorigin="8725,8470" coordsize="10,20">
              <v:shape style="position:absolute;left:8725;top:8470;width:10;height:20" coordorigin="8725,8470" coordsize="10,20" path="m8725,8489l8735,8489,8735,8470,8725,8470,8725,8489xe" filled="true" fillcolor="#000000" stroked="false">
                <v:path arrowok="t"/>
                <v:fill type="solid"/>
              </v:shape>
            </v:group>
            <v:group style="position:absolute;left:8725;top:8489;width:10;height:20" coordorigin="8725,8489" coordsize="10,20">
              <v:shape style="position:absolute;left:8725;top:8489;width:10;height:20" coordorigin="8725,8489" coordsize="10,20" path="m8725,8508l8735,8508,8735,8489,8725,8489,8725,8508xe" filled="true" fillcolor="#000000" stroked="false">
                <v:path arrowok="t"/>
                <v:fill type="solid"/>
              </v:shape>
            </v:group>
            <v:group style="position:absolute;left:8725;top:8508;width:10;height:20" coordorigin="8725,8508" coordsize="10,20">
              <v:shape style="position:absolute;left:8725;top:8508;width:10;height:20" coordorigin="8725,8508" coordsize="10,20" path="m8725,8527l8735,8527,8735,8508,8725,8508,8725,8527xe" filled="true" fillcolor="#000000" stroked="false">
                <v:path arrowok="t"/>
                <v:fill type="solid"/>
              </v:shape>
            </v:group>
            <w10:wrap type="none"/>
          </v:group>
        </w:pict>
      </w:r>
      <w:r>
        <w:rPr>
          <w:rFonts w:ascii="宋体" w:hAnsi="宋体" w:cs="宋体" w:eastAsia="宋体" w:hint="default"/>
          <w:b/>
          <w:bCs/>
          <w:sz w:val="21"/>
          <w:szCs w:val="21"/>
        </w:rPr>
        <w:t>1</w:t>
      </w:r>
      <w:r>
        <w:rPr>
          <w:rFonts w:ascii="宋体" w:hAnsi="宋体" w:cs="宋体" w:eastAsia="宋体" w:hint="default"/>
          <w:b/>
          <w:bCs/>
          <w:sz w:val="21"/>
          <w:szCs w:val="21"/>
        </w:rPr>
        <w:t>、</w:t>
        <w:tab/>
        <w:t>应收账款按种类披露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1275" w:type="dxa"/>
        <w:tblLayout w:type="fixed"/>
        <w:tblCellMar>
          <w:top w:w="0" w:type="dxa"/>
          <w:left w:w="0" w:type="dxa"/>
          <w:bottom w:w="0" w:type="dxa"/>
          <w:right w:w="0" w:type="dxa"/>
        </w:tblCellMar>
        <w:tblLook w:val="01E0"/>
      </w:tblPr>
      <w:tblGrid>
        <w:gridCol w:w="989"/>
        <w:gridCol w:w="1241"/>
        <w:gridCol w:w="578"/>
        <w:gridCol w:w="1211"/>
        <w:gridCol w:w="606"/>
        <w:gridCol w:w="1281"/>
        <w:gridCol w:w="609"/>
        <w:gridCol w:w="1123"/>
        <w:gridCol w:w="569"/>
      </w:tblGrid>
      <w:tr>
        <w:trPr>
          <w:trHeight w:val="391" w:hRule="exact"/>
        </w:trPr>
        <w:tc>
          <w:tcPr>
            <w:tcW w:w="4020" w:type="dxa"/>
            <w:gridSpan w:val="4"/>
            <w:tcBorders>
              <w:top w:val="single" w:sz="12" w:space="0" w:color="000000"/>
              <w:left w:val="nil" w:sz="6" w:space="0" w:color="auto"/>
              <w:bottom w:val="nil" w:sz="6" w:space="0" w:color="auto"/>
              <w:right w:val="nil" w:sz="6" w:space="0" w:color="auto"/>
            </w:tcBorders>
          </w:tcPr>
          <w:p>
            <w:pPr>
              <w:pStyle w:val="TableParagraph"/>
              <w:spacing w:line="20" w:lineRule="exact"/>
              <w:ind w:left="98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524"/>
                  <wp:effectExtent l="0" t="0" r="0" b="0"/>
                  <wp:docPr id="15" name="image395.png" descr=""/>
                  <wp:cNvGraphicFramePr>
                    <a:graphicFrameLocks noChangeAspect="1"/>
                  </wp:cNvGraphicFramePr>
                  <a:graphic>
                    <a:graphicData uri="http://schemas.openxmlformats.org/drawingml/2006/picture">
                      <pic:pic>
                        <pic:nvPicPr>
                          <pic:cNvPr id="16" name="image395.png"/>
                          <pic:cNvPicPr/>
                        </pic:nvPicPr>
                        <pic:blipFill>
                          <a:blip r:embed="rId431" cstate="print"/>
                          <a:stretch>
                            <a:fillRect/>
                          </a:stretch>
                        </pic:blipFill>
                        <pic:spPr>
                          <a:xfrm>
                            <a:off x="0" y="0"/>
                            <a:ext cx="6096" cy="152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
              <w:ind w:right="0"/>
              <w:jc w:val="left"/>
              <w:rPr>
                <w:rFonts w:ascii="宋体" w:hAnsi="宋体" w:cs="宋体" w:eastAsia="宋体" w:hint="default"/>
                <w:b/>
                <w:bCs/>
                <w:sz w:val="12"/>
                <w:szCs w:val="12"/>
              </w:rPr>
            </w:pPr>
          </w:p>
          <w:p>
            <w:pPr>
              <w:pStyle w:val="TableParagraph"/>
              <w:spacing w:line="240" w:lineRule="auto"/>
              <w:ind w:left="2506" w:right="0"/>
              <w:jc w:val="left"/>
              <w:rPr>
                <w:rFonts w:ascii="宋体" w:hAnsi="宋体" w:cs="宋体" w:eastAsia="宋体" w:hint="default"/>
                <w:sz w:val="15"/>
                <w:szCs w:val="15"/>
              </w:rPr>
            </w:pPr>
            <w:r>
              <w:rPr>
                <w:rFonts w:ascii="宋体" w:hAnsi="宋体" w:cs="宋体" w:eastAsia="宋体" w:hint="default"/>
                <w:sz w:val="15"/>
                <w:szCs w:val="15"/>
              </w:rPr>
              <w:t>年末余额</w:t>
            </w:r>
          </w:p>
        </w:tc>
        <w:tc>
          <w:tcPr>
            <w:tcW w:w="606" w:type="dxa"/>
            <w:tcBorders>
              <w:top w:val="single" w:sz="12" w:space="0" w:color="000000"/>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tc>
        <w:tc>
          <w:tcPr>
            <w:tcW w:w="1281" w:type="dxa"/>
            <w:tcBorders>
              <w:top w:val="single" w:sz="12"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8"/>
                <w:szCs w:val="28"/>
              </w:rPr>
            </w:pPr>
          </w:p>
        </w:tc>
        <w:tc>
          <w:tcPr>
            <w:tcW w:w="1732"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210" w:right="0"/>
              <w:jc w:val="left"/>
              <w:rPr>
                <w:rFonts w:ascii="宋体" w:hAnsi="宋体" w:cs="宋体" w:eastAsia="宋体" w:hint="default"/>
                <w:sz w:val="15"/>
                <w:szCs w:val="15"/>
              </w:rPr>
            </w:pPr>
            <w:r>
              <w:rPr>
                <w:rFonts w:ascii="宋体" w:hAnsi="宋体" w:cs="宋体" w:eastAsia="宋体" w:hint="default"/>
                <w:sz w:val="15"/>
                <w:szCs w:val="15"/>
              </w:rPr>
              <w:t>年初余额</w:t>
            </w:r>
          </w:p>
        </w:tc>
        <w:tc>
          <w:tcPr>
            <w:tcW w:w="569" w:type="dxa"/>
            <w:tcBorders>
              <w:top w:val="single" w:sz="12" w:space="0" w:color="000000"/>
              <w:left w:val="nil" w:sz="6" w:space="0" w:color="auto"/>
              <w:bottom w:val="nil" w:sz="6" w:space="0" w:color="auto"/>
              <w:right w:val="nil" w:sz="6" w:space="0" w:color="auto"/>
            </w:tcBorders>
          </w:tcPr>
          <w:p>
            <w:pPr/>
          </w:p>
        </w:tc>
      </w:tr>
      <w:tr>
        <w:trPr>
          <w:trHeight w:val="34" w:hRule="exact"/>
        </w:trPr>
        <w:tc>
          <w:tcPr>
            <w:tcW w:w="4020" w:type="dxa"/>
            <w:gridSpan w:val="4"/>
            <w:tcBorders>
              <w:top w:val="nil" w:sz="6" w:space="0" w:color="auto"/>
              <w:left w:val="nil" w:sz="6" w:space="0" w:color="auto"/>
              <w:bottom w:val="nil" w:sz="6" w:space="0" w:color="auto"/>
              <w:right w:val="nil" w:sz="6" w:space="0" w:color="auto"/>
            </w:tcBorders>
          </w:tcPr>
          <w:p>
            <w:pPr/>
          </w:p>
        </w:tc>
        <w:tc>
          <w:tcPr>
            <w:tcW w:w="606"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
        </w:tc>
        <w:tc>
          <w:tcPr>
            <w:tcW w:w="1732" w:type="dxa"/>
            <w:gridSpan w:val="2"/>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
        </w:tc>
      </w:tr>
      <w:tr>
        <w:trPr>
          <w:trHeight w:val="225" w:hRule="exact"/>
        </w:trPr>
        <w:tc>
          <w:tcPr>
            <w:tcW w:w="989" w:type="dxa"/>
            <w:tcBorders>
              <w:top w:val="nil" w:sz="6" w:space="0" w:color="auto"/>
              <w:left w:val="nil" w:sz="6" w:space="0" w:color="auto"/>
              <w:bottom w:val="nil" w:sz="6" w:space="0" w:color="auto"/>
              <w:right w:val="single" w:sz="4" w:space="0" w:color="000000"/>
            </w:tcBorders>
          </w:tcPr>
          <w:p>
            <w:pPr/>
          </w:p>
        </w:tc>
        <w:tc>
          <w:tcPr>
            <w:tcW w:w="1241" w:type="dxa"/>
            <w:tcBorders>
              <w:top w:val="nil" w:sz="6" w:space="0" w:color="auto"/>
              <w:left w:val="single" w:sz="4" w:space="0" w:color="000000"/>
              <w:bottom w:val="nil" w:sz="6" w:space="0" w:color="auto"/>
              <w:right w:val="nil" w:sz="6" w:space="0" w:color="auto"/>
            </w:tcBorders>
          </w:tcPr>
          <w:p>
            <w:pPr/>
          </w:p>
        </w:tc>
        <w:tc>
          <w:tcPr>
            <w:tcW w:w="578" w:type="dxa"/>
            <w:tcBorders>
              <w:top w:val="nil" w:sz="6" w:space="0" w:color="auto"/>
              <w:left w:val="nil" w:sz="6" w:space="0" w:color="auto"/>
              <w:bottom w:val="nil" w:sz="6" w:space="0" w:color="auto"/>
              <w:right w:val="single" w:sz="4" w:space="0" w:color="000000"/>
            </w:tcBorders>
          </w:tcPr>
          <w:p>
            <w:pPr/>
          </w:p>
        </w:tc>
        <w:tc>
          <w:tcPr>
            <w:tcW w:w="1211" w:type="dxa"/>
            <w:tcBorders>
              <w:top w:val="nil" w:sz="6" w:space="0" w:color="auto"/>
              <w:left w:val="single" w:sz="4" w:space="0" w:color="000000"/>
              <w:bottom w:val="nil" w:sz="6" w:space="0" w:color="auto"/>
              <w:right w:val="nil" w:sz="6" w:space="0" w:color="auto"/>
            </w:tcBorders>
          </w:tcPr>
          <w:p>
            <w:pPr/>
          </w:p>
        </w:tc>
        <w:tc>
          <w:tcPr>
            <w:tcW w:w="606" w:type="dxa"/>
            <w:tcBorders>
              <w:top w:val="nil" w:sz="6" w:space="0" w:color="auto"/>
              <w:left w:val="nil" w:sz="6" w:space="0" w:color="auto"/>
              <w:bottom w:val="nil" w:sz="6" w:space="0" w:color="auto"/>
              <w:right w:val="single" w:sz="4" w:space="0" w:color="000000"/>
            </w:tcBorders>
          </w:tcPr>
          <w:p>
            <w:pPr/>
          </w:p>
        </w:tc>
        <w:tc>
          <w:tcPr>
            <w:tcW w:w="1281" w:type="dxa"/>
            <w:tcBorders>
              <w:top w:val="nil" w:sz="6" w:space="0" w:color="auto"/>
              <w:left w:val="single" w:sz="4" w:space="0" w:color="000000"/>
              <w:bottom w:val="nil" w:sz="6" w:space="0" w:color="auto"/>
              <w:right w:val="nil" w:sz="6" w:space="0" w:color="auto"/>
            </w:tcBorders>
          </w:tcPr>
          <w:p>
            <w:pPr/>
          </w:p>
        </w:tc>
        <w:tc>
          <w:tcPr>
            <w:tcW w:w="609" w:type="dxa"/>
            <w:tcBorders>
              <w:top w:val="nil" w:sz="6" w:space="0" w:color="auto"/>
              <w:left w:val="nil" w:sz="6" w:space="0" w:color="auto"/>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
        </w:tc>
      </w:tr>
      <w:tr>
        <w:trPr>
          <w:trHeight w:val="151" w:hRule="exact"/>
        </w:trPr>
        <w:tc>
          <w:tcPr>
            <w:tcW w:w="989" w:type="dxa"/>
            <w:tcBorders>
              <w:top w:val="nil" w:sz="6" w:space="0" w:color="auto"/>
              <w:left w:val="nil" w:sz="6" w:space="0" w:color="auto"/>
              <w:bottom w:val="nil" w:sz="6" w:space="0" w:color="auto"/>
              <w:right w:val="single" w:sz="4" w:space="0" w:color="000000"/>
            </w:tcBorders>
          </w:tcPr>
          <w:p>
            <w:pPr/>
          </w:p>
        </w:tc>
        <w:tc>
          <w:tcPr>
            <w:tcW w:w="1241" w:type="dxa"/>
            <w:tcBorders>
              <w:top w:val="nil" w:sz="6" w:space="0" w:color="auto"/>
              <w:left w:val="single" w:sz="4" w:space="0" w:color="000000"/>
              <w:bottom w:val="nil" w:sz="6" w:space="0" w:color="auto"/>
              <w:right w:val="nil" w:sz="6" w:space="0" w:color="auto"/>
            </w:tcBorders>
          </w:tcPr>
          <w:p>
            <w:pPr>
              <w:pStyle w:val="TableParagraph"/>
              <w:spacing w:line="151" w:lineRule="exact"/>
              <w:ind w:left="604"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578" w:type="dxa"/>
            <w:tcBorders>
              <w:top w:val="nil" w:sz="6" w:space="0" w:color="auto"/>
              <w:left w:val="nil" w:sz="6" w:space="0" w:color="auto"/>
              <w:bottom w:val="nil" w:sz="6" w:space="0" w:color="auto"/>
              <w:right w:val="single" w:sz="4" w:space="0" w:color="000000"/>
            </w:tcBorders>
          </w:tcPr>
          <w:p>
            <w:pPr/>
          </w:p>
        </w:tc>
        <w:tc>
          <w:tcPr>
            <w:tcW w:w="1211" w:type="dxa"/>
            <w:tcBorders>
              <w:top w:val="nil" w:sz="6" w:space="0" w:color="auto"/>
              <w:left w:val="single" w:sz="4" w:space="0" w:color="000000"/>
              <w:bottom w:val="nil" w:sz="6" w:space="0" w:color="auto"/>
              <w:right w:val="nil" w:sz="6" w:space="0" w:color="auto"/>
            </w:tcBorders>
          </w:tcPr>
          <w:p>
            <w:pPr>
              <w:pStyle w:val="TableParagraph"/>
              <w:spacing w:line="151" w:lineRule="exact"/>
              <w:ind w:left="602"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606" w:type="dxa"/>
            <w:tcBorders>
              <w:top w:val="nil" w:sz="6" w:space="0" w:color="auto"/>
              <w:left w:val="nil" w:sz="6" w:space="0" w:color="auto"/>
              <w:bottom w:val="nil" w:sz="6" w:space="0" w:color="auto"/>
              <w:right w:val="single" w:sz="4" w:space="0" w:color="000000"/>
            </w:tcBorders>
          </w:tcPr>
          <w:p>
            <w:pPr/>
          </w:p>
        </w:tc>
        <w:tc>
          <w:tcPr>
            <w:tcW w:w="1281" w:type="dxa"/>
            <w:tcBorders>
              <w:top w:val="nil" w:sz="6" w:space="0" w:color="auto"/>
              <w:left w:val="single" w:sz="4" w:space="0" w:color="000000"/>
              <w:bottom w:val="nil" w:sz="6" w:space="0" w:color="auto"/>
              <w:right w:val="nil" w:sz="6" w:space="0" w:color="auto"/>
            </w:tcBorders>
          </w:tcPr>
          <w:p>
            <w:pPr>
              <w:pStyle w:val="TableParagraph"/>
              <w:spacing w:line="151" w:lineRule="exact"/>
              <w:ind w:left="638"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609" w:type="dxa"/>
            <w:tcBorders>
              <w:top w:val="nil" w:sz="6" w:space="0" w:color="auto"/>
              <w:left w:val="nil" w:sz="6" w:space="0" w:color="auto"/>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nil" w:sz="6" w:space="0" w:color="auto"/>
            </w:tcBorders>
          </w:tcPr>
          <w:p>
            <w:pPr>
              <w:pStyle w:val="TableParagraph"/>
              <w:spacing w:line="151" w:lineRule="exact"/>
              <w:ind w:left="539" w:right="-24"/>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569" w:type="dxa"/>
            <w:tcBorders>
              <w:top w:val="nil" w:sz="6" w:space="0" w:color="auto"/>
              <w:left w:val="nil" w:sz="6" w:space="0" w:color="auto"/>
              <w:bottom w:val="nil" w:sz="6" w:space="0" w:color="auto"/>
              <w:right w:val="nil" w:sz="6" w:space="0" w:color="auto"/>
            </w:tcBorders>
          </w:tcPr>
          <w:p>
            <w:pPr/>
          </w:p>
        </w:tc>
      </w:tr>
      <w:tr>
        <w:trPr>
          <w:trHeight w:val="34" w:hRule="exact"/>
        </w:trPr>
        <w:tc>
          <w:tcPr>
            <w:tcW w:w="989"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578" w:type="dxa"/>
            <w:tcBorders>
              <w:top w:val="nil" w:sz="6" w:space="0" w:color="auto"/>
              <w:left w:val="nil" w:sz="6" w:space="0" w:color="auto"/>
              <w:bottom w:val="nil" w:sz="6" w:space="0" w:color="auto"/>
              <w:right w:val="single" w:sz="4" w:space="0" w:color="000000"/>
            </w:tcBorders>
          </w:tcPr>
          <w:p>
            <w:pPr/>
          </w:p>
        </w:tc>
        <w:tc>
          <w:tcPr>
            <w:tcW w:w="1211" w:type="dxa"/>
            <w:tcBorders>
              <w:top w:val="nil" w:sz="6" w:space="0" w:color="auto"/>
              <w:left w:val="single" w:sz="4" w:space="0" w:color="000000"/>
              <w:bottom w:val="nil" w:sz="6" w:space="0" w:color="auto"/>
              <w:right w:val="nil" w:sz="6" w:space="0" w:color="auto"/>
            </w:tcBorders>
          </w:tcPr>
          <w:p>
            <w:pPr/>
          </w:p>
        </w:tc>
        <w:tc>
          <w:tcPr>
            <w:tcW w:w="606" w:type="dxa"/>
            <w:tcBorders>
              <w:top w:val="nil" w:sz="6" w:space="0" w:color="auto"/>
              <w:left w:val="nil" w:sz="6" w:space="0" w:color="auto"/>
              <w:bottom w:val="nil" w:sz="6" w:space="0" w:color="auto"/>
              <w:right w:val="single" w:sz="4" w:space="0" w:color="000000"/>
            </w:tcBorders>
          </w:tcPr>
          <w:p>
            <w:pPr/>
          </w:p>
        </w:tc>
        <w:tc>
          <w:tcPr>
            <w:tcW w:w="1281" w:type="dxa"/>
            <w:tcBorders>
              <w:top w:val="nil" w:sz="6" w:space="0" w:color="auto"/>
              <w:left w:val="single" w:sz="4" w:space="0" w:color="000000"/>
              <w:bottom w:val="nil" w:sz="6" w:space="0" w:color="auto"/>
              <w:right w:val="nil" w:sz="6" w:space="0" w:color="auto"/>
            </w:tcBorders>
          </w:tcPr>
          <w:p>
            <w:pPr/>
          </w:p>
        </w:tc>
        <w:tc>
          <w:tcPr>
            <w:tcW w:w="609" w:type="dxa"/>
            <w:tcBorders>
              <w:top w:val="nil" w:sz="6" w:space="0" w:color="auto"/>
              <w:left w:val="nil" w:sz="6" w:space="0" w:color="auto"/>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
        </w:tc>
      </w:tr>
      <w:tr>
        <w:trPr>
          <w:trHeight w:val="196" w:hRule="exact"/>
        </w:trPr>
        <w:tc>
          <w:tcPr>
            <w:tcW w:w="989" w:type="dxa"/>
            <w:tcBorders>
              <w:top w:val="nil" w:sz="6" w:space="0" w:color="auto"/>
              <w:left w:val="nil" w:sz="6" w:space="0" w:color="auto"/>
              <w:bottom w:val="nil" w:sz="6" w:space="0" w:color="auto"/>
              <w:right w:val="single" w:sz="4" w:space="0" w:color="000000"/>
            </w:tcBorders>
          </w:tcPr>
          <w:p>
            <w:pPr>
              <w:pStyle w:val="TableParagraph"/>
              <w:spacing w:line="167" w:lineRule="exact"/>
              <w:ind w:left="18" w:right="0"/>
              <w:jc w:val="center"/>
              <w:rPr>
                <w:rFonts w:ascii="宋体" w:hAnsi="宋体" w:cs="宋体" w:eastAsia="宋体" w:hint="default"/>
                <w:sz w:val="15"/>
                <w:szCs w:val="15"/>
              </w:rPr>
            </w:pPr>
            <w:r>
              <w:rPr>
                <w:rFonts w:ascii="宋体" w:hAnsi="宋体" w:cs="宋体" w:eastAsia="宋体" w:hint="default"/>
                <w:sz w:val="15"/>
                <w:szCs w:val="15"/>
              </w:rPr>
              <w:t>种类</w:t>
            </w:r>
          </w:p>
        </w:tc>
        <w:tc>
          <w:tcPr>
            <w:tcW w:w="1241" w:type="dxa"/>
            <w:tcBorders>
              <w:top w:val="nil" w:sz="6" w:space="0" w:color="auto"/>
              <w:left w:val="single" w:sz="4" w:space="0" w:color="000000"/>
              <w:bottom w:val="nil" w:sz="6" w:space="0" w:color="auto"/>
              <w:right w:val="nil" w:sz="6" w:space="0" w:color="auto"/>
            </w:tcBorders>
          </w:tcPr>
          <w:p>
            <w:pPr/>
          </w:p>
        </w:tc>
        <w:tc>
          <w:tcPr>
            <w:tcW w:w="578" w:type="dxa"/>
            <w:tcBorders>
              <w:top w:val="nil" w:sz="6" w:space="0" w:color="auto"/>
              <w:left w:val="nil" w:sz="6" w:space="0" w:color="auto"/>
              <w:bottom w:val="nil" w:sz="6" w:space="0" w:color="auto"/>
              <w:right w:val="single" w:sz="4" w:space="0" w:color="000000"/>
            </w:tcBorders>
          </w:tcPr>
          <w:p>
            <w:pPr/>
          </w:p>
        </w:tc>
        <w:tc>
          <w:tcPr>
            <w:tcW w:w="1211" w:type="dxa"/>
            <w:tcBorders>
              <w:top w:val="nil" w:sz="6" w:space="0" w:color="auto"/>
              <w:left w:val="single" w:sz="4" w:space="0" w:color="000000"/>
              <w:bottom w:val="nil" w:sz="6" w:space="0" w:color="auto"/>
              <w:right w:val="nil" w:sz="6" w:space="0" w:color="auto"/>
            </w:tcBorders>
          </w:tcPr>
          <w:p>
            <w:pPr/>
          </w:p>
        </w:tc>
        <w:tc>
          <w:tcPr>
            <w:tcW w:w="606" w:type="dxa"/>
            <w:tcBorders>
              <w:top w:val="nil" w:sz="6" w:space="0" w:color="auto"/>
              <w:left w:val="nil" w:sz="6" w:space="0" w:color="auto"/>
              <w:bottom w:val="nil" w:sz="6" w:space="0" w:color="auto"/>
              <w:right w:val="single" w:sz="4" w:space="0" w:color="000000"/>
            </w:tcBorders>
          </w:tcPr>
          <w:p>
            <w:pPr/>
          </w:p>
        </w:tc>
        <w:tc>
          <w:tcPr>
            <w:tcW w:w="1281" w:type="dxa"/>
            <w:tcBorders>
              <w:top w:val="nil" w:sz="6" w:space="0" w:color="auto"/>
              <w:left w:val="single" w:sz="4" w:space="0" w:color="000000"/>
              <w:bottom w:val="nil" w:sz="6" w:space="0" w:color="auto"/>
              <w:right w:val="nil" w:sz="6" w:space="0" w:color="auto"/>
            </w:tcBorders>
          </w:tcPr>
          <w:p>
            <w:pPr/>
          </w:p>
        </w:tc>
        <w:tc>
          <w:tcPr>
            <w:tcW w:w="609" w:type="dxa"/>
            <w:tcBorders>
              <w:top w:val="nil" w:sz="6" w:space="0" w:color="auto"/>
              <w:left w:val="nil" w:sz="6" w:space="0" w:color="auto"/>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nil" w:sz="6" w:space="0" w:color="auto"/>
            </w:tcBorders>
          </w:tcPr>
          <w:p>
            <w:pPr/>
          </w:p>
        </w:tc>
      </w:tr>
      <w:tr>
        <w:trPr>
          <w:trHeight w:val="715" w:hRule="exact"/>
        </w:trPr>
        <w:tc>
          <w:tcPr>
            <w:tcW w:w="989" w:type="dxa"/>
            <w:tcBorders>
              <w:top w:val="nil" w:sz="6" w:space="0" w:color="auto"/>
              <w:left w:val="nil" w:sz="6" w:space="0" w:color="auto"/>
              <w:bottom w:val="nil" w:sz="6" w:space="0" w:color="auto"/>
              <w:right w:val="single" w:sz="4" w:space="0" w:color="000000"/>
            </w:tcBorders>
          </w:tcPr>
          <w:p>
            <w:pPr/>
          </w:p>
        </w:tc>
        <w:tc>
          <w:tcPr>
            <w:tcW w:w="1241"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91"/>
              <w:jc w:val="center"/>
              <w:rPr>
                <w:rFonts w:ascii="宋体" w:hAnsi="宋体" w:cs="宋体" w:eastAsia="宋体" w:hint="default"/>
                <w:sz w:val="15"/>
                <w:szCs w:val="15"/>
              </w:rPr>
            </w:pPr>
            <w:r>
              <w:rPr>
                <w:rFonts w:ascii="宋体" w:hAnsi="宋体" w:cs="宋体" w:eastAsia="宋体" w:hint="default"/>
                <w:sz w:val="15"/>
                <w:szCs w:val="15"/>
              </w:rPr>
              <w:t>金额</w:t>
            </w:r>
          </w:p>
        </w:tc>
        <w:tc>
          <w:tcPr>
            <w:tcW w:w="578" w:type="dxa"/>
            <w:tcBorders>
              <w:top w:val="nil" w:sz="6" w:space="0" w:color="auto"/>
              <w:left w:val="nil" w:sz="6" w:space="0" w:color="auto"/>
              <w:bottom w:val="nil" w:sz="6" w:space="0" w:color="auto"/>
              <w:right w:val="single" w:sz="4" w:space="0" w:color="000000"/>
            </w:tcBorders>
          </w:tcPr>
          <w:p>
            <w:pPr>
              <w:pStyle w:val="TableParagraph"/>
              <w:spacing w:line="180" w:lineRule="exact"/>
              <w:ind w:left="91"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1211"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359"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606" w:type="dxa"/>
            <w:tcBorders>
              <w:top w:val="nil" w:sz="6" w:space="0" w:color="auto"/>
              <w:left w:val="nil" w:sz="6" w:space="0" w:color="auto"/>
              <w:bottom w:val="nil" w:sz="6" w:space="0" w:color="auto"/>
              <w:right w:val="single" w:sz="4" w:space="0" w:color="000000"/>
            </w:tcBorders>
          </w:tcPr>
          <w:p>
            <w:pPr>
              <w:pStyle w:val="TableParagraph"/>
              <w:spacing w:line="180" w:lineRule="exact"/>
              <w:ind w:left="63"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1281"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12"/>
              <w:jc w:val="center"/>
              <w:rPr>
                <w:rFonts w:ascii="宋体" w:hAnsi="宋体" w:cs="宋体" w:eastAsia="宋体" w:hint="default"/>
                <w:sz w:val="15"/>
                <w:szCs w:val="15"/>
              </w:rPr>
            </w:pPr>
            <w:r>
              <w:rPr>
                <w:rFonts w:ascii="宋体" w:hAnsi="宋体" w:cs="宋体" w:eastAsia="宋体" w:hint="default"/>
                <w:sz w:val="15"/>
                <w:szCs w:val="15"/>
              </w:rPr>
              <w:t>金额</w:t>
            </w:r>
          </w:p>
        </w:tc>
        <w:tc>
          <w:tcPr>
            <w:tcW w:w="609" w:type="dxa"/>
            <w:tcBorders>
              <w:top w:val="nil" w:sz="6" w:space="0" w:color="auto"/>
              <w:left w:val="nil" w:sz="6" w:space="0" w:color="auto"/>
              <w:bottom w:val="nil" w:sz="6" w:space="0" w:color="auto"/>
              <w:right w:val="single" w:sz="4" w:space="0" w:color="000000"/>
            </w:tcBorders>
          </w:tcPr>
          <w:p>
            <w:pPr>
              <w:pStyle w:val="TableParagraph"/>
              <w:spacing w:line="180" w:lineRule="exact"/>
              <w:ind w:left="97"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69" w:type="dxa"/>
            <w:tcBorders>
              <w:top w:val="nil" w:sz="6" w:space="0" w:color="auto"/>
              <w:left w:val="single" w:sz="4" w:space="0" w:color="000000"/>
              <w:bottom w:val="nil" w:sz="6" w:space="0" w:color="auto"/>
              <w:right w:val="nil" w:sz="6" w:space="0" w:color="auto"/>
            </w:tcBorders>
          </w:tcPr>
          <w:p>
            <w:pPr>
              <w:pStyle w:val="TableParagraph"/>
              <w:spacing w:line="180" w:lineRule="exact"/>
              <w:ind w:left="127"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r>
      <w:tr>
        <w:trPr>
          <w:trHeight w:val="1605" w:hRule="exact"/>
        </w:trPr>
        <w:tc>
          <w:tcPr>
            <w:tcW w:w="989" w:type="dxa"/>
            <w:tcBorders>
              <w:top w:val="nil" w:sz="6" w:space="0" w:color="auto"/>
              <w:left w:val="nil" w:sz="6" w:space="0" w:color="auto"/>
              <w:bottom w:val="nil" w:sz="6" w:space="0" w:color="auto"/>
              <w:right w:val="single" w:sz="4" w:space="0" w:color="000000"/>
            </w:tcBorders>
          </w:tcPr>
          <w:p>
            <w:pPr>
              <w:pStyle w:val="TableParagraph"/>
              <w:spacing w:line="489" w:lineRule="auto" w:before="80"/>
              <w:ind w:left="122" w:right="99"/>
              <w:jc w:val="both"/>
              <w:rPr>
                <w:rFonts w:ascii="宋体" w:hAnsi="宋体" w:cs="宋体" w:eastAsia="宋体" w:hint="default"/>
                <w:sz w:val="15"/>
                <w:szCs w:val="15"/>
              </w:rPr>
            </w:pPr>
            <w:r>
              <w:rPr>
                <w:rFonts w:ascii="宋体" w:hAnsi="宋体" w:cs="宋体" w:eastAsia="宋体" w:hint="default"/>
                <w:sz w:val="15"/>
                <w:szCs w:val="15"/>
              </w:rPr>
              <w:t>单项金额重</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大并单项计</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提坏账准备</w:t>
            </w:r>
          </w:p>
          <w:p>
            <w:pPr>
              <w:pStyle w:val="TableParagraph"/>
              <w:spacing w:line="240" w:lineRule="auto" w:before="48"/>
              <w:ind w:left="122" w:right="0"/>
              <w:jc w:val="both"/>
              <w:rPr>
                <w:rFonts w:ascii="宋体" w:hAnsi="宋体" w:cs="宋体" w:eastAsia="宋体" w:hint="default"/>
                <w:sz w:val="15"/>
                <w:szCs w:val="15"/>
              </w:rPr>
            </w:pPr>
            <w:r>
              <w:rPr>
                <w:rFonts w:ascii="宋体" w:hAnsi="宋体" w:cs="宋体" w:eastAsia="宋体" w:hint="default"/>
                <w:sz w:val="15"/>
                <w:szCs w:val="15"/>
              </w:rPr>
              <w:t>的应收账款</w:t>
            </w:r>
          </w:p>
        </w:tc>
        <w:tc>
          <w:tcPr>
            <w:tcW w:w="1241"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249" w:right="0"/>
              <w:jc w:val="left"/>
              <w:rPr>
                <w:rFonts w:ascii="Times New Roman" w:hAnsi="Times New Roman" w:cs="Times New Roman" w:eastAsia="Times New Roman" w:hint="default"/>
                <w:sz w:val="15"/>
                <w:szCs w:val="15"/>
              </w:rPr>
            </w:pPr>
            <w:r>
              <w:rPr>
                <w:rFonts w:ascii="Times New Roman"/>
                <w:sz w:val="15"/>
              </w:rPr>
              <w:t>3,656,446.64</w:t>
            </w:r>
          </w:p>
        </w:tc>
        <w:tc>
          <w:tcPr>
            <w:tcW w:w="578"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4.34</w:t>
            </w:r>
          </w:p>
        </w:tc>
        <w:tc>
          <w:tcPr>
            <w:tcW w:w="1211" w:type="dxa"/>
            <w:tcBorders>
              <w:top w:val="nil" w:sz="6" w:space="0" w:color="auto"/>
              <w:left w:val="single" w:sz="4" w:space="0" w:color="000000"/>
              <w:bottom w:val="nil" w:sz="6" w:space="0" w:color="auto"/>
              <w:right w:val="nil" w:sz="6" w:space="0" w:color="auto"/>
            </w:tcBorders>
          </w:tcPr>
          <w:p>
            <w:pPr/>
          </w:p>
        </w:tc>
        <w:tc>
          <w:tcPr>
            <w:tcW w:w="606" w:type="dxa"/>
            <w:tcBorders>
              <w:top w:val="nil" w:sz="6" w:space="0" w:color="auto"/>
              <w:left w:val="nil" w:sz="6" w:space="0" w:color="auto"/>
              <w:bottom w:val="nil" w:sz="6" w:space="0" w:color="auto"/>
              <w:right w:val="single" w:sz="4" w:space="0" w:color="000000"/>
            </w:tcBorders>
          </w:tcPr>
          <w:p>
            <w:pPr/>
          </w:p>
        </w:tc>
        <w:tc>
          <w:tcPr>
            <w:tcW w:w="1281" w:type="dxa"/>
            <w:tcBorders>
              <w:top w:val="nil" w:sz="6" w:space="0" w:color="auto"/>
              <w:left w:val="single" w:sz="4" w:space="0" w:color="000000"/>
              <w:bottom w:val="nil" w:sz="6" w:space="0" w:color="auto"/>
              <w:right w:val="nil" w:sz="6" w:space="0" w:color="auto"/>
            </w:tcBorders>
          </w:tcPr>
          <w:p>
            <w:pPr/>
          </w:p>
        </w:tc>
        <w:tc>
          <w:tcPr>
            <w:tcW w:w="609" w:type="dxa"/>
            <w:tcBorders>
              <w:top w:val="nil" w:sz="6" w:space="0" w:color="auto"/>
              <w:left w:val="nil" w:sz="6" w:space="0" w:color="auto"/>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nil" w:sz="6" w:space="0" w:color="auto"/>
            </w:tcBorders>
          </w:tcPr>
          <w:p>
            <w:pPr/>
          </w:p>
        </w:tc>
      </w:tr>
      <w:tr>
        <w:trPr>
          <w:trHeight w:val="1340" w:hRule="exact"/>
        </w:trPr>
        <w:tc>
          <w:tcPr>
            <w:tcW w:w="989" w:type="dxa"/>
            <w:tcBorders>
              <w:top w:val="nil" w:sz="6" w:space="0" w:color="auto"/>
              <w:left w:val="nil" w:sz="6" w:space="0" w:color="auto"/>
              <w:bottom w:val="nil" w:sz="6" w:space="0" w:color="auto"/>
              <w:right w:val="single" w:sz="4" w:space="0" w:color="000000"/>
            </w:tcBorders>
          </w:tcPr>
          <w:p>
            <w:pPr>
              <w:pStyle w:val="TableParagraph"/>
              <w:spacing w:line="489" w:lineRule="auto" w:before="83"/>
              <w:ind w:left="122" w:right="99"/>
              <w:jc w:val="both"/>
              <w:rPr>
                <w:rFonts w:ascii="宋体" w:hAnsi="宋体" w:cs="宋体" w:eastAsia="宋体" w:hint="default"/>
                <w:sz w:val="15"/>
                <w:szCs w:val="15"/>
              </w:rPr>
            </w:pPr>
            <w:r>
              <w:rPr>
                <w:rFonts w:ascii="宋体" w:hAnsi="宋体" w:cs="宋体" w:eastAsia="宋体" w:hint="default"/>
                <w:sz w:val="15"/>
                <w:szCs w:val="15"/>
              </w:rPr>
              <w:t>按组合计提</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坏账准备的</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应收账款</w:t>
            </w:r>
          </w:p>
        </w:tc>
        <w:tc>
          <w:tcPr>
            <w:tcW w:w="1241"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2"/>
                <w:szCs w:val="12"/>
              </w:rPr>
            </w:pPr>
          </w:p>
          <w:p>
            <w:pPr>
              <w:pStyle w:val="TableParagraph"/>
              <w:spacing w:line="240" w:lineRule="auto"/>
              <w:ind w:left="175" w:right="0"/>
              <w:jc w:val="left"/>
              <w:rPr>
                <w:rFonts w:ascii="Times New Roman" w:hAnsi="Times New Roman" w:cs="Times New Roman" w:eastAsia="Times New Roman" w:hint="default"/>
                <w:sz w:val="15"/>
                <w:szCs w:val="15"/>
              </w:rPr>
            </w:pPr>
            <w:r>
              <w:rPr>
                <w:rFonts w:ascii="Times New Roman"/>
                <w:sz w:val="15"/>
              </w:rPr>
              <w:t>80,614,122.73</w:t>
            </w:r>
          </w:p>
        </w:tc>
        <w:tc>
          <w:tcPr>
            <w:tcW w:w="578" w:type="dxa"/>
            <w:tcBorders>
              <w:top w:val="nil" w:sz="6" w:space="0" w:color="auto"/>
              <w:left w:val="nil" w:sz="6" w:space="0" w:color="auto"/>
              <w:bottom w:val="nil" w:sz="6" w:space="0" w:color="auto"/>
              <w:right w:val="single" w:sz="4" w:space="0" w:color="000000"/>
            </w:tcBorders>
          </w:tcPr>
          <w:p>
            <w:pPr/>
          </w:p>
        </w:tc>
        <w:tc>
          <w:tcPr>
            <w:tcW w:w="1211"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2"/>
                <w:szCs w:val="12"/>
              </w:rPr>
            </w:pPr>
          </w:p>
          <w:p>
            <w:pPr>
              <w:pStyle w:val="TableParagraph"/>
              <w:spacing w:line="240" w:lineRule="auto"/>
              <w:ind w:left="131" w:right="0"/>
              <w:jc w:val="left"/>
              <w:rPr>
                <w:rFonts w:ascii="Times New Roman" w:hAnsi="Times New Roman" w:cs="Times New Roman" w:eastAsia="Times New Roman" w:hint="default"/>
                <w:sz w:val="15"/>
                <w:szCs w:val="15"/>
              </w:rPr>
            </w:pPr>
            <w:r>
              <w:rPr>
                <w:rFonts w:ascii="Times New Roman"/>
                <w:sz w:val="15"/>
              </w:rPr>
              <w:t>9,090,184.19</w:t>
            </w:r>
          </w:p>
        </w:tc>
        <w:tc>
          <w:tcPr>
            <w:tcW w:w="606" w:type="dxa"/>
            <w:tcBorders>
              <w:top w:val="nil" w:sz="6" w:space="0" w:color="auto"/>
              <w:left w:val="nil" w:sz="6" w:space="0" w:color="auto"/>
              <w:bottom w:val="nil" w:sz="6" w:space="0" w:color="auto"/>
              <w:right w:val="single" w:sz="4" w:space="0" w:color="000000"/>
            </w:tcBorders>
          </w:tcPr>
          <w:p>
            <w:pPr/>
          </w:p>
        </w:tc>
        <w:tc>
          <w:tcPr>
            <w:tcW w:w="1281"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2"/>
                <w:szCs w:val="12"/>
              </w:rPr>
            </w:pPr>
          </w:p>
          <w:p>
            <w:pPr>
              <w:pStyle w:val="TableParagraph"/>
              <w:spacing w:line="240" w:lineRule="auto"/>
              <w:ind w:left="194" w:right="0"/>
              <w:jc w:val="left"/>
              <w:rPr>
                <w:rFonts w:ascii="Times New Roman" w:hAnsi="Times New Roman" w:cs="Times New Roman" w:eastAsia="Times New Roman" w:hint="default"/>
                <w:sz w:val="15"/>
                <w:szCs w:val="15"/>
              </w:rPr>
            </w:pPr>
            <w:r>
              <w:rPr>
                <w:rFonts w:ascii="Times New Roman"/>
                <w:sz w:val="15"/>
              </w:rPr>
              <w:t>59,775,051.86</w:t>
            </w:r>
          </w:p>
        </w:tc>
        <w:tc>
          <w:tcPr>
            <w:tcW w:w="609" w:type="dxa"/>
            <w:tcBorders>
              <w:top w:val="nil" w:sz="6" w:space="0" w:color="auto"/>
              <w:left w:val="nil" w:sz="6" w:space="0" w:color="auto"/>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2"/>
                <w:szCs w:val="12"/>
              </w:rPr>
            </w:pPr>
          </w:p>
          <w:p>
            <w:pPr>
              <w:pStyle w:val="TableParagraph"/>
              <w:spacing w:line="240" w:lineRule="auto"/>
              <w:ind w:left="223" w:right="0"/>
              <w:jc w:val="left"/>
              <w:rPr>
                <w:rFonts w:ascii="Times New Roman" w:hAnsi="Times New Roman" w:cs="Times New Roman" w:eastAsia="Times New Roman" w:hint="default"/>
                <w:sz w:val="15"/>
                <w:szCs w:val="15"/>
              </w:rPr>
            </w:pPr>
            <w:r>
              <w:rPr>
                <w:rFonts w:ascii="Times New Roman"/>
                <w:sz w:val="15"/>
              </w:rPr>
              <w:t>5,935,288.67</w:t>
            </w:r>
          </w:p>
        </w:tc>
        <w:tc>
          <w:tcPr>
            <w:tcW w:w="569" w:type="dxa"/>
            <w:tcBorders>
              <w:top w:val="nil" w:sz="6" w:space="0" w:color="auto"/>
              <w:left w:val="single" w:sz="4" w:space="0" w:color="000000"/>
              <w:bottom w:val="nil" w:sz="6" w:space="0" w:color="auto"/>
              <w:right w:val="nil" w:sz="6" w:space="0" w:color="auto"/>
            </w:tcBorders>
          </w:tcPr>
          <w:p>
            <w:pPr/>
          </w:p>
        </w:tc>
      </w:tr>
      <w:tr>
        <w:trPr>
          <w:trHeight w:val="167" w:hRule="exact"/>
        </w:trPr>
        <w:tc>
          <w:tcPr>
            <w:tcW w:w="989" w:type="dxa"/>
            <w:tcBorders>
              <w:top w:val="nil" w:sz="6" w:space="0" w:color="auto"/>
              <w:left w:val="nil" w:sz="6" w:space="0" w:color="auto"/>
              <w:bottom w:val="nil" w:sz="6" w:space="0" w:color="auto"/>
              <w:right w:val="single" w:sz="4" w:space="0" w:color="000000"/>
            </w:tcBorders>
          </w:tcPr>
          <w:p>
            <w:pPr>
              <w:pStyle w:val="TableParagraph"/>
              <w:spacing w:line="162" w:lineRule="exact"/>
              <w:ind w:left="1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组合</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1</w:t>
            </w:r>
          </w:p>
        </w:tc>
        <w:tc>
          <w:tcPr>
            <w:tcW w:w="1241" w:type="dxa"/>
            <w:tcBorders>
              <w:top w:val="nil" w:sz="6" w:space="0" w:color="auto"/>
              <w:left w:val="single" w:sz="4" w:space="0" w:color="000000"/>
              <w:bottom w:val="nil" w:sz="6" w:space="0" w:color="auto"/>
              <w:right w:val="nil" w:sz="6" w:space="0" w:color="auto"/>
            </w:tcBorders>
          </w:tcPr>
          <w:p>
            <w:pPr>
              <w:pStyle w:val="TableParagraph"/>
              <w:spacing w:line="170" w:lineRule="exact"/>
              <w:ind w:left="175" w:right="0"/>
              <w:jc w:val="left"/>
              <w:rPr>
                <w:rFonts w:ascii="Times New Roman" w:hAnsi="Times New Roman" w:cs="Times New Roman" w:eastAsia="Times New Roman" w:hint="default"/>
                <w:sz w:val="15"/>
                <w:szCs w:val="15"/>
              </w:rPr>
            </w:pPr>
            <w:r>
              <w:rPr>
                <w:rFonts w:ascii="Times New Roman"/>
                <w:sz w:val="15"/>
              </w:rPr>
              <w:t>80,614,122.73</w:t>
            </w:r>
          </w:p>
        </w:tc>
        <w:tc>
          <w:tcPr>
            <w:tcW w:w="578" w:type="dxa"/>
            <w:tcBorders>
              <w:top w:val="nil" w:sz="6" w:space="0" w:color="auto"/>
              <w:left w:val="nil" w:sz="6" w:space="0" w:color="auto"/>
              <w:bottom w:val="nil" w:sz="6" w:space="0" w:color="auto"/>
              <w:right w:val="single" w:sz="4" w:space="0" w:color="000000"/>
            </w:tcBorders>
          </w:tcPr>
          <w:p>
            <w:pPr>
              <w:pStyle w:val="TableParagraph"/>
              <w:spacing w:line="170" w:lineRule="exact"/>
              <w:ind w:right="102"/>
              <w:jc w:val="right"/>
              <w:rPr>
                <w:rFonts w:ascii="Times New Roman" w:hAnsi="Times New Roman" w:cs="Times New Roman" w:eastAsia="Times New Roman" w:hint="default"/>
                <w:sz w:val="15"/>
                <w:szCs w:val="15"/>
              </w:rPr>
            </w:pPr>
            <w:r>
              <w:rPr>
                <w:rFonts w:ascii="Times New Roman"/>
                <w:spacing w:val="-1"/>
                <w:sz w:val="15"/>
              </w:rPr>
              <w:t>95.66</w:t>
            </w:r>
          </w:p>
        </w:tc>
        <w:tc>
          <w:tcPr>
            <w:tcW w:w="1211" w:type="dxa"/>
            <w:tcBorders>
              <w:top w:val="nil" w:sz="6" w:space="0" w:color="auto"/>
              <w:left w:val="single" w:sz="4" w:space="0" w:color="000000"/>
              <w:bottom w:val="nil" w:sz="6" w:space="0" w:color="auto"/>
              <w:right w:val="nil" w:sz="6" w:space="0" w:color="auto"/>
            </w:tcBorders>
          </w:tcPr>
          <w:p>
            <w:pPr>
              <w:pStyle w:val="TableParagraph"/>
              <w:spacing w:line="170" w:lineRule="exact"/>
              <w:ind w:left="131" w:right="0"/>
              <w:jc w:val="left"/>
              <w:rPr>
                <w:rFonts w:ascii="Times New Roman" w:hAnsi="Times New Roman" w:cs="Times New Roman" w:eastAsia="Times New Roman" w:hint="default"/>
                <w:sz w:val="15"/>
                <w:szCs w:val="15"/>
              </w:rPr>
            </w:pPr>
            <w:r>
              <w:rPr>
                <w:rFonts w:ascii="Times New Roman"/>
                <w:sz w:val="15"/>
              </w:rPr>
              <w:t>9,090,184.19</w:t>
            </w:r>
          </w:p>
        </w:tc>
        <w:tc>
          <w:tcPr>
            <w:tcW w:w="606" w:type="dxa"/>
            <w:tcBorders>
              <w:top w:val="nil" w:sz="6" w:space="0" w:color="auto"/>
              <w:left w:val="nil" w:sz="6" w:space="0" w:color="auto"/>
              <w:bottom w:val="nil" w:sz="6" w:space="0" w:color="auto"/>
              <w:right w:val="single" w:sz="4" w:space="0" w:color="000000"/>
            </w:tcBorders>
          </w:tcPr>
          <w:p>
            <w:pPr>
              <w:pStyle w:val="TableParagraph"/>
              <w:spacing w:line="170" w:lineRule="exact"/>
              <w:ind w:left="57" w:right="0"/>
              <w:jc w:val="center"/>
              <w:rPr>
                <w:rFonts w:ascii="Times New Roman" w:hAnsi="Times New Roman" w:cs="Times New Roman" w:eastAsia="Times New Roman" w:hint="default"/>
                <w:sz w:val="15"/>
                <w:szCs w:val="15"/>
              </w:rPr>
            </w:pPr>
            <w:r>
              <w:rPr>
                <w:rFonts w:ascii="Times New Roman"/>
                <w:sz w:val="15"/>
              </w:rPr>
              <w:t>11.28</w:t>
            </w:r>
          </w:p>
        </w:tc>
        <w:tc>
          <w:tcPr>
            <w:tcW w:w="1281" w:type="dxa"/>
            <w:tcBorders>
              <w:top w:val="nil" w:sz="6" w:space="0" w:color="auto"/>
              <w:left w:val="single" w:sz="4" w:space="0" w:color="000000"/>
              <w:bottom w:val="nil" w:sz="6" w:space="0" w:color="auto"/>
              <w:right w:val="nil" w:sz="6" w:space="0" w:color="auto"/>
            </w:tcBorders>
          </w:tcPr>
          <w:p>
            <w:pPr>
              <w:pStyle w:val="TableParagraph"/>
              <w:spacing w:line="170" w:lineRule="exact"/>
              <w:ind w:left="194" w:right="0"/>
              <w:jc w:val="left"/>
              <w:rPr>
                <w:rFonts w:ascii="Times New Roman" w:hAnsi="Times New Roman" w:cs="Times New Roman" w:eastAsia="Times New Roman" w:hint="default"/>
                <w:sz w:val="15"/>
                <w:szCs w:val="15"/>
              </w:rPr>
            </w:pPr>
            <w:r>
              <w:rPr>
                <w:rFonts w:ascii="Times New Roman"/>
                <w:sz w:val="15"/>
              </w:rPr>
              <w:t>59,775,051.86</w:t>
            </w:r>
          </w:p>
        </w:tc>
        <w:tc>
          <w:tcPr>
            <w:tcW w:w="609" w:type="dxa"/>
            <w:tcBorders>
              <w:top w:val="nil" w:sz="6" w:space="0" w:color="auto"/>
              <w:left w:val="nil" w:sz="6" w:space="0" w:color="auto"/>
              <w:bottom w:val="nil" w:sz="6" w:space="0" w:color="auto"/>
              <w:right w:val="single" w:sz="4" w:space="0" w:color="000000"/>
            </w:tcBorders>
          </w:tcPr>
          <w:p>
            <w:pPr>
              <w:pStyle w:val="TableParagraph"/>
              <w:spacing w:line="170" w:lineRule="exact"/>
              <w:ind w:right="100"/>
              <w:jc w:val="right"/>
              <w:rPr>
                <w:rFonts w:ascii="Times New Roman" w:hAnsi="Times New Roman" w:cs="Times New Roman" w:eastAsia="Times New Roman" w:hint="default"/>
                <w:sz w:val="15"/>
                <w:szCs w:val="15"/>
              </w:rPr>
            </w:pPr>
            <w:r>
              <w:rPr>
                <w:rFonts w:ascii="Times New Roman"/>
                <w:spacing w:val="-1"/>
                <w:sz w:val="15"/>
              </w:rPr>
              <w:t>95.26</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170" w:lineRule="exact"/>
              <w:ind w:left="223" w:right="0"/>
              <w:jc w:val="left"/>
              <w:rPr>
                <w:rFonts w:ascii="Times New Roman" w:hAnsi="Times New Roman" w:cs="Times New Roman" w:eastAsia="Times New Roman" w:hint="default"/>
                <w:sz w:val="15"/>
                <w:szCs w:val="15"/>
              </w:rPr>
            </w:pPr>
            <w:r>
              <w:rPr>
                <w:rFonts w:ascii="Times New Roman"/>
                <w:sz w:val="15"/>
              </w:rPr>
              <w:t>5,935,288.67</w:t>
            </w:r>
          </w:p>
        </w:tc>
        <w:tc>
          <w:tcPr>
            <w:tcW w:w="569" w:type="dxa"/>
            <w:tcBorders>
              <w:top w:val="nil" w:sz="6" w:space="0" w:color="auto"/>
              <w:left w:val="single" w:sz="4" w:space="0" w:color="000000"/>
              <w:bottom w:val="nil" w:sz="6" w:space="0" w:color="auto"/>
              <w:right w:val="nil" w:sz="6" w:space="0" w:color="auto"/>
            </w:tcBorders>
          </w:tcPr>
          <w:p>
            <w:pPr>
              <w:pStyle w:val="TableParagraph"/>
              <w:spacing w:line="170" w:lineRule="exact"/>
              <w:ind w:right="107"/>
              <w:jc w:val="right"/>
              <w:rPr>
                <w:rFonts w:ascii="Times New Roman" w:hAnsi="Times New Roman" w:cs="Times New Roman" w:eastAsia="Times New Roman" w:hint="default"/>
                <w:sz w:val="15"/>
                <w:szCs w:val="15"/>
              </w:rPr>
            </w:pPr>
            <w:r>
              <w:rPr>
                <w:rFonts w:ascii="Times New Roman"/>
                <w:spacing w:val="-1"/>
                <w:sz w:val="15"/>
              </w:rPr>
              <w:t>9.93</w:t>
            </w:r>
          </w:p>
        </w:tc>
      </w:tr>
      <w:tr>
        <w:trPr>
          <w:trHeight w:val="16" w:hRule="exact"/>
        </w:trPr>
        <w:tc>
          <w:tcPr>
            <w:tcW w:w="989"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578"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
        </w:tc>
        <w:tc>
          <w:tcPr>
            <w:tcW w:w="606"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
        </w:tc>
        <w:tc>
          <w:tcPr>
            <w:tcW w:w="609"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
        </w:tc>
      </w:tr>
      <w:tr>
        <w:trPr>
          <w:trHeight w:val="225" w:hRule="exact"/>
        </w:trPr>
        <w:tc>
          <w:tcPr>
            <w:tcW w:w="989" w:type="dxa"/>
            <w:tcBorders>
              <w:top w:val="nil" w:sz="6" w:space="0" w:color="auto"/>
              <w:left w:val="nil" w:sz="6" w:space="0" w:color="auto"/>
              <w:bottom w:val="nil" w:sz="6" w:space="0" w:color="auto"/>
              <w:right w:val="single" w:sz="4" w:space="0" w:color="000000"/>
            </w:tcBorders>
          </w:tcPr>
          <w:p>
            <w:pPr/>
          </w:p>
        </w:tc>
        <w:tc>
          <w:tcPr>
            <w:tcW w:w="1241" w:type="dxa"/>
            <w:tcBorders>
              <w:top w:val="nil" w:sz="6" w:space="0" w:color="auto"/>
              <w:left w:val="single" w:sz="4" w:space="0" w:color="000000"/>
              <w:bottom w:val="nil" w:sz="6" w:space="0" w:color="auto"/>
              <w:right w:val="nil" w:sz="6" w:space="0" w:color="auto"/>
            </w:tcBorders>
          </w:tcPr>
          <w:p>
            <w:pPr/>
          </w:p>
        </w:tc>
        <w:tc>
          <w:tcPr>
            <w:tcW w:w="578" w:type="dxa"/>
            <w:tcBorders>
              <w:top w:val="nil" w:sz="6" w:space="0" w:color="auto"/>
              <w:left w:val="nil" w:sz="6" w:space="0" w:color="auto"/>
              <w:bottom w:val="nil" w:sz="6" w:space="0" w:color="auto"/>
              <w:right w:val="single" w:sz="4" w:space="0" w:color="000000"/>
            </w:tcBorders>
          </w:tcPr>
          <w:p>
            <w:pPr/>
          </w:p>
        </w:tc>
        <w:tc>
          <w:tcPr>
            <w:tcW w:w="1211" w:type="dxa"/>
            <w:tcBorders>
              <w:top w:val="nil" w:sz="6" w:space="0" w:color="auto"/>
              <w:left w:val="single" w:sz="4" w:space="0" w:color="000000"/>
              <w:bottom w:val="nil" w:sz="6" w:space="0" w:color="auto"/>
              <w:right w:val="nil" w:sz="6" w:space="0" w:color="auto"/>
            </w:tcBorders>
          </w:tcPr>
          <w:p>
            <w:pPr/>
          </w:p>
        </w:tc>
        <w:tc>
          <w:tcPr>
            <w:tcW w:w="606" w:type="dxa"/>
            <w:tcBorders>
              <w:top w:val="nil" w:sz="6" w:space="0" w:color="auto"/>
              <w:left w:val="nil" w:sz="6" w:space="0" w:color="auto"/>
              <w:bottom w:val="nil" w:sz="6" w:space="0" w:color="auto"/>
              <w:right w:val="single" w:sz="4" w:space="0" w:color="000000"/>
            </w:tcBorders>
          </w:tcPr>
          <w:p>
            <w:pPr/>
          </w:p>
        </w:tc>
        <w:tc>
          <w:tcPr>
            <w:tcW w:w="1281" w:type="dxa"/>
            <w:tcBorders>
              <w:top w:val="nil" w:sz="6" w:space="0" w:color="auto"/>
              <w:left w:val="single" w:sz="4" w:space="0" w:color="000000"/>
              <w:bottom w:val="nil" w:sz="6" w:space="0" w:color="auto"/>
              <w:right w:val="nil" w:sz="6" w:space="0" w:color="auto"/>
            </w:tcBorders>
          </w:tcPr>
          <w:p>
            <w:pPr/>
          </w:p>
        </w:tc>
        <w:tc>
          <w:tcPr>
            <w:tcW w:w="609" w:type="dxa"/>
            <w:tcBorders>
              <w:top w:val="nil" w:sz="6" w:space="0" w:color="auto"/>
              <w:left w:val="nil" w:sz="6" w:space="0" w:color="auto"/>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nil" w:sz="6" w:space="0" w:color="auto"/>
            </w:tcBorders>
          </w:tcPr>
          <w:p>
            <w:pPr/>
          </w:p>
        </w:tc>
      </w:tr>
      <w:tr>
        <w:trPr>
          <w:trHeight w:val="167" w:hRule="exact"/>
        </w:trPr>
        <w:tc>
          <w:tcPr>
            <w:tcW w:w="989" w:type="dxa"/>
            <w:tcBorders>
              <w:top w:val="nil" w:sz="6" w:space="0" w:color="auto"/>
              <w:left w:val="nil" w:sz="6" w:space="0" w:color="auto"/>
              <w:bottom w:val="nil" w:sz="6" w:space="0" w:color="auto"/>
              <w:right w:val="single" w:sz="4" w:space="0" w:color="000000"/>
            </w:tcBorders>
          </w:tcPr>
          <w:p>
            <w:pPr>
              <w:pStyle w:val="TableParagraph"/>
              <w:spacing w:line="151" w:lineRule="exact"/>
              <w:ind w:left="122" w:right="0"/>
              <w:jc w:val="left"/>
              <w:rPr>
                <w:rFonts w:ascii="宋体" w:hAnsi="宋体" w:cs="宋体" w:eastAsia="宋体" w:hint="default"/>
                <w:sz w:val="15"/>
                <w:szCs w:val="15"/>
              </w:rPr>
            </w:pPr>
            <w:r>
              <w:rPr>
                <w:rFonts w:ascii="宋体" w:hAnsi="宋体" w:cs="宋体" w:eastAsia="宋体" w:hint="default"/>
                <w:sz w:val="15"/>
                <w:szCs w:val="15"/>
              </w:rPr>
              <w:t>组合小计</w:t>
            </w:r>
          </w:p>
        </w:tc>
        <w:tc>
          <w:tcPr>
            <w:tcW w:w="1241" w:type="dxa"/>
            <w:tcBorders>
              <w:top w:val="nil" w:sz="6" w:space="0" w:color="auto"/>
              <w:left w:val="single" w:sz="4" w:space="0" w:color="000000"/>
              <w:bottom w:val="nil" w:sz="6" w:space="0" w:color="auto"/>
              <w:right w:val="nil" w:sz="6" w:space="0" w:color="auto"/>
            </w:tcBorders>
          </w:tcPr>
          <w:p>
            <w:pPr>
              <w:pStyle w:val="TableParagraph"/>
              <w:spacing w:line="170" w:lineRule="exact"/>
              <w:ind w:left="175" w:right="0"/>
              <w:jc w:val="left"/>
              <w:rPr>
                <w:rFonts w:ascii="Times New Roman" w:hAnsi="Times New Roman" w:cs="Times New Roman" w:eastAsia="Times New Roman" w:hint="default"/>
                <w:sz w:val="15"/>
                <w:szCs w:val="15"/>
              </w:rPr>
            </w:pPr>
            <w:r>
              <w:rPr>
                <w:rFonts w:ascii="Times New Roman"/>
                <w:sz w:val="15"/>
              </w:rPr>
              <w:t>80,614,122.73</w:t>
            </w:r>
          </w:p>
        </w:tc>
        <w:tc>
          <w:tcPr>
            <w:tcW w:w="578" w:type="dxa"/>
            <w:tcBorders>
              <w:top w:val="nil" w:sz="6" w:space="0" w:color="auto"/>
              <w:left w:val="nil" w:sz="6" w:space="0" w:color="auto"/>
              <w:bottom w:val="nil" w:sz="6" w:space="0" w:color="auto"/>
              <w:right w:val="single" w:sz="4" w:space="0" w:color="000000"/>
            </w:tcBorders>
          </w:tcPr>
          <w:p>
            <w:pPr>
              <w:pStyle w:val="TableParagraph"/>
              <w:spacing w:line="170" w:lineRule="exact"/>
              <w:ind w:right="102"/>
              <w:jc w:val="right"/>
              <w:rPr>
                <w:rFonts w:ascii="Times New Roman" w:hAnsi="Times New Roman" w:cs="Times New Roman" w:eastAsia="Times New Roman" w:hint="default"/>
                <w:sz w:val="15"/>
                <w:szCs w:val="15"/>
              </w:rPr>
            </w:pPr>
            <w:r>
              <w:rPr>
                <w:rFonts w:ascii="Times New Roman"/>
                <w:spacing w:val="-1"/>
                <w:sz w:val="15"/>
              </w:rPr>
              <w:t>95.66</w:t>
            </w:r>
          </w:p>
        </w:tc>
        <w:tc>
          <w:tcPr>
            <w:tcW w:w="1211" w:type="dxa"/>
            <w:tcBorders>
              <w:top w:val="nil" w:sz="6" w:space="0" w:color="auto"/>
              <w:left w:val="single" w:sz="4" w:space="0" w:color="000000"/>
              <w:bottom w:val="nil" w:sz="6" w:space="0" w:color="auto"/>
              <w:right w:val="nil" w:sz="6" w:space="0" w:color="auto"/>
            </w:tcBorders>
          </w:tcPr>
          <w:p>
            <w:pPr>
              <w:pStyle w:val="TableParagraph"/>
              <w:spacing w:line="170" w:lineRule="exact"/>
              <w:ind w:left="131" w:right="0"/>
              <w:jc w:val="left"/>
              <w:rPr>
                <w:rFonts w:ascii="Times New Roman" w:hAnsi="Times New Roman" w:cs="Times New Roman" w:eastAsia="Times New Roman" w:hint="default"/>
                <w:sz w:val="15"/>
                <w:szCs w:val="15"/>
              </w:rPr>
            </w:pPr>
            <w:r>
              <w:rPr>
                <w:rFonts w:ascii="Times New Roman"/>
                <w:sz w:val="15"/>
              </w:rPr>
              <w:t>9,090,184.19</w:t>
            </w:r>
          </w:p>
        </w:tc>
        <w:tc>
          <w:tcPr>
            <w:tcW w:w="606" w:type="dxa"/>
            <w:tcBorders>
              <w:top w:val="nil" w:sz="6" w:space="0" w:color="auto"/>
              <w:left w:val="nil" w:sz="6" w:space="0" w:color="auto"/>
              <w:bottom w:val="nil" w:sz="6" w:space="0" w:color="auto"/>
              <w:right w:val="single" w:sz="4" w:space="0" w:color="000000"/>
            </w:tcBorders>
          </w:tcPr>
          <w:p>
            <w:pPr>
              <w:pStyle w:val="TableParagraph"/>
              <w:spacing w:line="170" w:lineRule="exact"/>
              <w:ind w:left="57" w:right="0"/>
              <w:jc w:val="center"/>
              <w:rPr>
                <w:rFonts w:ascii="Times New Roman" w:hAnsi="Times New Roman" w:cs="Times New Roman" w:eastAsia="Times New Roman" w:hint="default"/>
                <w:sz w:val="15"/>
                <w:szCs w:val="15"/>
              </w:rPr>
            </w:pPr>
            <w:r>
              <w:rPr>
                <w:rFonts w:ascii="Times New Roman"/>
                <w:sz w:val="15"/>
              </w:rPr>
              <w:t>11.28</w:t>
            </w:r>
          </w:p>
        </w:tc>
        <w:tc>
          <w:tcPr>
            <w:tcW w:w="1281" w:type="dxa"/>
            <w:tcBorders>
              <w:top w:val="nil" w:sz="6" w:space="0" w:color="auto"/>
              <w:left w:val="single" w:sz="4" w:space="0" w:color="000000"/>
              <w:bottom w:val="nil" w:sz="6" w:space="0" w:color="auto"/>
              <w:right w:val="nil" w:sz="6" w:space="0" w:color="auto"/>
            </w:tcBorders>
          </w:tcPr>
          <w:p>
            <w:pPr>
              <w:pStyle w:val="TableParagraph"/>
              <w:spacing w:line="170" w:lineRule="exact"/>
              <w:ind w:left="194" w:right="0"/>
              <w:jc w:val="left"/>
              <w:rPr>
                <w:rFonts w:ascii="Times New Roman" w:hAnsi="Times New Roman" w:cs="Times New Roman" w:eastAsia="Times New Roman" w:hint="default"/>
                <w:sz w:val="15"/>
                <w:szCs w:val="15"/>
              </w:rPr>
            </w:pPr>
            <w:r>
              <w:rPr>
                <w:rFonts w:ascii="Times New Roman"/>
                <w:sz w:val="15"/>
              </w:rPr>
              <w:t>59,775,051.86</w:t>
            </w:r>
          </w:p>
        </w:tc>
        <w:tc>
          <w:tcPr>
            <w:tcW w:w="609" w:type="dxa"/>
            <w:tcBorders>
              <w:top w:val="nil" w:sz="6" w:space="0" w:color="auto"/>
              <w:left w:val="nil" w:sz="6" w:space="0" w:color="auto"/>
              <w:bottom w:val="nil" w:sz="6" w:space="0" w:color="auto"/>
              <w:right w:val="single" w:sz="4" w:space="0" w:color="000000"/>
            </w:tcBorders>
          </w:tcPr>
          <w:p>
            <w:pPr>
              <w:pStyle w:val="TableParagraph"/>
              <w:spacing w:line="170" w:lineRule="exact"/>
              <w:ind w:right="100"/>
              <w:jc w:val="right"/>
              <w:rPr>
                <w:rFonts w:ascii="Times New Roman" w:hAnsi="Times New Roman" w:cs="Times New Roman" w:eastAsia="Times New Roman" w:hint="default"/>
                <w:sz w:val="15"/>
                <w:szCs w:val="15"/>
              </w:rPr>
            </w:pPr>
            <w:r>
              <w:rPr>
                <w:rFonts w:ascii="Times New Roman"/>
                <w:spacing w:val="-1"/>
                <w:sz w:val="15"/>
              </w:rPr>
              <w:t>95.26</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170" w:lineRule="exact"/>
              <w:ind w:left="223" w:right="0"/>
              <w:jc w:val="left"/>
              <w:rPr>
                <w:rFonts w:ascii="Times New Roman" w:hAnsi="Times New Roman" w:cs="Times New Roman" w:eastAsia="Times New Roman" w:hint="default"/>
                <w:sz w:val="15"/>
                <w:szCs w:val="15"/>
              </w:rPr>
            </w:pPr>
            <w:r>
              <w:rPr>
                <w:rFonts w:ascii="Times New Roman"/>
                <w:sz w:val="15"/>
              </w:rPr>
              <w:t>5,935,288.67</w:t>
            </w:r>
          </w:p>
        </w:tc>
        <w:tc>
          <w:tcPr>
            <w:tcW w:w="569" w:type="dxa"/>
            <w:tcBorders>
              <w:top w:val="nil" w:sz="6" w:space="0" w:color="auto"/>
              <w:left w:val="single" w:sz="4" w:space="0" w:color="000000"/>
              <w:bottom w:val="nil" w:sz="6" w:space="0" w:color="auto"/>
              <w:right w:val="nil" w:sz="6" w:space="0" w:color="auto"/>
            </w:tcBorders>
          </w:tcPr>
          <w:p>
            <w:pPr>
              <w:pStyle w:val="TableParagraph"/>
              <w:spacing w:line="170" w:lineRule="exact"/>
              <w:ind w:right="107"/>
              <w:jc w:val="right"/>
              <w:rPr>
                <w:rFonts w:ascii="Times New Roman" w:hAnsi="Times New Roman" w:cs="Times New Roman" w:eastAsia="Times New Roman" w:hint="default"/>
                <w:sz w:val="15"/>
                <w:szCs w:val="15"/>
              </w:rPr>
            </w:pPr>
            <w:r>
              <w:rPr>
                <w:rFonts w:ascii="Times New Roman"/>
                <w:spacing w:val="-1"/>
                <w:sz w:val="15"/>
              </w:rPr>
              <w:t>9.93</w:t>
            </w:r>
          </w:p>
        </w:tc>
      </w:tr>
      <w:tr>
        <w:trPr>
          <w:trHeight w:val="19" w:hRule="exact"/>
        </w:trPr>
        <w:tc>
          <w:tcPr>
            <w:tcW w:w="989"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578"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
        </w:tc>
        <w:tc>
          <w:tcPr>
            <w:tcW w:w="606"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
        </w:tc>
        <w:tc>
          <w:tcPr>
            <w:tcW w:w="609"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
        </w:tc>
      </w:tr>
      <w:tr>
        <w:trPr>
          <w:trHeight w:val="1977" w:hRule="exact"/>
        </w:trPr>
        <w:tc>
          <w:tcPr>
            <w:tcW w:w="989"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489" w:lineRule="auto"/>
              <w:ind w:left="122" w:right="99"/>
              <w:jc w:val="both"/>
              <w:rPr>
                <w:rFonts w:ascii="宋体" w:hAnsi="宋体" w:cs="宋体" w:eastAsia="宋体" w:hint="default"/>
                <w:sz w:val="15"/>
                <w:szCs w:val="15"/>
              </w:rPr>
            </w:pPr>
            <w:r>
              <w:rPr>
                <w:rFonts w:ascii="宋体" w:hAnsi="宋体" w:cs="宋体" w:eastAsia="宋体" w:hint="default"/>
                <w:sz w:val="15"/>
                <w:szCs w:val="15"/>
              </w:rPr>
              <w:t>单项金额虽</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不重大但单</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项计提坏账</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准备的应收</w:t>
            </w:r>
          </w:p>
          <w:p>
            <w:pPr>
              <w:pStyle w:val="TableParagraph"/>
              <w:spacing w:line="240" w:lineRule="auto" w:before="48"/>
              <w:ind w:left="122" w:right="0"/>
              <w:jc w:val="both"/>
              <w:rPr>
                <w:rFonts w:ascii="宋体" w:hAnsi="宋体" w:cs="宋体" w:eastAsia="宋体" w:hint="default"/>
                <w:sz w:val="15"/>
                <w:szCs w:val="15"/>
              </w:rPr>
            </w:pPr>
            <w:r>
              <w:rPr>
                <w:rFonts w:ascii="宋体" w:hAnsi="宋体" w:cs="宋体" w:eastAsia="宋体" w:hint="default"/>
                <w:sz w:val="15"/>
                <w:szCs w:val="15"/>
              </w:rPr>
              <w:t>账款</w:t>
            </w:r>
          </w:p>
        </w:tc>
        <w:tc>
          <w:tcPr>
            <w:tcW w:w="1241" w:type="dxa"/>
            <w:tcBorders>
              <w:top w:val="nil" w:sz="6" w:space="0" w:color="auto"/>
              <w:left w:val="single" w:sz="4" w:space="0" w:color="000000"/>
              <w:bottom w:val="nil" w:sz="6" w:space="0" w:color="auto"/>
              <w:right w:val="nil" w:sz="6" w:space="0" w:color="auto"/>
            </w:tcBorders>
          </w:tcPr>
          <w:p>
            <w:pPr/>
          </w:p>
        </w:tc>
        <w:tc>
          <w:tcPr>
            <w:tcW w:w="578" w:type="dxa"/>
            <w:tcBorders>
              <w:top w:val="nil" w:sz="6" w:space="0" w:color="auto"/>
              <w:left w:val="nil" w:sz="6" w:space="0" w:color="auto"/>
              <w:bottom w:val="nil" w:sz="6" w:space="0" w:color="auto"/>
              <w:right w:val="single" w:sz="4" w:space="0" w:color="000000"/>
            </w:tcBorders>
          </w:tcPr>
          <w:p>
            <w:pPr/>
          </w:p>
        </w:tc>
        <w:tc>
          <w:tcPr>
            <w:tcW w:w="1211" w:type="dxa"/>
            <w:tcBorders>
              <w:top w:val="nil" w:sz="6" w:space="0" w:color="auto"/>
              <w:left w:val="single" w:sz="4" w:space="0" w:color="000000"/>
              <w:bottom w:val="nil" w:sz="6" w:space="0" w:color="auto"/>
              <w:right w:val="nil" w:sz="6" w:space="0" w:color="auto"/>
            </w:tcBorders>
          </w:tcPr>
          <w:p>
            <w:pPr/>
          </w:p>
        </w:tc>
        <w:tc>
          <w:tcPr>
            <w:tcW w:w="606" w:type="dxa"/>
            <w:tcBorders>
              <w:top w:val="nil" w:sz="6" w:space="0" w:color="auto"/>
              <w:left w:val="nil" w:sz="6" w:space="0" w:color="auto"/>
              <w:bottom w:val="nil" w:sz="6" w:space="0" w:color="auto"/>
              <w:right w:val="single" w:sz="4" w:space="0" w:color="000000"/>
            </w:tcBorders>
          </w:tcPr>
          <w:p>
            <w:pPr/>
          </w:p>
        </w:tc>
        <w:tc>
          <w:tcPr>
            <w:tcW w:w="1281"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8"/>
              <w:ind w:left="268" w:right="0"/>
              <w:jc w:val="left"/>
              <w:rPr>
                <w:rFonts w:ascii="Times New Roman" w:hAnsi="Times New Roman" w:cs="Times New Roman" w:eastAsia="Times New Roman" w:hint="default"/>
                <w:sz w:val="15"/>
                <w:szCs w:val="15"/>
              </w:rPr>
            </w:pPr>
            <w:r>
              <w:rPr>
                <w:rFonts w:ascii="Times New Roman"/>
                <w:sz w:val="15"/>
              </w:rPr>
              <w:t>2,976,909.95</w:t>
            </w:r>
          </w:p>
        </w:tc>
        <w:tc>
          <w:tcPr>
            <w:tcW w:w="609"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pacing w:val="-1"/>
                <w:sz w:val="15"/>
              </w:rPr>
              <w:t>4.74</w:t>
            </w:r>
          </w:p>
        </w:tc>
        <w:tc>
          <w:tcPr>
            <w:tcW w:w="1123"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nil" w:sz="6" w:space="0" w:color="auto"/>
            </w:tcBorders>
          </w:tcPr>
          <w:p>
            <w:pPr/>
          </w:p>
        </w:tc>
      </w:tr>
      <w:tr>
        <w:trPr>
          <w:trHeight w:val="34" w:hRule="exact"/>
        </w:trPr>
        <w:tc>
          <w:tcPr>
            <w:tcW w:w="989"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578" w:type="dxa"/>
            <w:tcBorders>
              <w:top w:val="nil" w:sz="6" w:space="0" w:color="auto"/>
              <w:left w:val="nil" w:sz="6" w:space="0" w:color="auto"/>
              <w:bottom w:val="nil" w:sz="6" w:space="0" w:color="auto"/>
              <w:right w:val="single" w:sz="4" w:space="0" w:color="000000"/>
            </w:tcBorders>
          </w:tcPr>
          <w:p>
            <w:pPr/>
          </w:p>
        </w:tc>
        <w:tc>
          <w:tcPr>
            <w:tcW w:w="1211" w:type="dxa"/>
            <w:tcBorders>
              <w:top w:val="nil" w:sz="6" w:space="0" w:color="auto"/>
              <w:left w:val="single" w:sz="4" w:space="0" w:color="000000"/>
              <w:bottom w:val="nil" w:sz="6" w:space="0" w:color="auto"/>
              <w:right w:val="nil" w:sz="6" w:space="0" w:color="auto"/>
            </w:tcBorders>
          </w:tcPr>
          <w:p>
            <w:pPr/>
          </w:p>
        </w:tc>
        <w:tc>
          <w:tcPr>
            <w:tcW w:w="606" w:type="dxa"/>
            <w:tcBorders>
              <w:top w:val="nil" w:sz="6" w:space="0" w:color="auto"/>
              <w:left w:val="nil" w:sz="6" w:space="0" w:color="auto"/>
              <w:bottom w:val="nil" w:sz="6" w:space="0" w:color="auto"/>
              <w:right w:val="single" w:sz="4" w:space="0" w:color="000000"/>
            </w:tcBorders>
          </w:tcPr>
          <w:p>
            <w:pPr/>
          </w:p>
        </w:tc>
        <w:tc>
          <w:tcPr>
            <w:tcW w:w="1281" w:type="dxa"/>
            <w:tcBorders>
              <w:top w:val="nil" w:sz="6" w:space="0" w:color="auto"/>
              <w:left w:val="single" w:sz="4" w:space="0" w:color="000000"/>
              <w:bottom w:val="nil" w:sz="6" w:space="0" w:color="auto"/>
              <w:right w:val="nil" w:sz="6" w:space="0" w:color="auto"/>
            </w:tcBorders>
          </w:tcPr>
          <w:p>
            <w:pPr/>
          </w:p>
        </w:tc>
        <w:tc>
          <w:tcPr>
            <w:tcW w:w="609" w:type="dxa"/>
            <w:tcBorders>
              <w:top w:val="nil" w:sz="6" w:space="0" w:color="auto"/>
              <w:left w:val="nil" w:sz="6" w:space="0" w:color="auto"/>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nil" w:sz="6" w:space="0" w:color="auto"/>
            </w:tcBorders>
          </w:tcPr>
          <w:p>
            <w:pPr/>
          </w:p>
        </w:tc>
      </w:tr>
      <w:tr>
        <w:trPr>
          <w:trHeight w:val="415" w:hRule="exact"/>
        </w:trPr>
        <w:tc>
          <w:tcPr>
            <w:tcW w:w="989" w:type="dxa"/>
            <w:tcBorders>
              <w:top w:val="nil" w:sz="6" w:space="0" w:color="auto"/>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41" w:type="dxa"/>
            <w:tcBorders>
              <w:top w:val="nil" w:sz="6" w:space="0" w:color="auto"/>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175" w:right="0"/>
              <w:jc w:val="left"/>
              <w:rPr>
                <w:rFonts w:ascii="Times New Roman" w:hAnsi="Times New Roman" w:cs="Times New Roman" w:eastAsia="Times New Roman" w:hint="default"/>
                <w:sz w:val="15"/>
                <w:szCs w:val="15"/>
              </w:rPr>
            </w:pPr>
            <w:r>
              <w:rPr>
                <w:rFonts w:ascii="Times New Roman"/>
                <w:sz w:val="15"/>
              </w:rPr>
              <w:t>84,270,569.37</w:t>
            </w:r>
          </w:p>
        </w:tc>
        <w:tc>
          <w:tcPr>
            <w:tcW w:w="578" w:type="dxa"/>
            <w:tcBorders>
              <w:top w:val="nil" w:sz="6" w:space="0" w:color="auto"/>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100.00</w:t>
            </w:r>
          </w:p>
        </w:tc>
        <w:tc>
          <w:tcPr>
            <w:tcW w:w="1211" w:type="dxa"/>
            <w:tcBorders>
              <w:top w:val="nil" w:sz="6" w:space="0" w:color="auto"/>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131" w:right="0"/>
              <w:jc w:val="left"/>
              <w:rPr>
                <w:rFonts w:ascii="Times New Roman" w:hAnsi="Times New Roman" w:cs="Times New Roman" w:eastAsia="Times New Roman" w:hint="default"/>
                <w:sz w:val="15"/>
                <w:szCs w:val="15"/>
              </w:rPr>
            </w:pPr>
            <w:r>
              <w:rPr>
                <w:rFonts w:ascii="Times New Roman"/>
                <w:sz w:val="15"/>
              </w:rPr>
              <w:t>9,090,184.19</w:t>
            </w:r>
          </w:p>
        </w:tc>
        <w:tc>
          <w:tcPr>
            <w:tcW w:w="606" w:type="dxa"/>
            <w:tcBorders>
              <w:top w:val="nil" w:sz="6" w:space="0" w:color="auto"/>
              <w:left w:val="nil" w:sz="6" w:space="0" w:color="auto"/>
              <w:bottom w:val="single" w:sz="12" w:space="0" w:color="000000"/>
              <w:right w:val="single" w:sz="4" w:space="0" w:color="000000"/>
            </w:tcBorders>
          </w:tcPr>
          <w:p>
            <w:pPr/>
          </w:p>
        </w:tc>
        <w:tc>
          <w:tcPr>
            <w:tcW w:w="1281" w:type="dxa"/>
            <w:tcBorders>
              <w:top w:val="nil" w:sz="6" w:space="0" w:color="auto"/>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194" w:right="0"/>
              <w:jc w:val="left"/>
              <w:rPr>
                <w:rFonts w:ascii="Times New Roman" w:hAnsi="Times New Roman" w:cs="Times New Roman" w:eastAsia="Times New Roman" w:hint="default"/>
                <w:sz w:val="15"/>
                <w:szCs w:val="15"/>
              </w:rPr>
            </w:pPr>
            <w:r>
              <w:rPr>
                <w:rFonts w:ascii="Times New Roman"/>
                <w:sz w:val="15"/>
              </w:rPr>
              <w:t>62,751,961.81</w:t>
            </w:r>
          </w:p>
        </w:tc>
        <w:tc>
          <w:tcPr>
            <w:tcW w:w="609" w:type="dxa"/>
            <w:tcBorders>
              <w:top w:val="nil" w:sz="6" w:space="0" w:color="auto"/>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100.00</w:t>
            </w:r>
          </w:p>
        </w:tc>
        <w:tc>
          <w:tcPr>
            <w:tcW w:w="112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23" w:right="0"/>
              <w:jc w:val="left"/>
              <w:rPr>
                <w:rFonts w:ascii="Times New Roman" w:hAnsi="Times New Roman" w:cs="Times New Roman" w:eastAsia="Times New Roman" w:hint="default"/>
                <w:sz w:val="15"/>
                <w:szCs w:val="15"/>
              </w:rPr>
            </w:pPr>
            <w:r>
              <w:rPr>
                <w:rFonts w:ascii="Times New Roman"/>
                <w:sz w:val="15"/>
              </w:rPr>
              <w:t>5,935,288.67</w:t>
            </w:r>
          </w:p>
        </w:tc>
        <w:tc>
          <w:tcPr>
            <w:tcW w:w="569" w:type="dxa"/>
            <w:tcBorders>
              <w:top w:val="nil" w:sz="6" w:space="0" w:color="auto"/>
              <w:left w:val="single" w:sz="4" w:space="0" w:color="000000"/>
              <w:bottom w:val="single" w:sz="12" w:space="0" w:color="000000"/>
              <w:right w:val="nil" w:sz="6" w:space="0" w:color="auto"/>
            </w:tcBorders>
          </w:tcPr>
          <w:p>
            <w:pPr/>
          </w:p>
        </w:tc>
      </w:tr>
    </w:tbl>
    <w:p>
      <w:pPr>
        <w:spacing w:after="0"/>
        <w:sectPr>
          <w:pgSz w:w="11910" w:h="16840"/>
          <w:pgMar w:header="892" w:footer="1186" w:top="1080" w:bottom="1380" w:left="1660" w:right="0"/>
        </w:sectPr>
      </w:pPr>
    </w:p>
    <w:p>
      <w:pPr>
        <w:spacing w:line="240" w:lineRule="auto" w:before="0"/>
        <w:rPr>
          <w:rFonts w:ascii="宋体" w:hAnsi="宋体" w:cs="宋体" w:eastAsia="宋体" w:hint="default"/>
          <w:b/>
          <w:bCs/>
          <w:sz w:val="20"/>
          <w:szCs w:val="20"/>
        </w:rPr>
      </w:pPr>
      <w:r>
        <w:rPr/>
        <w:pict>
          <v:group style="position:absolute;margin-left:120.379997pt;margin-top:358.009979pt;width:410.6pt;height:.5pt;mso-position-horizontal-relative:page;mso-position-vertical-relative:page;z-index:-980392" coordorigin="2408,7160" coordsize="8212,10">
            <v:shape style="position:absolute;left:2408;top:7160;width:1186;height:10" type="#_x0000_t75" stroked="false">
              <v:imagedata r:id="rId458" o:title=""/>
            </v:shape>
            <v:shape style="position:absolute;left:3588;top:7160;width:1625;height:10" type="#_x0000_t75" stroked="false">
              <v:imagedata r:id="rId126" o:title=""/>
            </v:shape>
            <v:shape style="position:absolute;left:5209;top:7160;width:732;height:10" type="#_x0000_t75" stroked="false">
              <v:imagedata r:id="rId459" o:title=""/>
            </v:shape>
            <v:shape style="position:absolute;left:5936;top:7160;width:2698;height:10" type="#_x0000_t75" stroked="false">
              <v:imagedata r:id="rId460" o:title=""/>
            </v:shape>
            <v:shape style="position:absolute;left:8629;top:7160;width:733;height:10" type="#_x0000_t75" stroked="false">
              <v:imagedata r:id="rId461" o:title=""/>
            </v:shape>
            <v:shape style="position:absolute;left:9357;top:7160;width:1262;height:10" type="#_x0000_t75" stroked="false">
              <v:imagedata r:id="rId219" o:title=""/>
            </v:shape>
            <w10:wrap type="none"/>
          </v:group>
        </w:pict>
      </w:r>
      <w:r>
        <w:rPr/>
        <w:pict>
          <v:group style="position:absolute;margin-left:120.379997pt;margin-top:373.849976pt;width:410.6pt;height:5.2pt;mso-position-horizontal-relative:page;mso-position-vertical-relative:page;z-index:-980368" coordorigin="2408,7477" coordsize="8212,104">
            <v:shape style="position:absolute;left:2408;top:7477;width:1205;height:103" type="#_x0000_t75" stroked="false">
              <v:imagedata r:id="rId462" o:title=""/>
            </v:shape>
            <v:shape style="position:absolute;left:3588;top:7571;width:1625;height:10" type="#_x0000_t75" stroked="false">
              <v:imagedata r:id="rId463" o:title=""/>
            </v:shape>
            <v:shape style="position:absolute;left:5209;top:7571;width:732;height:10" type="#_x0000_t75" stroked="false">
              <v:imagedata r:id="rId464" o:title=""/>
            </v:shape>
            <v:shape style="position:absolute;left:5936;top:7571;width:2698;height:10" type="#_x0000_t75" stroked="false">
              <v:imagedata r:id="rId465" o:title=""/>
            </v:shape>
            <v:shape style="position:absolute;left:8629;top:7571;width:733;height:10" type="#_x0000_t75" stroked="false">
              <v:imagedata r:id="rId466" o:title=""/>
            </v:shape>
            <v:shape style="position:absolute;left:9357;top:7571;width:1262;height:10" type="#_x0000_t75" stroked="false">
              <v:imagedata r:id="rId222" o:title=""/>
            </v:shape>
            <w10:wrap type="none"/>
          </v:group>
        </w:pict>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spacing w:line="698" w:lineRule="auto" w:before="36"/>
        <w:ind w:left="855" w:right="4190" w:firstLine="0"/>
        <w:jc w:val="left"/>
        <w:rPr>
          <w:rFonts w:ascii="宋体" w:hAnsi="宋体" w:cs="宋体" w:eastAsia="宋体" w:hint="default"/>
          <w:sz w:val="21"/>
          <w:szCs w:val="21"/>
        </w:rPr>
      </w:pPr>
      <w:r>
        <w:rPr/>
        <w:pict>
          <v:shape style="position:absolute;margin-left:244.130005pt;margin-top:78.503677pt;width:.48pt;height:.12pt;mso-position-horizontal-relative:page;mso-position-vertical-relative:paragraph;z-index:-980608" type="#_x0000_t75" stroked="false">
            <v:imagedata r:id="rId431" o:title=""/>
          </v:shape>
        </w:pict>
      </w:r>
      <w:r>
        <w:rPr/>
        <w:pict>
          <v:shape style="position:absolute;margin-left:326.109985pt;margin-top:78.503677pt;width:.48001pt;height:.12pt;mso-position-horizontal-relative:page;mso-position-vertical-relative:paragraph;z-index:-980584" type="#_x0000_t75" stroked="false">
            <v:imagedata r:id="rId431" o:title=""/>
          </v:shape>
        </w:pict>
      </w:r>
      <w:r>
        <w:rPr/>
        <w:pict>
          <v:shape style="position:absolute;margin-left:408.070007pt;margin-top:78.503677pt;width:.48001pt;height:.12pt;mso-position-horizontal-relative:page;mso-position-vertical-relative:paragraph;z-index:-980560" type="#_x0000_t75" stroked="false">
            <v:imagedata r:id="rId431" o:title=""/>
          </v:shape>
        </w:pict>
      </w:r>
      <w:r>
        <w:rPr/>
        <w:pict>
          <v:shape style="position:absolute;margin-left:458.73999pt;margin-top:78.503677pt;width:.48001pt;height:.12pt;mso-position-horizontal-relative:page;mso-position-vertical-relative:paragraph;z-index:-980536" type="#_x0000_t75" stroked="false">
            <v:imagedata r:id="rId431" o:title=""/>
          </v:shape>
        </w:pict>
      </w:r>
      <w:r>
        <w:rPr/>
        <w:pict>
          <v:group style="position:absolute;margin-left:120.379997pt;margin-top:93.983658pt;width:410.6pt;height:5.2pt;mso-position-horizontal-relative:page;mso-position-vertical-relative:paragraph;z-index:-980512" coordorigin="2408,1880" coordsize="8212,104">
            <v:shape style="position:absolute;left:2408;top:1880;width:2494;height:103" type="#_x0000_t75" stroked="false">
              <v:imagedata r:id="rId467" o:title=""/>
            </v:shape>
            <v:shape style="position:absolute;left:4878;top:1973;width:3284;height:10" type="#_x0000_t75" stroked="false">
              <v:imagedata r:id="rId468" o:title=""/>
            </v:shape>
            <v:shape style="position:absolute;left:8157;top:1973;width:2463;height:10" type="#_x0000_t75" stroked="false">
              <v:imagedata r:id="rId469" o:title=""/>
            </v:shape>
            <w10:wrap type="none"/>
          </v:group>
        </w:pict>
      </w:r>
      <w:r>
        <w:rPr>
          <w:rFonts w:ascii="宋体" w:hAnsi="宋体" w:cs="宋体" w:eastAsia="宋体" w:hint="default"/>
          <w:b/>
          <w:bCs/>
          <w:sz w:val="21"/>
          <w:szCs w:val="21"/>
        </w:rPr>
        <w:t>应收账款种类的说明：</w:t>
      </w:r>
      <w:r>
        <w:rPr>
          <w:rFonts w:ascii="宋体" w:hAnsi="宋体" w:cs="宋体" w:eastAsia="宋体" w:hint="default"/>
          <w:b/>
          <w:bCs/>
          <w:w w:val="100"/>
          <w:sz w:val="21"/>
          <w:szCs w:val="21"/>
        </w:rPr>
        <w:t> </w:t>
      </w:r>
      <w:r>
        <w:rPr>
          <w:rFonts w:ascii="宋体" w:hAnsi="宋体" w:cs="宋体" w:eastAsia="宋体" w:hint="default"/>
          <w:b/>
          <w:bCs/>
          <w:spacing w:val="-1"/>
          <w:sz w:val="21"/>
          <w:szCs w:val="21"/>
        </w:rPr>
        <w:t>年末单项金额重大并单项计提坏账准备的应收账款：</w:t>
      </w:r>
      <w:r>
        <w:rPr>
          <w:rFonts w:ascii="宋体" w:hAnsi="宋体" w:cs="宋体" w:eastAsia="宋体" w:hint="default"/>
          <w:spacing w:val="-1"/>
          <w:sz w:val="21"/>
          <w:szCs w:val="21"/>
        </w:rPr>
      </w:r>
    </w:p>
    <w:p>
      <w:pPr>
        <w:spacing w:line="240" w:lineRule="auto" w:before="4"/>
        <w:rPr>
          <w:rFonts w:ascii="宋体" w:hAnsi="宋体" w:cs="宋体" w:eastAsia="宋体" w:hint="default"/>
          <w:b/>
          <w:bCs/>
          <w:sz w:val="2"/>
          <w:szCs w:val="2"/>
        </w:rPr>
      </w:pPr>
    </w:p>
    <w:tbl>
      <w:tblPr>
        <w:tblW w:w="0" w:type="auto"/>
        <w:jc w:val="left"/>
        <w:tblInd w:w="733" w:type="dxa"/>
        <w:tblLayout w:type="fixed"/>
        <w:tblCellMar>
          <w:top w:w="0" w:type="dxa"/>
          <w:left w:w="0" w:type="dxa"/>
          <w:bottom w:w="0" w:type="dxa"/>
          <w:right w:w="0" w:type="dxa"/>
        </w:tblCellMar>
        <w:tblLook w:val="01E0"/>
      </w:tblPr>
      <w:tblGrid>
        <w:gridCol w:w="2494"/>
        <w:gridCol w:w="1640"/>
        <w:gridCol w:w="1639"/>
        <w:gridCol w:w="1013"/>
        <w:gridCol w:w="1440"/>
      </w:tblGrid>
      <w:tr>
        <w:trPr>
          <w:trHeight w:val="324" w:hRule="exact"/>
        </w:trPr>
        <w:tc>
          <w:tcPr>
            <w:tcW w:w="2494" w:type="dxa"/>
            <w:tcBorders>
              <w:top w:val="single" w:sz="12" w:space="0" w:color="000000"/>
              <w:left w:val="nil" w:sz="6" w:space="0" w:color="auto"/>
              <w:bottom w:val="nil" w:sz="6" w:space="0" w:color="auto"/>
              <w:right w:val="single" w:sz="4" w:space="0" w:color="000000"/>
            </w:tcBorders>
          </w:tcPr>
          <w:p>
            <w:pPr>
              <w:pStyle w:val="TableParagraph"/>
              <w:spacing w:line="212" w:lineRule="exact" w:before="137"/>
              <w:ind w:left="71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640" w:type="dxa"/>
            <w:tcBorders>
              <w:top w:val="single" w:sz="12" w:space="0" w:color="000000"/>
              <w:left w:val="single" w:sz="4" w:space="0" w:color="000000"/>
              <w:bottom w:val="nil" w:sz="6" w:space="0" w:color="auto"/>
              <w:right w:val="single" w:sz="4" w:space="0" w:color="000000"/>
            </w:tcBorders>
          </w:tcPr>
          <w:p>
            <w:pPr>
              <w:pStyle w:val="TableParagraph"/>
              <w:spacing w:line="212" w:lineRule="exact" w:before="137"/>
              <w:ind w:left="45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39" w:type="dxa"/>
            <w:vMerge w:val="restart"/>
            <w:tcBorders>
              <w:top w:val="single" w:sz="12" w:space="0" w:color="000000"/>
              <w:left w:val="single" w:sz="4" w:space="0" w:color="000000"/>
              <w:right w:val="single" w:sz="4" w:space="0" w:color="000000"/>
            </w:tcBorders>
          </w:tcPr>
          <w:p>
            <w:pPr>
              <w:pStyle w:val="TableParagraph"/>
              <w:spacing w:line="240" w:lineRule="auto" w:before="137"/>
              <w:ind w:left="45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13" w:type="dxa"/>
            <w:vMerge w:val="restart"/>
            <w:tcBorders>
              <w:top w:val="single" w:sz="12" w:space="0" w:color="000000"/>
              <w:left w:val="single" w:sz="4" w:space="0" w:color="000000"/>
              <w:right w:val="single" w:sz="4" w:space="0" w:color="000000"/>
            </w:tcBorders>
          </w:tcPr>
          <w:p>
            <w:pPr>
              <w:pStyle w:val="TableParagraph"/>
              <w:spacing w:line="240" w:lineRule="auto" w:before="137"/>
              <w:ind w:left="13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440" w:type="dxa"/>
            <w:vMerge w:val="restart"/>
            <w:tcBorders>
              <w:top w:val="single" w:sz="12" w:space="0" w:color="000000"/>
              <w:left w:val="single" w:sz="4" w:space="0" w:color="000000"/>
              <w:right w:val="nil" w:sz="6" w:space="0" w:color="auto"/>
            </w:tcBorders>
          </w:tcPr>
          <w:p>
            <w:pPr>
              <w:pStyle w:val="TableParagraph"/>
              <w:spacing w:line="240" w:lineRule="auto" w:before="137"/>
              <w:ind w:left="355"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179" w:hRule="exact"/>
        </w:trPr>
        <w:tc>
          <w:tcPr>
            <w:tcW w:w="2494" w:type="dxa"/>
            <w:tcBorders>
              <w:top w:val="nil" w:sz="6" w:space="0" w:color="auto"/>
              <w:left w:val="nil" w:sz="6" w:space="0" w:color="auto"/>
              <w:bottom w:val="nil" w:sz="6" w:space="0" w:color="auto"/>
              <w:right w:val="single" w:sz="4" w:space="0" w:color="000000"/>
            </w:tcBorders>
          </w:tcPr>
          <w:p>
            <w:pPr/>
          </w:p>
        </w:tc>
        <w:tc>
          <w:tcPr>
            <w:tcW w:w="1640" w:type="dxa"/>
            <w:tcBorders>
              <w:top w:val="nil" w:sz="6" w:space="0" w:color="auto"/>
              <w:left w:val="single" w:sz="4" w:space="0" w:color="000000"/>
              <w:bottom w:val="nil" w:sz="6" w:space="0" w:color="auto"/>
              <w:right w:val="single" w:sz="4" w:space="0" w:color="000000"/>
            </w:tcBorders>
          </w:tcPr>
          <w:p>
            <w:pPr/>
          </w:p>
        </w:tc>
        <w:tc>
          <w:tcPr>
            <w:tcW w:w="1639" w:type="dxa"/>
            <w:vMerge/>
            <w:tcBorders>
              <w:left w:val="single" w:sz="4" w:space="0" w:color="000000"/>
              <w:right w:val="single" w:sz="4" w:space="0" w:color="000000"/>
            </w:tcBorders>
          </w:tcPr>
          <w:p>
            <w:pPr/>
          </w:p>
        </w:tc>
        <w:tc>
          <w:tcPr>
            <w:tcW w:w="1013" w:type="dxa"/>
            <w:vMerge/>
            <w:tcBorders>
              <w:left w:val="single" w:sz="4" w:space="0" w:color="000000"/>
              <w:right w:val="single" w:sz="4" w:space="0" w:color="000000"/>
            </w:tcBorders>
          </w:tcPr>
          <w:p>
            <w:pPr/>
          </w:p>
        </w:tc>
        <w:tc>
          <w:tcPr>
            <w:tcW w:w="1440" w:type="dxa"/>
            <w:vMerge/>
            <w:tcBorders>
              <w:left w:val="single" w:sz="4" w:space="0" w:color="000000"/>
              <w:bottom w:val="nil" w:sz="6" w:space="0" w:color="auto"/>
              <w:right w:val="nil" w:sz="6" w:space="0" w:color="auto"/>
            </w:tcBorders>
          </w:tcPr>
          <w:p>
            <w:pPr/>
          </w:p>
        </w:tc>
      </w:tr>
      <w:tr>
        <w:trPr>
          <w:trHeight w:val="339" w:hRule="exact"/>
        </w:trPr>
        <w:tc>
          <w:tcPr>
            <w:tcW w:w="2494" w:type="dxa"/>
            <w:tcBorders>
              <w:top w:val="nil" w:sz="6" w:space="0" w:color="auto"/>
              <w:left w:val="nil" w:sz="6" w:space="0" w:color="auto"/>
              <w:bottom w:val="single" w:sz="12" w:space="0" w:color="000000"/>
              <w:right w:val="single" w:sz="4" w:space="0" w:color="000000"/>
            </w:tcBorders>
          </w:tcPr>
          <w:p>
            <w:pPr>
              <w:pStyle w:val="TableParagraph"/>
              <w:spacing w:line="240" w:lineRule="auto" w:before="59"/>
              <w:ind w:left="213" w:right="0"/>
              <w:jc w:val="left"/>
              <w:rPr>
                <w:rFonts w:ascii="宋体" w:hAnsi="宋体" w:cs="宋体" w:eastAsia="宋体" w:hint="default"/>
                <w:sz w:val="18"/>
                <w:szCs w:val="18"/>
              </w:rPr>
            </w:pPr>
            <w:r>
              <w:rPr>
                <w:rFonts w:ascii="宋体" w:hAnsi="宋体" w:cs="宋体" w:eastAsia="宋体" w:hint="default"/>
                <w:sz w:val="18"/>
                <w:szCs w:val="18"/>
              </w:rPr>
              <w:t>汉得日本株式会社</w:t>
            </w:r>
          </w:p>
        </w:tc>
        <w:tc>
          <w:tcPr>
            <w:tcW w:w="164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1"/>
              <w:ind w:left="580" w:right="0"/>
              <w:jc w:val="left"/>
              <w:rPr>
                <w:rFonts w:ascii="Times New Roman" w:hAnsi="Times New Roman" w:cs="Times New Roman" w:eastAsia="Times New Roman" w:hint="default"/>
                <w:sz w:val="18"/>
                <w:szCs w:val="18"/>
              </w:rPr>
            </w:pPr>
            <w:r>
              <w:rPr>
                <w:rFonts w:ascii="Times New Roman"/>
                <w:sz w:val="18"/>
              </w:rPr>
              <w:t>3,656,446.64</w:t>
            </w:r>
          </w:p>
        </w:tc>
        <w:tc>
          <w:tcPr>
            <w:tcW w:w="1639" w:type="dxa"/>
            <w:vMerge/>
            <w:tcBorders>
              <w:left w:val="single" w:sz="4" w:space="0" w:color="000000"/>
              <w:bottom w:val="single" w:sz="12" w:space="0" w:color="000000"/>
              <w:right w:val="single" w:sz="4" w:space="0" w:color="000000"/>
            </w:tcBorders>
          </w:tcPr>
          <w:p>
            <w:pPr/>
          </w:p>
        </w:tc>
        <w:tc>
          <w:tcPr>
            <w:tcW w:w="1013" w:type="dxa"/>
            <w:vMerge/>
            <w:tcBorders>
              <w:left w:val="single" w:sz="4" w:space="0" w:color="000000"/>
              <w:bottom w:val="single" w:sz="12" w:space="0" w:color="000000"/>
              <w:right w:val="single" w:sz="4" w:space="0" w:color="000000"/>
            </w:tcBorders>
          </w:tcPr>
          <w:p>
            <w:pPr/>
          </w:p>
        </w:tc>
        <w:tc>
          <w:tcPr>
            <w:tcW w:w="1440" w:type="dxa"/>
            <w:tcBorders>
              <w:top w:val="nil" w:sz="6" w:space="0" w:color="auto"/>
              <w:left w:val="single" w:sz="4" w:space="0" w:color="000000"/>
              <w:bottom w:val="single" w:sz="12" w:space="0" w:color="000000"/>
              <w:right w:val="nil" w:sz="6" w:space="0" w:color="auto"/>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按会计政策</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spacing w:before="36"/>
        <w:ind w:left="855" w:right="4190" w:firstLine="0"/>
        <w:jc w:val="left"/>
        <w:rPr>
          <w:rFonts w:ascii="宋体" w:hAnsi="宋体" w:cs="宋体" w:eastAsia="宋体" w:hint="default"/>
          <w:sz w:val="21"/>
          <w:szCs w:val="21"/>
        </w:rPr>
      </w:pPr>
      <w:r>
        <w:rPr/>
        <w:pict>
          <v:group style="position:absolute;margin-left:179.179993pt;margin-top:38.573654pt;width:351.8pt;height:20.55pt;mso-position-horizontal-relative:page;mso-position-vertical-relative:paragraph;z-index:-980488" coordorigin="3584,771" coordsize="7036,411">
            <v:shape style="position:absolute;left:3593;top:771;width:10;height:2" type="#_x0000_t75" stroked="false">
              <v:imagedata r:id="rId470" o:title=""/>
            </v:shape>
            <v:group style="position:absolute;left:3593;top:793;width:10;height:20" coordorigin="3593,793" coordsize="10,20">
              <v:shape style="position:absolute;left:3593;top:793;width:10;height:20" coordorigin="3593,793" coordsize="10,20" path="m3593,812l3603,812,3603,793,3593,793,3593,812xe" filled="true" fillcolor="#000000" stroked="false">
                <v:path arrowok="t"/>
                <v:fill type="solid"/>
              </v:shape>
            </v:group>
            <v:group style="position:absolute;left:3593;top:812;width:10;height:20" coordorigin="3593,812" coordsize="10,20">
              <v:shape style="position:absolute;left:3593;top:812;width:10;height:20" coordorigin="3593,812" coordsize="10,20" path="m3593,831l3603,831,3603,812,3593,812,3593,831xe" filled="true" fillcolor="#000000" stroked="false">
                <v:path arrowok="t"/>
                <v:fill type="solid"/>
              </v:shape>
            </v:group>
            <v:group style="position:absolute;left:3593;top:831;width:10;height:20" coordorigin="3593,831" coordsize="10,20">
              <v:shape style="position:absolute;left:3593;top:831;width:10;height:20" coordorigin="3593,831" coordsize="10,20" path="m3593,851l3603,851,3603,831,3593,831,3593,851xe" filled="true" fillcolor="#000000" stroked="false">
                <v:path arrowok="t"/>
                <v:fill type="solid"/>
              </v:shape>
            </v:group>
            <v:group style="position:absolute;left:3593;top:851;width:10;height:20" coordorigin="3593,851" coordsize="10,20">
              <v:shape style="position:absolute;left:3593;top:851;width:10;height:20" coordorigin="3593,851" coordsize="10,20" path="m3593,870l3603,870,3603,851,3593,851,3593,870xe" filled="true" fillcolor="#000000" stroked="false">
                <v:path arrowok="t"/>
                <v:fill type="solid"/>
              </v:shape>
            </v:group>
            <v:group style="position:absolute;left:3593;top:870;width:10;height:20" coordorigin="3593,870" coordsize="10,20">
              <v:shape style="position:absolute;left:3593;top:870;width:10;height:20" coordorigin="3593,870" coordsize="10,20" path="m3593,889l3603,889,3603,870,3593,870,3593,889xe" filled="true" fillcolor="#000000" stroked="false">
                <v:path arrowok="t"/>
                <v:fill type="solid"/>
              </v:shape>
            </v:group>
            <v:group style="position:absolute;left:3593;top:889;width:10;height:20" coordorigin="3593,889" coordsize="10,20">
              <v:shape style="position:absolute;left:3593;top:889;width:10;height:20" coordorigin="3593,889" coordsize="10,20" path="m3593,908l3603,908,3603,889,3593,889,3593,908xe" filled="true" fillcolor="#000000" stroked="false">
                <v:path arrowok="t"/>
                <v:fill type="solid"/>
              </v:shape>
            </v:group>
            <v:group style="position:absolute;left:3593;top:908;width:10;height:20" coordorigin="3593,908" coordsize="10,20">
              <v:shape style="position:absolute;left:3593;top:908;width:10;height:20" coordorigin="3593,908" coordsize="10,20" path="m3593,927l3603,927,3603,908,3593,908,3593,927xe" filled="true" fillcolor="#000000" stroked="false">
                <v:path arrowok="t"/>
                <v:fill type="solid"/>
              </v:shape>
            </v:group>
            <v:group style="position:absolute;left:3593;top:927;width:10;height:20" coordorigin="3593,927" coordsize="10,20">
              <v:shape style="position:absolute;left:3593;top:927;width:10;height:20" coordorigin="3593,927" coordsize="10,20" path="m3593,947l3603,947,3603,927,3593,927,3593,947xe" filled="true" fillcolor="#000000" stroked="false">
                <v:path arrowok="t"/>
                <v:fill type="solid"/>
              </v:shape>
            </v:group>
            <v:group style="position:absolute;left:3593;top:947;width:10;height:20" coordorigin="3593,947" coordsize="10,20">
              <v:shape style="position:absolute;left:3593;top:947;width:10;height:20" coordorigin="3593,947" coordsize="10,20" path="m3593,966l3603,966,3603,947,3593,947,3593,966xe" filled="true" fillcolor="#000000" stroked="false">
                <v:path arrowok="t"/>
                <v:fill type="solid"/>
              </v:shape>
            </v:group>
            <v:group style="position:absolute;left:3593;top:966;width:10;height:20" coordorigin="3593,966" coordsize="10,20">
              <v:shape style="position:absolute;left:3593;top:966;width:10;height:20" coordorigin="3593,966" coordsize="10,20" path="m3593,985l3603,985,3603,966,3593,966,3593,985xe" filled="true" fillcolor="#000000" stroked="false">
                <v:path arrowok="t"/>
                <v:fill type="solid"/>
              </v:shape>
            </v:group>
            <v:group style="position:absolute;left:3593;top:985;width:10;height:20" coordorigin="3593,985" coordsize="10,20">
              <v:shape style="position:absolute;left:3593;top:985;width:10;height:20" coordorigin="3593,985" coordsize="10,20" path="m3593,1004l3603,1004,3603,985,3593,985,3593,1004xe" filled="true" fillcolor="#000000" stroked="false">
                <v:path arrowok="t"/>
                <v:fill type="solid"/>
              </v:shape>
            </v:group>
            <v:group style="position:absolute;left:3593;top:1004;width:10;height:20" coordorigin="3593,1004" coordsize="10,20">
              <v:shape style="position:absolute;left:3593;top:1004;width:10;height:20" coordorigin="3593,1004" coordsize="10,20" path="m3593,1023l3603,1023,3603,1004,3593,1004,3593,1023xe" filled="true" fillcolor="#000000" stroked="false">
                <v:path arrowok="t"/>
                <v:fill type="solid"/>
              </v:shape>
            </v:group>
            <v:group style="position:absolute;left:3593;top:1023;width:10;height:20" coordorigin="3593,1023" coordsize="10,20">
              <v:shape style="position:absolute;left:3593;top:1023;width:10;height:20" coordorigin="3593,1023" coordsize="10,20" path="m3593,1043l3603,1043,3603,1023,3593,1023,3593,1043xe" filled="true" fillcolor="#000000" stroked="false">
                <v:path arrowok="t"/>
                <v:fill type="solid"/>
              </v:shape>
            </v:group>
            <v:group style="position:absolute;left:3593;top:1043;width:10;height:20" coordorigin="3593,1043" coordsize="10,20">
              <v:shape style="position:absolute;left:3593;top:1043;width:10;height:20" coordorigin="3593,1043" coordsize="10,20" path="m3593,1062l3603,1062,3603,1043,3593,1043,3593,1062xe" filled="true" fillcolor="#000000" stroked="false">
                <v:path arrowok="t"/>
                <v:fill type="solid"/>
              </v:shape>
            </v:group>
            <v:group style="position:absolute;left:3593;top:1062;width:10;height:20" coordorigin="3593,1062" coordsize="10,20">
              <v:shape style="position:absolute;left:3593;top:1062;width:10;height:20" coordorigin="3593,1062" coordsize="10,20" path="m3593,1081l3603,1081,3603,1062,3593,1062,3593,1081xe" filled="true" fillcolor="#000000" stroked="false">
                <v:path arrowok="t"/>
                <v:fill type="solid"/>
              </v:shape>
              <v:shape style="position:absolute;left:3584;top:1081;width:2357;height:101" type="#_x0000_t75" stroked="false">
                <v:imagedata r:id="rId471" o:title=""/>
              </v:shape>
              <v:shape style="position:absolute;left:5936;top:1172;width:3426;height:10" type="#_x0000_t75" stroked="false">
                <v:imagedata r:id="rId472" o:title=""/>
              </v:shape>
              <v:shape style="position:absolute;left:9357;top:1172;width:1262;height:10" type="#_x0000_t75" stroked="false">
                <v:imagedata r:id="rId219" o:title=""/>
              </v:shape>
            </v:group>
            <w10:wrap type="none"/>
          </v:group>
        </w:pict>
      </w:r>
      <w:r>
        <w:rPr/>
        <w:pict>
          <v:shape style="position:absolute;margin-left:357.070007pt;margin-top:38.573654pt;width:.48001pt;height:.12pt;mso-position-horizontal-relative:page;mso-position-vertical-relative:paragraph;z-index:-980464" type="#_x0000_t75" stroked="false">
            <v:imagedata r:id="rId470" o:title=""/>
          </v:shape>
        </w:pict>
      </w:r>
      <w:r>
        <w:rPr/>
        <w:pict>
          <v:group style="position:absolute;margin-left:179.179962pt;margin-top:74.453697pt;width:117.9pt;height:5.2pt;mso-position-horizontal-relative:page;mso-position-vertical-relative:paragraph;z-index:-980440" coordorigin="3584,1489" coordsize="2358,104">
            <v:shape style="position:absolute;left:3584;top:1489;width:1630;height:103" type="#_x0000_t75" stroked="false">
              <v:imagedata r:id="rId473" o:title=""/>
            </v:shape>
            <v:shape style="position:absolute;left:5209;top:1583;width:732;height:10" type="#_x0000_t75" stroked="false">
              <v:imagedata r:id="rId459" o:title=""/>
            </v:shape>
            <w10:wrap type="none"/>
          </v:group>
        </w:pict>
      </w:r>
      <w:r>
        <w:rPr/>
        <w:pict>
          <v:group style="position:absolute;margin-left:356.589966pt;margin-top:74.453697pt;width:111.55pt;height:5.2pt;mso-position-horizontal-relative:page;mso-position-vertical-relative:paragraph;z-index:-980416" coordorigin="7132,1489" coordsize="2231,104">
            <v:shape style="position:absolute;left:7132;top:1489;width:1502;height:103" type="#_x0000_t75" stroked="false">
              <v:imagedata r:id="rId474" o:title=""/>
            </v:shape>
            <v:shape style="position:absolute;left:8629;top:1583;width:733;height:10" type="#_x0000_t75" stroked="false">
              <v:imagedata r:id="rId461" o:title=""/>
            </v:shape>
            <w10:wrap type="none"/>
          </v:group>
        </w:pict>
      </w:r>
      <w:r>
        <w:rPr>
          <w:rFonts w:ascii="宋体" w:hAnsi="宋体" w:cs="宋体" w:eastAsia="宋体" w:hint="default"/>
          <w:b/>
          <w:bCs/>
          <w:sz w:val="21"/>
          <w:szCs w:val="21"/>
        </w:rPr>
        <w:t>组合中，采用账龄分析法计提坏账准备的应收账款：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tbl>
      <w:tblPr>
        <w:tblW w:w="0" w:type="auto"/>
        <w:jc w:val="left"/>
        <w:tblInd w:w="747" w:type="dxa"/>
        <w:tblLayout w:type="fixed"/>
        <w:tblCellMar>
          <w:top w:w="0" w:type="dxa"/>
          <w:left w:w="0" w:type="dxa"/>
          <w:bottom w:w="0" w:type="dxa"/>
          <w:right w:w="0" w:type="dxa"/>
        </w:tblCellMar>
        <w:tblLook w:val="01E0"/>
      </w:tblPr>
      <w:tblGrid>
        <w:gridCol w:w="1190"/>
        <w:gridCol w:w="1621"/>
        <w:gridCol w:w="727"/>
        <w:gridCol w:w="1200"/>
        <w:gridCol w:w="1493"/>
        <w:gridCol w:w="728"/>
        <w:gridCol w:w="1253"/>
      </w:tblGrid>
      <w:tr>
        <w:trPr>
          <w:trHeight w:val="616" w:hRule="exact"/>
        </w:trPr>
        <w:tc>
          <w:tcPr>
            <w:tcW w:w="1190" w:type="dxa"/>
            <w:vMerge w:val="restart"/>
            <w:tcBorders>
              <w:top w:val="single" w:sz="12" w:space="0" w:color="000000"/>
              <w:left w:val="nil" w:sz="6" w:space="0" w:color="auto"/>
              <w:right w:val="nil" w:sz="6" w:space="0" w:color="auto"/>
            </w:tcBorders>
          </w:tcPr>
          <w:p>
            <w:pPr/>
          </w:p>
        </w:tc>
        <w:tc>
          <w:tcPr>
            <w:tcW w:w="2348" w:type="dxa"/>
            <w:gridSpan w:val="2"/>
            <w:tcBorders>
              <w:top w:val="single" w:sz="12" w:space="0" w:color="000000"/>
              <w:left w:val="single" w:sz="4" w:space="0" w:color="000000"/>
              <w:bottom w:val="nil" w:sz="6" w:space="0" w:color="auto"/>
              <w:right w:val="single" w:sz="4" w:space="0" w:color="000000"/>
            </w:tcBorders>
          </w:tcPr>
          <w:p>
            <w:pPr>
              <w:pStyle w:val="TableParagraph"/>
              <w:spacing w:line="240" w:lineRule="auto" w:before="135"/>
              <w:ind w:left="1409"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200"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5"/>
                <w:szCs w:val="25"/>
              </w:rPr>
            </w:pPr>
          </w:p>
        </w:tc>
        <w:tc>
          <w:tcPr>
            <w:tcW w:w="2221" w:type="dxa"/>
            <w:gridSpan w:val="2"/>
            <w:tcBorders>
              <w:top w:val="single" w:sz="12" w:space="0" w:color="000000"/>
              <w:left w:val="single" w:sz="4" w:space="0" w:color="000000"/>
              <w:bottom w:val="nil" w:sz="6" w:space="0" w:color="auto"/>
              <w:right w:val="single" w:sz="4" w:space="0" w:color="000000"/>
            </w:tcBorders>
          </w:tcPr>
          <w:p>
            <w:pPr>
              <w:pStyle w:val="TableParagraph"/>
              <w:spacing w:line="240" w:lineRule="auto" w:before="135"/>
              <w:ind w:left="137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253" w:type="dxa"/>
            <w:vMerge w:val="restart"/>
            <w:tcBorders>
              <w:top w:val="single" w:sz="12" w:space="0" w:color="000000"/>
              <w:left w:val="nil" w:sz="6" w:space="0" w:color="auto"/>
              <w:right w:val="nil" w:sz="6" w:space="0" w:color="auto"/>
            </w:tcBorders>
          </w:tcPr>
          <w:p>
            <w:pPr/>
          </w:p>
        </w:tc>
      </w:tr>
      <w:tr>
        <w:trPr>
          <w:trHeight w:val="180" w:hRule="exact"/>
        </w:trPr>
        <w:tc>
          <w:tcPr>
            <w:tcW w:w="1190" w:type="dxa"/>
            <w:vMerge/>
            <w:tcBorders>
              <w:left w:val="nil" w:sz="6" w:space="0" w:color="auto"/>
              <w:bottom w:val="nil" w:sz="6" w:space="0" w:color="auto"/>
              <w:right w:val="nil" w:sz="6" w:space="0" w:color="auto"/>
            </w:tcBorders>
          </w:tcPr>
          <w:p>
            <w:pPr/>
          </w:p>
        </w:tc>
        <w:tc>
          <w:tcPr>
            <w:tcW w:w="1621" w:type="dxa"/>
            <w:tcBorders>
              <w:top w:val="nil" w:sz="6" w:space="0" w:color="auto"/>
              <w:left w:val="single" w:sz="4" w:space="0" w:color="000000"/>
              <w:bottom w:val="nil" w:sz="6" w:space="0" w:color="auto"/>
              <w:right w:val="nil" w:sz="6" w:space="0" w:color="auto"/>
            </w:tcBorders>
          </w:tcPr>
          <w:p>
            <w:pPr>
              <w:pStyle w:val="TableParagraph"/>
              <w:spacing w:line="180" w:lineRule="exact"/>
              <w:ind w:right="84"/>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727" w:type="dxa"/>
            <w:tcBorders>
              <w:top w:val="nil" w:sz="6" w:space="0" w:color="auto"/>
              <w:left w:val="nil" w:sz="6" w:space="0" w:color="auto"/>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493" w:type="dxa"/>
            <w:tcBorders>
              <w:top w:val="nil" w:sz="6" w:space="0" w:color="auto"/>
              <w:left w:val="single" w:sz="4" w:space="0" w:color="000000"/>
              <w:bottom w:val="nil" w:sz="6" w:space="0" w:color="auto"/>
              <w:right w:val="nil" w:sz="6" w:space="0" w:color="auto"/>
            </w:tcBorders>
          </w:tcPr>
          <w:p>
            <w:pPr>
              <w:pStyle w:val="TableParagraph"/>
              <w:spacing w:line="180" w:lineRule="exact"/>
              <w:ind w:right="23"/>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728" w:type="dxa"/>
            <w:tcBorders>
              <w:top w:val="nil" w:sz="6" w:space="0" w:color="auto"/>
              <w:left w:val="nil" w:sz="6" w:space="0" w:color="auto"/>
              <w:bottom w:val="nil" w:sz="6" w:space="0" w:color="auto"/>
              <w:right w:val="single" w:sz="4" w:space="0" w:color="000000"/>
            </w:tcBorders>
          </w:tcPr>
          <w:p>
            <w:pPr/>
          </w:p>
        </w:tc>
        <w:tc>
          <w:tcPr>
            <w:tcW w:w="1253" w:type="dxa"/>
            <w:vMerge/>
            <w:tcBorders>
              <w:left w:val="nil" w:sz="6" w:space="0" w:color="auto"/>
              <w:bottom w:val="nil" w:sz="6" w:space="0" w:color="auto"/>
              <w:right w:val="nil" w:sz="6" w:space="0" w:color="auto"/>
            </w:tcBorders>
          </w:tcPr>
          <w:p>
            <w:pPr/>
          </w:p>
        </w:tc>
      </w:tr>
      <w:tr>
        <w:trPr>
          <w:trHeight w:val="931" w:hRule="exact"/>
        </w:trPr>
        <w:tc>
          <w:tcPr>
            <w:tcW w:w="1190" w:type="dxa"/>
            <w:tcBorders>
              <w:top w:val="nil" w:sz="6" w:space="0" w:color="auto"/>
              <w:left w:val="nil" w:sz="6" w:space="0" w:color="auto"/>
              <w:bottom w:val="nil" w:sz="6" w:space="0" w:color="auto"/>
              <w:right w:val="single" w:sz="4" w:space="0" w:color="000000"/>
            </w:tcBorders>
          </w:tcPr>
          <w:p>
            <w:pPr>
              <w:pStyle w:val="TableParagraph"/>
              <w:spacing w:line="202" w:lineRule="exact"/>
              <w:ind w:right="408"/>
              <w:jc w:val="right"/>
              <w:rPr>
                <w:rFonts w:ascii="宋体" w:hAnsi="宋体" w:cs="宋体" w:eastAsia="宋体" w:hint="default"/>
                <w:sz w:val="18"/>
                <w:szCs w:val="18"/>
              </w:rPr>
            </w:pPr>
            <w:r>
              <w:rPr>
                <w:rFonts w:ascii="宋体" w:hAnsi="宋体" w:cs="宋体" w:eastAsia="宋体" w:hint="default"/>
                <w:sz w:val="18"/>
                <w:szCs w:val="18"/>
              </w:rPr>
              <w:t>账龄</w:t>
            </w:r>
          </w:p>
        </w:tc>
        <w:tc>
          <w:tcPr>
            <w:tcW w:w="16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53"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7" w:hRule="exact"/>
        </w:trPr>
        <w:tc>
          <w:tcPr>
            <w:tcW w:w="1190" w:type="dxa"/>
            <w:tcBorders>
              <w:top w:val="nil" w:sz="6" w:space="0" w:color="auto"/>
              <w:left w:val="nil" w:sz="6" w:space="0" w:color="auto"/>
              <w:bottom w:val="nil" w:sz="6" w:space="0" w:color="auto"/>
              <w:right w:val="single" w:sz="4" w:space="0" w:color="000000"/>
            </w:tcBorders>
          </w:tcPr>
          <w:p>
            <w:pPr>
              <w:pStyle w:val="TableParagraph"/>
              <w:spacing w:line="240" w:lineRule="auto" w:before="54"/>
              <w:ind w:right="398"/>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73,008,325.09</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90.57</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left="33" w:right="0"/>
              <w:jc w:val="center"/>
              <w:rPr>
                <w:rFonts w:ascii="Times New Roman" w:hAnsi="Times New Roman" w:cs="Times New Roman" w:eastAsia="Times New Roman" w:hint="default"/>
                <w:sz w:val="18"/>
                <w:szCs w:val="18"/>
              </w:rPr>
            </w:pPr>
            <w:r>
              <w:rPr>
                <w:rFonts w:ascii="Times New Roman"/>
                <w:sz w:val="18"/>
              </w:rPr>
              <w:t>3,650,416.25</w:t>
            </w:r>
          </w:p>
        </w:tc>
        <w:tc>
          <w:tcPr>
            <w:tcW w:w="14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55,147,249.58</w:t>
            </w:r>
          </w:p>
        </w:tc>
        <w:tc>
          <w:tcPr>
            <w:tcW w:w="7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92.26</w:t>
            </w:r>
          </w:p>
        </w:tc>
        <w:tc>
          <w:tcPr>
            <w:tcW w:w="1253"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right="108"/>
              <w:jc w:val="right"/>
              <w:rPr>
                <w:rFonts w:ascii="Times New Roman" w:hAnsi="Times New Roman" w:cs="Times New Roman" w:eastAsia="Times New Roman" w:hint="default"/>
                <w:sz w:val="18"/>
                <w:szCs w:val="18"/>
              </w:rPr>
            </w:pPr>
            <w:r>
              <w:rPr>
                <w:rFonts w:ascii="Times New Roman"/>
                <w:spacing w:val="-1"/>
                <w:sz w:val="18"/>
              </w:rPr>
              <w:t>2,757,362.48</w:t>
            </w:r>
          </w:p>
        </w:tc>
      </w:tr>
      <w:tr>
        <w:trPr>
          <w:trHeight w:val="410" w:hRule="exact"/>
        </w:trPr>
        <w:tc>
          <w:tcPr>
            <w:tcW w:w="1190"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right="398"/>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2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4,332,059.40</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5.37</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2,166,029.70</w:t>
            </w:r>
          </w:p>
        </w:tc>
        <w:tc>
          <w:tcPr>
            <w:tcW w:w="149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2,899,752.18</w:t>
            </w:r>
          </w:p>
        </w:tc>
        <w:tc>
          <w:tcPr>
            <w:tcW w:w="72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4.85</w:t>
            </w:r>
          </w:p>
        </w:tc>
        <w:tc>
          <w:tcPr>
            <w:tcW w:w="1253"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1,449,876.09</w:t>
            </w:r>
          </w:p>
        </w:tc>
      </w:tr>
      <w:tr>
        <w:trPr>
          <w:trHeight w:val="410" w:hRule="exact"/>
        </w:trPr>
        <w:tc>
          <w:tcPr>
            <w:tcW w:w="1190"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right="398"/>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2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1,558,472.20</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1.93</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1,558,472.20</w:t>
            </w:r>
          </w:p>
        </w:tc>
        <w:tc>
          <w:tcPr>
            <w:tcW w:w="149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1,577,249.91</w:t>
            </w:r>
          </w:p>
        </w:tc>
        <w:tc>
          <w:tcPr>
            <w:tcW w:w="72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2.64</w:t>
            </w:r>
          </w:p>
        </w:tc>
        <w:tc>
          <w:tcPr>
            <w:tcW w:w="1253"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1,577,249.91</w:t>
            </w:r>
          </w:p>
        </w:tc>
      </w:tr>
      <w:tr>
        <w:trPr>
          <w:trHeight w:val="410" w:hRule="exact"/>
        </w:trPr>
        <w:tc>
          <w:tcPr>
            <w:tcW w:w="1190"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right="398"/>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2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1,715,266.04</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2.13</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1,715,266.04</w:t>
            </w:r>
          </w:p>
        </w:tc>
        <w:tc>
          <w:tcPr>
            <w:tcW w:w="149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150,800.19</w:t>
            </w:r>
          </w:p>
        </w:tc>
        <w:tc>
          <w:tcPr>
            <w:tcW w:w="72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0.25</w:t>
            </w:r>
          </w:p>
        </w:tc>
        <w:tc>
          <w:tcPr>
            <w:tcW w:w="1253"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150,800.19</w:t>
            </w:r>
          </w:p>
        </w:tc>
      </w:tr>
      <w:tr>
        <w:trPr>
          <w:trHeight w:val="416" w:hRule="exact"/>
        </w:trPr>
        <w:tc>
          <w:tcPr>
            <w:tcW w:w="1190" w:type="dxa"/>
            <w:tcBorders>
              <w:top w:val="nil" w:sz="6" w:space="0" w:color="auto"/>
              <w:left w:val="nil" w:sz="6" w:space="0" w:color="auto"/>
              <w:bottom w:val="single" w:sz="12" w:space="0" w:color="000000"/>
              <w:right w:val="single" w:sz="4" w:space="0" w:color="000000"/>
            </w:tcBorders>
          </w:tcPr>
          <w:p>
            <w:pPr>
              <w:pStyle w:val="TableParagraph"/>
              <w:spacing w:line="240" w:lineRule="auto" w:before="135"/>
              <w:ind w:right="408"/>
              <w:jc w:val="right"/>
              <w:rPr>
                <w:rFonts w:ascii="宋体" w:hAnsi="宋体" w:cs="宋体" w:eastAsia="宋体" w:hint="default"/>
                <w:sz w:val="18"/>
                <w:szCs w:val="18"/>
              </w:rPr>
            </w:pPr>
            <w:r>
              <w:rPr>
                <w:rFonts w:ascii="宋体" w:hAnsi="宋体" w:cs="宋体" w:eastAsia="宋体" w:hint="default"/>
                <w:sz w:val="18"/>
                <w:szCs w:val="18"/>
              </w:rPr>
              <w:t>合计</w:t>
            </w:r>
          </w:p>
        </w:tc>
        <w:tc>
          <w:tcPr>
            <w:tcW w:w="162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80,614,122.73</w:t>
            </w:r>
          </w:p>
        </w:tc>
        <w:tc>
          <w:tcPr>
            <w:tcW w:w="72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0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9,090,184.19</w:t>
            </w:r>
          </w:p>
        </w:tc>
        <w:tc>
          <w:tcPr>
            <w:tcW w:w="149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59,775,051.86</w:t>
            </w:r>
          </w:p>
        </w:tc>
        <w:tc>
          <w:tcPr>
            <w:tcW w:w="72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253" w:type="dxa"/>
            <w:tcBorders>
              <w:top w:val="nil" w:sz="6" w:space="0" w:color="auto"/>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5,935,288.67</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tabs>
          <w:tab w:pos="1393" w:val="left" w:leader="none"/>
        </w:tabs>
        <w:spacing w:before="36"/>
        <w:ind w:left="855" w:right="4190" w:firstLine="0"/>
        <w:jc w:val="left"/>
        <w:rPr>
          <w:rFonts w:ascii="宋体" w:hAnsi="宋体" w:cs="宋体" w:eastAsia="宋体" w:hint="default"/>
          <w:sz w:val="21"/>
          <w:szCs w:val="21"/>
        </w:rPr>
      </w:pPr>
      <w:r>
        <w:rPr/>
        <w:pict>
          <v:group style="position:absolute;margin-left:120.379997pt;margin-top:-90.596306pt;width:410.6pt;height:5.2pt;mso-position-horizontal-relative:page;mso-position-vertical-relative:paragraph;z-index:-980344" coordorigin="2408,-1812" coordsize="8212,104">
            <v:shape style="position:absolute;left:2408;top:-1812;width:1205;height:103" type="#_x0000_t75" stroked="false">
              <v:imagedata r:id="rId475" o:title=""/>
            </v:shape>
            <v:shape style="position:absolute;left:3588;top:-1718;width:1625;height:10" type="#_x0000_t75" stroked="false">
              <v:imagedata r:id="rId126" o:title=""/>
            </v:shape>
            <v:shape style="position:absolute;left:5209;top:-1718;width:732;height:10" type="#_x0000_t75" stroked="false">
              <v:imagedata r:id="rId459" o:title=""/>
            </v:shape>
            <v:shape style="position:absolute;left:5936;top:-1718;width:2698;height:10" type="#_x0000_t75" stroked="false">
              <v:imagedata r:id="rId460" o:title=""/>
            </v:shape>
            <v:shape style="position:absolute;left:8629;top:-1718;width:733;height:10" type="#_x0000_t75" stroked="false">
              <v:imagedata r:id="rId461" o:title=""/>
            </v:shape>
            <v:shape style="position:absolute;left:9357;top:-1718;width:1262;height:10" type="#_x0000_t75" stroked="false">
              <v:imagedata r:id="rId219" o:title=""/>
            </v:shape>
            <w10:wrap type="none"/>
          </v:group>
        </w:pict>
      </w:r>
      <w:r>
        <w:rPr/>
        <w:pict>
          <v:group style="position:absolute;margin-left:120.379997pt;margin-top:-70.076302pt;width:410.6pt;height:5.2pt;mso-position-horizontal-relative:page;mso-position-vertical-relative:paragraph;z-index:-980320" coordorigin="2408,-1402" coordsize="8212,104">
            <v:shape style="position:absolute;left:2408;top:-1402;width:1205;height:103" type="#_x0000_t75" stroked="false">
              <v:imagedata r:id="rId462" o:title=""/>
            </v:shape>
            <v:shape style="position:absolute;left:3588;top:-1308;width:1625;height:10" type="#_x0000_t75" stroked="false">
              <v:imagedata r:id="rId126" o:title=""/>
            </v:shape>
            <v:shape style="position:absolute;left:5209;top:-1308;width:732;height:10" type="#_x0000_t75" stroked="false">
              <v:imagedata r:id="rId459" o:title=""/>
            </v:shape>
            <v:shape style="position:absolute;left:5936;top:-1308;width:2698;height:10" type="#_x0000_t75" stroked="false">
              <v:imagedata r:id="rId460" o:title=""/>
            </v:shape>
            <v:shape style="position:absolute;left:8629;top:-1308;width:733;height:10" type="#_x0000_t75" stroked="false">
              <v:imagedata r:id="rId461" o:title=""/>
            </v:shape>
            <v:shape style="position:absolute;left:9357;top:-1308;width:1262;height:10" type="#_x0000_t75" stroked="false">
              <v:imagedata r:id="rId219" o:title=""/>
            </v:shape>
            <w10:wrap type="none"/>
          </v:group>
        </w:pict>
      </w:r>
      <w:r>
        <w:rPr/>
        <w:pict>
          <v:group style="position:absolute;margin-left:120.379997pt;margin-top:-49.556332pt;width:410.6pt;height:5.2pt;mso-position-horizontal-relative:page;mso-position-vertical-relative:paragraph;z-index:-980296" coordorigin="2408,-991" coordsize="8212,104">
            <v:shape style="position:absolute;left:2408;top:-991;width:1205;height:103" type="#_x0000_t75" stroked="false">
              <v:imagedata r:id="rId462" o:title=""/>
            </v:shape>
            <v:shape style="position:absolute;left:3588;top:-898;width:1625;height:10" type="#_x0000_t75" stroked="false">
              <v:imagedata r:id="rId463" o:title=""/>
            </v:shape>
            <v:shape style="position:absolute;left:5209;top:-898;width:732;height:10" type="#_x0000_t75" stroked="false">
              <v:imagedata r:id="rId464" o:title=""/>
            </v:shape>
            <v:shape style="position:absolute;left:5936;top:-898;width:2698;height:10" type="#_x0000_t75" stroked="false">
              <v:imagedata r:id="rId465" o:title=""/>
            </v:shape>
            <v:shape style="position:absolute;left:8629;top:-898;width:733;height:10" type="#_x0000_t75" stroked="false">
              <v:imagedata r:id="rId466" o:title=""/>
            </v:shape>
            <v:shape style="position:absolute;left:9357;top:-898;width:1262;height:10" type="#_x0000_t75" stroked="false">
              <v:imagedata r:id="rId222" o:title=""/>
            </v:shape>
            <w10:wrap type="none"/>
          </v:group>
        </w:pict>
      </w:r>
      <w:r>
        <w:rPr/>
        <w:pict>
          <v:shape style="position:absolute;margin-left:217.25pt;margin-top:38.543686pt;width:.48pt;height:.12pt;mso-position-horizontal-relative:page;mso-position-vertical-relative:paragraph;z-index:-980272" type="#_x0000_t75" stroked="false">
            <v:imagedata r:id="rId470" o:title=""/>
          </v:shape>
        </w:pict>
      </w:r>
      <w:r>
        <w:rPr/>
        <w:pict>
          <v:shape style="position:absolute;margin-left:298.25pt;margin-top:38.543686pt;width:.48001pt;height:.12pt;mso-position-horizontal-relative:page;mso-position-vertical-relative:paragraph;z-index:-980248" type="#_x0000_t75" stroked="false">
            <v:imagedata r:id="rId470" o:title=""/>
          </v:shape>
        </w:pict>
      </w:r>
      <w:r>
        <w:rPr/>
        <w:pict>
          <v:shape style="position:absolute;margin-left:379.269989pt;margin-top:38.543686pt;width:.48001pt;height:.12pt;mso-position-horizontal-relative:page;mso-position-vertical-relative:paragraph;z-index:-980224" type="#_x0000_t75" stroked="false">
            <v:imagedata r:id="rId470" o:title=""/>
          </v:shape>
        </w:pict>
      </w:r>
      <w:r>
        <w:rPr/>
        <w:pict>
          <v:shape style="position:absolute;margin-left:453.100006pt;margin-top:38.543686pt;width:.47998pt;height:.12pt;mso-position-horizontal-relative:page;mso-position-vertical-relative:paragraph;z-index:-980200" type="#_x0000_t75" stroked="false">
            <v:imagedata r:id="rId470" o:title=""/>
          </v:shape>
        </w:pict>
      </w:r>
      <w:r>
        <w:rPr>
          <w:rFonts w:ascii="宋体" w:hAnsi="宋体" w:cs="宋体" w:eastAsia="宋体" w:hint="default"/>
          <w:b/>
          <w:bCs/>
          <w:sz w:val="21"/>
          <w:szCs w:val="21"/>
        </w:rPr>
        <w:t>2</w:t>
      </w:r>
      <w:r>
        <w:rPr>
          <w:rFonts w:ascii="宋体" w:hAnsi="宋体" w:cs="宋体" w:eastAsia="宋体" w:hint="default"/>
          <w:b/>
          <w:bCs/>
          <w:sz w:val="21"/>
          <w:szCs w:val="21"/>
        </w:rPr>
        <w:t>、</w:t>
        <w:tab/>
        <w:t>本年转回或收回应收账款情况</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1275" w:type="dxa"/>
        <w:tblLayout w:type="fixed"/>
        <w:tblCellMar>
          <w:top w:w="0" w:type="dxa"/>
          <w:left w:w="0" w:type="dxa"/>
          <w:bottom w:w="0" w:type="dxa"/>
          <w:right w:w="0" w:type="dxa"/>
        </w:tblCellMar>
        <w:tblLook w:val="01E0"/>
      </w:tblPr>
      <w:tblGrid>
        <w:gridCol w:w="1414"/>
        <w:gridCol w:w="1620"/>
        <w:gridCol w:w="1620"/>
        <w:gridCol w:w="1477"/>
        <w:gridCol w:w="1584"/>
      </w:tblGrid>
      <w:tr>
        <w:trPr>
          <w:trHeight w:val="1302" w:hRule="exact"/>
        </w:trPr>
        <w:tc>
          <w:tcPr>
            <w:tcW w:w="1414"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620"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62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408" w:lineRule="auto"/>
              <w:ind w:left="535" w:right="173" w:hanging="361"/>
              <w:jc w:val="left"/>
              <w:rPr>
                <w:rFonts w:ascii="宋体" w:hAnsi="宋体" w:cs="宋体" w:eastAsia="宋体" w:hint="default"/>
                <w:sz w:val="18"/>
                <w:szCs w:val="18"/>
              </w:rPr>
            </w:pPr>
            <w:r>
              <w:rPr>
                <w:rFonts w:ascii="宋体" w:hAnsi="宋体" w:cs="宋体" w:eastAsia="宋体" w:hint="default"/>
                <w:sz w:val="18"/>
                <w:szCs w:val="18"/>
              </w:rPr>
              <w:t>确定原坏账准备 的依据</w:t>
            </w:r>
          </w:p>
        </w:tc>
        <w:tc>
          <w:tcPr>
            <w:tcW w:w="1477" w:type="dxa"/>
            <w:tcBorders>
              <w:top w:val="single" w:sz="12" w:space="0" w:color="000000"/>
              <w:left w:val="single" w:sz="4" w:space="0" w:color="000000"/>
              <w:bottom w:val="nil" w:sz="6" w:space="0" w:color="auto"/>
              <w:right w:val="single" w:sz="4" w:space="0" w:color="000000"/>
            </w:tcBorders>
          </w:tcPr>
          <w:p>
            <w:pPr>
              <w:pStyle w:val="TableParagraph"/>
              <w:spacing w:line="408" w:lineRule="auto" w:before="137"/>
              <w:ind w:left="103" w:right="101"/>
              <w:jc w:val="center"/>
              <w:rPr>
                <w:rFonts w:ascii="宋体" w:hAnsi="宋体" w:cs="宋体" w:eastAsia="宋体" w:hint="default"/>
                <w:sz w:val="18"/>
                <w:szCs w:val="18"/>
              </w:rPr>
            </w:pPr>
            <w:r>
              <w:rPr>
                <w:rFonts w:ascii="宋体" w:hAnsi="宋体" w:cs="宋体" w:eastAsia="宋体" w:hint="default"/>
                <w:sz w:val="18"/>
                <w:szCs w:val="18"/>
              </w:rPr>
              <w:t>转回或收回前累 计已计提坏账准 备金额</w:t>
            </w:r>
          </w:p>
        </w:tc>
        <w:tc>
          <w:tcPr>
            <w:tcW w:w="1584" w:type="dxa"/>
            <w:tcBorders>
              <w:top w:val="single" w:sz="12"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741" w:hRule="exact"/>
        </w:trPr>
        <w:tc>
          <w:tcPr>
            <w:tcW w:w="1414" w:type="dxa"/>
            <w:tcBorders>
              <w:top w:val="nil" w:sz="6" w:space="0" w:color="auto"/>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葆婴有限公司</w:t>
            </w:r>
          </w:p>
        </w:tc>
        <w:tc>
          <w:tcPr>
            <w:tcW w:w="162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pacing w:val="-5"/>
                <w:sz w:val="18"/>
                <w:szCs w:val="18"/>
              </w:rPr>
              <w:t>经持续催讨，客户</w:t>
            </w: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还款。</w:t>
            </w:r>
          </w:p>
        </w:tc>
        <w:tc>
          <w:tcPr>
            <w:tcW w:w="162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pacing w:val="-5"/>
                <w:sz w:val="18"/>
                <w:szCs w:val="18"/>
              </w:rPr>
              <w:t>账龄三年以上，经</w:t>
            </w: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催讨无法收回</w:t>
            </w:r>
          </w:p>
        </w:tc>
        <w:tc>
          <w:tcPr>
            <w:tcW w:w="14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551" w:right="0"/>
              <w:jc w:val="left"/>
              <w:rPr>
                <w:rFonts w:ascii="Times New Roman" w:hAnsi="Times New Roman" w:cs="Times New Roman" w:eastAsia="Times New Roman" w:hint="default"/>
                <w:sz w:val="18"/>
                <w:szCs w:val="18"/>
              </w:rPr>
            </w:pPr>
            <w:r>
              <w:rPr>
                <w:rFonts w:ascii="Times New Roman"/>
                <w:sz w:val="18"/>
              </w:rPr>
              <w:t>259,055.00</w:t>
            </w:r>
          </w:p>
        </w:tc>
        <w:tc>
          <w:tcPr>
            <w:tcW w:w="1584"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319,780.00</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tabs>
          <w:tab w:pos="1393" w:val="left" w:leader="none"/>
        </w:tabs>
        <w:spacing w:before="36"/>
        <w:ind w:left="855" w:right="4190" w:firstLine="0"/>
        <w:jc w:val="left"/>
        <w:rPr>
          <w:rFonts w:ascii="宋体" w:hAnsi="宋体" w:cs="宋体" w:eastAsia="宋体" w:hint="default"/>
          <w:sz w:val="21"/>
          <w:szCs w:val="21"/>
        </w:rPr>
      </w:pPr>
      <w:r>
        <w:rPr/>
        <w:pict>
          <v:group style="position:absolute;margin-left:147.5pt;margin-top:-64.806313pt;width:385.05pt;height:.5pt;mso-position-horizontal-relative:page;mso-position-vertical-relative:paragraph;z-index:-980176" coordorigin="2950,-1296" coordsize="7701,10">
            <v:shape style="position:absolute;left:2950;top:-1296;width:1395;height:10" type="#_x0000_t75" stroked="false">
              <v:imagedata r:id="rId476" o:title=""/>
            </v:shape>
            <v:shape style="position:absolute;left:4340;top:-1296;width:1625;height:10" type="#_x0000_t75" stroked="false">
              <v:imagedata r:id="rId477" o:title=""/>
            </v:shape>
            <v:shape style="position:absolute;left:5960;top:-1296;width:1625;height:10" type="#_x0000_t75" stroked="false">
              <v:imagedata r:id="rId477" o:title=""/>
            </v:shape>
            <v:shape style="position:absolute;left:7581;top:-1296;width:1481;height:10" type="#_x0000_t75" stroked="false">
              <v:imagedata r:id="rId478" o:title=""/>
            </v:shape>
            <v:shape style="position:absolute;left:9057;top:-1296;width:1594;height:10" type="#_x0000_t75" stroked="false">
              <v:imagedata r:id="rId479" o:title=""/>
            </v:shape>
            <w10:wrap type="none"/>
          </v:group>
        </w:pict>
      </w:r>
      <w:r>
        <w:rPr>
          <w:rFonts w:ascii="宋体" w:hAnsi="宋体" w:cs="宋体" w:eastAsia="宋体" w:hint="default"/>
          <w:b/>
          <w:bCs/>
          <w:sz w:val="21"/>
          <w:szCs w:val="21"/>
        </w:rPr>
        <w:t>3</w:t>
      </w:r>
      <w:r>
        <w:rPr>
          <w:rFonts w:ascii="宋体" w:hAnsi="宋体" w:cs="宋体" w:eastAsia="宋体" w:hint="default"/>
          <w:b/>
          <w:bCs/>
          <w:sz w:val="21"/>
          <w:szCs w:val="21"/>
        </w:rPr>
        <w:t>、</w:t>
        <w:tab/>
        <w:t>本报告期无实际核销的应收账款情况。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tabs>
          <w:tab w:pos="1393" w:val="left" w:leader="none"/>
        </w:tabs>
        <w:spacing w:before="36"/>
        <w:ind w:left="855"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tab/>
        <w:t>年末应收账款中无持本公司</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92" w:footer="1186" w:top="1080" w:bottom="1380" w:left="1660" w:right="0"/>
        </w:sectPr>
      </w:pPr>
    </w:p>
    <w:p>
      <w:pPr>
        <w:spacing w:line="240" w:lineRule="auto" w:before="0"/>
        <w:rPr>
          <w:rFonts w:ascii="宋体" w:hAnsi="宋体" w:cs="宋体" w:eastAsia="宋体" w:hint="default"/>
          <w:b/>
          <w:bCs/>
          <w:sz w:val="20"/>
          <w:szCs w:val="20"/>
        </w:rPr>
      </w:pPr>
      <w:r>
        <w:rPr/>
        <w:pict>
          <v:group style="position:absolute;margin-left:147.5pt;margin-top:213.979996pt;width:381.95pt;height:.5pt;mso-position-horizontal-relative:page;mso-position-vertical-relative:page;z-index:-980032" coordorigin="2950,4280" coordsize="7639,10">
            <v:shape style="position:absolute;left:2950;top:4280;width:2626;height:10" type="#_x0000_t75" stroked="false">
              <v:imagedata r:id="rId480" o:title=""/>
            </v:shape>
            <v:shape style="position:absolute;left:5571;top:4280;width:876;height:10" type="#_x0000_t75" stroked="false">
              <v:imagedata r:id="rId481" o:title=""/>
            </v:shape>
            <v:shape style="position:absolute;left:6443;top:4280;width:2557;height:10" type="#_x0000_t75" stroked="false">
              <v:imagedata r:id="rId482" o:title=""/>
            </v:shape>
            <v:shape style="position:absolute;left:8995;top:4280;width:1594;height:10" type="#_x0000_t75" stroked="false">
              <v:imagedata r:id="rId483" o:title=""/>
            </v:shape>
            <w10:wrap type="none"/>
          </v:group>
        </w:pict>
      </w:r>
      <w:r>
        <w:rPr/>
        <w:pict>
          <v:group style="position:absolute;margin-left:147.5pt;margin-top:249.979965pt;width:381.95pt;height:5.05pt;mso-position-horizontal-relative:page;mso-position-vertical-relative:page;z-index:-980008" coordorigin="2950,5000" coordsize="7639,101">
            <v:shape style="position:absolute;left:2950;top:5000;width:2645;height:101" type="#_x0000_t75" stroked="false">
              <v:imagedata r:id="rId484" o:title=""/>
            </v:shape>
            <v:shape style="position:absolute;left:5571;top:5091;width:876;height:10" type="#_x0000_t75" stroked="false">
              <v:imagedata r:id="rId485" o:title=""/>
            </v:shape>
            <v:shape style="position:absolute;left:6443;top:5091;width:2557;height:10" type="#_x0000_t75" stroked="false">
              <v:imagedata r:id="rId486" o:title=""/>
            </v:shape>
            <v:shape style="position:absolute;left:8995;top:5091;width:1594;height:10" type="#_x0000_t75" stroked="false">
              <v:imagedata r:id="rId487" o:title=""/>
            </v:shape>
            <w10:wrap type="none"/>
          </v:group>
        </w:pict>
      </w:r>
      <w:r>
        <w:rPr/>
        <w:pict>
          <v:group style="position:absolute;margin-left:147.5pt;margin-top:295.010010pt;width:381.95pt;height:.5pt;mso-position-horizontal-relative:page;mso-position-vertical-relative:page;z-index:-979984" coordorigin="2950,5900" coordsize="7639,10">
            <v:shape style="position:absolute;left:2950;top:5900;width:2626;height:10" type="#_x0000_t75" stroked="false">
              <v:imagedata r:id="rId480" o:title=""/>
            </v:shape>
            <v:shape style="position:absolute;left:5571;top:5900;width:876;height:10" type="#_x0000_t75" stroked="false">
              <v:imagedata r:id="rId485" o:title=""/>
            </v:shape>
            <v:shape style="position:absolute;left:6443;top:5900;width:2557;height:10" type="#_x0000_t75" stroked="false">
              <v:imagedata r:id="rId486" o:title=""/>
            </v:shape>
            <v:shape style="position:absolute;left:8995;top:5900;width:1594;height:10" type="#_x0000_t75" stroked="false">
              <v:imagedata r:id="rId487" o:title=""/>
            </v:shape>
            <w10:wrap type="none"/>
          </v:group>
        </w:pict>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tabs>
          <w:tab w:pos="1393" w:val="left" w:leader="none"/>
        </w:tabs>
        <w:spacing w:before="36"/>
        <w:ind w:left="855" w:right="4190" w:firstLine="0"/>
        <w:jc w:val="left"/>
        <w:rPr>
          <w:rFonts w:ascii="宋体" w:hAnsi="宋体" w:cs="宋体" w:eastAsia="宋体" w:hint="default"/>
          <w:sz w:val="21"/>
          <w:szCs w:val="21"/>
        </w:rPr>
      </w:pPr>
      <w:r>
        <w:rPr/>
        <w:pict>
          <v:shape style="position:absolute;margin-left:278.809998pt;margin-top:38.543674pt;width:.47998pt;height:.12pt;mso-position-horizontal-relative:page;mso-position-vertical-relative:paragraph;z-index:-980152" type="#_x0000_t75" stroked="false">
            <v:imagedata r:id="rId470" o:title=""/>
          </v:shape>
        </w:pict>
      </w:r>
      <w:r>
        <w:rPr/>
        <w:pict>
          <v:shape style="position:absolute;margin-left:322.390015pt;margin-top:38.543674pt;width:.48001pt;height:.12pt;mso-position-horizontal-relative:page;mso-position-vertical-relative:paragraph;z-index:-980128" type="#_x0000_t75" stroked="false">
            <v:imagedata r:id="rId470" o:title=""/>
          </v:shape>
        </w:pict>
      </w:r>
      <w:r>
        <w:rPr/>
        <w:pict>
          <v:shape style="position:absolute;margin-left:386.109985pt;margin-top:38.543674pt;width:.48001pt;height:.12pt;mso-position-horizontal-relative:page;mso-position-vertical-relative:paragraph;z-index:-980104" type="#_x0000_t75" stroked="false">
            <v:imagedata r:id="rId470" o:title=""/>
          </v:shape>
        </w:pict>
      </w:r>
      <w:r>
        <w:rPr/>
        <w:pict>
          <v:shape style="position:absolute;margin-left:449.980011pt;margin-top:38.543674pt;width:.47998pt;height:.12pt;mso-position-horizontal-relative:page;mso-position-vertical-relative:paragraph;z-index:-980080" type="#_x0000_t75" stroked="false">
            <v:imagedata r:id="rId470" o:title=""/>
          </v:shape>
        </w:pict>
      </w:r>
      <w:r>
        <w:rPr/>
        <w:pict>
          <v:group style="position:absolute;margin-left:147.5pt;margin-top:78.623695pt;width:381.95pt;height:.5pt;mso-position-horizontal-relative:page;mso-position-vertical-relative:paragraph;z-index:-980056" coordorigin="2950,1572" coordsize="7639,10">
            <v:shape style="position:absolute;left:2950;top:1572;width:2626;height:10" type="#_x0000_t75" stroked="false">
              <v:imagedata r:id="rId480" o:title=""/>
            </v:shape>
            <v:shape style="position:absolute;left:5571;top:1572;width:876;height:10" type="#_x0000_t75" stroked="false">
              <v:imagedata r:id="rId485" o:title=""/>
            </v:shape>
            <v:shape style="position:absolute;left:6443;top:1572;width:2557;height:10" type="#_x0000_t75" stroked="false">
              <v:imagedata r:id="rId486" o:title=""/>
            </v:shape>
            <v:shape style="position:absolute;left:8995;top:1572;width:1594;height:10" type="#_x0000_t75" stroked="false">
              <v:imagedata r:id="rId487" o:title=""/>
            </v:shape>
            <w10:wrap type="none"/>
          </v:group>
        </w:pict>
      </w:r>
      <w:r>
        <w:rPr>
          <w:rFonts w:ascii="宋体" w:hAnsi="宋体" w:cs="宋体" w:eastAsia="宋体" w:hint="default"/>
          <w:b/>
          <w:bCs/>
          <w:sz w:val="21"/>
          <w:szCs w:val="21"/>
        </w:rPr>
        <w:t>5</w:t>
      </w:r>
      <w:r>
        <w:rPr>
          <w:rFonts w:ascii="宋体" w:hAnsi="宋体" w:cs="宋体" w:eastAsia="宋体" w:hint="default"/>
          <w:b/>
          <w:bCs/>
          <w:sz w:val="21"/>
          <w:szCs w:val="21"/>
        </w:rPr>
        <w:t>、</w:t>
        <w:tab/>
        <w:t>应收账款中欠款金额前五名：</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1275" w:type="dxa"/>
        <w:tblLayout w:type="fixed"/>
        <w:tblCellMar>
          <w:top w:w="0" w:type="dxa"/>
          <w:left w:w="0" w:type="dxa"/>
          <w:bottom w:w="0" w:type="dxa"/>
          <w:right w:w="0" w:type="dxa"/>
        </w:tblCellMar>
        <w:tblLook w:val="01E0"/>
      </w:tblPr>
      <w:tblGrid>
        <w:gridCol w:w="2645"/>
        <w:gridCol w:w="872"/>
        <w:gridCol w:w="1274"/>
        <w:gridCol w:w="1277"/>
        <w:gridCol w:w="1584"/>
      </w:tblGrid>
      <w:tr>
        <w:trPr>
          <w:trHeight w:val="906" w:hRule="exact"/>
        </w:trPr>
        <w:tc>
          <w:tcPr>
            <w:tcW w:w="2645" w:type="dxa"/>
            <w:tcBorders>
              <w:top w:val="single" w:sz="12" w:space="0" w:color="000000"/>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872" w:type="dxa"/>
            <w:tcBorders>
              <w:top w:val="single" w:sz="12" w:space="0" w:color="000000"/>
              <w:left w:val="single" w:sz="4" w:space="0" w:color="000000"/>
              <w:bottom w:val="nil" w:sz="6" w:space="0" w:color="auto"/>
              <w:right w:val="single" w:sz="4" w:space="0" w:color="000000"/>
            </w:tcBorders>
          </w:tcPr>
          <w:p>
            <w:pPr>
              <w:pStyle w:val="TableParagraph"/>
              <w:spacing w:line="405" w:lineRule="auto" w:before="137"/>
              <w:ind w:left="160" w:right="159"/>
              <w:jc w:val="left"/>
              <w:rPr>
                <w:rFonts w:ascii="宋体" w:hAnsi="宋体" w:cs="宋体" w:eastAsia="宋体" w:hint="default"/>
                <w:sz w:val="18"/>
                <w:szCs w:val="18"/>
              </w:rPr>
            </w:pPr>
            <w:r>
              <w:rPr>
                <w:rFonts w:ascii="宋体" w:hAnsi="宋体" w:cs="宋体" w:eastAsia="宋体" w:hint="default"/>
                <w:sz w:val="18"/>
                <w:szCs w:val="18"/>
              </w:rPr>
              <w:t>与本公 司关系</w:t>
            </w:r>
          </w:p>
        </w:tc>
        <w:tc>
          <w:tcPr>
            <w:tcW w:w="127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452"/>
              <w:jc w:val="right"/>
              <w:rPr>
                <w:rFonts w:ascii="宋体" w:hAnsi="宋体" w:cs="宋体" w:eastAsia="宋体" w:hint="default"/>
                <w:sz w:val="18"/>
                <w:szCs w:val="18"/>
              </w:rPr>
            </w:pPr>
            <w:r>
              <w:rPr>
                <w:rFonts w:ascii="宋体" w:hAnsi="宋体" w:cs="宋体" w:eastAsia="宋体" w:hint="default"/>
                <w:sz w:val="18"/>
                <w:szCs w:val="18"/>
              </w:rPr>
              <w:t>年限</w:t>
            </w:r>
          </w:p>
        </w:tc>
        <w:tc>
          <w:tcPr>
            <w:tcW w:w="1584" w:type="dxa"/>
            <w:tcBorders>
              <w:top w:val="single" w:sz="12" w:space="0" w:color="000000"/>
              <w:left w:val="single" w:sz="4" w:space="0" w:color="000000"/>
              <w:bottom w:val="nil" w:sz="6" w:space="0" w:color="auto"/>
              <w:right w:val="nil" w:sz="6" w:space="0" w:color="auto"/>
            </w:tcBorders>
          </w:tcPr>
          <w:p>
            <w:pPr>
              <w:pStyle w:val="TableParagraph"/>
              <w:spacing w:line="405" w:lineRule="auto" w:before="137"/>
              <w:ind w:left="381" w:right="161"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 的比例</w:t>
            </w:r>
            <w:r>
              <w:rPr>
                <w:rFonts w:ascii="Times New Roman" w:hAnsi="Times New Roman" w:cs="Times New Roman" w:eastAsia="Times New Roman" w:hint="default"/>
                <w:sz w:val="18"/>
                <w:szCs w:val="18"/>
              </w:rPr>
              <w:t>(%)</w:t>
            </w:r>
          </w:p>
        </w:tc>
      </w:tr>
      <w:tr>
        <w:trPr>
          <w:trHeight w:val="806" w:hRule="exact"/>
        </w:trPr>
        <w:tc>
          <w:tcPr>
            <w:tcW w:w="2645" w:type="dxa"/>
            <w:tcBorders>
              <w:top w:val="nil" w:sz="6" w:space="0" w:color="auto"/>
              <w:left w:val="nil" w:sz="6" w:space="0" w:color="auto"/>
              <w:bottom w:val="nil" w:sz="6" w:space="0" w:color="auto"/>
              <w:right w:val="single" w:sz="4" w:space="0" w:color="000000"/>
            </w:tcBorders>
          </w:tcPr>
          <w:p>
            <w:pPr>
              <w:pStyle w:val="TableParagraph"/>
              <w:spacing w:line="408" w:lineRule="auto" w:before="54"/>
              <w:ind w:left="122" w:right="90" w:firstLine="91"/>
              <w:jc w:val="left"/>
              <w:rPr>
                <w:rFonts w:ascii="宋体" w:hAnsi="宋体" w:cs="宋体" w:eastAsia="宋体" w:hint="default"/>
                <w:sz w:val="18"/>
                <w:szCs w:val="18"/>
              </w:rPr>
            </w:pPr>
            <w:r>
              <w:rPr>
                <w:rFonts w:ascii="宋体" w:hAnsi="宋体" w:cs="宋体" w:eastAsia="宋体" w:hint="default"/>
                <w:spacing w:val="14"/>
                <w:sz w:val="18"/>
                <w:szCs w:val="18"/>
              </w:rPr>
              <w:t>中国移动通信集团有限公司 </w:t>
            </w:r>
            <w:r>
              <w:rPr>
                <w:rFonts w:ascii="宋体" w:hAnsi="宋体" w:cs="宋体" w:eastAsia="宋体" w:hint="default"/>
                <w:sz w:val="18"/>
                <w:szCs w:val="18"/>
              </w:rPr>
              <w:t>广东分公司</w:t>
            </w:r>
          </w:p>
        </w:tc>
        <w:tc>
          <w:tcPr>
            <w:tcW w:w="8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5,851,915.06</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442"/>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584"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6.94</w:t>
            </w:r>
          </w:p>
        </w:tc>
      </w:tr>
      <w:tr>
        <w:trPr>
          <w:trHeight w:val="632" w:hRule="exact"/>
        </w:trPr>
        <w:tc>
          <w:tcPr>
            <w:tcW w:w="2645"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日立（上海）贸易有限公司</w:t>
            </w:r>
          </w:p>
        </w:tc>
        <w:tc>
          <w:tcPr>
            <w:tcW w:w="8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4,250,548.24</w:t>
            </w:r>
          </w:p>
        </w:tc>
        <w:tc>
          <w:tcPr>
            <w:tcW w:w="1277" w:type="dxa"/>
            <w:vMerge w:val="restart"/>
            <w:tcBorders>
              <w:top w:val="nil" w:sz="6" w:space="0" w:color="auto"/>
              <w:left w:val="single" w:sz="4" w:space="0" w:color="000000"/>
              <w:right w:val="single" w:sz="4" w:space="0" w:color="000000"/>
            </w:tcBorders>
          </w:tcPr>
          <w:p>
            <w:pPr>
              <w:pStyle w:val="TableParagraph"/>
              <w:spacing w:line="240" w:lineRule="auto" w:before="5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一年以内及</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1</w:t>
            </w:r>
          </w:p>
          <w:p>
            <w:pPr>
              <w:pStyle w:val="TableParagraph"/>
              <w:spacing w:line="240" w:lineRule="auto" w:before="149"/>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84"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5.04</w:t>
            </w:r>
          </w:p>
        </w:tc>
      </w:tr>
      <w:tr>
        <w:trPr>
          <w:trHeight w:val="71" w:hRule="exact"/>
        </w:trPr>
        <w:tc>
          <w:tcPr>
            <w:tcW w:w="2645"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584" w:type="dxa"/>
            <w:tcBorders>
              <w:top w:val="nil" w:sz="6" w:space="0" w:color="auto"/>
              <w:left w:val="single" w:sz="4" w:space="0" w:color="000000"/>
              <w:bottom w:val="nil" w:sz="6" w:space="0" w:color="auto"/>
              <w:right w:val="nil" w:sz="6" w:space="0" w:color="auto"/>
            </w:tcBorders>
          </w:tcPr>
          <w:p>
            <w:pPr/>
          </w:p>
        </w:tc>
      </w:tr>
      <w:tr>
        <w:trPr>
          <w:trHeight w:val="30" w:hRule="exact"/>
        </w:trPr>
        <w:tc>
          <w:tcPr>
            <w:tcW w:w="2645"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bottom w:val="nil" w:sz="6" w:space="0" w:color="auto"/>
              <w:right w:val="single" w:sz="4" w:space="0" w:color="000000"/>
            </w:tcBorders>
          </w:tcPr>
          <w:p>
            <w:pPr/>
          </w:p>
        </w:tc>
        <w:tc>
          <w:tcPr>
            <w:tcW w:w="1584" w:type="dxa"/>
            <w:tcBorders>
              <w:top w:val="nil" w:sz="6" w:space="0" w:color="auto"/>
              <w:left w:val="single" w:sz="4" w:space="0" w:color="000000"/>
              <w:bottom w:val="nil" w:sz="6" w:space="0" w:color="auto"/>
              <w:right w:val="nil" w:sz="6" w:space="0" w:color="auto"/>
            </w:tcBorders>
          </w:tcPr>
          <w:p>
            <w:pPr/>
          </w:p>
        </w:tc>
      </w:tr>
      <w:tr>
        <w:trPr>
          <w:trHeight w:val="888" w:hRule="exact"/>
        </w:trPr>
        <w:tc>
          <w:tcPr>
            <w:tcW w:w="2645" w:type="dxa"/>
            <w:tcBorders>
              <w:top w:val="nil" w:sz="6" w:space="0" w:color="auto"/>
              <w:left w:val="nil" w:sz="6" w:space="0" w:color="auto"/>
              <w:bottom w:val="nil" w:sz="6" w:space="0" w:color="auto"/>
              <w:right w:val="single" w:sz="4" w:space="0" w:color="000000"/>
            </w:tcBorders>
          </w:tcPr>
          <w:p>
            <w:pPr>
              <w:pStyle w:val="TableParagraph"/>
              <w:spacing w:line="408" w:lineRule="auto" w:before="136"/>
              <w:ind w:left="122" w:right="99" w:firstLine="91"/>
              <w:jc w:val="left"/>
              <w:rPr>
                <w:rFonts w:ascii="宋体" w:hAnsi="宋体" w:cs="宋体" w:eastAsia="宋体" w:hint="default"/>
                <w:sz w:val="18"/>
                <w:szCs w:val="18"/>
              </w:rPr>
            </w:pPr>
            <w:r>
              <w:rPr>
                <w:rFonts w:ascii="宋体" w:hAnsi="宋体" w:cs="宋体" w:eastAsia="宋体" w:hint="default"/>
                <w:spacing w:val="-2"/>
                <w:sz w:val="18"/>
                <w:szCs w:val="18"/>
              </w:rPr>
              <w:t>国际商业机器（中国）有限公</w:t>
            </w:r>
            <w:r>
              <w:rPr>
                <w:rFonts w:ascii="宋体" w:hAnsi="宋体" w:cs="宋体" w:eastAsia="宋体" w:hint="default"/>
                <w:sz w:val="18"/>
                <w:szCs w:val="18"/>
              </w:rPr>
              <w:t> 司</w:t>
            </w:r>
          </w:p>
        </w:tc>
        <w:tc>
          <w:tcPr>
            <w:tcW w:w="87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left="112" w:right="0"/>
              <w:jc w:val="center"/>
              <w:rPr>
                <w:rFonts w:ascii="Times New Roman" w:hAnsi="Times New Roman" w:cs="Times New Roman" w:eastAsia="Times New Roman" w:hint="default"/>
                <w:sz w:val="18"/>
                <w:szCs w:val="18"/>
              </w:rPr>
            </w:pPr>
            <w:r>
              <w:rPr>
                <w:rFonts w:ascii="Times New Roman"/>
                <w:sz w:val="18"/>
              </w:rPr>
              <w:t>4,239,609.83</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right="442"/>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584"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right="105"/>
              <w:jc w:val="right"/>
              <w:rPr>
                <w:rFonts w:ascii="Times New Roman" w:hAnsi="Times New Roman" w:cs="Times New Roman" w:eastAsia="Times New Roman" w:hint="default"/>
                <w:sz w:val="18"/>
                <w:szCs w:val="18"/>
              </w:rPr>
            </w:pPr>
            <w:r>
              <w:rPr>
                <w:rFonts w:ascii="Times New Roman"/>
                <w:spacing w:val="-1"/>
                <w:sz w:val="18"/>
              </w:rPr>
              <w:t>5.03</w:t>
            </w:r>
          </w:p>
        </w:tc>
      </w:tr>
      <w:tr>
        <w:trPr>
          <w:trHeight w:val="733" w:hRule="exact"/>
        </w:trPr>
        <w:tc>
          <w:tcPr>
            <w:tcW w:w="2645"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213" w:right="0"/>
              <w:jc w:val="left"/>
              <w:rPr>
                <w:rFonts w:ascii="宋体" w:hAnsi="宋体" w:cs="宋体" w:eastAsia="宋体" w:hint="default"/>
                <w:sz w:val="18"/>
                <w:szCs w:val="18"/>
              </w:rPr>
            </w:pPr>
            <w:r>
              <w:rPr>
                <w:rFonts w:ascii="宋体" w:hAnsi="宋体" w:cs="宋体" w:eastAsia="宋体" w:hint="default"/>
                <w:sz w:val="18"/>
                <w:szCs w:val="18"/>
              </w:rPr>
              <w:t>富士通（中国）信息系统有限</w:t>
            </w: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4,185,277.97</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442"/>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584"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4.97</w:t>
            </w:r>
          </w:p>
        </w:tc>
      </w:tr>
      <w:tr>
        <w:trPr>
          <w:trHeight w:val="816" w:hRule="exact"/>
        </w:trPr>
        <w:tc>
          <w:tcPr>
            <w:tcW w:w="2645" w:type="dxa"/>
            <w:tcBorders>
              <w:top w:val="nil" w:sz="6" w:space="0" w:color="auto"/>
              <w:left w:val="nil" w:sz="6" w:space="0" w:color="auto"/>
              <w:bottom w:val="single" w:sz="12" w:space="0" w:color="000000"/>
              <w:right w:val="single" w:sz="4" w:space="0" w:color="000000"/>
            </w:tcBorders>
          </w:tcPr>
          <w:p>
            <w:pPr>
              <w:pStyle w:val="TableParagraph"/>
              <w:spacing w:line="400" w:lineRule="exact" w:before="25"/>
              <w:ind w:left="122" w:right="98" w:firstLine="91"/>
              <w:jc w:val="left"/>
              <w:rPr>
                <w:rFonts w:ascii="宋体" w:hAnsi="宋体" w:cs="宋体" w:eastAsia="宋体" w:hint="default"/>
                <w:sz w:val="18"/>
                <w:szCs w:val="18"/>
              </w:rPr>
            </w:pPr>
            <w:r>
              <w:rPr>
                <w:rFonts w:ascii="宋体" w:hAnsi="宋体" w:cs="宋体" w:eastAsia="宋体" w:hint="default"/>
                <w:spacing w:val="-2"/>
                <w:sz w:val="18"/>
                <w:szCs w:val="18"/>
              </w:rPr>
              <w:t>德勤管理咨询（上海）有限公</w:t>
            </w:r>
            <w:r>
              <w:rPr>
                <w:rFonts w:ascii="宋体" w:hAnsi="宋体" w:cs="宋体" w:eastAsia="宋体" w:hint="default"/>
                <w:sz w:val="18"/>
                <w:szCs w:val="18"/>
              </w:rPr>
              <w:t> 司</w:t>
            </w:r>
          </w:p>
        </w:tc>
        <w:tc>
          <w:tcPr>
            <w:tcW w:w="87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274"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left="112" w:right="0"/>
              <w:jc w:val="center"/>
              <w:rPr>
                <w:rFonts w:ascii="Times New Roman" w:hAnsi="Times New Roman" w:cs="Times New Roman" w:eastAsia="Times New Roman" w:hint="default"/>
                <w:sz w:val="18"/>
                <w:szCs w:val="18"/>
              </w:rPr>
            </w:pPr>
            <w:r>
              <w:rPr>
                <w:rFonts w:ascii="Times New Roman"/>
                <w:sz w:val="18"/>
              </w:rPr>
              <w:t>4,009,500.00</w:t>
            </w:r>
          </w:p>
        </w:tc>
        <w:tc>
          <w:tcPr>
            <w:tcW w:w="12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right="442"/>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584" w:type="dxa"/>
            <w:tcBorders>
              <w:top w:val="nil" w:sz="6" w:space="0" w:color="auto"/>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right="105"/>
              <w:jc w:val="right"/>
              <w:rPr>
                <w:rFonts w:ascii="Times New Roman" w:hAnsi="Times New Roman" w:cs="Times New Roman" w:eastAsia="Times New Roman" w:hint="default"/>
                <w:sz w:val="18"/>
                <w:szCs w:val="18"/>
              </w:rPr>
            </w:pPr>
            <w:r>
              <w:rPr>
                <w:rFonts w:ascii="Times New Roman"/>
                <w:spacing w:val="-1"/>
                <w:sz w:val="18"/>
              </w:rPr>
              <w:t>4.76</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tabs>
          <w:tab w:pos="1393" w:val="left" w:leader="none"/>
        </w:tabs>
        <w:spacing w:before="36"/>
        <w:ind w:left="855" w:right="4190" w:firstLine="0"/>
        <w:jc w:val="left"/>
        <w:rPr>
          <w:rFonts w:ascii="宋体" w:hAnsi="宋体" w:cs="宋体" w:eastAsia="宋体" w:hint="default"/>
          <w:sz w:val="21"/>
          <w:szCs w:val="21"/>
        </w:rPr>
      </w:pPr>
      <w:r>
        <w:rPr/>
        <w:pict>
          <v:group style="position:absolute;margin-left:147.5pt;margin-top:-69.456306pt;width:381.95pt;height:5.05pt;mso-position-horizontal-relative:page;mso-position-vertical-relative:paragraph;z-index:-979960" coordorigin="2950,-1389" coordsize="7639,101">
            <v:shape style="position:absolute;left:2950;top:-1389;width:2645;height:101" type="#_x0000_t75" stroked="false">
              <v:imagedata r:id="rId488" o:title=""/>
            </v:shape>
            <v:shape style="position:absolute;left:5571;top:-1298;width:876;height:10" type="#_x0000_t75" stroked="false">
              <v:imagedata r:id="rId485" o:title=""/>
            </v:shape>
            <v:shape style="position:absolute;left:6443;top:-1298;width:2557;height:10" type="#_x0000_t75" stroked="false">
              <v:imagedata r:id="rId486" o:title=""/>
            </v:shape>
            <v:shape style="position:absolute;left:8995;top:-1298;width:1594;height:10" type="#_x0000_t75" stroked="false">
              <v:imagedata r:id="rId487" o:title=""/>
            </v:shape>
            <w10:wrap type="none"/>
          </v:group>
        </w:pict>
      </w:r>
      <w:r>
        <w:rPr/>
        <w:pict>
          <v:shape style="position:absolute;margin-left:259.850006pt;margin-top:38.543686pt;width:.48001pt;height:.12pt;mso-position-horizontal-relative:page;mso-position-vertical-relative:paragraph;z-index:-979936" type="#_x0000_t75" stroked="false">
            <v:imagedata r:id="rId470" o:title=""/>
          </v:shape>
        </w:pict>
      </w:r>
      <w:r>
        <w:rPr/>
        <w:pict>
          <v:shape style="position:absolute;margin-left:335.829987pt;margin-top:38.543686pt;width:.48001pt;height:.12pt;mso-position-horizontal-relative:page;mso-position-vertical-relative:paragraph;z-index:-979912" type="#_x0000_t75" stroked="false">
            <v:imagedata r:id="rId470" o:title=""/>
          </v:shape>
        </w:pict>
      </w:r>
      <w:r>
        <w:rPr/>
        <w:pict>
          <v:shape style="position:absolute;margin-left:438.429993pt;margin-top:38.543686pt;width:.47998pt;height:.12pt;mso-position-horizontal-relative:page;mso-position-vertical-relative:paragraph;z-index:-979888" type="#_x0000_t75" stroked="false">
            <v:imagedata r:id="rId470" o:title=""/>
          </v:shape>
        </w:pict>
      </w:r>
      <w:r>
        <w:rPr>
          <w:rFonts w:ascii="宋体" w:hAnsi="宋体" w:cs="宋体" w:eastAsia="宋体" w:hint="default"/>
          <w:b/>
          <w:bCs/>
          <w:sz w:val="21"/>
          <w:szCs w:val="21"/>
        </w:rPr>
        <w:t>6</w:t>
      </w:r>
      <w:r>
        <w:rPr>
          <w:rFonts w:ascii="宋体" w:hAnsi="宋体" w:cs="宋体" w:eastAsia="宋体" w:hint="default"/>
          <w:b/>
          <w:bCs/>
          <w:sz w:val="21"/>
          <w:szCs w:val="21"/>
        </w:rPr>
        <w:t>、</w:t>
        <w:tab/>
        <w:t>年末应收账款中应收关联方账款情况：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1275" w:type="dxa"/>
        <w:tblLayout w:type="fixed"/>
        <w:tblCellMar>
          <w:top w:w="0" w:type="dxa"/>
          <w:left w:w="0" w:type="dxa"/>
          <w:bottom w:w="0" w:type="dxa"/>
          <w:right w:w="0" w:type="dxa"/>
        </w:tblCellMar>
        <w:tblLook w:val="01E0"/>
      </w:tblPr>
      <w:tblGrid>
        <w:gridCol w:w="2266"/>
        <w:gridCol w:w="1520"/>
        <w:gridCol w:w="2052"/>
        <w:gridCol w:w="1810"/>
      </w:tblGrid>
      <w:tr>
        <w:trPr>
          <w:trHeight w:val="889" w:hRule="exact"/>
        </w:trPr>
        <w:tc>
          <w:tcPr>
            <w:tcW w:w="2266" w:type="dxa"/>
            <w:tcBorders>
              <w:top w:val="single" w:sz="12" w:space="0" w:color="000000"/>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71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2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05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59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10" w:type="dxa"/>
            <w:tcBorders>
              <w:top w:val="single" w:sz="12" w:space="0" w:color="000000"/>
              <w:left w:val="single" w:sz="4" w:space="0" w:color="000000"/>
              <w:bottom w:val="nil" w:sz="6" w:space="0" w:color="auto"/>
              <w:right w:val="nil" w:sz="6" w:space="0" w:color="auto"/>
            </w:tcBorders>
          </w:tcPr>
          <w:p>
            <w:pPr>
              <w:pStyle w:val="TableParagraph"/>
              <w:spacing w:line="350" w:lineRule="auto" w:before="93"/>
              <w:ind w:left="427" w:right="165" w:hanging="264"/>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占应收账款总额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r>
      <w:tr>
        <w:trPr>
          <w:trHeight w:val="352" w:hRule="exact"/>
        </w:trPr>
        <w:tc>
          <w:tcPr>
            <w:tcW w:w="2266" w:type="dxa"/>
            <w:tcBorders>
              <w:top w:val="nil" w:sz="6" w:space="0" w:color="auto"/>
              <w:left w:val="nil" w:sz="6" w:space="0" w:color="auto"/>
              <w:bottom w:val="single" w:sz="12"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21"/>
                <w:szCs w:val="21"/>
              </w:rPr>
            </w:pPr>
            <w:r>
              <w:rPr>
                <w:rFonts w:ascii="宋体" w:hAnsi="宋体" w:cs="宋体" w:eastAsia="宋体" w:hint="default"/>
                <w:sz w:val="21"/>
                <w:szCs w:val="21"/>
              </w:rPr>
              <w:t>汉得日本株式会社</w:t>
            </w:r>
          </w:p>
        </w:tc>
        <w:tc>
          <w:tcPr>
            <w:tcW w:w="152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0"/>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205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9"/>
              <w:ind w:left="837" w:right="0"/>
              <w:jc w:val="left"/>
              <w:rPr>
                <w:rFonts w:ascii="Times New Roman" w:hAnsi="Times New Roman" w:cs="Times New Roman" w:eastAsia="Times New Roman" w:hint="default"/>
                <w:sz w:val="21"/>
                <w:szCs w:val="21"/>
              </w:rPr>
            </w:pPr>
            <w:r>
              <w:rPr>
                <w:rFonts w:ascii="Times New Roman"/>
                <w:sz w:val="21"/>
              </w:rPr>
              <w:t>3,656,446.64</w:t>
            </w:r>
          </w:p>
        </w:tc>
        <w:tc>
          <w:tcPr>
            <w:tcW w:w="1810" w:type="dxa"/>
            <w:tcBorders>
              <w:top w:val="nil" w:sz="6" w:space="0" w:color="auto"/>
              <w:left w:val="single" w:sz="4" w:space="0" w:color="000000"/>
              <w:bottom w:val="single" w:sz="12" w:space="0" w:color="000000"/>
              <w:right w:val="nil" w:sz="6" w:space="0" w:color="auto"/>
            </w:tcBorders>
          </w:tcPr>
          <w:p>
            <w:pPr>
              <w:pStyle w:val="TableParagraph"/>
              <w:spacing w:line="240" w:lineRule="auto" w:before="89"/>
              <w:ind w:right="103"/>
              <w:jc w:val="right"/>
              <w:rPr>
                <w:rFonts w:ascii="Times New Roman" w:hAnsi="Times New Roman" w:cs="Times New Roman" w:eastAsia="Times New Roman" w:hint="default"/>
                <w:sz w:val="21"/>
                <w:szCs w:val="21"/>
              </w:rPr>
            </w:pPr>
            <w:r>
              <w:rPr>
                <w:rFonts w:ascii="Times New Roman"/>
                <w:sz w:val="21"/>
              </w:rPr>
              <w:t>4.34</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spacing w:before="36"/>
        <w:ind w:left="855" w:right="0" w:firstLine="0"/>
        <w:jc w:val="left"/>
        <w:rPr>
          <w:rFonts w:ascii="宋体" w:hAnsi="宋体" w:cs="宋体" w:eastAsia="宋体" w:hint="default"/>
          <w:sz w:val="21"/>
          <w:szCs w:val="21"/>
        </w:rPr>
      </w:pPr>
      <w:r>
        <w:rPr/>
        <w:pict>
          <v:group style="position:absolute;margin-left:147.5pt;margin-top:-44.856323pt;width:381.7pt;height:.5pt;mso-position-horizontal-relative:page;mso-position-vertical-relative:paragraph;z-index:-979864" coordorigin="2950,-897" coordsize="7634,10">
            <v:shape style="position:absolute;left:2950;top:-897;width:3767;height:10" type="#_x0000_t75" stroked="false">
              <v:imagedata r:id="rId489" o:title=""/>
            </v:shape>
            <v:shape style="position:absolute;left:6712;top:-897;width:2057;height:10" type="#_x0000_t75" stroked="false">
              <v:imagedata r:id="rId490" o:title=""/>
            </v:shape>
            <v:shape style="position:absolute;left:8764;top:-897;width:1820;height:10" type="#_x0000_t75" stroked="false">
              <v:imagedata r:id="rId491" o:title=""/>
            </v:shape>
            <w10:wrap type="none"/>
          </v:group>
        </w:pic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、年末无不符合终止确认条件的应收账款的转移金额。</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6"/>
          <w:szCs w:val="16"/>
        </w:rPr>
      </w:pPr>
    </w:p>
    <w:p>
      <w:pPr>
        <w:spacing w:before="0"/>
        <w:ind w:left="85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、年末无以应收账款为标的资产进行资产证券化的情况。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92" w:footer="1186" w:top="1080" w:bottom="1380" w:left="166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tabs>
          <w:tab w:pos="977" w:val="left" w:leader="none"/>
        </w:tabs>
        <w:spacing w:before="36"/>
        <w:ind w:left="138" w:right="419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tabs>
          <w:tab w:pos="1409" w:val="left" w:leader="none"/>
        </w:tabs>
        <w:spacing w:before="0"/>
        <w:ind w:left="855" w:right="419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tab/>
        <w:t>其他应收款按种类披露：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p>
      <w:pPr>
        <w:spacing w:line="7342" w:lineRule="exact"/>
        <w:ind w:left="1261" w:right="0" w:firstLine="0"/>
        <w:rPr>
          <w:rFonts w:ascii="宋体" w:hAnsi="宋体" w:cs="宋体" w:eastAsia="宋体" w:hint="default"/>
          <w:sz w:val="20"/>
          <w:szCs w:val="20"/>
        </w:rPr>
      </w:pPr>
      <w:r>
        <w:rPr>
          <w:rFonts w:ascii="宋体" w:hAnsi="宋体" w:cs="宋体" w:eastAsia="宋体" w:hint="default"/>
          <w:position w:val="-146"/>
          <w:sz w:val="20"/>
          <w:szCs w:val="20"/>
        </w:rPr>
        <w:pict>
          <v:group style="width:412.4pt;height:367.15pt;mso-position-horizontal-relative:char;mso-position-vertical-relative:line" coordorigin="0,0" coordsize="8248,7343">
            <v:group style="position:absolute;left:29;top:14;width:1112;height:2" coordorigin="29,14" coordsize="1112,2">
              <v:shape style="position:absolute;left:29;top:14;width:1112;height:2" coordorigin="29,14" coordsize="1112,0" path="m29,14l1140,14e" filled="false" stroked="true" strokeweight="1.44pt" strokecolor="#000000">
                <v:path arrowok="t"/>
              </v:shape>
              <v:shape style="position:absolute;left:1141;top:29;width:10;height:2" type="#_x0000_t75" stroked="false">
                <v:imagedata r:id="rId492" o:title=""/>
              </v:shape>
            </v:group>
            <v:group style="position:absolute;left:1141;top:14;width:29;height:2" coordorigin="1141,14" coordsize="29,2">
              <v:shape style="position:absolute;left:1141;top:14;width:29;height:2" coordorigin="1141,14" coordsize="29,0" path="m1141,14l1169,14e" filled="false" stroked="true" strokeweight="1.44pt" strokecolor="#000000">
                <v:path arrowok="t"/>
              </v:shape>
            </v:group>
            <v:group style="position:absolute;left:1169;top:14;width:3668;height:2" coordorigin="1169,14" coordsize="3668,2">
              <v:shape style="position:absolute;left:1169;top:14;width:3668;height:2" coordorigin="1169,14" coordsize="3668,0" path="m1169,14l4837,14e" filled="false" stroked="true" strokeweight="1.44pt" strokecolor="#000000">
                <v:path arrowok="t"/>
              </v:shape>
              <v:shape style="position:absolute;left:4837;top:29;width:10;height:2" type="#_x0000_t75" stroked="false">
                <v:imagedata r:id="rId492" o:title=""/>
              </v:shape>
            </v:group>
            <v:group style="position:absolute;left:4837;top:14;width:29;height:2" coordorigin="4837,14" coordsize="29,2">
              <v:shape style="position:absolute;left:4837;top:14;width:29;height:2" coordorigin="4837,14" coordsize="29,0" path="m4837,14l4866,14e" filled="false" stroked="true" strokeweight="1.44pt" strokecolor="#000000">
                <v:path arrowok="t"/>
              </v:shape>
            </v:group>
            <v:group style="position:absolute;left:4866;top:14;width:3368;height:2" coordorigin="4866,14" coordsize="3368,2">
              <v:shape style="position:absolute;left:4866;top:14;width:3368;height:2" coordorigin="4866,14" coordsize="3368,0" path="m4866,14l8233,14e" filled="false" stroked="true" strokeweight="1.44pt" strokecolor="#000000">
                <v:path arrowok="t"/>
              </v:shape>
            </v:group>
            <v:group style="position:absolute;left:1141;top:31;width:10;height:20" coordorigin="1141,31" coordsize="10,20">
              <v:shape style="position:absolute;left:1141;top:31;width:10;height:20" coordorigin="1141,31" coordsize="10,20" path="m1141,50l1150,50,1150,31,1141,31,1141,50xe" filled="true" fillcolor="#000000" stroked="false">
                <v:path arrowok="t"/>
                <v:fill type="solid"/>
              </v:shape>
            </v:group>
            <v:group style="position:absolute;left:1141;top:50;width:10;height:20" coordorigin="1141,50" coordsize="10,20">
              <v:shape style="position:absolute;left:1141;top:50;width:10;height:20" coordorigin="1141,50" coordsize="10,20" path="m1141,70l1150,70,1150,50,1141,50,1141,70xe" filled="true" fillcolor="#000000" stroked="false">
                <v:path arrowok="t"/>
                <v:fill type="solid"/>
              </v:shape>
            </v:group>
            <v:group style="position:absolute;left:1141;top:70;width:10;height:20" coordorigin="1141,70" coordsize="10,20">
              <v:shape style="position:absolute;left:1141;top:70;width:10;height:20" coordorigin="1141,70" coordsize="10,20" path="m1141,89l1150,89,1150,70,1141,70,1141,89xe" filled="true" fillcolor="#000000" stroked="false">
                <v:path arrowok="t"/>
                <v:fill type="solid"/>
              </v:shape>
            </v:group>
            <v:group style="position:absolute;left:1141;top:89;width:10;height:20" coordorigin="1141,89" coordsize="10,20">
              <v:shape style="position:absolute;left:1141;top:89;width:10;height:20" coordorigin="1141,89" coordsize="10,20" path="m1141,108l1150,108,1150,89,1141,89,1141,108xe" filled="true" fillcolor="#000000" stroked="false">
                <v:path arrowok="t"/>
                <v:fill type="solid"/>
              </v:shape>
            </v:group>
            <v:group style="position:absolute;left:1141;top:108;width:10;height:20" coordorigin="1141,108" coordsize="10,20">
              <v:shape style="position:absolute;left:1141;top:108;width:10;height:20" coordorigin="1141,108" coordsize="10,20" path="m1141,127l1150,127,1150,108,1141,108,1141,127xe" filled="true" fillcolor="#000000" stroked="false">
                <v:path arrowok="t"/>
                <v:fill type="solid"/>
              </v:shape>
            </v:group>
            <v:group style="position:absolute;left:1141;top:127;width:10;height:20" coordorigin="1141,127" coordsize="10,20">
              <v:shape style="position:absolute;left:1141;top:127;width:10;height:20" coordorigin="1141,127" coordsize="10,20" path="m1141,146l1150,146,1150,127,1141,127,1141,146xe" filled="true" fillcolor="#000000" stroked="false">
                <v:path arrowok="t"/>
                <v:fill type="solid"/>
              </v:shape>
            </v:group>
            <v:group style="position:absolute;left:1141;top:146;width:10;height:20" coordorigin="1141,146" coordsize="10,20">
              <v:shape style="position:absolute;left:1141;top:146;width:10;height:20" coordorigin="1141,146" coordsize="10,20" path="m1141,166l1150,166,1150,146,1141,146,1141,166xe" filled="true" fillcolor="#000000" stroked="false">
                <v:path arrowok="t"/>
                <v:fill type="solid"/>
              </v:shape>
            </v:group>
            <v:group style="position:absolute;left:1141;top:166;width:10;height:20" coordorigin="1141,166" coordsize="10,20">
              <v:shape style="position:absolute;left:1141;top:166;width:10;height:20" coordorigin="1141,166" coordsize="10,20" path="m1141,185l1150,185,1150,166,1141,166,1141,185xe" filled="true" fillcolor="#000000" stroked="false">
                <v:path arrowok="t"/>
                <v:fill type="solid"/>
              </v:shape>
            </v:group>
            <v:group style="position:absolute;left:1141;top:185;width:10;height:20" coordorigin="1141,185" coordsize="10,20">
              <v:shape style="position:absolute;left:1141;top:185;width:10;height:20" coordorigin="1141,185" coordsize="10,20" path="m1141,204l1150,204,1150,185,1141,185,1141,204xe" filled="true" fillcolor="#000000" stroked="false">
                <v:path arrowok="t"/>
                <v:fill type="solid"/>
              </v:shape>
            </v:group>
            <v:group style="position:absolute;left:1141;top:204;width:10;height:20" coordorigin="1141,204" coordsize="10,20">
              <v:shape style="position:absolute;left:1141;top:204;width:10;height:20" coordorigin="1141,204" coordsize="10,20" path="m1141,223l1150,223,1150,204,1141,204,1141,223xe" filled="true" fillcolor="#000000" stroked="false">
                <v:path arrowok="t"/>
                <v:fill type="solid"/>
              </v:shape>
            </v:group>
            <v:group style="position:absolute;left:1141;top:223;width:10;height:20" coordorigin="1141,223" coordsize="10,20">
              <v:shape style="position:absolute;left:1141;top:223;width:10;height:20" coordorigin="1141,223" coordsize="10,20" path="m1141,242l1150,242,1150,223,1141,223,1141,242xe" filled="true" fillcolor="#000000" stroked="false">
                <v:path arrowok="t"/>
                <v:fill type="solid"/>
              </v:shape>
            </v:group>
            <v:group style="position:absolute;left:1141;top:242;width:10;height:20" coordorigin="1141,242" coordsize="10,20">
              <v:shape style="position:absolute;left:1141;top:242;width:10;height:20" coordorigin="1141,242" coordsize="10,20" path="m1141,262l1150,262,1150,242,1141,242,1141,262xe" filled="true" fillcolor="#000000" stroked="false">
                <v:path arrowok="t"/>
                <v:fill type="solid"/>
              </v:shape>
            </v:group>
            <v:group style="position:absolute;left:1141;top:262;width:10;height:20" coordorigin="1141,262" coordsize="10,20">
              <v:shape style="position:absolute;left:1141;top:262;width:10;height:20" coordorigin="1141,262" coordsize="10,20" path="m1141,281l1150,281,1150,262,1141,262,1141,281xe" filled="true" fillcolor="#000000" stroked="false">
                <v:path arrowok="t"/>
                <v:fill type="solid"/>
              </v:shape>
            </v:group>
            <v:group style="position:absolute;left:1141;top:281;width:10;height:20" coordorigin="1141,281" coordsize="10,20">
              <v:shape style="position:absolute;left:1141;top:281;width:10;height:20" coordorigin="1141,281" coordsize="10,20" path="m1141,300l1150,300,1150,281,1141,281,1141,300xe" filled="true" fillcolor="#000000" stroked="false">
                <v:path arrowok="t"/>
                <v:fill type="solid"/>
              </v:shape>
            </v:group>
            <v:group style="position:absolute;left:1141;top:300;width:10;height:20" coordorigin="1141,300" coordsize="10,20">
              <v:shape style="position:absolute;left:1141;top:300;width:10;height:20" coordorigin="1141,300" coordsize="10,20" path="m1141,319l1150,319,1150,300,1141,300,1141,319xe" filled="true" fillcolor="#000000" stroked="false">
                <v:path arrowok="t"/>
                <v:fill type="solid"/>
              </v:shape>
            </v:group>
            <v:group style="position:absolute;left:1141;top:319;width:10;height:20" coordorigin="1141,319" coordsize="10,20">
              <v:shape style="position:absolute;left:1141;top:319;width:10;height:20" coordorigin="1141,319" coordsize="10,20" path="m1141,338l1150,338,1150,319,1141,319,1141,338xe" filled="true" fillcolor="#000000" stroked="false">
                <v:path arrowok="t"/>
                <v:fill type="solid"/>
              </v:shape>
            </v:group>
            <v:group style="position:absolute;left:1141;top:338;width:10;height:20" coordorigin="1141,338" coordsize="10,20">
              <v:shape style="position:absolute;left:1141;top:338;width:10;height:20" coordorigin="1141,338" coordsize="10,20" path="m1141,358l1150,358,1150,338,1141,338,1141,358xe" filled="true" fillcolor="#000000" stroked="false">
                <v:path arrowok="t"/>
                <v:fill type="solid"/>
              </v:shape>
            </v:group>
            <v:group style="position:absolute;left:1141;top:358;width:10;height:20" coordorigin="1141,358" coordsize="10,20">
              <v:shape style="position:absolute;left:1141;top:358;width:10;height:20" coordorigin="1141,358" coordsize="10,20" path="m1141,377l1150,377,1150,358,1141,358,1141,377xe" filled="true" fillcolor="#000000" stroked="false">
                <v:path arrowok="t"/>
                <v:fill type="solid"/>
              </v:shape>
            </v:group>
            <v:group style="position:absolute;left:1141;top:377;width:10;height:20" coordorigin="1141,377" coordsize="10,20">
              <v:shape style="position:absolute;left:1141;top:377;width:10;height:20" coordorigin="1141,377" coordsize="10,20" path="m1141,396l1150,396,1150,377,1141,377,1141,396xe" filled="true" fillcolor="#000000" stroked="false">
                <v:path arrowok="t"/>
                <v:fill type="solid"/>
              </v:shape>
            </v:group>
            <v:group style="position:absolute;left:1141;top:396;width:10;height:20" coordorigin="1141,396" coordsize="10,20">
              <v:shape style="position:absolute;left:1141;top:396;width:10;height:20" coordorigin="1141,396" coordsize="10,20" path="m1141,415l1150,415,1150,396,1141,396,1141,415xe" filled="true" fillcolor="#000000" stroked="false">
                <v:path arrowok="t"/>
                <v:fill type="solid"/>
              </v:shape>
            </v:group>
            <v:group style="position:absolute;left:1141;top:424;width:10;height:2" coordorigin="1141,424" coordsize="10,2">
              <v:shape style="position:absolute;left:1141;top:424;width:10;height:2" coordorigin="1141,424" coordsize="10,0" path="m1141,424l1150,424e" filled="false" stroked="true" strokeweight=".83997pt" strokecolor="#000000">
                <v:path arrowok="t"/>
              </v:shape>
            </v:group>
            <v:group style="position:absolute;left:4837;top:31;width:10;height:20" coordorigin="4837,31" coordsize="10,20">
              <v:shape style="position:absolute;left:4837;top:31;width:10;height:20" coordorigin="4837,31" coordsize="10,20" path="m4837,50l4847,50,4847,31,4837,31,4837,50xe" filled="true" fillcolor="#000000" stroked="false">
                <v:path arrowok="t"/>
                <v:fill type="solid"/>
              </v:shape>
            </v:group>
            <v:group style="position:absolute;left:4837;top:50;width:10;height:20" coordorigin="4837,50" coordsize="10,20">
              <v:shape style="position:absolute;left:4837;top:50;width:10;height:20" coordorigin="4837,50" coordsize="10,20" path="m4837,70l4847,70,4847,50,4837,50,4837,70xe" filled="true" fillcolor="#000000" stroked="false">
                <v:path arrowok="t"/>
                <v:fill type="solid"/>
              </v:shape>
            </v:group>
            <v:group style="position:absolute;left:4837;top:70;width:10;height:20" coordorigin="4837,70" coordsize="10,20">
              <v:shape style="position:absolute;left:4837;top:70;width:10;height:20" coordorigin="4837,70" coordsize="10,20" path="m4837,89l4847,89,4847,70,4837,70,4837,89xe" filled="true" fillcolor="#000000" stroked="false">
                <v:path arrowok="t"/>
                <v:fill type="solid"/>
              </v:shape>
            </v:group>
            <v:group style="position:absolute;left:4837;top:89;width:10;height:20" coordorigin="4837,89" coordsize="10,20">
              <v:shape style="position:absolute;left:4837;top:89;width:10;height:20" coordorigin="4837,89" coordsize="10,20" path="m4837,108l4847,108,4847,89,4837,89,4837,108xe" filled="true" fillcolor="#000000" stroked="false">
                <v:path arrowok="t"/>
                <v:fill type="solid"/>
              </v:shape>
            </v:group>
            <v:group style="position:absolute;left:4837;top:108;width:10;height:20" coordorigin="4837,108" coordsize="10,20">
              <v:shape style="position:absolute;left:4837;top:108;width:10;height:20" coordorigin="4837,108" coordsize="10,20" path="m4837,127l4847,127,4847,108,4837,108,4837,127xe" filled="true" fillcolor="#000000" stroked="false">
                <v:path arrowok="t"/>
                <v:fill type="solid"/>
              </v:shape>
            </v:group>
            <v:group style="position:absolute;left:4837;top:127;width:10;height:20" coordorigin="4837,127" coordsize="10,20">
              <v:shape style="position:absolute;left:4837;top:127;width:10;height:20" coordorigin="4837,127" coordsize="10,20" path="m4837,146l4847,146,4847,127,4837,127,4837,146xe" filled="true" fillcolor="#000000" stroked="false">
                <v:path arrowok="t"/>
                <v:fill type="solid"/>
              </v:shape>
            </v:group>
            <v:group style="position:absolute;left:4837;top:146;width:10;height:20" coordorigin="4837,146" coordsize="10,20">
              <v:shape style="position:absolute;left:4837;top:146;width:10;height:20" coordorigin="4837,146" coordsize="10,20" path="m4837,166l4847,166,4847,146,4837,146,4837,166xe" filled="true" fillcolor="#000000" stroked="false">
                <v:path arrowok="t"/>
                <v:fill type="solid"/>
              </v:shape>
            </v:group>
            <v:group style="position:absolute;left:4837;top:166;width:10;height:20" coordorigin="4837,166" coordsize="10,20">
              <v:shape style="position:absolute;left:4837;top:166;width:10;height:20" coordorigin="4837,166" coordsize="10,20" path="m4837,185l4847,185,4847,166,4837,166,4837,185xe" filled="true" fillcolor="#000000" stroked="false">
                <v:path arrowok="t"/>
                <v:fill type="solid"/>
              </v:shape>
            </v:group>
            <v:group style="position:absolute;left:4837;top:185;width:10;height:20" coordorigin="4837,185" coordsize="10,20">
              <v:shape style="position:absolute;left:4837;top:185;width:10;height:20" coordorigin="4837,185" coordsize="10,20" path="m4837,204l4847,204,4847,185,4837,185,4837,204xe" filled="true" fillcolor="#000000" stroked="false">
                <v:path arrowok="t"/>
                <v:fill type="solid"/>
              </v:shape>
            </v:group>
            <v:group style="position:absolute;left:4837;top:204;width:10;height:20" coordorigin="4837,204" coordsize="10,20">
              <v:shape style="position:absolute;left:4837;top:204;width:10;height:20" coordorigin="4837,204" coordsize="10,20" path="m4837,223l4847,223,4847,204,4837,204,4837,223xe" filled="true" fillcolor="#000000" stroked="false">
                <v:path arrowok="t"/>
                <v:fill type="solid"/>
              </v:shape>
            </v:group>
            <v:group style="position:absolute;left:4837;top:223;width:10;height:20" coordorigin="4837,223" coordsize="10,20">
              <v:shape style="position:absolute;left:4837;top:223;width:10;height:20" coordorigin="4837,223" coordsize="10,20" path="m4837,242l4847,242,4847,223,4837,223,4837,242xe" filled="true" fillcolor="#000000" stroked="false">
                <v:path arrowok="t"/>
                <v:fill type="solid"/>
              </v:shape>
            </v:group>
            <v:group style="position:absolute;left:4837;top:242;width:10;height:20" coordorigin="4837,242" coordsize="10,20">
              <v:shape style="position:absolute;left:4837;top:242;width:10;height:20" coordorigin="4837,242" coordsize="10,20" path="m4837,262l4847,262,4847,242,4837,242,4837,262xe" filled="true" fillcolor="#000000" stroked="false">
                <v:path arrowok="t"/>
                <v:fill type="solid"/>
              </v:shape>
            </v:group>
            <v:group style="position:absolute;left:4837;top:262;width:10;height:20" coordorigin="4837,262" coordsize="10,20">
              <v:shape style="position:absolute;left:4837;top:262;width:10;height:20" coordorigin="4837,262" coordsize="10,20" path="m4837,281l4847,281,4847,262,4837,262,4837,281xe" filled="true" fillcolor="#000000" stroked="false">
                <v:path arrowok="t"/>
                <v:fill type="solid"/>
              </v:shape>
            </v:group>
            <v:group style="position:absolute;left:4837;top:281;width:10;height:20" coordorigin="4837,281" coordsize="10,20">
              <v:shape style="position:absolute;left:4837;top:281;width:10;height:20" coordorigin="4837,281" coordsize="10,20" path="m4837,300l4847,300,4847,281,4837,281,4837,300xe" filled="true" fillcolor="#000000" stroked="false">
                <v:path arrowok="t"/>
                <v:fill type="solid"/>
              </v:shape>
            </v:group>
            <v:group style="position:absolute;left:4837;top:300;width:10;height:20" coordorigin="4837,300" coordsize="10,20">
              <v:shape style="position:absolute;left:4837;top:300;width:10;height:20" coordorigin="4837,300" coordsize="10,20" path="m4837,319l4847,319,4847,300,4837,300,4837,319xe" filled="true" fillcolor="#000000" stroked="false">
                <v:path arrowok="t"/>
                <v:fill type="solid"/>
              </v:shape>
            </v:group>
            <v:group style="position:absolute;left:4837;top:319;width:10;height:20" coordorigin="4837,319" coordsize="10,20">
              <v:shape style="position:absolute;left:4837;top:319;width:10;height:20" coordorigin="4837,319" coordsize="10,20" path="m4837,338l4847,338,4847,319,4837,319,4837,338xe" filled="true" fillcolor="#000000" stroked="false">
                <v:path arrowok="t"/>
                <v:fill type="solid"/>
              </v:shape>
              <v:shape style="position:absolute;left:1136;top:338;width:5545;height:103" type="#_x0000_t75" stroked="false">
                <v:imagedata r:id="rId493" o:title=""/>
              </v:shape>
              <v:shape style="position:absolute;left:6676;top:432;width:1558;height:10" type="#_x0000_t75" stroked="false">
                <v:imagedata r:id="rId494" o:title=""/>
              </v:shape>
            </v:group>
            <v:group style="position:absolute;left:1141;top:442;width:10;height:20" coordorigin="1141,442" coordsize="10,20">
              <v:shape style="position:absolute;left:1141;top:442;width:10;height:20" coordorigin="1141,442" coordsize="10,20" path="m1141,461l1150,461,1150,442,1141,442,1141,461xe" filled="true" fillcolor="#000000" stroked="false">
                <v:path arrowok="t"/>
                <v:fill type="solid"/>
              </v:shape>
            </v:group>
            <v:group style="position:absolute;left:1141;top:461;width:10;height:20" coordorigin="1141,461" coordsize="10,20">
              <v:shape style="position:absolute;left:1141;top:461;width:10;height:20" coordorigin="1141,461" coordsize="10,20" path="m1141,480l1150,480,1150,461,1141,461,1141,480xe" filled="true" fillcolor="#000000" stroked="false">
                <v:path arrowok="t"/>
                <v:fill type="solid"/>
              </v:shape>
            </v:group>
            <v:group style="position:absolute;left:1141;top:480;width:10;height:20" coordorigin="1141,480" coordsize="10,20">
              <v:shape style="position:absolute;left:1141;top:480;width:10;height:20" coordorigin="1141,480" coordsize="10,20" path="m1141,499l1150,499,1150,480,1141,480,1141,499xe" filled="true" fillcolor="#000000" stroked="false">
                <v:path arrowok="t"/>
                <v:fill type="solid"/>
              </v:shape>
            </v:group>
            <v:group style="position:absolute;left:1141;top:499;width:10;height:20" coordorigin="1141,499" coordsize="10,20">
              <v:shape style="position:absolute;left:1141;top:499;width:10;height:20" coordorigin="1141,499" coordsize="10,20" path="m1141,518l1150,518,1150,499,1141,499,1141,518xe" filled="true" fillcolor="#000000" stroked="false">
                <v:path arrowok="t"/>
                <v:fill type="solid"/>
              </v:shape>
            </v:group>
            <v:group style="position:absolute;left:1141;top:518;width:10;height:20" coordorigin="1141,518" coordsize="10,20">
              <v:shape style="position:absolute;left:1141;top:518;width:10;height:20" coordorigin="1141,518" coordsize="10,20" path="m1141,538l1150,538,1150,518,1141,518,1141,538xe" filled="true" fillcolor="#000000" stroked="false">
                <v:path arrowok="t"/>
                <v:fill type="solid"/>
              </v:shape>
            </v:group>
            <v:group style="position:absolute;left:1141;top:538;width:10;height:20" coordorigin="1141,538" coordsize="10,20">
              <v:shape style="position:absolute;left:1141;top:538;width:10;height:20" coordorigin="1141,538" coordsize="10,20" path="m1141,557l1150,557,1150,538,1141,538,1141,557xe" filled="true" fillcolor="#000000" stroked="false">
                <v:path arrowok="t"/>
                <v:fill type="solid"/>
              </v:shape>
            </v:group>
            <v:group style="position:absolute;left:1141;top:557;width:10;height:20" coordorigin="1141,557" coordsize="10,20">
              <v:shape style="position:absolute;left:1141;top:557;width:10;height:20" coordorigin="1141,557" coordsize="10,20" path="m1141,576l1150,576,1150,557,1141,557,1141,576xe" filled="true" fillcolor="#000000" stroked="false">
                <v:path arrowok="t"/>
                <v:fill type="solid"/>
              </v:shape>
            </v:group>
            <v:group style="position:absolute;left:1141;top:576;width:10;height:20" coordorigin="1141,576" coordsize="10,20">
              <v:shape style="position:absolute;left:1141;top:576;width:10;height:20" coordorigin="1141,576" coordsize="10,20" path="m1141,595l1150,595,1150,576,1141,576,1141,595xe" filled="true" fillcolor="#000000" stroked="false">
                <v:path arrowok="t"/>
                <v:fill type="solid"/>
              </v:shape>
            </v:group>
            <v:group style="position:absolute;left:1141;top:595;width:10;height:20" coordorigin="1141,595" coordsize="10,20">
              <v:shape style="position:absolute;left:1141;top:595;width:10;height:20" coordorigin="1141,595" coordsize="10,20" path="m1141,614l1150,614,1150,595,1141,595,1141,614xe" filled="true" fillcolor="#000000" stroked="false">
                <v:path arrowok="t"/>
                <v:fill type="solid"/>
              </v:shape>
            </v:group>
            <v:group style="position:absolute;left:1141;top:614;width:10;height:20" coordorigin="1141,614" coordsize="10,20">
              <v:shape style="position:absolute;left:1141;top:614;width:10;height:20" coordorigin="1141,614" coordsize="10,20" path="m1141,634l1150,634,1150,614,1141,614,1141,634xe" filled="true" fillcolor="#000000" stroked="false">
                <v:path arrowok="t"/>
                <v:fill type="solid"/>
              </v:shape>
            </v:group>
            <v:group style="position:absolute;left:1141;top:634;width:10;height:20" coordorigin="1141,634" coordsize="10,20">
              <v:shape style="position:absolute;left:1141;top:634;width:10;height:20" coordorigin="1141,634" coordsize="10,20" path="m1141,653l1150,653,1150,634,1141,634,1141,653xe" filled="true" fillcolor="#000000" stroked="false">
                <v:path arrowok="t"/>
                <v:fill type="solid"/>
              </v:shape>
            </v:group>
            <v:group style="position:absolute;left:1141;top:653;width:10;height:20" coordorigin="1141,653" coordsize="10,20">
              <v:shape style="position:absolute;left:1141;top:653;width:10;height:20" coordorigin="1141,653" coordsize="10,20" path="m1141,672l1150,672,1150,653,1141,653,1141,672xe" filled="true" fillcolor="#000000" stroked="false">
                <v:path arrowok="t"/>
                <v:fill type="solid"/>
              </v:shape>
            </v:group>
            <v:group style="position:absolute;left:1141;top:672;width:10;height:20" coordorigin="1141,672" coordsize="10,20">
              <v:shape style="position:absolute;left:1141;top:672;width:10;height:20" coordorigin="1141,672" coordsize="10,20" path="m1141,691l1150,691,1150,672,1141,672,1141,691xe" filled="true" fillcolor="#000000" stroked="false">
                <v:path arrowok="t"/>
                <v:fill type="solid"/>
              </v:shape>
            </v:group>
            <v:group style="position:absolute;left:1141;top:691;width:10;height:20" coordorigin="1141,691" coordsize="10,20">
              <v:shape style="position:absolute;left:1141;top:691;width:10;height:20" coordorigin="1141,691" coordsize="10,20" path="m1141,710l1150,710,1150,691,1141,691,1141,710xe" filled="true" fillcolor="#000000" stroked="false">
                <v:path arrowok="t"/>
                <v:fill type="solid"/>
              </v:shape>
            </v:group>
            <v:group style="position:absolute;left:1141;top:710;width:10;height:20" coordorigin="1141,710" coordsize="10,20">
              <v:shape style="position:absolute;left:1141;top:710;width:10;height:20" coordorigin="1141,710" coordsize="10,20" path="m1141,730l1150,730,1150,710,1141,710,1141,730xe" filled="true" fillcolor="#000000" stroked="false">
                <v:path arrowok="t"/>
                <v:fill type="solid"/>
              </v:shape>
            </v:group>
            <v:group style="position:absolute;left:1141;top:730;width:10;height:20" coordorigin="1141,730" coordsize="10,20">
              <v:shape style="position:absolute;left:1141;top:730;width:10;height:20" coordorigin="1141,730" coordsize="10,20" path="m1141,749l1150,749,1150,730,1141,730,1141,749xe" filled="true" fillcolor="#000000" stroked="false">
                <v:path arrowok="t"/>
                <v:fill type="solid"/>
              </v:shape>
            </v:group>
            <v:group style="position:absolute;left:2984;top:442;width:10;height:20" coordorigin="2984,442" coordsize="10,20">
              <v:shape style="position:absolute;left:2984;top:442;width:10;height:20" coordorigin="2984,442" coordsize="10,20" path="m2984,461l2993,461,2993,442,2984,442,2984,461xe" filled="true" fillcolor="#000000" stroked="false">
                <v:path arrowok="t"/>
                <v:fill type="solid"/>
              </v:shape>
            </v:group>
            <v:group style="position:absolute;left:2984;top:461;width:10;height:20" coordorigin="2984,461" coordsize="10,20">
              <v:shape style="position:absolute;left:2984;top:461;width:10;height:20" coordorigin="2984,461" coordsize="10,20" path="m2984,480l2993,480,2993,461,2984,461,2984,480xe" filled="true" fillcolor="#000000" stroked="false">
                <v:path arrowok="t"/>
                <v:fill type="solid"/>
              </v:shape>
            </v:group>
            <v:group style="position:absolute;left:2984;top:480;width:10;height:20" coordorigin="2984,480" coordsize="10,20">
              <v:shape style="position:absolute;left:2984;top:480;width:10;height:20" coordorigin="2984,480" coordsize="10,20" path="m2984,499l2993,499,2993,480,2984,480,2984,499xe" filled="true" fillcolor="#000000" stroked="false">
                <v:path arrowok="t"/>
                <v:fill type="solid"/>
              </v:shape>
            </v:group>
            <v:group style="position:absolute;left:2984;top:499;width:10;height:20" coordorigin="2984,499" coordsize="10,20">
              <v:shape style="position:absolute;left:2984;top:499;width:10;height:20" coordorigin="2984,499" coordsize="10,20" path="m2984,518l2993,518,2993,499,2984,499,2984,518xe" filled="true" fillcolor="#000000" stroked="false">
                <v:path arrowok="t"/>
                <v:fill type="solid"/>
              </v:shape>
            </v:group>
            <v:group style="position:absolute;left:2984;top:518;width:10;height:20" coordorigin="2984,518" coordsize="10,20">
              <v:shape style="position:absolute;left:2984;top:518;width:10;height:20" coordorigin="2984,518" coordsize="10,20" path="m2984,538l2993,538,2993,518,2984,518,2984,538xe" filled="true" fillcolor="#000000" stroked="false">
                <v:path arrowok="t"/>
                <v:fill type="solid"/>
              </v:shape>
            </v:group>
            <v:group style="position:absolute;left:2984;top:538;width:10;height:20" coordorigin="2984,538" coordsize="10,20">
              <v:shape style="position:absolute;left:2984;top:538;width:10;height:20" coordorigin="2984,538" coordsize="10,20" path="m2984,557l2993,557,2993,538,2984,538,2984,557xe" filled="true" fillcolor="#000000" stroked="false">
                <v:path arrowok="t"/>
                <v:fill type="solid"/>
              </v:shape>
            </v:group>
            <v:group style="position:absolute;left:2984;top:557;width:10;height:20" coordorigin="2984,557" coordsize="10,20">
              <v:shape style="position:absolute;left:2984;top:557;width:10;height:20" coordorigin="2984,557" coordsize="10,20" path="m2984,576l2993,576,2993,557,2984,557,2984,576xe" filled="true" fillcolor="#000000" stroked="false">
                <v:path arrowok="t"/>
                <v:fill type="solid"/>
              </v:shape>
            </v:group>
            <v:group style="position:absolute;left:2984;top:576;width:10;height:20" coordorigin="2984,576" coordsize="10,20">
              <v:shape style="position:absolute;left:2984;top:576;width:10;height:20" coordorigin="2984,576" coordsize="10,20" path="m2984,595l2993,595,2993,576,2984,576,2984,595xe" filled="true" fillcolor="#000000" stroked="false">
                <v:path arrowok="t"/>
                <v:fill type="solid"/>
              </v:shape>
            </v:group>
            <v:group style="position:absolute;left:2984;top:595;width:10;height:20" coordorigin="2984,595" coordsize="10,20">
              <v:shape style="position:absolute;left:2984;top:595;width:10;height:20" coordorigin="2984,595" coordsize="10,20" path="m2984,614l2993,614,2993,595,2984,595,2984,614xe" filled="true" fillcolor="#000000" stroked="false">
                <v:path arrowok="t"/>
                <v:fill type="solid"/>
              </v:shape>
            </v:group>
            <v:group style="position:absolute;left:2984;top:614;width:10;height:20" coordorigin="2984,614" coordsize="10,20">
              <v:shape style="position:absolute;left:2984;top:614;width:10;height:20" coordorigin="2984,614" coordsize="10,20" path="m2984,634l2993,634,2993,614,2984,614,2984,634xe" filled="true" fillcolor="#000000" stroked="false">
                <v:path arrowok="t"/>
                <v:fill type="solid"/>
              </v:shape>
            </v:group>
            <v:group style="position:absolute;left:2984;top:634;width:10;height:20" coordorigin="2984,634" coordsize="10,20">
              <v:shape style="position:absolute;left:2984;top:634;width:10;height:20" coordorigin="2984,634" coordsize="10,20" path="m2984,653l2993,653,2993,634,2984,634,2984,653xe" filled="true" fillcolor="#000000" stroked="false">
                <v:path arrowok="t"/>
                <v:fill type="solid"/>
              </v:shape>
            </v:group>
            <v:group style="position:absolute;left:2984;top:653;width:10;height:20" coordorigin="2984,653" coordsize="10,20">
              <v:shape style="position:absolute;left:2984;top:653;width:10;height:20" coordorigin="2984,653" coordsize="10,20" path="m2984,672l2993,672,2993,653,2984,653,2984,672xe" filled="true" fillcolor="#000000" stroked="false">
                <v:path arrowok="t"/>
                <v:fill type="solid"/>
              </v:shape>
            </v:group>
            <v:group style="position:absolute;left:2984;top:672;width:10;height:20" coordorigin="2984,672" coordsize="10,20">
              <v:shape style="position:absolute;left:2984;top:672;width:10;height:20" coordorigin="2984,672" coordsize="10,20" path="m2984,691l2993,691,2993,672,2984,672,2984,691xe" filled="true" fillcolor="#000000" stroked="false">
                <v:path arrowok="t"/>
                <v:fill type="solid"/>
              </v:shape>
            </v:group>
            <v:group style="position:absolute;left:2984;top:691;width:10;height:20" coordorigin="2984,691" coordsize="10,20">
              <v:shape style="position:absolute;left:2984;top:691;width:10;height:20" coordorigin="2984,691" coordsize="10,20" path="m2984,710l2993,710,2993,691,2984,691,2984,710xe" filled="true" fillcolor="#000000" stroked="false">
                <v:path arrowok="t"/>
                <v:fill type="solid"/>
              </v:shape>
            </v:group>
            <v:group style="position:absolute;left:2984;top:710;width:10;height:20" coordorigin="2984,710" coordsize="10,20">
              <v:shape style="position:absolute;left:2984;top:710;width:10;height:20" coordorigin="2984,710" coordsize="10,20" path="m2984,730l2993,730,2993,710,2984,710,2984,730xe" filled="true" fillcolor="#000000" stroked="false">
                <v:path arrowok="t"/>
                <v:fill type="solid"/>
              </v:shape>
            </v:group>
            <v:group style="position:absolute;left:2984;top:730;width:10;height:20" coordorigin="2984,730" coordsize="10,20">
              <v:shape style="position:absolute;left:2984;top:730;width:10;height:20" coordorigin="2984,730" coordsize="10,20" path="m2984,749l2993,749,2993,730,2984,730,2984,749xe" filled="true" fillcolor="#000000" stroked="false">
                <v:path arrowok="t"/>
                <v:fill type="solid"/>
              </v:shape>
            </v:group>
            <v:group style="position:absolute;left:2984;top:749;width:10;height:20" coordorigin="2984,749" coordsize="10,20">
              <v:shape style="position:absolute;left:2984;top:749;width:10;height:20" coordorigin="2984,749" coordsize="10,20" path="m2984,768l2993,768,2993,749,2984,749,2984,768xe" filled="true" fillcolor="#000000" stroked="false">
                <v:path arrowok="t"/>
                <v:fill type="solid"/>
              </v:shape>
            </v:group>
            <v:group style="position:absolute;left:2984;top:768;width:10;height:20" coordorigin="2984,768" coordsize="10,20">
              <v:shape style="position:absolute;left:2984;top:768;width:10;height:20" coordorigin="2984,768" coordsize="10,20" path="m2984,787l2993,787,2993,768,2984,768,2984,787xe" filled="true" fillcolor="#000000" stroked="false">
                <v:path arrowok="t"/>
                <v:fill type="solid"/>
              </v:shape>
            </v:group>
            <v:group style="position:absolute;left:2984;top:787;width:10;height:20" coordorigin="2984,787" coordsize="10,20">
              <v:shape style="position:absolute;left:2984;top:787;width:10;height:20" coordorigin="2984,787" coordsize="10,20" path="m2984,806l2993,806,2993,787,2984,787,2984,806xe" filled="true" fillcolor="#000000" stroked="false">
                <v:path arrowok="t"/>
                <v:fill type="solid"/>
              </v:shape>
            </v:group>
            <v:group style="position:absolute;left:2984;top:806;width:10;height:20" coordorigin="2984,806" coordsize="10,20">
              <v:shape style="position:absolute;left:2984;top:806;width:10;height:20" coordorigin="2984,806" coordsize="10,20" path="m2984,826l2993,826,2993,806,2984,806,2984,826xe" filled="true" fillcolor="#000000" stroked="false">
                <v:path arrowok="t"/>
                <v:fill type="solid"/>
              </v:shape>
            </v:group>
            <v:group style="position:absolute;left:2984;top:833;width:10;height:2" coordorigin="2984,833" coordsize="10,2">
              <v:shape style="position:absolute;left:2984;top:833;width:10;height:2" coordorigin="2984,833" coordsize="10,0" path="m2984,833l2993,833e" filled="false" stroked="true" strokeweight=".72003pt" strokecolor="#000000">
                <v:path arrowok="t"/>
              </v:shape>
            </v:group>
            <v:group style="position:absolute;left:4837;top:442;width:10;height:20" coordorigin="4837,442" coordsize="10,20">
              <v:shape style="position:absolute;left:4837;top:442;width:10;height:20" coordorigin="4837,442" coordsize="10,20" path="m4837,461l4847,461,4847,442,4837,442,4837,461xe" filled="true" fillcolor="#000000" stroked="false">
                <v:path arrowok="t"/>
                <v:fill type="solid"/>
              </v:shape>
            </v:group>
            <v:group style="position:absolute;left:4837;top:461;width:10;height:20" coordorigin="4837,461" coordsize="10,20">
              <v:shape style="position:absolute;left:4837;top:461;width:10;height:20" coordorigin="4837,461" coordsize="10,20" path="m4837,480l4847,480,4847,461,4837,461,4837,480xe" filled="true" fillcolor="#000000" stroked="false">
                <v:path arrowok="t"/>
                <v:fill type="solid"/>
              </v:shape>
            </v:group>
            <v:group style="position:absolute;left:4837;top:480;width:10;height:20" coordorigin="4837,480" coordsize="10,20">
              <v:shape style="position:absolute;left:4837;top:480;width:10;height:20" coordorigin="4837,480" coordsize="10,20" path="m4837,499l4847,499,4847,480,4837,480,4837,499xe" filled="true" fillcolor="#000000" stroked="false">
                <v:path arrowok="t"/>
                <v:fill type="solid"/>
              </v:shape>
            </v:group>
            <v:group style="position:absolute;left:4837;top:499;width:10;height:20" coordorigin="4837,499" coordsize="10,20">
              <v:shape style="position:absolute;left:4837;top:499;width:10;height:20" coordorigin="4837,499" coordsize="10,20" path="m4837,518l4847,518,4847,499,4837,499,4837,518xe" filled="true" fillcolor="#000000" stroked="false">
                <v:path arrowok="t"/>
                <v:fill type="solid"/>
              </v:shape>
            </v:group>
            <v:group style="position:absolute;left:4837;top:518;width:10;height:20" coordorigin="4837,518" coordsize="10,20">
              <v:shape style="position:absolute;left:4837;top:518;width:10;height:20" coordorigin="4837,518" coordsize="10,20" path="m4837,538l4847,538,4847,518,4837,518,4837,538xe" filled="true" fillcolor="#000000" stroked="false">
                <v:path arrowok="t"/>
                <v:fill type="solid"/>
              </v:shape>
            </v:group>
            <v:group style="position:absolute;left:4837;top:538;width:10;height:20" coordorigin="4837,538" coordsize="10,20">
              <v:shape style="position:absolute;left:4837;top:538;width:10;height:20" coordorigin="4837,538" coordsize="10,20" path="m4837,557l4847,557,4847,538,4837,538,4837,557xe" filled="true" fillcolor="#000000" stroked="false">
                <v:path arrowok="t"/>
                <v:fill type="solid"/>
              </v:shape>
            </v:group>
            <v:group style="position:absolute;left:4837;top:557;width:10;height:20" coordorigin="4837,557" coordsize="10,20">
              <v:shape style="position:absolute;left:4837;top:557;width:10;height:20" coordorigin="4837,557" coordsize="10,20" path="m4837,576l4847,576,4847,557,4837,557,4837,576xe" filled="true" fillcolor="#000000" stroked="false">
                <v:path arrowok="t"/>
                <v:fill type="solid"/>
              </v:shape>
            </v:group>
            <v:group style="position:absolute;left:4837;top:576;width:10;height:20" coordorigin="4837,576" coordsize="10,20">
              <v:shape style="position:absolute;left:4837;top:576;width:10;height:20" coordorigin="4837,576" coordsize="10,20" path="m4837,595l4847,595,4847,576,4837,576,4837,595xe" filled="true" fillcolor="#000000" stroked="false">
                <v:path arrowok="t"/>
                <v:fill type="solid"/>
              </v:shape>
            </v:group>
            <v:group style="position:absolute;left:4837;top:595;width:10;height:20" coordorigin="4837,595" coordsize="10,20">
              <v:shape style="position:absolute;left:4837;top:595;width:10;height:20" coordorigin="4837,595" coordsize="10,20" path="m4837,614l4847,614,4847,595,4837,595,4837,614xe" filled="true" fillcolor="#000000" stroked="false">
                <v:path arrowok="t"/>
                <v:fill type="solid"/>
              </v:shape>
            </v:group>
            <v:group style="position:absolute;left:4837;top:614;width:10;height:20" coordorigin="4837,614" coordsize="10,20">
              <v:shape style="position:absolute;left:4837;top:614;width:10;height:20" coordorigin="4837,614" coordsize="10,20" path="m4837,634l4847,634,4847,614,4837,614,4837,634xe" filled="true" fillcolor="#000000" stroked="false">
                <v:path arrowok="t"/>
                <v:fill type="solid"/>
              </v:shape>
            </v:group>
            <v:group style="position:absolute;left:4837;top:634;width:10;height:20" coordorigin="4837,634" coordsize="10,20">
              <v:shape style="position:absolute;left:4837;top:634;width:10;height:20" coordorigin="4837,634" coordsize="10,20" path="m4837,653l4847,653,4847,634,4837,634,4837,653xe" filled="true" fillcolor="#000000" stroked="false">
                <v:path arrowok="t"/>
                <v:fill type="solid"/>
              </v:shape>
            </v:group>
            <v:group style="position:absolute;left:4837;top:653;width:10;height:20" coordorigin="4837,653" coordsize="10,20">
              <v:shape style="position:absolute;left:4837;top:653;width:10;height:20" coordorigin="4837,653" coordsize="10,20" path="m4837,672l4847,672,4847,653,4837,653,4837,672xe" filled="true" fillcolor="#000000" stroked="false">
                <v:path arrowok="t"/>
                <v:fill type="solid"/>
              </v:shape>
            </v:group>
            <v:group style="position:absolute;left:4837;top:672;width:10;height:20" coordorigin="4837,672" coordsize="10,20">
              <v:shape style="position:absolute;left:4837;top:672;width:10;height:20" coordorigin="4837,672" coordsize="10,20" path="m4837,691l4847,691,4847,672,4837,672,4837,691xe" filled="true" fillcolor="#000000" stroked="false">
                <v:path arrowok="t"/>
                <v:fill type="solid"/>
              </v:shape>
            </v:group>
            <v:group style="position:absolute;left:4837;top:691;width:10;height:20" coordorigin="4837,691" coordsize="10,20">
              <v:shape style="position:absolute;left:4837;top:691;width:10;height:20" coordorigin="4837,691" coordsize="10,20" path="m4837,710l4847,710,4847,691,4837,691,4837,710xe" filled="true" fillcolor="#000000" stroked="false">
                <v:path arrowok="t"/>
                <v:fill type="solid"/>
              </v:shape>
            </v:group>
            <v:group style="position:absolute;left:4837;top:710;width:10;height:20" coordorigin="4837,710" coordsize="10,20">
              <v:shape style="position:absolute;left:4837;top:710;width:10;height:20" coordorigin="4837,710" coordsize="10,20" path="m4837,730l4847,730,4847,710,4837,710,4837,730xe" filled="true" fillcolor="#000000" stroked="false">
                <v:path arrowok="t"/>
                <v:fill type="solid"/>
              </v:shape>
            </v:group>
            <v:group style="position:absolute;left:4837;top:730;width:10;height:20" coordorigin="4837,730" coordsize="10,20">
              <v:shape style="position:absolute;left:4837;top:730;width:10;height:20" coordorigin="4837,730" coordsize="10,20" path="m4837,749l4847,749,4847,730,4837,730,4837,749xe" filled="true" fillcolor="#000000" stroked="false">
                <v:path arrowok="t"/>
                <v:fill type="solid"/>
              </v:shape>
            </v:group>
            <v:group style="position:absolute;left:4837;top:749;width:10;height:20" coordorigin="4837,749" coordsize="10,20">
              <v:shape style="position:absolute;left:4837;top:749;width:10;height:20" coordorigin="4837,749" coordsize="10,20" path="m4837,768l4847,768,4847,749,4837,749,4837,768xe" filled="true" fillcolor="#000000" stroked="false">
                <v:path arrowok="t"/>
                <v:fill type="solid"/>
              </v:shape>
            </v:group>
            <v:group style="position:absolute;left:4837;top:768;width:10;height:20" coordorigin="4837,768" coordsize="10,20">
              <v:shape style="position:absolute;left:4837;top:768;width:10;height:20" coordorigin="4837,768" coordsize="10,20" path="m4837,787l4847,787,4847,768,4837,768,4837,787xe" filled="true" fillcolor="#000000" stroked="false">
                <v:path arrowok="t"/>
                <v:fill type="solid"/>
              </v:shape>
            </v:group>
            <v:group style="position:absolute;left:4837;top:787;width:10;height:20" coordorigin="4837,787" coordsize="10,20">
              <v:shape style="position:absolute;left:4837;top:787;width:10;height:20" coordorigin="4837,787" coordsize="10,20" path="m4837,806l4847,806,4847,787,4837,787,4837,806xe" filled="true" fillcolor="#000000" stroked="false">
                <v:path arrowok="t"/>
                <v:fill type="solid"/>
              </v:shape>
            </v:group>
            <v:group style="position:absolute;left:4837;top:806;width:10;height:20" coordorigin="4837,806" coordsize="10,20">
              <v:shape style="position:absolute;left:4837;top:806;width:10;height:20" coordorigin="4837,806" coordsize="10,20" path="m4837,826l4847,826,4847,806,4837,806,4837,826xe" filled="true" fillcolor="#000000" stroked="false">
                <v:path arrowok="t"/>
                <v:fill type="solid"/>
              </v:shape>
            </v:group>
            <v:group style="position:absolute;left:4837;top:833;width:10;height:2" coordorigin="4837,833" coordsize="10,2">
              <v:shape style="position:absolute;left:4837;top:833;width:10;height:2" coordorigin="4837,833" coordsize="10,0" path="m4837,833l4847,833e" filled="false" stroked="true" strokeweight=".72003pt" strokecolor="#000000">
                <v:path arrowok="t"/>
              </v:shape>
            </v:group>
            <v:group style="position:absolute;left:6681;top:442;width:10;height:20" coordorigin="6681,442" coordsize="10,20">
              <v:shape style="position:absolute;left:6681;top:442;width:10;height:20" coordorigin="6681,442" coordsize="10,20" path="m6681,461l6690,461,6690,442,6681,442,6681,461xe" filled="true" fillcolor="#000000" stroked="false">
                <v:path arrowok="t"/>
                <v:fill type="solid"/>
              </v:shape>
            </v:group>
            <v:group style="position:absolute;left:6681;top:461;width:10;height:20" coordorigin="6681,461" coordsize="10,20">
              <v:shape style="position:absolute;left:6681;top:461;width:10;height:20" coordorigin="6681,461" coordsize="10,20" path="m6681,480l6690,480,6690,461,6681,461,6681,480xe" filled="true" fillcolor="#000000" stroked="false">
                <v:path arrowok="t"/>
                <v:fill type="solid"/>
              </v:shape>
            </v:group>
            <v:group style="position:absolute;left:6681;top:480;width:10;height:20" coordorigin="6681,480" coordsize="10,20">
              <v:shape style="position:absolute;left:6681;top:480;width:10;height:20" coordorigin="6681,480" coordsize="10,20" path="m6681,499l6690,499,6690,480,6681,480,6681,499xe" filled="true" fillcolor="#000000" stroked="false">
                <v:path arrowok="t"/>
                <v:fill type="solid"/>
              </v:shape>
            </v:group>
            <v:group style="position:absolute;left:6681;top:499;width:10;height:20" coordorigin="6681,499" coordsize="10,20">
              <v:shape style="position:absolute;left:6681;top:499;width:10;height:20" coordorigin="6681,499" coordsize="10,20" path="m6681,518l6690,518,6690,499,6681,499,6681,518xe" filled="true" fillcolor="#000000" stroked="false">
                <v:path arrowok="t"/>
                <v:fill type="solid"/>
              </v:shape>
            </v:group>
            <v:group style="position:absolute;left:6681;top:518;width:10;height:20" coordorigin="6681,518" coordsize="10,20">
              <v:shape style="position:absolute;left:6681;top:518;width:10;height:20" coordorigin="6681,518" coordsize="10,20" path="m6681,538l6690,538,6690,518,6681,518,6681,538xe" filled="true" fillcolor="#000000" stroked="false">
                <v:path arrowok="t"/>
                <v:fill type="solid"/>
              </v:shape>
            </v:group>
            <v:group style="position:absolute;left:6681;top:538;width:10;height:20" coordorigin="6681,538" coordsize="10,20">
              <v:shape style="position:absolute;left:6681;top:538;width:10;height:20" coordorigin="6681,538" coordsize="10,20" path="m6681,557l6690,557,6690,538,6681,538,6681,557xe" filled="true" fillcolor="#000000" stroked="false">
                <v:path arrowok="t"/>
                <v:fill type="solid"/>
              </v:shape>
            </v:group>
            <v:group style="position:absolute;left:6681;top:557;width:10;height:20" coordorigin="6681,557" coordsize="10,20">
              <v:shape style="position:absolute;left:6681;top:557;width:10;height:20" coordorigin="6681,557" coordsize="10,20" path="m6681,576l6690,576,6690,557,6681,557,6681,576xe" filled="true" fillcolor="#000000" stroked="false">
                <v:path arrowok="t"/>
                <v:fill type="solid"/>
              </v:shape>
            </v:group>
            <v:group style="position:absolute;left:6681;top:576;width:10;height:20" coordorigin="6681,576" coordsize="10,20">
              <v:shape style="position:absolute;left:6681;top:576;width:10;height:20" coordorigin="6681,576" coordsize="10,20" path="m6681,595l6690,595,6690,576,6681,576,6681,595xe" filled="true" fillcolor="#000000" stroked="false">
                <v:path arrowok="t"/>
                <v:fill type="solid"/>
              </v:shape>
            </v:group>
            <v:group style="position:absolute;left:6681;top:595;width:10;height:20" coordorigin="6681,595" coordsize="10,20">
              <v:shape style="position:absolute;left:6681;top:595;width:10;height:20" coordorigin="6681,595" coordsize="10,20" path="m6681,614l6690,614,6690,595,6681,595,6681,614xe" filled="true" fillcolor="#000000" stroked="false">
                <v:path arrowok="t"/>
                <v:fill type="solid"/>
              </v:shape>
            </v:group>
            <v:group style="position:absolute;left:6681;top:614;width:10;height:20" coordorigin="6681,614" coordsize="10,20">
              <v:shape style="position:absolute;left:6681;top:614;width:10;height:20" coordorigin="6681,614" coordsize="10,20" path="m6681,634l6690,634,6690,614,6681,614,6681,634xe" filled="true" fillcolor="#000000" stroked="false">
                <v:path arrowok="t"/>
                <v:fill type="solid"/>
              </v:shape>
            </v:group>
            <v:group style="position:absolute;left:6681;top:634;width:10;height:20" coordorigin="6681,634" coordsize="10,20">
              <v:shape style="position:absolute;left:6681;top:634;width:10;height:20" coordorigin="6681,634" coordsize="10,20" path="m6681,653l6690,653,6690,634,6681,634,6681,653xe" filled="true" fillcolor="#000000" stroked="false">
                <v:path arrowok="t"/>
                <v:fill type="solid"/>
              </v:shape>
            </v:group>
            <v:group style="position:absolute;left:6681;top:653;width:10;height:20" coordorigin="6681,653" coordsize="10,20">
              <v:shape style="position:absolute;left:6681;top:653;width:10;height:20" coordorigin="6681,653" coordsize="10,20" path="m6681,672l6690,672,6690,653,6681,653,6681,672xe" filled="true" fillcolor="#000000" stroked="false">
                <v:path arrowok="t"/>
                <v:fill type="solid"/>
              </v:shape>
            </v:group>
            <v:group style="position:absolute;left:6681;top:672;width:10;height:20" coordorigin="6681,672" coordsize="10,20">
              <v:shape style="position:absolute;left:6681;top:672;width:10;height:20" coordorigin="6681,672" coordsize="10,20" path="m6681,691l6690,691,6690,672,6681,672,6681,691xe" filled="true" fillcolor="#000000" stroked="false">
                <v:path arrowok="t"/>
                <v:fill type="solid"/>
              </v:shape>
            </v:group>
            <v:group style="position:absolute;left:6681;top:691;width:10;height:20" coordorigin="6681,691" coordsize="10,20">
              <v:shape style="position:absolute;left:6681;top:691;width:10;height:20" coordorigin="6681,691" coordsize="10,20" path="m6681,710l6690,710,6690,691,6681,691,6681,710xe" filled="true" fillcolor="#000000" stroked="false">
                <v:path arrowok="t"/>
                <v:fill type="solid"/>
              </v:shape>
            </v:group>
            <v:group style="position:absolute;left:6681;top:710;width:10;height:20" coordorigin="6681,710" coordsize="10,20">
              <v:shape style="position:absolute;left:6681;top:710;width:10;height:20" coordorigin="6681,710" coordsize="10,20" path="m6681,730l6690,730,6690,710,6681,710,6681,730xe" filled="true" fillcolor="#000000" stroked="false">
                <v:path arrowok="t"/>
                <v:fill type="solid"/>
              </v:shape>
            </v:group>
            <v:group style="position:absolute;left:6681;top:730;width:10;height:20" coordorigin="6681,730" coordsize="10,20">
              <v:shape style="position:absolute;left:6681;top:730;width:10;height:20" coordorigin="6681,730" coordsize="10,20" path="m6681,749l6690,749,6690,730,6681,730,6681,749xe" filled="true" fillcolor="#000000" stroked="false">
                <v:path arrowok="t"/>
                <v:fill type="solid"/>
              </v:shape>
            </v:group>
            <v:group style="position:absolute;left:6681;top:749;width:10;height:20" coordorigin="6681,749" coordsize="10,20">
              <v:shape style="position:absolute;left:6681;top:749;width:10;height:20" coordorigin="6681,749" coordsize="10,20" path="m6681,768l6690,768,6690,749,6681,749,6681,768xe" filled="true" fillcolor="#000000" stroked="false">
                <v:path arrowok="t"/>
                <v:fill type="solid"/>
              </v:shape>
            </v:group>
            <v:group style="position:absolute;left:6681;top:768;width:10;height:20" coordorigin="6681,768" coordsize="10,20">
              <v:shape style="position:absolute;left:6681;top:768;width:10;height:20" coordorigin="6681,768" coordsize="10,20" path="m6681,787l6690,787,6690,768,6681,768,6681,787xe" filled="true" fillcolor="#000000" stroked="false">
                <v:path arrowok="t"/>
                <v:fill type="solid"/>
              </v:shape>
            </v:group>
            <v:group style="position:absolute;left:6681;top:787;width:10;height:20" coordorigin="6681,787" coordsize="10,20">
              <v:shape style="position:absolute;left:6681;top:787;width:10;height:20" coordorigin="6681,787" coordsize="10,20" path="m6681,806l6690,806,6690,787,6681,787,6681,806xe" filled="true" fillcolor="#000000" stroked="false">
                <v:path arrowok="t"/>
                <v:fill type="solid"/>
              </v:shape>
            </v:group>
            <v:group style="position:absolute;left:6681;top:806;width:10;height:20" coordorigin="6681,806" coordsize="10,20">
              <v:shape style="position:absolute;left:6681;top:806;width:10;height:20" coordorigin="6681,806" coordsize="10,20" path="m6681,826l6690,826,6690,806,6681,806,6681,826xe" filled="true" fillcolor="#000000" stroked="false">
                <v:path arrowok="t"/>
                <v:fill type="solid"/>
              </v:shape>
            </v:group>
            <v:group style="position:absolute;left:6681;top:833;width:10;height:2" coordorigin="6681,833" coordsize="10,2">
              <v:shape style="position:absolute;left:6681;top:833;width:10;height:2" coordorigin="6681,833" coordsize="10,0" path="m6681,833l6690,833e" filled="false" stroked="true" strokeweight=".72003pt" strokecolor="#000000">
                <v:path arrowok="t"/>
              </v:shape>
              <v:shape style="position:absolute;left:1131;top:749;width:1145;height:101" type="#_x0000_t75" stroked="false">
                <v:imagedata r:id="rId131" o:title=""/>
              </v:shape>
              <v:shape style="position:absolute;left:2271;top:840;width:3690;height:10" type="#_x0000_t75" stroked="false">
                <v:imagedata r:id="rId495" o:title=""/>
              </v:shape>
              <v:shape style="position:absolute;left:5956;top:840;width:725;height:10" type="#_x0000_t75" stroked="false">
                <v:imagedata r:id="rId133" o:title=""/>
              </v:shape>
              <v:shape style="position:absolute;left:6676;top:840;width:986;height:10" type="#_x0000_t75" stroked="false">
                <v:imagedata r:id="rId496" o:title=""/>
              </v:shape>
              <v:shape style="position:absolute;left:7658;top:840;width:576;height:10" type="#_x0000_t75" stroked="false">
                <v:imagedata r:id="rId497" o:title=""/>
              </v:shape>
            </v:group>
            <v:group style="position:absolute;left:1141;top:850;width:10;height:20" coordorigin="1141,850" coordsize="10,20">
              <v:shape style="position:absolute;left:1141;top:850;width:10;height:20" coordorigin="1141,850" coordsize="10,20" path="m1141,869l1150,869,1150,850,1141,850,1141,869xe" filled="true" fillcolor="#000000" stroked="false">
                <v:path arrowok="t"/>
                <v:fill type="solid"/>
              </v:shape>
            </v:group>
            <v:group style="position:absolute;left:1141;top:869;width:10;height:20" coordorigin="1141,869" coordsize="10,20">
              <v:shape style="position:absolute;left:1141;top:869;width:10;height:20" coordorigin="1141,869" coordsize="10,20" path="m1141,888l1150,888,1150,869,1141,869,1141,888xe" filled="true" fillcolor="#000000" stroked="false">
                <v:path arrowok="t"/>
                <v:fill type="solid"/>
              </v:shape>
            </v:group>
            <v:group style="position:absolute;left:1141;top:888;width:10;height:20" coordorigin="1141,888" coordsize="10,20">
              <v:shape style="position:absolute;left:1141;top:888;width:10;height:20" coordorigin="1141,888" coordsize="10,20" path="m1141,907l1150,907,1150,888,1141,888,1141,907xe" filled="true" fillcolor="#000000" stroked="false">
                <v:path arrowok="t"/>
                <v:fill type="solid"/>
              </v:shape>
            </v:group>
            <v:group style="position:absolute;left:1141;top:907;width:10;height:20" coordorigin="1141,907" coordsize="10,20">
              <v:shape style="position:absolute;left:1141;top:907;width:10;height:20" coordorigin="1141,907" coordsize="10,20" path="m1141,926l1150,926,1150,907,1141,907,1141,926xe" filled="true" fillcolor="#000000" stroked="false">
                <v:path arrowok="t"/>
                <v:fill type="solid"/>
              </v:shape>
            </v:group>
            <v:group style="position:absolute;left:1141;top:926;width:10;height:20" coordorigin="1141,926" coordsize="10,20">
              <v:shape style="position:absolute;left:1141;top:926;width:10;height:20" coordorigin="1141,926" coordsize="10,20" path="m1141,946l1150,946,1150,926,1141,926,1141,946xe" filled="true" fillcolor="#000000" stroked="false">
                <v:path arrowok="t"/>
                <v:fill type="solid"/>
              </v:shape>
            </v:group>
            <v:group style="position:absolute;left:1141;top:946;width:10;height:20" coordorigin="1141,946" coordsize="10,20">
              <v:shape style="position:absolute;left:1141;top:946;width:10;height:20" coordorigin="1141,946" coordsize="10,20" path="m1141,965l1150,965,1150,946,1141,946,1141,965xe" filled="true" fillcolor="#000000" stroked="false">
                <v:path arrowok="t"/>
                <v:fill type="solid"/>
              </v:shape>
            </v:group>
            <v:group style="position:absolute;left:1141;top:965;width:10;height:20" coordorigin="1141,965" coordsize="10,20">
              <v:shape style="position:absolute;left:1141;top:965;width:10;height:20" coordorigin="1141,965" coordsize="10,20" path="m1141,984l1150,984,1150,965,1141,965,1141,984xe" filled="true" fillcolor="#000000" stroked="false">
                <v:path arrowok="t"/>
                <v:fill type="solid"/>
              </v:shape>
            </v:group>
            <v:group style="position:absolute;left:1141;top:984;width:10;height:20" coordorigin="1141,984" coordsize="10,20">
              <v:shape style="position:absolute;left:1141;top:984;width:10;height:20" coordorigin="1141,984" coordsize="10,20" path="m1141,1003l1150,1003,1150,984,1141,984,1141,1003xe" filled="true" fillcolor="#000000" stroked="false">
                <v:path arrowok="t"/>
                <v:fill type="solid"/>
              </v:shape>
            </v:group>
            <v:group style="position:absolute;left:1141;top:1003;width:10;height:20" coordorigin="1141,1003" coordsize="10,20">
              <v:shape style="position:absolute;left:1141;top:1003;width:10;height:20" coordorigin="1141,1003" coordsize="10,20" path="m1141,1022l1150,1022,1150,1003,1141,1003,1141,1022xe" filled="true" fillcolor="#000000" stroked="false">
                <v:path arrowok="t"/>
                <v:fill type="solid"/>
              </v:shape>
            </v:group>
            <v:group style="position:absolute;left:1141;top:1022;width:10;height:20" coordorigin="1141,1022" coordsize="10,20">
              <v:shape style="position:absolute;left:1141;top:1022;width:10;height:20" coordorigin="1141,1022" coordsize="10,20" path="m1141,1042l1150,1042,1150,1022,1141,1022,1141,1042xe" filled="true" fillcolor="#000000" stroked="false">
                <v:path arrowok="t"/>
                <v:fill type="solid"/>
              </v:shape>
            </v:group>
            <v:group style="position:absolute;left:1141;top:1042;width:10;height:20" coordorigin="1141,1042" coordsize="10,20">
              <v:shape style="position:absolute;left:1141;top:1042;width:10;height:20" coordorigin="1141,1042" coordsize="10,20" path="m1141,1061l1150,1061,1150,1042,1141,1042,1141,1061xe" filled="true" fillcolor="#000000" stroked="false">
                <v:path arrowok="t"/>
                <v:fill type="solid"/>
              </v:shape>
            </v:group>
            <v:group style="position:absolute;left:1141;top:1061;width:10;height:20" coordorigin="1141,1061" coordsize="10,20">
              <v:shape style="position:absolute;left:1141;top:1061;width:10;height:20" coordorigin="1141,1061" coordsize="10,20" path="m1141,1080l1150,1080,1150,1061,1141,1061,1141,1080xe" filled="true" fillcolor="#000000" stroked="false">
                <v:path arrowok="t"/>
                <v:fill type="solid"/>
              </v:shape>
            </v:group>
            <v:group style="position:absolute;left:1141;top:1080;width:10;height:20" coordorigin="1141,1080" coordsize="10,20">
              <v:shape style="position:absolute;left:1141;top:1080;width:10;height:20" coordorigin="1141,1080" coordsize="10,20" path="m1141,1099l1150,1099,1150,1080,1141,1080,1141,1099xe" filled="true" fillcolor="#000000" stroked="false">
                <v:path arrowok="t"/>
                <v:fill type="solid"/>
              </v:shape>
            </v:group>
            <v:group style="position:absolute;left:1141;top:1099;width:10;height:20" coordorigin="1141,1099" coordsize="10,20">
              <v:shape style="position:absolute;left:1141;top:1099;width:10;height:20" coordorigin="1141,1099" coordsize="10,20" path="m1141,1118l1150,1118,1150,1099,1141,1099,1141,1118xe" filled="true" fillcolor="#000000" stroked="false">
                <v:path arrowok="t"/>
                <v:fill type="solid"/>
              </v:shape>
            </v:group>
            <v:group style="position:absolute;left:1141;top:1118;width:10;height:20" coordorigin="1141,1118" coordsize="10,20">
              <v:shape style="position:absolute;left:1141;top:1118;width:10;height:20" coordorigin="1141,1118" coordsize="10,20" path="m1141,1138l1150,1138,1150,1118,1141,1118,1141,1138xe" filled="true" fillcolor="#000000" stroked="false">
                <v:path arrowok="t"/>
                <v:fill type="solid"/>
              </v:shape>
            </v:group>
            <v:group style="position:absolute;left:1141;top:1138;width:10;height:20" coordorigin="1141,1138" coordsize="10,20">
              <v:shape style="position:absolute;left:1141;top:1138;width:10;height:20" coordorigin="1141,1138" coordsize="10,20" path="m1141,1157l1150,1157,1150,1138,1141,1138,1141,1157xe" filled="true" fillcolor="#000000" stroked="false">
                <v:path arrowok="t"/>
                <v:fill type="solid"/>
              </v:shape>
            </v:group>
            <v:group style="position:absolute;left:1141;top:1157;width:10;height:20" coordorigin="1141,1157" coordsize="10,20">
              <v:shape style="position:absolute;left:1141;top:1157;width:10;height:20" coordorigin="1141,1157" coordsize="10,20" path="m1141,1176l1150,1176,1150,1157,1141,1157,1141,1176xe" filled="true" fillcolor="#000000" stroked="false">
                <v:path arrowok="t"/>
                <v:fill type="solid"/>
              </v:shape>
            </v:group>
            <v:group style="position:absolute;left:1141;top:1176;width:10;height:20" coordorigin="1141,1176" coordsize="10,20">
              <v:shape style="position:absolute;left:1141;top:1176;width:10;height:20" coordorigin="1141,1176" coordsize="10,20" path="m1141,1195l1150,1195,1150,1176,1141,1176,1141,1195xe" filled="true" fillcolor="#000000" stroked="false">
                <v:path arrowok="t"/>
                <v:fill type="solid"/>
              </v:shape>
            </v:group>
            <v:group style="position:absolute;left:1141;top:1195;width:10;height:20" coordorigin="1141,1195" coordsize="10,20">
              <v:shape style="position:absolute;left:1141;top:1195;width:10;height:20" coordorigin="1141,1195" coordsize="10,20" path="m1141,1214l1150,1214,1150,1195,1141,1195,1141,1214xe" filled="true" fillcolor="#000000" stroked="false">
                <v:path arrowok="t"/>
                <v:fill type="solid"/>
              </v:shape>
            </v:group>
            <v:group style="position:absolute;left:1141;top:1214;width:10;height:20" coordorigin="1141,1214" coordsize="10,20">
              <v:shape style="position:absolute;left:1141;top:1214;width:10;height:20" coordorigin="1141,1214" coordsize="10,20" path="m1141,1234l1150,1234,1150,1214,1141,1214,1141,1234xe" filled="true" fillcolor="#000000" stroked="false">
                <v:path arrowok="t"/>
                <v:fill type="solid"/>
              </v:shape>
            </v:group>
            <v:group style="position:absolute;left:1141;top:1234;width:10;height:20" coordorigin="1141,1234" coordsize="10,20">
              <v:shape style="position:absolute;left:1141;top:1234;width:10;height:20" coordorigin="1141,1234" coordsize="10,20" path="m1141,1253l1150,1253,1150,1234,1141,1234,1141,1253xe" filled="true" fillcolor="#000000" stroked="false">
                <v:path arrowok="t"/>
                <v:fill type="solid"/>
              </v:shape>
            </v:group>
            <v:group style="position:absolute;left:1141;top:1253;width:10;height:20" coordorigin="1141,1253" coordsize="10,20">
              <v:shape style="position:absolute;left:1141;top:1253;width:10;height:20" coordorigin="1141,1253" coordsize="10,20" path="m1141,1272l1150,1272,1150,1253,1141,1253,1141,1272xe" filled="true" fillcolor="#000000" stroked="false">
                <v:path arrowok="t"/>
                <v:fill type="solid"/>
              </v:shape>
            </v:group>
            <v:group style="position:absolute;left:1141;top:1272;width:10;height:20" coordorigin="1141,1272" coordsize="10,20">
              <v:shape style="position:absolute;left:1141;top:1272;width:10;height:20" coordorigin="1141,1272" coordsize="10,20" path="m1141,1291l1150,1291,1150,1272,1141,1272,1141,1291xe" filled="true" fillcolor="#000000" stroked="false">
                <v:path arrowok="t"/>
                <v:fill type="solid"/>
              </v:shape>
            </v:group>
            <v:group style="position:absolute;left:1141;top:1291;width:10;height:20" coordorigin="1141,1291" coordsize="10,20">
              <v:shape style="position:absolute;left:1141;top:1291;width:10;height:20" coordorigin="1141,1291" coordsize="10,20" path="m1141,1310l1150,1310,1150,1291,1141,1291,1141,1310xe" filled="true" fillcolor="#000000" stroked="false">
                <v:path arrowok="t"/>
                <v:fill type="solid"/>
              </v:shape>
            </v:group>
            <v:group style="position:absolute;left:1141;top:1310;width:10;height:20" coordorigin="1141,1310" coordsize="10,20">
              <v:shape style="position:absolute;left:1141;top:1310;width:10;height:20" coordorigin="1141,1310" coordsize="10,20" path="m1141,1330l1150,1330,1150,1310,1141,1310,1141,1330xe" filled="true" fillcolor="#000000" stroked="false">
                <v:path arrowok="t"/>
                <v:fill type="solid"/>
              </v:shape>
            </v:group>
            <v:group style="position:absolute;left:1141;top:1330;width:10;height:20" coordorigin="1141,1330" coordsize="10,20">
              <v:shape style="position:absolute;left:1141;top:1330;width:10;height:20" coordorigin="1141,1330" coordsize="10,20" path="m1141,1349l1150,1349,1150,1330,1141,1330,1141,1349xe" filled="true" fillcolor="#000000" stroked="false">
                <v:path arrowok="t"/>
                <v:fill type="solid"/>
              </v:shape>
            </v:group>
            <v:group style="position:absolute;left:1141;top:1349;width:10;height:20" coordorigin="1141,1349" coordsize="10,20">
              <v:shape style="position:absolute;left:1141;top:1349;width:10;height:20" coordorigin="1141,1349" coordsize="10,20" path="m1141,1368l1150,1368,1150,1349,1141,1349,1141,1368xe" filled="true" fillcolor="#000000" stroked="false">
                <v:path arrowok="t"/>
                <v:fill type="solid"/>
              </v:shape>
            </v:group>
            <v:group style="position:absolute;left:1141;top:1368;width:10;height:20" coordorigin="1141,1368" coordsize="10,20">
              <v:shape style="position:absolute;left:1141;top:1368;width:10;height:20" coordorigin="1141,1368" coordsize="10,20" path="m1141,1387l1150,1387,1150,1368,1141,1368,1141,1387xe" filled="true" fillcolor="#000000" stroked="false">
                <v:path arrowok="t"/>
                <v:fill type="solid"/>
              </v:shape>
            </v:group>
            <v:group style="position:absolute;left:1141;top:1387;width:10;height:20" coordorigin="1141,1387" coordsize="10,20">
              <v:shape style="position:absolute;left:1141;top:1387;width:10;height:20" coordorigin="1141,1387" coordsize="10,20" path="m1141,1406l1150,1406,1150,1387,1141,1387,1141,1406xe" filled="true" fillcolor="#000000" stroked="false">
                <v:path arrowok="t"/>
                <v:fill type="solid"/>
              </v:shape>
            </v:group>
            <v:group style="position:absolute;left:1141;top:1406;width:10;height:20" coordorigin="1141,1406" coordsize="10,20">
              <v:shape style="position:absolute;left:1141;top:1406;width:10;height:20" coordorigin="1141,1406" coordsize="10,20" path="m1141,1426l1150,1426,1150,1406,1141,1406,1141,1426xe" filled="true" fillcolor="#000000" stroked="false">
                <v:path arrowok="t"/>
                <v:fill type="solid"/>
              </v:shape>
            </v:group>
            <v:group style="position:absolute;left:1141;top:1426;width:10;height:20" coordorigin="1141,1426" coordsize="10,20">
              <v:shape style="position:absolute;left:1141;top:1426;width:10;height:20" coordorigin="1141,1426" coordsize="10,20" path="m1141,1445l1150,1445,1150,1426,1141,1426,1141,1445xe" filled="true" fillcolor="#000000" stroked="false">
                <v:path arrowok="t"/>
                <v:fill type="solid"/>
              </v:shape>
            </v:group>
            <v:group style="position:absolute;left:1141;top:1445;width:10;height:20" coordorigin="1141,1445" coordsize="10,20">
              <v:shape style="position:absolute;left:1141;top:1445;width:10;height:20" coordorigin="1141,1445" coordsize="10,20" path="m1141,1464l1150,1464,1150,1445,1141,1445,1141,1464xe" filled="true" fillcolor="#000000" stroked="false">
                <v:path arrowok="t"/>
                <v:fill type="solid"/>
              </v:shape>
            </v:group>
            <v:group style="position:absolute;left:1141;top:1464;width:10;height:20" coordorigin="1141,1464" coordsize="10,20">
              <v:shape style="position:absolute;left:1141;top:1464;width:10;height:20" coordorigin="1141,1464" coordsize="10,20" path="m1141,1483l1150,1483,1150,1464,1141,1464,1141,1483xe" filled="true" fillcolor="#000000" stroked="false">
                <v:path arrowok="t"/>
                <v:fill type="solid"/>
              </v:shape>
            </v:group>
            <v:group style="position:absolute;left:1141;top:1483;width:10;height:20" coordorigin="1141,1483" coordsize="10,20">
              <v:shape style="position:absolute;left:1141;top:1483;width:10;height:20" coordorigin="1141,1483" coordsize="10,20" path="m1141,1502l1150,1502,1150,1483,1141,1483,1141,1502xe" filled="true" fillcolor="#000000" stroked="false">
                <v:path arrowok="t"/>
                <v:fill type="solid"/>
              </v:shape>
            </v:group>
            <v:group style="position:absolute;left:1141;top:1502;width:10;height:20" coordorigin="1141,1502" coordsize="10,20">
              <v:shape style="position:absolute;left:1141;top:1502;width:10;height:20" coordorigin="1141,1502" coordsize="10,20" path="m1141,1522l1150,1522,1150,1502,1141,1502,1141,1522xe" filled="true" fillcolor="#000000" stroked="false">
                <v:path arrowok="t"/>
                <v:fill type="solid"/>
              </v:shape>
            </v:group>
            <v:group style="position:absolute;left:1141;top:1522;width:10;height:20" coordorigin="1141,1522" coordsize="10,20">
              <v:shape style="position:absolute;left:1141;top:1522;width:10;height:20" coordorigin="1141,1522" coordsize="10,20" path="m1141,1541l1150,1541,1150,1522,1141,1522,1141,1541xe" filled="true" fillcolor="#000000" stroked="false">
                <v:path arrowok="t"/>
                <v:fill type="solid"/>
              </v:shape>
            </v:group>
            <v:group style="position:absolute;left:1141;top:1541;width:10;height:20" coordorigin="1141,1541" coordsize="10,20">
              <v:shape style="position:absolute;left:1141;top:1541;width:10;height:20" coordorigin="1141,1541" coordsize="10,20" path="m1141,1560l1150,1560,1150,1541,1141,1541,1141,1560xe" filled="true" fillcolor="#000000" stroked="false">
                <v:path arrowok="t"/>
                <v:fill type="solid"/>
              </v:shape>
            </v:group>
            <v:group style="position:absolute;left:2276;top:850;width:10;height:20" coordorigin="2276,850" coordsize="10,20">
              <v:shape style="position:absolute;left:2276;top:850;width:10;height:20" coordorigin="2276,850" coordsize="10,20" path="m2276,869l2285,869,2285,850,2276,850,2276,869xe" filled="true" fillcolor="#000000" stroked="false">
                <v:path arrowok="t"/>
                <v:fill type="solid"/>
              </v:shape>
            </v:group>
            <v:group style="position:absolute;left:2276;top:869;width:10;height:20" coordorigin="2276,869" coordsize="10,20">
              <v:shape style="position:absolute;left:2276;top:869;width:10;height:20" coordorigin="2276,869" coordsize="10,20" path="m2276,888l2285,888,2285,869,2276,869,2276,888xe" filled="true" fillcolor="#000000" stroked="false">
                <v:path arrowok="t"/>
                <v:fill type="solid"/>
              </v:shape>
            </v:group>
            <v:group style="position:absolute;left:2276;top:888;width:10;height:20" coordorigin="2276,888" coordsize="10,20">
              <v:shape style="position:absolute;left:2276;top:888;width:10;height:20" coordorigin="2276,888" coordsize="10,20" path="m2276,907l2285,907,2285,888,2276,888,2276,907xe" filled="true" fillcolor="#000000" stroked="false">
                <v:path arrowok="t"/>
                <v:fill type="solid"/>
              </v:shape>
            </v:group>
            <v:group style="position:absolute;left:2276;top:907;width:10;height:20" coordorigin="2276,907" coordsize="10,20">
              <v:shape style="position:absolute;left:2276;top:907;width:10;height:20" coordorigin="2276,907" coordsize="10,20" path="m2276,926l2285,926,2285,907,2276,907,2276,926xe" filled="true" fillcolor="#000000" stroked="false">
                <v:path arrowok="t"/>
                <v:fill type="solid"/>
              </v:shape>
            </v:group>
            <v:group style="position:absolute;left:2276;top:926;width:10;height:20" coordorigin="2276,926" coordsize="10,20">
              <v:shape style="position:absolute;left:2276;top:926;width:10;height:20" coordorigin="2276,926" coordsize="10,20" path="m2276,946l2285,946,2285,926,2276,926,2276,946xe" filled="true" fillcolor="#000000" stroked="false">
                <v:path arrowok="t"/>
                <v:fill type="solid"/>
              </v:shape>
            </v:group>
            <v:group style="position:absolute;left:2276;top:946;width:10;height:20" coordorigin="2276,946" coordsize="10,20">
              <v:shape style="position:absolute;left:2276;top:946;width:10;height:20" coordorigin="2276,946" coordsize="10,20" path="m2276,965l2285,965,2285,946,2276,946,2276,965xe" filled="true" fillcolor="#000000" stroked="false">
                <v:path arrowok="t"/>
                <v:fill type="solid"/>
              </v:shape>
            </v:group>
            <v:group style="position:absolute;left:2276;top:965;width:10;height:20" coordorigin="2276,965" coordsize="10,20">
              <v:shape style="position:absolute;left:2276;top:965;width:10;height:20" coordorigin="2276,965" coordsize="10,20" path="m2276,984l2285,984,2285,965,2276,965,2276,984xe" filled="true" fillcolor="#000000" stroked="false">
                <v:path arrowok="t"/>
                <v:fill type="solid"/>
              </v:shape>
            </v:group>
            <v:group style="position:absolute;left:2276;top:984;width:10;height:20" coordorigin="2276,984" coordsize="10,20">
              <v:shape style="position:absolute;left:2276;top:984;width:10;height:20" coordorigin="2276,984" coordsize="10,20" path="m2276,1003l2285,1003,2285,984,2276,984,2276,1003xe" filled="true" fillcolor="#000000" stroked="false">
                <v:path arrowok="t"/>
                <v:fill type="solid"/>
              </v:shape>
            </v:group>
            <v:group style="position:absolute;left:2276;top:1003;width:10;height:20" coordorigin="2276,1003" coordsize="10,20">
              <v:shape style="position:absolute;left:2276;top:1003;width:10;height:20" coordorigin="2276,1003" coordsize="10,20" path="m2276,1022l2285,1022,2285,1003,2276,1003,2276,1022xe" filled="true" fillcolor="#000000" stroked="false">
                <v:path arrowok="t"/>
                <v:fill type="solid"/>
              </v:shape>
            </v:group>
            <v:group style="position:absolute;left:2276;top:1022;width:10;height:20" coordorigin="2276,1022" coordsize="10,20">
              <v:shape style="position:absolute;left:2276;top:1022;width:10;height:20" coordorigin="2276,1022" coordsize="10,20" path="m2276,1042l2285,1042,2285,1022,2276,1022,2276,1042xe" filled="true" fillcolor="#000000" stroked="false">
                <v:path arrowok="t"/>
                <v:fill type="solid"/>
              </v:shape>
            </v:group>
            <v:group style="position:absolute;left:2276;top:1042;width:10;height:20" coordorigin="2276,1042" coordsize="10,20">
              <v:shape style="position:absolute;left:2276;top:1042;width:10;height:20" coordorigin="2276,1042" coordsize="10,20" path="m2276,1061l2285,1061,2285,1042,2276,1042,2276,1061xe" filled="true" fillcolor="#000000" stroked="false">
                <v:path arrowok="t"/>
                <v:fill type="solid"/>
              </v:shape>
            </v:group>
            <v:group style="position:absolute;left:2276;top:1061;width:10;height:20" coordorigin="2276,1061" coordsize="10,20">
              <v:shape style="position:absolute;left:2276;top:1061;width:10;height:20" coordorigin="2276,1061" coordsize="10,20" path="m2276,1080l2285,1080,2285,1061,2276,1061,2276,1080xe" filled="true" fillcolor="#000000" stroked="false">
                <v:path arrowok="t"/>
                <v:fill type="solid"/>
              </v:shape>
            </v:group>
            <v:group style="position:absolute;left:2276;top:1080;width:10;height:20" coordorigin="2276,1080" coordsize="10,20">
              <v:shape style="position:absolute;left:2276;top:1080;width:10;height:20" coordorigin="2276,1080" coordsize="10,20" path="m2276,1099l2285,1099,2285,1080,2276,1080,2276,1099xe" filled="true" fillcolor="#000000" stroked="false">
                <v:path arrowok="t"/>
                <v:fill type="solid"/>
              </v:shape>
            </v:group>
            <v:group style="position:absolute;left:2276;top:1099;width:10;height:20" coordorigin="2276,1099" coordsize="10,20">
              <v:shape style="position:absolute;left:2276;top:1099;width:10;height:20" coordorigin="2276,1099" coordsize="10,20" path="m2276,1118l2285,1118,2285,1099,2276,1099,2276,1118xe" filled="true" fillcolor="#000000" stroked="false">
                <v:path arrowok="t"/>
                <v:fill type="solid"/>
              </v:shape>
            </v:group>
            <v:group style="position:absolute;left:2276;top:1118;width:10;height:20" coordorigin="2276,1118" coordsize="10,20">
              <v:shape style="position:absolute;left:2276;top:1118;width:10;height:20" coordorigin="2276,1118" coordsize="10,20" path="m2276,1138l2285,1138,2285,1118,2276,1118,2276,1138xe" filled="true" fillcolor="#000000" stroked="false">
                <v:path arrowok="t"/>
                <v:fill type="solid"/>
              </v:shape>
            </v:group>
            <v:group style="position:absolute;left:2276;top:1138;width:10;height:20" coordorigin="2276,1138" coordsize="10,20">
              <v:shape style="position:absolute;left:2276;top:1138;width:10;height:20" coordorigin="2276,1138" coordsize="10,20" path="m2276,1157l2285,1157,2285,1138,2276,1138,2276,1157xe" filled="true" fillcolor="#000000" stroked="false">
                <v:path arrowok="t"/>
                <v:fill type="solid"/>
              </v:shape>
            </v:group>
            <v:group style="position:absolute;left:2276;top:1157;width:10;height:20" coordorigin="2276,1157" coordsize="10,20">
              <v:shape style="position:absolute;left:2276;top:1157;width:10;height:20" coordorigin="2276,1157" coordsize="10,20" path="m2276,1176l2285,1176,2285,1157,2276,1157,2276,1176xe" filled="true" fillcolor="#000000" stroked="false">
                <v:path arrowok="t"/>
                <v:fill type="solid"/>
              </v:shape>
            </v:group>
            <v:group style="position:absolute;left:2276;top:1176;width:10;height:20" coordorigin="2276,1176" coordsize="10,20">
              <v:shape style="position:absolute;left:2276;top:1176;width:10;height:20" coordorigin="2276,1176" coordsize="10,20" path="m2276,1195l2285,1195,2285,1176,2276,1176,2276,1195xe" filled="true" fillcolor="#000000" stroked="false">
                <v:path arrowok="t"/>
                <v:fill type="solid"/>
              </v:shape>
            </v:group>
            <v:group style="position:absolute;left:2276;top:1195;width:10;height:20" coordorigin="2276,1195" coordsize="10,20">
              <v:shape style="position:absolute;left:2276;top:1195;width:10;height:20" coordorigin="2276,1195" coordsize="10,20" path="m2276,1214l2285,1214,2285,1195,2276,1195,2276,1214xe" filled="true" fillcolor="#000000" stroked="false">
                <v:path arrowok="t"/>
                <v:fill type="solid"/>
              </v:shape>
            </v:group>
            <v:group style="position:absolute;left:2276;top:1214;width:10;height:20" coordorigin="2276,1214" coordsize="10,20">
              <v:shape style="position:absolute;left:2276;top:1214;width:10;height:20" coordorigin="2276,1214" coordsize="10,20" path="m2276,1234l2285,1234,2285,1214,2276,1214,2276,1234xe" filled="true" fillcolor="#000000" stroked="false">
                <v:path arrowok="t"/>
                <v:fill type="solid"/>
              </v:shape>
            </v:group>
            <v:group style="position:absolute;left:2276;top:1234;width:10;height:20" coordorigin="2276,1234" coordsize="10,20">
              <v:shape style="position:absolute;left:2276;top:1234;width:10;height:20" coordorigin="2276,1234" coordsize="10,20" path="m2276,1253l2285,1253,2285,1234,2276,1234,2276,1253xe" filled="true" fillcolor="#000000" stroked="false">
                <v:path arrowok="t"/>
                <v:fill type="solid"/>
              </v:shape>
            </v:group>
            <v:group style="position:absolute;left:2276;top:1253;width:10;height:20" coordorigin="2276,1253" coordsize="10,20">
              <v:shape style="position:absolute;left:2276;top:1253;width:10;height:20" coordorigin="2276,1253" coordsize="10,20" path="m2276,1272l2285,1272,2285,1253,2276,1253,2276,1272xe" filled="true" fillcolor="#000000" stroked="false">
                <v:path arrowok="t"/>
                <v:fill type="solid"/>
              </v:shape>
            </v:group>
            <v:group style="position:absolute;left:2276;top:1272;width:10;height:20" coordorigin="2276,1272" coordsize="10,20">
              <v:shape style="position:absolute;left:2276;top:1272;width:10;height:20" coordorigin="2276,1272" coordsize="10,20" path="m2276,1291l2285,1291,2285,1272,2276,1272,2276,1291xe" filled="true" fillcolor="#000000" stroked="false">
                <v:path arrowok="t"/>
                <v:fill type="solid"/>
              </v:shape>
            </v:group>
            <v:group style="position:absolute;left:2276;top:1291;width:10;height:20" coordorigin="2276,1291" coordsize="10,20">
              <v:shape style="position:absolute;left:2276;top:1291;width:10;height:20" coordorigin="2276,1291" coordsize="10,20" path="m2276,1310l2285,1310,2285,1291,2276,1291,2276,1310xe" filled="true" fillcolor="#000000" stroked="false">
                <v:path arrowok="t"/>
                <v:fill type="solid"/>
              </v:shape>
            </v:group>
            <v:group style="position:absolute;left:2276;top:1310;width:10;height:20" coordorigin="2276,1310" coordsize="10,20">
              <v:shape style="position:absolute;left:2276;top:1310;width:10;height:20" coordorigin="2276,1310" coordsize="10,20" path="m2276,1330l2285,1330,2285,1310,2276,1310,2276,1330xe" filled="true" fillcolor="#000000" stroked="false">
                <v:path arrowok="t"/>
                <v:fill type="solid"/>
              </v:shape>
            </v:group>
            <v:group style="position:absolute;left:2276;top:1330;width:10;height:20" coordorigin="2276,1330" coordsize="10,20">
              <v:shape style="position:absolute;left:2276;top:1330;width:10;height:20" coordorigin="2276,1330" coordsize="10,20" path="m2276,1349l2285,1349,2285,1330,2276,1330,2276,1349xe" filled="true" fillcolor="#000000" stroked="false">
                <v:path arrowok="t"/>
                <v:fill type="solid"/>
              </v:shape>
            </v:group>
            <v:group style="position:absolute;left:2276;top:1349;width:10;height:20" coordorigin="2276,1349" coordsize="10,20">
              <v:shape style="position:absolute;left:2276;top:1349;width:10;height:20" coordorigin="2276,1349" coordsize="10,20" path="m2276,1368l2285,1368,2285,1349,2276,1349,2276,1368xe" filled="true" fillcolor="#000000" stroked="false">
                <v:path arrowok="t"/>
                <v:fill type="solid"/>
              </v:shape>
            </v:group>
            <v:group style="position:absolute;left:2276;top:1368;width:10;height:20" coordorigin="2276,1368" coordsize="10,20">
              <v:shape style="position:absolute;left:2276;top:1368;width:10;height:20" coordorigin="2276,1368" coordsize="10,20" path="m2276,1387l2285,1387,2285,1368,2276,1368,2276,1387xe" filled="true" fillcolor="#000000" stroked="false">
                <v:path arrowok="t"/>
                <v:fill type="solid"/>
              </v:shape>
            </v:group>
            <v:group style="position:absolute;left:2276;top:1387;width:10;height:20" coordorigin="2276,1387" coordsize="10,20">
              <v:shape style="position:absolute;left:2276;top:1387;width:10;height:20" coordorigin="2276,1387" coordsize="10,20" path="m2276,1406l2285,1406,2285,1387,2276,1387,2276,1406xe" filled="true" fillcolor="#000000" stroked="false">
                <v:path arrowok="t"/>
                <v:fill type="solid"/>
              </v:shape>
            </v:group>
            <v:group style="position:absolute;left:2276;top:1406;width:10;height:20" coordorigin="2276,1406" coordsize="10,20">
              <v:shape style="position:absolute;left:2276;top:1406;width:10;height:20" coordorigin="2276,1406" coordsize="10,20" path="m2276,1426l2285,1426,2285,1406,2276,1406,2276,1426xe" filled="true" fillcolor="#000000" stroked="false">
                <v:path arrowok="t"/>
                <v:fill type="solid"/>
              </v:shape>
            </v:group>
            <v:group style="position:absolute;left:2276;top:1426;width:10;height:20" coordorigin="2276,1426" coordsize="10,20">
              <v:shape style="position:absolute;left:2276;top:1426;width:10;height:20" coordorigin="2276,1426" coordsize="10,20" path="m2276,1445l2285,1445,2285,1426,2276,1426,2276,1445xe" filled="true" fillcolor="#000000" stroked="false">
                <v:path arrowok="t"/>
                <v:fill type="solid"/>
              </v:shape>
            </v:group>
            <v:group style="position:absolute;left:2276;top:1445;width:10;height:20" coordorigin="2276,1445" coordsize="10,20">
              <v:shape style="position:absolute;left:2276;top:1445;width:10;height:20" coordorigin="2276,1445" coordsize="10,20" path="m2276,1464l2285,1464,2285,1445,2276,1445,2276,1464xe" filled="true" fillcolor="#000000" stroked="false">
                <v:path arrowok="t"/>
                <v:fill type="solid"/>
              </v:shape>
            </v:group>
            <v:group style="position:absolute;left:2276;top:1464;width:10;height:20" coordorigin="2276,1464" coordsize="10,20">
              <v:shape style="position:absolute;left:2276;top:1464;width:10;height:20" coordorigin="2276,1464" coordsize="10,20" path="m2276,1483l2285,1483,2285,1464,2276,1464,2276,1483xe" filled="true" fillcolor="#000000" stroked="false">
                <v:path arrowok="t"/>
                <v:fill type="solid"/>
              </v:shape>
            </v:group>
            <v:group style="position:absolute;left:2276;top:1483;width:10;height:20" coordorigin="2276,1483" coordsize="10,20">
              <v:shape style="position:absolute;left:2276;top:1483;width:10;height:20" coordorigin="2276,1483" coordsize="10,20" path="m2276,1502l2285,1502,2285,1483,2276,1483,2276,1502xe" filled="true" fillcolor="#000000" stroked="false">
                <v:path arrowok="t"/>
                <v:fill type="solid"/>
              </v:shape>
            </v:group>
            <v:group style="position:absolute;left:2276;top:1502;width:10;height:20" coordorigin="2276,1502" coordsize="10,20">
              <v:shape style="position:absolute;left:2276;top:1502;width:10;height:20" coordorigin="2276,1502" coordsize="10,20" path="m2276,1522l2285,1522,2285,1502,2276,1502,2276,1522xe" filled="true" fillcolor="#000000" stroked="false">
                <v:path arrowok="t"/>
                <v:fill type="solid"/>
              </v:shape>
            </v:group>
            <v:group style="position:absolute;left:2276;top:1522;width:10;height:20" coordorigin="2276,1522" coordsize="10,20">
              <v:shape style="position:absolute;left:2276;top:1522;width:10;height:20" coordorigin="2276,1522" coordsize="10,20" path="m2276,1541l2285,1541,2285,1522,2276,1522,2276,1541xe" filled="true" fillcolor="#000000" stroked="false">
                <v:path arrowok="t"/>
                <v:fill type="solid"/>
              </v:shape>
            </v:group>
            <v:group style="position:absolute;left:2276;top:1541;width:10;height:20" coordorigin="2276,1541" coordsize="10,20">
              <v:shape style="position:absolute;left:2276;top:1541;width:10;height:20" coordorigin="2276,1541" coordsize="10,20" path="m2276,1560l2285,1560,2285,1541,2276,1541,2276,1560xe" filled="true" fillcolor="#000000" stroked="false">
                <v:path arrowok="t"/>
                <v:fill type="solid"/>
              </v:shape>
            </v:group>
            <v:group style="position:absolute;left:2276;top:1560;width:10;height:20" coordorigin="2276,1560" coordsize="10,20">
              <v:shape style="position:absolute;left:2276;top:1560;width:10;height:20" coordorigin="2276,1560" coordsize="10,20" path="m2276,1579l2285,1579,2285,1560,2276,1560,2276,1579xe" filled="true" fillcolor="#000000" stroked="false">
                <v:path arrowok="t"/>
                <v:fill type="solid"/>
              </v:shape>
            </v:group>
            <v:group style="position:absolute;left:2276;top:1579;width:10;height:20" coordorigin="2276,1579" coordsize="10,20">
              <v:shape style="position:absolute;left:2276;top:1579;width:10;height:20" coordorigin="2276,1579" coordsize="10,20" path="m2276,1598l2285,1598,2285,1579,2276,1579,2276,1598xe" filled="true" fillcolor="#000000" stroked="false">
                <v:path arrowok="t"/>
                <v:fill type="solid"/>
              </v:shape>
            </v:group>
            <v:group style="position:absolute;left:2276;top:1598;width:10;height:20" coordorigin="2276,1598" coordsize="10,20">
              <v:shape style="position:absolute;left:2276;top:1598;width:10;height:20" coordorigin="2276,1598" coordsize="10,20" path="m2276,1618l2285,1618,2285,1598,2276,1598,2276,1618xe" filled="true" fillcolor="#000000" stroked="false">
                <v:path arrowok="t"/>
                <v:fill type="solid"/>
              </v:shape>
            </v:group>
            <v:group style="position:absolute;left:2276;top:1618;width:10;height:20" coordorigin="2276,1618" coordsize="10,20">
              <v:shape style="position:absolute;left:2276;top:1618;width:10;height:20" coordorigin="2276,1618" coordsize="10,20" path="m2276,1637l2285,1637,2285,1618,2276,1618,2276,1637xe" filled="true" fillcolor="#000000" stroked="false">
                <v:path arrowok="t"/>
                <v:fill type="solid"/>
              </v:shape>
            </v:group>
            <v:group style="position:absolute;left:2276;top:1644;width:10;height:2" coordorigin="2276,1644" coordsize="10,2">
              <v:shape style="position:absolute;left:2276;top:1644;width:10;height:2" coordorigin="2276,1644" coordsize="10,0" path="m2276,1644l2285,1644e" filled="false" stroked="true" strokeweight=".71997pt" strokecolor="#000000">
                <v:path arrowok="t"/>
              </v:shape>
            </v:group>
            <v:group style="position:absolute;left:2984;top:850;width:10;height:20" coordorigin="2984,850" coordsize="10,20">
              <v:shape style="position:absolute;left:2984;top:850;width:10;height:20" coordorigin="2984,850" coordsize="10,20" path="m2984,869l2993,869,2993,850,2984,850,2984,869xe" filled="true" fillcolor="#000000" stroked="false">
                <v:path arrowok="t"/>
                <v:fill type="solid"/>
              </v:shape>
            </v:group>
            <v:group style="position:absolute;left:2984;top:869;width:10;height:20" coordorigin="2984,869" coordsize="10,20">
              <v:shape style="position:absolute;left:2984;top:869;width:10;height:20" coordorigin="2984,869" coordsize="10,20" path="m2984,888l2993,888,2993,869,2984,869,2984,888xe" filled="true" fillcolor="#000000" stroked="false">
                <v:path arrowok="t"/>
                <v:fill type="solid"/>
              </v:shape>
            </v:group>
            <v:group style="position:absolute;left:2984;top:888;width:10;height:20" coordorigin="2984,888" coordsize="10,20">
              <v:shape style="position:absolute;left:2984;top:888;width:10;height:20" coordorigin="2984,888" coordsize="10,20" path="m2984,907l2993,907,2993,888,2984,888,2984,907xe" filled="true" fillcolor="#000000" stroked="false">
                <v:path arrowok="t"/>
                <v:fill type="solid"/>
              </v:shape>
            </v:group>
            <v:group style="position:absolute;left:2984;top:907;width:10;height:20" coordorigin="2984,907" coordsize="10,20">
              <v:shape style="position:absolute;left:2984;top:907;width:10;height:20" coordorigin="2984,907" coordsize="10,20" path="m2984,926l2993,926,2993,907,2984,907,2984,926xe" filled="true" fillcolor="#000000" stroked="false">
                <v:path arrowok="t"/>
                <v:fill type="solid"/>
              </v:shape>
            </v:group>
            <v:group style="position:absolute;left:2984;top:926;width:10;height:20" coordorigin="2984,926" coordsize="10,20">
              <v:shape style="position:absolute;left:2984;top:926;width:10;height:20" coordorigin="2984,926" coordsize="10,20" path="m2984,946l2993,946,2993,926,2984,926,2984,946xe" filled="true" fillcolor="#000000" stroked="false">
                <v:path arrowok="t"/>
                <v:fill type="solid"/>
              </v:shape>
            </v:group>
            <v:group style="position:absolute;left:2984;top:946;width:10;height:20" coordorigin="2984,946" coordsize="10,20">
              <v:shape style="position:absolute;left:2984;top:946;width:10;height:20" coordorigin="2984,946" coordsize="10,20" path="m2984,965l2993,965,2993,946,2984,946,2984,965xe" filled="true" fillcolor="#000000" stroked="false">
                <v:path arrowok="t"/>
                <v:fill type="solid"/>
              </v:shape>
            </v:group>
            <v:group style="position:absolute;left:2984;top:965;width:10;height:20" coordorigin="2984,965" coordsize="10,20">
              <v:shape style="position:absolute;left:2984;top:965;width:10;height:20" coordorigin="2984,965" coordsize="10,20" path="m2984,984l2993,984,2993,965,2984,965,2984,984xe" filled="true" fillcolor="#000000" stroked="false">
                <v:path arrowok="t"/>
                <v:fill type="solid"/>
              </v:shape>
            </v:group>
            <v:group style="position:absolute;left:2984;top:984;width:10;height:20" coordorigin="2984,984" coordsize="10,20">
              <v:shape style="position:absolute;left:2984;top:984;width:10;height:20" coordorigin="2984,984" coordsize="10,20" path="m2984,1003l2993,1003,2993,984,2984,984,2984,1003xe" filled="true" fillcolor="#000000" stroked="false">
                <v:path arrowok="t"/>
                <v:fill type="solid"/>
              </v:shape>
            </v:group>
            <v:group style="position:absolute;left:2984;top:1003;width:10;height:20" coordorigin="2984,1003" coordsize="10,20">
              <v:shape style="position:absolute;left:2984;top:1003;width:10;height:20" coordorigin="2984,1003" coordsize="10,20" path="m2984,1022l2993,1022,2993,1003,2984,1003,2984,1022xe" filled="true" fillcolor="#000000" stroked="false">
                <v:path arrowok="t"/>
                <v:fill type="solid"/>
              </v:shape>
            </v:group>
            <v:group style="position:absolute;left:2984;top:1022;width:10;height:20" coordorigin="2984,1022" coordsize="10,20">
              <v:shape style="position:absolute;left:2984;top:1022;width:10;height:20" coordorigin="2984,1022" coordsize="10,20" path="m2984,1042l2993,1042,2993,1022,2984,1022,2984,1042xe" filled="true" fillcolor="#000000" stroked="false">
                <v:path arrowok="t"/>
                <v:fill type="solid"/>
              </v:shape>
            </v:group>
            <v:group style="position:absolute;left:2984;top:1042;width:10;height:20" coordorigin="2984,1042" coordsize="10,20">
              <v:shape style="position:absolute;left:2984;top:1042;width:10;height:20" coordorigin="2984,1042" coordsize="10,20" path="m2984,1061l2993,1061,2993,1042,2984,1042,2984,1061xe" filled="true" fillcolor="#000000" stroked="false">
                <v:path arrowok="t"/>
                <v:fill type="solid"/>
              </v:shape>
            </v:group>
            <v:group style="position:absolute;left:2984;top:1061;width:10;height:20" coordorigin="2984,1061" coordsize="10,20">
              <v:shape style="position:absolute;left:2984;top:1061;width:10;height:20" coordorigin="2984,1061" coordsize="10,20" path="m2984,1080l2993,1080,2993,1061,2984,1061,2984,1080xe" filled="true" fillcolor="#000000" stroked="false">
                <v:path arrowok="t"/>
                <v:fill type="solid"/>
              </v:shape>
            </v:group>
            <v:group style="position:absolute;left:2984;top:1080;width:10;height:20" coordorigin="2984,1080" coordsize="10,20">
              <v:shape style="position:absolute;left:2984;top:1080;width:10;height:20" coordorigin="2984,1080" coordsize="10,20" path="m2984,1099l2993,1099,2993,1080,2984,1080,2984,1099xe" filled="true" fillcolor="#000000" stroked="false">
                <v:path arrowok="t"/>
                <v:fill type="solid"/>
              </v:shape>
            </v:group>
            <v:group style="position:absolute;left:2984;top:1099;width:10;height:20" coordorigin="2984,1099" coordsize="10,20">
              <v:shape style="position:absolute;left:2984;top:1099;width:10;height:20" coordorigin="2984,1099" coordsize="10,20" path="m2984,1118l2993,1118,2993,1099,2984,1099,2984,1118xe" filled="true" fillcolor="#000000" stroked="false">
                <v:path arrowok="t"/>
                <v:fill type="solid"/>
              </v:shape>
            </v:group>
            <v:group style="position:absolute;left:2984;top:1118;width:10;height:20" coordorigin="2984,1118" coordsize="10,20">
              <v:shape style="position:absolute;left:2984;top:1118;width:10;height:20" coordorigin="2984,1118" coordsize="10,20" path="m2984,1138l2993,1138,2993,1118,2984,1118,2984,1138xe" filled="true" fillcolor="#000000" stroked="false">
                <v:path arrowok="t"/>
                <v:fill type="solid"/>
              </v:shape>
            </v:group>
            <v:group style="position:absolute;left:2984;top:1138;width:10;height:20" coordorigin="2984,1138" coordsize="10,20">
              <v:shape style="position:absolute;left:2984;top:1138;width:10;height:20" coordorigin="2984,1138" coordsize="10,20" path="m2984,1157l2993,1157,2993,1138,2984,1138,2984,1157xe" filled="true" fillcolor="#000000" stroked="false">
                <v:path arrowok="t"/>
                <v:fill type="solid"/>
              </v:shape>
            </v:group>
            <v:group style="position:absolute;left:2984;top:1157;width:10;height:20" coordorigin="2984,1157" coordsize="10,20">
              <v:shape style="position:absolute;left:2984;top:1157;width:10;height:20" coordorigin="2984,1157" coordsize="10,20" path="m2984,1176l2993,1176,2993,1157,2984,1157,2984,1176xe" filled="true" fillcolor="#000000" stroked="false">
                <v:path arrowok="t"/>
                <v:fill type="solid"/>
              </v:shape>
            </v:group>
            <v:group style="position:absolute;left:2984;top:1176;width:10;height:20" coordorigin="2984,1176" coordsize="10,20">
              <v:shape style="position:absolute;left:2984;top:1176;width:10;height:20" coordorigin="2984,1176" coordsize="10,20" path="m2984,1195l2993,1195,2993,1176,2984,1176,2984,1195xe" filled="true" fillcolor="#000000" stroked="false">
                <v:path arrowok="t"/>
                <v:fill type="solid"/>
              </v:shape>
            </v:group>
            <v:group style="position:absolute;left:2984;top:1195;width:10;height:20" coordorigin="2984,1195" coordsize="10,20">
              <v:shape style="position:absolute;left:2984;top:1195;width:10;height:20" coordorigin="2984,1195" coordsize="10,20" path="m2984,1214l2993,1214,2993,1195,2984,1195,2984,1214xe" filled="true" fillcolor="#000000" stroked="false">
                <v:path arrowok="t"/>
                <v:fill type="solid"/>
              </v:shape>
            </v:group>
            <v:group style="position:absolute;left:2984;top:1214;width:10;height:20" coordorigin="2984,1214" coordsize="10,20">
              <v:shape style="position:absolute;left:2984;top:1214;width:10;height:20" coordorigin="2984,1214" coordsize="10,20" path="m2984,1234l2993,1234,2993,1214,2984,1214,2984,1234xe" filled="true" fillcolor="#000000" stroked="false">
                <v:path arrowok="t"/>
                <v:fill type="solid"/>
              </v:shape>
            </v:group>
            <v:group style="position:absolute;left:2984;top:1234;width:10;height:20" coordorigin="2984,1234" coordsize="10,20">
              <v:shape style="position:absolute;left:2984;top:1234;width:10;height:20" coordorigin="2984,1234" coordsize="10,20" path="m2984,1253l2993,1253,2993,1234,2984,1234,2984,1253xe" filled="true" fillcolor="#000000" stroked="false">
                <v:path arrowok="t"/>
                <v:fill type="solid"/>
              </v:shape>
            </v:group>
            <v:group style="position:absolute;left:2984;top:1253;width:10;height:20" coordorigin="2984,1253" coordsize="10,20">
              <v:shape style="position:absolute;left:2984;top:1253;width:10;height:20" coordorigin="2984,1253" coordsize="10,20" path="m2984,1272l2993,1272,2993,1253,2984,1253,2984,1272xe" filled="true" fillcolor="#000000" stroked="false">
                <v:path arrowok="t"/>
                <v:fill type="solid"/>
              </v:shape>
            </v:group>
            <v:group style="position:absolute;left:2984;top:1272;width:10;height:20" coordorigin="2984,1272" coordsize="10,20">
              <v:shape style="position:absolute;left:2984;top:1272;width:10;height:20" coordorigin="2984,1272" coordsize="10,20" path="m2984,1291l2993,1291,2993,1272,2984,1272,2984,1291xe" filled="true" fillcolor="#000000" stroked="false">
                <v:path arrowok="t"/>
                <v:fill type="solid"/>
              </v:shape>
            </v:group>
            <v:group style="position:absolute;left:2984;top:1291;width:10;height:20" coordorigin="2984,1291" coordsize="10,20">
              <v:shape style="position:absolute;left:2984;top:1291;width:10;height:20" coordorigin="2984,1291" coordsize="10,20" path="m2984,1310l2993,1310,2993,1291,2984,1291,2984,1310xe" filled="true" fillcolor="#000000" stroked="false">
                <v:path arrowok="t"/>
                <v:fill type="solid"/>
              </v:shape>
            </v:group>
            <v:group style="position:absolute;left:2984;top:1310;width:10;height:20" coordorigin="2984,1310" coordsize="10,20">
              <v:shape style="position:absolute;left:2984;top:1310;width:10;height:20" coordorigin="2984,1310" coordsize="10,20" path="m2984,1330l2993,1330,2993,1310,2984,1310,2984,1330xe" filled="true" fillcolor="#000000" stroked="false">
                <v:path arrowok="t"/>
                <v:fill type="solid"/>
              </v:shape>
            </v:group>
            <v:group style="position:absolute;left:2984;top:1330;width:10;height:20" coordorigin="2984,1330" coordsize="10,20">
              <v:shape style="position:absolute;left:2984;top:1330;width:10;height:20" coordorigin="2984,1330" coordsize="10,20" path="m2984,1349l2993,1349,2993,1330,2984,1330,2984,1349xe" filled="true" fillcolor="#000000" stroked="false">
                <v:path arrowok="t"/>
                <v:fill type="solid"/>
              </v:shape>
            </v:group>
            <v:group style="position:absolute;left:2984;top:1349;width:10;height:20" coordorigin="2984,1349" coordsize="10,20">
              <v:shape style="position:absolute;left:2984;top:1349;width:10;height:20" coordorigin="2984,1349" coordsize="10,20" path="m2984,1368l2993,1368,2993,1349,2984,1349,2984,1368xe" filled="true" fillcolor="#000000" stroked="false">
                <v:path arrowok="t"/>
                <v:fill type="solid"/>
              </v:shape>
            </v:group>
            <v:group style="position:absolute;left:2984;top:1368;width:10;height:20" coordorigin="2984,1368" coordsize="10,20">
              <v:shape style="position:absolute;left:2984;top:1368;width:10;height:20" coordorigin="2984,1368" coordsize="10,20" path="m2984,1387l2993,1387,2993,1368,2984,1368,2984,1387xe" filled="true" fillcolor="#000000" stroked="false">
                <v:path arrowok="t"/>
                <v:fill type="solid"/>
              </v:shape>
            </v:group>
            <v:group style="position:absolute;left:2984;top:1387;width:10;height:20" coordorigin="2984,1387" coordsize="10,20">
              <v:shape style="position:absolute;left:2984;top:1387;width:10;height:20" coordorigin="2984,1387" coordsize="10,20" path="m2984,1406l2993,1406,2993,1387,2984,1387,2984,1406xe" filled="true" fillcolor="#000000" stroked="false">
                <v:path arrowok="t"/>
                <v:fill type="solid"/>
              </v:shape>
            </v:group>
            <v:group style="position:absolute;left:2984;top:1406;width:10;height:20" coordorigin="2984,1406" coordsize="10,20">
              <v:shape style="position:absolute;left:2984;top:1406;width:10;height:20" coordorigin="2984,1406" coordsize="10,20" path="m2984,1426l2993,1426,2993,1406,2984,1406,2984,1426xe" filled="true" fillcolor="#000000" stroked="false">
                <v:path arrowok="t"/>
                <v:fill type="solid"/>
              </v:shape>
            </v:group>
            <v:group style="position:absolute;left:2984;top:1426;width:10;height:20" coordorigin="2984,1426" coordsize="10,20">
              <v:shape style="position:absolute;left:2984;top:1426;width:10;height:20" coordorigin="2984,1426" coordsize="10,20" path="m2984,1445l2993,1445,2993,1426,2984,1426,2984,1445xe" filled="true" fillcolor="#000000" stroked="false">
                <v:path arrowok="t"/>
                <v:fill type="solid"/>
              </v:shape>
            </v:group>
            <v:group style="position:absolute;left:2984;top:1445;width:10;height:20" coordorigin="2984,1445" coordsize="10,20">
              <v:shape style="position:absolute;left:2984;top:1445;width:10;height:20" coordorigin="2984,1445" coordsize="10,20" path="m2984,1464l2993,1464,2993,1445,2984,1445,2984,1464xe" filled="true" fillcolor="#000000" stroked="false">
                <v:path arrowok="t"/>
                <v:fill type="solid"/>
              </v:shape>
            </v:group>
            <v:group style="position:absolute;left:2984;top:1464;width:10;height:20" coordorigin="2984,1464" coordsize="10,20">
              <v:shape style="position:absolute;left:2984;top:1464;width:10;height:20" coordorigin="2984,1464" coordsize="10,20" path="m2984,1483l2993,1483,2993,1464,2984,1464,2984,1483xe" filled="true" fillcolor="#000000" stroked="false">
                <v:path arrowok="t"/>
                <v:fill type="solid"/>
              </v:shape>
            </v:group>
            <v:group style="position:absolute;left:2984;top:1483;width:10;height:20" coordorigin="2984,1483" coordsize="10,20">
              <v:shape style="position:absolute;left:2984;top:1483;width:10;height:20" coordorigin="2984,1483" coordsize="10,20" path="m2984,1502l2993,1502,2993,1483,2984,1483,2984,1502xe" filled="true" fillcolor="#000000" stroked="false">
                <v:path arrowok="t"/>
                <v:fill type="solid"/>
              </v:shape>
            </v:group>
            <v:group style="position:absolute;left:2984;top:1502;width:10;height:20" coordorigin="2984,1502" coordsize="10,20">
              <v:shape style="position:absolute;left:2984;top:1502;width:10;height:20" coordorigin="2984,1502" coordsize="10,20" path="m2984,1522l2993,1522,2993,1502,2984,1502,2984,1522xe" filled="true" fillcolor="#000000" stroked="false">
                <v:path arrowok="t"/>
                <v:fill type="solid"/>
              </v:shape>
            </v:group>
            <v:group style="position:absolute;left:2984;top:1522;width:10;height:20" coordorigin="2984,1522" coordsize="10,20">
              <v:shape style="position:absolute;left:2984;top:1522;width:10;height:20" coordorigin="2984,1522" coordsize="10,20" path="m2984,1541l2993,1541,2993,1522,2984,1522,2984,1541xe" filled="true" fillcolor="#000000" stroked="false">
                <v:path arrowok="t"/>
                <v:fill type="solid"/>
              </v:shape>
            </v:group>
            <v:group style="position:absolute;left:2984;top:1541;width:10;height:20" coordorigin="2984,1541" coordsize="10,20">
              <v:shape style="position:absolute;left:2984;top:1541;width:10;height:20" coordorigin="2984,1541" coordsize="10,20" path="m2984,1560l2993,1560,2993,1541,2984,1541,2984,1560xe" filled="true" fillcolor="#000000" stroked="false">
                <v:path arrowok="t"/>
                <v:fill type="solid"/>
              </v:shape>
            </v:group>
            <v:group style="position:absolute;left:2984;top:1560;width:10;height:20" coordorigin="2984,1560" coordsize="10,20">
              <v:shape style="position:absolute;left:2984;top:1560;width:10;height:20" coordorigin="2984,1560" coordsize="10,20" path="m2984,1579l2993,1579,2993,1560,2984,1560,2984,1579xe" filled="true" fillcolor="#000000" stroked="false">
                <v:path arrowok="t"/>
                <v:fill type="solid"/>
              </v:shape>
            </v:group>
            <v:group style="position:absolute;left:2984;top:1579;width:10;height:20" coordorigin="2984,1579" coordsize="10,20">
              <v:shape style="position:absolute;left:2984;top:1579;width:10;height:20" coordorigin="2984,1579" coordsize="10,20" path="m2984,1598l2993,1598,2993,1579,2984,1579,2984,1598xe" filled="true" fillcolor="#000000" stroked="false">
                <v:path arrowok="t"/>
                <v:fill type="solid"/>
              </v:shape>
            </v:group>
            <v:group style="position:absolute;left:2984;top:1598;width:10;height:20" coordorigin="2984,1598" coordsize="10,20">
              <v:shape style="position:absolute;left:2984;top:1598;width:10;height:20" coordorigin="2984,1598" coordsize="10,20" path="m2984,1618l2993,1618,2993,1598,2984,1598,2984,1618xe" filled="true" fillcolor="#000000" stroked="false">
                <v:path arrowok="t"/>
                <v:fill type="solid"/>
              </v:shape>
            </v:group>
            <v:group style="position:absolute;left:2984;top:1618;width:10;height:20" coordorigin="2984,1618" coordsize="10,20">
              <v:shape style="position:absolute;left:2984;top:1618;width:10;height:20" coordorigin="2984,1618" coordsize="10,20" path="m2984,1637l2993,1637,2993,1618,2984,1618,2984,1637xe" filled="true" fillcolor="#000000" stroked="false">
                <v:path arrowok="t"/>
                <v:fill type="solid"/>
              </v:shape>
            </v:group>
            <v:group style="position:absolute;left:2984;top:1644;width:10;height:2" coordorigin="2984,1644" coordsize="10,2">
              <v:shape style="position:absolute;left:2984;top:1644;width:10;height:2" coordorigin="2984,1644" coordsize="10,0" path="m2984,1644l2993,1644e" filled="false" stroked="true" strokeweight=".71997pt" strokecolor="#000000">
                <v:path arrowok="t"/>
              </v:shape>
            </v:group>
            <v:group style="position:absolute;left:4117;top:850;width:10;height:20" coordorigin="4117,850" coordsize="10,20">
              <v:shape style="position:absolute;left:4117;top:850;width:10;height:20" coordorigin="4117,850" coordsize="10,20" path="m4117,869l4127,869,4127,850,4117,850,4117,869xe" filled="true" fillcolor="#000000" stroked="false">
                <v:path arrowok="t"/>
                <v:fill type="solid"/>
              </v:shape>
            </v:group>
            <v:group style="position:absolute;left:4117;top:869;width:10;height:20" coordorigin="4117,869" coordsize="10,20">
              <v:shape style="position:absolute;left:4117;top:869;width:10;height:20" coordorigin="4117,869" coordsize="10,20" path="m4117,888l4127,888,4127,869,4117,869,4117,888xe" filled="true" fillcolor="#000000" stroked="false">
                <v:path arrowok="t"/>
                <v:fill type="solid"/>
              </v:shape>
            </v:group>
            <v:group style="position:absolute;left:4117;top:888;width:10;height:20" coordorigin="4117,888" coordsize="10,20">
              <v:shape style="position:absolute;left:4117;top:888;width:10;height:20" coordorigin="4117,888" coordsize="10,20" path="m4117,907l4127,907,4127,888,4117,888,4117,907xe" filled="true" fillcolor="#000000" stroked="false">
                <v:path arrowok="t"/>
                <v:fill type="solid"/>
              </v:shape>
            </v:group>
            <v:group style="position:absolute;left:4117;top:907;width:10;height:20" coordorigin="4117,907" coordsize="10,20">
              <v:shape style="position:absolute;left:4117;top:907;width:10;height:20" coordorigin="4117,907" coordsize="10,20" path="m4117,926l4127,926,4127,907,4117,907,4117,926xe" filled="true" fillcolor="#000000" stroked="false">
                <v:path arrowok="t"/>
                <v:fill type="solid"/>
              </v:shape>
            </v:group>
            <v:group style="position:absolute;left:4117;top:926;width:10;height:20" coordorigin="4117,926" coordsize="10,20">
              <v:shape style="position:absolute;left:4117;top:926;width:10;height:20" coordorigin="4117,926" coordsize="10,20" path="m4117,946l4127,946,4127,926,4117,926,4117,946xe" filled="true" fillcolor="#000000" stroked="false">
                <v:path arrowok="t"/>
                <v:fill type="solid"/>
              </v:shape>
            </v:group>
            <v:group style="position:absolute;left:4117;top:946;width:10;height:20" coordorigin="4117,946" coordsize="10,20">
              <v:shape style="position:absolute;left:4117;top:946;width:10;height:20" coordorigin="4117,946" coordsize="10,20" path="m4117,965l4127,965,4127,946,4117,946,4117,965xe" filled="true" fillcolor="#000000" stroked="false">
                <v:path arrowok="t"/>
                <v:fill type="solid"/>
              </v:shape>
            </v:group>
            <v:group style="position:absolute;left:4117;top:965;width:10;height:20" coordorigin="4117,965" coordsize="10,20">
              <v:shape style="position:absolute;left:4117;top:965;width:10;height:20" coordorigin="4117,965" coordsize="10,20" path="m4117,984l4127,984,4127,965,4117,965,4117,984xe" filled="true" fillcolor="#000000" stroked="false">
                <v:path arrowok="t"/>
                <v:fill type="solid"/>
              </v:shape>
            </v:group>
            <v:group style="position:absolute;left:4117;top:984;width:10;height:20" coordorigin="4117,984" coordsize="10,20">
              <v:shape style="position:absolute;left:4117;top:984;width:10;height:20" coordorigin="4117,984" coordsize="10,20" path="m4117,1003l4127,1003,4127,984,4117,984,4117,1003xe" filled="true" fillcolor="#000000" stroked="false">
                <v:path arrowok="t"/>
                <v:fill type="solid"/>
              </v:shape>
            </v:group>
            <v:group style="position:absolute;left:4117;top:1003;width:10;height:20" coordorigin="4117,1003" coordsize="10,20">
              <v:shape style="position:absolute;left:4117;top:1003;width:10;height:20" coordorigin="4117,1003" coordsize="10,20" path="m4117,1022l4127,1022,4127,1003,4117,1003,4117,1022xe" filled="true" fillcolor="#000000" stroked="false">
                <v:path arrowok="t"/>
                <v:fill type="solid"/>
              </v:shape>
            </v:group>
            <v:group style="position:absolute;left:4117;top:1022;width:10;height:20" coordorigin="4117,1022" coordsize="10,20">
              <v:shape style="position:absolute;left:4117;top:1022;width:10;height:20" coordorigin="4117,1022" coordsize="10,20" path="m4117,1042l4127,1042,4127,1022,4117,1022,4117,1042xe" filled="true" fillcolor="#000000" stroked="false">
                <v:path arrowok="t"/>
                <v:fill type="solid"/>
              </v:shape>
            </v:group>
            <v:group style="position:absolute;left:4117;top:1042;width:10;height:20" coordorigin="4117,1042" coordsize="10,20">
              <v:shape style="position:absolute;left:4117;top:1042;width:10;height:20" coordorigin="4117,1042" coordsize="10,20" path="m4117,1061l4127,1061,4127,1042,4117,1042,4117,1061xe" filled="true" fillcolor="#000000" stroked="false">
                <v:path arrowok="t"/>
                <v:fill type="solid"/>
              </v:shape>
            </v:group>
            <v:group style="position:absolute;left:4117;top:1061;width:10;height:20" coordorigin="4117,1061" coordsize="10,20">
              <v:shape style="position:absolute;left:4117;top:1061;width:10;height:20" coordorigin="4117,1061" coordsize="10,20" path="m4117,1080l4127,1080,4127,1061,4117,1061,4117,1080xe" filled="true" fillcolor="#000000" stroked="false">
                <v:path arrowok="t"/>
                <v:fill type="solid"/>
              </v:shape>
            </v:group>
            <v:group style="position:absolute;left:4117;top:1080;width:10;height:20" coordorigin="4117,1080" coordsize="10,20">
              <v:shape style="position:absolute;left:4117;top:1080;width:10;height:20" coordorigin="4117,1080" coordsize="10,20" path="m4117,1099l4127,1099,4127,1080,4117,1080,4117,1099xe" filled="true" fillcolor="#000000" stroked="false">
                <v:path arrowok="t"/>
                <v:fill type="solid"/>
              </v:shape>
            </v:group>
            <v:group style="position:absolute;left:4117;top:1099;width:10;height:20" coordorigin="4117,1099" coordsize="10,20">
              <v:shape style="position:absolute;left:4117;top:1099;width:10;height:20" coordorigin="4117,1099" coordsize="10,20" path="m4117,1118l4127,1118,4127,1099,4117,1099,4117,1118xe" filled="true" fillcolor="#000000" stroked="false">
                <v:path arrowok="t"/>
                <v:fill type="solid"/>
              </v:shape>
            </v:group>
            <v:group style="position:absolute;left:4117;top:1118;width:10;height:20" coordorigin="4117,1118" coordsize="10,20">
              <v:shape style="position:absolute;left:4117;top:1118;width:10;height:20" coordorigin="4117,1118" coordsize="10,20" path="m4117,1138l4127,1138,4127,1118,4117,1118,4117,1138xe" filled="true" fillcolor="#000000" stroked="false">
                <v:path arrowok="t"/>
                <v:fill type="solid"/>
              </v:shape>
            </v:group>
            <v:group style="position:absolute;left:4117;top:1138;width:10;height:20" coordorigin="4117,1138" coordsize="10,20">
              <v:shape style="position:absolute;left:4117;top:1138;width:10;height:20" coordorigin="4117,1138" coordsize="10,20" path="m4117,1157l4127,1157,4127,1138,4117,1138,4117,1157xe" filled="true" fillcolor="#000000" stroked="false">
                <v:path arrowok="t"/>
                <v:fill type="solid"/>
              </v:shape>
            </v:group>
            <v:group style="position:absolute;left:4117;top:1157;width:10;height:20" coordorigin="4117,1157" coordsize="10,20">
              <v:shape style="position:absolute;left:4117;top:1157;width:10;height:20" coordorigin="4117,1157" coordsize="10,20" path="m4117,1176l4127,1176,4127,1157,4117,1157,4117,1176xe" filled="true" fillcolor="#000000" stroked="false">
                <v:path arrowok="t"/>
                <v:fill type="solid"/>
              </v:shape>
            </v:group>
            <v:group style="position:absolute;left:4117;top:1176;width:10;height:20" coordorigin="4117,1176" coordsize="10,20">
              <v:shape style="position:absolute;left:4117;top:1176;width:10;height:20" coordorigin="4117,1176" coordsize="10,20" path="m4117,1195l4127,1195,4127,1176,4117,1176,4117,1195xe" filled="true" fillcolor="#000000" stroked="false">
                <v:path arrowok="t"/>
                <v:fill type="solid"/>
              </v:shape>
            </v:group>
            <v:group style="position:absolute;left:4117;top:1195;width:10;height:20" coordorigin="4117,1195" coordsize="10,20">
              <v:shape style="position:absolute;left:4117;top:1195;width:10;height:20" coordorigin="4117,1195" coordsize="10,20" path="m4117,1214l4127,1214,4127,1195,4117,1195,4117,1214xe" filled="true" fillcolor="#000000" stroked="false">
                <v:path arrowok="t"/>
                <v:fill type="solid"/>
              </v:shape>
            </v:group>
            <v:group style="position:absolute;left:4117;top:1214;width:10;height:20" coordorigin="4117,1214" coordsize="10,20">
              <v:shape style="position:absolute;left:4117;top:1214;width:10;height:20" coordorigin="4117,1214" coordsize="10,20" path="m4117,1234l4127,1234,4127,1214,4117,1214,4117,1234xe" filled="true" fillcolor="#000000" stroked="false">
                <v:path arrowok="t"/>
                <v:fill type="solid"/>
              </v:shape>
            </v:group>
            <v:group style="position:absolute;left:4117;top:1234;width:10;height:20" coordorigin="4117,1234" coordsize="10,20">
              <v:shape style="position:absolute;left:4117;top:1234;width:10;height:20" coordorigin="4117,1234" coordsize="10,20" path="m4117,1253l4127,1253,4127,1234,4117,1234,4117,1253xe" filled="true" fillcolor="#000000" stroked="false">
                <v:path arrowok="t"/>
                <v:fill type="solid"/>
              </v:shape>
            </v:group>
            <v:group style="position:absolute;left:4117;top:1253;width:10;height:20" coordorigin="4117,1253" coordsize="10,20">
              <v:shape style="position:absolute;left:4117;top:1253;width:10;height:20" coordorigin="4117,1253" coordsize="10,20" path="m4117,1272l4127,1272,4127,1253,4117,1253,4117,1272xe" filled="true" fillcolor="#000000" stroked="false">
                <v:path arrowok="t"/>
                <v:fill type="solid"/>
              </v:shape>
            </v:group>
            <v:group style="position:absolute;left:4117;top:1272;width:10;height:20" coordorigin="4117,1272" coordsize="10,20">
              <v:shape style="position:absolute;left:4117;top:1272;width:10;height:20" coordorigin="4117,1272" coordsize="10,20" path="m4117,1291l4127,1291,4127,1272,4117,1272,4117,1291xe" filled="true" fillcolor="#000000" stroked="false">
                <v:path arrowok="t"/>
                <v:fill type="solid"/>
              </v:shape>
            </v:group>
            <v:group style="position:absolute;left:4117;top:1291;width:10;height:20" coordorigin="4117,1291" coordsize="10,20">
              <v:shape style="position:absolute;left:4117;top:1291;width:10;height:20" coordorigin="4117,1291" coordsize="10,20" path="m4117,1310l4127,1310,4127,1291,4117,1291,4117,1310xe" filled="true" fillcolor="#000000" stroked="false">
                <v:path arrowok="t"/>
                <v:fill type="solid"/>
              </v:shape>
            </v:group>
            <v:group style="position:absolute;left:4117;top:1310;width:10;height:20" coordorigin="4117,1310" coordsize="10,20">
              <v:shape style="position:absolute;left:4117;top:1310;width:10;height:20" coordorigin="4117,1310" coordsize="10,20" path="m4117,1330l4127,1330,4127,1310,4117,1310,4117,1330xe" filled="true" fillcolor="#000000" stroked="false">
                <v:path arrowok="t"/>
                <v:fill type="solid"/>
              </v:shape>
            </v:group>
            <v:group style="position:absolute;left:4117;top:1330;width:10;height:20" coordorigin="4117,1330" coordsize="10,20">
              <v:shape style="position:absolute;left:4117;top:1330;width:10;height:20" coordorigin="4117,1330" coordsize="10,20" path="m4117,1349l4127,1349,4127,1330,4117,1330,4117,1349xe" filled="true" fillcolor="#000000" stroked="false">
                <v:path arrowok="t"/>
                <v:fill type="solid"/>
              </v:shape>
            </v:group>
            <v:group style="position:absolute;left:4117;top:1349;width:10;height:20" coordorigin="4117,1349" coordsize="10,20">
              <v:shape style="position:absolute;left:4117;top:1349;width:10;height:20" coordorigin="4117,1349" coordsize="10,20" path="m4117,1368l4127,1368,4127,1349,4117,1349,4117,1368xe" filled="true" fillcolor="#000000" stroked="false">
                <v:path arrowok="t"/>
                <v:fill type="solid"/>
              </v:shape>
            </v:group>
            <v:group style="position:absolute;left:4117;top:1368;width:10;height:20" coordorigin="4117,1368" coordsize="10,20">
              <v:shape style="position:absolute;left:4117;top:1368;width:10;height:20" coordorigin="4117,1368" coordsize="10,20" path="m4117,1387l4127,1387,4127,1368,4117,1368,4117,1387xe" filled="true" fillcolor="#000000" stroked="false">
                <v:path arrowok="t"/>
                <v:fill type="solid"/>
              </v:shape>
            </v:group>
            <v:group style="position:absolute;left:4117;top:1387;width:10;height:20" coordorigin="4117,1387" coordsize="10,20">
              <v:shape style="position:absolute;left:4117;top:1387;width:10;height:20" coordorigin="4117,1387" coordsize="10,20" path="m4117,1406l4127,1406,4127,1387,4117,1387,4117,1406xe" filled="true" fillcolor="#000000" stroked="false">
                <v:path arrowok="t"/>
                <v:fill type="solid"/>
              </v:shape>
            </v:group>
            <v:group style="position:absolute;left:4117;top:1406;width:10;height:20" coordorigin="4117,1406" coordsize="10,20">
              <v:shape style="position:absolute;left:4117;top:1406;width:10;height:20" coordorigin="4117,1406" coordsize="10,20" path="m4117,1426l4127,1426,4127,1406,4117,1406,4117,1426xe" filled="true" fillcolor="#000000" stroked="false">
                <v:path arrowok="t"/>
                <v:fill type="solid"/>
              </v:shape>
            </v:group>
            <v:group style="position:absolute;left:4117;top:1426;width:10;height:20" coordorigin="4117,1426" coordsize="10,20">
              <v:shape style="position:absolute;left:4117;top:1426;width:10;height:20" coordorigin="4117,1426" coordsize="10,20" path="m4117,1445l4127,1445,4127,1426,4117,1426,4117,1445xe" filled="true" fillcolor="#000000" stroked="false">
                <v:path arrowok="t"/>
                <v:fill type="solid"/>
              </v:shape>
            </v:group>
            <v:group style="position:absolute;left:4117;top:1445;width:10;height:20" coordorigin="4117,1445" coordsize="10,20">
              <v:shape style="position:absolute;left:4117;top:1445;width:10;height:20" coordorigin="4117,1445" coordsize="10,20" path="m4117,1464l4127,1464,4127,1445,4117,1445,4117,1464xe" filled="true" fillcolor="#000000" stroked="false">
                <v:path arrowok="t"/>
                <v:fill type="solid"/>
              </v:shape>
            </v:group>
            <v:group style="position:absolute;left:4117;top:1464;width:10;height:20" coordorigin="4117,1464" coordsize="10,20">
              <v:shape style="position:absolute;left:4117;top:1464;width:10;height:20" coordorigin="4117,1464" coordsize="10,20" path="m4117,1483l4127,1483,4127,1464,4117,1464,4117,1483xe" filled="true" fillcolor="#000000" stroked="false">
                <v:path arrowok="t"/>
                <v:fill type="solid"/>
              </v:shape>
            </v:group>
            <v:group style="position:absolute;left:4117;top:1483;width:10;height:20" coordorigin="4117,1483" coordsize="10,20">
              <v:shape style="position:absolute;left:4117;top:1483;width:10;height:20" coordorigin="4117,1483" coordsize="10,20" path="m4117,1502l4127,1502,4127,1483,4117,1483,4117,1502xe" filled="true" fillcolor="#000000" stroked="false">
                <v:path arrowok="t"/>
                <v:fill type="solid"/>
              </v:shape>
            </v:group>
            <v:group style="position:absolute;left:4117;top:1502;width:10;height:20" coordorigin="4117,1502" coordsize="10,20">
              <v:shape style="position:absolute;left:4117;top:1502;width:10;height:20" coordorigin="4117,1502" coordsize="10,20" path="m4117,1522l4127,1522,4127,1502,4117,1502,4117,1522xe" filled="true" fillcolor="#000000" stroked="false">
                <v:path arrowok="t"/>
                <v:fill type="solid"/>
              </v:shape>
            </v:group>
            <v:group style="position:absolute;left:4117;top:1522;width:10;height:20" coordorigin="4117,1522" coordsize="10,20">
              <v:shape style="position:absolute;left:4117;top:1522;width:10;height:20" coordorigin="4117,1522" coordsize="10,20" path="m4117,1541l4127,1541,4127,1522,4117,1522,4117,1541xe" filled="true" fillcolor="#000000" stroked="false">
                <v:path arrowok="t"/>
                <v:fill type="solid"/>
              </v:shape>
            </v:group>
            <v:group style="position:absolute;left:4117;top:1541;width:10;height:20" coordorigin="4117,1541" coordsize="10,20">
              <v:shape style="position:absolute;left:4117;top:1541;width:10;height:20" coordorigin="4117,1541" coordsize="10,20" path="m4117,1560l4127,1560,4127,1541,4117,1541,4117,1560xe" filled="true" fillcolor="#000000" stroked="false">
                <v:path arrowok="t"/>
                <v:fill type="solid"/>
              </v:shape>
            </v:group>
            <v:group style="position:absolute;left:4117;top:1560;width:10;height:20" coordorigin="4117,1560" coordsize="10,20">
              <v:shape style="position:absolute;left:4117;top:1560;width:10;height:20" coordorigin="4117,1560" coordsize="10,20" path="m4117,1579l4127,1579,4127,1560,4117,1560,4117,1579xe" filled="true" fillcolor="#000000" stroked="false">
                <v:path arrowok="t"/>
                <v:fill type="solid"/>
              </v:shape>
            </v:group>
            <v:group style="position:absolute;left:4117;top:1579;width:10;height:20" coordorigin="4117,1579" coordsize="10,20">
              <v:shape style="position:absolute;left:4117;top:1579;width:10;height:20" coordorigin="4117,1579" coordsize="10,20" path="m4117,1598l4127,1598,4127,1579,4117,1579,4117,1598xe" filled="true" fillcolor="#000000" stroked="false">
                <v:path arrowok="t"/>
                <v:fill type="solid"/>
              </v:shape>
            </v:group>
            <v:group style="position:absolute;left:4117;top:1598;width:10;height:20" coordorigin="4117,1598" coordsize="10,20">
              <v:shape style="position:absolute;left:4117;top:1598;width:10;height:20" coordorigin="4117,1598" coordsize="10,20" path="m4117,1618l4127,1618,4127,1598,4117,1598,4117,1618xe" filled="true" fillcolor="#000000" stroked="false">
                <v:path arrowok="t"/>
                <v:fill type="solid"/>
              </v:shape>
            </v:group>
            <v:group style="position:absolute;left:4117;top:1618;width:10;height:20" coordorigin="4117,1618" coordsize="10,20">
              <v:shape style="position:absolute;left:4117;top:1618;width:10;height:20" coordorigin="4117,1618" coordsize="10,20" path="m4117,1637l4127,1637,4127,1618,4117,1618,4117,1637xe" filled="true" fillcolor="#000000" stroked="false">
                <v:path arrowok="t"/>
                <v:fill type="solid"/>
              </v:shape>
            </v:group>
            <v:group style="position:absolute;left:4117;top:1644;width:10;height:2" coordorigin="4117,1644" coordsize="10,2">
              <v:shape style="position:absolute;left:4117;top:1644;width:10;height:2" coordorigin="4117,1644" coordsize="10,0" path="m4117,1644l4127,1644e" filled="false" stroked="true" strokeweight=".71997pt" strokecolor="#000000">
                <v:path arrowok="t"/>
              </v:shape>
            </v:group>
            <v:group style="position:absolute;left:4837;top:850;width:10;height:20" coordorigin="4837,850" coordsize="10,20">
              <v:shape style="position:absolute;left:4837;top:850;width:10;height:20" coordorigin="4837,850" coordsize="10,20" path="m4837,869l4847,869,4847,850,4837,850,4837,869xe" filled="true" fillcolor="#000000" stroked="false">
                <v:path arrowok="t"/>
                <v:fill type="solid"/>
              </v:shape>
            </v:group>
            <v:group style="position:absolute;left:4837;top:869;width:10;height:20" coordorigin="4837,869" coordsize="10,20">
              <v:shape style="position:absolute;left:4837;top:869;width:10;height:20" coordorigin="4837,869" coordsize="10,20" path="m4837,888l4847,888,4847,869,4837,869,4837,888xe" filled="true" fillcolor="#000000" stroked="false">
                <v:path arrowok="t"/>
                <v:fill type="solid"/>
              </v:shape>
            </v:group>
            <v:group style="position:absolute;left:4837;top:888;width:10;height:20" coordorigin="4837,888" coordsize="10,20">
              <v:shape style="position:absolute;left:4837;top:888;width:10;height:20" coordorigin="4837,888" coordsize="10,20" path="m4837,907l4847,907,4847,888,4837,888,4837,907xe" filled="true" fillcolor="#000000" stroked="false">
                <v:path arrowok="t"/>
                <v:fill type="solid"/>
              </v:shape>
            </v:group>
            <v:group style="position:absolute;left:4837;top:907;width:10;height:20" coordorigin="4837,907" coordsize="10,20">
              <v:shape style="position:absolute;left:4837;top:907;width:10;height:20" coordorigin="4837,907" coordsize="10,20" path="m4837,926l4847,926,4847,907,4837,907,4837,926xe" filled="true" fillcolor="#000000" stroked="false">
                <v:path arrowok="t"/>
                <v:fill type="solid"/>
              </v:shape>
            </v:group>
            <v:group style="position:absolute;left:4837;top:926;width:10;height:20" coordorigin="4837,926" coordsize="10,20">
              <v:shape style="position:absolute;left:4837;top:926;width:10;height:20" coordorigin="4837,926" coordsize="10,20" path="m4837,946l4847,946,4847,926,4837,926,4837,946xe" filled="true" fillcolor="#000000" stroked="false">
                <v:path arrowok="t"/>
                <v:fill type="solid"/>
              </v:shape>
            </v:group>
            <v:group style="position:absolute;left:4837;top:946;width:10;height:20" coordorigin="4837,946" coordsize="10,20">
              <v:shape style="position:absolute;left:4837;top:946;width:10;height:20" coordorigin="4837,946" coordsize="10,20" path="m4837,965l4847,965,4847,946,4837,946,4837,965xe" filled="true" fillcolor="#000000" stroked="false">
                <v:path arrowok="t"/>
                <v:fill type="solid"/>
              </v:shape>
            </v:group>
            <v:group style="position:absolute;left:4837;top:965;width:10;height:20" coordorigin="4837,965" coordsize="10,20">
              <v:shape style="position:absolute;left:4837;top:965;width:10;height:20" coordorigin="4837,965" coordsize="10,20" path="m4837,984l4847,984,4847,965,4837,965,4837,984xe" filled="true" fillcolor="#000000" stroked="false">
                <v:path arrowok="t"/>
                <v:fill type="solid"/>
              </v:shape>
            </v:group>
            <v:group style="position:absolute;left:4837;top:984;width:10;height:20" coordorigin="4837,984" coordsize="10,20">
              <v:shape style="position:absolute;left:4837;top:984;width:10;height:20" coordorigin="4837,984" coordsize="10,20" path="m4837,1003l4847,1003,4847,984,4837,984,4837,1003xe" filled="true" fillcolor="#000000" stroked="false">
                <v:path arrowok="t"/>
                <v:fill type="solid"/>
              </v:shape>
            </v:group>
            <v:group style="position:absolute;left:4837;top:1003;width:10;height:20" coordorigin="4837,1003" coordsize="10,20">
              <v:shape style="position:absolute;left:4837;top:1003;width:10;height:20" coordorigin="4837,1003" coordsize="10,20" path="m4837,1022l4847,1022,4847,1003,4837,1003,4837,1022xe" filled="true" fillcolor="#000000" stroked="false">
                <v:path arrowok="t"/>
                <v:fill type="solid"/>
              </v:shape>
            </v:group>
            <v:group style="position:absolute;left:4837;top:1022;width:10;height:20" coordorigin="4837,1022" coordsize="10,20">
              <v:shape style="position:absolute;left:4837;top:1022;width:10;height:20" coordorigin="4837,1022" coordsize="10,20" path="m4837,1042l4847,1042,4847,1022,4837,1022,4837,1042xe" filled="true" fillcolor="#000000" stroked="false">
                <v:path arrowok="t"/>
                <v:fill type="solid"/>
              </v:shape>
            </v:group>
            <v:group style="position:absolute;left:4837;top:1042;width:10;height:20" coordorigin="4837,1042" coordsize="10,20">
              <v:shape style="position:absolute;left:4837;top:1042;width:10;height:20" coordorigin="4837,1042" coordsize="10,20" path="m4837,1061l4847,1061,4847,1042,4837,1042,4837,1061xe" filled="true" fillcolor="#000000" stroked="false">
                <v:path arrowok="t"/>
                <v:fill type="solid"/>
              </v:shape>
            </v:group>
            <v:group style="position:absolute;left:4837;top:1061;width:10;height:20" coordorigin="4837,1061" coordsize="10,20">
              <v:shape style="position:absolute;left:4837;top:1061;width:10;height:20" coordorigin="4837,1061" coordsize="10,20" path="m4837,1080l4847,1080,4847,1061,4837,1061,4837,1080xe" filled="true" fillcolor="#000000" stroked="false">
                <v:path arrowok="t"/>
                <v:fill type="solid"/>
              </v:shape>
            </v:group>
            <v:group style="position:absolute;left:4837;top:1080;width:10;height:20" coordorigin="4837,1080" coordsize="10,20">
              <v:shape style="position:absolute;left:4837;top:1080;width:10;height:20" coordorigin="4837,1080" coordsize="10,20" path="m4837,1099l4847,1099,4847,1080,4837,1080,4837,1099xe" filled="true" fillcolor="#000000" stroked="false">
                <v:path arrowok="t"/>
                <v:fill type="solid"/>
              </v:shape>
            </v:group>
            <v:group style="position:absolute;left:4837;top:1099;width:10;height:20" coordorigin="4837,1099" coordsize="10,20">
              <v:shape style="position:absolute;left:4837;top:1099;width:10;height:20" coordorigin="4837,1099" coordsize="10,20" path="m4837,1118l4847,1118,4847,1099,4837,1099,4837,1118xe" filled="true" fillcolor="#000000" stroked="false">
                <v:path arrowok="t"/>
                <v:fill type="solid"/>
              </v:shape>
            </v:group>
            <v:group style="position:absolute;left:4837;top:1118;width:10;height:20" coordorigin="4837,1118" coordsize="10,20">
              <v:shape style="position:absolute;left:4837;top:1118;width:10;height:20" coordorigin="4837,1118" coordsize="10,20" path="m4837,1138l4847,1138,4847,1118,4837,1118,4837,1138xe" filled="true" fillcolor="#000000" stroked="false">
                <v:path arrowok="t"/>
                <v:fill type="solid"/>
              </v:shape>
            </v:group>
            <v:group style="position:absolute;left:4837;top:1138;width:10;height:20" coordorigin="4837,1138" coordsize="10,20">
              <v:shape style="position:absolute;left:4837;top:1138;width:10;height:20" coordorigin="4837,1138" coordsize="10,20" path="m4837,1157l4847,1157,4847,1138,4837,1138,4837,1157xe" filled="true" fillcolor="#000000" stroked="false">
                <v:path arrowok="t"/>
                <v:fill type="solid"/>
              </v:shape>
            </v:group>
            <v:group style="position:absolute;left:4837;top:1157;width:10;height:20" coordorigin="4837,1157" coordsize="10,20">
              <v:shape style="position:absolute;left:4837;top:1157;width:10;height:20" coordorigin="4837,1157" coordsize="10,20" path="m4837,1176l4847,1176,4847,1157,4837,1157,4837,1176xe" filled="true" fillcolor="#000000" stroked="false">
                <v:path arrowok="t"/>
                <v:fill type="solid"/>
              </v:shape>
            </v:group>
            <v:group style="position:absolute;left:4837;top:1176;width:10;height:20" coordorigin="4837,1176" coordsize="10,20">
              <v:shape style="position:absolute;left:4837;top:1176;width:10;height:20" coordorigin="4837,1176" coordsize="10,20" path="m4837,1195l4847,1195,4847,1176,4837,1176,4837,1195xe" filled="true" fillcolor="#000000" stroked="false">
                <v:path arrowok="t"/>
                <v:fill type="solid"/>
              </v:shape>
            </v:group>
            <v:group style="position:absolute;left:4837;top:1195;width:10;height:20" coordorigin="4837,1195" coordsize="10,20">
              <v:shape style="position:absolute;left:4837;top:1195;width:10;height:20" coordorigin="4837,1195" coordsize="10,20" path="m4837,1214l4847,1214,4847,1195,4837,1195,4837,1214xe" filled="true" fillcolor="#000000" stroked="false">
                <v:path arrowok="t"/>
                <v:fill type="solid"/>
              </v:shape>
            </v:group>
            <v:group style="position:absolute;left:4837;top:1214;width:10;height:20" coordorigin="4837,1214" coordsize="10,20">
              <v:shape style="position:absolute;left:4837;top:1214;width:10;height:20" coordorigin="4837,1214" coordsize="10,20" path="m4837,1234l4847,1234,4847,1214,4837,1214,4837,1234xe" filled="true" fillcolor="#000000" stroked="false">
                <v:path arrowok="t"/>
                <v:fill type="solid"/>
              </v:shape>
            </v:group>
            <v:group style="position:absolute;left:4837;top:1234;width:10;height:20" coordorigin="4837,1234" coordsize="10,20">
              <v:shape style="position:absolute;left:4837;top:1234;width:10;height:20" coordorigin="4837,1234" coordsize="10,20" path="m4837,1253l4847,1253,4847,1234,4837,1234,4837,1253xe" filled="true" fillcolor="#000000" stroked="false">
                <v:path arrowok="t"/>
                <v:fill type="solid"/>
              </v:shape>
            </v:group>
            <v:group style="position:absolute;left:4837;top:1253;width:10;height:20" coordorigin="4837,1253" coordsize="10,20">
              <v:shape style="position:absolute;left:4837;top:1253;width:10;height:20" coordorigin="4837,1253" coordsize="10,20" path="m4837,1272l4847,1272,4847,1253,4837,1253,4837,1272xe" filled="true" fillcolor="#000000" stroked="false">
                <v:path arrowok="t"/>
                <v:fill type="solid"/>
              </v:shape>
            </v:group>
            <v:group style="position:absolute;left:4837;top:1272;width:10;height:20" coordorigin="4837,1272" coordsize="10,20">
              <v:shape style="position:absolute;left:4837;top:1272;width:10;height:20" coordorigin="4837,1272" coordsize="10,20" path="m4837,1291l4847,1291,4847,1272,4837,1272,4837,1291xe" filled="true" fillcolor="#000000" stroked="false">
                <v:path arrowok="t"/>
                <v:fill type="solid"/>
              </v:shape>
            </v:group>
            <v:group style="position:absolute;left:4837;top:1291;width:10;height:20" coordorigin="4837,1291" coordsize="10,20">
              <v:shape style="position:absolute;left:4837;top:1291;width:10;height:20" coordorigin="4837,1291" coordsize="10,20" path="m4837,1310l4847,1310,4847,1291,4837,1291,4837,1310xe" filled="true" fillcolor="#000000" stroked="false">
                <v:path arrowok="t"/>
                <v:fill type="solid"/>
              </v:shape>
            </v:group>
            <v:group style="position:absolute;left:4837;top:1310;width:10;height:20" coordorigin="4837,1310" coordsize="10,20">
              <v:shape style="position:absolute;left:4837;top:1310;width:10;height:20" coordorigin="4837,1310" coordsize="10,20" path="m4837,1330l4847,1330,4847,1310,4837,1310,4837,1330xe" filled="true" fillcolor="#000000" stroked="false">
                <v:path arrowok="t"/>
                <v:fill type="solid"/>
              </v:shape>
            </v:group>
            <v:group style="position:absolute;left:4837;top:1330;width:10;height:20" coordorigin="4837,1330" coordsize="10,20">
              <v:shape style="position:absolute;left:4837;top:1330;width:10;height:20" coordorigin="4837,1330" coordsize="10,20" path="m4837,1349l4847,1349,4847,1330,4837,1330,4837,1349xe" filled="true" fillcolor="#000000" stroked="false">
                <v:path arrowok="t"/>
                <v:fill type="solid"/>
              </v:shape>
            </v:group>
            <v:group style="position:absolute;left:4837;top:1349;width:10;height:20" coordorigin="4837,1349" coordsize="10,20">
              <v:shape style="position:absolute;left:4837;top:1349;width:10;height:20" coordorigin="4837,1349" coordsize="10,20" path="m4837,1368l4847,1368,4847,1349,4837,1349,4837,1368xe" filled="true" fillcolor="#000000" stroked="false">
                <v:path arrowok="t"/>
                <v:fill type="solid"/>
              </v:shape>
            </v:group>
            <v:group style="position:absolute;left:4837;top:1368;width:10;height:20" coordorigin="4837,1368" coordsize="10,20">
              <v:shape style="position:absolute;left:4837;top:1368;width:10;height:20" coordorigin="4837,1368" coordsize="10,20" path="m4837,1387l4847,1387,4847,1368,4837,1368,4837,1387xe" filled="true" fillcolor="#000000" stroked="false">
                <v:path arrowok="t"/>
                <v:fill type="solid"/>
              </v:shape>
            </v:group>
            <v:group style="position:absolute;left:4837;top:1387;width:10;height:20" coordorigin="4837,1387" coordsize="10,20">
              <v:shape style="position:absolute;left:4837;top:1387;width:10;height:20" coordorigin="4837,1387" coordsize="10,20" path="m4837,1406l4847,1406,4847,1387,4837,1387,4837,1406xe" filled="true" fillcolor="#000000" stroked="false">
                <v:path arrowok="t"/>
                <v:fill type="solid"/>
              </v:shape>
            </v:group>
            <v:group style="position:absolute;left:4837;top:1406;width:10;height:20" coordorigin="4837,1406" coordsize="10,20">
              <v:shape style="position:absolute;left:4837;top:1406;width:10;height:20" coordorigin="4837,1406" coordsize="10,20" path="m4837,1426l4847,1426,4847,1406,4837,1406,4837,1426xe" filled="true" fillcolor="#000000" stroked="false">
                <v:path arrowok="t"/>
                <v:fill type="solid"/>
              </v:shape>
            </v:group>
            <v:group style="position:absolute;left:4837;top:1426;width:10;height:20" coordorigin="4837,1426" coordsize="10,20">
              <v:shape style="position:absolute;left:4837;top:1426;width:10;height:20" coordorigin="4837,1426" coordsize="10,20" path="m4837,1445l4847,1445,4847,1426,4837,1426,4837,1445xe" filled="true" fillcolor="#000000" stroked="false">
                <v:path arrowok="t"/>
                <v:fill type="solid"/>
              </v:shape>
            </v:group>
            <v:group style="position:absolute;left:4837;top:1445;width:10;height:20" coordorigin="4837,1445" coordsize="10,20">
              <v:shape style="position:absolute;left:4837;top:1445;width:10;height:20" coordorigin="4837,1445" coordsize="10,20" path="m4837,1464l4847,1464,4847,1445,4837,1445,4837,1464xe" filled="true" fillcolor="#000000" stroked="false">
                <v:path arrowok="t"/>
                <v:fill type="solid"/>
              </v:shape>
            </v:group>
            <v:group style="position:absolute;left:4837;top:1464;width:10;height:20" coordorigin="4837,1464" coordsize="10,20">
              <v:shape style="position:absolute;left:4837;top:1464;width:10;height:20" coordorigin="4837,1464" coordsize="10,20" path="m4837,1483l4847,1483,4847,1464,4837,1464,4837,1483xe" filled="true" fillcolor="#000000" stroked="false">
                <v:path arrowok="t"/>
                <v:fill type="solid"/>
              </v:shape>
            </v:group>
            <v:group style="position:absolute;left:4837;top:1483;width:10;height:20" coordorigin="4837,1483" coordsize="10,20">
              <v:shape style="position:absolute;left:4837;top:1483;width:10;height:20" coordorigin="4837,1483" coordsize="10,20" path="m4837,1502l4847,1502,4847,1483,4837,1483,4837,1502xe" filled="true" fillcolor="#000000" stroked="false">
                <v:path arrowok="t"/>
                <v:fill type="solid"/>
              </v:shape>
            </v:group>
            <v:group style="position:absolute;left:4837;top:1502;width:10;height:20" coordorigin="4837,1502" coordsize="10,20">
              <v:shape style="position:absolute;left:4837;top:1502;width:10;height:20" coordorigin="4837,1502" coordsize="10,20" path="m4837,1522l4847,1522,4847,1502,4837,1502,4837,1522xe" filled="true" fillcolor="#000000" stroked="false">
                <v:path arrowok="t"/>
                <v:fill type="solid"/>
              </v:shape>
            </v:group>
            <v:group style="position:absolute;left:4837;top:1522;width:10;height:20" coordorigin="4837,1522" coordsize="10,20">
              <v:shape style="position:absolute;left:4837;top:1522;width:10;height:20" coordorigin="4837,1522" coordsize="10,20" path="m4837,1541l4847,1541,4847,1522,4837,1522,4837,1541xe" filled="true" fillcolor="#000000" stroked="false">
                <v:path arrowok="t"/>
                <v:fill type="solid"/>
              </v:shape>
            </v:group>
            <v:group style="position:absolute;left:4837;top:1541;width:10;height:20" coordorigin="4837,1541" coordsize="10,20">
              <v:shape style="position:absolute;left:4837;top:1541;width:10;height:20" coordorigin="4837,1541" coordsize="10,20" path="m4837,1560l4847,1560,4847,1541,4837,1541,4837,1560xe" filled="true" fillcolor="#000000" stroked="false">
                <v:path arrowok="t"/>
                <v:fill type="solid"/>
              </v:shape>
            </v:group>
            <v:group style="position:absolute;left:4837;top:1560;width:10;height:20" coordorigin="4837,1560" coordsize="10,20">
              <v:shape style="position:absolute;left:4837;top:1560;width:10;height:20" coordorigin="4837,1560" coordsize="10,20" path="m4837,1579l4847,1579,4847,1560,4837,1560,4837,1579xe" filled="true" fillcolor="#000000" stroked="false">
                <v:path arrowok="t"/>
                <v:fill type="solid"/>
              </v:shape>
            </v:group>
            <v:group style="position:absolute;left:4837;top:1579;width:10;height:20" coordorigin="4837,1579" coordsize="10,20">
              <v:shape style="position:absolute;left:4837;top:1579;width:10;height:20" coordorigin="4837,1579" coordsize="10,20" path="m4837,1598l4847,1598,4847,1579,4837,1579,4837,1598xe" filled="true" fillcolor="#000000" stroked="false">
                <v:path arrowok="t"/>
                <v:fill type="solid"/>
              </v:shape>
            </v:group>
            <v:group style="position:absolute;left:4837;top:1598;width:10;height:20" coordorigin="4837,1598" coordsize="10,20">
              <v:shape style="position:absolute;left:4837;top:1598;width:10;height:20" coordorigin="4837,1598" coordsize="10,20" path="m4837,1618l4847,1618,4847,1598,4837,1598,4837,1618xe" filled="true" fillcolor="#000000" stroked="false">
                <v:path arrowok="t"/>
                <v:fill type="solid"/>
              </v:shape>
            </v:group>
            <v:group style="position:absolute;left:4837;top:1618;width:10;height:20" coordorigin="4837,1618" coordsize="10,20">
              <v:shape style="position:absolute;left:4837;top:1618;width:10;height:20" coordorigin="4837,1618" coordsize="10,20" path="m4837,1637l4847,1637,4847,1618,4837,1618,4837,1637xe" filled="true" fillcolor="#000000" stroked="false">
                <v:path arrowok="t"/>
                <v:fill type="solid"/>
              </v:shape>
            </v:group>
            <v:group style="position:absolute;left:4837;top:1644;width:10;height:2" coordorigin="4837,1644" coordsize="10,2">
              <v:shape style="position:absolute;left:4837;top:1644;width:10;height:2" coordorigin="4837,1644" coordsize="10,0" path="m4837,1644l4847,1644e" filled="false" stroked="true" strokeweight=".71997pt" strokecolor="#000000">
                <v:path arrowok="t"/>
              </v:shape>
            </v:group>
            <v:group style="position:absolute;left:5961;top:850;width:10;height:20" coordorigin="5961,850" coordsize="10,20">
              <v:shape style="position:absolute;left:5961;top:850;width:10;height:20" coordorigin="5961,850" coordsize="10,20" path="m5961,869l5970,869,5970,850,5961,850,5961,869xe" filled="true" fillcolor="#000000" stroked="false">
                <v:path arrowok="t"/>
                <v:fill type="solid"/>
              </v:shape>
            </v:group>
            <v:group style="position:absolute;left:5961;top:869;width:10;height:20" coordorigin="5961,869" coordsize="10,20">
              <v:shape style="position:absolute;left:5961;top:869;width:10;height:20" coordorigin="5961,869" coordsize="10,20" path="m5961,888l5970,888,5970,869,5961,869,5961,888xe" filled="true" fillcolor="#000000" stroked="false">
                <v:path arrowok="t"/>
                <v:fill type="solid"/>
              </v:shape>
            </v:group>
            <v:group style="position:absolute;left:5961;top:888;width:10;height:20" coordorigin="5961,888" coordsize="10,20">
              <v:shape style="position:absolute;left:5961;top:888;width:10;height:20" coordorigin="5961,888" coordsize="10,20" path="m5961,907l5970,907,5970,888,5961,888,5961,907xe" filled="true" fillcolor="#000000" stroked="false">
                <v:path arrowok="t"/>
                <v:fill type="solid"/>
              </v:shape>
            </v:group>
            <v:group style="position:absolute;left:5961;top:907;width:10;height:20" coordorigin="5961,907" coordsize="10,20">
              <v:shape style="position:absolute;left:5961;top:907;width:10;height:20" coordorigin="5961,907" coordsize="10,20" path="m5961,926l5970,926,5970,907,5961,907,5961,926xe" filled="true" fillcolor="#000000" stroked="false">
                <v:path arrowok="t"/>
                <v:fill type="solid"/>
              </v:shape>
            </v:group>
            <v:group style="position:absolute;left:5961;top:926;width:10;height:20" coordorigin="5961,926" coordsize="10,20">
              <v:shape style="position:absolute;left:5961;top:926;width:10;height:20" coordorigin="5961,926" coordsize="10,20" path="m5961,946l5970,946,5970,926,5961,926,5961,946xe" filled="true" fillcolor="#000000" stroked="false">
                <v:path arrowok="t"/>
                <v:fill type="solid"/>
              </v:shape>
            </v:group>
            <v:group style="position:absolute;left:5961;top:946;width:10;height:20" coordorigin="5961,946" coordsize="10,20">
              <v:shape style="position:absolute;left:5961;top:946;width:10;height:20" coordorigin="5961,946" coordsize="10,20" path="m5961,965l5970,965,5970,946,5961,946,5961,965xe" filled="true" fillcolor="#000000" stroked="false">
                <v:path arrowok="t"/>
                <v:fill type="solid"/>
              </v:shape>
            </v:group>
            <v:group style="position:absolute;left:5961;top:965;width:10;height:20" coordorigin="5961,965" coordsize="10,20">
              <v:shape style="position:absolute;left:5961;top:965;width:10;height:20" coordorigin="5961,965" coordsize="10,20" path="m5961,984l5970,984,5970,965,5961,965,5961,984xe" filled="true" fillcolor="#000000" stroked="false">
                <v:path arrowok="t"/>
                <v:fill type="solid"/>
              </v:shape>
            </v:group>
            <v:group style="position:absolute;left:5961;top:984;width:10;height:20" coordorigin="5961,984" coordsize="10,20">
              <v:shape style="position:absolute;left:5961;top:984;width:10;height:20" coordorigin="5961,984" coordsize="10,20" path="m5961,1003l5970,1003,5970,984,5961,984,5961,1003xe" filled="true" fillcolor="#000000" stroked="false">
                <v:path arrowok="t"/>
                <v:fill type="solid"/>
              </v:shape>
            </v:group>
            <v:group style="position:absolute;left:5961;top:1003;width:10;height:20" coordorigin="5961,1003" coordsize="10,20">
              <v:shape style="position:absolute;left:5961;top:1003;width:10;height:20" coordorigin="5961,1003" coordsize="10,20" path="m5961,1022l5970,1022,5970,1003,5961,1003,5961,1022xe" filled="true" fillcolor="#000000" stroked="false">
                <v:path arrowok="t"/>
                <v:fill type="solid"/>
              </v:shape>
            </v:group>
            <v:group style="position:absolute;left:5961;top:1022;width:10;height:20" coordorigin="5961,1022" coordsize="10,20">
              <v:shape style="position:absolute;left:5961;top:1022;width:10;height:20" coordorigin="5961,1022" coordsize="10,20" path="m5961,1042l5970,1042,5970,1022,5961,1022,5961,1042xe" filled="true" fillcolor="#000000" stroked="false">
                <v:path arrowok="t"/>
                <v:fill type="solid"/>
              </v:shape>
            </v:group>
            <v:group style="position:absolute;left:5961;top:1042;width:10;height:20" coordorigin="5961,1042" coordsize="10,20">
              <v:shape style="position:absolute;left:5961;top:1042;width:10;height:20" coordorigin="5961,1042" coordsize="10,20" path="m5961,1061l5970,1061,5970,1042,5961,1042,5961,1061xe" filled="true" fillcolor="#000000" stroked="false">
                <v:path arrowok="t"/>
                <v:fill type="solid"/>
              </v:shape>
            </v:group>
            <v:group style="position:absolute;left:5961;top:1061;width:10;height:20" coordorigin="5961,1061" coordsize="10,20">
              <v:shape style="position:absolute;left:5961;top:1061;width:10;height:20" coordorigin="5961,1061" coordsize="10,20" path="m5961,1080l5970,1080,5970,1061,5961,1061,5961,1080xe" filled="true" fillcolor="#000000" stroked="false">
                <v:path arrowok="t"/>
                <v:fill type="solid"/>
              </v:shape>
            </v:group>
            <v:group style="position:absolute;left:5961;top:1080;width:10;height:20" coordorigin="5961,1080" coordsize="10,20">
              <v:shape style="position:absolute;left:5961;top:1080;width:10;height:20" coordorigin="5961,1080" coordsize="10,20" path="m5961,1099l5970,1099,5970,1080,5961,1080,5961,1099xe" filled="true" fillcolor="#000000" stroked="false">
                <v:path arrowok="t"/>
                <v:fill type="solid"/>
              </v:shape>
            </v:group>
            <v:group style="position:absolute;left:5961;top:1099;width:10;height:20" coordorigin="5961,1099" coordsize="10,20">
              <v:shape style="position:absolute;left:5961;top:1099;width:10;height:20" coordorigin="5961,1099" coordsize="10,20" path="m5961,1118l5970,1118,5970,1099,5961,1099,5961,1118xe" filled="true" fillcolor="#000000" stroked="false">
                <v:path arrowok="t"/>
                <v:fill type="solid"/>
              </v:shape>
            </v:group>
            <v:group style="position:absolute;left:5961;top:1118;width:10;height:20" coordorigin="5961,1118" coordsize="10,20">
              <v:shape style="position:absolute;left:5961;top:1118;width:10;height:20" coordorigin="5961,1118" coordsize="10,20" path="m5961,1138l5970,1138,5970,1118,5961,1118,5961,1138xe" filled="true" fillcolor="#000000" stroked="false">
                <v:path arrowok="t"/>
                <v:fill type="solid"/>
              </v:shape>
            </v:group>
            <v:group style="position:absolute;left:5961;top:1138;width:10;height:20" coordorigin="5961,1138" coordsize="10,20">
              <v:shape style="position:absolute;left:5961;top:1138;width:10;height:20" coordorigin="5961,1138" coordsize="10,20" path="m5961,1157l5970,1157,5970,1138,5961,1138,5961,1157xe" filled="true" fillcolor="#000000" stroked="false">
                <v:path arrowok="t"/>
                <v:fill type="solid"/>
              </v:shape>
            </v:group>
            <v:group style="position:absolute;left:5961;top:1157;width:10;height:20" coordorigin="5961,1157" coordsize="10,20">
              <v:shape style="position:absolute;left:5961;top:1157;width:10;height:20" coordorigin="5961,1157" coordsize="10,20" path="m5961,1176l5970,1176,5970,1157,5961,1157,5961,1176xe" filled="true" fillcolor="#000000" stroked="false">
                <v:path arrowok="t"/>
                <v:fill type="solid"/>
              </v:shape>
            </v:group>
            <v:group style="position:absolute;left:5961;top:1176;width:10;height:20" coordorigin="5961,1176" coordsize="10,20">
              <v:shape style="position:absolute;left:5961;top:1176;width:10;height:20" coordorigin="5961,1176" coordsize="10,20" path="m5961,1195l5970,1195,5970,1176,5961,1176,5961,1195xe" filled="true" fillcolor="#000000" stroked="false">
                <v:path arrowok="t"/>
                <v:fill type="solid"/>
              </v:shape>
            </v:group>
            <v:group style="position:absolute;left:5961;top:1195;width:10;height:20" coordorigin="5961,1195" coordsize="10,20">
              <v:shape style="position:absolute;left:5961;top:1195;width:10;height:20" coordorigin="5961,1195" coordsize="10,20" path="m5961,1214l5970,1214,5970,1195,5961,1195,5961,1214xe" filled="true" fillcolor="#000000" stroked="false">
                <v:path arrowok="t"/>
                <v:fill type="solid"/>
              </v:shape>
            </v:group>
            <v:group style="position:absolute;left:5961;top:1214;width:10;height:20" coordorigin="5961,1214" coordsize="10,20">
              <v:shape style="position:absolute;left:5961;top:1214;width:10;height:20" coordorigin="5961,1214" coordsize="10,20" path="m5961,1234l5970,1234,5970,1214,5961,1214,5961,1234xe" filled="true" fillcolor="#000000" stroked="false">
                <v:path arrowok="t"/>
                <v:fill type="solid"/>
              </v:shape>
            </v:group>
            <v:group style="position:absolute;left:5961;top:1234;width:10;height:20" coordorigin="5961,1234" coordsize="10,20">
              <v:shape style="position:absolute;left:5961;top:1234;width:10;height:20" coordorigin="5961,1234" coordsize="10,20" path="m5961,1253l5970,1253,5970,1234,5961,1234,5961,1253xe" filled="true" fillcolor="#000000" stroked="false">
                <v:path arrowok="t"/>
                <v:fill type="solid"/>
              </v:shape>
            </v:group>
            <v:group style="position:absolute;left:5961;top:1253;width:10;height:20" coordorigin="5961,1253" coordsize="10,20">
              <v:shape style="position:absolute;left:5961;top:1253;width:10;height:20" coordorigin="5961,1253" coordsize="10,20" path="m5961,1272l5970,1272,5970,1253,5961,1253,5961,1272xe" filled="true" fillcolor="#000000" stroked="false">
                <v:path arrowok="t"/>
                <v:fill type="solid"/>
              </v:shape>
            </v:group>
            <v:group style="position:absolute;left:5961;top:1272;width:10;height:20" coordorigin="5961,1272" coordsize="10,20">
              <v:shape style="position:absolute;left:5961;top:1272;width:10;height:20" coordorigin="5961,1272" coordsize="10,20" path="m5961,1291l5970,1291,5970,1272,5961,1272,5961,1291xe" filled="true" fillcolor="#000000" stroked="false">
                <v:path arrowok="t"/>
                <v:fill type="solid"/>
              </v:shape>
            </v:group>
            <v:group style="position:absolute;left:5961;top:1291;width:10;height:20" coordorigin="5961,1291" coordsize="10,20">
              <v:shape style="position:absolute;left:5961;top:1291;width:10;height:20" coordorigin="5961,1291" coordsize="10,20" path="m5961,1310l5970,1310,5970,1291,5961,1291,5961,1310xe" filled="true" fillcolor="#000000" stroked="false">
                <v:path arrowok="t"/>
                <v:fill type="solid"/>
              </v:shape>
            </v:group>
            <v:group style="position:absolute;left:5961;top:1310;width:10;height:20" coordorigin="5961,1310" coordsize="10,20">
              <v:shape style="position:absolute;left:5961;top:1310;width:10;height:20" coordorigin="5961,1310" coordsize="10,20" path="m5961,1330l5970,1330,5970,1310,5961,1310,5961,1330xe" filled="true" fillcolor="#000000" stroked="false">
                <v:path arrowok="t"/>
                <v:fill type="solid"/>
              </v:shape>
            </v:group>
            <v:group style="position:absolute;left:5961;top:1330;width:10;height:20" coordorigin="5961,1330" coordsize="10,20">
              <v:shape style="position:absolute;left:5961;top:1330;width:10;height:20" coordorigin="5961,1330" coordsize="10,20" path="m5961,1349l5970,1349,5970,1330,5961,1330,5961,1349xe" filled="true" fillcolor="#000000" stroked="false">
                <v:path arrowok="t"/>
                <v:fill type="solid"/>
              </v:shape>
            </v:group>
            <v:group style="position:absolute;left:5961;top:1349;width:10;height:20" coordorigin="5961,1349" coordsize="10,20">
              <v:shape style="position:absolute;left:5961;top:1349;width:10;height:20" coordorigin="5961,1349" coordsize="10,20" path="m5961,1368l5970,1368,5970,1349,5961,1349,5961,1368xe" filled="true" fillcolor="#000000" stroked="false">
                <v:path arrowok="t"/>
                <v:fill type="solid"/>
              </v:shape>
            </v:group>
            <v:group style="position:absolute;left:5961;top:1368;width:10;height:20" coordorigin="5961,1368" coordsize="10,20">
              <v:shape style="position:absolute;left:5961;top:1368;width:10;height:20" coordorigin="5961,1368" coordsize="10,20" path="m5961,1387l5970,1387,5970,1368,5961,1368,5961,1387xe" filled="true" fillcolor="#000000" stroked="false">
                <v:path arrowok="t"/>
                <v:fill type="solid"/>
              </v:shape>
            </v:group>
            <v:group style="position:absolute;left:5961;top:1387;width:10;height:20" coordorigin="5961,1387" coordsize="10,20">
              <v:shape style="position:absolute;left:5961;top:1387;width:10;height:20" coordorigin="5961,1387" coordsize="10,20" path="m5961,1406l5970,1406,5970,1387,5961,1387,5961,1406xe" filled="true" fillcolor="#000000" stroked="false">
                <v:path arrowok="t"/>
                <v:fill type="solid"/>
              </v:shape>
            </v:group>
            <v:group style="position:absolute;left:5961;top:1406;width:10;height:20" coordorigin="5961,1406" coordsize="10,20">
              <v:shape style="position:absolute;left:5961;top:1406;width:10;height:20" coordorigin="5961,1406" coordsize="10,20" path="m5961,1426l5970,1426,5970,1406,5961,1406,5961,1426xe" filled="true" fillcolor="#000000" stroked="false">
                <v:path arrowok="t"/>
                <v:fill type="solid"/>
              </v:shape>
            </v:group>
            <v:group style="position:absolute;left:5961;top:1426;width:10;height:20" coordorigin="5961,1426" coordsize="10,20">
              <v:shape style="position:absolute;left:5961;top:1426;width:10;height:20" coordorigin="5961,1426" coordsize="10,20" path="m5961,1445l5970,1445,5970,1426,5961,1426,5961,1445xe" filled="true" fillcolor="#000000" stroked="false">
                <v:path arrowok="t"/>
                <v:fill type="solid"/>
              </v:shape>
            </v:group>
            <v:group style="position:absolute;left:5961;top:1445;width:10;height:20" coordorigin="5961,1445" coordsize="10,20">
              <v:shape style="position:absolute;left:5961;top:1445;width:10;height:20" coordorigin="5961,1445" coordsize="10,20" path="m5961,1464l5970,1464,5970,1445,5961,1445,5961,1464xe" filled="true" fillcolor="#000000" stroked="false">
                <v:path arrowok="t"/>
                <v:fill type="solid"/>
              </v:shape>
            </v:group>
            <v:group style="position:absolute;left:5961;top:1464;width:10;height:20" coordorigin="5961,1464" coordsize="10,20">
              <v:shape style="position:absolute;left:5961;top:1464;width:10;height:20" coordorigin="5961,1464" coordsize="10,20" path="m5961,1483l5970,1483,5970,1464,5961,1464,5961,1483xe" filled="true" fillcolor="#000000" stroked="false">
                <v:path arrowok="t"/>
                <v:fill type="solid"/>
              </v:shape>
            </v:group>
            <v:group style="position:absolute;left:5961;top:1483;width:10;height:20" coordorigin="5961,1483" coordsize="10,20">
              <v:shape style="position:absolute;left:5961;top:1483;width:10;height:20" coordorigin="5961,1483" coordsize="10,20" path="m5961,1502l5970,1502,5970,1483,5961,1483,5961,1502xe" filled="true" fillcolor="#000000" stroked="false">
                <v:path arrowok="t"/>
                <v:fill type="solid"/>
              </v:shape>
            </v:group>
            <v:group style="position:absolute;left:5961;top:1502;width:10;height:20" coordorigin="5961,1502" coordsize="10,20">
              <v:shape style="position:absolute;left:5961;top:1502;width:10;height:20" coordorigin="5961,1502" coordsize="10,20" path="m5961,1522l5970,1522,5970,1502,5961,1502,5961,1522xe" filled="true" fillcolor="#000000" stroked="false">
                <v:path arrowok="t"/>
                <v:fill type="solid"/>
              </v:shape>
            </v:group>
            <v:group style="position:absolute;left:5961;top:1522;width:10;height:20" coordorigin="5961,1522" coordsize="10,20">
              <v:shape style="position:absolute;left:5961;top:1522;width:10;height:20" coordorigin="5961,1522" coordsize="10,20" path="m5961,1541l5970,1541,5970,1522,5961,1522,5961,1541xe" filled="true" fillcolor="#000000" stroked="false">
                <v:path arrowok="t"/>
                <v:fill type="solid"/>
              </v:shape>
            </v:group>
            <v:group style="position:absolute;left:5961;top:1541;width:10;height:20" coordorigin="5961,1541" coordsize="10,20">
              <v:shape style="position:absolute;left:5961;top:1541;width:10;height:20" coordorigin="5961,1541" coordsize="10,20" path="m5961,1560l5970,1560,5970,1541,5961,1541,5961,1560xe" filled="true" fillcolor="#000000" stroked="false">
                <v:path arrowok="t"/>
                <v:fill type="solid"/>
              </v:shape>
            </v:group>
            <v:group style="position:absolute;left:5961;top:1560;width:10;height:20" coordorigin="5961,1560" coordsize="10,20">
              <v:shape style="position:absolute;left:5961;top:1560;width:10;height:20" coordorigin="5961,1560" coordsize="10,20" path="m5961,1579l5970,1579,5970,1560,5961,1560,5961,1579xe" filled="true" fillcolor="#000000" stroked="false">
                <v:path arrowok="t"/>
                <v:fill type="solid"/>
              </v:shape>
            </v:group>
            <v:group style="position:absolute;left:5961;top:1579;width:10;height:20" coordorigin="5961,1579" coordsize="10,20">
              <v:shape style="position:absolute;left:5961;top:1579;width:10;height:20" coordorigin="5961,1579" coordsize="10,20" path="m5961,1598l5970,1598,5970,1579,5961,1579,5961,1598xe" filled="true" fillcolor="#000000" stroked="false">
                <v:path arrowok="t"/>
                <v:fill type="solid"/>
              </v:shape>
            </v:group>
            <v:group style="position:absolute;left:5961;top:1598;width:10;height:20" coordorigin="5961,1598" coordsize="10,20">
              <v:shape style="position:absolute;left:5961;top:1598;width:10;height:20" coordorigin="5961,1598" coordsize="10,20" path="m5961,1618l5970,1618,5970,1598,5961,1598,5961,1618xe" filled="true" fillcolor="#000000" stroked="false">
                <v:path arrowok="t"/>
                <v:fill type="solid"/>
              </v:shape>
            </v:group>
            <v:group style="position:absolute;left:5961;top:1618;width:10;height:20" coordorigin="5961,1618" coordsize="10,20">
              <v:shape style="position:absolute;left:5961;top:1618;width:10;height:20" coordorigin="5961,1618" coordsize="10,20" path="m5961,1637l5970,1637,5970,1618,5961,1618,5961,1637xe" filled="true" fillcolor="#000000" stroked="false">
                <v:path arrowok="t"/>
                <v:fill type="solid"/>
              </v:shape>
            </v:group>
            <v:group style="position:absolute;left:5961;top:1644;width:10;height:2" coordorigin="5961,1644" coordsize="10,2">
              <v:shape style="position:absolute;left:5961;top:1644;width:10;height:2" coordorigin="5961,1644" coordsize="10,0" path="m5961,1644l5970,1644e" filled="false" stroked="true" strokeweight=".71997pt" strokecolor="#000000">
                <v:path arrowok="t"/>
              </v:shape>
            </v:group>
            <v:group style="position:absolute;left:6681;top:850;width:10;height:20" coordorigin="6681,850" coordsize="10,20">
              <v:shape style="position:absolute;left:6681;top:850;width:10;height:20" coordorigin="6681,850" coordsize="10,20" path="m6681,869l6690,869,6690,850,6681,850,6681,869xe" filled="true" fillcolor="#000000" stroked="false">
                <v:path arrowok="t"/>
                <v:fill type="solid"/>
              </v:shape>
            </v:group>
            <v:group style="position:absolute;left:6681;top:869;width:10;height:20" coordorigin="6681,869" coordsize="10,20">
              <v:shape style="position:absolute;left:6681;top:869;width:10;height:20" coordorigin="6681,869" coordsize="10,20" path="m6681,888l6690,888,6690,869,6681,869,6681,888xe" filled="true" fillcolor="#000000" stroked="false">
                <v:path arrowok="t"/>
                <v:fill type="solid"/>
              </v:shape>
            </v:group>
            <v:group style="position:absolute;left:6681;top:888;width:10;height:20" coordorigin="6681,888" coordsize="10,20">
              <v:shape style="position:absolute;left:6681;top:888;width:10;height:20" coordorigin="6681,888" coordsize="10,20" path="m6681,907l6690,907,6690,888,6681,888,6681,907xe" filled="true" fillcolor="#000000" stroked="false">
                <v:path arrowok="t"/>
                <v:fill type="solid"/>
              </v:shape>
            </v:group>
            <v:group style="position:absolute;left:6681;top:907;width:10;height:20" coordorigin="6681,907" coordsize="10,20">
              <v:shape style="position:absolute;left:6681;top:907;width:10;height:20" coordorigin="6681,907" coordsize="10,20" path="m6681,926l6690,926,6690,907,6681,907,6681,926xe" filled="true" fillcolor="#000000" stroked="false">
                <v:path arrowok="t"/>
                <v:fill type="solid"/>
              </v:shape>
            </v:group>
            <v:group style="position:absolute;left:6681;top:926;width:10;height:20" coordorigin="6681,926" coordsize="10,20">
              <v:shape style="position:absolute;left:6681;top:926;width:10;height:20" coordorigin="6681,926" coordsize="10,20" path="m6681,946l6690,946,6690,926,6681,926,6681,946xe" filled="true" fillcolor="#000000" stroked="false">
                <v:path arrowok="t"/>
                <v:fill type="solid"/>
              </v:shape>
            </v:group>
            <v:group style="position:absolute;left:6681;top:946;width:10;height:20" coordorigin="6681,946" coordsize="10,20">
              <v:shape style="position:absolute;left:6681;top:946;width:10;height:20" coordorigin="6681,946" coordsize="10,20" path="m6681,965l6690,965,6690,946,6681,946,6681,965xe" filled="true" fillcolor="#000000" stroked="false">
                <v:path arrowok="t"/>
                <v:fill type="solid"/>
              </v:shape>
            </v:group>
            <v:group style="position:absolute;left:6681;top:965;width:10;height:20" coordorigin="6681,965" coordsize="10,20">
              <v:shape style="position:absolute;left:6681;top:965;width:10;height:20" coordorigin="6681,965" coordsize="10,20" path="m6681,984l6690,984,6690,965,6681,965,6681,984xe" filled="true" fillcolor="#000000" stroked="false">
                <v:path arrowok="t"/>
                <v:fill type="solid"/>
              </v:shape>
            </v:group>
            <v:group style="position:absolute;left:6681;top:984;width:10;height:20" coordorigin="6681,984" coordsize="10,20">
              <v:shape style="position:absolute;left:6681;top:984;width:10;height:20" coordorigin="6681,984" coordsize="10,20" path="m6681,1003l6690,1003,6690,984,6681,984,6681,1003xe" filled="true" fillcolor="#000000" stroked="false">
                <v:path arrowok="t"/>
                <v:fill type="solid"/>
              </v:shape>
            </v:group>
            <v:group style="position:absolute;left:6681;top:1003;width:10;height:20" coordorigin="6681,1003" coordsize="10,20">
              <v:shape style="position:absolute;left:6681;top:1003;width:10;height:20" coordorigin="6681,1003" coordsize="10,20" path="m6681,1022l6690,1022,6690,1003,6681,1003,6681,1022xe" filled="true" fillcolor="#000000" stroked="false">
                <v:path arrowok="t"/>
                <v:fill type="solid"/>
              </v:shape>
            </v:group>
            <v:group style="position:absolute;left:6681;top:1022;width:10;height:20" coordorigin="6681,1022" coordsize="10,20">
              <v:shape style="position:absolute;left:6681;top:1022;width:10;height:20" coordorigin="6681,1022" coordsize="10,20" path="m6681,1042l6690,1042,6690,1022,6681,1022,6681,1042xe" filled="true" fillcolor="#000000" stroked="false">
                <v:path arrowok="t"/>
                <v:fill type="solid"/>
              </v:shape>
            </v:group>
            <v:group style="position:absolute;left:6681;top:1042;width:10;height:20" coordorigin="6681,1042" coordsize="10,20">
              <v:shape style="position:absolute;left:6681;top:1042;width:10;height:20" coordorigin="6681,1042" coordsize="10,20" path="m6681,1061l6690,1061,6690,1042,6681,1042,6681,1061xe" filled="true" fillcolor="#000000" stroked="false">
                <v:path arrowok="t"/>
                <v:fill type="solid"/>
              </v:shape>
            </v:group>
            <v:group style="position:absolute;left:6681;top:1061;width:10;height:20" coordorigin="6681,1061" coordsize="10,20">
              <v:shape style="position:absolute;left:6681;top:1061;width:10;height:20" coordorigin="6681,1061" coordsize="10,20" path="m6681,1080l6690,1080,6690,1061,6681,1061,6681,1080xe" filled="true" fillcolor="#000000" stroked="false">
                <v:path arrowok="t"/>
                <v:fill type="solid"/>
              </v:shape>
            </v:group>
            <v:group style="position:absolute;left:6681;top:1080;width:10;height:20" coordorigin="6681,1080" coordsize="10,20">
              <v:shape style="position:absolute;left:6681;top:1080;width:10;height:20" coordorigin="6681,1080" coordsize="10,20" path="m6681,1099l6690,1099,6690,1080,6681,1080,6681,1099xe" filled="true" fillcolor="#000000" stroked="false">
                <v:path arrowok="t"/>
                <v:fill type="solid"/>
              </v:shape>
            </v:group>
            <v:group style="position:absolute;left:6681;top:1099;width:10;height:20" coordorigin="6681,1099" coordsize="10,20">
              <v:shape style="position:absolute;left:6681;top:1099;width:10;height:20" coordorigin="6681,1099" coordsize="10,20" path="m6681,1118l6690,1118,6690,1099,6681,1099,6681,1118xe" filled="true" fillcolor="#000000" stroked="false">
                <v:path arrowok="t"/>
                <v:fill type="solid"/>
              </v:shape>
            </v:group>
            <v:group style="position:absolute;left:6681;top:1118;width:10;height:20" coordorigin="6681,1118" coordsize="10,20">
              <v:shape style="position:absolute;left:6681;top:1118;width:10;height:20" coordorigin="6681,1118" coordsize="10,20" path="m6681,1138l6690,1138,6690,1118,6681,1118,6681,1138xe" filled="true" fillcolor="#000000" stroked="false">
                <v:path arrowok="t"/>
                <v:fill type="solid"/>
              </v:shape>
            </v:group>
            <v:group style="position:absolute;left:6681;top:1138;width:10;height:20" coordorigin="6681,1138" coordsize="10,20">
              <v:shape style="position:absolute;left:6681;top:1138;width:10;height:20" coordorigin="6681,1138" coordsize="10,20" path="m6681,1157l6690,1157,6690,1138,6681,1138,6681,1157xe" filled="true" fillcolor="#000000" stroked="false">
                <v:path arrowok="t"/>
                <v:fill type="solid"/>
              </v:shape>
            </v:group>
            <v:group style="position:absolute;left:6681;top:1157;width:10;height:20" coordorigin="6681,1157" coordsize="10,20">
              <v:shape style="position:absolute;left:6681;top:1157;width:10;height:20" coordorigin="6681,1157" coordsize="10,20" path="m6681,1176l6690,1176,6690,1157,6681,1157,6681,1176xe" filled="true" fillcolor="#000000" stroked="false">
                <v:path arrowok="t"/>
                <v:fill type="solid"/>
              </v:shape>
            </v:group>
            <v:group style="position:absolute;left:6681;top:1176;width:10;height:20" coordorigin="6681,1176" coordsize="10,20">
              <v:shape style="position:absolute;left:6681;top:1176;width:10;height:20" coordorigin="6681,1176" coordsize="10,20" path="m6681,1195l6690,1195,6690,1176,6681,1176,6681,1195xe" filled="true" fillcolor="#000000" stroked="false">
                <v:path arrowok="t"/>
                <v:fill type="solid"/>
              </v:shape>
            </v:group>
            <v:group style="position:absolute;left:6681;top:1195;width:10;height:20" coordorigin="6681,1195" coordsize="10,20">
              <v:shape style="position:absolute;left:6681;top:1195;width:10;height:20" coordorigin="6681,1195" coordsize="10,20" path="m6681,1214l6690,1214,6690,1195,6681,1195,6681,1214xe" filled="true" fillcolor="#000000" stroked="false">
                <v:path arrowok="t"/>
                <v:fill type="solid"/>
              </v:shape>
            </v:group>
            <v:group style="position:absolute;left:6681;top:1214;width:10;height:20" coordorigin="6681,1214" coordsize="10,20">
              <v:shape style="position:absolute;left:6681;top:1214;width:10;height:20" coordorigin="6681,1214" coordsize="10,20" path="m6681,1234l6690,1234,6690,1214,6681,1214,6681,1234xe" filled="true" fillcolor="#000000" stroked="false">
                <v:path arrowok="t"/>
                <v:fill type="solid"/>
              </v:shape>
            </v:group>
            <v:group style="position:absolute;left:6681;top:1234;width:10;height:20" coordorigin="6681,1234" coordsize="10,20">
              <v:shape style="position:absolute;left:6681;top:1234;width:10;height:20" coordorigin="6681,1234" coordsize="10,20" path="m6681,1253l6690,1253,6690,1234,6681,1234,6681,1253xe" filled="true" fillcolor="#000000" stroked="false">
                <v:path arrowok="t"/>
                <v:fill type="solid"/>
              </v:shape>
            </v:group>
            <v:group style="position:absolute;left:6681;top:1253;width:10;height:20" coordorigin="6681,1253" coordsize="10,20">
              <v:shape style="position:absolute;left:6681;top:1253;width:10;height:20" coordorigin="6681,1253" coordsize="10,20" path="m6681,1272l6690,1272,6690,1253,6681,1253,6681,1272xe" filled="true" fillcolor="#000000" stroked="false">
                <v:path arrowok="t"/>
                <v:fill type="solid"/>
              </v:shape>
            </v:group>
            <v:group style="position:absolute;left:6681;top:1272;width:10;height:20" coordorigin="6681,1272" coordsize="10,20">
              <v:shape style="position:absolute;left:6681;top:1272;width:10;height:20" coordorigin="6681,1272" coordsize="10,20" path="m6681,1291l6690,1291,6690,1272,6681,1272,6681,1291xe" filled="true" fillcolor="#000000" stroked="false">
                <v:path arrowok="t"/>
                <v:fill type="solid"/>
              </v:shape>
            </v:group>
            <v:group style="position:absolute;left:6681;top:1291;width:10;height:20" coordorigin="6681,1291" coordsize="10,20">
              <v:shape style="position:absolute;left:6681;top:1291;width:10;height:20" coordorigin="6681,1291" coordsize="10,20" path="m6681,1310l6690,1310,6690,1291,6681,1291,6681,1310xe" filled="true" fillcolor="#000000" stroked="false">
                <v:path arrowok="t"/>
                <v:fill type="solid"/>
              </v:shape>
            </v:group>
            <v:group style="position:absolute;left:6681;top:1310;width:10;height:20" coordorigin="6681,1310" coordsize="10,20">
              <v:shape style="position:absolute;left:6681;top:1310;width:10;height:20" coordorigin="6681,1310" coordsize="10,20" path="m6681,1330l6690,1330,6690,1310,6681,1310,6681,1330xe" filled="true" fillcolor="#000000" stroked="false">
                <v:path arrowok="t"/>
                <v:fill type="solid"/>
              </v:shape>
            </v:group>
            <v:group style="position:absolute;left:6681;top:1330;width:10;height:20" coordorigin="6681,1330" coordsize="10,20">
              <v:shape style="position:absolute;left:6681;top:1330;width:10;height:20" coordorigin="6681,1330" coordsize="10,20" path="m6681,1349l6690,1349,6690,1330,6681,1330,6681,1349xe" filled="true" fillcolor="#000000" stroked="false">
                <v:path arrowok="t"/>
                <v:fill type="solid"/>
              </v:shape>
            </v:group>
            <v:group style="position:absolute;left:6681;top:1349;width:10;height:20" coordorigin="6681,1349" coordsize="10,20">
              <v:shape style="position:absolute;left:6681;top:1349;width:10;height:20" coordorigin="6681,1349" coordsize="10,20" path="m6681,1368l6690,1368,6690,1349,6681,1349,6681,1368xe" filled="true" fillcolor="#000000" stroked="false">
                <v:path arrowok="t"/>
                <v:fill type="solid"/>
              </v:shape>
            </v:group>
            <v:group style="position:absolute;left:6681;top:1368;width:10;height:20" coordorigin="6681,1368" coordsize="10,20">
              <v:shape style="position:absolute;left:6681;top:1368;width:10;height:20" coordorigin="6681,1368" coordsize="10,20" path="m6681,1387l6690,1387,6690,1368,6681,1368,6681,1387xe" filled="true" fillcolor="#000000" stroked="false">
                <v:path arrowok="t"/>
                <v:fill type="solid"/>
              </v:shape>
            </v:group>
            <v:group style="position:absolute;left:6681;top:1387;width:10;height:20" coordorigin="6681,1387" coordsize="10,20">
              <v:shape style="position:absolute;left:6681;top:1387;width:10;height:20" coordorigin="6681,1387" coordsize="10,20" path="m6681,1406l6690,1406,6690,1387,6681,1387,6681,1406xe" filled="true" fillcolor="#000000" stroked="false">
                <v:path arrowok="t"/>
                <v:fill type="solid"/>
              </v:shape>
            </v:group>
            <v:group style="position:absolute;left:6681;top:1406;width:10;height:20" coordorigin="6681,1406" coordsize="10,20">
              <v:shape style="position:absolute;left:6681;top:1406;width:10;height:20" coordorigin="6681,1406" coordsize="10,20" path="m6681,1426l6690,1426,6690,1406,6681,1406,6681,1426xe" filled="true" fillcolor="#000000" stroked="false">
                <v:path arrowok="t"/>
                <v:fill type="solid"/>
              </v:shape>
            </v:group>
            <v:group style="position:absolute;left:6681;top:1426;width:10;height:20" coordorigin="6681,1426" coordsize="10,20">
              <v:shape style="position:absolute;left:6681;top:1426;width:10;height:20" coordorigin="6681,1426" coordsize="10,20" path="m6681,1445l6690,1445,6690,1426,6681,1426,6681,1445xe" filled="true" fillcolor="#000000" stroked="false">
                <v:path arrowok="t"/>
                <v:fill type="solid"/>
              </v:shape>
            </v:group>
            <v:group style="position:absolute;left:6681;top:1445;width:10;height:20" coordorigin="6681,1445" coordsize="10,20">
              <v:shape style="position:absolute;left:6681;top:1445;width:10;height:20" coordorigin="6681,1445" coordsize="10,20" path="m6681,1464l6690,1464,6690,1445,6681,1445,6681,1464xe" filled="true" fillcolor="#000000" stroked="false">
                <v:path arrowok="t"/>
                <v:fill type="solid"/>
              </v:shape>
            </v:group>
            <v:group style="position:absolute;left:6681;top:1464;width:10;height:20" coordorigin="6681,1464" coordsize="10,20">
              <v:shape style="position:absolute;left:6681;top:1464;width:10;height:20" coordorigin="6681,1464" coordsize="10,20" path="m6681,1483l6690,1483,6690,1464,6681,1464,6681,1483xe" filled="true" fillcolor="#000000" stroked="false">
                <v:path arrowok="t"/>
                <v:fill type="solid"/>
              </v:shape>
            </v:group>
            <v:group style="position:absolute;left:6681;top:1483;width:10;height:20" coordorigin="6681,1483" coordsize="10,20">
              <v:shape style="position:absolute;left:6681;top:1483;width:10;height:20" coordorigin="6681,1483" coordsize="10,20" path="m6681,1502l6690,1502,6690,1483,6681,1483,6681,1502xe" filled="true" fillcolor="#000000" stroked="false">
                <v:path arrowok="t"/>
                <v:fill type="solid"/>
              </v:shape>
            </v:group>
            <v:group style="position:absolute;left:6681;top:1502;width:10;height:20" coordorigin="6681,1502" coordsize="10,20">
              <v:shape style="position:absolute;left:6681;top:1502;width:10;height:20" coordorigin="6681,1502" coordsize="10,20" path="m6681,1522l6690,1522,6690,1502,6681,1502,6681,1522xe" filled="true" fillcolor="#000000" stroked="false">
                <v:path arrowok="t"/>
                <v:fill type="solid"/>
              </v:shape>
            </v:group>
            <v:group style="position:absolute;left:6681;top:1522;width:10;height:20" coordorigin="6681,1522" coordsize="10,20">
              <v:shape style="position:absolute;left:6681;top:1522;width:10;height:20" coordorigin="6681,1522" coordsize="10,20" path="m6681,1541l6690,1541,6690,1522,6681,1522,6681,1541xe" filled="true" fillcolor="#000000" stroked="false">
                <v:path arrowok="t"/>
                <v:fill type="solid"/>
              </v:shape>
            </v:group>
            <v:group style="position:absolute;left:6681;top:1541;width:10;height:20" coordorigin="6681,1541" coordsize="10,20">
              <v:shape style="position:absolute;left:6681;top:1541;width:10;height:20" coordorigin="6681,1541" coordsize="10,20" path="m6681,1560l6690,1560,6690,1541,6681,1541,6681,1560xe" filled="true" fillcolor="#000000" stroked="false">
                <v:path arrowok="t"/>
                <v:fill type="solid"/>
              </v:shape>
            </v:group>
            <v:group style="position:absolute;left:6681;top:1560;width:10;height:20" coordorigin="6681,1560" coordsize="10,20">
              <v:shape style="position:absolute;left:6681;top:1560;width:10;height:20" coordorigin="6681,1560" coordsize="10,20" path="m6681,1579l6690,1579,6690,1560,6681,1560,6681,1579xe" filled="true" fillcolor="#000000" stroked="false">
                <v:path arrowok="t"/>
                <v:fill type="solid"/>
              </v:shape>
            </v:group>
            <v:group style="position:absolute;left:6681;top:1579;width:10;height:20" coordorigin="6681,1579" coordsize="10,20">
              <v:shape style="position:absolute;left:6681;top:1579;width:10;height:20" coordorigin="6681,1579" coordsize="10,20" path="m6681,1598l6690,1598,6690,1579,6681,1579,6681,1598xe" filled="true" fillcolor="#000000" stroked="false">
                <v:path arrowok="t"/>
                <v:fill type="solid"/>
              </v:shape>
            </v:group>
            <v:group style="position:absolute;left:6681;top:1598;width:10;height:20" coordorigin="6681,1598" coordsize="10,20">
              <v:shape style="position:absolute;left:6681;top:1598;width:10;height:20" coordorigin="6681,1598" coordsize="10,20" path="m6681,1618l6690,1618,6690,1598,6681,1598,6681,1618xe" filled="true" fillcolor="#000000" stroked="false">
                <v:path arrowok="t"/>
                <v:fill type="solid"/>
              </v:shape>
            </v:group>
            <v:group style="position:absolute;left:6681;top:1618;width:10;height:20" coordorigin="6681,1618" coordsize="10,20">
              <v:shape style="position:absolute;left:6681;top:1618;width:10;height:20" coordorigin="6681,1618" coordsize="10,20" path="m6681,1637l6690,1637,6690,1618,6681,1618,6681,1637xe" filled="true" fillcolor="#000000" stroked="false">
                <v:path arrowok="t"/>
                <v:fill type="solid"/>
              </v:shape>
            </v:group>
            <v:group style="position:absolute;left:6681;top:1644;width:10;height:2" coordorigin="6681,1644" coordsize="10,2">
              <v:shape style="position:absolute;left:6681;top:1644;width:10;height:2" coordorigin="6681,1644" coordsize="10,0" path="m6681,1644l6690,1644e" filled="false" stroked="true" strokeweight=".71997pt" strokecolor="#000000">
                <v:path arrowok="t"/>
              </v:shape>
            </v:group>
            <v:group style="position:absolute;left:7662;top:850;width:10;height:20" coordorigin="7662,850" coordsize="10,20">
              <v:shape style="position:absolute;left:7662;top:850;width:10;height:20" coordorigin="7662,850" coordsize="10,20" path="m7662,869l7672,869,7672,850,7662,850,7662,869xe" filled="true" fillcolor="#000000" stroked="false">
                <v:path arrowok="t"/>
                <v:fill type="solid"/>
              </v:shape>
            </v:group>
            <v:group style="position:absolute;left:7662;top:869;width:10;height:20" coordorigin="7662,869" coordsize="10,20">
              <v:shape style="position:absolute;left:7662;top:869;width:10;height:20" coordorigin="7662,869" coordsize="10,20" path="m7662,888l7672,888,7672,869,7662,869,7662,888xe" filled="true" fillcolor="#000000" stroked="false">
                <v:path arrowok="t"/>
                <v:fill type="solid"/>
              </v:shape>
            </v:group>
            <v:group style="position:absolute;left:7662;top:888;width:10;height:20" coordorigin="7662,888" coordsize="10,20">
              <v:shape style="position:absolute;left:7662;top:888;width:10;height:20" coordorigin="7662,888" coordsize="10,20" path="m7662,907l7672,907,7672,888,7662,888,7662,907xe" filled="true" fillcolor="#000000" stroked="false">
                <v:path arrowok="t"/>
                <v:fill type="solid"/>
              </v:shape>
            </v:group>
            <v:group style="position:absolute;left:7662;top:907;width:10;height:20" coordorigin="7662,907" coordsize="10,20">
              <v:shape style="position:absolute;left:7662;top:907;width:10;height:20" coordorigin="7662,907" coordsize="10,20" path="m7662,926l7672,926,7672,907,7662,907,7662,926xe" filled="true" fillcolor="#000000" stroked="false">
                <v:path arrowok="t"/>
                <v:fill type="solid"/>
              </v:shape>
            </v:group>
            <v:group style="position:absolute;left:7662;top:926;width:10;height:20" coordorigin="7662,926" coordsize="10,20">
              <v:shape style="position:absolute;left:7662;top:926;width:10;height:20" coordorigin="7662,926" coordsize="10,20" path="m7662,946l7672,946,7672,926,7662,926,7662,946xe" filled="true" fillcolor="#000000" stroked="false">
                <v:path arrowok="t"/>
                <v:fill type="solid"/>
              </v:shape>
            </v:group>
            <v:group style="position:absolute;left:7662;top:946;width:10;height:20" coordorigin="7662,946" coordsize="10,20">
              <v:shape style="position:absolute;left:7662;top:946;width:10;height:20" coordorigin="7662,946" coordsize="10,20" path="m7662,965l7672,965,7672,946,7662,946,7662,965xe" filled="true" fillcolor="#000000" stroked="false">
                <v:path arrowok="t"/>
                <v:fill type="solid"/>
              </v:shape>
            </v:group>
            <v:group style="position:absolute;left:7662;top:965;width:10;height:20" coordorigin="7662,965" coordsize="10,20">
              <v:shape style="position:absolute;left:7662;top:965;width:10;height:20" coordorigin="7662,965" coordsize="10,20" path="m7662,984l7672,984,7672,965,7662,965,7662,984xe" filled="true" fillcolor="#000000" stroked="false">
                <v:path arrowok="t"/>
                <v:fill type="solid"/>
              </v:shape>
            </v:group>
            <v:group style="position:absolute;left:7662;top:984;width:10;height:20" coordorigin="7662,984" coordsize="10,20">
              <v:shape style="position:absolute;left:7662;top:984;width:10;height:20" coordorigin="7662,984" coordsize="10,20" path="m7662,1003l7672,1003,7672,984,7662,984,7662,1003xe" filled="true" fillcolor="#000000" stroked="false">
                <v:path arrowok="t"/>
                <v:fill type="solid"/>
              </v:shape>
            </v:group>
            <v:group style="position:absolute;left:7662;top:1003;width:10;height:20" coordorigin="7662,1003" coordsize="10,20">
              <v:shape style="position:absolute;left:7662;top:1003;width:10;height:20" coordorigin="7662,1003" coordsize="10,20" path="m7662,1022l7672,1022,7672,1003,7662,1003,7662,1022xe" filled="true" fillcolor="#000000" stroked="false">
                <v:path arrowok="t"/>
                <v:fill type="solid"/>
              </v:shape>
            </v:group>
            <v:group style="position:absolute;left:7662;top:1022;width:10;height:20" coordorigin="7662,1022" coordsize="10,20">
              <v:shape style="position:absolute;left:7662;top:1022;width:10;height:20" coordorigin="7662,1022" coordsize="10,20" path="m7662,1042l7672,1042,7672,1022,7662,1022,7662,1042xe" filled="true" fillcolor="#000000" stroked="false">
                <v:path arrowok="t"/>
                <v:fill type="solid"/>
              </v:shape>
            </v:group>
            <v:group style="position:absolute;left:7662;top:1042;width:10;height:20" coordorigin="7662,1042" coordsize="10,20">
              <v:shape style="position:absolute;left:7662;top:1042;width:10;height:20" coordorigin="7662,1042" coordsize="10,20" path="m7662,1061l7672,1061,7672,1042,7662,1042,7662,1061xe" filled="true" fillcolor="#000000" stroked="false">
                <v:path arrowok="t"/>
                <v:fill type="solid"/>
              </v:shape>
            </v:group>
            <v:group style="position:absolute;left:7662;top:1061;width:10;height:20" coordorigin="7662,1061" coordsize="10,20">
              <v:shape style="position:absolute;left:7662;top:1061;width:10;height:20" coordorigin="7662,1061" coordsize="10,20" path="m7662,1080l7672,1080,7672,1061,7662,1061,7662,1080xe" filled="true" fillcolor="#000000" stroked="false">
                <v:path arrowok="t"/>
                <v:fill type="solid"/>
              </v:shape>
            </v:group>
            <v:group style="position:absolute;left:7662;top:1080;width:10;height:20" coordorigin="7662,1080" coordsize="10,20">
              <v:shape style="position:absolute;left:7662;top:1080;width:10;height:20" coordorigin="7662,1080" coordsize="10,20" path="m7662,1099l7672,1099,7672,1080,7662,1080,7662,1099xe" filled="true" fillcolor="#000000" stroked="false">
                <v:path arrowok="t"/>
                <v:fill type="solid"/>
              </v:shape>
            </v:group>
            <v:group style="position:absolute;left:7662;top:1099;width:10;height:20" coordorigin="7662,1099" coordsize="10,20">
              <v:shape style="position:absolute;left:7662;top:1099;width:10;height:20" coordorigin="7662,1099" coordsize="10,20" path="m7662,1118l7672,1118,7672,1099,7662,1099,7662,1118xe" filled="true" fillcolor="#000000" stroked="false">
                <v:path arrowok="t"/>
                <v:fill type="solid"/>
              </v:shape>
            </v:group>
            <v:group style="position:absolute;left:7662;top:1118;width:10;height:20" coordorigin="7662,1118" coordsize="10,20">
              <v:shape style="position:absolute;left:7662;top:1118;width:10;height:20" coordorigin="7662,1118" coordsize="10,20" path="m7662,1138l7672,1138,7672,1118,7662,1118,7662,1138xe" filled="true" fillcolor="#000000" stroked="false">
                <v:path arrowok="t"/>
                <v:fill type="solid"/>
              </v:shape>
            </v:group>
            <v:group style="position:absolute;left:7662;top:1138;width:10;height:20" coordorigin="7662,1138" coordsize="10,20">
              <v:shape style="position:absolute;left:7662;top:1138;width:10;height:20" coordorigin="7662,1138" coordsize="10,20" path="m7662,1157l7672,1157,7672,1138,7662,1138,7662,1157xe" filled="true" fillcolor="#000000" stroked="false">
                <v:path arrowok="t"/>
                <v:fill type="solid"/>
              </v:shape>
            </v:group>
            <v:group style="position:absolute;left:7662;top:1157;width:10;height:20" coordorigin="7662,1157" coordsize="10,20">
              <v:shape style="position:absolute;left:7662;top:1157;width:10;height:20" coordorigin="7662,1157" coordsize="10,20" path="m7662,1176l7672,1176,7672,1157,7662,1157,7662,1176xe" filled="true" fillcolor="#000000" stroked="false">
                <v:path arrowok="t"/>
                <v:fill type="solid"/>
              </v:shape>
            </v:group>
            <v:group style="position:absolute;left:7662;top:1176;width:10;height:20" coordorigin="7662,1176" coordsize="10,20">
              <v:shape style="position:absolute;left:7662;top:1176;width:10;height:20" coordorigin="7662,1176" coordsize="10,20" path="m7662,1195l7672,1195,7672,1176,7662,1176,7662,1195xe" filled="true" fillcolor="#000000" stroked="false">
                <v:path arrowok="t"/>
                <v:fill type="solid"/>
              </v:shape>
            </v:group>
            <v:group style="position:absolute;left:7662;top:1195;width:10;height:20" coordorigin="7662,1195" coordsize="10,20">
              <v:shape style="position:absolute;left:7662;top:1195;width:10;height:20" coordorigin="7662,1195" coordsize="10,20" path="m7662,1214l7672,1214,7672,1195,7662,1195,7662,1214xe" filled="true" fillcolor="#000000" stroked="false">
                <v:path arrowok="t"/>
                <v:fill type="solid"/>
              </v:shape>
            </v:group>
            <v:group style="position:absolute;left:7662;top:1214;width:10;height:20" coordorigin="7662,1214" coordsize="10,20">
              <v:shape style="position:absolute;left:7662;top:1214;width:10;height:20" coordorigin="7662,1214" coordsize="10,20" path="m7662,1234l7672,1234,7672,1214,7662,1214,7662,1234xe" filled="true" fillcolor="#000000" stroked="false">
                <v:path arrowok="t"/>
                <v:fill type="solid"/>
              </v:shape>
            </v:group>
            <v:group style="position:absolute;left:7662;top:1234;width:10;height:20" coordorigin="7662,1234" coordsize="10,20">
              <v:shape style="position:absolute;left:7662;top:1234;width:10;height:20" coordorigin="7662,1234" coordsize="10,20" path="m7662,1253l7672,1253,7672,1234,7662,1234,7662,1253xe" filled="true" fillcolor="#000000" stroked="false">
                <v:path arrowok="t"/>
                <v:fill type="solid"/>
              </v:shape>
            </v:group>
            <v:group style="position:absolute;left:7662;top:1253;width:10;height:20" coordorigin="7662,1253" coordsize="10,20">
              <v:shape style="position:absolute;left:7662;top:1253;width:10;height:20" coordorigin="7662,1253" coordsize="10,20" path="m7662,1272l7672,1272,7672,1253,7662,1253,7662,1272xe" filled="true" fillcolor="#000000" stroked="false">
                <v:path arrowok="t"/>
                <v:fill type="solid"/>
              </v:shape>
            </v:group>
            <v:group style="position:absolute;left:7662;top:1272;width:10;height:20" coordorigin="7662,1272" coordsize="10,20">
              <v:shape style="position:absolute;left:7662;top:1272;width:10;height:20" coordorigin="7662,1272" coordsize="10,20" path="m7662,1291l7672,1291,7672,1272,7662,1272,7662,1291xe" filled="true" fillcolor="#000000" stroked="false">
                <v:path arrowok="t"/>
                <v:fill type="solid"/>
              </v:shape>
            </v:group>
            <v:group style="position:absolute;left:7662;top:1291;width:10;height:20" coordorigin="7662,1291" coordsize="10,20">
              <v:shape style="position:absolute;left:7662;top:1291;width:10;height:20" coordorigin="7662,1291" coordsize="10,20" path="m7662,1310l7672,1310,7672,1291,7662,1291,7662,1310xe" filled="true" fillcolor="#000000" stroked="false">
                <v:path arrowok="t"/>
                <v:fill type="solid"/>
              </v:shape>
            </v:group>
            <v:group style="position:absolute;left:7662;top:1310;width:10;height:20" coordorigin="7662,1310" coordsize="10,20">
              <v:shape style="position:absolute;left:7662;top:1310;width:10;height:20" coordorigin="7662,1310" coordsize="10,20" path="m7662,1330l7672,1330,7672,1310,7662,1310,7662,1330xe" filled="true" fillcolor="#000000" stroked="false">
                <v:path arrowok="t"/>
                <v:fill type="solid"/>
              </v:shape>
            </v:group>
            <v:group style="position:absolute;left:7662;top:1330;width:10;height:20" coordorigin="7662,1330" coordsize="10,20">
              <v:shape style="position:absolute;left:7662;top:1330;width:10;height:20" coordorigin="7662,1330" coordsize="10,20" path="m7662,1349l7672,1349,7672,1330,7662,1330,7662,1349xe" filled="true" fillcolor="#000000" stroked="false">
                <v:path arrowok="t"/>
                <v:fill type="solid"/>
              </v:shape>
            </v:group>
            <v:group style="position:absolute;left:7662;top:1349;width:10;height:20" coordorigin="7662,1349" coordsize="10,20">
              <v:shape style="position:absolute;left:7662;top:1349;width:10;height:20" coordorigin="7662,1349" coordsize="10,20" path="m7662,1368l7672,1368,7672,1349,7662,1349,7662,1368xe" filled="true" fillcolor="#000000" stroked="false">
                <v:path arrowok="t"/>
                <v:fill type="solid"/>
              </v:shape>
            </v:group>
            <v:group style="position:absolute;left:7662;top:1368;width:10;height:20" coordorigin="7662,1368" coordsize="10,20">
              <v:shape style="position:absolute;left:7662;top:1368;width:10;height:20" coordorigin="7662,1368" coordsize="10,20" path="m7662,1387l7672,1387,7672,1368,7662,1368,7662,1387xe" filled="true" fillcolor="#000000" stroked="false">
                <v:path arrowok="t"/>
                <v:fill type="solid"/>
              </v:shape>
            </v:group>
            <v:group style="position:absolute;left:7662;top:1387;width:10;height:20" coordorigin="7662,1387" coordsize="10,20">
              <v:shape style="position:absolute;left:7662;top:1387;width:10;height:20" coordorigin="7662,1387" coordsize="10,20" path="m7662,1406l7672,1406,7672,1387,7662,1387,7662,1406xe" filled="true" fillcolor="#000000" stroked="false">
                <v:path arrowok="t"/>
                <v:fill type="solid"/>
              </v:shape>
            </v:group>
            <v:group style="position:absolute;left:7662;top:1406;width:10;height:20" coordorigin="7662,1406" coordsize="10,20">
              <v:shape style="position:absolute;left:7662;top:1406;width:10;height:20" coordorigin="7662,1406" coordsize="10,20" path="m7662,1426l7672,1426,7672,1406,7662,1406,7662,1426xe" filled="true" fillcolor="#000000" stroked="false">
                <v:path arrowok="t"/>
                <v:fill type="solid"/>
              </v:shape>
            </v:group>
            <v:group style="position:absolute;left:7662;top:1426;width:10;height:20" coordorigin="7662,1426" coordsize="10,20">
              <v:shape style="position:absolute;left:7662;top:1426;width:10;height:20" coordorigin="7662,1426" coordsize="10,20" path="m7662,1445l7672,1445,7672,1426,7662,1426,7662,1445xe" filled="true" fillcolor="#000000" stroked="false">
                <v:path arrowok="t"/>
                <v:fill type="solid"/>
              </v:shape>
            </v:group>
            <v:group style="position:absolute;left:7662;top:1445;width:10;height:20" coordorigin="7662,1445" coordsize="10,20">
              <v:shape style="position:absolute;left:7662;top:1445;width:10;height:20" coordorigin="7662,1445" coordsize="10,20" path="m7662,1464l7672,1464,7672,1445,7662,1445,7662,1464xe" filled="true" fillcolor="#000000" stroked="false">
                <v:path arrowok="t"/>
                <v:fill type="solid"/>
              </v:shape>
            </v:group>
            <v:group style="position:absolute;left:7662;top:1464;width:10;height:20" coordorigin="7662,1464" coordsize="10,20">
              <v:shape style="position:absolute;left:7662;top:1464;width:10;height:20" coordorigin="7662,1464" coordsize="10,20" path="m7662,1483l7672,1483,7672,1464,7662,1464,7662,1483xe" filled="true" fillcolor="#000000" stroked="false">
                <v:path arrowok="t"/>
                <v:fill type="solid"/>
              </v:shape>
            </v:group>
            <v:group style="position:absolute;left:7662;top:1483;width:10;height:20" coordorigin="7662,1483" coordsize="10,20">
              <v:shape style="position:absolute;left:7662;top:1483;width:10;height:20" coordorigin="7662,1483" coordsize="10,20" path="m7662,1502l7672,1502,7672,1483,7662,1483,7662,1502xe" filled="true" fillcolor="#000000" stroked="false">
                <v:path arrowok="t"/>
                <v:fill type="solid"/>
              </v:shape>
            </v:group>
            <v:group style="position:absolute;left:7662;top:1502;width:10;height:20" coordorigin="7662,1502" coordsize="10,20">
              <v:shape style="position:absolute;left:7662;top:1502;width:10;height:20" coordorigin="7662,1502" coordsize="10,20" path="m7662,1522l7672,1522,7672,1502,7662,1502,7662,1522xe" filled="true" fillcolor="#000000" stroked="false">
                <v:path arrowok="t"/>
                <v:fill type="solid"/>
              </v:shape>
            </v:group>
            <v:group style="position:absolute;left:7662;top:1522;width:10;height:20" coordorigin="7662,1522" coordsize="10,20">
              <v:shape style="position:absolute;left:7662;top:1522;width:10;height:20" coordorigin="7662,1522" coordsize="10,20" path="m7662,1541l7672,1541,7672,1522,7662,1522,7662,1541xe" filled="true" fillcolor="#000000" stroked="false">
                <v:path arrowok="t"/>
                <v:fill type="solid"/>
              </v:shape>
            </v:group>
            <v:group style="position:absolute;left:7662;top:1541;width:10;height:20" coordorigin="7662,1541" coordsize="10,20">
              <v:shape style="position:absolute;left:7662;top:1541;width:10;height:20" coordorigin="7662,1541" coordsize="10,20" path="m7662,1560l7672,1560,7672,1541,7662,1541,7662,1560xe" filled="true" fillcolor="#000000" stroked="false">
                <v:path arrowok="t"/>
                <v:fill type="solid"/>
              </v:shape>
            </v:group>
            <v:group style="position:absolute;left:7662;top:1560;width:10;height:20" coordorigin="7662,1560" coordsize="10,20">
              <v:shape style="position:absolute;left:7662;top:1560;width:10;height:20" coordorigin="7662,1560" coordsize="10,20" path="m7662,1579l7672,1579,7672,1560,7662,1560,7662,1579xe" filled="true" fillcolor="#000000" stroked="false">
                <v:path arrowok="t"/>
                <v:fill type="solid"/>
              </v:shape>
            </v:group>
            <v:group style="position:absolute;left:7662;top:1579;width:10;height:20" coordorigin="7662,1579" coordsize="10,20">
              <v:shape style="position:absolute;left:7662;top:1579;width:10;height:20" coordorigin="7662,1579" coordsize="10,20" path="m7662,1598l7672,1598,7672,1579,7662,1579,7662,1598xe" filled="true" fillcolor="#000000" stroked="false">
                <v:path arrowok="t"/>
                <v:fill type="solid"/>
              </v:shape>
            </v:group>
            <v:group style="position:absolute;left:7662;top:1598;width:10;height:20" coordorigin="7662,1598" coordsize="10,20">
              <v:shape style="position:absolute;left:7662;top:1598;width:10;height:20" coordorigin="7662,1598" coordsize="10,20" path="m7662,1618l7672,1618,7672,1598,7662,1598,7662,1618xe" filled="true" fillcolor="#000000" stroked="false">
                <v:path arrowok="t"/>
                <v:fill type="solid"/>
              </v:shape>
            </v:group>
            <v:group style="position:absolute;left:7662;top:1618;width:10;height:20" coordorigin="7662,1618" coordsize="10,20">
              <v:shape style="position:absolute;left:7662;top:1618;width:10;height:20" coordorigin="7662,1618" coordsize="10,20" path="m7662,1637l7672,1637,7672,1618,7662,1618,7662,1637xe" filled="true" fillcolor="#000000" stroked="false">
                <v:path arrowok="t"/>
                <v:fill type="solid"/>
              </v:shape>
            </v:group>
            <v:group style="position:absolute;left:7662;top:1644;width:10;height:2" coordorigin="7662,1644" coordsize="10,2">
              <v:shape style="position:absolute;left:7662;top:1644;width:10;height:2" coordorigin="7662,1644" coordsize="10,0" path="m7662,1644l7672,1644e" filled="false" stroked="true" strokeweight=".71997pt" strokecolor="#000000">
                <v:path arrowok="t"/>
              </v:shape>
              <v:shape style="position:absolute;left:29;top:1560;width:1131;height:101" type="#_x0000_t75" stroked="false">
                <v:imagedata r:id="rId135" o:title=""/>
              </v:shape>
              <v:shape style="position:absolute;left:1136;top:1651;width:1140;height:10" type="#_x0000_t75" stroked="false">
                <v:imagedata r:id="rId136" o:title=""/>
              </v:shape>
              <v:shape style="position:absolute;left:2271;top:1651;width:3690;height:10" type="#_x0000_t75" stroked="false">
                <v:imagedata r:id="rId498" o:title=""/>
              </v:shape>
              <v:shape style="position:absolute;left:5956;top:1651;width:725;height:10" type="#_x0000_t75" stroked="false">
                <v:imagedata r:id="rId138" o:title=""/>
              </v:shape>
              <v:shape style="position:absolute;left:6676;top:1651;width:986;height:10" type="#_x0000_t75" stroked="false">
                <v:imagedata r:id="rId499" o:title=""/>
              </v:shape>
              <v:shape style="position:absolute;left:7658;top:1651;width:576;height:10" type="#_x0000_t75" stroked="false">
                <v:imagedata r:id="rId500" o:title=""/>
              </v:shape>
            </v:group>
            <v:group style="position:absolute;left:1141;top:1661;width:10;height:20" coordorigin="1141,1661" coordsize="10,20">
              <v:shape style="position:absolute;left:1141;top:1661;width:10;height:20" coordorigin="1141,1661" coordsize="10,20" path="m1141,1680l1150,1680,1150,1661,1141,1661,1141,1680xe" filled="true" fillcolor="#000000" stroked="false">
                <v:path arrowok="t"/>
                <v:fill type="solid"/>
              </v:shape>
            </v:group>
            <v:group style="position:absolute;left:1141;top:1680;width:10;height:20" coordorigin="1141,1680" coordsize="10,20">
              <v:shape style="position:absolute;left:1141;top:1680;width:10;height:20" coordorigin="1141,1680" coordsize="10,20" path="m1141,1699l1150,1699,1150,1680,1141,1680,1141,1699xe" filled="true" fillcolor="#000000" stroked="false">
                <v:path arrowok="t"/>
                <v:fill type="solid"/>
              </v:shape>
            </v:group>
            <v:group style="position:absolute;left:1141;top:1699;width:10;height:20" coordorigin="1141,1699" coordsize="10,20">
              <v:shape style="position:absolute;left:1141;top:1699;width:10;height:20" coordorigin="1141,1699" coordsize="10,20" path="m1141,1718l1150,1718,1150,1699,1141,1699,1141,1718xe" filled="true" fillcolor="#000000" stroked="false">
                <v:path arrowok="t"/>
                <v:fill type="solid"/>
              </v:shape>
            </v:group>
            <v:group style="position:absolute;left:1141;top:1718;width:10;height:20" coordorigin="1141,1718" coordsize="10,20">
              <v:shape style="position:absolute;left:1141;top:1718;width:10;height:20" coordorigin="1141,1718" coordsize="10,20" path="m1141,1738l1150,1738,1150,1718,1141,1718,1141,1738xe" filled="true" fillcolor="#000000" stroked="false">
                <v:path arrowok="t"/>
                <v:fill type="solid"/>
              </v:shape>
            </v:group>
            <v:group style="position:absolute;left:1141;top:1738;width:10;height:20" coordorigin="1141,1738" coordsize="10,20">
              <v:shape style="position:absolute;left:1141;top:1738;width:10;height:20" coordorigin="1141,1738" coordsize="10,20" path="m1141,1757l1150,1757,1150,1738,1141,1738,1141,1757xe" filled="true" fillcolor="#000000" stroked="false">
                <v:path arrowok="t"/>
                <v:fill type="solid"/>
              </v:shape>
            </v:group>
            <v:group style="position:absolute;left:1141;top:1757;width:10;height:20" coordorigin="1141,1757" coordsize="10,20">
              <v:shape style="position:absolute;left:1141;top:1757;width:10;height:20" coordorigin="1141,1757" coordsize="10,20" path="m1141,1776l1150,1776,1150,1757,1141,1757,1141,1776xe" filled="true" fillcolor="#000000" stroked="false">
                <v:path arrowok="t"/>
                <v:fill type="solid"/>
              </v:shape>
            </v:group>
            <v:group style="position:absolute;left:1141;top:1776;width:10;height:20" coordorigin="1141,1776" coordsize="10,20">
              <v:shape style="position:absolute;left:1141;top:1776;width:10;height:20" coordorigin="1141,1776" coordsize="10,20" path="m1141,1795l1150,1795,1150,1776,1141,1776,1141,1795xe" filled="true" fillcolor="#000000" stroked="false">
                <v:path arrowok="t"/>
                <v:fill type="solid"/>
              </v:shape>
            </v:group>
            <v:group style="position:absolute;left:1141;top:1795;width:10;height:20" coordorigin="1141,1795" coordsize="10,20">
              <v:shape style="position:absolute;left:1141;top:1795;width:10;height:20" coordorigin="1141,1795" coordsize="10,20" path="m1141,1814l1150,1814,1150,1795,1141,1795,1141,1814xe" filled="true" fillcolor="#000000" stroked="false">
                <v:path arrowok="t"/>
                <v:fill type="solid"/>
              </v:shape>
            </v:group>
            <v:group style="position:absolute;left:1141;top:1814;width:10;height:20" coordorigin="1141,1814" coordsize="10,20">
              <v:shape style="position:absolute;left:1141;top:1814;width:10;height:20" coordorigin="1141,1814" coordsize="10,20" path="m1141,1834l1150,1834,1150,1814,1141,1814,1141,1834xe" filled="true" fillcolor="#000000" stroked="false">
                <v:path arrowok="t"/>
                <v:fill type="solid"/>
              </v:shape>
            </v:group>
            <v:group style="position:absolute;left:1141;top:1834;width:10;height:20" coordorigin="1141,1834" coordsize="10,20">
              <v:shape style="position:absolute;left:1141;top:1834;width:10;height:20" coordorigin="1141,1834" coordsize="10,20" path="m1141,1853l1150,1853,1150,1834,1141,1834,1141,1853xe" filled="true" fillcolor="#000000" stroked="false">
                <v:path arrowok="t"/>
                <v:fill type="solid"/>
              </v:shape>
            </v:group>
            <v:group style="position:absolute;left:1141;top:1853;width:10;height:20" coordorigin="1141,1853" coordsize="10,20">
              <v:shape style="position:absolute;left:1141;top:1853;width:10;height:20" coordorigin="1141,1853" coordsize="10,20" path="m1141,1872l1150,1872,1150,1853,1141,1853,1141,1872xe" filled="true" fillcolor="#000000" stroked="false">
                <v:path arrowok="t"/>
                <v:fill type="solid"/>
              </v:shape>
            </v:group>
            <v:group style="position:absolute;left:1141;top:1872;width:10;height:20" coordorigin="1141,1872" coordsize="10,20">
              <v:shape style="position:absolute;left:1141;top:1872;width:10;height:20" coordorigin="1141,1872" coordsize="10,20" path="m1141,1891l1150,1891,1150,1872,1141,1872,1141,1891xe" filled="true" fillcolor="#000000" stroked="false">
                <v:path arrowok="t"/>
                <v:fill type="solid"/>
              </v:shape>
            </v:group>
            <v:group style="position:absolute;left:1141;top:1891;width:10;height:20" coordorigin="1141,1891" coordsize="10,20">
              <v:shape style="position:absolute;left:1141;top:1891;width:10;height:20" coordorigin="1141,1891" coordsize="10,20" path="m1141,1911l1150,1911,1150,1891,1141,1891,1141,1911xe" filled="true" fillcolor="#000000" stroked="false">
                <v:path arrowok="t"/>
                <v:fill type="solid"/>
              </v:shape>
            </v:group>
            <v:group style="position:absolute;left:1141;top:1911;width:10;height:20" coordorigin="1141,1911" coordsize="10,20">
              <v:shape style="position:absolute;left:1141;top:1911;width:10;height:20" coordorigin="1141,1911" coordsize="10,20" path="m1141,1930l1150,1930,1150,1911,1141,1911,1141,1930xe" filled="true" fillcolor="#000000" stroked="false">
                <v:path arrowok="t"/>
                <v:fill type="solid"/>
              </v:shape>
            </v:group>
            <v:group style="position:absolute;left:1141;top:1930;width:10;height:20" coordorigin="1141,1930" coordsize="10,20">
              <v:shape style="position:absolute;left:1141;top:1930;width:10;height:20" coordorigin="1141,1930" coordsize="10,20" path="m1141,1949l1150,1949,1150,1930,1141,1930,1141,1949xe" filled="true" fillcolor="#000000" stroked="false">
                <v:path arrowok="t"/>
                <v:fill type="solid"/>
              </v:shape>
            </v:group>
            <v:group style="position:absolute;left:1141;top:1949;width:10;height:20" coordorigin="1141,1949" coordsize="10,20">
              <v:shape style="position:absolute;left:1141;top:1949;width:10;height:20" coordorigin="1141,1949" coordsize="10,20" path="m1141,1969l1150,1969,1150,1949,1141,1949,1141,1969xe" filled="true" fillcolor="#000000" stroked="false">
                <v:path arrowok="t"/>
                <v:fill type="solid"/>
              </v:shape>
            </v:group>
            <v:group style="position:absolute;left:1141;top:1969;width:10;height:20" coordorigin="1141,1969" coordsize="10,20">
              <v:shape style="position:absolute;left:1141;top:1969;width:10;height:20" coordorigin="1141,1969" coordsize="10,20" path="m1141,1988l1150,1988,1150,1969,1141,1969,1141,1988xe" filled="true" fillcolor="#000000" stroked="false">
                <v:path arrowok="t"/>
                <v:fill type="solid"/>
              </v:shape>
            </v:group>
            <v:group style="position:absolute;left:1141;top:1988;width:10;height:20" coordorigin="1141,1988" coordsize="10,20">
              <v:shape style="position:absolute;left:1141;top:1988;width:10;height:20" coordorigin="1141,1988" coordsize="10,20" path="m1141,2007l1150,2007,1150,1988,1141,1988,1141,2007xe" filled="true" fillcolor="#000000" stroked="false">
                <v:path arrowok="t"/>
                <v:fill type="solid"/>
              </v:shape>
            </v:group>
            <v:group style="position:absolute;left:1141;top:2007;width:10;height:20" coordorigin="1141,2007" coordsize="10,20">
              <v:shape style="position:absolute;left:1141;top:2007;width:10;height:20" coordorigin="1141,2007" coordsize="10,20" path="m1141,2026l1150,2026,1150,2007,1141,2007,1141,2026xe" filled="true" fillcolor="#000000" stroked="false">
                <v:path arrowok="t"/>
                <v:fill type="solid"/>
              </v:shape>
            </v:group>
            <v:group style="position:absolute;left:1141;top:2026;width:10;height:20" coordorigin="1141,2026" coordsize="10,20">
              <v:shape style="position:absolute;left:1141;top:2026;width:10;height:20" coordorigin="1141,2026" coordsize="10,20" path="m1141,2045l1150,2045,1150,2026,1141,2026,1141,2045xe" filled="true" fillcolor="#000000" stroked="false">
                <v:path arrowok="t"/>
                <v:fill type="solid"/>
              </v:shape>
            </v:group>
            <v:group style="position:absolute;left:1141;top:2045;width:10;height:20" coordorigin="1141,2045" coordsize="10,20">
              <v:shape style="position:absolute;left:1141;top:2045;width:10;height:20" coordorigin="1141,2045" coordsize="10,20" path="m1141,2065l1150,2065,1150,2045,1141,2045,1141,2065xe" filled="true" fillcolor="#000000" stroked="false">
                <v:path arrowok="t"/>
                <v:fill type="solid"/>
              </v:shape>
            </v:group>
            <v:group style="position:absolute;left:1141;top:2065;width:10;height:20" coordorigin="1141,2065" coordsize="10,20">
              <v:shape style="position:absolute;left:1141;top:2065;width:10;height:20" coordorigin="1141,2065" coordsize="10,20" path="m1141,2084l1150,2084,1150,2065,1141,2065,1141,2084xe" filled="true" fillcolor="#000000" stroked="false">
                <v:path arrowok="t"/>
                <v:fill type="solid"/>
              </v:shape>
            </v:group>
            <v:group style="position:absolute;left:1141;top:2084;width:10;height:20" coordorigin="1141,2084" coordsize="10,20">
              <v:shape style="position:absolute;left:1141;top:2084;width:10;height:20" coordorigin="1141,2084" coordsize="10,20" path="m1141,2103l1150,2103,1150,2084,1141,2084,1141,2103xe" filled="true" fillcolor="#000000" stroked="false">
                <v:path arrowok="t"/>
                <v:fill type="solid"/>
              </v:shape>
            </v:group>
            <v:group style="position:absolute;left:1141;top:2103;width:10;height:20" coordorigin="1141,2103" coordsize="10,20">
              <v:shape style="position:absolute;left:1141;top:2103;width:10;height:20" coordorigin="1141,2103" coordsize="10,20" path="m1141,2122l1150,2122,1150,2103,1141,2103,1141,2122xe" filled="true" fillcolor="#000000" stroked="false">
                <v:path arrowok="t"/>
                <v:fill type="solid"/>
              </v:shape>
            </v:group>
            <v:group style="position:absolute;left:1141;top:2122;width:10;height:20" coordorigin="1141,2122" coordsize="10,20">
              <v:shape style="position:absolute;left:1141;top:2122;width:10;height:20" coordorigin="1141,2122" coordsize="10,20" path="m1141,2141l1150,2141,1150,2122,1141,2122,1141,2141xe" filled="true" fillcolor="#000000" stroked="false">
                <v:path arrowok="t"/>
                <v:fill type="solid"/>
              </v:shape>
            </v:group>
            <v:group style="position:absolute;left:1141;top:2141;width:10;height:20" coordorigin="1141,2141" coordsize="10,20">
              <v:shape style="position:absolute;left:1141;top:2141;width:10;height:20" coordorigin="1141,2141" coordsize="10,20" path="m1141,2161l1150,2161,1150,2141,1141,2141,1141,2161xe" filled="true" fillcolor="#000000" stroked="false">
                <v:path arrowok="t"/>
                <v:fill type="solid"/>
              </v:shape>
            </v:group>
            <v:group style="position:absolute;left:1141;top:2161;width:10;height:20" coordorigin="1141,2161" coordsize="10,20">
              <v:shape style="position:absolute;left:1141;top:2161;width:10;height:20" coordorigin="1141,2161" coordsize="10,20" path="m1141,2180l1150,2180,1150,2161,1141,2161,1141,2180xe" filled="true" fillcolor="#000000" stroked="false">
                <v:path arrowok="t"/>
                <v:fill type="solid"/>
              </v:shape>
            </v:group>
            <v:group style="position:absolute;left:1141;top:2180;width:10;height:20" coordorigin="1141,2180" coordsize="10,20">
              <v:shape style="position:absolute;left:1141;top:2180;width:10;height:20" coordorigin="1141,2180" coordsize="10,20" path="m1141,2199l1150,2199,1150,2180,1141,2180,1141,2199xe" filled="true" fillcolor="#000000" stroked="false">
                <v:path arrowok="t"/>
                <v:fill type="solid"/>
              </v:shape>
            </v:group>
            <v:group style="position:absolute;left:1141;top:2199;width:10;height:20" coordorigin="1141,2199" coordsize="10,20">
              <v:shape style="position:absolute;left:1141;top:2199;width:10;height:20" coordorigin="1141,2199" coordsize="10,20" path="m1141,2218l1150,2218,1150,2199,1141,2199,1141,2218xe" filled="true" fillcolor="#000000" stroked="false">
                <v:path arrowok="t"/>
                <v:fill type="solid"/>
              </v:shape>
            </v:group>
            <v:group style="position:absolute;left:1141;top:2218;width:10;height:20" coordorigin="1141,2218" coordsize="10,20">
              <v:shape style="position:absolute;left:1141;top:2218;width:10;height:20" coordorigin="1141,2218" coordsize="10,20" path="m1141,2237l1150,2237,1150,2218,1141,2218,1141,2237xe" filled="true" fillcolor="#000000" stroked="false">
                <v:path arrowok="t"/>
                <v:fill type="solid"/>
              </v:shape>
            </v:group>
            <v:group style="position:absolute;left:1141;top:2237;width:10;height:20" coordorigin="1141,2237" coordsize="10,20">
              <v:shape style="position:absolute;left:1141;top:2237;width:10;height:20" coordorigin="1141,2237" coordsize="10,20" path="m1141,2257l1150,2257,1150,2237,1141,2237,1141,2257xe" filled="true" fillcolor="#000000" stroked="false">
                <v:path arrowok="t"/>
                <v:fill type="solid"/>
              </v:shape>
            </v:group>
            <v:group style="position:absolute;left:1141;top:2257;width:10;height:20" coordorigin="1141,2257" coordsize="10,20">
              <v:shape style="position:absolute;left:1141;top:2257;width:10;height:20" coordorigin="1141,2257" coordsize="10,20" path="m1141,2276l1150,2276,1150,2257,1141,2257,1141,2276xe" filled="true" fillcolor="#000000" stroked="false">
                <v:path arrowok="t"/>
                <v:fill type="solid"/>
              </v:shape>
            </v:group>
            <v:group style="position:absolute;left:1141;top:2276;width:10;height:20" coordorigin="1141,2276" coordsize="10,20">
              <v:shape style="position:absolute;left:1141;top:2276;width:10;height:20" coordorigin="1141,2276" coordsize="10,20" path="m1141,2295l1150,2295,1150,2276,1141,2276,1141,2295xe" filled="true" fillcolor="#000000" stroked="false">
                <v:path arrowok="t"/>
                <v:fill type="solid"/>
              </v:shape>
            </v:group>
            <v:group style="position:absolute;left:1141;top:2295;width:10;height:20" coordorigin="1141,2295" coordsize="10,20">
              <v:shape style="position:absolute;left:1141;top:2295;width:10;height:20" coordorigin="1141,2295" coordsize="10,20" path="m1141,2314l1150,2314,1150,2295,1141,2295,1141,2314xe" filled="true" fillcolor="#000000" stroked="false">
                <v:path arrowok="t"/>
                <v:fill type="solid"/>
              </v:shape>
            </v:group>
            <v:group style="position:absolute;left:1141;top:2314;width:10;height:20" coordorigin="1141,2314" coordsize="10,20">
              <v:shape style="position:absolute;left:1141;top:2314;width:10;height:20" coordorigin="1141,2314" coordsize="10,20" path="m1141,2333l1150,2333,1150,2314,1141,2314,1141,2333xe" filled="true" fillcolor="#000000" stroked="false">
                <v:path arrowok="t"/>
                <v:fill type="solid"/>
              </v:shape>
            </v:group>
            <v:group style="position:absolute;left:1141;top:2333;width:10;height:20" coordorigin="1141,2333" coordsize="10,20">
              <v:shape style="position:absolute;left:1141;top:2333;width:10;height:20" coordorigin="1141,2333" coordsize="10,20" path="m1141,2353l1150,2353,1150,2333,1141,2333,1141,2353xe" filled="true" fillcolor="#000000" stroked="false">
                <v:path arrowok="t"/>
                <v:fill type="solid"/>
              </v:shape>
            </v:group>
            <v:group style="position:absolute;left:1141;top:2353;width:10;height:20" coordorigin="1141,2353" coordsize="10,20">
              <v:shape style="position:absolute;left:1141;top:2353;width:10;height:20" coordorigin="1141,2353" coordsize="10,20" path="m1141,2372l1150,2372,1150,2353,1141,2353,1141,2372xe" filled="true" fillcolor="#000000" stroked="false">
                <v:path arrowok="t"/>
                <v:fill type="solid"/>
              </v:shape>
            </v:group>
            <v:group style="position:absolute;left:1141;top:2372;width:10;height:20" coordorigin="1141,2372" coordsize="10,20">
              <v:shape style="position:absolute;left:1141;top:2372;width:10;height:20" coordorigin="1141,2372" coordsize="10,20" path="m1141,2391l1150,2391,1150,2372,1141,2372,1141,2391xe" filled="true" fillcolor="#000000" stroked="false">
                <v:path arrowok="t"/>
                <v:fill type="solid"/>
              </v:shape>
            </v:group>
            <v:group style="position:absolute;left:1141;top:2391;width:10;height:20" coordorigin="1141,2391" coordsize="10,20">
              <v:shape style="position:absolute;left:1141;top:2391;width:10;height:20" coordorigin="1141,2391" coordsize="10,20" path="m1141,2410l1150,2410,1150,2391,1141,2391,1141,2410xe" filled="true" fillcolor="#000000" stroked="false">
                <v:path arrowok="t"/>
                <v:fill type="solid"/>
              </v:shape>
            </v:group>
            <v:group style="position:absolute;left:1141;top:2410;width:10;height:20" coordorigin="1141,2410" coordsize="10,20">
              <v:shape style="position:absolute;left:1141;top:2410;width:10;height:20" coordorigin="1141,2410" coordsize="10,20" path="m1141,2429l1150,2429,1150,2410,1141,2410,1141,2429xe" filled="true" fillcolor="#000000" stroked="false">
                <v:path arrowok="t"/>
                <v:fill type="solid"/>
              </v:shape>
            </v:group>
            <v:group style="position:absolute;left:1141;top:2429;width:10;height:20" coordorigin="1141,2429" coordsize="10,20">
              <v:shape style="position:absolute;left:1141;top:2429;width:10;height:20" coordorigin="1141,2429" coordsize="10,20" path="m1141,2449l1150,2449,1150,2429,1141,2429,1141,2449xe" filled="true" fillcolor="#000000" stroked="false">
                <v:path arrowok="t"/>
                <v:fill type="solid"/>
              </v:shape>
            </v:group>
            <v:group style="position:absolute;left:1141;top:2449;width:10;height:20" coordorigin="1141,2449" coordsize="10,20">
              <v:shape style="position:absolute;left:1141;top:2449;width:10;height:20" coordorigin="1141,2449" coordsize="10,20" path="m1141,2468l1150,2468,1150,2449,1141,2449,1141,2468xe" filled="true" fillcolor="#000000" stroked="false">
                <v:path arrowok="t"/>
                <v:fill type="solid"/>
              </v:shape>
            </v:group>
            <v:group style="position:absolute;left:1141;top:2468;width:10;height:20" coordorigin="1141,2468" coordsize="10,20">
              <v:shape style="position:absolute;left:1141;top:2468;width:10;height:20" coordorigin="1141,2468" coordsize="10,20" path="m1141,2487l1150,2487,1150,2468,1141,2468,1141,2487xe" filled="true" fillcolor="#000000" stroked="false">
                <v:path arrowok="t"/>
                <v:fill type="solid"/>
              </v:shape>
            </v:group>
            <v:group style="position:absolute;left:1141;top:2487;width:10;height:20" coordorigin="1141,2487" coordsize="10,20">
              <v:shape style="position:absolute;left:1141;top:2487;width:10;height:20" coordorigin="1141,2487" coordsize="10,20" path="m1141,2506l1150,2506,1150,2487,1141,2487,1141,2506xe" filled="true" fillcolor="#000000" stroked="false">
                <v:path arrowok="t"/>
                <v:fill type="solid"/>
              </v:shape>
            </v:group>
            <v:group style="position:absolute;left:1141;top:2506;width:10;height:20" coordorigin="1141,2506" coordsize="10,20">
              <v:shape style="position:absolute;left:1141;top:2506;width:10;height:20" coordorigin="1141,2506" coordsize="10,20" path="m1141,2525l1150,2525,1150,2506,1141,2506,1141,2525xe" filled="true" fillcolor="#000000" stroked="false">
                <v:path arrowok="t"/>
                <v:fill type="solid"/>
              </v:shape>
            </v:group>
            <v:group style="position:absolute;left:1141;top:2525;width:10;height:20" coordorigin="1141,2525" coordsize="10,20">
              <v:shape style="position:absolute;left:1141;top:2525;width:10;height:20" coordorigin="1141,2525" coordsize="10,20" path="m1141,2545l1150,2545,1150,2525,1141,2525,1141,2545xe" filled="true" fillcolor="#000000" stroked="false">
                <v:path arrowok="t"/>
                <v:fill type="solid"/>
              </v:shape>
            </v:group>
            <v:group style="position:absolute;left:1141;top:2545;width:10;height:20" coordorigin="1141,2545" coordsize="10,20">
              <v:shape style="position:absolute;left:1141;top:2545;width:10;height:20" coordorigin="1141,2545" coordsize="10,20" path="m1141,2564l1150,2564,1150,2545,1141,2545,1141,2564xe" filled="true" fillcolor="#000000" stroked="false">
                <v:path arrowok="t"/>
                <v:fill type="solid"/>
              </v:shape>
            </v:group>
            <v:group style="position:absolute;left:1141;top:2564;width:10;height:20" coordorigin="1141,2564" coordsize="10,20">
              <v:shape style="position:absolute;left:1141;top:2564;width:10;height:20" coordorigin="1141,2564" coordsize="10,20" path="m1141,2583l1150,2583,1150,2564,1141,2564,1141,2583xe" filled="true" fillcolor="#000000" stroked="false">
                <v:path arrowok="t"/>
                <v:fill type="solid"/>
              </v:shape>
            </v:group>
            <v:group style="position:absolute;left:1141;top:2583;width:10;height:20" coordorigin="1141,2583" coordsize="10,20">
              <v:shape style="position:absolute;left:1141;top:2583;width:10;height:20" coordorigin="1141,2583" coordsize="10,20" path="m1141,2602l1150,2602,1150,2583,1141,2583,1141,2602xe" filled="true" fillcolor="#000000" stroked="false">
                <v:path arrowok="t"/>
                <v:fill type="solid"/>
              </v:shape>
            </v:group>
            <v:group style="position:absolute;left:1141;top:2602;width:10;height:20" coordorigin="1141,2602" coordsize="10,20">
              <v:shape style="position:absolute;left:1141;top:2602;width:10;height:20" coordorigin="1141,2602" coordsize="10,20" path="m1141,2621l1150,2621,1150,2602,1141,2602,1141,2621xe" filled="true" fillcolor="#000000" stroked="false">
                <v:path arrowok="t"/>
                <v:fill type="solid"/>
              </v:shape>
            </v:group>
            <v:group style="position:absolute;left:1141;top:2621;width:10;height:20" coordorigin="1141,2621" coordsize="10,20">
              <v:shape style="position:absolute;left:1141;top:2621;width:10;height:20" coordorigin="1141,2621" coordsize="10,20" path="m1141,2641l1150,2641,1150,2621,1141,2621,1141,2641xe" filled="true" fillcolor="#000000" stroked="false">
                <v:path arrowok="t"/>
                <v:fill type="solid"/>
              </v:shape>
            </v:group>
            <v:group style="position:absolute;left:1141;top:2641;width:10;height:20" coordorigin="1141,2641" coordsize="10,20">
              <v:shape style="position:absolute;left:1141;top:2641;width:10;height:20" coordorigin="1141,2641" coordsize="10,20" path="m1141,2660l1150,2660,1150,2641,1141,2641,1141,2660xe" filled="true" fillcolor="#000000" stroked="false">
                <v:path arrowok="t"/>
                <v:fill type="solid"/>
              </v:shape>
            </v:group>
            <v:group style="position:absolute;left:1141;top:2660;width:10;height:20" coordorigin="1141,2660" coordsize="10,20">
              <v:shape style="position:absolute;left:1141;top:2660;width:10;height:20" coordorigin="1141,2660" coordsize="10,20" path="m1141,2679l1150,2679,1150,2660,1141,2660,1141,2679xe" filled="true" fillcolor="#000000" stroked="false">
                <v:path arrowok="t"/>
                <v:fill type="solid"/>
              </v:shape>
            </v:group>
            <v:group style="position:absolute;left:1141;top:2679;width:10;height:20" coordorigin="1141,2679" coordsize="10,20">
              <v:shape style="position:absolute;left:1141;top:2679;width:10;height:20" coordorigin="1141,2679" coordsize="10,20" path="m1141,2698l1150,2698,1150,2679,1141,2679,1141,2698xe" filled="true" fillcolor="#000000" stroked="false">
                <v:path arrowok="t"/>
                <v:fill type="solid"/>
              </v:shape>
            </v:group>
            <v:group style="position:absolute;left:1141;top:2698;width:10;height:20" coordorigin="1141,2698" coordsize="10,20">
              <v:shape style="position:absolute;left:1141;top:2698;width:10;height:20" coordorigin="1141,2698" coordsize="10,20" path="m1141,2717l1150,2717,1150,2698,1141,2698,1141,2717xe" filled="true" fillcolor="#000000" stroked="false">
                <v:path arrowok="t"/>
                <v:fill type="solid"/>
              </v:shape>
            </v:group>
            <v:group style="position:absolute;left:1141;top:2717;width:10;height:20" coordorigin="1141,2717" coordsize="10,20">
              <v:shape style="position:absolute;left:1141;top:2717;width:10;height:20" coordorigin="1141,2717" coordsize="10,20" path="m1141,2737l1150,2737,1150,2717,1141,2717,1141,2737xe" filled="true" fillcolor="#000000" stroked="false">
                <v:path arrowok="t"/>
                <v:fill type="solid"/>
              </v:shape>
            </v:group>
            <v:group style="position:absolute;left:1141;top:2737;width:10;height:20" coordorigin="1141,2737" coordsize="10,20">
              <v:shape style="position:absolute;left:1141;top:2737;width:10;height:20" coordorigin="1141,2737" coordsize="10,20" path="m1141,2756l1150,2756,1150,2737,1141,2737,1141,2756xe" filled="true" fillcolor="#000000" stroked="false">
                <v:path arrowok="t"/>
                <v:fill type="solid"/>
              </v:shape>
            </v:group>
            <v:group style="position:absolute;left:1141;top:2756;width:10;height:20" coordorigin="1141,2756" coordsize="10,20">
              <v:shape style="position:absolute;left:1141;top:2756;width:10;height:20" coordorigin="1141,2756" coordsize="10,20" path="m1141,2775l1150,2775,1150,2756,1141,2756,1141,2775xe" filled="true" fillcolor="#000000" stroked="false">
                <v:path arrowok="t"/>
                <v:fill type="solid"/>
              </v:shape>
            </v:group>
            <v:group style="position:absolute;left:1141;top:2775;width:10;height:20" coordorigin="1141,2775" coordsize="10,20">
              <v:shape style="position:absolute;left:1141;top:2775;width:10;height:20" coordorigin="1141,2775" coordsize="10,20" path="m1141,2794l1150,2794,1150,2775,1141,2775,1141,2794xe" filled="true" fillcolor="#000000" stroked="false">
                <v:path arrowok="t"/>
                <v:fill type="solid"/>
              </v:shape>
            </v:group>
            <v:group style="position:absolute;left:1141;top:2794;width:10;height:20" coordorigin="1141,2794" coordsize="10,20">
              <v:shape style="position:absolute;left:1141;top:2794;width:10;height:20" coordorigin="1141,2794" coordsize="10,20" path="m1141,2813l1150,2813,1150,2794,1141,2794,1141,2813xe" filled="true" fillcolor="#000000" stroked="false">
                <v:path arrowok="t"/>
                <v:fill type="solid"/>
              </v:shape>
            </v:group>
            <v:group style="position:absolute;left:1141;top:2813;width:10;height:20" coordorigin="1141,2813" coordsize="10,20">
              <v:shape style="position:absolute;left:1141;top:2813;width:10;height:20" coordorigin="1141,2813" coordsize="10,20" path="m1141,2833l1150,2833,1150,2813,1141,2813,1141,2833xe" filled="true" fillcolor="#000000" stroked="false">
                <v:path arrowok="t"/>
                <v:fill type="solid"/>
              </v:shape>
            </v:group>
            <v:group style="position:absolute;left:1141;top:2833;width:10;height:20" coordorigin="1141,2833" coordsize="10,20">
              <v:shape style="position:absolute;left:1141;top:2833;width:10;height:20" coordorigin="1141,2833" coordsize="10,20" path="m1141,2852l1150,2852,1150,2833,1141,2833,1141,2852xe" filled="true" fillcolor="#000000" stroked="false">
                <v:path arrowok="t"/>
                <v:fill type="solid"/>
              </v:shape>
            </v:group>
            <v:group style="position:absolute;left:1141;top:2852;width:10;height:20" coordorigin="1141,2852" coordsize="10,20">
              <v:shape style="position:absolute;left:1141;top:2852;width:10;height:20" coordorigin="1141,2852" coordsize="10,20" path="m1141,2871l1150,2871,1150,2852,1141,2852,1141,2871xe" filled="true" fillcolor="#000000" stroked="false">
                <v:path arrowok="t"/>
                <v:fill type="solid"/>
              </v:shape>
            </v:group>
            <v:group style="position:absolute;left:1141;top:2871;width:10;height:20" coordorigin="1141,2871" coordsize="10,20">
              <v:shape style="position:absolute;left:1141;top:2871;width:10;height:20" coordorigin="1141,2871" coordsize="10,20" path="m1141,2890l1150,2890,1150,2871,1141,2871,1141,2890xe" filled="true" fillcolor="#000000" stroked="false">
                <v:path arrowok="t"/>
                <v:fill type="solid"/>
              </v:shape>
            </v:group>
            <v:group style="position:absolute;left:1141;top:2890;width:10;height:20" coordorigin="1141,2890" coordsize="10,20">
              <v:shape style="position:absolute;left:1141;top:2890;width:10;height:20" coordorigin="1141,2890" coordsize="10,20" path="m1141,2909l1150,2909,1150,2890,1141,2890,1141,2909xe" filled="true" fillcolor="#000000" stroked="false">
                <v:path arrowok="t"/>
                <v:fill type="solid"/>
              </v:shape>
            </v:group>
            <v:group style="position:absolute;left:1141;top:2909;width:10;height:20" coordorigin="1141,2909" coordsize="10,20">
              <v:shape style="position:absolute;left:1141;top:2909;width:10;height:20" coordorigin="1141,2909" coordsize="10,20" path="m1141,2929l1150,2929,1150,2909,1141,2909,1141,2929xe" filled="true" fillcolor="#000000" stroked="false">
                <v:path arrowok="t"/>
                <v:fill type="solid"/>
              </v:shape>
            </v:group>
            <v:group style="position:absolute;left:1141;top:2929;width:10;height:20" coordorigin="1141,2929" coordsize="10,20">
              <v:shape style="position:absolute;left:1141;top:2929;width:10;height:20" coordorigin="1141,2929" coordsize="10,20" path="m1141,2948l1150,2948,1150,2929,1141,2929,1141,2948xe" filled="true" fillcolor="#000000" stroked="false">
                <v:path arrowok="t"/>
                <v:fill type="solid"/>
              </v:shape>
            </v:group>
            <v:group style="position:absolute;left:1141;top:2948;width:10;height:20" coordorigin="1141,2948" coordsize="10,20">
              <v:shape style="position:absolute;left:1141;top:2948;width:10;height:20" coordorigin="1141,2948" coordsize="10,20" path="m1141,2967l1150,2967,1150,2948,1141,2948,1141,2967xe" filled="true" fillcolor="#000000" stroked="false">
                <v:path arrowok="t"/>
                <v:fill type="solid"/>
              </v:shape>
            </v:group>
            <v:group style="position:absolute;left:1141;top:2967;width:10;height:20" coordorigin="1141,2967" coordsize="10,20">
              <v:shape style="position:absolute;left:1141;top:2967;width:10;height:20" coordorigin="1141,2967" coordsize="10,20" path="m1141,2986l1150,2986,1150,2967,1141,2967,1141,2986xe" filled="true" fillcolor="#000000" stroked="false">
                <v:path arrowok="t"/>
                <v:fill type="solid"/>
              </v:shape>
            </v:group>
            <v:group style="position:absolute;left:1141;top:2986;width:10;height:20" coordorigin="1141,2986" coordsize="10,20">
              <v:shape style="position:absolute;left:1141;top:2986;width:10;height:20" coordorigin="1141,2986" coordsize="10,20" path="m1141,3005l1150,3005,1150,2986,1141,2986,1141,3005xe" filled="true" fillcolor="#000000" stroked="false">
                <v:path arrowok="t"/>
                <v:fill type="solid"/>
              </v:shape>
            </v:group>
            <v:group style="position:absolute;left:1141;top:3005;width:10;height:20" coordorigin="1141,3005" coordsize="10,20">
              <v:shape style="position:absolute;left:1141;top:3005;width:10;height:20" coordorigin="1141,3005" coordsize="10,20" path="m1141,3025l1150,3025,1150,3005,1141,3005,1141,3025xe" filled="true" fillcolor="#000000" stroked="false">
                <v:path arrowok="t"/>
                <v:fill type="solid"/>
              </v:shape>
            </v:group>
            <v:group style="position:absolute;left:1141;top:3025;width:10;height:20" coordorigin="1141,3025" coordsize="10,20">
              <v:shape style="position:absolute;left:1141;top:3025;width:10;height:20" coordorigin="1141,3025" coordsize="10,20" path="m1141,3044l1150,3044,1150,3025,1141,3025,1141,3044xe" filled="true" fillcolor="#000000" stroked="false">
                <v:path arrowok="t"/>
                <v:fill type="solid"/>
              </v:shape>
            </v:group>
            <v:group style="position:absolute;left:1141;top:3044;width:10;height:20" coordorigin="1141,3044" coordsize="10,20">
              <v:shape style="position:absolute;left:1141;top:3044;width:10;height:20" coordorigin="1141,3044" coordsize="10,20" path="m1141,3063l1150,3063,1150,3044,1141,3044,1141,3063xe" filled="true" fillcolor="#000000" stroked="false">
                <v:path arrowok="t"/>
                <v:fill type="solid"/>
              </v:shape>
            </v:group>
            <v:group style="position:absolute;left:1141;top:3063;width:10;height:20" coordorigin="1141,3063" coordsize="10,20">
              <v:shape style="position:absolute;left:1141;top:3063;width:10;height:20" coordorigin="1141,3063" coordsize="10,20" path="m1141,3082l1150,3082,1150,3063,1141,3063,1141,3082xe" filled="true" fillcolor="#000000" stroked="false">
                <v:path arrowok="t"/>
                <v:fill type="solid"/>
              </v:shape>
            </v:group>
            <v:group style="position:absolute;left:1141;top:3082;width:10;height:20" coordorigin="1141,3082" coordsize="10,20">
              <v:shape style="position:absolute;left:1141;top:3082;width:10;height:20" coordorigin="1141,3082" coordsize="10,20" path="m1141,3101l1150,3101,1150,3082,1141,3082,1141,3101xe" filled="true" fillcolor="#000000" stroked="false">
                <v:path arrowok="t"/>
                <v:fill type="solid"/>
              </v:shape>
            </v:group>
            <v:group style="position:absolute;left:1141;top:3101;width:10;height:20" coordorigin="1141,3101" coordsize="10,20">
              <v:shape style="position:absolute;left:1141;top:3101;width:10;height:20" coordorigin="1141,3101" coordsize="10,20" path="m1141,3121l1150,3121,1150,3101,1141,3101,1141,3121xe" filled="true" fillcolor="#000000" stroked="false">
                <v:path arrowok="t"/>
                <v:fill type="solid"/>
              </v:shape>
            </v:group>
            <v:group style="position:absolute;left:1141;top:3121;width:10;height:20" coordorigin="1141,3121" coordsize="10,20">
              <v:shape style="position:absolute;left:1141;top:3121;width:10;height:20" coordorigin="1141,3121" coordsize="10,20" path="m1141,3140l1150,3140,1150,3121,1141,3121,1141,3140xe" filled="true" fillcolor="#000000" stroked="false">
                <v:path arrowok="t"/>
                <v:fill type="solid"/>
              </v:shape>
            </v:group>
            <v:group style="position:absolute;left:1141;top:3140;width:10;height:20" coordorigin="1141,3140" coordsize="10,20">
              <v:shape style="position:absolute;left:1141;top:3140;width:10;height:20" coordorigin="1141,3140" coordsize="10,20" path="m1141,3159l1150,3159,1150,3140,1141,3140,1141,3159xe" filled="true" fillcolor="#000000" stroked="false">
                <v:path arrowok="t"/>
                <v:fill type="solid"/>
              </v:shape>
            </v:group>
            <v:group style="position:absolute;left:1141;top:3159;width:10;height:20" coordorigin="1141,3159" coordsize="10,20">
              <v:shape style="position:absolute;left:1141;top:3159;width:10;height:20" coordorigin="1141,3159" coordsize="10,20" path="m1141,3178l1150,3178,1150,3159,1141,3159,1141,3178xe" filled="true" fillcolor="#000000" stroked="false">
                <v:path arrowok="t"/>
                <v:fill type="solid"/>
              </v:shape>
            </v:group>
            <v:group style="position:absolute;left:1141;top:3178;width:10;height:20" coordorigin="1141,3178" coordsize="10,20">
              <v:shape style="position:absolute;left:1141;top:3178;width:10;height:20" coordorigin="1141,3178" coordsize="10,20" path="m1141,3197l1150,3197,1150,3178,1141,3178,1141,3197xe" filled="true" fillcolor="#000000" stroked="false">
                <v:path arrowok="t"/>
                <v:fill type="solid"/>
              </v:shape>
            </v:group>
            <v:group style="position:absolute;left:1141;top:3197;width:10;height:20" coordorigin="1141,3197" coordsize="10,20">
              <v:shape style="position:absolute;left:1141;top:3197;width:10;height:20" coordorigin="1141,3197" coordsize="10,20" path="m1141,3217l1150,3217,1150,3197,1141,3197,1141,3217xe" filled="true" fillcolor="#000000" stroked="false">
                <v:path arrowok="t"/>
                <v:fill type="solid"/>
              </v:shape>
            </v:group>
            <v:group style="position:absolute;left:1141;top:3217;width:10;height:20" coordorigin="1141,3217" coordsize="10,20">
              <v:shape style="position:absolute;left:1141;top:3217;width:10;height:20" coordorigin="1141,3217" coordsize="10,20" path="m1141,3236l1150,3236,1150,3217,1141,3217,1141,3236xe" filled="true" fillcolor="#000000" stroked="false">
                <v:path arrowok="t"/>
                <v:fill type="solid"/>
              </v:shape>
            </v:group>
            <v:group style="position:absolute;left:1141;top:3236;width:10;height:20" coordorigin="1141,3236" coordsize="10,20">
              <v:shape style="position:absolute;left:1141;top:3236;width:10;height:20" coordorigin="1141,3236" coordsize="10,20" path="m1141,3255l1150,3255,1150,3236,1141,3236,1141,3255xe" filled="true" fillcolor="#000000" stroked="false">
                <v:path arrowok="t"/>
                <v:fill type="solid"/>
              </v:shape>
            </v:group>
            <v:group style="position:absolute;left:1141;top:3259;width:10;height:2" coordorigin="1141,3259" coordsize="10,2">
              <v:shape style="position:absolute;left:1141;top:3259;width:10;height:2" coordorigin="1141,3259" coordsize="10,0" path="m1141,3259l1150,3259e" filled="false" stroked="true" strokeweight=".36002pt" strokecolor="#000000">
                <v:path arrowok="t"/>
              </v:shape>
            </v:group>
            <v:group style="position:absolute;left:2276;top:1661;width:10;height:20" coordorigin="2276,1661" coordsize="10,20">
              <v:shape style="position:absolute;left:2276;top:1661;width:10;height:20" coordorigin="2276,1661" coordsize="10,20" path="m2276,1680l2285,1680,2285,1661,2276,1661,2276,1680xe" filled="true" fillcolor="#000000" stroked="false">
                <v:path arrowok="t"/>
                <v:fill type="solid"/>
              </v:shape>
            </v:group>
            <v:group style="position:absolute;left:2276;top:1680;width:10;height:20" coordorigin="2276,1680" coordsize="10,20">
              <v:shape style="position:absolute;left:2276;top:1680;width:10;height:20" coordorigin="2276,1680" coordsize="10,20" path="m2276,1699l2285,1699,2285,1680,2276,1680,2276,1699xe" filled="true" fillcolor="#000000" stroked="false">
                <v:path arrowok="t"/>
                <v:fill type="solid"/>
              </v:shape>
            </v:group>
            <v:group style="position:absolute;left:2276;top:1699;width:10;height:20" coordorigin="2276,1699" coordsize="10,20">
              <v:shape style="position:absolute;left:2276;top:1699;width:10;height:20" coordorigin="2276,1699" coordsize="10,20" path="m2276,1718l2285,1718,2285,1699,2276,1699,2276,1718xe" filled="true" fillcolor="#000000" stroked="false">
                <v:path arrowok="t"/>
                <v:fill type="solid"/>
              </v:shape>
            </v:group>
            <v:group style="position:absolute;left:2276;top:1718;width:10;height:20" coordorigin="2276,1718" coordsize="10,20">
              <v:shape style="position:absolute;left:2276;top:1718;width:10;height:20" coordorigin="2276,1718" coordsize="10,20" path="m2276,1738l2285,1738,2285,1718,2276,1718,2276,1738xe" filled="true" fillcolor="#000000" stroked="false">
                <v:path arrowok="t"/>
                <v:fill type="solid"/>
              </v:shape>
            </v:group>
            <v:group style="position:absolute;left:2276;top:1738;width:10;height:20" coordorigin="2276,1738" coordsize="10,20">
              <v:shape style="position:absolute;left:2276;top:1738;width:10;height:20" coordorigin="2276,1738" coordsize="10,20" path="m2276,1757l2285,1757,2285,1738,2276,1738,2276,1757xe" filled="true" fillcolor="#000000" stroked="false">
                <v:path arrowok="t"/>
                <v:fill type="solid"/>
              </v:shape>
            </v:group>
            <v:group style="position:absolute;left:2276;top:1757;width:10;height:20" coordorigin="2276,1757" coordsize="10,20">
              <v:shape style="position:absolute;left:2276;top:1757;width:10;height:20" coordorigin="2276,1757" coordsize="10,20" path="m2276,1776l2285,1776,2285,1757,2276,1757,2276,1776xe" filled="true" fillcolor="#000000" stroked="false">
                <v:path arrowok="t"/>
                <v:fill type="solid"/>
              </v:shape>
            </v:group>
            <v:group style="position:absolute;left:2276;top:1776;width:10;height:20" coordorigin="2276,1776" coordsize="10,20">
              <v:shape style="position:absolute;left:2276;top:1776;width:10;height:20" coordorigin="2276,1776" coordsize="10,20" path="m2276,1795l2285,1795,2285,1776,2276,1776,2276,1795xe" filled="true" fillcolor="#000000" stroked="false">
                <v:path arrowok="t"/>
                <v:fill type="solid"/>
              </v:shape>
            </v:group>
            <v:group style="position:absolute;left:2276;top:1795;width:10;height:20" coordorigin="2276,1795" coordsize="10,20">
              <v:shape style="position:absolute;left:2276;top:1795;width:10;height:20" coordorigin="2276,1795" coordsize="10,20" path="m2276,1814l2285,1814,2285,1795,2276,1795,2276,1814xe" filled="true" fillcolor="#000000" stroked="false">
                <v:path arrowok="t"/>
                <v:fill type="solid"/>
              </v:shape>
            </v:group>
            <v:group style="position:absolute;left:2276;top:1814;width:10;height:20" coordorigin="2276,1814" coordsize="10,20">
              <v:shape style="position:absolute;left:2276;top:1814;width:10;height:20" coordorigin="2276,1814" coordsize="10,20" path="m2276,1834l2285,1834,2285,1814,2276,1814,2276,1834xe" filled="true" fillcolor="#000000" stroked="false">
                <v:path arrowok="t"/>
                <v:fill type="solid"/>
              </v:shape>
            </v:group>
            <v:group style="position:absolute;left:2276;top:1834;width:10;height:20" coordorigin="2276,1834" coordsize="10,20">
              <v:shape style="position:absolute;left:2276;top:1834;width:10;height:20" coordorigin="2276,1834" coordsize="10,20" path="m2276,1853l2285,1853,2285,1834,2276,1834,2276,1853xe" filled="true" fillcolor="#000000" stroked="false">
                <v:path arrowok="t"/>
                <v:fill type="solid"/>
              </v:shape>
            </v:group>
            <v:group style="position:absolute;left:2276;top:1853;width:10;height:20" coordorigin="2276,1853" coordsize="10,20">
              <v:shape style="position:absolute;left:2276;top:1853;width:10;height:20" coordorigin="2276,1853" coordsize="10,20" path="m2276,1872l2285,1872,2285,1853,2276,1853,2276,1872xe" filled="true" fillcolor="#000000" stroked="false">
                <v:path arrowok="t"/>
                <v:fill type="solid"/>
              </v:shape>
            </v:group>
            <v:group style="position:absolute;left:2276;top:1872;width:10;height:20" coordorigin="2276,1872" coordsize="10,20">
              <v:shape style="position:absolute;left:2276;top:1872;width:10;height:20" coordorigin="2276,1872" coordsize="10,20" path="m2276,1891l2285,1891,2285,1872,2276,1872,2276,1891xe" filled="true" fillcolor="#000000" stroked="false">
                <v:path arrowok="t"/>
                <v:fill type="solid"/>
              </v:shape>
            </v:group>
            <v:group style="position:absolute;left:2276;top:1891;width:10;height:20" coordorigin="2276,1891" coordsize="10,20">
              <v:shape style="position:absolute;left:2276;top:1891;width:10;height:20" coordorigin="2276,1891" coordsize="10,20" path="m2276,1911l2285,1911,2285,1891,2276,1891,2276,1911xe" filled="true" fillcolor="#000000" stroked="false">
                <v:path arrowok="t"/>
                <v:fill type="solid"/>
              </v:shape>
            </v:group>
            <v:group style="position:absolute;left:2276;top:1911;width:10;height:20" coordorigin="2276,1911" coordsize="10,20">
              <v:shape style="position:absolute;left:2276;top:1911;width:10;height:20" coordorigin="2276,1911" coordsize="10,20" path="m2276,1930l2285,1930,2285,1911,2276,1911,2276,1930xe" filled="true" fillcolor="#000000" stroked="false">
                <v:path arrowok="t"/>
                <v:fill type="solid"/>
              </v:shape>
            </v:group>
            <v:group style="position:absolute;left:2276;top:1930;width:10;height:20" coordorigin="2276,1930" coordsize="10,20">
              <v:shape style="position:absolute;left:2276;top:1930;width:10;height:20" coordorigin="2276,1930" coordsize="10,20" path="m2276,1949l2285,1949,2285,1930,2276,1930,2276,1949xe" filled="true" fillcolor="#000000" stroked="false">
                <v:path arrowok="t"/>
                <v:fill type="solid"/>
              </v:shape>
            </v:group>
            <v:group style="position:absolute;left:2276;top:1949;width:10;height:20" coordorigin="2276,1949" coordsize="10,20">
              <v:shape style="position:absolute;left:2276;top:1949;width:10;height:20" coordorigin="2276,1949" coordsize="10,20" path="m2276,1969l2285,1969,2285,1949,2276,1949,2276,1969xe" filled="true" fillcolor="#000000" stroked="false">
                <v:path arrowok="t"/>
                <v:fill type="solid"/>
              </v:shape>
            </v:group>
            <v:group style="position:absolute;left:2276;top:1969;width:10;height:20" coordorigin="2276,1969" coordsize="10,20">
              <v:shape style="position:absolute;left:2276;top:1969;width:10;height:20" coordorigin="2276,1969" coordsize="10,20" path="m2276,1988l2285,1988,2285,1969,2276,1969,2276,1988xe" filled="true" fillcolor="#000000" stroked="false">
                <v:path arrowok="t"/>
                <v:fill type="solid"/>
              </v:shape>
            </v:group>
            <v:group style="position:absolute;left:2276;top:1988;width:10;height:20" coordorigin="2276,1988" coordsize="10,20">
              <v:shape style="position:absolute;left:2276;top:1988;width:10;height:20" coordorigin="2276,1988" coordsize="10,20" path="m2276,2007l2285,2007,2285,1988,2276,1988,2276,2007xe" filled="true" fillcolor="#000000" stroked="false">
                <v:path arrowok="t"/>
                <v:fill type="solid"/>
              </v:shape>
            </v:group>
            <v:group style="position:absolute;left:2276;top:2007;width:10;height:20" coordorigin="2276,2007" coordsize="10,20">
              <v:shape style="position:absolute;left:2276;top:2007;width:10;height:20" coordorigin="2276,2007" coordsize="10,20" path="m2276,2026l2285,2026,2285,2007,2276,2007,2276,2026xe" filled="true" fillcolor="#000000" stroked="false">
                <v:path arrowok="t"/>
                <v:fill type="solid"/>
              </v:shape>
            </v:group>
            <v:group style="position:absolute;left:2276;top:2026;width:10;height:20" coordorigin="2276,2026" coordsize="10,20">
              <v:shape style="position:absolute;left:2276;top:2026;width:10;height:20" coordorigin="2276,2026" coordsize="10,20" path="m2276,2045l2285,2045,2285,2026,2276,2026,2276,2045xe" filled="true" fillcolor="#000000" stroked="false">
                <v:path arrowok="t"/>
                <v:fill type="solid"/>
              </v:shape>
            </v:group>
            <v:group style="position:absolute;left:2276;top:2045;width:10;height:20" coordorigin="2276,2045" coordsize="10,20">
              <v:shape style="position:absolute;left:2276;top:2045;width:10;height:20" coordorigin="2276,2045" coordsize="10,20" path="m2276,2065l2285,2065,2285,2045,2276,2045,2276,2065xe" filled="true" fillcolor="#000000" stroked="false">
                <v:path arrowok="t"/>
                <v:fill type="solid"/>
              </v:shape>
            </v:group>
            <v:group style="position:absolute;left:2276;top:2065;width:10;height:20" coordorigin="2276,2065" coordsize="10,20">
              <v:shape style="position:absolute;left:2276;top:2065;width:10;height:20" coordorigin="2276,2065" coordsize="10,20" path="m2276,2084l2285,2084,2285,2065,2276,2065,2276,2084xe" filled="true" fillcolor="#000000" stroked="false">
                <v:path arrowok="t"/>
                <v:fill type="solid"/>
              </v:shape>
            </v:group>
            <v:group style="position:absolute;left:2276;top:2084;width:10;height:20" coordorigin="2276,2084" coordsize="10,20">
              <v:shape style="position:absolute;left:2276;top:2084;width:10;height:20" coordorigin="2276,2084" coordsize="10,20" path="m2276,2103l2285,2103,2285,2084,2276,2084,2276,2103xe" filled="true" fillcolor="#000000" stroked="false">
                <v:path arrowok="t"/>
                <v:fill type="solid"/>
              </v:shape>
            </v:group>
            <v:group style="position:absolute;left:2276;top:2103;width:10;height:20" coordorigin="2276,2103" coordsize="10,20">
              <v:shape style="position:absolute;left:2276;top:2103;width:10;height:20" coordorigin="2276,2103" coordsize="10,20" path="m2276,2122l2285,2122,2285,2103,2276,2103,2276,2122xe" filled="true" fillcolor="#000000" stroked="false">
                <v:path arrowok="t"/>
                <v:fill type="solid"/>
              </v:shape>
            </v:group>
            <v:group style="position:absolute;left:2276;top:2122;width:10;height:20" coordorigin="2276,2122" coordsize="10,20">
              <v:shape style="position:absolute;left:2276;top:2122;width:10;height:20" coordorigin="2276,2122" coordsize="10,20" path="m2276,2141l2285,2141,2285,2122,2276,2122,2276,2141xe" filled="true" fillcolor="#000000" stroked="false">
                <v:path arrowok="t"/>
                <v:fill type="solid"/>
              </v:shape>
            </v:group>
            <v:group style="position:absolute;left:2276;top:2141;width:10;height:20" coordorigin="2276,2141" coordsize="10,20">
              <v:shape style="position:absolute;left:2276;top:2141;width:10;height:20" coordorigin="2276,2141" coordsize="10,20" path="m2276,2161l2285,2161,2285,2141,2276,2141,2276,2161xe" filled="true" fillcolor="#000000" stroked="false">
                <v:path arrowok="t"/>
                <v:fill type="solid"/>
              </v:shape>
            </v:group>
            <v:group style="position:absolute;left:2276;top:2161;width:10;height:20" coordorigin="2276,2161" coordsize="10,20">
              <v:shape style="position:absolute;left:2276;top:2161;width:10;height:20" coordorigin="2276,2161" coordsize="10,20" path="m2276,2180l2285,2180,2285,2161,2276,2161,2276,2180xe" filled="true" fillcolor="#000000" stroked="false">
                <v:path arrowok="t"/>
                <v:fill type="solid"/>
              </v:shape>
            </v:group>
            <v:group style="position:absolute;left:2276;top:2180;width:10;height:20" coordorigin="2276,2180" coordsize="10,20">
              <v:shape style="position:absolute;left:2276;top:2180;width:10;height:20" coordorigin="2276,2180" coordsize="10,20" path="m2276,2199l2285,2199,2285,2180,2276,2180,2276,2199xe" filled="true" fillcolor="#000000" stroked="false">
                <v:path arrowok="t"/>
                <v:fill type="solid"/>
              </v:shape>
            </v:group>
            <v:group style="position:absolute;left:2276;top:2199;width:10;height:20" coordorigin="2276,2199" coordsize="10,20">
              <v:shape style="position:absolute;left:2276;top:2199;width:10;height:20" coordorigin="2276,2199" coordsize="10,20" path="m2276,2218l2285,2218,2285,2199,2276,2199,2276,2218xe" filled="true" fillcolor="#000000" stroked="false">
                <v:path arrowok="t"/>
                <v:fill type="solid"/>
              </v:shape>
            </v:group>
            <v:group style="position:absolute;left:2276;top:2218;width:10;height:20" coordorigin="2276,2218" coordsize="10,20">
              <v:shape style="position:absolute;left:2276;top:2218;width:10;height:20" coordorigin="2276,2218" coordsize="10,20" path="m2276,2237l2285,2237,2285,2218,2276,2218,2276,2237xe" filled="true" fillcolor="#000000" stroked="false">
                <v:path arrowok="t"/>
                <v:fill type="solid"/>
              </v:shape>
            </v:group>
            <v:group style="position:absolute;left:2276;top:2237;width:10;height:20" coordorigin="2276,2237" coordsize="10,20">
              <v:shape style="position:absolute;left:2276;top:2237;width:10;height:20" coordorigin="2276,2237" coordsize="10,20" path="m2276,2257l2285,2257,2285,2237,2276,2237,2276,2257xe" filled="true" fillcolor="#000000" stroked="false">
                <v:path arrowok="t"/>
                <v:fill type="solid"/>
              </v:shape>
            </v:group>
            <v:group style="position:absolute;left:2276;top:2257;width:10;height:20" coordorigin="2276,2257" coordsize="10,20">
              <v:shape style="position:absolute;left:2276;top:2257;width:10;height:20" coordorigin="2276,2257" coordsize="10,20" path="m2276,2276l2285,2276,2285,2257,2276,2257,2276,2276xe" filled="true" fillcolor="#000000" stroked="false">
                <v:path arrowok="t"/>
                <v:fill type="solid"/>
              </v:shape>
            </v:group>
            <v:group style="position:absolute;left:2276;top:2276;width:10;height:20" coordorigin="2276,2276" coordsize="10,20">
              <v:shape style="position:absolute;left:2276;top:2276;width:10;height:20" coordorigin="2276,2276" coordsize="10,20" path="m2276,2295l2285,2295,2285,2276,2276,2276,2276,2295xe" filled="true" fillcolor="#000000" stroked="false">
                <v:path arrowok="t"/>
                <v:fill type="solid"/>
              </v:shape>
            </v:group>
            <v:group style="position:absolute;left:2276;top:2295;width:10;height:20" coordorigin="2276,2295" coordsize="10,20">
              <v:shape style="position:absolute;left:2276;top:2295;width:10;height:20" coordorigin="2276,2295" coordsize="10,20" path="m2276,2314l2285,2314,2285,2295,2276,2295,2276,2314xe" filled="true" fillcolor="#000000" stroked="false">
                <v:path arrowok="t"/>
                <v:fill type="solid"/>
              </v:shape>
            </v:group>
            <v:group style="position:absolute;left:2276;top:2314;width:10;height:20" coordorigin="2276,2314" coordsize="10,20">
              <v:shape style="position:absolute;left:2276;top:2314;width:10;height:20" coordorigin="2276,2314" coordsize="10,20" path="m2276,2333l2285,2333,2285,2314,2276,2314,2276,2333xe" filled="true" fillcolor="#000000" stroked="false">
                <v:path arrowok="t"/>
                <v:fill type="solid"/>
              </v:shape>
            </v:group>
            <v:group style="position:absolute;left:2276;top:2333;width:10;height:20" coordorigin="2276,2333" coordsize="10,20">
              <v:shape style="position:absolute;left:2276;top:2333;width:10;height:20" coordorigin="2276,2333" coordsize="10,20" path="m2276,2353l2285,2353,2285,2333,2276,2333,2276,2353xe" filled="true" fillcolor="#000000" stroked="false">
                <v:path arrowok="t"/>
                <v:fill type="solid"/>
              </v:shape>
            </v:group>
            <v:group style="position:absolute;left:2276;top:2353;width:10;height:20" coordorigin="2276,2353" coordsize="10,20">
              <v:shape style="position:absolute;left:2276;top:2353;width:10;height:20" coordorigin="2276,2353" coordsize="10,20" path="m2276,2372l2285,2372,2285,2353,2276,2353,2276,2372xe" filled="true" fillcolor="#000000" stroked="false">
                <v:path arrowok="t"/>
                <v:fill type="solid"/>
              </v:shape>
            </v:group>
            <v:group style="position:absolute;left:2276;top:2372;width:10;height:20" coordorigin="2276,2372" coordsize="10,20">
              <v:shape style="position:absolute;left:2276;top:2372;width:10;height:20" coordorigin="2276,2372" coordsize="10,20" path="m2276,2391l2285,2391,2285,2372,2276,2372,2276,2391xe" filled="true" fillcolor="#000000" stroked="false">
                <v:path arrowok="t"/>
                <v:fill type="solid"/>
              </v:shape>
            </v:group>
            <v:group style="position:absolute;left:2276;top:2391;width:10;height:20" coordorigin="2276,2391" coordsize="10,20">
              <v:shape style="position:absolute;left:2276;top:2391;width:10;height:20" coordorigin="2276,2391" coordsize="10,20" path="m2276,2410l2285,2410,2285,2391,2276,2391,2276,2410xe" filled="true" fillcolor="#000000" stroked="false">
                <v:path arrowok="t"/>
                <v:fill type="solid"/>
              </v:shape>
            </v:group>
            <v:group style="position:absolute;left:2276;top:2410;width:10;height:20" coordorigin="2276,2410" coordsize="10,20">
              <v:shape style="position:absolute;left:2276;top:2410;width:10;height:20" coordorigin="2276,2410" coordsize="10,20" path="m2276,2429l2285,2429,2285,2410,2276,2410,2276,2429xe" filled="true" fillcolor="#000000" stroked="false">
                <v:path arrowok="t"/>
                <v:fill type="solid"/>
              </v:shape>
            </v:group>
            <v:group style="position:absolute;left:2276;top:2429;width:10;height:20" coordorigin="2276,2429" coordsize="10,20">
              <v:shape style="position:absolute;left:2276;top:2429;width:10;height:20" coordorigin="2276,2429" coordsize="10,20" path="m2276,2449l2285,2449,2285,2429,2276,2429,2276,2449xe" filled="true" fillcolor="#000000" stroked="false">
                <v:path arrowok="t"/>
                <v:fill type="solid"/>
              </v:shape>
            </v:group>
            <v:group style="position:absolute;left:2276;top:2449;width:10;height:20" coordorigin="2276,2449" coordsize="10,20">
              <v:shape style="position:absolute;left:2276;top:2449;width:10;height:20" coordorigin="2276,2449" coordsize="10,20" path="m2276,2468l2285,2468,2285,2449,2276,2449,2276,2468xe" filled="true" fillcolor="#000000" stroked="false">
                <v:path arrowok="t"/>
                <v:fill type="solid"/>
              </v:shape>
            </v:group>
            <v:group style="position:absolute;left:2276;top:2468;width:10;height:20" coordorigin="2276,2468" coordsize="10,20">
              <v:shape style="position:absolute;left:2276;top:2468;width:10;height:20" coordorigin="2276,2468" coordsize="10,20" path="m2276,2487l2285,2487,2285,2468,2276,2468,2276,2487xe" filled="true" fillcolor="#000000" stroked="false">
                <v:path arrowok="t"/>
                <v:fill type="solid"/>
              </v:shape>
            </v:group>
            <v:group style="position:absolute;left:2276;top:2487;width:10;height:20" coordorigin="2276,2487" coordsize="10,20">
              <v:shape style="position:absolute;left:2276;top:2487;width:10;height:20" coordorigin="2276,2487" coordsize="10,20" path="m2276,2506l2285,2506,2285,2487,2276,2487,2276,2506xe" filled="true" fillcolor="#000000" stroked="false">
                <v:path arrowok="t"/>
                <v:fill type="solid"/>
              </v:shape>
            </v:group>
            <v:group style="position:absolute;left:2276;top:2506;width:10;height:20" coordorigin="2276,2506" coordsize="10,20">
              <v:shape style="position:absolute;left:2276;top:2506;width:10;height:20" coordorigin="2276,2506" coordsize="10,20" path="m2276,2525l2285,2525,2285,2506,2276,2506,2276,2525xe" filled="true" fillcolor="#000000" stroked="false">
                <v:path arrowok="t"/>
                <v:fill type="solid"/>
              </v:shape>
            </v:group>
            <v:group style="position:absolute;left:2276;top:2525;width:10;height:20" coordorigin="2276,2525" coordsize="10,20">
              <v:shape style="position:absolute;left:2276;top:2525;width:10;height:20" coordorigin="2276,2525" coordsize="10,20" path="m2276,2545l2285,2545,2285,2525,2276,2525,2276,2545xe" filled="true" fillcolor="#000000" stroked="false">
                <v:path arrowok="t"/>
                <v:fill type="solid"/>
              </v:shape>
            </v:group>
            <v:group style="position:absolute;left:2276;top:2545;width:10;height:20" coordorigin="2276,2545" coordsize="10,20">
              <v:shape style="position:absolute;left:2276;top:2545;width:10;height:20" coordorigin="2276,2545" coordsize="10,20" path="m2276,2564l2285,2564,2285,2545,2276,2545,2276,2564xe" filled="true" fillcolor="#000000" stroked="false">
                <v:path arrowok="t"/>
                <v:fill type="solid"/>
              </v:shape>
            </v:group>
            <v:group style="position:absolute;left:2276;top:2564;width:10;height:20" coordorigin="2276,2564" coordsize="10,20">
              <v:shape style="position:absolute;left:2276;top:2564;width:10;height:20" coordorigin="2276,2564" coordsize="10,20" path="m2276,2583l2285,2583,2285,2564,2276,2564,2276,2583xe" filled="true" fillcolor="#000000" stroked="false">
                <v:path arrowok="t"/>
                <v:fill type="solid"/>
              </v:shape>
            </v:group>
            <v:group style="position:absolute;left:2276;top:2583;width:10;height:20" coordorigin="2276,2583" coordsize="10,20">
              <v:shape style="position:absolute;left:2276;top:2583;width:10;height:20" coordorigin="2276,2583" coordsize="10,20" path="m2276,2602l2285,2602,2285,2583,2276,2583,2276,2602xe" filled="true" fillcolor="#000000" stroked="false">
                <v:path arrowok="t"/>
                <v:fill type="solid"/>
              </v:shape>
            </v:group>
            <v:group style="position:absolute;left:2276;top:2602;width:10;height:20" coordorigin="2276,2602" coordsize="10,20">
              <v:shape style="position:absolute;left:2276;top:2602;width:10;height:20" coordorigin="2276,2602" coordsize="10,20" path="m2276,2621l2285,2621,2285,2602,2276,2602,2276,2621xe" filled="true" fillcolor="#000000" stroked="false">
                <v:path arrowok="t"/>
                <v:fill type="solid"/>
              </v:shape>
            </v:group>
            <v:group style="position:absolute;left:2276;top:2621;width:10;height:20" coordorigin="2276,2621" coordsize="10,20">
              <v:shape style="position:absolute;left:2276;top:2621;width:10;height:20" coordorigin="2276,2621" coordsize="10,20" path="m2276,2641l2285,2641,2285,2621,2276,2621,2276,2641xe" filled="true" fillcolor="#000000" stroked="false">
                <v:path arrowok="t"/>
                <v:fill type="solid"/>
              </v:shape>
            </v:group>
            <v:group style="position:absolute;left:2276;top:2641;width:10;height:20" coordorigin="2276,2641" coordsize="10,20">
              <v:shape style="position:absolute;left:2276;top:2641;width:10;height:20" coordorigin="2276,2641" coordsize="10,20" path="m2276,2660l2285,2660,2285,2641,2276,2641,2276,2660xe" filled="true" fillcolor="#000000" stroked="false">
                <v:path arrowok="t"/>
                <v:fill type="solid"/>
              </v:shape>
            </v:group>
            <v:group style="position:absolute;left:2276;top:2660;width:10;height:20" coordorigin="2276,2660" coordsize="10,20">
              <v:shape style="position:absolute;left:2276;top:2660;width:10;height:20" coordorigin="2276,2660" coordsize="10,20" path="m2276,2679l2285,2679,2285,2660,2276,2660,2276,2679xe" filled="true" fillcolor="#000000" stroked="false">
                <v:path arrowok="t"/>
                <v:fill type="solid"/>
              </v:shape>
            </v:group>
            <v:group style="position:absolute;left:2276;top:2679;width:10;height:20" coordorigin="2276,2679" coordsize="10,20">
              <v:shape style="position:absolute;left:2276;top:2679;width:10;height:20" coordorigin="2276,2679" coordsize="10,20" path="m2276,2698l2285,2698,2285,2679,2276,2679,2276,2698xe" filled="true" fillcolor="#000000" stroked="false">
                <v:path arrowok="t"/>
                <v:fill type="solid"/>
              </v:shape>
            </v:group>
            <v:group style="position:absolute;left:2276;top:2698;width:10;height:20" coordorigin="2276,2698" coordsize="10,20">
              <v:shape style="position:absolute;left:2276;top:2698;width:10;height:20" coordorigin="2276,2698" coordsize="10,20" path="m2276,2717l2285,2717,2285,2698,2276,2698,2276,2717xe" filled="true" fillcolor="#000000" stroked="false">
                <v:path arrowok="t"/>
                <v:fill type="solid"/>
              </v:shape>
            </v:group>
            <v:group style="position:absolute;left:2276;top:2717;width:10;height:20" coordorigin="2276,2717" coordsize="10,20">
              <v:shape style="position:absolute;left:2276;top:2717;width:10;height:20" coordorigin="2276,2717" coordsize="10,20" path="m2276,2737l2285,2737,2285,2717,2276,2717,2276,2737xe" filled="true" fillcolor="#000000" stroked="false">
                <v:path arrowok="t"/>
                <v:fill type="solid"/>
              </v:shape>
            </v:group>
            <v:group style="position:absolute;left:2276;top:2737;width:10;height:20" coordorigin="2276,2737" coordsize="10,20">
              <v:shape style="position:absolute;left:2276;top:2737;width:10;height:20" coordorigin="2276,2737" coordsize="10,20" path="m2276,2756l2285,2756,2285,2737,2276,2737,2276,2756xe" filled="true" fillcolor="#000000" stroked="false">
                <v:path arrowok="t"/>
                <v:fill type="solid"/>
              </v:shape>
            </v:group>
            <v:group style="position:absolute;left:2276;top:2756;width:10;height:20" coordorigin="2276,2756" coordsize="10,20">
              <v:shape style="position:absolute;left:2276;top:2756;width:10;height:20" coordorigin="2276,2756" coordsize="10,20" path="m2276,2775l2285,2775,2285,2756,2276,2756,2276,2775xe" filled="true" fillcolor="#000000" stroked="false">
                <v:path arrowok="t"/>
                <v:fill type="solid"/>
              </v:shape>
            </v:group>
            <v:group style="position:absolute;left:2276;top:2775;width:10;height:20" coordorigin="2276,2775" coordsize="10,20">
              <v:shape style="position:absolute;left:2276;top:2775;width:10;height:20" coordorigin="2276,2775" coordsize="10,20" path="m2276,2794l2285,2794,2285,2775,2276,2775,2276,2794xe" filled="true" fillcolor="#000000" stroked="false">
                <v:path arrowok="t"/>
                <v:fill type="solid"/>
              </v:shape>
            </v:group>
            <v:group style="position:absolute;left:2276;top:2794;width:10;height:20" coordorigin="2276,2794" coordsize="10,20">
              <v:shape style="position:absolute;left:2276;top:2794;width:10;height:20" coordorigin="2276,2794" coordsize="10,20" path="m2276,2813l2285,2813,2285,2794,2276,2794,2276,2813xe" filled="true" fillcolor="#000000" stroked="false">
                <v:path arrowok="t"/>
                <v:fill type="solid"/>
              </v:shape>
            </v:group>
            <v:group style="position:absolute;left:2276;top:2813;width:10;height:20" coordorigin="2276,2813" coordsize="10,20">
              <v:shape style="position:absolute;left:2276;top:2813;width:10;height:20" coordorigin="2276,2813" coordsize="10,20" path="m2276,2833l2285,2833,2285,2813,2276,2813,2276,2833xe" filled="true" fillcolor="#000000" stroked="false">
                <v:path arrowok="t"/>
                <v:fill type="solid"/>
              </v:shape>
            </v:group>
            <v:group style="position:absolute;left:2276;top:2833;width:10;height:20" coordorigin="2276,2833" coordsize="10,20">
              <v:shape style="position:absolute;left:2276;top:2833;width:10;height:20" coordorigin="2276,2833" coordsize="10,20" path="m2276,2852l2285,2852,2285,2833,2276,2833,2276,2852xe" filled="true" fillcolor="#000000" stroked="false">
                <v:path arrowok="t"/>
                <v:fill type="solid"/>
              </v:shape>
            </v:group>
            <v:group style="position:absolute;left:2276;top:2852;width:10;height:20" coordorigin="2276,2852" coordsize="10,20">
              <v:shape style="position:absolute;left:2276;top:2852;width:10;height:20" coordorigin="2276,2852" coordsize="10,20" path="m2276,2871l2285,2871,2285,2852,2276,2852,2276,2871xe" filled="true" fillcolor="#000000" stroked="false">
                <v:path arrowok="t"/>
                <v:fill type="solid"/>
              </v:shape>
            </v:group>
            <v:group style="position:absolute;left:2276;top:2871;width:10;height:20" coordorigin="2276,2871" coordsize="10,20">
              <v:shape style="position:absolute;left:2276;top:2871;width:10;height:20" coordorigin="2276,2871" coordsize="10,20" path="m2276,2890l2285,2890,2285,2871,2276,2871,2276,2890xe" filled="true" fillcolor="#000000" stroked="false">
                <v:path arrowok="t"/>
                <v:fill type="solid"/>
              </v:shape>
            </v:group>
            <v:group style="position:absolute;left:2276;top:2890;width:10;height:20" coordorigin="2276,2890" coordsize="10,20">
              <v:shape style="position:absolute;left:2276;top:2890;width:10;height:20" coordorigin="2276,2890" coordsize="10,20" path="m2276,2909l2285,2909,2285,2890,2276,2890,2276,2909xe" filled="true" fillcolor="#000000" stroked="false">
                <v:path arrowok="t"/>
                <v:fill type="solid"/>
              </v:shape>
            </v:group>
            <v:group style="position:absolute;left:2276;top:2909;width:10;height:20" coordorigin="2276,2909" coordsize="10,20">
              <v:shape style="position:absolute;left:2276;top:2909;width:10;height:20" coordorigin="2276,2909" coordsize="10,20" path="m2276,2929l2285,2929,2285,2909,2276,2909,2276,2929xe" filled="true" fillcolor="#000000" stroked="false">
                <v:path arrowok="t"/>
                <v:fill type="solid"/>
              </v:shape>
            </v:group>
            <v:group style="position:absolute;left:2276;top:2929;width:10;height:20" coordorigin="2276,2929" coordsize="10,20">
              <v:shape style="position:absolute;left:2276;top:2929;width:10;height:20" coordorigin="2276,2929" coordsize="10,20" path="m2276,2948l2285,2948,2285,2929,2276,2929,2276,2948xe" filled="true" fillcolor="#000000" stroked="false">
                <v:path arrowok="t"/>
                <v:fill type="solid"/>
              </v:shape>
            </v:group>
            <v:group style="position:absolute;left:2276;top:2948;width:10;height:20" coordorigin="2276,2948" coordsize="10,20">
              <v:shape style="position:absolute;left:2276;top:2948;width:10;height:20" coordorigin="2276,2948" coordsize="10,20" path="m2276,2967l2285,2967,2285,2948,2276,2948,2276,2967xe" filled="true" fillcolor="#000000" stroked="false">
                <v:path arrowok="t"/>
                <v:fill type="solid"/>
              </v:shape>
            </v:group>
            <v:group style="position:absolute;left:2276;top:2967;width:10;height:20" coordorigin="2276,2967" coordsize="10,20">
              <v:shape style="position:absolute;left:2276;top:2967;width:10;height:20" coordorigin="2276,2967" coordsize="10,20" path="m2276,2986l2285,2986,2285,2967,2276,2967,2276,2986xe" filled="true" fillcolor="#000000" stroked="false">
                <v:path arrowok="t"/>
                <v:fill type="solid"/>
              </v:shape>
            </v:group>
            <v:group style="position:absolute;left:2276;top:2986;width:10;height:20" coordorigin="2276,2986" coordsize="10,20">
              <v:shape style="position:absolute;left:2276;top:2986;width:10;height:20" coordorigin="2276,2986" coordsize="10,20" path="m2276,3005l2285,3005,2285,2986,2276,2986,2276,3005xe" filled="true" fillcolor="#000000" stroked="false">
                <v:path arrowok="t"/>
                <v:fill type="solid"/>
              </v:shape>
            </v:group>
            <v:group style="position:absolute;left:2276;top:3005;width:10;height:20" coordorigin="2276,3005" coordsize="10,20">
              <v:shape style="position:absolute;left:2276;top:3005;width:10;height:20" coordorigin="2276,3005" coordsize="10,20" path="m2276,3025l2285,3025,2285,3005,2276,3005,2276,3025xe" filled="true" fillcolor="#000000" stroked="false">
                <v:path arrowok="t"/>
                <v:fill type="solid"/>
              </v:shape>
            </v:group>
            <v:group style="position:absolute;left:2276;top:3025;width:10;height:20" coordorigin="2276,3025" coordsize="10,20">
              <v:shape style="position:absolute;left:2276;top:3025;width:10;height:20" coordorigin="2276,3025" coordsize="10,20" path="m2276,3044l2285,3044,2285,3025,2276,3025,2276,3044xe" filled="true" fillcolor="#000000" stroked="false">
                <v:path arrowok="t"/>
                <v:fill type="solid"/>
              </v:shape>
            </v:group>
            <v:group style="position:absolute;left:2276;top:3044;width:10;height:20" coordorigin="2276,3044" coordsize="10,20">
              <v:shape style="position:absolute;left:2276;top:3044;width:10;height:20" coordorigin="2276,3044" coordsize="10,20" path="m2276,3063l2285,3063,2285,3044,2276,3044,2276,3063xe" filled="true" fillcolor="#000000" stroked="false">
                <v:path arrowok="t"/>
                <v:fill type="solid"/>
              </v:shape>
            </v:group>
            <v:group style="position:absolute;left:2276;top:3063;width:10;height:20" coordorigin="2276,3063" coordsize="10,20">
              <v:shape style="position:absolute;left:2276;top:3063;width:10;height:20" coordorigin="2276,3063" coordsize="10,20" path="m2276,3082l2285,3082,2285,3063,2276,3063,2276,3082xe" filled="true" fillcolor="#000000" stroked="false">
                <v:path arrowok="t"/>
                <v:fill type="solid"/>
              </v:shape>
            </v:group>
            <v:group style="position:absolute;left:2276;top:3082;width:10;height:20" coordorigin="2276,3082" coordsize="10,20">
              <v:shape style="position:absolute;left:2276;top:3082;width:10;height:20" coordorigin="2276,3082" coordsize="10,20" path="m2276,3101l2285,3101,2285,3082,2276,3082,2276,3101xe" filled="true" fillcolor="#000000" stroked="false">
                <v:path arrowok="t"/>
                <v:fill type="solid"/>
              </v:shape>
            </v:group>
            <v:group style="position:absolute;left:2276;top:3101;width:10;height:20" coordorigin="2276,3101" coordsize="10,20">
              <v:shape style="position:absolute;left:2276;top:3101;width:10;height:20" coordorigin="2276,3101" coordsize="10,20" path="m2276,3121l2285,3121,2285,3101,2276,3101,2276,3121xe" filled="true" fillcolor="#000000" stroked="false">
                <v:path arrowok="t"/>
                <v:fill type="solid"/>
              </v:shape>
            </v:group>
            <v:group style="position:absolute;left:2276;top:3121;width:10;height:20" coordorigin="2276,3121" coordsize="10,20">
              <v:shape style="position:absolute;left:2276;top:3121;width:10;height:20" coordorigin="2276,3121" coordsize="10,20" path="m2276,3140l2285,3140,2285,3121,2276,3121,2276,3140xe" filled="true" fillcolor="#000000" stroked="false">
                <v:path arrowok="t"/>
                <v:fill type="solid"/>
              </v:shape>
            </v:group>
            <v:group style="position:absolute;left:2276;top:3140;width:10;height:20" coordorigin="2276,3140" coordsize="10,20">
              <v:shape style="position:absolute;left:2276;top:3140;width:10;height:20" coordorigin="2276,3140" coordsize="10,20" path="m2276,3159l2285,3159,2285,3140,2276,3140,2276,3159xe" filled="true" fillcolor="#000000" stroked="false">
                <v:path arrowok="t"/>
                <v:fill type="solid"/>
              </v:shape>
            </v:group>
            <v:group style="position:absolute;left:2276;top:3159;width:10;height:20" coordorigin="2276,3159" coordsize="10,20">
              <v:shape style="position:absolute;left:2276;top:3159;width:10;height:20" coordorigin="2276,3159" coordsize="10,20" path="m2276,3178l2285,3178,2285,3159,2276,3159,2276,3178xe" filled="true" fillcolor="#000000" stroked="false">
                <v:path arrowok="t"/>
                <v:fill type="solid"/>
              </v:shape>
            </v:group>
            <v:group style="position:absolute;left:2276;top:3178;width:10;height:20" coordorigin="2276,3178" coordsize="10,20">
              <v:shape style="position:absolute;left:2276;top:3178;width:10;height:20" coordorigin="2276,3178" coordsize="10,20" path="m2276,3197l2285,3197,2285,3178,2276,3178,2276,3197xe" filled="true" fillcolor="#000000" stroked="false">
                <v:path arrowok="t"/>
                <v:fill type="solid"/>
              </v:shape>
            </v:group>
            <v:group style="position:absolute;left:2276;top:3197;width:10;height:20" coordorigin="2276,3197" coordsize="10,20">
              <v:shape style="position:absolute;left:2276;top:3197;width:10;height:20" coordorigin="2276,3197" coordsize="10,20" path="m2276,3217l2285,3217,2285,3197,2276,3197,2276,3217xe" filled="true" fillcolor="#000000" stroked="false">
                <v:path arrowok="t"/>
                <v:fill type="solid"/>
              </v:shape>
            </v:group>
            <v:group style="position:absolute;left:2276;top:3217;width:10;height:20" coordorigin="2276,3217" coordsize="10,20">
              <v:shape style="position:absolute;left:2276;top:3217;width:10;height:20" coordorigin="2276,3217" coordsize="10,20" path="m2276,3236l2285,3236,2285,3217,2276,3217,2276,3236xe" filled="true" fillcolor="#000000" stroked="false">
                <v:path arrowok="t"/>
                <v:fill type="solid"/>
              </v:shape>
            </v:group>
            <v:group style="position:absolute;left:2276;top:3236;width:10;height:20" coordorigin="2276,3236" coordsize="10,20">
              <v:shape style="position:absolute;left:2276;top:3236;width:10;height:20" coordorigin="2276,3236" coordsize="10,20" path="m2276,3255l2285,3255,2285,3236,2276,3236,2276,3255xe" filled="true" fillcolor="#000000" stroked="false">
                <v:path arrowok="t"/>
                <v:fill type="solid"/>
              </v:shape>
            </v:group>
            <v:group style="position:absolute;left:2276;top:3259;width:10;height:2" coordorigin="2276,3259" coordsize="10,2">
              <v:shape style="position:absolute;left:2276;top:3259;width:10;height:2" coordorigin="2276,3259" coordsize="10,0" path="m2276,3259l2285,3259e" filled="false" stroked="true" strokeweight=".36002pt" strokecolor="#000000">
                <v:path arrowok="t"/>
              </v:shape>
            </v:group>
            <v:group style="position:absolute;left:2984;top:1661;width:10;height:20" coordorigin="2984,1661" coordsize="10,20">
              <v:shape style="position:absolute;left:2984;top:1661;width:10;height:20" coordorigin="2984,1661" coordsize="10,20" path="m2984,1680l2993,1680,2993,1661,2984,1661,2984,1680xe" filled="true" fillcolor="#000000" stroked="false">
                <v:path arrowok="t"/>
                <v:fill type="solid"/>
              </v:shape>
            </v:group>
            <v:group style="position:absolute;left:2984;top:1680;width:10;height:20" coordorigin="2984,1680" coordsize="10,20">
              <v:shape style="position:absolute;left:2984;top:1680;width:10;height:20" coordorigin="2984,1680" coordsize="10,20" path="m2984,1699l2993,1699,2993,1680,2984,1680,2984,1699xe" filled="true" fillcolor="#000000" stroked="false">
                <v:path arrowok="t"/>
                <v:fill type="solid"/>
              </v:shape>
            </v:group>
            <v:group style="position:absolute;left:2984;top:1699;width:10;height:20" coordorigin="2984,1699" coordsize="10,20">
              <v:shape style="position:absolute;left:2984;top:1699;width:10;height:20" coordorigin="2984,1699" coordsize="10,20" path="m2984,1718l2993,1718,2993,1699,2984,1699,2984,1718xe" filled="true" fillcolor="#000000" stroked="false">
                <v:path arrowok="t"/>
                <v:fill type="solid"/>
              </v:shape>
            </v:group>
            <v:group style="position:absolute;left:2984;top:1718;width:10;height:20" coordorigin="2984,1718" coordsize="10,20">
              <v:shape style="position:absolute;left:2984;top:1718;width:10;height:20" coordorigin="2984,1718" coordsize="10,20" path="m2984,1738l2993,1738,2993,1718,2984,1718,2984,1738xe" filled="true" fillcolor="#000000" stroked="false">
                <v:path arrowok="t"/>
                <v:fill type="solid"/>
              </v:shape>
            </v:group>
            <v:group style="position:absolute;left:2984;top:1738;width:10;height:20" coordorigin="2984,1738" coordsize="10,20">
              <v:shape style="position:absolute;left:2984;top:1738;width:10;height:20" coordorigin="2984,1738" coordsize="10,20" path="m2984,1757l2993,1757,2993,1738,2984,1738,2984,1757xe" filled="true" fillcolor="#000000" stroked="false">
                <v:path arrowok="t"/>
                <v:fill type="solid"/>
              </v:shape>
            </v:group>
            <v:group style="position:absolute;left:2984;top:1757;width:10;height:20" coordorigin="2984,1757" coordsize="10,20">
              <v:shape style="position:absolute;left:2984;top:1757;width:10;height:20" coordorigin="2984,1757" coordsize="10,20" path="m2984,1776l2993,1776,2993,1757,2984,1757,2984,1776xe" filled="true" fillcolor="#000000" stroked="false">
                <v:path arrowok="t"/>
                <v:fill type="solid"/>
              </v:shape>
            </v:group>
            <v:group style="position:absolute;left:2984;top:1776;width:10;height:20" coordorigin="2984,1776" coordsize="10,20">
              <v:shape style="position:absolute;left:2984;top:1776;width:10;height:20" coordorigin="2984,1776" coordsize="10,20" path="m2984,1795l2993,1795,2993,1776,2984,1776,2984,1795xe" filled="true" fillcolor="#000000" stroked="false">
                <v:path arrowok="t"/>
                <v:fill type="solid"/>
              </v:shape>
            </v:group>
            <v:group style="position:absolute;left:2984;top:1795;width:10;height:20" coordorigin="2984,1795" coordsize="10,20">
              <v:shape style="position:absolute;left:2984;top:1795;width:10;height:20" coordorigin="2984,1795" coordsize="10,20" path="m2984,1814l2993,1814,2993,1795,2984,1795,2984,1814xe" filled="true" fillcolor="#000000" stroked="false">
                <v:path arrowok="t"/>
                <v:fill type="solid"/>
              </v:shape>
            </v:group>
            <v:group style="position:absolute;left:2984;top:1814;width:10;height:20" coordorigin="2984,1814" coordsize="10,20">
              <v:shape style="position:absolute;left:2984;top:1814;width:10;height:20" coordorigin="2984,1814" coordsize="10,20" path="m2984,1834l2993,1834,2993,1814,2984,1814,2984,1834xe" filled="true" fillcolor="#000000" stroked="false">
                <v:path arrowok="t"/>
                <v:fill type="solid"/>
              </v:shape>
            </v:group>
            <v:group style="position:absolute;left:2984;top:1834;width:10;height:20" coordorigin="2984,1834" coordsize="10,20">
              <v:shape style="position:absolute;left:2984;top:1834;width:10;height:20" coordorigin="2984,1834" coordsize="10,20" path="m2984,1853l2993,1853,2993,1834,2984,1834,2984,1853xe" filled="true" fillcolor="#000000" stroked="false">
                <v:path arrowok="t"/>
                <v:fill type="solid"/>
              </v:shape>
            </v:group>
            <v:group style="position:absolute;left:2984;top:1853;width:10;height:20" coordorigin="2984,1853" coordsize="10,20">
              <v:shape style="position:absolute;left:2984;top:1853;width:10;height:20" coordorigin="2984,1853" coordsize="10,20" path="m2984,1872l2993,1872,2993,1853,2984,1853,2984,1872xe" filled="true" fillcolor="#000000" stroked="false">
                <v:path arrowok="t"/>
                <v:fill type="solid"/>
              </v:shape>
            </v:group>
            <v:group style="position:absolute;left:2984;top:1872;width:10;height:20" coordorigin="2984,1872" coordsize="10,20">
              <v:shape style="position:absolute;left:2984;top:1872;width:10;height:20" coordorigin="2984,1872" coordsize="10,20" path="m2984,1891l2993,1891,2993,1872,2984,1872,2984,1891xe" filled="true" fillcolor="#000000" stroked="false">
                <v:path arrowok="t"/>
                <v:fill type="solid"/>
              </v:shape>
            </v:group>
            <v:group style="position:absolute;left:2984;top:1891;width:10;height:20" coordorigin="2984,1891" coordsize="10,20">
              <v:shape style="position:absolute;left:2984;top:1891;width:10;height:20" coordorigin="2984,1891" coordsize="10,20" path="m2984,1911l2993,1911,2993,1891,2984,1891,2984,1911xe" filled="true" fillcolor="#000000" stroked="false">
                <v:path arrowok="t"/>
                <v:fill type="solid"/>
              </v:shape>
            </v:group>
            <v:group style="position:absolute;left:2984;top:1911;width:10;height:20" coordorigin="2984,1911" coordsize="10,20">
              <v:shape style="position:absolute;left:2984;top:1911;width:10;height:20" coordorigin="2984,1911" coordsize="10,20" path="m2984,1930l2993,1930,2993,1911,2984,1911,2984,1930xe" filled="true" fillcolor="#000000" stroked="false">
                <v:path arrowok="t"/>
                <v:fill type="solid"/>
              </v:shape>
            </v:group>
            <v:group style="position:absolute;left:2984;top:1930;width:10;height:20" coordorigin="2984,1930" coordsize="10,20">
              <v:shape style="position:absolute;left:2984;top:1930;width:10;height:20" coordorigin="2984,1930" coordsize="10,20" path="m2984,1949l2993,1949,2993,1930,2984,1930,2984,1949xe" filled="true" fillcolor="#000000" stroked="false">
                <v:path arrowok="t"/>
                <v:fill type="solid"/>
              </v:shape>
            </v:group>
            <v:group style="position:absolute;left:2984;top:1949;width:10;height:20" coordorigin="2984,1949" coordsize="10,20">
              <v:shape style="position:absolute;left:2984;top:1949;width:10;height:20" coordorigin="2984,1949" coordsize="10,20" path="m2984,1969l2993,1969,2993,1949,2984,1949,2984,1969xe" filled="true" fillcolor="#000000" stroked="false">
                <v:path arrowok="t"/>
                <v:fill type="solid"/>
              </v:shape>
            </v:group>
            <v:group style="position:absolute;left:2984;top:1969;width:10;height:20" coordorigin="2984,1969" coordsize="10,20">
              <v:shape style="position:absolute;left:2984;top:1969;width:10;height:20" coordorigin="2984,1969" coordsize="10,20" path="m2984,1988l2993,1988,2993,1969,2984,1969,2984,1988xe" filled="true" fillcolor="#000000" stroked="false">
                <v:path arrowok="t"/>
                <v:fill type="solid"/>
              </v:shape>
            </v:group>
            <v:group style="position:absolute;left:2984;top:1988;width:10;height:20" coordorigin="2984,1988" coordsize="10,20">
              <v:shape style="position:absolute;left:2984;top:1988;width:10;height:20" coordorigin="2984,1988" coordsize="10,20" path="m2984,2007l2993,2007,2993,1988,2984,1988,2984,2007xe" filled="true" fillcolor="#000000" stroked="false">
                <v:path arrowok="t"/>
                <v:fill type="solid"/>
              </v:shape>
            </v:group>
            <v:group style="position:absolute;left:2984;top:2007;width:10;height:20" coordorigin="2984,2007" coordsize="10,20">
              <v:shape style="position:absolute;left:2984;top:2007;width:10;height:20" coordorigin="2984,2007" coordsize="10,20" path="m2984,2026l2993,2026,2993,2007,2984,2007,2984,2026xe" filled="true" fillcolor="#000000" stroked="false">
                <v:path arrowok="t"/>
                <v:fill type="solid"/>
              </v:shape>
            </v:group>
            <v:group style="position:absolute;left:2984;top:2026;width:10;height:20" coordorigin="2984,2026" coordsize="10,20">
              <v:shape style="position:absolute;left:2984;top:2026;width:10;height:20" coordorigin="2984,2026" coordsize="10,20" path="m2984,2045l2993,2045,2993,2026,2984,2026,2984,2045xe" filled="true" fillcolor="#000000" stroked="false">
                <v:path arrowok="t"/>
                <v:fill type="solid"/>
              </v:shape>
            </v:group>
            <v:group style="position:absolute;left:2984;top:2045;width:10;height:20" coordorigin="2984,2045" coordsize="10,20">
              <v:shape style="position:absolute;left:2984;top:2045;width:10;height:20" coordorigin="2984,2045" coordsize="10,20" path="m2984,2065l2993,2065,2993,2045,2984,2045,2984,2065xe" filled="true" fillcolor="#000000" stroked="false">
                <v:path arrowok="t"/>
                <v:fill type="solid"/>
              </v:shape>
            </v:group>
            <v:group style="position:absolute;left:2984;top:2065;width:10;height:20" coordorigin="2984,2065" coordsize="10,20">
              <v:shape style="position:absolute;left:2984;top:2065;width:10;height:20" coordorigin="2984,2065" coordsize="10,20" path="m2984,2084l2993,2084,2993,2065,2984,2065,2984,2084xe" filled="true" fillcolor="#000000" stroked="false">
                <v:path arrowok="t"/>
                <v:fill type="solid"/>
              </v:shape>
            </v:group>
            <v:group style="position:absolute;left:2984;top:2084;width:10;height:20" coordorigin="2984,2084" coordsize="10,20">
              <v:shape style="position:absolute;left:2984;top:2084;width:10;height:20" coordorigin="2984,2084" coordsize="10,20" path="m2984,2103l2993,2103,2993,2084,2984,2084,2984,2103xe" filled="true" fillcolor="#000000" stroked="false">
                <v:path arrowok="t"/>
                <v:fill type="solid"/>
              </v:shape>
            </v:group>
            <v:group style="position:absolute;left:2984;top:2103;width:10;height:20" coordorigin="2984,2103" coordsize="10,20">
              <v:shape style="position:absolute;left:2984;top:2103;width:10;height:20" coordorigin="2984,2103" coordsize="10,20" path="m2984,2122l2993,2122,2993,2103,2984,2103,2984,2122xe" filled="true" fillcolor="#000000" stroked="false">
                <v:path arrowok="t"/>
                <v:fill type="solid"/>
              </v:shape>
            </v:group>
            <v:group style="position:absolute;left:2984;top:2122;width:10;height:20" coordorigin="2984,2122" coordsize="10,20">
              <v:shape style="position:absolute;left:2984;top:2122;width:10;height:20" coordorigin="2984,2122" coordsize="10,20" path="m2984,2141l2993,2141,2993,2122,2984,2122,2984,2141xe" filled="true" fillcolor="#000000" stroked="false">
                <v:path arrowok="t"/>
                <v:fill type="solid"/>
              </v:shape>
            </v:group>
            <v:group style="position:absolute;left:2984;top:2141;width:10;height:20" coordorigin="2984,2141" coordsize="10,20">
              <v:shape style="position:absolute;left:2984;top:2141;width:10;height:20" coordorigin="2984,2141" coordsize="10,20" path="m2984,2161l2993,2161,2993,2141,2984,2141,2984,2161xe" filled="true" fillcolor="#000000" stroked="false">
                <v:path arrowok="t"/>
                <v:fill type="solid"/>
              </v:shape>
            </v:group>
            <v:group style="position:absolute;left:2984;top:2161;width:10;height:20" coordorigin="2984,2161" coordsize="10,20">
              <v:shape style="position:absolute;left:2984;top:2161;width:10;height:20" coordorigin="2984,2161" coordsize="10,20" path="m2984,2180l2993,2180,2993,2161,2984,2161,2984,2180xe" filled="true" fillcolor="#000000" stroked="false">
                <v:path arrowok="t"/>
                <v:fill type="solid"/>
              </v:shape>
            </v:group>
            <v:group style="position:absolute;left:2984;top:2180;width:10;height:20" coordorigin="2984,2180" coordsize="10,20">
              <v:shape style="position:absolute;left:2984;top:2180;width:10;height:20" coordorigin="2984,2180" coordsize="10,20" path="m2984,2199l2993,2199,2993,2180,2984,2180,2984,2199xe" filled="true" fillcolor="#000000" stroked="false">
                <v:path arrowok="t"/>
                <v:fill type="solid"/>
              </v:shape>
            </v:group>
            <v:group style="position:absolute;left:2984;top:2199;width:10;height:20" coordorigin="2984,2199" coordsize="10,20">
              <v:shape style="position:absolute;left:2984;top:2199;width:10;height:20" coordorigin="2984,2199" coordsize="10,20" path="m2984,2218l2993,2218,2993,2199,2984,2199,2984,2218xe" filled="true" fillcolor="#000000" stroked="false">
                <v:path arrowok="t"/>
                <v:fill type="solid"/>
              </v:shape>
            </v:group>
            <v:group style="position:absolute;left:2984;top:2218;width:10;height:20" coordorigin="2984,2218" coordsize="10,20">
              <v:shape style="position:absolute;left:2984;top:2218;width:10;height:20" coordorigin="2984,2218" coordsize="10,20" path="m2984,2237l2993,2237,2993,2218,2984,2218,2984,2237xe" filled="true" fillcolor="#000000" stroked="false">
                <v:path arrowok="t"/>
                <v:fill type="solid"/>
              </v:shape>
            </v:group>
            <v:group style="position:absolute;left:2984;top:2237;width:10;height:20" coordorigin="2984,2237" coordsize="10,20">
              <v:shape style="position:absolute;left:2984;top:2237;width:10;height:20" coordorigin="2984,2237" coordsize="10,20" path="m2984,2257l2993,2257,2993,2237,2984,2237,2984,2257xe" filled="true" fillcolor="#000000" stroked="false">
                <v:path arrowok="t"/>
                <v:fill type="solid"/>
              </v:shape>
            </v:group>
            <v:group style="position:absolute;left:2984;top:2257;width:10;height:20" coordorigin="2984,2257" coordsize="10,20">
              <v:shape style="position:absolute;left:2984;top:2257;width:10;height:20" coordorigin="2984,2257" coordsize="10,20" path="m2984,2276l2993,2276,2993,2257,2984,2257,2984,2276xe" filled="true" fillcolor="#000000" stroked="false">
                <v:path arrowok="t"/>
                <v:fill type="solid"/>
              </v:shape>
            </v:group>
            <v:group style="position:absolute;left:2984;top:2276;width:10;height:20" coordorigin="2984,2276" coordsize="10,20">
              <v:shape style="position:absolute;left:2984;top:2276;width:10;height:20" coordorigin="2984,2276" coordsize="10,20" path="m2984,2295l2993,2295,2993,2276,2984,2276,2984,2295xe" filled="true" fillcolor="#000000" stroked="false">
                <v:path arrowok="t"/>
                <v:fill type="solid"/>
              </v:shape>
            </v:group>
            <v:group style="position:absolute;left:2984;top:2295;width:10;height:20" coordorigin="2984,2295" coordsize="10,20">
              <v:shape style="position:absolute;left:2984;top:2295;width:10;height:20" coordorigin="2984,2295" coordsize="10,20" path="m2984,2314l2993,2314,2993,2295,2984,2295,2984,2314xe" filled="true" fillcolor="#000000" stroked="false">
                <v:path arrowok="t"/>
                <v:fill type="solid"/>
              </v:shape>
            </v:group>
            <v:group style="position:absolute;left:2984;top:2314;width:10;height:20" coordorigin="2984,2314" coordsize="10,20">
              <v:shape style="position:absolute;left:2984;top:2314;width:10;height:20" coordorigin="2984,2314" coordsize="10,20" path="m2984,2333l2993,2333,2993,2314,2984,2314,2984,2333xe" filled="true" fillcolor="#000000" stroked="false">
                <v:path arrowok="t"/>
                <v:fill type="solid"/>
              </v:shape>
            </v:group>
            <v:group style="position:absolute;left:2984;top:2333;width:10;height:20" coordorigin="2984,2333" coordsize="10,20">
              <v:shape style="position:absolute;left:2984;top:2333;width:10;height:20" coordorigin="2984,2333" coordsize="10,20" path="m2984,2353l2993,2353,2993,2333,2984,2333,2984,2353xe" filled="true" fillcolor="#000000" stroked="false">
                <v:path arrowok="t"/>
                <v:fill type="solid"/>
              </v:shape>
            </v:group>
            <v:group style="position:absolute;left:2984;top:2353;width:10;height:20" coordorigin="2984,2353" coordsize="10,20">
              <v:shape style="position:absolute;left:2984;top:2353;width:10;height:20" coordorigin="2984,2353" coordsize="10,20" path="m2984,2372l2993,2372,2993,2353,2984,2353,2984,2372xe" filled="true" fillcolor="#000000" stroked="false">
                <v:path arrowok="t"/>
                <v:fill type="solid"/>
              </v:shape>
            </v:group>
            <v:group style="position:absolute;left:2984;top:2372;width:10;height:20" coordorigin="2984,2372" coordsize="10,20">
              <v:shape style="position:absolute;left:2984;top:2372;width:10;height:20" coordorigin="2984,2372" coordsize="10,20" path="m2984,2391l2993,2391,2993,2372,2984,2372,2984,2391xe" filled="true" fillcolor="#000000" stroked="false">
                <v:path arrowok="t"/>
                <v:fill type="solid"/>
              </v:shape>
            </v:group>
            <v:group style="position:absolute;left:2984;top:2391;width:10;height:20" coordorigin="2984,2391" coordsize="10,20">
              <v:shape style="position:absolute;left:2984;top:2391;width:10;height:20" coordorigin="2984,2391" coordsize="10,20" path="m2984,2410l2993,2410,2993,2391,2984,2391,2984,2410xe" filled="true" fillcolor="#000000" stroked="false">
                <v:path arrowok="t"/>
                <v:fill type="solid"/>
              </v:shape>
            </v:group>
            <v:group style="position:absolute;left:2984;top:2410;width:10;height:20" coordorigin="2984,2410" coordsize="10,20">
              <v:shape style="position:absolute;left:2984;top:2410;width:10;height:20" coordorigin="2984,2410" coordsize="10,20" path="m2984,2429l2993,2429,2993,2410,2984,2410,2984,2429xe" filled="true" fillcolor="#000000" stroked="false">
                <v:path arrowok="t"/>
                <v:fill type="solid"/>
              </v:shape>
            </v:group>
            <v:group style="position:absolute;left:2984;top:2429;width:10;height:20" coordorigin="2984,2429" coordsize="10,20">
              <v:shape style="position:absolute;left:2984;top:2429;width:10;height:20" coordorigin="2984,2429" coordsize="10,20" path="m2984,2449l2993,2449,2993,2429,2984,2429,2984,2449xe" filled="true" fillcolor="#000000" stroked="false">
                <v:path arrowok="t"/>
                <v:fill type="solid"/>
              </v:shape>
            </v:group>
            <v:group style="position:absolute;left:2984;top:2449;width:10;height:20" coordorigin="2984,2449" coordsize="10,20">
              <v:shape style="position:absolute;left:2984;top:2449;width:10;height:20" coordorigin="2984,2449" coordsize="10,20" path="m2984,2468l2993,2468,2993,2449,2984,2449,2984,2468xe" filled="true" fillcolor="#000000" stroked="false">
                <v:path arrowok="t"/>
                <v:fill type="solid"/>
              </v:shape>
            </v:group>
            <v:group style="position:absolute;left:2984;top:2468;width:10;height:20" coordorigin="2984,2468" coordsize="10,20">
              <v:shape style="position:absolute;left:2984;top:2468;width:10;height:20" coordorigin="2984,2468" coordsize="10,20" path="m2984,2487l2993,2487,2993,2468,2984,2468,2984,2487xe" filled="true" fillcolor="#000000" stroked="false">
                <v:path arrowok="t"/>
                <v:fill type="solid"/>
              </v:shape>
            </v:group>
            <v:group style="position:absolute;left:2984;top:2487;width:10;height:20" coordorigin="2984,2487" coordsize="10,20">
              <v:shape style="position:absolute;left:2984;top:2487;width:10;height:20" coordorigin="2984,2487" coordsize="10,20" path="m2984,2506l2993,2506,2993,2487,2984,2487,2984,2506xe" filled="true" fillcolor="#000000" stroked="false">
                <v:path arrowok="t"/>
                <v:fill type="solid"/>
              </v:shape>
            </v:group>
            <v:group style="position:absolute;left:2984;top:2506;width:10;height:20" coordorigin="2984,2506" coordsize="10,20">
              <v:shape style="position:absolute;left:2984;top:2506;width:10;height:20" coordorigin="2984,2506" coordsize="10,20" path="m2984,2525l2993,2525,2993,2506,2984,2506,2984,2525xe" filled="true" fillcolor="#000000" stroked="false">
                <v:path arrowok="t"/>
                <v:fill type="solid"/>
              </v:shape>
            </v:group>
            <v:group style="position:absolute;left:2984;top:2525;width:10;height:20" coordorigin="2984,2525" coordsize="10,20">
              <v:shape style="position:absolute;left:2984;top:2525;width:10;height:20" coordorigin="2984,2525" coordsize="10,20" path="m2984,2545l2993,2545,2993,2525,2984,2525,2984,2545xe" filled="true" fillcolor="#000000" stroked="false">
                <v:path arrowok="t"/>
                <v:fill type="solid"/>
              </v:shape>
            </v:group>
            <v:group style="position:absolute;left:2984;top:2545;width:10;height:20" coordorigin="2984,2545" coordsize="10,20">
              <v:shape style="position:absolute;left:2984;top:2545;width:10;height:20" coordorigin="2984,2545" coordsize="10,20" path="m2984,2564l2993,2564,2993,2545,2984,2545,2984,2564xe" filled="true" fillcolor="#000000" stroked="false">
                <v:path arrowok="t"/>
                <v:fill type="solid"/>
              </v:shape>
            </v:group>
            <v:group style="position:absolute;left:2984;top:2564;width:10;height:20" coordorigin="2984,2564" coordsize="10,20">
              <v:shape style="position:absolute;left:2984;top:2564;width:10;height:20" coordorigin="2984,2564" coordsize="10,20" path="m2984,2583l2993,2583,2993,2564,2984,2564,2984,2583xe" filled="true" fillcolor="#000000" stroked="false">
                <v:path arrowok="t"/>
                <v:fill type="solid"/>
              </v:shape>
            </v:group>
            <v:group style="position:absolute;left:2984;top:2583;width:10;height:20" coordorigin="2984,2583" coordsize="10,20">
              <v:shape style="position:absolute;left:2984;top:2583;width:10;height:20" coordorigin="2984,2583" coordsize="10,20" path="m2984,2602l2993,2602,2993,2583,2984,2583,2984,2602xe" filled="true" fillcolor="#000000" stroked="false">
                <v:path arrowok="t"/>
                <v:fill type="solid"/>
              </v:shape>
            </v:group>
            <v:group style="position:absolute;left:2984;top:2602;width:10;height:20" coordorigin="2984,2602" coordsize="10,20">
              <v:shape style="position:absolute;left:2984;top:2602;width:10;height:20" coordorigin="2984,2602" coordsize="10,20" path="m2984,2621l2993,2621,2993,2602,2984,2602,2984,2621xe" filled="true" fillcolor="#000000" stroked="false">
                <v:path arrowok="t"/>
                <v:fill type="solid"/>
              </v:shape>
            </v:group>
            <v:group style="position:absolute;left:2984;top:2621;width:10;height:20" coordorigin="2984,2621" coordsize="10,20">
              <v:shape style="position:absolute;left:2984;top:2621;width:10;height:20" coordorigin="2984,2621" coordsize="10,20" path="m2984,2641l2993,2641,2993,2621,2984,2621,2984,2641xe" filled="true" fillcolor="#000000" stroked="false">
                <v:path arrowok="t"/>
                <v:fill type="solid"/>
              </v:shape>
            </v:group>
            <v:group style="position:absolute;left:2984;top:2641;width:10;height:20" coordorigin="2984,2641" coordsize="10,20">
              <v:shape style="position:absolute;left:2984;top:2641;width:10;height:20" coordorigin="2984,2641" coordsize="10,20" path="m2984,2660l2993,2660,2993,2641,2984,2641,2984,2660xe" filled="true" fillcolor="#000000" stroked="false">
                <v:path arrowok="t"/>
                <v:fill type="solid"/>
              </v:shape>
            </v:group>
            <v:group style="position:absolute;left:2984;top:2660;width:10;height:20" coordorigin="2984,2660" coordsize="10,20">
              <v:shape style="position:absolute;left:2984;top:2660;width:10;height:20" coordorigin="2984,2660" coordsize="10,20" path="m2984,2679l2993,2679,2993,2660,2984,2660,2984,2679xe" filled="true" fillcolor="#000000" stroked="false">
                <v:path arrowok="t"/>
                <v:fill type="solid"/>
              </v:shape>
            </v:group>
            <v:group style="position:absolute;left:2984;top:2679;width:10;height:20" coordorigin="2984,2679" coordsize="10,20">
              <v:shape style="position:absolute;left:2984;top:2679;width:10;height:20" coordorigin="2984,2679" coordsize="10,20" path="m2984,2698l2993,2698,2993,2679,2984,2679,2984,2698xe" filled="true" fillcolor="#000000" stroked="false">
                <v:path arrowok="t"/>
                <v:fill type="solid"/>
              </v:shape>
            </v:group>
            <v:group style="position:absolute;left:2984;top:2698;width:10;height:20" coordorigin="2984,2698" coordsize="10,20">
              <v:shape style="position:absolute;left:2984;top:2698;width:10;height:20" coordorigin="2984,2698" coordsize="10,20" path="m2984,2717l2993,2717,2993,2698,2984,2698,2984,2717xe" filled="true" fillcolor="#000000" stroked="false">
                <v:path arrowok="t"/>
                <v:fill type="solid"/>
              </v:shape>
            </v:group>
            <v:group style="position:absolute;left:2984;top:2717;width:10;height:20" coordorigin="2984,2717" coordsize="10,20">
              <v:shape style="position:absolute;left:2984;top:2717;width:10;height:20" coordorigin="2984,2717" coordsize="10,20" path="m2984,2737l2993,2737,2993,2717,2984,2717,2984,2737xe" filled="true" fillcolor="#000000" stroked="false">
                <v:path arrowok="t"/>
                <v:fill type="solid"/>
              </v:shape>
            </v:group>
            <v:group style="position:absolute;left:2984;top:2737;width:10;height:20" coordorigin="2984,2737" coordsize="10,20">
              <v:shape style="position:absolute;left:2984;top:2737;width:10;height:20" coordorigin="2984,2737" coordsize="10,20" path="m2984,2756l2993,2756,2993,2737,2984,2737,2984,2756xe" filled="true" fillcolor="#000000" stroked="false">
                <v:path arrowok="t"/>
                <v:fill type="solid"/>
              </v:shape>
            </v:group>
            <v:group style="position:absolute;left:2984;top:2756;width:10;height:20" coordorigin="2984,2756" coordsize="10,20">
              <v:shape style="position:absolute;left:2984;top:2756;width:10;height:20" coordorigin="2984,2756" coordsize="10,20" path="m2984,2775l2993,2775,2993,2756,2984,2756,2984,2775xe" filled="true" fillcolor="#000000" stroked="false">
                <v:path arrowok="t"/>
                <v:fill type="solid"/>
              </v:shape>
            </v:group>
            <v:group style="position:absolute;left:2984;top:2775;width:10;height:20" coordorigin="2984,2775" coordsize="10,20">
              <v:shape style="position:absolute;left:2984;top:2775;width:10;height:20" coordorigin="2984,2775" coordsize="10,20" path="m2984,2794l2993,2794,2993,2775,2984,2775,2984,2794xe" filled="true" fillcolor="#000000" stroked="false">
                <v:path arrowok="t"/>
                <v:fill type="solid"/>
              </v:shape>
            </v:group>
            <v:group style="position:absolute;left:2984;top:2794;width:10;height:20" coordorigin="2984,2794" coordsize="10,20">
              <v:shape style="position:absolute;left:2984;top:2794;width:10;height:20" coordorigin="2984,2794" coordsize="10,20" path="m2984,2813l2993,2813,2993,2794,2984,2794,2984,2813xe" filled="true" fillcolor="#000000" stroked="false">
                <v:path arrowok="t"/>
                <v:fill type="solid"/>
              </v:shape>
            </v:group>
            <v:group style="position:absolute;left:2984;top:2813;width:10;height:20" coordorigin="2984,2813" coordsize="10,20">
              <v:shape style="position:absolute;left:2984;top:2813;width:10;height:20" coordorigin="2984,2813" coordsize="10,20" path="m2984,2833l2993,2833,2993,2813,2984,2813,2984,2833xe" filled="true" fillcolor="#000000" stroked="false">
                <v:path arrowok="t"/>
                <v:fill type="solid"/>
              </v:shape>
            </v:group>
            <v:group style="position:absolute;left:2984;top:2833;width:10;height:20" coordorigin="2984,2833" coordsize="10,20">
              <v:shape style="position:absolute;left:2984;top:2833;width:10;height:20" coordorigin="2984,2833" coordsize="10,20" path="m2984,2852l2993,2852,2993,2833,2984,2833,2984,2852xe" filled="true" fillcolor="#000000" stroked="false">
                <v:path arrowok="t"/>
                <v:fill type="solid"/>
              </v:shape>
            </v:group>
            <v:group style="position:absolute;left:2984;top:2852;width:10;height:20" coordorigin="2984,2852" coordsize="10,20">
              <v:shape style="position:absolute;left:2984;top:2852;width:10;height:20" coordorigin="2984,2852" coordsize="10,20" path="m2984,2871l2993,2871,2993,2852,2984,2852,2984,2871xe" filled="true" fillcolor="#000000" stroked="false">
                <v:path arrowok="t"/>
                <v:fill type="solid"/>
              </v:shape>
            </v:group>
            <v:group style="position:absolute;left:2984;top:2871;width:10;height:20" coordorigin="2984,2871" coordsize="10,20">
              <v:shape style="position:absolute;left:2984;top:2871;width:10;height:20" coordorigin="2984,2871" coordsize="10,20" path="m2984,2890l2993,2890,2993,2871,2984,2871,2984,2890xe" filled="true" fillcolor="#000000" stroked="false">
                <v:path arrowok="t"/>
                <v:fill type="solid"/>
              </v:shape>
            </v:group>
            <v:group style="position:absolute;left:2984;top:2890;width:10;height:20" coordorigin="2984,2890" coordsize="10,20">
              <v:shape style="position:absolute;left:2984;top:2890;width:10;height:20" coordorigin="2984,2890" coordsize="10,20" path="m2984,2909l2993,2909,2993,2890,2984,2890,2984,2909xe" filled="true" fillcolor="#000000" stroked="false">
                <v:path arrowok="t"/>
                <v:fill type="solid"/>
              </v:shape>
            </v:group>
            <v:group style="position:absolute;left:2984;top:2909;width:10;height:20" coordorigin="2984,2909" coordsize="10,20">
              <v:shape style="position:absolute;left:2984;top:2909;width:10;height:20" coordorigin="2984,2909" coordsize="10,20" path="m2984,2929l2993,2929,2993,2909,2984,2909,2984,2929xe" filled="true" fillcolor="#000000" stroked="false">
                <v:path arrowok="t"/>
                <v:fill type="solid"/>
              </v:shape>
            </v:group>
            <v:group style="position:absolute;left:2984;top:2929;width:10;height:20" coordorigin="2984,2929" coordsize="10,20">
              <v:shape style="position:absolute;left:2984;top:2929;width:10;height:20" coordorigin="2984,2929" coordsize="10,20" path="m2984,2948l2993,2948,2993,2929,2984,2929,2984,2948xe" filled="true" fillcolor="#000000" stroked="false">
                <v:path arrowok="t"/>
                <v:fill type="solid"/>
              </v:shape>
            </v:group>
            <v:group style="position:absolute;left:2984;top:2948;width:10;height:20" coordorigin="2984,2948" coordsize="10,20">
              <v:shape style="position:absolute;left:2984;top:2948;width:10;height:20" coordorigin="2984,2948" coordsize="10,20" path="m2984,2967l2993,2967,2993,2948,2984,2948,2984,2967xe" filled="true" fillcolor="#000000" stroked="false">
                <v:path arrowok="t"/>
                <v:fill type="solid"/>
              </v:shape>
            </v:group>
            <v:group style="position:absolute;left:2984;top:2967;width:10;height:20" coordorigin="2984,2967" coordsize="10,20">
              <v:shape style="position:absolute;left:2984;top:2967;width:10;height:20" coordorigin="2984,2967" coordsize="10,20" path="m2984,2986l2993,2986,2993,2967,2984,2967,2984,2986xe" filled="true" fillcolor="#000000" stroked="false">
                <v:path arrowok="t"/>
                <v:fill type="solid"/>
              </v:shape>
            </v:group>
            <v:group style="position:absolute;left:2984;top:2986;width:10;height:20" coordorigin="2984,2986" coordsize="10,20">
              <v:shape style="position:absolute;left:2984;top:2986;width:10;height:20" coordorigin="2984,2986" coordsize="10,20" path="m2984,3005l2993,3005,2993,2986,2984,2986,2984,3005xe" filled="true" fillcolor="#000000" stroked="false">
                <v:path arrowok="t"/>
                <v:fill type="solid"/>
              </v:shape>
            </v:group>
            <v:group style="position:absolute;left:2984;top:3005;width:10;height:20" coordorigin="2984,3005" coordsize="10,20">
              <v:shape style="position:absolute;left:2984;top:3005;width:10;height:20" coordorigin="2984,3005" coordsize="10,20" path="m2984,3025l2993,3025,2993,3005,2984,3005,2984,3025xe" filled="true" fillcolor="#000000" stroked="false">
                <v:path arrowok="t"/>
                <v:fill type="solid"/>
              </v:shape>
            </v:group>
            <v:group style="position:absolute;left:2984;top:3025;width:10;height:20" coordorigin="2984,3025" coordsize="10,20">
              <v:shape style="position:absolute;left:2984;top:3025;width:10;height:20" coordorigin="2984,3025" coordsize="10,20" path="m2984,3044l2993,3044,2993,3025,2984,3025,2984,3044xe" filled="true" fillcolor="#000000" stroked="false">
                <v:path arrowok="t"/>
                <v:fill type="solid"/>
              </v:shape>
            </v:group>
            <v:group style="position:absolute;left:2984;top:3044;width:10;height:20" coordorigin="2984,3044" coordsize="10,20">
              <v:shape style="position:absolute;left:2984;top:3044;width:10;height:20" coordorigin="2984,3044" coordsize="10,20" path="m2984,3063l2993,3063,2993,3044,2984,3044,2984,3063xe" filled="true" fillcolor="#000000" stroked="false">
                <v:path arrowok="t"/>
                <v:fill type="solid"/>
              </v:shape>
            </v:group>
            <v:group style="position:absolute;left:2984;top:3063;width:10;height:20" coordorigin="2984,3063" coordsize="10,20">
              <v:shape style="position:absolute;left:2984;top:3063;width:10;height:20" coordorigin="2984,3063" coordsize="10,20" path="m2984,3082l2993,3082,2993,3063,2984,3063,2984,3082xe" filled="true" fillcolor="#000000" stroked="false">
                <v:path arrowok="t"/>
                <v:fill type="solid"/>
              </v:shape>
            </v:group>
            <v:group style="position:absolute;left:2984;top:3082;width:10;height:20" coordorigin="2984,3082" coordsize="10,20">
              <v:shape style="position:absolute;left:2984;top:3082;width:10;height:20" coordorigin="2984,3082" coordsize="10,20" path="m2984,3101l2993,3101,2993,3082,2984,3082,2984,3101xe" filled="true" fillcolor="#000000" stroked="false">
                <v:path arrowok="t"/>
                <v:fill type="solid"/>
              </v:shape>
            </v:group>
            <v:group style="position:absolute;left:2984;top:3101;width:10;height:20" coordorigin="2984,3101" coordsize="10,20">
              <v:shape style="position:absolute;left:2984;top:3101;width:10;height:20" coordorigin="2984,3101" coordsize="10,20" path="m2984,3121l2993,3121,2993,3101,2984,3101,2984,3121xe" filled="true" fillcolor="#000000" stroked="false">
                <v:path arrowok="t"/>
                <v:fill type="solid"/>
              </v:shape>
            </v:group>
            <v:group style="position:absolute;left:2984;top:3121;width:10;height:20" coordorigin="2984,3121" coordsize="10,20">
              <v:shape style="position:absolute;left:2984;top:3121;width:10;height:20" coordorigin="2984,3121" coordsize="10,20" path="m2984,3140l2993,3140,2993,3121,2984,3121,2984,3140xe" filled="true" fillcolor="#000000" stroked="false">
                <v:path arrowok="t"/>
                <v:fill type="solid"/>
              </v:shape>
            </v:group>
            <v:group style="position:absolute;left:2984;top:3140;width:10;height:20" coordorigin="2984,3140" coordsize="10,20">
              <v:shape style="position:absolute;left:2984;top:3140;width:10;height:20" coordorigin="2984,3140" coordsize="10,20" path="m2984,3159l2993,3159,2993,3140,2984,3140,2984,3159xe" filled="true" fillcolor="#000000" stroked="false">
                <v:path arrowok="t"/>
                <v:fill type="solid"/>
              </v:shape>
            </v:group>
            <v:group style="position:absolute;left:2984;top:3159;width:10;height:20" coordorigin="2984,3159" coordsize="10,20">
              <v:shape style="position:absolute;left:2984;top:3159;width:10;height:20" coordorigin="2984,3159" coordsize="10,20" path="m2984,3178l2993,3178,2993,3159,2984,3159,2984,3178xe" filled="true" fillcolor="#000000" stroked="false">
                <v:path arrowok="t"/>
                <v:fill type="solid"/>
              </v:shape>
            </v:group>
            <v:group style="position:absolute;left:2984;top:3178;width:10;height:20" coordorigin="2984,3178" coordsize="10,20">
              <v:shape style="position:absolute;left:2984;top:3178;width:10;height:20" coordorigin="2984,3178" coordsize="10,20" path="m2984,3197l2993,3197,2993,3178,2984,3178,2984,3197xe" filled="true" fillcolor="#000000" stroked="false">
                <v:path arrowok="t"/>
                <v:fill type="solid"/>
              </v:shape>
            </v:group>
            <v:group style="position:absolute;left:2984;top:3197;width:10;height:20" coordorigin="2984,3197" coordsize="10,20">
              <v:shape style="position:absolute;left:2984;top:3197;width:10;height:20" coordorigin="2984,3197" coordsize="10,20" path="m2984,3217l2993,3217,2993,3197,2984,3197,2984,3217xe" filled="true" fillcolor="#000000" stroked="false">
                <v:path arrowok="t"/>
                <v:fill type="solid"/>
              </v:shape>
            </v:group>
            <v:group style="position:absolute;left:2984;top:3217;width:10;height:20" coordorigin="2984,3217" coordsize="10,20">
              <v:shape style="position:absolute;left:2984;top:3217;width:10;height:20" coordorigin="2984,3217" coordsize="10,20" path="m2984,3236l2993,3236,2993,3217,2984,3217,2984,3236xe" filled="true" fillcolor="#000000" stroked="false">
                <v:path arrowok="t"/>
                <v:fill type="solid"/>
              </v:shape>
            </v:group>
            <v:group style="position:absolute;left:2984;top:3236;width:10;height:20" coordorigin="2984,3236" coordsize="10,20">
              <v:shape style="position:absolute;left:2984;top:3236;width:10;height:20" coordorigin="2984,3236" coordsize="10,20" path="m2984,3255l2993,3255,2993,3236,2984,3236,2984,3255xe" filled="true" fillcolor="#000000" stroked="false">
                <v:path arrowok="t"/>
                <v:fill type="solid"/>
              </v:shape>
            </v:group>
            <v:group style="position:absolute;left:2984;top:3259;width:10;height:2" coordorigin="2984,3259" coordsize="10,2">
              <v:shape style="position:absolute;left:2984;top:3259;width:10;height:2" coordorigin="2984,3259" coordsize="10,0" path="m2984,3259l2993,3259e" filled="false" stroked="true" strokeweight=".36002pt" strokecolor="#000000">
                <v:path arrowok="t"/>
              </v:shape>
            </v:group>
            <v:group style="position:absolute;left:4117;top:1661;width:10;height:20" coordorigin="4117,1661" coordsize="10,20">
              <v:shape style="position:absolute;left:4117;top:1661;width:10;height:20" coordorigin="4117,1661" coordsize="10,20" path="m4117,1680l4127,1680,4127,1661,4117,1661,4117,1680xe" filled="true" fillcolor="#000000" stroked="false">
                <v:path arrowok="t"/>
                <v:fill type="solid"/>
              </v:shape>
            </v:group>
            <v:group style="position:absolute;left:4117;top:1680;width:10;height:20" coordorigin="4117,1680" coordsize="10,20">
              <v:shape style="position:absolute;left:4117;top:1680;width:10;height:20" coordorigin="4117,1680" coordsize="10,20" path="m4117,1699l4127,1699,4127,1680,4117,1680,4117,1699xe" filled="true" fillcolor="#000000" stroked="false">
                <v:path arrowok="t"/>
                <v:fill type="solid"/>
              </v:shape>
            </v:group>
            <v:group style="position:absolute;left:4117;top:1699;width:10;height:20" coordorigin="4117,1699" coordsize="10,20">
              <v:shape style="position:absolute;left:4117;top:1699;width:10;height:20" coordorigin="4117,1699" coordsize="10,20" path="m4117,1718l4127,1718,4127,1699,4117,1699,4117,1718xe" filled="true" fillcolor="#000000" stroked="false">
                <v:path arrowok="t"/>
                <v:fill type="solid"/>
              </v:shape>
            </v:group>
            <v:group style="position:absolute;left:4117;top:1718;width:10;height:20" coordorigin="4117,1718" coordsize="10,20">
              <v:shape style="position:absolute;left:4117;top:1718;width:10;height:20" coordorigin="4117,1718" coordsize="10,20" path="m4117,1738l4127,1738,4127,1718,4117,1718,4117,1738xe" filled="true" fillcolor="#000000" stroked="false">
                <v:path arrowok="t"/>
                <v:fill type="solid"/>
              </v:shape>
            </v:group>
            <v:group style="position:absolute;left:4117;top:1738;width:10;height:20" coordorigin="4117,1738" coordsize="10,20">
              <v:shape style="position:absolute;left:4117;top:1738;width:10;height:20" coordorigin="4117,1738" coordsize="10,20" path="m4117,1757l4127,1757,4127,1738,4117,1738,4117,1757xe" filled="true" fillcolor="#000000" stroked="false">
                <v:path arrowok="t"/>
                <v:fill type="solid"/>
              </v:shape>
            </v:group>
            <v:group style="position:absolute;left:4117;top:1757;width:10;height:20" coordorigin="4117,1757" coordsize="10,20">
              <v:shape style="position:absolute;left:4117;top:1757;width:10;height:20" coordorigin="4117,1757" coordsize="10,20" path="m4117,1776l4127,1776,4127,1757,4117,1757,4117,1776xe" filled="true" fillcolor="#000000" stroked="false">
                <v:path arrowok="t"/>
                <v:fill type="solid"/>
              </v:shape>
            </v:group>
            <v:group style="position:absolute;left:4117;top:1776;width:10;height:20" coordorigin="4117,1776" coordsize="10,20">
              <v:shape style="position:absolute;left:4117;top:1776;width:10;height:20" coordorigin="4117,1776" coordsize="10,20" path="m4117,1795l4127,1795,4127,1776,4117,1776,4117,1795xe" filled="true" fillcolor="#000000" stroked="false">
                <v:path arrowok="t"/>
                <v:fill type="solid"/>
              </v:shape>
            </v:group>
            <v:group style="position:absolute;left:4117;top:1795;width:10;height:20" coordorigin="4117,1795" coordsize="10,20">
              <v:shape style="position:absolute;left:4117;top:1795;width:10;height:20" coordorigin="4117,1795" coordsize="10,20" path="m4117,1814l4127,1814,4127,1795,4117,1795,4117,1814xe" filled="true" fillcolor="#000000" stroked="false">
                <v:path arrowok="t"/>
                <v:fill type="solid"/>
              </v:shape>
            </v:group>
            <v:group style="position:absolute;left:4117;top:1814;width:10;height:20" coordorigin="4117,1814" coordsize="10,20">
              <v:shape style="position:absolute;left:4117;top:1814;width:10;height:20" coordorigin="4117,1814" coordsize="10,20" path="m4117,1834l4127,1834,4127,1814,4117,1814,4117,1834xe" filled="true" fillcolor="#000000" stroked="false">
                <v:path arrowok="t"/>
                <v:fill type="solid"/>
              </v:shape>
            </v:group>
            <v:group style="position:absolute;left:4117;top:1834;width:10;height:20" coordorigin="4117,1834" coordsize="10,20">
              <v:shape style="position:absolute;left:4117;top:1834;width:10;height:20" coordorigin="4117,1834" coordsize="10,20" path="m4117,1853l4127,1853,4127,1834,4117,1834,4117,1853xe" filled="true" fillcolor="#000000" stroked="false">
                <v:path arrowok="t"/>
                <v:fill type="solid"/>
              </v:shape>
            </v:group>
            <v:group style="position:absolute;left:4117;top:1853;width:10;height:20" coordorigin="4117,1853" coordsize="10,20">
              <v:shape style="position:absolute;left:4117;top:1853;width:10;height:20" coordorigin="4117,1853" coordsize="10,20" path="m4117,1872l4127,1872,4127,1853,4117,1853,4117,1872xe" filled="true" fillcolor="#000000" stroked="false">
                <v:path arrowok="t"/>
                <v:fill type="solid"/>
              </v:shape>
            </v:group>
            <v:group style="position:absolute;left:4117;top:1872;width:10;height:20" coordorigin="4117,1872" coordsize="10,20">
              <v:shape style="position:absolute;left:4117;top:1872;width:10;height:20" coordorigin="4117,1872" coordsize="10,20" path="m4117,1891l4127,1891,4127,1872,4117,1872,4117,1891xe" filled="true" fillcolor="#000000" stroked="false">
                <v:path arrowok="t"/>
                <v:fill type="solid"/>
              </v:shape>
            </v:group>
            <v:group style="position:absolute;left:4117;top:1891;width:10;height:20" coordorigin="4117,1891" coordsize="10,20">
              <v:shape style="position:absolute;left:4117;top:1891;width:10;height:20" coordorigin="4117,1891" coordsize="10,20" path="m4117,1911l4127,1911,4127,1891,4117,1891,4117,1911xe" filled="true" fillcolor="#000000" stroked="false">
                <v:path arrowok="t"/>
                <v:fill type="solid"/>
              </v:shape>
            </v:group>
            <v:group style="position:absolute;left:4117;top:1911;width:10;height:20" coordorigin="4117,1911" coordsize="10,20">
              <v:shape style="position:absolute;left:4117;top:1911;width:10;height:20" coordorigin="4117,1911" coordsize="10,20" path="m4117,1930l4127,1930,4127,1911,4117,1911,4117,1930xe" filled="true" fillcolor="#000000" stroked="false">
                <v:path arrowok="t"/>
                <v:fill type="solid"/>
              </v:shape>
            </v:group>
            <v:group style="position:absolute;left:4117;top:1930;width:10;height:20" coordorigin="4117,1930" coordsize="10,20">
              <v:shape style="position:absolute;left:4117;top:1930;width:10;height:20" coordorigin="4117,1930" coordsize="10,20" path="m4117,1949l4127,1949,4127,1930,4117,1930,4117,1949xe" filled="true" fillcolor="#000000" stroked="false">
                <v:path arrowok="t"/>
                <v:fill type="solid"/>
              </v:shape>
            </v:group>
            <v:group style="position:absolute;left:4117;top:1949;width:10;height:20" coordorigin="4117,1949" coordsize="10,20">
              <v:shape style="position:absolute;left:4117;top:1949;width:10;height:20" coordorigin="4117,1949" coordsize="10,20" path="m4117,1969l4127,1969,4127,1949,4117,1949,4117,1969xe" filled="true" fillcolor="#000000" stroked="false">
                <v:path arrowok="t"/>
                <v:fill type="solid"/>
              </v:shape>
            </v:group>
            <v:group style="position:absolute;left:4117;top:1969;width:10;height:20" coordorigin="4117,1969" coordsize="10,20">
              <v:shape style="position:absolute;left:4117;top:1969;width:10;height:20" coordorigin="4117,1969" coordsize="10,20" path="m4117,1988l4127,1988,4127,1969,4117,1969,4117,1988xe" filled="true" fillcolor="#000000" stroked="false">
                <v:path arrowok="t"/>
                <v:fill type="solid"/>
              </v:shape>
            </v:group>
            <v:group style="position:absolute;left:4117;top:1988;width:10;height:20" coordorigin="4117,1988" coordsize="10,20">
              <v:shape style="position:absolute;left:4117;top:1988;width:10;height:20" coordorigin="4117,1988" coordsize="10,20" path="m4117,2007l4127,2007,4127,1988,4117,1988,4117,2007xe" filled="true" fillcolor="#000000" stroked="false">
                <v:path arrowok="t"/>
                <v:fill type="solid"/>
              </v:shape>
            </v:group>
            <v:group style="position:absolute;left:4117;top:2007;width:10;height:20" coordorigin="4117,2007" coordsize="10,20">
              <v:shape style="position:absolute;left:4117;top:2007;width:10;height:20" coordorigin="4117,2007" coordsize="10,20" path="m4117,2026l4127,2026,4127,2007,4117,2007,4117,2026xe" filled="true" fillcolor="#000000" stroked="false">
                <v:path arrowok="t"/>
                <v:fill type="solid"/>
              </v:shape>
            </v:group>
            <v:group style="position:absolute;left:4117;top:2026;width:10;height:20" coordorigin="4117,2026" coordsize="10,20">
              <v:shape style="position:absolute;left:4117;top:2026;width:10;height:20" coordorigin="4117,2026" coordsize="10,20" path="m4117,2045l4127,2045,4127,2026,4117,2026,4117,2045xe" filled="true" fillcolor="#000000" stroked="false">
                <v:path arrowok="t"/>
                <v:fill type="solid"/>
              </v:shape>
            </v:group>
            <v:group style="position:absolute;left:4117;top:2045;width:10;height:20" coordorigin="4117,2045" coordsize="10,20">
              <v:shape style="position:absolute;left:4117;top:2045;width:10;height:20" coordorigin="4117,2045" coordsize="10,20" path="m4117,2065l4127,2065,4127,2045,4117,2045,4117,2065xe" filled="true" fillcolor="#000000" stroked="false">
                <v:path arrowok="t"/>
                <v:fill type="solid"/>
              </v:shape>
            </v:group>
            <v:group style="position:absolute;left:4117;top:2065;width:10;height:20" coordorigin="4117,2065" coordsize="10,20">
              <v:shape style="position:absolute;left:4117;top:2065;width:10;height:20" coordorigin="4117,2065" coordsize="10,20" path="m4117,2084l4127,2084,4127,2065,4117,2065,4117,2084xe" filled="true" fillcolor="#000000" stroked="false">
                <v:path arrowok="t"/>
                <v:fill type="solid"/>
              </v:shape>
            </v:group>
            <v:group style="position:absolute;left:4117;top:2084;width:10;height:20" coordorigin="4117,2084" coordsize="10,20">
              <v:shape style="position:absolute;left:4117;top:2084;width:10;height:20" coordorigin="4117,2084" coordsize="10,20" path="m4117,2103l4127,2103,4127,2084,4117,2084,4117,2103xe" filled="true" fillcolor="#000000" stroked="false">
                <v:path arrowok="t"/>
                <v:fill type="solid"/>
              </v:shape>
            </v:group>
            <v:group style="position:absolute;left:4117;top:2103;width:10;height:20" coordorigin="4117,2103" coordsize="10,20">
              <v:shape style="position:absolute;left:4117;top:2103;width:10;height:20" coordorigin="4117,2103" coordsize="10,20" path="m4117,2122l4127,2122,4127,2103,4117,2103,4117,2122xe" filled="true" fillcolor="#000000" stroked="false">
                <v:path arrowok="t"/>
                <v:fill type="solid"/>
              </v:shape>
            </v:group>
            <v:group style="position:absolute;left:4117;top:2122;width:10;height:20" coordorigin="4117,2122" coordsize="10,20">
              <v:shape style="position:absolute;left:4117;top:2122;width:10;height:20" coordorigin="4117,2122" coordsize="10,20" path="m4117,2141l4127,2141,4127,2122,4117,2122,4117,2141xe" filled="true" fillcolor="#000000" stroked="false">
                <v:path arrowok="t"/>
                <v:fill type="solid"/>
              </v:shape>
            </v:group>
            <v:group style="position:absolute;left:4117;top:2141;width:10;height:20" coordorigin="4117,2141" coordsize="10,20">
              <v:shape style="position:absolute;left:4117;top:2141;width:10;height:20" coordorigin="4117,2141" coordsize="10,20" path="m4117,2161l4127,2161,4127,2141,4117,2141,4117,2161xe" filled="true" fillcolor="#000000" stroked="false">
                <v:path arrowok="t"/>
                <v:fill type="solid"/>
              </v:shape>
            </v:group>
            <v:group style="position:absolute;left:4117;top:2161;width:10;height:20" coordorigin="4117,2161" coordsize="10,20">
              <v:shape style="position:absolute;left:4117;top:2161;width:10;height:20" coordorigin="4117,2161" coordsize="10,20" path="m4117,2180l4127,2180,4127,2161,4117,2161,4117,2180xe" filled="true" fillcolor="#000000" stroked="false">
                <v:path arrowok="t"/>
                <v:fill type="solid"/>
              </v:shape>
            </v:group>
            <v:group style="position:absolute;left:4117;top:2180;width:10;height:20" coordorigin="4117,2180" coordsize="10,20">
              <v:shape style="position:absolute;left:4117;top:2180;width:10;height:20" coordorigin="4117,2180" coordsize="10,20" path="m4117,2199l4127,2199,4127,2180,4117,2180,4117,2199xe" filled="true" fillcolor="#000000" stroked="false">
                <v:path arrowok="t"/>
                <v:fill type="solid"/>
              </v:shape>
            </v:group>
            <v:group style="position:absolute;left:4117;top:2199;width:10;height:20" coordorigin="4117,2199" coordsize="10,20">
              <v:shape style="position:absolute;left:4117;top:2199;width:10;height:20" coordorigin="4117,2199" coordsize="10,20" path="m4117,2218l4127,2218,4127,2199,4117,2199,4117,2218xe" filled="true" fillcolor="#000000" stroked="false">
                <v:path arrowok="t"/>
                <v:fill type="solid"/>
              </v:shape>
            </v:group>
            <v:group style="position:absolute;left:4117;top:2218;width:10;height:20" coordorigin="4117,2218" coordsize="10,20">
              <v:shape style="position:absolute;left:4117;top:2218;width:10;height:20" coordorigin="4117,2218" coordsize="10,20" path="m4117,2237l4127,2237,4127,2218,4117,2218,4117,2237xe" filled="true" fillcolor="#000000" stroked="false">
                <v:path arrowok="t"/>
                <v:fill type="solid"/>
              </v:shape>
            </v:group>
            <v:group style="position:absolute;left:4117;top:2237;width:10;height:20" coordorigin="4117,2237" coordsize="10,20">
              <v:shape style="position:absolute;left:4117;top:2237;width:10;height:20" coordorigin="4117,2237" coordsize="10,20" path="m4117,2257l4127,2257,4127,2237,4117,2237,4117,2257xe" filled="true" fillcolor="#000000" stroked="false">
                <v:path arrowok="t"/>
                <v:fill type="solid"/>
              </v:shape>
            </v:group>
            <v:group style="position:absolute;left:4117;top:2257;width:10;height:20" coordorigin="4117,2257" coordsize="10,20">
              <v:shape style="position:absolute;left:4117;top:2257;width:10;height:20" coordorigin="4117,2257" coordsize="10,20" path="m4117,2276l4127,2276,4127,2257,4117,2257,4117,2276xe" filled="true" fillcolor="#000000" stroked="false">
                <v:path arrowok="t"/>
                <v:fill type="solid"/>
              </v:shape>
            </v:group>
            <v:group style="position:absolute;left:4117;top:2276;width:10;height:20" coordorigin="4117,2276" coordsize="10,20">
              <v:shape style="position:absolute;left:4117;top:2276;width:10;height:20" coordorigin="4117,2276" coordsize="10,20" path="m4117,2295l4127,2295,4127,2276,4117,2276,4117,2295xe" filled="true" fillcolor="#000000" stroked="false">
                <v:path arrowok="t"/>
                <v:fill type="solid"/>
              </v:shape>
            </v:group>
            <v:group style="position:absolute;left:4117;top:2295;width:10;height:20" coordorigin="4117,2295" coordsize="10,20">
              <v:shape style="position:absolute;left:4117;top:2295;width:10;height:20" coordorigin="4117,2295" coordsize="10,20" path="m4117,2314l4127,2314,4127,2295,4117,2295,4117,2314xe" filled="true" fillcolor="#000000" stroked="false">
                <v:path arrowok="t"/>
                <v:fill type="solid"/>
              </v:shape>
            </v:group>
            <v:group style="position:absolute;left:4117;top:2314;width:10;height:20" coordorigin="4117,2314" coordsize="10,20">
              <v:shape style="position:absolute;left:4117;top:2314;width:10;height:20" coordorigin="4117,2314" coordsize="10,20" path="m4117,2333l4127,2333,4127,2314,4117,2314,4117,2333xe" filled="true" fillcolor="#000000" stroked="false">
                <v:path arrowok="t"/>
                <v:fill type="solid"/>
              </v:shape>
            </v:group>
            <v:group style="position:absolute;left:4117;top:2333;width:10;height:20" coordorigin="4117,2333" coordsize="10,20">
              <v:shape style="position:absolute;left:4117;top:2333;width:10;height:20" coordorigin="4117,2333" coordsize="10,20" path="m4117,2353l4127,2353,4127,2333,4117,2333,4117,2353xe" filled="true" fillcolor="#000000" stroked="false">
                <v:path arrowok="t"/>
                <v:fill type="solid"/>
              </v:shape>
            </v:group>
            <v:group style="position:absolute;left:4117;top:2353;width:10;height:20" coordorigin="4117,2353" coordsize="10,20">
              <v:shape style="position:absolute;left:4117;top:2353;width:10;height:20" coordorigin="4117,2353" coordsize="10,20" path="m4117,2372l4127,2372,4127,2353,4117,2353,4117,2372xe" filled="true" fillcolor="#000000" stroked="false">
                <v:path arrowok="t"/>
                <v:fill type="solid"/>
              </v:shape>
            </v:group>
            <v:group style="position:absolute;left:4117;top:2372;width:10;height:20" coordorigin="4117,2372" coordsize="10,20">
              <v:shape style="position:absolute;left:4117;top:2372;width:10;height:20" coordorigin="4117,2372" coordsize="10,20" path="m4117,2391l4127,2391,4127,2372,4117,2372,4117,2391xe" filled="true" fillcolor="#000000" stroked="false">
                <v:path arrowok="t"/>
                <v:fill type="solid"/>
              </v:shape>
            </v:group>
            <v:group style="position:absolute;left:4117;top:2391;width:10;height:20" coordorigin="4117,2391" coordsize="10,20">
              <v:shape style="position:absolute;left:4117;top:2391;width:10;height:20" coordorigin="4117,2391" coordsize="10,20" path="m4117,2410l4127,2410,4127,2391,4117,2391,4117,2410xe" filled="true" fillcolor="#000000" stroked="false">
                <v:path arrowok="t"/>
                <v:fill type="solid"/>
              </v:shape>
            </v:group>
            <v:group style="position:absolute;left:4117;top:2410;width:10;height:20" coordorigin="4117,2410" coordsize="10,20">
              <v:shape style="position:absolute;left:4117;top:2410;width:10;height:20" coordorigin="4117,2410" coordsize="10,20" path="m4117,2429l4127,2429,4127,2410,4117,2410,4117,2429xe" filled="true" fillcolor="#000000" stroked="false">
                <v:path arrowok="t"/>
                <v:fill type="solid"/>
              </v:shape>
            </v:group>
            <v:group style="position:absolute;left:4117;top:2429;width:10;height:20" coordorigin="4117,2429" coordsize="10,20">
              <v:shape style="position:absolute;left:4117;top:2429;width:10;height:20" coordorigin="4117,2429" coordsize="10,20" path="m4117,2449l4127,2449,4127,2429,4117,2429,4117,2449xe" filled="true" fillcolor="#000000" stroked="false">
                <v:path arrowok="t"/>
                <v:fill type="solid"/>
              </v:shape>
            </v:group>
            <v:group style="position:absolute;left:4117;top:2449;width:10;height:20" coordorigin="4117,2449" coordsize="10,20">
              <v:shape style="position:absolute;left:4117;top:2449;width:10;height:20" coordorigin="4117,2449" coordsize="10,20" path="m4117,2468l4127,2468,4127,2449,4117,2449,4117,2468xe" filled="true" fillcolor="#000000" stroked="false">
                <v:path arrowok="t"/>
                <v:fill type="solid"/>
              </v:shape>
            </v:group>
            <v:group style="position:absolute;left:4117;top:2468;width:10;height:20" coordorigin="4117,2468" coordsize="10,20">
              <v:shape style="position:absolute;left:4117;top:2468;width:10;height:20" coordorigin="4117,2468" coordsize="10,20" path="m4117,2487l4127,2487,4127,2468,4117,2468,4117,2487xe" filled="true" fillcolor="#000000" stroked="false">
                <v:path arrowok="t"/>
                <v:fill type="solid"/>
              </v:shape>
            </v:group>
            <v:group style="position:absolute;left:4117;top:2487;width:10;height:20" coordorigin="4117,2487" coordsize="10,20">
              <v:shape style="position:absolute;left:4117;top:2487;width:10;height:20" coordorigin="4117,2487" coordsize="10,20" path="m4117,2506l4127,2506,4127,2487,4117,2487,4117,2506xe" filled="true" fillcolor="#000000" stroked="false">
                <v:path arrowok="t"/>
                <v:fill type="solid"/>
              </v:shape>
            </v:group>
            <v:group style="position:absolute;left:4117;top:2506;width:10;height:20" coordorigin="4117,2506" coordsize="10,20">
              <v:shape style="position:absolute;left:4117;top:2506;width:10;height:20" coordorigin="4117,2506" coordsize="10,20" path="m4117,2525l4127,2525,4127,2506,4117,2506,4117,2525xe" filled="true" fillcolor="#000000" stroked="false">
                <v:path arrowok="t"/>
                <v:fill type="solid"/>
              </v:shape>
            </v:group>
            <v:group style="position:absolute;left:4117;top:2525;width:10;height:20" coordorigin="4117,2525" coordsize="10,20">
              <v:shape style="position:absolute;left:4117;top:2525;width:10;height:20" coordorigin="4117,2525" coordsize="10,20" path="m4117,2545l4127,2545,4127,2525,4117,2525,4117,2545xe" filled="true" fillcolor="#000000" stroked="false">
                <v:path arrowok="t"/>
                <v:fill type="solid"/>
              </v:shape>
            </v:group>
            <v:group style="position:absolute;left:4117;top:2545;width:10;height:20" coordorigin="4117,2545" coordsize="10,20">
              <v:shape style="position:absolute;left:4117;top:2545;width:10;height:20" coordorigin="4117,2545" coordsize="10,20" path="m4117,2564l4127,2564,4127,2545,4117,2545,4117,2564xe" filled="true" fillcolor="#000000" stroked="false">
                <v:path arrowok="t"/>
                <v:fill type="solid"/>
              </v:shape>
            </v:group>
            <v:group style="position:absolute;left:4117;top:2564;width:10;height:20" coordorigin="4117,2564" coordsize="10,20">
              <v:shape style="position:absolute;left:4117;top:2564;width:10;height:20" coordorigin="4117,2564" coordsize="10,20" path="m4117,2583l4127,2583,4127,2564,4117,2564,4117,2583xe" filled="true" fillcolor="#000000" stroked="false">
                <v:path arrowok="t"/>
                <v:fill type="solid"/>
              </v:shape>
            </v:group>
            <v:group style="position:absolute;left:4117;top:2583;width:10;height:20" coordorigin="4117,2583" coordsize="10,20">
              <v:shape style="position:absolute;left:4117;top:2583;width:10;height:20" coordorigin="4117,2583" coordsize="10,20" path="m4117,2602l4127,2602,4127,2583,4117,2583,4117,2602xe" filled="true" fillcolor="#000000" stroked="false">
                <v:path arrowok="t"/>
                <v:fill type="solid"/>
              </v:shape>
            </v:group>
            <v:group style="position:absolute;left:4117;top:2602;width:10;height:20" coordorigin="4117,2602" coordsize="10,20">
              <v:shape style="position:absolute;left:4117;top:2602;width:10;height:20" coordorigin="4117,2602" coordsize="10,20" path="m4117,2621l4127,2621,4127,2602,4117,2602,4117,2621xe" filled="true" fillcolor="#000000" stroked="false">
                <v:path arrowok="t"/>
                <v:fill type="solid"/>
              </v:shape>
            </v:group>
            <v:group style="position:absolute;left:4117;top:2621;width:10;height:20" coordorigin="4117,2621" coordsize="10,20">
              <v:shape style="position:absolute;left:4117;top:2621;width:10;height:20" coordorigin="4117,2621" coordsize="10,20" path="m4117,2641l4127,2641,4127,2621,4117,2621,4117,2641xe" filled="true" fillcolor="#000000" stroked="false">
                <v:path arrowok="t"/>
                <v:fill type="solid"/>
              </v:shape>
            </v:group>
            <v:group style="position:absolute;left:4117;top:2641;width:10;height:20" coordorigin="4117,2641" coordsize="10,20">
              <v:shape style="position:absolute;left:4117;top:2641;width:10;height:20" coordorigin="4117,2641" coordsize="10,20" path="m4117,2660l4127,2660,4127,2641,4117,2641,4117,2660xe" filled="true" fillcolor="#000000" stroked="false">
                <v:path arrowok="t"/>
                <v:fill type="solid"/>
              </v:shape>
            </v:group>
            <v:group style="position:absolute;left:4117;top:2660;width:10;height:20" coordorigin="4117,2660" coordsize="10,20">
              <v:shape style="position:absolute;left:4117;top:2660;width:10;height:20" coordorigin="4117,2660" coordsize="10,20" path="m4117,2679l4127,2679,4127,2660,4117,2660,4117,2679xe" filled="true" fillcolor="#000000" stroked="false">
                <v:path arrowok="t"/>
                <v:fill type="solid"/>
              </v:shape>
            </v:group>
            <v:group style="position:absolute;left:4117;top:2679;width:10;height:20" coordorigin="4117,2679" coordsize="10,20">
              <v:shape style="position:absolute;left:4117;top:2679;width:10;height:20" coordorigin="4117,2679" coordsize="10,20" path="m4117,2698l4127,2698,4127,2679,4117,2679,4117,2698xe" filled="true" fillcolor="#000000" stroked="false">
                <v:path arrowok="t"/>
                <v:fill type="solid"/>
              </v:shape>
            </v:group>
            <v:group style="position:absolute;left:4117;top:2698;width:10;height:20" coordorigin="4117,2698" coordsize="10,20">
              <v:shape style="position:absolute;left:4117;top:2698;width:10;height:20" coordorigin="4117,2698" coordsize="10,20" path="m4117,2717l4127,2717,4127,2698,4117,2698,4117,2717xe" filled="true" fillcolor="#000000" stroked="false">
                <v:path arrowok="t"/>
                <v:fill type="solid"/>
              </v:shape>
            </v:group>
            <v:group style="position:absolute;left:4117;top:2717;width:10;height:20" coordorigin="4117,2717" coordsize="10,20">
              <v:shape style="position:absolute;left:4117;top:2717;width:10;height:20" coordorigin="4117,2717" coordsize="10,20" path="m4117,2737l4127,2737,4127,2717,4117,2717,4117,2737xe" filled="true" fillcolor="#000000" stroked="false">
                <v:path arrowok="t"/>
                <v:fill type="solid"/>
              </v:shape>
            </v:group>
            <v:group style="position:absolute;left:4117;top:2737;width:10;height:20" coordorigin="4117,2737" coordsize="10,20">
              <v:shape style="position:absolute;left:4117;top:2737;width:10;height:20" coordorigin="4117,2737" coordsize="10,20" path="m4117,2756l4127,2756,4127,2737,4117,2737,4117,2756xe" filled="true" fillcolor="#000000" stroked="false">
                <v:path arrowok="t"/>
                <v:fill type="solid"/>
              </v:shape>
            </v:group>
            <v:group style="position:absolute;left:4117;top:2756;width:10;height:20" coordorigin="4117,2756" coordsize="10,20">
              <v:shape style="position:absolute;left:4117;top:2756;width:10;height:20" coordorigin="4117,2756" coordsize="10,20" path="m4117,2775l4127,2775,4127,2756,4117,2756,4117,2775xe" filled="true" fillcolor="#000000" stroked="false">
                <v:path arrowok="t"/>
                <v:fill type="solid"/>
              </v:shape>
            </v:group>
            <v:group style="position:absolute;left:4117;top:2775;width:10;height:20" coordorigin="4117,2775" coordsize="10,20">
              <v:shape style="position:absolute;left:4117;top:2775;width:10;height:20" coordorigin="4117,2775" coordsize="10,20" path="m4117,2794l4127,2794,4127,2775,4117,2775,4117,2794xe" filled="true" fillcolor="#000000" stroked="false">
                <v:path arrowok="t"/>
                <v:fill type="solid"/>
              </v:shape>
            </v:group>
            <v:group style="position:absolute;left:4117;top:2794;width:10;height:20" coordorigin="4117,2794" coordsize="10,20">
              <v:shape style="position:absolute;left:4117;top:2794;width:10;height:20" coordorigin="4117,2794" coordsize="10,20" path="m4117,2813l4127,2813,4127,2794,4117,2794,4117,2813xe" filled="true" fillcolor="#000000" stroked="false">
                <v:path arrowok="t"/>
                <v:fill type="solid"/>
              </v:shape>
            </v:group>
            <v:group style="position:absolute;left:4117;top:2813;width:10;height:20" coordorigin="4117,2813" coordsize="10,20">
              <v:shape style="position:absolute;left:4117;top:2813;width:10;height:20" coordorigin="4117,2813" coordsize="10,20" path="m4117,2833l4127,2833,4127,2813,4117,2813,4117,2833xe" filled="true" fillcolor="#000000" stroked="false">
                <v:path arrowok="t"/>
                <v:fill type="solid"/>
              </v:shape>
            </v:group>
            <v:group style="position:absolute;left:4117;top:2833;width:10;height:20" coordorigin="4117,2833" coordsize="10,20">
              <v:shape style="position:absolute;left:4117;top:2833;width:10;height:20" coordorigin="4117,2833" coordsize="10,20" path="m4117,2852l4127,2852,4127,2833,4117,2833,4117,2852xe" filled="true" fillcolor="#000000" stroked="false">
                <v:path arrowok="t"/>
                <v:fill type="solid"/>
              </v:shape>
            </v:group>
            <v:group style="position:absolute;left:4117;top:2852;width:10;height:20" coordorigin="4117,2852" coordsize="10,20">
              <v:shape style="position:absolute;left:4117;top:2852;width:10;height:20" coordorigin="4117,2852" coordsize="10,20" path="m4117,2871l4127,2871,4127,2852,4117,2852,4117,2871xe" filled="true" fillcolor="#000000" stroked="false">
                <v:path arrowok="t"/>
                <v:fill type="solid"/>
              </v:shape>
            </v:group>
            <v:group style="position:absolute;left:4117;top:2871;width:10;height:20" coordorigin="4117,2871" coordsize="10,20">
              <v:shape style="position:absolute;left:4117;top:2871;width:10;height:20" coordorigin="4117,2871" coordsize="10,20" path="m4117,2890l4127,2890,4127,2871,4117,2871,4117,2890xe" filled="true" fillcolor="#000000" stroked="false">
                <v:path arrowok="t"/>
                <v:fill type="solid"/>
              </v:shape>
            </v:group>
            <v:group style="position:absolute;left:4117;top:2890;width:10;height:20" coordorigin="4117,2890" coordsize="10,20">
              <v:shape style="position:absolute;left:4117;top:2890;width:10;height:20" coordorigin="4117,2890" coordsize="10,20" path="m4117,2909l4127,2909,4127,2890,4117,2890,4117,2909xe" filled="true" fillcolor="#000000" stroked="false">
                <v:path arrowok="t"/>
                <v:fill type="solid"/>
              </v:shape>
            </v:group>
            <v:group style="position:absolute;left:4117;top:2909;width:10;height:20" coordorigin="4117,2909" coordsize="10,20">
              <v:shape style="position:absolute;left:4117;top:2909;width:10;height:20" coordorigin="4117,2909" coordsize="10,20" path="m4117,2929l4127,2929,4127,2909,4117,2909,4117,2929xe" filled="true" fillcolor="#000000" stroked="false">
                <v:path arrowok="t"/>
                <v:fill type="solid"/>
              </v:shape>
            </v:group>
            <v:group style="position:absolute;left:4117;top:2929;width:10;height:20" coordorigin="4117,2929" coordsize="10,20">
              <v:shape style="position:absolute;left:4117;top:2929;width:10;height:20" coordorigin="4117,2929" coordsize="10,20" path="m4117,2948l4127,2948,4127,2929,4117,2929,4117,2948xe" filled="true" fillcolor="#000000" stroked="false">
                <v:path arrowok="t"/>
                <v:fill type="solid"/>
              </v:shape>
            </v:group>
            <v:group style="position:absolute;left:4117;top:2948;width:10;height:20" coordorigin="4117,2948" coordsize="10,20">
              <v:shape style="position:absolute;left:4117;top:2948;width:10;height:20" coordorigin="4117,2948" coordsize="10,20" path="m4117,2967l4127,2967,4127,2948,4117,2948,4117,2967xe" filled="true" fillcolor="#000000" stroked="false">
                <v:path arrowok="t"/>
                <v:fill type="solid"/>
              </v:shape>
            </v:group>
            <v:group style="position:absolute;left:4117;top:2967;width:10;height:20" coordorigin="4117,2967" coordsize="10,20">
              <v:shape style="position:absolute;left:4117;top:2967;width:10;height:20" coordorigin="4117,2967" coordsize="10,20" path="m4117,2986l4127,2986,4127,2967,4117,2967,4117,2986xe" filled="true" fillcolor="#000000" stroked="false">
                <v:path arrowok="t"/>
                <v:fill type="solid"/>
              </v:shape>
            </v:group>
            <v:group style="position:absolute;left:4117;top:2986;width:10;height:20" coordorigin="4117,2986" coordsize="10,20">
              <v:shape style="position:absolute;left:4117;top:2986;width:10;height:20" coordorigin="4117,2986" coordsize="10,20" path="m4117,3005l4127,3005,4127,2986,4117,2986,4117,3005xe" filled="true" fillcolor="#000000" stroked="false">
                <v:path arrowok="t"/>
                <v:fill type="solid"/>
              </v:shape>
            </v:group>
            <v:group style="position:absolute;left:4117;top:3005;width:10;height:20" coordorigin="4117,3005" coordsize="10,20">
              <v:shape style="position:absolute;left:4117;top:3005;width:10;height:20" coordorigin="4117,3005" coordsize="10,20" path="m4117,3025l4127,3025,4127,3005,4117,3005,4117,3025xe" filled="true" fillcolor="#000000" stroked="false">
                <v:path arrowok="t"/>
                <v:fill type="solid"/>
              </v:shape>
            </v:group>
            <v:group style="position:absolute;left:4117;top:3025;width:10;height:20" coordorigin="4117,3025" coordsize="10,20">
              <v:shape style="position:absolute;left:4117;top:3025;width:10;height:20" coordorigin="4117,3025" coordsize="10,20" path="m4117,3044l4127,3044,4127,3025,4117,3025,4117,3044xe" filled="true" fillcolor="#000000" stroked="false">
                <v:path arrowok="t"/>
                <v:fill type="solid"/>
              </v:shape>
            </v:group>
            <v:group style="position:absolute;left:4117;top:3044;width:10;height:20" coordorigin="4117,3044" coordsize="10,20">
              <v:shape style="position:absolute;left:4117;top:3044;width:10;height:20" coordorigin="4117,3044" coordsize="10,20" path="m4117,3063l4127,3063,4127,3044,4117,3044,4117,3063xe" filled="true" fillcolor="#000000" stroked="false">
                <v:path arrowok="t"/>
                <v:fill type="solid"/>
              </v:shape>
            </v:group>
            <v:group style="position:absolute;left:4117;top:3063;width:10;height:20" coordorigin="4117,3063" coordsize="10,20">
              <v:shape style="position:absolute;left:4117;top:3063;width:10;height:20" coordorigin="4117,3063" coordsize="10,20" path="m4117,3082l4127,3082,4127,3063,4117,3063,4117,3082xe" filled="true" fillcolor="#000000" stroked="false">
                <v:path arrowok="t"/>
                <v:fill type="solid"/>
              </v:shape>
            </v:group>
            <v:group style="position:absolute;left:4117;top:3082;width:10;height:20" coordorigin="4117,3082" coordsize="10,20">
              <v:shape style="position:absolute;left:4117;top:3082;width:10;height:20" coordorigin="4117,3082" coordsize="10,20" path="m4117,3101l4127,3101,4127,3082,4117,3082,4117,3101xe" filled="true" fillcolor="#000000" stroked="false">
                <v:path arrowok="t"/>
                <v:fill type="solid"/>
              </v:shape>
            </v:group>
            <v:group style="position:absolute;left:4117;top:3101;width:10;height:20" coordorigin="4117,3101" coordsize="10,20">
              <v:shape style="position:absolute;left:4117;top:3101;width:10;height:20" coordorigin="4117,3101" coordsize="10,20" path="m4117,3121l4127,3121,4127,3101,4117,3101,4117,3121xe" filled="true" fillcolor="#000000" stroked="false">
                <v:path arrowok="t"/>
                <v:fill type="solid"/>
              </v:shape>
            </v:group>
            <v:group style="position:absolute;left:4117;top:3121;width:10;height:20" coordorigin="4117,3121" coordsize="10,20">
              <v:shape style="position:absolute;left:4117;top:3121;width:10;height:20" coordorigin="4117,3121" coordsize="10,20" path="m4117,3140l4127,3140,4127,3121,4117,3121,4117,3140xe" filled="true" fillcolor="#000000" stroked="false">
                <v:path arrowok="t"/>
                <v:fill type="solid"/>
              </v:shape>
            </v:group>
            <v:group style="position:absolute;left:4117;top:3140;width:10;height:20" coordorigin="4117,3140" coordsize="10,20">
              <v:shape style="position:absolute;left:4117;top:3140;width:10;height:20" coordorigin="4117,3140" coordsize="10,20" path="m4117,3159l4127,3159,4127,3140,4117,3140,4117,3159xe" filled="true" fillcolor="#000000" stroked="false">
                <v:path arrowok="t"/>
                <v:fill type="solid"/>
              </v:shape>
            </v:group>
            <v:group style="position:absolute;left:4117;top:3159;width:10;height:20" coordorigin="4117,3159" coordsize="10,20">
              <v:shape style="position:absolute;left:4117;top:3159;width:10;height:20" coordorigin="4117,3159" coordsize="10,20" path="m4117,3178l4127,3178,4127,3159,4117,3159,4117,3178xe" filled="true" fillcolor="#000000" stroked="false">
                <v:path arrowok="t"/>
                <v:fill type="solid"/>
              </v:shape>
            </v:group>
            <v:group style="position:absolute;left:4117;top:3178;width:10;height:20" coordorigin="4117,3178" coordsize="10,20">
              <v:shape style="position:absolute;left:4117;top:3178;width:10;height:20" coordorigin="4117,3178" coordsize="10,20" path="m4117,3197l4127,3197,4127,3178,4117,3178,4117,3197xe" filled="true" fillcolor="#000000" stroked="false">
                <v:path arrowok="t"/>
                <v:fill type="solid"/>
              </v:shape>
            </v:group>
            <v:group style="position:absolute;left:4117;top:3197;width:10;height:20" coordorigin="4117,3197" coordsize="10,20">
              <v:shape style="position:absolute;left:4117;top:3197;width:10;height:20" coordorigin="4117,3197" coordsize="10,20" path="m4117,3217l4127,3217,4127,3197,4117,3197,4117,3217xe" filled="true" fillcolor="#000000" stroked="false">
                <v:path arrowok="t"/>
                <v:fill type="solid"/>
              </v:shape>
            </v:group>
            <v:group style="position:absolute;left:4117;top:3217;width:10;height:20" coordorigin="4117,3217" coordsize="10,20">
              <v:shape style="position:absolute;left:4117;top:3217;width:10;height:20" coordorigin="4117,3217" coordsize="10,20" path="m4117,3236l4127,3236,4127,3217,4117,3217,4117,3236xe" filled="true" fillcolor="#000000" stroked="false">
                <v:path arrowok="t"/>
                <v:fill type="solid"/>
              </v:shape>
            </v:group>
            <v:group style="position:absolute;left:4117;top:3236;width:10;height:20" coordorigin="4117,3236" coordsize="10,20">
              <v:shape style="position:absolute;left:4117;top:3236;width:10;height:20" coordorigin="4117,3236" coordsize="10,20" path="m4117,3255l4127,3255,4127,3236,4117,3236,4117,3255xe" filled="true" fillcolor="#000000" stroked="false">
                <v:path arrowok="t"/>
                <v:fill type="solid"/>
              </v:shape>
            </v:group>
            <v:group style="position:absolute;left:4117;top:3259;width:10;height:2" coordorigin="4117,3259" coordsize="10,2">
              <v:shape style="position:absolute;left:4117;top:3259;width:10;height:2" coordorigin="4117,3259" coordsize="10,0" path="m4117,3259l4127,3259e" filled="false" stroked="true" strokeweight=".36002pt" strokecolor="#000000">
                <v:path arrowok="t"/>
              </v:shape>
            </v:group>
            <v:group style="position:absolute;left:4837;top:1661;width:10;height:20" coordorigin="4837,1661" coordsize="10,20">
              <v:shape style="position:absolute;left:4837;top:1661;width:10;height:20" coordorigin="4837,1661" coordsize="10,20" path="m4837,1680l4847,1680,4847,1661,4837,1661,4837,1680xe" filled="true" fillcolor="#000000" stroked="false">
                <v:path arrowok="t"/>
                <v:fill type="solid"/>
              </v:shape>
            </v:group>
            <v:group style="position:absolute;left:4837;top:1680;width:10;height:20" coordorigin="4837,1680" coordsize="10,20">
              <v:shape style="position:absolute;left:4837;top:1680;width:10;height:20" coordorigin="4837,1680" coordsize="10,20" path="m4837,1699l4847,1699,4847,1680,4837,1680,4837,1699xe" filled="true" fillcolor="#000000" stroked="false">
                <v:path arrowok="t"/>
                <v:fill type="solid"/>
              </v:shape>
            </v:group>
            <v:group style="position:absolute;left:4837;top:1699;width:10;height:20" coordorigin="4837,1699" coordsize="10,20">
              <v:shape style="position:absolute;left:4837;top:1699;width:10;height:20" coordorigin="4837,1699" coordsize="10,20" path="m4837,1718l4847,1718,4847,1699,4837,1699,4837,1718xe" filled="true" fillcolor="#000000" stroked="false">
                <v:path arrowok="t"/>
                <v:fill type="solid"/>
              </v:shape>
            </v:group>
            <v:group style="position:absolute;left:4837;top:1718;width:10;height:20" coordorigin="4837,1718" coordsize="10,20">
              <v:shape style="position:absolute;left:4837;top:1718;width:10;height:20" coordorigin="4837,1718" coordsize="10,20" path="m4837,1738l4847,1738,4847,1718,4837,1718,4837,1738xe" filled="true" fillcolor="#000000" stroked="false">
                <v:path arrowok="t"/>
                <v:fill type="solid"/>
              </v:shape>
            </v:group>
            <v:group style="position:absolute;left:4837;top:1738;width:10;height:20" coordorigin="4837,1738" coordsize="10,20">
              <v:shape style="position:absolute;left:4837;top:1738;width:10;height:20" coordorigin="4837,1738" coordsize="10,20" path="m4837,1757l4847,1757,4847,1738,4837,1738,4837,1757xe" filled="true" fillcolor="#000000" stroked="false">
                <v:path arrowok="t"/>
                <v:fill type="solid"/>
              </v:shape>
            </v:group>
            <v:group style="position:absolute;left:4837;top:1757;width:10;height:20" coordorigin="4837,1757" coordsize="10,20">
              <v:shape style="position:absolute;left:4837;top:1757;width:10;height:20" coordorigin="4837,1757" coordsize="10,20" path="m4837,1776l4847,1776,4847,1757,4837,1757,4837,1776xe" filled="true" fillcolor="#000000" stroked="false">
                <v:path arrowok="t"/>
                <v:fill type="solid"/>
              </v:shape>
            </v:group>
            <v:group style="position:absolute;left:4837;top:1776;width:10;height:20" coordorigin="4837,1776" coordsize="10,20">
              <v:shape style="position:absolute;left:4837;top:1776;width:10;height:20" coordorigin="4837,1776" coordsize="10,20" path="m4837,1795l4847,1795,4847,1776,4837,1776,4837,1795xe" filled="true" fillcolor="#000000" stroked="false">
                <v:path arrowok="t"/>
                <v:fill type="solid"/>
              </v:shape>
            </v:group>
            <v:group style="position:absolute;left:4837;top:1795;width:10;height:20" coordorigin="4837,1795" coordsize="10,20">
              <v:shape style="position:absolute;left:4837;top:1795;width:10;height:20" coordorigin="4837,1795" coordsize="10,20" path="m4837,1814l4847,1814,4847,1795,4837,1795,4837,1814xe" filled="true" fillcolor="#000000" stroked="false">
                <v:path arrowok="t"/>
                <v:fill type="solid"/>
              </v:shape>
            </v:group>
            <v:group style="position:absolute;left:4837;top:1814;width:10;height:20" coordorigin="4837,1814" coordsize="10,20">
              <v:shape style="position:absolute;left:4837;top:1814;width:10;height:20" coordorigin="4837,1814" coordsize="10,20" path="m4837,1834l4847,1834,4847,1814,4837,1814,4837,1834xe" filled="true" fillcolor="#000000" stroked="false">
                <v:path arrowok="t"/>
                <v:fill type="solid"/>
              </v:shape>
            </v:group>
            <v:group style="position:absolute;left:4837;top:1834;width:10;height:20" coordorigin="4837,1834" coordsize="10,20">
              <v:shape style="position:absolute;left:4837;top:1834;width:10;height:20" coordorigin="4837,1834" coordsize="10,20" path="m4837,1853l4847,1853,4847,1834,4837,1834,4837,1853xe" filled="true" fillcolor="#000000" stroked="false">
                <v:path arrowok="t"/>
                <v:fill type="solid"/>
              </v:shape>
            </v:group>
            <v:group style="position:absolute;left:4837;top:1853;width:10;height:20" coordorigin="4837,1853" coordsize="10,20">
              <v:shape style="position:absolute;left:4837;top:1853;width:10;height:20" coordorigin="4837,1853" coordsize="10,20" path="m4837,1872l4847,1872,4847,1853,4837,1853,4837,1872xe" filled="true" fillcolor="#000000" stroked="false">
                <v:path arrowok="t"/>
                <v:fill type="solid"/>
              </v:shape>
            </v:group>
            <v:group style="position:absolute;left:4837;top:1872;width:10;height:20" coordorigin="4837,1872" coordsize="10,20">
              <v:shape style="position:absolute;left:4837;top:1872;width:10;height:20" coordorigin="4837,1872" coordsize="10,20" path="m4837,1891l4847,1891,4847,1872,4837,1872,4837,1891xe" filled="true" fillcolor="#000000" stroked="false">
                <v:path arrowok="t"/>
                <v:fill type="solid"/>
              </v:shape>
            </v:group>
            <v:group style="position:absolute;left:4837;top:1891;width:10;height:20" coordorigin="4837,1891" coordsize="10,20">
              <v:shape style="position:absolute;left:4837;top:1891;width:10;height:20" coordorigin="4837,1891" coordsize="10,20" path="m4837,1911l4847,1911,4847,1891,4837,1891,4837,1911xe" filled="true" fillcolor="#000000" stroked="false">
                <v:path arrowok="t"/>
                <v:fill type="solid"/>
              </v:shape>
            </v:group>
            <v:group style="position:absolute;left:4837;top:1911;width:10;height:20" coordorigin="4837,1911" coordsize="10,20">
              <v:shape style="position:absolute;left:4837;top:1911;width:10;height:20" coordorigin="4837,1911" coordsize="10,20" path="m4837,1930l4847,1930,4847,1911,4837,1911,4837,1930xe" filled="true" fillcolor="#000000" stroked="false">
                <v:path arrowok="t"/>
                <v:fill type="solid"/>
              </v:shape>
            </v:group>
            <v:group style="position:absolute;left:4837;top:1930;width:10;height:20" coordorigin="4837,1930" coordsize="10,20">
              <v:shape style="position:absolute;left:4837;top:1930;width:10;height:20" coordorigin="4837,1930" coordsize="10,20" path="m4837,1949l4847,1949,4847,1930,4837,1930,4837,1949xe" filled="true" fillcolor="#000000" stroked="false">
                <v:path arrowok="t"/>
                <v:fill type="solid"/>
              </v:shape>
            </v:group>
            <v:group style="position:absolute;left:4837;top:1949;width:10;height:20" coordorigin="4837,1949" coordsize="10,20">
              <v:shape style="position:absolute;left:4837;top:1949;width:10;height:20" coordorigin="4837,1949" coordsize="10,20" path="m4837,1969l4847,1969,4847,1949,4837,1949,4837,1969xe" filled="true" fillcolor="#000000" stroked="false">
                <v:path arrowok="t"/>
                <v:fill type="solid"/>
              </v:shape>
            </v:group>
            <v:group style="position:absolute;left:4837;top:1969;width:10;height:20" coordorigin="4837,1969" coordsize="10,20">
              <v:shape style="position:absolute;left:4837;top:1969;width:10;height:20" coordorigin="4837,1969" coordsize="10,20" path="m4837,1988l4847,1988,4847,1969,4837,1969,4837,1988xe" filled="true" fillcolor="#000000" stroked="false">
                <v:path arrowok="t"/>
                <v:fill type="solid"/>
              </v:shape>
            </v:group>
            <v:group style="position:absolute;left:4837;top:1988;width:10;height:20" coordorigin="4837,1988" coordsize="10,20">
              <v:shape style="position:absolute;left:4837;top:1988;width:10;height:20" coordorigin="4837,1988" coordsize="10,20" path="m4837,2007l4847,2007,4847,1988,4837,1988,4837,2007xe" filled="true" fillcolor="#000000" stroked="false">
                <v:path arrowok="t"/>
                <v:fill type="solid"/>
              </v:shape>
            </v:group>
            <v:group style="position:absolute;left:4837;top:2007;width:10;height:20" coordorigin="4837,2007" coordsize="10,20">
              <v:shape style="position:absolute;left:4837;top:2007;width:10;height:20" coordorigin="4837,2007" coordsize="10,20" path="m4837,2026l4847,2026,4847,2007,4837,2007,4837,2026xe" filled="true" fillcolor="#000000" stroked="false">
                <v:path arrowok="t"/>
                <v:fill type="solid"/>
              </v:shape>
            </v:group>
            <v:group style="position:absolute;left:4837;top:2026;width:10;height:20" coordorigin="4837,2026" coordsize="10,20">
              <v:shape style="position:absolute;left:4837;top:2026;width:10;height:20" coordorigin="4837,2026" coordsize="10,20" path="m4837,2045l4847,2045,4847,2026,4837,2026,4837,2045xe" filled="true" fillcolor="#000000" stroked="false">
                <v:path arrowok="t"/>
                <v:fill type="solid"/>
              </v:shape>
            </v:group>
            <v:group style="position:absolute;left:4837;top:2045;width:10;height:20" coordorigin="4837,2045" coordsize="10,20">
              <v:shape style="position:absolute;left:4837;top:2045;width:10;height:20" coordorigin="4837,2045" coordsize="10,20" path="m4837,2065l4847,2065,4847,2045,4837,2045,4837,2065xe" filled="true" fillcolor="#000000" stroked="false">
                <v:path arrowok="t"/>
                <v:fill type="solid"/>
              </v:shape>
            </v:group>
            <v:group style="position:absolute;left:4837;top:2065;width:10;height:20" coordorigin="4837,2065" coordsize="10,20">
              <v:shape style="position:absolute;left:4837;top:2065;width:10;height:20" coordorigin="4837,2065" coordsize="10,20" path="m4837,2084l4847,2084,4847,2065,4837,2065,4837,2084xe" filled="true" fillcolor="#000000" stroked="false">
                <v:path arrowok="t"/>
                <v:fill type="solid"/>
              </v:shape>
            </v:group>
            <v:group style="position:absolute;left:4837;top:2084;width:10;height:20" coordorigin="4837,2084" coordsize="10,20">
              <v:shape style="position:absolute;left:4837;top:2084;width:10;height:20" coordorigin="4837,2084" coordsize="10,20" path="m4837,2103l4847,2103,4847,2084,4837,2084,4837,2103xe" filled="true" fillcolor="#000000" stroked="false">
                <v:path arrowok="t"/>
                <v:fill type="solid"/>
              </v:shape>
            </v:group>
            <v:group style="position:absolute;left:4837;top:2103;width:10;height:20" coordorigin="4837,2103" coordsize="10,20">
              <v:shape style="position:absolute;left:4837;top:2103;width:10;height:20" coordorigin="4837,2103" coordsize="10,20" path="m4837,2122l4847,2122,4847,2103,4837,2103,4837,2122xe" filled="true" fillcolor="#000000" stroked="false">
                <v:path arrowok="t"/>
                <v:fill type="solid"/>
              </v:shape>
            </v:group>
            <v:group style="position:absolute;left:4837;top:2122;width:10;height:20" coordorigin="4837,2122" coordsize="10,20">
              <v:shape style="position:absolute;left:4837;top:2122;width:10;height:20" coordorigin="4837,2122" coordsize="10,20" path="m4837,2141l4847,2141,4847,2122,4837,2122,4837,2141xe" filled="true" fillcolor="#000000" stroked="false">
                <v:path arrowok="t"/>
                <v:fill type="solid"/>
              </v:shape>
            </v:group>
            <v:group style="position:absolute;left:4837;top:2141;width:10;height:20" coordorigin="4837,2141" coordsize="10,20">
              <v:shape style="position:absolute;left:4837;top:2141;width:10;height:20" coordorigin="4837,2141" coordsize="10,20" path="m4837,2161l4847,2161,4847,2141,4837,2141,4837,2161xe" filled="true" fillcolor="#000000" stroked="false">
                <v:path arrowok="t"/>
                <v:fill type="solid"/>
              </v:shape>
            </v:group>
            <v:group style="position:absolute;left:4837;top:2161;width:10;height:20" coordorigin="4837,2161" coordsize="10,20">
              <v:shape style="position:absolute;left:4837;top:2161;width:10;height:20" coordorigin="4837,2161" coordsize="10,20" path="m4837,2180l4847,2180,4847,2161,4837,2161,4837,2180xe" filled="true" fillcolor="#000000" stroked="false">
                <v:path arrowok="t"/>
                <v:fill type="solid"/>
              </v:shape>
            </v:group>
            <v:group style="position:absolute;left:4837;top:2180;width:10;height:20" coordorigin="4837,2180" coordsize="10,20">
              <v:shape style="position:absolute;left:4837;top:2180;width:10;height:20" coordorigin="4837,2180" coordsize="10,20" path="m4837,2199l4847,2199,4847,2180,4837,2180,4837,2199xe" filled="true" fillcolor="#000000" stroked="false">
                <v:path arrowok="t"/>
                <v:fill type="solid"/>
              </v:shape>
            </v:group>
            <v:group style="position:absolute;left:4837;top:2199;width:10;height:20" coordorigin="4837,2199" coordsize="10,20">
              <v:shape style="position:absolute;left:4837;top:2199;width:10;height:20" coordorigin="4837,2199" coordsize="10,20" path="m4837,2218l4847,2218,4847,2199,4837,2199,4837,2218xe" filled="true" fillcolor="#000000" stroked="false">
                <v:path arrowok="t"/>
                <v:fill type="solid"/>
              </v:shape>
            </v:group>
            <v:group style="position:absolute;left:4837;top:2218;width:10;height:20" coordorigin="4837,2218" coordsize="10,20">
              <v:shape style="position:absolute;left:4837;top:2218;width:10;height:20" coordorigin="4837,2218" coordsize="10,20" path="m4837,2237l4847,2237,4847,2218,4837,2218,4837,2237xe" filled="true" fillcolor="#000000" stroked="false">
                <v:path arrowok="t"/>
                <v:fill type="solid"/>
              </v:shape>
            </v:group>
            <v:group style="position:absolute;left:4837;top:2237;width:10;height:20" coordorigin="4837,2237" coordsize="10,20">
              <v:shape style="position:absolute;left:4837;top:2237;width:10;height:20" coordorigin="4837,2237" coordsize="10,20" path="m4837,2257l4847,2257,4847,2237,4837,2237,4837,2257xe" filled="true" fillcolor="#000000" stroked="false">
                <v:path arrowok="t"/>
                <v:fill type="solid"/>
              </v:shape>
            </v:group>
            <v:group style="position:absolute;left:4837;top:2257;width:10;height:20" coordorigin="4837,2257" coordsize="10,20">
              <v:shape style="position:absolute;left:4837;top:2257;width:10;height:20" coordorigin="4837,2257" coordsize="10,20" path="m4837,2276l4847,2276,4847,2257,4837,2257,4837,2276xe" filled="true" fillcolor="#000000" stroked="false">
                <v:path arrowok="t"/>
                <v:fill type="solid"/>
              </v:shape>
            </v:group>
            <v:group style="position:absolute;left:4837;top:2276;width:10;height:20" coordorigin="4837,2276" coordsize="10,20">
              <v:shape style="position:absolute;left:4837;top:2276;width:10;height:20" coordorigin="4837,2276" coordsize="10,20" path="m4837,2295l4847,2295,4847,2276,4837,2276,4837,2295xe" filled="true" fillcolor="#000000" stroked="false">
                <v:path arrowok="t"/>
                <v:fill type="solid"/>
              </v:shape>
            </v:group>
            <v:group style="position:absolute;left:4837;top:2295;width:10;height:20" coordorigin="4837,2295" coordsize="10,20">
              <v:shape style="position:absolute;left:4837;top:2295;width:10;height:20" coordorigin="4837,2295" coordsize="10,20" path="m4837,2314l4847,2314,4847,2295,4837,2295,4837,2314xe" filled="true" fillcolor="#000000" stroked="false">
                <v:path arrowok="t"/>
                <v:fill type="solid"/>
              </v:shape>
            </v:group>
            <v:group style="position:absolute;left:4837;top:2314;width:10;height:20" coordorigin="4837,2314" coordsize="10,20">
              <v:shape style="position:absolute;left:4837;top:2314;width:10;height:20" coordorigin="4837,2314" coordsize="10,20" path="m4837,2333l4847,2333,4847,2314,4837,2314,4837,2333xe" filled="true" fillcolor="#000000" stroked="false">
                <v:path arrowok="t"/>
                <v:fill type="solid"/>
              </v:shape>
            </v:group>
            <v:group style="position:absolute;left:4837;top:2333;width:10;height:20" coordorigin="4837,2333" coordsize="10,20">
              <v:shape style="position:absolute;left:4837;top:2333;width:10;height:20" coordorigin="4837,2333" coordsize="10,20" path="m4837,2353l4847,2353,4847,2333,4837,2333,4837,2353xe" filled="true" fillcolor="#000000" stroked="false">
                <v:path arrowok="t"/>
                <v:fill type="solid"/>
              </v:shape>
            </v:group>
            <v:group style="position:absolute;left:4837;top:2353;width:10;height:20" coordorigin="4837,2353" coordsize="10,20">
              <v:shape style="position:absolute;left:4837;top:2353;width:10;height:20" coordorigin="4837,2353" coordsize="10,20" path="m4837,2372l4847,2372,4847,2353,4837,2353,4837,2372xe" filled="true" fillcolor="#000000" stroked="false">
                <v:path arrowok="t"/>
                <v:fill type="solid"/>
              </v:shape>
            </v:group>
            <v:group style="position:absolute;left:4837;top:2372;width:10;height:20" coordorigin="4837,2372" coordsize="10,20">
              <v:shape style="position:absolute;left:4837;top:2372;width:10;height:20" coordorigin="4837,2372" coordsize="10,20" path="m4837,2391l4847,2391,4847,2372,4837,2372,4837,2391xe" filled="true" fillcolor="#000000" stroked="false">
                <v:path arrowok="t"/>
                <v:fill type="solid"/>
              </v:shape>
            </v:group>
            <v:group style="position:absolute;left:4837;top:2391;width:10;height:20" coordorigin="4837,2391" coordsize="10,20">
              <v:shape style="position:absolute;left:4837;top:2391;width:10;height:20" coordorigin="4837,2391" coordsize="10,20" path="m4837,2410l4847,2410,4847,2391,4837,2391,4837,2410xe" filled="true" fillcolor="#000000" stroked="false">
                <v:path arrowok="t"/>
                <v:fill type="solid"/>
              </v:shape>
            </v:group>
            <v:group style="position:absolute;left:4837;top:2410;width:10;height:20" coordorigin="4837,2410" coordsize="10,20">
              <v:shape style="position:absolute;left:4837;top:2410;width:10;height:20" coordorigin="4837,2410" coordsize="10,20" path="m4837,2429l4847,2429,4847,2410,4837,2410,4837,2429xe" filled="true" fillcolor="#000000" stroked="false">
                <v:path arrowok="t"/>
                <v:fill type="solid"/>
              </v:shape>
            </v:group>
            <v:group style="position:absolute;left:4837;top:2429;width:10;height:20" coordorigin="4837,2429" coordsize="10,20">
              <v:shape style="position:absolute;left:4837;top:2429;width:10;height:20" coordorigin="4837,2429" coordsize="10,20" path="m4837,2449l4847,2449,4847,2429,4837,2429,4837,2449xe" filled="true" fillcolor="#000000" stroked="false">
                <v:path arrowok="t"/>
                <v:fill type="solid"/>
              </v:shape>
            </v:group>
            <v:group style="position:absolute;left:4837;top:2449;width:10;height:20" coordorigin="4837,2449" coordsize="10,20">
              <v:shape style="position:absolute;left:4837;top:2449;width:10;height:20" coordorigin="4837,2449" coordsize="10,20" path="m4837,2468l4847,2468,4847,2449,4837,2449,4837,2468xe" filled="true" fillcolor="#000000" stroked="false">
                <v:path arrowok="t"/>
                <v:fill type="solid"/>
              </v:shape>
            </v:group>
            <v:group style="position:absolute;left:4837;top:2468;width:10;height:20" coordorigin="4837,2468" coordsize="10,20">
              <v:shape style="position:absolute;left:4837;top:2468;width:10;height:20" coordorigin="4837,2468" coordsize="10,20" path="m4837,2487l4847,2487,4847,2468,4837,2468,4837,2487xe" filled="true" fillcolor="#000000" stroked="false">
                <v:path arrowok="t"/>
                <v:fill type="solid"/>
              </v:shape>
            </v:group>
            <v:group style="position:absolute;left:4837;top:2487;width:10;height:20" coordorigin="4837,2487" coordsize="10,20">
              <v:shape style="position:absolute;left:4837;top:2487;width:10;height:20" coordorigin="4837,2487" coordsize="10,20" path="m4837,2506l4847,2506,4847,2487,4837,2487,4837,2506xe" filled="true" fillcolor="#000000" stroked="false">
                <v:path arrowok="t"/>
                <v:fill type="solid"/>
              </v:shape>
            </v:group>
            <v:group style="position:absolute;left:4837;top:2506;width:10;height:20" coordorigin="4837,2506" coordsize="10,20">
              <v:shape style="position:absolute;left:4837;top:2506;width:10;height:20" coordorigin="4837,2506" coordsize="10,20" path="m4837,2525l4847,2525,4847,2506,4837,2506,4837,2525xe" filled="true" fillcolor="#000000" stroked="false">
                <v:path arrowok="t"/>
                <v:fill type="solid"/>
              </v:shape>
            </v:group>
            <v:group style="position:absolute;left:4837;top:2525;width:10;height:20" coordorigin="4837,2525" coordsize="10,20">
              <v:shape style="position:absolute;left:4837;top:2525;width:10;height:20" coordorigin="4837,2525" coordsize="10,20" path="m4837,2545l4847,2545,4847,2525,4837,2525,4837,2545xe" filled="true" fillcolor="#000000" stroked="false">
                <v:path arrowok="t"/>
                <v:fill type="solid"/>
              </v:shape>
            </v:group>
            <v:group style="position:absolute;left:4837;top:2545;width:10;height:20" coordorigin="4837,2545" coordsize="10,20">
              <v:shape style="position:absolute;left:4837;top:2545;width:10;height:20" coordorigin="4837,2545" coordsize="10,20" path="m4837,2564l4847,2564,4847,2545,4837,2545,4837,2564xe" filled="true" fillcolor="#000000" stroked="false">
                <v:path arrowok="t"/>
                <v:fill type="solid"/>
              </v:shape>
            </v:group>
            <v:group style="position:absolute;left:4837;top:2564;width:10;height:20" coordorigin="4837,2564" coordsize="10,20">
              <v:shape style="position:absolute;left:4837;top:2564;width:10;height:20" coordorigin="4837,2564" coordsize="10,20" path="m4837,2583l4847,2583,4847,2564,4837,2564,4837,2583xe" filled="true" fillcolor="#000000" stroked="false">
                <v:path arrowok="t"/>
                <v:fill type="solid"/>
              </v:shape>
            </v:group>
            <v:group style="position:absolute;left:4837;top:2583;width:10;height:20" coordorigin="4837,2583" coordsize="10,20">
              <v:shape style="position:absolute;left:4837;top:2583;width:10;height:20" coordorigin="4837,2583" coordsize="10,20" path="m4837,2602l4847,2602,4847,2583,4837,2583,4837,2602xe" filled="true" fillcolor="#000000" stroked="false">
                <v:path arrowok="t"/>
                <v:fill type="solid"/>
              </v:shape>
            </v:group>
            <v:group style="position:absolute;left:4837;top:2602;width:10;height:20" coordorigin="4837,2602" coordsize="10,20">
              <v:shape style="position:absolute;left:4837;top:2602;width:10;height:20" coordorigin="4837,2602" coordsize="10,20" path="m4837,2621l4847,2621,4847,2602,4837,2602,4837,2621xe" filled="true" fillcolor="#000000" stroked="false">
                <v:path arrowok="t"/>
                <v:fill type="solid"/>
              </v:shape>
            </v:group>
            <v:group style="position:absolute;left:4837;top:2621;width:10;height:20" coordorigin="4837,2621" coordsize="10,20">
              <v:shape style="position:absolute;left:4837;top:2621;width:10;height:20" coordorigin="4837,2621" coordsize="10,20" path="m4837,2641l4847,2641,4847,2621,4837,2621,4837,2641xe" filled="true" fillcolor="#000000" stroked="false">
                <v:path arrowok="t"/>
                <v:fill type="solid"/>
              </v:shape>
            </v:group>
            <v:group style="position:absolute;left:4837;top:2641;width:10;height:20" coordorigin="4837,2641" coordsize="10,20">
              <v:shape style="position:absolute;left:4837;top:2641;width:10;height:20" coordorigin="4837,2641" coordsize="10,20" path="m4837,2660l4847,2660,4847,2641,4837,2641,4837,2660xe" filled="true" fillcolor="#000000" stroked="false">
                <v:path arrowok="t"/>
                <v:fill type="solid"/>
              </v:shape>
            </v:group>
            <v:group style="position:absolute;left:4837;top:2660;width:10;height:20" coordorigin="4837,2660" coordsize="10,20">
              <v:shape style="position:absolute;left:4837;top:2660;width:10;height:20" coordorigin="4837,2660" coordsize="10,20" path="m4837,2679l4847,2679,4847,2660,4837,2660,4837,2679xe" filled="true" fillcolor="#000000" stroked="false">
                <v:path arrowok="t"/>
                <v:fill type="solid"/>
              </v:shape>
            </v:group>
            <v:group style="position:absolute;left:4837;top:2679;width:10;height:20" coordorigin="4837,2679" coordsize="10,20">
              <v:shape style="position:absolute;left:4837;top:2679;width:10;height:20" coordorigin="4837,2679" coordsize="10,20" path="m4837,2698l4847,2698,4847,2679,4837,2679,4837,2698xe" filled="true" fillcolor="#000000" stroked="false">
                <v:path arrowok="t"/>
                <v:fill type="solid"/>
              </v:shape>
            </v:group>
            <v:group style="position:absolute;left:4837;top:2698;width:10;height:20" coordorigin="4837,2698" coordsize="10,20">
              <v:shape style="position:absolute;left:4837;top:2698;width:10;height:20" coordorigin="4837,2698" coordsize="10,20" path="m4837,2717l4847,2717,4847,2698,4837,2698,4837,2717xe" filled="true" fillcolor="#000000" stroked="false">
                <v:path arrowok="t"/>
                <v:fill type="solid"/>
              </v:shape>
            </v:group>
            <v:group style="position:absolute;left:4837;top:2717;width:10;height:20" coordorigin="4837,2717" coordsize="10,20">
              <v:shape style="position:absolute;left:4837;top:2717;width:10;height:20" coordorigin="4837,2717" coordsize="10,20" path="m4837,2737l4847,2737,4847,2717,4837,2717,4837,2737xe" filled="true" fillcolor="#000000" stroked="false">
                <v:path arrowok="t"/>
                <v:fill type="solid"/>
              </v:shape>
            </v:group>
            <v:group style="position:absolute;left:4837;top:2737;width:10;height:20" coordorigin="4837,2737" coordsize="10,20">
              <v:shape style="position:absolute;left:4837;top:2737;width:10;height:20" coordorigin="4837,2737" coordsize="10,20" path="m4837,2756l4847,2756,4847,2737,4837,2737,4837,2756xe" filled="true" fillcolor="#000000" stroked="false">
                <v:path arrowok="t"/>
                <v:fill type="solid"/>
              </v:shape>
            </v:group>
            <v:group style="position:absolute;left:4837;top:2756;width:10;height:20" coordorigin="4837,2756" coordsize="10,20">
              <v:shape style="position:absolute;left:4837;top:2756;width:10;height:20" coordorigin="4837,2756" coordsize="10,20" path="m4837,2775l4847,2775,4847,2756,4837,2756,4837,2775xe" filled="true" fillcolor="#000000" stroked="false">
                <v:path arrowok="t"/>
                <v:fill type="solid"/>
              </v:shape>
            </v:group>
            <v:group style="position:absolute;left:4837;top:2775;width:10;height:20" coordorigin="4837,2775" coordsize="10,20">
              <v:shape style="position:absolute;left:4837;top:2775;width:10;height:20" coordorigin="4837,2775" coordsize="10,20" path="m4837,2794l4847,2794,4847,2775,4837,2775,4837,2794xe" filled="true" fillcolor="#000000" stroked="false">
                <v:path arrowok="t"/>
                <v:fill type="solid"/>
              </v:shape>
            </v:group>
            <v:group style="position:absolute;left:4837;top:2794;width:10;height:20" coordorigin="4837,2794" coordsize="10,20">
              <v:shape style="position:absolute;left:4837;top:2794;width:10;height:20" coordorigin="4837,2794" coordsize="10,20" path="m4837,2813l4847,2813,4847,2794,4837,2794,4837,2813xe" filled="true" fillcolor="#000000" stroked="false">
                <v:path arrowok="t"/>
                <v:fill type="solid"/>
              </v:shape>
            </v:group>
            <v:group style="position:absolute;left:4837;top:2813;width:10;height:20" coordorigin="4837,2813" coordsize="10,20">
              <v:shape style="position:absolute;left:4837;top:2813;width:10;height:20" coordorigin="4837,2813" coordsize="10,20" path="m4837,2833l4847,2833,4847,2813,4837,2813,4837,2833xe" filled="true" fillcolor="#000000" stroked="false">
                <v:path arrowok="t"/>
                <v:fill type="solid"/>
              </v:shape>
            </v:group>
            <v:group style="position:absolute;left:4837;top:2833;width:10;height:20" coordorigin="4837,2833" coordsize="10,20">
              <v:shape style="position:absolute;left:4837;top:2833;width:10;height:20" coordorigin="4837,2833" coordsize="10,20" path="m4837,2852l4847,2852,4847,2833,4837,2833,4837,2852xe" filled="true" fillcolor="#000000" stroked="false">
                <v:path arrowok="t"/>
                <v:fill type="solid"/>
              </v:shape>
            </v:group>
            <v:group style="position:absolute;left:4837;top:2852;width:10;height:20" coordorigin="4837,2852" coordsize="10,20">
              <v:shape style="position:absolute;left:4837;top:2852;width:10;height:20" coordorigin="4837,2852" coordsize="10,20" path="m4837,2871l4847,2871,4847,2852,4837,2852,4837,2871xe" filled="true" fillcolor="#000000" stroked="false">
                <v:path arrowok="t"/>
                <v:fill type="solid"/>
              </v:shape>
            </v:group>
            <v:group style="position:absolute;left:4837;top:2871;width:10;height:20" coordorigin="4837,2871" coordsize="10,20">
              <v:shape style="position:absolute;left:4837;top:2871;width:10;height:20" coordorigin="4837,2871" coordsize="10,20" path="m4837,2890l4847,2890,4847,2871,4837,2871,4837,2890xe" filled="true" fillcolor="#000000" stroked="false">
                <v:path arrowok="t"/>
                <v:fill type="solid"/>
              </v:shape>
            </v:group>
            <v:group style="position:absolute;left:4837;top:2890;width:10;height:20" coordorigin="4837,2890" coordsize="10,20">
              <v:shape style="position:absolute;left:4837;top:2890;width:10;height:20" coordorigin="4837,2890" coordsize="10,20" path="m4837,2909l4847,2909,4847,2890,4837,2890,4837,2909xe" filled="true" fillcolor="#000000" stroked="false">
                <v:path arrowok="t"/>
                <v:fill type="solid"/>
              </v:shape>
            </v:group>
            <v:group style="position:absolute;left:4837;top:2909;width:10;height:20" coordorigin="4837,2909" coordsize="10,20">
              <v:shape style="position:absolute;left:4837;top:2909;width:10;height:20" coordorigin="4837,2909" coordsize="10,20" path="m4837,2929l4847,2929,4847,2909,4837,2909,4837,2929xe" filled="true" fillcolor="#000000" stroked="false">
                <v:path arrowok="t"/>
                <v:fill type="solid"/>
              </v:shape>
            </v:group>
            <v:group style="position:absolute;left:4837;top:2929;width:10;height:20" coordorigin="4837,2929" coordsize="10,20">
              <v:shape style="position:absolute;left:4837;top:2929;width:10;height:20" coordorigin="4837,2929" coordsize="10,20" path="m4837,2948l4847,2948,4847,2929,4837,2929,4837,2948xe" filled="true" fillcolor="#000000" stroked="false">
                <v:path arrowok="t"/>
                <v:fill type="solid"/>
              </v:shape>
            </v:group>
            <v:group style="position:absolute;left:4837;top:2948;width:10;height:20" coordorigin="4837,2948" coordsize="10,20">
              <v:shape style="position:absolute;left:4837;top:2948;width:10;height:20" coordorigin="4837,2948" coordsize="10,20" path="m4837,2967l4847,2967,4847,2948,4837,2948,4837,2967xe" filled="true" fillcolor="#000000" stroked="false">
                <v:path arrowok="t"/>
                <v:fill type="solid"/>
              </v:shape>
            </v:group>
            <v:group style="position:absolute;left:4837;top:2967;width:10;height:20" coordorigin="4837,2967" coordsize="10,20">
              <v:shape style="position:absolute;left:4837;top:2967;width:10;height:20" coordorigin="4837,2967" coordsize="10,20" path="m4837,2986l4847,2986,4847,2967,4837,2967,4837,2986xe" filled="true" fillcolor="#000000" stroked="false">
                <v:path arrowok="t"/>
                <v:fill type="solid"/>
              </v:shape>
            </v:group>
            <v:group style="position:absolute;left:4837;top:2986;width:10;height:20" coordorigin="4837,2986" coordsize="10,20">
              <v:shape style="position:absolute;left:4837;top:2986;width:10;height:20" coordorigin="4837,2986" coordsize="10,20" path="m4837,3005l4847,3005,4847,2986,4837,2986,4837,3005xe" filled="true" fillcolor="#000000" stroked="false">
                <v:path arrowok="t"/>
                <v:fill type="solid"/>
              </v:shape>
            </v:group>
            <v:group style="position:absolute;left:4837;top:3005;width:10;height:20" coordorigin="4837,3005" coordsize="10,20">
              <v:shape style="position:absolute;left:4837;top:3005;width:10;height:20" coordorigin="4837,3005" coordsize="10,20" path="m4837,3025l4847,3025,4847,3005,4837,3005,4837,3025xe" filled="true" fillcolor="#000000" stroked="false">
                <v:path arrowok="t"/>
                <v:fill type="solid"/>
              </v:shape>
            </v:group>
            <v:group style="position:absolute;left:4837;top:3025;width:10;height:20" coordorigin="4837,3025" coordsize="10,20">
              <v:shape style="position:absolute;left:4837;top:3025;width:10;height:20" coordorigin="4837,3025" coordsize="10,20" path="m4837,3044l4847,3044,4847,3025,4837,3025,4837,3044xe" filled="true" fillcolor="#000000" stroked="false">
                <v:path arrowok="t"/>
                <v:fill type="solid"/>
              </v:shape>
            </v:group>
            <v:group style="position:absolute;left:4837;top:3044;width:10;height:20" coordorigin="4837,3044" coordsize="10,20">
              <v:shape style="position:absolute;left:4837;top:3044;width:10;height:20" coordorigin="4837,3044" coordsize="10,20" path="m4837,3063l4847,3063,4847,3044,4837,3044,4837,3063xe" filled="true" fillcolor="#000000" stroked="false">
                <v:path arrowok="t"/>
                <v:fill type="solid"/>
              </v:shape>
            </v:group>
            <v:group style="position:absolute;left:4837;top:3063;width:10;height:20" coordorigin="4837,3063" coordsize="10,20">
              <v:shape style="position:absolute;left:4837;top:3063;width:10;height:20" coordorigin="4837,3063" coordsize="10,20" path="m4837,3082l4847,3082,4847,3063,4837,3063,4837,3082xe" filled="true" fillcolor="#000000" stroked="false">
                <v:path arrowok="t"/>
                <v:fill type="solid"/>
              </v:shape>
            </v:group>
            <v:group style="position:absolute;left:4837;top:3082;width:10;height:20" coordorigin="4837,3082" coordsize="10,20">
              <v:shape style="position:absolute;left:4837;top:3082;width:10;height:20" coordorigin="4837,3082" coordsize="10,20" path="m4837,3101l4847,3101,4847,3082,4837,3082,4837,3101xe" filled="true" fillcolor="#000000" stroked="false">
                <v:path arrowok="t"/>
                <v:fill type="solid"/>
              </v:shape>
            </v:group>
            <v:group style="position:absolute;left:4837;top:3101;width:10;height:20" coordorigin="4837,3101" coordsize="10,20">
              <v:shape style="position:absolute;left:4837;top:3101;width:10;height:20" coordorigin="4837,3101" coordsize="10,20" path="m4837,3121l4847,3121,4847,3101,4837,3101,4837,3121xe" filled="true" fillcolor="#000000" stroked="false">
                <v:path arrowok="t"/>
                <v:fill type="solid"/>
              </v:shape>
            </v:group>
            <v:group style="position:absolute;left:4837;top:3121;width:10;height:20" coordorigin="4837,3121" coordsize="10,20">
              <v:shape style="position:absolute;left:4837;top:3121;width:10;height:20" coordorigin="4837,3121" coordsize="10,20" path="m4837,3140l4847,3140,4847,3121,4837,3121,4837,3140xe" filled="true" fillcolor="#000000" stroked="false">
                <v:path arrowok="t"/>
                <v:fill type="solid"/>
              </v:shape>
            </v:group>
            <v:group style="position:absolute;left:4837;top:3140;width:10;height:20" coordorigin="4837,3140" coordsize="10,20">
              <v:shape style="position:absolute;left:4837;top:3140;width:10;height:20" coordorigin="4837,3140" coordsize="10,20" path="m4837,3159l4847,3159,4847,3140,4837,3140,4837,3159xe" filled="true" fillcolor="#000000" stroked="false">
                <v:path arrowok="t"/>
                <v:fill type="solid"/>
              </v:shape>
            </v:group>
            <v:group style="position:absolute;left:4837;top:3159;width:10;height:20" coordorigin="4837,3159" coordsize="10,20">
              <v:shape style="position:absolute;left:4837;top:3159;width:10;height:20" coordorigin="4837,3159" coordsize="10,20" path="m4837,3178l4847,3178,4847,3159,4837,3159,4837,3178xe" filled="true" fillcolor="#000000" stroked="false">
                <v:path arrowok="t"/>
                <v:fill type="solid"/>
              </v:shape>
            </v:group>
            <v:group style="position:absolute;left:4837;top:3178;width:10;height:20" coordorigin="4837,3178" coordsize="10,20">
              <v:shape style="position:absolute;left:4837;top:3178;width:10;height:20" coordorigin="4837,3178" coordsize="10,20" path="m4837,3197l4847,3197,4847,3178,4837,3178,4837,3197xe" filled="true" fillcolor="#000000" stroked="false">
                <v:path arrowok="t"/>
                <v:fill type="solid"/>
              </v:shape>
            </v:group>
            <v:group style="position:absolute;left:4837;top:3197;width:10;height:20" coordorigin="4837,3197" coordsize="10,20">
              <v:shape style="position:absolute;left:4837;top:3197;width:10;height:20" coordorigin="4837,3197" coordsize="10,20" path="m4837,3217l4847,3217,4847,3197,4837,3197,4837,3217xe" filled="true" fillcolor="#000000" stroked="false">
                <v:path arrowok="t"/>
                <v:fill type="solid"/>
              </v:shape>
            </v:group>
            <v:group style="position:absolute;left:4837;top:3217;width:10;height:20" coordorigin="4837,3217" coordsize="10,20">
              <v:shape style="position:absolute;left:4837;top:3217;width:10;height:20" coordorigin="4837,3217" coordsize="10,20" path="m4837,3236l4847,3236,4847,3217,4837,3217,4837,3236xe" filled="true" fillcolor="#000000" stroked="false">
                <v:path arrowok="t"/>
                <v:fill type="solid"/>
              </v:shape>
            </v:group>
            <v:group style="position:absolute;left:4837;top:3236;width:10;height:20" coordorigin="4837,3236" coordsize="10,20">
              <v:shape style="position:absolute;left:4837;top:3236;width:10;height:20" coordorigin="4837,3236" coordsize="10,20" path="m4837,3255l4847,3255,4847,3236,4837,3236,4837,3255xe" filled="true" fillcolor="#000000" stroked="false">
                <v:path arrowok="t"/>
                <v:fill type="solid"/>
              </v:shape>
            </v:group>
            <v:group style="position:absolute;left:4837;top:3259;width:10;height:2" coordorigin="4837,3259" coordsize="10,2">
              <v:shape style="position:absolute;left:4837;top:3259;width:10;height:2" coordorigin="4837,3259" coordsize="10,0" path="m4837,3259l4847,3259e" filled="false" stroked="true" strokeweight=".36002pt" strokecolor="#000000">
                <v:path arrowok="t"/>
              </v:shape>
            </v:group>
            <v:group style="position:absolute;left:5961;top:1661;width:10;height:20" coordorigin="5961,1661" coordsize="10,20">
              <v:shape style="position:absolute;left:5961;top:1661;width:10;height:20" coordorigin="5961,1661" coordsize="10,20" path="m5961,1680l5970,1680,5970,1661,5961,1661,5961,1680xe" filled="true" fillcolor="#000000" stroked="false">
                <v:path arrowok="t"/>
                <v:fill type="solid"/>
              </v:shape>
            </v:group>
            <v:group style="position:absolute;left:5961;top:1680;width:10;height:20" coordorigin="5961,1680" coordsize="10,20">
              <v:shape style="position:absolute;left:5961;top:1680;width:10;height:20" coordorigin="5961,1680" coordsize="10,20" path="m5961,1699l5970,1699,5970,1680,5961,1680,5961,1699xe" filled="true" fillcolor="#000000" stroked="false">
                <v:path arrowok="t"/>
                <v:fill type="solid"/>
              </v:shape>
            </v:group>
            <v:group style="position:absolute;left:5961;top:1699;width:10;height:20" coordorigin="5961,1699" coordsize="10,20">
              <v:shape style="position:absolute;left:5961;top:1699;width:10;height:20" coordorigin="5961,1699" coordsize="10,20" path="m5961,1718l5970,1718,5970,1699,5961,1699,5961,1718xe" filled="true" fillcolor="#000000" stroked="false">
                <v:path arrowok="t"/>
                <v:fill type="solid"/>
              </v:shape>
            </v:group>
            <v:group style="position:absolute;left:5961;top:1718;width:10;height:20" coordorigin="5961,1718" coordsize="10,20">
              <v:shape style="position:absolute;left:5961;top:1718;width:10;height:20" coordorigin="5961,1718" coordsize="10,20" path="m5961,1738l5970,1738,5970,1718,5961,1718,5961,1738xe" filled="true" fillcolor="#000000" stroked="false">
                <v:path arrowok="t"/>
                <v:fill type="solid"/>
              </v:shape>
            </v:group>
            <v:group style="position:absolute;left:5961;top:1738;width:10;height:20" coordorigin="5961,1738" coordsize="10,20">
              <v:shape style="position:absolute;left:5961;top:1738;width:10;height:20" coordorigin="5961,1738" coordsize="10,20" path="m5961,1757l5970,1757,5970,1738,5961,1738,5961,1757xe" filled="true" fillcolor="#000000" stroked="false">
                <v:path arrowok="t"/>
                <v:fill type="solid"/>
              </v:shape>
            </v:group>
            <v:group style="position:absolute;left:5961;top:1757;width:10;height:20" coordorigin="5961,1757" coordsize="10,20">
              <v:shape style="position:absolute;left:5961;top:1757;width:10;height:20" coordorigin="5961,1757" coordsize="10,20" path="m5961,1776l5970,1776,5970,1757,5961,1757,5961,1776xe" filled="true" fillcolor="#000000" stroked="false">
                <v:path arrowok="t"/>
                <v:fill type="solid"/>
              </v:shape>
            </v:group>
            <v:group style="position:absolute;left:5961;top:1776;width:10;height:20" coordorigin="5961,1776" coordsize="10,20">
              <v:shape style="position:absolute;left:5961;top:1776;width:10;height:20" coordorigin="5961,1776" coordsize="10,20" path="m5961,1795l5970,1795,5970,1776,5961,1776,5961,1795xe" filled="true" fillcolor="#000000" stroked="false">
                <v:path arrowok="t"/>
                <v:fill type="solid"/>
              </v:shape>
            </v:group>
            <v:group style="position:absolute;left:5961;top:1795;width:10;height:20" coordorigin="5961,1795" coordsize="10,20">
              <v:shape style="position:absolute;left:5961;top:1795;width:10;height:20" coordorigin="5961,1795" coordsize="10,20" path="m5961,1814l5970,1814,5970,1795,5961,1795,5961,1814xe" filled="true" fillcolor="#000000" stroked="false">
                <v:path arrowok="t"/>
                <v:fill type="solid"/>
              </v:shape>
            </v:group>
            <v:group style="position:absolute;left:5961;top:1814;width:10;height:20" coordorigin="5961,1814" coordsize="10,20">
              <v:shape style="position:absolute;left:5961;top:1814;width:10;height:20" coordorigin="5961,1814" coordsize="10,20" path="m5961,1834l5970,1834,5970,1814,5961,1814,5961,1834xe" filled="true" fillcolor="#000000" stroked="false">
                <v:path arrowok="t"/>
                <v:fill type="solid"/>
              </v:shape>
            </v:group>
            <v:group style="position:absolute;left:5961;top:1834;width:10;height:20" coordorigin="5961,1834" coordsize="10,20">
              <v:shape style="position:absolute;left:5961;top:1834;width:10;height:20" coordorigin="5961,1834" coordsize="10,20" path="m5961,1853l5970,1853,5970,1834,5961,1834,5961,1853xe" filled="true" fillcolor="#000000" stroked="false">
                <v:path arrowok="t"/>
                <v:fill type="solid"/>
              </v:shape>
            </v:group>
            <v:group style="position:absolute;left:5961;top:1853;width:10;height:20" coordorigin="5961,1853" coordsize="10,20">
              <v:shape style="position:absolute;left:5961;top:1853;width:10;height:20" coordorigin="5961,1853" coordsize="10,20" path="m5961,1872l5970,1872,5970,1853,5961,1853,5961,1872xe" filled="true" fillcolor="#000000" stroked="false">
                <v:path arrowok="t"/>
                <v:fill type="solid"/>
              </v:shape>
            </v:group>
            <v:group style="position:absolute;left:5961;top:1872;width:10;height:20" coordorigin="5961,1872" coordsize="10,20">
              <v:shape style="position:absolute;left:5961;top:1872;width:10;height:20" coordorigin="5961,1872" coordsize="10,20" path="m5961,1891l5970,1891,5970,1872,5961,1872,5961,1891xe" filled="true" fillcolor="#000000" stroked="false">
                <v:path arrowok="t"/>
                <v:fill type="solid"/>
              </v:shape>
            </v:group>
            <v:group style="position:absolute;left:5961;top:1891;width:10;height:20" coordorigin="5961,1891" coordsize="10,20">
              <v:shape style="position:absolute;left:5961;top:1891;width:10;height:20" coordorigin="5961,1891" coordsize="10,20" path="m5961,1911l5970,1911,5970,1891,5961,1891,5961,1911xe" filled="true" fillcolor="#000000" stroked="false">
                <v:path arrowok="t"/>
                <v:fill type="solid"/>
              </v:shape>
            </v:group>
            <v:group style="position:absolute;left:5961;top:1911;width:10;height:20" coordorigin="5961,1911" coordsize="10,20">
              <v:shape style="position:absolute;left:5961;top:1911;width:10;height:20" coordorigin="5961,1911" coordsize="10,20" path="m5961,1930l5970,1930,5970,1911,5961,1911,5961,1930xe" filled="true" fillcolor="#000000" stroked="false">
                <v:path arrowok="t"/>
                <v:fill type="solid"/>
              </v:shape>
            </v:group>
            <v:group style="position:absolute;left:5961;top:1930;width:10;height:20" coordorigin="5961,1930" coordsize="10,20">
              <v:shape style="position:absolute;left:5961;top:1930;width:10;height:20" coordorigin="5961,1930" coordsize="10,20" path="m5961,1949l5970,1949,5970,1930,5961,1930,5961,1949xe" filled="true" fillcolor="#000000" stroked="false">
                <v:path arrowok="t"/>
                <v:fill type="solid"/>
              </v:shape>
            </v:group>
            <v:group style="position:absolute;left:5961;top:1949;width:10;height:20" coordorigin="5961,1949" coordsize="10,20">
              <v:shape style="position:absolute;left:5961;top:1949;width:10;height:20" coordorigin="5961,1949" coordsize="10,20" path="m5961,1969l5970,1969,5970,1949,5961,1949,5961,1969xe" filled="true" fillcolor="#000000" stroked="false">
                <v:path arrowok="t"/>
                <v:fill type="solid"/>
              </v:shape>
            </v:group>
            <v:group style="position:absolute;left:5961;top:1969;width:10;height:20" coordorigin="5961,1969" coordsize="10,20">
              <v:shape style="position:absolute;left:5961;top:1969;width:10;height:20" coordorigin="5961,1969" coordsize="10,20" path="m5961,1988l5970,1988,5970,1969,5961,1969,5961,1988xe" filled="true" fillcolor="#000000" stroked="false">
                <v:path arrowok="t"/>
                <v:fill type="solid"/>
              </v:shape>
            </v:group>
            <v:group style="position:absolute;left:5961;top:1988;width:10;height:20" coordorigin="5961,1988" coordsize="10,20">
              <v:shape style="position:absolute;left:5961;top:1988;width:10;height:20" coordorigin="5961,1988" coordsize="10,20" path="m5961,2007l5970,2007,5970,1988,5961,1988,5961,2007xe" filled="true" fillcolor="#000000" stroked="false">
                <v:path arrowok="t"/>
                <v:fill type="solid"/>
              </v:shape>
            </v:group>
            <v:group style="position:absolute;left:5961;top:2007;width:10;height:20" coordorigin="5961,2007" coordsize="10,20">
              <v:shape style="position:absolute;left:5961;top:2007;width:10;height:20" coordorigin="5961,2007" coordsize="10,20" path="m5961,2026l5970,2026,5970,2007,5961,2007,5961,2026xe" filled="true" fillcolor="#000000" stroked="false">
                <v:path arrowok="t"/>
                <v:fill type="solid"/>
              </v:shape>
            </v:group>
            <v:group style="position:absolute;left:5961;top:2026;width:10;height:20" coordorigin="5961,2026" coordsize="10,20">
              <v:shape style="position:absolute;left:5961;top:2026;width:10;height:20" coordorigin="5961,2026" coordsize="10,20" path="m5961,2045l5970,2045,5970,2026,5961,2026,5961,2045xe" filled="true" fillcolor="#000000" stroked="false">
                <v:path arrowok="t"/>
                <v:fill type="solid"/>
              </v:shape>
            </v:group>
            <v:group style="position:absolute;left:5961;top:2045;width:10;height:20" coordorigin="5961,2045" coordsize="10,20">
              <v:shape style="position:absolute;left:5961;top:2045;width:10;height:20" coordorigin="5961,2045" coordsize="10,20" path="m5961,2065l5970,2065,5970,2045,5961,2045,5961,2065xe" filled="true" fillcolor="#000000" stroked="false">
                <v:path arrowok="t"/>
                <v:fill type="solid"/>
              </v:shape>
            </v:group>
            <v:group style="position:absolute;left:5961;top:2065;width:10;height:20" coordorigin="5961,2065" coordsize="10,20">
              <v:shape style="position:absolute;left:5961;top:2065;width:10;height:20" coordorigin="5961,2065" coordsize="10,20" path="m5961,2084l5970,2084,5970,2065,5961,2065,5961,2084xe" filled="true" fillcolor="#000000" stroked="false">
                <v:path arrowok="t"/>
                <v:fill type="solid"/>
              </v:shape>
            </v:group>
            <v:group style="position:absolute;left:5961;top:2084;width:10;height:20" coordorigin="5961,2084" coordsize="10,20">
              <v:shape style="position:absolute;left:5961;top:2084;width:10;height:20" coordorigin="5961,2084" coordsize="10,20" path="m5961,2103l5970,2103,5970,2084,5961,2084,5961,2103xe" filled="true" fillcolor="#000000" stroked="false">
                <v:path arrowok="t"/>
                <v:fill type="solid"/>
              </v:shape>
            </v:group>
            <v:group style="position:absolute;left:5961;top:2103;width:10;height:20" coordorigin="5961,2103" coordsize="10,20">
              <v:shape style="position:absolute;left:5961;top:2103;width:10;height:20" coordorigin="5961,2103" coordsize="10,20" path="m5961,2122l5970,2122,5970,2103,5961,2103,5961,2122xe" filled="true" fillcolor="#000000" stroked="false">
                <v:path arrowok="t"/>
                <v:fill type="solid"/>
              </v:shape>
            </v:group>
            <v:group style="position:absolute;left:5961;top:2122;width:10;height:20" coordorigin="5961,2122" coordsize="10,20">
              <v:shape style="position:absolute;left:5961;top:2122;width:10;height:20" coordorigin="5961,2122" coordsize="10,20" path="m5961,2141l5970,2141,5970,2122,5961,2122,5961,2141xe" filled="true" fillcolor="#000000" stroked="false">
                <v:path arrowok="t"/>
                <v:fill type="solid"/>
              </v:shape>
            </v:group>
            <v:group style="position:absolute;left:5961;top:2141;width:10;height:20" coordorigin="5961,2141" coordsize="10,20">
              <v:shape style="position:absolute;left:5961;top:2141;width:10;height:20" coordorigin="5961,2141" coordsize="10,20" path="m5961,2161l5970,2161,5970,2141,5961,2141,5961,2161xe" filled="true" fillcolor="#000000" stroked="false">
                <v:path arrowok="t"/>
                <v:fill type="solid"/>
              </v:shape>
            </v:group>
            <v:group style="position:absolute;left:5961;top:2161;width:10;height:20" coordorigin="5961,2161" coordsize="10,20">
              <v:shape style="position:absolute;left:5961;top:2161;width:10;height:20" coordorigin="5961,2161" coordsize="10,20" path="m5961,2180l5970,2180,5970,2161,5961,2161,5961,2180xe" filled="true" fillcolor="#000000" stroked="false">
                <v:path arrowok="t"/>
                <v:fill type="solid"/>
              </v:shape>
            </v:group>
            <v:group style="position:absolute;left:5961;top:2180;width:10;height:20" coordorigin="5961,2180" coordsize="10,20">
              <v:shape style="position:absolute;left:5961;top:2180;width:10;height:20" coordorigin="5961,2180" coordsize="10,20" path="m5961,2199l5970,2199,5970,2180,5961,2180,5961,2199xe" filled="true" fillcolor="#000000" stroked="false">
                <v:path arrowok="t"/>
                <v:fill type="solid"/>
              </v:shape>
            </v:group>
            <v:group style="position:absolute;left:5961;top:2199;width:10;height:20" coordorigin="5961,2199" coordsize="10,20">
              <v:shape style="position:absolute;left:5961;top:2199;width:10;height:20" coordorigin="5961,2199" coordsize="10,20" path="m5961,2218l5970,2218,5970,2199,5961,2199,5961,2218xe" filled="true" fillcolor="#000000" stroked="false">
                <v:path arrowok="t"/>
                <v:fill type="solid"/>
              </v:shape>
            </v:group>
            <v:group style="position:absolute;left:5961;top:2218;width:10;height:20" coordorigin="5961,2218" coordsize="10,20">
              <v:shape style="position:absolute;left:5961;top:2218;width:10;height:20" coordorigin="5961,2218" coordsize="10,20" path="m5961,2237l5970,2237,5970,2218,5961,2218,5961,2237xe" filled="true" fillcolor="#000000" stroked="false">
                <v:path arrowok="t"/>
                <v:fill type="solid"/>
              </v:shape>
            </v:group>
            <v:group style="position:absolute;left:5961;top:2237;width:10;height:20" coordorigin="5961,2237" coordsize="10,20">
              <v:shape style="position:absolute;left:5961;top:2237;width:10;height:20" coordorigin="5961,2237" coordsize="10,20" path="m5961,2257l5970,2257,5970,2237,5961,2237,5961,2257xe" filled="true" fillcolor="#000000" stroked="false">
                <v:path arrowok="t"/>
                <v:fill type="solid"/>
              </v:shape>
            </v:group>
            <v:group style="position:absolute;left:5961;top:2257;width:10;height:20" coordorigin="5961,2257" coordsize="10,20">
              <v:shape style="position:absolute;left:5961;top:2257;width:10;height:20" coordorigin="5961,2257" coordsize="10,20" path="m5961,2276l5970,2276,5970,2257,5961,2257,5961,2276xe" filled="true" fillcolor="#000000" stroked="false">
                <v:path arrowok="t"/>
                <v:fill type="solid"/>
              </v:shape>
            </v:group>
            <v:group style="position:absolute;left:5961;top:2276;width:10;height:20" coordorigin="5961,2276" coordsize="10,20">
              <v:shape style="position:absolute;left:5961;top:2276;width:10;height:20" coordorigin="5961,2276" coordsize="10,20" path="m5961,2295l5970,2295,5970,2276,5961,2276,5961,2295xe" filled="true" fillcolor="#000000" stroked="false">
                <v:path arrowok="t"/>
                <v:fill type="solid"/>
              </v:shape>
            </v:group>
            <v:group style="position:absolute;left:5961;top:2295;width:10;height:20" coordorigin="5961,2295" coordsize="10,20">
              <v:shape style="position:absolute;left:5961;top:2295;width:10;height:20" coordorigin="5961,2295" coordsize="10,20" path="m5961,2314l5970,2314,5970,2295,5961,2295,5961,2314xe" filled="true" fillcolor="#000000" stroked="false">
                <v:path arrowok="t"/>
                <v:fill type="solid"/>
              </v:shape>
            </v:group>
            <v:group style="position:absolute;left:5961;top:2314;width:10;height:20" coordorigin="5961,2314" coordsize="10,20">
              <v:shape style="position:absolute;left:5961;top:2314;width:10;height:20" coordorigin="5961,2314" coordsize="10,20" path="m5961,2333l5970,2333,5970,2314,5961,2314,5961,2333xe" filled="true" fillcolor="#000000" stroked="false">
                <v:path arrowok="t"/>
                <v:fill type="solid"/>
              </v:shape>
            </v:group>
            <v:group style="position:absolute;left:5961;top:2333;width:10;height:20" coordorigin="5961,2333" coordsize="10,20">
              <v:shape style="position:absolute;left:5961;top:2333;width:10;height:20" coordorigin="5961,2333" coordsize="10,20" path="m5961,2353l5970,2353,5970,2333,5961,2333,5961,2353xe" filled="true" fillcolor="#000000" stroked="false">
                <v:path arrowok="t"/>
                <v:fill type="solid"/>
              </v:shape>
            </v:group>
            <v:group style="position:absolute;left:5961;top:2353;width:10;height:20" coordorigin="5961,2353" coordsize="10,20">
              <v:shape style="position:absolute;left:5961;top:2353;width:10;height:20" coordorigin="5961,2353" coordsize="10,20" path="m5961,2372l5970,2372,5970,2353,5961,2353,5961,2372xe" filled="true" fillcolor="#000000" stroked="false">
                <v:path arrowok="t"/>
                <v:fill type="solid"/>
              </v:shape>
            </v:group>
            <v:group style="position:absolute;left:5961;top:2372;width:10;height:20" coordorigin="5961,2372" coordsize="10,20">
              <v:shape style="position:absolute;left:5961;top:2372;width:10;height:20" coordorigin="5961,2372" coordsize="10,20" path="m5961,2391l5970,2391,5970,2372,5961,2372,5961,2391xe" filled="true" fillcolor="#000000" stroked="false">
                <v:path arrowok="t"/>
                <v:fill type="solid"/>
              </v:shape>
            </v:group>
            <v:group style="position:absolute;left:5961;top:2391;width:10;height:20" coordorigin="5961,2391" coordsize="10,20">
              <v:shape style="position:absolute;left:5961;top:2391;width:10;height:20" coordorigin="5961,2391" coordsize="10,20" path="m5961,2410l5970,2410,5970,2391,5961,2391,5961,2410xe" filled="true" fillcolor="#000000" stroked="false">
                <v:path arrowok="t"/>
                <v:fill type="solid"/>
              </v:shape>
            </v:group>
            <v:group style="position:absolute;left:5961;top:2410;width:10;height:20" coordorigin="5961,2410" coordsize="10,20">
              <v:shape style="position:absolute;left:5961;top:2410;width:10;height:20" coordorigin="5961,2410" coordsize="10,20" path="m5961,2429l5970,2429,5970,2410,5961,2410,5961,2429xe" filled="true" fillcolor="#000000" stroked="false">
                <v:path arrowok="t"/>
                <v:fill type="solid"/>
              </v:shape>
            </v:group>
            <v:group style="position:absolute;left:5961;top:2429;width:10;height:20" coordorigin="5961,2429" coordsize="10,20">
              <v:shape style="position:absolute;left:5961;top:2429;width:10;height:20" coordorigin="5961,2429" coordsize="10,20" path="m5961,2449l5970,2449,5970,2429,5961,2429,5961,2449xe" filled="true" fillcolor="#000000" stroked="false">
                <v:path arrowok="t"/>
                <v:fill type="solid"/>
              </v:shape>
            </v:group>
            <v:group style="position:absolute;left:5961;top:2449;width:10;height:20" coordorigin="5961,2449" coordsize="10,20">
              <v:shape style="position:absolute;left:5961;top:2449;width:10;height:20" coordorigin="5961,2449" coordsize="10,20" path="m5961,2468l5970,2468,5970,2449,5961,2449,5961,2468xe" filled="true" fillcolor="#000000" stroked="false">
                <v:path arrowok="t"/>
                <v:fill type="solid"/>
              </v:shape>
            </v:group>
            <v:group style="position:absolute;left:5961;top:2468;width:10;height:20" coordorigin="5961,2468" coordsize="10,20">
              <v:shape style="position:absolute;left:5961;top:2468;width:10;height:20" coordorigin="5961,2468" coordsize="10,20" path="m5961,2487l5970,2487,5970,2468,5961,2468,5961,2487xe" filled="true" fillcolor="#000000" stroked="false">
                <v:path arrowok="t"/>
                <v:fill type="solid"/>
              </v:shape>
            </v:group>
            <v:group style="position:absolute;left:5961;top:2487;width:10;height:20" coordorigin="5961,2487" coordsize="10,20">
              <v:shape style="position:absolute;left:5961;top:2487;width:10;height:20" coordorigin="5961,2487" coordsize="10,20" path="m5961,2506l5970,2506,5970,2487,5961,2487,5961,2506xe" filled="true" fillcolor="#000000" stroked="false">
                <v:path arrowok="t"/>
                <v:fill type="solid"/>
              </v:shape>
            </v:group>
            <v:group style="position:absolute;left:5961;top:2506;width:10;height:20" coordorigin="5961,2506" coordsize="10,20">
              <v:shape style="position:absolute;left:5961;top:2506;width:10;height:20" coordorigin="5961,2506" coordsize="10,20" path="m5961,2525l5970,2525,5970,2506,5961,2506,5961,2525xe" filled="true" fillcolor="#000000" stroked="false">
                <v:path arrowok="t"/>
                <v:fill type="solid"/>
              </v:shape>
            </v:group>
            <v:group style="position:absolute;left:5961;top:2525;width:10;height:20" coordorigin="5961,2525" coordsize="10,20">
              <v:shape style="position:absolute;left:5961;top:2525;width:10;height:20" coordorigin="5961,2525" coordsize="10,20" path="m5961,2545l5970,2545,5970,2525,5961,2525,5961,2545xe" filled="true" fillcolor="#000000" stroked="false">
                <v:path arrowok="t"/>
                <v:fill type="solid"/>
              </v:shape>
            </v:group>
            <v:group style="position:absolute;left:5961;top:2545;width:10;height:20" coordorigin="5961,2545" coordsize="10,20">
              <v:shape style="position:absolute;left:5961;top:2545;width:10;height:20" coordorigin="5961,2545" coordsize="10,20" path="m5961,2564l5970,2564,5970,2545,5961,2545,5961,2564xe" filled="true" fillcolor="#000000" stroked="false">
                <v:path arrowok="t"/>
                <v:fill type="solid"/>
              </v:shape>
            </v:group>
            <v:group style="position:absolute;left:5961;top:2564;width:10;height:20" coordorigin="5961,2564" coordsize="10,20">
              <v:shape style="position:absolute;left:5961;top:2564;width:10;height:20" coordorigin="5961,2564" coordsize="10,20" path="m5961,2583l5970,2583,5970,2564,5961,2564,5961,2583xe" filled="true" fillcolor="#000000" stroked="false">
                <v:path arrowok="t"/>
                <v:fill type="solid"/>
              </v:shape>
            </v:group>
            <v:group style="position:absolute;left:5961;top:2583;width:10;height:20" coordorigin="5961,2583" coordsize="10,20">
              <v:shape style="position:absolute;left:5961;top:2583;width:10;height:20" coordorigin="5961,2583" coordsize="10,20" path="m5961,2602l5970,2602,5970,2583,5961,2583,5961,2602xe" filled="true" fillcolor="#000000" stroked="false">
                <v:path arrowok="t"/>
                <v:fill type="solid"/>
              </v:shape>
            </v:group>
            <v:group style="position:absolute;left:5961;top:2602;width:10;height:20" coordorigin="5961,2602" coordsize="10,20">
              <v:shape style="position:absolute;left:5961;top:2602;width:10;height:20" coordorigin="5961,2602" coordsize="10,20" path="m5961,2621l5970,2621,5970,2602,5961,2602,5961,2621xe" filled="true" fillcolor="#000000" stroked="false">
                <v:path arrowok="t"/>
                <v:fill type="solid"/>
              </v:shape>
            </v:group>
            <v:group style="position:absolute;left:5961;top:2621;width:10;height:20" coordorigin="5961,2621" coordsize="10,20">
              <v:shape style="position:absolute;left:5961;top:2621;width:10;height:20" coordorigin="5961,2621" coordsize="10,20" path="m5961,2641l5970,2641,5970,2621,5961,2621,5961,2641xe" filled="true" fillcolor="#000000" stroked="false">
                <v:path arrowok="t"/>
                <v:fill type="solid"/>
              </v:shape>
            </v:group>
            <v:group style="position:absolute;left:5961;top:2641;width:10;height:20" coordorigin="5961,2641" coordsize="10,20">
              <v:shape style="position:absolute;left:5961;top:2641;width:10;height:20" coordorigin="5961,2641" coordsize="10,20" path="m5961,2660l5970,2660,5970,2641,5961,2641,5961,2660xe" filled="true" fillcolor="#000000" stroked="false">
                <v:path arrowok="t"/>
                <v:fill type="solid"/>
              </v:shape>
            </v:group>
            <v:group style="position:absolute;left:5961;top:2660;width:10;height:20" coordorigin="5961,2660" coordsize="10,20">
              <v:shape style="position:absolute;left:5961;top:2660;width:10;height:20" coordorigin="5961,2660" coordsize="10,20" path="m5961,2679l5970,2679,5970,2660,5961,2660,5961,2679xe" filled="true" fillcolor="#000000" stroked="false">
                <v:path arrowok="t"/>
                <v:fill type="solid"/>
              </v:shape>
            </v:group>
            <v:group style="position:absolute;left:5961;top:2679;width:10;height:20" coordorigin="5961,2679" coordsize="10,20">
              <v:shape style="position:absolute;left:5961;top:2679;width:10;height:20" coordorigin="5961,2679" coordsize="10,20" path="m5961,2698l5970,2698,5970,2679,5961,2679,5961,2698xe" filled="true" fillcolor="#000000" stroked="false">
                <v:path arrowok="t"/>
                <v:fill type="solid"/>
              </v:shape>
            </v:group>
            <v:group style="position:absolute;left:5961;top:2698;width:10;height:20" coordorigin="5961,2698" coordsize="10,20">
              <v:shape style="position:absolute;left:5961;top:2698;width:10;height:20" coordorigin="5961,2698" coordsize="10,20" path="m5961,2717l5970,2717,5970,2698,5961,2698,5961,2717xe" filled="true" fillcolor="#000000" stroked="false">
                <v:path arrowok="t"/>
                <v:fill type="solid"/>
              </v:shape>
            </v:group>
            <v:group style="position:absolute;left:5961;top:2717;width:10;height:20" coordorigin="5961,2717" coordsize="10,20">
              <v:shape style="position:absolute;left:5961;top:2717;width:10;height:20" coordorigin="5961,2717" coordsize="10,20" path="m5961,2737l5970,2737,5970,2717,5961,2717,5961,2737xe" filled="true" fillcolor="#000000" stroked="false">
                <v:path arrowok="t"/>
                <v:fill type="solid"/>
              </v:shape>
            </v:group>
            <v:group style="position:absolute;left:5961;top:2737;width:10;height:20" coordorigin="5961,2737" coordsize="10,20">
              <v:shape style="position:absolute;left:5961;top:2737;width:10;height:20" coordorigin="5961,2737" coordsize="10,20" path="m5961,2756l5970,2756,5970,2737,5961,2737,5961,2756xe" filled="true" fillcolor="#000000" stroked="false">
                <v:path arrowok="t"/>
                <v:fill type="solid"/>
              </v:shape>
            </v:group>
            <v:group style="position:absolute;left:5961;top:2756;width:10;height:20" coordorigin="5961,2756" coordsize="10,20">
              <v:shape style="position:absolute;left:5961;top:2756;width:10;height:20" coordorigin="5961,2756" coordsize="10,20" path="m5961,2775l5970,2775,5970,2756,5961,2756,5961,2775xe" filled="true" fillcolor="#000000" stroked="false">
                <v:path arrowok="t"/>
                <v:fill type="solid"/>
              </v:shape>
            </v:group>
            <v:group style="position:absolute;left:5961;top:2775;width:10;height:20" coordorigin="5961,2775" coordsize="10,20">
              <v:shape style="position:absolute;left:5961;top:2775;width:10;height:20" coordorigin="5961,2775" coordsize="10,20" path="m5961,2794l5970,2794,5970,2775,5961,2775,5961,2794xe" filled="true" fillcolor="#000000" stroked="false">
                <v:path arrowok="t"/>
                <v:fill type="solid"/>
              </v:shape>
            </v:group>
            <v:group style="position:absolute;left:5961;top:2794;width:10;height:20" coordorigin="5961,2794" coordsize="10,20">
              <v:shape style="position:absolute;left:5961;top:2794;width:10;height:20" coordorigin="5961,2794" coordsize="10,20" path="m5961,2813l5970,2813,5970,2794,5961,2794,5961,2813xe" filled="true" fillcolor="#000000" stroked="false">
                <v:path arrowok="t"/>
                <v:fill type="solid"/>
              </v:shape>
            </v:group>
            <v:group style="position:absolute;left:5961;top:2813;width:10;height:20" coordorigin="5961,2813" coordsize="10,20">
              <v:shape style="position:absolute;left:5961;top:2813;width:10;height:20" coordorigin="5961,2813" coordsize="10,20" path="m5961,2833l5970,2833,5970,2813,5961,2813,5961,2833xe" filled="true" fillcolor="#000000" stroked="false">
                <v:path arrowok="t"/>
                <v:fill type="solid"/>
              </v:shape>
            </v:group>
            <v:group style="position:absolute;left:5961;top:2833;width:10;height:20" coordorigin="5961,2833" coordsize="10,20">
              <v:shape style="position:absolute;left:5961;top:2833;width:10;height:20" coordorigin="5961,2833" coordsize="10,20" path="m5961,2852l5970,2852,5970,2833,5961,2833,5961,2852xe" filled="true" fillcolor="#000000" stroked="false">
                <v:path arrowok="t"/>
                <v:fill type="solid"/>
              </v:shape>
            </v:group>
            <v:group style="position:absolute;left:5961;top:2852;width:10;height:20" coordorigin="5961,2852" coordsize="10,20">
              <v:shape style="position:absolute;left:5961;top:2852;width:10;height:20" coordorigin="5961,2852" coordsize="10,20" path="m5961,2871l5970,2871,5970,2852,5961,2852,5961,2871xe" filled="true" fillcolor="#000000" stroked="false">
                <v:path arrowok="t"/>
                <v:fill type="solid"/>
              </v:shape>
            </v:group>
            <v:group style="position:absolute;left:5961;top:2871;width:10;height:20" coordorigin="5961,2871" coordsize="10,20">
              <v:shape style="position:absolute;left:5961;top:2871;width:10;height:20" coordorigin="5961,2871" coordsize="10,20" path="m5961,2890l5970,2890,5970,2871,5961,2871,5961,2890xe" filled="true" fillcolor="#000000" stroked="false">
                <v:path arrowok="t"/>
                <v:fill type="solid"/>
              </v:shape>
            </v:group>
            <v:group style="position:absolute;left:5961;top:2890;width:10;height:20" coordorigin="5961,2890" coordsize="10,20">
              <v:shape style="position:absolute;left:5961;top:2890;width:10;height:20" coordorigin="5961,2890" coordsize="10,20" path="m5961,2909l5970,2909,5970,2890,5961,2890,5961,2909xe" filled="true" fillcolor="#000000" stroked="false">
                <v:path arrowok="t"/>
                <v:fill type="solid"/>
              </v:shape>
            </v:group>
            <v:group style="position:absolute;left:5961;top:2909;width:10;height:20" coordorigin="5961,2909" coordsize="10,20">
              <v:shape style="position:absolute;left:5961;top:2909;width:10;height:20" coordorigin="5961,2909" coordsize="10,20" path="m5961,2929l5970,2929,5970,2909,5961,2909,5961,2929xe" filled="true" fillcolor="#000000" stroked="false">
                <v:path arrowok="t"/>
                <v:fill type="solid"/>
              </v:shape>
            </v:group>
            <v:group style="position:absolute;left:5961;top:2929;width:10;height:20" coordorigin="5961,2929" coordsize="10,20">
              <v:shape style="position:absolute;left:5961;top:2929;width:10;height:20" coordorigin="5961,2929" coordsize="10,20" path="m5961,2948l5970,2948,5970,2929,5961,2929,5961,2948xe" filled="true" fillcolor="#000000" stroked="false">
                <v:path arrowok="t"/>
                <v:fill type="solid"/>
              </v:shape>
            </v:group>
            <v:group style="position:absolute;left:5961;top:2948;width:10;height:20" coordorigin="5961,2948" coordsize="10,20">
              <v:shape style="position:absolute;left:5961;top:2948;width:10;height:20" coordorigin="5961,2948" coordsize="10,20" path="m5961,2967l5970,2967,5970,2948,5961,2948,5961,2967xe" filled="true" fillcolor="#000000" stroked="false">
                <v:path arrowok="t"/>
                <v:fill type="solid"/>
              </v:shape>
            </v:group>
            <v:group style="position:absolute;left:5961;top:2967;width:10;height:20" coordorigin="5961,2967" coordsize="10,20">
              <v:shape style="position:absolute;left:5961;top:2967;width:10;height:20" coordorigin="5961,2967" coordsize="10,20" path="m5961,2986l5970,2986,5970,2967,5961,2967,5961,2986xe" filled="true" fillcolor="#000000" stroked="false">
                <v:path arrowok="t"/>
                <v:fill type="solid"/>
              </v:shape>
            </v:group>
            <v:group style="position:absolute;left:5961;top:2986;width:10;height:20" coordorigin="5961,2986" coordsize="10,20">
              <v:shape style="position:absolute;left:5961;top:2986;width:10;height:20" coordorigin="5961,2986" coordsize="10,20" path="m5961,3005l5970,3005,5970,2986,5961,2986,5961,3005xe" filled="true" fillcolor="#000000" stroked="false">
                <v:path arrowok="t"/>
                <v:fill type="solid"/>
              </v:shape>
            </v:group>
            <v:group style="position:absolute;left:5961;top:3005;width:10;height:20" coordorigin="5961,3005" coordsize="10,20">
              <v:shape style="position:absolute;left:5961;top:3005;width:10;height:20" coordorigin="5961,3005" coordsize="10,20" path="m5961,3025l5970,3025,5970,3005,5961,3005,5961,3025xe" filled="true" fillcolor="#000000" stroked="false">
                <v:path arrowok="t"/>
                <v:fill type="solid"/>
              </v:shape>
            </v:group>
            <v:group style="position:absolute;left:5961;top:3025;width:10;height:20" coordorigin="5961,3025" coordsize="10,20">
              <v:shape style="position:absolute;left:5961;top:3025;width:10;height:20" coordorigin="5961,3025" coordsize="10,20" path="m5961,3044l5970,3044,5970,3025,5961,3025,5961,3044xe" filled="true" fillcolor="#000000" stroked="false">
                <v:path arrowok="t"/>
                <v:fill type="solid"/>
              </v:shape>
            </v:group>
            <v:group style="position:absolute;left:5961;top:3044;width:10;height:20" coordorigin="5961,3044" coordsize="10,20">
              <v:shape style="position:absolute;left:5961;top:3044;width:10;height:20" coordorigin="5961,3044" coordsize="10,20" path="m5961,3063l5970,3063,5970,3044,5961,3044,5961,3063xe" filled="true" fillcolor="#000000" stroked="false">
                <v:path arrowok="t"/>
                <v:fill type="solid"/>
              </v:shape>
            </v:group>
            <v:group style="position:absolute;left:5961;top:3063;width:10;height:20" coordorigin="5961,3063" coordsize="10,20">
              <v:shape style="position:absolute;left:5961;top:3063;width:10;height:20" coordorigin="5961,3063" coordsize="10,20" path="m5961,3082l5970,3082,5970,3063,5961,3063,5961,3082xe" filled="true" fillcolor="#000000" stroked="false">
                <v:path arrowok="t"/>
                <v:fill type="solid"/>
              </v:shape>
            </v:group>
            <v:group style="position:absolute;left:5961;top:3082;width:10;height:20" coordorigin="5961,3082" coordsize="10,20">
              <v:shape style="position:absolute;left:5961;top:3082;width:10;height:20" coordorigin="5961,3082" coordsize="10,20" path="m5961,3101l5970,3101,5970,3082,5961,3082,5961,3101xe" filled="true" fillcolor="#000000" stroked="false">
                <v:path arrowok="t"/>
                <v:fill type="solid"/>
              </v:shape>
            </v:group>
            <v:group style="position:absolute;left:5961;top:3101;width:10;height:20" coordorigin="5961,3101" coordsize="10,20">
              <v:shape style="position:absolute;left:5961;top:3101;width:10;height:20" coordorigin="5961,3101" coordsize="10,20" path="m5961,3121l5970,3121,5970,3101,5961,3101,5961,3121xe" filled="true" fillcolor="#000000" stroked="false">
                <v:path arrowok="t"/>
                <v:fill type="solid"/>
              </v:shape>
            </v:group>
            <v:group style="position:absolute;left:5961;top:3121;width:10;height:20" coordorigin="5961,3121" coordsize="10,20">
              <v:shape style="position:absolute;left:5961;top:3121;width:10;height:20" coordorigin="5961,3121" coordsize="10,20" path="m5961,3140l5970,3140,5970,3121,5961,3121,5961,3140xe" filled="true" fillcolor="#000000" stroked="false">
                <v:path arrowok="t"/>
                <v:fill type="solid"/>
              </v:shape>
            </v:group>
            <v:group style="position:absolute;left:5961;top:3140;width:10;height:20" coordorigin="5961,3140" coordsize="10,20">
              <v:shape style="position:absolute;left:5961;top:3140;width:10;height:20" coordorigin="5961,3140" coordsize="10,20" path="m5961,3159l5970,3159,5970,3140,5961,3140,5961,3159xe" filled="true" fillcolor="#000000" stroked="false">
                <v:path arrowok="t"/>
                <v:fill type="solid"/>
              </v:shape>
            </v:group>
            <v:group style="position:absolute;left:5961;top:3159;width:10;height:20" coordorigin="5961,3159" coordsize="10,20">
              <v:shape style="position:absolute;left:5961;top:3159;width:10;height:20" coordorigin="5961,3159" coordsize="10,20" path="m5961,3178l5970,3178,5970,3159,5961,3159,5961,3178xe" filled="true" fillcolor="#000000" stroked="false">
                <v:path arrowok="t"/>
                <v:fill type="solid"/>
              </v:shape>
            </v:group>
            <v:group style="position:absolute;left:5961;top:3178;width:10;height:20" coordorigin="5961,3178" coordsize="10,20">
              <v:shape style="position:absolute;left:5961;top:3178;width:10;height:20" coordorigin="5961,3178" coordsize="10,20" path="m5961,3197l5970,3197,5970,3178,5961,3178,5961,3197xe" filled="true" fillcolor="#000000" stroked="false">
                <v:path arrowok="t"/>
                <v:fill type="solid"/>
              </v:shape>
            </v:group>
            <v:group style="position:absolute;left:5961;top:3197;width:10;height:20" coordorigin="5961,3197" coordsize="10,20">
              <v:shape style="position:absolute;left:5961;top:3197;width:10;height:20" coordorigin="5961,3197" coordsize="10,20" path="m5961,3217l5970,3217,5970,3197,5961,3197,5961,3217xe" filled="true" fillcolor="#000000" stroked="false">
                <v:path arrowok="t"/>
                <v:fill type="solid"/>
              </v:shape>
            </v:group>
            <v:group style="position:absolute;left:5961;top:3217;width:10;height:20" coordorigin="5961,3217" coordsize="10,20">
              <v:shape style="position:absolute;left:5961;top:3217;width:10;height:20" coordorigin="5961,3217" coordsize="10,20" path="m5961,3236l5970,3236,5970,3217,5961,3217,5961,3236xe" filled="true" fillcolor="#000000" stroked="false">
                <v:path arrowok="t"/>
                <v:fill type="solid"/>
              </v:shape>
            </v:group>
            <v:group style="position:absolute;left:5961;top:3236;width:10;height:20" coordorigin="5961,3236" coordsize="10,20">
              <v:shape style="position:absolute;left:5961;top:3236;width:10;height:20" coordorigin="5961,3236" coordsize="10,20" path="m5961,3255l5970,3255,5970,3236,5961,3236,5961,3255xe" filled="true" fillcolor="#000000" stroked="false">
                <v:path arrowok="t"/>
                <v:fill type="solid"/>
              </v:shape>
            </v:group>
            <v:group style="position:absolute;left:5961;top:3259;width:10;height:2" coordorigin="5961,3259" coordsize="10,2">
              <v:shape style="position:absolute;left:5961;top:3259;width:10;height:2" coordorigin="5961,3259" coordsize="10,0" path="m5961,3259l5970,3259e" filled="false" stroked="true" strokeweight=".36002pt" strokecolor="#000000">
                <v:path arrowok="t"/>
              </v:shape>
            </v:group>
            <v:group style="position:absolute;left:6681;top:1661;width:10;height:20" coordorigin="6681,1661" coordsize="10,20">
              <v:shape style="position:absolute;left:6681;top:1661;width:10;height:20" coordorigin="6681,1661" coordsize="10,20" path="m6681,1680l6690,1680,6690,1661,6681,1661,6681,1680xe" filled="true" fillcolor="#000000" stroked="false">
                <v:path arrowok="t"/>
                <v:fill type="solid"/>
              </v:shape>
            </v:group>
            <v:group style="position:absolute;left:6681;top:1680;width:10;height:20" coordorigin="6681,1680" coordsize="10,20">
              <v:shape style="position:absolute;left:6681;top:1680;width:10;height:20" coordorigin="6681,1680" coordsize="10,20" path="m6681,1699l6690,1699,6690,1680,6681,1680,6681,1699xe" filled="true" fillcolor="#000000" stroked="false">
                <v:path arrowok="t"/>
                <v:fill type="solid"/>
              </v:shape>
            </v:group>
            <v:group style="position:absolute;left:6681;top:1699;width:10;height:20" coordorigin="6681,1699" coordsize="10,20">
              <v:shape style="position:absolute;left:6681;top:1699;width:10;height:20" coordorigin="6681,1699" coordsize="10,20" path="m6681,1718l6690,1718,6690,1699,6681,1699,6681,1718xe" filled="true" fillcolor="#000000" stroked="false">
                <v:path arrowok="t"/>
                <v:fill type="solid"/>
              </v:shape>
            </v:group>
            <v:group style="position:absolute;left:6681;top:1718;width:10;height:20" coordorigin="6681,1718" coordsize="10,20">
              <v:shape style="position:absolute;left:6681;top:1718;width:10;height:20" coordorigin="6681,1718" coordsize="10,20" path="m6681,1738l6690,1738,6690,1718,6681,1718,6681,1738xe" filled="true" fillcolor="#000000" stroked="false">
                <v:path arrowok="t"/>
                <v:fill type="solid"/>
              </v:shape>
            </v:group>
            <v:group style="position:absolute;left:6681;top:1738;width:10;height:20" coordorigin="6681,1738" coordsize="10,20">
              <v:shape style="position:absolute;left:6681;top:1738;width:10;height:20" coordorigin="6681,1738" coordsize="10,20" path="m6681,1757l6690,1757,6690,1738,6681,1738,6681,1757xe" filled="true" fillcolor="#000000" stroked="false">
                <v:path arrowok="t"/>
                <v:fill type="solid"/>
              </v:shape>
            </v:group>
            <v:group style="position:absolute;left:6681;top:1757;width:10;height:20" coordorigin="6681,1757" coordsize="10,20">
              <v:shape style="position:absolute;left:6681;top:1757;width:10;height:20" coordorigin="6681,1757" coordsize="10,20" path="m6681,1776l6690,1776,6690,1757,6681,1757,6681,1776xe" filled="true" fillcolor="#000000" stroked="false">
                <v:path arrowok="t"/>
                <v:fill type="solid"/>
              </v:shape>
            </v:group>
            <v:group style="position:absolute;left:6681;top:1776;width:10;height:20" coordorigin="6681,1776" coordsize="10,20">
              <v:shape style="position:absolute;left:6681;top:1776;width:10;height:20" coordorigin="6681,1776" coordsize="10,20" path="m6681,1795l6690,1795,6690,1776,6681,1776,6681,1795xe" filled="true" fillcolor="#000000" stroked="false">
                <v:path arrowok="t"/>
                <v:fill type="solid"/>
              </v:shape>
            </v:group>
            <v:group style="position:absolute;left:6681;top:1795;width:10;height:20" coordorigin="6681,1795" coordsize="10,20">
              <v:shape style="position:absolute;left:6681;top:1795;width:10;height:20" coordorigin="6681,1795" coordsize="10,20" path="m6681,1814l6690,1814,6690,1795,6681,1795,6681,1814xe" filled="true" fillcolor="#000000" stroked="false">
                <v:path arrowok="t"/>
                <v:fill type="solid"/>
              </v:shape>
            </v:group>
            <v:group style="position:absolute;left:6681;top:1814;width:10;height:20" coordorigin="6681,1814" coordsize="10,20">
              <v:shape style="position:absolute;left:6681;top:1814;width:10;height:20" coordorigin="6681,1814" coordsize="10,20" path="m6681,1834l6690,1834,6690,1814,6681,1814,6681,1834xe" filled="true" fillcolor="#000000" stroked="false">
                <v:path arrowok="t"/>
                <v:fill type="solid"/>
              </v:shape>
            </v:group>
            <v:group style="position:absolute;left:6681;top:1834;width:10;height:20" coordorigin="6681,1834" coordsize="10,20">
              <v:shape style="position:absolute;left:6681;top:1834;width:10;height:20" coordorigin="6681,1834" coordsize="10,20" path="m6681,1853l6690,1853,6690,1834,6681,1834,6681,1853xe" filled="true" fillcolor="#000000" stroked="false">
                <v:path arrowok="t"/>
                <v:fill type="solid"/>
              </v:shape>
            </v:group>
            <v:group style="position:absolute;left:6681;top:1853;width:10;height:20" coordorigin="6681,1853" coordsize="10,20">
              <v:shape style="position:absolute;left:6681;top:1853;width:10;height:20" coordorigin="6681,1853" coordsize="10,20" path="m6681,1872l6690,1872,6690,1853,6681,1853,6681,1872xe" filled="true" fillcolor="#000000" stroked="false">
                <v:path arrowok="t"/>
                <v:fill type="solid"/>
              </v:shape>
            </v:group>
            <v:group style="position:absolute;left:6681;top:1872;width:10;height:20" coordorigin="6681,1872" coordsize="10,20">
              <v:shape style="position:absolute;left:6681;top:1872;width:10;height:20" coordorigin="6681,1872" coordsize="10,20" path="m6681,1891l6690,1891,6690,1872,6681,1872,6681,1891xe" filled="true" fillcolor="#000000" stroked="false">
                <v:path arrowok="t"/>
                <v:fill type="solid"/>
              </v:shape>
            </v:group>
            <v:group style="position:absolute;left:6681;top:1891;width:10;height:20" coordorigin="6681,1891" coordsize="10,20">
              <v:shape style="position:absolute;left:6681;top:1891;width:10;height:20" coordorigin="6681,1891" coordsize="10,20" path="m6681,1911l6690,1911,6690,1891,6681,1891,6681,1911xe" filled="true" fillcolor="#000000" stroked="false">
                <v:path arrowok="t"/>
                <v:fill type="solid"/>
              </v:shape>
            </v:group>
            <v:group style="position:absolute;left:6681;top:1911;width:10;height:20" coordorigin="6681,1911" coordsize="10,20">
              <v:shape style="position:absolute;left:6681;top:1911;width:10;height:20" coordorigin="6681,1911" coordsize="10,20" path="m6681,1930l6690,1930,6690,1911,6681,1911,6681,1930xe" filled="true" fillcolor="#000000" stroked="false">
                <v:path arrowok="t"/>
                <v:fill type="solid"/>
              </v:shape>
            </v:group>
            <v:group style="position:absolute;left:6681;top:1930;width:10;height:20" coordorigin="6681,1930" coordsize="10,20">
              <v:shape style="position:absolute;left:6681;top:1930;width:10;height:20" coordorigin="6681,1930" coordsize="10,20" path="m6681,1949l6690,1949,6690,1930,6681,1930,6681,1949xe" filled="true" fillcolor="#000000" stroked="false">
                <v:path arrowok="t"/>
                <v:fill type="solid"/>
              </v:shape>
            </v:group>
            <v:group style="position:absolute;left:6681;top:1949;width:10;height:20" coordorigin="6681,1949" coordsize="10,20">
              <v:shape style="position:absolute;left:6681;top:1949;width:10;height:20" coordorigin="6681,1949" coordsize="10,20" path="m6681,1969l6690,1969,6690,1949,6681,1949,6681,1969xe" filled="true" fillcolor="#000000" stroked="false">
                <v:path arrowok="t"/>
                <v:fill type="solid"/>
              </v:shape>
            </v:group>
            <v:group style="position:absolute;left:6681;top:1969;width:10;height:20" coordorigin="6681,1969" coordsize="10,20">
              <v:shape style="position:absolute;left:6681;top:1969;width:10;height:20" coordorigin="6681,1969" coordsize="10,20" path="m6681,1988l6690,1988,6690,1969,6681,1969,6681,1988xe" filled="true" fillcolor="#000000" stroked="false">
                <v:path arrowok="t"/>
                <v:fill type="solid"/>
              </v:shape>
            </v:group>
            <v:group style="position:absolute;left:6681;top:1988;width:10;height:20" coordorigin="6681,1988" coordsize="10,20">
              <v:shape style="position:absolute;left:6681;top:1988;width:10;height:20" coordorigin="6681,1988" coordsize="10,20" path="m6681,2007l6690,2007,6690,1988,6681,1988,6681,2007xe" filled="true" fillcolor="#000000" stroked="false">
                <v:path arrowok="t"/>
                <v:fill type="solid"/>
              </v:shape>
            </v:group>
            <v:group style="position:absolute;left:6681;top:2007;width:10;height:20" coordorigin="6681,2007" coordsize="10,20">
              <v:shape style="position:absolute;left:6681;top:2007;width:10;height:20" coordorigin="6681,2007" coordsize="10,20" path="m6681,2026l6690,2026,6690,2007,6681,2007,6681,2026xe" filled="true" fillcolor="#000000" stroked="false">
                <v:path arrowok="t"/>
                <v:fill type="solid"/>
              </v:shape>
            </v:group>
            <v:group style="position:absolute;left:6681;top:2026;width:10;height:20" coordorigin="6681,2026" coordsize="10,20">
              <v:shape style="position:absolute;left:6681;top:2026;width:10;height:20" coordorigin="6681,2026" coordsize="10,20" path="m6681,2045l6690,2045,6690,2026,6681,2026,6681,2045xe" filled="true" fillcolor="#000000" stroked="false">
                <v:path arrowok="t"/>
                <v:fill type="solid"/>
              </v:shape>
            </v:group>
            <v:group style="position:absolute;left:6681;top:2045;width:10;height:20" coordorigin="6681,2045" coordsize="10,20">
              <v:shape style="position:absolute;left:6681;top:2045;width:10;height:20" coordorigin="6681,2045" coordsize="10,20" path="m6681,2065l6690,2065,6690,2045,6681,2045,6681,2065xe" filled="true" fillcolor="#000000" stroked="false">
                <v:path arrowok="t"/>
                <v:fill type="solid"/>
              </v:shape>
            </v:group>
            <v:group style="position:absolute;left:6681;top:2065;width:10;height:20" coordorigin="6681,2065" coordsize="10,20">
              <v:shape style="position:absolute;left:6681;top:2065;width:10;height:20" coordorigin="6681,2065" coordsize="10,20" path="m6681,2084l6690,2084,6690,2065,6681,2065,6681,2084xe" filled="true" fillcolor="#000000" stroked="false">
                <v:path arrowok="t"/>
                <v:fill type="solid"/>
              </v:shape>
            </v:group>
            <v:group style="position:absolute;left:6681;top:2084;width:10;height:20" coordorigin="6681,2084" coordsize="10,20">
              <v:shape style="position:absolute;left:6681;top:2084;width:10;height:20" coordorigin="6681,2084" coordsize="10,20" path="m6681,2103l6690,2103,6690,2084,6681,2084,6681,2103xe" filled="true" fillcolor="#000000" stroked="false">
                <v:path arrowok="t"/>
                <v:fill type="solid"/>
              </v:shape>
            </v:group>
            <v:group style="position:absolute;left:6681;top:2103;width:10;height:20" coordorigin="6681,2103" coordsize="10,20">
              <v:shape style="position:absolute;left:6681;top:2103;width:10;height:20" coordorigin="6681,2103" coordsize="10,20" path="m6681,2122l6690,2122,6690,2103,6681,2103,6681,2122xe" filled="true" fillcolor="#000000" stroked="false">
                <v:path arrowok="t"/>
                <v:fill type="solid"/>
              </v:shape>
            </v:group>
            <v:group style="position:absolute;left:6681;top:2122;width:10;height:20" coordorigin="6681,2122" coordsize="10,20">
              <v:shape style="position:absolute;left:6681;top:2122;width:10;height:20" coordorigin="6681,2122" coordsize="10,20" path="m6681,2141l6690,2141,6690,2122,6681,2122,6681,2141xe" filled="true" fillcolor="#000000" stroked="false">
                <v:path arrowok="t"/>
                <v:fill type="solid"/>
              </v:shape>
            </v:group>
            <v:group style="position:absolute;left:6681;top:2141;width:10;height:20" coordorigin="6681,2141" coordsize="10,20">
              <v:shape style="position:absolute;left:6681;top:2141;width:10;height:20" coordorigin="6681,2141" coordsize="10,20" path="m6681,2161l6690,2161,6690,2141,6681,2141,6681,2161xe" filled="true" fillcolor="#000000" stroked="false">
                <v:path arrowok="t"/>
                <v:fill type="solid"/>
              </v:shape>
            </v:group>
            <v:group style="position:absolute;left:6681;top:2161;width:10;height:20" coordorigin="6681,2161" coordsize="10,20">
              <v:shape style="position:absolute;left:6681;top:2161;width:10;height:20" coordorigin="6681,2161" coordsize="10,20" path="m6681,2180l6690,2180,6690,2161,6681,2161,6681,2180xe" filled="true" fillcolor="#000000" stroked="false">
                <v:path arrowok="t"/>
                <v:fill type="solid"/>
              </v:shape>
            </v:group>
            <v:group style="position:absolute;left:6681;top:2180;width:10;height:20" coordorigin="6681,2180" coordsize="10,20">
              <v:shape style="position:absolute;left:6681;top:2180;width:10;height:20" coordorigin="6681,2180" coordsize="10,20" path="m6681,2199l6690,2199,6690,2180,6681,2180,6681,2199xe" filled="true" fillcolor="#000000" stroked="false">
                <v:path arrowok="t"/>
                <v:fill type="solid"/>
              </v:shape>
            </v:group>
            <v:group style="position:absolute;left:6681;top:2199;width:10;height:20" coordorigin="6681,2199" coordsize="10,20">
              <v:shape style="position:absolute;left:6681;top:2199;width:10;height:20" coordorigin="6681,2199" coordsize="10,20" path="m6681,2218l6690,2218,6690,2199,6681,2199,6681,2218xe" filled="true" fillcolor="#000000" stroked="false">
                <v:path arrowok="t"/>
                <v:fill type="solid"/>
              </v:shape>
            </v:group>
            <v:group style="position:absolute;left:6681;top:2218;width:10;height:20" coordorigin="6681,2218" coordsize="10,20">
              <v:shape style="position:absolute;left:6681;top:2218;width:10;height:20" coordorigin="6681,2218" coordsize="10,20" path="m6681,2237l6690,2237,6690,2218,6681,2218,6681,2237xe" filled="true" fillcolor="#000000" stroked="false">
                <v:path arrowok="t"/>
                <v:fill type="solid"/>
              </v:shape>
            </v:group>
            <v:group style="position:absolute;left:6681;top:2237;width:10;height:20" coordorigin="6681,2237" coordsize="10,20">
              <v:shape style="position:absolute;left:6681;top:2237;width:10;height:20" coordorigin="6681,2237" coordsize="10,20" path="m6681,2257l6690,2257,6690,2237,6681,2237,6681,2257xe" filled="true" fillcolor="#000000" stroked="false">
                <v:path arrowok="t"/>
                <v:fill type="solid"/>
              </v:shape>
            </v:group>
            <v:group style="position:absolute;left:6681;top:2257;width:10;height:20" coordorigin="6681,2257" coordsize="10,20">
              <v:shape style="position:absolute;left:6681;top:2257;width:10;height:20" coordorigin="6681,2257" coordsize="10,20" path="m6681,2276l6690,2276,6690,2257,6681,2257,6681,2276xe" filled="true" fillcolor="#000000" stroked="false">
                <v:path arrowok="t"/>
                <v:fill type="solid"/>
              </v:shape>
            </v:group>
            <v:group style="position:absolute;left:6681;top:2276;width:10;height:20" coordorigin="6681,2276" coordsize="10,20">
              <v:shape style="position:absolute;left:6681;top:2276;width:10;height:20" coordorigin="6681,2276" coordsize="10,20" path="m6681,2295l6690,2295,6690,2276,6681,2276,6681,2295xe" filled="true" fillcolor="#000000" stroked="false">
                <v:path arrowok="t"/>
                <v:fill type="solid"/>
              </v:shape>
            </v:group>
            <v:group style="position:absolute;left:6681;top:2295;width:10;height:20" coordorigin="6681,2295" coordsize="10,20">
              <v:shape style="position:absolute;left:6681;top:2295;width:10;height:20" coordorigin="6681,2295" coordsize="10,20" path="m6681,2314l6690,2314,6690,2295,6681,2295,6681,2314xe" filled="true" fillcolor="#000000" stroked="false">
                <v:path arrowok="t"/>
                <v:fill type="solid"/>
              </v:shape>
            </v:group>
            <v:group style="position:absolute;left:6681;top:2314;width:10;height:20" coordorigin="6681,2314" coordsize="10,20">
              <v:shape style="position:absolute;left:6681;top:2314;width:10;height:20" coordorigin="6681,2314" coordsize="10,20" path="m6681,2333l6690,2333,6690,2314,6681,2314,6681,2333xe" filled="true" fillcolor="#000000" stroked="false">
                <v:path arrowok="t"/>
                <v:fill type="solid"/>
              </v:shape>
            </v:group>
            <v:group style="position:absolute;left:6681;top:2333;width:10;height:20" coordorigin="6681,2333" coordsize="10,20">
              <v:shape style="position:absolute;left:6681;top:2333;width:10;height:20" coordorigin="6681,2333" coordsize="10,20" path="m6681,2353l6690,2353,6690,2333,6681,2333,6681,2353xe" filled="true" fillcolor="#000000" stroked="false">
                <v:path arrowok="t"/>
                <v:fill type="solid"/>
              </v:shape>
            </v:group>
            <v:group style="position:absolute;left:6681;top:2353;width:10;height:20" coordorigin="6681,2353" coordsize="10,20">
              <v:shape style="position:absolute;left:6681;top:2353;width:10;height:20" coordorigin="6681,2353" coordsize="10,20" path="m6681,2372l6690,2372,6690,2353,6681,2353,6681,2372xe" filled="true" fillcolor="#000000" stroked="false">
                <v:path arrowok="t"/>
                <v:fill type="solid"/>
              </v:shape>
            </v:group>
            <v:group style="position:absolute;left:6681;top:2372;width:10;height:20" coordorigin="6681,2372" coordsize="10,20">
              <v:shape style="position:absolute;left:6681;top:2372;width:10;height:20" coordorigin="6681,2372" coordsize="10,20" path="m6681,2391l6690,2391,6690,2372,6681,2372,6681,2391xe" filled="true" fillcolor="#000000" stroked="false">
                <v:path arrowok="t"/>
                <v:fill type="solid"/>
              </v:shape>
            </v:group>
            <v:group style="position:absolute;left:6681;top:2391;width:10;height:20" coordorigin="6681,2391" coordsize="10,20">
              <v:shape style="position:absolute;left:6681;top:2391;width:10;height:20" coordorigin="6681,2391" coordsize="10,20" path="m6681,2410l6690,2410,6690,2391,6681,2391,6681,2410xe" filled="true" fillcolor="#000000" stroked="false">
                <v:path arrowok="t"/>
                <v:fill type="solid"/>
              </v:shape>
            </v:group>
            <v:group style="position:absolute;left:6681;top:2410;width:10;height:20" coordorigin="6681,2410" coordsize="10,20">
              <v:shape style="position:absolute;left:6681;top:2410;width:10;height:20" coordorigin="6681,2410" coordsize="10,20" path="m6681,2429l6690,2429,6690,2410,6681,2410,6681,2429xe" filled="true" fillcolor="#000000" stroked="false">
                <v:path arrowok="t"/>
                <v:fill type="solid"/>
              </v:shape>
            </v:group>
            <v:group style="position:absolute;left:6681;top:2429;width:10;height:20" coordorigin="6681,2429" coordsize="10,20">
              <v:shape style="position:absolute;left:6681;top:2429;width:10;height:20" coordorigin="6681,2429" coordsize="10,20" path="m6681,2449l6690,2449,6690,2429,6681,2429,6681,2449xe" filled="true" fillcolor="#000000" stroked="false">
                <v:path arrowok="t"/>
                <v:fill type="solid"/>
              </v:shape>
            </v:group>
            <v:group style="position:absolute;left:6681;top:2449;width:10;height:20" coordorigin="6681,2449" coordsize="10,20">
              <v:shape style="position:absolute;left:6681;top:2449;width:10;height:20" coordorigin="6681,2449" coordsize="10,20" path="m6681,2468l6690,2468,6690,2449,6681,2449,6681,2468xe" filled="true" fillcolor="#000000" stroked="false">
                <v:path arrowok="t"/>
                <v:fill type="solid"/>
              </v:shape>
            </v:group>
            <v:group style="position:absolute;left:6681;top:2468;width:10;height:20" coordorigin="6681,2468" coordsize="10,20">
              <v:shape style="position:absolute;left:6681;top:2468;width:10;height:20" coordorigin="6681,2468" coordsize="10,20" path="m6681,2487l6690,2487,6690,2468,6681,2468,6681,2487xe" filled="true" fillcolor="#000000" stroked="false">
                <v:path arrowok="t"/>
                <v:fill type="solid"/>
              </v:shape>
            </v:group>
            <v:group style="position:absolute;left:6681;top:2487;width:10;height:20" coordorigin="6681,2487" coordsize="10,20">
              <v:shape style="position:absolute;left:6681;top:2487;width:10;height:20" coordorigin="6681,2487" coordsize="10,20" path="m6681,2506l6690,2506,6690,2487,6681,2487,6681,2506xe" filled="true" fillcolor="#000000" stroked="false">
                <v:path arrowok="t"/>
                <v:fill type="solid"/>
              </v:shape>
            </v:group>
            <v:group style="position:absolute;left:6681;top:2506;width:10;height:20" coordorigin="6681,2506" coordsize="10,20">
              <v:shape style="position:absolute;left:6681;top:2506;width:10;height:20" coordorigin="6681,2506" coordsize="10,20" path="m6681,2525l6690,2525,6690,2506,6681,2506,6681,2525xe" filled="true" fillcolor="#000000" stroked="false">
                <v:path arrowok="t"/>
                <v:fill type="solid"/>
              </v:shape>
            </v:group>
            <v:group style="position:absolute;left:6681;top:2525;width:10;height:20" coordorigin="6681,2525" coordsize="10,20">
              <v:shape style="position:absolute;left:6681;top:2525;width:10;height:20" coordorigin="6681,2525" coordsize="10,20" path="m6681,2545l6690,2545,6690,2525,6681,2525,6681,2545xe" filled="true" fillcolor="#000000" stroked="false">
                <v:path arrowok="t"/>
                <v:fill type="solid"/>
              </v:shape>
            </v:group>
            <v:group style="position:absolute;left:6681;top:2545;width:10;height:20" coordorigin="6681,2545" coordsize="10,20">
              <v:shape style="position:absolute;left:6681;top:2545;width:10;height:20" coordorigin="6681,2545" coordsize="10,20" path="m6681,2564l6690,2564,6690,2545,6681,2545,6681,2564xe" filled="true" fillcolor="#000000" stroked="false">
                <v:path arrowok="t"/>
                <v:fill type="solid"/>
              </v:shape>
            </v:group>
            <v:group style="position:absolute;left:6681;top:2564;width:10;height:20" coordorigin="6681,2564" coordsize="10,20">
              <v:shape style="position:absolute;left:6681;top:2564;width:10;height:20" coordorigin="6681,2564" coordsize="10,20" path="m6681,2583l6690,2583,6690,2564,6681,2564,6681,2583xe" filled="true" fillcolor="#000000" stroked="false">
                <v:path arrowok="t"/>
                <v:fill type="solid"/>
              </v:shape>
            </v:group>
            <v:group style="position:absolute;left:6681;top:2583;width:10;height:20" coordorigin="6681,2583" coordsize="10,20">
              <v:shape style="position:absolute;left:6681;top:2583;width:10;height:20" coordorigin="6681,2583" coordsize="10,20" path="m6681,2602l6690,2602,6690,2583,6681,2583,6681,2602xe" filled="true" fillcolor="#000000" stroked="false">
                <v:path arrowok="t"/>
                <v:fill type="solid"/>
              </v:shape>
            </v:group>
            <v:group style="position:absolute;left:6681;top:2602;width:10;height:20" coordorigin="6681,2602" coordsize="10,20">
              <v:shape style="position:absolute;left:6681;top:2602;width:10;height:20" coordorigin="6681,2602" coordsize="10,20" path="m6681,2621l6690,2621,6690,2602,6681,2602,6681,2621xe" filled="true" fillcolor="#000000" stroked="false">
                <v:path arrowok="t"/>
                <v:fill type="solid"/>
              </v:shape>
            </v:group>
            <v:group style="position:absolute;left:6681;top:2621;width:10;height:20" coordorigin="6681,2621" coordsize="10,20">
              <v:shape style="position:absolute;left:6681;top:2621;width:10;height:20" coordorigin="6681,2621" coordsize="10,20" path="m6681,2641l6690,2641,6690,2621,6681,2621,6681,2641xe" filled="true" fillcolor="#000000" stroked="false">
                <v:path arrowok="t"/>
                <v:fill type="solid"/>
              </v:shape>
            </v:group>
            <v:group style="position:absolute;left:6681;top:2641;width:10;height:20" coordorigin="6681,2641" coordsize="10,20">
              <v:shape style="position:absolute;left:6681;top:2641;width:10;height:20" coordorigin="6681,2641" coordsize="10,20" path="m6681,2660l6690,2660,6690,2641,6681,2641,6681,2660xe" filled="true" fillcolor="#000000" stroked="false">
                <v:path arrowok="t"/>
                <v:fill type="solid"/>
              </v:shape>
            </v:group>
            <v:group style="position:absolute;left:6681;top:2660;width:10;height:20" coordorigin="6681,2660" coordsize="10,20">
              <v:shape style="position:absolute;left:6681;top:2660;width:10;height:20" coordorigin="6681,2660" coordsize="10,20" path="m6681,2679l6690,2679,6690,2660,6681,2660,6681,2679xe" filled="true" fillcolor="#000000" stroked="false">
                <v:path arrowok="t"/>
                <v:fill type="solid"/>
              </v:shape>
            </v:group>
            <v:group style="position:absolute;left:6681;top:2679;width:10;height:20" coordorigin="6681,2679" coordsize="10,20">
              <v:shape style="position:absolute;left:6681;top:2679;width:10;height:20" coordorigin="6681,2679" coordsize="10,20" path="m6681,2698l6690,2698,6690,2679,6681,2679,6681,2698xe" filled="true" fillcolor="#000000" stroked="false">
                <v:path arrowok="t"/>
                <v:fill type="solid"/>
              </v:shape>
            </v:group>
            <v:group style="position:absolute;left:6681;top:2698;width:10;height:20" coordorigin="6681,2698" coordsize="10,20">
              <v:shape style="position:absolute;left:6681;top:2698;width:10;height:20" coordorigin="6681,2698" coordsize="10,20" path="m6681,2717l6690,2717,6690,2698,6681,2698,6681,2717xe" filled="true" fillcolor="#000000" stroked="false">
                <v:path arrowok="t"/>
                <v:fill type="solid"/>
              </v:shape>
            </v:group>
            <v:group style="position:absolute;left:6681;top:2717;width:10;height:20" coordorigin="6681,2717" coordsize="10,20">
              <v:shape style="position:absolute;left:6681;top:2717;width:10;height:20" coordorigin="6681,2717" coordsize="10,20" path="m6681,2737l6690,2737,6690,2717,6681,2717,6681,2737xe" filled="true" fillcolor="#000000" stroked="false">
                <v:path arrowok="t"/>
                <v:fill type="solid"/>
              </v:shape>
            </v:group>
            <v:group style="position:absolute;left:6681;top:2737;width:10;height:20" coordorigin="6681,2737" coordsize="10,20">
              <v:shape style="position:absolute;left:6681;top:2737;width:10;height:20" coordorigin="6681,2737" coordsize="10,20" path="m6681,2756l6690,2756,6690,2737,6681,2737,6681,2756xe" filled="true" fillcolor="#000000" stroked="false">
                <v:path arrowok="t"/>
                <v:fill type="solid"/>
              </v:shape>
            </v:group>
            <v:group style="position:absolute;left:6681;top:2756;width:10;height:20" coordorigin="6681,2756" coordsize="10,20">
              <v:shape style="position:absolute;left:6681;top:2756;width:10;height:20" coordorigin="6681,2756" coordsize="10,20" path="m6681,2775l6690,2775,6690,2756,6681,2756,6681,2775xe" filled="true" fillcolor="#000000" stroked="false">
                <v:path arrowok="t"/>
                <v:fill type="solid"/>
              </v:shape>
            </v:group>
            <v:group style="position:absolute;left:6681;top:2775;width:10;height:20" coordorigin="6681,2775" coordsize="10,20">
              <v:shape style="position:absolute;left:6681;top:2775;width:10;height:20" coordorigin="6681,2775" coordsize="10,20" path="m6681,2794l6690,2794,6690,2775,6681,2775,6681,2794xe" filled="true" fillcolor="#000000" stroked="false">
                <v:path arrowok="t"/>
                <v:fill type="solid"/>
              </v:shape>
            </v:group>
            <v:group style="position:absolute;left:6681;top:2794;width:10;height:20" coordorigin="6681,2794" coordsize="10,20">
              <v:shape style="position:absolute;left:6681;top:2794;width:10;height:20" coordorigin="6681,2794" coordsize="10,20" path="m6681,2813l6690,2813,6690,2794,6681,2794,6681,2813xe" filled="true" fillcolor="#000000" stroked="false">
                <v:path arrowok="t"/>
                <v:fill type="solid"/>
              </v:shape>
            </v:group>
            <v:group style="position:absolute;left:6681;top:2813;width:10;height:20" coordorigin="6681,2813" coordsize="10,20">
              <v:shape style="position:absolute;left:6681;top:2813;width:10;height:20" coordorigin="6681,2813" coordsize="10,20" path="m6681,2833l6690,2833,6690,2813,6681,2813,6681,2833xe" filled="true" fillcolor="#000000" stroked="false">
                <v:path arrowok="t"/>
                <v:fill type="solid"/>
              </v:shape>
            </v:group>
            <v:group style="position:absolute;left:6681;top:2833;width:10;height:20" coordorigin="6681,2833" coordsize="10,20">
              <v:shape style="position:absolute;left:6681;top:2833;width:10;height:20" coordorigin="6681,2833" coordsize="10,20" path="m6681,2852l6690,2852,6690,2833,6681,2833,6681,2852xe" filled="true" fillcolor="#000000" stroked="false">
                <v:path arrowok="t"/>
                <v:fill type="solid"/>
              </v:shape>
            </v:group>
            <v:group style="position:absolute;left:6681;top:2852;width:10;height:20" coordorigin="6681,2852" coordsize="10,20">
              <v:shape style="position:absolute;left:6681;top:2852;width:10;height:20" coordorigin="6681,2852" coordsize="10,20" path="m6681,2871l6690,2871,6690,2852,6681,2852,6681,2871xe" filled="true" fillcolor="#000000" stroked="false">
                <v:path arrowok="t"/>
                <v:fill type="solid"/>
              </v:shape>
            </v:group>
            <v:group style="position:absolute;left:6681;top:2871;width:10;height:20" coordorigin="6681,2871" coordsize="10,20">
              <v:shape style="position:absolute;left:6681;top:2871;width:10;height:20" coordorigin="6681,2871" coordsize="10,20" path="m6681,2890l6690,2890,6690,2871,6681,2871,6681,2890xe" filled="true" fillcolor="#000000" stroked="false">
                <v:path arrowok="t"/>
                <v:fill type="solid"/>
              </v:shape>
            </v:group>
            <v:group style="position:absolute;left:6681;top:2890;width:10;height:20" coordorigin="6681,2890" coordsize="10,20">
              <v:shape style="position:absolute;left:6681;top:2890;width:10;height:20" coordorigin="6681,2890" coordsize="10,20" path="m6681,2909l6690,2909,6690,2890,6681,2890,6681,2909xe" filled="true" fillcolor="#000000" stroked="false">
                <v:path arrowok="t"/>
                <v:fill type="solid"/>
              </v:shape>
            </v:group>
            <v:group style="position:absolute;left:6681;top:2909;width:10;height:20" coordorigin="6681,2909" coordsize="10,20">
              <v:shape style="position:absolute;left:6681;top:2909;width:10;height:20" coordorigin="6681,2909" coordsize="10,20" path="m6681,2929l6690,2929,6690,2909,6681,2909,6681,2929xe" filled="true" fillcolor="#000000" stroked="false">
                <v:path arrowok="t"/>
                <v:fill type="solid"/>
              </v:shape>
            </v:group>
            <v:group style="position:absolute;left:6681;top:2929;width:10;height:20" coordorigin="6681,2929" coordsize="10,20">
              <v:shape style="position:absolute;left:6681;top:2929;width:10;height:20" coordorigin="6681,2929" coordsize="10,20" path="m6681,2948l6690,2948,6690,2929,6681,2929,6681,2948xe" filled="true" fillcolor="#000000" stroked="false">
                <v:path arrowok="t"/>
                <v:fill type="solid"/>
              </v:shape>
            </v:group>
            <v:group style="position:absolute;left:6681;top:2948;width:10;height:20" coordorigin="6681,2948" coordsize="10,20">
              <v:shape style="position:absolute;left:6681;top:2948;width:10;height:20" coordorigin="6681,2948" coordsize="10,20" path="m6681,2967l6690,2967,6690,2948,6681,2948,6681,2967xe" filled="true" fillcolor="#000000" stroked="false">
                <v:path arrowok="t"/>
                <v:fill type="solid"/>
              </v:shape>
            </v:group>
            <v:group style="position:absolute;left:6681;top:2967;width:10;height:20" coordorigin="6681,2967" coordsize="10,20">
              <v:shape style="position:absolute;left:6681;top:2967;width:10;height:20" coordorigin="6681,2967" coordsize="10,20" path="m6681,2986l6690,2986,6690,2967,6681,2967,6681,2986xe" filled="true" fillcolor="#000000" stroked="false">
                <v:path arrowok="t"/>
                <v:fill type="solid"/>
              </v:shape>
            </v:group>
            <v:group style="position:absolute;left:6681;top:2986;width:10;height:20" coordorigin="6681,2986" coordsize="10,20">
              <v:shape style="position:absolute;left:6681;top:2986;width:10;height:20" coordorigin="6681,2986" coordsize="10,20" path="m6681,3005l6690,3005,6690,2986,6681,2986,6681,3005xe" filled="true" fillcolor="#000000" stroked="false">
                <v:path arrowok="t"/>
                <v:fill type="solid"/>
              </v:shape>
            </v:group>
            <v:group style="position:absolute;left:6681;top:3005;width:10;height:20" coordorigin="6681,3005" coordsize="10,20">
              <v:shape style="position:absolute;left:6681;top:3005;width:10;height:20" coordorigin="6681,3005" coordsize="10,20" path="m6681,3025l6690,3025,6690,3005,6681,3005,6681,3025xe" filled="true" fillcolor="#000000" stroked="false">
                <v:path arrowok="t"/>
                <v:fill type="solid"/>
              </v:shape>
            </v:group>
            <v:group style="position:absolute;left:6681;top:3025;width:10;height:20" coordorigin="6681,3025" coordsize="10,20">
              <v:shape style="position:absolute;left:6681;top:3025;width:10;height:20" coordorigin="6681,3025" coordsize="10,20" path="m6681,3044l6690,3044,6690,3025,6681,3025,6681,3044xe" filled="true" fillcolor="#000000" stroked="false">
                <v:path arrowok="t"/>
                <v:fill type="solid"/>
              </v:shape>
            </v:group>
            <v:group style="position:absolute;left:6681;top:3044;width:10;height:20" coordorigin="6681,3044" coordsize="10,20">
              <v:shape style="position:absolute;left:6681;top:3044;width:10;height:20" coordorigin="6681,3044" coordsize="10,20" path="m6681,3063l6690,3063,6690,3044,6681,3044,6681,3063xe" filled="true" fillcolor="#000000" stroked="false">
                <v:path arrowok="t"/>
                <v:fill type="solid"/>
              </v:shape>
            </v:group>
            <v:group style="position:absolute;left:6681;top:3063;width:10;height:20" coordorigin="6681,3063" coordsize="10,20">
              <v:shape style="position:absolute;left:6681;top:3063;width:10;height:20" coordorigin="6681,3063" coordsize="10,20" path="m6681,3082l6690,3082,6690,3063,6681,3063,6681,3082xe" filled="true" fillcolor="#000000" stroked="false">
                <v:path arrowok="t"/>
                <v:fill type="solid"/>
              </v:shape>
            </v:group>
            <v:group style="position:absolute;left:6681;top:3082;width:10;height:20" coordorigin="6681,3082" coordsize="10,20">
              <v:shape style="position:absolute;left:6681;top:3082;width:10;height:20" coordorigin="6681,3082" coordsize="10,20" path="m6681,3101l6690,3101,6690,3082,6681,3082,6681,3101xe" filled="true" fillcolor="#000000" stroked="false">
                <v:path arrowok="t"/>
                <v:fill type="solid"/>
              </v:shape>
            </v:group>
            <v:group style="position:absolute;left:6681;top:3101;width:10;height:20" coordorigin="6681,3101" coordsize="10,20">
              <v:shape style="position:absolute;left:6681;top:3101;width:10;height:20" coordorigin="6681,3101" coordsize="10,20" path="m6681,3121l6690,3121,6690,3101,6681,3101,6681,3121xe" filled="true" fillcolor="#000000" stroked="false">
                <v:path arrowok="t"/>
                <v:fill type="solid"/>
              </v:shape>
            </v:group>
            <v:group style="position:absolute;left:6681;top:3121;width:10;height:20" coordorigin="6681,3121" coordsize="10,20">
              <v:shape style="position:absolute;left:6681;top:3121;width:10;height:20" coordorigin="6681,3121" coordsize="10,20" path="m6681,3140l6690,3140,6690,3121,6681,3121,6681,3140xe" filled="true" fillcolor="#000000" stroked="false">
                <v:path arrowok="t"/>
                <v:fill type="solid"/>
              </v:shape>
            </v:group>
            <v:group style="position:absolute;left:6681;top:3140;width:10;height:20" coordorigin="6681,3140" coordsize="10,20">
              <v:shape style="position:absolute;left:6681;top:3140;width:10;height:20" coordorigin="6681,3140" coordsize="10,20" path="m6681,3159l6690,3159,6690,3140,6681,3140,6681,3159xe" filled="true" fillcolor="#000000" stroked="false">
                <v:path arrowok="t"/>
                <v:fill type="solid"/>
              </v:shape>
            </v:group>
            <v:group style="position:absolute;left:6681;top:3159;width:10;height:20" coordorigin="6681,3159" coordsize="10,20">
              <v:shape style="position:absolute;left:6681;top:3159;width:10;height:20" coordorigin="6681,3159" coordsize="10,20" path="m6681,3178l6690,3178,6690,3159,6681,3159,6681,3178xe" filled="true" fillcolor="#000000" stroked="false">
                <v:path arrowok="t"/>
                <v:fill type="solid"/>
              </v:shape>
            </v:group>
            <v:group style="position:absolute;left:6681;top:3178;width:10;height:20" coordorigin="6681,3178" coordsize="10,20">
              <v:shape style="position:absolute;left:6681;top:3178;width:10;height:20" coordorigin="6681,3178" coordsize="10,20" path="m6681,3197l6690,3197,6690,3178,6681,3178,6681,3197xe" filled="true" fillcolor="#000000" stroked="false">
                <v:path arrowok="t"/>
                <v:fill type="solid"/>
              </v:shape>
            </v:group>
            <v:group style="position:absolute;left:6681;top:3197;width:10;height:20" coordorigin="6681,3197" coordsize="10,20">
              <v:shape style="position:absolute;left:6681;top:3197;width:10;height:20" coordorigin="6681,3197" coordsize="10,20" path="m6681,3217l6690,3217,6690,3197,6681,3197,6681,3217xe" filled="true" fillcolor="#000000" stroked="false">
                <v:path arrowok="t"/>
                <v:fill type="solid"/>
              </v:shape>
            </v:group>
            <v:group style="position:absolute;left:6681;top:3217;width:10;height:20" coordorigin="6681,3217" coordsize="10,20">
              <v:shape style="position:absolute;left:6681;top:3217;width:10;height:20" coordorigin="6681,3217" coordsize="10,20" path="m6681,3236l6690,3236,6690,3217,6681,3217,6681,3236xe" filled="true" fillcolor="#000000" stroked="false">
                <v:path arrowok="t"/>
                <v:fill type="solid"/>
              </v:shape>
            </v:group>
            <v:group style="position:absolute;left:6681;top:3236;width:10;height:20" coordorigin="6681,3236" coordsize="10,20">
              <v:shape style="position:absolute;left:6681;top:3236;width:10;height:20" coordorigin="6681,3236" coordsize="10,20" path="m6681,3255l6690,3255,6690,3236,6681,3236,6681,3255xe" filled="true" fillcolor="#000000" stroked="false">
                <v:path arrowok="t"/>
                <v:fill type="solid"/>
              </v:shape>
            </v:group>
            <v:group style="position:absolute;left:6681;top:3259;width:10;height:2" coordorigin="6681,3259" coordsize="10,2">
              <v:shape style="position:absolute;left:6681;top:3259;width:10;height:2" coordorigin="6681,3259" coordsize="10,0" path="m6681,3259l6690,3259e" filled="false" stroked="true" strokeweight=".36002pt" strokecolor="#000000">
                <v:path arrowok="t"/>
              </v:shape>
            </v:group>
            <v:group style="position:absolute;left:7662;top:1661;width:10;height:20" coordorigin="7662,1661" coordsize="10,20">
              <v:shape style="position:absolute;left:7662;top:1661;width:10;height:20" coordorigin="7662,1661" coordsize="10,20" path="m7662,1680l7672,1680,7672,1661,7662,1661,7662,1680xe" filled="true" fillcolor="#000000" stroked="false">
                <v:path arrowok="t"/>
                <v:fill type="solid"/>
              </v:shape>
            </v:group>
            <v:group style="position:absolute;left:7662;top:1680;width:10;height:20" coordorigin="7662,1680" coordsize="10,20">
              <v:shape style="position:absolute;left:7662;top:1680;width:10;height:20" coordorigin="7662,1680" coordsize="10,20" path="m7662,1699l7672,1699,7672,1680,7662,1680,7662,1699xe" filled="true" fillcolor="#000000" stroked="false">
                <v:path arrowok="t"/>
                <v:fill type="solid"/>
              </v:shape>
            </v:group>
            <v:group style="position:absolute;left:7662;top:1699;width:10;height:20" coordorigin="7662,1699" coordsize="10,20">
              <v:shape style="position:absolute;left:7662;top:1699;width:10;height:20" coordorigin="7662,1699" coordsize="10,20" path="m7662,1718l7672,1718,7672,1699,7662,1699,7662,1718xe" filled="true" fillcolor="#000000" stroked="false">
                <v:path arrowok="t"/>
                <v:fill type="solid"/>
              </v:shape>
            </v:group>
            <v:group style="position:absolute;left:7662;top:1718;width:10;height:20" coordorigin="7662,1718" coordsize="10,20">
              <v:shape style="position:absolute;left:7662;top:1718;width:10;height:20" coordorigin="7662,1718" coordsize="10,20" path="m7662,1738l7672,1738,7672,1718,7662,1718,7662,1738xe" filled="true" fillcolor="#000000" stroked="false">
                <v:path arrowok="t"/>
                <v:fill type="solid"/>
              </v:shape>
            </v:group>
            <v:group style="position:absolute;left:7662;top:1738;width:10;height:20" coordorigin="7662,1738" coordsize="10,20">
              <v:shape style="position:absolute;left:7662;top:1738;width:10;height:20" coordorigin="7662,1738" coordsize="10,20" path="m7662,1757l7672,1757,7672,1738,7662,1738,7662,1757xe" filled="true" fillcolor="#000000" stroked="false">
                <v:path arrowok="t"/>
                <v:fill type="solid"/>
              </v:shape>
            </v:group>
            <v:group style="position:absolute;left:7662;top:1757;width:10;height:20" coordorigin="7662,1757" coordsize="10,20">
              <v:shape style="position:absolute;left:7662;top:1757;width:10;height:20" coordorigin="7662,1757" coordsize="10,20" path="m7662,1776l7672,1776,7672,1757,7662,1757,7662,1776xe" filled="true" fillcolor="#000000" stroked="false">
                <v:path arrowok="t"/>
                <v:fill type="solid"/>
              </v:shape>
            </v:group>
            <v:group style="position:absolute;left:7662;top:1776;width:10;height:20" coordorigin="7662,1776" coordsize="10,20">
              <v:shape style="position:absolute;left:7662;top:1776;width:10;height:20" coordorigin="7662,1776" coordsize="10,20" path="m7662,1795l7672,1795,7672,1776,7662,1776,7662,1795xe" filled="true" fillcolor="#000000" stroked="false">
                <v:path arrowok="t"/>
                <v:fill type="solid"/>
              </v:shape>
            </v:group>
            <v:group style="position:absolute;left:7662;top:1795;width:10;height:20" coordorigin="7662,1795" coordsize="10,20">
              <v:shape style="position:absolute;left:7662;top:1795;width:10;height:20" coordorigin="7662,1795" coordsize="10,20" path="m7662,1814l7672,1814,7672,1795,7662,1795,7662,1814xe" filled="true" fillcolor="#000000" stroked="false">
                <v:path arrowok="t"/>
                <v:fill type="solid"/>
              </v:shape>
            </v:group>
            <v:group style="position:absolute;left:7662;top:1814;width:10;height:20" coordorigin="7662,1814" coordsize="10,20">
              <v:shape style="position:absolute;left:7662;top:1814;width:10;height:20" coordorigin="7662,1814" coordsize="10,20" path="m7662,1834l7672,1834,7672,1814,7662,1814,7662,1834xe" filled="true" fillcolor="#000000" stroked="false">
                <v:path arrowok="t"/>
                <v:fill type="solid"/>
              </v:shape>
            </v:group>
            <v:group style="position:absolute;left:7662;top:1834;width:10;height:20" coordorigin="7662,1834" coordsize="10,20">
              <v:shape style="position:absolute;left:7662;top:1834;width:10;height:20" coordorigin="7662,1834" coordsize="10,20" path="m7662,1853l7672,1853,7672,1834,7662,1834,7662,1853xe" filled="true" fillcolor="#000000" stroked="false">
                <v:path arrowok="t"/>
                <v:fill type="solid"/>
              </v:shape>
            </v:group>
            <v:group style="position:absolute;left:7662;top:1853;width:10;height:20" coordorigin="7662,1853" coordsize="10,20">
              <v:shape style="position:absolute;left:7662;top:1853;width:10;height:20" coordorigin="7662,1853" coordsize="10,20" path="m7662,1872l7672,1872,7672,1853,7662,1853,7662,1872xe" filled="true" fillcolor="#000000" stroked="false">
                <v:path arrowok="t"/>
                <v:fill type="solid"/>
              </v:shape>
            </v:group>
            <v:group style="position:absolute;left:7662;top:1872;width:10;height:20" coordorigin="7662,1872" coordsize="10,20">
              <v:shape style="position:absolute;left:7662;top:1872;width:10;height:20" coordorigin="7662,1872" coordsize="10,20" path="m7662,1891l7672,1891,7672,1872,7662,1872,7662,1891xe" filled="true" fillcolor="#000000" stroked="false">
                <v:path arrowok="t"/>
                <v:fill type="solid"/>
              </v:shape>
            </v:group>
            <v:group style="position:absolute;left:7662;top:1891;width:10;height:20" coordorigin="7662,1891" coordsize="10,20">
              <v:shape style="position:absolute;left:7662;top:1891;width:10;height:20" coordorigin="7662,1891" coordsize="10,20" path="m7662,1911l7672,1911,7672,1891,7662,1891,7662,1911xe" filled="true" fillcolor="#000000" stroked="false">
                <v:path arrowok="t"/>
                <v:fill type="solid"/>
              </v:shape>
            </v:group>
            <v:group style="position:absolute;left:7662;top:1911;width:10;height:20" coordorigin="7662,1911" coordsize="10,20">
              <v:shape style="position:absolute;left:7662;top:1911;width:10;height:20" coordorigin="7662,1911" coordsize="10,20" path="m7662,1930l7672,1930,7672,1911,7662,1911,7662,1930xe" filled="true" fillcolor="#000000" stroked="false">
                <v:path arrowok="t"/>
                <v:fill type="solid"/>
              </v:shape>
            </v:group>
            <v:group style="position:absolute;left:7662;top:1930;width:10;height:20" coordorigin="7662,1930" coordsize="10,20">
              <v:shape style="position:absolute;left:7662;top:1930;width:10;height:20" coordorigin="7662,1930" coordsize="10,20" path="m7662,1949l7672,1949,7672,1930,7662,1930,7662,1949xe" filled="true" fillcolor="#000000" stroked="false">
                <v:path arrowok="t"/>
                <v:fill type="solid"/>
              </v:shape>
            </v:group>
            <v:group style="position:absolute;left:7662;top:1949;width:10;height:20" coordorigin="7662,1949" coordsize="10,20">
              <v:shape style="position:absolute;left:7662;top:1949;width:10;height:20" coordorigin="7662,1949" coordsize="10,20" path="m7662,1969l7672,1969,7672,1949,7662,1949,7662,1969xe" filled="true" fillcolor="#000000" stroked="false">
                <v:path arrowok="t"/>
                <v:fill type="solid"/>
              </v:shape>
            </v:group>
            <v:group style="position:absolute;left:7662;top:1969;width:10;height:20" coordorigin="7662,1969" coordsize="10,20">
              <v:shape style="position:absolute;left:7662;top:1969;width:10;height:20" coordorigin="7662,1969" coordsize="10,20" path="m7662,1988l7672,1988,7672,1969,7662,1969,7662,1988xe" filled="true" fillcolor="#000000" stroked="false">
                <v:path arrowok="t"/>
                <v:fill type="solid"/>
              </v:shape>
            </v:group>
            <v:group style="position:absolute;left:7662;top:1988;width:10;height:20" coordorigin="7662,1988" coordsize="10,20">
              <v:shape style="position:absolute;left:7662;top:1988;width:10;height:20" coordorigin="7662,1988" coordsize="10,20" path="m7662,2007l7672,2007,7672,1988,7662,1988,7662,2007xe" filled="true" fillcolor="#000000" stroked="false">
                <v:path arrowok="t"/>
                <v:fill type="solid"/>
              </v:shape>
            </v:group>
            <v:group style="position:absolute;left:7662;top:2007;width:10;height:20" coordorigin="7662,2007" coordsize="10,20">
              <v:shape style="position:absolute;left:7662;top:2007;width:10;height:20" coordorigin="7662,2007" coordsize="10,20" path="m7662,2026l7672,2026,7672,2007,7662,2007,7662,2026xe" filled="true" fillcolor="#000000" stroked="false">
                <v:path arrowok="t"/>
                <v:fill type="solid"/>
              </v:shape>
            </v:group>
            <v:group style="position:absolute;left:7662;top:2026;width:10;height:20" coordorigin="7662,2026" coordsize="10,20">
              <v:shape style="position:absolute;left:7662;top:2026;width:10;height:20" coordorigin="7662,2026" coordsize="10,20" path="m7662,2045l7672,2045,7672,2026,7662,2026,7662,2045xe" filled="true" fillcolor="#000000" stroked="false">
                <v:path arrowok="t"/>
                <v:fill type="solid"/>
              </v:shape>
            </v:group>
            <v:group style="position:absolute;left:7662;top:2045;width:10;height:20" coordorigin="7662,2045" coordsize="10,20">
              <v:shape style="position:absolute;left:7662;top:2045;width:10;height:20" coordorigin="7662,2045" coordsize="10,20" path="m7662,2065l7672,2065,7672,2045,7662,2045,7662,2065xe" filled="true" fillcolor="#000000" stroked="false">
                <v:path arrowok="t"/>
                <v:fill type="solid"/>
              </v:shape>
            </v:group>
            <v:group style="position:absolute;left:7662;top:2065;width:10;height:20" coordorigin="7662,2065" coordsize="10,20">
              <v:shape style="position:absolute;left:7662;top:2065;width:10;height:20" coordorigin="7662,2065" coordsize="10,20" path="m7662,2084l7672,2084,7672,2065,7662,2065,7662,2084xe" filled="true" fillcolor="#000000" stroked="false">
                <v:path arrowok="t"/>
                <v:fill type="solid"/>
              </v:shape>
            </v:group>
            <v:group style="position:absolute;left:7662;top:2084;width:10;height:20" coordorigin="7662,2084" coordsize="10,20">
              <v:shape style="position:absolute;left:7662;top:2084;width:10;height:20" coordorigin="7662,2084" coordsize="10,20" path="m7662,2103l7672,2103,7672,2084,7662,2084,7662,2103xe" filled="true" fillcolor="#000000" stroked="false">
                <v:path arrowok="t"/>
                <v:fill type="solid"/>
              </v:shape>
            </v:group>
            <v:group style="position:absolute;left:7662;top:2103;width:10;height:20" coordorigin="7662,2103" coordsize="10,20">
              <v:shape style="position:absolute;left:7662;top:2103;width:10;height:20" coordorigin="7662,2103" coordsize="10,20" path="m7662,2122l7672,2122,7672,2103,7662,2103,7662,2122xe" filled="true" fillcolor="#000000" stroked="false">
                <v:path arrowok="t"/>
                <v:fill type="solid"/>
              </v:shape>
            </v:group>
            <v:group style="position:absolute;left:7662;top:2122;width:10;height:20" coordorigin="7662,2122" coordsize="10,20">
              <v:shape style="position:absolute;left:7662;top:2122;width:10;height:20" coordorigin="7662,2122" coordsize="10,20" path="m7662,2141l7672,2141,7672,2122,7662,2122,7662,2141xe" filled="true" fillcolor="#000000" stroked="false">
                <v:path arrowok="t"/>
                <v:fill type="solid"/>
              </v:shape>
            </v:group>
            <v:group style="position:absolute;left:7662;top:2141;width:10;height:20" coordorigin="7662,2141" coordsize="10,20">
              <v:shape style="position:absolute;left:7662;top:2141;width:10;height:20" coordorigin="7662,2141" coordsize="10,20" path="m7662,2161l7672,2161,7672,2141,7662,2141,7662,2161xe" filled="true" fillcolor="#000000" stroked="false">
                <v:path arrowok="t"/>
                <v:fill type="solid"/>
              </v:shape>
            </v:group>
            <v:group style="position:absolute;left:7662;top:2161;width:10;height:20" coordorigin="7662,2161" coordsize="10,20">
              <v:shape style="position:absolute;left:7662;top:2161;width:10;height:20" coordorigin="7662,2161" coordsize="10,20" path="m7662,2180l7672,2180,7672,2161,7662,2161,7662,2180xe" filled="true" fillcolor="#000000" stroked="false">
                <v:path arrowok="t"/>
                <v:fill type="solid"/>
              </v:shape>
            </v:group>
            <v:group style="position:absolute;left:7662;top:2180;width:10;height:20" coordorigin="7662,2180" coordsize="10,20">
              <v:shape style="position:absolute;left:7662;top:2180;width:10;height:20" coordorigin="7662,2180" coordsize="10,20" path="m7662,2199l7672,2199,7672,2180,7662,2180,7662,2199xe" filled="true" fillcolor="#000000" stroked="false">
                <v:path arrowok="t"/>
                <v:fill type="solid"/>
              </v:shape>
            </v:group>
            <v:group style="position:absolute;left:7662;top:2199;width:10;height:20" coordorigin="7662,2199" coordsize="10,20">
              <v:shape style="position:absolute;left:7662;top:2199;width:10;height:20" coordorigin="7662,2199" coordsize="10,20" path="m7662,2218l7672,2218,7672,2199,7662,2199,7662,2218xe" filled="true" fillcolor="#000000" stroked="false">
                <v:path arrowok="t"/>
                <v:fill type="solid"/>
              </v:shape>
            </v:group>
            <v:group style="position:absolute;left:7662;top:2218;width:10;height:20" coordorigin="7662,2218" coordsize="10,20">
              <v:shape style="position:absolute;left:7662;top:2218;width:10;height:20" coordorigin="7662,2218" coordsize="10,20" path="m7662,2237l7672,2237,7672,2218,7662,2218,7662,2237xe" filled="true" fillcolor="#000000" stroked="false">
                <v:path arrowok="t"/>
                <v:fill type="solid"/>
              </v:shape>
            </v:group>
            <v:group style="position:absolute;left:7662;top:2237;width:10;height:20" coordorigin="7662,2237" coordsize="10,20">
              <v:shape style="position:absolute;left:7662;top:2237;width:10;height:20" coordorigin="7662,2237" coordsize="10,20" path="m7662,2257l7672,2257,7672,2237,7662,2237,7662,2257xe" filled="true" fillcolor="#000000" stroked="false">
                <v:path arrowok="t"/>
                <v:fill type="solid"/>
              </v:shape>
            </v:group>
            <v:group style="position:absolute;left:7662;top:2257;width:10;height:20" coordorigin="7662,2257" coordsize="10,20">
              <v:shape style="position:absolute;left:7662;top:2257;width:10;height:20" coordorigin="7662,2257" coordsize="10,20" path="m7662,2276l7672,2276,7672,2257,7662,2257,7662,2276xe" filled="true" fillcolor="#000000" stroked="false">
                <v:path arrowok="t"/>
                <v:fill type="solid"/>
              </v:shape>
            </v:group>
            <v:group style="position:absolute;left:7662;top:2276;width:10;height:20" coordorigin="7662,2276" coordsize="10,20">
              <v:shape style="position:absolute;left:7662;top:2276;width:10;height:20" coordorigin="7662,2276" coordsize="10,20" path="m7662,2295l7672,2295,7672,2276,7662,2276,7662,2295xe" filled="true" fillcolor="#000000" stroked="false">
                <v:path arrowok="t"/>
                <v:fill type="solid"/>
              </v:shape>
            </v:group>
            <v:group style="position:absolute;left:7662;top:2295;width:10;height:20" coordorigin="7662,2295" coordsize="10,20">
              <v:shape style="position:absolute;left:7662;top:2295;width:10;height:20" coordorigin="7662,2295" coordsize="10,20" path="m7662,2314l7672,2314,7672,2295,7662,2295,7662,2314xe" filled="true" fillcolor="#000000" stroked="false">
                <v:path arrowok="t"/>
                <v:fill type="solid"/>
              </v:shape>
            </v:group>
            <v:group style="position:absolute;left:7662;top:2314;width:10;height:20" coordorigin="7662,2314" coordsize="10,20">
              <v:shape style="position:absolute;left:7662;top:2314;width:10;height:20" coordorigin="7662,2314" coordsize="10,20" path="m7662,2333l7672,2333,7672,2314,7662,2314,7662,2333xe" filled="true" fillcolor="#000000" stroked="false">
                <v:path arrowok="t"/>
                <v:fill type="solid"/>
              </v:shape>
            </v:group>
            <v:group style="position:absolute;left:7662;top:2333;width:10;height:20" coordorigin="7662,2333" coordsize="10,20">
              <v:shape style="position:absolute;left:7662;top:2333;width:10;height:20" coordorigin="7662,2333" coordsize="10,20" path="m7662,2353l7672,2353,7672,2333,7662,2333,7662,2353xe" filled="true" fillcolor="#000000" stroked="false">
                <v:path arrowok="t"/>
                <v:fill type="solid"/>
              </v:shape>
            </v:group>
            <v:group style="position:absolute;left:7662;top:2353;width:10;height:20" coordorigin="7662,2353" coordsize="10,20">
              <v:shape style="position:absolute;left:7662;top:2353;width:10;height:20" coordorigin="7662,2353" coordsize="10,20" path="m7662,2372l7672,2372,7672,2353,7662,2353,7662,2372xe" filled="true" fillcolor="#000000" stroked="false">
                <v:path arrowok="t"/>
                <v:fill type="solid"/>
              </v:shape>
            </v:group>
            <v:group style="position:absolute;left:7662;top:2372;width:10;height:20" coordorigin="7662,2372" coordsize="10,20">
              <v:shape style="position:absolute;left:7662;top:2372;width:10;height:20" coordorigin="7662,2372" coordsize="10,20" path="m7662,2391l7672,2391,7672,2372,7662,2372,7662,2391xe" filled="true" fillcolor="#000000" stroked="false">
                <v:path arrowok="t"/>
                <v:fill type="solid"/>
              </v:shape>
            </v:group>
            <v:group style="position:absolute;left:7662;top:2391;width:10;height:20" coordorigin="7662,2391" coordsize="10,20">
              <v:shape style="position:absolute;left:7662;top:2391;width:10;height:20" coordorigin="7662,2391" coordsize="10,20" path="m7662,2410l7672,2410,7672,2391,7662,2391,7662,2410xe" filled="true" fillcolor="#000000" stroked="false">
                <v:path arrowok="t"/>
                <v:fill type="solid"/>
              </v:shape>
            </v:group>
            <v:group style="position:absolute;left:7662;top:2410;width:10;height:20" coordorigin="7662,2410" coordsize="10,20">
              <v:shape style="position:absolute;left:7662;top:2410;width:10;height:20" coordorigin="7662,2410" coordsize="10,20" path="m7662,2429l7672,2429,7672,2410,7662,2410,7662,2429xe" filled="true" fillcolor="#000000" stroked="false">
                <v:path arrowok="t"/>
                <v:fill type="solid"/>
              </v:shape>
            </v:group>
            <v:group style="position:absolute;left:7662;top:2429;width:10;height:20" coordorigin="7662,2429" coordsize="10,20">
              <v:shape style="position:absolute;left:7662;top:2429;width:10;height:20" coordorigin="7662,2429" coordsize="10,20" path="m7662,2449l7672,2449,7672,2429,7662,2429,7662,2449xe" filled="true" fillcolor="#000000" stroked="false">
                <v:path arrowok="t"/>
                <v:fill type="solid"/>
              </v:shape>
            </v:group>
            <v:group style="position:absolute;left:7662;top:2449;width:10;height:20" coordorigin="7662,2449" coordsize="10,20">
              <v:shape style="position:absolute;left:7662;top:2449;width:10;height:20" coordorigin="7662,2449" coordsize="10,20" path="m7662,2468l7672,2468,7672,2449,7662,2449,7662,2468xe" filled="true" fillcolor="#000000" stroked="false">
                <v:path arrowok="t"/>
                <v:fill type="solid"/>
              </v:shape>
            </v:group>
            <v:group style="position:absolute;left:7662;top:2468;width:10;height:20" coordorigin="7662,2468" coordsize="10,20">
              <v:shape style="position:absolute;left:7662;top:2468;width:10;height:20" coordorigin="7662,2468" coordsize="10,20" path="m7662,2487l7672,2487,7672,2468,7662,2468,7662,2487xe" filled="true" fillcolor="#000000" stroked="false">
                <v:path arrowok="t"/>
                <v:fill type="solid"/>
              </v:shape>
            </v:group>
            <v:group style="position:absolute;left:7662;top:2487;width:10;height:20" coordorigin="7662,2487" coordsize="10,20">
              <v:shape style="position:absolute;left:7662;top:2487;width:10;height:20" coordorigin="7662,2487" coordsize="10,20" path="m7662,2506l7672,2506,7672,2487,7662,2487,7662,2506xe" filled="true" fillcolor="#000000" stroked="false">
                <v:path arrowok="t"/>
                <v:fill type="solid"/>
              </v:shape>
            </v:group>
            <v:group style="position:absolute;left:7662;top:2506;width:10;height:20" coordorigin="7662,2506" coordsize="10,20">
              <v:shape style="position:absolute;left:7662;top:2506;width:10;height:20" coordorigin="7662,2506" coordsize="10,20" path="m7662,2525l7672,2525,7672,2506,7662,2506,7662,2525xe" filled="true" fillcolor="#000000" stroked="false">
                <v:path arrowok="t"/>
                <v:fill type="solid"/>
              </v:shape>
            </v:group>
            <v:group style="position:absolute;left:7662;top:2525;width:10;height:20" coordorigin="7662,2525" coordsize="10,20">
              <v:shape style="position:absolute;left:7662;top:2525;width:10;height:20" coordorigin="7662,2525" coordsize="10,20" path="m7662,2545l7672,2545,7672,2525,7662,2525,7662,2545xe" filled="true" fillcolor="#000000" stroked="false">
                <v:path arrowok="t"/>
                <v:fill type="solid"/>
              </v:shape>
            </v:group>
            <v:group style="position:absolute;left:7662;top:2545;width:10;height:20" coordorigin="7662,2545" coordsize="10,20">
              <v:shape style="position:absolute;left:7662;top:2545;width:10;height:20" coordorigin="7662,2545" coordsize="10,20" path="m7662,2564l7672,2564,7672,2545,7662,2545,7662,2564xe" filled="true" fillcolor="#000000" stroked="false">
                <v:path arrowok="t"/>
                <v:fill type="solid"/>
              </v:shape>
            </v:group>
            <v:group style="position:absolute;left:7662;top:2564;width:10;height:20" coordorigin="7662,2564" coordsize="10,20">
              <v:shape style="position:absolute;left:7662;top:2564;width:10;height:20" coordorigin="7662,2564" coordsize="10,20" path="m7662,2583l7672,2583,7672,2564,7662,2564,7662,2583xe" filled="true" fillcolor="#000000" stroked="false">
                <v:path arrowok="t"/>
                <v:fill type="solid"/>
              </v:shape>
            </v:group>
            <v:group style="position:absolute;left:7662;top:2583;width:10;height:20" coordorigin="7662,2583" coordsize="10,20">
              <v:shape style="position:absolute;left:7662;top:2583;width:10;height:20" coordorigin="7662,2583" coordsize="10,20" path="m7662,2602l7672,2602,7672,2583,7662,2583,7662,2602xe" filled="true" fillcolor="#000000" stroked="false">
                <v:path arrowok="t"/>
                <v:fill type="solid"/>
              </v:shape>
            </v:group>
            <v:group style="position:absolute;left:7662;top:2602;width:10;height:20" coordorigin="7662,2602" coordsize="10,20">
              <v:shape style="position:absolute;left:7662;top:2602;width:10;height:20" coordorigin="7662,2602" coordsize="10,20" path="m7662,2621l7672,2621,7672,2602,7662,2602,7662,2621xe" filled="true" fillcolor="#000000" stroked="false">
                <v:path arrowok="t"/>
                <v:fill type="solid"/>
              </v:shape>
            </v:group>
            <v:group style="position:absolute;left:7662;top:2621;width:10;height:20" coordorigin="7662,2621" coordsize="10,20">
              <v:shape style="position:absolute;left:7662;top:2621;width:10;height:20" coordorigin="7662,2621" coordsize="10,20" path="m7662,2641l7672,2641,7672,2621,7662,2621,7662,2641xe" filled="true" fillcolor="#000000" stroked="false">
                <v:path arrowok="t"/>
                <v:fill type="solid"/>
              </v:shape>
            </v:group>
            <v:group style="position:absolute;left:7662;top:2641;width:10;height:20" coordorigin="7662,2641" coordsize="10,20">
              <v:shape style="position:absolute;left:7662;top:2641;width:10;height:20" coordorigin="7662,2641" coordsize="10,20" path="m7662,2660l7672,2660,7672,2641,7662,2641,7662,2660xe" filled="true" fillcolor="#000000" stroked="false">
                <v:path arrowok="t"/>
                <v:fill type="solid"/>
              </v:shape>
            </v:group>
            <v:group style="position:absolute;left:7662;top:2660;width:10;height:20" coordorigin="7662,2660" coordsize="10,20">
              <v:shape style="position:absolute;left:7662;top:2660;width:10;height:20" coordorigin="7662,2660" coordsize="10,20" path="m7662,2679l7672,2679,7672,2660,7662,2660,7662,2679xe" filled="true" fillcolor="#000000" stroked="false">
                <v:path arrowok="t"/>
                <v:fill type="solid"/>
              </v:shape>
            </v:group>
            <v:group style="position:absolute;left:7662;top:2679;width:10;height:20" coordorigin="7662,2679" coordsize="10,20">
              <v:shape style="position:absolute;left:7662;top:2679;width:10;height:20" coordorigin="7662,2679" coordsize="10,20" path="m7662,2698l7672,2698,7672,2679,7662,2679,7662,2698xe" filled="true" fillcolor="#000000" stroked="false">
                <v:path arrowok="t"/>
                <v:fill type="solid"/>
              </v:shape>
            </v:group>
            <v:group style="position:absolute;left:7662;top:2698;width:10;height:20" coordorigin="7662,2698" coordsize="10,20">
              <v:shape style="position:absolute;left:7662;top:2698;width:10;height:20" coordorigin="7662,2698" coordsize="10,20" path="m7662,2717l7672,2717,7672,2698,7662,2698,7662,2717xe" filled="true" fillcolor="#000000" stroked="false">
                <v:path arrowok="t"/>
                <v:fill type="solid"/>
              </v:shape>
            </v:group>
            <v:group style="position:absolute;left:7662;top:2717;width:10;height:20" coordorigin="7662,2717" coordsize="10,20">
              <v:shape style="position:absolute;left:7662;top:2717;width:10;height:20" coordorigin="7662,2717" coordsize="10,20" path="m7662,2737l7672,2737,7672,2717,7662,2717,7662,2737xe" filled="true" fillcolor="#000000" stroked="false">
                <v:path arrowok="t"/>
                <v:fill type="solid"/>
              </v:shape>
            </v:group>
            <v:group style="position:absolute;left:7662;top:2737;width:10;height:20" coordorigin="7662,2737" coordsize="10,20">
              <v:shape style="position:absolute;left:7662;top:2737;width:10;height:20" coordorigin="7662,2737" coordsize="10,20" path="m7662,2756l7672,2756,7672,2737,7662,2737,7662,2756xe" filled="true" fillcolor="#000000" stroked="false">
                <v:path arrowok="t"/>
                <v:fill type="solid"/>
              </v:shape>
            </v:group>
            <v:group style="position:absolute;left:7662;top:2756;width:10;height:20" coordorigin="7662,2756" coordsize="10,20">
              <v:shape style="position:absolute;left:7662;top:2756;width:10;height:20" coordorigin="7662,2756" coordsize="10,20" path="m7662,2775l7672,2775,7672,2756,7662,2756,7662,2775xe" filled="true" fillcolor="#000000" stroked="false">
                <v:path arrowok="t"/>
                <v:fill type="solid"/>
              </v:shape>
            </v:group>
            <v:group style="position:absolute;left:7662;top:2775;width:10;height:20" coordorigin="7662,2775" coordsize="10,20">
              <v:shape style="position:absolute;left:7662;top:2775;width:10;height:20" coordorigin="7662,2775" coordsize="10,20" path="m7662,2794l7672,2794,7672,2775,7662,2775,7662,2794xe" filled="true" fillcolor="#000000" stroked="false">
                <v:path arrowok="t"/>
                <v:fill type="solid"/>
              </v:shape>
            </v:group>
            <v:group style="position:absolute;left:7662;top:2794;width:10;height:20" coordorigin="7662,2794" coordsize="10,20">
              <v:shape style="position:absolute;left:7662;top:2794;width:10;height:20" coordorigin="7662,2794" coordsize="10,20" path="m7662,2813l7672,2813,7672,2794,7662,2794,7662,2813xe" filled="true" fillcolor="#000000" stroked="false">
                <v:path arrowok="t"/>
                <v:fill type="solid"/>
              </v:shape>
            </v:group>
            <v:group style="position:absolute;left:7662;top:2813;width:10;height:20" coordorigin="7662,2813" coordsize="10,20">
              <v:shape style="position:absolute;left:7662;top:2813;width:10;height:20" coordorigin="7662,2813" coordsize="10,20" path="m7662,2833l7672,2833,7672,2813,7662,2813,7662,2833xe" filled="true" fillcolor="#000000" stroked="false">
                <v:path arrowok="t"/>
                <v:fill type="solid"/>
              </v:shape>
            </v:group>
            <v:group style="position:absolute;left:7662;top:2833;width:10;height:20" coordorigin="7662,2833" coordsize="10,20">
              <v:shape style="position:absolute;left:7662;top:2833;width:10;height:20" coordorigin="7662,2833" coordsize="10,20" path="m7662,2852l7672,2852,7672,2833,7662,2833,7662,2852xe" filled="true" fillcolor="#000000" stroked="false">
                <v:path arrowok="t"/>
                <v:fill type="solid"/>
              </v:shape>
            </v:group>
            <v:group style="position:absolute;left:7662;top:2852;width:10;height:20" coordorigin="7662,2852" coordsize="10,20">
              <v:shape style="position:absolute;left:7662;top:2852;width:10;height:20" coordorigin="7662,2852" coordsize="10,20" path="m7662,2871l7672,2871,7672,2852,7662,2852,7662,2871xe" filled="true" fillcolor="#000000" stroked="false">
                <v:path arrowok="t"/>
                <v:fill type="solid"/>
              </v:shape>
            </v:group>
            <v:group style="position:absolute;left:7662;top:2871;width:10;height:20" coordorigin="7662,2871" coordsize="10,20">
              <v:shape style="position:absolute;left:7662;top:2871;width:10;height:20" coordorigin="7662,2871" coordsize="10,20" path="m7662,2890l7672,2890,7672,2871,7662,2871,7662,2890xe" filled="true" fillcolor="#000000" stroked="false">
                <v:path arrowok="t"/>
                <v:fill type="solid"/>
              </v:shape>
            </v:group>
            <v:group style="position:absolute;left:7662;top:2890;width:10;height:20" coordorigin="7662,2890" coordsize="10,20">
              <v:shape style="position:absolute;left:7662;top:2890;width:10;height:20" coordorigin="7662,2890" coordsize="10,20" path="m7662,2909l7672,2909,7672,2890,7662,2890,7662,2909xe" filled="true" fillcolor="#000000" stroked="false">
                <v:path arrowok="t"/>
                <v:fill type="solid"/>
              </v:shape>
            </v:group>
            <v:group style="position:absolute;left:7662;top:2909;width:10;height:20" coordorigin="7662,2909" coordsize="10,20">
              <v:shape style="position:absolute;left:7662;top:2909;width:10;height:20" coordorigin="7662,2909" coordsize="10,20" path="m7662,2929l7672,2929,7672,2909,7662,2909,7662,2929xe" filled="true" fillcolor="#000000" stroked="false">
                <v:path arrowok="t"/>
                <v:fill type="solid"/>
              </v:shape>
            </v:group>
            <v:group style="position:absolute;left:7662;top:2929;width:10;height:20" coordorigin="7662,2929" coordsize="10,20">
              <v:shape style="position:absolute;left:7662;top:2929;width:10;height:20" coordorigin="7662,2929" coordsize="10,20" path="m7662,2948l7672,2948,7672,2929,7662,2929,7662,2948xe" filled="true" fillcolor="#000000" stroked="false">
                <v:path arrowok="t"/>
                <v:fill type="solid"/>
              </v:shape>
            </v:group>
            <v:group style="position:absolute;left:7662;top:2948;width:10;height:20" coordorigin="7662,2948" coordsize="10,20">
              <v:shape style="position:absolute;left:7662;top:2948;width:10;height:20" coordorigin="7662,2948" coordsize="10,20" path="m7662,2967l7672,2967,7672,2948,7662,2948,7662,2967xe" filled="true" fillcolor="#000000" stroked="false">
                <v:path arrowok="t"/>
                <v:fill type="solid"/>
              </v:shape>
            </v:group>
            <v:group style="position:absolute;left:7662;top:2967;width:10;height:20" coordorigin="7662,2967" coordsize="10,20">
              <v:shape style="position:absolute;left:7662;top:2967;width:10;height:20" coordorigin="7662,2967" coordsize="10,20" path="m7662,2986l7672,2986,7672,2967,7662,2967,7662,2986xe" filled="true" fillcolor="#000000" stroked="false">
                <v:path arrowok="t"/>
                <v:fill type="solid"/>
              </v:shape>
            </v:group>
            <v:group style="position:absolute;left:7662;top:2986;width:10;height:20" coordorigin="7662,2986" coordsize="10,20">
              <v:shape style="position:absolute;left:7662;top:2986;width:10;height:20" coordorigin="7662,2986" coordsize="10,20" path="m7662,3005l7672,3005,7672,2986,7662,2986,7662,3005xe" filled="true" fillcolor="#000000" stroked="false">
                <v:path arrowok="t"/>
                <v:fill type="solid"/>
              </v:shape>
            </v:group>
            <v:group style="position:absolute;left:7662;top:3005;width:10;height:20" coordorigin="7662,3005" coordsize="10,20">
              <v:shape style="position:absolute;left:7662;top:3005;width:10;height:20" coordorigin="7662,3005" coordsize="10,20" path="m7662,3025l7672,3025,7672,3005,7662,3005,7662,3025xe" filled="true" fillcolor="#000000" stroked="false">
                <v:path arrowok="t"/>
                <v:fill type="solid"/>
              </v:shape>
            </v:group>
            <v:group style="position:absolute;left:7662;top:3025;width:10;height:20" coordorigin="7662,3025" coordsize="10,20">
              <v:shape style="position:absolute;left:7662;top:3025;width:10;height:20" coordorigin="7662,3025" coordsize="10,20" path="m7662,3044l7672,3044,7672,3025,7662,3025,7662,3044xe" filled="true" fillcolor="#000000" stroked="false">
                <v:path arrowok="t"/>
                <v:fill type="solid"/>
              </v:shape>
            </v:group>
            <v:group style="position:absolute;left:7662;top:3044;width:10;height:20" coordorigin="7662,3044" coordsize="10,20">
              <v:shape style="position:absolute;left:7662;top:3044;width:10;height:20" coordorigin="7662,3044" coordsize="10,20" path="m7662,3063l7672,3063,7672,3044,7662,3044,7662,3063xe" filled="true" fillcolor="#000000" stroked="false">
                <v:path arrowok="t"/>
                <v:fill type="solid"/>
              </v:shape>
            </v:group>
            <v:group style="position:absolute;left:7662;top:3063;width:10;height:20" coordorigin="7662,3063" coordsize="10,20">
              <v:shape style="position:absolute;left:7662;top:3063;width:10;height:20" coordorigin="7662,3063" coordsize="10,20" path="m7662,3082l7672,3082,7672,3063,7662,3063,7662,3082xe" filled="true" fillcolor="#000000" stroked="false">
                <v:path arrowok="t"/>
                <v:fill type="solid"/>
              </v:shape>
            </v:group>
            <v:group style="position:absolute;left:7662;top:3082;width:10;height:20" coordorigin="7662,3082" coordsize="10,20">
              <v:shape style="position:absolute;left:7662;top:3082;width:10;height:20" coordorigin="7662,3082" coordsize="10,20" path="m7662,3101l7672,3101,7672,3082,7662,3082,7662,3101xe" filled="true" fillcolor="#000000" stroked="false">
                <v:path arrowok="t"/>
                <v:fill type="solid"/>
              </v:shape>
            </v:group>
            <v:group style="position:absolute;left:7662;top:3101;width:10;height:20" coordorigin="7662,3101" coordsize="10,20">
              <v:shape style="position:absolute;left:7662;top:3101;width:10;height:20" coordorigin="7662,3101" coordsize="10,20" path="m7662,3121l7672,3121,7672,3101,7662,3101,7662,3121xe" filled="true" fillcolor="#000000" stroked="false">
                <v:path arrowok="t"/>
                <v:fill type="solid"/>
              </v:shape>
            </v:group>
            <v:group style="position:absolute;left:7662;top:3121;width:10;height:20" coordorigin="7662,3121" coordsize="10,20">
              <v:shape style="position:absolute;left:7662;top:3121;width:10;height:20" coordorigin="7662,3121" coordsize="10,20" path="m7662,3140l7672,3140,7672,3121,7662,3121,7662,3140xe" filled="true" fillcolor="#000000" stroked="false">
                <v:path arrowok="t"/>
                <v:fill type="solid"/>
              </v:shape>
            </v:group>
            <v:group style="position:absolute;left:7662;top:3140;width:10;height:20" coordorigin="7662,3140" coordsize="10,20">
              <v:shape style="position:absolute;left:7662;top:3140;width:10;height:20" coordorigin="7662,3140" coordsize="10,20" path="m7662,3159l7672,3159,7672,3140,7662,3140,7662,3159xe" filled="true" fillcolor="#000000" stroked="false">
                <v:path arrowok="t"/>
                <v:fill type="solid"/>
              </v:shape>
            </v:group>
            <v:group style="position:absolute;left:7662;top:3159;width:10;height:20" coordorigin="7662,3159" coordsize="10,20">
              <v:shape style="position:absolute;left:7662;top:3159;width:10;height:20" coordorigin="7662,3159" coordsize="10,20" path="m7662,3178l7672,3178,7672,3159,7662,3159,7662,3178xe" filled="true" fillcolor="#000000" stroked="false">
                <v:path arrowok="t"/>
                <v:fill type="solid"/>
              </v:shape>
            </v:group>
            <v:group style="position:absolute;left:7662;top:3178;width:10;height:20" coordorigin="7662,3178" coordsize="10,20">
              <v:shape style="position:absolute;left:7662;top:3178;width:10;height:20" coordorigin="7662,3178" coordsize="10,20" path="m7662,3197l7672,3197,7672,3178,7662,3178,7662,3197xe" filled="true" fillcolor="#000000" stroked="false">
                <v:path arrowok="t"/>
                <v:fill type="solid"/>
              </v:shape>
            </v:group>
            <v:group style="position:absolute;left:7662;top:3197;width:10;height:20" coordorigin="7662,3197" coordsize="10,20">
              <v:shape style="position:absolute;left:7662;top:3197;width:10;height:20" coordorigin="7662,3197" coordsize="10,20" path="m7662,3217l7672,3217,7672,3197,7662,3197,7662,3217xe" filled="true" fillcolor="#000000" stroked="false">
                <v:path arrowok="t"/>
                <v:fill type="solid"/>
              </v:shape>
            </v:group>
            <v:group style="position:absolute;left:7662;top:3217;width:10;height:20" coordorigin="7662,3217" coordsize="10,20">
              <v:shape style="position:absolute;left:7662;top:3217;width:10;height:20" coordorigin="7662,3217" coordsize="10,20" path="m7662,3236l7672,3236,7672,3217,7662,3217,7662,3236xe" filled="true" fillcolor="#000000" stroked="false">
                <v:path arrowok="t"/>
                <v:fill type="solid"/>
              </v:shape>
            </v:group>
            <v:group style="position:absolute;left:7662;top:3236;width:10;height:20" coordorigin="7662,3236" coordsize="10,20">
              <v:shape style="position:absolute;left:7662;top:3236;width:10;height:20" coordorigin="7662,3236" coordsize="10,20" path="m7662,3255l7672,3255,7672,3236,7662,3236,7662,3255xe" filled="true" fillcolor="#000000" stroked="false">
                <v:path arrowok="t"/>
                <v:fill type="solid"/>
              </v:shape>
            </v:group>
            <v:group style="position:absolute;left:7662;top:3259;width:10;height:2" coordorigin="7662,3259" coordsize="10,2">
              <v:shape style="position:absolute;left:7662;top:3259;width:10;height:2" coordorigin="7662,3259" coordsize="10,0" path="m7662,3259l7672,3259e" filled="false" stroked="true" strokeweight=".36002pt" strokecolor="#000000">
                <v:path arrowok="t"/>
              </v:shape>
              <v:shape style="position:absolute;left:29;top:3262;width:1112;height:10" type="#_x0000_t75" stroked="false">
                <v:imagedata r:id="rId140" o:title=""/>
              </v:shape>
              <v:shape style="position:absolute;left:1136;top:3262;width:1140;height:10" type="#_x0000_t75" stroked="false">
                <v:imagedata r:id="rId141" o:title=""/>
              </v:shape>
              <v:shape style="position:absolute;left:2271;top:3262;width:3690;height:10" type="#_x0000_t75" stroked="false">
                <v:imagedata r:id="rId495" o:title=""/>
              </v:shape>
              <v:shape style="position:absolute;left:5956;top:3262;width:725;height:10" type="#_x0000_t75" stroked="false">
                <v:imagedata r:id="rId133" o:title=""/>
              </v:shape>
              <v:shape style="position:absolute;left:6676;top:3262;width:986;height:10" type="#_x0000_t75" stroked="false">
                <v:imagedata r:id="rId496" o:title=""/>
              </v:shape>
              <v:shape style="position:absolute;left:7658;top:3262;width:576;height:10" type="#_x0000_t75" stroked="false">
                <v:imagedata r:id="rId497" o:title=""/>
              </v:shape>
            </v:group>
            <v:group style="position:absolute;left:1141;top:3272;width:10;height:20" coordorigin="1141,3272" coordsize="10,20">
              <v:shape style="position:absolute;left:1141;top:3272;width:10;height:20" coordorigin="1141,3272" coordsize="10,20" path="m1141,3291l1150,3291,1150,3272,1141,3272,1141,3291xe" filled="true" fillcolor="#000000" stroked="false">
                <v:path arrowok="t"/>
                <v:fill type="solid"/>
              </v:shape>
            </v:group>
            <v:group style="position:absolute;left:1141;top:3291;width:10;height:20" coordorigin="1141,3291" coordsize="10,20">
              <v:shape style="position:absolute;left:1141;top:3291;width:10;height:20" coordorigin="1141,3291" coordsize="10,20" path="m1141,3310l1150,3310,1150,3291,1141,3291,1141,3310xe" filled="true" fillcolor="#000000" stroked="false">
                <v:path arrowok="t"/>
                <v:fill type="solid"/>
              </v:shape>
            </v:group>
            <v:group style="position:absolute;left:1141;top:3310;width:10;height:20" coordorigin="1141,3310" coordsize="10,20">
              <v:shape style="position:absolute;left:1141;top:3310;width:10;height:20" coordorigin="1141,3310" coordsize="10,20" path="m1141,3329l1150,3329,1150,3310,1141,3310,1141,3329xe" filled="true" fillcolor="#000000" stroked="false">
                <v:path arrowok="t"/>
                <v:fill type="solid"/>
              </v:shape>
            </v:group>
            <v:group style="position:absolute;left:1141;top:3329;width:10;height:20" coordorigin="1141,3329" coordsize="10,20">
              <v:shape style="position:absolute;left:1141;top:3329;width:10;height:20" coordorigin="1141,3329" coordsize="10,20" path="m1141,3349l1150,3349,1150,3329,1141,3329,1141,3349xe" filled="true" fillcolor="#000000" stroked="false">
                <v:path arrowok="t"/>
                <v:fill type="solid"/>
              </v:shape>
            </v:group>
            <v:group style="position:absolute;left:1141;top:3349;width:10;height:20" coordorigin="1141,3349" coordsize="10,20">
              <v:shape style="position:absolute;left:1141;top:3349;width:10;height:20" coordorigin="1141,3349" coordsize="10,20" path="m1141,3368l1150,3368,1150,3349,1141,3349,1141,3368xe" filled="true" fillcolor="#000000" stroked="false">
                <v:path arrowok="t"/>
                <v:fill type="solid"/>
              </v:shape>
            </v:group>
            <v:group style="position:absolute;left:1141;top:3368;width:10;height:20" coordorigin="1141,3368" coordsize="10,20">
              <v:shape style="position:absolute;left:1141;top:3368;width:10;height:20" coordorigin="1141,3368" coordsize="10,20" path="m1141,3387l1150,3387,1150,3368,1141,3368,1141,3387xe" filled="true" fillcolor="#000000" stroked="false">
                <v:path arrowok="t"/>
                <v:fill type="solid"/>
              </v:shape>
            </v:group>
            <v:group style="position:absolute;left:1141;top:3387;width:10;height:20" coordorigin="1141,3387" coordsize="10,20">
              <v:shape style="position:absolute;left:1141;top:3387;width:10;height:20" coordorigin="1141,3387" coordsize="10,20" path="m1141,3406l1150,3406,1150,3387,1141,3387,1141,3406xe" filled="true" fillcolor="#000000" stroked="false">
                <v:path arrowok="t"/>
                <v:fill type="solid"/>
              </v:shape>
            </v:group>
            <v:group style="position:absolute;left:1141;top:3406;width:10;height:20" coordorigin="1141,3406" coordsize="10,20">
              <v:shape style="position:absolute;left:1141;top:3406;width:10;height:20" coordorigin="1141,3406" coordsize="10,20" path="m1141,3425l1150,3425,1150,3406,1141,3406,1141,3425xe" filled="true" fillcolor="#000000" stroked="false">
                <v:path arrowok="t"/>
                <v:fill type="solid"/>
              </v:shape>
            </v:group>
            <v:group style="position:absolute;left:1141;top:3425;width:10;height:20" coordorigin="1141,3425" coordsize="10,20">
              <v:shape style="position:absolute;left:1141;top:3425;width:10;height:20" coordorigin="1141,3425" coordsize="10,20" path="m1141,3445l1150,3445,1150,3425,1141,3425,1141,3445xe" filled="true" fillcolor="#000000" stroked="false">
                <v:path arrowok="t"/>
                <v:fill type="solid"/>
              </v:shape>
            </v:group>
            <v:group style="position:absolute;left:1141;top:3445;width:10;height:20" coordorigin="1141,3445" coordsize="10,20">
              <v:shape style="position:absolute;left:1141;top:3445;width:10;height:20" coordorigin="1141,3445" coordsize="10,20" path="m1141,3464l1150,3464,1150,3445,1141,3445,1141,3464xe" filled="true" fillcolor="#000000" stroked="false">
                <v:path arrowok="t"/>
                <v:fill type="solid"/>
              </v:shape>
            </v:group>
            <v:group style="position:absolute;left:1141;top:3464;width:10;height:20" coordorigin="1141,3464" coordsize="10,20">
              <v:shape style="position:absolute;left:1141;top:3464;width:10;height:20" coordorigin="1141,3464" coordsize="10,20" path="m1141,3483l1150,3483,1150,3464,1141,3464,1141,3483xe" filled="true" fillcolor="#000000" stroked="false">
                <v:path arrowok="t"/>
                <v:fill type="solid"/>
              </v:shape>
            </v:group>
            <v:group style="position:absolute;left:1141;top:3483;width:10;height:20" coordorigin="1141,3483" coordsize="10,20">
              <v:shape style="position:absolute;left:1141;top:3483;width:10;height:20" coordorigin="1141,3483" coordsize="10,20" path="m1141,3502l1150,3502,1150,3483,1141,3483,1141,3502xe" filled="true" fillcolor="#000000" stroked="false">
                <v:path arrowok="t"/>
                <v:fill type="solid"/>
              </v:shape>
            </v:group>
            <v:group style="position:absolute;left:1141;top:3502;width:10;height:20" coordorigin="1141,3502" coordsize="10,20">
              <v:shape style="position:absolute;left:1141;top:3502;width:10;height:20" coordorigin="1141,3502" coordsize="10,20" path="m1141,3521l1150,3521,1150,3502,1141,3502,1141,3521xe" filled="true" fillcolor="#000000" stroked="false">
                <v:path arrowok="t"/>
                <v:fill type="solid"/>
              </v:shape>
            </v:group>
            <v:group style="position:absolute;left:1141;top:3521;width:10;height:20" coordorigin="1141,3521" coordsize="10,20">
              <v:shape style="position:absolute;left:1141;top:3521;width:10;height:20" coordorigin="1141,3521" coordsize="10,20" path="m1141,3541l1150,3541,1150,3521,1141,3521,1141,3541xe" filled="true" fillcolor="#000000" stroked="false">
                <v:path arrowok="t"/>
                <v:fill type="solid"/>
              </v:shape>
            </v:group>
            <v:group style="position:absolute;left:1141;top:3541;width:10;height:20" coordorigin="1141,3541" coordsize="10,20">
              <v:shape style="position:absolute;left:1141;top:3541;width:10;height:20" coordorigin="1141,3541" coordsize="10,20" path="m1141,3560l1150,3560,1150,3541,1141,3541,1141,3560xe" filled="true" fillcolor="#000000" stroked="false">
                <v:path arrowok="t"/>
                <v:fill type="solid"/>
              </v:shape>
            </v:group>
            <v:group style="position:absolute;left:1141;top:3560;width:10;height:20" coordorigin="1141,3560" coordsize="10,20">
              <v:shape style="position:absolute;left:1141;top:3560;width:10;height:20" coordorigin="1141,3560" coordsize="10,20" path="m1141,3579l1150,3579,1150,3560,1141,3560,1141,3579xe" filled="true" fillcolor="#000000" stroked="false">
                <v:path arrowok="t"/>
                <v:fill type="solid"/>
              </v:shape>
            </v:group>
            <v:group style="position:absolute;left:1141;top:3579;width:10;height:20" coordorigin="1141,3579" coordsize="10,20">
              <v:shape style="position:absolute;left:1141;top:3579;width:10;height:20" coordorigin="1141,3579" coordsize="10,20" path="m1141,3598l1150,3598,1150,3579,1141,3579,1141,3598xe" filled="true" fillcolor="#000000" stroked="false">
                <v:path arrowok="t"/>
                <v:fill type="solid"/>
              </v:shape>
            </v:group>
            <v:group style="position:absolute;left:1141;top:3598;width:10;height:20" coordorigin="1141,3598" coordsize="10,20">
              <v:shape style="position:absolute;left:1141;top:3598;width:10;height:20" coordorigin="1141,3598" coordsize="10,20" path="m1141,3617l1150,3617,1150,3598,1141,3598,1141,3617xe" filled="true" fillcolor="#000000" stroked="false">
                <v:path arrowok="t"/>
                <v:fill type="solid"/>
              </v:shape>
            </v:group>
            <v:group style="position:absolute;left:1141;top:3617;width:10;height:20" coordorigin="1141,3617" coordsize="10,20">
              <v:shape style="position:absolute;left:1141;top:3617;width:10;height:20" coordorigin="1141,3617" coordsize="10,20" path="m1141,3637l1150,3637,1150,3617,1141,3617,1141,3637xe" filled="true" fillcolor="#000000" stroked="false">
                <v:path arrowok="t"/>
                <v:fill type="solid"/>
              </v:shape>
            </v:group>
            <v:group style="position:absolute;left:1141;top:3637;width:10;height:20" coordorigin="1141,3637" coordsize="10,20">
              <v:shape style="position:absolute;left:1141;top:3637;width:10;height:20" coordorigin="1141,3637" coordsize="10,20" path="m1141,3656l1150,3656,1150,3637,1141,3637,1141,3656xe" filled="true" fillcolor="#000000" stroked="false">
                <v:path arrowok="t"/>
                <v:fill type="solid"/>
              </v:shape>
            </v:group>
            <v:group style="position:absolute;left:1141;top:3656;width:10;height:20" coordorigin="1141,3656" coordsize="10,20">
              <v:shape style="position:absolute;left:1141;top:3656;width:10;height:20" coordorigin="1141,3656" coordsize="10,20" path="m1141,3675l1150,3675,1150,3656,1141,3656,1141,3675xe" filled="true" fillcolor="#000000" stroked="false">
                <v:path arrowok="t"/>
                <v:fill type="solid"/>
              </v:shape>
            </v:group>
            <v:group style="position:absolute;left:1141;top:3675;width:10;height:20" coordorigin="1141,3675" coordsize="10,20">
              <v:shape style="position:absolute;left:1141;top:3675;width:10;height:20" coordorigin="1141,3675" coordsize="10,20" path="m1141,3694l1150,3694,1150,3675,1141,3675,1141,3694xe" filled="true" fillcolor="#000000" stroked="false">
                <v:path arrowok="t"/>
                <v:fill type="solid"/>
              </v:shape>
            </v:group>
            <v:group style="position:absolute;left:1141;top:3694;width:10;height:20" coordorigin="1141,3694" coordsize="10,20">
              <v:shape style="position:absolute;left:1141;top:3694;width:10;height:20" coordorigin="1141,3694" coordsize="10,20" path="m1141,3713l1150,3713,1150,3694,1141,3694,1141,3713xe" filled="true" fillcolor="#000000" stroked="false">
                <v:path arrowok="t"/>
                <v:fill type="solid"/>
              </v:shape>
            </v:group>
            <v:group style="position:absolute;left:1141;top:3713;width:10;height:20" coordorigin="1141,3713" coordsize="10,20">
              <v:shape style="position:absolute;left:1141;top:3713;width:10;height:20" coordorigin="1141,3713" coordsize="10,20" path="m1141,3733l1150,3733,1150,3713,1141,3713,1141,3733xe" filled="true" fillcolor="#000000" stroked="false">
                <v:path arrowok="t"/>
                <v:fill type="solid"/>
              </v:shape>
            </v:group>
            <v:group style="position:absolute;left:1141;top:3733;width:10;height:20" coordorigin="1141,3733" coordsize="10,20">
              <v:shape style="position:absolute;left:1141;top:3733;width:10;height:20" coordorigin="1141,3733" coordsize="10,20" path="m1141,3752l1150,3752,1150,3733,1141,3733,1141,3752xe" filled="true" fillcolor="#000000" stroked="false">
                <v:path arrowok="t"/>
                <v:fill type="solid"/>
              </v:shape>
            </v:group>
            <v:group style="position:absolute;left:1141;top:3752;width:10;height:20" coordorigin="1141,3752" coordsize="10,20">
              <v:shape style="position:absolute;left:1141;top:3752;width:10;height:20" coordorigin="1141,3752" coordsize="10,20" path="m1141,3771l1150,3771,1150,3752,1141,3752,1141,3771xe" filled="true" fillcolor="#000000" stroked="false">
                <v:path arrowok="t"/>
                <v:fill type="solid"/>
              </v:shape>
            </v:group>
            <v:group style="position:absolute;left:1141;top:3771;width:10;height:20" coordorigin="1141,3771" coordsize="10,20">
              <v:shape style="position:absolute;left:1141;top:3771;width:10;height:20" coordorigin="1141,3771" coordsize="10,20" path="m1141,3790l1150,3790,1150,3771,1141,3771,1141,3790xe" filled="true" fillcolor="#000000" stroked="false">
                <v:path arrowok="t"/>
                <v:fill type="solid"/>
              </v:shape>
            </v:group>
            <v:group style="position:absolute;left:1141;top:3790;width:10;height:20" coordorigin="1141,3790" coordsize="10,20">
              <v:shape style="position:absolute;left:1141;top:3790;width:10;height:20" coordorigin="1141,3790" coordsize="10,20" path="m1141,3809l1150,3809,1150,3790,1141,3790,1141,3809xe" filled="true" fillcolor="#000000" stroked="false">
                <v:path arrowok="t"/>
                <v:fill type="solid"/>
              </v:shape>
            </v:group>
            <v:group style="position:absolute;left:1141;top:3809;width:10;height:20" coordorigin="1141,3809" coordsize="10,20">
              <v:shape style="position:absolute;left:1141;top:3809;width:10;height:20" coordorigin="1141,3809" coordsize="10,20" path="m1141,3829l1150,3829,1150,3809,1141,3809,1141,3829xe" filled="true" fillcolor="#000000" stroked="false">
                <v:path arrowok="t"/>
                <v:fill type="solid"/>
              </v:shape>
            </v:group>
            <v:group style="position:absolute;left:1141;top:3829;width:10;height:20" coordorigin="1141,3829" coordsize="10,20">
              <v:shape style="position:absolute;left:1141;top:3829;width:10;height:20" coordorigin="1141,3829" coordsize="10,20" path="m1141,3848l1150,3848,1150,3829,1141,3829,1141,3848xe" filled="true" fillcolor="#000000" stroked="false">
                <v:path arrowok="t"/>
                <v:fill type="solid"/>
              </v:shape>
            </v:group>
            <v:group style="position:absolute;left:1141;top:3848;width:10;height:20" coordorigin="1141,3848" coordsize="10,20">
              <v:shape style="position:absolute;left:1141;top:3848;width:10;height:20" coordorigin="1141,3848" coordsize="10,20" path="m1141,3867l1150,3867,1150,3848,1141,3848,1141,3867xe" filled="true" fillcolor="#000000" stroked="false">
                <v:path arrowok="t"/>
                <v:fill type="solid"/>
              </v:shape>
            </v:group>
            <v:group style="position:absolute;left:1141;top:3867;width:10;height:20" coordorigin="1141,3867" coordsize="10,20">
              <v:shape style="position:absolute;left:1141;top:3867;width:10;height:20" coordorigin="1141,3867" coordsize="10,20" path="m1141,3886l1150,3886,1150,3867,1141,3867,1141,3886xe" filled="true" fillcolor="#000000" stroked="false">
                <v:path arrowok="t"/>
                <v:fill type="solid"/>
              </v:shape>
            </v:group>
            <v:group style="position:absolute;left:1141;top:3886;width:10;height:20" coordorigin="1141,3886" coordsize="10,20">
              <v:shape style="position:absolute;left:1141;top:3886;width:10;height:20" coordorigin="1141,3886" coordsize="10,20" path="m1141,3905l1150,3905,1150,3886,1141,3886,1141,3905xe" filled="true" fillcolor="#000000" stroked="false">
                <v:path arrowok="t"/>
                <v:fill type="solid"/>
              </v:shape>
            </v:group>
            <v:group style="position:absolute;left:1141;top:3905;width:10;height:20" coordorigin="1141,3905" coordsize="10,20">
              <v:shape style="position:absolute;left:1141;top:3905;width:10;height:20" coordorigin="1141,3905" coordsize="10,20" path="m1141,3925l1150,3925,1150,3905,1141,3905,1141,3925xe" filled="true" fillcolor="#000000" stroked="false">
                <v:path arrowok="t"/>
                <v:fill type="solid"/>
              </v:shape>
            </v:group>
            <v:group style="position:absolute;left:1141;top:3925;width:10;height:20" coordorigin="1141,3925" coordsize="10,20">
              <v:shape style="position:absolute;left:1141;top:3925;width:10;height:20" coordorigin="1141,3925" coordsize="10,20" path="m1141,3944l1150,3944,1150,3925,1141,3925,1141,3944xe" filled="true" fillcolor="#000000" stroked="false">
                <v:path arrowok="t"/>
                <v:fill type="solid"/>
              </v:shape>
            </v:group>
            <v:group style="position:absolute;left:1141;top:3944;width:10;height:20" coordorigin="1141,3944" coordsize="10,20">
              <v:shape style="position:absolute;left:1141;top:3944;width:10;height:20" coordorigin="1141,3944" coordsize="10,20" path="m1141,3963l1150,3963,1150,3944,1141,3944,1141,3963xe" filled="true" fillcolor="#000000" stroked="false">
                <v:path arrowok="t"/>
                <v:fill type="solid"/>
              </v:shape>
            </v:group>
            <v:group style="position:absolute;left:1141;top:3963;width:10;height:20" coordorigin="1141,3963" coordsize="10,20">
              <v:shape style="position:absolute;left:1141;top:3963;width:10;height:20" coordorigin="1141,3963" coordsize="10,20" path="m1141,3982l1150,3982,1150,3963,1141,3963,1141,3982xe" filled="true" fillcolor="#000000" stroked="false">
                <v:path arrowok="t"/>
                <v:fill type="solid"/>
              </v:shape>
            </v:group>
            <v:group style="position:absolute;left:1141;top:3982;width:10;height:20" coordorigin="1141,3982" coordsize="10,20">
              <v:shape style="position:absolute;left:1141;top:3982;width:10;height:20" coordorigin="1141,3982" coordsize="10,20" path="m1141,4001l1150,4001,1150,3982,1141,3982,1141,4001xe" filled="true" fillcolor="#000000" stroked="false">
                <v:path arrowok="t"/>
                <v:fill type="solid"/>
              </v:shape>
            </v:group>
            <v:group style="position:absolute;left:1141;top:4001;width:10;height:20" coordorigin="1141,4001" coordsize="10,20">
              <v:shape style="position:absolute;left:1141;top:4001;width:10;height:20" coordorigin="1141,4001" coordsize="10,20" path="m1141,4021l1150,4021,1150,4001,1141,4001,1141,4021xe" filled="true" fillcolor="#000000" stroked="false">
                <v:path arrowok="t"/>
                <v:fill type="solid"/>
              </v:shape>
            </v:group>
            <v:group style="position:absolute;left:1141;top:4021;width:10;height:20" coordorigin="1141,4021" coordsize="10,20">
              <v:shape style="position:absolute;left:1141;top:4021;width:10;height:20" coordorigin="1141,4021" coordsize="10,20" path="m1141,4040l1150,4040,1150,4021,1141,4021,1141,4040xe" filled="true" fillcolor="#000000" stroked="false">
                <v:path arrowok="t"/>
                <v:fill type="solid"/>
              </v:shape>
            </v:group>
            <v:group style="position:absolute;left:1141;top:4040;width:10;height:20" coordorigin="1141,4040" coordsize="10,20">
              <v:shape style="position:absolute;left:1141;top:4040;width:10;height:20" coordorigin="1141,4040" coordsize="10,20" path="m1141,4059l1150,4059,1150,4040,1141,4040,1141,4059xe" filled="true" fillcolor="#000000" stroked="false">
                <v:path arrowok="t"/>
                <v:fill type="solid"/>
              </v:shape>
            </v:group>
            <v:group style="position:absolute;left:1141;top:4059;width:10;height:20" coordorigin="1141,4059" coordsize="10,20">
              <v:shape style="position:absolute;left:1141;top:4059;width:10;height:20" coordorigin="1141,4059" coordsize="10,20" path="m1141,4078l1150,4078,1150,4059,1141,4059,1141,4078xe" filled="true" fillcolor="#000000" stroked="false">
                <v:path arrowok="t"/>
                <v:fill type="solid"/>
              </v:shape>
            </v:group>
            <v:group style="position:absolute;left:1141;top:4078;width:10;height:20" coordorigin="1141,4078" coordsize="10,20">
              <v:shape style="position:absolute;left:1141;top:4078;width:10;height:20" coordorigin="1141,4078" coordsize="10,20" path="m1141,4097l1150,4097,1150,4078,1141,4078,1141,4097xe" filled="true" fillcolor="#000000" stroked="false">
                <v:path arrowok="t"/>
                <v:fill type="solid"/>
              </v:shape>
            </v:group>
            <v:group style="position:absolute;left:1141;top:4097;width:10;height:20" coordorigin="1141,4097" coordsize="10,20">
              <v:shape style="position:absolute;left:1141;top:4097;width:10;height:20" coordorigin="1141,4097" coordsize="10,20" path="m1141,4117l1150,4117,1150,4097,1141,4097,1141,4117xe" filled="true" fillcolor="#000000" stroked="false">
                <v:path arrowok="t"/>
                <v:fill type="solid"/>
              </v:shape>
            </v:group>
            <v:group style="position:absolute;left:1141;top:4117;width:10;height:20" coordorigin="1141,4117" coordsize="10,20">
              <v:shape style="position:absolute;left:1141;top:4117;width:10;height:20" coordorigin="1141,4117" coordsize="10,20" path="m1141,4136l1150,4136,1150,4117,1141,4117,1141,4136xe" filled="true" fillcolor="#000000" stroked="false">
                <v:path arrowok="t"/>
                <v:fill type="solid"/>
              </v:shape>
            </v:group>
            <v:group style="position:absolute;left:1141;top:4136;width:10;height:20" coordorigin="1141,4136" coordsize="10,20">
              <v:shape style="position:absolute;left:1141;top:4136;width:10;height:20" coordorigin="1141,4136" coordsize="10,20" path="m1141,4155l1150,4155,1150,4136,1141,4136,1141,4155xe" filled="true" fillcolor="#000000" stroked="false">
                <v:path arrowok="t"/>
                <v:fill type="solid"/>
              </v:shape>
            </v:group>
            <v:group style="position:absolute;left:1141;top:4155;width:10;height:20" coordorigin="1141,4155" coordsize="10,20">
              <v:shape style="position:absolute;left:1141;top:4155;width:10;height:20" coordorigin="1141,4155" coordsize="10,20" path="m1141,4174l1150,4174,1150,4155,1141,4155,1141,4174xe" filled="true" fillcolor="#000000" stroked="false">
                <v:path arrowok="t"/>
                <v:fill type="solid"/>
              </v:shape>
            </v:group>
            <v:group style="position:absolute;left:1141;top:4174;width:10;height:20" coordorigin="1141,4174" coordsize="10,20">
              <v:shape style="position:absolute;left:1141;top:4174;width:10;height:20" coordorigin="1141,4174" coordsize="10,20" path="m1141,4193l1150,4193,1150,4174,1141,4174,1141,4193xe" filled="true" fillcolor="#000000" stroked="false">
                <v:path arrowok="t"/>
                <v:fill type="solid"/>
              </v:shape>
            </v:group>
            <v:group style="position:absolute;left:1141;top:4193;width:10;height:20" coordorigin="1141,4193" coordsize="10,20">
              <v:shape style="position:absolute;left:1141;top:4193;width:10;height:20" coordorigin="1141,4193" coordsize="10,20" path="m1141,4213l1150,4213,1150,4193,1141,4193,1141,4213xe" filled="true" fillcolor="#000000" stroked="false">
                <v:path arrowok="t"/>
                <v:fill type="solid"/>
              </v:shape>
            </v:group>
            <v:group style="position:absolute;left:1141;top:4213;width:10;height:20" coordorigin="1141,4213" coordsize="10,20">
              <v:shape style="position:absolute;left:1141;top:4213;width:10;height:20" coordorigin="1141,4213" coordsize="10,20" path="m1141,4232l1150,4232,1150,4213,1141,4213,1141,4232xe" filled="true" fillcolor="#000000" stroked="false">
                <v:path arrowok="t"/>
                <v:fill type="solid"/>
              </v:shape>
            </v:group>
            <v:group style="position:absolute;left:1141;top:4232;width:10;height:20" coordorigin="1141,4232" coordsize="10,20">
              <v:shape style="position:absolute;left:1141;top:4232;width:10;height:20" coordorigin="1141,4232" coordsize="10,20" path="m1141,4251l1150,4251,1150,4232,1141,4232,1141,4251xe" filled="true" fillcolor="#000000" stroked="false">
                <v:path arrowok="t"/>
                <v:fill type="solid"/>
              </v:shape>
            </v:group>
            <v:group style="position:absolute;left:1141;top:4251;width:10;height:20" coordorigin="1141,4251" coordsize="10,20">
              <v:shape style="position:absolute;left:1141;top:4251;width:10;height:20" coordorigin="1141,4251" coordsize="10,20" path="m1141,4270l1150,4270,1150,4251,1141,4251,1141,4270xe" filled="true" fillcolor="#000000" stroked="false">
                <v:path arrowok="t"/>
                <v:fill type="solid"/>
              </v:shape>
            </v:group>
            <v:group style="position:absolute;left:1141;top:4270;width:10;height:20" coordorigin="1141,4270" coordsize="10,20">
              <v:shape style="position:absolute;left:1141;top:4270;width:10;height:20" coordorigin="1141,4270" coordsize="10,20" path="m1141,4289l1150,4289,1150,4270,1141,4270,1141,4289xe" filled="true" fillcolor="#000000" stroked="false">
                <v:path arrowok="t"/>
                <v:fill type="solid"/>
              </v:shape>
            </v:group>
            <v:group style="position:absolute;left:1141;top:4289;width:10;height:20" coordorigin="1141,4289" coordsize="10,20">
              <v:shape style="position:absolute;left:1141;top:4289;width:10;height:20" coordorigin="1141,4289" coordsize="10,20" path="m1141,4309l1150,4309,1150,4289,1141,4289,1141,4309xe" filled="true" fillcolor="#000000" stroked="false">
                <v:path arrowok="t"/>
                <v:fill type="solid"/>
              </v:shape>
            </v:group>
            <v:group style="position:absolute;left:1141;top:4309;width:10;height:20" coordorigin="1141,4309" coordsize="10,20">
              <v:shape style="position:absolute;left:1141;top:4309;width:10;height:20" coordorigin="1141,4309" coordsize="10,20" path="m1141,4328l1150,4328,1150,4309,1141,4309,1141,4328xe" filled="true" fillcolor="#000000" stroked="false">
                <v:path arrowok="t"/>
                <v:fill type="solid"/>
              </v:shape>
            </v:group>
            <v:group style="position:absolute;left:1141;top:4328;width:10;height:20" coordorigin="1141,4328" coordsize="10,20">
              <v:shape style="position:absolute;left:1141;top:4328;width:10;height:20" coordorigin="1141,4328" coordsize="10,20" path="m1141,4347l1150,4347,1150,4328,1141,4328,1141,4347xe" filled="true" fillcolor="#000000" stroked="false">
                <v:path arrowok="t"/>
                <v:fill type="solid"/>
              </v:shape>
            </v:group>
            <v:group style="position:absolute;left:1141;top:4347;width:10;height:20" coordorigin="1141,4347" coordsize="10,20">
              <v:shape style="position:absolute;left:1141;top:4347;width:10;height:20" coordorigin="1141,4347" coordsize="10,20" path="m1141,4366l1150,4366,1150,4347,1141,4347,1141,4366xe" filled="true" fillcolor="#000000" stroked="false">
                <v:path arrowok="t"/>
                <v:fill type="solid"/>
              </v:shape>
            </v:group>
            <v:group style="position:absolute;left:1141;top:4366;width:10;height:20" coordorigin="1141,4366" coordsize="10,20">
              <v:shape style="position:absolute;left:1141;top:4366;width:10;height:20" coordorigin="1141,4366" coordsize="10,20" path="m1141,4385l1150,4385,1150,4366,1141,4366,1141,4385xe" filled="true" fillcolor="#000000" stroked="false">
                <v:path arrowok="t"/>
                <v:fill type="solid"/>
              </v:shape>
            </v:group>
            <v:group style="position:absolute;left:1141;top:4385;width:10;height:20" coordorigin="1141,4385" coordsize="10,20">
              <v:shape style="position:absolute;left:1141;top:4385;width:10;height:20" coordorigin="1141,4385" coordsize="10,20" path="m1141,4405l1150,4405,1150,4385,1141,4385,1141,4405xe" filled="true" fillcolor="#000000" stroked="false">
                <v:path arrowok="t"/>
                <v:fill type="solid"/>
              </v:shape>
            </v:group>
            <v:group style="position:absolute;left:1141;top:4405;width:10;height:20" coordorigin="1141,4405" coordsize="10,20">
              <v:shape style="position:absolute;left:1141;top:4405;width:10;height:20" coordorigin="1141,4405" coordsize="10,20" path="m1141,4424l1150,4424,1150,4405,1141,4405,1141,4424xe" filled="true" fillcolor="#000000" stroked="false">
                <v:path arrowok="t"/>
                <v:fill type="solid"/>
              </v:shape>
            </v:group>
            <v:group style="position:absolute;left:1141;top:4424;width:10;height:20" coordorigin="1141,4424" coordsize="10,20">
              <v:shape style="position:absolute;left:1141;top:4424;width:10;height:20" coordorigin="1141,4424" coordsize="10,20" path="m1141,4443l1150,4443,1150,4424,1141,4424,1141,4443xe" filled="true" fillcolor="#000000" stroked="false">
                <v:path arrowok="t"/>
                <v:fill type="solid"/>
              </v:shape>
            </v:group>
            <v:group style="position:absolute;left:1141;top:4443;width:10;height:20" coordorigin="1141,4443" coordsize="10,20">
              <v:shape style="position:absolute;left:1141;top:4443;width:10;height:20" coordorigin="1141,4443" coordsize="10,20" path="m1141,4462l1150,4462,1150,4443,1141,4443,1141,4462xe" filled="true" fillcolor="#000000" stroked="false">
                <v:path arrowok="t"/>
                <v:fill type="solid"/>
              </v:shape>
            </v:group>
            <v:group style="position:absolute;left:1141;top:4467;width:10;height:2" coordorigin="1141,4467" coordsize="10,2">
              <v:shape style="position:absolute;left:1141;top:4467;width:10;height:2" coordorigin="1141,4467" coordsize="10,0" path="m1141,4467l1150,4467e" filled="false" stroked="true" strokeweight=".47998pt" strokecolor="#000000">
                <v:path arrowok="t"/>
              </v:shape>
            </v:group>
            <v:group style="position:absolute;left:2276;top:3272;width:10;height:20" coordorigin="2276,3272" coordsize="10,20">
              <v:shape style="position:absolute;left:2276;top:3272;width:10;height:20" coordorigin="2276,3272" coordsize="10,20" path="m2276,3291l2285,3291,2285,3272,2276,3272,2276,3291xe" filled="true" fillcolor="#000000" stroked="false">
                <v:path arrowok="t"/>
                <v:fill type="solid"/>
              </v:shape>
            </v:group>
            <v:group style="position:absolute;left:2276;top:3291;width:10;height:20" coordorigin="2276,3291" coordsize="10,20">
              <v:shape style="position:absolute;left:2276;top:3291;width:10;height:20" coordorigin="2276,3291" coordsize="10,20" path="m2276,3310l2285,3310,2285,3291,2276,3291,2276,3310xe" filled="true" fillcolor="#000000" stroked="false">
                <v:path arrowok="t"/>
                <v:fill type="solid"/>
              </v:shape>
            </v:group>
            <v:group style="position:absolute;left:2276;top:3310;width:10;height:20" coordorigin="2276,3310" coordsize="10,20">
              <v:shape style="position:absolute;left:2276;top:3310;width:10;height:20" coordorigin="2276,3310" coordsize="10,20" path="m2276,3329l2285,3329,2285,3310,2276,3310,2276,3329xe" filled="true" fillcolor="#000000" stroked="false">
                <v:path arrowok="t"/>
                <v:fill type="solid"/>
              </v:shape>
            </v:group>
            <v:group style="position:absolute;left:2276;top:3329;width:10;height:20" coordorigin="2276,3329" coordsize="10,20">
              <v:shape style="position:absolute;left:2276;top:3329;width:10;height:20" coordorigin="2276,3329" coordsize="10,20" path="m2276,3349l2285,3349,2285,3329,2276,3329,2276,3349xe" filled="true" fillcolor="#000000" stroked="false">
                <v:path arrowok="t"/>
                <v:fill type="solid"/>
              </v:shape>
            </v:group>
            <v:group style="position:absolute;left:2276;top:3349;width:10;height:20" coordorigin="2276,3349" coordsize="10,20">
              <v:shape style="position:absolute;left:2276;top:3349;width:10;height:20" coordorigin="2276,3349" coordsize="10,20" path="m2276,3368l2285,3368,2285,3349,2276,3349,2276,3368xe" filled="true" fillcolor="#000000" stroked="false">
                <v:path arrowok="t"/>
                <v:fill type="solid"/>
              </v:shape>
            </v:group>
            <v:group style="position:absolute;left:2276;top:3368;width:10;height:20" coordorigin="2276,3368" coordsize="10,20">
              <v:shape style="position:absolute;left:2276;top:3368;width:10;height:20" coordorigin="2276,3368" coordsize="10,20" path="m2276,3387l2285,3387,2285,3368,2276,3368,2276,3387xe" filled="true" fillcolor="#000000" stroked="false">
                <v:path arrowok="t"/>
                <v:fill type="solid"/>
              </v:shape>
            </v:group>
            <v:group style="position:absolute;left:2276;top:3387;width:10;height:20" coordorigin="2276,3387" coordsize="10,20">
              <v:shape style="position:absolute;left:2276;top:3387;width:10;height:20" coordorigin="2276,3387" coordsize="10,20" path="m2276,3406l2285,3406,2285,3387,2276,3387,2276,3406xe" filled="true" fillcolor="#000000" stroked="false">
                <v:path arrowok="t"/>
                <v:fill type="solid"/>
              </v:shape>
            </v:group>
            <v:group style="position:absolute;left:2276;top:3406;width:10;height:20" coordorigin="2276,3406" coordsize="10,20">
              <v:shape style="position:absolute;left:2276;top:3406;width:10;height:20" coordorigin="2276,3406" coordsize="10,20" path="m2276,3425l2285,3425,2285,3406,2276,3406,2276,3425xe" filled="true" fillcolor="#000000" stroked="false">
                <v:path arrowok="t"/>
                <v:fill type="solid"/>
              </v:shape>
            </v:group>
            <v:group style="position:absolute;left:2276;top:3425;width:10;height:20" coordorigin="2276,3425" coordsize="10,20">
              <v:shape style="position:absolute;left:2276;top:3425;width:10;height:20" coordorigin="2276,3425" coordsize="10,20" path="m2276,3445l2285,3445,2285,3425,2276,3425,2276,3445xe" filled="true" fillcolor="#000000" stroked="false">
                <v:path arrowok="t"/>
                <v:fill type="solid"/>
              </v:shape>
            </v:group>
            <v:group style="position:absolute;left:2276;top:3445;width:10;height:20" coordorigin="2276,3445" coordsize="10,20">
              <v:shape style="position:absolute;left:2276;top:3445;width:10;height:20" coordorigin="2276,3445" coordsize="10,20" path="m2276,3464l2285,3464,2285,3445,2276,3445,2276,3464xe" filled="true" fillcolor="#000000" stroked="false">
                <v:path arrowok="t"/>
                <v:fill type="solid"/>
              </v:shape>
            </v:group>
            <v:group style="position:absolute;left:2276;top:3464;width:10;height:20" coordorigin="2276,3464" coordsize="10,20">
              <v:shape style="position:absolute;left:2276;top:3464;width:10;height:20" coordorigin="2276,3464" coordsize="10,20" path="m2276,3483l2285,3483,2285,3464,2276,3464,2276,3483xe" filled="true" fillcolor="#000000" stroked="false">
                <v:path arrowok="t"/>
                <v:fill type="solid"/>
              </v:shape>
            </v:group>
            <v:group style="position:absolute;left:2276;top:3483;width:10;height:20" coordorigin="2276,3483" coordsize="10,20">
              <v:shape style="position:absolute;left:2276;top:3483;width:10;height:20" coordorigin="2276,3483" coordsize="10,20" path="m2276,3502l2285,3502,2285,3483,2276,3483,2276,3502xe" filled="true" fillcolor="#000000" stroked="false">
                <v:path arrowok="t"/>
                <v:fill type="solid"/>
              </v:shape>
            </v:group>
            <v:group style="position:absolute;left:2276;top:3502;width:10;height:20" coordorigin="2276,3502" coordsize="10,20">
              <v:shape style="position:absolute;left:2276;top:3502;width:10;height:20" coordorigin="2276,3502" coordsize="10,20" path="m2276,3521l2285,3521,2285,3502,2276,3502,2276,3521xe" filled="true" fillcolor="#000000" stroked="false">
                <v:path arrowok="t"/>
                <v:fill type="solid"/>
              </v:shape>
            </v:group>
            <v:group style="position:absolute;left:2276;top:3521;width:10;height:20" coordorigin="2276,3521" coordsize="10,20">
              <v:shape style="position:absolute;left:2276;top:3521;width:10;height:20" coordorigin="2276,3521" coordsize="10,20" path="m2276,3541l2285,3541,2285,3521,2276,3521,2276,3541xe" filled="true" fillcolor="#000000" stroked="false">
                <v:path arrowok="t"/>
                <v:fill type="solid"/>
              </v:shape>
            </v:group>
            <v:group style="position:absolute;left:2276;top:3541;width:10;height:20" coordorigin="2276,3541" coordsize="10,20">
              <v:shape style="position:absolute;left:2276;top:3541;width:10;height:20" coordorigin="2276,3541" coordsize="10,20" path="m2276,3560l2285,3560,2285,3541,2276,3541,2276,3560xe" filled="true" fillcolor="#000000" stroked="false">
                <v:path arrowok="t"/>
                <v:fill type="solid"/>
              </v:shape>
            </v:group>
            <v:group style="position:absolute;left:2276;top:3560;width:10;height:20" coordorigin="2276,3560" coordsize="10,20">
              <v:shape style="position:absolute;left:2276;top:3560;width:10;height:20" coordorigin="2276,3560" coordsize="10,20" path="m2276,3579l2285,3579,2285,3560,2276,3560,2276,3579xe" filled="true" fillcolor="#000000" stroked="false">
                <v:path arrowok="t"/>
                <v:fill type="solid"/>
              </v:shape>
            </v:group>
            <v:group style="position:absolute;left:2276;top:3579;width:10;height:20" coordorigin="2276,3579" coordsize="10,20">
              <v:shape style="position:absolute;left:2276;top:3579;width:10;height:20" coordorigin="2276,3579" coordsize="10,20" path="m2276,3598l2285,3598,2285,3579,2276,3579,2276,3598xe" filled="true" fillcolor="#000000" stroked="false">
                <v:path arrowok="t"/>
                <v:fill type="solid"/>
              </v:shape>
            </v:group>
            <v:group style="position:absolute;left:2276;top:3598;width:10;height:20" coordorigin="2276,3598" coordsize="10,20">
              <v:shape style="position:absolute;left:2276;top:3598;width:10;height:20" coordorigin="2276,3598" coordsize="10,20" path="m2276,3617l2285,3617,2285,3598,2276,3598,2276,3617xe" filled="true" fillcolor="#000000" stroked="false">
                <v:path arrowok="t"/>
                <v:fill type="solid"/>
              </v:shape>
            </v:group>
            <v:group style="position:absolute;left:2276;top:3617;width:10;height:20" coordorigin="2276,3617" coordsize="10,20">
              <v:shape style="position:absolute;left:2276;top:3617;width:10;height:20" coordorigin="2276,3617" coordsize="10,20" path="m2276,3637l2285,3637,2285,3617,2276,3617,2276,3637xe" filled="true" fillcolor="#000000" stroked="false">
                <v:path arrowok="t"/>
                <v:fill type="solid"/>
              </v:shape>
            </v:group>
            <v:group style="position:absolute;left:2276;top:3637;width:10;height:20" coordorigin="2276,3637" coordsize="10,20">
              <v:shape style="position:absolute;left:2276;top:3637;width:10;height:20" coordorigin="2276,3637" coordsize="10,20" path="m2276,3656l2285,3656,2285,3637,2276,3637,2276,3656xe" filled="true" fillcolor="#000000" stroked="false">
                <v:path arrowok="t"/>
                <v:fill type="solid"/>
              </v:shape>
            </v:group>
            <v:group style="position:absolute;left:2276;top:3656;width:10;height:20" coordorigin="2276,3656" coordsize="10,20">
              <v:shape style="position:absolute;left:2276;top:3656;width:10;height:20" coordorigin="2276,3656" coordsize="10,20" path="m2276,3675l2285,3675,2285,3656,2276,3656,2276,3675xe" filled="true" fillcolor="#000000" stroked="false">
                <v:path arrowok="t"/>
                <v:fill type="solid"/>
              </v:shape>
            </v:group>
            <v:group style="position:absolute;left:2276;top:3675;width:10;height:20" coordorigin="2276,3675" coordsize="10,20">
              <v:shape style="position:absolute;left:2276;top:3675;width:10;height:20" coordorigin="2276,3675" coordsize="10,20" path="m2276,3694l2285,3694,2285,3675,2276,3675,2276,3694xe" filled="true" fillcolor="#000000" stroked="false">
                <v:path arrowok="t"/>
                <v:fill type="solid"/>
              </v:shape>
            </v:group>
            <v:group style="position:absolute;left:2276;top:3694;width:10;height:20" coordorigin="2276,3694" coordsize="10,20">
              <v:shape style="position:absolute;left:2276;top:3694;width:10;height:20" coordorigin="2276,3694" coordsize="10,20" path="m2276,3713l2285,3713,2285,3694,2276,3694,2276,3713xe" filled="true" fillcolor="#000000" stroked="false">
                <v:path arrowok="t"/>
                <v:fill type="solid"/>
              </v:shape>
            </v:group>
            <v:group style="position:absolute;left:2276;top:3713;width:10;height:20" coordorigin="2276,3713" coordsize="10,20">
              <v:shape style="position:absolute;left:2276;top:3713;width:10;height:20" coordorigin="2276,3713" coordsize="10,20" path="m2276,3733l2285,3733,2285,3713,2276,3713,2276,3733xe" filled="true" fillcolor="#000000" stroked="false">
                <v:path arrowok="t"/>
                <v:fill type="solid"/>
              </v:shape>
            </v:group>
            <v:group style="position:absolute;left:2276;top:3733;width:10;height:20" coordorigin="2276,3733" coordsize="10,20">
              <v:shape style="position:absolute;left:2276;top:3733;width:10;height:20" coordorigin="2276,3733" coordsize="10,20" path="m2276,3752l2285,3752,2285,3733,2276,3733,2276,3752xe" filled="true" fillcolor="#000000" stroked="false">
                <v:path arrowok="t"/>
                <v:fill type="solid"/>
              </v:shape>
            </v:group>
            <v:group style="position:absolute;left:2276;top:3752;width:10;height:20" coordorigin="2276,3752" coordsize="10,20">
              <v:shape style="position:absolute;left:2276;top:3752;width:10;height:20" coordorigin="2276,3752" coordsize="10,20" path="m2276,3771l2285,3771,2285,3752,2276,3752,2276,3771xe" filled="true" fillcolor="#000000" stroked="false">
                <v:path arrowok="t"/>
                <v:fill type="solid"/>
              </v:shape>
            </v:group>
            <v:group style="position:absolute;left:2276;top:3771;width:10;height:20" coordorigin="2276,3771" coordsize="10,20">
              <v:shape style="position:absolute;left:2276;top:3771;width:10;height:20" coordorigin="2276,3771" coordsize="10,20" path="m2276,3790l2285,3790,2285,3771,2276,3771,2276,3790xe" filled="true" fillcolor="#000000" stroked="false">
                <v:path arrowok="t"/>
                <v:fill type="solid"/>
              </v:shape>
            </v:group>
            <v:group style="position:absolute;left:2276;top:3790;width:10;height:20" coordorigin="2276,3790" coordsize="10,20">
              <v:shape style="position:absolute;left:2276;top:3790;width:10;height:20" coordorigin="2276,3790" coordsize="10,20" path="m2276,3809l2285,3809,2285,3790,2276,3790,2276,3809xe" filled="true" fillcolor="#000000" stroked="false">
                <v:path arrowok="t"/>
                <v:fill type="solid"/>
              </v:shape>
            </v:group>
            <v:group style="position:absolute;left:2276;top:3809;width:10;height:20" coordorigin="2276,3809" coordsize="10,20">
              <v:shape style="position:absolute;left:2276;top:3809;width:10;height:20" coordorigin="2276,3809" coordsize="10,20" path="m2276,3829l2285,3829,2285,3809,2276,3809,2276,3829xe" filled="true" fillcolor="#000000" stroked="false">
                <v:path arrowok="t"/>
                <v:fill type="solid"/>
              </v:shape>
            </v:group>
            <v:group style="position:absolute;left:2276;top:3829;width:10;height:20" coordorigin="2276,3829" coordsize="10,20">
              <v:shape style="position:absolute;left:2276;top:3829;width:10;height:20" coordorigin="2276,3829" coordsize="10,20" path="m2276,3848l2285,3848,2285,3829,2276,3829,2276,3848xe" filled="true" fillcolor="#000000" stroked="false">
                <v:path arrowok="t"/>
                <v:fill type="solid"/>
              </v:shape>
            </v:group>
            <v:group style="position:absolute;left:2276;top:3848;width:10;height:20" coordorigin="2276,3848" coordsize="10,20">
              <v:shape style="position:absolute;left:2276;top:3848;width:10;height:20" coordorigin="2276,3848" coordsize="10,20" path="m2276,3867l2285,3867,2285,3848,2276,3848,2276,3867xe" filled="true" fillcolor="#000000" stroked="false">
                <v:path arrowok="t"/>
                <v:fill type="solid"/>
              </v:shape>
            </v:group>
            <v:group style="position:absolute;left:2276;top:3867;width:10;height:20" coordorigin="2276,3867" coordsize="10,20">
              <v:shape style="position:absolute;left:2276;top:3867;width:10;height:20" coordorigin="2276,3867" coordsize="10,20" path="m2276,3886l2285,3886,2285,3867,2276,3867,2276,3886xe" filled="true" fillcolor="#000000" stroked="false">
                <v:path arrowok="t"/>
                <v:fill type="solid"/>
              </v:shape>
            </v:group>
            <v:group style="position:absolute;left:2276;top:3886;width:10;height:20" coordorigin="2276,3886" coordsize="10,20">
              <v:shape style="position:absolute;left:2276;top:3886;width:10;height:20" coordorigin="2276,3886" coordsize="10,20" path="m2276,3905l2285,3905,2285,3886,2276,3886,2276,3905xe" filled="true" fillcolor="#000000" stroked="false">
                <v:path arrowok="t"/>
                <v:fill type="solid"/>
              </v:shape>
            </v:group>
            <v:group style="position:absolute;left:2276;top:3905;width:10;height:20" coordorigin="2276,3905" coordsize="10,20">
              <v:shape style="position:absolute;left:2276;top:3905;width:10;height:20" coordorigin="2276,3905" coordsize="10,20" path="m2276,3925l2285,3925,2285,3905,2276,3905,2276,3925xe" filled="true" fillcolor="#000000" stroked="false">
                <v:path arrowok="t"/>
                <v:fill type="solid"/>
              </v:shape>
            </v:group>
            <v:group style="position:absolute;left:2276;top:3925;width:10;height:20" coordorigin="2276,3925" coordsize="10,20">
              <v:shape style="position:absolute;left:2276;top:3925;width:10;height:20" coordorigin="2276,3925" coordsize="10,20" path="m2276,3944l2285,3944,2285,3925,2276,3925,2276,3944xe" filled="true" fillcolor="#000000" stroked="false">
                <v:path arrowok="t"/>
                <v:fill type="solid"/>
              </v:shape>
            </v:group>
            <v:group style="position:absolute;left:2276;top:3944;width:10;height:20" coordorigin="2276,3944" coordsize="10,20">
              <v:shape style="position:absolute;left:2276;top:3944;width:10;height:20" coordorigin="2276,3944" coordsize="10,20" path="m2276,3963l2285,3963,2285,3944,2276,3944,2276,3963xe" filled="true" fillcolor="#000000" stroked="false">
                <v:path arrowok="t"/>
                <v:fill type="solid"/>
              </v:shape>
            </v:group>
            <v:group style="position:absolute;left:2276;top:3963;width:10;height:20" coordorigin="2276,3963" coordsize="10,20">
              <v:shape style="position:absolute;left:2276;top:3963;width:10;height:20" coordorigin="2276,3963" coordsize="10,20" path="m2276,3982l2285,3982,2285,3963,2276,3963,2276,3982xe" filled="true" fillcolor="#000000" stroked="false">
                <v:path arrowok="t"/>
                <v:fill type="solid"/>
              </v:shape>
            </v:group>
            <v:group style="position:absolute;left:2276;top:3982;width:10;height:20" coordorigin="2276,3982" coordsize="10,20">
              <v:shape style="position:absolute;left:2276;top:3982;width:10;height:20" coordorigin="2276,3982" coordsize="10,20" path="m2276,4001l2285,4001,2285,3982,2276,3982,2276,4001xe" filled="true" fillcolor="#000000" stroked="false">
                <v:path arrowok="t"/>
                <v:fill type="solid"/>
              </v:shape>
            </v:group>
            <v:group style="position:absolute;left:2276;top:4001;width:10;height:20" coordorigin="2276,4001" coordsize="10,20">
              <v:shape style="position:absolute;left:2276;top:4001;width:10;height:20" coordorigin="2276,4001" coordsize="10,20" path="m2276,4021l2285,4021,2285,4001,2276,4001,2276,4021xe" filled="true" fillcolor="#000000" stroked="false">
                <v:path arrowok="t"/>
                <v:fill type="solid"/>
              </v:shape>
            </v:group>
            <v:group style="position:absolute;left:2276;top:4021;width:10;height:20" coordorigin="2276,4021" coordsize="10,20">
              <v:shape style="position:absolute;left:2276;top:4021;width:10;height:20" coordorigin="2276,4021" coordsize="10,20" path="m2276,4040l2285,4040,2285,4021,2276,4021,2276,4040xe" filled="true" fillcolor="#000000" stroked="false">
                <v:path arrowok="t"/>
                <v:fill type="solid"/>
              </v:shape>
            </v:group>
            <v:group style="position:absolute;left:2276;top:4040;width:10;height:20" coordorigin="2276,4040" coordsize="10,20">
              <v:shape style="position:absolute;left:2276;top:4040;width:10;height:20" coordorigin="2276,4040" coordsize="10,20" path="m2276,4059l2285,4059,2285,4040,2276,4040,2276,4059xe" filled="true" fillcolor="#000000" stroked="false">
                <v:path arrowok="t"/>
                <v:fill type="solid"/>
              </v:shape>
            </v:group>
            <v:group style="position:absolute;left:2276;top:4059;width:10;height:20" coordorigin="2276,4059" coordsize="10,20">
              <v:shape style="position:absolute;left:2276;top:4059;width:10;height:20" coordorigin="2276,4059" coordsize="10,20" path="m2276,4078l2285,4078,2285,4059,2276,4059,2276,4078xe" filled="true" fillcolor="#000000" stroked="false">
                <v:path arrowok="t"/>
                <v:fill type="solid"/>
              </v:shape>
            </v:group>
            <v:group style="position:absolute;left:2276;top:4078;width:10;height:20" coordorigin="2276,4078" coordsize="10,20">
              <v:shape style="position:absolute;left:2276;top:4078;width:10;height:20" coordorigin="2276,4078" coordsize="10,20" path="m2276,4097l2285,4097,2285,4078,2276,4078,2276,4097xe" filled="true" fillcolor="#000000" stroked="false">
                <v:path arrowok="t"/>
                <v:fill type="solid"/>
              </v:shape>
            </v:group>
            <v:group style="position:absolute;left:2276;top:4097;width:10;height:20" coordorigin="2276,4097" coordsize="10,20">
              <v:shape style="position:absolute;left:2276;top:4097;width:10;height:20" coordorigin="2276,4097" coordsize="10,20" path="m2276,4117l2285,4117,2285,4097,2276,4097,2276,4117xe" filled="true" fillcolor="#000000" stroked="false">
                <v:path arrowok="t"/>
                <v:fill type="solid"/>
              </v:shape>
            </v:group>
            <v:group style="position:absolute;left:2276;top:4117;width:10;height:20" coordorigin="2276,4117" coordsize="10,20">
              <v:shape style="position:absolute;left:2276;top:4117;width:10;height:20" coordorigin="2276,4117" coordsize="10,20" path="m2276,4136l2285,4136,2285,4117,2276,4117,2276,4136xe" filled="true" fillcolor="#000000" stroked="false">
                <v:path arrowok="t"/>
                <v:fill type="solid"/>
              </v:shape>
            </v:group>
            <v:group style="position:absolute;left:2276;top:4136;width:10;height:20" coordorigin="2276,4136" coordsize="10,20">
              <v:shape style="position:absolute;left:2276;top:4136;width:10;height:20" coordorigin="2276,4136" coordsize="10,20" path="m2276,4155l2285,4155,2285,4136,2276,4136,2276,4155xe" filled="true" fillcolor="#000000" stroked="false">
                <v:path arrowok="t"/>
                <v:fill type="solid"/>
              </v:shape>
            </v:group>
            <v:group style="position:absolute;left:2276;top:4155;width:10;height:20" coordorigin="2276,4155" coordsize="10,20">
              <v:shape style="position:absolute;left:2276;top:4155;width:10;height:20" coordorigin="2276,4155" coordsize="10,20" path="m2276,4174l2285,4174,2285,4155,2276,4155,2276,4174xe" filled="true" fillcolor="#000000" stroked="false">
                <v:path arrowok="t"/>
                <v:fill type="solid"/>
              </v:shape>
            </v:group>
            <v:group style="position:absolute;left:2276;top:4174;width:10;height:20" coordorigin="2276,4174" coordsize="10,20">
              <v:shape style="position:absolute;left:2276;top:4174;width:10;height:20" coordorigin="2276,4174" coordsize="10,20" path="m2276,4193l2285,4193,2285,4174,2276,4174,2276,4193xe" filled="true" fillcolor="#000000" stroked="false">
                <v:path arrowok="t"/>
                <v:fill type="solid"/>
              </v:shape>
            </v:group>
            <v:group style="position:absolute;left:2276;top:4193;width:10;height:20" coordorigin="2276,4193" coordsize="10,20">
              <v:shape style="position:absolute;left:2276;top:4193;width:10;height:20" coordorigin="2276,4193" coordsize="10,20" path="m2276,4213l2285,4213,2285,4193,2276,4193,2276,4213xe" filled="true" fillcolor="#000000" stroked="false">
                <v:path arrowok="t"/>
                <v:fill type="solid"/>
              </v:shape>
            </v:group>
            <v:group style="position:absolute;left:2276;top:4213;width:10;height:20" coordorigin="2276,4213" coordsize="10,20">
              <v:shape style="position:absolute;left:2276;top:4213;width:10;height:20" coordorigin="2276,4213" coordsize="10,20" path="m2276,4232l2285,4232,2285,4213,2276,4213,2276,4232xe" filled="true" fillcolor="#000000" stroked="false">
                <v:path arrowok="t"/>
                <v:fill type="solid"/>
              </v:shape>
            </v:group>
            <v:group style="position:absolute;left:2276;top:4232;width:10;height:20" coordorigin="2276,4232" coordsize="10,20">
              <v:shape style="position:absolute;left:2276;top:4232;width:10;height:20" coordorigin="2276,4232" coordsize="10,20" path="m2276,4251l2285,4251,2285,4232,2276,4232,2276,4251xe" filled="true" fillcolor="#000000" stroked="false">
                <v:path arrowok="t"/>
                <v:fill type="solid"/>
              </v:shape>
            </v:group>
            <v:group style="position:absolute;left:2276;top:4251;width:10;height:20" coordorigin="2276,4251" coordsize="10,20">
              <v:shape style="position:absolute;left:2276;top:4251;width:10;height:20" coordorigin="2276,4251" coordsize="10,20" path="m2276,4270l2285,4270,2285,4251,2276,4251,2276,4270xe" filled="true" fillcolor="#000000" stroked="false">
                <v:path arrowok="t"/>
                <v:fill type="solid"/>
              </v:shape>
            </v:group>
            <v:group style="position:absolute;left:2276;top:4270;width:10;height:20" coordorigin="2276,4270" coordsize="10,20">
              <v:shape style="position:absolute;left:2276;top:4270;width:10;height:20" coordorigin="2276,4270" coordsize="10,20" path="m2276,4289l2285,4289,2285,4270,2276,4270,2276,4289xe" filled="true" fillcolor="#000000" stroked="false">
                <v:path arrowok="t"/>
                <v:fill type="solid"/>
              </v:shape>
            </v:group>
            <v:group style="position:absolute;left:2276;top:4289;width:10;height:20" coordorigin="2276,4289" coordsize="10,20">
              <v:shape style="position:absolute;left:2276;top:4289;width:10;height:20" coordorigin="2276,4289" coordsize="10,20" path="m2276,4309l2285,4309,2285,4289,2276,4289,2276,4309xe" filled="true" fillcolor="#000000" stroked="false">
                <v:path arrowok="t"/>
                <v:fill type="solid"/>
              </v:shape>
            </v:group>
            <v:group style="position:absolute;left:2276;top:4309;width:10;height:20" coordorigin="2276,4309" coordsize="10,20">
              <v:shape style="position:absolute;left:2276;top:4309;width:10;height:20" coordorigin="2276,4309" coordsize="10,20" path="m2276,4328l2285,4328,2285,4309,2276,4309,2276,4328xe" filled="true" fillcolor="#000000" stroked="false">
                <v:path arrowok="t"/>
                <v:fill type="solid"/>
              </v:shape>
            </v:group>
            <v:group style="position:absolute;left:2276;top:4328;width:10;height:20" coordorigin="2276,4328" coordsize="10,20">
              <v:shape style="position:absolute;left:2276;top:4328;width:10;height:20" coordorigin="2276,4328" coordsize="10,20" path="m2276,4347l2285,4347,2285,4328,2276,4328,2276,4347xe" filled="true" fillcolor="#000000" stroked="false">
                <v:path arrowok="t"/>
                <v:fill type="solid"/>
              </v:shape>
            </v:group>
            <v:group style="position:absolute;left:2276;top:4347;width:10;height:20" coordorigin="2276,4347" coordsize="10,20">
              <v:shape style="position:absolute;left:2276;top:4347;width:10;height:20" coordorigin="2276,4347" coordsize="10,20" path="m2276,4366l2285,4366,2285,4347,2276,4347,2276,4366xe" filled="true" fillcolor="#000000" stroked="false">
                <v:path arrowok="t"/>
                <v:fill type="solid"/>
              </v:shape>
            </v:group>
            <v:group style="position:absolute;left:2276;top:4366;width:10;height:20" coordorigin="2276,4366" coordsize="10,20">
              <v:shape style="position:absolute;left:2276;top:4366;width:10;height:20" coordorigin="2276,4366" coordsize="10,20" path="m2276,4385l2285,4385,2285,4366,2276,4366,2276,4385xe" filled="true" fillcolor="#000000" stroked="false">
                <v:path arrowok="t"/>
                <v:fill type="solid"/>
              </v:shape>
            </v:group>
            <v:group style="position:absolute;left:2276;top:4385;width:10;height:20" coordorigin="2276,4385" coordsize="10,20">
              <v:shape style="position:absolute;left:2276;top:4385;width:10;height:20" coordorigin="2276,4385" coordsize="10,20" path="m2276,4405l2285,4405,2285,4385,2276,4385,2276,4405xe" filled="true" fillcolor="#000000" stroked="false">
                <v:path arrowok="t"/>
                <v:fill type="solid"/>
              </v:shape>
            </v:group>
            <v:group style="position:absolute;left:2276;top:4405;width:10;height:20" coordorigin="2276,4405" coordsize="10,20">
              <v:shape style="position:absolute;left:2276;top:4405;width:10;height:20" coordorigin="2276,4405" coordsize="10,20" path="m2276,4424l2285,4424,2285,4405,2276,4405,2276,4424xe" filled="true" fillcolor="#000000" stroked="false">
                <v:path arrowok="t"/>
                <v:fill type="solid"/>
              </v:shape>
            </v:group>
            <v:group style="position:absolute;left:2276;top:4424;width:10;height:20" coordorigin="2276,4424" coordsize="10,20">
              <v:shape style="position:absolute;left:2276;top:4424;width:10;height:20" coordorigin="2276,4424" coordsize="10,20" path="m2276,4443l2285,4443,2285,4424,2276,4424,2276,4443xe" filled="true" fillcolor="#000000" stroked="false">
                <v:path arrowok="t"/>
                <v:fill type="solid"/>
              </v:shape>
            </v:group>
            <v:group style="position:absolute;left:2276;top:4443;width:10;height:20" coordorigin="2276,4443" coordsize="10,20">
              <v:shape style="position:absolute;left:2276;top:4443;width:10;height:20" coordorigin="2276,4443" coordsize="10,20" path="m2276,4462l2285,4462,2285,4443,2276,4443,2276,4462xe" filled="true" fillcolor="#000000" stroked="false">
                <v:path arrowok="t"/>
                <v:fill type="solid"/>
              </v:shape>
            </v:group>
            <v:group style="position:absolute;left:2276;top:4467;width:10;height:2" coordorigin="2276,4467" coordsize="10,2">
              <v:shape style="position:absolute;left:2276;top:4467;width:10;height:2" coordorigin="2276,4467" coordsize="10,0" path="m2276,4467l2285,4467e" filled="false" stroked="true" strokeweight=".47998pt" strokecolor="#000000">
                <v:path arrowok="t"/>
              </v:shape>
            </v:group>
            <v:group style="position:absolute;left:2984;top:3272;width:10;height:20" coordorigin="2984,3272" coordsize="10,20">
              <v:shape style="position:absolute;left:2984;top:3272;width:10;height:20" coordorigin="2984,3272" coordsize="10,20" path="m2984,3291l2993,3291,2993,3272,2984,3272,2984,3291xe" filled="true" fillcolor="#000000" stroked="false">
                <v:path arrowok="t"/>
                <v:fill type="solid"/>
              </v:shape>
            </v:group>
            <v:group style="position:absolute;left:2984;top:3291;width:10;height:20" coordorigin="2984,3291" coordsize="10,20">
              <v:shape style="position:absolute;left:2984;top:3291;width:10;height:20" coordorigin="2984,3291" coordsize="10,20" path="m2984,3310l2993,3310,2993,3291,2984,3291,2984,3310xe" filled="true" fillcolor="#000000" stroked="false">
                <v:path arrowok="t"/>
                <v:fill type="solid"/>
              </v:shape>
            </v:group>
            <v:group style="position:absolute;left:2984;top:3310;width:10;height:20" coordorigin="2984,3310" coordsize="10,20">
              <v:shape style="position:absolute;left:2984;top:3310;width:10;height:20" coordorigin="2984,3310" coordsize="10,20" path="m2984,3329l2993,3329,2993,3310,2984,3310,2984,3329xe" filled="true" fillcolor="#000000" stroked="false">
                <v:path arrowok="t"/>
                <v:fill type="solid"/>
              </v:shape>
            </v:group>
            <v:group style="position:absolute;left:2984;top:3329;width:10;height:20" coordorigin="2984,3329" coordsize="10,20">
              <v:shape style="position:absolute;left:2984;top:3329;width:10;height:20" coordorigin="2984,3329" coordsize="10,20" path="m2984,3349l2993,3349,2993,3329,2984,3329,2984,3349xe" filled="true" fillcolor="#000000" stroked="false">
                <v:path arrowok="t"/>
                <v:fill type="solid"/>
              </v:shape>
            </v:group>
            <v:group style="position:absolute;left:2984;top:3349;width:10;height:20" coordorigin="2984,3349" coordsize="10,20">
              <v:shape style="position:absolute;left:2984;top:3349;width:10;height:20" coordorigin="2984,3349" coordsize="10,20" path="m2984,3368l2993,3368,2993,3349,2984,3349,2984,3368xe" filled="true" fillcolor="#000000" stroked="false">
                <v:path arrowok="t"/>
                <v:fill type="solid"/>
              </v:shape>
            </v:group>
            <v:group style="position:absolute;left:2984;top:3368;width:10;height:20" coordorigin="2984,3368" coordsize="10,20">
              <v:shape style="position:absolute;left:2984;top:3368;width:10;height:20" coordorigin="2984,3368" coordsize="10,20" path="m2984,3387l2993,3387,2993,3368,2984,3368,2984,3387xe" filled="true" fillcolor="#000000" stroked="false">
                <v:path arrowok="t"/>
                <v:fill type="solid"/>
              </v:shape>
            </v:group>
            <v:group style="position:absolute;left:2984;top:3387;width:10;height:20" coordorigin="2984,3387" coordsize="10,20">
              <v:shape style="position:absolute;left:2984;top:3387;width:10;height:20" coordorigin="2984,3387" coordsize="10,20" path="m2984,3406l2993,3406,2993,3387,2984,3387,2984,3406xe" filled="true" fillcolor="#000000" stroked="false">
                <v:path arrowok="t"/>
                <v:fill type="solid"/>
              </v:shape>
            </v:group>
            <v:group style="position:absolute;left:2984;top:3406;width:10;height:20" coordorigin="2984,3406" coordsize="10,20">
              <v:shape style="position:absolute;left:2984;top:3406;width:10;height:20" coordorigin="2984,3406" coordsize="10,20" path="m2984,3425l2993,3425,2993,3406,2984,3406,2984,3425xe" filled="true" fillcolor="#000000" stroked="false">
                <v:path arrowok="t"/>
                <v:fill type="solid"/>
              </v:shape>
            </v:group>
            <v:group style="position:absolute;left:2984;top:3425;width:10;height:20" coordorigin="2984,3425" coordsize="10,20">
              <v:shape style="position:absolute;left:2984;top:3425;width:10;height:20" coordorigin="2984,3425" coordsize="10,20" path="m2984,3445l2993,3445,2993,3425,2984,3425,2984,3445xe" filled="true" fillcolor="#000000" stroked="false">
                <v:path arrowok="t"/>
                <v:fill type="solid"/>
              </v:shape>
            </v:group>
            <v:group style="position:absolute;left:2984;top:3445;width:10;height:20" coordorigin="2984,3445" coordsize="10,20">
              <v:shape style="position:absolute;left:2984;top:3445;width:10;height:20" coordorigin="2984,3445" coordsize="10,20" path="m2984,3464l2993,3464,2993,3445,2984,3445,2984,3464xe" filled="true" fillcolor="#000000" stroked="false">
                <v:path arrowok="t"/>
                <v:fill type="solid"/>
              </v:shape>
            </v:group>
            <v:group style="position:absolute;left:2984;top:3464;width:10;height:20" coordorigin="2984,3464" coordsize="10,20">
              <v:shape style="position:absolute;left:2984;top:3464;width:10;height:20" coordorigin="2984,3464" coordsize="10,20" path="m2984,3483l2993,3483,2993,3464,2984,3464,2984,3483xe" filled="true" fillcolor="#000000" stroked="false">
                <v:path arrowok="t"/>
                <v:fill type="solid"/>
              </v:shape>
            </v:group>
            <v:group style="position:absolute;left:2984;top:3483;width:10;height:20" coordorigin="2984,3483" coordsize="10,20">
              <v:shape style="position:absolute;left:2984;top:3483;width:10;height:20" coordorigin="2984,3483" coordsize="10,20" path="m2984,3502l2993,3502,2993,3483,2984,3483,2984,3502xe" filled="true" fillcolor="#000000" stroked="false">
                <v:path arrowok="t"/>
                <v:fill type="solid"/>
              </v:shape>
            </v:group>
            <v:group style="position:absolute;left:2984;top:3502;width:10;height:20" coordorigin="2984,3502" coordsize="10,20">
              <v:shape style="position:absolute;left:2984;top:3502;width:10;height:20" coordorigin="2984,3502" coordsize="10,20" path="m2984,3521l2993,3521,2993,3502,2984,3502,2984,3521xe" filled="true" fillcolor="#000000" stroked="false">
                <v:path arrowok="t"/>
                <v:fill type="solid"/>
              </v:shape>
            </v:group>
            <v:group style="position:absolute;left:2984;top:3521;width:10;height:20" coordorigin="2984,3521" coordsize="10,20">
              <v:shape style="position:absolute;left:2984;top:3521;width:10;height:20" coordorigin="2984,3521" coordsize="10,20" path="m2984,3541l2993,3541,2993,3521,2984,3521,2984,3541xe" filled="true" fillcolor="#000000" stroked="false">
                <v:path arrowok="t"/>
                <v:fill type="solid"/>
              </v:shape>
            </v:group>
            <v:group style="position:absolute;left:2984;top:3541;width:10;height:20" coordorigin="2984,3541" coordsize="10,20">
              <v:shape style="position:absolute;left:2984;top:3541;width:10;height:20" coordorigin="2984,3541" coordsize="10,20" path="m2984,3560l2993,3560,2993,3541,2984,3541,2984,3560xe" filled="true" fillcolor="#000000" stroked="false">
                <v:path arrowok="t"/>
                <v:fill type="solid"/>
              </v:shape>
            </v:group>
            <v:group style="position:absolute;left:2984;top:3560;width:10;height:20" coordorigin="2984,3560" coordsize="10,20">
              <v:shape style="position:absolute;left:2984;top:3560;width:10;height:20" coordorigin="2984,3560" coordsize="10,20" path="m2984,3579l2993,3579,2993,3560,2984,3560,2984,3579xe" filled="true" fillcolor="#000000" stroked="false">
                <v:path arrowok="t"/>
                <v:fill type="solid"/>
              </v:shape>
            </v:group>
            <v:group style="position:absolute;left:2984;top:3579;width:10;height:20" coordorigin="2984,3579" coordsize="10,20">
              <v:shape style="position:absolute;left:2984;top:3579;width:10;height:20" coordorigin="2984,3579" coordsize="10,20" path="m2984,3598l2993,3598,2993,3579,2984,3579,2984,3598xe" filled="true" fillcolor="#000000" stroked="false">
                <v:path arrowok="t"/>
                <v:fill type="solid"/>
              </v:shape>
            </v:group>
            <v:group style="position:absolute;left:2984;top:3598;width:10;height:20" coordorigin="2984,3598" coordsize="10,20">
              <v:shape style="position:absolute;left:2984;top:3598;width:10;height:20" coordorigin="2984,3598" coordsize="10,20" path="m2984,3617l2993,3617,2993,3598,2984,3598,2984,3617xe" filled="true" fillcolor="#000000" stroked="false">
                <v:path arrowok="t"/>
                <v:fill type="solid"/>
              </v:shape>
            </v:group>
            <v:group style="position:absolute;left:2984;top:3617;width:10;height:20" coordorigin="2984,3617" coordsize="10,20">
              <v:shape style="position:absolute;left:2984;top:3617;width:10;height:20" coordorigin="2984,3617" coordsize="10,20" path="m2984,3637l2993,3637,2993,3617,2984,3617,2984,3637xe" filled="true" fillcolor="#000000" stroked="false">
                <v:path arrowok="t"/>
                <v:fill type="solid"/>
              </v:shape>
            </v:group>
            <v:group style="position:absolute;left:2984;top:3637;width:10;height:20" coordorigin="2984,3637" coordsize="10,20">
              <v:shape style="position:absolute;left:2984;top:3637;width:10;height:20" coordorigin="2984,3637" coordsize="10,20" path="m2984,3656l2993,3656,2993,3637,2984,3637,2984,3656xe" filled="true" fillcolor="#000000" stroked="false">
                <v:path arrowok="t"/>
                <v:fill type="solid"/>
              </v:shape>
            </v:group>
            <v:group style="position:absolute;left:2984;top:3656;width:10;height:20" coordorigin="2984,3656" coordsize="10,20">
              <v:shape style="position:absolute;left:2984;top:3656;width:10;height:20" coordorigin="2984,3656" coordsize="10,20" path="m2984,3675l2993,3675,2993,3656,2984,3656,2984,3675xe" filled="true" fillcolor="#000000" stroked="false">
                <v:path arrowok="t"/>
                <v:fill type="solid"/>
              </v:shape>
            </v:group>
            <v:group style="position:absolute;left:2984;top:3675;width:10;height:20" coordorigin="2984,3675" coordsize="10,20">
              <v:shape style="position:absolute;left:2984;top:3675;width:10;height:20" coordorigin="2984,3675" coordsize="10,20" path="m2984,3694l2993,3694,2993,3675,2984,3675,2984,3694xe" filled="true" fillcolor="#000000" stroked="false">
                <v:path arrowok="t"/>
                <v:fill type="solid"/>
              </v:shape>
            </v:group>
            <v:group style="position:absolute;left:2984;top:3694;width:10;height:20" coordorigin="2984,3694" coordsize="10,20">
              <v:shape style="position:absolute;left:2984;top:3694;width:10;height:20" coordorigin="2984,3694" coordsize="10,20" path="m2984,3713l2993,3713,2993,3694,2984,3694,2984,3713xe" filled="true" fillcolor="#000000" stroked="false">
                <v:path arrowok="t"/>
                <v:fill type="solid"/>
              </v:shape>
            </v:group>
            <v:group style="position:absolute;left:2984;top:3713;width:10;height:20" coordorigin="2984,3713" coordsize="10,20">
              <v:shape style="position:absolute;left:2984;top:3713;width:10;height:20" coordorigin="2984,3713" coordsize="10,20" path="m2984,3733l2993,3733,2993,3713,2984,3713,2984,3733xe" filled="true" fillcolor="#000000" stroked="false">
                <v:path arrowok="t"/>
                <v:fill type="solid"/>
              </v:shape>
            </v:group>
            <v:group style="position:absolute;left:2984;top:3733;width:10;height:20" coordorigin="2984,3733" coordsize="10,20">
              <v:shape style="position:absolute;left:2984;top:3733;width:10;height:20" coordorigin="2984,3733" coordsize="10,20" path="m2984,3752l2993,3752,2993,3733,2984,3733,2984,3752xe" filled="true" fillcolor="#000000" stroked="false">
                <v:path arrowok="t"/>
                <v:fill type="solid"/>
              </v:shape>
            </v:group>
            <v:group style="position:absolute;left:2984;top:3752;width:10;height:20" coordorigin="2984,3752" coordsize="10,20">
              <v:shape style="position:absolute;left:2984;top:3752;width:10;height:20" coordorigin="2984,3752" coordsize="10,20" path="m2984,3771l2993,3771,2993,3752,2984,3752,2984,3771xe" filled="true" fillcolor="#000000" stroked="false">
                <v:path arrowok="t"/>
                <v:fill type="solid"/>
              </v:shape>
            </v:group>
            <v:group style="position:absolute;left:2984;top:3771;width:10;height:20" coordorigin="2984,3771" coordsize="10,20">
              <v:shape style="position:absolute;left:2984;top:3771;width:10;height:20" coordorigin="2984,3771" coordsize="10,20" path="m2984,3790l2993,3790,2993,3771,2984,3771,2984,3790xe" filled="true" fillcolor="#000000" stroked="false">
                <v:path arrowok="t"/>
                <v:fill type="solid"/>
              </v:shape>
            </v:group>
            <v:group style="position:absolute;left:2984;top:3790;width:10;height:20" coordorigin="2984,3790" coordsize="10,20">
              <v:shape style="position:absolute;left:2984;top:3790;width:10;height:20" coordorigin="2984,3790" coordsize="10,20" path="m2984,3809l2993,3809,2993,3790,2984,3790,2984,3809xe" filled="true" fillcolor="#000000" stroked="false">
                <v:path arrowok="t"/>
                <v:fill type="solid"/>
              </v:shape>
            </v:group>
            <v:group style="position:absolute;left:2984;top:3809;width:10;height:20" coordorigin="2984,3809" coordsize="10,20">
              <v:shape style="position:absolute;left:2984;top:3809;width:10;height:20" coordorigin="2984,3809" coordsize="10,20" path="m2984,3829l2993,3829,2993,3809,2984,3809,2984,3829xe" filled="true" fillcolor="#000000" stroked="false">
                <v:path arrowok="t"/>
                <v:fill type="solid"/>
              </v:shape>
            </v:group>
            <v:group style="position:absolute;left:2984;top:3829;width:10;height:20" coordorigin="2984,3829" coordsize="10,20">
              <v:shape style="position:absolute;left:2984;top:3829;width:10;height:20" coordorigin="2984,3829" coordsize="10,20" path="m2984,3848l2993,3848,2993,3829,2984,3829,2984,3848xe" filled="true" fillcolor="#000000" stroked="false">
                <v:path arrowok="t"/>
                <v:fill type="solid"/>
              </v:shape>
            </v:group>
            <v:group style="position:absolute;left:2984;top:3848;width:10;height:20" coordorigin="2984,3848" coordsize="10,20">
              <v:shape style="position:absolute;left:2984;top:3848;width:10;height:20" coordorigin="2984,3848" coordsize="10,20" path="m2984,3867l2993,3867,2993,3848,2984,3848,2984,3867xe" filled="true" fillcolor="#000000" stroked="false">
                <v:path arrowok="t"/>
                <v:fill type="solid"/>
              </v:shape>
            </v:group>
            <v:group style="position:absolute;left:2984;top:3867;width:10;height:20" coordorigin="2984,3867" coordsize="10,20">
              <v:shape style="position:absolute;left:2984;top:3867;width:10;height:20" coordorigin="2984,3867" coordsize="10,20" path="m2984,3886l2993,3886,2993,3867,2984,3867,2984,3886xe" filled="true" fillcolor="#000000" stroked="false">
                <v:path arrowok="t"/>
                <v:fill type="solid"/>
              </v:shape>
            </v:group>
            <v:group style="position:absolute;left:2984;top:3886;width:10;height:20" coordorigin="2984,3886" coordsize="10,20">
              <v:shape style="position:absolute;left:2984;top:3886;width:10;height:20" coordorigin="2984,3886" coordsize="10,20" path="m2984,3905l2993,3905,2993,3886,2984,3886,2984,3905xe" filled="true" fillcolor="#000000" stroked="false">
                <v:path arrowok="t"/>
                <v:fill type="solid"/>
              </v:shape>
            </v:group>
            <v:group style="position:absolute;left:2984;top:3905;width:10;height:20" coordorigin="2984,3905" coordsize="10,20">
              <v:shape style="position:absolute;left:2984;top:3905;width:10;height:20" coordorigin="2984,3905" coordsize="10,20" path="m2984,3925l2993,3925,2993,3905,2984,3905,2984,3925xe" filled="true" fillcolor="#000000" stroked="false">
                <v:path arrowok="t"/>
                <v:fill type="solid"/>
              </v:shape>
            </v:group>
            <v:group style="position:absolute;left:2984;top:3925;width:10;height:20" coordorigin="2984,3925" coordsize="10,20">
              <v:shape style="position:absolute;left:2984;top:3925;width:10;height:20" coordorigin="2984,3925" coordsize="10,20" path="m2984,3944l2993,3944,2993,3925,2984,3925,2984,3944xe" filled="true" fillcolor="#000000" stroked="false">
                <v:path arrowok="t"/>
                <v:fill type="solid"/>
              </v:shape>
            </v:group>
            <v:group style="position:absolute;left:2984;top:3944;width:10;height:20" coordorigin="2984,3944" coordsize="10,20">
              <v:shape style="position:absolute;left:2984;top:3944;width:10;height:20" coordorigin="2984,3944" coordsize="10,20" path="m2984,3963l2993,3963,2993,3944,2984,3944,2984,3963xe" filled="true" fillcolor="#000000" stroked="false">
                <v:path arrowok="t"/>
                <v:fill type="solid"/>
              </v:shape>
            </v:group>
            <v:group style="position:absolute;left:2984;top:3963;width:10;height:20" coordorigin="2984,3963" coordsize="10,20">
              <v:shape style="position:absolute;left:2984;top:3963;width:10;height:20" coordorigin="2984,3963" coordsize="10,20" path="m2984,3982l2993,3982,2993,3963,2984,3963,2984,3982xe" filled="true" fillcolor="#000000" stroked="false">
                <v:path arrowok="t"/>
                <v:fill type="solid"/>
              </v:shape>
            </v:group>
            <v:group style="position:absolute;left:2984;top:3982;width:10;height:20" coordorigin="2984,3982" coordsize="10,20">
              <v:shape style="position:absolute;left:2984;top:3982;width:10;height:20" coordorigin="2984,3982" coordsize="10,20" path="m2984,4001l2993,4001,2993,3982,2984,3982,2984,4001xe" filled="true" fillcolor="#000000" stroked="false">
                <v:path arrowok="t"/>
                <v:fill type="solid"/>
              </v:shape>
            </v:group>
            <v:group style="position:absolute;left:2984;top:4001;width:10;height:20" coordorigin="2984,4001" coordsize="10,20">
              <v:shape style="position:absolute;left:2984;top:4001;width:10;height:20" coordorigin="2984,4001" coordsize="10,20" path="m2984,4021l2993,4021,2993,4001,2984,4001,2984,4021xe" filled="true" fillcolor="#000000" stroked="false">
                <v:path arrowok="t"/>
                <v:fill type="solid"/>
              </v:shape>
            </v:group>
            <v:group style="position:absolute;left:2984;top:4021;width:10;height:20" coordorigin="2984,4021" coordsize="10,20">
              <v:shape style="position:absolute;left:2984;top:4021;width:10;height:20" coordorigin="2984,4021" coordsize="10,20" path="m2984,4040l2993,4040,2993,4021,2984,4021,2984,4040xe" filled="true" fillcolor="#000000" stroked="false">
                <v:path arrowok="t"/>
                <v:fill type="solid"/>
              </v:shape>
            </v:group>
            <v:group style="position:absolute;left:2984;top:4040;width:10;height:20" coordorigin="2984,4040" coordsize="10,20">
              <v:shape style="position:absolute;left:2984;top:4040;width:10;height:20" coordorigin="2984,4040" coordsize="10,20" path="m2984,4059l2993,4059,2993,4040,2984,4040,2984,4059xe" filled="true" fillcolor="#000000" stroked="false">
                <v:path arrowok="t"/>
                <v:fill type="solid"/>
              </v:shape>
            </v:group>
            <v:group style="position:absolute;left:2984;top:4059;width:10;height:20" coordorigin="2984,4059" coordsize="10,20">
              <v:shape style="position:absolute;left:2984;top:4059;width:10;height:20" coordorigin="2984,4059" coordsize="10,20" path="m2984,4078l2993,4078,2993,4059,2984,4059,2984,4078xe" filled="true" fillcolor="#000000" stroked="false">
                <v:path arrowok="t"/>
                <v:fill type="solid"/>
              </v:shape>
            </v:group>
            <v:group style="position:absolute;left:2984;top:4078;width:10;height:20" coordorigin="2984,4078" coordsize="10,20">
              <v:shape style="position:absolute;left:2984;top:4078;width:10;height:20" coordorigin="2984,4078" coordsize="10,20" path="m2984,4097l2993,4097,2993,4078,2984,4078,2984,4097xe" filled="true" fillcolor="#000000" stroked="false">
                <v:path arrowok="t"/>
                <v:fill type="solid"/>
              </v:shape>
            </v:group>
            <v:group style="position:absolute;left:2984;top:4097;width:10;height:20" coordorigin="2984,4097" coordsize="10,20">
              <v:shape style="position:absolute;left:2984;top:4097;width:10;height:20" coordorigin="2984,4097" coordsize="10,20" path="m2984,4117l2993,4117,2993,4097,2984,4097,2984,4117xe" filled="true" fillcolor="#000000" stroked="false">
                <v:path arrowok="t"/>
                <v:fill type="solid"/>
              </v:shape>
            </v:group>
            <v:group style="position:absolute;left:2984;top:4117;width:10;height:20" coordorigin="2984,4117" coordsize="10,20">
              <v:shape style="position:absolute;left:2984;top:4117;width:10;height:20" coordorigin="2984,4117" coordsize="10,20" path="m2984,4136l2993,4136,2993,4117,2984,4117,2984,4136xe" filled="true" fillcolor="#000000" stroked="false">
                <v:path arrowok="t"/>
                <v:fill type="solid"/>
              </v:shape>
            </v:group>
            <v:group style="position:absolute;left:2984;top:4136;width:10;height:20" coordorigin="2984,4136" coordsize="10,20">
              <v:shape style="position:absolute;left:2984;top:4136;width:10;height:20" coordorigin="2984,4136" coordsize="10,20" path="m2984,4155l2993,4155,2993,4136,2984,4136,2984,4155xe" filled="true" fillcolor="#000000" stroked="false">
                <v:path arrowok="t"/>
                <v:fill type="solid"/>
              </v:shape>
            </v:group>
            <v:group style="position:absolute;left:2984;top:4155;width:10;height:20" coordorigin="2984,4155" coordsize="10,20">
              <v:shape style="position:absolute;left:2984;top:4155;width:10;height:20" coordorigin="2984,4155" coordsize="10,20" path="m2984,4174l2993,4174,2993,4155,2984,4155,2984,4174xe" filled="true" fillcolor="#000000" stroked="false">
                <v:path arrowok="t"/>
                <v:fill type="solid"/>
              </v:shape>
            </v:group>
            <v:group style="position:absolute;left:2984;top:4174;width:10;height:20" coordorigin="2984,4174" coordsize="10,20">
              <v:shape style="position:absolute;left:2984;top:4174;width:10;height:20" coordorigin="2984,4174" coordsize="10,20" path="m2984,4193l2993,4193,2993,4174,2984,4174,2984,4193xe" filled="true" fillcolor="#000000" stroked="false">
                <v:path arrowok="t"/>
                <v:fill type="solid"/>
              </v:shape>
            </v:group>
            <v:group style="position:absolute;left:2984;top:4193;width:10;height:20" coordorigin="2984,4193" coordsize="10,20">
              <v:shape style="position:absolute;left:2984;top:4193;width:10;height:20" coordorigin="2984,4193" coordsize="10,20" path="m2984,4213l2993,4213,2993,4193,2984,4193,2984,4213xe" filled="true" fillcolor="#000000" stroked="false">
                <v:path arrowok="t"/>
                <v:fill type="solid"/>
              </v:shape>
            </v:group>
            <v:group style="position:absolute;left:2984;top:4213;width:10;height:20" coordorigin="2984,4213" coordsize="10,20">
              <v:shape style="position:absolute;left:2984;top:4213;width:10;height:20" coordorigin="2984,4213" coordsize="10,20" path="m2984,4232l2993,4232,2993,4213,2984,4213,2984,4232xe" filled="true" fillcolor="#000000" stroked="false">
                <v:path arrowok="t"/>
                <v:fill type="solid"/>
              </v:shape>
            </v:group>
            <v:group style="position:absolute;left:2984;top:4232;width:10;height:20" coordorigin="2984,4232" coordsize="10,20">
              <v:shape style="position:absolute;left:2984;top:4232;width:10;height:20" coordorigin="2984,4232" coordsize="10,20" path="m2984,4251l2993,4251,2993,4232,2984,4232,2984,4251xe" filled="true" fillcolor="#000000" stroked="false">
                <v:path arrowok="t"/>
                <v:fill type="solid"/>
              </v:shape>
            </v:group>
            <v:group style="position:absolute;left:2984;top:4251;width:10;height:20" coordorigin="2984,4251" coordsize="10,20">
              <v:shape style="position:absolute;left:2984;top:4251;width:10;height:20" coordorigin="2984,4251" coordsize="10,20" path="m2984,4270l2993,4270,2993,4251,2984,4251,2984,4270xe" filled="true" fillcolor="#000000" stroked="false">
                <v:path arrowok="t"/>
                <v:fill type="solid"/>
              </v:shape>
            </v:group>
            <v:group style="position:absolute;left:2984;top:4270;width:10;height:20" coordorigin="2984,4270" coordsize="10,20">
              <v:shape style="position:absolute;left:2984;top:4270;width:10;height:20" coordorigin="2984,4270" coordsize="10,20" path="m2984,4289l2993,4289,2993,4270,2984,4270,2984,4289xe" filled="true" fillcolor="#000000" stroked="false">
                <v:path arrowok="t"/>
                <v:fill type="solid"/>
              </v:shape>
            </v:group>
            <v:group style="position:absolute;left:2984;top:4289;width:10;height:20" coordorigin="2984,4289" coordsize="10,20">
              <v:shape style="position:absolute;left:2984;top:4289;width:10;height:20" coordorigin="2984,4289" coordsize="10,20" path="m2984,4309l2993,4309,2993,4289,2984,4289,2984,4309xe" filled="true" fillcolor="#000000" stroked="false">
                <v:path arrowok="t"/>
                <v:fill type="solid"/>
              </v:shape>
            </v:group>
            <v:group style="position:absolute;left:2984;top:4309;width:10;height:20" coordorigin="2984,4309" coordsize="10,20">
              <v:shape style="position:absolute;left:2984;top:4309;width:10;height:20" coordorigin="2984,4309" coordsize="10,20" path="m2984,4328l2993,4328,2993,4309,2984,4309,2984,4328xe" filled="true" fillcolor="#000000" stroked="false">
                <v:path arrowok="t"/>
                <v:fill type="solid"/>
              </v:shape>
            </v:group>
            <v:group style="position:absolute;left:2984;top:4328;width:10;height:20" coordorigin="2984,4328" coordsize="10,20">
              <v:shape style="position:absolute;left:2984;top:4328;width:10;height:20" coordorigin="2984,4328" coordsize="10,20" path="m2984,4347l2993,4347,2993,4328,2984,4328,2984,4347xe" filled="true" fillcolor="#000000" stroked="false">
                <v:path arrowok="t"/>
                <v:fill type="solid"/>
              </v:shape>
            </v:group>
            <v:group style="position:absolute;left:2984;top:4347;width:10;height:20" coordorigin="2984,4347" coordsize="10,20">
              <v:shape style="position:absolute;left:2984;top:4347;width:10;height:20" coordorigin="2984,4347" coordsize="10,20" path="m2984,4366l2993,4366,2993,4347,2984,4347,2984,4366xe" filled="true" fillcolor="#000000" stroked="false">
                <v:path arrowok="t"/>
                <v:fill type="solid"/>
              </v:shape>
            </v:group>
            <v:group style="position:absolute;left:2984;top:4366;width:10;height:20" coordorigin="2984,4366" coordsize="10,20">
              <v:shape style="position:absolute;left:2984;top:4366;width:10;height:20" coordorigin="2984,4366" coordsize="10,20" path="m2984,4385l2993,4385,2993,4366,2984,4366,2984,4385xe" filled="true" fillcolor="#000000" stroked="false">
                <v:path arrowok="t"/>
                <v:fill type="solid"/>
              </v:shape>
            </v:group>
            <v:group style="position:absolute;left:2984;top:4385;width:10;height:20" coordorigin="2984,4385" coordsize="10,20">
              <v:shape style="position:absolute;left:2984;top:4385;width:10;height:20" coordorigin="2984,4385" coordsize="10,20" path="m2984,4405l2993,4405,2993,4385,2984,4385,2984,4405xe" filled="true" fillcolor="#000000" stroked="false">
                <v:path arrowok="t"/>
                <v:fill type="solid"/>
              </v:shape>
            </v:group>
            <v:group style="position:absolute;left:2984;top:4405;width:10;height:20" coordorigin="2984,4405" coordsize="10,20">
              <v:shape style="position:absolute;left:2984;top:4405;width:10;height:20" coordorigin="2984,4405" coordsize="10,20" path="m2984,4424l2993,4424,2993,4405,2984,4405,2984,4424xe" filled="true" fillcolor="#000000" stroked="false">
                <v:path arrowok="t"/>
                <v:fill type="solid"/>
              </v:shape>
            </v:group>
            <v:group style="position:absolute;left:2984;top:4424;width:10;height:20" coordorigin="2984,4424" coordsize="10,20">
              <v:shape style="position:absolute;left:2984;top:4424;width:10;height:20" coordorigin="2984,4424" coordsize="10,20" path="m2984,4443l2993,4443,2993,4424,2984,4424,2984,4443xe" filled="true" fillcolor="#000000" stroked="false">
                <v:path arrowok="t"/>
                <v:fill type="solid"/>
              </v:shape>
            </v:group>
            <v:group style="position:absolute;left:2984;top:4443;width:10;height:20" coordorigin="2984,4443" coordsize="10,20">
              <v:shape style="position:absolute;left:2984;top:4443;width:10;height:20" coordorigin="2984,4443" coordsize="10,20" path="m2984,4462l2993,4462,2993,4443,2984,4443,2984,4462xe" filled="true" fillcolor="#000000" stroked="false">
                <v:path arrowok="t"/>
                <v:fill type="solid"/>
              </v:shape>
            </v:group>
            <v:group style="position:absolute;left:2984;top:4467;width:10;height:2" coordorigin="2984,4467" coordsize="10,2">
              <v:shape style="position:absolute;left:2984;top:4467;width:10;height:2" coordorigin="2984,4467" coordsize="10,0" path="m2984,4467l2993,4467e" filled="false" stroked="true" strokeweight=".47998pt" strokecolor="#000000">
                <v:path arrowok="t"/>
              </v:shape>
            </v:group>
            <v:group style="position:absolute;left:4117;top:3272;width:10;height:20" coordorigin="4117,3272" coordsize="10,20">
              <v:shape style="position:absolute;left:4117;top:3272;width:10;height:20" coordorigin="4117,3272" coordsize="10,20" path="m4117,3291l4127,3291,4127,3272,4117,3272,4117,3291xe" filled="true" fillcolor="#000000" stroked="false">
                <v:path arrowok="t"/>
                <v:fill type="solid"/>
              </v:shape>
            </v:group>
            <v:group style="position:absolute;left:4117;top:3291;width:10;height:20" coordorigin="4117,3291" coordsize="10,20">
              <v:shape style="position:absolute;left:4117;top:3291;width:10;height:20" coordorigin="4117,3291" coordsize="10,20" path="m4117,3310l4127,3310,4127,3291,4117,3291,4117,3310xe" filled="true" fillcolor="#000000" stroked="false">
                <v:path arrowok="t"/>
                <v:fill type="solid"/>
              </v:shape>
            </v:group>
            <v:group style="position:absolute;left:4117;top:3310;width:10;height:20" coordorigin="4117,3310" coordsize="10,20">
              <v:shape style="position:absolute;left:4117;top:3310;width:10;height:20" coordorigin="4117,3310" coordsize="10,20" path="m4117,3329l4127,3329,4127,3310,4117,3310,4117,3329xe" filled="true" fillcolor="#000000" stroked="false">
                <v:path arrowok="t"/>
                <v:fill type="solid"/>
              </v:shape>
            </v:group>
            <v:group style="position:absolute;left:4117;top:3329;width:10;height:20" coordorigin="4117,3329" coordsize="10,20">
              <v:shape style="position:absolute;left:4117;top:3329;width:10;height:20" coordorigin="4117,3329" coordsize="10,20" path="m4117,3349l4127,3349,4127,3329,4117,3329,4117,3349xe" filled="true" fillcolor="#000000" stroked="false">
                <v:path arrowok="t"/>
                <v:fill type="solid"/>
              </v:shape>
            </v:group>
            <v:group style="position:absolute;left:4117;top:3349;width:10;height:20" coordorigin="4117,3349" coordsize="10,20">
              <v:shape style="position:absolute;left:4117;top:3349;width:10;height:20" coordorigin="4117,3349" coordsize="10,20" path="m4117,3368l4127,3368,4127,3349,4117,3349,4117,3368xe" filled="true" fillcolor="#000000" stroked="false">
                <v:path arrowok="t"/>
                <v:fill type="solid"/>
              </v:shape>
            </v:group>
            <v:group style="position:absolute;left:4117;top:3368;width:10;height:20" coordorigin="4117,3368" coordsize="10,20">
              <v:shape style="position:absolute;left:4117;top:3368;width:10;height:20" coordorigin="4117,3368" coordsize="10,20" path="m4117,3387l4127,3387,4127,3368,4117,3368,4117,3387xe" filled="true" fillcolor="#000000" stroked="false">
                <v:path arrowok="t"/>
                <v:fill type="solid"/>
              </v:shape>
            </v:group>
            <v:group style="position:absolute;left:4117;top:3387;width:10;height:20" coordorigin="4117,3387" coordsize="10,20">
              <v:shape style="position:absolute;left:4117;top:3387;width:10;height:20" coordorigin="4117,3387" coordsize="10,20" path="m4117,3406l4127,3406,4127,3387,4117,3387,4117,3406xe" filled="true" fillcolor="#000000" stroked="false">
                <v:path arrowok="t"/>
                <v:fill type="solid"/>
              </v:shape>
            </v:group>
            <v:group style="position:absolute;left:4117;top:3406;width:10;height:20" coordorigin="4117,3406" coordsize="10,20">
              <v:shape style="position:absolute;left:4117;top:3406;width:10;height:20" coordorigin="4117,3406" coordsize="10,20" path="m4117,3425l4127,3425,4127,3406,4117,3406,4117,3425xe" filled="true" fillcolor="#000000" stroked="false">
                <v:path arrowok="t"/>
                <v:fill type="solid"/>
              </v:shape>
            </v:group>
            <v:group style="position:absolute;left:4117;top:3425;width:10;height:20" coordorigin="4117,3425" coordsize="10,20">
              <v:shape style="position:absolute;left:4117;top:3425;width:10;height:20" coordorigin="4117,3425" coordsize="10,20" path="m4117,3445l4127,3445,4127,3425,4117,3425,4117,3445xe" filled="true" fillcolor="#000000" stroked="false">
                <v:path arrowok="t"/>
                <v:fill type="solid"/>
              </v:shape>
            </v:group>
            <v:group style="position:absolute;left:4117;top:3445;width:10;height:20" coordorigin="4117,3445" coordsize="10,20">
              <v:shape style="position:absolute;left:4117;top:3445;width:10;height:20" coordorigin="4117,3445" coordsize="10,20" path="m4117,3464l4127,3464,4127,3445,4117,3445,4117,3464xe" filled="true" fillcolor="#000000" stroked="false">
                <v:path arrowok="t"/>
                <v:fill type="solid"/>
              </v:shape>
            </v:group>
            <v:group style="position:absolute;left:4117;top:3464;width:10;height:20" coordorigin="4117,3464" coordsize="10,20">
              <v:shape style="position:absolute;left:4117;top:3464;width:10;height:20" coordorigin="4117,3464" coordsize="10,20" path="m4117,3483l4127,3483,4127,3464,4117,3464,4117,3483xe" filled="true" fillcolor="#000000" stroked="false">
                <v:path arrowok="t"/>
                <v:fill type="solid"/>
              </v:shape>
            </v:group>
            <v:group style="position:absolute;left:4117;top:3483;width:10;height:20" coordorigin="4117,3483" coordsize="10,20">
              <v:shape style="position:absolute;left:4117;top:3483;width:10;height:20" coordorigin="4117,3483" coordsize="10,20" path="m4117,3502l4127,3502,4127,3483,4117,3483,4117,3502xe" filled="true" fillcolor="#000000" stroked="false">
                <v:path arrowok="t"/>
                <v:fill type="solid"/>
              </v:shape>
            </v:group>
            <v:group style="position:absolute;left:4117;top:3502;width:10;height:20" coordorigin="4117,3502" coordsize="10,20">
              <v:shape style="position:absolute;left:4117;top:3502;width:10;height:20" coordorigin="4117,3502" coordsize="10,20" path="m4117,3521l4127,3521,4127,3502,4117,3502,4117,3521xe" filled="true" fillcolor="#000000" stroked="false">
                <v:path arrowok="t"/>
                <v:fill type="solid"/>
              </v:shape>
            </v:group>
            <v:group style="position:absolute;left:4117;top:3521;width:10;height:20" coordorigin="4117,3521" coordsize="10,20">
              <v:shape style="position:absolute;left:4117;top:3521;width:10;height:20" coordorigin="4117,3521" coordsize="10,20" path="m4117,3541l4127,3541,4127,3521,4117,3521,4117,3541xe" filled="true" fillcolor="#000000" stroked="false">
                <v:path arrowok="t"/>
                <v:fill type="solid"/>
              </v:shape>
            </v:group>
            <v:group style="position:absolute;left:4117;top:3541;width:10;height:20" coordorigin="4117,3541" coordsize="10,20">
              <v:shape style="position:absolute;left:4117;top:3541;width:10;height:20" coordorigin="4117,3541" coordsize="10,20" path="m4117,3560l4127,3560,4127,3541,4117,3541,4117,3560xe" filled="true" fillcolor="#000000" stroked="false">
                <v:path arrowok="t"/>
                <v:fill type="solid"/>
              </v:shape>
            </v:group>
            <v:group style="position:absolute;left:4117;top:3560;width:10;height:20" coordorigin="4117,3560" coordsize="10,20">
              <v:shape style="position:absolute;left:4117;top:3560;width:10;height:20" coordorigin="4117,3560" coordsize="10,20" path="m4117,3579l4127,3579,4127,3560,4117,3560,4117,3579xe" filled="true" fillcolor="#000000" stroked="false">
                <v:path arrowok="t"/>
                <v:fill type="solid"/>
              </v:shape>
            </v:group>
            <v:group style="position:absolute;left:4117;top:3579;width:10;height:20" coordorigin="4117,3579" coordsize="10,20">
              <v:shape style="position:absolute;left:4117;top:3579;width:10;height:20" coordorigin="4117,3579" coordsize="10,20" path="m4117,3598l4127,3598,4127,3579,4117,3579,4117,3598xe" filled="true" fillcolor="#000000" stroked="false">
                <v:path arrowok="t"/>
                <v:fill type="solid"/>
              </v:shape>
            </v:group>
            <v:group style="position:absolute;left:4117;top:3598;width:10;height:20" coordorigin="4117,3598" coordsize="10,20">
              <v:shape style="position:absolute;left:4117;top:3598;width:10;height:20" coordorigin="4117,3598" coordsize="10,20" path="m4117,3617l4127,3617,4127,3598,4117,3598,4117,3617xe" filled="true" fillcolor="#000000" stroked="false">
                <v:path arrowok="t"/>
                <v:fill type="solid"/>
              </v:shape>
            </v:group>
            <v:group style="position:absolute;left:4117;top:3617;width:10;height:20" coordorigin="4117,3617" coordsize="10,20">
              <v:shape style="position:absolute;left:4117;top:3617;width:10;height:20" coordorigin="4117,3617" coordsize="10,20" path="m4117,3637l4127,3637,4127,3617,4117,3617,4117,3637xe" filled="true" fillcolor="#000000" stroked="false">
                <v:path arrowok="t"/>
                <v:fill type="solid"/>
              </v:shape>
            </v:group>
            <v:group style="position:absolute;left:4117;top:3637;width:10;height:20" coordorigin="4117,3637" coordsize="10,20">
              <v:shape style="position:absolute;left:4117;top:3637;width:10;height:20" coordorigin="4117,3637" coordsize="10,20" path="m4117,3656l4127,3656,4127,3637,4117,3637,4117,3656xe" filled="true" fillcolor="#000000" stroked="false">
                <v:path arrowok="t"/>
                <v:fill type="solid"/>
              </v:shape>
            </v:group>
            <v:group style="position:absolute;left:4117;top:3656;width:10;height:20" coordorigin="4117,3656" coordsize="10,20">
              <v:shape style="position:absolute;left:4117;top:3656;width:10;height:20" coordorigin="4117,3656" coordsize="10,20" path="m4117,3675l4127,3675,4127,3656,4117,3656,4117,3675xe" filled="true" fillcolor="#000000" stroked="false">
                <v:path arrowok="t"/>
                <v:fill type="solid"/>
              </v:shape>
            </v:group>
            <v:group style="position:absolute;left:4117;top:3675;width:10;height:20" coordorigin="4117,3675" coordsize="10,20">
              <v:shape style="position:absolute;left:4117;top:3675;width:10;height:20" coordorigin="4117,3675" coordsize="10,20" path="m4117,3694l4127,3694,4127,3675,4117,3675,4117,3694xe" filled="true" fillcolor="#000000" stroked="false">
                <v:path arrowok="t"/>
                <v:fill type="solid"/>
              </v:shape>
            </v:group>
            <v:group style="position:absolute;left:4117;top:3694;width:10;height:20" coordorigin="4117,3694" coordsize="10,20">
              <v:shape style="position:absolute;left:4117;top:3694;width:10;height:20" coordorigin="4117,3694" coordsize="10,20" path="m4117,3713l4127,3713,4127,3694,4117,3694,4117,3713xe" filled="true" fillcolor="#000000" stroked="false">
                <v:path arrowok="t"/>
                <v:fill type="solid"/>
              </v:shape>
            </v:group>
            <v:group style="position:absolute;left:4117;top:3713;width:10;height:20" coordorigin="4117,3713" coordsize="10,20">
              <v:shape style="position:absolute;left:4117;top:3713;width:10;height:20" coordorigin="4117,3713" coordsize="10,20" path="m4117,3733l4127,3733,4127,3713,4117,3713,4117,3733xe" filled="true" fillcolor="#000000" stroked="false">
                <v:path arrowok="t"/>
                <v:fill type="solid"/>
              </v:shape>
            </v:group>
            <v:group style="position:absolute;left:4117;top:3733;width:10;height:20" coordorigin="4117,3733" coordsize="10,20">
              <v:shape style="position:absolute;left:4117;top:3733;width:10;height:20" coordorigin="4117,3733" coordsize="10,20" path="m4117,3752l4127,3752,4127,3733,4117,3733,4117,3752xe" filled="true" fillcolor="#000000" stroked="false">
                <v:path arrowok="t"/>
                <v:fill type="solid"/>
              </v:shape>
            </v:group>
            <v:group style="position:absolute;left:4117;top:3752;width:10;height:20" coordorigin="4117,3752" coordsize="10,20">
              <v:shape style="position:absolute;left:4117;top:3752;width:10;height:20" coordorigin="4117,3752" coordsize="10,20" path="m4117,3771l4127,3771,4127,3752,4117,3752,4117,3771xe" filled="true" fillcolor="#000000" stroked="false">
                <v:path arrowok="t"/>
                <v:fill type="solid"/>
              </v:shape>
            </v:group>
            <v:group style="position:absolute;left:4117;top:3771;width:10;height:20" coordorigin="4117,3771" coordsize="10,20">
              <v:shape style="position:absolute;left:4117;top:3771;width:10;height:20" coordorigin="4117,3771" coordsize="10,20" path="m4117,3790l4127,3790,4127,3771,4117,3771,4117,3790xe" filled="true" fillcolor="#000000" stroked="false">
                <v:path arrowok="t"/>
                <v:fill type="solid"/>
              </v:shape>
            </v:group>
            <v:group style="position:absolute;left:4117;top:3790;width:10;height:20" coordorigin="4117,3790" coordsize="10,20">
              <v:shape style="position:absolute;left:4117;top:3790;width:10;height:20" coordorigin="4117,3790" coordsize="10,20" path="m4117,3809l4127,3809,4127,3790,4117,3790,4117,3809xe" filled="true" fillcolor="#000000" stroked="false">
                <v:path arrowok="t"/>
                <v:fill type="solid"/>
              </v:shape>
            </v:group>
            <v:group style="position:absolute;left:4117;top:3809;width:10;height:20" coordorigin="4117,3809" coordsize="10,20">
              <v:shape style="position:absolute;left:4117;top:3809;width:10;height:20" coordorigin="4117,3809" coordsize="10,20" path="m4117,3829l4127,3829,4127,3809,4117,3809,4117,3829xe" filled="true" fillcolor="#000000" stroked="false">
                <v:path arrowok="t"/>
                <v:fill type="solid"/>
              </v:shape>
            </v:group>
            <v:group style="position:absolute;left:4117;top:3829;width:10;height:20" coordorigin="4117,3829" coordsize="10,20">
              <v:shape style="position:absolute;left:4117;top:3829;width:10;height:20" coordorigin="4117,3829" coordsize="10,20" path="m4117,3848l4127,3848,4127,3829,4117,3829,4117,3848xe" filled="true" fillcolor="#000000" stroked="false">
                <v:path arrowok="t"/>
                <v:fill type="solid"/>
              </v:shape>
            </v:group>
            <v:group style="position:absolute;left:4117;top:3848;width:10;height:20" coordorigin="4117,3848" coordsize="10,20">
              <v:shape style="position:absolute;left:4117;top:3848;width:10;height:20" coordorigin="4117,3848" coordsize="10,20" path="m4117,3867l4127,3867,4127,3848,4117,3848,4117,3867xe" filled="true" fillcolor="#000000" stroked="false">
                <v:path arrowok="t"/>
                <v:fill type="solid"/>
              </v:shape>
            </v:group>
            <v:group style="position:absolute;left:4117;top:3867;width:10;height:20" coordorigin="4117,3867" coordsize="10,20">
              <v:shape style="position:absolute;left:4117;top:3867;width:10;height:20" coordorigin="4117,3867" coordsize="10,20" path="m4117,3886l4127,3886,4127,3867,4117,3867,4117,3886xe" filled="true" fillcolor="#000000" stroked="false">
                <v:path arrowok="t"/>
                <v:fill type="solid"/>
              </v:shape>
            </v:group>
            <v:group style="position:absolute;left:4117;top:3886;width:10;height:20" coordorigin="4117,3886" coordsize="10,20">
              <v:shape style="position:absolute;left:4117;top:3886;width:10;height:20" coordorigin="4117,3886" coordsize="10,20" path="m4117,3905l4127,3905,4127,3886,4117,3886,4117,3905xe" filled="true" fillcolor="#000000" stroked="false">
                <v:path arrowok="t"/>
                <v:fill type="solid"/>
              </v:shape>
            </v:group>
            <v:group style="position:absolute;left:4117;top:3905;width:10;height:20" coordorigin="4117,3905" coordsize="10,20">
              <v:shape style="position:absolute;left:4117;top:3905;width:10;height:20" coordorigin="4117,3905" coordsize="10,20" path="m4117,3925l4127,3925,4127,3905,4117,3905,4117,3925xe" filled="true" fillcolor="#000000" stroked="false">
                <v:path arrowok="t"/>
                <v:fill type="solid"/>
              </v:shape>
            </v:group>
            <v:group style="position:absolute;left:4117;top:3925;width:10;height:20" coordorigin="4117,3925" coordsize="10,20">
              <v:shape style="position:absolute;left:4117;top:3925;width:10;height:20" coordorigin="4117,3925" coordsize="10,20" path="m4117,3944l4127,3944,4127,3925,4117,3925,4117,3944xe" filled="true" fillcolor="#000000" stroked="false">
                <v:path arrowok="t"/>
                <v:fill type="solid"/>
              </v:shape>
            </v:group>
            <v:group style="position:absolute;left:4117;top:3944;width:10;height:20" coordorigin="4117,3944" coordsize="10,20">
              <v:shape style="position:absolute;left:4117;top:3944;width:10;height:20" coordorigin="4117,3944" coordsize="10,20" path="m4117,3963l4127,3963,4127,3944,4117,3944,4117,3963xe" filled="true" fillcolor="#000000" stroked="false">
                <v:path arrowok="t"/>
                <v:fill type="solid"/>
              </v:shape>
            </v:group>
            <v:group style="position:absolute;left:4117;top:3963;width:10;height:20" coordorigin="4117,3963" coordsize="10,20">
              <v:shape style="position:absolute;left:4117;top:3963;width:10;height:20" coordorigin="4117,3963" coordsize="10,20" path="m4117,3982l4127,3982,4127,3963,4117,3963,4117,3982xe" filled="true" fillcolor="#000000" stroked="false">
                <v:path arrowok="t"/>
                <v:fill type="solid"/>
              </v:shape>
            </v:group>
            <v:group style="position:absolute;left:4117;top:3982;width:10;height:20" coordorigin="4117,3982" coordsize="10,20">
              <v:shape style="position:absolute;left:4117;top:3982;width:10;height:20" coordorigin="4117,3982" coordsize="10,20" path="m4117,4001l4127,4001,4127,3982,4117,3982,4117,4001xe" filled="true" fillcolor="#000000" stroked="false">
                <v:path arrowok="t"/>
                <v:fill type="solid"/>
              </v:shape>
            </v:group>
            <v:group style="position:absolute;left:4117;top:4001;width:10;height:20" coordorigin="4117,4001" coordsize="10,20">
              <v:shape style="position:absolute;left:4117;top:4001;width:10;height:20" coordorigin="4117,4001" coordsize="10,20" path="m4117,4021l4127,4021,4127,4001,4117,4001,4117,4021xe" filled="true" fillcolor="#000000" stroked="false">
                <v:path arrowok="t"/>
                <v:fill type="solid"/>
              </v:shape>
            </v:group>
            <v:group style="position:absolute;left:4117;top:4021;width:10;height:20" coordorigin="4117,4021" coordsize="10,20">
              <v:shape style="position:absolute;left:4117;top:4021;width:10;height:20" coordorigin="4117,4021" coordsize="10,20" path="m4117,4040l4127,4040,4127,4021,4117,4021,4117,4040xe" filled="true" fillcolor="#000000" stroked="false">
                <v:path arrowok="t"/>
                <v:fill type="solid"/>
              </v:shape>
            </v:group>
            <v:group style="position:absolute;left:4117;top:4040;width:10;height:20" coordorigin="4117,4040" coordsize="10,20">
              <v:shape style="position:absolute;left:4117;top:4040;width:10;height:20" coordorigin="4117,4040" coordsize="10,20" path="m4117,4059l4127,4059,4127,4040,4117,4040,4117,4059xe" filled="true" fillcolor="#000000" stroked="false">
                <v:path arrowok="t"/>
                <v:fill type="solid"/>
              </v:shape>
            </v:group>
            <v:group style="position:absolute;left:4117;top:4059;width:10;height:20" coordorigin="4117,4059" coordsize="10,20">
              <v:shape style="position:absolute;left:4117;top:4059;width:10;height:20" coordorigin="4117,4059" coordsize="10,20" path="m4117,4078l4127,4078,4127,4059,4117,4059,4117,4078xe" filled="true" fillcolor="#000000" stroked="false">
                <v:path arrowok="t"/>
                <v:fill type="solid"/>
              </v:shape>
            </v:group>
            <v:group style="position:absolute;left:4117;top:4078;width:10;height:20" coordorigin="4117,4078" coordsize="10,20">
              <v:shape style="position:absolute;left:4117;top:4078;width:10;height:20" coordorigin="4117,4078" coordsize="10,20" path="m4117,4097l4127,4097,4127,4078,4117,4078,4117,4097xe" filled="true" fillcolor="#000000" stroked="false">
                <v:path arrowok="t"/>
                <v:fill type="solid"/>
              </v:shape>
            </v:group>
            <v:group style="position:absolute;left:4117;top:4097;width:10;height:20" coordorigin="4117,4097" coordsize="10,20">
              <v:shape style="position:absolute;left:4117;top:4097;width:10;height:20" coordorigin="4117,4097" coordsize="10,20" path="m4117,4117l4127,4117,4127,4097,4117,4097,4117,4117xe" filled="true" fillcolor="#000000" stroked="false">
                <v:path arrowok="t"/>
                <v:fill type="solid"/>
              </v:shape>
            </v:group>
            <v:group style="position:absolute;left:4117;top:4117;width:10;height:20" coordorigin="4117,4117" coordsize="10,20">
              <v:shape style="position:absolute;left:4117;top:4117;width:10;height:20" coordorigin="4117,4117" coordsize="10,20" path="m4117,4136l4127,4136,4127,4117,4117,4117,4117,4136xe" filled="true" fillcolor="#000000" stroked="false">
                <v:path arrowok="t"/>
                <v:fill type="solid"/>
              </v:shape>
            </v:group>
            <v:group style="position:absolute;left:4117;top:4136;width:10;height:20" coordorigin="4117,4136" coordsize="10,20">
              <v:shape style="position:absolute;left:4117;top:4136;width:10;height:20" coordorigin="4117,4136" coordsize="10,20" path="m4117,4155l4127,4155,4127,4136,4117,4136,4117,4155xe" filled="true" fillcolor="#000000" stroked="false">
                <v:path arrowok="t"/>
                <v:fill type="solid"/>
              </v:shape>
            </v:group>
            <v:group style="position:absolute;left:4117;top:4155;width:10;height:20" coordorigin="4117,4155" coordsize="10,20">
              <v:shape style="position:absolute;left:4117;top:4155;width:10;height:20" coordorigin="4117,4155" coordsize="10,20" path="m4117,4174l4127,4174,4127,4155,4117,4155,4117,4174xe" filled="true" fillcolor="#000000" stroked="false">
                <v:path arrowok="t"/>
                <v:fill type="solid"/>
              </v:shape>
            </v:group>
            <v:group style="position:absolute;left:4117;top:4174;width:10;height:20" coordorigin="4117,4174" coordsize="10,20">
              <v:shape style="position:absolute;left:4117;top:4174;width:10;height:20" coordorigin="4117,4174" coordsize="10,20" path="m4117,4193l4127,4193,4127,4174,4117,4174,4117,4193xe" filled="true" fillcolor="#000000" stroked="false">
                <v:path arrowok="t"/>
                <v:fill type="solid"/>
              </v:shape>
            </v:group>
            <v:group style="position:absolute;left:4117;top:4193;width:10;height:20" coordorigin="4117,4193" coordsize="10,20">
              <v:shape style="position:absolute;left:4117;top:4193;width:10;height:20" coordorigin="4117,4193" coordsize="10,20" path="m4117,4213l4127,4213,4127,4193,4117,4193,4117,4213xe" filled="true" fillcolor="#000000" stroked="false">
                <v:path arrowok="t"/>
                <v:fill type="solid"/>
              </v:shape>
            </v:group>
            <v:group style="position:absolute;left:4117;top:4213;width:10;height:20" coordorigin="4117,4213" coordsize="10,20">
              <v:shape style="position:absolute;left:4117;top:4213;width:10;height:20" coordorigin="4117,4213" coordsize="10,20" path="m4117,4232l4127,4232,4127,4213,4117,4213,4117,4232xe" filled="true" fillcolor="#000000" stroked="false">
                <v:path arrowok="t"/>
                <v:fill type="solid"/>
              </v:shape>
            </v:group>
            <v:group style="position:absolute;left:4117;top:4232;width:10;height:20" coordorigin="4117,4232" coordsize="10,20">
              <v:shape style="position:absolute;left:4117;top:4232;width:10;height:20" coordorigin="4117,4232" coordsize="10,20" path="m4117,4251l4127,4251,4127,4232,4117,4232,4117,4251xe" filled="true" fillcolor="#000000" stroked="false">
                <v:path arrowok="t"/>
                <v:fill type="solid"/>
              </v:shape>
            </v:group>
            <v:group style="position:absolute;left:4117;top:4251;width:10;height:20" coordorigin="4117,4251" coordsize="10,20">
              <v:shape style="position:absolute;left:4117;top:4251;width:10;height:20" coordorigin="4117,4251" coordsize="10,20" path="m4117,4270l4127,4270,4127,4251,4117,4251,4117,4270xe" filled="true" fillcolor="#000000" stroked="false">
                <v:path arrowok="t"/>
                <v:fill type="solid"/>
              </v:shape>
            </v:group>
            <v:group style="position:absolute;left:4117;top:4270;width:10;height:20" coordorigin="4117,4270" coordsize="10,20">
              <v:shape style="position:absolute;left:4117;top:4270;width:10;height:20" coordorigin="4117,4270" coordsize="10,20" path="m4117,4289l4127,4289,4127,4270,4117,4270,4117,4289xe" filled="true" fillcolor="#000000" stroked="false">
                <v:path arrowok="t"/>
                <v:fill type="solid"/>
              </v:shape>
            </v:group>
            <v:group style="position:absolute;left:4117;top:4289;width:10;height:20" coordorigin="4117,4289" coordsize="10,20">
              <v:shape style="position:absolute;left:4117;top:4289;width:10;height:20" coordorigin="4117,4289" coordsize="10,20" path="m4117,4309l4127,4309,4127,4289,4117,4289,4117,4309xe" filled="true" fillcolor="#000000" stroked="false">
                <v:path arrowok="t"/>
                <v:fill type="solid"/>
              </v:shape>
            </v:group>
            <v:group style="position:absolute;left:4117;top:4309;width:10;height:20" coordorigin="4117,4309" coordsize="10,20">
              <v:shape style="position:absolute;left:4117;top:4309;width:10;height:20" coordorigin="4117,4309" coordsize="10,20" path="m4117,4328l4127,4328,4127,4309,4117,4309,4117,4328xe" filled="true" fillcolor="#000000" stroked="false">
                <v:path arrowok="t"/>
                <v:fill type="solid"/>
              </v:shape>
            </v:group>
            <v:group style="position:absolute;left:4117;top:4328;width:10;height:20" coordorigin="4117,4328" coordsize="10,20">
              <v:shape style="position:absolute;left:4117;top:4328;width:10;height:20" coordorigin="4117,4328" coordsize="10,20" path="m4117,4347l4127,4347,4127,4328,4117,4328,4117,4347xe" filled="true" fillcolor="#000000" stroked="false">
                <v:path arrowok="t"/>
                <v:fill type="solid"/>
              </v:shape>
            </v:group>
            <v:group style="position:absolute;left:4117;top:4347;width:10;height:20" coordorigin="4117,4347" coordsize="10,20">
              <v:shape style="position:absolute;left:4117;top:4347;width:10;height:20" coordorigin="4117,4347" coordsize="10,20" path="m4117,4366l4127,4366,4127,4347,4117,4347,4117,4366xe" filled="true" fillcolor="#000000" stroked="false">
                <v:path arrowok="t"/>
                <v:fill type="solid"/>
              </v:shape>
            </v:group>
            <v:group style="position:absolute;left:4117;top:4366;width:10;height:20" coordorigin="4117,4366" coordsize="10,20">
              <v:shape style="position:absolute;left:4117;top:4366;width:10;height:20" coordorigin="4117,4366" coordsize="10,20" path="m4117,4385l4127,4385,4127,4366,4117,4366,4117,4385xe" filled="true" fillcolor="#000000" stroked="false">
                <v:path arrowok="t"/>
                <v:fill type="solid"/>
              </v:shape>
            </v:group>
            <v:group style="position:absolute;left:4117;top:4385;width:10;height:20" coordorigin="4117,4385" coordsize="10,20">
              <v:shape style="position:absolute;left:4117;top:4385;width:10;height:20" coordorigin="4117,4385" coordsize="10,20" path="m4117,4405l4127,4405,4127,4385,4117,4385,4117,4405xe" filled="true" fillcolor="#000000" stroked="false">
                <v:path arrowok="t"/>
                <v:fill type="solid"/>
              </v:shape>
            </v:group>
            <v:group style="position:absolute;left:4117;top:4405;width:10;height:20" coordorigin="4117,4405" coordsize="10,20">
              <v:shape style="position:absolute;left:4117;top:4405;width:10;height:20" coordorigin="4117,4405" coordsize="10,20" path="m4117,4424l4127,4424,4127,4405,4117,4405,4117,4424xe" filled="true" fillcolor="#000000" stroked="false">
                <v:path arrowok="t"/>
                <v:fill type="solid"/>
              </v:shape>
            </v:group>
            <v:group style="position:absolute;left:4117;top:4424;width:10;height:20" coordorigin="4117,4424" coordsize="10,20">
              <v:shape style="position:absolute;left:4117;top:4424;width:10;height:20" coordorigin="4117,4424" coordsize="10,20" path="m4117,4443l4127,4443,4127,4424,4117,4424,4117,4443xe" filled="true" fillcolor="#000000" stroked="false">
                <v:path arrowok="t"/>
                <v:fill type="solid"/>
              </v:shape>
            </v:group>
            <v:group style="position:absolute;left:4117;top:4443;width:10;height:20" coordorigin="4117,4443" coordsize="10,20">
              <v:shape style="position:absolute;left:4117;top:4443;width:10;height:20" coordorigin="4117,4443" coordsize="10,20" path="m4117,4462l4127,4462,4127,4443,4117,4443,4117,4462xe" filled="true" fillcolor="#000000" stroked="false">
                <v:path arrowok="t"/>
                <v:fill type="solid"/>
              </v:shape>
            </v:group>
            <v:group style="position:absolute;left:4117;top:4467;width:10;height:2" coordorigin="4117,4467" coordsize="10,2">
              <v:shape style="position:absolute;left:4117;top:4467;width:10;height:2" coordorigin="4117,4467" coordsize="10,0" path="m4117,4467l4127,4467e" filled="false" stroked="true" strokeweight=".47998pt" strokecolor="#000000">
                <v:path arrowok="t"/>
              </v:shape>
            </v:group>
            <v:group style="position:absolute;left:4837;top:3272;width:10;height:20" coordorigin="4837,3272" coordsize="10,20">
              <v:shape style="position:absolute;left:4837;top:3272;width:10;height:20" coordorigin="4837,3272" coordsize="10,20" path="m4837,3291l4847,3291,4847,3272,4837,3272,4837,3291xe" filled="true" fillcolor="#000000" stroked="false">
                <v:path arrowok="t"/>
                <v:fill type="solid"/>
              </v:shape>
            </v:group>
            <v:group style="position:absolute;left:4837;top:3291;width:10;height:20" coordorigin="4837,3291" coordsize="10,20">
              <v:shape style="position:absolute;left:4837;top:3291;width:10;height:20" coordorigin="4837,3291" coordsize="10,20" path="m4837,3310l4847,3310,4847,3291,4837,3291,4837,3310xe" filled="true" fillcolor="#000000" stroked="false">
                <v:path arrowok="t"/>
                <v:fill type="solid"/>
              </v:shape>
            </v:group>
            <v:group style="position:absolute;left:4837;top:3310;width:10;height:20" coordorigin="4837,3310" coordsize="10,20">
              <v:shape style="position:absolute;left:4837;top:3310;width:10;height:20" coordorigin="4837,3310" coordsize="10,20" path="m4837,3329l4847,3329,4847,3310,4837,3310,4837,3329xe" filled="true" fillcolor="#000000" stroked="false">
                <v:path arrowok="t"/>
                <v:fill type="solid"/>
              </v:shape>
            </v:group>
            <v:group style="position:absolute;left:4837;top:3329;width:10;height:20" coordorigin="4837,3329" coordsize="10,20">
              <v:shape style="position:absolute;left:4837;top:3329;width:10;height:20" coordorigin="4837,3329" coordsize="10,20" path="m4837,3349l4847,3349,4847,3329,4837,3329,4837,3349xe" filled="true" fillcolor="#000000" stroked="false">
                <v:path arrowok="t"/>
                <v:fill type="solid"/>
              </v:shape>
            </v:group>
            <v:group style="position:absolute;left:4837;top:3349;width:10;height:20" coordorigin="4837,3349" coordsize="10,20">
              <v:shape style="position:absolute;left:4837;top:3349;width:10;height:20" coordorigin="4837,3349" coordsize="10,20" path="m4837,3368l4847,3368,4847,3349,4837,3349,4837,3368xe" filled="true" fillcolor="#000000" stroked="false">
                <v:path arrowok="t"/>
                <v:fill type="solid"/>
              </v:shape>
            </v:group>
            <v:group style="position:absolute;left:4837;top:3368;width:10;height:20" coordorigin="4837,3368" coordsize="10,20">
              <v:shape style="position:absolute;left:4837;top:3368;width:10;height:20" coordorigin="4837,3368" coordsize="10,20" path="m4837,3387l4847,3387,4847,3368,4837,3368,4837,3387xe" filled="true" fillcolor="#000000" stroked="false">
                <v:path arrowok="t"/>
                <v:fill type="solid"/>
              </v:shape>
            </v:group>
            <v:group style="position:absolute;left:4837;top:3387;width:10;height:20" coordorigin="4837,3387" coordsize="10,20">
              <v:shape style="position:absolute;left:4837;top:3387;width:10;height:20" coordorigin="4837,3387" coordsize="10,20" path="m4837,3406l4847,3406,4847,3387,4837,3387,4837,3406xe" filled="true" fillcolor="#000000" stroked="false">
                <v:path arrowok="t"/>
                <v:fill type="solid"/>
              </v:shape>
            </v:group>
            <v:group style="position:absolute;left:4837;top:3406;width:10;height:20" coordorigin="4837,3406" coordsize="10,20">
              <v:shape style="position:absolute;left:4837;top:3406;width:10;height:20" coordorigin="4837,3406" coordsize="10,20" path="m4837,3425l4847,3425,4847,3406,4837,3406,4837,3425xe" filled="true" fillcolor="#000000" stroked="false">
                <v:path arrowok="t"/>
                <v:fill type="solid"/>
              </v:shape>
            </v:group>
            <v:group style="position:absolute;left:4837;top:3425;width:10;height:20" coordorigin="4837,3425" coordsize="10,20">
              <v:shape style="position:absolute;left:4837;top:3425;width:10;height:20" coordorigin="4837,3425" coordsize="10,20" path="m4837,3445l4847,3445,4847,3425,4837,3425,4837,3445xe" filled="true" fillcolor="#000000" stroked="false">
                <v:path arrowok="t"/>
                <v:fill type="solid"/>
              </v:shape>
            </v:group>
            <v:group style="position:absolute;left:4837;top:3445;width:10;height:20" coordorigin="4837,3445" coordsize="10,20">
              <v:shape style="position:absolute;left:4837;top:3445;width:10;height:20" coordorigin="4837,3445" coordsize="10,20" path="m4837,3464l4847,3464,4847,3445,4837,3445,4837,3464xe" filled="true" fillcolor="#000000" stroked="false">
                <v:path arrowok="t"/>
                <v:fill type="solid"/>
              </v:shape>
            </v:group>
            <v:group style="position:absolute;left:4837;top:3464;width:10;height:20" coordorigin="4837,3464" coordsize="10,20">
              <v:shape style="position:absolute;left:4837;top:3464;width:10;height:20" coordorigin="4837,3464" coordsize="10,20" path="m4837,3483l4847,3483,4847,3464,4837,3464,4837,3483xe" filled="true" fillcolor="#000000" stroked="false">
                <v:path arrowok="t"/>
                <v:fill type="solid"/>
              </v:shape>
            </v:group>
            <v:group style="position:absolute;left:4837;top:3483;width:10;height:20" coordorigin="4837,3483" coordsize="10,20">
              <v:shape style="position:absolute;left:4837;top:3483;width:10;height:20" coordorigin="4837,3483" coordsize="10,20" path="m4837,3502l4847,3502,4847,3483,4837,3483,4837,3502xe" filled="true" fillcolor="#000000" stroked="false">
                <v:path arrowok="t"/>
                <v:fill type="solid"/>
              </v:shape>
            </v:group>
            <v:group style="position:absolute;left:4837;top:3502;width:10;height:20" coordorigin="4837,3502" coordsize="10,20">
              <v:shape style="position:absolute;left:4837;top:3502;width:10;height:20" coordorigin="4837,3502" coordsize="10,20" path="m4837,3521l4847,3521,4847,3502,4837,3502,4837,3521xe" filled="true" fillcolor="#000000" stroked="false">
                <v:path arrowok="t"/>
                <v:fill type="solid"/>
              </v:shape>
            </v:group>
            <v:group style="position:absolute;left:4837;top:3521;width:10;height:20" coordorigin="4837,3521" coordsize="10,20">
              <v:shape style="position:absolute;left:4837;top:3521;width:10;height:20" coordorigin="4837,3521" coordsize="10,20" path="m4837,3541l4847,3541,4847,3521,4837,3521,4837,3541xe" filled="true" fillcolor="#000000" stroked="false">
                <v:path arrowok="t"/>
                <v:fill type="solid"/>
              </v:shape>
            </v:group>
            <v:group style="position:absolute;left:4837;top:3541;width:10;height:20" coordorigin="4837,3541" coordsize="10,20">
              <v:shape style="position:absolute;left:4837;top:3541;width:10;height:20" coordorigin="4837,3541" coordsize="10,20" path="m4837,3560l4847,3560,4847,3541,4837,3541,4837,3560xe" filled="true" fillcolor="#000000" stroked="false">
                <v:path arrowok="t"/>
                <v:fill type="solid"/>
              </v:shape>
            </v:group>
            <v:group style="position:absolute;left:4837;top:3560;width:10;height:20" coordorigin="4837,3560" coordsize="10,20">
              <v:shape style="position:absolute;left:4837;top:3560;width:10;height:20" coordorigin="4837,3560" coordsize="10,20" path="m4837,3579l4847,3579,4847,3560,4837,3560,4837,3579xe" filled="true" fillcolor="#000000" stroked="false">
                <v:path arrowok="t"/>
                <v:fill type="solid"/>
              </v:shape>
            </v:group>
            <v:group style="position:absolute;left:4837;top:3579;width:10;height:20" coordorigin="4837,3579" coordsize="10,20">
              <v:shape style="position:absolute;left:4837;top:3579;width:10;height:20" coordorigin="4837,3579" coordsize="10,20" path="m4837,3598l4847,3598,4847,3579,4837,3579,4837,3598xe" filled="true" fillcolor="#000000" stroked="false">
                <v:path arrowok="t"/>
                <v:fill type="solid"/>
              </v:shape>
            </v:group>
            <v:group style="position:absolute;left:4837;top:3598;width:10;height:20" coordorigin="4837,3598" coordsize="10,20">
              <v:shape style="position:absolute;left:4837;top:3598;width:10;height:20" coordorigin="4837,3598" coordsize="10,20" path="m4837,3617l4847,3617,4847,3598,4837,3598,4837,3617xe" filled="true" fillcolor="#000000" stroked="false">
                <v:path arrowok="t"/>
                <v:fill type="solid"/>
              </v:shape>
            </v:group>
            <v:group style="position:absolute;left:4837;top:3617;width:10;height:20" coordorigin="4837,3617" coordsize="10,20">
              <v:shape style="position:absolute;left:4837;top:3617;width:10;height:20" coordorigin="4837,3617" coordsize="10,20" path="m4837,3637l4847,3637,4847,3617,4837,3617,4837,3637xe" filled="true" fillcolor="#000000" stroked="false">
                <v:path arrowok="t"/>
                <v:fill type="solid"/>
              </v:shape>
            </v:group>
            <v:group style="position:absolute;left:4837;top:3637;width:10;height:20" coordorigin="4837,3637" coordsize="10,20">
              <v:shape style="position:absolute;left:4837;top:3637;width:10;height:20" coordorigin="4837,3637" coordsize="10,20" path="m4837,3656l4847,3656,4847,3637,4837,3637,4837,3656xe" filled="true" fillcolor="#000000" stroked="false">
                <v:path arrowok="t"/>
                <v:fill type="solid"/>
              </v:shape>
            </v:group>
            <v:group style="position:absolute;left:4837;top:3656;width:10;height:20" coordorigin="4837,3656" coordsize="10,20">
              <v:shape style="position:absolute;left:4837;top:3656;width:10;height:20" coordorigin="4837,3656" coordsize="10,20" path="m4837,3675l4847,3675,4847,3656,4837,3656,4837,3675xe" filled="true" fillcolor="#000000" stroked="false">
                <v:path arrowok="t"/>
                <v:fill type="solid"/>
              </v:shape>
            </v:group>
            <v:group style="position:absolute;left:4837;top:3675;width:10;height:20" coordorigin="4837,3675" coordsize="10,20">
              <v:shape style="position:absolute;left:4837;top:3675;width:10;height:20" coordorigin="4837,3675" coordsize="10,20" path="m4837,3694l4847,3694,4847,3675,4837,3675,4837,3694xe" filled="true" fillcolor="#000000" stroked="false">
                <v:path arrowok="t"/>
                <v:fill type="solid"/>
              </v:shape>
            </v:group>
            <v:group style="position:absolute;left:4837;top:3694;width:10;height:20" coordorigin="4837,3694" coordsize="10,20">
              <v:shape style="position:absolute;left:4837;top:3694;width:10;height:20" coordorigin="4837,3694" coordsize="10,20" path="m4837,3713l4847,3713,4847,3694,4837,3694,4837,3713xe" filled="true" fillcolor="#000000" stroked="false">
                <v:path arrowok="t"/>
                <v:fill type="solid"/>
              </v:shape>
            </v:group>
            <v:group style="position:absolute;left:4837;top:3713;width:10;height:20" coordorigin="4837,3713" coordsize="10,20">
              <v:shape style="position:absolute;left:4837;top:3713;width:10;height:20" coordorigin="4837,3713" coordsize="10,20" path="m4837,3733l4847,3733,4847,3713,4837,3713,4837,3733xe" filled="true" fillcolor="#000000" stroked="false">
                <v:path arrowok="t"/>
                <v:fill type="solid"/>
              </v:shape>
            </v:group>
            <v:group style="position:absolute;left:4837;top:3733;width:10;height:20" coordorigin="4837,3733" coordsize="10,20">
              <v:shape style="position:absolute;left:4837;top:3733;width:10;height:20" coordorigin="4837,3733" coordsize="10,20" path="m4837,3752l4847,3752,4847,3733,4837,3733,4837,3752xe" filled="true" fillcolor="#000000" stroked="false">
                <v:path arrowok="t"/>
                <v:fill type="solid"/>
              </v:shape>
            </v:group>
            <v:group style="position:absolute;left:4837;top:3752;width:10;height:20" coordorigin="4837,3752" coordsize="10,20">
              <v:shape style="position:absolute;left:4837;top:3752;width:10;height:20" coordorigin="4837,3752" coordsize="10,20" path="m4837,3771l4847,3771,4847,3752,4837,3752,4837,3771xe" filled="true" fillcolor="#000000" stroked="false">
                <v:path arrowok="t"/>
                <v:fill type="solid"/>
              </v:shape>
            </v:group>
            <v:group style="position:absolute;left:4837;top:3771;width:10;height:20" coordorigin="4837,3771" coordsize="10,20">
              <v:shape style="position:absolute;left:4837;top:3771;width:10;height:20" coordorigin="4837,3771" coordsize="10,20" path="m4837,3790l4847,3790,4847,3771,4837,3771,4837,3790xe" filled="true" fillcolor="#000000" stroked="false">
                <v:path arrowok="t"/>
                <v:fill type="solid"/>
              </v:shape>
            </v:group>
            <v:group style="position:absolute;left:4837;top:3790;width:10;height:20" coordorigin="4837,3790" coordsize="10,20">
              <v:shape style="position:absolute;left:4837;top:3790;width:10;height:20" coordorigin="4837,3790" coordsize="10,20" path="m4837,3809l4847,3809,4847,3790,4837,3790,4837,3809xe" filled="true" fillcolor="#000000" stroked="false">
                <v:path arrowok="t"/>
                <v:fill type="solid"/>
              </v:shape>
            </v:group>
            <v:group style="position:absolute;left:4837;top:3809;width:10;height:20" coordorigin="4837,3809" coordsize="10,20">
              <v:shape style="position:absolute;left:4837;top:3809;width:10;height:20" coordorigin="4837,3809" coordsize="10,20" path="m4837,3829l4847,3829,4847,3809,4837,3809,4837,3829xe" filled="true" fillcolor="#000000" stroked="false">
                <v:path arrowok="t"/>
                <v:fill type="solid"/>
              </v:shape>
            </v:group>
            <v:group style="position:absolute;left:4837;top:3829;width:10;height:20" coordorigin="4837,3829" coordsize="10,20">
              <v:shape style="position:absolute;left:4837;top:3829;width:10;height:20" coordorigin="4837,3829" coordsize="10,20" path="m4837,3848l4847,3848,4847,3829,4837,3829,4837,3848xe" filled="true" fillcolor="#000000" stroked="false">
                <v:path arrowok="t"/>
                <v:fill type="solid"/>
              </v:shape>
            </v:group>
            <v:group style="position:absolute;left:4837;top:3848;width:10;height:20" coordorigin="4837,3848" coordsize="10,20">
              <v:shape style="position:absolute;left:4837;top:3848;width:10;height:20" coordorigin="4837,3848" coordsize="10,20" path="m4837,3867l4847,3867,4847,3848,4837,3848,4837,3867xe" filled="true" fillcolor="#000000" stroked="false">
                <v:path arrowok="t"/>
                <v:fill type="solid"/>
              </v:shape>
            </v:group>
            <v:group style="position:absolute;left:4837;top:3867;width:10;height:20" coordorigin="4837,3867" coordsize="10,20">
              <v:shape style="position:absolute;left:4837;top:3867;width:10;height:20" coordorigin="4837,3867" coordsize="10,20" path="m4837,3886l4847,3886,4847,3867,4837,3867,4837,3886xe" filled="true" fillcolor="#000000" stroked="false">
                <v:path arrowok="t"/>
                <v:fill type="solid"/>
              </v:shape>
            </v:group>
            <v:group style="position:absolute;left:4837;top:3886;width:10;height:20" coordorigin="4837,3886" coordsize="10,20">
              <v:shape style="position:absolute;left:4837;top:3886;width:10;height:20" coordorigin="4837,3886" coordsize="10,20" path="m4837,3905l4847,3905,4847,3886,4837,3886,4837,3905xe" filled="true" fillcolor="#000000" stroked="false">
                <v:path arrowok="t"/>
                <v:fill type="solid"/>
              </v:shape>
            </v:group>
            <v:group style="position:absolute;left:4837;top:3905;width:10;height:20" coordorigin="4837,3905" coordsize="10,20">
              <v:shape style="position:absolute;left:4837;top:3905;width:10;height:20" coordorigin="4837,3905" coordsize="10,20" path="m4837,3925l4847,3925,4847,3905,4837,3905,4837,3925xe" filled="true" fillcolor="#000000" stroked="false">
                <v:path arrowok="t"/>
                <v:fill type="solid"/>
              </v:shape>
            </v:group>
            <v:group style="position:absolute;left:4837;top:3925;width:10;height:20" coordorigin="4837,3925" coordsize="10,20">
              <v:shape style="position:absolute;left:4837;top:3925;width:10;height:20" coordorigin="4837,3925" coordsize="10,20" path="m4837,3944l4847,3944,4847,3925,4837,3925,4837,3944xe" filled="true" fillcolor="#000000" stroked="false">
                <v:path arrowok="t"/>
                <v:fill type="solid"/>
              </v:shape>
            </v:group>
            <v:group style="position:absolute;left:4837;top:3944;width:10;height:20" coordorigin="4837,3944" coordsize="10,20">
              <v:shape style="position:absolute;left:4837;top:3944;width:10;height:20" coordorigin="4837,3944" coordsize="10,20" path="m4837,3963l4847,3963,4847,3944,4837,3944,4837,3963xe" filled="true" fillcolor="#000000" stroked="false">
                <v:path arrowok="t"/>
                <v:fill type="solid"/>
              </v:shape>
            </v:group>
            <v:group style="position:absolute;left:4837;top:3963;width:10;height:20" coordorigin="4837,3963" coordsize="10,20">
              <v:shape style="position:absolute;left:4837;top:3963;width:10;height:20" coordorigin="4837,3963" coordsize="10,20" path="m4837,3982l4847,3982,4847,3963,4837,3963,4837,3982xe" filled="true" fillcolor="#000000" stroked="false">
                <v:path arrowok="t"/>
                <v:fill type="solid"/>
              </v:shape>
            </v:group>
            <v:group style="position:absolute;left:4837;top:3982;width:10;height:20" coordorigin="4837,3982" coordsize="10,20">
              <v:shape style="position:absolute;left:4837;top:3982;width:10;height:20" coordorigin="4837,3982" coordsize="10,20" path="m4837,4001l4847,4001,4847,3982,4837,3982,4837,4001xe" filled="true" fillcolor="#000000" stroked="false">
                <v:path arrowok="t"/>
                <v:fill type="solid"/>
              </v:shape>
            </v:group>
            <v:group style="position:absolute;left:4837;top:4001;width:10;height:20" coordorigin="4837,4001" coordsize="10,20">
              <v:shape style="position:absolute;left:4837;top:4001;width:10;height:20" coordorigin="4837,4001" coordsize="10,20" path="m4837,4021l4847,4021,4847,4001,4837,4001,4837,4021xe" filled="true" fillcolor="#000000" stroked="false">
                <v:path arrowok="t"/>
                <v:fill type="solid"/>
              </v:shape>
            </v:group>
            <v:group style="position:absolute;left:4837;top:4021;width:10;height:20" coordorigin="4837,4021" coordsize="10,20">
              <v:shape style="position:absolute;left:4837;top:4021;width:10;height:20" coordorigin="4837,4021" coordsize="10,20" path="m4837,4040l4847,4040,4847,4021,4837,4021,4837,4040xe" filled="true" fillcolor="#000000" stroked="false">
                <v:path arrowok="t"/>
                <v:fill type="solid"/>
              </v:shape>
            </v:group>
            <v:group style="position:absolute;left:4837;top:4040;width:10;height:20" coordorigin="4837,4040" coordsize="10,20">
              <v:shape style="position:absolute;left:4837;top:4040;width:10;height:20" coordorigin="4837,4040" coordsize="10,20" path="m4837,4059l4847,4059,4847,4040,4837,4040,4837,4059xe" filled="true" fillcolor="#000000" stroked="false">
                <v:path arrowok="t"/>
                <v:fill type="solid"/>
              </v:shape>
            </v:group>
            <v:group style="position:absolute;left:4837;top:4059;width:10;height:20" coordorigin="4837,4059" coordsize="10,20">
              <v:shape style="position:absolute;left:4837;top:4059;width:10;height:20" coordorigin="4837,4059" coordsize="10,20" path="m4837,4078l4847,4078,4847,4059,4837,4059,4837,4078xe" filled="true" fillcolor="#000000" stroked="false">
                <v:path arrowok="t"/>
                <v:fill type="solid"/>
              </v:shape>
            </v:group>
            <v:group style="position:absolute;left:4837;top:4078;width:10;height:20" coordorigin="4837,4078" coordsize="10,20">
              <v:shape style="position:absolute;left:4837;top:4078;width:10;height:20" coordorigin="4837,4078" coordsize="10,20" path="m4837,4097l4847,4097,4847,4078,4837,4078,4837,4097xe" filled="true" fillcolor="#000000" stroked="false">
                <v:path arrowok="t"/>
                <v:fill type="solid"/>
              </v:shape>
            </v:group>
            <v:group style="position:absolute;left:4837;top:4097;width:10;height:20" coordorigin="4837,4097" coordsize="10,20">
              <v:shape style="position:absolute;left:4837;top:4097;width:10;height:20" coordorigin="4837,4097" coordsize="10,20" path="m4837,4117l4847,4117,4847,4097,4837,4097,4837,4117xe" filled="true" fillcolor="#000000" stroked="false">
                <v:path arrowok="t"/>
                <v:fill type="solid"/>
              </v:shape>
            </v:group>
            <v:group style="position:absolute;left:4837;top:4117;width:10;height:20" coordorigin="4837,4117" coordsize="10,20">
              <v:shape style="position:absolute;left:4837;top:4117;width:10;height:20" coordorigin="4837,4117" coordsize="10,20" path="m4837,4136l4847,4136,4847,4117,4837,4117,4837,4136xe" filled="true" fillcolor="#000000" stroked="false">
                <v:path arrowok="t"/>
                <v:fill type="solid"/>
              </v:shape>
            </v:group>
            <v:group style="position:absolute;left:4837;top:4136;width:10;height:20" coordorigin="4837,4136" coordsize="10,20">
              <v:shape style="position:absolute;left:4837;top:4136;width:10;height:20" coordorigin="4837,4136" coordsize="10,20" path="m4837,4155l4847,4155,4847,4136,4837,4136,4837,4155xe" filled="true" fillcolor="#000000" stroked="false">
                <v:path arrowok="t"/>
                <v:fill type="solid"/>
              </v:shape>
            </v:group>
            <v:group style="position:absolute;left:4837;top:4155;width:10;height:20" coordorigin="4837,4155" coordsize="10,20">
              <v:shape style="position:absolute;left:4837;top:4155;width:10;height:20" coordorigin="4837,4155" coordsize="10,20" path="m4837,4174l4847,4174,4847,4155,4837,4155,4837,4174xe" filled="true" fillcolor="#000000" stroked="false">
                <v:path arrowok="t"/>
                <v:fill type="solid"/>
              </v:shape>
            </v:group>
            <v:group style="position:absolute;left:4837;top:4174;width:10;height:20" coordorigin="4837,4174" coordsize="10,20">
              <v:shape style="position:absolute;left:4837;top:4174;width:10;height:20" coordorigin="4837,4174" coordsize="10,20" path="m4837,4193l4847,4193,4847,4174,4837,4174,4837,4193xe" filled="true" fillcolor="#000000" stroked="false">
                <v:path arrowok="t"/>
                <v:fill type="solid"/>
              </v:shape>
            </v:group>
            <v:group style="position:absolute;left:4837;top:4193;width:10;height:20" coordorigin="4837,4193" coordsize="10,20">
              <v:shape style="position:absolute;left:4837;top:4193;width:10;height:20" coordorigin="4837,4193" coordsize="10,20" path="m4837,4213l4847,4213,4847,4193,4837,4193,4837,4213xe" filled="true" fillcolor="#000000" stroked="false">
                <v:path arrowok="t"/>
                <v:fill type="solid"/>
              </v:shape>
            </v:group>
            <v:group style="position:absolute;left:4837;top:4213;width:10;height:20" coordorigin="4837,4213" coordsize="10,20">
              <v:shape style="position:absolute;left:4837;top:4213;width:10;height:20" coordorigin="4837,4213" coordsize="10,20" path="m4837,4232l4847,4232,4847,4213,4837,4213,4837,4232xe" filled="true" fillcolor="#000000" stroked="false">
                <v:path arrowok="t"/>
                <v:fill type="solid"/>
              </v:shape>
            </v:group>
            <v:group style="position:absolute;left:4837;top:4232;width:10;height:20" coordorigin="4837,4232" coordsize="10,20">
              <v:shape style="position:absolute;left:4837;top:4232;width:10;height:20" coordorigin="4837,4232" coordsize="10,20" path="m4837,4251l4847,4251,4847,4232,4837,4232,4837,4251xe" filled="true" fillcolor="#000000" stroked="false">
                <v:path arrowok="t"/>
                <v:fill type="solid"/>
              </v:shape>
            </v:group>
            <v:group style="position:absolute;left:4837;top:4251;width:10;height:20" coordorigin="4837,4251" coordsize="10,20">
              <v:shape style="position:absolute;left:4837;top:4251;width:10;height:20" coordorigin="4837,4251" coordsize="10,20" path="m4837,4270l4847,4270,4847,4251,4837,4251,4837,4270xe" filled="true" fillcolor="#000000" stroked="false">
                <v:path arrowok="t"/>
                <v:fill type="solid"/>
              </v:shape>
            </v:group>
            <v:group style="position:absolute;left:4837;top:4270;width:10;height:20" coordorigin="4837,4270" coordsize="10,20">
              <v:shape style="position:absolute;left:4837;top:4270;width:10;height:20" coordorigin="4837,4270" coordsize="10,20" path="m4837,4289l4847,4289,4847,4270,4837,4270,4837,4289xe" filled="true" fillcolor="#000000" stroked="false">
                <v:path arrowok="t"/>
                <v:fill type="solid"/>
              </v:shape>
            </v:group>
            <v:group style="position:absolute;left:4837;top:4289;width:10;height:20" coordorigin="4837,4289" coordsize="10,20">
              <v:shape style="position:absolute;left:4837;top:4289;width:10;height:20" coordorigin="4837,4289" coordsize="10,20" path="m4837,4309l4847,4309,4847,4289,4837,4289,4837,4309xe" filled="true" fillcolor="#000000" stroked="false">
                <v:path arrowok="t"/>
                <v:fill type="solid"/>
              </v:shape>
            </v:group>
            <v:group style="position:absolute;left:4837;top:4309;width:10;height:20" coordorigin="4837,4309" coordsize="10,20">
              <v:shape style="position:absolute;left:4837;top:4309;width:10;height:20" coordorigin="4837,4309" coordsize="10,20" path="m4837,4328l4847,4328,4847,4309,4837,4309,4837,4328xe" filled="true" fillcolor="#000000" stroked="false">
                <v:path arrowok="t"/>
                <v:fill type="solid"/>
              </v:shape>
            </v:group>
            <v:group style="position:absolute;left:4837;top:4328;width:10;height:20" coordorigin="4837,4328" coordsize="10,20">
              <v:shape style="position:absolute;left:4837;top:4328;width:10;height:20" coordorigin="4837,4328" coordsize="10,20" path="m4837,4347l4847,4347,4847,4328,4837,4328,4837,4347xe" filled="true" fillcolor="#000000" stroked="false">
                <v:path arrowok="t"/>
                <v:fill type="solid"/>
              </v:shape>
            </v:group>
            <v:group style="position:absolute;left:4837;top:4347;width:10;height:20" coordorigin="4837,4347" coordsize="10,20">
              <v:shape style="position:absolute;left:4837;top:4347;width:10;height:20" coordorigin="4837,4347" coordsize="10,20" path="m4837,4366l4847,4366,4847,4347,4837,4347,4837,4366xe" filled="true" fillcolor="#000000" stroked="false">
                <v:path arrowok="t"/>
                <v:fill type="solid"/>
              </v:shape>
            </v:group>
            <v:group style="position:absolute;left:4837;top:4366;width:10;height:20" coordorigin="4837,4366" coordsize="10,20">
              <v:shape style="position:absolute;left:4837;top:4366;width:10;height:20" coordorigin="4837,4366" coordsize="10,20" path="m4837,4385l4847,4385,4847,4366,4837,4366,4837,4385xe" filled="true" fillcolor="#000000" stroked="false">
                <v:path arrowok="t"/>
                <v:fill type="solid"/>
              </v:shape>
            </v:group>
            <v:group style="position:absolute;left:4837;top:4385;width:10;height:20" coordorigin="4837,4385" coordsize="10,20">
              <v:shape style="position:absolute;left:4837;top:4385;width:10;height:20" coordorigin="4837,4385" coordsize="10,20" path="m4837,4405l4847,4405,4847,4385,4837,4385,4837,4405xe" filled="true" fillcolor="#000000" stroked="false">
                <v:path arrowok="t"/>
                <v:fill type="solid"/>
              </v:shape>
            </v:group>
            <v:group style="position:absolute;left:4837;top:4405;width:10;height:20" coordorigin="4837,4405" coordsize="10,20">
              <v:shape style="position:absolute;left:4837;top:4405;width:10;height:20" coordorigin="4837,4405" coordsize="10,20" path="m4837,4424l4847,4424,4847,4405,4837,4405,4837,4424xe" filled="true" fillcolor="#000000" stroked="false">
                <v:path arrowok="t"/>
                <v:fill type="solid"/>
              </v:shape>
            </v:group>
            <v:group style="position:absolute;left:4837;top:4424;width:10;height:20" coordorigin="4837,4424" coordsize="10,20">
              <v:shape style="position:absolute;left:4837;top:4424;width:10;height:20" coordorigin="4837,4424" coordsize="10,20" path="m4837,4443l4847,4443,4847,4424,4837,4424,4837,4443xe" filled="true" fillcolor="#000000" stroked="false">
                <v:path arrowok="t"/>
                <v:fill type="solid"/>
              </v:shape>
            </v:group>
            <v:group style="position:absolute;left:4837;top:4443;width:10;height:20" coordorigin="4837,4443" coordsize="10,20">
              <v:shape style="position:absolute;left:4837;top:4443;width:10;height:20" coordorigin="4837,4443" coordsize="10,20" path="m4837,4462l4847,4462,4847,4443,4837,4443,4837,4462xe" filled="true" fillcolor="#000000" stroked="false">
                <v:path arrowok="t"/>
                <v:fill type="solid"/>
              </v:shape>
            </v:group>
            <v:group style="position:absolute;left:4837;top:4467;width:10;height:2" coordorigin="4837,4467" coordsize="10,2">
              <v:shape style="position:absolute;left:4837;top:4467;width:10;height:2" coordorigin="4837,4467" coordsize="10,0" path="m4837,4467l4847,4467e" filled="false" stroked="true" strokeweight=".47998pt" strokecolor="#000000">
                <v:path arrowok="t"/>
              </v:shape>
            </v:group>
            <v:group style="position:absolute;left:5961;top:3272;width:10;height:20" coordorigin="5961,3272" coordsize="10,20">
              <v:shape style="position:absolute;left:5961;top:3272;width:10;height:20" coordorigin="5961,3272" coordsize="10,20" path="m5961,3291l5970,3291,5970,3272,5961,3272,5961,3291xe" filled="true" fillcolor="#000000" stroked="false">
                <v:path arrowok="t"/>
                <v:fill type="solid"/>
              </v:shape>
            </v:group>
            <v:group style="position:absolute;left:5961;top:3291;width:10;height:20" coordorigin="5961,3291" coordsize="10,20">
              <v:shape style="position:absolute;left:5961;top:3291;width:10;height:20" coordorigin="5961,3291" coordsize="10,20" path="m5961,3310l5970,3310,5970,3291,5961,3291,5961,3310xe" filled="true" fillcolor="#000000" stroked="false">
                <v:path arrowok="t"/>
                <v:fill type="solid"/>
              </v:shape>
            </v:group>
            <v:group style="position:absolute;left:5961;top:3310;width:10;height:20" coordorigin="5961,3310" coordsize="10,20">
              <v:shape style="position:absolute;left:5961;top:3310;width:10;height:20" coordorigin="5961,3310" coordsize="10,20" path="m5961,3329l5970,3329,5970,3310,5961,3310,5961,3329xe" filled="true" fillcolor="#000000" stroked="false">
                <v:path arrowok="t"/>
                <v:fill type="solid"/>
              </v:shape>
            </v:group>
            <v:group style="position:absolute;left:5961;top:3329;width:10;height:20" coordorigin="5961,3329" coordsize="10,20">
              <v:shape style="position:absolute;left:5961;top:3329;width:10;height:20" coordorigin="5961,3329" coordsize="10,20" path="m5961,3349l5970,3349,5970,3329,5961,3329,5961,3349xe" filled="true" fillcolor="#000000" stroked="false">
                <v:path arrowok="t"/>
                <v:fill type="solid"/>
              </v:shape>
            </v:group>
            <v:group style="position:absolute;left:5961;top:3349;width:10;height:20" coordorigin="5961,3349" coordsize="10,20">
              <v:shape style="position:absolute;left:5961;top:3349;width:10;height:20" coordorigin="5961,3349" coordsize="10,20" path="m5961,3368l5970,3368,5970,3349,5961,3349,5961,3368xe" filled="true" fillcolor="#000000" stroked="false">
                <v:path arrowok="t"/>
                <v:fill type="solid"/>
              </v:shape>
            </v:group>
            <v:group style="position:absolute;left:5961;top:3368;width:10;height:20" coordorigin="5961,3368" coordsize="10,20">
              <v:shape style="position:absolute;left:5961;top:3368;width:10;height:20" coordorigin="5961,3368" coordsize="10,20" path="m5961,3387l5970,3387,5970,3368,5961,3368,5961,3387xe" filled="true" fillcolor="#000000" stroked="false">
                <v:path arrowok="t"/>
                <v:fill type="solid"/>
              </v:shape>
            </v:group>
            <v:group style="position:absolute;left:5961;top:3387;width:10;height:20" coordorigin="5961,3387" coordsize="10,20">
              <v:shape style="position:absolute;left:5961;top:3387;width:10;height:20" coordorigin="5961,3387" coordsize="10,20" path="m5961,3406l5970,3406,5970,3387,5961,3387,5961,3406xe" filled="true" fillcolor="#000000" stroked="false">
                <v:path arrowok="t"/>
                <v:fill type="solid"/>
              </v:shape>
            </v:group>
            <v:group style="position:absolute;left:5961;top:3406;width:10;height:20" coordorigin="5961,3406" coordsize="10,20">
              <v:shape style="position:absolute;left:5961;top:3406;width:10;height:20" coordorigin="5961,3406" coordsize="10,20" path="m5961,3425l5970,3425,5970,3406,5961,3406,5961,3425xe" filled="true" fillcolor="#000000" stroked="false">
                <v:path arrowok="t"/>
                <v:fill type="solid"/>
              </v:shape>
            </v:group>
            <v:group style="position:absolute;left:5961;top:3425;width:10;height:20" coordorigin="5961,3425" coordsize="10,20">
              <v:shape style="position:absolute;left:5961;top:3425;width:10;height:20" coordorigin="5961,3425" coordsize="10,20" path="m5961,3445l5970,3445,5970,3425,5961,3425,5961,3445xe" filled="true" fillcolor="#000000" stroked="false">
                <v:path arrowok="t"/>
                <v:fill type="solid"/>
              </v:shape>
            </v:group>
            <v:group style="position:absolute;left:5961;top:3445;width:10;height:20" coordorigin="5961,3445" coordsize="10,20">
              <v:shape style="position:absolute;left:5961;top:3445;width:10;height:20" coordorigin="5961,3445" coordsize="10,20" path="m5961,3464l5970,3464,5970,3445,5961,3445,5961,3464xe" filled="true" fillcolor="#000000" stroked="false">
                <v:path arrowok="t"/>
                <v:fill type="solid"/>
              </v:shape>
            </v:group>
            <v:group style="position:absolute;left:5961;top:3464;width:10;height:20" coordorigin="5961,3464" coordsize="10,20">
              <v:shape style="position:absolute;left:5961;top:3464;width:10;height:20" coordorigin="5961,3464" coordsize="10,20" path="m5961,3483l5970,3483,5970,3464,5961,3464,5961,3483xe" filled="true" fillcolor="#000000" stroked="false">
                <v:path arrowok="t"/>
                <v:fill type="solid"/>
              </v:shape>
            </v:group>
            <v:group style="position:absolute;left:5961;top:3483;width:10;height:20" coordorigin="5961,3483" coordsize="10,20">
              <v:shape style="position:absolute;left:5961;top:3483;width:10;height:20" coordorigin="5961,3483" coordsize="10,20" path="m5961,3502l5970,3502,5970,3483,5961,3483,5961,3502xe" filled="true" fillcolor="#000000" stroked="false">
                <v:path arrowok="t"/>
                <v:fill type="solid"/>
              </v:shape>
            </v:group>
            <v:group style="position:absolute;left:5961;top:3502;width:10;height:20" coordorigin="5961,3502" coordsize="10,20">
              <v:shape style="position:absolute;left:5961;top:3502;width:10;height:20" coordorigin="5961,3502" coordsize="10,20" path="m5961,3521l5970,3521,5970,3502,5961,3502,5961,3521xe" filled="true" fillcolor="#000000" stroked="false">
                <v:path arrowok="t"/>
                <v:fill type="solid"/>
              </v:shape>
            </v:group>
            <v:group style="position:absolute;left:5961;top:3521;width:10;height:20" coordorigin="5961,3521" coordsize="10,20">
              <v:shape style="position:absolute;left:5961;top:3521;width:10;height:20" coordorigin="5961,3521" coordsize="10,20" path="m5961,3541l5970,3541,5970,3521,5961,3521,5961,3541xe" filled="true" fillcolor="#000000" stroked="false">
                <v:path arrowok="t"/>
                <v:fill type="solid"/>
              </v:shape>
            </v:group>
            <v:group style="position:absolute;left:5961;top:3541;width:10;height:20" coordorigin="5961,3541" coordsize="10,20">
              <v:shape style="position:absolute;left:5961;top:3541;width:10;height:20" coordorigin="5961,3541" coordsize="10,20" path="m5961,3560l5970,3560,5970,3541,5961,3541,5961,3560xe" filled="true" fillcolor="#000000" stroked="false">
                <v:path arrowok="t"/>
                <v:fill type="solid"/>
              </v:shape>
            </v:group>
            <v:group style="position:absolute;left:5961;top:3560;width:10;height:20" coordorigin="5961,3560" coordsize="10,20">
              <v:shape style="position:absolute;left:5961;top:3560;width:10;height:20" coordorigin="5961,3560" coordsize="10,20" path="m5961,3579l5970,3579,5970,3560,5961,3560,5961,3579xe" filled="true" fillcolor="#000000" stroked="false">
                <v:path arrowok="t"/>
                <v:fill type="solid"/>
              </v:shape>
            </v:group>
            <v:group style="position:absolute;left:5961;top:3579;width:10;height:20" coordorigin="5961,3579" coordsize="10,20">
              <v:shape style="position:absolute;left:5961;top:3579;width:10;height:20" coordorigin="5961,3579" coordsize="10,20" path="m5961,3598l5970,3598,5970,3579,5961,3579,5961,3598xe" filled="true" fillcolor="#000000" stroked="false">
                <v:path arrowok="t"/>
                <v:fill type="solid"/>
              </v:shape>
            </v:group>
            <v:group style="position:absolute;left:5961;top:3598;width:10;height:20" coordorigin="5961,3598" coordsize="10,20">
              <v:shape style="position:absolute;left:5961;top:3598;width:10;height:20" coordorigin="5961,3598" coordsize="10,20" path="m5961,3617l5970,3617,5970,3598,5961,3598,5961,3617xe" filled="true" fillcolor="#000000" stroked="false">
                <v:path arrowok="t"/>
                <v:fill type="solid"/>
              </v:shape>
            </v:group>
            <v:group style="position:absolute;left:5961;top:3617;width:10;height:20" coordorigin="5961,3617" coordsize="10,20">
              <v:shape style="position:absolute;left:5961;top:3617;width:10;height:20" coordorigin="5961,3617" coordsize="10,20" path="m5961,3637l5970,3637,5970,3617,5961,3617,5961,3637xe" filled="true" fillcolor="#000000" stroked="false">
                <v:path arrowok="t"/>
                <v:fill type="solid"/>
              </v:shape>
            </v:group>
            <v:group style="position:absolute;left:5961;top:3637;width:10;height:20" coordorigin="5961,3637" coordsize="10,20">
              <v:shape style="position:absolute;left:5961;top:3637;width:10;height:20" coordorigin="5961,3637" coordsize="10,20" path="m5961,3656l5970,3656,5970,3637,5961,3637,5961,3656xe" filled="true" fillcolor="#000000" stroked="false">
                <v:path arrowok="t"/>
                <v:fill type="solid"/>
              </v:shape>
            </v:group>
            <v:group style="position:absolute;left:5961;top:3656;width:10;height:20" coordorigin="5961,3656" coordsize="10,20">
              <v:shape style="position:absolute;left:5961;top:3656;width:10;height:20" coordorigin="5961,3656" coordsize="10,20" path="m5961,3675l5970,3675,5970,3656,5961,3656,5961,3675xe" filled="true" fillcolor="#000000" stroked="false">
                <v:path arrowok="t"/>
                <v:fill type="solid"/>
              </v:shape>
            </v:group>
            <v:group style="position:absolute;left:5961;top:3675;width:10;height:20" coordorigin="5961,3675" coordsize="10,20">
              <v:shape style="position:absolute;left:5961;top:3675;width:10;height:20" coordorigin="5961,3675" coordsize="10,20" path="m5961,3694l5970,3694,5970,3675,5961,3675,5961,3694xe" filled="true" fillcolor="#000000" stroked="false">
                <v:path arrowok="t"/>
                <v:fill type="solid"/>
              </v:shape>
            </v:group>
            <v:group style="position:absolute;left:5961;top:3694;width:10;height:20" coordorigin="5961,3694" coordsize="10,20">
              <v:shape style="position:absolute;left:5961;top:3694;width:10;height:20" coordorigin="5961,3694" coordsize="10,20" path="m5961,3713l5970,3713,5970,3694,5961,3694,5961,3713xe" filled="true" fillcolor="#000000" stroked="false">
                <v:path arrowok="t"/>
                <v:fill type="solid"/>
              </v:shape>
            </v:group>
            <v:group style="position:absolute;left:5961;top:3713;width:10;height:20" coordorigin="5961,3713" coordsize="10,20">
              <v:shape style="position:absolute;left:5961;top:3713;width:10;height:20" coordorigin="5961,3713" coordsize="10,20" path="m5961,3733l5970,3733,5970,3713,5961,3713,5961,3733xe" filled="true" fillcolor="#000000" stroked="false">
                <v:path arrowok="t"/>
                <v:fill type="solid"/>
              </v:shape>
            </v:group>
            <v:group style="position:absolute;left:5961;top:3733;width:10;height:20" coordorigin="5961,3733" coordsize="10,20">
              <v:shape style="position:absolute;left:5961;top:3733;width:10;height:20" coordorigin="5961,3733" coordsize="10,20" path="m5961,3752l5970,3752,5970,3733,5961,3733,5961,3752xe" filled="true" fillcolor="#000000" stroked="false">
                <v:path arrowok="t"/>
                <v:fill type="solid"/>
              </v:shape>
            </v:group>
            <v:group style="position:absolute;left:5961;top:3752;width:10;height:20" coordorigin="5961,3752" coordsize="10,20">
              <v:shape style="position:absolute;left:5961;top:3752;width:10;height:20" coordorigin="5961,3752" coordsize="10,20" path="m5961,3771l5970,3771,5970,3752,5961,3752,5961,3771xe" filled="true" fillcolor="#000000" stroked="false">
                <v:path arrowok="t"/>
                <v:fill type="solid"/>
              </v:shape>
            </v:group>
            <v:group style="position:absolute;left:5961;top:3771;width:10;height:20" coordorigin="5961,3771" coordsize="10,20">
              <v:shape style="position:absolute;left:5961;top:3771;width:10;height:20" coordorigin="5961,3771" coordsize="10,20" path="m5961,3790l5970,3790,5970,3771,5961,3771,5961,3790xe" filled="true" fillcolor="#000000" stroked="false">
                <v:path arrowok="t"/>
                <v:fill type="solid"/>
              </v:shape>
            </v:group>
            <v:group style="position:absolute;left:5961;top:3790;width:10;height:20" coordorigin="5961,3790" coordsize="10,20">
              <v:shape style="position:absolute;left:5961;top:3790;width:10;height:20" coordorigin="5961,3790" coordsize="10,20" path="m5961,3809l5970,3809,5970,3790,5961,3790,5961,3809xe" filled="true" fillcolor="#000000" stroked="false">
                <v:path arrowok="t"/>
                <v:fill type="solid"/>
              </v:shape>
            </v:group>
            <v:group style="position:absolute;left:5961;top:3809;width:10;height:20" coordorigin="5961,3809" coordsize="10,20">
              <v:shape style="position:absolute;left:5961;top:3809;width:10;height:20" coordorigin="5961,3809" coordsize="10,20" path="m5961,3829l5970,3829,5970,3809,5961,3809,5961,3829xe" filled="true" fillcolor="#000000" stroked="false">
                <v:path arrowok="t"/>
                <v:fill type="solid"/>
              </v:shape>
            </v:group>
            <v:group style="position:absolute;left:5961;top:3829;width:10;height:20" coordorigin="5961,3829" coordsize="10,20">
              <v:shape style="position:absolute;left:5961;top:3829;width:10;height:20" coordorigin="5961,3829" coordsize="10,20" path="m5961,3848l5970,3848,5970,3829,5961,3829,5961,3848xe" filled="true" fillcolor="#000000" stroked="false">
                <v:path arrowok="t"/>
                <v:fill type="solid"/>
              </v:shape>
            </v:group>
            <v:group style="position:absolute;left:5961;top:3848;width:10;height:20" coordorigin="5961,3848" coordsize="10,20">
              <v:shape style="position:absolute;left:5961;top:3848;width:10;height:20" coordorigin="5961,3848" coordsize="10,20" path="m5961,3867l5970,3867,5970,3848,5961,3848,5961,3867xe" filled="true" fillcolor="#000000" stroked="false">
                <v:path arrowok="t"/>
                <v:fill type="solid"/>
              </v:shape>
            </v:group>
            <v:group style="position:absolute;left:5961;top:3867;width:10;height:20" coordorigin="5961,3867" coordsize="10,20">
              <v:shape style="position:absolute;left:5961;top:3867;width:10;height:20" coordorigin="5961,3867" coordsize="10,20" path="m5961,3886l5970,3886,5970,3867,5961,3867,5961,3886xe" filled="true" fillcolor="#000000" stroked="false">
                <v:path arrowok="t"/>
                <v:fill type="solid"/>
              </v:shape>
            </v:group>
            <v:group style="position:absolute;left:5961;top:3886;width:10;height:20" coordorigin="5961,3886" coordsize="10,20">
              <v:shape style="position:absolute;left:5961;top:3886;width:10;height:20" coordorigin="5961,3886" coordsize="10,20" path="m5961,3905l5970,3905,5970,3886,5961,3886,5961,3905xe" filled="true" fillcolor="#000000" stroked="false">
                <v:path arrowok="t"/>
                <v:fill type="solid"/>
              </v:shape>
            </v:group>
            <v:group style="position:absolute;left:5961;top:3905;width:10;height:20" coordorigin="5961,3905" coordsize="10,20">
              <v:shape style="position:absolute;left:5961;top:3905;width:10;height:20" coordorigin="5961,3905" coordsize="10,20" path="m5961,3925l5970,3925,5970,3905,5961,3905,5961,3925xe" filled="true" fillcolor="#000000" stroked="false">
                <v:path arrowok="t"/>
                <v:fill type="solid"/>
              </v:shape>
            </v:group>
            <v:group style="position:absolute;left:5961;top:3925;width:10;height:20" coordorigin="5961,3925" coordsize="10,20">
              <v:shape style="position:absolute;left:5961;top:3925;width:10;height:20" coordorigin="5961,3925" coordsize="10,20" path="m5961,3944l5970,3944,5970,3925,5961,3925,5961,3944xe" filled="true" fillcolor="#000000" stroked="false">
                <v:path arrowok="t"/>
                <v:fill type="solid"/>
              </v:shape>
            </v:group>
            <v:group style="position:absolute;left:5961;top:3944;width:10;height:20" coordorigin="5961,3944" coordsize="10,20">
              <v:shape style="position:absolute;left:5961;top:3944;width:10;height:20" coordorigin="5961,3944" coordsize="10,20" path="m5961,3963l5970,3963,5970,3944,5961,3944,5961,3963xe" filled="true" fillcolor="#000000" stroked="false">
                <v:path arrowok="t"/>
                <v:fill type="solid"/>
              </v:shape>
            </v:group>
            <v:group style="position:absolute;left:5961;top:3963;width:10;height:20" coordorigin="5961,3963" coordsize="10,20">
              <v:shape style="position:absolute;left:5961;top:3963;width:10;height:20" coordorigin="5961,3963" coordsize="10,20" path="m5961,3982l5970,3982,5970,3963,5961,3963,5961,3982xe" filled="true" fillcolor="#000000" stroked="false">
                <v:path arrowok="t"/>
                <v:fill type="solid"/>
              </v:shape>
            </v:group>
            <v:group style="position:absolute;left:5961;top:3982;width:10;height:20" coordorigin="5961,3982" coordsize="10,20">
              <v:shape style="position:absolute;left:5961;top:3982;width:10;height:20" coordorigin="5961,3982" coordsize="10,20" path="m5961,4001l5970,4001,5970,3982,5961,3982,5961,4001xe" filled="true" fillcolor="#000000" stroked="false">
                <v:path arrowok="t"/>
                <v:fill type="solid"/>
              </v:shape>
            </v:group>
            <v:group style="position:absolute;left:5961;top:4001;width:10;height:20" coordorigin="5961,4001" coordsize="10,20">
              <v:shape style="position:absolute;left:5961;top:4001;width:10;height:20" coordorigin="5961,4001" coordsize="10,20" path="m5961,4021l5970,4021,5970,4001,5961,4001,5961,4021xe" filled="true" fillcolor="#000000" stroked="false">
                <v:path arrowok="t"/>
                <v:fill type="solid"/>
              </v:shape>
            </v:group>
            <v:group style="position:absolute;left:5961;top:4021;width:10;height:20" coordorigin="5961,4021" coordsize="10,20">
              <v:shape style="position:absolute;left:5961;top:4021;width:10;height:20" coordorigin="5961,4021" coordsize="10,20" path="m5961,4040l5970,4040,5970,4021,5961,4021,5961,4040xe" filled="true" fillcolor="#000000" stroked="false">
                <v:path arrowok="t"/>
                <v:fill type="solid"/>
              </v:shape>
            </v:group>
            <v:group style="position:absolute;left:5961;top:4040;width:10;height:20" coordorigin="5961,4040" coordsize="10,20">
              <v:shape style="position:absolute;left:5961;top:4040;width:10;height:20" coordorigin="5961,4040" coordsize="10,20" path="m5961,4059l5970,4059,5970,4040,5961,4040,5961,4059xe" filled="true" fillcolor="#000000" stroked="false">
                <v:path arrowok="t"/>
                <v:fill type="solid"/>
              </v:shape>
            </v:group>
            <v:group style="position:absolute;left:5961;top:4059;width:10;height:20" coordorigin="5961,4059" coordsize="10,20">
              <v:shape style="position:absolute;left:5961;top:4059;width:10;height:20" coordorigin="5961,4059" coordsize="10,20" path="m5961,4078l5970,4078,5970,4059,5961,4059,5961,4078xe" filled="true" fillcolor="#000000" stroked="false">
                <v:path arrowok="t"/>
                <v:fill type="solid"/>
              </v:shape>
            </v:group>
            <v:group style="position:absolute;left:5961;top:4078;width:10;height:20" coordorigin="5961,4078" coordsize="10,20">
              <v:shape style="position:absolute;left:5961;top:4078;width:10;height:20" coordorigin="5961,4078" coordsize="10,20" path="m5961,4097l5970,4097,5970,4078,5961,4078,5961,4097xe" filled="true" fillcolor="#000000" stroked="false">
                <v:path arrowok="t"/>
                <v:fill type="solid"/>
              </v:shape>
            </v:group>
            <v:group style="position:absolute;left:5961;top:4097;width:10;height:20" coordorigin="5961,4097" coordsize="10,20">
              <v:shape style="position:absolute;left:5961;top:4097;width:10;height:20" coordorigin="5961,4097" coordsize="10,20" path="m5961,4117l5970,4117,5970,4097,5961,4097,5961,4117xe" filled="true" fillcolor="#000000" stroked="false">
                <v:path arrowok="t"/>
                <v:fill type="solid"/>
              </v:shape>
            </v:group>
            <v:group style="position:absolute;left:5961;top:4117;width:10;height:20" coordorigin="5961,4117" coordsize="10,20">
              <v:shape style="position:absolute;left:5961;top:4117;width:10;height:20" coordorigin="5961,4117" coordsize="10,20" path="m5961,4136l5970,4136,5970,4117,5961,4117,5961,4136xe" filled="true" fillcolor="#000000" stroked="false">
                <v:path arrowok="t"/>
                <v:fill type="solid"/>
              </v:shape>
            </v:group>
            <v:group style="position:absolute;left:5961;top:4136;width:10;height:20" coordorigin="5961,4136" coordsize="10,20">
              <v:shape style="position:absolute;left:5961;top:4136;width:10;height:20" coordorigin="5961,4136" coordsize="10,20" path="m5961,4155l5970,4155,5970,4136,5961,4136,5961,4155xe" filled="true" fillcolor="#000000" stroked="false">
                <v:path arrowok="t"/>
                <v:fill type="solid"/>
              </v:shape>
            </v:group>
            <v:group style="position:absolute;left:5961;top:4155;width:10;height:20" coordorigin="5961,4155" coordsize="10,20">
              <v:shape style="position:absolute;left:5961;top:4155;width:10;height:20" coordorigin="5961,4155" coordsize="10,20" path="m5961,4174l5970,4174,5970,4155,5961,4155,5961,4174xe" filled="true" fillcolor="#000000" stroked="false">
                <v:path arrowok="t"/>
                <v:fill type="solid"/>
              </v:shape>
            </v:group>
            <v:group style="position:absolute;left:5961;top:4174;width:10;height:20" coordorigin="5961,4174" coordsize="10,20">
              <v:shape style="position:absolute;left:5961;top:4174;width:10;height:20" coordorigin="5961,4174" coordsize="10,20" path="m5961,4193l5970,4193,5970,4174,5961,4174,5961,4193xe" filled="true" fillcolor="#000000" stroked="false">
                <v:path arrowok="t"/>
                <v:fill type="solid"/>
              </v:shape>
            </v:group>
            <v:group style="position:absolute;left:5961;top:4193;width:10;height:20" coordorigin="5961,4193" coordsize="10,20">
              <v:shape style="position:absolute;left:5961;top:4193;width:10;height:20" coordorigin="5961,4193" coordsize="10,20" path="m5961,4213l5970,4213,5970,4193,5961,4193,5961,4213xe" filled="true" fillcolor="#000000" stroked="false">
                <v:path arrowok="t"/>
                <v:fill type="solid"/>
              </v:shape>
            </v:group>
            <v:group style="position:absolute;left:5961;top:4213;width:10;height:20" coordorigin="5961,4213" coordsize="10,20">
              <v:shape style="position:absolute;left:5961;top:4213;width:10;height:20" coordorigin="5961,4213" coordsize="10,20" path="m5961,4232l5970,4232,5970,4213,5961,4213,5961,4232xe" filled="true" fillcolor="#000000" stroked="false">
                <v:path arrowok="t"/>
                <v:fill type="solid"/>
              </v:shape>
            </v:group>
            <v:group style="position:absolute;left:5961;top:4232;width:10;height:20" coordorigin="5961,4232" coordsize="10,20">
              <v:shape style="position:absolute;left:5961;top:4232;width:10;height:20" coordorigin="5961,4232" coordsize="10,20" path="m5961,4251l5970,4251,5970,4232,5961,4232,5961,4251xe" filled="true" fillcolor="#000000" stroked="false">
                <v:path arrowok="t"/>
                <v:fill type="solid"/>
              </v:shape>
            </v:group>
            <v:group style="position:absolute;left:5961;top:4251;width:10;height:20" coordorigin="5961,4251" coordsize="10,20">
              <v:shape style="position:absolute;left:5961;top:4251;width:10;height:20" coordorigin="5961,4251" coordsize="10,20" path="m5961,4270l5970,4270,5970,4251,5961,4251,5961,4270xe" filled="true" fillcolor="#000000" stroked="false">
                <v:path arrowok="t"/>
                <v:fill type="solid"/>
              </v:shape>
            </v:group>
            <v:group style="position:absolute;left:5961;top:4270;width:10;height:20" coordorigin="5961,4270" coordsize="10,20">
              <v:shape style="position:absolute;left:5961;top:4270;width:10;height:20" coordorigin="5961,4270" coordsize="10,20" path="m5961,4289l5970,4289,5970,4270,5961,4270,5961,4289xe" filled="true" fillcolor="#000000" stroked="false">
                <v:path arrowok="t"/>
                <v:fill type="solid"/>
              </v:shape>
            </v:group>
            <v:group style="position:absolute;left:5961;top:4289;width:10;height:20" coordorigin="5961,4289" coordsize="10,20">
              <v:shape style="position:absolute;left:5961;top:4289;width:10;height:20" coordorigin="5961,4289" coordsize="10,20" path="m5961,4309l5970,4309,5970,4289,5961,4289,5961,4309xe" filled="true" fillcolor="#000000" stroked="false">
                <v:path arrowok="t"/>
                <v:fill type="solid"/>
              </v:shape>
            </v:group>
            <v:group style="position:absolute;left:5961;top:4309;width:10;height:20" coordorigin="5961,4309" coordsize="10,20">
              <v:shape style="position:absolute;left:5961;top:4309;width:10;height:20" coordorigin="5961,4309" coordsize="10,20" path="m5961,4328l5970,4328,5970,4309,5961,4309,5961,4328xe" filled="true" fillcolor="#000000" stroked="false">
                <v:path arrowok="t"/>
                <v:fill type="solid"/>
              </v:shape>
            </v:group>
            <v:group style="position:absolute;left:5961;top:4328;width:10;height:20" coordorigin="5961,4328" coordsize="10,20">
              <v:shape style="position:absolute;left:5961;top:4328;width:10;height:20" coordorigin="5961,4328" coordsize="10,20" path="m5961,4347l5970,4347,5970,4328,5961,4328,5961,4347xe" filled="true" fillcolor="#000000" stroked="false">
                <v:path arrowok="t"/>
                <v:fill type="solid"/>
              </v:shape>
            </v:group>
            <v:group style="position:absolute;left:5961;top:4347;width:10;height:20" coordorigin="5961,4347" coordsize="10,20">
              <v:shape style="position:absolute;left:5961;top:4347;width:10;height:20" coordorigin="5961,4347" coordsize="10,20" path="m5961,4366l5970,4366,5970,4347,5961,4347,5961,4366xe" filled="true" fillcolor="#000000" stroked="false">
                <v:path arrowok="t"/>
                <v:fill type="solid"/>
              </v:shape>
            </v:group>
            <v:group style="position:absolute;left:5961;top:4366;width:10;height:20" coordorigin="5961,4366" coordsize="10,20">
              <v:shape style="position:absolute;left:5961;top:4366;width:10;height:20" coordorigin="5961,4366" coordsize="10,20" path="m5961,4385l5970,4385,5970,4366,5961,4366,5961,4385xe" filled="true" fillcolor="#000000" stroked="false">
                <v:path arrowok="t"/>
                <v:fill type="solid"/>
              </v:shape>
            </v:group>
            <v:group style="position:absolute;left:5961;top:4385;width:10;height:20" coordorigin="5961,4385" coordsize="10,20">
              <v:shape style="position:absolute;left:5961;top:4385;width:10;height:20" coordorigin="5961,4385" coordsize="10,20" path="m5961,4405l5970,4405,5970,4385,5961,4385,5961,4405xe" filled="true" fillcolor="#000000" stroked="false">
                <v:path arrowok="t"/>
                <v:fill type="solid"/>
              </v:shape>
            </v:group>
            <v:group style="position:absolute;left:5961;top:4405;width:10;height:20" coordorigin="5961,4405" coordsize="10,20">
              <v:shape style="position:absolute;left:5961;top:4405;width:10;height:20" coordorigin="5961,4405" coordsize="10,20" path="m5961,4424l5970,4424,5970,4405,5961,4405,5961,4424xe" filled="true" fillcolor="#000000" stroked="false">
                <v:path arrowok="t"/>
                <v:fill type="solid"/>
              </v:shape>
            </v:group>
            <v:group style="position:absolute;left:5961;top:4424;width:10;height:20" coordorigin="5961,4424" coordsize="10,20">
              <v:shape style="position:absolute;left:5961;top:4424;width:10;height:20" coordorigin="5961,4424" coordsize="10,20" path="m5961,4443l5970,4443,5970,4424,5961,4424,5961,4443xe" filled="true" fillcolor="#000000" stroked="false">
                <v:path arrowok="t"/>
                <v:fill type="solid"/>
              </v:shape>
            </v:group>
            <v:group style="position:absolute;left:5961;top:4443;width:10;height:20" coordorigin="5961,4443" coordsize="10,20">
              <v:shape style="position:absolute;left:5961;top:4443;width:10;height:20" coordorigin="5961,4443" coordsize="10,20" path="m5961,4462l5970,4462,5970,4443,5961,4443,5961,4462xe" filled="true" fillcolor="#000000" stroked="false">
                <v:path arrowok="t"/>
                <v:fill type="solid"/>
              </v:shape>
            </v:group>
            <v:group style="position:absolute;left:5961;top:4467;width:10;height:2" coordorigin="5961,4467" coordsize="10,2">
              <v:shape style="position:absolute;left:5961;top:4467;width:10;height:2" coordorigin="5961,4467" coordsize="10,0" path="m5961,4467l5970,4467e" filled="false" stroked="true" strokeweight=".47998pt" strokecolor="#000000">
                <v:path arrowok="t"/>
              </v:shape>
            </v:group>
            <v:group style="position:absolute;left:6681;top:3272;width:10;height:20" coordorigin="6681,3272" coordsize="10,20">
              <v:shape style="position:absolute;left:6681;top:3272;width:10;height:20" coordorigin="6681,3272" coordsize="10,20" path="m6681,3291l6690,3291,6690,3272,6681,3272,6681,3291xe" filled="true" fillcolor="#000000" stroked="false">
                <v:path arrowok="t"/>
                <v:fill type="solid"/>
              </v:shape>
            </v:group>
            <v:group style="position:absolute;left:6681;top:3291;width:10;height:20" coordorigin="6681,3291" coordsize="10,20">
              <v:shape style="position:absolute;left:6681;top:3291;width:10;height:20" coordorigin="6681,3291" coordsize="10,20" path="m6681,3310l6690,3310,6690,3291,6681,3291,6681,3310xe" filled="true" fillcolor="#000000" stroked="false">
                <v:path arrowok="t"/>
                <v:fill type="solid"/>
              </v:shape>
            </v:group>
            <v:group style="position:absolute;left:6681;top:3310;width:10;height:20" coordorigin="6681,3310" coordsize="10,20">
              <v:shape style="position:absolute;left:6681;top:3310;width:10;height:20" coordorigin="6681,3310" coordsize="10,20" path="m6681,3329l6690,3329,6690,3310,6681,3310,6681,3329xe" filled="true" fillcolor="#000000" stroked="false">
                <v:path arrowok="t"/>
                <v:fill type="solid"/>
              </v:shape>
            </v:group>
            <v:group style="position:absolute;left:6681;top:3329;width:10;height:20" coordorigin="6681,3329" coordsize="10,20">
              <v:shape style="position:absolute;left:6681;top:3329;width:10;height:20" coordorigin="6681,3329" coordsize="10,20" path="m6681,3349l6690,3349,6690,3329,6681,3329,6681,3349xe" filled="true" fillcolor="#000000" stroked="false">
                <v:path arrowok="t"/>
                <v:fill type="solid"/>
              </v:shape>
            </v:group>
            <v:group style="position:absolute;left:6681;top:3349;width:10;height:20" coordorigin="6681,3349" coordsize="10,20">
              <v:shape style="position:absolute;left:6681;top:3349;width:10;height:20" coordorigin="6681,3349" coordsize="10,20" path="m6681,3368l6690,3368,6690,3349,6681,3349,6681,3368xe" filled="true" fillcolor="#000000" stroked="false">
                <v:path arrowok="t"/>
                <v:fill type="solid"/>
              </v:shape>
            </v:group>
            <v:group style="position:absolute;left:6681;top:3368;width:10;height:20" coordorigin="6681,3368" coordsize="10,20">
              <v:shape style="position:absolute;left:6681;top:3368;width:10;height:20" coordorigin="6681,3368" coordsize="10,20" path="m6681,3387l6690,3387,6690,3368,6681,3368,6681,3387xe" filled="true" fillcolor="#000000" stroked="false">
                <v:path arrowok="t"/>
                <v:fill type="solid"/>
              </v:shape>
            </v:group>
            <v:group style="position:absolute;left:6681;top:3387;width:10;height:20" coordorigin="6681,3387" coordsize="10,20">
              <v:shape style="position:absolute;left:6681;top:3387;width:10;height:20" coordorigin="6681,3387" coordsize="10,20" path="m6681,3406l6690,3406,6690,3387,6681,3387,6681,3406xe" filled="true" fillcolor="#000000" stroked="false">
                <v:path arrowok="t"/>
                <v:fill type="solid"/>
              </v:shape>
            </v:group>
            <v:group style="position:absolute;left:6681;top:3406;width:10;height:20" coordorigin="6681,3406" coordsize="10,20">
              <v:shape style="position:absolute;left:6681;top:3406;width:10;height:20" coordorigin="6681,3406" coordsize="10,20" path="m6681,3425l6690,3425,6690,3406,6681,3406,6681,3425xe" filled="true" fillcolor="#000000" stroked="false">
                <v:path arrowok="t"/>
                <v:fill type="solid"/>
              </v:shape>
            </v:group>
            <v:group style="position:absolute;left:6681;top:3425;width:10;height:20" coordorigin="6681,3425" coordsize="10,20">
              <v:shape style="position:absolute;left:6681;top:3425;width:10;height:20" coordorigin="6681,3425" coordsize="10,20" path="m6681,3445l6690,3445,6690,3425,6681,3425,6681,3445xe" filled="true" fillcolor="#000000" stroked="false">
                <v:path arrowok="t"/>
                <v:fill type="solid"/>
              </v:shape>
            </v:group>
            <v:group style="position:absolute;left:6681;top:3445;width:10;height:20" coordorigin="6681,3445" coordsize="10,20">
              <v:shape style="position:absolute;left:6681;top:3445;width:10;height:20" coordorigin="6681,3445" coordsize="10,20" path="m6681,3464l6690,3464,6690,3445,6681,3445,6681,3464xe" filled="true" fillcolor="#000000" stroked="false">
                <v:path arrowok="t"/>
                <v:fill type="solid"/>
              </v:shape>
            </v:group>
            <v:group style="position:absolute;left:6681;top:3464;width:10;height:20" coordorigin="6681,3464" coordsize="10,20">
              <v:shape style="position:absolute;left:6681;top:3464;width:10;height:20" coordorigin="6681,3464" coordsize="10,20" path="m6681,3483l6690,3483,6690,3464,6681,3464,6681,3483xe" filled="true" fillcolor="#000000" stroked="false">
                <v:path arrowok="t"/>
                <v:fill type="solid"/>
              </v:shape>
            </v:group>
            <v:group style="position:absolute;left:6681;top:3483;width:10;height:20" coordorigin="6681,3483" coordsize="10,20">
              <v:shape style="position:absolute;left:6681;top:3483;width:10;height:20" coordorigin="6681,3483" coordsize="10,20" path="m6681,3502l6690,3502,6690,3483,6681,3483,6681,3502xe" filled="true" fillcolor="#000000" stroked="false">
                <v:path arrowok="t"/>
                <v:fill type="solid"/>
              </v:shape>
            </v:group>
            <v:group style="position:absolute;left:6681;top:3502;width:10;height:20" coordorigin="6681,3502" coordsize="10,20">
              <v:shape style="position:absolute;left:6681;top:3502;width:10;height:20" coordorigin="6681,3502" coordsize="10,20" path="m6681,3521l6690,3521,6690,3502,6681,3502,6681,3521xe" filled="true" fillcolor="#000000" stroked="false">
                <v:path arrowok="t"/>
                <v:fill type="solid"/>
              </v:shape>
            </v:group>
            <v:group style="position:absolute;left:6681;top:3521;width:10;height:20" coordorigin="6681,3521" coordsize="10,20">
              <v:shape style="position:absolute;left:6681;top:3521;width:10;height:20" coordorigin="6681,3521" coordsize="10,20" path="m6681,3541l6690,3541,6690,3521,6681,3521,6681,3541xe" filled="true" fillcolor="#000000" stroked="false">
                <v:path arrowok="t"/>
                <v:fill type="solid"/>
              </v:shape>
            </v:group>
            <v:group style="position:absolute;left:6681;top:3541;width:10;height:20" coordorigin="6681,3541" coordsize="10,20">
              <v:shape style="position:absolute;left:6681;top:3541;width:10;height:20" coordorigin="6681,3541" coordsize="10,20" path="m6681,3560l6690,3560,6690,3541,6681,3541,6681,3560xe" filled="true" fillcolor="#000000" stroked="false">
                <v:path arrowok="t"/>
                <v:fill type="solid"/>
              </v:shape>
            </v:group>
            <v:group style="position:absolute;left:6681;top:3560;width:10;height:20" coordorigin="6681,3560" coordsize="10,20">
              <v:shape style="position:absolute;left:6681;top:3560;width:10;height:20" coordorigin="6681,3560" coordsize="10,20" path="m6681,3579l6690,3579,6690,3560,6681,3560,6681,3579xe" filled="true" fillcolor="#000000" stroked="false">
                <v:path arrowok="t"/>
                <v:fill type="solid"/>
              </v:shape>
            </v:group>
            <v:group style="position:absolute;left:6681;top:3579;width:10;height:20" coordorigin="6681,3579" coordsize="10,20">
              <v:shape style="position:absolute;left:6681;top:3579;width:10;height:20" coordorigin="6681,3579" coordsize="10,20" path="m6681,3598l6690,3598,6690,3579,6681,3579,6681,3598xe" filled="true" fillcolor="#000000" stroked="false">
                <v:path arrowok="t"/>
                <v:fill type="solid"/>
              </v:shape>
            </v:group>
            <v:group style="position:absolute;left:6681;top:3598;width:10;height:20" coordorigin="6681,3598" coordsize="10,20">
              <v:shape style="position:absolute;left:6681;top:3598;width:10;height:20" coordorigin="6681,3598" coordsize="10,20" path="m6681,3617l6690,3617,6690,3598,6681,3598,6681,3617xe" filled="true" fillcolor="#000000" stroked="false">
                <v:path arrowok="t"/>
                <v:fill type="solid"/>
              </v:shape>
            </v:group>
            <v:group style="position:absolute;left:6681;top:3617;width:10;height:20" coordorigin="6681,3617" coordsize="10,20">
              <v:shape style="position:absolute;left:6681;top:3617;width:10;height:20" coordorigin="6681,3617" coordsize="10,20" path="m6681,3637l6690,3637,6690,3617,6681,3617,6681,3637xe" filled="true" fillcolor="#000000" stroked="false">
                <v:path arrowok="t"/>
                <v:fill type="solid"/>
              </v:shape>
            </v:group>
            <v:group style="position:absolute;left:6681;top:3637;width:10;height:20" coordorigin="6681,3637" coordsize="10,20">
              <v:shape style="position:absolute;left:6681;top:3637;width:10;height:20" coordorigin="6681,3637" coordsize="10,20" path="m6681,3656l6690,3656,6690,3637,6681,3637,6681,3656xe" filled="true" fillcolor="#000000" stroked="false">
                <v:path arrowok="t"/>
                <v:fill type="solid"/>
              </v:shape>
            </v:group>
            <v:group style="position:absolute;left:6681;top:3656;width:10;height:20" coordorigin="6681,3656" coordsize="10,20">
              <v:shape style="position:absolute;left:6681;top:3656;width:10;height:20" coordorigin="6681,3656" coordsize="10,20" path="m6681,3675l6690,3675,6690,3656,6681,3656,6681,3675xe" filled="true" fillcolor="#000000" stroked="false">
                <v:path arrowok="t"/>
                <v:fill type="solid"/>
              </v:shape>
            </v:group>
            <v:group style="position:absolute;left:6681;top:3675;width:10;height:20" coordorigin="6681,3675" coordsize="10,20">
              <v:shape style="position:absolute;left:6681;top:3675;width:10;height:20" coordorigin="6681,3675" coordsize="10,20" path="m6681,3694l6690,3694,6690,3675,6681,3675,6681,3694xe" filled="true" fillcolor="#000000" stroked="false">
                <v:path arrowok="t"/>
                <v:fill type="solid"/>
              </v:shape>
            </v:group>
            <v:group style="position:absolute;left:6681;top:3694;width:10;height:20" coordorigin="6681,3694" coordsize="10,20">
              <v:shape style="position:absolute;left:6681;top:3694;width:10;height:20" coordorigin="6681,3694" coordsize="10,20" path="m6681,3713l6690,3713,6690,3694,6681,3694,6681,3713xe" filled="true" fillcolor="#000000" stroked="false">
                <v:path arrowok="t"/>
                <v:fill type="solid"/>
              </v:shape>
            </v:group>
            <v:group style="position:absolute;left:6681;top:3713;width:10;height:20" coordorigin="6681,3713" coordsize="10,20">
              <v:shape style="position:absolute;left:6681;top:3713;width:10;height:20" coordorigin="6681,3713" coordsize="10,20" path="m6681,3733l6690,3733,6690,3713,6681,3713,6681,3733xe" filled="true" fillcolor="#000000" stroked="false">
                <v:path arrowok="t"/>
                <v:fill type="solid"/>
              </v:shape>
            </v:group>
            <v:group style="position:absolute;left:6681;top:3733;width:10;height:20" coordorigin="6681,3733" coordsize="10,20">
              <v:shape style="position:absolute;left:6681;top:3733;width:10;height:20" coordorigin="6681,3733" coordsize="10,20" path="m6681,3752l6690,3752,6690,3733,6681,3733,6681,3752xe" filled="true" fillcolor="#000000" stroked="false">
                <v:path arrowok="t"/>
                <v:fill type="solid"/>
              </v:shape>
            </v:group>
            <v:group style="position:absolute;left:6681;top:3752;width:10;height:20" coordorigin="6681,3752" coordsize="10,20">
              <v:shape style="position:absolute;left:6681;top:3752;width:10;height:20" coordorigin="6681,3752" coordsize="10,20" path="m6681,3771l6690,3771,6690,3752,6681,3752,6681,3771xe" filled="true" fillcolor="#000000" stroked="false">
                <v:path arrowok="t"/>
                <v:fill type="solid"/>
              </v:shape>
            </v:group>
            <v:group style="position:absolute;left:6681;top:3771;width:10;height:20" coordorigin="6681,3771" coordsize="10,20">
              <v:shape style="position:absolute;left:6681;top:3771;width:10;height:20" coordorigin="6681,3771" coordsize="10,20" path="m6681,3790l6690,3790,6690,3771,6681,3771,6681,3790xe" filled="true" fillcolor="#000000" stroked="false">
                <v:path arrowok="t"/>
                <v:fill type="solid"/>
              </v:shape>
            </v:group>
            <v:group style="position:absolute;left:6681;top:3790;width:10;height:20" coordorigin="6681,3790" coordsize="10,20">
              <v:shape style="position:absolute;left:6681;top:3790;width:10;height:20" coordorigin="6681,3790" coordsize="10,20" path="m6681,3809l6690,3809,6690,3790,6681,3790,6681,3809xe" filled="true" fillcolor="#000000" stroked="false">
                <v:path arrowok="t"/>
                <v:fill type="solid"/>
              </v:shape>
            </v:group>
            <v:group style="position:absolute;left:6681;top:3809;width:10;height:20" coordorigin="6681,3809" coordsize="10,20">
              <v:shape style="position:absolute;left:6681;top:3809;width:10;height:20" coordorigin="6681,3809" coordsize="10,20" path="m6681,3829l6690,3829,6690,3809,6681,3809,6681,3829xe" filled="true" fillcolor="#000000" stroked="false">
                <v:path arrowok="t"/>
                <v:fill type="solid"/>
              </v:shape>
            </v:group>
            <v:group style="position:absolute;left:6681;top:3829;width:10;height:20" coordorigin="6681,3829" coordsize="10,20">
              <v:shape style="position:absolute;left:6681;top:3829;width:10;height:20" coordorigin="6681,3829" coordsize="10,20" path="m6681,3848l6690,3848,6690,3829,6681,3829,6681,3848xe" filled="true" fillcolor="#000000" stroked="false">
                <v:path arrowok="t"/>
                <v:fill type="solid"/>
              </v:shape>
            </v:group>
            <v:group style="position:absolute;left:6681;top:3848;width:10;height:20" coordorigin="6681,3848" coordsize="10,20">
              <v:shape style="position:absolute;left:6681;top:3848;width:10;height:20" coordorigin="6681,3848" coordsize="10,20" path="m6681,3867l6690,3867,6690,3848,6681,3848,6681,3867xe" filled="true" fillcolor="#000000" stroked="false">
                <v:path arrowok="t"/>
                <v:fill type="solid"/>
              </v:shape>
            </v:group>
            <v:group style="position:absolute;left:6681;top:3867;width:10;height:20" coordorigin="6681,3867" coordsize="10,20">
              <v:shape style="position:absolute;left:6681;top:3867;width:10;height:20" coordorigin="6681,3867" coordsize="10,20" path="m6681,3886l6690,3886,6690,3867,6681,3867,6681,3886xe" filled="true" fillcolor="#000000" stroked="false">
                <v:path arrowok="t"/>
                <v:fill type="solid"/>
              </v:shape>
            </v:group>
            <v:group style="position:absolute;left:6681;top:3886;width:10;height:20" coordorigin="6681,3886" coordsize="10,20">
              <v:shape style="position:absolute;left:6681;top:3886;width:10;height:20" coordorigin="6681,3886" coordsize="10,20" path="m6681,3905l6690,3905,6690,3886,6681,3886,6681,3905xe" filled="true" fillcolor="#000000" stroked="false">
                <v:path arrowok="t"/>
                <v:fill type="solid"/>
              </v:shape>
            </v:group>
            <v:group style="position:absolute;left:6681;top:3905;width:10;height:20" coordorigin="6681,3905" coordsize="10,20">
              <v:shape style="position:absolute;left:6681;top:3905;width:10;height:20" coordorigin="6681,3905" coordsize="10,20" path="m6681,3925l6690,3925,6690,3905,6681,3905,6681,3925xe" filled="true" fillcolor="#000000" stroked="false">
                <v:path arrowok="t"/>
                <v:fill type="solid"/>
              </v:shape>
            </v:group>
            <v:group style="position:absolute;left:6681;top:3925;width:10;height:20" coordorigin="6681,3925" coordsize="10,20">
              <v:shape style="position:absolute;left:6681;top:3925;width:10;height:20" coordorigin="6681,3925" coordsize="10,20" path="m6681,3944l6690,3944,6690,3925,6681,3925,6681,3944xe" filled="true" fillcolor="#000000" stroked="false">
                <v:path arrowok="t"/>
                <v:fill type="solid"/>
              </v:shape>
            </v:group>
            <v:group style="position:absolute;left:6681;top:3944;width:10;height:20" coordorigin="6681,3944" coordsize="10,20">
              <v:shape style="position:absolute;left:6681;top:3944;width:10;height:20" coordorigin="6681,3944" coordsize="10,20" path="m6681,3963l6690,3963,6690,3944,6681,3944,6681,3963xe" filled="true" fillcolor="#000000" stroked="false">
                <v:path arrowok="t"/>
                <v:fill type="solid"/>
              </v:shape>
            </v:group>
            <v:group style="position:absolute;left:6681;top:3963;width:10;height:20" coordorigin="6681,3963" coordsize="10,20">
              <v:shape style="position:absolute;left:6681;top:3963;width:10;height:20" coordorigin="6681,3963" coordsize="10,20" path="m6681,3982l6690,3982,6690,3963,6681,3963,6681,3982xe" filled="true" fillcolor="#000000" stroked="false">
                <v:path arrowok="t"/>
                <v:fill type="solid"/>
              </v:shape>
            </v:group>
            <v:group style="position:absolute;left:6681;top:3982;width:10;height:20" coordorigin="6681,3982" coordsize="10,20">
              <v:shape style="position:absolute;left:6681;top:3982;width:10;height:20" coordorigin="6681,3982" coordsize="10,20" path="m6681,4001l6690,4001,6690,3982,6681,3982,6681,4001xe" filled="true" fillcolor="#000000" stroked="false">
                <v:path arrowok="t"/>
                <v:fill type="solid"/>
              </v:shape>
            </v:group>
            <v:group style="position:absolute;left:6681;top:4001;width:10;height:20" coordorigin="6681,4001" coordsize="10,20">
              <v:shape style="position:absolute;left:6681;top:4001;width:10;height:20" coordorigin="6681,4001" coordsize="10,20" path="m6681,4021l6690,4021,6690,4001,6681,4001,6681,4021xe" filled="true" fillcolor="#000000" stroked="false">
                <v:path arrowok="t"/>
                <v:fill type="solid"/>
              </v:shape>
            </v:group>
            <v:group style="position:absolute;left:6681;top:4021;width:10;height:20" coordorigin="6681,4021" coordsize="10,20">
              <v:shape style="position:absolute;left:6681;top:4021;width:10;height:20" coordorigin="6681,4021" coordsize="10,20" path="m6681,4040l6690,4040,6690,4021,6681,4021,6681,4040xe" filled="true" fillcolor="#000000" stroked="false">
                <v:path arrowok="t"/>
                <v:fill type="solid"/>
              </v:shape>
            </v:group>
            <v:group style="position:absolute;left:6681;top:4040;width:10;height:20" coordorigin="6681,4040" coordsize="10,20">
              <v:shape style="position:absolute;left:6681;top:4040;width:10;height:20" coordorigin="6681,4040" coordsize="10,20" path="m6681,4059l6690,4059,6690,4040,6681,4040,6681,4059xe" filled="true" fillcolor="#000000" stroked="false">
                <v:path arrowok="t"/>
                <v:fill type="solid"/>
              </v:shape>
            </v:group>
            <v:group style="position:absolute;left:6681;top:4059;width:10;height:20" coordorigin="6681,4059" coordsize="10,20">
              <v:shape style="position:absolute;left:6681;top:4059;width:10;height:20" coordorigin="6681,4059" coordsize="10,20" path="m6681,4078l6690,4078,6690,4059,6681,4059,6681,4078xe" filled="true" fillcolor="#000000" stroked="false">
                <v:path arrowok="t"/>
                <v:fill type="solid"/>
              </v:shape>
            </v:group>
            <v:group style="position:absolute;left:6681;top:4078;width:10;height:20" coordorigin="6681,4078" coordsize="10,20">
              <v:shape style="position:absolute;left:6681;top:4078;width:10;height:20" coordorigin="6681,4078" coordsize="10,20" path="m6681,4097l6690,4097,6690,4078,6681,4078,6681,4097xe" filled="true" fillcolor="#000000" stroked="false">
                <v:path arrowok="t"/>
                <v:fill type="solid"/>
              </v:shape>
            </v:group>
            <v:group style="position:absolute;left:6681;top:4097;width:10;height:20" coordorigin="6681,4097" coordsize="10,20">
              <v:shape style="position:absolute;left:6681;top:4097;width:10;height:20" coordorigin="6681,4097" coordsize="10,20" path="m6681,4117l6690,4117,6690,4097,6681,4097,6681,4117xe" filled="true" fillcolor="#000000" stroked="false">
                <v:path arrowok="t"/>
                <v:fill type="solid"/>
              </v:shape>
            </v:group>
            <v:group style="position:absolute;left:6681;top:4117;width:10;height:20" coordorigin="6681,4117" coordsize="10,20">
              <v:shape style="position:absolute;left:6681;top:4117;width:10;height:20" coordorigin="6681,4117" coordsize="10,20" path="m6681,4136l6690,4136,6690,4117,6681,4117,6681,4136xe" filled="true" fillcolor="#000000" stroked="false">
                <v:path arrowok="t"/>
                <v:fill type="solid"/>
              </v:shape>
            </v:group>
            <v:group style="position:absolute;left:6681;top:4136;width:10;height:20" coordorigin="6681,4136" coordsize="10,20">
              <v:shape style="position:absolute;left:6681;top:4136;width:10;height:20" coordorigin="6681,4136" coordsize="10,20" path="m6681,4155l6690,4155,6690,4136,6681,4136,6681,4155xe" filled="true" fillcolor="#000000" stroked="false">
                <v:path arrowok="t"/>
                <v:fill type="solid"/>
              </v:shape>
            </v:group>
            <v:group style="position:absolute;left:6681;top:4155;width:10;height:20" coordorigin="6681,4155" coordsize="10,20">
              <v:shape style="position:absolute;left:6681;top:4155;width:10;height:20" coordorigin="6681,4155" coordsize="10,20" path="m6681,4174l6690,4174,6690,4155,6681,4155,6681,4174xe" filled="true" fillcolor="#000000" stroked="false">
                <v:path arrowok="t"/>
                <v:fill type="solid"/>
              </v:shape>
            </v:group>
            <v:group style="position:absolute;left:6681;top:4174;width:10;height:20" coordorigin="6681,4174" coordsize="10,20">
              <v:shape style="position:absolute;left:6681;top:4174;width:10;height:20" coordorigin="6681,4174" coordsize="10,20" path="m6681,4193l6690,4193,6690,4174,6681,4174,6681,4193xe" filled="true" fillcolor="#000000" stroked="false">
                <v:path arrowok="t"/>
                <v:fill type="solid"/>
              </v:shape>
            </v:group>
            <v:group style="position:absolute;left:6681;top:4193;width:10;height:20" coordorigin="6681,4193" coordsize="10,20">
              <v:shape style="position:absolute;left:6681;top:4193;width:10;height:20" coordorigin="6681,4193" coordsize="10,20" path="m6681,4213l6690,4213,6690,4193,6681,4193,6681,4213xe" filled="true" fillcolor="#000000" stroked="false">
                <v:path arrowok="t"/>
                <v:fill type="solid"/>
              </v:shape>
            </v:group>
            <v:group style="position:absolute;left:6681;top:4213;width:10;height:20" coordorigin="6681,4213" coordsize="10,20">
              <v:shape style="position:absolute;left:6681;top:4213;width:10;height:20" coordorigin="6681,4213" coordsize="10,20" path="m6681,4232l6690,4232,6690,4213,6681,4213,6681,4232xe" filled="true" fillcolor="#000000" stroked="false">
                <v:path arrowok="t"/>
                <v:fill type="solid"/>
              </v:shape>
            </v:group>
            <v:group style="position:absolute;left:6681;top:4232;width:10;height:20" coordorigin="6681,4232" coordsize="10,20">
              <v:shape style="position:absolute;left:6681;top:4232;width:10;height:20" coordorigin="6681,4232" coordsize="10,20" path="m6681,4251l6690,4251,6690,4232,6681,4232,6681,4251xe" filled="true" fillcolor="#000000" stroked="false">
                <v:path arrowok="t"/>
                <v:fill type="solid"/>
              </v:shape>
            </v:group>
            <v:group style="position:absolute;left:6681;top:4251;width:10;height:20" coordorigin="6681,4251" coordsize="10,20">
              <v:shape style="position:absolute;left:6681;top:4251;width:10;height:20" coordorigin="6681,4251" coordsize="10,20" path="m6681,4270l6690,4270,6690,4251,6681,4251,6681,4270xe" filled="true" fillcolor="#000000" stroked="false">
                <v:path arrowok="t"/>
                <v:fill type="solid"/>
              </v:shape>
            </v:group>
            <v:group style="position:absolute;left:6681;top:4270;width:10;height:20" coordorigin="6681,4270" coordsize="10,20">
              <v:shape style="position:absolute;left:6681;top:4270;width:10;height:20" coordorigin="6681,4270" coordsize="10,20" path="m6681,4289l6690,4289,6690,4270,6681,4270,6681,4289xe" filled="true" fillcolor="#000000" stroked="false">
                <v:path arrowok="t"/>
                <v:fill type="solid"/>
              </v:shape>
            </v:group>
            <v:group style="position:absolute;left:6681;top:4289;width:10;height:20" coordorigin="6681,4289" coordsize="10,20">
              <v:shape style="position:absolute;left:6681;top:4289;width:10;height:20" coordorigin="6681,4289" coordsize="10,20" path="m6681,4309l6690,4309,6690,4289,6681,4289,6681,4309xe" filled="true" fillcolor="#000000" stroked="false">
                <v:path arrowok="t"/>
                <v:fill type="solid"/>
              </v:shape>
            </v:group>
            <v:group style="position:absolute;left:6681;top:4309;width:10;height:20" coordorigin="6681,4309" coordsize="10,20">
              <v:shape style="position:absolute;left:6681;top:4309;width:10;height:20" coordorigin="6681,4309" coordsize="10,20" path="m6681,4328l6690,4328,6690,4309,6681,4309,6681,4328xe" filled="true" fillcolor="#000000" stroked="false">
                <v:path arrowok="t"/>
                <v:fill type="solid"/>
              </v:shape>
            </v:group>
            <v:group style="position:absolute;left:6681;top:4328;width:10;height:20" coordorigin="6681,4328" coordsize="10,20">
              <v:shape style="position:absolute;left:6681;top:4328;width:10;height:20" coordorigin="6681,4328" coordsize="10,20" path="m6681,4347l6690,4347,6690,4328,6681,4328,6681,4347xe" filled="true" fillcolor="#000000" stroked="false">
                <v:path arrowok="t"/>
                <v:fill type="solid"/>
              </v:shape>
            </v:group>
            <v:group style="position:absolute;left:6681;top:4347;width:10;height:20" coordorigin="6681,4347" coordsize="10,20">
              <v:shape style="position:absolute;left:6681;top:4347;width:10;height:20" coordorigin="6681,4347" coordsize="10,20" path="m6681,4366l6690,4366,6690,4347,6681,4347,6681,4366xe" filled="true" fillcolor="#000000" stroked="false">
                <v:path arrowok="t"/>
                <v:fill type="solid"/>
              </v:shape>
            </v:group>
            <v:group style="position:absolute;left:6681;top:4366;width:10;height:20" coordorigin="6681,4366" coordsize="10,20">
              <v:shape style="position:absolute;left:6681;top:4366;width:10;height:20" coordorigin="6681,4366" coordsize="10,20" path="m6681,4385l6690,4385,6690,4366,6681,4366,6681,4385xe" filled="true" fillcolor="#000000" stroked="false">
                <v:path arrowok="t"/>
                <v:fill type="solid"/>
              </v:shape>
            </v:group>
            <v:group style="position:absolute;left:6681;top:4385;width:10;height:20" coordorigin="6681,4385" coordsize="10,20">
              <v:shape style="position:absolute;left:6681;top:4385;width:10;height:20" coordorigin="6681,4385" coordsize="10,20" path="m6681,4405l6690,4405,6690,4385,6681,4385,6681,4405xe" filled="true" fillcolor="#000000" stroked="false">
                <v:path arrowok="t"/>
                <v:fill type="solid"/>
              </v:shape>
            </v:group>
            <v:group style="position:absolute;left:6681;top:4405;width:10;height:20" coordorigin="6681,4405" coordsize="10,20">
              <v:shape style="position:absolute;left:6681;top:4405;width:10;height:20" coordorigin="6681,4405" coordsize="10,20" path="m6681,4424l6690,4424,6690,4405,6681,4405,6681,4424xe" filled="true" fillcolor="#000000" stroked="false">
                <v:path arrowok="t"/>
                <v:fill type="solid"/>
              </v:shape>
            </v:group>
            <v:group style="position:absolute;left:6681;top:4424;width:10;height:20" coordorigin="6681,4424" coordsize="10,20">
              <v:shape style="position:absolute;left:6681;top:4424;width:10;height:20" coordorigin="6681,4424" coordsize="10,20" path="m6681,4443l6690,4443,6690,4424,6681,4424,6681,4443xe" filled="true" fillcolor="#000000" stroked="false">
                <v:path arrowok="t"/>
                <v:fill type="solid"/>
              </v:shape>
            </v:group>
            <v:group style="position:absolute;left:6681;top:4443;width:10;height:20" coordorigin="6681,4443" coordsize="10,20">
              <v:shape style="position:absolute;left:6681;top:4443;width:10;height:20" coordorigin="6681,4443" coordsize="10,20" path="m6681,4462l6690,4462,6690,4443,6681,4443,6681,4462xe" filled="true" fillcolor="#000000" stroked="false">
                <v:path arrowok="t"/>
                <v:fill type="solid"/>
              </v:shape>
            </v:group>
            <v:group style="position:absolute;left:6681;top:4467;width:10;height:2" coordorigin="6681,4467" coordsize="10,2">
              <v:shape style="position:absolute;left:6681;top:4467;width:10;height:2" coordorigin="6681,4467" coordsize="10,0" path="m6681,4467l6690,4467e" filled="false" stroked="true" strokeweight=".47998pt" strokecolor="#000000">
                <v:path arrowok="t"/>
              </v:shape>
            </v:group>
            <v:group style="position:absolute;left:7662;top:3272;width:10;height:20" coordorigin="7662,3272" coordsize="10,20">
              <v:shape style="position:absolute;left:7662;top:3272;width:10;height:20" coordorigin="7662,3272" coordsize="10,20" path="m7662,3291l7672,3291,7672,3272,7662,3272,7662,3291xe" filled="true" fillcolor="#000000" stroked="false">
                <v:path arrowok="t"/>
                <v:fill type="solid"/>
              </v:shape>
            </v:group>
            <v:group style="position:absolute;left:7662;top:3291;width:10;height:20" coordorigin="7662,3291" coordsize="10,20">
              <v:shape style="position:absolute;left:7662;top:3291;width:10;height:20" coordorigin="7662,3291" coordsize="10,20" path="m7662,3310l7672,3310,7672,3291,7662,3291,7662,3310xe" filled="true" fillcolor="#000000" stroked="false">
                <v:path arrowok="t"/>
                <v:fill type="solid"/>
              </v:shape>
            </v:group>
            <v:group style="position:absolute;left:7662;top:3310;width:10;height:20" coordorigin="7662,3310" coordsize="10,20">
              <v:shape style="position:absolute;left:7662;top:3310;width:10;height:20" coordorigin="7662,3310" coordsize="10,20" path="m7662,3329l7672,3329,7672,3310,7662,3310,7662,3329xe" filled="true" fillcolor="#000000" stroked="false">
                <v:path arrowok="t"/>
                <v:fill type="solid"/>
              </v:shape>
            </v:group>
            <v:group style="position:absolute;left:7662;top:3329;width:10;height:20" coordorigin="7662,3329" coordsize="10,20">
              <v:shape style="position:absolute;left:7662;top:3329;width:10;height:20" coordorigin="7662,3329" coordsize="10,20" path="m7662,3349l7672,3349,7672,3329,7662,3329,7662,3349xe" filled="true" fillcolor="#000000" stroked="false">
                <v:path arrowok="t"/>
                <v:fill type="solid"/>
              </v:shape>
            </v:group>
            <v:group style="position:absolute;left:7662;top:3349;width:10;height:20" coordorigin="7662,3349" coordsize="10,20">
              <v:shape style="position:absolute;left:7662;top:3349;width:10;height:20" coordorigin="7662,3349" coordsize="10,20" path="m7662,3368l7672,3368,7672,3349,7662,3349,7662,3368xe" filled="true" fillcolor="#000000" stroked="false">
                <v:path arrowok="t"/>
                <v:fill type="solid"/>
              </v:shape>
            </v:group>
            <v:group style="position:absolute;left:7662;top:3368;width:10;height:20" coordorigin="7662,3368" coordsize="10,20">
              <v:shape style="position:absolute;left:7662;top:3368;width:10;height:20" coordorigin="7662,3368" coordsize="10,20" path="m7662,3387l7672,3387,7672,3368,7662,3368,7662,3387xe" filled="true" fillcolor="#000000" stroked="false">
                <v:path arrowok="t"/>
                <v:fill type="solid"/>
              </v:shape>
            </v:group>
            <v:group style="position:absolute;left:7662;top:3387;width:10;height:20" coordorigin="7662,3387" coordsize="10,20">
              <v:shape style="position:absolute;left:7662;top:3387;width:10;height:20" coordorigin="7662,3387" coordsize="10,20" path="m7662,3406l7672,3406,7672,3387,7662,3387,7662,3406xe" filled="true" fillcolor="#000000" stroked="false">
                <v:path arrowok="t"/>
                <v:fill type="solid"/>
              </v:shape>
            </v:group>
            <v:group style="position:absolute;left:7662;top:3406;width:10;height:20" coordorigin="7662,3406" coordsize="10,20">
              <v:shape style="position:absolute;left:7662;top:3406;width:10;height:20" coordorigin="7662,3406" coordsize="10,20" path="m7662,3425l7672,3425,7672,3406,7662,3406,7662,3425xe" filled="true" fillcolor="#000000" stroked="false">
                <v:path arrowok="t"/>
                <v:fill type="solid"/>
              </v:shape>
            </v:group>
            <v:group style="position:absolute;left:7662;top:3425;width:10;height:20" coordorigin="7662,3425" coordsize="10,20">
              <v:shape style="position:absolute;left:7662;top:3425;width:10;height:20" coordorigin="7662,3425" coordsize="10,20" path="m7662,3445l7672,3445,7672,3425,7662,3425,7662,3445xe" filled="true" fillcolor="#000000" stroked="false">
                <v:path arrowok="t"/>
                <v:fill type="solid"/>
              </v:shape>
            </v:group>
            <v:group style="position:absolute;left:7662;top:3445;width:10;height:20" coordorigin="7662,3445" coordsize="10,20">
              <v:shape style="position:absolute;left:7662;top:3445;width:10;height:20" coordorigin="7662,3445" coordsize="10,20" path="m7662,3464l7672,3464,7672,3445,7662,3445,7662,3464xe" filled="true" fillcolor="#000000" stroked="false">
                <v:path arrowok="t"/>
                <v:fill type="solid"/>
              </v:shape>
            </v:group>
            <v:group style="position:absolute;left:7662;top:3464;width:10;height:20" coordorigin="7662,3464" coordsize="10,20">
              <v:shape style="position:absolute;left:7662;top:3464;width:10;height:20" coordorigin="7662,3464" coordsize="10,20" path="m7662,3483l7672,3483,7672,3464,7662,3464,7662,3483xe" filled="true" fillcolor="#000000" stroked="false">
                <v:path arrowok="t"/>
                <v:fill type="solid"/>
              </v:shape>
            </v:group>
            <v:group style="position:absolute;left:7662;top:3483;width:10;height:20" coordorigin="7662,3483" coordsize="10,20">
              <v:shape style="position:absolute;left:7662;top:3483;width:10;height:20" coordorigin="7662,3483" coordsize="10,20" path="m7662,3502l7672,3502,7672,3483,7662,3483,7662,3502xe" filled="true" fillcolor="#000000" stroked="false">
                <v:path arrowok="t"/>
                <v:fill type="solid"/>
              </v:shape>
            </v:group>
            <v:group style="position:absolute;left:7662;top:3502;width:10;height:20" coordorigin="7662,3502" coordsize="10,20">
              <v:shape style="position:absolute;left:7662;top:3502;width:10;height:20" coordorigin="7662,3502" coordsize="10,20" path="m7662,3521l7672,3521,7672,3502,7662,3502,7662,3521xe" filled="true" fillcolor="#000000" stroked="false">
                <v:path arrowok="t"/>
                <v:fill type="solid"/>
              </v:shape>
            </v:group>
            <v:group style="position:absolute;left:7662;top:3521;width:10;height:20" coordorigin="7662,3521" coordsize="10,20">
              <v:shape style="position:absolute;left:7662;top:3521;width:10;height:20" coordorigin="7662,3521" coordsize="10,20" path="m7662,3541l7672,3541,7672,3521,7662,3521,7662,3541xe" filled="true" fillcolor="#000000" stroked="false">
                <v:path arrowok="t"/>
                <v:fill type="solid"/>
              </v:shape>
            </v:group>
            <v:group style="position:absolute;left:7662;top:3541;width:10;height:20" coordorigin="7662,3541" coordsize="10,20">
              <v:shape style="position:absolute;left:7662;top:3541;width:10;height:20" coordorigin="7662,3541" coordsize="10,20" path="m7662,3560l7672,3560,7672,3541,7662,3541,7662,3560xe" filled="true" fillcolor="#000000" stroked="false">
                <v:path arrowok="t"/>
                <v:fill type="solid"/>
              </v:shape>
            </v:group>
            <v:group style="position:absolute;left:7662;top:3560;width:10;height:20" coordorigin="7662,3560" coordsize="10,20">
              <v:shape style="position:absolute;left:7662;top:3560;width:10;height:20" coordorigin="7662,3560" coordsize="10,20" path="m7662,3579l7672,3579,7672,3560,7662,3560,7662,3579xe" filled="true" fillcolor="#000000" stroked="false">
                <v:path arrowok="t"/>
                <v:fill type="solid"/>
              </v:shape>
            </v:group>
            <v:group style="position:absolute;left:7662;top:3579;width:10;height:20" coordorigin="7662,3579" coordsize="10,20">
              <v:shape style="position:absolute;left:7662;top:3579;width:10;height:20" coordorigin="7662,3579" coordsize="10,20" path="m7662,3598l7672,3598,7672,3579,7662,3579,7662,3598xe" filled="true" fillcolor="#000000" stroked="false">
                <v:path arrowok="t"/>
                <v:fill type="solid"/>
              </v:shape>
            </v:group>
            <v:group style="position:absolute;left:7662;top:3598;width:10;height:20" coordorigin="7662,3598" coordsize="10,20">
              <v:shape style="position:absolute;left:7662;top:3598;width:10;height:20" coordorigin="7662,3598" coordsize="10,20" path="m7662,3617l7672,3617,7672,3598,7662,3598,7662,3617xe" filled="true" fillcolor="#000000" stroked="false">
                <v:path arrowok="t"/>
                <v:fill type="solid"/>
              </v:shape>
            </v:group>
            <v:group style="position:absolute;left:7662;top:3617;width:10;height:20" coordorigin="7662,3617" coordsize="10,20">
              <v:shape style="position:absolute;left:7662;top:3617;width:10;height:20" coordorigin="7662,3617" coordsize="10,20" path="m7662,3637l7672,3637,7672,3617,7662,3617,7662,3637xe" filled="true" fillcolor="#000000" stroked="false">
                <v:path arrowok="t"/>
                <v:fill type="solid"/>
              </v:shape>
            </v:group>
            <v:group style="position:absolute;left:7662;top:3637;width:10;height:20" coordorigin="7662,3637" coordsize="10,20">
              <v:shape style="position:absolute;left:7662;top:3637;width:10;height:20" coordorigin="7662,3637" coordsize="10,20" path="m7662,3656l7672,3656,7672,3637,7662,3637,7662,3656xe" filled="true" fillcolor="#000000" stroked="false">
                <v:path arrowok="t"/>
                <v:fill type="solid"/>
              </v:shape>
            </v:group>
            <v:group style="position:absolute;left:7662;top:3656;width:10;height:20" coordorigin="7662,3656" coordsize="10,20">
              <v:shape style="position:absolute;left:7662;top:3656;width:10;height:20" coordorigin="7662,3656" coordsize="10,20" path="m7662,3675l7672,3675,7672,3656,7662,3656,7662,3675xe" filled="true" fillcolor="#000000" stroked="false">
                <v:path arrowok="t"/>
                <v:fill type="solid"/>
              </v:shape>
            </v:group>
            <v:group style="position:absolute;left:7662;top:3675;width:10;height:20" coordorigin="7662,3675" coordsize="10,20">
              <v:shape style="position:absolute;left:7662;top:3675;width:10;height:20" coordorigin="7662,3675" coordsize="10,20" path="m7662,3694l7672,3694,7672,3675,7662,3675,7662,3694xe" filled="true" fillcolor="#000000" stroked="false">
                <v:path arrowok="t"/>
                <v:fill type="solid"/>
              </v:shape>
            </v:group>
            <v:group style="position:absolute;left:7662;top:3694;width:10;height:20" coordorigin="7662,3694" coordsize="10,20">
              <v:shape style="position:absolute;left:7662;top:3694;width:10;height:20" coordorigin="7662,3694" coordsize="10,20" path="m7662,3713l7672,3713,7672,3694,7662,3694,7662,3713xe" filled="true" fillcolor="#000000" stroked="false">
                <v:path arrowok="t"/>
                <v:fill type="solid"/>
              </v:shape>
            </v:group>
            <v:group style="position:absolute;left:7662;top:3713;width:10;height:20" coordorigin="7662,3713" coordsize="10,20">
              <v:shape style="position:absolute;left:7662;top:3713;width:10;height:20" coordorigin="7662,3713" coordsize="10,20" path="m7662,3733l7672,3733,7672,3713,7662,3713,7662,3733xe" filled="true" fillcolor="#000000" stroked="false">
                <v:path arrowok="t"/>
                <v:fill type="solid"/>
              </v:shape>
            </v:group>
            <v:group style="position:absolute;left:7662;top:3733;width:10;height:20" coordorigin="7662,3733" coordsize="10,20">
              <v:shape style="position:absolute;left:7662;top:3733;width:10;height:20" coordorigin="7662,3733" coordsize="10,20" path="m7662,3752l7672,3752,7672,3733,7662,3733,7662,3752xe" filled="true" fillcolor="#000000" stroked="false">
                <v:path arrowok="t"/>
                <v:fill type="solid"/>
              </v:shape>
            </v:group>
            <v:group style="position:absolute;left:7662;top:3752;width:10;height:20" coordorigin="7662,3752" coordsize="10,20">
              <v:shape style="position:absolute;left:7662;top:3752;width:10;height:20" coordorigin="7662,3752" coordsize="10,20" path="m7662,3771l7672,3771,7672,3752,7662,3752,7662,3771xe" filled="true" fillcolor="#000000" stroked="false">
                <v:path arrowok="t"/>
                <v:fill type="solid"/>
              </v:shape>
            </v:group>
            <v:group style="position:absolute;left:7662;top:3771;width:10;height:20" coordorigin="7662,3771" coordsize="10,20">
              <v:shape style="position:absolute;left:7662;top:3771;width:10;height:20" coordorigin="7662,3771" coordsize="10,20" path="m7662,3790l7672,3790,7672,3771,7662,3771,7662,3790xe" filled="true" fillcolor="#000000" stroked="false">
                <v:path arrowok="t"/>
                <v:fill type="solid"/>
              </v:shape>
            </v:group>
            <v:group style="position:absolute;left:7662;top:3790;width:10;height:20" coordorigin="7662,3790" coordsize="10,20">
              <v:shape style="position:absolute;left:7662;top:3790;width:10;height:20" coordorigin="7662,3790" coordsize="10,20" path="m7662,3809l7672,3809,7672,3790,7662,3790,7662,3809xe" filled="true" fillcolor="#000000" stroked="false">
                <v:path arrowok="t"/>
                <v:fill type="solid"/>
              </v:shape>
            </v:group>
            <v:group style="position:absolute;left:7662;top:3809;width:10;height:20" coordorigin="7662,3809" coordsize="10,20">
              <v:shape style="position:absolute;left:7662;top:3809;width:10;height:20" coordorigin="7662,3809" coordsize="10,20" path="m7662,3829l7672,3829,7672,3809,7662,3809,7662,3829xe" filled="true" fillcolor="#000000" stroked="false">
                <v:path arrowok="t"/>
                <v:fill type="solid"/>
              </v:shape>
            </v:group>
            <v:group style="position:absolute;left:7662;top:3829;width:10;height:20" coordorigin="7662,3829" coordsize="10,20">
              <v:shape style="position:absolute;left:7662;top:3829;width:10;height:20" coordorigin="7662,3829" coordsize="10,20" path="m7662,3848l7672,3848,7672,3829,7662,3829,7662,3848xe" filled="true" fillcolor="#000000" stroked="false">
                <v:path arrowok="t"/>
                <v:fill type="solid"/>
              </v:shape>
            </v:group>
            <v:group style="position:absolute;left:7662;top:3848;width:10;height:20" coordorigin="7662,3848" coordsize="10,20">
              <v:shape style="position:absolute;left:7662;top:3848;width:10;height:20" coordorigin="7662,3848" coordsize="10,20" path="m7662,3867l7672,3867,7672,3848,7662,3848,7662,3867xe" filled="true" fillcolor="#000000" stroked="false">
                <v:path arrowok="t"/>
                <v:fill type="solid"/>
              </v:shape>
            </v:group>
            <v:group style="position:absolute;left:7662;top:3867;width:10;height:20" coordorigin="7662,3867" coordsize="10,20">
              <v:shape style="position:absolute;left:7662;top:3867;width:10;height:20" coordorigin="7662,3867" coordsize="10,20" path="m7662,3886l7672,3886,7672,3867,7662,3867,7662,3886xe" filled="true" fillcolor="#000000" stroked="false">
                <v:path arrowok="t"/>
                <v:fill type="solid"/>
              </v:shape>
            </v:group>
            <v:group style="position:absolute;left:7662;top:3886;width:10;height:20" coordorigin="7662,3886" coordsize="10,20">
              <v:shape style="position:absolute;left:7662;top:3886;width:10;height:20" coordorigin="7662,3886" coordsize="10,20" path="m7662,3905l7672,3905,7672,3886,7662,3886,7662,3905xe" filled="true" fillcolor="#000000" stroked="false">
                <v:path arrowok="t"/>
                <v:fill type="solid"/>
              </v:shape>
            </v:group>
            <v:group style="position:absolute;left:7662;top:3905;width:10;height:20" coordorigin="7662,3905" coordsize="10,20">
              <v:shape style="position:absolute;left:7662;top:3905;width:10;height:20" coordorigin="7662,3905" coordsize="10,20" path="m7662,3925l7672,3925,7672,3905,7662,3905,7662,3925xe" filled="true" fillcolor="#000000" stroked="false">
                <v:path arrowok="t"/>
                <v:fill type="solid"/>
              </v:shape>
            </v:group>
            <v:group style="position:absolute;left:7662;top:3925;width:10;height:20" coordorigin="7662,3925" coordsize="10,20">
              <v:shape style="position:absolute;left:7662;top:3925;width:10;height:20" coordorigin="7662,3925" coordsize="10,20" path="m7662,3944l7672,3944,7672,3925,7662,3925,7662,3944xe" filled="true" fillcolor="#000000" stroked="false">
                <v:path arrowok="t"/>
                <v:fill type="solid"/>
              </v:shape>
            </v:group>
            <v:group style="position:absolute;left:7662;top:3944;width:10;height:20" coordorigin="7662,3944" coordsize="10,20">
              <v:shape style="position:absolute;left:7662;top:3944;width:10;height:20" coordorigin="7662,3944" coordsize="10,20" path="m7662,3963l7672,3963,7672,3944,7662,3944,7662,3963xe" filled="true" fillcolor="#000000" stroked="false">
                <v:path arrowok="t"/>
                <v:fill type="solid"/>
              </v:shape>
            </v:group>
            <v:group style="position:absolute;left:7662;top:3963;width:10;height:20" coordorigin="7662,3963" coordsize="10,20">
              <v:shape style="position:absolute;left:7662;top:3963;width:10;height:20" coordorigin="7662,3963" coordsize="10,20" path="m7662,3982l7672,3982,7672,3963,7662,3963,7662,3982xe" filled="true" fillcolor="#000000" stroked="false">
                <v:path arrowok="t"/>
                <v:fill type="solid"/>
              </v:shape>
            </v:group>
            <v:group style="position:absolute;left:7662;top:3982;width:10;height:20" coordorigin="7662,3982" coordsize="10,20">
              <v:shape style="position:absolute;left:7662;top:3982;width:10;height:20" coordorigin="7662,3982" coordsize="10,20" path="m7662,4001l7672,4001,7672,3982,7662,3982,7662,4001xe" filled="true" fillcolor="#000000" stroked="false">
                <v:path arrowok="t"/>
                <v:fill type="solid"/>
              </v:shape>
            </v:group>
            <v:group style="position:absolute;left:7662;top:4001;width:10;height:20" coordorigin="7662,4001" coordsize="10,20">
              <v:shape style="position:absolute;left:7662;top:4001;width:10;height:20" coordorigin="7662,4001" coordsize="10,20" path="m7662,4021l7672,4021,7672,4001,7662,4001,7662,4021xe" filled="true" fillcolor="#000000" stroked="false">
                <v:path arrowok="t"/>
                <v:fill type="solid"/>
              </v:shape>
            </v:group>
            <v:group style="position:absolute;left:7662;top:4021;width:10;height:20" coordorigin="7662,4021" coordsize="10,20">
              <v:shape style="position:absolute;left:7662;top:4021;width:10;height:20" coordorigin="7662,4021" coordsize="10,20" path="m7662,4040l7672,4040,7672,4021,7662,4021,7662,4040xe" filled="true" fillcolor="#000000" stroked="false">
                <v:path arrowok="t"/>
                <v:fill type="solid"/>
              </v:shape>
            </v:group>
            <v:group style="position:absolute;left:7662;top:4040;width:10;height:20" coordorigin="7662,4040" coordsize="10,20">
              <v:shape style="position:absolute;left:7662;top:4040;width:10;height:20" coordorigin="7662,4040" coordsize="10,20" path="m7662,4059l7672,4059,7672,4040,7662,4040,7662,4059xe" filled="true" fillcolor="#000000" stroked="false">
                <v:path arrowok="t"/>
                <v:fill type="solid"/>
              </v:shape>
            </v:group>
            <v:group style="position:absolute;left:7662;top:4059;width:10;height:20" coordorigin="7662,4059" coordsize="10,20">
              <v:shape style="position:absolute;left:7662;top:4059;width:10;height:20" coordorigin="7662,4059" coordsize="10,20" path="m7662,4078l7672,4078,7672,4059,7662,4059,7662,4078xe" filled="true" fillcolor="#000000" stroked="false">
                <v:path arrowok="t"/>
                <v:fill type="solid"/>
              </v:shape>
            </v:group>
            <v:group style="position:absolute;left:7662;top:4078;width:10;height:20" coordorigin="7662,4078" coordsize="10,20">
              <v:shape style="position:absolute;left:7662;top:4078;width:10;height:20" coordorigin="7662,4078" coordsize="10,20" path="m7662,4097l7672,4097,7672,4078,7662,4078,7662,4097xe" filled="true" fillcolor="#000000" stroked="false">
                <v:path arrowok="t"/>
                <v:fill type="solid"/>
              </v:shape>
            </v:group>
            <v:group style="position:absolute;left:7662;top:4097;width:10;height:20" coordorigin="7662,4097" coordsize="10,20">
              <v:shape style="position:absolute;left:7662;top:4097;width:10;height:20" coordorigin="7662,4097" coordsize="10,20" path="m7662,4117l7672,4117,7672,4097,7662,4097,7662,4117xe" filled="true" fillcolor="#000000" stroked="false">
                <v:path arrowok="t"/>
                <v:fill type="solid"/>
              </v:shape>
            </v:group>
            <v:group style="position:absolute;left:7662;top:4117;width:10;height:20" coordorigin="7662,4117" coordsize="10,20">
              <v:shape style="position:absolute;left:7662;top:4117;width:10;height:20" coordorigin="7662,4117" coordsize="10,20" path="m7662,4136l7672,4136,7672,4117,7662,4117,7662,4136xe" filled="true" fillcolor="#000000" stroked="false">
                <v:path arrowok="t"/>
                <v:fill type="solid"/>
              </v:shape>
            </v:group>
            <v:group style="position:absolute;left:7662;top:4136;width:10;height:20" coordorigin="7662,4136" coordsize="10,20">
              <v:shape style="position:absolute;left:7662;top:4136;width:10;height:20" coordorigin="7662,4136" coordsize="10,20" path="m7662,4155l7672,4155,7672,4136,7662,4136,7662,4155xe" filled="true" fillcolor="#000000" stroked="false">
                <v:path arrowok="t"/>
                <v:fill type="solid"/>
              </v:shape>
            </v:group>
            <v:group style="position:absolute;left:7662;top:4155;width:10;height:20" coordorigin="7662,4155" coordsize="10,20">
              <v:shape style="position:absolute;left:7662;top:4155;width:10;height:20" coordorigin="7662,4155" coordsize="10,20" path="m7662,4174l7672,4174,7672,4155,7662,4155,7662,4174xe" filled="true" fillcolor="#000000" stroked="false">
                <v:path arrowok="t"/>
                <v:fill type="solid"/>
              </v:shape>
            </v:group>
            <v:group style="position:absolute;left:7662;top:4174;width:10;height:20" coordorigin="7662,4174" coordsize="10,20">
              <v:shape style="position:absolute;left:7662;top:4174;width:10;height:20" coordorigin="7662,4174" coordsize="10,20" path="m7662,4193l7672,4193,7672,4174,7662,4174,7662,4193xe" filled="true" fillcolor="#000000" stroked="false">
                <v:path arrowok="t"/>
                <v:fill type="solid"/>
              </v:shape>
            </v:group>
            <v:group style="position:absolute;left:7662;top:4193;width:10;height:20" coordorigin="7662,4193" coordsize="10,20">
              <v:shape style="position:absolute;left:7662;top:4193;width:10;height:20" coordorigin="7662,4193" coordsize="10,20" path="m7662,4213l7672,4213,7672,4193,7662,4193,7662,4213xe" filled="true" fillcolor="#000000" stroked="false">
                <v:path arrowok="t"/>
                <v:fill type="solid"/>
              </v:shape>
            </v:group>
            <v:group style="position:absolute;left:7662;top:4213;width:10;height:20" coordorigin="7662,4213" coordsize="10,20">
              <v:shape style="position:absolute;left:7662;top:4213;width:10;height:20" coordorigin="7662,4213" coordsize="10,20" path="m7662,4232l7672,4232,7672,4213,7662,4213,7662,4232xe" filled="true" fillcolor="#000000" stroked="false">
                <v:path arrowok="t"/>
                <v:fill type="solid"/>
              </v:shape>
            </v:group>
            <v:group style="position:absolute;left:7662;top:4232;width:10;height:20" coordorigin="7662,4232" coordsize="10,20">
              <v:shape style="position:absolute;left:7662;top:4232;width:10;height:20" coordorigin="7662,4232" coordsize="10,20" path="m7662,4251l7672,4251,7672,4232,7662,4232,7662,4251xe" filled="true" fillcolor="#000000" stroked="false">
                <v:path arrowok="t"/>
                <v:fill type="solid"/>
              </v:shape>
            </v:group>
            <v:group style="position:absolute;left:7662;top:4251;width:10;height:20" coordorigin="7662,4251" coordsize="10,20">
              <v:shape style="position:absolute;left:7662;top:4251;width:10;height:20" coordorigin="7662,4251" coordsize="10,20" path="m7662,4270l7672,4270,7672,4251,7662,4251,7662,4270xe" filled="true" fillcolor="#000000" stroked="false">
                <v:path arrowok="t"/>
                <v:fill type="solid"/>
              </v:shape>
            </v:group>
            <v:group style="position:absolute;left:7662;top:4270;width:10;height:20" coordorigin="7662,4270" coordsize="10,20">
              <v:shape style="position:absolute;left:7662;top:4270;width:10;height:20" coordorigin="7662,4270" coordsize="10,20" path="m7662,4289l7672,4289,7672,4270,7662,4270,7662,4289xe" filled="true" fillcolor="#000000" stroked="false">
                <v:path arrowok="t"/>
                <v:fill type="solid"/>
              </v:shape>
            </v:group>
            <v:group style="position:absolute;left:7662;top:4289;width:10;height:20" coordorigin="7662,4289" coordsize="10,20">
              <v:shape style="position:absolute;left:7662;top:4289;width:10;height:20" coordorigin="7662,4289" coordsize="10,20" path="m7662,4309l7672,4309,7672,4289,7662,4289,7662,4309xe" filled="true" fillcolor="#000000" stroked="false">
                <v:path arrowok="t"/>
                <v:fill type="solid"/>
              </v:shape>
            </v:group>
            <v:group style="position:absolute;left:7662;top:4309;width:10;height:20" coordorigin="7662,4309" coordsize="10,20">
              <v:shape style="position:absolute;left:7662;top:4309;width:10;height:20" coordorigin="7662,4309" coordsize="10,20" path="m7662,4328l7672,4328,7672,4309,7662,4309,7662,4328xe" filled="true" fillcolor="#000000" stroked="false">
                <v:path arrowok="t"/>
                <v:fill type="solid"/>
              </v:shape>
            </v:group>
            <v:group style="position:absolute;left:7662;top:4328;width:10;height:20" coordorigin="7662,4328" coordsize="10,20">
              <v:shape style="position:absolute;left:7662;top:4328;width:10;height:20" coordorigin="7662,4328" coordsize="10,20" path="m7662,4347l7672,4347,7672,4328,7662,4328,7662,4347xe" filled="true" fillcolor="#000000" stroked="false">
                <v:path arrowok="t"/>
                <v:fill type="solid"/>
              </v:shape>
            </v:group>
            <v:group style="position:absolute;left:7662;top:4347;width:10;height:20" coordorigin="7662,4347" coordsize="10,20">
              <v:shape style="position:absolute;left:7662;top:4347;width:10;height:20" coordorigin="7662,4347" coordsize="10,20" path="m7662,4366l7672,4366,7672,4347,7662,4347,7662,4366xe" filled="true" fillcolor="#000000" stroked="false">
                <v:path arrowok="t"/>
                <v:fill type="solid"/>
              </v:shape>
            </v:group>
            <v:group style="position:absolute;left:7662;top:4366;width:10;height:20" coordorigin="7662,4366" coordsize="10,20">
              <v:shape style="position:absolute;left:7662;top:4366;width:10;height:20" coordorigin="7662,4366" coordsize="10,20" path="m7662,4385l7672,4385,7672,4366,7662,4366,7662,4385xe" filled="true" fillcolor="#000000" stroked="false">
                <v:path arrowok="t"/>
                <v:fill type="solid"/>
              </v:shape>
            </v:group>
            <v:group style="position:absolute;left:7662;top:4385;width:10;height:20" coordorigin="7662,4385" coordsize="10,20">
              <v:shape style="position:absolute;left:7662;top:4385;width:10;height:20" coordorigin="7662,4385" coordsize="10,20" path="m7662,4405l7672,4405,7672,4385,7662,4385,7662,4405xe" filled="true" fillcolor="#000000" stroked="false">
                <v:path arrowok="t"/>
                <v:fill type="solid"/>
              </v:shape>
            </v:group>
            <v:group style="position:absolute;left:7662;top:4405;width:10;height:20" coordorigin="7662,4405" coordsize="10,20">
              <v:shape style="position:absolute;left:7662;top:4405;width:10;height:20" coordorigin="7662,4405" coordsize="10,20" path="m7662,4424l7672,4424,7672,4405,7662,4405,7662,4424xe" filled="true" fillcolor="#000000" stroked="false">
                <v:path arrowok="t"/>
                <v:fill type="solid"/>
              </v:shape>
            </v:group>
            <v:group style="position:absolute;left:7662;top:4424;width:10;height:20" coordorigin="7662,4424" coordsize="10,20">
              <v:shape style="position:absolute;left:7662;top:4424;width:10;height:20" coordorigin="7662,4424" coordsize="10,20" path="m7662,4443l7672,4443,7672,4424,7662,4424,7662,4443xe" filled="true" fillcolor="#000000" stroked="false">
                <v:path arrowok="t"/>
                <v:fill type="solid"/>
              </v:shape>
            </v:group>
            <v:group style="position:absolute;left:7662;top:4443;width:10;height:20" coordorigin="7662,4443" coordsize="10,20">
              <v:shape style="position:absolute;left:7662;top:4443;width:10;height:20" coordorigin="7662,4443" coordsize="10,20" path="m7662,4462l7672,4462,7672,4443,7662,4443,7662,4462xe" filled="true" fillcolor="#000000" stroked="false">
                <v:path arrowok="t"/>
                <v:fill type="solid"/>
              </v:shape>
            </v:group>
            <v:group style="position:absolute;left:7662;top:4467;width:10;height:2" coordorigin="7662,4467" coordsize="10,2">
              <v:shape style="position:absolute;left:7662;top:4467;width:10;height:2" coordorigin="7662,4467" coordsize="10,0" path="m7662,4467l7672,4467e" filled="false" stroked="true" strokeweight=".47998pt" strokecolor="#000000">
                <v:path arrowok="t"/>
              </v:shape>
              <v:shape style="position:absolute;left:29;top:4472;width:1112;height:10" type="#_x0000_t75" stroked="false">
                <v:imagedata r:id="rId140" o:title=""/>
              </v:shape>
              <v:shape style="position:absolute;left:1136;top:4472;width:1140;height:10" type="#_x0000_t75" stroked="false">
                <v:imagedata r:id="rId136" o:title=""/>
              </v:shape>
              <v:shape style="position:absolute;left:2271;top:4472;width:3690;height:10" type="#_x0000_t75" stroked="false">
                <v:imagedata r:id="rId498" o:title=""/>
              </v:shape>
              <v:shape style="position:absolute;left:5956;top:4472;width:725;height:10" type="#_x0000_t75" stroked="false">
                <v:imagedata r:id="rId138" o:title=""/>
              </v:shape>
              <v:shape style="position:absolute;left:6676;top:4472;width:986;height:10" type="#_x0000_t75" stroked="false">
                <v:imagedata r:id="rId499" o:title=""/>
              </v:shape>
              <v:shape style="position:absolute;left:7658;top:4472;width:576;height:10" type="#_x0000_t75" stroked="false">
                <v:imagedata r:id="rId500" o:title=""/>
              </v:shape>
            </v:group>
            <v:group style="position:absolute;left:1141;top:4481;width:10;height:20" coordorigin="1141,4481" coordsize="10,20">
              <v:shape style="position:absolute;left:1141;top:4481;width:10;height:20" coordorigin="1141,4481" coordsize="10,20" path="m1141,4501l1150,4501,1150,4481,1141,4481,1141,4501xe" filled="true" fillcolor="#000000" stroked="false">
                <v:path arrowok="t"/>
                <v:fill type="solid"/>
              </v:shape>
            </v:group>
            <v:group style="position:absolute;left:1141;top:4501;width:10;height:20" coordorigin="1141,4501" coordsize="10,20">
              <v:shape style="position:absolute;left:1141;top:4501;width:10;height:20" coordorigin="1141,4501" coordsize="10,20" path="m1141,4520l1150,4520,1150,4501,1141,4501,1141,4520xe" filled="true" fillcolor="#000000" stroked="false">
                <v:path arrowok="t"/>
                <v:fill type="solid"/>
              </v:shape>
            </v:group>
            <v:group style="position:absolute;left:1141;top:4520;width:10;height:20" coordorigin="1141,4520" coordsize="10,20">
              <v:shape style="position:absolute;left:1141;top:4520;width:10;height:20" coordorigin="1141,4520" coordsize="10,20" path="m1141,4539l1150,4539,1150,4520,1141,4520,1141,4539xe" filled="true" fillcolor="#000000" stroked="false">
                <v:path arrowok="t"/>
                <v:fill type="solid"/>
              </v:shape>
            </v:group>
            <v:group style="position:absolute;left:1141;top:4539;width:10;height:20" coordorigin="1141,4539" coordsize="10,20">
              <v:shape style="position:absolute;left:1141;top:4539;width:10;height:20" coordorigin="1141,4539" coordsize="10,20" path="m1141,4558l1150,4558,1150,4539,1141,4539,1141,4558xe" filled="true" fillcolor="#000000" stroked="false">
                <v:path arrowok="t"/>
                <v:fill type="solid"/>
              </v:shape>
            </v:group>
            <v:group style="position:absolute;left:1141;top:4558;width:10;height:20" coordorigin="1141,4558" coordsize="10,20">
              <v:shape style="position:absolute;left:1141;top:4558;width:10;height:20" coordorigin="1141,4558" coordsize="10,20" path="m1141,4577l1150,4577,1150,4558,1141,4558,1141,4577xe" filled="true" fillcolor="#000000" stroked="false">
                <v:path arrowok="t"/>
                <v:fill type="solid"/>
              </v:shape>
            </v:group>
            <v:group style="position:absolute;left:1141;top:4577;width:10;height:20" coordorigin="1141,4577" coordsize="10,20">
              <v:shape style="position:absolute;left:1141;top:4577;width:10;height:20" coordorigin="1141,4577" coordsize="10,20" path="m1141,4597l1150,4597,1150,4577,1141,4577,1141,4597xe" filled="true" fillcolor="#000000" stroked="false">
                <v:path arrowok="t"/>
                <v:fill type="solid"/>
              </v:shape>
            </v:group>
            <v:group style="position:absolute;left:1141;top:4597;width:10;height:20" coordorigin="1141,4597" coordsize="10,20">
              <v:shape style="position:absolute;left:1141;top:4597;width:10;height:20" coordorigin="1141,4597" coordsize="10,20" path="m1141,4616l1150,4616,1150,4597,1141,4597,1141,4616xe" filled="true" fillcolor="#000000" stroked="false">
                <v:path arrowok="t"/>
                <v:fill type="solid"/>
              </v:shape>
            </v:group>
            <v:group style="position:absolute;left:1141;top:4616;width:10;height:20" coordorigin="1141,4616" coordsize="10,20">
              <v:shape style="position:absolute;left:1141;top:4616;width:10;height:20" coordorigin="1141,4616" coordsize="10,20" path="m1141,4635l1150,4635,1150,4616,1141,4616,1141,4635xe" filled="true" fillcolor="#000000" stroked="false">
                <v:path arrowok="t"/>
                <v:fill type="solid"/>
              </v:shape>
            </v:group>
            <v:group style="position:absolute;left:1141;top:4635;width:10;height:20" coordorigin="1141,4635" coordsize="10,20">
              <v:shape style="position:absolute;left:1141;top:4635;width:10;height:20" coordorigin="1141,4635" coordsize="10,20" path="m1141,4654l1150,4654,1150,4635,1141,4635,1141,4654xe" filled="true" fillcolor="#000000" stroked="false">
                <v:path arrowok="t"/>
                <v:fill type="solid"/>
              </v:shape>
            </v:group>
            <v:group style="position:absolute;left:1141;top:4654;width:10;height:20" coordorigin="1141,4654" coordsize="10,20">
              <v:shape style="position:absolute;left:1141;top:4654;width:10;height:20" coordorigin="1141,4654" coordsize="10,20" path="m1141,4673l1150,4673,1150,4654,1141,4654,1141,4673xe" filled="true" fillcolor="#000000" stroked="false">
                <v:path arrowok="t"/>
                <v:fill type="solid"/>
              </v:shape>
            </v:group>
            <v:group style="position:absolute;left:1141;top:4673;width:10;height:20" coordorigin="1141,4673" coordsize="10,20">
              <v:shape style="position:absolute;left:1141;top:4673;width:10;height:20" coordorigin="1141,4673" coordsize="10,20" path="m1141,4693l1150,4693,1150,4673,1141,4673,1141,4693xe" filled="true" fillcolor="#000000" stroked="false">
                <v:path arrowok="t"/>
                <v:fill type="solid"/>
              </v:shape>
            </v:group>
            <v:group style="position:absolute;left:1141;top:4693;width:10;height:20" coordorigin="1141,4693" coordsize="10,20">
              <v:shape style="position:absolute;left:1141;top:4693;width:10;height:20" coordorigin="1141,4693" coordsize="10,20" path="m1141,4712l1150,4712,1150,4693,1141,4693,1141,4712xe" filled="true" fillcolor="#000000" stroked="false">
                <v:path arrowok="t"/>
                <v:fill type="solid"/>
              </v:shape>
            </v:group>
            <v:group style="position:absolute;left:1141;top:4712;width:10;height:20" coordorigin="1141,4712" coordsize="10,20">
              <v:shape style="position:absolute;left:1141;top:4712;width:10;height:20" coordorigin="1141,4712" coordsize="10,20" path="m1141,4731l1150,4731,1150,4712,1141,4712,1141,4731xe" filled="true" fillcolor="#000000" stroked="false">
                <v:path arrowok="t"/>
                <v:fill type="solid"/>
              </v:shape>
            </v:group>
            <v:group style="position:absolute;left:1141;top:4731;width:10;height:20" coordorigin="1141,4731" coordsize="10,20">
              <v:shape style="position:absolute;left:1141;top:4731;width:10;height:20" coordorigin="1141,4731" coordsize="10,20" path="m1141,4750l1150,4750,1150,4731,1141,4731,1141,4750xe" filled="true" fillcolor="#000000" stroked="false">
                <v:path arrowok="t"/>
                <v:fill type="solid"/>
              </v:shape>
            </v:group>
            <v:group style="position:absolute;left:1141;top:4750;width:10;height:20" coordorigin="1141,4750" coordsize="10,20">
              <v:shape style="position:absolute;left:1141;top:4750;width:10;height:20" coordorigin="1141,4750" coordsize="10,20" path="m1141,4769l1150,4769,1150,4750,1141,4750,1141,4769xe" filled="true" fillcolor="#000000" stroked="false">
                <v:path arrowok="t"/>
                <v:fill type="solid"/>
              </v:shape>
            </v:group>
            <v:group style="position:absolute;left:1141;top:4769;width:10;height:20" coordorigin="1141,4769" coordsize="10,20">
              <v:shape style="position:absolute;left:1141;top:4769;width:10;height:20" coordorigin="1141,4769" coordsize="10,20" path="m1141,4789l1150,4789,1150,4769,1141,4769,1141,4789xe" filled="true" fillcolor="#000000" stroked="false">
                <v:path arrowok="t"/>
                <v:fill type="solid"/>
              </v:shape>
            </v:group>
            <v:group style="position:absolute;left:2276;top:4481;width:10;height:20" coordorigin="2276,4481" coordsize="10,20">
              <v:shape style="position:absolute;left:2276;top:4481;width:10;height:20" coordorigin="2276,4481" coordsize="10,20" path="m2276,4501l2285,4501,2285,4481,2276,4481,2276,4501xe" filled="true" fillcolor="#000000" stroked="false">
                <v:path arrowok="t"/>
                <v:fill type="solid"/>
              </v:shape>
            </v:group>
            <v:group style="position:absolute;left:2276;top:4501;width:10;height:20" coordorigin="2276,4501" coordsize="10,20">
              <v:shape style="position:absolute;left:2276;top:4501;width:10;height:20" coordorigin="2276,4501" coordsize="10,20" path="m2276,4520l2285,4520,2285,4501,2276,4501,2276,4520xe" filled="true" fillcolor="#000000" stroked="false">
                <v:path arrowok="t"/>
                <v:fill type="solid"/>
              </v:shape>
            </v:group>
            <v:group style="position:absolute;left:2276;top:4520;width:10;height:20" coordorigin="2276,4520" coordsize="10,20">
              <v:shape style="position:absolute;left:2276;top:4520;width:10;height:20" coordorigin="2276,4520" coordsize="10,20" path="m2276,4539l2285,4539,2285,4520,2276,4520,2276,4539xe" filled="true" fillcolor="#000000" stroked="false">
                <v:path arrowok="t"/>
                <v:fill type="solid"/>
              </v:shape>
            </v:group>
            <v:group style="position:absolute;left:2276;top:4539;width:10;height:20" coordorigin="2276,4539" coordsize="10,20">
              <v:shape style="position:absolute;left:2276;top:4539;width:10;height:20" coordorigin="2276,4539" coordsize="10,20" path="m2276,4558l2285,4558,2285,4539,2276,4539,2276,4558xe" filled="true" fillcolor="#000000" stroked="false">
                <v:path arrowok="t"/>
                <v:fill type="solid"/>
              </v:shape>
            </v:group>
            <v:group style="position:absolute;left:2276;top:4558;width:10;height:20" coordorigin="2276,4558" coordsize="10,20">
              <v:shape style="position:absolute;left:2276;top:4558;width:10;height:20" coordorigin="2276,4558" coordsize="10,20" path="m2276,4577l2285,4577,2285,4558,2276,4558,2276,4577xe" filled="true" fillcolor="#000000" stroked="false">
                <v:path arrowok="t"/>
                <v:fill type="solid"/>
              </v:shape>
            </v:group>
            <v:group style="position:absolute;left:2276;top:4577;width:10;height:20" coordorigin="2276,4577" coordsize="10,20">
              <v:shape style="position:absolute;left:2276;top:4577;width:10;height:20" coordorigin="2276,4577" coordsize="10,20" path="m2276,4597l2285,4597,2285,4577,2276,4577,2276,4597xe" filled="true" fillcolor="#000000" stroked="false">
                <v:path arrowok="t"/>
                <v:fill type="solid"/>
              </v:shape>
            </v:group>
            <v:group style="position:absolute;left:2276;top:4597;width:10;height:20" coordorigin="2276,4597" coordsize="10,20">
              <v:shape style="position:absolute;left:2276;top:4597;width:10;height:20" coordorigin="2276,4597" coordsize="10,20" path="m2276,4616l2285,4616,2285,4597,2276,4597,2276,4616xe" filled="true" fillcolor="#000000" stroked="false">
                <v:path arrowok="t"/>
                <v:fill type="solid"/>
              </v:shape>
            </v:group>
            <v:group style="position:absolute;left:2276;top:4616;width:10;height:20" coordorigin="2276,4616" coordsize="10,20">
              <v:shape style="position:absolute;left:2276;top:4616;width:10;height:20" coordorigin="2276,4616" coordsize="10,20" path="m2276,4635l2285,4635,2285,4616,2276,4616,2276,4635xe" filled="true" fillcolor="#000000" stroked="false">
                <v:path arrowok="t"/>
                <v:fill type="solid"/>
              </v:shape>
            </v:group>
            <v:group style="position:absolute;left:2276;top:4635;width:10;height:20" coordorigin="2276,4635" coordsize="10,20">
              <v:shape style="position:absolute;left:2276;top:4635;width:10;height:20" coordorigin="2276,4635" coordsize="10,20" path="m2276,4654l2285,4654,2285,4635,2276,4635,2276,4654xe" filled="true" fillcolor="#000000" stroked="false">
                <v:path arrowok="t"/>
                <v:fill type="solid"/>
              </v:shape>
            </v:group>
            <v:group style="position:absolute;left:2276;top:4654;width:10;height:20" coordorigin="2276,4654" coordsize="10,20">
              <v:shape style="position:absolute;left:2276;top:4654;width:10;height:20" coordorigin="2276,4654" coordsize="10,20" path="m2276,4673l2285,4673,2285,4654,2276,4654,2276,4673xe" filled="true" fillcolor="#000000" stroked="false">
                <v:path arrowok="t"/>
                <v:fill type="solid"/>
              </v:shape>
            </v:group>
            <v:group style="position:absolute;left:2276;top:4673;width:10;height:20" coordorigin="2276,4673" coordsize="10,20">
              <v:shape style="position:absolute;left:2276;top:4673;width:10;height:20" coordorigin="2276,4673" coordsize="10,20" path="m2276,4693l2285,4693,2285,4673,2276,4673,2276,4693xe" filled="true" fillcolor="#000000" stroked="false">
                <v:path arrowok="t"/>
                <v:fill type="solid"/>
              </v:shape>
            </v:group>
            <v:group style="position:absolute;left:2276;top:4693;width:10;height:20" coordorigin="2276,4693" coordsize="10,20">
              <v:shape style="position:absolute;left:2276;top:4693;width:10;height:20" coordorigin="2276,4693" coordsize="10,20" path="m2276,4712l2285,4712,2285,4693,2276,4693,2276,4712xe" filled="true" fillcolor="#000000" stroked="false">
                <v:path arrowok="t"/>
                <v:fill type="solid"/>
              </v:shape>
            </v:group>
            <v:group style="position:absolute;left:2276;top:4712;width:10;height:20" coordorigin="2276,4712" coordsize="10,20">
              <v:shape style="position:absolute;left:2276;top:4712;width:10;height:20" coordorigin="2276,4712" coordsize="10,20" path="m2276,4731l2285,4731,2285,4712,2276,4712,2276,4731xe" filled="true" fillcolor="#000000" stroked="false">
                <v:path arrowok="t"/>
                <v:fill type="solid"/>
              </v:shape>
            </v:group>
            <v:group style="position:absolute;left:2276;top:4731;width:10;height:20" coordorigin="2276,4731" coordsize="10,20">
              <v:shape style="position:absolute;left:2276;top:4731;width:10;height:20" coordorigin="2276,4731" coordsize="10,20" path="m2276,4750l2285,4750,2285,4731,2276,4731,2276,4750xe" filled="true" fillcolor="#000000" stroked="false">
                <v:path arrowok="t"/>
                <v:fill type="solid"/>
              </v:shape>
            </v:group>
            <v:group style="position:absolute;left:2276;top:4750;width:10;height:20" coordorigin="2276,4750" coordsize="10,20">
              <v:shape style="position:absolute;left:2276;top:4750;width:10;height:20" coordorigin="2276,4750" coordsize="10,20" path="m2276,4769l2285,4769,2285,4750,2276,4750,2276,4769xe" filled="true" fillcolor="#000000" stroked="false">
                <v:path arrowok="t"/>
                <v:fill type="solid"/>
              </v:shape>
            </v:group>
            <v:group style="position:absolute;left:2276;top:4769;width:10;height:20" coordorigin="2276,4769" coordsize="10,20">
              <v:shape style="position:absolute;left:2276;top:4769;width:10;height:20" coordorigin="2276,4769" coordsize="10,20" path="m2276,4789l2285,4789,2285,4769,2276,4769,2276,4789xe" filled="true" fillcolor="#000000" stroked="false">
                <v:path arrowok="t"/>
                <v:fill type="solid"/>
              </v:shape>
            </v:group>
            <v:group style="position:absolute;left:2276;top:4789;width:10;height:20" coordorigin="2276,4789" coordsize="10,20">
              <v:shape style="position:absolute;left:2276;top:4789;width:10;height:20" coordorigin="2276,4789" coordsize="10,20" path="m2276,4808l2285,4808,2285,4789,2276,4789,2276,4808xe" filled="true" fillcolor="#000000" stroked="false">
                <v:path arrowok="t"/>
                <v:fill type="solid"/>
              </v:shape>
            </v:group>
            <v:group style="position:absolute;left:2276;top:4808;width:10;height:20" coordorigin="2276,4808" coordsize="10,20">
              <v:shape style="position:absolute;left:2276;top:4808;width:10;height:20" coordorigin="2276,4808" coordsize="10,20" path="m2276,4827l2285,4827,2285,4808,2276,4808,2276,4827xe" filled="true" fillcolor="#000000" stroked="false">
                <v:path arrowok="t"/>
                <v:fill type="solid"/>
              </v:shape>
            </v:group>
            <v:group style="position:absolute;left:2276;top:4827;width:10;height:20" coordorigin="2276,4827" coordsize="10,20">
              <v:shape style="position:absolute;left:2276;top:4827;width:10;height:20" coordorigin="2276,4827" coordsize="10,20" path="m2276,4846l2285,4846,2285,4827,2276,4827,2276,4846xe" filled="true" fillcolor="#000000" stroked="false">
                <v:path arrowok="t"/>
                <v:fill type="solid"/>
              </v:shape>
            </v:group>
            <v:group style="position:absolute;left:2276;top:4846;width:10;height:20" coordorigin="2276,4846" coordsize="10,20">
              <v:shape style="position:absolute;left:2276;top:4846;width:10;height:20" coordorigin="2276,4846" coordsize="10,20" path="m2276,4865l2285,4865,2285,4846,2276,4846,2276,4865xe" filled="true" fillcolor="#000000" stroked="false">
                <v:path arrowok="t"/>
                <v:fill type="solid"/>
              </v:shape>
            </v:group>
            <v:group style="position:absolute;left:2276;top:4874;width:10;height:2" coordorigin="2276,4874" coordsize="10,2">
              <v:shape style="position:absolute;left:2276;top:4874;width:10;height:2" coordorigin="2276,4874" coordsize="10,0" path="m2276,4874l2285,4874e" filled="false" stroked="true" strokeweight=".84003pt" strokecolor="#000000">
                <v:path arrowok="t"/>
              </v:shape>
            </v:group>
            <v:group style="position:absolute;left:2984;top:4481;width:10;height:20" coordorigin="2984,4481" coordsize="10,20">
              <v:shape style="position:absolute;left:2984;top:4481;width:10;height:20" coordorigin="2984,4481" coordsize="10,20" path="m2984,4501l2993,4501,2993,4481,2984,4481,2984,4501xe" filled="true" fillcolor="#000000" stroked="false">
                <v:path arrowok="t"/>
                <v:fill type="solid"/>
              </v:shape>
            </v:group>
            <v:group style="position:absolute;left:2984;top:4501;width:10;height:20" coordorigin="2984,4501" coordsize="10,20">
              <v:shape style="position:absolute;left:2984;top:4501;width:10;height:20" coordorigin="2984,4501" coordsize="10,20" path="m2984,4520l2993,4520,2993,4501,2984,4501,2984,4520xe" filled="true" fillcolor="#000000" stroked="false">
                <v:path arrowok="t"/>
                <v:fill type="solid"/>
              </v:shape>
            </v:group>
            <v:group style="position:absolute;left:2984;top:4520;width:10;height:20" coordorigin="2984,4520" coordsize="10,20">
              <v:shape style="position:absolute;left:2984;top:4520;width:10;height:20" coordorigin="2984,4520" coordsize="10,20" path="m2984,4539l2993,4539,2993,4520,2984,4520,2984,4539xe" filled="true" fillcolor="#000000" stroked="false">
                <v:path arrowok="t"/>
                <v:fill type="solid"/>
              </v:shape>
            </v:group>
            <v:group style="position:absolute;left:2984;top:4539;width:10;height:20" coordorigin="2984,4539" coordsize="10,20">
              <v:shape style="position:absolute;left:2984;top:4539;width:10;height:20" coordorigin="2984,4539" coordsize="10,20" path="m2984,4558l2993,4558,2993,4539,2984,4539,2984,4558xe" filled="true" fillcolor="#000000" stroked="false">
                <v:path arrowok="t"/>
                <v:fill type="solid"/>
              </v:shape>
            </v:group>
            <v:group style="position:absolute;left:2984;top:4558;width:10;height:20" coordorigin="2984,4558" coordsize="10,20">
              <v:shape style="position:absolute;left:2984;top:4558;width:10;height:20" coordorigin="2984,4558" coordsize="10,20" path="m2984,4577l2993,4577,2993,4558,2984,4558,2984,4577xe" filled="true" fillcolor="#000000" stroked="false">
                <v:path arrowok="t"/>
                <v:fill type="solid"/>
              </v:shape>
            </v:group>
            <v:group style="position:absolute;left:2984;top:4577;width:10;height:20" coordorigin="2984,4577" coordsize="10,20">
              <v:shape style="position:absolute;left:2984;top:4577;width:10;height:20" coordorigin="2984,4577" coordsize="10,20" path="m2984,4597l2993,4597,2993,4577,2984,4577,2984,4597xe" filled="true" fillcolor="#000000" stroked="false">
                <v:path arrowok="t"/>
                <v:fill type="solid"/>
              </v:shape>
            </v:group>
            <v:group style="position:absolute;left:2984;top:4597;width:10;height:20" coordorigin="2984,4597" coordsize="10,20">
              <v:shape style="position:absolute;left:2984;top:4597;width:10;height:20" coordorigin="2984,4597" coordsize="10,20" path="m2984,4616l2993,4616,2993,4597,2984,4597,2984,4616xe" filled="true" fillcolor="#000000" stroked="false">
                <v:path arrowok="t"/>
                <v:fill type="solid"/>
              </v:shape>
            </v:group>
            <v:group style="position:absolute;left:2984;top:4616;width:10;height:20" coordorigin="2984,4616" coordsize="10,20">
              <v:shape style="position:absolute;left:2984;top:4616;width:10;height:20" coordorigin="2984,4616" coordsize="10,20" path="m2984,4635l2993,4635,2993,4616,2984,4616,2984,4635xe" filled="true" fillcolor="#000000" stroked="false">
                <v:path arrowok="t"/>
                <v:fill type="solid"/>
              </v:shape>
            </v:group>
            <v:group style="position:absolute;left:2984;top:4635;width:10;height:20" coordorigin="2984,4635" coordsize="10,20">
              <v:shape style="position:absolute;left:2984;top:4635;width:10;height:20" coordorigin="2984,4635" coordsize="10,20" path="m2984,4654l2993,4654,2993,4635,2984,4635,2984,4654xe" filled="true" fillcolor="#000000" stroked="false">
                <v:path arrowok="t"/>
                <v:fill type="solid"/>
              </v:shape>
            </v:group>
            <v:group style="position:absolute;left:2984;top:4654;width:10;height:20" coordorigin="2984,4654" coordsize="10,20">
              <v:shape style="position:absolute;left:2984;top:4654;width:10;height:20" coordorigin="2984,4654" coordsize="10,20" path="m2984,4673l2993,4673,2993,4654,2984,4654,2984,4673xe" filled="true" fillcolor="#000000" stroked="false">
                <v:path arrowok="t"/>
                <v:fill type="solid"/>
              </v:shape>
            </v:group>
            <v:group style="position:absolute;left:2984;top:4673;width:10;height:20" coordorigin="2984,4673" coordsize="10,20">
              <v:shape style="position:absolute;left:2984;top:4673;width:10;height:20" coordorigin="2984,4673" coordsize="10,20" path="m2984,4693l2993,4693,2993,4673,2984,4673,2984,4693xe" filled="true" fillcolor="#000000" stroked="false">
                <v:path arrowok="t"/>
                <v:fill type="solid"/>
              </v:shape>
            </v:group>
            <v:group style="position:absolute;left:2984;top:4693;width:10;height:20" coordorigin="2984,4693" coordsize="10,20">
              <v:shape style="position:absolute;left:2984;top:4693;width:10;height:20" coordorigin="2984,4693" coordsize="10,20" path="m2984,4712l2993,4712,2993,4693,2984,4693,2984,4712xe" filled="true" fillcolor="#000000" stroked="false">
                <v:path arrowok="t"/>
                <v:fill type="solid"/>
              </v:shape>
            </v:group>
            <v:group style="position:absolute;left:2984;top:4712;width:10;height:20" coordorigin="2984,4712" coordsize="10,20">
              <v:shape style="position:absolute;left:2984;top:4712;width:10;height:20" coordorigin="2984,4712" coordsize="10,20" path="m2984,4731l2993,4731,2993,4712,2984,4712,2984,4731xe" filled="true" fillcolor="#000000" stroked="false">
                <v:path arrowok="t"/>
                <v:fill type="solid"/>
              </v:shape>
            </v:group>
            <v:group style="position:absolute;left:2984;top:4731;width:10;height:20" coordorigin="2984,4731" coordsize="10,20">
              <v:shape style="position:absolute;left:2984;top:4731;width:10;height:20" coordorigin="2984,4731" coordsize="10,20" path="m2984,4750l2993,4750,2993,4731,2984,4731,2984,4750xe" filled="true" fillcolor="#000000" stroked="false">
                <v:path arrowok="t"/>
                <v:fill type="solid"/>
              </v:shape>
            </v:group>
            <v:group style="position:absolute;left:2984;top:4750;width:10;height:20" coordorigin="2984,4750" coordsize="10,20">
              <v:shape style="position:absolute;left:2984;top:4750;width:10;height:20" coordorigin="2984,4750" coordsize="10,20" path="m2984,4769l2993,4769,2993,4750,2984,4750,2984,4769xe" filled="true" fillcolor="#000000" stroked="false">
                <v:path arrowok="t"/>
                <v:fill type="solid"/>
              </v:shape>
            </v:group>
            <v:group style="position:absolute;left:2984;top:4769;width:10;height:20" coordorigin="2984,4769" coordsize="10,20">
              <v:shape style="position:absolute;left:2984;top:4769;width:10;height:20" coordorigin="2984,4769" coordsize="10,20" path="m2984,4789l2993,4789,2993,4769,2984,4769,2984,4789xe" filled="true" fillcolor="#000000" stroked="false">
                <v:path arrowok="t"/>
                <v:fill type="solid"/>
              </v:shape>
            </v:group>
            <v:group style="position:absolute;left:2984;top:4789;width:10;height:20" coordorigin="2984,4789" coordsize="10,20">
              <v:shape style="position:absolute;left:2984;top:4789;width:10;height:20" coordorigin="2984,4789" coordsize="10,20" path="m2984,4808l2993,4808,2993,4789,2984,4789,2984,4808xe" filled="true" fillcolor="#000000" stroked="false">
                <v:path arrowok="t"/>
                <v:fill type="solid"/>
              </v:shape>
            </v:group>
            <v:group style="position:absolute;left:2984;top:4808;width:10;height:20" coordorigin="2984,4808" coordsize="10,20">
              <v:shape style="position:absolute;left:2984;top:4808;width:10;height:20" coordorigin="2984,4808" coordsize="10,20" path="m2984,4827l2993,4827,2993,4808,2984,4808,2984,4827xe" filled="true" fillcolor="#000000" stroked="false">
                <v:path arrowok="t"/>
                <v:fill type="solid"/>
              </v:shape>
            </v:group>
            <v:group style="position:absolute;left:2984;top:4827;width:10;height:20" coordorigin="2984,4827" coordsize="10,20">
              <v:shape style="position:absolute;left:2984;top:4827;width:10;height:20" coordorigin="2984,4827" coordsize="10,20" path="m2984,4846l2993,4846,2993,4827,2984,4827,2984,4846xe" filled="true" fillcolor="#000000" stroked="false">
                <v:path arrowok="t"/>
                <v:fill type="solid"/>
              </v:shape>
            </v:group>
            <v:group style="position:absolute;left:2984;top:4846;width:10;height:20" coordorigin="2984,4846" coordsize="10,20">
              <v:shape style="position:absolute;left:2984;top:4846;width:10;height:20" coordorigin="2984,4846" coordsize="10,20" path="m2984,4865l2993,4865,2993,4846,2984,4846,2984,4865xe" filled="true" fillcolor="#000000" stroked="false">
                <v:path arrowok="t"/>
                <v:fill type="solid"/>
              </v:shape>
            </v:group>
            <v:group style="position:absolute;left:2984;top:4874;width:10;height:2" coordorigin="2984,4874" coordsize="10,2">
              <v:shape style="position:absolute;left:2984;top:4874;width:10;height:2" coordorigin="2984,4874" coordsize="10,0" path="m2984,4874l2993,4874e" filled="false" stroked="true" strokeweight=".84003pt" strokecolor="#000000">
                <v:path arrowok="t"/>
              </v:shape>
            </v:group>
            <v:group style="position:absolute;left:4117;top:4481;width:10;height:20" coordorigin="4117,4481" coordsize="10,20">
              <v:shape style="position:absolute;left:4117;top:4481;width:10;height:20" coordorigin="4117,4481" coordsize="10,20" path="m4117,4501l4127,4501,4127,4481,4117,4481,4117,4501xe" filled="true" fillcolor="#000000" stroked="false">
                <v:path arrowok="t"/>
                <v:fill type="solid"/>
              </v:shape>
            </v:group>
            <v:group style="position:absolute;left:4117;top:4501;width:10;height:20" coordorigin="4117,4501" coordsize="10,20">
              <v:shape style="position:absolute;left:4117;top:4501;width:10;height:20" coordorigin="4117,4501" coordsize="10,20" path="m4117,4520l4127,4520,4127,4501,4117,4501,4117,4520xe" filled="true" fillcolor="#000000" stroked="false">
                <v:path arrowok="t"/>
                <v:fill type="solid"/>
              </v:shape>
            </v:group>
            <v:group style="position:absolute;left:4117;top:4520;width:10;height:20" coordorigin="4117,4520" coordsize="10,20">
              <v:shape style="position:absolute;left:4117;top:4520;width:10;height:20" coordorigin="4117,4520" coordsize="10,20" path="m4117,4539l4127,4539,4127,4520,4117,4520,4117,4539xe" filled="true" fillcolor="#000000" stroked="false">
                <v:path arrowok="t"/>
                <v:fill type="solid"/>
              </v:shape>
            </v:group>
            <v:group style="position:absolute;left:4117;top:4539;width:10;height:20" coordorigin="4117,4539" coordsize="10,20">
              <v:shape style="position:absolute;left:4117;top:4539;width:10;height:20" coordorigin="4117,4539" coordsize="10,20" path="m4117,4558l4127,4558,4127,4539,4117,4539,4117,4558xe" filled="true" fillcolor="#000000" stroked="false">
                <v:path arrowok="t"/>
                <v:fill type="solid"/>
              </v:shape>
            </v:group>
            <v:group style="position:absolute;left:4117;top:4558;width:10;height:20" coordorigin="4117,4558" coordsize="10,20">
              <v:shape style="position:absolute;left:4117;top:4558;width:10;height:20" coordorigin="4117,4558" coordsize="10,20" path="m4117,4577l4127,4577,4127,4558,4117,4558,4117,4577xe" filled="true" fillcolor="#000000" stroked="false">
                <v:path arrowok="t"/>
                <v:fill type="solid"/>
              </v:shape>
            </v:group>
            <v:group style="position:absolute;left:4117;top:4577;width:10;height:20" coordorigin="4117,4577" coordsize="10,20">
              <v:shape style="position:absolute;left:4117;top:4577;width:10;height:20" coordorigin="4117,4577" coordsize="10,20" path="m4117,4597l4127,4597,4127,4577,4117,4577,4117,4597xe" filled="true" fillcolor="#000000" stroked="false">
                <v:path arrowok="t"/>
                <v:fill type="solid"/>
              </v:shape>
            </v:group>
            <v:group style="position:absolute;left:4117;top:4597;width:10;height:20" coordorigin="4117,4597" coordsize="10,20">
              <v:shape style="position:absolute;left:4117;top:4597;width:10;height:20" coordorigin="4117,4597" coordsize="10,20" path="m4117,4616l4127,4616,4127,4597,4117,4597,4117,4616xe" filled="true" fillcolor="#000000" stroked="false">
                <v:path arrowok="t"/>
                <v:fill type="solid"/>
              </v:shape>
            </v:group>
            <v:group style="position:absolute;left:4117;top:4616;width:10;height:20" coordorigin="4117,4616" coordsize="10,20">
              <v:shape style="position:absolute;left:4117;top:4616;width:10;height:20" coordorigin="4117,4616" coordsize="10,20" path="m4117,4635l4127,4635,4127,4616,4117,4616,4117,4635xe" filled="true" fillcolor="#000000" stroked="false">
                <v:path arrowok="t"/>
                <v:fill type="solid"/>
              </v:shape>
            </v:group>
            <v:group style="position:absolute;left:4117;top:4635;width:10;height:20" coordorigin="4117,4635" coordsize="10,20">
              <v:shape style="position:absolute;left:4117;top:4635;width:10;height:20" coordorigin="4117,4635" coordsize="10,20" path="m4117,4654l4127,4654,4127,4635,4117,4635,4117,4654xe" filled="true" fillcolor="#000000" stroked="false">
                <v:path arrowok="t"/>
                <v:fill type="solid"/>
              </v:shape>
            </v:group>
            <v:group style="position:absolute;left:4117;top:4654;width:10;height:20" coordorigin="4117,4654" coordsize="10,20">
              <v:shape style="position:absolute;left:4117;top:4654;width:10;height:20" coordorigin="4117,4654" coordsize="10,20" path="m4117,4673l4127,4673,4127,4654,4117,4654,4117,4673xe" filled="true" fillcolor="#000000" stroked="false">
                <v:path arrowok="t"/>
                <v:fill type="solid"/>
              </v:shape>
            </v:group>
            <v:group style="position:absolute;left:4117;top:4673;width:10;height:20" coordorigin="4117,4673" coordsize="10,20">
              <v:shape style="position:absolute;left:4117;top:4673;width:10;height:20" coordorigin="4117,4673" coordsize="10,20" path="m4117,4693l4127,4693,4127,4673,4117,4673,4117,4693xe" filled="true" fillcolor="#000000" stroked="false">
                <v:path arrowok="t"/>
                <v:fill type="solid"/>
              </v:shape>
            </v:group>
            <v:group style="position:absolute;left:4117;top:4693;width:10;height:20" coordorigin="4117,4693" coordsize="10,20">
              <v:shape style="position:absolute;left:4117;top:4693;width:10;height:20" coordorigin="4117,4693" coordsize="10,20" path="m4117,4712l4127,4712,4127,4693,4117,4693,4117,4712xe" filled="true" fillcolor="#000000" stroked="false">
                <v:path arrowok="t"/>
                <v:fill type="solid"/>
              </v:shape>
            </v:group>
            <v:group style="position:absolute;left:4117;top:4712;width:10;height:20" coordorigin="4117,4712" coordsize="10,20">
              <v:shape style="position:absolute;left:4117;top:4712;width:10;height:20" coordorigin="4117,4712" coordsize="10,20" path="m4117,4731l4127,4731,4127,4712,4117,4712,4117,4731xe" filled="true" fillcolor="#000000" stroked="false">
                <v:path arrowok="t"/>
                <v:fill type="solid"/>
              </v:shape>
            </v:group>
            <v:group style="position:absolute;left:4117;top:4731;width:10;height:20" coordorigin="4117,4731" coordsize="10,20">
              <v:shape style="position:absolute;left:4117;top:4731;width:10;height:20" coordorigin="4117,4731" coordsize="10,20" path="m4117,4750l4127,4750,4127,4731,4117,4731,4117,4750xe" filled="true" fillcolor="#000000" stroked="false">
                <v:path arrowok="t"/>
                <v:fill type="solid"/>
              </v:shape>
            </v:group>
            <v:group style="position:absolute;left:4117;top:4750;width:10;height:20" coordorigin="4117,4750" coordsize="10,20">
              <v:shape style="position:absolute;left:4117;top:4750;width:10;height:20" coordorigin="4117,4750" coordsize="10,20" path="m4117,4769l4127,4769,4127,4750,4117,4750,4117,4769xe" filled="true" fillcolor="#000000" stroked="false">
                <v:path arrowok="t"/>
                <v:fill type="solid"/>
              </v:shape>
            </v:group>
            <v:group style="position:absolute;left:4117;top:4769;width:10;height:20" coordorigin="4117,4769" coordsize="10,20">
              <v:shape style="position:absolute;left:4117;top:4769;width:10;height:20" coordorigin="4117,4769" coordsize="10,20" path="m4117,4789l4127,4789,4127,4769,4117,4769,4117,4789xe" filled="true" fillcolor="#000000" stroked="false">
                <v:path arrowok="t"/>
                <v:fill type="solid"/>
              </v:shape>
            </v:group>
            <v:group style="position:absolute;left:4117;top:4789;width:10;height:20" coordorigin="4117,4789" coordsize="10,20">
              <v:shape style="position:absolute;left:4117;top:4789;width:10;height:20" coordorigin="4117,4789" coordsize="10,20" path="m4117,4808l4127,4808,4127,4789,4117,4789,4117,4808xe" filled="true" fillcolor="#000000" stroked="false">
                <v:path arrowok="t"/>
                <v:fill type="solid"/>
              </v:shape>
            </v:group>
            <v:group style="position:absolute;left:4117;top:4808;width:10;height:20" coordorigin="4117,4808" coordsize="10,20">
              <v:shape style="position:absolute;left:4117;top:4808;width:10;height:20" coordorigin="4117,4808" coordsize="10,20" path="m4117,4827l4127,4827,4127,4808,4117,4808,4117,4827xe" filled="true" fillcolor="#000000" stroked="false">
                <v:path arrowok="t"/>
                <v:fill type="solid"/>
              </v:shape>
            </v:group>
            <v:group style="position:absolute;left:4117;top:4827;width:10;height:20" coordorigin="4117,4827" coordsize="10,20">
              <v:shape style="position:absolute;left:4117;top:4827;width:10;height:20" coordorigin="4117,4827" coordsize="10,20" path="m4117,4846l4127,4846,4127,4827,4117,4827,4117,4846xe" filled="true" fillcolor="#000000" stroked="false">
                <v:path arrowok="t"/>
                <v:fill type="solid"/>
              </v:shape>
            </v:group>
            <v:group style="position:absolute;left:4117;top:4846;width:10;height:20" coordorigin="4117,4846" coordsize="10,20">
              <v:shape style="position:absolute;left:4117;top:4846;width:10;height:20" coordorigin="4117,4846" coordsize="10,20" path="m4117,4865l4127,4865,4127,4846,4117,4846,4117,4865xe" filled="true" fillcolor="#000000" stroked="false">
                <v:path arrowok="t"/>
                <v:fill type="solid"/>
              </v:shape>
            </v:group>
            <v:group style="position:absolute;left:4117;top:4874;width:10;height:2" coordorigin="4117,4874" coordsize="10,2">
              <v:shape style="position:absolute;left:4117;top:4874;width:10;height:2" coordorigin="4117,4874" coordsize="10,0" path="m4117,4874l4127,4874e" filled="false" stroked="true" strokeweight=".84003pt" strokecolor="#000000">
                <v:path arrowok="t"/>
              </v:shape>
            </v:group>
            <v:group style="position:absolute;left:4837;top:4481;width:10;height:20" coordorigin="4837,4481" coordsize="10,20">
              <v:shape style="position:absolute;left:4837;top:4481;width:10;height:20" coordorigin="4837,4481" coordsize="10,20" path="m4837,4501l4847,4501,4847,4481,4837,4481,4837,4501xe" filled="true" fillcolor="#000000" stroked="false">
                <v:path arrowok="t"/>
                <v:fill type="solid"/>
              </v:shape>
            </v:group>
            <v:group style="position:absolute;left:4837;top:4501;width:10;height:20" coordorigin="4837,4501" coordsize="10,20">
              <v:shape style="position:absolute;left:4837;top:4501;width:10;height:20" coordorigin="4837,4501" coordsize="10,20" path="m4837,4520l4847,4520,4847,4501,4837,4501,4837,4520xe" filled="true" fillcolor="#000000" stroked="false">
                <v:path arrowok="t"/>
                <v:fill type="solid"/>
              </v:shape>
            </v:group>
            <v:group style="position:absolute;left:4837;top:4520;width:10;height:20" coordorigin="4837,4520" coordsize="10,20">
              <v:shape style="position:absolute;left:4837;top:4520;width:10;height:20" coordorigin="4837,4520" coordsize="10,20" path="m4837,4539l4847,4539,4847,4520,4837,4520,4837,4539xe" filled="true" fillcolor="#000000" stroked="false">
                <v:path arrowok="t"/>
                <v:fill type="solid"/>
              </v:shape>
            </v:group>
            <v:group style="position:absolute;left:4837;top:4539;width:10;height:20" coordorigin="4837,4539" coordsize="10,20">
              <v:shape style="position:absolute;left:4837;top:4539;width:10;height:20" coordorigin="4837,4539" coordsize="10,20" path="m4837,4558l4847,4558,4847,4539,4837,4539,4837,4558xe" filled="true" fillcolor="#000000" stroked="false">
                <v:path arrowok="t"/>
                <v:fill type="solid"/>
              </v:shape>
            </v:group>
            <v:group style="position:absolute;left:4837;top:4558;width:10;height:20" coordorigin="4837,4558" coordsize="10,20">
              <v:shape style="position:absolute;left:4837;top:4558;width:10;height:20" coordorigin="4837,4558" coordsize="10,20" path="m4837,4577l4847,4577,4847,4558,4837,4558,4837,4577xe" filled="true" fillcolor="#000000" stroked="false">
                <v:path arrowok="t"/>
                <v:fill type="solid"/>
              </v:shape>
            </v:group>
            <v:group style="position:absolute;left:4837;top:4577;width:10;height:20" coordorigin="4837,4577" coordsize="10,20">
              <v:shape style="position:absolute;left:4837;top:4577;width:10;height:20" coordorigin="4837,4577" coordsize="10,20" path="m4837,4597l4847,4597,4847,4577,4837,4577,4837,4597xe" filled="true" fillcolor="#000000" stroked="false">
                <v:path arrowok="t"/>
                <v:fill type="solid"/>
              </v:shape>
            </v:group>
            <v:group style="position:absolute;left:4837;top:4597;width:10;height:20" coordorigin="4837,4597" coordsize="10,20">
              <v:shape style="position:absolute;left:4837;top:4597;width:10;height:20" coordorigin="4837,4597" coordsize="10,20" path="m4837,4616l4847,4616,4847,4597,4837,4597,4837,4616xe" filled="true" fillcolor="#000000" stroked="false">
                <v:path arrowok="t"/>
                <v:fill type="solid"/>
              </v:shape>
            </v:group>
            <v:group style="position:absolute;left:4837;top:4616;width:10;height:20" coordorigin="4837,4616" coordsize="10,20">
              <v:shape style="position:absolute;left:4837;top:4616;width:10;height:20" coordorigin="4837,4616" coordsize="10,20" path="m4837,4635l4847,4635,4847,4616,4837,4616,4837,4635xe" filled="true" fillcolor="#000000" stroked="false">
                <v:path arrowok="t"/>
                <v:fill type="solid"/>
              </v:shape>
            </v:group>
            <v:group style="position:absolute;left:4837;top:4635;width:10;height:20" coordorigin="4837,4635" coordsize="10,20">
              <v:shape style="position:absolute;left:4837;top:4635;width:10;height:20" coordorigin="4837,4635" coordsize="10,20" path="m4837,4654l4847,4654,4847,4635,4837,4635,4837,4654xe" filled="true" fillcolor="#000000" stroked="false">
                <v:path arrowok="t"/>
                <v:fill type="solid"/>
              </v:shape>
            </v:group>
            <v:group style="position:absolute;left:4837;top:4654;width:10;height:20" coordorigin="4837,4654" coordsize="10,20">
              <v:shape style="position:absolute;left:4837;top:4654;width:10;height:20" coordorigin="4837,4654" coordsize="10,20" path="m4837,4673l4847,4673,4847,4654,4837,4654,4837,4673xe" filled="true" fillcolor="#000000" stroked="false">
                <v:path arrowok="t"/>
                <v:fill type="solid"/>
              </v:shape>
            </v:group>
            <v:group style="position:absolute;left:4837;top:4673;width:10;height:20" coordorigin="4837,4673" coordsize="10,20">
              <v:shape style="position:absolute;left:4837;top:4673;width:10;height:20" coordorigin="4837,4673" coordsize="10,20" path="m4837,4693l4847,4693,4847,4673,4837,4673,4837,4693xe" filled="true" fillcolor="#000000" stroked="false">
                <v:path arrowok="t"/>
                <v:fill type="solid"/>
              </v:shape>
            </v:group>
            <v:group style="position:absolute;left:4837;top:4693;width:10;height:20" coordorigin="4837,4693" coordsize="10,20">
              <v:shape style="position:absolute;left:4837;top:4693;width:10;height:20" coordorigin="4837,4693" coordsize="10,20" path="m4837,4712l4847,4712,4847,4693,4837,4693,4837,4712xe" filled="true" fillcolor="#000000" stroked="false">
                <v:path arrowok="t"/>
                <v:fill type="solid"/>
              </v:shape>
            </v:group>
            <v:group style="position:absolute;left:4837;top:4712;width:10;height:20" coordorigin="4837,4712" coordsize="10,20">
              <v:shape style="position:absolute;left:4837;top:4712;width:10;height:20" coordorigin="4837,4712" coordsize="10,20" path="m4837,4731l4847,4731,4847,4712,4837,4712,4837,4731xe" filled="true" fillcolor="#000000" stroked="false">
                <v:path arrowok="t"/>
                <v:fill type="solid"/>
              </v:shape>
            </v:group>
            <v:group style="position:absolute;left:4837;top:4731;width:10;height:20" coordorigin="4837,4731" coordsize="10,20">
              <v:shape style="position:absolute;left:4837;top:4731;width:10;height:20" coordorigin="4837,4731" coordsize="10,20" path="m4837,4750l4847,4750,4847,4731,4837,4731,4837,4750xe" filled="true" fillcolor="#000000" stroked="false">
                <v:path arrowok="t"/>
                <v:fill type="solid"/>
              </v:shape>
            </v:group>
            <v:group style="position:absolute;left:4837;top:4750;width:10;height:20" coordorigin="4837,4750" coordsize="10,20">
              <v:shape style="position:absolute;left:4837;top:4750;width:10;height:20" coordorigin="4837,4750" coordsize="10,20" path="m4837,4769l4847,4769,4847,4750,4837,4750,4837,4769xe" filled="true" fillcolor="#000000" stroked="false">
                <v:path arrowok="t"/>
                <v:fill type="solid"/>
              </v:shape>
            </v:group>
            <v:group style="position:absolute;left:4837;top:4769;width:10;height:20" coordorigin="4837,4769" coordsize="10,20">
              <v:shape style="position:absolute;left:4837;top:4769;width:10;height:20" coordorigin="4837,4769" coordsize="10,20" path="m4837,4789l4847,4789,4847,4769,4837,4769,4837,4789xe" filled="true" fillcolor="#000000" stroked="false">
                <v:path arrowok="t"/>
                <v:fill type="solid"/>
              </v:shape>
            </v:group>
            <v:group style="position:absolute;left:4837;top:4789;width:10;height:20" coordorigin="4837,4789" coordsize="10,20">
              <v:shape style="position:absolute;left:4837;top:4789;width:10;height:20" coordorigin="4837,4789" coordsize="10,20" path="m4837,4808l4847,4808,4847,4789,4837,4789,4837,4808xe" filled="true" fillcolor="#000000" stroked="false">
                <v:path arrowok="t"/>
                <v:fill type="solid"/>
              </v:shape>
            </v:group>
            <v:group style="position:absolute;left:4837;top:4808;width:10;height:20" coordorigin="4837,4808" coordsize="10,20">
              <v:shape style="position:absolute;left:4837;top:4808;width:10;height:20" coordorigin="4837,4808" coordsize="10,20" path="m4837,4827l4847,4827,4847,4808,4837,4808,4837,4827xe" filled="true" fillcolor="#000000" stroked="false">
                <v:path arrowok="t"/>
                <v:fill type="solid"/>
              </v:shape>
            </v:group>
            <v:group style="position:absolute;left:4837;top:4827;width:10;height:20" coordorigin="4837,4827" coordsize="10,20">
              <v:shape style="position:absolute;left:4837;top:4827;width:10;height:20" coordorigin="4837,4827" coordsize="10,20" path="m4837,4846l4847,4846,4847,4827,4837,4827,4837,4846xe" filled="true" fillcolor="#000000" stroked="false">
                <v:path arrowok="t"/>
                <v:fill type="solid"/>
              </v:shape>
            </v:group>
            <v:group style="position:absolute;left:4837;top:4846;width:10;height:20" coordorigin="4837,4846" coordsize="10,20">
              <v:shape style="position:absolute;left:4837;top:4846;width:10;height:20" coordorigin="4837,4846" coordsize="10,20" path="m4837,4865l4847,4865,4847,4846,4837,4846,4837,4865xe" filled="true" fillcolor="#000000" stroked="false">
                <v:path arrowok="t"/>
                <v:fill type="solid"/>
              </v:shape>
            </v:group>
            <v:group style="position:absolute;left:4837;top:4874;width:10;height:2" coordorigin="4837,4874" coordsize="10,2">
              <v:shape style="position:absolute;left:4837;top:4874;width:10;height:2" coordorigin="4837,4874" coordsize="10,0" path="m4837,4874l4847,4874e" filled="false" stroked="true" strokeweight=".84003pt" strokecolor="#000000">
                <v:path arrowok="t"/>
              </v:shape>
            </v:group>
            <v:group style="position:absolute;left:5961;top:4481;width:10;height:20" coordorigin="5961,4481" coordsize="10,20">
              <v:shape style="position:absolute;left:5961;top:4481;width:10;height:20" coordorigin="5961,4481" coordsize="10,20" path="m5961,4501l5970,4501,5970,4481,5961,4481,5961,4501xe" filled="true" fillcolor="#000000" stroked="false">
                <v:path arrowok="t"/>
                <v:fill type="solid"/>
              </v:shape>
            </v:group>
            <v:group style="position:absolute;left:5961;top:4501;width:10;height:20" coordorigin="5961,4501" coordsize="10,20">
              <v:shape style="position:absolute;left:5961;top:4501;width:10;height:20" coordorigin="5961,4501" coordsize="10,20" path="m5961,4520l5970,4520,5970,4501,5961,4501,5961,4520xe" filled="true" fillcolor="#000000" stroked="false">
                <v:path arrowok="t"/>
                <v:fill type="solid"/>
              </v:shape>
            </v:group>
            <v:group style="position:absolute;left:5961;top:4520;width:10;height:20" coordorigin="5961,4520" coordsize="10,20">
              <v:shape style="position:absolute;left:5961;top:4520;width:10;height:20" coordorigin="5961,4520" coordsize="10,20" path="m5961,4539l5970,4539,5970,4520,5961,4520,5961,4539xe" filled="true" fillcolor="#000000" stroked="false">
                <v:path arrowok="t"/>
                <v:fill type="solid"/>
              </v:shape>
            </v:group>
            <v:group style="position:absolute;left:5961;top:4539;width:10;height:20" coordorigin="5961,4539" coordsize="10,20">
              <v:shape style="position:absolute;left:5961;top:4539;width:10;height:20" coordorigin="5961,4539" coordsize="10,20" path="m5961,4558l5970,4558,5970,4539,5961,4539,5961,4558xe" filled="true" fillcolor="#000000" stroked="false">
                <v:path arrowok="t"/>
                <v:fill type="solid"/>
              </v:shape>
            </v:group>
            <v:group style="position:absolute;left:5961;top:4558;width:10;height:20" coordorigin="5961,4558" coordsize="10,20">
              <v:shape style="position:absolute;left:5961;top:4558;width:10;height:20" coordorigin="5961,4558" coordsize="10,20" path="m5961,4577l5970,4577,5970,4558,5961,4558,5961,4577xe" filled="true" fillcolor="#000000" stroked="false">
                <v:path arrowok="t"/>
                <v:fill type="solid"/>
              </v:shape>
            </v:group>
            <v:group style="position:absolute;left:5961;top:4577;width:10;height:20" coordorigin="5961,4577" coordsize="10,20">
              <v:shape style="position:absolute;left:5961;top:4577;width:10;height:20" coordorigin="5961,4577" coordsize="10,20" path="m5961,4597l5970,4597,5970,4577,5961,4577,5961,4597xe" filled="true" fillcolor="#000000" stroked="false">
                <v:path arrowok="t"/>
                <v:fill type="solid"/>
              </v:shape>
            </v:group>
            <v:group style="position:absolute;left:5961;top:4597;width:10;height:20" coordorigin="5961,4597" coordsize="10,20">
              <v:shape style="position:absolute;left:5961;top:4597;width:10;height:20" coordorigin="5961,4597" coordsize="10,20" path="m5961,4616l5970,4616,5970,4597,5961,4597,5961,4616xe" filled="true" fillcolor="#000000" stroked="false">
                <v:path arrowok="t"/>
                <v:fill type="solid"/>
              </v:shape>
            </v:group>
            <v:group style="position:absolute;left:5961;top:4616;width:10;height:20" coordorigin="5961,4616" coordsize="10,20">
              <v:shape style="position:absolute;left:5961;top:4616;width:10;height:20" coordorigin="5961,4616" coordsize="10,20" path="m5961,4635l5970,4635,5970,4616,5961,4616,5961,4635xe" filled="true" fillcolor="#000000" stroked="false">
                <v:path arrowok="t"/>
                <v:fill type="solid"/>
              </v:shape>
            </v:group>
            <v:group style="position:absolute;left:5961;top:4635;width:10;height:20" coordorigin="5961,4635" coordsize="10,20">
              <v:shape style="position:absolute;left:5961;top:4635;width:10;height:20" coordorigin="5961,4635" coordsize="10,20" path="m5961,4654l5970,4654,5970,4635,5961,4635,5961,4654xe" filled="true" fillcolor="#000000" stroked="false">
                <v:path arrowok="t"/>
                <v:fill type="solid"/>
              </v:shape>
            </v:group>
            <v:group style="position:absolute;left:5961;top:4654;width:10;height:20" coordorigin="5961,4654" coordsize="10,20">
              <v:shape style="position:absolute;left:5961;top:4654;width:10;height:20" coordorigin="5961,4654" coordsize="10,20" path="m5961,4673l5970,4673,5970,4654,5961,4654,5961,4673xe" filled="true" fillcolor="#000000" stroked="false">
                <v:path arrowok="t"/>
                <v:fill type="solid"/>
              </v:shape>
            </v:group>
            <v:group style="position:absolute;left:5961;top:4673;width:10;height:20" coordorigin="5961,4673" coordsize="10,20">
              <v:shape style="position:absolute;left:5961;top:4673;width:10;height:20" coordorigin="5961,4673" coordsize="10,20" path="m5961,4693l5970,4693,5970,4673,5961,4673,5961,4693xe" filled="true" fillcolor="#000000" stroked="false">
                <v:path arrowok="t"/>
                <v:fill type="solid"/>
              </v:shape>
            </v:group>
            <v:group style="position:absolute;left:5961;top:4693;width:10;height:20" coordorigin="5961,4693" coordsize="10,20">
              <v:shape style="position:absolute;left:5961;top:4693;width:10;height:20" coordorigin="5961,4693" coordsize="10,20" path="m5961,4712l5970,4712,5970,4693,5961,4693,5961,4712xe" filled="true" fillcolor="#000000" stroked="false">
                <v:path arrowok="t"/>
                <v:fill type="solid"/>
              </v:shape>
            </v:group>
            <v:group style="position:absolute;left:5961;top:4712;width:10;height:20" coordorigin="5961,4712" coordsize="10,20">
              <v:shape style="position:absolute;left:5961;top:4712;width:10;height:20" coordorigin="5961,4712" coordsize="10,20" path="m5961,4731l5970,4731,5970,4712,5961,4712,5961,4731xe" filled="true" fillcolor="#000000" stroked="false">
                <v:path arrowok="t"/>
                <v:fill type="solid"/>
              </v:shape>
            </v:group>
            <v:group style="position:absolute;left:5961;top:4731;width:10;height:20" coordorigin="5961,4731" coordsize="10,20">
              <v:shape style="position:absolute;left:5961;top:4731;width:10;height:20" coordorigin="5961,4731" coordsize="10,20" path="m5961,4750l5970,4750,5970,4731,5961,4731,5961,4750xe" filled="true" fillcolor="#000000" stroked="false">
                <v:path arrowok="t"/>
                <v:fill type="solid"/>
              </v:shape>
            </v:group>
            <v:group style="position:absolute;left:5961;top:4750;width:10;height:20" coordorigin="5961,4750" coordsize="10,20">
              <v:shape style="position:absolute;left:5961;top:4750;width:10;height:20" coordorigin="5961,4750" coordsize="10,20" path="m5961,4769l5970,4769,5970,4750,5961,4750,5961,4769xe" filled="true" fillcolor="#000000" stroked="false">
                <v:path arrowok="t"/>
                <v:fill type="solid"/>
              </v:shape>
            </v:group>
            <v:group style="position:absolute;left:5961;top:4769;width:10;height:20" coordorigin="5961,4769" coordsize="10,20">
              <v:shape style="position:absolute;left:5961;top:4769;width:10;height:20" coordorigin="5961,4769" coordsize="10,20" path="m5961,4789l5970,4789,5970,4769,5961,4769,5961,4789xe" filled="true" fillcolor="#000000" stroked="false">
                <v:path arrowok="t"/>
                <v:fill type="solid"/>
              </v:shape>
            </v:group>
            <v:group style="position:absolute;left:5961;top:4789;width:10;height:20" coordorigin="5961,4789" coordsize="10,20">
              <v:shape style="position:absolute;left:5961;top:4789;width:10;height:20" coordorigin="5961,4789" coordsize="10,20" path="m5961,4808l5970,4808,5970,4789,5961,4789,5961,4808xe" filled="true" fillcolor="#000000" stroked="false">
                <v:path arrowok="t"/>
                <v:fill type="solid"/>
              </v:shape>
            </v:group>
            <v:group style="position:absolute;left:5961;top:4808;width:10;height:20" coordorigin="5961,4808" coordsize="10,20">
              <v:shape style="position:absolute;left:5961;top:4808;width:10;height:20" coordorigin="5961,4808" coordsize="10,20" path="m5961,4827l5970,4827,5970,4808,5961,4808,5961,4827xe" filled="true" fillcolor="#000000" stroked="false">
                <v:path arrowok="t"/>
                <v:fill type="solid"/>
              </v:shape>
            </v:group>
            <v:group style="position:absolute;left:5961;top:4827;width:10;height:20" coordorigin="5961,4827" coordsize="10,20">
              <v:shape style="position:absolute;left:5961;top:4827;width:10;height:20" coordorigin="5961,4827" coordsize="10,20" path="m5961,4846l5970,4846,5970,4827,5961,4827,5961,4846xe" filled="true" fillcolor="#000000" stroked="false">
                <v:path arrowok="t"/>
                <v:fill type="solid"/>
              </v:shape>
            </v:group>
            <v:group style="position:absolute;left:5961;top:4846;width:10;height:20" coordorigin="5961,4846" coordsize="10,20">
              <v:shape style="position:absolute;left:5961;top:4846;width:10;height:20" coordorigin="5961,4846" coordsize="10,20" path="m5961,4865l5970,4865,5970,4846,5961,4846,5961,4865xe" filled="true" fillcolor="#000000" stroked="false">
                <v:path arrowok="t"/>
                <v:fill type="solid"/>
              </v:shape>
            </v:group>
            <v:group style="position:absolute;left:5961;top:4874;width:10;height:2" coordorigin="5961,4874" coordsize="10,2">
              <v:shape style="position:absolute;left:5961;top:4874;width:10;height:2" coordorigin="5961,4874" coordsize="10,0" path="m5961,4874l5970,4874e" filled="false" stroked="true" strokeweight=".84003pt" strokecolor="#000000">
                <v:path arrowok="t"/>
              </v:shape>
            </v:group>
            <v:group style="position:absolute;left:6681;top:4481;width:10;height:20" coordorigin="6681,4481" coordsize="10,20">
              <v:shape style="position:absolute;left:6681;top:4481;width:10;height:20" coordorigin="6681,4481" coordsize="10,20" path="m6681,4501l6690,4501,6690,4481,6681,4481,6681,4501xe" filled="true" fillcolor="#000000" stroked="false">
                <v:path arrowok="t"/>
                <v:fill type="solid"/>
              </v:shape>
            </v:group>
            <v:group style="position:absolute;left:6681;top:4501;width:10;height:20" coordorigin="6681,4501" coordsize="10,20">
              <v:shape style="position:absolute;left:6681;top:4501;width:10;height:20" coordorigin="6681,4501" coordsize="10,20" path="m6681,4520l6690,4520,6690,4501,6681,4501,6681,4520xe" filled="true" fillcolor="#000000" stroked="false">
                <v:path arrowok="t"/>
                <v:fill type="solid"/>
              </v:shape>
            </v:group>
            <v:group style="position:absolute;left:6681;top:4520;width:10;height:20" coordorigin="6681,4520" coordsize="10,20">
              <v:shape style="position:absolute;left:6681;top:4520;width:10;height:20" coordorigin="6681,4520" coordsize="10,20" path="m6681,4539l6690,4539,6690,4520,6681,4520,6681,4539xe" filled="true" fillcolor="#000000" stroked="false">
                <v:path arrowok="t"/>
                <v:fill type="solid"/>
              </v:shape>
            </v:group>
            <v:group style="position:absolute;left:6681;top:4539;width:10;height:20" coordorigin="6681,4539" coordsize="10,20">
              <v:shape style="position:absolute;left:6681;top:4539;width:10;height:20" coordorigin="6681,4539" coordsize="10,20" path="m6681,4558l6690,4558,6690,4539,6681,4539,6681,4558xe" filled="true" fillcolor="#000000" stroked="false">
                <v:path arrowok="t"/>
                <v:fill type="solid"/>
              </v:shape>
            </v:group>
            <v:group style="position:absolute;left:6681;top:4558;width:10;height:20" coordorigin="6681,4558" coordsize="10,20">
              <v:shape style="position:absolute;left:6681;top:4558;width:10;height:20" coordorigin="6681,4558" coordsize="10,20" path="m6681,4577l6690,4577,6690,4558,6681,4558,6681,4577xe" filled="true" fillcolor="#000000" stroked="false">
                <v:path arrowok="t"/>
                <v:fill type="solid"/>
              </v:shape>
            </v:group>
            <v:group style="position:absolute;left:6681;top:4577;width:10;height:20" coordorigin="6681,4577" coordsize="10,20">
              <v:shape style="position:absolute;left:6681;top:4577;width:10;height:20" coordorigin="6681,4577" coordsize="10,20" path="m6681,4597l6690,4597,6690,4577,6681,4577,6681,4597xe" filled="true" fillcolor="#000000" stroked="false">
                <v:path arrowok="t"/>
                <v:fill type="solid"/>
              </v:shape>
            </v:group>
            <v:group style="position:absolute;left:6681;top:4597;width:10;height:20" coordorigin="6681,4597" coordsize="10,20">
              <v:shape style="position:absolute;left:6681;top:4597;width:10;height:20" coordorigin="6681,4597" coordsize="10,20" path="m6681,4616l6690,4616,6690,4597,6681,4597,6681,4616xe" filled="true" fillcolor="#000000" stroked="false">
                <v:path arrowok="t"/>
                <v:fill type="solid"/>
              </v:shape>
            </v:group>
            <v:group style="position:absolute;left:6681;top:4616;width:10;height:20" coordorigin="6681,4616" coordsize="10,20">
              <v:shape style="position:absolute;left:6681;top:4616;width:10;height:20" coordorigin="6681,4616" coordsize="10,20" path="m6681,4635l6690,4635,6690,4616,6681,4616,6681,4635xe" filled="true" fillcolor="#000000" stroked="false">
                <v:path arrowok="t"/>
                <v:fill type="solid"/>
              </v:shape>
            </v:group>
            <v:group style="position:absolute;left:6681;top:4635;width:10;height:20" coordorigin="6681,4635" coordsize="10,20">
              <v:shape style="position:absolute;left:6681;top:4635;width:10;height:20" coordorigin="6681,4635" coordsize="10,20" path="m6681,4654l6690,4654,6690,4635,6681,4635,6681,4654xe" filled="true" fillcolor="#000000" stroked="false">
                <v:path arrowok="t"/>
                <v:fill type="solid"/>
              </v:shape>
            </v:group>
            <v:group style="position:absolute;left:6681;top:4654;width:10;height:20" coordorigin="6681,4654" coordsize="10,20">
              <v:shape style="position:absolute;left:6681;top:4654;width:10;height:20" coordorigin="6681,4654" coordsize="10,20" path="m6681,4673l6690,4673,6690,4654,6681,4654,6681,4673xe" filled="true" fillcolor="#000000" stroked="false">
                <v:path arrowok="t"/>
                <v:fill type="solid"/>
              </v:shape>
            </v:group>
            <v:group style="position:absolute;left:6681;top:4673;width:10;height:20" coordorigin="6681,4673" coordsize="10,20">
              <v:shape style="position:absolute;left:6681;top:4673;width:10;height:20" coordorigin="6681,4673" coordsize="10,20" path="m6681,4693l6690,4693,6690,4673,6681,4673,6681,4693xe" filled="true" fillcolor="#000000" stroked="false">
                <v:path arrowok="t"/>
                <v:fill type="solid"/>
              </v:shape>
            </v:group>
            <v:group style="position:absolute;left:6681;top:4693;width:10;height:20" coordorigin="6681,4693" coordsize="10,20">
              <v:shape style="position:absolute;left:6681;top:4693;width:10;height:20" coordorigin="6681,4693" coordsize="10,20" path="m6681,4712l6690,4712,6690,4693,6681,4693,6681,4712xe" filled="true" fillcolor="#000000" stroked="false">
                <v:path arrowok="t"/>
                <v:fill type="solid"/>
              </v:shape>
            </v:group>
            <v:group style="position:absolute;left:6681;top:4712;width:10;height:20" coordorigin="6681,4712" coordsize="10,20">
              <v:shape style="position:absolute;left:6681;top:4712;width:10;height:20" coordorigin="6681,4712" coordsize="10,20" path="m6681,4731l6690,4731,6690,4712,6681,4712,6681,4731xe" filled="true" fillcolor="#000000" stroked="false">
                <v:path arrowok="t"/>
                <v:fill type="solid"/>
              </v:shape>
            </v:group>
            <v:group style="position:absolute;left:6681;top:4731;width:10;height:20" coordorigin="6681,4731" coordsize="10,20">
              <v:shape style="position:absolute;left:6681;top:4731;width:10;height:20" coordorigin="6681,4731" coordsize="10,20" path="m6681,4750l6690,4750,6690,4731,6681,4731,6681,4750xe" filled="true" fillcolor="#000000" stroked="false">
                <v:path arrowok="t"/>
                <v:fill type="solid"/>
              </v:shape>
            </v:group>
            <v:group style="position:absolute;left:6681;top:4750;width:10;height:20" coordorigin="6681,4750" coordsize="10,20">
              <v:shape style="position:absolute;left:6681;top:4750;width:10;height:20" coordorigin="6681,4750" coordsize="10,20" path="m6681,4769l6690,4769,6690,4750,6681,4750,6681,4769xe" filled="true" fillcolor="#000000" stroked="false">
                <v:path arrowok="t"/>
                <v:fill type="solid"/>
              </v:shape>
            </v:group>
            <v:group style="position:absolute;left:6681;top:4769;width:10;height:20" coordorigin="6681,4769" coordsize="10,20">
              <v:shape style="position:absolute;left:6681;top:4769;width:10;height:20" coordorigin="6681,4769" coordsize="10,20" path="m6681,4789l6690,4789,6690,4769,6681,4769,6681,4789xe" filled="true" fillcolor="#000000" stroked="false">
                <v:path arrowok="t"/>
                <v:fill type="solid"/>
              </v:shape>
            </v:group>
            <v:group style="position:absolute;left:6681;top:4789;width:10;height:20" coordorigin="6681,4789" coordsize="10,20">
              <v:shape style="position:absolute;left:6681;top:4789;width:10;height:20" coordorigin="6681,4789" coordsize="10,20" path="m6681,4808l6690,4808,6690,4789,6681,4789,6681,4808xe" filled="true" fillcolor="#000000" stroked="false">
                <v:path arrowok="t"/>
                <v:fill type="solid"/>
              </v:shape>
            </v:group>
            <v:group style="position:absolute;left:6681;top:4808;width:10;height:20" coordorigin="6681,4808" coordsize="10,20">
              <v:shape style="position:absolute;left:6681;top:4808;width:10;height:20" coordorigin="6681,4808" coordsize="10,20" path="m6681,4827l6690,4827,6690,4808,6681,4808,6681,4827xe" filled="true" fillcolor="#000000" stroked="false">
                <v:path arrowok="t"/>
                <v:fill type="solid"/>
              </v:shape>
            </v:group>
            <v:group style="position:absolute;left:6681;top:4827;width:10;height:20" coordorigin="6681,4827" coordsize="10,20">
              <v:shape style="position:absolute;left:6681;top:4827;width:10;height:20" coordorigin="6681,4827" coordsize="10,20" path="m6681,4846l6690,4846,6690,4827,6681,4827,6681,4846xe" filled="true" fillcolor="#000000" stroked="false">
                <v:path arrowok="t"/>
                <v:fill type="solid"/>
              </v:shape>
            </v:group>
            <v:group style="position:absolute;left:6681;top:4846;width:10;height:20" coordorigin="6681,4846" coordsize="10,20">
              <v:shape style="position:absolute;left:6681;top:4846;width:10;height:20" coordorigin="6681,4846" coordsize="10,20" path="m6681,4865l6690,4865,6690,4846,6681,4846,6681,4865xe" filled="true" fillcolor="#000000" stroked="false">
                <v:path arrowok="t"/>
                <v:fill type="solid"/>
              </v:shape>
            </v:group>
            <v:group style="position:absolute;left:6681;top:4874;width:10;height:2" coordorigin="6681,4874" coordsize="10,2">
              <v:shape style="position:absolute;left:6681;top:4874;width:10;height:2" coordorigin="6681,4874" coordsize="10,0" path="m6681,4874l6690,4874e" filled="false" stroked="true" strokeweight=".84003pt" strokecolor="#000000">
                <v:path arrowok="t"/>
              </v:shape>
            </v:group>
            <v:group style="position:absolute;left:7662;top:4481;width:10;height:20" coordorigin="7662,4481" coordsize="10,20">
              <v:shape style="position:absolute;left:7662;top:4481;width:10;height:20" coordorigin="7662,4481" coordsize="10,20" path="m7662,4501l7672,4501,7672,4481,7662,4481,7662,4501xe" filled="true" fillcolor="#000000" stroked="false">
                <v:path arrowok="t"/>
                <v:fill type="solid"/>
              </v:shape>
            </v:group>
            <v:group style="position:absolute;left:7662;top:4501;width:10;height:20" coordorigin="7662,4501" coordsize="10,20">
              <v:shape style="position:absolute;left:7662;top:4501;width:10;height:20" coordorigin="7662,4501" coordsize="10,20" path="m7662,4520l7672,4520,7672,4501,7662,4501,7662,4520xe" filled="true" fillcolor="#000000" stroked="false">
                <v:path arrowok="t"/>
                <v:fill type="solid"/>
              </v:shape>
            </v:group>
            <v:group style="position:absolute;left:7662;top:4520;width:10;height:20" coordorigin="7662,4520" coordsize="10,20">
              <v:shape style="position:absolute;left:7662;top:4520;width:10;height:20" coordorigin="7662,4520" coordsize="10,20" path="m7662,4539l7672,4539,7672,4520,7662,4520,7662,4539xe" filled="true" fillcolor="#000000" stroked="false">
                <v:path arrowok="t"/>
                <v:fill type="solid"/>
              </v:shape>
            </v:group>
            <v:group style="position:absolute;left:7662;top:4539;width:10;height:20" coordorigin="7662,4539" coordsize="10,20">
              <v:shape style="position:absolute;left:7662;top:4539;width:10;height:20" coordorigin="7662,4539" coordsize="10,20" path="m7662,4558l7672,4558,7672,4539,7662,4539,7662,4558xe" filled="true" fillcolor="#000000" stroked="false">
                <v:path arrowok="t"/>
                <v:fill type="solid"/>
              </v:shape>
            </v:group>
            <v:group style="position:absolute;left:7662;top:4558;width:10;height:20" coordorigin="7662,4558" coordsize="10,20">
              <v:shape style="position:absolute;left:7662;top:4558;width:10;height:20" coordorigin="7662,4558" coordsize="10,20" path="m7662,4577l7672,4577,7672,4558,7662,4558,7662,4577xe" filled="true" fillcolor="#000000" stroked="false">
                <v:path arrowok="t"/>
                <v:fill type="solid"/>
              </v:shape>
            </v:group>
            <v:group style="position:absolute;left:7662;top:4577;width:10;height:20" coordorigin="7662,4577" coordsize="10,20">
              <v:shape style="position:absolute;left:7662;top:4577;width:10;height:20" coordorigin="7662,4577" coordsize="10,20" path="m7662,4597l7672,4597,7672,4577,7662,4577,7662,4597xe" filled="true" fillcolor="#000000" stroked="false">
                <v:path arrowok="t"/>
                <v:fill type="solid"/>
              </v:shape>
            </v:group>
            <v:group style="position:absolute;left:7662;top:4597;width:10;height:20" coordorigin="7662,4597" coordsize="10,20">
              <v:shape style="position:absolute;left:7662;top:4597;width:10;height:20" coordorigin="7662,4597" coordsize="10,20" path="m7662,4616l7672,4616,7672,4597,7662,4597,7662,4616xe" filled="true" fillcolor="#000000" stroked="false">
                <v:path arrowok="t"/>
                <v:fill type="solid"/>
              </v:shape>
            </v:group>
            <v:group style="position:absolute;left:7662;top:4616;width:10;height:20" coordorigin="7662,4616" coordsize="10,20">
              <v:shape style="position:absolute;left:7662;top:4616;width:10;height:20" coordorigin="7662,4616" coordsize="10,20" path="m7662,4635l7672,4635,7672,4616,7662,4616,7662,4635xe" filled="true" fillcolor="#000000" stroked="false">
                <v:path arrowok="t"/>
                <v:fill type="solid"/>
              </v:shape>
            </v:group>
            <v:group style="position:absolute;left:7662;top:4635;width:10;height:20" coordorigin="7662,4635" coordsize="10,20">
              <v:shape style="position:absolute;left:7662;top:4635;width:10;height:20" coordorigin="7662,4635" coordsize="10,20" path="m7662,4654l7672,4654,7672,4635,7662,4635,7662,4654xe" filled="true" fillcolor="#000000" stroked="false">
                <v:path arrowok="t"/>
                <v:fill type="solid"/>
              </v:shape>
            </v:group>
            <v:group style="position:absolute;left:7662;top:4654;width:10;height:20" coordorigin="7662,4654" coordsize="10,20">
              <v:shape style="position:absolute;left:7662;top:4654;width:10;height:20" coordorigin="7662,4654" coordsize="10,20" path="m7662,4673l7672,4673,7672,4654,7662,4654,7662,4673xe" filled="true" fillcolor="#000000" stroked="false">
                <v:path arrowok="t"/>
                <v:fill type="solid"/>
              </v:shape>
            </v:group>
            <v:group style="position:absolute;left:7662;top:4673;width:10;height:20" coordorigin="7662,4673" coordsize="10,20">
              <v:shape style="position:absolute;left:7662;top:4673;width:10;height:20" coordorigin="7662,4673" coordsize="10,20" path="m7662,4693l7672,4693,7672,4673,7662,4673,7662,4693xe" filled="true" fillcolor="#000000" stroked="false">
                <v:path arrowok="t"/>
                <v:fill type="solid"/>
              </v:shape>
            </v:group>
            <v:group style="position:absolute;left:7662;top:4693;width:10;height:20" coordorigin="7662,4693" coordsize="10,20">
              <v:shape style="position:absolute;left:7662;top:4693;width:10;height:20" coordorigin="7662,4693" coordsize="10,20" path="m7662,4712l7672,4712,7672,4693,7662,4693,7662,4712xe" filled="true" fillcolor="#000000" stroked="false">
                <v:path arrowok="t"/>
                <v:fill type="solid"/>
              </v:shape>
            </v:group>
            <v:group style="position:absolute;left:7662;top:4712;width:10;height:20" coordorigin="7662,4712" coordsize="10,20">
              <v:shape style="position:absolute;left:7662;top:4712;width:10;height:20" coordorigin="7662,4712" coordsize="10,20" path="m7662,4731l7672,4731,7672,4712,7662,4712,7662,4731xe" filled="true" fillcolor="#000000" stroked="false">
                <v:path arrowok="t"/>
                <v:fill type="solid"/>
              </v:shape>
            </v:group>
            <v:group style="position:absolute;left:7662;top:4731;width:10;height:20" coordorigin="7662,4731" coordsize="10,20">
              <v:shape style="position:absolute;left:7662;top:4731;width:10;height:20" coordorigin="7662,4731" coordsize="10,20" path="m7662,4750l7672,4750,7672,4731,7662,4731,7662,4750xe" filled="true" fillcolor="#000000" stroked="false">
                <v:path arrowok="t"/>
                <v:fill type="solid"/>
              </v:shape>
            </v:group>
            <v:group style="position:absolute;left:7662;top:4750;width:10;height:20" coordorigin="7662,4750" coordsize="10,20">
              <v:shape style="position:absolute;left:7662;top:4750;width:10;height:20" coordorigin="7662,4750" coordsize="10,20" path="m7662,4769l7672,4769,7672,4750,7662,4750,7662,4769xe" filled="true" fillcolor="#000000" stroked="false">
                <v:path arrowok="t"/>
                <v:fill type="solid"/>
              </v:shape>
            </v:group>
            <v:group style="position:absolute;left:7662;top:4769;width:10;height:20" coordorigin="7662,4769" coordsize="10,20">
              <v:shape style="position:absolute;left:7662;top:4769;width:10;height:20" coordorigin="7662,4769" coordsize="10,20" path="m7662,4789l7672,4789,7672,4769,7662,4769,7662,4789xe" filled="true" fillcolor="#000000" stroked="false">
                <v:path arrowok="t"/>
                <v:fill type="solid"/>
              </v:shape>
            </v:group>
            <v:group style="position:absolute;left:7662;top:4789;width:10;height:20" coordorigin="7662,4789" coordsize="10,20">
              <v:shape style="position:absolute;left:7662;top:4789;width:10;height:20" coordorigin="7662,4789" coordsize="10,20" path="m7662,4808l7672,4808,7672,4789,7662,4789,7662,4808xe" filled="true" fillcolor="#000000" stroked="false">
                <v:path arrowok="t"/>
                <v:fill type="solid"/>
              </v:shape>
            </v:group>
            <v:group style="position:absolute;left:7662;top:4808;width:10;height:20" coordorigin="7662,4808" coordsize="10,20">
              <v:shape style="position:absolute;left:7662;top:4808;width:10;height:20" coordorigin="7662,4808" coordsize="10,20" path="m7662,4827l7672,4827,7672,4808,7662,4808,7662,4827xe" filled="true" fillcolor="#000000" stroked="false">
                <v:path arrowok="t"/>
                <v:fill type="solid"/>
              </v:shape>
            </v:group>
            <v:group style="position:absolute;left:7662;top:4827;width:10;height:20" coordorigin="7662,4827" coordsize="10,20">
              <v:shape style="position:absolute;left:7662;top:4827;width:10;height:20" coordorigin="7662,4827" coordsize="10,20" path="m7662,4846l7672,4846,7672,4827,7662,4827,7662,4846xe" filled="true" fillcolor="#000000" stroked="false">
                <v:path arrowok="t"/>
                <v:fill type="solid"/>
              </v:shape>
            </v:group>
            <v:group style="position:absolute;left:7662;top:4846;width:10;height:20" coordorigin="7662,4846" coordsize="10,20">
              <v:shape style="position:absolute;left:7662;top:4846;width:10;height:20" coordorigin="7662,4846" coordsize="10,20" path="m7662,4865l7672,4865,7672,4846,7662,4846,7662,4865xe" filled="true" fillcolor="#000000" stroked="false">
                <v:path arrowok="t"/>
                <v:fill type="solid"/>
              </v:shape>
            </v:group>
            <v:group style="position:absolute;left:7662;top:4874;width:10;height:2" coordorigin="7662,4874" coordsize="10,2">
              <v:shape style="position:absolute;left:7662;top:4874;width:10;height:2" coordorigin="7662,4874" coordsize="10,0" path="m7662,4874l7672,4874e" filled="false" stroked="true" strokeweight=".84003pt" strokecolor="#000000">
                <v:path arrowok="t"/>
              </v:shape>
              <v:shape style="position:absolute;left:29;top:4789;width:1131;height:103" type="#_x0000_t75" stroked="false">
                <v:imagedata r:id="rId142" o:title=""/>
              </v:shape>
              <v:shape style="position:absolute;left:1136;top:4882;width:1140;height:10" type="#_x0000_t75" stroked="false">
                <v:imagedata r:id="rId141" o:title=""/>
              </v:shape>
              <v:shape style="position:absolute;left:2271;top:4882;width:3690;height:10" type="#_x0000_t75" stroked="false">
                <v:imagedata r:id="rId495" o:title=""/>
              </v:shape>
              <v:shape style="position:absolute;left:5956;top:4882;width:725;height:10" type="#_x0000_t75" stroked="false">
                <v:imagedata r:id="rId133" o:title=""/>
              </v:shape>
              <v:shape style="position:absolute;left:6676;top:4882;width:986;height:10" type="#_x0000_t75" stroked="false">
                <v:imagedata r:id="rId496" o:title=""/>
              </v:shape>
              <v:shape style="position:absolute;left:7658;top:4882;width:576;height:10" type="#_x0000_t75" stroked="false">
                <v:imagedata r:id="rId497" o:title=""/>
              </v:shape>
            </v:group>
            <v:group style="position:absolute;left:1141;top:4892;width:10;height:20" coordorigin="1141,4892" coordsize="10,20">
              <v:shape style="position:absolute;left:1141;top:4892;width:10;height:20" coordorigin="1141,4892" coordsize="10,20" path="m1141,4911l1150,4911,1150,4892,1141,4892,1141,4911xe" filled="true" fillcolor="#000000" stroked="false">
                <v:path arrowok="t"/>
                <v:fill type="solid"/>
              </v:shape>
            </v:group>
            <v:group style="position:absolute;left:1141;top:4911;width:10;height:20" coordorigin="1141,4911" coordsize="10,20">
              <v:shape style="position:absolute;left:1141;top:4911;width:10;height:20" coordorigin="1141,4911" coordsize="10,20" path="m1141,4930l1150,4930,1150,4911,1141,4911,1141,4930xe" filled="true" fillcolor="#000000" stroked="false">
                <v:path arrowok="t"/>
                <v:fill type="solid"/>
              </v:shape>
            </v:group>
            <v:group style="position:absolute;left:1141;top:4930;width:10;height:20" coordorigin="1141,4930" coordsize="10,20">
              <v:shape style="position:absolute;left:1141;top:4930;width:10;height:20" coordorigin="1141,4930" coordsize="10,20" path="m1141,4949l1150,4949,1150,4930,1141,4930,1141,4949xe" filled="true" fillcolor="#000000" stroked="false">
                <v:path arrowok="t"/>
                <v:fill type="solid"/>
              </v:shape>
            </v:group>
            <v:group style="position:absolute;left:1141;top:4949;width:10;height:20" coordorigin="1141,4949" coordsize="10,20">
              <v:shape style="position:absolute;left:1141;top:4949;width:10;height:20" coordorigin="1141,4949" coordsize="10,20" path="m1141,4969l1150,4969,1150,4949,1141,4949,1141,4969xe" filled="true" fillcolor="#000000" stroked="false">
                <v:path arrowok="t"/>
                <v:fill type="solid"/>
              </v:shape>
            </v:group>
            <v:group style="position:absolute;left:1141;top:4969;width:10;height:20" coordorigin="1141,4969" coordsize="10,20">
              <v:shape style="position:absolute;left:1141;top:4969;width:10;height:20" coordorigin="1141,4969" coordsize="10,20" path="m1141,4988l1150,4988,1150,4969,1141,4969,1141,4988xe" filled="true" fillcolor="#000000" stroked="false">
                <v:path arrowok="t"/>
                <v:fill type="solid"/>
              </v:shape>
            </v:group>
            <v:group style="position:absolute;left:1141;top:4988;width:10;height:20" coordorigin="1141,4988" coordsize="10,20">
              <v:shape style="position:absolute;left:1141;top:4988;width:10;height:20" coordorigin="1141,4988" coordsize="10,20" path="m1141,5007l1150,5007,1150,4988,1141,4988,1141,5007xe" filled="true" fillcolor="#000000" stroked="false">
                <v:path arrowok="t"/>
                <v:fill type="solid"/>
              </v:shape>
            </v:group>
            <v:group style="position:absolute;left:1141;top:5007;width:10;height:20" coordorigin="1141,5007" coordsize="10,20">
              <v:shape style="position:absolute;left:1141;top:5007;width:10;height:20" coordorigin="1141,5007" coordsize="10,20" path="m1141,5026l1150,5026,1150,5007,1141,5007,1141,5026xe" filled="true" fillcolor="#000000" stroked="false">
                <v:path arrowok="t"/>
                <v:fill type="solid"/>
              </v:shape>
            </v:group>
            <v:group style="position:absolute;left:1141;top:5026;width:10;height:20" coordorigin="1141,5026" coordsize="10,20">
              <v:shape style="position:absolute;left:1141;top:5026;width:10;height:20" coordorigin="1141,5026" coordsize="10,20" path="m1141,5045l1150,5045,1150,5026,1141,5026,1141,5045xe" filled="true" fillcolor="#000000" stroked="false">
                <v:path arrowok="t"/>
                <v:fill type="solid"/>
              </v:shape>
            </v:group>
            <v:group style="position:absolute;left:1141;top:5045;width:10;height:20" coordorigin="1141,5045" coordsize="10,20">
              <v:shape style="position:absolute;left:1141;top:5045;width:10;height:20" coordorigin="1141,5045" coordsize="10,20" path="m1141,5065l1150,5065,1150,5045,1141,5045,1141,5065xe" filled="true" fillcolor="#000000" stroked="false">
                <v:path arrowok="t"/>
                <v:fill type="solid"/>
              </v:shape>
            </v:group>
            <v:group style="position:absolute;left:1141;top:5065;width:10;height:20" coordorigin="1141,5065" coordsize="10,20">
              <v:shape style="position:absolute;left:1141;top:5065;width:10;height:20" coordorigin="1141,5065" coordsize="10,20" path="m1141,5084l1150,5084,1150,5065,1141,5065,1141,5084xe" filled="true" fillcolor="#000000" stroked="false">
                <v:path arrowok="t"/>
                <v:fill type="solid"/>
              </v:shape>
            </v:group>
            <v:group style="position:absolute;left:1141;top:5084;width:10;height:20" coordorigin="1141,5084" coordsize="10,20">
              <v:shape style="position:absolute;left:1141;top:5084;width:10;height:20" coordorigin="1141,5084" coordsize="10,20" path="m1141,5103l1150,5103,1150,5084,1141,5084,1141,5103xe" filled="true" fillcolor="#000000" stroked="false">
                <v:path arrowok="t"/>
                <v:fill type="solid"/>
              </v:shape>
            </v:group>
            <v:group style="position:absolute;left:1141;top:5103;width:10;height:20" coordorigin="1141,5103" coordsize="10,20">
              <v:shape style="position:absolute;left:1141;top:5103;width:10;height:20" coordorigin="1141,5103" coordsize="10,20" path="m1141,5122l1150,5122,1150,5103,1141,5103,1141,5122xe" filled="true" fillcolor="#000000" stroked="false">
                <v:path arrowok="t"/>
                <v:fill type="solid"/>
              </v:shape>
            </v:group>
            <v:group style="position:absolute;left:1141;top:5122;width:10;height:20" coordorigin="1141,5122" coordsize="10,20">
              <v:shape style="position:absolute;left:1141;top:5122;width:10;height:20" coordorigin="1141,5122" coordsize="10,20" path="m1141,5141l1150,5141,1150,5122,1141,5122,1141,5141xe" filled="true" fillcolor="#000000" stroked="false">
                <v:path arrowok="t"/>
                <v:fill type="solid"/>
              </v:shape>
            </v:group>
            <v:group style="position:absolute;left:1141;top:5141;width:10;height:20" coordorigin="1141,5141" coordsize="10,20">
              <v:shape style="position:absolute;left:1141;top:5141;width:10;height:20" coordorigin="1141,5141" coordsize="10,20" path="m1141,5161l1150,5161,1150,5141,1141,5141,1141,5161xe" filled="true" fillcolor="#000000" stroked="false">
                <v:path arrowok="t"/>
                <v:fill type="solid"/>
              </v:shape>
            </v:group>
            <v:group style="position:absolute;left:1141;top:5161;width:10;height:20" coordorigin="1141,5161" coordsize="10,20">
              <v:shape style="position:absolute;left:1141;top:5161;width:10;height:20" coordorigin="1141,5161" coordsize="10,20" path="m1141,5180l1150,5180,1150,5161,1141,5161,1141,5180xe" filled="true" fillcolor="#000000" stroked="false">
                <v:path arrowok="t"/>
                <v:fill type="solid"/>
              </v:shape>
            </v:group>
            <v:group style="position:absolute;left:1141;top:5180;width:10;height:20" coordorigin="1141,5180" coordsize="10,20">
              <v:shape style="position:absolute;left:1141;top:5180;width:10;height:20" coordorigin="1141,5180" coordsize="10,20" path="m1141,5199l1150,5199,1150,5180,1141,5180,1141,5199xe" filled="true" fillcolor="#000000" stroked="false">
                <v:path arrowok="t"/>
                <v:fill type="solid"/>
              </v:shape>
            </v:group>
            <v:group style="position:absolute;left:2276;top:4892;width:10;height:20" coordorigin="2276,4892" coordsize="10,20">
              <v:shape style="position:absolute;left:2276;top:4892;width:10;height:20" coordorigin="2276,4892" coordsize="10,20" path="m2276,4911l2285,4911,2285,4892,2276,4892,2276,4911xe" filled="true" fillcolor="#000000" stroked="false">
                <v:path arrowok="t"/>
                <v:fill type="solid"/>
              </v:shape>
            </v:group>
            <v:group style="position:absolute;left:2276;top:4911;width:10;height:20" coordorigin="2276,4911" coordsize="10,20">
              <v:shape style="position:absolute;left:2276;top:4911;width:10;height:20" coordorigin="2276,4911" coordsize="10,20" path="m2276,4930l2285,4930,2285,4911,2276,4911,2276,4930xe" filled="true" fillcolor="#000000" stroked="false">
                <v:path arrowok="t"/>
                <v:fill type="solid"/>
              </v:shape>
            </v:group>
            <v:group style="position:absolute;left:2276;top:4930;width:10;height:20" coordorigin="2276,4930" coordsize="10,20">
              <v:shape style="position:absolute;left:2276;top:4930;width:10;height:20" coordorigin="2276,4930" coordsize="10,20" path="m2276,4949l2285,4949,2285,4930,2276,4930,2276,4949xe" filled="true" fillcolor="#000000" stroked="false">
                <v:path arrowok="t"/>
                <v:fill type="solid"/>
              </v:shape>
            </v:group>
            <v:group style="position:absolute;left:2276;top:4949;width:10;height:20" coordorigin="2276,4949" coordsize="10,20">
              <v:shape style="position:absolute;left:2276;top:4949;width:10;height:20" coordorigin="2276,4949" coordsize="10,20" path="m2276,4969l2285,4969,2285,4949,2276,4949,2276,4969xe" filled="true" fillcolor="#000000" stroked="false">
                <v:path arrowok="t"/>
                <v:fill type="solid"/>
              </v:shape>
            </v:group>
            <v:group style="position:absolute;left:2276;top:4969;width:10;height:20" coordorigin="2276,4969" coordsize="10,20">
              <v:shape style="position:absolute;left:2276;top:4969;width:10;height:20" coordorigin="2276,4969" coordsize="10,20" path="m2276,4988l2285,4988,2285,4969,2276,4969,2276,4988xe" filled="true" fillcolor="#000000" stroked="false">
                <v:path arrowok="t"/>
                <v:fill type="solid"/>
              </v:shape>
            </v:group>
            <v:group style="position:absolute;left:2276;top:4988;width:10;height:20" coordorigin="2276,4988" coordsize="10,20">
              <v:shape style="position:absolute;left:2276;top:4988;width:10;height:20" coordorigin="2276,4988" coordsize="10,20" path="m2276,5007l2285,5007,2285,4988,2276,4988,2276,5007xe" filled="true" fillcolor="#000000" stroked="false">
                <v:path arrowok="t"/>
                <v:fill type="solid"/>
              </v:shape>
            </v:group>
            <v:group style="position:absolute;left:2276;top:5007;width:10;height:20" coordorigin="2276,5007" coordsize="10,20">
              <v:shape style="position:absolute;left:2276;top:5007;width:10;height:20" coordorigin="2276,5007" coordsize="10,20" path="m2276,5026l2285,5026,2285,5007,2276,5007,2276,5026xe" filled="true" fillcolor="#000000" stroked="false">
                <v:path arrowok="t"/>
                <v:fill type="solid"/>
              </v:shape>
            </v:group>
            <v:group style="position:absolute;left:2276;top:5026;width:10;height:20" coordorigin="2276,5026" coordsize="10,20">
              <v:shape style="position:absolute;left:2276;top:5026;width:10;height:20" coordorigin="2276,5026" coordsize="10,20" path="m2276,5045l2285,5045,2285,5026,2276,5026,2276,5045xe" filled="true" fillcolor="#000000" stroked="false">
                <v:path arrowok="t"/>
                <v:fill type="solid"/>
              </v:shape>
            </v:group>
            <v:group style="position:absolute;left:2276;top:5045;width:10;height:20" coordorigin="2276,5045" coordsize="10,20">
              <v:shape style="position:absolute;left:2276;top:5045;width:10;height:20" coordorigin="2276,5045" coordsize="10,20" path="m2276,5065l2285,5065,2285,5045,2276,5045,2276,5065xe" filled="true" fillcolor="#000000" stroked="false">
                <v:path arrowok="t"/>
                <v:fill type="solid"/>
              </v:shape>
            </v:group>
            <v:group style="position:absolute;left:2276;top:5065;width:10;height:20" coordorigin="2276,5065" coordsize="10,20">
              <v:shape style="position:absolute;left:2276;top:5065;width:10;height:20" coordorigin="2276,5065" coordsize="10,20" path="m2276,5084l2285,5084,2285,5065,2276,5065,2276,5084xe" filled="true" fillcolor="#000000" stroked="false">
                <v:path arrowok="t"/>
                <v:fill type="solid"/>
              </v:shape>
            </v:group>
            <v:group style="position:absolute;left:2276;top:5084;width:10;height:20" coordorigin="2276,5084" coordsize="10,20">
              <v:shape style="position:absolute;left:2276;top:5084;width:10;height:20" coordorigin="2276,5084" coordsize="10,20" path="m2276,5103l2285,5103,2285,5084,2276,5084,2276,5103xe" filled="true" fillcolor="#000000" stroked="false">
                <v:path arrowok="t"/>
                <v:fill type="solid"/>
              </v:shape>
            </v:group>
            <v:group style="position:absolute;left:2276;top:5103;width:10;height:20" coordorigin="2276,5103" coordsize="10,20">
              <v:shape style="position:absolute;left:2276;top:5103;width:10;height:20" coordorigin="2276,5103" coordsize="10,20" path="m2276,5122l2285,5122,2285,5103,2276,5103,2276,5122xe" filled="true" fillcolor="#000000" stroked="false">
                <v:path arrowok="t"/>
                <v:fill type="solid"/>
              </v:shape>
            </v:group>
            <v:group style="position:absolute;left:2276;top:5122;width:10;height:20" coordorigin="2276,5122" coordsize="10,20">
              <v:shape style="position:absolute;left:2276;top:5122;width:10;height:20" coordorigin="2276,5122" coordsize="10,20" path="m2276,5141l2285,5141,2285,5122,2276,5122,2276,5141xe" filled="true" fillcolor="#000000" stroked="false">
                <v:path arrowok="t"/>
                <v:fill type="solid"/>
              </v:shape>
            </v:group>
            <v:group style="position:absolute;left:2276;top:5141;width:10;height:20" coordorigin="2276,5141" coordsize="10,20">
              <v:shape style="position:absolute;left:2276;top:5141;width:10;height:20" coordorigin="2276,5141" coordsize="10,20" path="m2276,5161l2285,5161,2285,5141,2276,5141,2276,5161xe" filled="true" fillcolor="#000000" stroked="false">
                <v:path arrowok="t"/>
                <v:fill type="solid"/>
              </v:shape>
            </v:group>
            <v:group style="position:absolute;left:2276;top:5161;width:10;height:20" coordorigin="2276,5161" coordsize="10,20">
              <v:shape style="position:absolute;left:2276;top:5161;width:10;height:20" coordorigin="2276,5161" coordsize="10,20" path="m2276,5180l2285,5180,2285,5161,2276,5161,2276,5180xe" filled="true" fillcolor="#000000" stroked="false">
                <v:path arrowok="t"/>
                <v:fill type="solid"/>
              </v:shape>
            </v:group>
            <v:group style="position:absolute;left:2276;top:5180;width:10;height:20" coordorigin="2276,5180" coordsize="10,20">
              <v:shape style="position:absolute;left:2276;top:5180;width:10;height:20" coordorigin="2276,5180" coordsize="10,20" path="m2276,5199l2285,5199,2285,5180,2276,5180,2276,5199xe" filled="true" fillcolor="#000000" stroked="false">
                <v:path arrowok="t"/>
                <v:fill type="solid"/>
              </v:shape>
            </v:group>
            <v:group style="position:absolute;left:2276;top:5199;width:10;height:20" coordorigin="2276,5199" coordsize="10,20">
              <v:shape style="position:absolute;left:2276;top:5199;width:10;height:20" coordorigin="2276,5199" coordsize="10,20" path="m2276,5218l2285,5218,2285,5199,2276,5199,2276,5218xe" filled="true" fillcolor="#000000" stroked="false">
                <v:path arrowok="t"/>
                <v:fill type="solid"/>
              </v:shape>
            </v:group>
            <v:group style="position:absolute;left:2276;top:5218;width:10;height:20" coordorigin="2276,5218" coordsize="10,20">
              <v:shape style="position:absolute;left:2276;top:5218;width:10;height:20" coordorigin="2276,5218" coordsize="10,20" path="m2276,5237l2285,5237,2285,5218,2276,5218,2276,5237xe" filled="true" fillcolor="#000000" stroked="false">
                <v:path arrowok="t"/>
                <v:fill type="solid"/>
              </v:shape>
            </v:group>
            <v:group style="position:absolute;left:2276;top:5237;width:10;height:20" coordorigin="2276,5237" coordsize="10,20">
              <v:shape style="position:absolute;left:2276;top:5237;width:10;height:20" coordorigin="2276,5237" coordsize="10,20" path="m2276,5257l2285,5257,2285,5237,2276,5237,2276,5257xe" filled="true" fillcolor="#000000" stroked="false">
                <v:path arrowok="t"/>
                <v:fill type="solid"/>
              </v:shape>
            </v:group>
            <v:group style="position:absolute;left:2276;top:5257;width:10;height:20" coordorigin="2276,5257" coordsize="10,20">
              <v:shape style="position:absolute;left:2276;top:5257;width:10;height:20" coordorigin="2276,5257" coordsize="10,20" path="m2276,5276l2285,5276,2285,5257,2276,5257,2276,5276xe" filled="true" fillcolor="#000000" stroked="false">
                <v:path arrowok="t"/>
                <v:fill type="solid"/>
              </v:shape>
            </v:group>
            <v:group style="position:absolute;left:2276;top:5284;width:10;height:2" coordorigin="2276,5284" coordsize="10,2">
              <v:shape style="position:absolute;left:2276;top:5284;width:10;height:2" coordorigin="2276,5284" coordsize="10,0" path="m2276,5284l2285,5284e" filled="false" stroked="true" strokeweight=".84pt" strokecolor="#000000">
                <v:path arrowok="t"/>
              </v:shape>
            </v:group>
            <v:group style="position:absolute;left:2984;top:4892;width:10;height:20" coordorigin="2984,4892" coordsize="10,20">
              <v:shape style="position:absolute;left:2984;top:4892;width:10;height:20" coordorigin="2984,4892" coordsize="10,20" path="m2984,4911l2993,4911,2993,4892,2984,4892,2984,4911xe" filled="true" fillcolor="#000000" stroked="false">
                <v:path arrowok="t"/>
                <v:fill type="solid"/>
              </v:shape>
            </v:group>
            <v:group style="position:absolute;left:2984;top:4911;width:10;height:20" coordorigin="2984,4911" coordsize="10,20">
              <v:shape style="position:absolute;left:2984;top:4911;width:10;height:20" coordorigin="2984,4911" coordsize="10,20" path="m2984,4930l2993,4930,2993,4911,2984,4911,2984,4930xe" filled="true" fillcolor="#000000" stroked="false">
                <v:path arrowok="t"/>
                <v:fill type="solid"/>
              </v:shape>
            </v:group>
            <v:group style="position:absolute;left:2984;top:4930;width:10;height:20" coordorigin="2984,4930" coordsize="10,20">
              <v:shape style="position:absolute;left:2984;top:4930;width:10;height:20" coordorigin="2984,4930" coordsize="10,20" path="m2984,4949l2993,4949,2993,4930,2984,4930,2984,4949xe" filled="true" fillcolor="#000000" stroked="false">
                <v:path arrowok="t"/>
                <v:fill type="solid"/>
              </v:shape>
            </v:group>
            <v:group style="position:absolute;left:2984;top:4949;width:10;height:20" coordorigin="2984,4949" coordsize="10,20">
              <v:shape style="position:absolute;left:2984;top:4949;width:10;height:20" coordorigin="2984,4949" coordsize="10,20" path="m2984,4969l2993,4969,2993,4949,2984,4949,2984,4969xe" filled="true" fillcolor="#000000" stroked="false">
                <v:path arrowok="t"/>
                <v:fill type="solid"/>
              </v:shape>
            </v:group>
            <v:group style="position:absolute;left:2984;top:4969;width:10;height:20" coordorigin="2984,4969" coordsize="10,20">
              <v:shape style="position:absolute;left:2984;top:4969;width:10;height:20" coordorigin="2984,4969" coordsize="10,20" path="m2984,4988l2993,4988,2993,4969,2984,4969,2984,4988xe" filled="true" fillcolor="#000000" stroked="false">
                <v:path arrowok="t"/>
                <v:fill type="solid"/>
              </v:shape>
            </v:group>
            <v:group style="position:absolute;left:2984;top:4988;width:10;height:20" coordorigin="2984,4988" coordsize="10,20">
              <v:shape style="position:absolute;left:2984;top:4988;width:10;height:20" coordorigin="2984,4988" coordsize="10,20" path="m2984,5007l2993,5007,2993,4988,2984,4988,2984,5007xe" filled="true" fillcolor="#000000" stroked="false">
                <v:path arrowok="t"/>
                <v:fill type="solid"/>
              </v:shape>
            </v:group>
            <v:group style="position:absolute;left:2984;top:5007;width:10;height:20" coordorigin="2984,5007" coordsize="10,20">
              <v:shape style="position:absolute;left:2984;top:5007;width:10;height:20" coordorigin="2984,5007" coordsize="10,20" path="m2984,5026l2993,5026,2993,5007,2984,5007,2984,5026xe" filled="true" fillcolor="#000000" stroked="false">
                <v:path arrowok="t"/>
                <v:fill type="solid"/>
              </v:shape>
            </v:group>
            <v:group style="position:absolute;left:2984;top:5026;width:10;height:20" coordorigin="2984,5026" coordsize="10,20">
              <v:shape style="position:absolute;left:2984;top:5026;width:10;height:20" coordorigin="2984,5026" coordsize="10,20" path="m2984,5045l2993,5045,2993,5026,2984,5026,2984,5045xe" filled="true" fillcolor="#000000" stroked="false">
                <v:path arrowok="t"/>
                <v:fill type="solid"/>
              </v:shape>
            </v:group>
            <v:group style="position:absolute;left:2984;top:5045;width:10;height:20" coordorigin="2984,5045" coordsize="10,20">
              <v:shape style="position:absolute;left:2984;top:5045;width:10;height:20" coordorigin="2984,5045" coordsize="10,20" path="m2984,5065l2993,5065,2993,5045,2984,5045,2984,5065xe" filled="true" fillcolor="#000000" stroked="false">
                <v:path arrowok="t"/>
                <v:fill type="solid"/>
              </v:shape>
            </v:group>
            <v:group style="position:absolute;left:2984;top:5065;width:10;height:20" coordorigin="2984,5065" coordsize="10,20">
              <v:shape style="position:absolute;left:2984;top:5065;width:10;height:20" coordorigin="2984,5065" coordsize="10,20" path="m2984,5084l2993,5084,2993,5065,2984,5065,2984,5084xe" filled="true" fillcolor="#000000" stroked="false">
                <v:path arrowok="t"/>
                <v:fill type="solid"/>
              </v:shape>
            </v:group>
            <v:group style="position:absolute;left:2984;top:5084;width:10;height:20" coordorigin="2984,5084" coordsize="10,20">
              <v:shape style="position:absolute;left:2984;top:5084;width:10;height:20" coordorigin="2984,5084" coordsize="10,20" path="m2984,5103l2993,5103,2993,5084,2984,5084,2984,5103xe" filled="true" fillcolor="#000000" stroked="false">
                <v:path arrowok="t"/>
                <v:fill type="solid"/>
              </v:shape>
            </v:group>
            <v:group style="position:absolute;left:2984;top:5103;width:10;height:20" coordorigin="2984,5103" coordsize="10,20">
              <v:shape style="position:absolute;left:2984;top:5103;width:10;height:20" coordorigin="2984,5103" coordsize="10,20" path="m2984,5122l2993,5122,2993,5103,2984,5103,2984,5122xe" filled="true" fillcolor="#000000" stroked="false">
                <v:path arrowok="t"/>
                <v:fill type="solid"/>
              </v:shape>
            </v:group>
            <v:group style="position:absolute;left:2984;top:5122;width:10;height:20" coordorigin="2984,5122" coordsize="10,20">
              <v:shape style="position:absolute;left:2984;top:5122;width:10;height:20" coordorigin="2984,5122" coordsize="10,20" path="m2984,5141l2993,5141,2993,5122,2984,5122,2984,5141xe" filled="true" fillcolor="#000000" stroked="false">
                <v:path arrowok="t"/>
                <v:fill type="solid"/>
              </v:shape>
            </v:group>
            <v:group style="position:absolute;left:2984;top:5141;width:10;height:20" coordorigin="2984,5141" coordsize="10,20">
              <v:shape style="position:absolute;left:2984;top:5141;width:10;height:20" coordorigin="2984,5141" coordsize="10,20" path="m2984,5161l2993,5161,2993,5141,2984,5141,2984,5161xe" filled="true" fillcolor="#000000" stroked="false">
                <v:path arrowok="t"/>
                <v:fill type="solid"/>
              </v:shape>
            </v:group>
            <v:group style="position:absolute;left:2984;top:5161;width:10;height:20" coordorigin="2984,5161" coordsize="10,20">
              <v:shape style="position:absolute;left:2984;top:5161;width:10;height:20" coordorigin="2984,5161" coordsize="10,20" path="m2984,5180l2993,5180,2993,5161,2984,5161,2984,5180xe" filled="true" fillcolor="#000000" stroked="false">
                <v:path arrowok="t"/>
                <v:fill type="solid"/>
              </v:shape>
            </v:group>
            <v:group style="position:absolute;left:2984;top:5180;width:10;height:20" coordorigin="2984,5180" coordsize="10,20">
              <v:shape style="position:absolute;left:2984;top:5180;width:10;height:20" coordorigin="2984,5180" coordsize="10,20" path="m2984,5199l2993,5199,2993,5180,2984,5180,2984,5199xe" filled="true" fillcolor="#000000" stroked="false">
                <v:path arrowok="t"/>
                <v:fill type="solid"/>
              </v:shape>
            </v:group>
            <v:group style="position:absolute;left:2984;top:5199;width:10;height:20" coordorigin="2984,5199" coordsize="10,20">
              <v:shape style="position:absolute;left:2984;top:5199;width:10;height:20" coordorigin="2984,5199" coordsize="10,20" path="m2984,5218l2993,5218,2993,5199,2984,5199,2984,5218xe" filled="true" fillcolor="#000000" stroked="false">
                <v:path arrowok="t"/>
                <v:fill type="solid"/>
              </v:shape>
            </v:group>
            <v:group style="position:absolute;left:2984;top:5218;width:10;height:20" coordorigin="2984,5218" coordsize="10,20">
              <v:shape style="position:absolute;left:2984;top:5218;width:10;height:20" coordorigin="2984,5218" coordsize="10,20" path="m2984,5237l2993,5237,2993,5218,2984,5218,2984,5237xe" filled="true" fillcolor="#000000" stroked="false">
                <v:path arrowok="t"/>
                <v:fill type="solid"/>
              </v:shape>
            </v:group>
            <v:group style="position:absolute;left:2984;top:5237;width:10;height:20" coordorigin="2984,5237" coordsize="10,20">
              <v:shape style="position:absolute;left:2984;top:5237;width:10;height:20" coordorigin="2984,5237" coordsize="10,20" path="m2984,5257l2993,5257,2993,5237,2984,5237,2984,5257xe" filled="true" fillcolor="#000000" stroked="false">
                <v:path arrowok="t"/>
                <v:fill type="solid"/>
              </v:shape>
            </v:group>
            <v:group style="position:absolute;left:2984;top:5257;width:10;height:20" coordorigin="2984,5257" coordsize="10,20">
              <v:shape style="position:absolute;left:2984;top:5257;width:10;height:20" coordorigin="2984,5257" coordsize="10,20" path="m2984,5276l2993,5276,2993,5257,2984,5257,2984,5276xe" filled="true" fillcolor="#000000" stroked="false">
                <v:path arrowok="t"/>
                <v:fill type="solid"/>
              </v:shape>
            </v:group>
            <v:group style="position:absolute;left:2984;top:5284;width:10;height:2" coordorigin="2984,5284" coordsize="10,2">
              <v:shape style="position:absolute;left:2984;top:5284;width:10;height:2" coordorigin="2984,5284" coordsize="10,0" path="m2984,5284l2993,5284e" filled="false" stroked="true" strokeweight=".84pt" strokecolor="#000000">
                <v:path arrowok="t"/>
              </v:shape>
            </v:group>
            <v:group style="position:absolute;left:4117;top:4892;width:10;height:20" coordorigin="4117,4892" coordsize="10,20">
              <v:shape style="position:absolute;left:4117;top:4892;width:10;height:20" coordorigin="4117,4892" coordsize="10,20" path="m4117,4911l4127,4911,4127,4892,4117,4892,4117,4911xe" filled="true" fillcolor="#000000" stroked="false">
                <v:path arrowok="t"/>
                <v:fill type="solid"/>
              </v:shape>
            </v:group>
            <v:group style="position:absolute;left:4117;top:4911;width:10;height:20" coordorigin="4117,4911" coordsize="10,20">
              <v:shape style="position:absolute;left:4117;top:4911;width:10;height:20" coordorigin="4117,4911" coordsize="10,20" path="m4117,4930l4127,4930,4127,4911,4117,4911,4117,4930xe" filled="true" fillcolor="#000000" stroked="false">
                <v:path arrowok="t"/>
                <v:fill type="solid"/>
              </v:shape>
            </v:group>
            <v:group style="position:absolute;left:4117;top:4930;width:10;height:20" coordorigin="4117,4930" coordsize="10,20">
              <v:shape style="position:absolute;left:4117;top:4930;width:10;height:20" coordorigin="4117,4930" coordsize="10,20" path="m4117,4949l4127,4949,4127,4930,4117,4930,4117,4949xe" filled="true" fillcolor="#000000" stroked="false">
                <v:path arrowok="t"/>
                <v:fill type="solid"/>
              </v:shape>
            </v:group>
            <v:group style="position:absolute;left:4117;top:4949;width:10;height:20" coordorigin="4117,4949" coordsize="10,20">
              <v:shape style="position:absolute;left:4117;top:4949;width:10;height:20" coordorigin="4117,4949" coordsize="10,20" path="m4117,4969l4127,4969,4127,4949,4117,4949,4117,4969xe" filled="true" fillcolor="#000000" stroked="false">
                <v:path arrowok="t"/>
                <v:fill type="solid"/>
              </v:shape>
            </v:group>
            <v:group style="position:absolute;left:4117;top:4969;width:10;height:20" coordorigin="4117,4969" coordsize="10,20">
              <v:shape style="position:absolute;left:4117;top:4969;width:10;height:20" coordorigin="4117,4969" coordsize="10,20" path="m4117,4988l4127,4988,4127,4969,4117,4969,4117,4988xe" filled="true" fillcolor="#000000" stroked="false">
                <v:path arrowok="t"/>
                <v:fill type="solid"/>
              </v:shape>
            </v:group>
            <v:group style="position:absolute;left:4117;top:4988;width:10;height:20" coordorigin="4117,4988" coordsize="10,20">
              <v:shape style="position:absolute;left:4117;top:4988;width:10;height:20" coordorigin="4117,4988" coordsize="10,20" path="m4117,5007l4127,5007,4127,4988,4117,4988,4117,5007xe" filled="true" fillcolor="#000000" stroked="false">
                <v:path arrowok="t"/>
                <v:fill type="solid"/>
              </v:shape>
            </v:group>
            <v:group style="position:absolute;left:4117;top:5007;width:10;height:20" coordorigin="4117,5007" coordsize="10,20">
              <v:shape style="position:absolute;left:4117;top:5007;width:10;height:20" coordorigin="4117,5007" coordsize="10,20" path="m4117,5026l4127,5026,4127,5007,4117,5007,4117,5026xe" filled="true" fillcolor="#000000" stroked="false">
                <v:path arrowok="t"/>
                <v:fill type="solid"/>
              </v:shape>
            </v:group>
            <v:group style="position:absolute;left:4117;top:5026;width:10;height:20" coordorigin="4117,5026" coordsize="10,20">
              <v:shape style="position:absolute;left:4117;top:5026;width:10;height:20" coordorigin="4117,5026" coordsize="10,20" path="m4117,5045l4127,5045,4127,5026,4117,5026,4117,5045xe" filled="true" fillcolor="#000000" stroked="false">
                <v:path arrowok="t"/>
                <v:fill type="solid"/>
              </v:shape>
            </v:group>
            <v:group style="position:absolute;left:4117;top:5045;width:10;height:20" coordorigin="4117,5045" coordsize="10,20">
              <v:shape style="position:absolute;left:4117;top:5045;width:10;height:20" coordorigin="4117,5045" coordsize="10,20" path="m4117,5065l4127,5065,4127,5045,4117,5045,4117,5065xe" filled="true" fillcolor="#000000" stroked="false">
                <v:path arrowok="t"/>
                <v:fill type="solid"/>
              </v:shape>
            </v:group>
            <v:group style="position:absolute;left:4117;top:5065;width:10;height:20" coordorigin="4117,5065" coordsize="10,20">
              <v:shape style="position:absolute;left:4117;top:5065;width:10;height:20" coordorigin="4117,5065" coordsize="10,20" path="m4117,5084l4127,5084,4127,5065,4117,5065,4117,5084xe" filled="true" fillcolor="#000000" stroked="false">
                <v:path arrowok="t"/>
                <v:fill type="solid"/>
              </v:shape>
            </v:group>
            <v:group style="position:absolute;left:4117;top:5084;width:10;height:20" coordorigin="4117,5084" coordsize="10,20">
              <v:shape style="position:absolute;left:4117;top:5084;width:10;height:20" coordorigin="4117,5084" coordsize="10,20" path="m4117,5103l4127,5103,4127,5084,4117,5084,4117,5103xe" filled="true" fillcolor="#000000" stroked="false">
                <v:path arrowok="t"/>
                <v:fill type="solid"/>
              </v:shape>
            </v:group>
            <v:group style="position:absolute;left:4117;top:5103;width:10;height:20" coordorigin="4117,5103" coordsize="10,20">
              <v:shape style="position:absolute;left:4117;top:5103;width:10;height:20" coordorigin="4117,5103" coordsize="10,20" path="m4117,5122l4127,5122,4127,5103,4117,5103,4117,5122xe" filled="true" fillcolor="#000000" stroked="false">
                <v:path arrowok="t"/>
                <v:fill type="solid"/>
              </v:shape>
            </v:group>
            <v:group style="position:absolute;left:4117;top:5122;width:10;height:20" coordorigin="4117,5122" coordsize="10,20">
              <v:shape style="position:absolute;left:4117;top:5122;width:10;height:20" coordorigin="4117,5122" coordsize="10,20" path="m4117,5141l4127,5141,4127,5122,4117,5122,4117,5141xe" filled="true" fillcolor="#000000" stroked="false">
                <v:path arrowok="t"/>
                <v:fill type="solid"/>
              </v:shape>
            </v:group>
            <v:group style="position:absolute;left:4117;top:5141;width:10;height:20" coordorigin="4117,5141" coordsize="10,20">
              <v:shape style="position:absolute;left:4117;top:5141;width:10;height:20" coordorigin="4117,5141" coordsize="10,20" path="m4117,5161l4127,5161,4127,5141,4117,5141,4117,5161xe" filled="true" fillcolor="#000000" stroked="false">
                <v:path arrowok="t"/>
                <v:fill type="solid"/>
              </v:shape>
            </v:group>
            <v:group style="position:absolute;left:4117;top:5161;width:10;height:20" coordorigin="4117,5161" coordsize="10,20">
              <v:shape style="position:absolute;left:4117;top:5161;width:10;height:20" coordorigin="4117,5161" coordsize="10,20" path="m4117,5180l4127,5180,4127,5161,4117,5161,4117,5180xe" filled="true" fillcolor="#000000" stroked="false">
                <v:path arrowok="t"/>
                <v:fill type="solid"/>
              </v:shape>
            </v:group>
            <v:group style="position:absolute;left:4117;top:5180;width:10;height:20" coordorigin="4117,5180" coordsize="10,20">
              <v:shape style="position:absolute;left:4117;top:5180;width:10;height:20" coordorigin="4117,5180" coordsize="10,20" path="m4117,5199l4127,5199,4127,5180,4117,5180,4117,5199xe" filled="true" fillcolor="#000000" stroked="false">
                <v:path arrowok="t"/>
                <v:fill type="solid"/>
              </v:shape>
            </v:group>
            <v:group style="position:absolute;left:4117;top:5199;width:10;height:20" coordorigin="4117,5199" coordsize="10,20">
              <v:shape style="position:absolute;left:4117;top:5199;width:10;height:20" coordorigin="4117,5199" coordsize="10,20" path="m4117,5218l4127,5218,4127,5199,4117,5199,4117,5218xe" filled="true" fillcolor="#000000" stroked="false">
                <v:path arrowok="t"/>
                <v:fill type="solid"/>
              </v:shape>
            </v:group>
            <v:group style="position:absolute;left:4117;top:5218;width:10;height:20" coordorigin="4117,5218" coordsize="10,20">
              <v:shape style="position:absolute;left:4117;top:5218;width:10;height:20" coordorigin="4117,5218" coordsize="10,20" path="m4117,5237l4127,5237,4127,5218,4117,5218,4117,5237xe" filled="true" fillcolor="#000000" stroked="false">
                <v:path arrowok="t"/>
                <v:fill type="solid"/>
              </v:shape>
            </v:group>
            <v:group style="position:absolute;left:4117;top:5237;width:10;height:20" coordorigin="4117,5237" coordsize="10,20">
              <v:shape style="position:absolute;left:4117;top:5237;width:10;height:20" coordorigin="4117,5237" coordsize="10,20" path="m4117,5257l4127,5257,4127,5237,4117,5237,4117,5257xe" filled="true" fillcolor="#000000" stroked="false">
                <v:path arrowok="t"/>
                <v:fill type="solid"/>
              </v:shape>
            </v:group>
            <v:group style="position:absolute;left:4117;top:5257;width:10;height:20" coordorigin="4117,5257" coordsize="10,20">
              <v:shape style="position:absolute;left:4117;top:5257;width:10;height:20" coordorigin="4117,5257" coordsize="10,20" path="m4117,5276l4127,5276,4127,5257,4117,5257,4117,5276xe" filled="true" fillcolor="#000000" stroked="false">
                <v:path arrowok="t"/>
                <v:fill type="solid"/>
              </v:shape>
            </v:group>
            <v:group style="position:absolute;left:4117;top:5284;width:10;height:2" coordorigin="4117,5284" coordsize="10,2">
              <v:shape style="position:absolute;left:4117;top:5284;width:10;height:2" coordorigin="4117,5284" coordsize="10,0" path="m4117,5284l4127,5284e" filled="false" stroked="true" strokeweight=".84pt" strokecolor="#000000">
                <v:path arrowok="t"/>
              </v:shape>
            </v:group>
            <v:group style="position:absolute;left:4837;top:4892;width:10;height:20" coordorigin="4837,4892" coordsize="10,20">
              <v:shape style="position:absolute;left:4837;top:4892;width:10;height:20" coordorigin="4837,4892" coordsize="10,20" path="m4837,4911l4847,4911,4847,4892,4837,4892,4837,4911xe" filled="true" fillcolor="#000000" stroked="false">
                <v:path arrowok="t"/>
                <v:fill type="solid"/>
              </v:shape>
            </v:group>
            <v:group style="position:absolute;left:4837;top:4911;width:10;height:20" coordorigin="4837,4911" coordsize="10,20">
              <v:shape style="position:absolute;left:4837;top:4911;width:10;height:20" coordorigin="4837,4911" coordsize="10,20" path="m4837,4930l4847,4930,4847,4911,4837,4911,4837,4930xe" filled="true" fillcolor="#000000" stroked="false">
                <v:path arrowok="t"/>
                <v:fill type="solid"/>
              </v:shape>
            </v:group>
            <v:group style="position:absolute;left:4837;top:4930;width:10;height:20" coordorigin="4837,4930" coordsize="10,20">
              <v:shape style="position:absolute;left:4837;top:4930;width:10;height:20" coordorigin="4837,4930" coordsize="10,20" path="m4837,4949l4847,4949,4847,4930,4837,4930,4837,4949xe" filled="true" fillcolor="#000000" stroked="false">
                <v:path arrowok="t"/>
                <v:fill type="solid"/>
              </v:shape>
            </v:group>
            <v:group style="position:absolute;left:4837;top:4949;width:10;height:20" coordorigin="4837,4949" coordsize="10,20">
              <v:shape style="position:absolute;left:4837;top:4949;width:10;height:20" coordorigin="4837,4949" coordsize="10,20" path="m4837,4969l4847,4969,4847,4949,4837,4949,4837,4969xe" filled="true" fillcolor="#000000" stroked="false">
                <v:path arrowok="t"/>
                <v:fill type="solid"/>
              </v:shape>
            </v:group>
            <v:group style="position:absolute;left:4837;top:4969;width:10;height:20" coordorigin="4837,4969" coordsize="10,20">
              <v:shape style="position:absolute;left:4837;top:4969;width:10;height:20" coordorigin="4837,4969" coordsize="10,20" path="m4837,4988l4847,4988,4847,4969,4837,4969,4837,4988xe" filled="true" fillcolor="#000000" stroked="false">
                <v:path arrowok="t"/>
                <v:fill type="solid"/>
              </v:shape>
            </v:group>
            <v:group style="position:absolute;left:4837;top:4988;width:10;height:20" coordorigin="4837,4988" coordsize="10,20">
              <v:shape style="position:absolute;left:4837;top:4988;width:10;height:20" coordorigin="4837,4988" coordsize="10,20" path="m4837,5007l4847,5007,4847,4988,4837,4988,4837,5007xe" filled="true" fillcolor="#000000" stroked="false">
                <v:path arrowok="t"/>
                <v:fill type="solid"/>
              </v:shape>
            </v:group>
            <v:group style="position:absolute;left:4837;top:5007;width:10;height:20" coordorigin="4837,5007" coordsize="10,20">
              <v:shape style="position:absolute;left:4837;top:5007;width:10;height:20" coordorigin="4837,5007" coordsize="10,20" path="m4837,5026l4847,5026,4847,5007,4837,5007,4837,5026xe" filled="true" fillcolor="#000000" stroked="false">
                <v:path arrowok="t"/>
                <v:fill type="solid"/>
              </v:shape>
            </v:group>
            <v:group style="position:absolute;left:4837;top:5026;width:10;height:20" coordorigin="4837,5026" coordsize="10,20">
              <v:shape style="position:absolute;left:4837;top:5026;width:10;height:20" coordorigin="4837,5026" coordsize="10,20" path="m4837,5045l4847,5045,4847,5026,4837,5026,4837,5045xe" filled="true" fillcolor="#000000" stroked="false">
                <v:path arrowok="t"/>
                <v:fill type="solid"/>
              </v:shape>
            </v:group>
            <v:group style="position:absolute;left:4837;top:5045;width:10;height:20" coordorigin="4837,5045" coordsize="10,20">
              <v:shape style="position:absolute;left:4837;top:5045;width:10;height:20" coordorigin="4837,5045" coordsize="10,20" path="m4837,5065l4847,5065,4847,5045,4837,5045,4837,5065xe" filled="true" fillcolor="#000000" stroked="false">
                <v:path arrowok="t"/>
                <v:fill type="solid"/>
              </v:shape>
            </v:group>
            <v:group style="position:absolute;left:4837;top:5065;width:10;height:20" coordorigin="4837,5065" coordsize="10,20">
              <v:shape style="position:absolute;left:4837;top:5065;width:10;height:20" coordorigin="4837,5065" coordsize="10,20" path="m4837,5084l4847,5084,4847,5065,4837,5065,4837,5084xe" filled="true" fillcolor="#000000" stroked="false">
                <v:path arrowok="t"/>
                <v:fill type="solid"/>
              </v:shape>
            </v:group>
            <v:group style="position:absolute;left:4837;top:5084;width:10;height:20" coordorigin="4837,5084" coordsize="10,20">
              <v:shape style="position:absolute;left:4837;top:5084;width:10;height:20" coordorigin="4837,5084" coordsize="10,20" path="m4837,5103l4847,5103,4847,5084,4837,5084,4837,5103xe" filled="true" fillcolor="#000000" stroked="false">
                <v:path arrowok="t"/>
                <v:fill type="solid"/>
              </v:shape>
            </v:group>
            <v:group style="position:absolute;left:4837;top:5103;width:10;height:20" coordorigin="4837,5103" coordsize="10,20">
              <v:shape style="position:absolute;left:4837;top:5103;width:10;height:20" coordorigin="4837,5103" coordsize="10,20" path="m4837,5122l4847,5122,4847,5103,4837,5103,4837,5122xe" filled="true" fillcolor="#000000" stroked="false">
                <v:path arrowok="t"/>
                <v:fill type="solid"/>
              </v:shape>
            </v:group>
            <v:group style="position:absolute;left:4837;top:5122;width:10;height:20" coordorigin="4837,5122" coordsize="10,20">
              <v:shape style="position:absolute;left:4837;top:5122;width:10;height:20" coordorigin="4837,5122" coordsize="10,20" path="m4837,5141l4847,5141,4847,5122,4837,5122,4837,5141xe" filled="true" fillcolor="#000000" stroked="false">
                <v:path arrowok="t"/>
                <v:fill type="solid"/>
              </v:shape>
            </v:group>
            <v:group style="position:absolute;left:4837;top:5141;width:10;height:20" coordorigin="4837,5141" coordsize="10,20">
              <v:shape style="position:absolute;left:4837;top:5141;width:10;height:20" coordorigin="4837,5141" coordsize="10,20" path="m4837,5161l4847,5161,4847,5141,4837,5141,4837,5161xe" filled="true" fillcolor="#000000" stroked="false">
                <v:path arrowok="t"/>
                <v:fill type="solid"/>
              </v:shape>
            </v:group>
            <v:group style="position:absolute;left:4837;top:5161;width:10;height:20" coordorigin="4837,5161" coordsize="10,20">
              <v:shape style="position:absolute;left:4837;top:5161;width:10;height:20" coordorigin="4837,5161" coordsize="10,20" path="m4837,5180l4847,5180,4847,5161,4837,5161,4837,5180xe" filled="true" fillcolor="#000000" stroked="false">
                <v:path arrowok="t"/>
                <v:fill type="solid"/>
              </v:shape>
            </v:group>
            <v:group style="position:absolute;left:4837;top:5180;width:10;height:20" coordorigin="4837,5180" coordsize="10,20">
              <v:shape style="position:absolute;left:4837;top:5180;width:10;height:20" coordorigin="4837,5180" coordsize="10,20" path="m4837,5199l4847,5199,4847,5180,4837,5180,4837,5199xe" filled="true" fillcolor="#000000" stroked="false">
                <v:path arrowok="t"/>
                <v:fill type="solid"/>
              </v:shape>
            </v:group>
            <v:group style="position:absolute;left:4837;top:5199;width:10;height:20" coordorigin="4837,5199" coordsize="10,20">
              <v:shape style="position:absolute;left:4837;top:5199;width:10;height:20" coordorigin="4837,5199" coordsize="10,20" path="m4837,5218l4847,5218,4847,5199,4837,5199,4837,5218xe" filled="true" fillcolor="#000000" stroked="false">
                <v:path arrowok="t"/>
                <v:fill type="solid"/>
              </v:shape>
            </v:group>
            <v:group style="position:absolute;left:4837;top:5218;width:10;height:20" coordorigin="4837,5218" coordsize="10,20">
              <v:shape style="position:absolute;left:4837;top:5218;width:10;height:20" coordorigin="4837,5218" coordsize="10,20" path="m4837,5237l4847,5237,4847,5218,4837,5218,4837,5237xe" filled="true" fillcolor="#000000" stroked="false">
                <v:path arrowok="t"/>
                <v:fill type="solid"/>
              </v:shape>
            </v:group>
            <v:group style="position:absolute;left:4837;top:5237;width:10;height:20" coordorigin="4837,5237" coordsize="10,20">
              <v:shape style="position:absolute;left:4837;top:5237;width:10;height:20" coordorigin="4837,5237" coordsize="10,20" path="m4837,5257l4847,5257,4847,5237,4837,5237,4837,5257xe" filled="true" fillcolor="#000000" stroked="false">
                <v:path arrowok="t"/>
                <v:fill type="solid"/>
              </v:shape>
            </v:group>
            <v:group style="position:absolute;left:4837;top:5257;width:10;height:20" coordorigin="4837,5257" coordsize="10,20">
              <v:shape style="position:absolute;left:4837;top:5257;width:10;height:20" coordorigin="4837,5257" coordsize="10,20" path="m4837,5276l4847,5276,4847,5257,4837,5257,4837,5276xe" filled="true" fillcolor="#000000" stroked="false">
                <v:path arrowok="t"/>
                <v:fill type="solid"/>
              </v:shape>
            </v:group>
            <v:group style="position:absolute;left:4837;top:5284;width:10;height:2" coordorigin="4837,5284" coordsize="10,2">
              <v:shape style="position:absolute;left:4837;top:5284;width:10;height:2" coordorigin="4837,5284" coordsize="10,0" path="m4837,5284l4847,5284e" filled="false" stroked="true" strokeweight=".84pt" strokecolor="#000000">
                <v:path arrowok="t"/>
              </v:shape>
            </v:group>
            <v:group style="position:absolute;left:5961;top:4892;width:10;height:20" coordorigin="5961,4892" coordsize="10,20">
              <v:shape style="position:absolute;left:5961;top:4892;width:10;height:20" coordorigin="5961,4892" coordsize="10,20" path="m5961,4911l5970,4911,5970,4892,5961,4892,5961,4911xe" filled="true" fillcolor="#000000" stroked="false">
                <v:path arrowok="t"/>
                <v:fill type="solid"/>
              </v:shape>
            </v:group>
            <v:group style="position:absolute;left:5961;top:4911;width:10;height:20" coordorigin="5961,4911" coordsize="10,20">
              <v:shape style="position:absolute;left:5961;top:4911;width:10;height:20" coordorigin="5961,4911" coordsize="10,20" path="m5961,4930l5970,4930,5970,4911,5961,4911,5961,4930xe" filled="true" fillcolor="#000000" stroked="false">
                <v:path arrowok="t"/>
                <v:fill type="solid"/>
              </v:shape>
            </v:group>
            <v:group style="position:absolute;left:5961;top:4930;width:10;height:20" coordorigin="5961,4930" coordsize="10,20">
              <v:shape style="position:absolute;left:5961;top:4930;width:10;height:20" coordorigin="5961,4930" coordsize="10,20" path="m5961,4949l5970,4949,5970,4930,5961,4930,5961,4949xe" filled="true" fillcolor="#000000" stroked="false">
                <v:path arrowok="t"/>
                <v:fill type="solid"/>
              </v:shape>
            </v:group>
            <v:group style="position:absolute;left:5961;top:4949;width:10;height:20" coordorigin="5961,4949" coordsize="10,20">
              <v:shape style="position:absolute;left:5961;top:4949;width:10;height:20" coordorigin="5961,4949" coordsize="10,20" path="m5961,4969l5970,4969,5970,4949,5961,4949,5961,4969xe" filled="true" fillcolor="#000000" stroked="false">
                <v:path arrowok="t"/>
                <v:fill type="solid"/>
              </v:shape>
            </v:group>
            <v:group style="position:absolute;left:5961;top:4969;width:10;height:20" coordorigin="5961,4969" coordsize="10,20">
              <v:shape style="position:absolute;left:5961;top:4969;width:10;height:20" coordorigin="5961,4969" coordsize="10,20" path="m5961,4988l5970,4988,5970,4969,5961,4969,5961,4988xe" filled="true" fillcolor="#000000" stroked="false">
                <v:path arrowok="t"/>
                <v:fill type="solid"/>
              </v:shape>
            </v:group>
            <v:group style="position:absolute;left:5961;top:4988;width:10;height:20" coordorigin="5961,4988" coordsize="10,20">
              <v:shape style="position:absolute;left:5961;top:4988;width:10;height:20" coordorigin="5961,4988" coordsize="10,20" path="m5961,5007l5970,5007,5970,4988,5961,4988,5961,5007xe" filled="true" fillcolor="#000000" stroked="false">
                <v:path arrowok="t"/>
                <v:fill type="solid"/>
              </v:shape>
            </v:group>
            <v:group style="position:absolute;left:5961;top:5007;width:10;height:20" coordorigin="5961,5007" coordsize="10,20">
              <v:shape style="position:absolute;left:5961;top:5007;width:10;height:20" coordorigin="5961,5007" coordsize="10,20" path="m5961,5026l5970,5026,5970,5007,5961,5007,5961,5026xe" filled="true" fillcolor="#000000" stroked="false">
                <v:path arrowok="t"/>
                <v:fill type="solid"/>
              </v:shape>
            </v:group>
            <v:group style="position:absolute;left:5961;top:5026;width:10;height:20" coordorigin="5961,5026" coordsize="10,20">
              <v:shape style="position:absolute;left:5961;top:5026;width:10;height:20" coordorigin="5961,5026" coordsize="10,20" path="m5961,5045l5970,5045,5970,5026,5961,5026,5961,5045xe" filled="true" fillcolor="#000000" stroked="false">
                <v:path arrowok="t"/>
                <v:fill type="solid"/>
              </v:shape>
            </v:group>
            <v:group style="position:absolute;left:5961;top:5045;width:10;height:20" coordorigin="5961,5045" coordsize="10,20">
              <v:shape style="position:absolute;left:5961;top:5045;width:10;height:20" coordorigin="5961,5045" coordsize="10,20" path="m5961,5065l5970,5065,5970,5045,5961,5045,5961,5065xe" filled="true" fillcolor="#000000" stroked="false">
                <v:path arrowok="t"/>
                <v:fill type="solid"/>
              </v:shape>
            </v:group>
            <v:group style="position:absolute;left:5961;top:5065;width:10;height:20" coordorigin="5961,5065" coordsize="10,20">
              <v:shape style="position:absolute;left:5961;top:5065;width:10;height:20" coordorigin="5961,5065" coordsize="10,20" path="m5961,5084l5970,5084,5970,5065,5961,5065,5961,5084xe" filled="true" fillcolor="#000000" stroked="false">
                <v:path arrowok="t"/>
                <v:fill type="solid"/>
              </v:shape>
            </v:group>
            <v:group style="position:absolute;left:5961;top:5084;width:10;height:20" coordorigin="5961,5084" coordsize="10,20">
              <v:shape style="position:absolute;left:5961;top:5084;width:10;height:20" coordorigin="5961,5084" coordsize="10,20" path="m5961,5103l5970,5103,5970,5084,5961,5084,5961,5103xe" filled="true" fillcolor="#000000" stroked="false">
                <v:path arrowok="t"/>
                <v:fill type="solid"/>
              </v:shape>
            </v:group>
            <v:group style="position:absolute;left:5961;top:5103;width:10;height:20" coordorigin="5961,5103" coordsize="10,20">
              <v:shape style="position:absolute;left:5961;top:5103;width:10;height:20" coordorigin="5961,5103" coordsize="10,20" path="m5961,5122l5970,5122,5970,5103,5961,5103,5961,5122xe" filled="true" fillcolor="#000000" stroked="false">
                <v:path arrowok="t"/>
                <v:fill type="solid"/>
              </v:shape>
            </v:group>
            <v:group style="position:absolute;left:5961;top:5122;width:10;height:20" coordorigin="5961,5122" coordsize="10,20">
              <v:shape style="position:absolute;left:5961;top:5122;width:10;height:20" coordorigin="5961,5122" coordsize="10,20" path="m5961,5141l5970,5141,5970,5122,5961,5122,5961,5141xe" filled="true" fillcolor="#000000" stroked="false">
                <v:path arrowok="t"/>
                <v:fill type="solid"/>
              </v:shape>
            </v:group>
            <v:group style="position:absolute;left:5961;top:5141;width:10;height:20" coordorigin="5961,5141" coordsize="10,20">
              <v:shape style="position:absolute;left:5961;top:5141;width:10;height:20" coordorigin="5961,5141" coordsize="10,20" path="m5961,5161l5970,5161,5970,5141,5961,5141,5961,5161xe" filled="true" fillcolor="#000000" stroked="false">
                <v:path arrowok="t"/>
                <v:fill type="solid"/>
              </v:shape>
            </v:group>
            <v:group style="position:absolute;left:5961;top:5161;width:10;height:20" coordorigin="5961,5161" coordsize="10,20">
              <v:shape style="position:absolute;left:5961;top:5161;width:10;height:20" coordorigin="5961,5161" coordsize="10,20" path="m5961,5180l5970,5180,5970,5161,5961,5161,5961,5180xe" filled="true" fillcolor="#000000" stroked="false">
                <v:path arrowok="t"/>
                <v:fill type="solid"/>
              </v:shape>
            </v:group>
            <v:group style="position:absolute;left:5961;top:5180;width:10;height:20" coordorigin="5961,5180" coordsize="10,20">
              <v:shape style="position:absolute;left:5961;top:5180;width:10;height:20" coordorigin="5961,5180" coordsize="10,20" path="m5961,5199l5970,5199,5970,5180,5961,5180,5961,5199xe" filled="true" fillcolor="#000000" stroked="false">
                <v:path arrowok="t"/>
                <v:fill type="solid"/>
              </v:shape>
            </v:group>
            <v:group style="position:absolute;left:5961;top:5199;width:10;height:20" coordorigin="5961,5199" coordsize="10,20">
              <v:shape style="position:absolute;left:5961;top:5199;width:10;height:20" coordorigin="5961,5199" coordsize="10,20" path="m5961,5218l5970,5218,5970,5199,5961,5199,5961,5218xe" filled="true" fillcolor="#000000" stroked="false">
                <v:path arrowok="t"/>
                <v:fill type="solid"/>
              </v:shape>
            </v:group>
            <v:group style="position:absolute;left:5961;top:5218;width:10;height:20" coordorigin="5961,5218" coordsize="10,20">
              <v:shape style="position:absolute;left:5961;top:5218;width:10;height:20" coordorigin="5961,5218" coordsize="10,20" path="m5961,5237l5970,5237,5970,5218,5961,5218,5961,5237xe" filled="true" fillcolor="#000000" stroked="false">
                <v:path arrowok="t"/>
                <v:fill type="solid"/>
              </v:shape>
            </v:group>
            <v:group style="position:absolute;left:5961;top:5237;width:10;height:20" coordorigin="5961,5237" coordsize="10,20">
              <v:shape style="position:absolute;left:5961;top:5237;width:10;height:20" coordorigin="5961,5237" coordsize="10,20" path="m5961,5257l5970,5257,5970,5237,5961,5237,5961,5257xe" filled="true" fillcolor="#000000" stroked="false">
                <v:path arrowok="t"/>
                <v:fill type="solid"/>
              </v:shape>
            </v:group>
            <v:group style="position:absolute;left:5961;top:5257;width:10;height:20" coordorigin="5961,5257" coordsize="10,20">
              <v:shape style="position:absolute;left:5961;top:5257;width:10;height:20" coordorigin="5961,5257" coordsize="10,20" path="m5961,5276l5970,5276,5970,5257,5961,5257,5961,5276xe" filled="true" fillcolor="#000000" stroked="false">
                <v:path arrowok="t"/>
                <v:fill type="solid"/>
              </v:shape>
            </v:group>
            <v:group style="position:absolute;left:5961;top:5284;width:10;height:2" coordorigin="5961,5284" coordsize="10,2">
              <v:shape style="position:absolute;left:5961;top:5284;width:10;height:2" coordorigin="5961,5284" coordsize="10,0" path="m5961,5284l5970,5284e" filled="false" stroked="true" strokeweight=".84pt" strokecolor="#000000">
                <v:path arrowok="t"/>
              </v:shape>
            </v:group>
            <v:group style="position:absolute;left:6681;top:4892;width:10;height:20" coordorigin="6681,4892" coordsize="10,20">
              <v:shape style="position:absolute;left:6681;top:4892;width:10;height:20" coordorigin="6681,4892" coordsize="10,20" path="m6681,4911l6690,4911,6690,4892,6681,4892,6681,4911xe" filled="true" fillcolor="#000000" stroked="false">
                <v:path arrowok="t"/>
                <v:fill type="solid"/>
              </v:shape>
            </v:group>
            <v:group style="position:absolute;left:6681;top:4911;width:10;height:20" coordorigin="6681,4911" coordsize="10,20">
              <v:shape style="position:absolute;left:6681;top:4911;width:10;height:20" coordorigin="6681,4911" coordsize="10,20" path="m6681,4930l6690,4930,6690,4911,6681,4911,6681,4930xe" filled="true" fillcolor="#000000" stroked="false">
                <v:path arrowok="t"/>
                <v:fill type="solid"/>
              </v:shape>
            </v:group>
            <v:group style="position:absolute;left:6681;top:4930;width:10;height:20" coordorigin="6681,4930" coordsize="10,20">
              <v:shape style="position:absolute;left:6681;top:4930;width:10;height:20" coordorigin="6681,4930" coordsize="10,20" path="m6681,4949l6690,4949,6690,4930,6681,4930,6681,4949xe" filled="true" fillcolor="#000000" stroked="false">
                <v:path arrowok="t"/>
                <v:fill type="solid"/>
              </v:shape>
            </v:group>
            <v:group style="position:absolute;left:6681;top:4949;width:10;height:20" coordorigin="6681,4949" coordsize="10,20">
              <v:shape style="position:absolute;left:6681;top:4949;width:10;height:20" coordorigin="6681,4949" coordsize="10,20" path="m6681,4969l6690,4969,6690,4949,6681,4949,6681,4969xe" filled="true" fillcolor="#000000" stroked="false">
                <v:path arrowok="t"/>
                <v:fill type="solid"/>
              </v:shape>
            </v:group>
            <v:group style="position:absolute;left:6681;top:4969;width:10;height:20" coordorigin="6681,4969" coordsize="10,20">
              <v:shape style="position:absolute;left:6681;top:4969;width:10;height:20" coordorigin="6681,4969" coordsize="10,20" path="m6681,4988l6690,4988,6690,4969,6681,4969,6681,4988xe" filled="true" fillcolor="#000000" stroked="false">
                <v:path arrowok="t"/>
                <v:fill type="solid"/>
              </v:shape>
            </v:group>
            <v:group style="position:absolute;left:6681;top:4988;width:10;height:20" coordorigin="6681,4988" coordsize="10,20">
              <v:shape style="position:absolute;left:6681;top:4988;width:10;height:20" coordorigin="6681,4988" coordsize="10,20" path="m6681,5007l6690,5007,6690,4988,6681,4988,6681,5007xe" filled="true" fillcolor="#000000" stroked="false">
                <v:path arrowok="t"/>
                <v:fill type="solid"/>
              </v:shape>
            </v:group>
            <v:group style="position:absolute;left:6681;top:5007;width:10;height:20" coordorigin="6681,5007" coordsize="10,20">
              <v:shape style="position:absolute;left:6681;top:5007;width:10;height:20" coordorigin="6681,5007" coordsize="10,20" path="m6681,5026l6690,5026,6690,5007,6681,5007,6681,5026xe" filled="true" fillcolor="#000000" stroked="false">
                <v:path arrowok="t"/>
                <v:fill type="solid"/>
              </v:shape>
            </v:group>
            <v:group style="position:absolute;left:6681;top:5026;width:10;height:20" coordorigin="6681,5026" coordsize="10,20">
              <v:shape style="position:absolute;left:6681;top:5026;width:10;height:20" coordorigin="6681,5026" coordsize="10,20" path="m6681,5045l6690,5045,6690,5026,6681,5026,6681,5045xe" filled="true" fillcolor="#000000" stroked="false">
                <v:path arrowok="t"/>
                <v:fill type="solid"/>
              </v:shape>
            </v:group>
            <v:group style="position:absolute;left:6681;top:5045;width:10;height:20" coordorigin="6681,5045" coordsize="10,20">
              <v:shape style="position:absolute;left:6681;top:5045;width:10;height:20" coordorigin="6681,5045" coordsize="10,20" path="m6681,5065l6690,5065,6690,5045,6681,5045,6681,5065xe" filled="true" fillcolor="#000000" stroked="false">
                <v:path arrowok="t"/>
                <v:fill type="solid"/>
              </v:shape>
            </v:group>
            <v:group style="position:absolute;left:6681;top:5065;width:10;height:20" coordorigin="6681,5065" coordsize="10,20">
              <v:shape style="position:absolute;left:6681;top:5065;width:10;height:20" coordorigin="6681,5065" coordsize="10,20" path="m6681,5084l6690,5084,6690,5065,6681,5065,6681,5084xe" filled="true" fillcolor="#000000" stroked="false">
                <v:path arrowok="t"/>
                <v:fill type="solid"/>
              </v:shape>
            </v:group>
            <v:group style="position:absolute;left:6681;top:5084;width:10;height:20" coordorigin="6681,5084" coordsize="10,20">
              <v:shape style="position:absolute;left:6681;top:5084;width:10;height:20" coordorigin="6681,5084" coordsize="10,20" path="m6681,5103l6690,5103,6690,5084,6681,5084,6681,5103xe" filled="true" fillcolor="#000000" stroked="false">
                <v:path arrowok="t"/>
                <v:fill type="solid"/>
              </v:shape>
            </v:group>
            <v:group style="position:absolute;left:6681;top:5103;width:10;height:20" coordorigin="6681,5103" coordsize="10,20">
              <v:shape style="position:absolute;left:6681;top:5103;width:10;height:20" coordorigin="6681,5103" coordsize="10,20" path="m6681,5122l6690,5122,6690,5103,6681,5103,6681,5122xe" filled="true" fillcolor="#000000" stroked="false">
                <v:path arrowok="t"/>
                <v:fill type="solid"/>
              </v:shape>
            </v:group>
            <v:group style="position:absolute;left:6681;top:5122;width:10;height:20" coordorigin="6681,5122" coordsize="10,20">
              <v:shape style="position:absolute;left:6681;top:5122;width:10;height:20" coordorigin="6681,5122" coordsize="10,20" path="m6681,5141l6690,5141,6690,5122,6681,5122,6681,5141xe" filled="true" fillcolor="#000000" stroked="false">
                <v:path arrowok="t"/>
                <v:fill type="solid"/>
              </v:shape>
            </v:group>
            <v:group style="position:absolute;left:6681;top:5141;width:10;height:20" coordorigin="6681,5141" coordsize="10,20">
              <v:shape style="position:absolute;left:6681;top:5141;width:10;height:20" coordorigin="6681,5141" coordsize="10,20" path="m6681,5161l6690,5161,6690,5141,6681,5141,6681,5161xe" filled="true" fillcolor="#000000" stroked="false">
                <v:path arrowok="t"/>
                <v:fill type="solid"/>
              </v:shape>
            </v:group>
            <v:group style="position:absolute;left:6681;top:5161;width:10;height:20" coordorigin="6681,5161" coordsize="10,20">
              <v:shape style="position:absolute;left:6681;top:5161;width:10;height:20" coordorigin="6681,5161" coordsize="10,20" path="m6681,5180l6690,5180,6690,5161,6681,5161,6681,5180xe" filled="true" fillcolor="#000000" stroked="false">
                <v:path arrowok="t"/>
                <v:fill type="solid"/>
              </v:shape>
            </v:group>
            <v:group style="position:absolute;left:6681;top:5180;width:10;height:20" coordorigin="6681,5180" coordsize="10,20">
              <v:shape style="position:absolute;left:6681;top:5180;width:10;height:20" coordorigin="6681,5180" coordsize="10,20" path="m6681,5199l6690,5199,6690,5180,6681,5180,6681,5199xe" filled="true" fillcolor="#000000" stroked="false">
                <v:path arrowok="t"/>
                <v:fill type="solid"/>
              </v:shape>
            </v:group>
            <v:group style="position:absolute;left:6681;top:5199;width:10;height:20" coordorigin="6681,5199" coordsize="10,20">
              <v:shape style="position:absolute;left:6681;top:5199;width:10;height:20" coordorigin="6681,5199" coordsize="10,20" path="m6681,5218l6690,5218,6690,5199,6681,5199,6681,5218xe" filled="true" fillcolor="#000000" stroked="false">
                <v:path arrowok="t"/>
                <v:fill type="solid"/>
              </v:shape>
            </v:group>
            <v:group style="position:absolute;left:6681;top:5218;width:10;height:20" coordorigin="6681,5218" coordsize="10,20">
              <v:shape style="position:absolute;left:6681;top:5218;width:10;height:20" coordorigin="6681,5218" coordsize="10,20" path="m6681,5237l6690,5237,6690,5218,6681,5218,6681,5237xe" filled="true" fillcolor="#000000" stroked="false">
                <v:path arrowok="t"/>
                <v:fill type="solid"/>
              </v:shape>
            </v:group>
            <v:group style="position:absolute;left:6681;top:5237;width:10;height:20" coordorigin="6681,5237" coordsize="10,20">
              <v:shape style="position:absolute;left:6681;top:5237;width:10;height:20" coordorigin="6681,5237" coordsize="10,20" path="m6681,5257l6690,5257,6690,5237,6681,5237,6681,5257xe" filled="true" fillcolor="#000000" stroked="false">
                <v:path arrowok="t"/>
                <v:fill type="solid"/>
              </v:shape>
            </v:group>
            <v:group style="position:absolute;left:6681;top:5257;width:10;height:20" coordorigin="6681,5257" coordsize="10,20">
              <v:shape style="position:absolute;left:6681;top:5257;width:10;height:20" coordorigin="6681,5257" coordsize="10,20" path="m6681,5276l6690,5276,6690,5257,6681,5257,6681,5276xe" filled="true" fillcolor="#000000" stroked="false">
                <v:path arrowok="t"/>
                <v:fill type="solid"/>
              </v:shape>
            </v:group>
            <v:group style="position:absolute;left:6681;top:5284;width:10;height:2" coordorigin="6681,5284" coordsize="10,2">
              <v:shape style="position:absolute;left:6681;top:5284;width:10;height:2" coordorigin="6681,5284" coordsize="10,0" path="m6681,5284l6690,5284e" filled="false" stroked="true" strokeweight=".84pt" strokecolor="#000000">
                <v:path arrowok="t"/>
              </v:shape>
            </v:group>
            <v:group style="position:absolute;left:7662;top:4892;width:10;height:20" coordorigin="7662,4892" coordsize="10,20">
              <v:shape style="position:absolute;left:7662;top:4892;width:10;height:20" coordorigin="7662,4892" coordsize="10,20" path="m7662,4911l7672,4911,7672,4892,7662,4892,7662,4911xe" filled="true" fillcolor="#000000" stroked="false">
                <v:path arrowok="t"/>
                <v:fill type="solid"/>
              </v:shape>
            </v:group>
            <v:group style="position:absolute;left:7662;top:4911;width:10;height:20" coordorigin="7662,4911" coordsize="10,20">
              <v:shape style="position:absolute;left:7662;top:4911;width:10;height:20" coordorigin="7662,4911" coordsize="10,20" path="m7662,4930l7672,4930,7672,4911,7662,4911,7662,4930xe" filled="true" fillcolor="#000000" stroked="false">
                <v:path arrowok="t"/>
                <v:fill type="solid"/>
              </v:shape>
            </v:group>
            <v:group style="position:absolute;left:7662;top:4930;width:10;height:20" coordorigin="7662,4930" coordsize="10,20">
              <v:shape style="position:absolute;left:7662;top:4930;width:10;height:20" coordorigin="7662,4930" coordsize="10,20" path="m7662,4949l7672,4949,7672,4930,7662,4930,7662,4949xe" filled="true" fillcolor="#000000" stroked="false">
                <v:path arrowok="t"/>
                <v:fill type="solid"/>
              </v:shape>
            </v:group>
            <v:group style="position:absolute;left:7662;top:4949;width:10;height:20" coordorigin="7662,4949" coordsize="10,20">
              <v:shape style="position:absolute;left:7662;top:4949;width:10;height:20" coordorigin="7662,4949" coordsize="10,20" path="m7662,4969l7672,4969,7672,4949,7662,4949,7662,4969xe" filled="true" fillcolor="#000000" stroked="false">
                <v:path arrowok="t"/>
                <v:fill type="solid"/>
              </v:shape>
            </v:group>
            <v:group style="position:absolute;left:7662;top:4969;width:10;height:20" coordorigin="7662,4969" coordsize="10,20">
              <v:shape style="position:absolute;left:7662;top:4969;width:10;height:20" coordorigin="7662,4969" coordsize="10,20" path="m7662,4988l7672,4988,7672,4969,7662,4969,7662,4988xe" filled="true" fillcolor="#000000" stroked="false">
                <v:path arrowok="t"/>
                <v:fill type="solid"/>
              </v:shape>
            </v:group>
            <v:group style="position:absolute;left:7662;top:4988;width:10;height:20" coordorigin="7662,4988" coordsize="10,20">
              <v:shape style="position:absolute;left:7662;top:4988;width:10;height:20" coordorigin="7662,4988" coordsize="10,20" path="m7662,5007l7672,5007,7672,4988,7662,4988,7662,5007xe" filled="true" fillcolor="#000000" stroked="false">
                <v:path arrowok="t"/>
                <v:fill type="solid"/>
              </v:shape>
            </v:group>
            <v:group style="position:absolute;left:7662;top:5007;width:10;height:20" coordorigin="7662,5007" coordsize="10,20">
              <v:shape style="position:absolute;left:7662;top:5007;width:10;height:20" coordorigin="7662,5007" coordsize="10,20" path="m7662,5026l7672,5026,7672,5007,7662,5007,7662,5026xe" filled="true" fillcolor="#000000" stroked="false">
                <v:path arrowok="t"/>
                <v:fill type="solid"/>
              </v:shape>
            </v:group>
            <v:group style="position:absolute;left:7662;top:5026;width:10;height:20" coordorigin="7662,5026" coordsize="10,20">
              <v:shape style="position:absolute;left:7662;top:5026;width:10;height:20" coordorigin="7662,5026" coordsize="10,20" path="m7662,5045l7672,5045,7672,5026,7662,5026,7662,5045xe" filled="true" fillcolor="#000000" stroked="false">
                <v:path arrowok="t"/>
                <v:fill type="solid"/>
              </v:shape>
            </v:group>
            <v:group style="position:absolute;left:7662;top:5045;width:10;height:20" coordorigin="7662,5045" coordsize="10,20">
              <v:shape style="position:absolute;left:7662;top:5045;width:10;height:20" coordorigin="7662,5045" coordsize="10,20" path="m7662,5065l7672,5065,7672,5045,7662,5045,7662,5065xe" filled="true" fillcolor="#000000" stroked="false">
                <v:path arrowok="t"/>
                <v:fill type="solid"/>
              </v:shape>
            </v:group>
            <v:group style="position:absolute;left:7662;top:5065;width:10;height:20" coordorigin="7662,5065" coordsize="10,20">
              <v:shape style="position:absolute;left:7662;top:5065;width:10;height:20" coordorigin="7662,5065" coordsize="10,20" path="m7662,5084l7672,5084,7672,5065,7662,5065,7662,5084xe" filled="true" fillcolor="#000000" stroked="false">
                <v:path arrowok="t"/>
                <v:fill type="solid"/>
              </v:shape>
            </v:group>
            <v:group style="position:absolute;left:7662;top:5084;width:10;height:20" coordorigin="7662,5084" coordsize="10,20">
              <v:shape style="position:absolute;left:7662;top:5084;width:10;height:20" coordorigin="7662,5084" coordsize="10,20" path="m7662,5103l7672,5103,7672,5084,7662,5084,7662,5103xe" filled="true" fillcolor="#000000" stroked="false">
                <v:path arrowok="t"/>
                <v:fill type="solid"/>
              </v:shape>
            </v:group>
            <v:group style="position:absolute;left:7662;top:5103;width:10;height:20" coordorigin="7662,5103" coordsize="10,20">
              <v:shape style="position:absolute;left:7662;top:5103;width:10;height:20" coordorigin="7662,5103" coordsize="10,20" path="m7662,5122l7672,5122,7672,5103,7662,5103,7662,5122xe" filled="true" fillcolor="#000000" stroked="false">
                <v:path arrowok="t"/>
                <v:fill type="solid"/>
              </v:shape>
            </v:group>
            <v:group style="position:absolute;left:7662;top:5122;width:10;height:20" coordorigin="7662,5122" coordsize="10,20">
              <v:shape style="position:absolute;left:7662;top:5122;width:10;height:20" coordorigin="7662,5122" coordsize="10,20" path="m7662,5141l7672,5141,7672,5122,7662,5122,7662,5141xe" filled="true" fillcolor="#000000" stroked="false">
                <v:path arrowok="t"/>
                <v:fill type="solid"/>
              </v:shape>
            </v:group>
            <v:group style="position:absolute;left:7662;top:5141;width:10;height:20" coordorigin="7662,5141" coordsize="10,20">
              <v:shape style="position:absolute;left:7662;top:5141;width:10;height:20" coordorigin="7662,5141" coordsize="10,20" path="m7662,5161l7672,5161,7672,5141,7662,5141,7662,5161xe" filled="true" fillcolor="#000000" stroked="false">
                <v:path arrowok="t"/>
                <v:fill type="solid"/>
              </v:shape>
            </v:group>
            <v:group style="position:absolute;left:7662;top:5161;width:10;height:20" coordorigin="7662,5161" coordsize="10,20">
              <v:shape style="position:absolute;left:7662;top:5161;width:10;height:20" coordorigin="7662,5161" coordsize="10,20" path="m7662,5180l7672,5180,7672,5161,7662,5161,7662,5180xe" filled="true" fillcolor="#000000" stroked="false">
                <v:path arrowok="t"/>
                <v:fill type="solid"/>
              </v:shape>
            </v:group>
            <v:group style="position:absolute;left:7662;top:5180;width:10;height:20" coordorigin="7662,5180" coordsize="10,20">
              <v:shape style="position:absolute;left:7662;top:5180;width:10;height:20" coordorigin="7662,5180" coordsize="10,20" path="m7662,5199l7672,5199,7672,5180,7662,5180,7662,5199xe" filled="true" fillcolor="#000000" stroked="false">
                <v:path arrowok="t"/>
                <v:fill type="solid"/>
              </v:shape>
            </v:group>
            <v:group style="position:absolute;left:7662;top:5199;width:10;height:20" coordorigin="7662,5199" coordsize="10,20">
              <v:shape style="position:absolute;left:7662;top:5199;width:10;height:20" coordorigin="7662,5199" coordsize="10,20" path="m7662,5218l7672,5218,7672,5199,7662,5199,7662,5218xe" filled="true" fillcolor="#000000" stroked="false">
                <v:path arrowok="t"/>
                <v:fill type="solid"/>
              </v:shape>
            </v:group>
            <v:group style="position:absolute;left:7662;top:5218;width:10;height:20" coordorigin="7662,5218" coordsize="10,20">
              <v:shape style="position:absolute;left:7662;top:5218;width:10;height:20" coordorigin="7662,5218" coordsize="10,20" path="m7662,5237l7672,5237,7672,5218,7662,5218,7662,5237xe" filled="true" fillcolor="#000000" stroked="false">
                <v:path arrowok="t"/>
                <v:fill type="solid"/>
              </v:shape>
            </v:group>
            <v:group style="position:absolute;left:7662;top:5237;width:10;height:20" coordorigin="7662,5237" coordsize="10,20">
              <v:shape style="position:absolute;left:7662;top:5237;width:10;height:20" coordorigin="7662,5237" coordsize="10,20" path="m7662,5257l7672,5257,7672,5237,7662,5237,7662,5257xe" filled="true" fillcolor="#000000" stroked="false">
                <v:path arrowok="t"/>
                <v:fill type="solid"/>
              </v:shape>
            </v:group>
            <v:group style="position:absolute;left:7662;top:5257;width:10;height:20" coordorigin="7662,5257" coordsize="10,20">
              <v:shape style="position:absolute;left:7662;top:5257;width:10;height:20" coordorigin="7662,5257" coordsize="10,20" path="m7662,5276l7672,5276,7672,5257,7662,5257,7662,5276xe" filled="true" fillcolor="#000000" stroked="false">
                <v:path arrowok="t"/>
                <v:fill type="solid"/>
              </v:shape>
            </v:group>
            <v:group style="position:absolute;left:7662;top:5284;width:10;height:2" coordorigin="7662,5284" coordsize="10,2">
              <v:shape style="position:absolute;left:7662;top:5284;width:10;height:2" coordorigin="7662,5284" coordsize="10,0" path="m7662,5284l7672,5284e" filled="false" stroked="true" strokeweight=".84pt" strokecolor="#000000">
                <v:path arrowok="t"/>
              </v:shape>
              <v:shape style="position:absolute;left:29;top:5199;width:1131;height:103" type="#_x0000_t75" stroked="false">
                <v:imagedata r:id="rId143" o:title=""/>
              </v:shape>
              <v:shape style="position:absolute;left:1136;top:5293;width:1140;height:10" type="#_x0000_t75" stroked="false">
                <v:imagedata r:id="rId136" o:title=""/>
              </v:shape>
              <v:shape style="position:absolute;left:2271;top:5293;width:3690;height:10" type="#_x0000_t75" stroked="false">
                <v:imagedata r:id="rId498" o:title=""/>
              </v:shape>
              <v:shape style="position:absolute;left:5956;top:5293;width:725;height:10" type="#_x0000_t75" stroked="false">
                <v:imagedata r:id="rId138" o:title=""/>
              </v:shape>
              <v:shape style="position:absolute;left:6676;top:5293;width:986;height:10" type="#_x0000_t75" stroked="false">
                <v:imagedata r:id="rId499" o:title=""/>
              </v:shape>
              <v:shape style="position:absolute;left:7658;top:5293;width:576;height:10" type="#_x0000_t75" stroked="false">
                <v:imagedata r:id="rId500" o:title=""/>
              </v:shape>
            </v:group>
            <v:group style="position:absolute;left:1141;top:5302;width:10;height:20" coordorigin="1141,5302" coordsize="10,20">
              <v:shape style="position:absolute;left:1141;top:5302;width:10;height:20" coordorigin="1141,5302" coordsize="10,20" path="m1141,5321l1150,5321,1150,5302,1141,5302,1141,5321xe" filled="true" fillcolor="#000000" stroked="false">
                <v:path arrowok="t"/>
                <v:fill type="solid"/>
              </v:shape>
            </v:group>
            <v:group style="position:absolute;left:1141;top:5321;width:10;height:20" coordorigin="1141,5321" coordsize="10,20">
              <v:shape style="position:absolute;left:1141;top:5321;width:10;height:20" coordorigin="1141,5321" coordsize="10,20" path="m1141,5341l1150,5341,1150,5321,1141,5321,1141,5341xe" filled="true" fillcolor="#000000" stroked="false">
                <v:path arrowok="t"/>
                <v:fill type="solid"/>
              </v:shape>
            </v:group>
            <v:group style="position:absolute;left:1141;top:5341;width:10;height:20" coordorigin="1141,5341" coordsize="10,20">
              <v:shape style="position:absolute;left:1141;top:5341;width:10;height:20" coordorigin="1141,5341" coordsize="10,20" path="m1141,5360l1150,5360,1150,5341,1141,5341,1141,5360xe" filled="true" fillcolor="#000000" stroked="false">
                <v:path arrowok="t"/>
                <v:fill type="solid"/>
              </v:shape>
            </v:group>
            <v:group style="position:absolute;left:1141;top:5360;width:10;height:20" coordorigin="1141,5360" coordsize="10,20">
              <v:shape style="position:absolute;left:1141;top:5360;width:10;height:20" coordorigin="1141,5360" coordsize="10,20" path="m1141,5379l1150,5379,1150,5360,1141,5360,1141,5379xe" filled="true" fillcolor="#000000" stroked="false">
                <v:path arrowok="t"/>
                <v:fill type="solid"/>
              </v:shape>
            </v:group>
            <v:group style="position:absolute;left:1141;top:5379;width:10;height:20" coordorigin="1141,5379" coordsize="10,20">
              <v:shape style="position:absolute;left:1141;top:5379;width:10;height:20" coordorigin="1141,5379" coordsize="10,20" path="m1141,5398l1150,5398,1150,5379,1141,5379,1141,5398xe" filled="true" fillcolor="#000000" stroked="false">
                <v:path arrowok="t"/>
                <v:fill type="solid"/>
              </v:shape>
            </v:group>
            <v:group style="position:absolute;left:1141;top:5398;width:10;height:20" coordorigin="1141,5398" coordsize="10,20">
              <v:shape style="position:absolute;left:1141;top:5398;width:10;height:20" coordorigin="1141,5398" coordsize="10,20" path="m1141,5417l1150,5417,1150,5398,1141,5398,1141,5417xe" filled="true" fillcolor="#000000" stroked="false">
                <v:path arrowok="t"/>
                <v:fill type="solid"/>
              </v:shape>
            </v:group>
            <v:group style="position:absolute;left:1141;top:5417;width:10;height:20" coordorigin="1141,5417" coordsize="10,20">
              <v:shape style="position:absolute;left:1141;top:5417;width:10;height:20" coordorigin="1141,5417" coordsize="10,20" path="m1141,5437l1150,5437,1150,5417,1141,5417,1141,5437xe" filled="true" fillcolor="#000000" stroked="false">
                <v:path arrowok="t"/>
                <v:fill type="solid"/>
              </v:shape>
            </v:group>
            <v:group style="position:absolute;left:1141;top:5437;width:10;height:20" coordorigin="1141,5437" coordsize="10,20">
              <v:shape style="position:absolute;left:1141;top:5437;width:10;height:20" coordorigin="1141,5437" coordsize="10,20" path="m1141,5456l1150,5456,1150,5437,1141,5437,1141,5456xe" filled="true" fillcolor="#000000" stroked="false">
                <v:path arrowok="t"/>
                <v:fill type="solid"/>
              </v:shape>
            </v:group>
            <v:group style="position:absolute;left:1141;top:5456;width:10;height:20" coordorigin="1141,5456" coordsize="10,20">
              <v:shape style="position:absolute;left:1141;top:5456;width:10;height:20" coordorigin="1141,5456" coordsize="10,20" path="m1141,5475l1150,5475,1150,5456,1141,5456,1141,5475xe" filled="true" fillcolor="#000000" stroked="false">
                <v:path arrowok="t"/>
                <v:fill type="solid"/>
              </v:shape>
            </v:group>
            <v:group style="position:absolute;left:1141;top:5475;width:10;height:20" coordorigin="1141,5475" coordsize="10,20">
              <v:shape style="position:absolute;left:1141;top:5475;width:10;height:20" coordorigin="1141,5475" coordsize="10,20" path="m1141,5495l1150,5495,1150,5475,1141,5475,1141,5495xe" filled="true" fillcolor="#000000" stroked="false">
                <v:path arrowok="t"/>
                <v:fill type="solid"/>
              </v:shape>
            </v:group>
            <v:group style="position:absolute;left:1141;top:5495;width:10;height:20" coordorigin="1141,5495" coordsize="10,20">
              <v:shape style="position:absolute;left:1141;top:5495;width:10;height:20" coordorigin="1141,5495" coordsize="10,20" path="m1141,5514l1150,5514,1150,5495,1141,5495,1141,5514xe" filled="true" fillcolor="#000000" stroked="false">
                <v:path arrowok="t"/>
                <v:fill type="solid"/>
              </v:shape>
            </v:group>
            <v:group style="position:absolute;left:1141;top:5514;width:10;height:20" coordorigin="1141,5514" coordsize="10,20">
              <v:shape style="position:absolute;left:1141;top:5514;width:10;height:20" coordorigin="1141,5514" coordsize="10,20" path="m1141,5533l1150,5533,1150,5514,1141,5514,1141,5533xe" filled="true" fillcolor="#000000" stroked="false">
                <v:path arrowok="t"/>
                <v:fill type="solid"/>
              </v:shape>
            </v:group>
            <v:group style="position:absolute;left:1141;top:5533;width:10;height:20" coordorigin="1141,5533" coordsize="10,20">
              <v:shape style="position:absolute;left:1141;top:5533;width:10;height:20" coordorigin="1141,5533" coordsize="10,20" path="m1141,5552l1150,5552,1150,5533,1141,5533,1141,5552xe" filled="true" fillcolor="#000000" stroked="false">
                <v:path arrowok="t"/>
                <v:fill type="solid"/>
              </v:shape>
            </v:group>
            <v:group style="position:absolute;left:1141;top:5552;width:10;height:20" coordorigin="1141,5552" coordsize="10,20">
              <v:shape style="position:absolute;left:1141;top:5552;width:10;height:20" coordorigin="1141,5552" coordsize="10,20" path="m1141,5571l1150,5571,1150,5552,1141,5552,1141,5571xe" filled="true" fillcolor="#000000" stroked="false">
                <v:path arrowok="t"/>
                <v:fill type="solid"/>
              </v:shape>
            </v:group>
            <v:group style="position:absolute;left:1141;top:5571;width:10;height:20" coordorigin="1141,5571" coordsize="10,20">
              <v:shape style="position:absolute;left:1141;top:5571;width:10;height:20" coordorigin="1141,5571" coordsize="10,20" path="m1141,5591l1150,5591,1150,5571,1141,5571,1141,5591xe" filled="true" fillcolor="#000000" stroked="false">
                <v:path arrowok="t"/>
                <v:fill type="solid"/>
              </v:shape>
            </v:group>
            <v:group style="position:absolute;left:1141;top:5591;width:10;height:20" coordorigin="1141,5591" coordsize="10,20">
              <v:shape style="position:absolute;left:1141;top:5591;width:10;height:20" coordorigin="1141,5591" coordsize="10,20" path="m1141,5610l1150,5610,1150,5591,1141,5591,1141,5610xe" filled="true" fillcolor="#000000" stroked="false">
                <v:path arrowok="t"/>
                <v:fill type="solid"/>
              </v:shape>
            </v:group>
            <v:group style="position:absolute;left:1141;top:5610;width:10;height:20" coordorigin="1141,5610" coordsize="10,20">
              <v:shape style="position:absolute;left:1141;top:5610;width:10;height:20" coordorigin="1141,5610" coordsize="10,20" path="m1141,5629l1150,5629,1150,5610,1141,5610,1141,5629xe" filled="true" fillcolor="#000000" stroked="false">
                <v:path arrowok="t"/>
                <v:fill type="solid"/>
              </v:shape>
            </v:group>
            <v:group style="position:absolute;left:1141;top:5629;width:10;height:20" coordorigin="1141,5629" coordsize="10,20">
              <v:shape style="position:absolute;left:1141;top:5629;width:10;height:20" coordorigin="1141,5629" coordsize="10,20" path="m1141,5648l1150,5648,1150,5629,1141,5629,1141,5648xe" filled="true" fillcolor="#000000" stroked="false">
                <v:path arrowok="t"/>
                <v:fill type="solid"/>
              </v:shape>
            </v:group>
            <v:group style="position:absolute;left:1141;top:5648;width:10;height:20" coordorigin="1141,5648" coordsize="10,20">
              <v:shape style="position:absolute;left:1141;top:5648;width:10;height:20" coordorigin="1141,5648" coordsize="10,20" path="m1141,5667l1150,5667,1150,5648,1141,5648,1141,5667xe" filled="true" fillcolor="#000000" stroked="false">
                <v:path arrowok="t"/>
                <v:fill type="solid"/>
              </v:shape>
            </v:group>
            <v:group style="position:absolute;left:1141;top:5667;width:10;height:20" coordorigin="1141,5667" coordsize="10,20">
              <v:shape style="position:absolute;left:1141;top:5667;width:10;height:20" coordorigin="1141,5667" coordsize="10,20" path="m1141,5687l1150,5687,1150,5667,1141,5667,1141,5687xe" filled="true" fillcolor="#000000" stroked="false">
                <v:path arrowok="t"/>
                <v:fill type="solid"/>
              </v:shape>
            </v:group>
            <v:group style="position:absolute;left:1141;top:5687;width:10;height:20" coordorigin="1141,5687" coordsize="10,20">
              <v:shape style="position:absolute;left:1141;top:5687;width:10;height:20" coordorigin="1141,5687" coordsize="10,20" path="m1141,5706l1150,5706,1150,5687,1141,5687,1141,5706xe" filled="true" fillcolor="#000000" stroked="false">
                <v:path arrowok="t"/>
                <v:fill type="solid"/>
              </v:shape>
            </v:group>
            <v:group style="position:absolute;left:1141;top:5706;width:10;height:20" coordorigin="1141,5706" coordsize="10,20">
              <v:shape style="position:absolute;left:1141;top:5706;width:10;height:20" coordorigin="1141,5706" coordsize="10,20" path="m1141,5725l1150,5725,1150,5706,1141,5706,1141,5725xe" filled="true" fillcolor="#000000" stroked="false">
                <v:path arrowok="t"/>
                <v:fill type="solid"/>
              </v:shape>
            </v:group>
            <v:group style="position:absolute;left:1141;top:5725;width:10;height:20" coordorigin="1141,5725" coordsize="10,20">
              <v:shape style="position:absolute;left:1141;top:5725;width:10;height:20" coordorigin="1141,5725" coordsize="10,20" path="m1141,5744l1150,5744,1150,5725,1141,5725,1141,5744xe" filled="true" fillcolor="#000000" stroked="false">
                <v:path arrowok="t"/>
                <v:fill type="solid"/>
              </v:shape>
            </v:group>
            <v:group style="position:absolute;left:1141;top:5744;width:10;height:20" coordorigin="1141,5744" coordsize="10,20">
              <v:shape style="position:absolute;left:1141;top:5744;width:10;height:20" coordorigin="1141,5744" coordsize="10,20" path="m1141,5763l1150,5763,1150,5744,1141,5744,1141,5763xe" filled="true" fillcolor="#000000" stroked="false">
                <v:path arrowok="t"/>
                <v:fill type="solid"/>
              </v:shape>
            </v:group>
            <v:group style="position:absolute;left:1141;top:5763;width:10;height:20" coordorigin="1141,5763" coordsize="10,20">
              <v:shape style="position:absolute;left:1141;top:5763;width:10;height:20" coordorigin="1141,5763" coordsize="10,20" path="m1141,5783l1150,5783,1150,5763,1141,5763,1141,5783xe" filled="true" fillcolor="#000000" stroked="false">
                <v:path arrowok="t"/>
                <v:fill type="solid"/>
              </v:shape>
            </v:group>
            <v:group style="position:absolute;left:1141;top:5783;width:10;height:20" coordorigin="1141,5783" coordsize="10,20">
              <v:shape style="position:absolute;left:1141;top:5783;width:10;height:20" coordorigin="1141,5783" coordsize="10,20" path="m1141,5802l1150,5802,1150,5783,1141,5783,1141,5802xe" filled="true" fillcolor="#000000" stroked="false">
                <v:path arrowok="t"/>
                <v:fill type="solid"/>
              </v:shape>
            </v:group>
            <v:group style="position:absolute;left:1141;top:5802;width:10;height:20" coordorigin="1141,5802" coordsize="10,20">
              <v:shape style="position:absolute;left:1141;top:5802;width:10;height:20" coordorigin="1141,5802" coordsize="10,20" path="m1141,5821l1150,5821,1150,5802,1141,5802,1141,5821xe" filled="true" fillcolor="#000000" stroked="false">
                <v:path arrowok="t"/>
                <v:fill type="solid"/>
              </v:shape>
            </v:group>
            <v:group style="position:absolute;left:1141;top:5821;width:10;height:20" coordorigin="1141,5821" coordsize="10,20">
              <v:shape style="position:absolute;left:1141;top:5821;width:10;height:20" coordorigin="1141,5821" coordsize="10,20" path="m1141,5840l1150,5840,1150,5821,1141,5821,1141,5840xe" filled="true" fillcolor="#000000" stroked="false">
                <v:path arrowok="t"/>
                <v:fill type="solid"/>
              </v:shape>
            </v:group>
            <v:group style="position:absolute;left:1141;top:5840;width:10;height:20" coordorigin="1141,5840" coordsize="10,20">
              <v:shape style="position:absolute;left:1141;top:5840;width:10;height:20" coordorigin="1141,5840" coordsize="10,20" path="m1141,5859l1150,5859,1150,5840,1141,5840,1141,5859xe" filled="true" fillcolor="#000000" stroked="false">
                <v:path arrowok="t"/>
                <v:fill type="solid"/>
              </v:shape>
            </v:group>
            <v:group style="position:absolute;left:1141;top:5859;width:10;height:20" coordorigin="1141,5859" coordsize="10,20">
              <v:shape style="position:absolute;left:1141;top:5859;width:10;height:20" coordorigin="1141,5859" coordsize="10,20" path="m1141,5879l1150,5879,1150,5859,1141,5859,1141,5879xe" filled="true" fillcolor="#000000" stroked="false">
                <v:path arrowok="t"/>
                <v:fill type="solid"/>
              </v:shape>
            </v:group>
            <v:group style="position:absolute;left:1141;top:5879;width:10;height:20" coordorigin="1141,5879" coordsize="10,20">
              <v:shape style="position:absolute;left:1141;top:5879;width:10;height:20" coordorigin="1141,5879" coordsize="10,20" path="m1141,5898l1150,5898,1150,5879,1141,5879,1141,5898xe" filled="true" fillcolor="#000000" stroked="false">
                <v:path arrowok="t"/>
                <v:fill type="solid"/>
              </v:shape>
            </v:group>
            <v:group style="position:absolute;left:1141;top:5898;width:10;height:20" coordorigin="1141,5898" coordsize="10,20">
              <v:shape style="position:absolute;left:1141;top:5898;width:10;height:20" coordorigin="1141,5898" coordsize="10,20" path="m1141,5917l1150,5917,1150,5898,1141,5898,1141,5917xe" filled="true" fillcolor="#000000" stroked="false">
                <v:path arrowok="t"/>
                <v:fill type="solid"/>
              </v:shape>
            </v:group>
            <v:group style="position:absolute;left:1141;top:5917;width:10;height:20" coordorigin="1141,5917" coordsize="10,20">
              <v:shape style="position:absolute;left:1141;top:5917;width:10;height:20" coordorigin="1141,5917" coordsize="10,20" path="m1141,5936l1150,5936,1150,5917,1141,5917,1141,5936xe" filled="true" fillcolor="#000000" stroked="false">
                <v:path arrowok="t"/>
                <v:fill type="solid"/>
              </v:shape>
            </v:group>
            <v:group style="position:absolute;left:1141;top:5936;width:10;height:20" coordorigin="1141,5936" coordsize="10,20">
              <v:shape style="position:absolute;left:1141;top:5936;width:10;height:20" coordorigin="1141,5936" coordsize="10,20" path="m1141,5955l1150,5955,1150,5936,1141,5936,1141,5955xe" filled="true" fillcolor="#000000" stroked="false">
                <v:path arrowok="t"/>
                <v:fill type="solid"/>
              </v:shape>
            </v:group>
            <v:group style="position:absolute;left:1141;top:5955;width:10;height:20" coordorigin="1141,5955" coordsize="10,20">
              <v:shape style="position:absolute;left:1141;top:5955;width:10;height:20" coordorigin="1141,5955" coordsize="10,20" path="m1141,5975l1150,5975,1150,5955,1141,5955,1141,5975xe" filled="true" fillcolor="#000000" stroked="false">
                <v:path arrowok="t"/>
                <v:fill type="solid"/>
              </v:shape>
            </v:group>
            <v:group style="position:absolute;left:1141;top:5975;width:10;height:20" coordorigin="1141,5975" coordsize="10,20">
              <v:shape style="position:absolute;left:1141;top:5975;width:10;height:20" coordorigin="1141,5975" coordsize="10,20" path="m1141,5994l1150,5994,1150,5975,1141,5975,1141,5994xe" filled="true" fillcolor="#000000" stroked="false">
                <v:path arrowok="t"/>
                <v:fill type="solid"/>
              </v:shape>
            </v:group>
            <v:group style="position:absolute;left:1141;top:5994;width:10;height:20" coordorigin="1141,5994" coordsize="10,20">
              <v:shape style="position:absolute;left:1141;top:5994;width:10;height:20" coordorigin="1141,5994" coordsize="10,20" path="m1141,6013l1150,6013,1150,5994,1141,5994,1141,6013xe" filled="true" fillcolor="#000000" stroked="false">
                <v:path arrowok="t"/>
                <v:fill type="solid"/>
              </v:shape>
            </v:group>
            <v:group style="position:absolute;left:1141;top:6013;width:10;height:20" coordorigin="1141,6013" coordsize="10,20">
              <v:shape style="position:absolute;left:1141;top:6013;width:10;height:20" coordorigin="1141,6013" coordsize="10,20" path="m1141,6032l1150,6032,1150,6013,1141,6013,1141,6032xe" filled="true" fillcolor="#000000" stroked="false">
                <v:path arrowok="t"/>
                <v:fill type="solid"/>
              </v:shape>
            </v:group>
            <v:group style="position:absolute;left:1141;top:6032;width:10;height:20" coordorigin="1141,6032" coordsize="10,20">
              <v:shape style="position:absolute;left:1141;top:6032;width:10;height:20" coordorigin="1141,6032" coordsize="10,20" path="m1141,6051l1150,6051,1150,6032,1141,6032,1141,6051xe" filled="true" fillcolor="#000000" stroked="false">
                <v:path arrowok="t"/>
                <v:fill type="solid"/>
              </v:shape>
            </v:group>
            <v:group style="position:absolute;left:1141;top:6051;width:10;height:20" coordorigin="1141,6051" coordsize="10,20">
              <v:shape style="position:absolute;left:1141;top:6051;width:10;height:20" coordorigin="1141,6051" coordsize="10,20" path="m1141,6071l1150,6071,1150,6051,1141,6051,1141,6071xe" filled="true" fillcolor="#000000" stroked="false">
                <v:path arrowok="t"/>
                <v:fill type="solid"/>
              </v:shape>
            </v:group>
            <v:group style="position:absolute;left:1141;top:6071;width:10;height:20" coordorigin="1141,6071" coordsize="10,20">
              <v:shape style="position:absolute;left:1141;top:6071;width:10;height:20" coordorigin="1141,6071" coordsize="10,20" path="m1141,6090l1150,6090,1150,6071,1141,6071,1141,6090xe" filled="true" fillcolor="#000000" stroked="false">
                <v:path arrowok="t"/>
                <v:fill type="solid"/>
              </v:shape>
            </v:group>
            <v:group style="position:absolute;left:1141;top:6090;width:10;height:20" coordorigin="1141,6090" coordsize="10,20">
              <v:shape style="position:absolute;left:1141;top:6090;width:10;height:20" coordorigin="1141,6090" coordsize="10,20" path="m1141,6109l1150,6109,1150,6090,1141,6090,1141,6109xe" filled="true" fillcolor="#000000" stroked="false">
                <v:path arrowok="t"/>
                <v:fill type="solid"/>
              </v:shape>
            </v:group>
            <v:group style="position:absolute;left:1141;top:6109;width:10;height:20" coordorigin="1141,6109" coordsize="10,20">
              <v:shape style="position:absolute;left:1141;top:6109;width:10;height:20" coordorigin="1141,6109" coordsize="10,20" path="m1141,6128l1150,6128,1150,6109,1141,6109,1141,6128xe" filled="true" fillcolor="#000000" stroked="false">
                <v:path arrowok="t"/>
                <v:fill type="solid"/>
              </v:shape>
            </v:group>
            <v:group style="position:absolute;left:1141;top:6128;width:10;height:20" coordorigin="1141,6128" coordsize="10,20">
              <v:shape style="position:absolute;left:1141;top:6128;width:10;height:20" coordorigin="1141,6128" coordsize="10,20" path="m1141,6147l1150,6147,1150,6128,1141,6128,1141,6147xe" filled="true" fillcolor="#000000" stroked="false">
                <v:path arrowok="t"/>
                <v:fill type="solid"/>
              </v:shape>
            </v:group>
            <v:group style="position:absolute;left:1141;top:6147;width:10;height:20" coordorigin="1141,6147" coordsize="10,20">
              <v:shape style="position:absolute;left:1141;top:6147;width:10;height:20" coordorigin="1141,6147" coordsize="10,20" path="m1141,6167l1150,6167,1150,6147,1141,6147,1141,6167xe" filled="true" fillcolor="#000000" stroked="false">
                <v:path arrowok="t"/>
                <v:fill type="solid"/>
              </v:shape>
            </v:group>
            <v:group style="position:absolute;left:1141;top:6167;width:10;height:20" coordorigin="1141,6167" coordsize="10,20">
              <v:shape style="position:absolute;left:1141;top:6167;width:10;height:20" coordorigin="1141,6167" coordsize="10,20" path="m1141,6186l1150,6186,1150,6167,1141,6167,1141,6186xe" filled="true" fillcolor="#000000" stroked="false">
                <v:path arrowok="t"/>
                <v:fill type="solid"/>
              </v:shape>
            </v:group>
            <v:group style="position:absolute;left:1141;top:6186;width:10;height:20" coordorigin="1141,6186" coordsize="10,20">
              <v:shape style="position:absolute;left:1141;top:6186;width:10;height:20" coordorigin="1141,6186" coordsize="10,20" path="m1141,6205l1150,6205,1150,6186,1141,6186,1141,6205xe" filled="true" fillcolor="#000000" stroked="false">
                <v:path arrowok="t"/>
                <v:fill type="solid"/>
              </v:shape>
            </v:group>
            <v:group style="position:absolute;left:1141;top:6205;width:10;height:20" coordorigin="1141,6205" coordsize="10,20">
              <v:shape style="position:absolute;left:1141;top:6205;width:10;height:20" coordorigin="1141,6205" coordsize="10,20" path="m1141,6224l1150,6224,1150,6205,1141,6205,1141,6224xe" filled="true" fillcolor="#000000" stroked="false">
                <v:path arrowok="t"/>
                <v:fill type="solid"/>
              </v:shape>
            </v:group>
            <v:group style="position:absolute;left:1141;top:6224;width:10;height:20" coordorigin="1141,6224" coordsize="10,20">
              <v:shape style="position:absolute;left:1141;top:6224;width:10;height:20" coordorigin="1141,6224" coordsize="10,20" path="m1141,6243l1150,6243,1150,6224,1141,6224,1141,6243xe" filled="true" fillcolor="#000000" stroked="false">
                <v:path arrowok="t"/>
                <v:fill type="solid"/>
              </v:shape>
            </v:group>
            <v:group style="position:absolute;left:1141;top:6243;width:10;height:20" coordorigin="1141,6243" coordsize="10,20">
              <v:shape style="position:absolute;left:1141;top:6243;width:10;height:20" coordorigin="1141,6243" coordsize="10,20" path="m1141,6263l1150,6263,1150,6243,1141,6243,1141,6263xe" filled="true" fillcolor="#000000" stroked="false">
                <v:path arrowok="t"/>
                <v:fill type="solid"/>
              </v:shape>
            </v:group>
            <v:group style="position:absolute;left:1141;top:6263;width:10;height:20" coordorigin="1141,6263" coordsize="10,20">
              <v:shape style="position:absolute;left:1141;top:6263;width:10;height:20" coordorigin="1141,6263" coordsize="10,20" path="m1141,6282l1150,6282,1150,6263,1141,6263,1141,6282xe" filled="true" fillcolor="#000000" stroked="false">
                <v:path arrowok="t"/>
                <v:fill type="solid"/>
              </v:shape>
            </v:group>
            <v:group style="position:absolute;left:1141;top:6282;width:10;height:20" coordorigin="1141,6282" coordsize="10,20">
              <v:shape style="position:absolute;left:1141;top:6282;width:10;height:20" coordorigin="1141,6282" coordsize="10,20" path="m1141,6301l1150,6301,1150,6282,1141,6282,1141,6301xe" filled="true" fillcolor="#000000" stroked="false">
                <v:path arrowok="t"/>
                <v:fill type="solid"/>
              </v:shape>
            </v:group>
            <v:group style="position:absolute;left:1141;top:6301;width:10;height:20" coordorigin="1141,6301" coordsize="10,20">
              <v:shape style="position:absolute;left:1141;top:6301;width:10;height:20" coordorigin="1141,6301" coordsize="10,20" path="m1141,6320l1150,6320,1150,6301,1141,6301,1141,6320xe" filled="true" fillcolor="#000000" stroked="false">
                <v:path arrowok="t"/>
                <v:fill type="solid"/>
              </v:shape>
            </v:group>
            <v:group style="position:absolute;left:1141;top:6320;width:10;height:20" coordorigin="1141,6320" coordsize="10,20">
              <v:shape style="position:absolute;left:1141;top:6320;width:10;height:20" coordorigin="1141,6320" coordsize="10,20" path="m1141,6339l1150,6339,1150,6320,1141,6320,1141,6339xe" filled="true" fillcolor="#000000" stroked="false">
                <v:path arrowok="t"/>
                <v:fill type="solid"/>
              </v:shape>
            </v:group>
            <v:group style="position:absolute;left:1141;top:6339;width:10;height:20" coordorigin="1141,6339" coordsize="10,20">
              <v:shape style="position:absolute;left:1141;top:6339;width:10;height:20" coordorigin="1141,6339" coordsize="10,20" path="m1141,6359l1150,6359,1150,6339,1141,6339,1141,6359xe" filled="true" fillcolor="#000000" stroked="false">
                <v:path arrowok="t"/>
                <v:fill type="solid"/>
              </v:shape>
            </v:group>
            <v:group style="position:absolute;left:1141;top:6359;width:10;height:20" coordorigin="1141,6359" coordsize="10,20">
              <v:shape style="position:absolute;left:1141;top:6359;width:10;height:20" coordorigin="1141,6359" coordsize="10,20" path="m1141,6378l1150,6378,1150,6359,1141,6359,1141,6378xe" filled="true" fillcolor="#000000" stroked="false">
                <v:path arrowok="t"/>
                <v:fill type="solid"/>
              </v:shape>
            </v:group>
            <v:group style="position:absolute;left:1141;top:6378;width:10;height:20" coordorigin="1141,6378" coordsize="10,20">
              <v:shape style="position:absolute;left:1141;top:6378;width:10;height:20" coordorigin="1141,6378" coordsize="10,20" path="m1141,6397l1150,6397,1150,6378,1141,6378,1141,6397xe" filled="true" fillcolor="#000000" stroked="false">
                <v:path arrowok="t"/>
                <v:fill type="solid"/>
              </v:shape>
            </v:group>
            <v:group style="position:absolute;left:1141;top:6397;width:10;height:20" coordorigin="1141,6397" coordsize="10,20">
              <v:shape style="position:absolute;left:1141;top:6397;width:10;height:20" coordorigin="1141,6397" coordsize="10,20" path="m1141,6416l1150,6416,1150,6397,1141,6397,1141,6416xe" filled="true" fillcolor="#000000" stroked="false">
                <v:path arrowok="t"/>
                <v:fill type="solid"/>
              </v:shape>
            </v:group>
            <v:group style="position:absolute;left:1141;top:6416;width:10;height:20" coordorigin="1141,6416" coordsize="10,20">
              <v:shape style="position:absolute;left:1141;top:6416;width:10;height:20" coordorigin="1141,6416" coordsize="10,20" path="m1141,6435l1150,6435,1150,6416,1141,6416,1141,6435xe" filled="true" fillcolor="#000000" stroked="false">
                <v:path arrowok="t"/>
                <v:fill type="solid"/>
              </v:shape>
            </v:group>
            <v:group style="position:absolute;left:1141;top:6435;width:10;height:20" coordorigin="1141,6435" coordsize="10,20">
              <v:shape style="position:absolute;left:1141;top:6435;width:10;height:20" coordorigin="1141,6435" coordsize="10,20" path="m1141,6455l1150,6455,1150,6435,1141,6435,1141,6455xe" filled="true" fillcolor="#000000" stroked="false">
                <v:path arrowok="t"/>
                <v:fill type="solid"/>
              </v:shape>
            </v:group>
            <v:group style="position:absolute;left:1141;top:6455;width:10;height:20" coordorigin="1141,6455" coordsize="10,20">
              <v:shape style="position:absolute;left:1141;top:6455;width:10;height:20" coordorigin="1141,6455" coordsize="10,20" path="m1141,6474l1150,6474,1150,6455,1141,6455,1141,6474xe" filled="true" fillcolor="#000000" stroked="false">
                <v:path arrowok="t"/>
                <v:fill type="solid"/>
              </v:shape>
            </v:group>
            <v:group style="position:absolute;left:1141;top:6474;width:10;height:20" coordorigin="1141,6474" coordsize="10,20">
              <v:shape style="position:absolute;left:1141;top:6474;width:10;height:20" coordorigin="1141,6474" coordsize="10,20" path="m1141,6493l1150,6493,1150,6474,1141,6474,1141,6493xe" filled="true" fillcolor="#000000" stroked="false">
                <v:path arrowok="t"/>
                <v:fill type="solid"/>
              </v:shape>
            </v:group>
            <v:group style="position:absolute;left:1141;top:6493;width:10;height:20" coordorigin="1141,6493" coordsize="10,20">
              <v:shape style="position:absolute;left:1141;top:6493;width:10;height:20" coordorigin="1141,6493" coordsize="10,20" path="m1141,6512l1150,6512,1150,6493,1141,6493,1141,6512xe" filled="true" fillcolor="#000000" stroked="false">
                <v:path arrowok="t"/>
                <v:fill type="solid"/>
              </v:shape>
            </v:group>
            <v:group style="position:absolute;left:1141;top:6512;width:10;height:20" coordorigin="1141,6512" coordsize="10,20">
              <v:shape style="position:absolute;left:1141;top:6512;width:10;height:20" coordorigin="1141,6512" coordsize="10,20" path="m1141,6531l1150,6531,1150,6512,1141,6512,1141,6531xe" filled="true" fillcolor="#000000" stroked="false">
                <v:path arrowok="t"/>
                <v:fill type="solid"/>
              </v:shape>
            </v:group>
            <v:group style="position:absolute;left:1141;top:6531;width:10;height:20" coordorigin="1141,6531" coordsize="10,20">
              <v:shape style="position:absolute;left:1141;top:6531;width:10;height:20" coordorigin="1141,6531" coordsize="10,20" path="m1141,6551l1150,6551,1150,6531,1141,6531,1141,6551xe" filled="true" fillcolor="#000000" stroked="false">
                <v:path arrowok="t"/>
                <v:fill type="solid"/>
              </v:shape>
            </v:group>
            <v:group style="position:absolute;left:1141;top:6551;width:10;height:20" coordorigin="1141,6551" coordsize="10,20">
              <v:shape style="position:absolute;left:1141;top:6551;width:10;height:20" coordorigin="1141,6551" coordsize="10,20" path="m1141,6570l1150,6570,1150,6551,1141,6551,1141,6570xe" filled="true" fillcolor="#000000" stroked="false">
                <v:path arrowok="t"/>
                <v:fill type="solid"/>
              </v:shape>
            </v:group>
            <v:group style="position:absolute;left:1141;top:6570;width:10;height:20" coordorigin="1141,6570" coordsize="10,20">
              <v:shape style="position:absolute;left:1141;top:6570;width:10;height:20" coordorigin="1141,6570" coordsize="10,20" path="m1141,6589l1150,6589,1150,6570,1141,6570,1141,6589xe" filled="true" fillcolor="#000000" stroked="false">
                <v:path arrowok="t"/>
                <v:fill type="solid"/>
              </v:shape>
            </v:group>
            <v:group style="position:absolute;left:1141;top:6589;width:10;height:20" coordorigin="1141,6589" coordsize="10,20">
              <v:shape style="position:absolute;left:1141;top:6589;width:10;height:20" coordorigin="1141,6589" coordsize="10,20" path="m1141,6608l1150,6608,1150,6589,1141,6589,1141,6608xe" filled="true" fillcolor="#000000" stroked="false">
                <v:path arrowok="t"/>
                <v:fill type="solid"/>
              </v:shape>
            </v:group>
            <v:group style="position:absolute;left:1141;top:6608;width:10;height:20" coordorigin="1141,6608" coordsize="10,20">
              <v:shape style="position:absolute;left:1141;top:6608;width:10;height:20" coordorigin="1141,6608" coordsize="10,20" path="m1141,6627l1150,6627,1150,6608,1141,6608,1141,6627xe" filled="true" fillcolor="#000000" stroked="false">
                <v:path arrowok="t"/>
                <v:fill type="solid"/>
              </v:shape>
            </v:group>
            <v:group style="position:absolute;left:1141;top:6627;width:10;height:20" coordorigin="1141,6627" coordsize="10,20">
              <v:shape style="position:absolute;left:1141;top:6627;width:10;height:20" coordorigin="1141,6627" coordsize="10,20" path="m1141,6647l1150,6647,1150,6627,1141,6627,1141,6647xe" filled="true" fillcolor="#000000" stroked="false">
                <v:path arrowok="t"/>
                <v:fill type="solid"/>
              </v:shape>
            </v:group>
            <v:group style="position:absolute;left:1141;top:6647;width:10;height:20" coordorigin="1141,6647" coordsize="10,20">
              <v:shape style="position:absolute;left:1141;top:6647;width:10;height:20" coordorigin="1141,6647" coordsize="10,20" path="m1141,6666l1150,6666,1150,6647,1141,6647,1141,6666xe" filled="true" fillcolor="#000000" stroked="false">
                <v:path arrowok="t"/>
                <v:fill type="solid"/>
              </v:shape>
            </v:group>
            <v:group style="position:absolute;left:1141;top:6666;width:10;height:20" coordorigin="1141,6666" coordsize="10,20">
              <v:shape style="position:absolute;left:1141;top:6666;width:10;height:20" coordorigin="1141,6666" coordsize="10,20" path="m1141,6685l1150,6685,1150,6666,1141,6666,1141,6685xe" filled="true" fillcolor="#000000" stroked="false">
                <v:path arrowok="t"/>
                <v:fill type="solid"/>
              </v:shape>
            </v:group>
            <v:group style="position:absolute;left:1141;top:6685;width:10;height:20" coordorigin="1141,6685" coordsize="10,20">
              <v:shape style="position:absolute;left:1141;top:6685;width:10;height:20" coordorigin="1141,6685" coordsize="10,20" path="m1141,6704l1150,6704,1150,6685,1141,6685,1141,6704xe" filled="true" fillcolor="#000000" stroked="false">
                <v:path arrowok="t"/>
                <v:fill type="solid"/>
              </v:shape>
            </v:group>
            <v:group style="position:absolute;left:1141;top:6704;width:10;height:20" coordorigin="1141,6704" coordsize="10,20">
              <v:shape style="position:absolute;left:1141;top:6704;width:10;height:20" coordorigin="1141,6704" coordsize="10,20" path="m1141,6723l1150,6723,1150,6704,1141,6704,1141,6723xe" filled="true" fillcolor="#000000" stroked="false">
                <v:path arrowok="t"/>
                <v:fill type="solid"/>
              </v:shape>
            </v:group>
            <v:group style="position:absolute;left:1141;top:6723;width:10;height:20" coordorigin="1141,6723" coordsize="10,20">
              <v:shape style="position:absolute;left:1141;top:6723;width:10;height:20" coordorigin="1141,6723" coordsize="10,20" path="m1141,6743l1150,6743,1150,6723,1141,6723,1141,6743xe" filled="true" fillcolor="#000000" stroked="false">
                <v:path arrowok="t"/>
                <v:fill type="solid"/>
              </v:shape>
            </v:group>
            <v:group style="position:absolute;left:1141;top:6743;width:10;height:20" coordorigin="1141,6743" coordsize="10,20">
              <v:shape style="position:absolute;left:1141;top:6743;width:10;height:20" coordorigin="1141,6743" coordsize="10,20" path="m1141,6762l1150,6762,1150,6743,1141,6743,1141,6762xe" filled="true" fillcolor="#000000" stroked="false">
                <v:path arrowok="t"/>
                <v:fill type="solid"/>
              </v:shape>
            </v:group>
            <v:group style="position:absolute;left:1141;top:6762;width:10;height:20" coordorigin="1141,6762" coordsize="10,20">
              <v:shape style="position:absolute;left:1141;top:6762;width:10;height:20" coordorigin="1141,6762" coordsize="10,20" path="m1141,6781l1150,6781,1150,6762,1141,6762,1141,6781xe" filled="true" fillcolor="#000000" stroked="false">
                <v:path arrowok="t"/>
                <v:fill type="solid"/>
              </v:shape>
            </v:group>
            <v:group style="position:absolute;left:1141;top:6781;width:10;height:20" coordorigin="1141,6781" coordsize="10,20">
              <v:shape style="position:absolute;left:1141;top:6781;width:10;height:20" coordorigin="1141,6781" coordsize="10,20" path="m1141,6800l1150,6800,1150,6781,1141,6781,1141,6800xe" filled="true" fillcolor="#000000" stroked="false">
                <v:path arrowok="t"/>
                <v:fill type="solid"/>
              </v:shape>
            </v:group>
            <v:group style="position:absolute;left:2276;top:5302;width:10;height:20" coordorigin="2276,5302" coordsize="10,20">
              <v:shape style="position:absolute;left:2276;top:5302;width:10;height:20" coordorigin="2276,5302" coordsize="10,20" path="m2276,5321l2285,5321,2285,5302,2276,5302,2276,5321xe" filled="true" fillcolor="#000000" stroked="false">
                <v:path arrowok="t"/>
                <v:fill type="solid"/>
              </v:shape>
            </v:group>
            <v:group style="position:absolute;left:2276;top:5321;width:10;height:20" coordorigin="2276,5321" coordsize="10,20">
              <v:shape style="position:absolute;left:2276;top:5321;width:10;height:20" coordorigin="2276,5321" coordsize="10,20" path="m2276,5341l2285,5341,2285,5321,2276,5321,2276,5341xe" filled="true" fillcolor="#000000" stroked="false">
                <v:path arrowok="t"/>
                <v:fill type="solid"/>
              </v:shape>
            </v:group>
            <v:group style="position:absolute;left:2276;top:5341;width:10;height:20" coordorigin="2276,5341" coordsize="10,20">
              <v:shape style="position:absolute;left:2276;top:5341;width:10;height:20" coordorigin="2276,5341" coordsize="10,20" path="m2276,5360l2285,5360,2285,5341,2276,5341,2276,5360xe" filled="true" fillcolor="#000000" stroked="false">
                <v:path arrowok="t"/>
                <v:fill type="solid"/>
              </v:shape>
            </v:group>
            <v:group style="position:absolute;left:2276;top:5360;width:10;height:20" coordorigin="2276,5360" coordsize="10,20">
              <v:shape style="position:absolute;left:2276;top:5360;width:10;height:20" coordorigin="2276,5360" coordsize="10,20" path="m2276,5379l2285,5379,2285,5360,2276,5360,2276,5379xe" filled="true" fillcolor="#000000" stroked="false">
                <v:path arrowok="t"/>
                <v:fill type="solid"/>
              </v:shape>
            </v:group>
            <v:group style="position:absolute;left:2276;top:5379;width:10;height:20" coordorigin="2276,5379" coordsize="10,20">
              <v:shape style="position:absolute;left:2276;top:5379;width:10;height:20" coordorigin="2276,5379" coordsize="10,20" path="m2276,5398l2285,5398,2285,5379,2276,5379,2276,5398xe" filled="true" fillcolor="#000000" stroked="false">
                <v:path arrowok="t"/>
                <v:fill type="solid"/>
              </v:shape>
            </v:group>
            <v:group style="position:absolute;left:2276;top:5398;width:10;height:20" coordorigin="2276,5398" coordsize="10,20">
              <v:shape style="position:absolute;left:2276;top:5398;width:10;height:20" coordorigin="2276,5398" coordsize="10,20" path="m2276,5417l2285,5417,2285,5398,2276,5398,2276,5417xe" filled="true" fillcolor="#000000" stroked="false">
                <v:path arrowok="t"/>
                <v:fill type="solid"/>
              </v:shape>
            </v:group>
            <v:group style="position:absolute;left:2276;top:5417;width:10;height:20" coordorigin="2276,5417" coordsize="10,20">
              <v:shape style="position:absolute;left:2276;top:5417;width:10;height:20" coordorigin="2276,5417" coordsize="10,20" path="m2276,5437l2285,5437,2285,5417,2276,5417,2276,5437xe" filled="true" fillcolor="#000000" stroked="false">
                <v:path arrowok="t"/>
                <v:fill type="solid"/>
              </v:shape>
            </v:group>
            <v:group style="position:absolute;left:2276;top:5437;width:10;height:20" coordorigin="2276,5437" coordsize="10,20">
              <v:shape style="position:absolute;left:2276;top:5437;width:10;height:20" coordorigin="2276,5437" coordsize="10,20" path="m2276,5456l2285,5456,2285,5437,2276,5437,2276,5456xe" filled="true" fillcolor="#000000" stroked="false">
                <v:path arrowok="t"/>
                <v:fill type="solid"/>
              </v:shape>
            </v:group>
            <v:group style="position:absolute;left:2276;top:5456;width:10;height:20" coordorigin="2276,5456" coordsize="10,20">
              <v:shape style="position:absolute;left:2276;top:5456;width:10;height:20" coordorigin="2276,5456" coordsize="10,20" path="m2276,5475l2285,5475,2285,5456,2276,5456,2276,5475xe" filled="true" fillcolor="#000000" stroked="false">
                <v:path arrowok="t"/>
                <v:fill type="solid"/>
              </v:shape>
            </v:group>
            <v:group style="position:absolute;left:2276;top:5475;width:10;height:20" coordorigin="2276,5475" coordsize="10,20">
              <v:shape style="position:absolute;left:2276;top:5475;width:10;height:20" coordorigin="2276,5475" coordsize="10,20" path="m2276,5495l2285,5495,2285,5475,2276,5475,2276,5495xe" filled="true" fillcolor="#000000" stroked="false">
                <v:path arrowok="t"/>
                <v:fill type="solid"/>
              </v:shape>
            </v:group>
            <v:group style="position:absolute;left:2276;top:5495;width:10;height:20" coordorigin="2276,5495" coordsize="10,20">
              <v:shape style="position:absolute;left:2276;top:5495;width:10;height:20" coordorigin="2276,5495" coordsize="10,20" path="m2276,5514l2285,5514,2285,5495,2276,5495,2276,5514xe" filled="true" fillcolor="#000000" stroked="false">
                <v:path arrowok="t"/>
                <v:fill type="solid"/>
              </v:shape>
            </v:group>
            <v:group style="position:absolute;left:2276;top:5514;width:10;height:20" coordorigin="2276,5514" coordsize="10,20">
              <v:shape style="position:absolute;left:2276;top:5514;width:10;height:20" coordorigin="2276,5514" coordsize="10,20" path="m2276,5533l2285,5533,2285,5514,2276,5514,2276,5533xe" filled="true" fillcolor="#000000" stroked="false">
                <v:path arrowok="t"/>
                <v:fill type="solid"/>
              </v:shape>
            </v:group>
            <v:group style="position:absolute;left:2276;top:5533;width:10;height:20" coordorigin="2276,5533" coordsize="10,20">
              <v:shape style="position:absolute;left:2276;top:5533;width:10;height:20" coordorigin="2276,5533" coordsize="10,20" path="m2276,5552l2285,5552,2285,5533,2276,5533,2276,5552xe" filled="true" fillcolor="#000000" stroked="false">
                <v:path arrowok="t"/>
                <v:fill type="solid"/>
              </v:shape>
            </v:group>
            <v:group style="position:absolute;left:2276;top:5552;width:10;height:20" coordorigin="2276,5552" coordsize="10,20">
              <v:shape style="position:absolute;left:2276;top:5552;width:10;height:20" coordorigin="2276,5552" coordsize="10,20" path="m2276,5571l2285,5571,2285,5552,2276,5552,2276,5571xe" filled="true" fillcolor="#000000" stroked="false">
                <v:path arrowok="t"/>
                <v:fill type="solid"/>
              </v:shape>
            </v:group>
            <v:group style="position:absolute;left:2276;top:5571;width:10;height:20" coordorigin="2276,5571" coordsize="10,20">
              <v:shape style="position:absolute;left:2276;top:5571;width:10;height:20" coordorigin="2276,5571" coordsize="10,20" path="m2276,5591l2285,5591,2285,5571,2276,5571,2276,5591xe" filled="true" fillcolor="#000000" stroked="false">
                <v:path arrowok="t"/>
                <v:fill type="solid"/>
              </v:shape>
            </v:group>
            <v:group style="position:absolute;left:2276;top:5591;width:10;height:20" coordorigin="2276,5591" coordsize="10,20">
              <v:shape style="position:absolute;left:2276;top:5591;width:10;height:20" coordorigin="2276,5591" coordsize="10,20" path="m2276,5610l2285,5610,2285,5591,2276,5591,2276,5610xe" filled="true" fillcolor="#000000" stroked="false">
                <v:path arrowok="t"/>
                <v:fill type="solid"/>
              </v:shape>
            </v:group>
            <v:group style="position:absolute;left:2276;top:5610;width:10;height:20" coordorigin="2276,5610" coordsize="10,20">
              <v:shape style="position:absolute;left:2276;top:5610;width:10;height:20" coordorigin="2276,5610" coordsize="10,20" path="m2276,5629l2285,5629,2285,5610,2276,5610,2276,5629xe" filled="true" fillcolor="#000000" stroked="false">
                <v:path arrowok="t"/>
                <v:fill type="solid"/>
              </v:shape>
            </v:group>
            <v:group style="position:absolute;left:2276;top:5629;width:10;height:20" coordorigin="2276,5629" coordsize="10,20">
              <v:shape style="position:absolute;left:2276;top:5629;width:10;height:20" coordorigin="2276,5629" coordsize="10,20" path="m2276,5648l2285,5648,2285,5629,2276,5629,2276,5648xe" filled="true" fillcolor="#000000" stroked="false">
                <v:path arrowok="t"/>
                <v:fill type="solid"/>
              </v:shape>
            </v:group>
            <v:group style="position:absolute;left:2276;top:5648;width:10;height:20" coordorigin="2276,5648" coordsize="10,20">
              <v:shape style="position:absolute;left:2276;top:5648;width:10;height:20" coordorigin="2276,5648" coordsize="10,20" path="m2276,5667l2285,5667,2285,5648,2276,5648,2276,5667xe" filled="true" fillcolor="#000000" stroked="false">
                <v:path arrowok="t"/>
                <v:fill type="solid"/>
              </v:shape>
            </v:group>
            <v:group style="position:absolute;left:2276;top:5667;width:10;height:20" coordorigin="2276,5667" coordsize="10,20">
              <v:shape style="position:absolute;left:2276;top:5667;width:10;height:20" coordorigin="2276,5667" coordsize="10,20" path="m2276,5687l2285,5687,2285,5667,2276,5667,2276,5687xe" filled="true" fillcolor="#000000" stroked="false">
                <v:path arrowok="t"/>
                <v:fill type="solid"/>
              </v:shape>
            </v:group>
            <v:group style="position:absolute;left:2276;top:5687;width:10;height:20" coordorigin="2276,5687" coordsize="10,20">
              <v:shape style="position:absolute;left:2276;top:5687;width:10;height:20" coordorigin="2276,5687" coordsize="10,20" path="m2276,5706l2285,5706,2285,5687,2276,5687,2276,5706xe" filled="true" fillcolor="#000000" stroked="false">
                <v:path arrowok="t"/>
                <v:fill type="solid"/>
              </v:shape>
            </v:group>
            <v:group style="position:absolute;left:2276;top:5706;width:10;height:20" coordorigin="2276,5706" coordsize="10,20">
              <v:shape style="position:absolute;left:2276;top:5706;width:10;height:20" coordorigin="2276,5706" coordsize="10,20" path="m2276,5725l2285,5725,2285,5706,2276,5706,2276,5725xe" filled="true" fillcolor="#000000" stroked="false">
                <v:path arrowok="t"/>
                <v:fill type="solid"/>
              </v:shape>
            </v:group>
            <v:group style="position:absolute;left:2276;top:5725;width:10;height:20" coordorigin="2276,5725" coordsize="10,20">
              <v:shape style="position:absolute;left:2276;top:5725;width:10;height:20" coordorigin="2276,5725" coordsize="10,20" path="m2276,5744l2285,5744,2285,5725,2276,5725,2276,5744xe" filled="true" fillcolor="#000000" stroked="false">
                <v:path arrowok="t"/>
                <v:fill type="solid"/>
              </v:shape>
            </v:group>
            <v:group style="position:absolute;left:2276;top:5744;width:10;height:20" coordorigin="2276,5744" coordsize="10,20">
              <v:shape style="position:absolute;left:2276;top:5744;width:10;height:20" coordorigin="2276,5744" coordsize="10,20" path="m2276,5763l2285,5763,2285,5744,2276,5744,2276,5763xe" filled="true" fillcolor="#000000" stroked="false">
                <v:path arrowok="t"/>
                <v:fill type="solid"/>
              </v:shape>
            </v:group>
            <v:group style="position:absolute;left:2276;top:5763;width:10;height:20" coordorigin="2276,5763" coordsize="10,20">
              <v:shape style="position:absolute;left:2276;top:5763;width:10;height:20" coordorigin="2276,5763" coordsize="10,20" path="m2276,5783l2285,5783,2285,5763,2276,5763,2276,5783xe" filled="true" fillcolor="#000000" stroked="false">
                <v:path arrowok="t"/>
                <v:fill type="solid"/>
              </v:shape>
            </v:group>
            <v:group style="position:absolute;left:2276;top:5783;width:10;height:20" coordorigin="2276,5783" coordsize="10,20">
              <v:shape style="position:absolute;left:2276;top:5783;width:10;height:20" coordorigin="2276,5783" coordsize="10,20" path="m2276,5802l2285,5802,2285,5783,2276,5783,2276,5802xe" filled="true" fillcolor="#000000" stroked="false">
                <v:path arrowok="t"/>
                <v:fill type="solid"/>
              </v:shape>
            </v:group>
            <v:group style="position:absolute;left:2276;top:5802;width:10;height:20" coordorigin="2276,5802" coordsize="10,20">
              <v:shape style="position:absolute;left:2276;top:5802;width:10;height:20" coordorigin="2276,5802" coordsize="10,20" path="m2276,5821l2285,5821,2285,5802,2276,5802,2276,5821xe" filled="true" fillcolor="#000000" stroked="false">
                <v:path arrowok="t"/>
                <v:fill type="solid"/>
              </v:shape>
            </v:group>
            <v:group style="position:absolute;left:2276;top:5821;width:10;height:20" coordorigin="2276,5821" coordsize="10,20">
              <v:shape style="position:absolute;left:2276;top:5821;width:10;height:20" coordorigin="2276,5821" coordsize="10,20" path="m2276,5840l2285,5840,2285,5821,2276,5821,2276,5840xe" filled="true" fillcolor="#000000" stroked="false">
                <v:path arrowok="t"/>
                <v:fill type="solid"/>
              </v:shape>
            </v:group>
            <v:group style="position:absolute;left:2276;top:5840;width:10;height:20" coordorigin="2276,5840" coordsize="10,20">
              <v:shape style="position:absolute;left:2276;top:5840;width:10;height:20" coordorigin="2276,5840" coordsize="10,20" path="m2276,5859l2285,5859,2285,5840,2276,5840,2276,5859xe" filled="true" fillcolor="#000000" stroked="false">
                <v:path arrowok="t"/>
                <v:fill type="solid"/>
              </v:shape>
            </v:group>
            <v:group style="position:absolute;left:2276;top:5859;width:10;height:20" coordorigin="2276,5859" coordsize="10,20">
              <v:shape style="position:absolute;left:2276;top:5859;width:10;height:20" coordorigin="2276,5859" coordsize="10,20" path="m2276,5879l2285,5879,2285,5859,2276,5859,2276,5879xe" filled="true" fillcolor="#000000" stroked="false">
                <v:path arrowok="t"/>
                <v:fill type="solid"/>
              </v:shape>
            </v:group>
            <v:group style="position:absolute;left:2276;top:5879;width:10;height:20" coordorigin="2276,5879" coordsize="10,20">
              <v:shape style="position:absolute;left:2276;top:5879;width:10;height:20" coordorigin="2276,5879" coordsize="10,20" path="m2276,5898l2285,5898,2285,5879,2276,5879,2276,5898xe" filled="true" fillcolor="#000000" stroked="false">
                <v:path arrowok="t"/>
                <v:fill type="solid"/>
              </v:shape>
            </v:group>
            <v:group style="position:absolute;left:2276;top:5898;width:10;height:20" coordorigin="2276,5898" coordsize="10,20">
              <v:shape style="position:absolute;left:2276;top:5898;width:10;height:20" coordorigin="2276,5898" coordsize="10,20" path="m2276,5917l2285,5917,2285,5898,2276,5898,2276,5917xe" filled="true" fillcolor="#000000" stroked="false">
                <v:path arrowok="t"/>
                <v:fill type="solid"/>
              </v:shape>
            </v:group>
            <v:group style="position:absolute;left:2276;top:5917;width:10;height:20" coordorigin="2276,5917" coordsize="10,20">
              <v:shape style="position:absolute;left:2276;top:5917;width:10;height:20" coordorigin="2276,5917" coordsize="10,20" path="m2276,5936l2285,5936,2285,5917,2276,5917,2276,5936xe" filled="true" fillcolor="#000000" stroked="false">
                <v:path arrowok="t"/>
                <v:fill type="solid"/>
              </v:shape>
            </v:group>
            <v:group style="position:absolute;left:2276;top:5936;width:10;height:20" coordorigin="2276,5936" coordsize="10,20">
              <v:shape style="position:absolute;left:2276;top:5936;width:10;height:20" coordorigin="2276,5936" coordsize="10,20" path="m2276,5955l2285,5955,2285,5936,2276,5936,2276,5955xe" filled="true" fillcolor="#000000" stroked="false">
                <v:path arrowok="t"/>
                <v:fill type="solid"/>
              </v:shape>
            </v:group>
            <v:group style="position:absolute;left:2276;top:5955;width:10;height:20" coordorigin="2276,5955" coordsize="10,20">
              <v:shape style="position:absolute;left:2276;top:5955;width:10;height:20" coordorigin="2276,5955" coordsize="10,20" path="m2276,5975l2285,5975,2285,5955,2276,5955,2276,5975xe" filled="true" fillcolor="#000000" stroked="false">
                <v:path arrowok="t"/>
                <v:fill type="solid"/>
              </v:shape>
            </v:group>
            <v:group style="position:absolute;left:2276;top:5975;width:10;height:20" coordorigin="2276,5975" coordsize="10,20">
              <v:shape style="position:absolute;left:2276;top:5975;width:10;height:20" coordorigin="2276,5975" coordsize="10,20" path="m2276,5994l2285,5994,2285,5975,2276,5975,2276,5994xe" filled="true" fillcolor="#000000" stroked="false">
                <v:path arrowok="t"/>
                <v:fill type="solid"/>
              </v:shape>
            </v:group>
            <v:group style="position:absolute;left:2276;top:5994;width:10;height:20" coordorigin="2276,5994" coordsize="10,20">
              <v:shape style="position:absolute;left:2276;top:5994;width:10;height:20" coordorigin="2276,5994" coordsize="10,20" path="m2276,6013l2285,6013,2285,5994,2276,5994,2276,6013xe" filled="true" fillcolor="#000000" stroked="false">
                <v:path arrowok="t"/>
                <v:fill type="solid"/>
              </v:shape>
            </v:group>
            <v:group style="position:absolute;left:2276;top:6013;width:10;height:20" coordorigin="2276,6013" coordsize="10,20">
              <v:shape style="position:absolute;left:2276;top:6013;width:10;height:20" coordorigin="2276,6013" coordsize="10,20" path="m2276,6032l2285,6032,2285,6013,2276,6013,2276,6032xe" filled="true" fillcolor="#000000" stroked="false">
                <v:path arrowok="t"/>
                <v:fill type="solid"/>
              </v:shape>
            </v:group>
            <v:group style="position:absolute;left:2276;top:6032;width:10;height:20" coordorigin="2276,6032" coordsize="10,20">
              <v:shape style="position:absolute;left:2276;top:6032;width:10;height:20" coordorigin="2276,6032" coordsize="10,20" path="m2276,6051l2285,6051,2285,6032,2276,6032,2276,6051xe" filled="true" fillcolor="#000000" stroked="false">
                <v:path arrowok="t"/>
                <v:fill type="solid"/>
              </v:shape>
            </v:group>
            <v:group style="position:absolute;left:2276;top:6051;width:10;height:20" coordorigin="2276,6051" coordsize="10,20">
              <v:shape style="position:absolute;left:2276;top:6051;width:10;height:20" coordorigin="2276,6051" coordsize="10,20" path="m2276,6071l2285,6071,2285,6051,2276,6051,2276,6071xe" filled="true" fillcolor="#000000" stroked="false">
                <v:path arrowok="t"/>
                <v:fill type="solid"/>
              </v:shape>
            </v:group>
            <v:group style="position:absolute;left:2276;top:6071;width:10;height:20" coordorigin="2276,6071" coordsize="10,20">
              <v:shape style="position:absolute;left:2276;top:6071;width:10;height:20" coordorigin="2276,6071" coordsize="10,20" path="m2276,6090l2285,6090,2285,6071,2276,6071,2276,6090xe" filled="true" fillcolor="#000000" stroked="false">
                <v:path arrowok="t"/>
                <v:fill type="solid"/>
              </v:shape>
            </v:group>
            <v:group style="position:absolute;left:2276;top:6090;width:10;height:20" coordorigin="2276,6090" coordsize="10,20">
              <v:shape style="position:absolute;left:2276;top:6090;width:10;height:20" coordorigin="2276,6090" coordsize="10,20" path="m2276,6109l2285,6109,2285,6090,2276,6090,2276,6109xe" filled="true" fillcolor="#000000" stroked="false">
                <v:path arrowok="t"/>
                <v:fill type="solid"/>
              </v:shape>
            </v:group>
            <v:group style="position:absolute;left:2276;top:6109;width:10;height:20" coordorigin="2276,6109" coordsize="10,20">
              <v:shape style="position:absolute;left:2276;top:6109;width:10;height:20" coordorigin="2276,6109" coordsize="10,20" path="m2276,6128l2285,6128,2285,6109,2276,6109,2276,6128xe" filled="true" fillcolor="#000000" stroked="false">
                <v:path arrowok="t"/>
                <v:fill type="solid"/>
              </v:shape>
            </v:group>
            <v:group style="position:absolute;left:2276;top:6128;width:10;height:20" coordorigin="2276,6128" coordsize="10,20">
              <v:shape style="position:absolute;left:2276;top:6128;width:10;height:20" coordorigin="2276,6128" coordsize="10,20" path="m2276,6147l2285,6147,2285,6128,2276,6128,2276,6147xe" filled="true" fillcolor="#000000" stroked="false">
                <v:path arrowok="t"/>
                <v:fill type="solid"/>
              </v:shape>
            </v:group>
            <v:group style="position:absolute;left:2276;top:6147;width:10;height:20" coordorigin="2276,6147" coordsize="10,20">
              <v:shape style="position:absolute;left:2276;top:6147;width:10;height:20" coordorigin="2276,6147" coordsize="10,20" path="m2276,6167l2285,6167,2285,6147,2276,6147,2276,6167xe" filled="true" fillcolor="#000000" stroked="false">
                <v:path arrowok="t"/>
                <v:fill type="solid"/>
              </v:shape>
            </v:group>
            <v:group style="position:absolute;left:2276;top:6167;width:10;height:20" coordorigin="2276,6167" coordsize="10,20">
              <v:shape style="position:absolute;left:2276;top:6167;width:10;height:20" coordorigin="2276,6167" coordsize="10,20" path="m2276,6186l2285,6186,2285,6167,2276,6167,2276,6186xe" filled="true" fillcolor="#000000" stroked="false">
                <v:path arrowok="t"/>
                <v:fill type="solid"/>
              </v:shape>
            </v:group>
            <v:group style="position:absolute;left:2276;top:6186;width:10;height:20" coordorigin="2276,6186" coordsize="10,20">
              <v:shape style="position:absolute;left:2276;top:6186;width:10;height:20" coordorigin="2276,6186" coordsize="10,20" path="m2276,6205l2285,6205,2285,6186,2276,6186,2276,6205xe" filled="true" fillcolor="#000000" stroked="false">
                <v:path arrowok="t"/>
                <v:fill type="solid"/>
              </v:shape>
            </v:group>
            <v:group style="position:absolute;left:2276;top:6205;width:10;height:20" coordorigin="2276,6205" coordsize="10,20">
              <v:shape style="position:absolute;left:2276;top:6205;width:10;height:20" coordorigin="2276,6205" coordsize="10,20" path="m2276,6224l2285,6224,2285,6205,2276,6205,2276,6224xe" filled="true" fillcolor="#000000" stroked="false">
                <v:path arrowok="t"/>
                <v:fill type="solid"/>
              </v:shape>
            </v:group>
            <v:group style="position:absolute;left:2276;top:6224;width:10;height:20" coordorigin="2276,6224" coordsize="10,20">
              <v:shape style="position:absolute;left:2276;top:6224;width:10;height:20" coordorigin="2276,6224" coordsize="10,20" path="m2276,6243l2285,6243,2285,6224,2276,6224,2276,6243xe" filled="true" fillcolor="#000000" stroked="false">
                <v:path arrowok="t"/>
                <v:fill type="solid"/>
              </v:shape>
            </v:group>
            <v:group style="position:absolute;left:2276;top:6243;width:10;height:20" coordorigin="2276,6243" coordsize="10,20">
              <v:shape style="position:absolute;left:2276;top:6243;width:10;height:20" coordorigin="2276,6243" coordsize="10,20" path="m2276,6263l2285,6263,2285,6243,2276,6243,2276,6263xe" filled="true" fillcolor="#000000" stroked="false">
                <v:path arrowok="t"/>
                <v:fill type="solid"/>
              </v:shape>
            </v:group>
            <v:group style="position:absolute;left:2276;top:6263;width:10;height:20" coordorigin="2276,6263" coordsize="10,20">
              <v:shape style="position:absolute;left:2276;top:6263;width:10;height:20" coordorigin="2276,6263" coordsize="10,20" path="m2276,6282l2285,6282,2285,6263,2276,6263,2276,6282xe" filled="true" fillcolor="#000000" stroked="false">
                <v:path arrowok="t"/>
                <v:fill type="solid"/>
              </v:shape>
            </v:group>
            <v:group style="position:absolute;left:2276;top:6282;width:10;height:20" coordorigin="2276,6282" coordsize="10,20">
              <v:shape style="position:absolute;left:2276;top:6282;width:10;height:20" coordorigin="2276,6282" coordsize="10,20" path="m2276,6301l2285,6301,2285,6282,2276,6282,2276,6301xe" filled="true" fillcolor="#000000" stroked="false">
                <v:path arrowok="t"/>
                <v:fill type="solid"/>
              </v:shape>
            </v:group>
            <v:group style="position:absolute;left:2276;top:6301;width:10;height:20" coordorigin="2276,6301" coordsize="10,20">
              <v:shape style="position:absolute;left:2276;top:6301;width:10;height:20" coordorigin="2276,6301" coordsize="10,20" path="m2276,6320l2285,6320,2285,6301,2276,6301,2276,6320xe" filled="true" fillcolor="#000000" stroked="false">
                <v:path arrowok="t"/>
                <v:fill type="solid"/>
              </v:shape>
            </v:group>
            <v:group style="position:absolute;left:2276;top:6320;width:10;height:20" coordorigin="2276,6320" coordsize="10,20">
              <v:shape style="position:absolute;left:2276;top:6320;width:10;height:20" coordorigin="2276,6320" coordsize="10,20" path="m2276,6339l2285,6339,2285,6320,2276,6320,2276,6339xe" filled="true" fillcolor="#000000" stroked="false">
                <v:path arrowok="t"/>
                <v:fill type="solid"/>
              </v:shape>
            </v:group>
            <v:group style="position:absolute;left:2276;top:6339;width:10;height:20" coordorigin="2276,6339" coordsize="10,20">
              <v:shape style="position:absolute;left:2276;top:6339;width:10;height:20" coordorigin="2276,6339" coordsize="10,20" path="m2276,6359l2285,6359,2285,6339,2276,6339,2276,6359xe" filled="true" fillcolor="#000000" stroked="false">
                <v:path arrowok="t"/>
                <v:fill type="solid"/>
              </v:shape>
            </v:group>
            <v:group style="position:absolute;left:2276;top:6359;width:10;height:20" coordorigin="2276,6359" coordsize="10,20">
              <v:shape style="position:absolute;left:2276;top:6359;width:10;height:20" coordorigin="2276,6359" coordsize="10,20" path="m2276,6378l2285,6378,2285,6359,2276,6359,2276,6378xe" filled="true" fillcolor="#000000" stroked="false">
                <v:path arrowok="t"/>
                <v:fill type="solid"/>
              </v:shape>
            </v:group>
            <v:group style="position:absolute;left:2276;top:6378;width:10;height:20" coordorigin="2276,6378" coordsize="10,20">
              <v:shape style="position:absolute;left:2276;top:6378;width:10;height:20" coordorigin="2276,6378" coordsize="10,20" path="m2276,6397l2285,6397,2285,6378,2276,6378,2276,6397xe" filled="true" fillcolor="#000000" stroked="false">
                <v:path arrowok="t"/>
                <v:fill type="solid"/>
              </v:shape>
            </v:group>
            <v:group style="position:absolute;left:2276;top:6397;width:10;height:20" coordorigin="2276,6397" coordsize="10,20">
              <v:shape style="position:absolute;left:2276;top:6397;width:10;height:20" coordorigin="2276,6397" coordsize="10,20" path="m2276,6416l2285,6416,2285,6397,2276,6397,2276,6416xe" filled="true" fillcolor="#000000" stroked="false">
                <v:path arrowok="t"/>
                <v:fill type="solid"/>
              </v:shape>
            </v:group>
            <v:group style="position:absolute;left:2276;top:6416;width:10;height:20" coordorigin="2276,6416" coordsize="10,20">
              <v:shape style="position:absolute;left:2276;top:6416;width:10;height:20" coordorigin="2276,6416" coordsize="10,20" path="m2276,6435l2285,6435,2285,6416,2276,6416,2276,6435xe" filled="true" fillcolor="#000000" stroked="false">
                <v:path arrowok="t"/>
                <v:fill type="solid"/>
              </v:shape>
            </v:group>
            <v:group style="position:absolute;left:2276;top:6435;width:10;height:20" coordorigin="2276,6435" coordsize="10,20">
              <v:shape style="position:absolute;left:2276;top:6435;width:10;height:20" coordorigin="2276,6435" coordsize="10,20" path="m2276,6455l2285,6455,2285,6435,2276,6435,2276,6455xe" filled="true" fillcolor="#000000" stroked="false">
                <v:path arrowok="t"/>
                <v:fill type="solid"/>
              </v:shape>
            </v:group>
            <v:group style="position:absolute;left:2276;top:6455;width:10;height:20" coordorigin="2276,6455" coordsize="10,20">
              <v:shape style="position:absolute;left:2276;top:6455;width:10;height:20" coordorigin="2276,6455" coordsize="10,20" path="m2276,6474l2285,6474,2285,6455,2276,6455,2276,6474xe" filled="true" fillcolor="#000000" stroked="false">
                <v:path arrowok="t"/>
                <v:fill type="solid"/>
              </v:shape>
            </v:group>
            <v:group style="position:absolute;left:2276;top:6474;width:10;height:20" coordorigin="2276,6474" coordsize="10,20">
              <v:shape style="position:absolute;left:2276;top:6474;width:10;height:20" coordorigin="2276,6474" coordsize="10,20" path="m2276,6493l2285,6493,2285,6474,2276,6474,2276,6493xe" filled="true" fillcolor="#000000" stroked="false">
                <v:path arrowok="t"/>
                <v:fill type="solid"/>
              </v:shape>
            </v:group>
            <v:group style="position:absolute;left:2276;top:6493;width:10;height:20" coordorigin="2276,6493" coordsize="10,20">
              <v:shape style="position:absolute;left:2276;top:6493;width:10;height:20" coordorigin="2276,6493" coordsize="10,20" path="m2276,6512l2285,6512,2285,6493,2276,6493,2276,6512xe" filled="true" fillcolor="#000000" stroked="false">
                <v:path arrowok="t"/>
                <v:fill type="solid"/>
              </v:shape>
            </v:group>
            <v:group style="position:absolute;left:2276;top:6512;width:10;height:20" coordorigin="2276,6512" coordsize="10,20">
              <v:shape style="position:absolute;left:2276;top:6512;width:10;height:20" coordorigin="2276,6512" coordsize="10,20" path="m2276,6531l2285,6531,2285,6512,2276,6512,2276,6531xe" filled="true" fillcolor="#000000" stroked="false">
                <v:path arrowok="t"/>
                <v:fill type="solid"/>
              </v:shape>
            </v:group>
            <v:group style="position:absolute;left:2276;top:6531;width:10;height:20" coordorigin="2276,6531" coordsize="10,20">
              <v:shape style="position:absolute;left:2276;top:6531;width:10;height:20" coordorigin="2276,6531" coordsize="10,20" path="m2276,6551l2285,6551,2285,6531,2276,6531,2276,6551xe" filled="true" fillcolor="#000000" stroked="false">
                <v:path arrowok="t"/>
                <v:fill type="solid"/>
              </v:shape>
            </v:group>
            <v:group style="position:absolute;left:2276;top:6551;width:10;height:20" coordorigin="2276,6551" coordsize="10,20">
              <v:shape style="position:absolute;left:2276;top:6551;width:10;height:20" coordorigin="2276,6551" coordsize="10,20" path="m2276,6570l2285,6570,2285,6551,2276,6551,2276,6570xe" filled="true" fillcolor="#000000" stroked="false">
                <v:path arrowok="t"/>
                <v:fill type="solid"/>
              </v:shape>
            </v:group>
            <v:group style="position:absolute;left:2276;top:6570;width:10;height:20" coordorigin="2276,6570" coordsize="10,20">
              <v:shape style="position:absolute;left:2276;top:6570;width:10;height:20" coordorigin="2276,6570" coordsize="10,20" path="m2276,6589l2285,6589,2285,6570,2276,6570,2276,6589xe" filled="true" fillcolor="#000000" stroked="false">
                <v:path arrowok="t"/>
                <v:fill type="solid"/>
              </v:shape>
            </v:group>
            <v:group style="position:absolute;left:2276;top:6589;width:10;height:20" coordorigin="2276,6589" coordsize="10,20">
              <v:shape style="position:absolute;left:2276;top:6589;width:10;height:20" coordorigin="2276,6589" coordsize="10,20" path="m2276,6608l2285,6608,2285,6589,2276,6589,2276,6608xe" filled="true" fillcolor="#000000" stroked="false">
                <v:path arrowok="t"/>
                <v:fill type="solid"/>
              </v:shape>
            </v:group>
            <v:group style="position:absolute;left:2276;top:6608;width:10;height:20" coordorigin="2276,6608" coordsize="10,20">
              <v:shape style="position:absolute;left:2276;top:6608;width:10;height:20" coordorigin="2276,6608" coordsize="10,20" path="m2276,6627l2285,6627,2285,6608,2276,6608,2276,6627xe" filled="true" fillcolor="#000000" stroked="false">
                <v:path arrowok="t"/>
                <v:fill type="solid"/>
              </v:shape>
            </v:group>
            <v:group style="position:absolute;left:2276;top:6627;width:10;height:20" coordorigin="2276,6627" coordsize="10,20">
              <v:shape style="position:absolute;left:2276;top:6627;width:10;height:20" coordorigin="2276,6627" coordsize="10,20" path="m2276,6647l2285,6647,2285,6627,2276,6627,2276,6647xe" filled="true" fillcolor="#000000" stroked="false">
                <v:path arrowok="t"/>
                <v:fill type="solid"/>
              </v:shape>
            </v:group>
            <v:group style="position:absolute;left:2276;top:6647;width:10;height:20" coordorigin="2276,6647" coordsize="10,20">
              <v:shape style="position:absolute;left:2276;top:6647;width:10;height:20" coordorigin="2276,6647" coordsize="10,20" path="m2276,6666l2285,6666,2285,6647,2276,6647,2276,6666xe" filled="true" fillcolor="#000000" stroked="false">
                <v:path arrowok="t"/>
                <v:fill type="solid"/>
              </v:shape>
            </v:group>
            <v:group style="position:absolute;left:2276;top:6666;width:10;height:20" coordorigin="2276,6666" coordsize="10,20">
              <v:shape style="position:absolute;left:2276;top:6666;width:10;height:20" coordorigin="2276,6666" coordsize="10,20" path="m2276,6685l2285,6685,2285,6666,2276,6666,2276,6685xe" filled="true" fillcolor="#000000" stroked="false">
                <v:path arrowok="t"/>
                <v:fill type="solid"/>
              </v:shape>
            </v:group>
            <v:group style="position:absolute;left:2276;top:6685;width:10;height:20" coordorigin="2276,6685" coordsize="10,20">
              <v:shape style="position:absolute;left:2276;top:6685;width:10;height:20" coordorigin="2276,6685" coordsize="10,20" path="m2276,6704l2285,6704,2285,6685,2276,6685,2276,6704xe" filled="true" fillcolor="#000000" stroked="false">
                <v:path arrowok="t"/>
                <v:fill type="solid"/>
              </v:shape>
            </v:group>
            <v:group style="position:absolute;left:2276;top:6704;width:10;height:20" coordorigin="2276,6704" coordsize="10,20">
              <v:shape style="position:absolute;left:2276;top:6704;width:10;height:20" coordorigin="2276,6704" coordsize="10,20" path="m2276,6723l2285,6723,2285,6704,2276,6704,2276,6723xe" filled="true" fillcolor="#000000" stroked="false">
                <v:path arrowok="t"/>
                <v:fill type="solid"/>
              </v:shape>
            </v:group>
            <v:group style="position:absolute;left:2276;top:6723;width:10;height:20" coordorigin="2276,6723" coordsize="10,20">
              <v:shape style="position:absolute;left:2276;top:6723;width:10;height:20" coordorigin="2276,6723" coordsize="10,20" path="m2276,6743l2285,6743,2285,6723,2276,6723,2276,6743xe" filled="true" fillcolor="#000000" stroked="false">
                <v:path arrowok="t"/>
                <v:fill type="solid"/>
              </v:shape>
            </v:group>
            <v:group style="position:absolute;left:2276;top:6743;width:10;height:20" coordorigin="2276,6743" coordsize="10,20">
              <v:shape style="position:absolute;left:2276;top:6743;width:10;height:20" coordorigin="2276,6743" coordsize="10,20" path="m2276,6762l2285,6762,2285,6743,2276,6743,2276,6762xe" filled="true" fillcolor="#000000" stroked="false">
                <v:path arrowok="t"/>
                <v:fill type="solid"/>
              </v:shape>
            </v:group>
            <v:group style="position:absolute;left:2276;top:6762;width:10;height:20" coordorigin="2276,6762" coordsize="10,20">
              <v:shape style="position:absolute;left:2276;top:6762;width:10;height:20" coordorigin="2276,6762" coordsize="10,20" path="m2276,6781l2285,6781,2285,6762,2276,6762,2276,6781xe" filled="true" fillcolor="#000000" stroked="false">
                <v:path arrowok="t"/>
                <v:fill type="solid"/>
              </v:shape>
            </v:group>
            <v:group style="position:absolute;left:2276;top:6781;width:10;height:20" coordorigin="2276,6781" coordsize="10,20">
              <v:shape style="position:absolute;left:2276;top:6781;width:10;height:20" coordorigin="2276,6781" coordsize="10,20" path="m2276,6800l2285,6800,2285,6781,2276,6781,2276,6800xe" filled="true" fillcolor="#000000" stroked="false">
                <v:path arrowok="t"/>
                <v:fill type="solid"/>
              </v:shape>
            </v:group>
            <v:group style="position:absolute;left:2276;top:6800;width:10;height:20" coordorigin="2276,6800" coordsize="10,20">
              <v:shape style="position:absolute;left:2276;top:6800;width:10;height:20" coordorigin="2276,6800" coordsize="10,20" path="m2276,6819l2285,6819,2285,6800,2276,6800,2276,6819xe" filled="true" fillcolor="#000000" stroked="false">
                <v:path arrowok="t"/>
                <v:fill type="solid"/>
              </v:shape>
            </v:group>
            <v:group style="position:absolute;left:2276;top:6819;width:10;height:20" coordorigin="2276,6819" coordsize="10,20">
              <v:shape style="position:absolute;left:2276;top:6819;width:10;height:20" coordorigin="2276,6819" coordsize="10,20" path="m2276,6839l2285,6839,2285,6819,2276,6819,2276,6839xe" filled="true" fillcolor="#000000" stroked="false">
                <v:path arrowok="t"/>
                <v:fill type="solid"/>
              </v:shape>
            </v:group>
            <v:group style="position:absolute;left:2276;top:6839;width:10;height:20" coordorigin="2276,6839" coordsize="10,20">
              <v:shape style="position:absolute;left:2276;top:6839;width:10;height:20" coordorigin="2276,6839" coordsize="10,20" path="m2276,6858l2285,6858,2285,6839,2276,6839,2276,6858xe" filled="true" fillcolor="#000000" stroked="false">
                <v:path arrowok="t"/>
                <v:fill type="solid"/>
              </v:shape>
            </v:group>
            <v:group style="position:absolute;left:2276;top:6858;width:10;height:20" coordorigin="2276,6858" coordsize="10,20">
              <v:shape style="position:absolute;left:2276;top:6858;width:10;height:20" coordorigin="2276,6858" coordsize="10,20" path="m2276,6877l2285,6877,2285,6858,2276,6858,2276,6877xe" filled="true" fillcolor="#000000" stroked="false">
                <v:path arrowok="t"/>
                <v:fill type="solid"/>
              </v:shape>
            </v:group>
            <v:group style="position:absolute;left:2276;top:6877;width:10;height:20" coordorigin="2276,6877" coordsize="10,20">
              <v:shape style="position:absolute;left:2276;top:6877;width:10;height:20" coordorigin="2276,6877" coordsize="10,20" path="m2276,6896l2285,6896,2285,6877,2276,6877,2276,6896xe" filled="true" fillcolor="#000000" stroked="false">
                <v:path arrowok="t"/>
                <v:fill type="solid"/>
              </v:shape>
            </v:group>
            <v:group style="position:absolute;left:2984;top:5302;width:10;height:20" coordorigin="2984,5302" coordsize="10,20">
              <v:shape style="position:absolute;left:2984;top:5302;width:10;height:20" coordorigin="2984,5302" coordsize="10,20" path="m2984,5321l2993,5321,2993,5302,2984,5302,2984,5321xe" filled="true" fillcolor="#000000" stroked="false">
                <v:path arrowok="t"/>
                <v:fill type="solid"/>
              </v:shape>
            </v:group>
            <v:group style="position:absolute;left:2984;top:5321;width:10;height:20" coordorigin="2984,5321" coordsize="10,20">
              <v:shape style="position:absolute;left:2984;top:5321;width:10;height:20" coordorigin="2984,5321" coordsize="10,20" path="m2984,5341l2993,5341,2993,5321,2984,5321,2984,5341xe" filled="true" fillcolor="#000000" stroked="false">
                <v:path arrowok="t"/>
                <v:fill type="solid"/>
              </v:shape>
            </v:group>
            <v:group style="position:absolute;left:2984;top:5341;width:10;height:20" coordorigin="2984,5341" coordsize="10,20">
              <v:shape style="position:absolute;left:2984;top:5341;width:10;height:20" coordorigin="2984,5341" coordsize="10,20" path="m2984,5360l2993,5360,2993,5341,2984,5341,2984,5360xe" filled="true" fillcolor="#000000" stroked="false">
                <v:path arrowok="t"/>
                <v:fill type="solid"/>
              </v:shape>
            </v:group>
            <v:group style="position:absolute;left:2984;top:5360;width:10;height:20" coordorigin="2984,5360" coordsize="10,20">
              <v:shape style="position:absolute;left:2984;top:5360;width:10;height:20" coordorigin="2984,5360" coordsize="10,20" path="m2984,5379l2993,5379,2993,5360,2984,5360,2984,5379xe" filled="true" fillcolor="#000000" stroked="false">
                <v:path arrowok="t"/>
                <v:fill type="solid"/>
              </v:shape>
            </v:group>
            <v:group style="position:absolute;left:2984;top:5379;width:10;height:20" coordorigin="2984,5379" coordsize="10,20">
              <v:shape style="position:absolute;left:2984;top:5379;width:10;height:20" coordorigin="2984,5379" coordsize="10,20" path="m2984,5398l2993,5398,2993,5379,2984,5379,2984,5398xe" filled="true" fillcolor="#000000" stroked="false">
                <v:path arrowok="t"/>
                <v:fill type="solid"/>
              </v:shape>
            </v:group>
            <v:group style="position:absolute;left:2984;top:5398;width:10;height:20" coordorigin="2984,5398" coordsize="10,20">
              <v:shape style="position:absolute;left:2984;top:5398;width:10;height:20" coordorigin="2984,5398" coordsize="10,20" path="m2984,5417l2993,5417,2993,5398,2984,5398,2984,5417xe" filled="true" fillcolor="#000000" stroked="false">
                <v:path arrowok="t"/>
                <v:fill type="solid"/>
              </v:shape>
            </v:group>
            <v:group style="position:absolute;left:2984;top:5417;width:10;height:20" coordorigin="2984,5417" coordsize="10,20">
              <v:shape style="position:absolute;left:2984;top:5417;width:10;height:20" coordorigin="2984,5417" coordsize="10,20" path="m2984,5437l2993,5437,2993,5417,2984,5417,2984,5437xe" filled="true" fillcolor="#000000" stroked="false">
                <v:path arrowok="t"/>
                <v:fill type="solid"/>
              </v:shape>
            </v:group>
            <v:group style="position:absolute;left:2984;top:5437;width:10;height:20" coordorigin="2984,5437" coordsize="10,20">
              <v:shape style="position:absolute;left:2984;top:5437;width:10;height:20" coordorigin="2984,5437" coordsize="10,20" path="m2984,5456l2993,5456,2993,5437,2984,5437,2984,5456xe" filled="true" fillcolor="#000000" stroked="false">
                <v:path arrowok="t"/>
                <v:fill type="solid"/>
              </v:shape>
            </v:group>
            <v:group style="position:absolute;left:2984;top:5456;width:10;height:20" coordorigin="2984,5456" coordsize="10,20">
              <v:shape style="position:absolute;left:2984;top:5456;width:10;height:20" coordorigin="2984,5456" coordsize="10,20" path="m2984,5475l2993,5475,2993,5456,2984,5456,2984,5475xe" filled="true" fillcolor="#000000" stroked="false">
                <v:path arrowok="t"/>
                <v:fill type="solid"/>
              </v:shape>
            </v:group>
            <v:group style="position:absolute;left:2984;top:5475;width:10;height:20" coordorigin="2984,5475" coordsize="10,20">
              <v:shape style="position:absolute;left:2984;top:5475;width:10;height:20" coordorigin="2984,5475" coordsize="10,20" path="m2984,5495l2993,5495,2993,5475,2984,5475,2984,5495xe" filled="true" fillcolor="#000000" stroked="false">
                <v:path arrowok="t"/>
                <v:fill type="solid"/>
              </v:shape>
            </v:group>
            <v:group style="position:absolute;left:2984;top:5495;width:10;height:20" coordorigin="2984,5495" coordsize="10,20">
              <v:shape style="position:absolute;left:2984;top:5495;width:10;height:20" coordorigin="2984,5495" coordsize="10,20" path="m2984,5514l2993,5514,2993,5495,2984,5495,2984,5514xe" filled="true" fillcolor="#000000" stroked="false">
                <v:path arrowok="t"/>
                <v:fill type="solid"/>
              </v:shape>
            </v:group>
            <v:group style="position:absolute;left:2984;top:5514;width:10;height:20" coordorigin="2984,5514" coordsize="10,20">
              <v:shape style="position:absolute;left:2984;top:5514;width:10;height:20" coordorigin="2984,5514" coordsize="10,20" path="m2984,5533l2993,5533,2993,5514,2984,5514,2984,5533xe" filled="true" fillcolor="#000000" stroked="false">
                <v:path arrowok="t"/>
                <v:fill type="solid"/>
              </v:shape>
            </v:group>
            <v:group style="position:absolute;left:2984;top:5533;width:10;height:20" coordorigin="2984,5533" coordsize="10,20">
              <v:shape style="position:absolute;left:2984;top:5533;width:10;height:20" coordorigin="2984,5533" coordsize="10,20" path="m2984,5552l2993,5552,2993,5533,2984,5533,2984,5552xe" filled="true" fillcolor="#000000" stroked="false">
                <v:path arrowok="t"/>
                <v:fill type="solid"/>
              </v:shape>
            </v:group>
            <v:group style="position:absolute;left:2984;top:5552;width:10;height:20" coordorigin="2984,5552" coordsize="10,20">
              <v:shape style="position:absolute;left:2984;top:5552;width:10;height:20" coordorigin="2984,5552" coordsize="10,20" path="m2984,5571l2993,5571,2993,5552,2984,5552,2984,5571xe" filled="true" fillcolor="#000000" stroked="false">
                <v:path arrowok="t"/>
                <v:fill type="solid"/>
              </v:shape>
            </v:group>
            <v:group style="position:absolute;left:2984;top:5571;width:10;height:20" coordorigin="2984,5571" coordsize="10,20">
              <v:shape style="position:absolute;left:2984;top:5571;width:10;height:20" coordorigin="2984,5571" coordsize="10,20" path="m2984,5591l2993,5591,2993,5571,2984,5571,2984,5591xe" filled="true" fillcolor="#000000" stroked="false">
                <v:path arrowok="t"/>
                <v:fill type="solid"/>
              </v:shape>
            </v:group>
            <v:group style="position:absolute;left:2984;top:5591;width:10;height:20" coordorigin="2984,5591" coordsize="10,20">
              <v:shape style="position:absolute;left:2984;top:5591;width:10;height:20" coordorigin="2984,5591" coordsize="10,20" path="m2984,5610l2993,5610,2993,5591,2984,5591,2984,5610xe" filled="true" fillcolor="#000000" stroked="false">
                <v:path arrowok="t"/>
                <v:fill type="solid"/>
              </v:shape>
            </v:group>
            <v:group style="position:absolute;left:2984;top:5610;width:10;height:20" coordorigin="2984,5610" coordsize="10,20">
              <v:shape style="position:absolute;left:2984;top:5610;width:10;height:20" coordorigin="2984,5610" coordsize="10,20" path="m2984,5629l2993,5629,2993,5610,2984,5610,2984,5629xe" filled="true" fillcolor="#000000" stroked="false">
                <v:path arrowok="t"/>
                <v:fill type="solid"/>
              </v:shape>
            </v:group>
            <v:group style="position:absolute;left:2984;top:5629;width:10;height:20" coordorigin="2984,5629" coordsize="10,20">
              <v:shape style="position:absolute;left:2984;top:5629;width:10;height:20" coordorigin="2984,5629" coordsize="10,20" path="m2984,5648l2993,5648,2993,5629,2984,5629,2984,5648xe" filled="true" fillcolor="#000000" stroked="false">
                <v:path arrowok="t"/>
                <v:fill type="solid"/>
              </v:shape>
            </v:group>
            <v:group style="position:absolute;left:2984;top:5648;width:10;height:20" coordorigin="2984,5648" coordsize="10,20">
              <v:shape style="position:absolute;left:2984;top:5648;width:10;height:20" coordorigin="2984,5648" coordsize="10,20" path="m2984,5667l2993,5667,2993,5648,2984,5648,2984,5667xe" filled="true" fillcolor="#000000" stroked="false">
                <v:path arrowok="t"/>
                <v:fill type="solid"/>
              </v:shape>
            </v:group>
            <v:group style="position:absolute;left:2984;top:5667;width:10;height:20" coordorigin="2984,5667" coordsize="10,20">
              <v:shape style="position:absolute;left:2984;top:5667;width:10;height:20" coordorigin="2984,5667" coordsize="10,20" path="m2984,5687l2993,5687,2993,5667,2984,5667,2984,5687xe" filled="true" fillcolor="#000000" stroked="false">
                <v:path arrowok="t"/>
                <v:fill type="solid"/>
              </v:shape>
            </v:group>
            <v:group style="position:absolute;left:2984;top:5687;width:10;height:20" coordorigin="2984,5687" coordsize="10,20">
              <v:shape style="position:absolute;left:2984;top:5687;width:10;height:20" coordorigin="2984,5687" coordsize="10,20" path="m2984,5706l2993,5706,2993,5687,2984,5687,2984,5706xe" filled="true" fillcolor="#000000" stroked="false">
                <v:path arrowok="t"/>
                <v:fill type="solid"/>
              </v:shape>
            </v:group>
            <v:group style="position:absolute;left:2984;top:5706;width:10;height:20" coordorigin="2984,5706" coordsize="10,20">
              <v:shape style="position:absolute;left:2984;top:5706;width:10;height:20" coordorigin="2984,5706" coordsize="10,20" path="m2984,5725l2993,5725,2993,5706,2984,5706,2984,5725xe" filled="true" fillcolor="#000000" stroked="false">
                <v:path arrowok="t"/>
                <v:fill type="solid"/>
              </v:shape>
            </v:group>
            <v:group style="position:absolute;left:2984;top:5725;width:10;height:20" coordorigin="2984,5725" coordsize="10,20">
              <v:shape style="position:absolute;left:2984;top:5725;width:10;height:20" coordorigin="2984,5725" coordsize="10,20" path="m2984,5744l2993,5744,2993,5725,2984,5725,2984,5744xe" filled="true" fillcolor="#000000" stroked="false">
                <v:path arrowok="t"/>
                <v:fill type="solid"/>
              </v:shape>
            </v:group>
            <v:group style="position:absolute;left:2984;top:5744;width:10;height:20" coordorigin="2984,5744" coordsize="10,20">
              <v:shape style="position:absolute;left:2984;top:5744;width:10;height:20" coordorigin="2984,5744" coordsize="10,20" path="m2984,5763l2993,5763,2993,5744,2984,5744,2984,5763xe" filled="true" fillcolor="#000000" stroked="false">
                <v:path arrowok="t"/>
                <v:fill type="solid"/>
              </v:shape>
            </v:group>
            <v:group style="position:absolute;left:2984;top:5763;width:10;height:20" coordorigin="2984,5763" coordsize="10,20">
              <v:shape style="position:absolute;left:2984;top:5763;width:10;height:20" coordorigin="2984,5763" coordsize="10,20" path="m2984,5783l2993,5783,2993,5763,2984,5763,2984,5783xe" filled="true" fillcolor="#000000" stroked="false">
                <v:path arrowok="t"/>
                <v:fill type="solid"/>
              </v:shape>
            </v:group>
            <v:group style="position:absolute;left:2984;top:5783;width:10;height:20" coordorigin="2984,5783" coordsize="10,20">
              <v:shape style="position:absolute;left:2984;top:5783;width:10;height:20" coordorigin="2984,5783" coordsize="10,20" path="m2984,5802l2993,5802,2993,5783,2984,5783,2984,5802xe" filled="true" fillcolor="#000000" stroked="false">
                <v:path arrowok="t"/>
                <v:fill type="solid"/>
              </v:shape>
            </v:group>
            <v:group style="position:absolute;left:2984;top:5802;width:10;height:20" coordorigin="2984,5802" coordsize="10,20">
              <v:shape style="position:absolute;left:2984;top:5802;width:10;height:20" coordorigin="2984,5802" coordsize="10,20" path="m2984,5821l2993,5821,2993,5802,2984,5802,2984,5821xe" filled="true" fillcolor="#000000" stroked="false">
                <v:path arrowok="t"/>
                <v:fill type="solid"/>
              </v:shape>
            </v:group>
            <v:group style="position:absolute;left:2984;top:5821;width:10;height:20" coordorigin="2984,5821" coordsize="10,20">
              <v:shape style="position:absolute;left:2984;top:5821;width:10;height:20" coordorigin="2984,5821" coordsize="10,20" path="m2984,5840l2993,5840,2993,5821,2984,5821,2984,5840xe" filled="true" fillcolor="#000000" stroked="false">
                <v:path arrowok="t"/>
                <v:fill type="solid"/>
              </v:shape>
            </v:group>
            <v:group style="position:absolute;left:2984;top:5840;width:10;height:20" coordorigin="2984,5840" coordsize="10,20">
              <v:shape style="position:absolute;left:2984;top:5840;width:10;height:20" coordorigin="2984,5840" coordsize="10,20" path="m2984,5859l2993,5859,2993,5840,2984,5840,2984,5859xe" filled="true" fillcolor="#000000" stroked="false">
                <v:path arrowok="t"/>
                <v:fill type="solid"/>
              </v:shape>
            </v:group>
            <v:group style="position:absolute;left:2984;top:5859;width:10;height:20" coordorigin="2984,5859" coordsize="10,20">
              <v:shape style="position:absolute;left:2984;top:5859;width:10;height:20" coordorigin="2984,5859" coordsize="10,20" path="m2984,5879l2993,5879,2993,5859,2984,5859,2984,5879xe" filled="true" fillcolor="#000000" stroked="false">
                <v:path arrowok="t"/>
                <v:fill type="solid"/>
              </v:shape>
            </v:group>
            <v:group style="position:absolute;left:2984;top:5879;width:10;height:20" coordorigin="2984,5879" coordsize="10,20">
              <v:shape style="position:absolute;left:2984;top:5879;width:10;height:20" coordorigin="2984,5879" coordsize="10,20" path="m2984,5898l2993,5898,2993,5879,2984,5879,2984,5898xe" filled="true" fillcolor="#000000" stroked="false">
                <v:path arrowok="t"/>
                <v:fill type="solid"/>
              </v:shape>
            </v:group>
            <v:group style="position:absolute;left:2984;top:5898;width:10;height:20" coordorigin="2984,5898" coordsize="10,20">
              <v:shape style="position:absolute;left:2984;top:5898;width:10;height:20" coordorigin="2984,5898" coordsize="10,20" path="m2984,5917l2993,5917,2993,5898,2984,5898,2984,5917xe" filled="true" fillcolor="#000000" stroked="false">
                <v:path arrowok="t"/>
                <v:fill type="solid"/>
              </v:shape>
            </v:group>
            <v:group style="position:absolute;left:2984;top:5917;width:10;height:20" coordorigin="2984,5917" coordsize="10,20">
              <v:shape style="position:absolute;left:2984;top:5917;width:10;height:20" coordorigin="2984,5917" coordsize="10,20" path="m2984,5936l2993,5936,2993,5917,2984,5917,2984,5936xe" filled="true" fillcolor="#000000" stroked="false">
                <v:path arrowok="t"/>
                <v:fill type="solid"/>
              </v:shape>
            </v:group>
            <v:group style="position:absolute;left:2984;top:5936;width:10;height:20" coordorigin="2984,5936" coordsize="10,20">
              <v:shape style="position:absolute;left:2984;top:5936;width:10;height:20" coordorigin="2984,5936" coordsize="10,20" path="m2984,5955l2993,5955,2993,5936,2984,5936,2984,5955xe" filled="true" fillcolor="#000000" stroked="false">
                <v:path arrowok="t"/>
                <v:fill type="solid"/>
              </v:shape>
            </v:group>
            <v:group style="position:absolute;left:2984;top:5955;width:10;height:20" coordorigin="2984,5955" coordsize="10,20">
              <v:shape style="position:absolute;left:2984;top:5955;width:10;height:20" coordorigin="2984,5955" coordsize="10,20" path="m2984,5975l2993,5975,2993,5955,2984,5955,2984,5975xe" filled="true" fillcolor="#000000" stroked="false">
                <v:path arrowok="t"/>
                <v:fill type="solid"/>
              </v:shape>
            </v:group>
            <v:group style="position:absolute;left:2984;top:5975;width:10;height:20" coordorigin="2984,5975" coordsize="10,20">
              <v:shape style="position:absolute;left:2984;top:5975;width:10;height:20" coordorigin="2984,5975" coordsize="10,20" path="m2984,5994l2993,5994,2993,5975,2984,5975,2984,5994xe" filled="true" fillcolor="#000000" stroked="false">
                <v:path arrowok="t"/>
                <v:fill type="solid"/>
              </v:shape>
            </v:group>
            <v:group style="position:absolute;left:2984;top:5994;width:10;height:20" coordorigin="2984,5994" coordsize="10,20">
              <v:shape style="position:absolute;left:2984;top:5994;width:10;height:20" coordorigin="2984,5994" coordsize="10,20" path="m2984,6013l2993,6013,2993,5994,2984,5994,2984,6013xe" filled="true" fillcolor="#000000" stroked="false">
                <v:path arrowok="t"/>
                <v:fill type="solid"/>
              </v:shape>
            </v:group>
            <v:group style="position:absolute;left:2984;top:6013;width:10;height:20" coordorigin="2984,6013" coordsize="10,20">
              <v:shape style="position:absolute;left:2984;top:6013;width:10;height:20" coordorigin="2984,6013" coordsize="10,20" path="m2984,6032l2993,6032,2993,6013,2984,6013,2984,6032xe" filled="true" fillcolor="#000000" stroked="false">
                <v:path arrowok="t"/>
                <v:fill type="solid"/>
              </v:shape>
            </v:group>
            <v:group style="position:absolute;left:2984;top:6032;width:10;height:20" coordorigin="2984,6032" coordsize="10,20">
              <v:shape style="position:absolute;left:2984;top:6032;width:10;height:20" coordorigin="2984,6032" coordsize="10,20" path="m2984,6051l2993,6051,2993,6032,2984,6032,2984,6051xe" filled="true" fillcolor="#000000" stroked="false">
                <v:path arrowok="t"/>
                <v:fill type="solid"/>
              </v:shape>
            </v:group>
            <v:group style="position:absolute;left:2984;top:6051;width:10;height:20" coordorigin="2984,6051" coordsize="10,20">
              <v:shape style="position:absolute;left:2984;top:6051;width:10;height:20" coordorigin="2984,6051" coordsize="10,20" path="m2984,6071l2993,6071,2993,6051,2984,6051,2984,6071xe" filled="true" fillcolor="#000000" stroked="false">
                <v:path arrowok="t"/>
                <v:fill type="solid"/>
              </v:shape>
            </v:group>
            <v:group style="position:absolute;left:2984;top:6071;width:10;height:20" coordorigin="2984,6071" coordsize="10,20">
              <v:shape style="position:absolute;left:2984;top:6071;width:10;height:20" coordorigin="2984,6071" coordsize="10,20" path="m2984,6090l2993,6090,2993,6071,2984,6071,2984,6090xe" filled="true" fillcolor="#000000" stroked="false">
                <v:path arrowok="t"/>
                <v:fill type="solid"/>
              </v:shape>
            </v:group>
            <v:group style="position:absolute;left:2984;top:6090;width:10;height:20" coordorigin="2984,6090" coordsize="10,20">
              <v:shape style="position:absolute;left:2984;top:6090;width:10;height:20" coordorigin="2984,6090" coordsize="10,20" path="m2984,6109l2993,6109,2993,6090,2984,6090,2984,6109xe" filled="true" fillcolor="#000000" stroked="false">
                <v:path arrowok="t"/>
                <v:fill type="solid"/>
              </v:shape>
            </v:group>
            <v:group style="position:absolute;left:2984;top:6109;width:10;height:20" coordorigin="2984,6109" coordsize="10,20">
              <v:shape style="position:absolute;left:2984;top:6109;width:10;height:20" coordorigin="2984,6109" coordsize="10,20" path="m2984,6128l2993,6128,2993,6109,2984,6109,2984,6128xe" filled="true" fillcolor="#000000" stroked="false">
                <v:path arrowok="t"/>
                <v:fill type="solid"/>
              </v:shape>
            </v:group>
            <v:group style="position:absolute;left:2984;top:6128;width:10;height:20" coordorigin="2984,6128" coordsize="10,20">
              <v:shape style="position:absolute;left:2984;top:6128;width:10;height:20" coordorigin="2984,6128" coordsize="10,20" path="m2984,6147l2993,6147,2993,6128,2984,6128,2984,6147xe" filled="true" fillcolor="#000000" stroked="false">
                <v:path arrowok="t"/>
                <v:fill type="solid"/>
              </v:shape>
            </v:group>
            <v:group style="position:absolute;left:2984;top:6147;width:10;height:20" coordorigin="2984,6147" coordsize="10,20">
              <v:shape style="position:absolute;left:2984;top:6147;width:10;height:20" coordorigin="2984,6147" coordsize="10,20" path="m2984,6167l2993,6167,2993,6147,2984,6147,2984,6167xe" filled="true" fillcolor="#000000" stroked="false">
                <v:path arrowok="t"/>
                <v:fill type="solid"/>
              </v:shape>
            </v:group>
            <v:group style="position:absolute;left:2984;top:6167;width:10;height:20" coordorigin="2984,6167" coordsize="10,20">
              <v:shape style="position:absolute;left:2984;top:6167;width:10;height:20" coordorigin="2984,6167" coordsize="10,20" path="m2984,6186l2993,6186,2993,6167,2984,6167,2984,6186xe" filled="true" fillcolor="#000000" stroked="false">
                <v:path arrowok="t"/>
                <v:fill type="solid"/>
              </v:shape>
            </v:group>
            <v:group style="position:absolute;left:2984;top:6186;width:10;height:20" coordorigin="2984,6186" coordsize="10,20">
              <v:shape style="position:absolute;left:2984;top:6186;width:10;height:20" coordorigin="2984,6186" coordsize="10,20" path="m2984,6205l2993,6205,2993,6186,2984,6186,2984,6205xe" filled="true" fillcolor="#000000" stroked="false">
                <v:path arrowok="t"/>
                <v:fill type="solid"/>
              </v:shape>
            </v:group>
            <v:group style="position:absolute;left:2984;top:6205;width:10;height:20" coordorigin="2984,6205" coordsize="10,20">
              <v:shape style="position:absolute;left:2984;top:6205;width:10;height:20" coordorigin="2984,6205" coordsize="10,20" path="m2984,6224l2993,6224,2993,6205,2984,6205,2984,6224xe" filled="true" fillcolor="#000000" stroked="false">
                <v:path arrowok="t"/>
                <v:fill type="solid"/>
              </v:shape>
            </v:group>
            <v:group style="position:absolute;left:2984;top:6224;width:10;height:20" coordorigin="2984,6224" coordsize="10,20">
              <v:shape style="position:absolute;left:2984;top:6224;width:10;height:20" coordorigin="2984,6224" coordsize="10,20" path="m2984,6243l2993,6243,2993,6224,2984,6224,2984,6243xe" filled="true" fillcolor="#000000" stroked="false">
                <v:path arrowok="t"/>
                <v:fill type="solid"/>
              </v:shape>
            </v:group>
            <v:group style="position:absolute;left:2984;top:6243;width:10;height:20" coordorigin="2984,6243" coordsize="10,20">
              <v:shape style="position:absolute;left:2984;top:6243;width:10;height:20" coordorigin="2984,6243" coordsize="10,20" path="m2984,6263l2993,6263,2993,6243,2984,6243,2984,6263xe" filled="true" fillcolor="#000000" stroked="false">
                <v:path arrowok="t"/>
                <v:fill type="solid"/>
              </v:shape>
            </v:group>
            <v:group style="position:absolute;left:2984;top:6263;width:10;height:20" coordorigin="2984,6263" coordsize="10,20">
              <v:shape style="position:absolute;left:2984;top:6263;width:10;height:20" coordorigin="2984,6263" coordsize="10,20" path="m2984,6282l2993,6282,2993,6263,2984,6263,2984,6282xe" filled="true" fillcolor="#000000" stroked="false">
                <v:path arrowok="t"/>
                <v:fill type="solid"/>
              </v:shape>
            </v:group>
            <v:group style="position:absolute;left:2984;top:6282;width:10;height:20" coordorigin="2984,6282" coordsize="10,20">
              <v:shape style="position:absolute;left:2984;top:6282;width:10;height:20" coordorigin="2984,6282" coordsize="10,20" path="m2984,6301l2993,6301,2993,6282,2984,6282,2984,6301xe" filled="true" fillcolor="#000000" stroked="false">
                <v:path arrowok="t"/>
                <v:fill type="solid"/>
              </v:shape>
            </v:group>
            <v:group style="position:absolute;left:2984;top:6301;width:10;height:20" coordorigin="2984,6301" coordsize="10,20">
              <v:shape style="position:absolute;left:2984;top:6301;width:10;height:20" coordorigin="2984,6301" coordsize="10,20" path="m2984,6320l2993,6320,2993,6301,2984,6301,2984,6320xe" filled="true" fillcolor="#000000" stroked="false">
                <v:path arrowok="t"/>
                <v:fill type="solid"/>
              </v:shape>
            </v:group>
            <v:group style="position:absolute;left:2984;top:6320;width:10;height:20" coordorigin="2984,6320" coordsize="10,20">
              <v:shape style="position:absolute;left:2984;top:6320;width:10;height:20" coordorigin="2984,6320" coordsize="10,20" path="m2984,6339l2993,6339,2993,6320,2984,6320,2984,6339xe" filled="true" fillcolor="#000000" stroked="false">
                <v:path arrowok="t"/>
                <v:fill type="solid"/>
              </v:shape>
            </v:group>
            <v:group style="position:absolute;left:2984;top:6339;width:10;height:20" coordorigin="2984,6339" coordsize="10,20">
              <v:shape style="position:absolute;left:2984;top:6339;width:10;height:20" coordorigin="2984,6339" coordsize="10,20" path="m2984,6359l2993,6359,2993,6339,2984,6339,2984,6359xe" filled="true" fillcolor="#000000" stroked="false">
                <v:path arrowok="t"/>
                <v:fill type="solid"/>
              </v:shape>
            </v:group>
            <v:group style="position:absolute;left:2984;top:6359;width:10;height:20" coordorigin="2984,6359" coordsize="10,20">
              <v:shape style="position:absolute;left:2984;top:6359;width:10;height:20" coordorigin="2984,6359" coordsize="10,20" path="m2984,6378l2993,6378,2993,6359,2984,6359,2984,6378xe" filled="true" fillcolor="#000000" stroked="false">
                <v:path arrowok="t"/>
                <v:fill type="solid"/>
              </v:shape>
            </v:group>
            <v:group style="position:absolute;left:2984;top:6378;width:10;height:20" coordorigin="2984,6378" coordsize="10,20">
              <v:shape style="position:absolute;left:2984;top:6378;width:10;height:20" coordorigin="2984,6378" coordsize="10,20" path="m2984,6397l2993,6397,2993,6378,2984,6378,2984,6397xe" filled="true" fillcolor="#000000" stroked="false">
                <v:path arrowok="t"/>
                <v:fill type="solid"/>
              </v:shape>
            </v:group>
            <v:group style="position:absolute;left:2984;top:6397;width:10;height:20" coordorigin="2984,6397" coordsize="10,20">
              <v:shape style="position:absolute;left:2984;top:6397;width:10;height:20" coordorigin="2984,6397" coordsize="10,20" path="m2984,6416l2993,6416,2993,6397,2984,6397,2984,6416xe" filled="true" fillcolor="#000000" stroked="false">
                <v:path arrowok="t"/>
                <v:fill type="solid"/>
              </v:shape>
            </v:group>
            <v:group style="position:absolute;left:2984;top:6416;width:10;height:20" coordorigin="2984,6416" coordsize="10,20">
              <v:shape style="position:absolute;left:2984;top:6416;width:10;height:20" coordorigin="2984,6416" coordsize="10,20" path="m2984,6435l2993,6435,2993,6416,2984,6416,2984,6435xe" filled="true" fillcolor="#000000" stroked="false">
                <v:path arrowok="t"/>
                <v:fill type="solid"/>
              </v:shape>
            </v:group>
            <v:group style="position:absolute;left:2984;top:6435;width:10;height:20" coordorigin="2984,6435" coordsize="10,20">
              <v:shape style="position:absolute;left:2984;top:6435;width:10;height:20" coordorigin="2984,6435" coordsize="10,20" path="m2984,6455l2993,6455,2993,6435,2984,6435,2984,6455xe" filled="true" fillcolor="#000000" stroked="false">
                <v:path arrowok="t"/>
                <v:fill type="solid"/>
              </v:shape>
            </v:group>
            <v:group style="position:absolute;left:2984;top:6455;width:10;height:20" coordorigin="2984,6455" coordsize="10,20">
              <v:shape style="position:absolute;left:2984;top:6455;width:10;height:20" coordorigin="2984,6455" coordsize="10,20" path="m2984,6474l2993,6474,2993,6455,2984,6455,2984,6474xe" filled="true" fillcolor="#000000" stroked="false">
                <v:path arrowok="t"/>
                <v:fill type="solid"/>
              </v:shape>
            </v:group>
            <v:group style="position:absolute;left:2984;top:6474;width:10;height:20" coordorigin="2984,6474" coordsize="10,20">
              <v:shape style="position:absolute;left:2984;top:6474;width:10;height:20" coordorigin="2984,6474" coordsize="10,20" path="m2984,6493l2993,6493,2993,6474,2984,6474,2984,6493xe" filled="true" fillcolor="#000000" stroked="false">
                <v:path arrowok="t"/>
                <v:fill type="solid"/>
              </v:shape>
            </v:group>
            <v:group style="position:absolute;left:2984;top:6493;width:10;height:20" coordorigin="2984,6493" coordsize="10,20">
              <v:shape style="position:absolute;left:2984;top:6493;width:10;height:20" coordorigin="2984,6493" coordsize="10,20" path="m2984,6512l2993,6512,2993,6493,2984,6493,2984,6512xe" filled="true" fillcolor="#000000" stroked="false">
                <v:path arrowok="t"/>
                <v:fill type="solid"/>
              </v:shape>
            </v:group>
            <v:group style="position:absolute;left:2984;top:6512;width:10;height:20" coordorigin="2984,6512" coordsize="10,20">
              <v:shape style="position:absolute;left:2984;top:6512;width:10;height:20" coordorigin="2984,6512" coordsize="10,20" path="m2984,6531l2993,6531,2993,6512,2984,6512,2984,6531xe" filled="true" fillcolor="#000000" stroked="false">
                <v:path arrowok="t"/>
                <v:fill type="solid"/>
              </v:shape>
            </v:group>
            <v:group style="position:absolute;left:2984;top:6531;width:10;height:20" coordorigin="2984,6531" coordsize="10,20">
              <v:shape style="position:absolute;left:2984;top:6531;width:10;height:20" coordorigin="2984,6531" coordsize="10,20" path="m2984,6551l2993,6551,2993,6531,2984,6531,2984,6551xe" filled="true" fillcolor="#000000" stroked="false">
                <v:path arrowok="t"/>
                <v:fill type="solid"/>
              </v:shape>
            </v:group>
            <v:group style="position:absolute;left:2984;top:6551;width:10;height:20" coordorigin="2984,6551" coordsize="10,20">
              <v:shape style="position:absolute;left:2984;top:6551;width:10;height:20" coordorigin="2984,6551" coordsize="10,20" path="m2984,6570l2993,6570,2993,6551,2984,6551,2984,6570xe" filled="true" fillcolor="#000000" stroked="false">
                <v:path arrowok="t"/>
                <v:fill type="solid"/>
              </v:shape>
            </v:group>
            <v:group style="position:absolute;left:2984;top:6570;width:10;height:20" coordorigin="2984,6570" coordsize="10,20">
              <v:shape style="position:absolute;left:2984;top:6570;width:10;height:20" coordorigin="2984,6570" coordsize="10,20" path="m2984,6589l2993,6589,2993,6570,2984,6570,2984,6589xe" filled="true" fillcolor="#000000" stroked="false">
                <v:path arrowok="t"/>
                <v:fill type="solid"/>
              </v:shape>
            </v:group>
            <v:group style="position:absolute;left:2984;top:6589;width:10;height:20" coordorigin="2984,6589" coordsize="10,20">
              <v:shape style="position:absolute;left:2984;top:6589;width:10;height:20" coordorigin="2984,6589" coordsize="10,20" path="m2984,6608l2993,6608,2993,6589,2984,6589,2984,6608xe" filled="true" fillcolor="#000000" stroked="false">
                <v:path arrowok="t"/>
                <v:fill type="solid"/>
              </v:shape>
            </v:group>
            <v:group style="position:absolute;left:2984;top:6608;width:10;height:20" coordorigin="2984,6608" coordsize="10,20">
              <v:shape style="position:absolute;left:2984;top:6608;width:10;height:20" coordorigin="2984,6608" coordsize="10,20" path="m2984,6627l2993,6627,2993,6608,2984,6608,2984,6627xe" filled="true" fillcolor="#000000" stroked="false">
                <v:path arrowok="t"/>
                <v:fill type="solid"/>
              </v:shape>
            </v:group>
            <v:group style="position:absolute;left:2984;top:6627;width:10;height:20" coordorigin="2984,6627" coordsize="10,20">
              <v:shape style="position:absolute;left:2984;top:6627;width:10;height:20" coordorigin="2984,6627" coordsize="10,20" path="m2984,6647l2993,6647,2993,6627,2984,6627,2984,6647xe" filled="true" fillcolor="#000000" stroked="false">
                <v:path arrowok="t"/>
                <v:fill type="solid"/>
              </v:shape>
            </v:group>
            <v:group style="position:absolute;left:2984;top:6647;width:10;height:20" coordorigin="2984,6647" coordsize="10,20">
              <v:shape style="position:absolute;left:2984;top:6647;width:10;height:20" coordorigin="2984,6647" coordsize="10,20" path="m2984,6666l2993,6666,2993,6647,2984,6647,2984,6666xe" filled="true" fillcolor="#000000" stroked="false">
                <v:path arrowok="t"/>
                <v:fill type="solid"/>
              </v:shape>
            </v:group>
            <v:group style="position:absolute;left:2984;top:6666;width:10;height:20" coordorigin="2984,6666" coordsize="10,20">
              <v:shape style="position:absolute;left:2984;top:6666;width:10;height:20" coordorigin="2984,6666" coordsize="10,20" path="m2984,6685l2993,6685,2993,6666,2984,6666,2984,6685xe" filled="true" fillcolor="#000000" stroked="false">
                <v:path arrowok="t"/>
                <v:fill type="solid"/>
              </v:shape>
            </v:group>
            <v:group style="position:absolute;left:2984;top:6685;width:10;height:20" coordorigin="2984,6685" coordsize="10,20">
              <v:shape style="position:absolute;left:2984;top:6685;width:10;height:20" coordorigin="2984,6685" coordsize="10,20" path="m2984,6704l2993,6704,2993,6685,2984,6685,2984,6704xe" filled="true" fillcolor="#000000" stroked="false">
                <v:path arrowok="t"/>
                <v:fill type="solid"/>
              </v:shape>
            </v:group>
            <v:group style="position:absolute;left:2984;top:6704;width:10;height:20" coordorigin="2984,6704" coordsize="10,20">
              <v:shape style="position:absolute;left:2984;top:6704;width:10;height:20" coordorigin="2984,6704" coordsize="10,20" path="m2984,6723l2993,6723,2993,6704,2984,6704,2984,6723xe" filled="true" fillcolor="#000000" stroked="false">
                <v:path arrowok="t"/>
                <v:fill type="solid"/>
              </v:shape>
            </v:group>
            <v:group style="position:absolute;left:2984;top:6723;width:10;height:20" coordorigin="2984,6723" coordsize="10,20">
              <v:shape style="position:absolute;left:2984;top:6723;width:10;height:20" coordorigin="2984,6723" coordsize="10,20" path="m2984,6743l2993,6743,2993,6723,2984,6723,2984,6743xe" filled="true" fillcolor="#000000" stroked="false">
                <v:path arrowok="t"/>
                <v:fill type="solid"/>
              </v:shape>
            </v:group>
            <v:group style="position:absolute;left:2984;top:6743;width:10;height:20" coordorigin="2984,6743" coordsize="10,20">
              <v:shape style="position:absolute;left:2984;top:6743;width:10;height:20" coordorigin="2984,6743" coordsize="10,20" path="m2984,6762l2993,6762,2993,6743,2984,6743,2984,6762xe" filled="true" fillcolor="#000000" stroked="false">
                <v:path arrowok="t"/>
                <v:fill type="solid"/>
              </v:shape>
            </v:group>
            <v:group style="position:absolute;left:2984;top:6762;width:10;height:20" coordorigin="2984,6762" coordsize="10,20">
              <v:shape style="position:absolute;left:2984;top:6762;width:10;height:20" coordorigin="2984,6762" coordsize="10,20" path="m2984,6781l2993,6781,2993,6762,2984,6762,2984,6781xe" filled="true" fillcolor="#000000" stroked="false">
                <v:path arrowok="t"/>
                <v:fill type="solid"/>
              </v:shape>
            </v:group>
            <v:group style="position:absolute;left:2984;top:6781;width:10;height:20" coordorigin="2984,6781" coordsize="10,20">
              <v:shape style="position:absolute;left:2984;top:6781;width:10;height:20" coordorigin="2984,6781" coordsize="10,20" path="m2984,6800l2993,6800,2993,6781,2984,6781,2984,6800xe" filled="true" fillcolor="#000000" stroked="false">
                <v:path arrowok="t"/>
                <v:fill type="solid"/>
              </v:shape>
            </v:group>
            <v:group style="position:absolute;left:2984;top:6800;width:10;height:20" coordorigin="2984,6800" coordsize="10,20">
              <v:shape style="position:absolute;left:2984;top:6800;width:10;height:20" coordorigin="2984,6800" coordsize="10,20" path="m2984,6819l2993,6819,2993,6800,2984,6800,2984,6819xe" filled="true" fillcolor="#000000" stroked="false">
                <v:path arrowok="t"/>
                <v:fill type="solid"/>
              </v:shape>
            </v:group>
            <v:group style="position:absolute;left:2984;top:6819;width:10;height:20" coordorigin="2984,6819" coordsize="10,20">
              <v:shape style="position:absolute;left:2984;top:6819;width:10;height:20" coordorigin="2984,6819" coordsize="10,20" path="m2984,6839l2993,6839,2993,6819,2984,6819,2984,6839xe" filled="true" fillcolor="#000000" stroked="false">
                <v:path arrowok="t"/>
                <v:fill type="solid"/>
              </v:shape>
            </v:group>
            <v:group style="position:absolute;left:2984;top:6839;width:10;height:20" coordorigin="2984,6839" coordsize="10,20">
              <v:shape style="position:absolute;left:2984;top:6839;width:10;height:20" coordorigin="2984,6839" coordsize="10,20" path="m2984,6858l2993,6858,2993,6839,2984,6839,2984,6858xe" filled="true" fillcolor="#000000" stroked="false">
                <v:path arrowok="t"/>
                <v:fill type="solid"/>
              </v:shape>
            </v:group>
            <v:group style="position:absolute;left:2984;top:6858;width:10;height:20" coordorigin="2984,6858" coordsize="10,20">
              <v:shape style="position:absolute;left:2984;top:6858;width:10;height:20" coordorigin="2984,6858" coordsize="10,20" path="m2984,6877l2993,6877,2993,6858,2984,6858,2984,6877xe" filled="true" fillcolor="#000000" stroked="false">
                <v:path arrowok="t"/>
                <v:fill type="solid"/>
              </v:shape>
            </v:group>
            <v:group style="position:absolute;left:2984;top:6877;width:10;height:20" coordorigin="2984,6877" coordsize="10,20">
              <v:shape style="position:absolute;left:2984;top:6877;width:10;height:20" coordorigin="2984,6877" coordsize="10,20" path="m2984,6896l2993,6896,2993,6877,2984,6877,2984,6896xe" filled="true" fillcolor="#000000" stroked="false">
                <v:path arrowok="t"/>
                <v:fill type="solid"/>
              </v:shape>
            </v:group>
            <v:group style="position:absolute;left:4117;top:5302;width:10;height:20" coordorigin="4117,5302" coordsize="10,20">
              <v:shape style="position:absolute;left:4117;top:5302;width:10;height:20" coordorigin="4117,5302" coordsize="10,20" path="m4117,5321l4127,5321,4127,5302,4117,5302,4117,5321xe" filled="true" fillcolor="#000000" stroked="false">
                <v:path arrowok="t"/>
                <v:fill type="solid"/>
              </v:shape>
            </v:group>
            <v:group style="position:absolute;left:4117;top:5321;width:10;height:20" coordorigin="4117,5321" coordsize="10,20">
              <v:shape style="position:absolute;left:4117;top:5321;width:10;height:20" coordorigin="4117,5321" coordsize="10,20" path="m4117,5341l4127,5341,4127,5321,4117,5321,4117,5341xe" filled="true" fillcolor="#000000" stroked="false">
                <v:path arrowok="t"/>
                <v:fill type="solid"/>
              </v:shape>
            </v:group>
            <v:group style="position:absolute;left:4117;top:5341;width:10;height:20" coordorigin="4117,5341" coordsize="10,20">
              <v:shape style="position:absolute;left:4117;top:5341;width:10;height:20" coordorigin="4117,5341" coordsize="10,20" path="m4117,5360l4127,5360,4127,5341,4117,5341,4117,5360xe" filled="true" fillcolor="#000000" stroked="false">
                <v:path arrowok="t"/>
                <v:fill type="solid"/>
              </v:shape>
            </v:group>
            <v:group style="position:absolute;left:4117;top:5360;width:10;height:20" coordorigin="4117,5360" coordsize="10,20">
              <v:shape style="position:absolute;left:4117;top:5360;width:10;height:20" coordorigin="4117,5360" coordsize="10,20" path="m4117,5379l4127,5379,4127,5360,4117,5360,4117,5379xe" filled="true" fillcolor="#000000" stroked="false">
                <v:path arrowok="t"/>
                <v:fill type="solid"/>
              </v:shape>
            </v:group>
            <v:group style="position:absolute;left:4117;top:5379;width:10;height:20" coordorigin="4117,5379" coordsize="10,20">
              <v:shape style="position:absolute;left:4117;top:5379;width:10;height:20" coordorigin="4117,5379" coordsize="10,20" path="m4117,5398l4127,5398,4127,5379,4117,5379,4117,5398xe" filled="true" fillcolor="#000000" stroked="false">
                <v:path arrowok="t"/>
                <v:fill type="solid"/>
              </v:shape>
            </v:group>
            <v:group style="position:absolute;left:4117;top:5398;width:10;height:20" coordorigin="4117,5398" coordsize="10,20">
              <v:shape style="position:absolute;left:4117;top:5398;width:10;height:20" coordorigin="4117,5398" coordsize="10,20" path="m4117,5417l4127,5417,4127,5398,4117,5398,4117,5417xe" filled="true" fillcolor="#000000" stroked="false">
                <v:path arrowok="t"/>
                <v:fill type="solid"/>
              </v:shape>
            </v:group>
            <v:group style="position:absolute;left:4117;top:5417;width:10;height:20" coordorigin="4117,5417" coordsize="10,20">
              <v:shape style="position:absolute;left:4117;top:5417;width:10;height:20" coordorigin="4117,5417" coordsize="10,20" path="m4117,5437l4127,5437,4127,5417,4117,5417,4117,5437xe" filled="true" fillcolor="#000000" stroked="false">
                <v:path arrowok="t"/>
                <v:fill type="solid"/>
              </v:shape>
            </v:group>
            <v:group style="position:absolute;left:4117;top:5437;width:10;height:20" coordorigin="4117,5437" coordsize="10,20">
              <v:shape style="position:absolute;left:4117;top:5437;width:10;height:20" coordorigin="4117,5437" coordsize="10,20" path="m4117,5456l4127,5456,4127,5437,4117,5437,4117,5456xe" filled="true" fillcolor="#000000" stroked="false">
                <v:path arrowok="t"/>
                <v:fill type="solid"/>
              </v:shape>
            </v:group>
            <v:group style="position:absolute;left:4117;top:5456;width:10;height:20" coordorigin="4117,5456" coordsize="10,20">
              <v:shape style="position:absolute;left:4117;top:5456;width:10;height:20" coordorigin="4117,5456" coordsize="10,20" path="m4117,5475l4127,5475,4127,5456,4117,5456,4117,5475xe" filled="true" fillcolor="#000000" stroked="false">
                <v:path arrowok="t"/>
                <v:fill type="solid"/>
              </v:shape>
            </v:group>
            <v:group style="position:absolute;left:4117;top:5475;width:10;height:20" coordorigin="4117,5475" coordsize="10,20">
              <v:shape style="position:absolute;left:4117;top:5475;width:10;height:20" coordorigin="4117,5475" coordsize="10,20" path="m4117,5495l4127,5495,4127,5475,4117,5475,4117,5495xe" filled="true" fillcolor="#000000" stroked="false">
                <v:path arrowok="t"/>
                <v:fill type="solid"/>
              </v:shape>
            </v:group>
            <v:group style="position:absolute;left:4117;top:5495;width:10;height:20" coordorigin="4117,5495" coordsize="10,20">
              <v:shape style="position:absolute;left:4117;top:5495;width:10;height:20" coordorigin="4117,5495" coordsize="10,20" path="m4117,5514l4127,5514,4127,5495,4117,5495,4117,5514xe" filled="true" fillcolor="#000000" stroked="false">
                <v:path arrowok="t"/>
                <v:fill type="solid"/>
              </v:shape>
            </v:group>
            <v:group style="position:absolute;left:4117;top:5514;width:10;height:20" coordorigin="4117,5514" coordsize="10,20">
              <v:shape style="position:absolute;left:4117;top:5514;width:10;height:20" coordorigin="4117,5514" coordsize="10,20" path="m4117,5533l4127,5533,4127,5514,4117,5514,4117,5533xe" filled="true" fillcolor="#000000" stroked="false">
                <v:path arrowok="t"/>
                <v:fill type="solid"/>
              </v:shape>
            </v:group>
            <v:group style="position:absolute;left:4117;top:5533;width:10;height:20" coordorigin="4117,5533" coordsize="10,20">
              <v:shape style="position:absolute;left:4117;top:5533;width:10;height:20" coordorigin="4117,5533" coordsize="10,20" path="m4117,5552l4127,5552,4127,5533,4117,5533,4117,5552xe" filled="true" fillcolor="#000000" stroked="false">
                <v:path arrowok="t"/>
                <v:fill type="solid"/>
              </v:shape>
            </v:group>
            <v:group style="position:absolute;left:4117;top:5552;width:10;height:20" coordorigin="4117,5552" coordsize="10,20">
              <v:shape style="position:absolute;left:4117;top:5552;width:10;height:20" coordorigin="4117,5552" coordsize="10,20" path="m4117,5571l4127,5571,4127,5552,4117,5552,4117,5571xe" filled="true" fillcolor="#000000" stroked="false">
                <v:path arrowok="t"/>
                <v:fill type="solid"/>
              </v:shape>
            </v:group>
            <v:group style="position:absolute;left:4117;top:5571;width:10;height:20" coordorigin="4117,5571" coordsize="10,20">
              <v:shape style="position:absolute;left:4117;top:5571;width:10;height:20" coordorigin="4117,5571" coordsize="10,20" path="m4117,5591l4127,5591,4127,5571,4117,5571,4117,5591xe" filled="true" fillcolor="#000000" stroked="false">
                <v:path arrowok="t"/>
                <v:fill type="solid"/>
              </v:shape>
            </v:group>
            <v:group style="position:absolute;left:4117;top:5591;width:10;height:20" coordorigin="4117,5591" coordsize="10,20">
              <v:shape style="position:absolute;left:4117;top:5591;width:10;height:20" coordorigin="4117,5591" coordsize="10,20" path="m4117,5610l4127,5610,4127,5591,4117,5591,4117,5610xe" filled="true" fillcolor="#000000" stroked="false">
                <v:path arrowok="t"/>
                <v:fill type="solid"/>
              </v:shape>
            </v:group>
            <v:group style="position:absolute;left:4117;top:5610;width:10;height:20" coordorigin="4117,5610" coordsize="10,20">
              <v:shape style="position:absolute;left:4117;top:5610;width:10;height:20" coordorigin="4117,5610" coordsize="10,20" path="m4117,5629l4127,5629,4127,5610,4117,5610,4117,5629xe" filled="true" fillcolor="#000000" stroked="false">
                <v:path arrowok="t"/>
                <v:fill type="solid"/>
              </v:shape>
            </v:group>
            <v:group style="position:absolute;left:4117;top:5629;width:10;height:20" coordorigin="4117,5629" coordsize="10,20">
              <v:shape style="position:absolute;left:4117;top:5629;width:10;height:20" coordorigin="4117,5629" coordsize="10,20" path="m4117,5648l4127,5648,4127,5629,4117,5629,4117,5648xe" filled="true" fillcolor="#000000" stroked="false">
                <v:path arrowok="t"/>
                <v:fill type="solid"/>
              </v:shape>
            </v:group>
            <v:group style="position:absolute;left:4117;top:5648;width:10;height:20" coordorigin="4117,5648" coordsize="10,20">
              <v:shape style="position:absolute;left:4117;top:5648;width:10;height:20" coordorigin="4117,5648" coordsize="10,20" path="m4117,5667l4127,5667,4127,5648,4117,5648,4117,5667xe" filled="true" fillcolor="#000000" stroked="false">
                <v:path arrowok="t"/>
                <v:fill type="solid"/>
              </v:shape>
            </v:group>
            <v:group style="position:absolute;left:4117;top:5667;width:10;height:20" coordorigin="4117,5667" coordsize="10,20">
              <v:shape style="position:absolute;left:4117;top:5667;width:10;height:20" coordorigin="4117,5667" coordsize="10,20" path="m4117,5687l4127,5687,4127,5667,4117,5667,4117,5687xe" filled="true" fillcolor="#000000" stroked="false">
                <v:path arrowok="t"/>
                <v:fill type="solid"/>
              </v:shape>
            </v:group>
            <v:group style="position:absolute;left:4117;top:5687;width:10;height:20" coordorigin="4117,5687" coordsize="10,20">
              <v:shape style="position:absolute;left:4117;top:5687;width:10;height:20" coordorigin="4117,5687" coordsize="10,20" path="m4117,5706l4127,5706,4127,5687,4117,5687,4117,5706xe" filled="true" fillcolor="#000000" stroked="false">
                <v:path arrowok="t"/>
                <v:fill type="solid"/>
              </v:shape>
            </v:group>
            <v:group style="position:absolute;left:4117;top:5706;width:10;height:20" coordorigin="4117,5706" coordsize="10,20">
              <v:shape style="position:absolute;left:4117;top:5706;width:10;height:20" coordorigin="4117,5706" coordsize="10,20" path="m4117,5725l4127,5725,4127,5706,4117,5706,4117,5725xe" filled="true" fillcolor="#000000" stroked="false">
                <v:path arrowok="t"/>
                <v:fill type="solid"/>
              </v:shape>
            </v:group>
            <v:group style="position:absolute;left:4117;top:5725;width:10;height:20" coordorigin="4117,5725" coordsize="10,20">
              <v:shape style="position:absolute;left:4117;top:5725;width:10;height:20" coordorigin="4117,5725" coordsize="10,20" path="m4117,5744l4127,5744,4127,5725,4117,5725,4117,5744xe" filled="true" fillcolor="#000000" stroked="false">
                <v:path arrowok="t"/>
                <v:fill type="solid"/>
              </v:shape>
            </v:group>
            <v:group style="position:absolute;left:4117;top:5744;width:10;height:20" coordorigin="4117,5744" coordsize="10,20">
              <v:shape style="position:absolute;left:4117;top:5744;width:10;height:20" coordorigin="4117,5744" coordsize="10,20" path="m4117,5763l4127,5763,4127,5744,4117,5744,4117,5763xe" filled="true" fillcolor="#000000" stroked="false">
                <v:path arrowok="t"/>
                <v:fill type="solid"/>
              </v:shape>
            </v:group>
            <v:group style="position:absolute;left:4117;top:5763;width:10;height:20" coordorigin="4117,5763" coordsize="10,20">
              <v:shape style="position:absolute;left:4117;top:5763;width:10;height:20" coordorigin="4117,5763" coordsize="10,20" path="m4117,5783l4127,5783,4127,5763,4117,5763,4117,5783xe" filled="true" fillcolor="#000000" stroked="false">
                <v:path arrowok="t"/>
                <v:fill type="solid"/>
              </v:shape>
            </v:group>
            <v:group style="position:absolute;left:4117;top:5783;width:10;height:20" coordorigin="4117,5783" coordsize="10,20">
              <v:shape style="position:absolute;left:4117;top:5783;width:10;height:20" coordorigin="4117,5783" coordsize="10,20" path="m4117,5802l4127,5802,4127,5783,4117,5783,4117,5802xe" filled="true" fillcolor="#000000" stroked="false">
                <v:path arrowok="t"/>
                <v:fill type="solid"/>
              </v:shape>
            </v:group>
            <v:group style="position:absolute;left:4117;top:5802;width:10;height:20" coordorigin="4117,5802" coordsize="10,20">
              <v:shape style="position:absolute;left:4117;top:5802;width:10;height:20" coordorigin="4117,5802" coordsize="10,20" path="m4117,5821l4127,5821,4127,5802,4117,5802,4117,5821xe" filled="true" fillcolor="#000000" stroked="false">
                <v:path arrowok="t"/>
                <v:fill type="solid"/>
              </v:shape>
            </v:group>
            <v:group style="position:absolute;left:4117;top:5821;width:10;height:20" coordorigin="4117,5821" coordsize="10,20">
              <v:shape style="position:absolute;left:4117;top:5821;width:10;height:20" coordorigin="4117,5821" coordsize="10,20" path="m4117,5840l4127,5840,4127,5821,4117,5821,4117,5840xe" filled="true" fillcolor="#000000" stroked="false">
                <v:path arrowok="t"/>
                <v:fill type="solid"/>
              </v:shape>
            </v:group>
            <v:group style="position:absolute;left:4117;top:5840;width:10;height:20" coordorigin="4117,5840" coordsize="10,20">
              <v:shape style="position:absolute;left:4117;top:5840;width:10;height:20" coordorigin="4117,5840" coordsize="10,20" path="m4117,5859l4127,5859,4127,5840,4117,5840,4117,5859xe" filled="true" fillcolor="#000000" stroked="false">
                <v:path arrowok="t"/>
                <v:fill type="solid"/>
              </v:shape>
            </v:group>
            <v:group style="position:absolute;left:4117;top:5859;width:10;height:20" coordorigin="4117,5859" coordsize="10,20">
              <v:shape style="position:absolute;left:4117;top:5859;width:10;height:20" coordorigin="4117,5859" coordsize="10,20" path="m4117,5879l4127,5879,4127,5859,4117,5859,4117,5879xe" filled="true" fillcolor="#000000" stroked="false">
                <v:path arrowok="t"/>
                <v:fill type="solid"/>
              </v:shape>
            </v:group>
            <v:group style="position:absolute;left:4117;top:5879;width:10;height:20" coordorigin="4117,5879" coordsize="10,20">
              <v:shape style="position:absolute;left:4117;top:5879;width:10;height:20" coordorigin="4117,5879" coordsize="10,20" path="m4117,5898l4127,5898,4127,5879,4117,5879,4117,5898xe" filled="true" fillcolor="#000000" stroked="false">
                <v:path arrowok="t"/>
                <v:fill type="solid"/>
              </v:shape>
            </v:group>
            <v:group style="position:absolute;left:4117;top:5898;width:10;height:20" coordorigin="4117,5898" coordsize="10,20">
              <v:shape style="position:absolute;left:4117;top:5898;width:10;height:20" coordorigin="4117,5898" coordsize="10,20" path="m4117,5917l4127,5917,4127,5898,4117,5898,4117,5917xe" filled="true" fillcolor="#000000" stroked="false">
                <v:path arrowok="t"/>
                <v:fill type="solid"/>
              </v:shape>
            </v:group>
            <v:group style="position:absolute;left:4117;top:5917;width:10;height:20" coordorigin="4117,5917" coordsize="10,20">
              <v:shape style="position:absolute;left:4117;top:5917;width:10;height:20" coordorigin="4117,5917" coordsize="10,20" path="m4117,5936l4127,5936,4127,5917,4117,5917,4117,5936xe" filled="true" fillcolor="#000000" stroked="false">
                <v:path arrowok="t"/>
                <v:fill type="solid"/>
              </v:shape>
            </v:group>
            <v:group style="position:absolute;left:4117;top:5936;width:10;height:20" coordorigin="4117,5936" coordsize="10,20">
              <v:shape style="position:absolute;left:4117;top:5936;width:10;height:20" coordorigin="4117,5936" coordsize="10,20" path="m4117,5955l4127,5955,4127,5936,4117,5936,4117,5955xe" filled="true" fillcolor="#000000" stroked="false">
                <v:path arrowok="t"/>
                <v:fill type="solid"/>
              </v:shape>
            </v:group>
            <v:group style="position:absolute;left:4117;top:5955;width:10;height:20" coordorigin="4117,5955" coordsize="10,20">
              <v:shape style="position:absolute;left:4117;top:5955;width:10;height:20" coordorigin="4117,5955" coordsize="10,20" path="m4117,5975l4127,5975,4127,5955,4117,5955,4117,5975xe" filled="true" fillcolor="#000000" stroked="false">
                <v:path arrowok="t"/>
                <v:fill type="solid"/>
              </v:shape>
            </v:group>
            <v:group style="position:absolute;left:4117;top:5975;width:10;height:20" coordorigin="4117,5975" coordsize="10,20">
              <v:shape style="position:absolute;left:4117;top:5975;width:10;height:20" coordorigin="4117,5975" coordsize="10,20" path="m4117,5994l4127,5994,4127,5975,4117,5975,4117,5994xe" filled="true" fillcolor="#000000" stroked="false">
                <v:path arrowok="t"/>
                <v:fill type="solid"/>
              </v:shape>
            </v:group>
            <v:group style="position:absolute;left:4117;top:5994;width:10;height:20" coordorigin="4117,5994" coordsize="10,20">
              <v:shape style="position:absolute;left:4117;top:5994;width:10;height:20" coordorigin="4117,5994" coordsize="10,20" path="m4117,6013l4127,6013,4127,5994,4117,5994,4117,6013xe" filled="true" fillcolor="#000000" stroked="false">
                <v:path arrowok="t"/>
                <v:fill type="solid"/>
              </v:shape>
            </v:group>
            <v:group style="position:absolute;left:4117;top:6013;width:10;height:20" coordorigin="4117,6013" coordsize="10,20">
              <v:shape style="position:absolute;left:4117;top:6013;width:10;height:20" coordorigin="4117,6013" coordsize="10,20" path="m4117,6032l4127,6032,4127,6013,4117,6013,4117,6032xe" filled="true" fillcolor="#000000" stroked="false">
                <v:path arrowok="t"/>
                <v:fill type="solid"/>
              </v:shape>
            </v:group>
            <v:group style="position:absolute;left:4117;top:6032;width:10;height:20" coordorigin="4117,6032" coordsize="10,20">
              <v:shape style="position:absolute;left:4117;top:6032;width:10;height:20" coordorigin="4117,6032" coordsize="10,20" path="m4117,6051l4127,6051,4127,6032,4117,6032,4117,6051xe" filled="true" fillcolor="#000000" stroked="false">
                <v:path arrowok="t"/>
                <v:fill type="solid"/>
              </v:shape>
            </v:group>
            <v:group style="position:absolute;left:4117;top:6051;width:10;height:20" coordorigin="4117,6051" coordsize="10,20">
              <v:shape style="position:absolute;left:4117;top:6051;width:10;height:20" coordorigin="4117,6051" coordsize="10,20" path="m4117,6071l4127,6071,4127,6051,4117,6051,4117,6071xe" filled="true" fillcolor="#000000" stroked="false">
                <v:path arrowok="t"/>
                <v:fill type="solid"/>
              </v:shape>
            </v:group>
            <v:group style="position:absolute;left:4117;top:6071;width:10;height:20" coordorigin="4117,6071" coordsize="10,20">
              <v:shape style="position:absolute;left:4117;top:6071;width:10;height:20" coordorigin="4117,6071" coordsize="10,20" path="m4117,6090l4127,6090,4127,6071,4117,6071,4117,6090xe" filled="true" fillcolor="#000000" stroked="false">
                <v:path arrowok="t"/>
                <v:fill type="solid"/>
              </v:shape>
            </v:group>
            <v:group style="position:absolute;left:4117;top:6090;width:10;height:20" coordorigin="4117,6090" coordsize="10,20">
              <v:shape style="position:absolute;left:4117;top:6090;width:10;height:20" coordorigin="4117,6090" coordsize="10,20" path="m4117,6109l4127,6109,4127,6090,4117,6090,4117,6109xe" filled="true" fillcolor="#000000" stroked="false">
                <v:path arrowok="t"/>
                <v:fill type="solid"/>
              </v:shape>
            </v:group>
            <v:group style="position:absolute;left:4117;top:6109;width:10;height:20" coordorigin="4117,6109" coordsize="10,20">
              <v:shape style="position:absolute;left:4117;top:6109;width:10;height:20" coordorigin="4117,6109" coordsize="10,20" path="m4117,6128l4127,6128,4127,6109,4117,6109,4117,6128xe" filled="true" fillcolor="#000000" stroked="false">
                <v:path arrowok="t"/>
                <v:fill type="solid"/>
              </v:shape>
            </v:group>
            <v:group style="position:absolute;left:4117;top:6128;width:10;height:20" coordorigin="4117,6128" coordsize="10,20">
              <v:shape style="position:absolute;left:4117;top:6128;width:10;height:20" coordorigin="4117,6128" coordsize="10,20" path="m4117,6147l4127,6147,4127,6128,4117,6128,4117,6147xe" filled="true" fillcolor="#000000" stroked="false">
                <v:path arrowok="t"/>
                <v:fill type="solid"/>
              </v:shape>
            </v:group>
            <v:group style="position:absolute;left:4117;top:6147;width:10;height:20" coordorigin="4117,6147" coordsize="10,20">
              <v:shape style="position:absolute;left:4117;top:6147;width:10;height:20" coordorigin="4117,6147" coordsize="10,20" path="m4117,6167l4127,6167,4127,6147,4117,6147,4117,6167xe" filled="true" fillcolor="#000000" stroked="false">
                <v:path arrowok="t"/>
                <v:fill type="solid"/>
              </v:shape>
            </v:group>
            <v:group style="position:absolute;left:4117;top:6167;width:10;height:20" coordorigin="4117,6167" coordsize="10,20">
              <v:shape style="position:absolute;left:4117;top:6167;width:10;height:20" coordorigin="4117,6167" coordsize="10,20" path="m4117,6186l4127,6186,4127,6167,4117,6167,4117,6186xe" filled="true" fillcolor="#000000" stroked="false">
                <v:path arrowok="t"/>
                <v:fill type="solid"/>
              </v:shape>
            </v:group>
            <v:group style="position:absolute;left:4117;top:6186;width:10;height:20" coordorigin="4117,6186" coordsize="10,20">
              <v:shape style="position:absolute;left:4117;top:6186;width:10;height:20" coordorigin="4117,6186" coordsize="10,20" path="m4117,6205l4127,6205,4127,6186,4117,6186,4117,6205xe" filled="true" fillcolor="#000000" stroked="false">
                <v:path arrowok="t"/>
                <v:fill type="solid"/>
              </v:shape>
            </v:group>
            <v:group style="position:absolute;left:4117;top:6205;width:10;height:20" coordorigin="4117,6205" coordsize="10,20">
              <v:shape style="position:absolute;left:4117;top:6205;width:10;height:20" coordorigin="4117,6205" coordsize="10,20" path="m4117,6224l4127,6224,4127,6205,4117,6205,4117,6224xe" filled="true" fillcolor="#000000" stroked="false">
                <v:path arrowok="t"/>
                <v:fill type="solid"/>
              </v:shape>
            </v:group>
            <v:group style="position:absolute;left:4117;top:6224;width:10;height:20" coordorigin="4117,6224" coordsize="10,20">
              <v:shape style="position:absolute;left:4117;top:6224;width:10;height:20" coordorigin="4117,6224" coordsize="10,20" path="m4117,6243l4127,6243,4127,6224,4117,6224,4117,6243xe" filled="true" fillcolor="#000000" stroked="false">
                <v:path arrowok="t"/>
                <v:fill type="solid"/>
              </v:shape>
            </v:group>
            <v:group style="position:absolute;left:4117;top:6243;width:10;height:20" coordorigin="4117,6243" coordsize="10,20">
              <v:shape style="position:absolute;left:4117;top:6243;width:10;height:20" coordorigin="4117,6243" coordsize="10,20" path="m4117,6263l4127,6263,4127,6243,4117,6243,4117,6263xe" filled="true" fillcolor="#000000" stroked="false">
                <v:path arrowok="t"/>
                <v:fill type="solid"/>
              </v:shape>
            </v:group>
            <v:group style="position:absolute;left:4117;top:6263;width:10;height:20" coordorigin="4117,6263" coordsize="10,20">
              <v:shape style="position:absolute;left:4117;top:6263;width:10;height:20" coordorigin="4117,6263" coordsize="10,20" path="m4117,6282l4127,6282,4127,6263,4117,6263,4117,6282xe" filled="true" fillcolor="#000000" stroked="false">
                <v:path arrowok="t"/>
                <v:fill type="solid"/>
              </v:shape>
            </v:group>
            <v:group style="position:absolute;left:4117;top:6282;width:10;height:20" coordorigin="4117,6282" coordsize="10,20">
              <v:shape style="position:absolute;left:4117;top:6282;width:10;height:20" coordorigin="4117,6282" coordsize="10,20" path="m4117,6301l4127,6301,4127,6282,4117,6282,4117,6301xe" filled="true" fillcolor="#000000" stroked="false">
                <v:path arrowok="t"/>
                <v:fill type="solid"/>
              </v:shape>
            </v:group>
            <v:group style="position:absolute;left:4117;top:6301;width:10;height:20" coordorigin="4117,6301" coordsize="10,20">
              <v:shape style="position:absolute;left:4117;top:6301;width:10;height:20" coordorigin="4117,6301" coordsize="10,20" path="m4117,6320l4127,6320,4127,6301,4117,6301,4117,6320xe" filled="true" fillcolor="#000000" stroked="false">
                <v:path arrowok="t"/>
                <v:fill type="solid"/>
              </v:shape>
            </v:group>
            <v:group style="position:absolute;left:4117;top:6320;width:10;height:20" coordorigin="4117,6320" coordsize="10,20">
              <v:shape style="position:absolute;left:4117;top:6320;width:10;height:20" coordorigin="4117,6320" coordsize="10,20" path="m4117,6339l4127,6339,4127,6320,4117,6320,4117,6339xe" filled="true" fillcolor="#000000" stroked="false">
                <v:path arrowok="t"/>
                <v:fill type="solid"/>
              </v:shape>
            </v:group>
            <v:group style="position:absolute;left:4117;top:6339;width:10;height:20" coordorigin="4117,6339" coordsize="10,20">
              <v:shape style="position:absolute;left:4117;top:6339;width:10;height:20" coordorigin="4117,6339" coordsize="10,20" path="m4117,6359l4127,6359,4127,6339,4117,6339,4117,6359xe" filled="true" fillcolor="#000000" stroked="false">
                <v:path arrowok="t"/>
                <v:fill type="solid"/>
              </v:shape>
            </v:group>
            <v:group style="position:absolute;left:4117;top:6359;width:10;height:20" coordorigin="4117,6359" coordsize="10,20">
              <v:shape style="position:absolute;left:4117;top:6359;width:10;height:20" coordorigin="4117,6359" coordsize="10,20" path="m4117,6378l4127,6378,4127,6359,4117,6359,4117,6378xe" filled="true" fillcolor="#000000" stroked="false">
                <v:path arrowok="t"/>
                <v:fill type="solid"/>
              </v:shape>
            </v:group>
            <v:group style="position:absolute;left:4117;top:6378;width:10;height:20" coordorigin="4117,6378" coordsize="10,20">
              <v:shape style="position:absolute;left:4117;top:6378;width:10;height:20" coordorigin="4117,6378" coordsize="10,20" path="m4117,6397l4127,6397,4127,6378,4117,6378,4117,6397xe" filled="true" fillcolor="#000000" stroked="false">
                <v:path arrowok="t"/>
                <v:fill type="solid"/>
              </v:shape>
            </v:group>
            <v:group style="position:absolute;left:4117;top:6397;width:10;height:20" coordorigin="4117,6397" coordsize="10,20">
              <v:shape style="position:absolute;left:4117;top:6397;width:10;height:20" coordorigin="4117,6397" coordsize="10,20" path="m4117,6416l4127,6416,4127,6397,4117,6397,4117,6416xe" filled="true" fillcolor="#000000" stroked="false">
                <v:path arrowok="t"/>
                <v:fill type="solid"/>
              </v:shape>
            </v:group>
            <v:group style="position:absolute;left:4117;top:6416;width:10;height:20" coordorigin="4117,6416" coordsize="10,20">
              <v:shape style="position:absolute;left:4117;top:6416;width:10;height:20" coordorigin="4117,6416" coordsize="10,20" path="m4117,6435l4127,6435,4127,6416,4117,6416,4117,6435xe" filled="true" fillcolor="#000000" stroked="false">
                <v:path arrowok="t"/>
                <v:fill type="solid"/>
              </v:shape>
            </v:group>
            <v:group style="position:absolute;left:4117;top:6435;width:10;height:20" coordorigin="4117,6435" coordsize="10,20">
              <v:shape style="position:absolute;left:4117;top:6435;width:10;height:20" coordorigin="4117,6435" coordsize="10,20" path="m4117,6455l4127,6455,4127,6435,4117,6435,4117,6455xe" filled="true" fillcolor="#000000" stroked="false">
                <v:path arrowok="t"/>
                <v:fill type="solid"/>
              </v:shape>
            </v:group>
            <v:group style="position:absolute;left:4117;top:6455;width:10;height:20" coordorigin="4117,6455" coordsize="10,20">
              <v:shape style="position:absolute;left:4117;top:6455;width:10;height:20" coordorigin="4117,6455" coordsize="10,20" path="m4117,6474l4127,6474,4127,6455,4117,6455,4117,6474xe" filled="true" fillcolor="#000000" stroked="false">
                <v:path arrowok="t"/>
                <v:fill type="solid"/>
              </v:shape>
            </v:group>
            <v:group style="position:absolute;left:4117;top:6474;width:10;height:20" coordorigin="4117,6474" coordsize="10,20">
              <v:shape style="position:absolute;left:4117;top:6474;width:10;height:20" coordorigin="4117,6474" coordsize="10,20" path="m4117,6493l4127,6493,4127,6474,4117,6474,4117,6493xe" filled="true" fillcolor="#000000" stroked="false">
                <v:path arrowok="t"/>
                <v:fill type="solid"/>
              </v:shape>
            </v:group>
            <v:group style="position:absolute;left:4117;top:6493;width:10;height:20" coordorigin="4117,6493" coordsize="10,20">
              <v:shape style="position:absolute;left:4117;top:6493;width:10;height:20" coordorigin="4117,6493" coordsize="10,20" path="m4117,6512l4127,6512,4127,6493,4117,6493,4117,6512xe" filled="true" fillcolor="#000000" stroked="false">
                <v:path arrowok="t"/>
                <v:fill type="solid"/>
              </v:shape>
            </v:group>
            <v:group style="position:absolute;left:4117;top:6512;width:10;height:20" coordorigin="4117,6512" coordsize="10,20">
              <v:shape style="position:absolute;left:4117;top:6512;width:10;height:20" coordorigin="4117,6512" coordsize="10,20" path="m4117,6531l4127,6531,4127,6512,4117,6512,4117,6531xe" filled="true" fillcolor="#000000" stroked="false">
                <v:path arrowok="t"/>
                <v:fill type="solid"/>
              </v:shape>
            </v:group>
            <v:group style="position:absolute;left:4117;top:6531;width:10;height:20" coordorigin="4117,6531" coordsize="10,20">
              <v:shape style="position:absolute;left:4117;top:6531;width:10;height:20" coordorigin="4117,6531" coordsize="10,20" path="m4117,6551l4127,6551,4127,6531,4117,6531,4117,6551xe" filled="true" fillcolor="#000000" stroked="false">
                <v:path arrowok="t"/>
                <v:fill type="solid"/>
              </v:shape>
            </v:group>
            <v:group style="position:absolute;left:4117;top:6551;width:10;height:20" coordorigin="4117,6551" coordsize="10,20">
              <v:shape style="position:absolute;left:4117;top:6551;width:10;height:20" coordorigin="4117,6551" coordsize="10,20" path="m4117,6570l4127,6570,4127,6551,4117,6551,4117,6570xe" filled="true" fillcolor="#000000" stroked="false">
                <v:path arrowok="t"/>
                <v:fill type="solid"/>
              </v:shape>
            </v:group>
            <v:group style="position:absolute;left:4117;top:6570;width:10;height:20" coordorigin="4117,6570" coordsize="10,20">
              <v:shape style="position:absolute;left:4117;top:6570;width:10;height:20" coordorigin="4117,6570" coordsize="10,20" path="m4117,6589l4127,6589,4127,6570,4117,6570,4117,6589xe" filled="true" fillcolor="#000000" stroked="false">
                <v:path arrowok="t"/>
                <v:fill type="solid"/>
              </v:shape>
            </v:group>
            <v:group style="position:absolute;left:4117;top:6589;width:10;height:20" coordorigin="4117,6589" coordsize="10,20">
              <v:shape style="position:absolute;left:4117;top:6589;width:10;height:20" coordorigin="4117,6589" coordsize="10,20" path="m4117,6608l4127,6608,4127,6589,4117,6589,4117,6608xe" filled="true" fillcolor="#000000" stroked="false">
                <v:path arrowok="t"/>
                <v:fill type="solid"/>
              </v:shape>
            </v:group>
            <v:group style="position:absolute;left:4117;top:6608;width:10;height:20" coordorigin="4117,6608" coordsize="10,20">
              <v:shape style="position:absolute;left:4117;top:6608;width:10;height:20" coordorigin="4117,6608" coordsize="10,20" path="m4117,6627l4127,6627,4127,6608,4117,6608,4117,6627xe" filled="true" fillcolor="#000000" stroked="false">
                <v:path arrowok="t"/>
                <v:fill type="solid"/>
              </v:shape>
            </v:group>
            <v:group style="position:absolute;left:4117;top:6627;width:10;height:20" coordorigin="4117,6627" coordsize="10,20">
              <v:shape style="position:absolute;left:4117;top:6627;width:10;height:20" coordorigin="4117,6627" coordsize="10,20" path="m4117,6647l4127,6647,4127,6627,4117,6627,4117,6647xe" filled="true" fillcolor="#000000" stroked="false">
                <v:path arrowok="t"/>
                <v:fill type="solid"/>
              </v:shape>
            </v:group>
            <v:group style="position:absolute;left:4117;top:6647;width:10;height:20" coordorigin="4117,6647" coordsize="10,20">
              <v:shape style="position:absolute;left:4117;top:6647;width:10;height:20" coordorigin="4117,6647" coordsize="10,20" path="m4117,6666l4127,6666,4127,6647,4117,6647,4117,6666xe" filled="true" fillcolor="#000000" stroked="false">
                <v:path arrowok="t"/>
                <v:fill type="solid"/>
              </v:shape>
            </v:group>
            <v:group style="position:absolute;left:4117;top:6666;width:10;height:20" coordorigin="4117,6666" coordsize="10,20">
              <v:shape style="position:absolute;left:4117;top:6666;width:10;height:20" coordorigin="4117,6666" coordsize="10,20" path="m4117,6685l4127,6685,4127,6666,4117,6666,4117,6685xe" filled="true" fillcolor="#000000" stroked="false">
                <v:path arrowok="t"/>
                <v:fill type="solid"/>
              </v:shape>
            </v:group>
            <v:group style="position:absolute;left:4117;top:6685;width:10;height:20" coordorigin="4117,6685" coordsize="10,20">
              <v:shape style="position:absolute;left:4117;top:6685;width:10;height:20" coordorigin="4117,6685" coordsize="10,20" path="m4117,6704l4127,6704,4127,6685,4117,6685,4117,6704xe" filled="true" fillcolor="#000000" stroked="false">
                <v:path arrowok="t"/>
                <v:fill type="solid"/>
              </v:shape>
            </v:group>
            <v:group style="position:absolute;left:4117;top:6704;width:10;height:20" coordorigin="4117,6704" coordsize="10,20">
              <v:shape style="position:absolute;left:4117;top:6704;width:10;height:20" coordorigin="4117,6704" coordsize="10,20" path="m4117,6723l4127,6723,4127,6704,4117,6704,4117,6723xe" filled="true" fillcolor="#000000" stroked="false">
                <v:path arrowok="t"/>
                <v:fill type="solid"/>
              </v:shape>
            </v:group>
            <v:group style="position:absolute;left:4117;top:6723;width:10;height:20" coordorigin="4117,6723" coordsize="10,20">
              <v:shape style="position:absolute;left:4117;top:6723;width:10;height:20" coordorigin="4117,6723" coordsize="10,20" path="m4117,6743l4127,6743,4127,6723,4117,6723,4117,6743xe" filled="true" fillcolor="#000000" stroked="false">
                <v:path arrowok="t"/>
                <v:fill type="solid"/>
              </v:shape>
            </v:group>
            <v:group style="position:absolute;left:4117;top:6743;width:10;height:20" coordorigin="4117,6743" coordsize="10,20">
              <v:shape style="position:absolute;left:4117;top:6743;width:10;height:20" coordorigin="4117,6743" coordsize="10,20" path="m4117,6762l4127,6762,4127,6743,4117,6743,4117,6762xe" filled="true" fillcolor="#000000" stroked="false">
                <v:path arrowok="t"/>
                <v:fill type="solid"/>
              </v:shape>
            </v:group>
            <v:group style="position:absolute;left:4117;top:6762;width:10;height:20" coordorigin="4117,6762" coordsize="10,20">
              <v:shape style="position:absolute;left:4117;top:6762;width:10;height:20" coordorigin="4117,6762" coordsize="10,20" path="m4117,6781l4127,6781,4127,6762,4117,6762,4117,6781xe" filled="true" fillcolor="#000000" stroked="false">
                <v:path arrowok="t"/>
                <v:fill type="solid"/>
              </v:shape>
            </v:group>
            <v:group style="position:absolute;left:4117;top:6781;width:10;height:20" coordorigin="4117,6781" coordsize="10,20">
              <v:shape style="position:absolute;left:4117;top:6781;width:10;height:20" coordorigin="4117,6781" coordsize="10,20" path="m4117,6800l4127,6800,4127,6781,4117,6781,4117,6800xe" filled="true" fillcolor="#000000" stroked="false">
                <v:path arrowok="t"/>
                <v:fill type="solid"/>
              </v:shape>
            </v:group>
            <v:group style="position:absolute;left:4117;top:6800;width:10;height:20" coordorigin="4117,6800" coordsize="10,20">
              <v:shape style="position:absolute;left:4117;top:6800;width:10;height:20" coordorigin="4117,6800" coordsize="10,20" path="m4117,6819l4127,6819,4127,6800,4117,6800,4117,6819xe" filled="true" fillcolor="#000000" stroked="false">
                <v:path arrowok="t"/>
                <v:fill type="solid"/>
              </v:shape>
            </v:group>
            <v:group style="position:absolute;left:4117;top:6819;width:10;height:20" coordorigin="4117,6819" coordsize="10,20">
              <v:shape style="position:absolute;left:4117;top:6819;width:10;height:20" coordorigin="4117,6819" coordsize="10,20" path="m4117,6839l4127,6839,4127,6819,4117,6819,4117,6839xe" filled="true" fillcolor="#000000" stroked="false">
                <v:path arrowok="t"/>
                <v:fill type="solid"/>
              </v:shape>
            </v:group>
            <v:group style="position:absolute;left:4117;top:6839;width:10;height:20" coordorigin="4117,6839" coordsize="10,20">
              <v:shape style="position:absolute;left:4117;top:6839;width:10;height:20" coordorigin="4117,6839" coordsize="10,20" path="m4117,6858l4127,6858,4127,6839,4117,6839,4117,6858xe" filled="true" fillcolor="#000000" stroked="false">
                <v:path arrowok="t"/>
                <v:fill type="solid"/>
              </v:shape>
            </v:group>
            <v:group style="position:absolute;left:4117;top:6858;width:10;height:20" coordorigin="4117,6858" coordsize="10,20">
              <v:shape style="position:absolute;left:4117;top:6858;width:10;height:20" coordorigin="4117,6858" coordsize="10,20" path="m4117,6877l4127,6877,4127,6858,4117,6858,4117,6877xe" filled="true" fillcolor="#000000" stroked="false">
                <v:path arrowok="t"/>
                <v:fill type="solid"/>
              </v:shape>
            </v:group>
            <v:group style="position:absolute;left:4117;top:6877;width:10;height:20" coordorigin="4117,6877" coordsize="10,20">
              <v:shape style="position:absolute;left:4117;top:6877;width:10;height:20" coordorigin="4117,6877" coordsize="10,20" path="m4117,6896l4127,6896,4127,6877,4117,6877,4117,6896xe" filled="true" fillcolor="#000000" stroked="false">
                <v:path arrowok="t"/>
                <v:fill type="solid"/>
              </v:shape>
            </v:group>
            <v:group style="position:absolute;left:4837;top:5302;width:10;height:20" coordorigin="4837,5302" coordsize="10,20">
              <v:shape style="position:absolute;left:4837;top:5302;width:10;height:20" coordorigin="4837,5302" coordsize="10,20" path="m4837,5321l4847,5321,4847,5302,4837,5302,4837,5321xe" filled="true" fillcolor="#000000" stroked="false">
                <v:path arrowok="t"/>
                <v:fill type="solid"/>
              </v:shape>
            </v:group>
            <v:group style="position:absolute;left:4837;top:5321;width:10;height:20" coordorigin="4837,5321" coordsize="10,20">
              <v:shape style="position:absolute;left:4837;top:5321;width:10;height:20" coordorigin="4837,5321" coordsize="10,20" path="m4837,5341l4847,5341,4847,5321,4837,5321,4837,5341xe" filled="true" fillcolor="#000000" stroked="false">
                <v:path arrowok="t"/>
                <v:fill type="solid"/>
              </v:shape>
            </v:group>
            <v:group style="position:absolute;left:4837;top:5341;width:10;height:20" coordorigin="4837,5341" coordsize="10,20">
              <v:shape style="position:absolute;left:4837;top:5341;width:10;height:20" coordorigin="4837,5341" coordsize="10,20" path="m4837,5360l4847,5360,4847,5341,4837,5341,4837,5360xe" filled="true" fillcolor="#000000" stroked="false">
                <v:path arrowok="t"/>
                <v:fill type="solid"/>
              </v:shape>
            </v:group>
            <v:group style="position:absolute;left:4837;top:5360;width:10;height:20" coordorigin="4837,5360" coordsize="10,20">
              <v:shape style="position:absolute;left:4837;top:5360;width:10;height:20" coordorigin="4837,5360" coordsize="10,20" path="m4837,5379l4847,5379,4847,5360,4837,5360,4837,5379xe" filled="true" fillcolor="#000000" stroked="false">
                <v:path arrowok="t"/>
                <v:fill type="solid"/>
              </v:shape>
            </v:group>
            <v:group style="position:absolute;left:4837;top:5379;width:10;height:20" coordorigin="4837,5379" coordsize="10,20">
              <v:shape style="position:absolute;left:4837;top:5379;width:10;height:20" coordorigin="4837,5379" coordsize="10,20" path="m4837,5398l4847,5398,4847,5379,4837,5379,4837,5398xe" filled="true" fillcolor="#000000" stroked="false">
                <v:path arrowok="t"/>
                <v:fill type="solid"/>
              </v:shape>
            </v:group>
            <v:group style="position:absolute;left:4837;top:5398;width:10;height:20" coordorigin="4837,5398" coordsize="10,20">
              <v:shape style="position:absolute;left:4837;top:5398;width:10;height:20" coordorigin="4837,5398" coordsize="10,20" path="m4837,5417l4847,5417,4847,5398,4837,5398,4837,5417xe" filled="true" fillcolor="#000000" stroked="false">
                <v:path arrowok="t"/>
                <v:fill type="solid"/>
              </v:shape>
            </v:group>
            <v:group style="position:absolute;left:4837;top:5417;width:10;height:20" coordorigin="4837,5417" coordsize="10,20">
              <v:shape style="position:absolute;left:4837;top:5417;width:10;height:20" coordorigin="4837,5417" coordsize="10,20" path="m4837,5437l4847,5437,4847,5417,4837,5417,4837,5437xe" filled="true" fillcolor="#000000" stroked="false">
                <v:path arrowok="t"/>
                <v:fill type="solid"/>
              </v:shape>
            </v:group>
            <v:group style="position:absolute;left:4837;top:5437;width:10;height:20" coordorigin="4837,5437" coordsize="10,20">
              <v:shape style="position:absolute;left:4837;top:5437;width:10;height:20" coordorigin="4837,5437" coordsize="10,20" path="m4837,5456l4847,5456,4847,5437,4837,5437,4837,5456xe" filled="true" fillcolor="#000000" stroked="false">
                <v:path arrowok="t"/>
                <v:fill type="solid"/>
              </v:shape>
            </v:group>
            <v:group style="position:absolute;left:4837;top:5456;width:10;height:20" coordorigin="4837,5456" coordsize="10,20">
              <v:shape style="position:absolute;left:4837;top:5456;width:10;height:20" coordorigin="4837,5456" coordsize="10,20" path="m4837,5475l4847,5475,4847,5456,4837,5456,4837,5475xe" filled="true" fillcolor="#000000" stroked="false">
                <v:path arrowok="t"/>
                <v:fill type="solid"/>
              </v:shape>
            </v:group>
            <v:group style="position:absolute;left:4837;top:5475;width:10;height:20" coordorigin="4837,5475" coordsize="10,20">
              <v:shape style="position:absolute;left:4837;top:5475;width:10;height:20" coordorigin="4837,5475" coordsize="10,20" path="m4837,5495l4847,5495,4847,5475,4837,5475,4837,5495xe" filled="true" fillcolor="#000000" stroked="false">
                <v:path arrowok="t"/>
                <v:fill type="solid"/>
              </v:shape>
            </v:group>
            <v:group style="position:absolute;left:4837;top:5495;width:10;height:20" coordorigin="4837,5495" coordsize="10,20">
              <v:shape style="position:absolute;left:4837;top:5495;width:10;height:20" coordorigin="4837,5495" coordsize="10,20" path="m4837,5514l4847,5514,4847,5495,4837,5495,4837,5514xe" filled="true" fillcolor="#000000" stroked="false">
                <v:path arrowok="t"/>
                <v:fill type="solid"/>
              </v:shape>
            </v:group>
            <v:group style="position:absolute;left:4837;top:5514;width:10;height:20" coordorigin="4837,5514" coordsize="10,20">
              <v:shape style="position:absolute;left:4837;top:5514;width:10;height:20" coordorigin="4837,5514" coordsize="10,20" path="m4837,5533l4847,5533,4847,5514,4837,5514,4837,5533xe" filled="true" fillcolor="#000000" stroked="false">
                <v:path arrowok="t"/>
                <v:fill type="solid"/>
              </v:shape>
            </v:group>
            <v:group style="position:absolute;left:4837;top:5533;width:10;height:20" coordorigin="4837,5533" coordsize="10,20">
              <v:shape style="position:absolute;left:4837;top:5533;width:10;height:20" coordorigin="4837,5533" coordsize="10,20" path="m4837,5552l4847,5552,4847,5533,4837,5533,4837,5552xe" filled="true" fillcolor="#000000" stroked="false">
                <v:path arrowok="t"/>
                <v:fill type="solid"/>
              </v:shape>
            </v:group>
            <v:group style="position:absolute;left:4837;top:5552;width:10;height:20" coordorigin="4837,5552" coordsize="10,20">
              <v:shape style="position:absolute;left:4837;top:5552;width:10;height:20" coordorigin="4837,5552" coordsize="10,20" path="m4837,5571l4847,5571,4847,5552,4837,5552,4837,5571xe" filled="true" fillcolor="#000000" stroked="false">
                <v:path arrowok="t"/>
                <v:fill type="solid"/>
              </v:shape>
            </v:group>
            <v:group style="position:absolute;left:4837;top:5571;width:10;height:20" coordorigin="4837,5571" coordsize="10,20">
              <v:shape style="position:absolute;left:4837;top:5571;width:10;height:20" coordorigin="4837,5571" coordsize="10,20" path="m4837,5591l4847,5591,4847,5571,4837,5571,4837,5591xe" filled="true" fillcolor="#000000" stroked="false">
                <v:path arrowok="t"/>
                <v:fill type="solid"/>
              </v:shape>
            </v:group>
            <v:group style="position:absolute;left:4837;top:5591;width:10;height:20" coordorigin="4837,5591" coordsize="10,20">
              <v:shape style="position:absolute;left:4837;top:5591;width:10;height:20" coordorigin="4837,5591" coordsize="10,20" path="m4837,5610l4847,5610,4847,5591,4837,5591,4837,5610xe" filled="true" fillcolor="#000000" stroked="false">
                <v:path arrowok="t"/>
                <v:fill type="solid"/>
              </v:shape>
            </v:group>
            <v:group style="position:absolute;left:4837;top:5610;width:10;height:20" coordorigin="4837,5610" coordsize="10,20">
              <v:shape style="position:absolute;left:4837;top:5610;width:10;height:20" coordorigin="4837,5610" coordsize="10,20" path="m4837,5629l4847,5629,4847,5610,4837,5610,4837,5629xe" filled="true" fillcolor="#000000" stroked="false">
                <v:path arrowok="t"/>
                <v:fill type="solid"/>
              </v:shape>
            </v:group>
            <v:group style="position:absolute;left:4837;top:5629;width:10;height:20" coordorigin="4837,5629" coordsize="10,20">
              <v:shape style="position:absolute;left:4837;top:5629;width:10;height:20" coordorigin="4837,5629" coordsize="10,20" path="m4837,5648l4847,5648,4847,5629,4837,5629,4837,5648xe" filled="true" fillcolor="#000000" stroked="false">
                <v:path arrowok="t"/>
                <v:fill type="solid"/>
              </v:shape>
            </v:group>
            <v:group style="position:absolute;left:4837;top:5648;width:10;height:20" coordorigin="4837,5648" coordsize="10,20">
              <v:shape style="position:absolute;left:4837;top:5648;width:10;height:20" coordorigin="4837,5648" coordsize="10,20" path="m4837,5667l4847,5667,4847,5648,4837,5648,4837,5667xe" filled="true" fillcolor="#000000" stroked="false">
                <v:path arrowok="t"/>
                <v:fill type="solid"/>
              </v:shape>
            </v:group>
            <v:group style="position:absolute;left:4837;top:5667;width:10;height:20" coordorigin="4837,5667" coordsize="10,20">
              <v:shape style="position:absolute;left:4837;top:5667;width:10;height:20" coordorigin="4837,5667" coordsize="10,20" path="m4837,5687l4847,5687,4847,5667,4837,5667,4837,5687xe" filled="true" fillcolor="#000000" stroked="false">
                <v:path arrowok="t"/>
                <v:fill type="solid"/>
              </v:shape>
            </v:group>
            <v:group style="position:absolute;left:4837;top:5687;width:10;height:20" coordorigin="4837,5687" coordsize="10,20">
              <v:shape style="position:absolute;left:4837;top:5687;width:10;height:20" coordorigin="4837,5687" coordsize="10,20" path="m4837,5706l4847,5706,4847,5687,4837,5687,4837,5706xe" filled="true" fillcolor="#000000" stroked="false">
                <v:path arrowok="t"/>
                <v:fill type="solid"/>
              </v:shape>
            </v:group>
            <v:group style="position:absolute;left:4837;top:5706;width:10;height:20" coordorigin="4837,5706" coordsize="10,20">
              <v:shape style="position:absolute;left:4837;top:5706;width:10;height:20" coordorigin="4837,5706" coordsize="10,20" path="m4837,5725l4847,5725,4847,5706,4837,5706,4837,5725xe" filled="true" fillcolor="#000000" stroked="false">
                <v:path arrowok="t"/>
                <v:fill type="solid"/>
              </v:shape>
            </v:group>
            <v:group style="position:absolute;left:4837;top:5725;width:10;height:20" coordorigin="4837,5725" coordsize="10,20">
              <v:shape style="position:absolute;left:4837;top:5725;width:10;height:20" coordorigin="4837,5725" coordsize="10,20" path="m4837,5744l4847,5744,4847,5725,4837,5725,4837,5744xe" filled="true" fillcolor="#000000" stroked="false">
                <v:path arrowok="t"/>
                <v:fill type="solid"/>
              </v:shape>
            </v:group>
            <v:group style="position:absolute;left:4837;top:5744;width:10;height:20" coordorigin="4837,5744" coordsize="10,20">
              <v:shape style="position:absolute;left:4837;top:5744;width:10;height:20" coordorigin="4837,5744" coordsize="10,20" path="m4837,5763l4847,5763,4847,5744,4837,5744,4837,5763xe" filled="true" fillcolor="#000000" stroked="false">
                <v:path arrowok="t"/>
                <v:fill type="solid"/>
              </v:shape>
            </v:group>
            <v:group style="position:absolute;left:4837;top:5763;width:10;height:20" coordorigin="4837,5763" coordsize="10,20">
              <v:shape style="position:absolute;left:4837;top:5763;width:10;height:20" coordorigin="4837,5763" coordsize="10,20" path="m4837,5783l4847,5783,4847,5763,4837,5763,4837,5783xe" filled="true" fillcolor="#000000" stroked="false">
                <v:path arrowok="t"/>
                <v:fill type="solid"/>
              </v:shape>
            </v:group>
            <v:group style="position:absolute;left:4837;top:5783;width:10;height:20" coordorigin="4837,5783" coordsize="10,20">
              <v:shape style="position:absolute;left:4837;top:5783;width:10;height:20" coordorigin="4837,5783" coordsize="10,20" path="m4837,5802l4847,5802,4847,5783,4837,5783,4837,5802xe" filled="true" fillcolor="#000000" stroked="false">
                <v:path arrowok="t"/>
                <v:fill type="solid"/>
              </v:shape>
            </v:group>
            <v:group style="position:absolute;left:4837;top:5802;width:10;height:20" coordorigin="4837,5802" coordsize="10,20">
              <v:shape style="position:absolute;left:4837;top:5802;width:10;height:20" coordorigin="4837,5802" coordsize="10,20" path="m4837,5821l4847,5821,4847,5802,4837,5802,4837,5821xe" filled="true" fillcolor="#000000" stroked="false">
                <v:path arrowok="t"/>
                <v:fill type="solid"/>
              </v:shape>
            </v:group>
            <v:group style="position:absolute;left:4837;top:5821;width:10;height:20" coordorigin="4837,5821" coordsize="10,20">
              <v:shape style="position:absolute;left:4837;top:5821;width:10;height:20" coordorigin="4837,5821" coordsize="10,20" path="m4837,5840l4847,5840,4847,5821,4837,5821,4837,5840xe" filled="true" fillcolor="#000000" stroked="false">
                <v:path arrowok="t"/>
                <v:fill type="solid"/>
              </v:shape>
            </v:group>
            <v:group style="position:absolute;left:4837;top:5840;width:10;height:20" coordorigin="4837,5840" coordsize="10,20">
              <v:shape style="position:absolute;left:4837;top:5840;width:10;height:20" coordorigin="4837,5840" coordsize="10,20" path="m4837,5859l4847,5859,4847,5840,4837,5840,4837,5859xe" filled="true" fillcolor="#000000" stroked="false">
                <v:path arrowok="t"/>
                <v:fill type="solid"/>
              </v:shape>
            </v:group>
            <v:group style="position:absolute;left:4837;top:5859;width:10;height:20" coordorigin="4837,5859" coordsize="10,20">
              <v:shape style="position:absolute;left:4837;top:5859;width:10;height:20" coordorigin="4837,5859" coordsize="10,20" path="m4837,5879l4847,5879,4847,5859,4837,5859,4837,5879xe" filled="true" fillcolor="#000000" stroked="false">
                <v:path arrowok="t"/>
                <v:fill type="solid"/>
              </v:shape>
            </v:group>
            <v:group style="position:absolute;left:4837;top:5879;width:10;height:20" coordorigin="4837,5879" coordsize="10,20">
              <v:shape style="position:absolute;left:4837;top:5879;width:10;height:20" coordorigin="4837,5879" coordsize="10,20" path="m4837,5898l4847,5898,4847,5879,4837,5879,4837,5898xe" filled="true" fillcolor="#000000" stroked="false">
                <v:path arrowok="t"/>
                <v:fill type="solid"/>
              </v:shape>
            </v:group>
            <v:group style="position:absolute;left:4837;top:5898;width:10;height:20" coordorigin="4837,5898" coordsize="10,20">
              <v:shape style="position:absolute;left:4837;top:5898;width:10;height:20" coordorigin="4837,5898" coordsize="10,20" path="m4837,5917l4847,5917,4847,5898,4837,5898,4837,5917xe" filled="true" fillcolor="#000000" stroked="false">
                <v:path arrowok="t"/>
                <v:fill type="solid"/>
              </v:shape>
            </v:group>
            <v:group style="position:absolute;left:4837;top:5917;width:10;height:20" coordorigin="4837,5917" coordsize="10,20">
              <v:shape style="position:absolute;left:4837;top:5917;width:10;height:20" coordorigin="4837,5917" coordsize="10,20" path="m4837,5936l4847,5936,4847,5917,4837,5917,4837,5936xe" filled="true" fillcolor="#000000" stroked="false">
                <v:path arrowok="t"/>
                <v:fill type="solid"/>
              </v:shape>
            </v:group>
            <v:group style="position:absolute;left:4837;top:5936;width:10;height:20" coordorigin="4837,5936" coordsize="10,20">
              <v:shape style="position:absolute;left:4837;top:5936;width:10;height:20" coordorigin="4837,5936" coordsize="10,20" path="m4837,5955l4847,5955,4847,5936,4837,5936,4837,5955xe" filled="true" fillcolor="#000000" stroked="false">
                <v:path arrowok="t"/>
                <v:fill type="solid"/>
              </v:shape>
            </v:group>
            <v:group style="position:absolute;left:4837;top:5955;width:10;height:20" coordorigin="4837,5955" coordsize="10,20">
              <v:shape style="position:absolute;left:4837;top:5955;width:10;height:20" coordorigin="4837,5955" coordsize="10,20" path="m4837,5975l4847,5975,4847,5955,4837,5955,4837,5975xe" filled="true" fillcolor="#000000" stroked="false">
                <v:path arrowok="t"/>
                <v:fill type="solid"/>
              </v:shape>
            </v:group>
            <v:group style="position:absolute;left:4837;top:5975;width:10;height:20" coordorigin="4837,5975" coordsize="10,20">
              <v:shape style="position:absolute;left:4837;top:5975;width:10;height:20" coordorigin="4837,5975" coordsize="10,20" path="m4837,5994l4847,5994,4847,5975,4837,5975,4837,5994xe" filled="true" fillcolor="#000000" stroked="false">
                <v:path arrowok="t"/>
                <v:fill type="solid"/>
              </v:shape>
            </v:group>
            <v:group style="position:absolute;left:4837;top:5994;width:10;height:20" coordorigin="4837,5994" coordsize="10,20">
              <v:shape style="position:absolute;left:4837;top:5994;width:10;height:20" coordorigin="4837,5994" coordsize="10,20" path="m4837,6013l4847,6013,4847,5994,4837,5994,4837,6013xe" filled="true" fillcolor="#000000" stroked="false">
                <v:path arrowok="t"/>
                <v:fill type="solid"/>
              </v:shape>
            </v:group>
            <v:group style="position:absolute;left:4837;top:6013;width:10;height:20" coordorigin="4837,6013" coordsize="10,20">
              <v:shape style="position:absolute;left:4837;top:6013;width:10;height:20" coordorigin="4837,6013" coordsize="10,20" path="m4837,6032l4847,6032,4847,6013,4837,6013,4837,6032xe" filled="true" fillcolor="#000000" stroked="false">
                <v:path arrowok="t"/>
                <v:fill type="solid"/>
              </v:shape>
            </v:group>
            <v:group style="position:absolute;left:4837;top:6032;width:10;height:20" coordorigin="4837,6032" coordsize="10,20">
              <v:shape style="position:absolute;left:4837;top:6032;width:10;height:20" coordorigin="4837,6032" coordsize="10,20" path="m4837,6051l4847,6051,4847,6032,4837,6032,4837,6051xe" filled="true" fillcolor="#000000" stroked="false">
                <v:path arrowok="t"/>
                <v:fill type="solid"/>
              </v:shape>
            </v:group>
            <v:group style="position:absolute;left:4837;top:6051;width:10;height:20" coordorigin="4837,6051" coordsize="10,20">
              <v:shape style="position:absolute;left:4837;top:6051;width:10;height:20" coordorigin="4837,6051" coordsize="10,20" path="m4837,6071l4847,6071,4847,6051,4837,6051,4837,6071xe" filled="true" fillcolor="#000000" stroked="false">
                <v:path arrowok="t"/>
                <v:fill type="solid"/>
              </v:shape>
            </v:group>
            <v:group style="position:absolute;left:4837;top:6071;width:10;height:20" coordorigin="4837,6071" coordsize="10,20">
              <v:shape style="position:absolute;left:4837;top:6071;width:10;height:20" coordorigin="4837,6071" coordsize="10,20" path="m4837,6090l4847,6090,4847,6071,4837,6071,4837,6090xe" filled="true" fillcolor="#000000" stroked="false">
                <v:path arrowok="t"/>
                <v:fill type="solid"/>
              </v:shape>
            </v:group>
            <v:group style="position:absolute;left:4837;top:6090;width:10;height:20" coordorigin="4837,6090" coordsize="10,20">
              <v:shape style="position:absolute;left:4837;top:6090;width:10;height:20" coordorigin="4837,6090" coordsize="10,20" path="m4837,6109l4847,6109,4847,6090,4837,6090,4837,6109xe" filled="true" fillcolor="#000000" stroked="false">
                <v:path arrowok="t"/>
                <v:fill type="solid"/>
              </v:shape>
            </v:group>
            <v:group style="position:absolute;left:4837;top:6109;width:10;height:20" coordorigin="4837,6109" coordsize="10,20">
              <v:shape style="position:absolute;left:4837;top:6109;width:10;height:20" coordorigin="4837,6109" coordsize="10,20" path="m4837,6128l4847,6128,4847,6109,4837,6109,4837,6128xe" filled="true" fillcolor="#000000" stroked="false">
                <v:path arrowok="t"/>
                <v:fill type="solid"/>
              </v:shape>
            </v:group>
            <v:group style="position:absolute;left:4837;top:6128;width:10;height:20" coordorigin="4837,6128" coordsize="10,20">
              <v:shape style="position:absolute;left:4837;top:6128;width:10;height:20" coordorigin="4837,6128" coordsize="10,20" path="m4837,6147l4847,6147,4847,6128,4837,6128,4837,6147xe" filled="true" fillcolor="#000000" stroked="false">
                <v:path arrowok="t"/>
                <v:fill type="solid"/>
              </v:shape>
            </v:group>
            <v:group style="position:absolute;left:4837;top:6147;width:10;height:20" coordorigin="4837,6147" coordsize="10,20">
              <v:shape style="position:absolute;left:4837;top:6147;width:10;height:20" coordorigin="4837,6147" coordsize="10,20" path="m4837,6167l4847,6167,4847,6147,4837,6147,4837,6167xe" filled="true" fillcolor="#000000" stroked="false">
                <v:path arrowok="t"/>
                <v:fill type="solid"/>
              </v:shape>
            </v:group>
            <v:group style="position:absolute;left:4837;top:6167;width:10;height:20" coordorigin="4837,6167" coordsize="10,20">
              <v:shape style="position:absolute;left:4837;top:6167;width:10;height:20" coordorigin="4837,6167" coordsize="10,20" path="m4837,6186l4847,6186,4847,6167,4837,6167,4837,6186xe" filled="true" fillcolor="#000000" stroked="false">
                <v:path arrowok="t"/>
                <v:fill type="solid"/>
              </v:shape>
            </v:group>
            <v:group style="position:absolute;left:4837;top:6186;width:10;height:20" coordorigin="4837,6186" coordsize="10,20">
              <v:shape style="position:absolute;left:4837;top:6186;width:10;height:20" coordorigin="4837,6186" coordsize="10,20" path="m4837,6205l4847,6205,4847,6186,4837,6186,4837,6205xe" filled="true" fillcolor="#000000" stroked="false">
                <v:path arrowok="t"/>
                <v:fill type="solid"/>
              </v:shape>
            </v:group>
            <v:group style="position:absolute;left:4837;top:6205;width:10;height:20" coordorigin="4837,6205" coordsize="10,20">
              <v:shape style="position:absolute;left:4837;top:6205;width:10;height:20" coordorigin="4837,6205" coordsize="10,20" path="m4837,6224l4847,6224,4847,6205,4837,6205,4837,6224xe" filled="true" fillcolor="#000000" stroked="false">
                <v:path arrowok="t"/>
                <v:fill type="solid"/>
              </v:shape>
            </v:group>
            <v:group style="position:absolute;left:4837;top:6224;width:10;height:20" coordorigin="4837,6224" coordsize="10,20">
              <v:shape style="position:absolute;left:4837;top:6224;width:10;height:20" coordorigin="4837,6224" coordsize="10,20" path="m4837,6243l4847,6243,4847,6224,4837,6224,4837,6243xe" filled="true" fillcolor="#000000" stroked="false">
                <v:path arrowok="t"/>
                <v:fill type="solid"/>
              </v:shape>
            </v:group>
            <v:group style="position:absolute;left:4837;top:6243;width:10;height:20" coordorigin="4837,6243" coordsize="10,20">
              <v:shape style="position:absolute;left:4837;top:6243;width:10;height:20" coordorigin="4837,6243" coordsize="10,20" path="m4837,6263l4847,6263,4847,6243,4837,6243,4837,6263xe" filled="true" fillcolor="#000000" stroked="false">
                <v:path arrowok="t"/>
                <v:fill type="solid"/>
              </v:shape>
            </v:group>
            <v:group style="position:absolute;left:4837;top:6263;width:10;height:20" coordorigin="4837,6263" coordsize="10,20">
              <v:shape style="position:absolute;left:4837;top:6263;width:10;height:20" coordorigin="4837,6263" coordsize="10,20" path="m4837,6282l4847,6282,4847,6263,4837,6263,4837,6282xe" filled="true" fillcolor="#000000" stroked="false">
                <v:path arrowok="t"/>
                <v:fill type="solid"/>
              </v:shape>
            </v:group>
            <v:group style="position:absolute;left:4837;top:6282;width:10;height:20" coordorigin="4837,6282" coordsize="10,20">
              <v:shape style="position:absolute;left:4837;top:6282;width:10;height:20" coordorigin="4837,6282" coordsize="10,20" path="m4837,6301l4847,6301,4847,6282,4837,6282,4837,6301xe" filled="true" fillcolor="#000000" stroked="false">
                <v:path arrowok="t"/>
                <v:fill type="solid"/>
              </v:shape>
            </v:group>
            <v:group style="position:absolute;left:4837;top:6301;width:10;height:20" coordorigin="4837,6301" coordsize="10,20">
              <v:shape style="position:absolute;left:4837;top:6301;width:10;height:20" coordorigin="4837,6301" coordsize="10,20" path="m4837,6320l4847,6320,4847,6301,4837,6301,4837,6320xe" filled="true" fillcolor="#000000" stroked="false">
                <v:path arrowok="t"/>
                <v:fill type="solid"/>
              </v:shape>
            </v:group>
            <v:group style="position:absolute;left:4837;top:6320;width:10;height:20" coordorigin="4837,6320" coordsize="10,20">
              <v:shape style="position:absolute;left:4837;top:6320;width:10;height:20" coordorigin="4837,6320" coordsize="10,20" path="m4837,6339l4847,6339,4847,6320,4837,6320,4837,6339xe" filled="true" fillcolor="#000000" stroked="false">
                <v:path arrowok="t"/>
                <v:fill type="solid"/>
              </v:shape>
            </v:group>
            <v:group style="position:absolute;left:4837;top:6339;width:10;height:20" coordorigin="4837,6339" coordsize="10,20">
              <v:shape style="position:absolute;left:4837;top:6339;width:10;height:20" coordorigin="4837,6339" coordsize="10,20" path="m4837,6359l4847,6359,4847,6339,4837,6339,4837,6359xe" filled="true" fillcolor="#000000" stroked="false">
                <v:path arrowok="t"/>
                <v:fill type="solid"/>
              </v:shape>
            </v:group>
            <v:group style="position:absolute;left:4837;top:6359;width:10;height:20" coordorigin="4837,6359" coordsize="10,20">
              <v:shape style="position:absolute;left:4837;top:6359;width:10;height:20" coordorigin="4837,6359" coordsize="10,20" path="m4837,6378l4847,6378,4847,6359,4837,6359,4837,6378xe" filled="true" fillcolor="#000000" stroked="false">
                <v:path arrowok="t"/>
                <v:fill type="solid"/>
              </v:shape>
            </v:group>
            <v:group style="position:absolute;left:4837;top:6378;width:10;height:20" coordorigin="4837,6378" coordsize="10,20">
              <v:shape style="position:absolute;left:4837;top:6378;width:10;height:20" coordorigin="4837,6378" coordsize="10,20" path="m4837,6397l4847,6397,4847,6378,4837,6378,4837,6397xe" filled="true" fillcolor="#000000" stroked="false">
                <v:path arrowok="t"/>
                <v:fill type="solid"/>
              </v:shape>
            </v:group>
            <v:group style="position:absolute;left:4837;top:6397;width:10;height:20" coordorigin="4837,6397" coordsize="10,20">
              <v:shape style="position:absolute;left:4837;top:6397;width:10;height:20" coordorigin="4837,6397" coordsize="10,20" path="m4837,6416l4847,6416,4847,6397,4837,6397,4837,6416xe" filled="true" fillcolor="#000000" stroked="false">
                <v:path arrowok="t"/>
                <v:fill type="solid"/>
              </v:shape>
            </v:group>
            <v:group style="position:absolute;left:4837;top:6416;width:10;height:20" coordorigin="4837,6416" coordsize="10,20">
              <v:shape style="position:absolute;left:4837;top:6416;width:10;height:20" coordorigin="4837,6416" coordsize="10,20" path="m4837,6435l4847,6435,4847,6416,4837,6416,4837,6435xe" filled="true" fillcolor="#000000" stroked="false">
                <v:path arrowok="t"/>
                <v:fill type="solid"/>
              </v:shape>
            </v:group>
            <v:group style="position:absolute;left:4837;top:6435;width:10;height:20" coordorigin="4837,6435" coordsize="10,20">
              <v:shape style="position:absolute;left:4837;top:6435;width:10;height:20" coordorigin="4837,6435" coordsize="10,20" path="m4837,6455l4847,6455,4847,6435,4837,6435,4837,6455xe" filled="true" fillcolor="#000000" stroked="false">
                <v:path arrowok="t"/>
                <v:fill type="solid"/>
              </v:shape>
            </v:group>
            <v:group style="position:absolute;left:4837;top:6455;width:10;height:20" coordorigin="4837,6455" coordsize="10,20">
              <v:shape style="position:absolute;left:4837;top:6455;width:10;height:20" coordorigin="4837,6455" coordsize="10,20" path="m4837,6474l4847,6474,4847,6455,4837,6455,4837,6474xe" filled="true" fillcolor="#000000" stroked="false">
                <v:path arrowok="t"/>
                <v:fill type="solid"/>
              </v:shape>
            </v:group>
            <v:group style="position:absolute;left:4837;top:6474;width:10;height:20" coordorigin="4837,6474" coordsize="10,20">
              <v:shape style="position:absolute;left:4837;top:6474;width:10;height:20" coordorigin="4837,6474" coordsize="10,20" path="m4837,6493l4847,6493,4847,6474,4837,6474,4837,6493xe" filled="true" fillcolor="#000000" stroked="false">
                <v:path arrowok="t"/>
                <v:fill type="solid"/>
              </v:shape>
            </v:group>
            <v:group style="position:absolute;left:4837;top:6493;width:10;height:20" coordorigin="4837,6493" coordsize="10,20">
              <v:shape style="position:absolute;left:4837;top:6493;width:10;height:20" coordorigin="4837,6493" coordsize="10,20" path="m4837,6512l4847,6512,4847,6493,4837,6493,4837,6512xe" filled="true" fillcolor="#000000" stroked="false">
                <v:path arrowok="t"/>
                <v:fill type="solid"/>
              </v:shape>
            </v:group>
            <v:group style="position:absolute;left:4837;top:6512;width:10;height:20" coordorigin="4837,6512" coordsize="10,20">
              <v:shape style="position:absolute;left:4837;top:6512;width:10;height:20" coordorigin="4837,6512" coordsize="10,20" path="m4837,6531l4847,6531,4847,6512,4837,6512,4837,6531xe" filled="true" fillcolor="#000000" stroked="false">
                <v:path arrowok="t"/>
                <v:fill type="solid"/>
              </v:shape>
            </v:group>
            <v:group style="position:absolute;left:4837;top:6531;width:10;height:20" coordorigin="4837,6531" coordsize="10,20">
              <v:shape style="position:absolute;left:4837;top:6531;width:10;height:20" coordorigin="4837,6531" coordsize="10,20" path="m4837,6551l4847,6551,4847,6531,4837,6531,4837,6551xe" filled="true" fillcolor="#000000" stroked="false">
                <v:path arrowok="t"/>
                <v:fill type="solid"/>
              </v:shape>
            </v:group>
            <v:group style="position:absolute;left:4837;top:6551;width:10;height:20" coordorigin="4837,6551" coordsize="10,20">
              <v:shape style="position:absolute;left:4837;top:6551;width:10;height:20" coordorigin="4837,6551" coordsize="10,20" path="m4837,6570l4847,6570,4847,6551,4837,6551,4837,6570xe" filled="true" fillcolor="#000000" stroked="false">
                <v:path arrowok="t"/>
                <v:fill type="solid"/>
              </v:shape>
            </v:group>
            <v:group style="position:absolute;left:4837;top:6570;width:10;height:20" coordorigin="4837,6570" coordsize="10,20">
              <v:shape style="position:absolute;left:4837;top:6570;width:10;height:20" coordorigin="4837,6570" coordsize="10,20" path="m4837,6589l4847,6589,4847,6570,4837,6570,4837,6589xe" filled="true" fillcolor="#000000" stroked="false">
                <v:path arrowok="t"/>
                <v:fill type="solid"/>
              </v:shape>
            </v:group>
            <v:group style="position:absolute;left:4837;top:6589;width:10;height:20" coordorigin="4837,6589" coordsize="10,20">
              <v:shape style="position:absolute;left:4837;top:6589;width:10;height:20" coordorigin="4837,6589" coordsize="10,20" path="m4837,6608l4847,6608,4847,6589,4837,6589,4837,6608xe" filled="true" fillcolor="#000000" stroked="false">
                <v:path arrowok="t"/>
                <v:fill type="solid"/>
              </v:shape>
            </v:group>
            <v:group style="position:absolute;left:4837;top:6608;width:10;height:20" coordorigin="4837,6608" coordsize="10,20">
              <v:shape style="position:absolute;left:4837;top:6608;width:10;height:20" coordorigin="4837,6608" coordsize="10,20" path="m4837,6627l4847,6627,4847,6608,4837,6608,4837,6627xe" filled="true" fillcolor="#000000" stroked="false">
                <v:path arrowok="t"/>
                <v:fill type="solid"/>
              </v:shape>
            </v:group>
            <v:group style="position:absolute;left:4837;top:6627;width:10;height:20" coordorigin="4837,6627" coordsize="10,20">
              <v:shape style="position:absolute;left:4837;top:6627;width:10;height:20" coordorigin="4837,6627" coordsize="10,20" path="m4837,6647l4847,6647,4847,6627,4837,6627,4837,6647xe" filled="true" fillcolor="#000000" stroked="false">
                <v:path arrowok="t"/>
                <v:fill type="solid"/>
              </v:shape>
            </v:group>
            <v:group style="position:absolute;left:4837;top:6647;width:10;height:20" coordorigin="4837,6647" coordsize="10,20">
              <v:shape style="position:absolute;left:4837;top:6647;width:10;height:20" coordorigin="4837,6647" coordsize="10,20" path="m4837,6666l4847,6666,4847,6647,4837,6647,4837,6666xe" filled="true" fillcolor="#000000" stroked="false">
                <v:path arrowok="t"/>
                <v:fill type="solid"/>
              </v:shape>
            </v:group>
            <v:group style="position:absolute;left:4837;top:6666;width:10;height:20" coordorigin="4837,6666" coordsize="10,20">
              <v:shape style="position:absolute;left:4837;top:6666;width:10;height:20" coordorigin="4837,6666" coordsize="10,20" path="m4837,6685l4847,6685,4847,6666,4837,6666,4837,6685xe" filled="true" fillcolor="#000000" stroked="false">
                <v:path arrowok="t"/>
                <v:fill type="solid"/>
              </v:shape>
            </v:group>
            <v:group style="position:absolute;left:4837;top:6685;width:10;height:20" coordorigin="4837,6685" coordsize="10,20">
              <v:shape style="position:absolute;left:4837;top:6685;width:10;height:20" coordorigin="4837,6685" coordsize="10,20" path="m4837,6704l4847,6704,4847,6685,4837,6685,4837,6704xe" filled="true" fillcolor="#000000" stroked="false">
                <v:path arrowok="t"/>
                <v:fill type="solid"/>
              </v:shape>
            </v:group>
            <v:group style="position:absolute;left:4837;top:6704;width:10;height:20" coordorigin="4837,6704" coordsize="10,20">
              <v:shape style="position:absolute;left:4837;top:6704;width:10;height:20" coordorigin="4837,6704" coordsize="10,20" path="m4837,6723l4847,6723,4847,6704,4837,6704,4837,6723xe" filled="true" fillcolor="#000000" stroked="false">
                <v:path arrowok="t"/>
                <v:fill type="solid"/>
              </v:shape>
            </v:group>
            <v:group style="position:absolute;left:4837;top:6723;width:10;height:20" coordorigin="4837,6723" coordsize="10,20">
              <v:shape style="position:absolute;left:4837;top:6723;width:10;height:20" coordorigin="4837,6723" coordsize="10,20" path="m4837,6743l4847,6743,4847,6723,4837,6723,4837,6743xe" filled="true" fillcolor="#000000" stroked="false">
                <v:path arrowok="t"/>
                <v:fill type="solid"/>
              </v:shape>
            </v:group>
            <v:group style="position:absolute;left:4837;top:6743;width:10;height:20" coordorigin="4837,6743" coordsize="10,20">
              <v:shape style="position:absolute;left:4837;top:6743;width:10;height:20" coordorigin="4837,6743" coordsize="10,20" path="m4837,6762l4847,6762,4847,6743,4837,6743,4837,6762xe" filled="true" fillcolor="#000000" stroked="false">
                <v:path arrowok="t"/>
                <v:fill type="solid"/>
              </v:shape>
            </v:group>
            <v:group style="position:absolute;left:4837;top:6762;width:10;height:20" coordorigin="4837,6762" coordsize="10,20">
              <v:shape style="position:absolute;left:4837;top:6762;width:10;height:20" coordorigin="4837,6762" coordsize="10,20" path="m4837,6781l4847,6781,4847,6762,4837,6762,4837,6781xe" filled="true" fillcolor="#000000" stroked="false">
                <v:path arrowok="t"/>
                <v:fill type="solid"/>
              </v:shape>
            </v:group>
            <v:group style="position:absolute;left:4837;top:6781;width:10;height:20" coordorigin="4837,6781" coordsize="10,20">
              <v:shape style="position:absolute;left:4837;top:6781;width:10;height:20" coordorigin="4837,6781" coordsize="10,20" path="m4837,6800l4847,6800,4847,6781,4837,6781,4837,6800xe" filled="true" fillcolor="#000000" stroked="false">
                <v:path arrowok="t"/>
                <v:fill type="solid"/>
              </v:shape>
            </v:group>
            <v:group style="position:absolute;left:4837;top:6800;width:10;height:20" coordorigin="4837,6800" coordsize="10,20">
              <v:shape style="position:absolute;left:4837;top:6800;width:10;height:20" coordorigin="4837,6800" coordsize="10,20" path="m4837,6819l4847,6819,4847,6800,4837,6800,4837,6819xe" filled="true" fillcolor="#000000" stroked="false">
                <v:path arrowok="t"/>
                <v:fill type="solid"/>
              </v:shape>
            </v:group>
            <v:group style="position:absolute;left:4837;top:6819;width:10;height:20" coordorigin="4837,6819" coordsize="10,20">
              <v:shape style="position:absolute;left:4837;top:6819;width:10;height:20" coordorigin="4837,6819" coordsize="10,20" path="m4837,6839l4847,6839,4847,6819,4837,6819,4837,6839xe" filled="true" fillcolor="#000000" stroked="false">
                <v:path arrowok="t"/>
                <v:fill type="solid"/>
              </v:shape>
            </v:group>
            <v:group style="position:absolute;left:4837;top:6839;width:10;height:20" coordorigin="4837,6839" coordsize="10,20">
              <v:shape style="position:absolute;left:4837;top:6839;width:10;height:20" coordorigin="4837,6839" coordsize="10,20" path="m4837,6858l4847,6858,4847,6839,4837,6839,4837,6858xe" filled="true" fillcolor="#000000" stroked="false">
                <v:path arrowok="t"/>
                <v:fill type="solid"/>
              </v:shape>
            </v:group>
            <v:group style="position:absolute;left:4837;top:6858;width:10;height:20" coordorigin="4837,6858" coordsize="10,20">
              <v:shape style="position:absolute;left:4837;top:6858;width:10;height:20" coordorigin="4837,6858" coordsize="10,20" path="m4837,6877l4847,6877,4847,6858,4837,6858,4837,6877xe" filled="true" fillcolor="#000000" stroked="false">
                <v:path arrowok="t"/>
                <v:fill type="solid"/>
              </v:shape>
            </v:group>
            <v:group style="position:absolute;left:4837;top:6877;width:10;height:20" coordorigin="4837,6877" coordsize="10,20">
              <v:shape style="position:absolute;left:4837;top:6877;width:10;height:20" coordorigin="4837,6877" coordsize="10,20" path="m4837,6896l4847,6896,4847,6877,4837,6877,4837,6896xe" filled="true" fillcolor="#000000" stroked="false">
                <v:path arrowok="t"/>
                <v:fill type="solid"/>
              </v:shape>
            </v:group>
            <v:group style="position:absolute;left:5961;top:5302;width:10;height:20" coordorigin="5961,5302" coordsize="10,20">
              <v:shape style="position:absolute;left:5961;top:5302;width:10;height:20" coordorigin="5961,5302" coordsize="10,20" path="m5961,5321l5970,5321,5970,5302,5961,5302,5961,5321xe" filled="true" fillcolor="#000000" stroked="false">
                <v:path arrowok="t"/>
                <v:fill type="solid"/>
              </v:shape>
            </v:group>
            <v:group style="position:absolute;left:5961;top:5321;width:10;height:20" coordorigin="5961,5321" coordsize="10,20">
              <v:shape style="position:absolute;left:5961;top:5321;width:10;height:20" coordorigin="5961,5321" coordsize="10,20" path="m5961,5341l5970,5341,5970,5321,5961,5321,5961,5341xe" filled="true" fillcolor="#000000" stroked="false">
                <v:path arrowok="t"/>
                <v:fill type="solid"/>
              </v:shape>
            </v:group>
            <v:group style="position:absolute;left:5961;top:5341;width:10;height:20" coordorigin="5961,5341" coordsize="10,20">
              <v:shape style="position:absolute;left:5961;top:5341;width:10;height:20" coordorigin="5961,5341" coordsize="10,20" path="m5961,5360l5970,5360,5970,5341,5961,5341,5961,5360xe" filled="true" fillcolor="#000000" stroked="false">
                <v:path arrowok="t"/>
                <v:fill type="solid"/>
              </v:shape>
            </v:group>
            <v:group style="position:absolute;left:5961;top:5360;width:10;height:20" coordorigin="5961,5360" coordsize="10,20">
              <v:shape style="position:absolute;left:5961;top:5360;width:10;height:20" coordorigin="5961,5360" coordsize="10,20" path="m5961,5379l5970,5379,5970,5360,5961,5360,5961,5379xe" filled="true" fillcolor="#000000" stroked="false">
                <v:path arrowok="t"/>
                <v:fill type="solid"/>
              </v:shape>
            </v:group>
            <v:group style="position:absolute;left:5961;top:5379;width:10;height:20" coordorigin="5961,5379" coordsize="10,20">
              <v:shape style="position:absolute;left:5961;top:5379;width:10;height:20" coordorigin="5961,5379" coordsize="10,20" path="m5961,5398l5970,5398,5970,5379,5961,5379,5961,5398xe" filled="true" fillcolor="#000000" stroked="false">
                <v:path arrowok="t"/>
                <v:fill type="solid"/>
              </v:shape>
            </v:group>
            <v:group style="position:absolute;left:5961;top:5398;width:10;height:20" coordorigin="5961,5398" coordsize="10,20">
              <v:shape style="position:absolute;left:5961;top:5398;width:10;height:20" coordorigin="5961,5398" coordsize="10,20" path="m5961,5417l5970,5417,5970,5398,5961,5398,5961,5417xe" filled="true" fillcolor="#000000" stroked="false">
                <v:path arrowok="t"/>
                <v:fill type="solid"/>
              </v:shape>
            </v:group>
            <v:group style="position:absolute;left:5961;top:5417;width:10;height:20" coordorigin="5961,5417" coordsize="10,20">
              <v:shape style="position:absolute;left:5961;top:5417;width:10;height:20" coordorigin="5961,5417" coordsize="10,20" path="m5961,5437l5970,5437,5970,5417,5961,5417,5961,5437xe" filled="true" fillcolor="#000000" stroked="false">
                <v:path arrowok="t"/>
                <v:fill type="solid"/>
              </v:shape>
            </v:group>
            <v:group style="position:absolute;left:5961;top:5437;width:10;height:20" coordorigin="5961,5437" coordsize="10,20">
              <v:shape style="position:absolute;left:5961;top:5437;width:10;height:20" coordorigin="5961,5437" coordsize="10,20" path="m5961,5456l5970,5456,5970,5437,5961,5437,5961,5456xe" filled="true" fillcolor="#000000" stroked="false">
                <v:path arrowok="t"/>
                <v:fill type="solid"/>
              </v:shape>
            </v:group>
            <v:group style="position:absolute;left:5961;top:5456;width:10;height:20" coordorigin="5961,5456" coordsize="10,20">
              <v:shape style="position:absolute;left:5961;top:5456;width:10;height:20" coordorigin="5961,5456" coordsize="10,20" path="m5961,5475l5970,5475,5970,5456,5961,5456,5961,5475xe" filled="true" fillcolor="#000000" stroked="false">
                <v:path arrowok="t"/>
                <v:fill type="solid"/>
              </v:shape>
            </v:group>
            <v:group style="position:absolute;left:5961;top:5475;width:10;height:20" coordorigin="5961,5475" coordsize="10,20">
              <v:shape style="position:absolute;left:5961;top:5475;width:10;height:20" coordorigin="5961,5475" coordsize="10,20" path="m5961,5495l5970,5495,5970,5475,5961,5475,5961,5495xe" filled="true" fillcolor="#000000" stroked="false">
                <v:path arrowok="t"/>
                <v:fill type="solid"/>
              </v:shape>
            </v:group>
            <v:group style="position:absolute;left:5961;top:5495;width:10;height:20" coordorigin="5961,5495" coordsize="10,20">
              <v:shape style="position:absolute;left:5961;top:5495;width:10;height:20" coordorigin="5961,5495" coordsize="10,20" path="m5961,5514l5970,5514,5970,5495,5961,5495,5961,5514xe" filled="true" fillcolor="#000000" stroked="false">
                <v:path arrowok="t"/>
                <v:fill type="solid"/>
              </v:shape>
            </v:group>
            <v:group style="position:absolute;left:5961;top:5514;width:10;height:20" coordorigin="5961,5514" coordsize="10,20">
              <v:shape style="position:absolute;left:5961;top:5514;width:10;height:20" coordorigin="5961,5514" coordsize="10,20" path="m5961,5533l5970,5533,5970,5514,5961,5514,5961,5533xe" filled="true" fillcolor="#000000" stroked="false">
                <v:path arrowok="t"/>
                <v:fill type="solid"/>
              </v:shape>
            </v:group>
            <v:group style="position:absolute;left:5961;top:5533;width:10;height:20" coordorigin="5961,5533" coordsize="10,20">
              <v:shape style="position:absolute;left:5961;top:5533;width:10;height:20" coordorigin="5961,5533" coordsize="10,20" path="m5961,5552l5970,5552,5970,5533,5961,5533,5961,5552xe" filled="true" fillcolor="#000000" stroked="false">
                <v:path arrowok="t"/>
                <v:fill type="solid"/>
              </v:shape>
            </v:group>
            <v:group style="position:absolute;left:5961;top:5552;width:10;height:20" coordorigin="5961,5552" coordsize="10,20">
              <v:shape style="position:absolute;left:5961;top:5552;width:10;height:20" coordorigin="5961,5552" coordsize="10,20" path="m5961,5571l5970,5571,5970,5552,5961,5552,5961,5571xe" filled="true" fillcolor="#000000" stroked="false">
                <v:path arrowok="t"/>
                <v:fill type="solid"/>
              </v:shape>
            </v:group>
            <v:group style="position:absolute;left:5961;top:5571;width:10;height:20" coordorigin="5961,5571" coordsize="10,20">
              <v:shape style="position:absolute;left:5961;top:5571;width:10;height:20" coordorigin="5961,5571" coordsize="10,20" path="m5961,5591l5970,5591,5970,5571,5961,5571,5961,5591xe" filled="true" fillcolor="#000000" stroked="false">
                <v:path arrowok="t"/>
                <v:fill type="solid"/>
              </v:shape>
            </v:group>
            <v:group style="position:absolute;left:5961;top:5591;width:10;height:20" coordorigin="5961,5591" coordsize="10,20">
              <v:shape style="position:absolute;left:5961;top:5591;width:10;height:20" coordorigin="5961,5591" coordsize="10,20" path="m5961,5610l5970,5610,5970,5591,5961,5591,5961,5610xe" filled="true" fillcolor="#000000" stroked="false">
                <v:path arrowok="t"/>
                <v:fill type="solid"/>
              </v:shape>
            </v:group>
            <v:group style="position:absolute;left:5961;top:5610;width:10;height:20" coordorigin="5961,5610" coordsize="10,20">
              <v:shape style="position:absolute;left:5961;top:5610;width:10;height:20" coordorigin="5961,5610" coordsize="10,20" path="m5961,5629l5970,5629,5970,5610,5961,5610,5961,5629xe" filled="true" fillcolor="#000000" stroked="false">
                <v:path arrowok="t"/>
                <v:fill type="solid"/>
              </v:shape>
            </v:group>
            <v:group style="position:absolute;left:5961;top:5629;width:10;height:20" coordorigin="5961,5629" coordsize="10,20">
              <v:shape style="position:absolute;left:5961;top:5629;width:10;height:20" coordorigin="5961,5629" coordsize="10,20" path="m5961,5648l5970,5648,5970,5629,5961,5629,5961,5648xe" filled="true" fillcolor="#000000" stroked="false">
                <v:path arrowok="t"/>
                <v:fill type="solid"/>
              </v:shape>
            </v:group>
            <v:group style="position:absolute;left:5961;top:5648;width:10;height:20" coordorigin="5961,5648" coordsize="10,20">
              <v:shape style="position:absolute;left:5961;top:5648;width:10;height:20" coordorigin="5961,5648" coordsize="10,20" path="m5961,5667l5970,5667,5970,5648,5961,5648,5961,5667xe" filled="true" fillcolor="#000000" stroked="false">
                <v:path arrowok="t"/>
                <v:fill type="solid"/>
              </v:shape>
            </v:group>
            <v:group style="position:absolute;left:5961;top:5667;width:10;height:20" coordorigin="5961,5667" coordsize="10,20">
              <v:shape style="position:absolute;left:5961;top:5667;width:10;height:20" coordorigin="5961,5667" coordsize="10,20" path="m5961,5687l5970,5687,5970,5667,5961,5667,5961,5687xe" filled="true" fillcolor="#000000" stroked="false">
                <v:path arrowok="t"/>
                <v:fill type="solid"/>
              </v:shape>
            </v:group>
            <v:group style="position:absolute;left:5961;top:5687;width:10;height:20" coordorigin="5961,5687" coordsize="10,20">
              <v:shape style="position:absolute;left:5961;top:5687;width:10;height:20" coordorigin="5961,5687" coordsize="10,20" path="m5961,5706l5970,5706,5970,5687,5961,5687,5961,5706xe" filled="true" fillcolor="#000000" stroked="false">
                <v:path arrowok="t"/>
                <v:fill type="solid"/>
              </v:shape>
            </v:group>
            <v:group style="position:absolute;left:5961;top:5706;width:10;height:20" coordorigin="5961,5706" coordsize="10,20">
              <v:shape style="position:absolute;left:5961;top:5706;width:10;height:20" coordorigin="5961,5706" coordsize="10,20" path="m5961,5725l5970,5725,5970,5706,5961,5706,5961,5725xe" filled="true" fillcolor="#000000" stroked="false">
                <v:path arrowok="t"/>
                <v:fill type="solid"/>
              </v:shape>
            </v:group>
            <v:group style="position:absolute;left:5961;top:5725;width:10;height:20" coordorigin="5961,5725" coordsize="10,20">
              <v:shape style="position:absolute;left:5961;top:5725;width:10;height:20" coordorigin="5961,5725" coordsize="10,20" path="m5961,5744l5970,5744,5970,5725,5961,5725,5961,5744xe" filled="true" fillcolor="#000000" stroked="false">
                <v:path arrowok="t"/>
                <v:fill type="solid"/>
              </v:shape>
            </v:group>
            <v:group style="position:absolute;left:5961;top:5744;width:10;height:20" coordorigin="5961,5744" coordsize="10,20">
              <v:shape style="position:absolute;left:5961;top:5744;width:10;height:20" coordorigin="5961,5744" coordsize="10,20" path="m5961,5763l5970,5763,5970,5744,5961,5744,5961,5763xe" filled="true" fillcolor="#000000" stroked="false">
                <v:path arrowok="t"/>
                <v:fill type="solid"/>
              </v:shape>
            </v:group>
            <v:group style="position:absolute;left:5961;top:5763;width:10;height:20" coordorigin="5961,5763" coordsize="10,20">
              <v:shape style="position:absolute;left:5961;top:5763;width:10;height:20" coordorigin="5961,5763" coordsize="10,20" path="m5961,5783l5970,5783,5970,5763,5961,5763,5961,5783xe" filled="true" fillcolor="#000000" stroked="false">
                <v:path arrowok="t"/>
                <v:fill type="solid"/>
              </v:shape>
            </v:group>
            <v:group style="position:absolute;left:5961;top:5783;width:10;height:20" coordorigin="5961,5783" coordsize="10,20">
              <v:shape style="position:absolute;left:5961;top:5783;width:10;height:20" coordorigin="5961,5783" coordsize="10,20" path="m5961,5802l5970,5802,5970,5783,5961,5783,5961,5802xe" filled="true" fillcolor="#000000" stroked="false">
                <v:path arrowok="t"/>
                <v:fill type="solid"/>
              </v:shape>
            </v:group>
            <v:group style="position:absolute;left:5961;top:5802;width:10;height:20" coordorigin="5961,5802" coordsize="10,20">
              <v:shape style="position:absolute;left:5961;top:5802;width:10;height:20" coordorigin="5961,5802" coordsize="10,20" path="m5961,5821l5970,5821,5970,5802,5961,5802,5961,5821xe" filled="true" fillcolor="#000000" stroked="false">
                <v:path arrowok="t"/>
                <v:fill type="solid"/>
              </v:shape>
            </v:group>
            <v:group style="position:absolute;left:5961;top:5821;width:10;height:20" coordorigin="5961,5821" coordsize="10,20">
              <v:shape style="position:absolute;left:5961;top:5821;width:10;height:20" coordorigin="5961,5821" coordsize="10,20" path="m5961,5840l5970,5840,5970,5821,5961,5821,5961,5840xe" filled="true" fillcolor="#000000" stroked="false">
                <v:path arrowok="t"/>
                <v:fill type="solid"/>
              </v:shape>
            </v:group>
            <v:group style="position:absolute;left:5961;top:5840;width:10;height:20" coordorigin="5961,5840" coordsize="10,20">
              <v:shape style="position:absolute;left:5961;top:5840;width:10;height:20" coordorigin="5961,5840" coordsize="10,20" path="m5961,5859l5970,5859,5970,5840,5961,5840,5961,5859xe" filled="true" fillcolor="#000000" stroked="false">
                <v:path arrowok="t"/>
                <v:fill type="solid"/>
              </v:shape>
            </v:group>
            <v:group style="position:absolute;left:5961;top:5859;width:10;height:20" coordorigin="5961,5859" coordsize="10,20">
              <v:shape style="position:absolute;left:5961;top:5859;width:10;height:20" coordorigin="5961,5859" coordsize="10,20" path="m5961,5879l5970,5879,5970,5859,5961,5859,5961,5879xe" filled="true" fillcolor="#000000" stroked="false">
                <v:path arrowok="t"/>
                <v:fill type="solid"/>
              </v:shape>
            </v:group>
            <v:group style="position:absolute;left:5961;top:5879;width:10;height:20" coordorigin="5961,5879" coordsize="10,20">
              <v:shape style="position:absolute;left:5961;top:5879;width:10;height:20" coordorigin="5961,5879" coordsize="10,20" path="m5961,5898l5970,5898,5970,5879,5961,5879,5961,5898xe" filled="true" fillcolor="#000000" stroked="false">
                <v:path arrowok="t"/>
                <v:fill type="solid"/>
              </v:shape>
            </v:group>
            <v:group style="position:absolute;left:5961;top:5898;width:10;height:20" coordorigin="5961,5898" coordsize="10,20">
              <v:shape style="position:absolute;left:5961;top:5898;width:10;height:20" coordorigin="5961,5898" coordsize="10,20" path="m5961,5917l5970,5917,5970,5898,5961,5898,5961,5917xe" filled="true" fillcolor="#000000" stroked="false">
                <v:path arrowok="t"/>
                <v:fill type="solid"/>
              </v:shape>
            </v:group>
            <v:group style="position:absolute;left:5961;top:5917;width:10;height:20" coordorigin="5961,5917" coordsize="10,20">
              <v:shape style="position:absolute;left:5961;top:5917;width:10;height:20" coordorigin="5961,5917" coordsize="10,20" path="m5961,5936l5970,5936,5970,5917,5961,5917,5961,5936xe" filled="true" fillcolor="#000000" stroked="false">
                <v:path arrowok="t"/>
                <v:fill type="solid"/>
              </v:shape>
            </v:group>
            <v:group style="position:absolute;left:5961;top:5936;width:10;height:20" coordorigin="5961,5936" coordsize="10,20">
              <v:shape style="position:absolute;left:5961;top:5936;width:10;height:20" coordorigin="5961,5936" coordsize="10,20" path="m5961,5955l5970,5955,5970,5936,5961,5936,5961,5955xe" filled="true" fillcolor="#000000" stroked="false">
                <v:path arrowok="t"/>
                <v:fill type="solid"/>
              </v:shape>
            </v:group>
            <v:group style="position:absolute;left:5961;top:5955;width:10;height:20" coordorigin="5961,5955" coordsize="10,20">
              <v:shape style="position:absolute;left:5961;top:5955;width:10;height:20" coordorigin="5961,5955" coordsize="10,20" path="m5961,5975l5970,5975,5970,5955,5961,5955,5961,5975xe" filled="true" fillcolor="#000000" stroked="false">
                <v:path arrowok="t"/>
                <v:fill type="solid"/>
              </v:shape>
            </v:group>
            <v:group style="position:absolute;left:5961;top:5975;width:10;height:20" coordorigin="5961,5975" coordsize="10,20">
              <v:shape style="position:absolute;left:5961;top:5975;width:10;height:20" coordorigin="5961,5975" coordsize="10,20" path="m5961,5994l5970,5994,5970,5975,5961,5975,5961,5994xe" filled="true" fillcolor="#000000" stroked="false">
                <v:path arrowok="t"/>
                <v:fill type="solid"/>
              </v:shape>
            </v:group>
            <v:group style="position:absolute;left:5961;top:5994;width:10;height:20" coordorigin="5961,5994" coordsize="10,20">
              <v:shape style="position:absolute;left:5961;top:5994;width:10;height:20" coordorigin="5961,5994" coordsize="10,20" path="m5961,6013l5970,6013,5970,5994,5961,5994,5961,6013xe" filled="true" fillcolor="#000000" stroked="false">
                <v:path arrowok="t"/>
                <v:fill type="solid"/>
              </v:shape>
            </v:group>
            <v:group style="position:absolute;left:5961;top:6013;width:10;height:20" coordorigin="5961,6013" coordsize="10,20">
              <v:shape style="position:absolute;left:5961;top:6013;width:10;height:20" coordorigin="5961,6013" coordsize="10,20" path="m5961,6032l5970,6032,5970,6013,5961,6013,5961,6032xe" filled="true" fillcolor="#000000" stroked="false">
                <v:path arrowok="t"/>
                <v:fill type="solid"/>
              </v:shape>
            </v:group>
            <v:group style="position:absolute;left:5961;top:6032;width:10;height:20" coordorigin="5961,6032" coordsize="10,20">
              <v:shape style="position:absolute;left:5961;top:6032;width:10;height:20" coordorigin="5961,6032" coordsize="10,20" path="m5961,6051l5970,6051,5970,6032,5961,6032,5961,6051xe" filled="true" fillcolor="#000000" stroked="false">
                <v:path arrowok="t"/>
                <v:fill type="solid"/>
              </v:shape>
            </v:group>
            <v:group style="position:absolute;left:5961;top:6051;width:10;height:20" coordorigin="5961,6051" coordsize="10,20">
              <v:shape style="position:absolute;left:5961;top:6051;width:10;height:20" coordorigin="5961,6051" coordsize="10,20" path="m5961,6071l5970,6071,5970,6051,5961,6051,5961,6071xe" filled="true" fillcolor="#000000" stroked="false">
                <v:path arrowok="t"/>
                <v:fill type="solid"/>
              </v:shape>
            </v:group>
            <v:group style="position:absolute;left:5961;top:6071;width:10;height:20" coordorigin="5961,6071" coordsize="10,20">
              <v:shape style="position:absolute;left:5961;top:6071;width:10;height:20" coordorigin="5961,6071" coordsize="10,20" path="m5961,6090l5970,6090,5970,6071,5961,6071,5961,6090xe" filled="true" fillcolor="#000000" stroked="false">
                <v:path arrowok="t"/>
                <v:fill type="solid"/>
              </v:shape>
            </v:group>
            <v:group style="position:absolute;left:5961;top:6090;width:10;height:20" coordorigin="5961,6090" coordsize="10,20">
              <v:shape style="position:absolute;left:5961;top:6090;width:10;height:20" coordorigin="5961,6090" coordsize="10,20" path="m5961,6109l5970,6109,5970,6090,5961,6090,5961,6109xe" filled="true" fillcolor="#000000" stroked="false">
                <v:path arrowok="t"/>
                <v:fill type="solid"/>
              </v:shape>
            </v:group>
            <v:group style="position:absolute;left:5961;top:6109;width:10;height:20" coordorigin="5961,6109" coordsize="10,20">
              <v:shape style="position:absolute;left:5961;top:6109;width:10;height:20" coordorigin="5961,6109" coordsize="10,20" path="m5961,6128l5970,6128,5970,6109,5961,6109,5961,6128xe" filled="true" fillcolor="#000000" stroked="false">
                <v:path arrowok="t"/>
                <v:fill type="solid"/>
              </v:shape>
            </v:group>
            <v:group style="position:absolute;left:5961;top:6128;width:10;height:20" coordorigin="5961,6128" coordsize="10,20">
              <v:shape style="position:absolute;left:5961;top:6128;width:10;height:20" coordorigin="5961,6128" coordsize="10,20" path="m5961,6147l5970,6147,5970,6128,5961,6128,5961,6147xe" filled="true" fillcolor="#000000" stroked="false">
                <v:path arrowok="t"/>
                <v:fill type="solid"/>
              </v:shape>
            </v:group>
            <v:group style="position:absolute;left:5961;top:6147;width:10;height:20" coordorigin="5961,6147" coordsize="10,20">
              <v:shape style="position:absolute;left:5961;top:6147;width:10;height:20" coordorigin="5961,6147" coordsize="10,20" path="m5961,6167l5970,6167,5970,6147,5961,6147,5961,6167xe" filled="true" fillcolor="#000000" stroked="false">
                <v:path arrowok="t"/>
                <v:fill type="solid"/>
              </v:shape>
            </v:group>
            <v:group style="position:absolute;left:5961;top:6167;width:10;height:20" coordorigin="5961,6167" coordsize="10,20">
              <v:shape style="position:absolute;left:5961;top:6167;width:10;height:20" coordorigin="5961,6167" coordsize="10,20" path="m5961,6186l5970,6186,5970,6167,5961,6167,5961,6186xe" filled="true" fillcolor="#000000" stroked="false">
                <v:path arrowok="t"/>
                <v:fill type="solid"/>
              </v:shape>
            </v:group>
            <v:group style="position:absolute;left:5961;top:6186;width:10;height:20" coordorigin="5961,6186" coordsize="10,20">
              <v:shape style="position:absolute;left:5961;top:6186;width:10;height:20" coordorigin="5961,6186" coordsize="10,20" path="m5961,6205l5970,6205,5970,6186,5961,6186,5961,6205xe" filled="true" fillcolor="#000000" stroked="false">
                <v:path arrowok="t"/>
                <v:fill type="solid"/>
              </v:shape>
            </v:group>
            <v:group style="position:absolute;left:5961;top:6205;width:10;height:20" coordorigin="5961,6205" coordsize="10,20">
              <v:shape style="position:absolute;left:5961;top:6205;width:10;height:20" coordorigin="5961,6205" coordsize="10,20" path="m5961,6224l5970,6224,5970,6205,5961,6205,5961,6224xe" filled="true" fillcolor="#000000" stroked="false">
                <v:path arrowok="t"/>
                <v:fill type="solid"/>
              </v:shape>
            </v:group>
            <v:group style="position:absolute;left:5961;top:6224;width:10;height:20" coordorigin="5961,6224" coordsize="10,20">
              <v:shape style="position:absolute;left:5961;top:6224;width:10;height:20" coordorigin="5961,6224" coordsize="10,20" path="m5961,6243l5970,6243,5970,6224,5961,6224,5961,6243xe" filled="true" fillcolor="#000000" stroked="false">
                <v:path arrowok="t"/>
                <v:fill type="solid"/>
              </v:shape>
            </v:group>
            <v:group style="position:absolute;left:5961;top:6243;width:10;height:20" coordorigin="5961,6243" coordsize="10,20">
              <v:shape style="position:absolute;left:5961;top:6243;width:10;height:20" coordorigin="5961,6243" coordsize="10,20" path="m5961,6263l5970,6263,5970,6243,5961,6243,5961,6263xe" filled="true" fillcolor="#000000" stroked="false">
                <v:path arrowok="t"/>
                <v:fill type="solid"/>
              </v:shape>
            </v:group>
            <v:group style="position:absolute;left:5961;top:6263;width:10;height:20" coordorigin="5961,6263" coordsize="10,20">
              <v:shape style="position:absolute;left:5961;top:6263;width:10;height:20" coordorigin="5961,6263" coordsize="10,20" path="m5961,6282l5970,6282,5970,6263,5961,6263,5961,6282xe" filled="true" fillcolor="#000000" stroked="false">
                <v:path arrowok="t"/>
                <v:fill type="solid"/>
              </v:shape>
            </v:group>
            <v:group style="position:absolute;left:5961;top:6282;width:10;height:20" coordorigin="5961,6282" coordsize="10,20">
              <v:shape style="position:absolute;left:5961;top:6282;width:10;height:20" coordorigin="5961,6282" coordsize="10,20" path="m5961,6301l5970,6301,5970,6282,5961,6282,5961,6301xe" filled="true" fillcolor="#000000" stroked="false">
                <v:path arrowok="t"/>
                <v:fill type="solid"/>
              </v:shape>
            </v:group>
            <v:group style="position:absolute;left:5961;top:6301;width:10;height:20" coordorigin="5961,6301" coordsize="10,20">
              <v:shape style="position:absolute;left:5961;top:6301;width:10;height:20" coordorigin="5961,6301" coordsize="10,20" path="m5961,6320l5970,6320,5970,6301,5961,6301,5961,6320xe" filled="true" fillcolor="#000000" stroked="false">
                <v:path arrowok="t"/>
                <v:fill type="solid"/>
              </v:shape>
            </v:group>
            <v:group style="position:absolute;left:5961;top:6320;width:10;height:20" coordorigin="5961,6320" coordsize="10,20">
              <v:shape style="position:absolute;left:5961;top:6320;width:10;height:20" coordorigin="5961,6320" coordsize="10,20" path="m5961,6339l5970,6339,5970,6320,5961,6320,5961,6339xe" filled="true" fillcolor="#000000" stroked="false">
                <v:path arrowok="t"/>
                <v:fill type="solid"/>
              </v:shape>
            </v:group>
            <v:group style="position:absolute;left:5961;top:6339;width:10;height:20" coordorigin="5961,6339" coordsize="10,20">
              <v:shape style="position:absolute;left:5961;top:6339;width:10;height:20" coordorigin="5961,6339" coordsize="10,20" path="m5961,6359l5970,6359,5970,6339,5961,6339,5961,6359xe" filled="true" fillcolor="#000000" stroked="false">
                <v:path arrowok="t"/>
                <v:fill type="solid"/>
              </v:shape>
            </v:group>
            <v:group style="position:absolute;left:5961;top:6359;width:10;height:20" coordorigin="5961,6359" coordsize="10,20">
              <v:shape style="position:absolute;left:5961;top:6359;width:10;height:20" coordorigin="5961,6359" coordsize="10,20" path="m5961,6378l5970,6378,5970,6359,5961,6359,5961,6378xe" filled="true" fillcolor="#000000" stroked="false">
                <v:path arrowok="t"/>
                <v:fill type="solid"/>
              </v:shape>
            </v:group>
            <v:group style="position:absolute;left:5961;top:6378;width:10;height:20" coordorigin="5961,6378" coordsize="10,20">
              <v:shape style="position:absolute;left:5961;top:6378;width:10;height:20" coordorigin="5961,6378" coordsize="10,20" path="m5961,6397l5970,6397,5970,6378,5961,6378,5961,6397xe" filled="true" fillcolor="#000000" stroked="false">
                <v:path arrowok="t"/>
                <v:fill type="solid"/>
              </v:shape>
            </v:group>
            <v:group style="position:absolute;left:5961;top:6397;width:10;height:20" coordorigin="5961,6397" coordsize="10,20">
              <v:shape style="position:absolute;left:5961;top:6397;width:10;height:20" coordorigin="5961,6397" coordsize="10,20" path="m5961,6416l5970,6416,5970,6397,5961,6397,5961,6416xe" filled="true" fillcolor="#000000" stroked="false">
                <v:path arrowok="t"/>
                <v:fill type="solid"/>
              </v:shape>
            </v:group>
            <v:group style="position:absolute;left:5961;top:6416;width:10;height:20" coordorigin="5961,6416" coordsize="10,20">
              <v:shape style="position:absolute;left:5961;top:6416;width:10;height:20" coordorigin="5961,6416" coordsize="10,20" path="m5961,6435l5970,6435,5970,6416,5961,6416,5961,6435xe" filled="true" fillcolor="#000000" stroked="false">
                <v:path arrowok="t"/>
                <v:fill type="solid"/>
              </v:shape>
            </v:group>
            <v:group style="position:absolute;left:5961;top:6435;width:10;height:20" coordorigin="5961,6435" coordsize="10,20">
              <v:shape style="position:absolute;left:5961;top:6435;width:10;height:20" coordorigin="5961,6435" coordsize="10,20" path="m5961,6455l5970,6455,5970,6435,5961,6435,5961,6455xe" filled="true" fillcolor="#000000" stroked="false">
                <v:path arrowok="t"/>
                <v:fill type="solid"/>
              </v:shape>
            </v:group>
            <v:group style="position:absolute;left:5961;top:6455;width:10;height:20" coordorigin="5961,6455" coordsize="10,20">
              <v:shape style="position:absolute;left:5961;top:6455;width:10;height:20" coordorigin="5961,6455" coordsize="10,20" path="m5961,6474l5970,6474,5970,6455,5961,6455,5961,6474xe" filled="true" fillcolor="#000000" stroked="false">
                <v:path arrowok="t"/>
                <v:fill type="solid"/>
              </v:shape>
            </v:group>
            <v:group style="position:absolute;left:5961;top:6474;width:10;height:20" coordorigin="5961,6474" coordsize="10,20">
              <v:shape style="position:absolute;left:5961;top:6474;width:10;height:20" coordorigin="5961,6474" coordsize="10,20" path="m5961,6493l5970,6493,5970,6474,5961,6474,5961,6493xe" filled="true" fillcolor="#000000" stroked="false">
                <v:path arrowok="t"/>
                <v:fill type="solid"/>
              </v:shape>
            </v:group>
            <v:group style="position:absolute;left:5961;top:6493;width:10;height:20" coordorigin="5961,6493" coordsize="10,20">
              <v:shape style="position:absolute;left:5961;top:6493;width:10;height:20" coordorigin="5961,6493" coordsize="10,20" path="m5961,6512l5970,6512,5970,6493,5961,6493,5961,6512xe" filled="true" fillcolor="#000000" stroked="false">
                <v:path arrowok="t"/>
                <v:fill type="solid"/>
              </v:shape>
            </v:group>
            <v:group style="position:absolute;left:5961;top:6512;width:10;height:20" coordorigin="5961,6512" coordsize="10,20">
              <v:shape style="position:absolute;left:5961;top:6512;width:10;height:20" coordorigin="5961,6512" coordsize="10,20" path="m5961,6531l5970,6531,5970,6512,5961,6512,5961,6531xe" filled="true" fillcolor="#000000" stroked="false">
                <v:path arrowok="t"/>
                <v:fill type="solid"/>
              </v:shape>
            </v:group>
            <v:group style="position:absolute;left:5961;top:6531;width:10;height:20" coordorigin="5961,6531" coordsize="10,20">
              <v:shape style="position:absolute;left:5961;top:6531;width:10;height:20" coordorigin="5961,6531" coordsize="10,20" path="m5961,6551l5970,6551,5970,6531,5961,6531,5961,6551xe" filled="true" fillcolor="#000000" stroked="false">
                <v:path arrowok="t"/>
                <v:fill type="solid"/>
              </v:shape>
            </v:group>
            <v:group style="position:absolute;left:5961;top:6551;width:10;height:20" coordorigin="5961,6551" coordsize="10,20">
              <v:shape style="position:absolute;left:5961;top:6551;width:10;height:20" coordorigin="5961,6551" coordsize="10,20" path="m5961,6570l5970,6570,5970,6551,5961,6551,5961,6570xe" filled="true" fillcolor="#000000" stroked="false">
                <v:path arrowok="t"/>
                <v:fill type="solid"/>
              </v:shape>
            </v:group>
            <v:group style="position:absolute;left:5961;top:6570;width:10;height:20" coordorigin="5961,6570" coordsize="10,20">
              <v:shape style="position:absolute;left:5961;top:6570;width:10;height:20" coordorigin="5961,6570" coordsize="10,20" path="m5961,6589l5970,6589,5970,6570,5961,6570,5961,6589xe" filled="true" fillcolor="#000000" stroked="false">
                <v:path arrowok="t"/>
                <v:fill type="solid"/>
              </v:shape>
            </v:group>
            <v:group style="position:absolute;left:5961;top:6589;width:10;height:20" coordorigin="5961,6589" coordsize="10,20">
              <v:shape style="position:absolute;left:5961;top:6589;width:10;height:20" coordorigin="5961,6589" coordsize="10,20" path="m5961,6608l5970,6608,5970,6589,5961,6589,5961,6608xe" filled="true" fillcolor="#000000" stroked="false">
                <v:path arrowok="t"/>
                <v:fill type="solid"/>
              </v:shape>
            </v:group>
            <v:group style="position:absolute;left:5961;top:6608;width:10;height:20" coordorigin="5961,6608" coordsize="10,20">
              <v:shape style="position:absolute;left:5961;top:6608;width:10;height:20" coordorigin="5961,6608" coordsize="10,20" path="m5961,6627l5970,6627,5970,6608,5961,6608,5961,6627xe" filled="true" fillcolor="#000000" stroked="false">
                <v:path arrowok="t"/>
                <v:fill type="solid"/>
              </v:shape>
            </v:group>
            <v:group style="position:absolute;left:5961;top:6627;width:10;height:20" coordorigin="5961,6627" coordsize="10,20">
              <v:shape style="position:absolute;left:5961;top:6627;width:10;height:20" coordorigin="5961,6627" coordsize="10,20" path="m5961,6647l5970,6647,5970,6627,5961,6627,5961,6647xe" filled="true" fillcolor="#000000" stroked="false">
                <v:path arrowok="t"/>
                <v:fill type="solid"/>
              </v:shape>
            </v:group>
            <v:group style="position:absolute;left:5961;top:6647;width:10;height:20" coordorigin="5961,6647" coordsize="10,20">
              <v:shape style="position:absolute;left:5961;top:6647;width:10;height:20" coordorigin="5961,6647" coordsize="10,20" path="m5961,6666l5970,6666,5970,6647,5961,6647,5961,6666xe" filled="true" fillcolor="#000000" stroked="false">
                <v:path arrowok="t"/>
                <v:fill type="solid"/>
              </v:shape>
            </v:group>
            <v:group style="position:absolute;left:5961;top:6666;width:10;height:20" coordorigin="5961,6666" coordsize="10,20">
              <v:shape style="position:absolute;left:5961;top:6666;width:10;height:20" coordorigin="5961,6666" coordsize="10,20" path="m5961,6685l5970,6685,5970,6666,5961,6666,5961,6685xe" filled="true" fillcolor="#000000" stroked="false">
                <v:path arrowok="t"/>
                <v:fill type="solid"/>
              </v:shape>
            </v:group>
            <v:group style="position:absolute;left:5961;top:6685;width:10;height:20" coordorigin="5961,6685" coordsize="10,20">
              <v:shape style="position:absolute;left:5961;top:6685;width:10;height:20" coordorigin="5961,6685" coordsize="10,20" path="m5961,6704l5970,6704,5970,6685,5961,6685,5961,6704xe" filled="true" fillcolor="#000000" stroked="false">
                <v:path arrowok="t"/>
                <v:fill type="solid"/>
              </v:shape>
            </v:group>
            <v:group style="position:absolute;left:5961;top:6704;width:10;height:20" coordorigin="5961,6704" coordsize="10,20">
              <v:shape style="position:absolute;left:5961;top:6704;width:10;height:20" coordorigin="5961,6704" coordsize="10,20" path="m5961,6723l5970,6723,5970,6704,5961,6704,5961,6723xe" filled="true" fillcolor="#000000" stroked="false">
                <v:path arrowok="t"/>
                <v:fill type="solid"/>
              </v:shape>
            </v:group>
            <v:group style="position:absolute;left:5961;top:6723;width:10;height:20" coordorigin="5961,6723" coordsize="10,20">
              <v:shape style="position:absolute;left:5961;top:6723;width:10;height:20" coordorigin="5961,6723" coordsize="10,20" path="m5961,6743l5970,6743,5970,6723,5961,6723,5961,6743xe" filled="true" fillcolor="#000000" stroked="false">
                <v:path arrowok="t"/>
                <v:fill type="solid"/>
              </v:shape>
            </v:group>
            <v:group style="position:absolute;left:5961;top:6743;width:10;height:20" coordorigin="5961,6743" coordsize="10,20">
              <v:shape style="position:absolute;left:5961;top:6743;width:10;height:20" coordorigin="5961,6743" coordsize="10,20" path="m5961,6762l5970,6762,5970,6743,5961,6743,5961,6762xe" filled="true" fillcolor="#000000" stroked="false">
                <v:path arrowok="t"/>
                <v:fill type="solid"/>
              </v:shape>
            </v:group>
            <v:group style="position:absolute;left:5961;top:6762;width:10;height:20" coordorigin="5961,6762" coordsize="10,20">
              <v:shape style="position:absolute;left:5961;top:6762;width:10;height:20" coordorigin="5961,6762" coordsize="10,20" path="m5961,6781l5970,6781,5970,6762,5961,6762,5961,6781xe" filled="true" fillcolor="#000000" stroked="false">
                <v:path arrowok="t"/>
                <v:fill type="solid"/>
              </v:shape>
            </v:group>
            <v:group style="position:absolute;left:5961;top:6781;width:10;height:20" coordorigin="5961,6781" coordsize="10,20">
              <v:shape style="position:absolute;left:5961;top:6781;width:10;height:20" coordorigin="5961,6781" coordsize="10,20" path="m5961,6800l5970,6800,5970,6781,5961,6781,5961,6800xe" filled="true" fillcolor="#000000" stroked="false">
                <v:path arrowok="t"/>
                <v:fill type="solid"/>
              </v:shape>
            </v:group>
            <v:group style="position:absolute;left:5961;top:6800;width:10;height:20" coordorigin="5961,6800" coordsize="10,20">
              <v:shape style="position:absolute;left:5961;top:6800;width:10;height:20" coordorigin="5961,6800" coordsize="10,20" path="m5961,6819l5970,6819,5970,6800,5961,6800,5961,6819xe" filled="true" fillcolor="#000000" stroked="false">
                <v:path arrowok="t"/>
                <v:fill type="solid"/>
              </v:shape>
            </v:group>
            <v:group style="position:absolute;left:5961;top:6819;width:10;height:20" coordorigin="5961,6819" coordsize="10,20">
              <v:shape style="position:absolute;left:5961;top:6819;width:10;height:20" coordorigin="5961,6819" coordsize="10,20" path="m5961,6839l5970,6839,5970,6819,5961,6819,5961,6839xe" filled="true" fillcolor="#000000" stroked="false">
                <v:path arrowok="t"/>
                <v:fill type="solid"/>
              </v:shape>
            </v:group>
            <v:group style="position:absolute;left:5961;top:6839;width:10;height:20" coordorigin="5961,6839" coordsize="10,20">
              <v:shape style="position:absolute;left:5961;top:6839;width:10;height:20" coordorigin="5961,6839" coordsize="10,20" path="m5961,6858l5970,6858,5970,6839,5961,6839,5961,6858xe" filled="true" fillcolor="#000000" stroked="false">
                <v:path arrowok="t"/>
                <v:fill type="solid"/>
              </v:shape>
            </v:group>
            <v:group style="position:absolute;left:5961;top:6858;width:10;height:20" coordorigin="5961,6858" coordsize="10,20">
              <v:shape style="position:absolute;left:5961;top:6858;width:10;height:20" coordorigin="5961,6858" coordsize="10,20" path="m5961,6877l5970,6877,5970,6858,5961,6858,5961,6877xe" filled="true" fillcolor="#000000" stroked="false">
                <v:path arrowok="t"/>
                <v:fill type="solid"/>
              </v:shape>
            </v:group>
            <v:group style="position:absolute;left:5961;top:6877;width:10;height:20" coordorigin="5961,6877" coordsize="10,20">
              <v:shape style="position:absolute;left:5961;top:6877;width:10;height:20" coordorigin="5961,6877" coordsize="10,20" path="m5961,6896l5970,6896,5970,6877,5961,6877,5961,6896xe" filled="true" fillcolor="#000000" stroked="false">
                <v:path arrowok="t"/>
                <v:fill type="solid"/>
              </v:shape>
            </v:group>
            <v:group style="position:absolute;left:6681;top:5302;width:10;height:20" coordorigin="6681,5302" coordsize="10,20">
              <v:shape style="position:absolute;left:6681;top:5302;width:10;height:20" coordorigin="6681,5302" coordsize="10,20" path="m6681,5321l6690,5321,6690,5302,6681,5302,6681,5321xe" filled="true" fillcolor="#000000" stroked="false">
                <v:path arrowok="t"/>
                <v:fill type="solid"/>
              </v:shape>
            </v:group>
            <v:group style="position:absolute;left:6681;top:5321;width:10;height:20" coordorigin="6681,5321" coordsize="10,20">
              <v:shape style="position:absolute;left:6681;top:5321;width:10;height:20" coordorigin="6681,5321" coordsize="10,20" path="m6681,5341l6690,5341,6690,5321,6681,5321,6681,5341xe" filled="true" fillcolor="#000000" stroked="false">
                <v:path arrowok="t"/>
                <v:fill type="solid"/>
              </v:shape>
            </v:group>
            <v:group style="position:absolute;left:6681;top:5341;width:10;height:20" coordorigin="6681,5341" coordsize="10,20">
              <v:shape style="position:absolute;left:6681;top:5341;width:10;height:20" coordorigin="6681,5341" coordsize="10,20" path="m6681,5360l6690,5360,6690,5341,6681,5341,6681,5360xe" filled="true" fillcolor="#000000" stroked="false">
                <v:path arrowok="t"/>
                <v:fill type="solid"/>
              </v:shape>
            </v:group>
            <v:group style="position:absolute;left:6681;top:5360;width:10;height:20" coordorigin="6681,5360" coordsize="10,20">
              <v:shape style="position:absolute;left:6681;top:5360;width:10;height:20" coordorigin="6681,5360" coordsize="10,20" path="m6681,5379l6690,5379,6690,5360,6681,5360,6681,5379xe" filled="true" fillcolor="#000000" stroked="false">
                <v:path arrowok="t"/>
                <v:fill type="solid"/>
              </v:shape>
            </v:group>
            <v:group style="position:absolute;left:6681;top:5379;width:10;height:20" coordorigin="6681,5379" coordsize="10,20">
              <v:shape style="position:absolute;left:6681;top:5379;width:10;height:20" coordorigin="6681,5379" coordsize="10,20" path="m6681,5398l6690,5398,6690,5379,6681,5379,6681,5398xe" filled="true" fillcolor="#000000" stroked="false">
                <v:path arrowok="t"/>
                <v:fill type="solid"/>
              </v:shape>
            </v:group>
            <v:group style="position:absolute;left:6681;top:5398;width:10;height:20" coordorigin="6681,5398" coordsize="10,20">
              <v:shape style="position:absolute;left:6681;top:5398;width:10;height:20" coordorigin="6681,5398" coordsize="10,20" path="m6681,5417l6690,5417,6690,5398,6681,5398,6681,5417xe" filled="true" fillcolor="#000000" stroked="false">
                <v:path arrowok="t"/>
                <v:fill type="solid"/>
              </v:shape>
            </v:group>
            <v:group style="position:absolute;left:6681;top:5417;width:10;height:20" coordorigin="6681,5417" coordsize="10,20">
              <v:shape style="position:absolute;left:6681;top:5417;width:10;height:20" coordorigin="6681,5417" coordsize="10,20" path="m6681,5437l6690,5437,6690,5417,6681,5417,6681,5437xe" filled="true" fillcolor="#000000" stroked="false">
                <v:path arrowok="t"/>
                <v:fill type="solid"/>
              </v:shape>
            </v:group>
            <v:group style="position:absolute;left:6681;top:5437;width:10;height:20" coordorigin="6681,5437" coordsize="10,20">
              <v:shape style="position:absolute;left:6681;top:5437;width:10;height:20" coordorigin="6681,5437" coordsize="10,20" path="m6681,5456l6690,5456,6690,5437,6681,5437,6681,5456xe" filled="true" fillcolor="#000000" stroked="false">
                <v:path arrowok="t"/>
                <v:fill type="solid"/>
              </v:shape>
            </v:group>
            <v:group style="position:absolute;left:6681;top:5456;width:10;height:20" coordorigin="6681,5456" coordsize="10,20">
              <v:shape style="position:absolute;left:6681;top:5456;width:10;height:20" coordorigin="6681,5456" coordsize="10,20" path="m6681,5475l6690,5475,6690,5456,6681,5456,6681,5475xe" filled="true" fillcolor="#000000" stroked="false">
                <v:path arrowok="t"/>
                <v:fill type="solid"/>
              </v:shape>
            </v:group>
            <v:group style="position:absolute;left:6681;top:5475;width:10;height:20" coordorigin="6681,5475" coordsize="10,20">
              <v:shape style="position:absolute;left:6681;top:5475;width:10;height:20" coordorigin="6681,5475" coordsize="10,20" path="m6681,5495l6690,5495,6690,5475,6681,5475,6681,5495xe" filled="true" fillcolor="#000000" stroked="false">
                <v:path arrowok="t"/>
                <v:fill type="solid"/>
              </v:shape>
            </v:group>
            <v:group style="position:absolute;left:6681;top:5495;width:10;height:20" coordorigin="6681,5495" coordsize="10,20">
              <v:shape style="position:absolute;left:6681;top:5495;width:10;height:20" coordorigin="6681,5495" coordsize="10,20" path="m6681,5514l6690,5514,6690,5495,6681,5495,6681,5514xe" filled="true" fillcolor="#000000" stroked="false">
                <v:path arrowok="t"/>
                <v:fill type="solid"/>
              </v:shape>
            </v:group>
            <v:group style="position:absolute;left:6681;top:5514;width:10;height:20" coordorigin="6681,5514" coordsize="10,20">
              <v:shape style="position:absolute;left:6681;top:5514;width:10;height:20" coordorigin="6681,5514" coordsize="10,20" path="m6681,5533l6690,5533,6690,5514,6681,5514,6681,5533xe" filled="true" fillcolor="#000000" stroked="false">
                <v:path arrowok="t"/>
                <v:fill type="solid"/>
              </v:shape>
            </v:group>
            <v:group style="position:absolute;left:6681;top:5533;width:10;height:20" coordorigin="6681,5533" coordsize="10,20">
              <v:shape style="position:absolute;left:6681;top:5533;width:10;height:20" coordorigin="6681,5533" coordsize="10,20" path="m6681,5552l6690,5552,6690,5533,6681,5533,6681,5552xe" filled="true" fillcolor="#000000" stroked="false">
                <v:path arrowok="t"/>
                <v:fill type="solid"/>
              </v:shape>
            </v:group>
            <v:group style="position:absolute;left:6681;top:5552;width:10;height:20" coordorigin="6681,5552" coordsize="10,20">
              <v:shape style="position:absolute;left:6681;top:5552;width:10;height:20" coordorigin="6681,5552" coordsize="10,20" path="m6681,5571l6690,5571,6690,5552,6681,5552,6681,5571xe" filled="true" fillcolor="#000000" stroked="false">
                <v:path arrowok="t"/>
                <v:fill type="solid"/>
              </v:shape>
            </v:group>
            <v:group style="position:absolute;left:6681;top:5571;width:10;height:20" coordorigin="6681,5571" coordsize="10,20">
              <v:shape style="position:absolute;left:6681;top:5571;width:10;height:20" coordorigin="6681,5571" coordsize="10,20" path="m6681,5591l6690,5591,6690,5571,6681,5571,6681,5591xe" filled="true" fillcolor="#000000" stroked="false">
                <v:path arrowok="t"/>
                <v:fill type="solid"/>
              </v:shape>
            </v:group>
            <v:group style="position:absolute;left:6681;top:5591;width:10;height:20" coordorigin="6681,5591" coordsize="10,20">
              <v:shape style="position:absolute;left:6681;top:5591;width:10;height:20" coordorigin="6681,5591" coordsize="10,20" path="m6681,5610l6690,5610,6690,5591,6681,5591,6681,5610xe" filled="true" fillcolor="#000000" stroked="false">
                <v:path arrowok="t"/>
                <v:fill type="solid"/>
              </v:shape>
            </v:group>
            <v:group style="position:absolute;left:6681;top:5610;width:10;height:20" coordorigin="6681,5610" coordsize="10,20">
              <v:shape style="position:absolute;left:6681;top:5610;width:10;height:20" coordorigin="6681,5610" coordsize="10,20" path="m6681,5629l6690,5629,6690,5610,6681,5610,6681,5629xe" filled="true" fillcolor="#000000" stroked="false">
                <v:path arrowok="t"/>
                <v:fill type="solid"/>
              </v:shape>
            </v:group>
            <v:group style="position:absolute;left:6681;top:5629;width:10;height:20" coordorigin="6681,5629" coordsize="10,20">
              <v:shape style="position:absolute;left:6681;top:5629;width:10;height:20" coordorigin="6681,5629" coordsize="10,20" path="m6681,5648l6690,5648,6690,5629,6681,5629,6681,5648xe" filled="true" fillcolor="#000000" stroked="false">
                <v:path arrowok="t"/>
                <v:fill type="solid"/>
              </v:shape>
            </v:group>
            <v:group style="position:absolute;left:6681;top:5648;width:10;height:20" coordorigin="6681,5648" coordsize="10,20">
              <v:shape style="position:absolute;left:6681;top:5648;width:10;height:20" coordorigin="6681,5648" coordsize="10,20" path="m6681,5667l6690,5667,6690,5648,6681,5648,6681,5667xe" filled="true" fillcolor="#000000" stroked="false">
                <v:path arrowok="t"/>
                <v:fill type="solid"/>
              </v:shape>
            </v:group>
            <v:group style="position:absolute;left:6681;top:5667;width:10;height:20" coordorigin="6681,5667" coordsize="10,20">
              <v:shape style="position:absolute;left:6681;top:5667;width:10;height:20" coordorigin="6681,5667" coordsize="10,20" path="m6681,5687l6690,5687,6690,5667,6681,5667,6681,5687xe" filled="true" fillcolor="#000000" stroked="false">
                <v:path arrowok="t"/>
                <v:fill type="solid"/>
              </v:shape>
            </v:group>
            <v:group style="position:absolute;left:6681;top:5687;width:10;height:20" coordorigin="6681,5687" coordsize="10,20">
              <v:shape style="position:absolute;left:6681;top:5687;width:10;height:20" coordorigin="6681,5687" coordsize="10,20" path="m6681,5706l6690,5706,6690,5687,6681,5687,6681,5706xe" filled="true" fillcolor="#000000" stroked="false">
                <v:path arrowok="t"/>
                <v:fill type="solid"/>
              </v:shape>
            </v:group>
            <v:group style="position:absolute;left:6681;top:5706;width:10;height:20" coordorigin="6681,5706" coordsize="10,20">
              <v:shape style="position:absolute;left:6681;top:5706;width:10;height:20" coordorigin="6681,5706" coordsize="10,20" path="m6681,5725l6690,5725,6690,5706,6681,5706,6681,5725xe" filled="true" fillcolor="#000000" stroked="false">
                <v:path arrowok="t"/>
                <v:fill type="solid"/>
              </v:shape>
            </v:group>
            <v:group style="position:absolute;left:6681;top:5725;width:10;height:20" coordorigin="6681,5725" coordsize="10,20">
              <v:shape style="position:absolute;left:6681;top:5725;width:10;height:20" coordorigin="6681,5725" coordsize="10,20" path="m6681,5744l6690,5744,6690,5725,6681,5725,6681,5744xe" filled="true" fillcolor="#000000" stroked="false">
                <v:path arrowok="t"/>
                <v:fill type="solid"/>
              </v:shape>
            </v:group>
            <v:group style="position:absolute;left:6681;top:5744;width:10;height:20" coordorigin="6681,5744" coordsize="10,20">
              <v:shape style="position:absolute;left:6681;top:5744;width:10;height:20" coordorigin="6681,5744" coordsize="10,20" path="m6681,5763l6690,5763,6690,5744,6681,5744,6681,5763xe" filled="true" fillcolor="#000000" stroked="false">
                <v:path arrowok="t"/>
                <v:fill type="solid"/>
              </v:shape>
            </v:group>
            <v:group style="position:absolute;left:6681;top:5763;width:10;height:20" coordorigin="6681,5763" coordsize="10,20">
              <v:shape style="position:absolute;left:6681;top:5763;width:10;height:20" coordorigin="6681,5763" coordsize="10,20" path="m6681,5783l6690,5783,6690,5763,6681,5763,6681,5783xe" filled="true" fillcolor="#000000" stroked="false">
                <v:path arrowok="t"/>
                <v:fill type="solid"/>
              </v:shape>
            </v:group>
            <v:group style="position:absolute;left:6681;top:5783;width:10;height:20" coordorigin="6681,5783" coordsize="10,20">
              <v:shape style="position:absolute;left:6681;top:5783;width:10;height:20" coordorigin="6681,5783" coordsize="10,20" path="m6681,5802l6690,5802,6690,5783,6681,5783,6681,5802xe" filled="true" fillcolor="#000000" stroked="false">
                <v:path arrowok="t"/>
                <v:fill type="solid"/>
              </v:shape>
            </v:group>
            <v:group style="position:absolute;left:6681;top:5802;width:10;height:20" coordorigin="6681,5802" coordsize="10,20">
              <v:shape style="position:absolute;left:6681;top:5802;width:10;height:20" coordorigin="6681,5802" coordsize="10,20" path="m6681,5821l6690,5821,6690,5802,6681,5802,6681,5821xe" filled="true" fillcolor="#000000" stroked="false">
                <v:path arrowok="t"/>
                <v:fill type="solid"/>
              </v:shape>
            </v:group>
            <v:group style="position:absolute;left:6681;top:5821;width:10;height:20" coordorigin="6681,5821" coordsize="10,20">
              <v:shape style="position:absolute;left:6681;top:5821;width:10;height:20" coordorigin="6681,5821" coordsize="10,20" path="m6681,5840l6690,5840,6690,5821,6681,5821,6681,5840xe" filled="true" fillcolor="#000000" stroked="false">
                <v:path arrowok="t"/>
                <v:fill type="solid"/>
              </v:shape>
            </v:group>
            <v:group style="position:absolute;left:6681;top:5840;width:10;height:20" coordorigin="6681,5840" coordsize="10,20">
              <v:shape style="position:absolute;left:6681;top:5840;width:10;height:20" coordorigin="6681,5840" coordsize="10,20" path="m6681,5859l6690,5859,6690,5840,6681,5840,6681,5859xe" filled="true" fillcolor="#000000" stroked="false">
                <v:path arrowok="t"/>
                <v:fill type="solid"/>
              </v:shape>
            </v:group>
            <v:group style="position:absolute;left:6681;top:5859;width:10;height:20" coordorigin="6681,5859" coordsize="10,20">
              <v:shape style="position:absolute;left:6681;top:5859;width:10;height:20" coordorigin="6681,5859" coordsize="10,20" path="m6681,5879l6690,5879,6690,5859,6681,5859,6681,5879xe" filled="true" fillcolor="#000000" stroked="false">
                <v:path arrowok="t"/>
                <v:fill type="solid"/>
              </v:shape>
            </v:group>
            <v:group style="position:absolute;left:6681;top:5879;width:10;height:20" coordorigin="6681,5879" coordsize="10,20">
              <v:shape style="position:absolute;left:6681;top:5879;width:10;height:20" coordorigin="6681,5879" coordsize="10,20" path="m6681,5898l6690,5898,6690,5879,6681,5879,6681,5898xe" filled="true" fillcolor="#000000" stroked="false">
                <v:path arrowok="t"/>
                <v:fill type="solid"/>
              </v:shape>
            </v:group>
            <v:group style="position:absolute;left:6681;top:5898;width:10;height:20" coordorigin="6681,5898" coordsize="10,20">
              <v:shape style="position:absolute;left:6681;top:5898;width:10;height:20" coordorigin="6681,5898" coordsize="10,20" path="m6681,5917l6690,5917,6690,5898,6681,5898,6681,5917xe" filled="true" fillcolor="#000000" stroked="false">
                <v:path arrowok="t"/>
                <v:fill type="solid"/>
              </v:shape>
            </v:group>
            <v:group style="position:absolute;left:6681;top:5917;width:10;height:20" coordorigin="6681,5917" coordsize="10,20">
              <v:shape style="position:absolute;left:6681;top:5917;width:10;height:20" coordorigin="6681,5917" coordsize="10,20" path="m6681,5936l6690,5936,6690,5917,6681,5917,6681,5936xe" filled="true" fillcolor="#000000" stroked="false">
                <v:path arrowok="t"/>
                <v:fill type="solid"/>
              </v:shape>
            </v:group>
            <v:group style="position:absolute;left:6681;top:5936;width:10;height:20" coordorigin="6681,5936" coordsize="10,20">
              <v:shape style="position:absolute;left:6681;top:5936;width:10;height:20" coordorigin="6681,5936" coordsize="10,20" path="m6681,5955l6690,5955,6690,5936,6681,5936,6681,5955xe" filled="true" fillcolor="#000000" stroked="false">
                <v:path arrowok="t"/>
                <v:fill type="solid"/>
              </v:shape>
            </v:group>
            <v:group style="position:absolute;left:6681;top:5955;width:10;height:20" coordorigin="6681,5955" coordsize="10,20">
              <v:shape style="position:absolute;left:6681;top:5955;width:10;height:20" coordorigin="6681,5955" coordsize="10,20" path="m6681,5975l6690,5975,6690,5955,6681,5955,6681,5975xe" filled="true" fillcolor="#000000" stroked="false">
                <v:path arrowok="t"/>
                <v:fill type="solid"/>
              </v:shape>
            </v:group>
            <v:group style="position:absolute;left:6681;top:5975;width:10;height:20" coordorigin="6681,5975" coordsize="10,20">
              <v:shape style="position:absolute;left:6681;top:5975;width:10;height:20" coordorigin="6681,5975" coordsize="10,20" path="m6681,5994l6690,5994,6690,5975,6681,5975,6681,5994xe" filled="true" fillcolor="#000000" stroked="false">
                <v:path arrowok="t"/>
                <v:fill type="solid"/>
              </v:shape>
            </v:group>
            <v:group style="position:absolute;left:6681;top:5994;width:10;height:20" coordorigin="6681,5994" coordsize="10,20">
              <v:shape style="position:absolute;left:6681;top:5994;width:10;height:20" coordorigin="6681,5994" coordsize="10,20" path="m6681,6013l6690,6013,6690,5994,6681,5994,6681,6013xe" filled="true" fillcolor="#000000" stroked="false">
                <v:path arrowok="t"/>
                <v:fill type="solid"/>
              </v:shape>
            </v:group>
            <v:group style="position:absolute;left:6681;top:6013;width:10;height:20" coordorigin="6681,6013" coordsize="10,20">
              <v:shape style="position:absolute;left:6681;top:6013;width:10;height:20" coordorigin="6681,6013" coordsize="10,20" path="m6681,6032l6690,6032,6690,6013,6681,6013,6681,6032xe" filled="true" fillcolor="#000000" stroked="false">
                <v:path arrowok="t"/>
                <v:fill type="solid"/>
              </v:shape>
            </v:group>
            <v:group style="position:absolute;left:6681;top:6032;width:10;height:20" coordorigin="6681,6032" coordsize="10,20">
              <v:shape style="position:absolute;left:6681;top:6032;width:10;height:20" coordorigin="6681,6032" coordsize="10,20" path="m6681,6051l6690,6051,6690,6032,6681,6032,6681,6051xe" filled="true" fillcolor="#000000" stroked="false">
                <v:path arrowok="t"/>
                <v:fill type="solid"/>
              </v:shape>
            </v:group>
            <v:group style="position:absolute;left:6681;top:6051;width:10;height:20" coordorigin="6681,6051" coordsize="10,20">
              <v:shape style="position:absolute;left:6681;top:6051;width:10;height:20" coordorigin="6681,6051" coordsize="10,20" path="m6681,6071l6690,6071,6690,6051,6681,6051,6681,6071xe" filled="true" fillcolor="#000000" stroked="false">
                <v:path arrowok="t"/>
                <v:fill type="solid"/>
              </v:shape>
            </v:group>
            <v:group style="position:absolute;left:6681;top:6071;width:10;height:20" coordorigin="6681,6071" coordsize="10,20">
              <v:shape style="position:absolute;left:6681;top:6071;width:10;height:20" coordorigin="6681,6071" coordsize="10,20" path="m6681,6090l6690,6090,6690,6071,6681,6071,6681,6090xe" filled="true" fillcolor="#000000" stroked="false">
                <v:path arrowok="t"/>
                <v:fill type="solid"/>
              </v:shape>
            </v:group>
            <v:group style="position:absolute;left:6681;top:6090;width:10;height:20" coordorigin="6681,6090" coordsize="10,20">
              <v:shape style="position:absolute;left:6681;top:6090;width:10;height:20" coordorigin="6681,6090" coordsize="10,20" path="m6681,6109l6690,6109,6690,6090,6681,6090,6681,6109xe" filled="true" fillcolor="#000000" stroked="false">
                <v:path arrowok="t"/>
                <v:fill type="solid"/>
              </v:shape>
            </v:group>
            <v:group style="position:absolute;left:6681;top:6109;width:10;height:20" coordorigin="6681,6109" coordsize="10,20">
              <v:shape style="position:absolute;left:6681;top:6109;width:10;height:20" coordorigin="6681,6109" coordsize="10,20" path="m6681,6128l6690,6128,6690,6109,6681,6109,6681,6128xe" filled="true" fillcolor="#000000" stroked="false">
                <v:path arrowok="t"/>
                <v:fill type="solid"/>
              </v:shape>
            </v:group>
            <v:group style="position:absolute;left:6681;top:6128;width:10;height:20" coordorigin="6681,6128" coordsize="10,20">
              <v:shape style="position:absolute;left:6681;top:6128;width:10;height:20" coordorigin="6681,6128" coordsize="10,20" path="m6681,6147l6690,6147,6690,6128,6681,6128,6681,6147xe" filled="true" fillcolor="#000000" stroked="false">
                <v:path arrowok="t"/>
                <v:fill type="solid"/>
              </v:shape>
            </v:group>
            <v:group style="position:absolute;left:6681;top:6147;width:10;height:20" coordorigin="6681,6147" coordsize="10,20">
              <v:shape style="position:absolute;left:6681;top:6147;width:10;height:20" coordorigin="6681,6147" coordsize="10,20" path="m6681,6167l6690,6167,6690,6147,6681,6147,6681,6167xe" filled="true" fillcolor="#000000" stroked="false">
                <v:path arrowok="t"/>
                <v:fill type="solid"/>
              </v:shape>
            </v:group>
            <v:group style="position:absolute;left:6681;top:6167;width:10;height:20" coordorigin="6681,6167" coordsize="10,20">
              <v:shape style="position:absolute;left:6681;top:6167;width:10;height:20" coordorigin="6681,6167" coordsize="10,20" path="m6681,6186l6690,6186,6690,6167,6681,6167,6681,6186xe" filled="true" fillcolor="#000000" stroked="false">
                <v:path arrowok="t"/>
                <v:fill type="solid"/>
              </v:shape>
            </v:group>
            <v:group style="position:absolute;left:6681;top:6186;width:10;height:20" coordorigin="6681,6186" coordsize="10,20">
              <v:shape style="position:absolute;left:6681;top:6186;width:10;height:20" coordorigin="6681,6186" coordsize="10,20" path="m6681,6205l6690,6205,6690,6186,6681,6186,6681,6205xe" filled="true" fillcolor="#000000" stroked="false">
                <v:path arrowok="t"/>
                <v:fill type="solid"/>
              </v:shape>
            </v:group>
            <v:group style="position:absolute;left:6681;top:6205;width:10;height:20" coordorigin="6681,6205" coordsize="10,20">
              <v:shape style="position:absolute;left:6681;top:6205;width:10;height:20" coordorigin="6681,6205" coordsize="10,20" path="m6681,6224l6690,6224,6690,6205,6681,6205,6681,6224xe" filled="true" fillcolor="#000000" stroked="false">
                <v:path arrowok="t"/>
                <v:fill type="solid"/>
              </v:shape>
            </v:group>
            <v:group style="position:absolute;left:6681;top:6224;width:10;height:20" coordorigin="6681,6224" coordsize="10,20">
              <v:shape style="position:absolute;left:6681;top:6224;width:10;height:20" coordorigin="6681,6224" coordsize="10,20" path="m6681,6243l6690,6243,6690,6224,6681,6224,6681,6243xe" filled="true" fillcolor="#000000" stroked="false">
                <v:path arrowok="t"/>
                <v:fill type="solid"/>
              </v:shape>
            </v:group>
            <v:group style="position:absolute;left:6681;top:6243;width:10;height:20" coordorigin="6681,6243" coordsize="10,20">
              <v:shape style="position:absolute;left:6681;top:6243;width:10;height:20" coordorigin="6681,6243" coordsize="10,20" path="m6681,6263l6690,6263,6690,6243,6681,6243,6681,6263xe" filled="true" fillcolor="#000000" stroked="false">
                <v:path arrowok="t"/>
                <v:fill type="solid"/>
              </v:shape>
            </v:group>
            <v:group style="position:absolute;left:6681;top:6263;width:10;height:20" coordorigin="6681,6263" coordsize="10,20">
              <v:shape style="position:absolute;left:6681;top:6263;width:10;height:20" coordorigin="6681,6263" coordsize="10,20" path="m6681,6282l6690,6282,6690,6263,6681,6263,6681,6282xe" filled="true" fillcolor="#000000" stroked="false">
                <v:path arrowok="t"/>
                <v:fill type="solid"/>
              </v:shape>
            </v:group>
            <v:group style="position:absolute;left:6681;top:6282;width:10;height:20" coordorigin="6681,6282" coordsize="10,20">
              <v:shape style="position:absolute;left:6681;top:6282;width:10;height:20" coordorigin="6681,6282" coordsize="10,20" path="m6681,6301l6690,6301,6690,6282,6681,6282,6681,6301xe" filled="true" fillcolor="#000000" stroked="false">
                <v:path arrowok="t"/>
                <v:fill type="solid"/>
              </v:shape>
            </v:group>
            <v:group style="position:absolute;left:6681;top:6301;width:10;height:20" coordorigin="6681,6301" coordsize="10,20">
              <v:shape style="position:absolute;left:6681;top:6301;width:10;height:20" coordorigin="6681,6301" coordsize="10,20" path="m6681,6320l6690,6320,6690,6301,6681,6301,6681,6320xe" filled="true" fillcolor="#000000" stroked="false">
                <v:path arrowok="t"/>
                <v:fill type="solid"/>
              </v:shape>
            </v:group>
            <v:group style="position:absolute;left:6681;top:6320;width:10;height:20" coordorigin="6681,6320" coordsize="10,20">
              <v:shape style="position:absolute;left:6681;top:6320;width:10;height:20" coordorigin="6681,6320" coordsize="10,20" path="m6681,6339l6690,6339,6690,6320,6681,6320,6681,6339xe" filled="true" fillcolor="#000000" stroked="false">
                <v:path arrowok="t"/>
                <v:fill type="solid"/>
              </v:shape>
            </v:group>
            <v:group style="position:absolute;left:6681;top:6339;width:10;height:20" coordorigin="6681,6339" coordsize="10,20">
              <v:shape style="position:absolute;left:6681;top:6339;width:10;height:20" coordorigin="6681,6339" coordsize="10,20" path="m6681,6359l6690,6359,6690,6339,6681,6339,6681,6359xe" filled="true" fillcolor="#000000" stroked="false">
                <v:path arrowok="t"/>
                <v:fill type="solid"/>
              </v:shape>
            </v:group>
            <v:group style="position:absolute;left:6681;top:6359;width:10;height:20" coordorigin="6681,6359" coordsize="10,20">
              <v:shape style="position:absolute;left:6681;top:6359;width:10;height:20" coordorigin="6681,6359" coordsize="10,20" path="m6681,6378l6690,6378,6690,6359,6681,6359,6681,6378xe" filled="true" fillcolor="#000000" stroked="false">
                <v:path arrowok="t"/>
                <v:fill type="solid"/>
              </v:shape>
            </v:group>
            <v:group style="position:absolute;left:6681;top:6378;width:10;height:20" coordorigin="6681,6378" coordsize="10,20">
              <v:shape style="position:absolute;left:6681;top:6378;width:10;height:20" coordorigin="6681,6378" coordsize="10,20" path="m6681,6397l6690,6397,6690,6378,6681,6378,6681,6397xe" filled="true" fillcolor="#000000" stroked="false">
                <v:path arrowok="t"/>
                <v:fill type="solid"/>
              </v:shape>
            </v:group>
            <v:group style="position:absolute;left:6681;top:6397;width:10;height:20" coordorigin="6681,6397" coordsize="10,20">
              <v:shape style="position:absolute;left:6681;top:6397;width:10;height:20" coordorigin="6681,6397" coordsize="10,20" path="m6681,6416l6690,6416,6690,6397,6681,6397,6681,6416xe" filled="true" fillcolor="#000000" stroked="false">
                <v:path arrowok="t"/>
                <v:fill type="solid"/>
              </v:shape>
            </v:group>
            <v:group style="position:absolute;left:6681;top:6416;width:10;height:20" coordorigin="6681,6416" coordsize="10,20">
              <v:shape style="position:absolute;left:6681;top:6416;width:10;height:20" coordorigin="6681,6416" coordsize="10,20" path="m6681,6435l6690,6435,6690,6416,6681,6416,6681,6435xe" filled="true" fillcolor="#000000" stroked="false">
                <v:path arrowok="t"/>
                <v:fill type="solid"/>
              </v:shape>
            </v:group>
            <v:group style="position:absolute;left:6681;top:6435;width:10;height:20" coordorigin="6681,6435" coordsize="10,20">
              <v:shape style="position:absolute;left:6681;top:6435;width:10;height:20" coordorigin="6681,6435" coordsize="10,20" path="m6681,6455l6690,6455,6690,6435,6681,6435,6681,6455xe" filled="true" fillcolor="#000000" stroked="false">
                <v:path arrowok="t"/>
                <v:fill type="solid"/>
              </v:shape>
            </v:group>
            <v:group style="position:absolute;left:6681;top:6455;width:10;height:20" coordorigin="6681,6455" coordsize="10,20">
              <v:shape style="position:absolute;left:6681;top:6455;width:10;height:20" coordorigin="6681,6455" coordsize="10,20" path="m6681,6474l6690,6474,6690,6455,6681,6455,6681,6474xe" filled="true" fillcolor="#000000" stroked="false">
                <v:path arrowok="t"/>
                <v:fill type="solid"/>
              </v:shape>
            </v:group>
            <v:group style="position:absolute;left:6681;top:6474;width:10;height:20" coordorigin="6681,6474" coordsize="10,20">
              <v:shape style="position:absolute;left:6681;top:6474;width:10;height:20" coordorigin="6681,6474" coordsize="10,20" path="m6681,6493l6690,6493,6690,6474,6681,6474,6681,6493xe" filled="true" fillcolor="#000000" stroked="false">
                <v:path arrowok="t"/>
                <v:fill type="solid"/>
              </v:shape>
            </v:group>
            <v:group style="position:absolute;left:6681;top:6493;width:10;height:20" coordorigin="6681,6493" coordsize="10,20">
              <v:shape style="position:absolute;left:6681;top:6493;width:10;height:20" coordorigin="6681,6493" coordsize="10,20" path="m6681,6512l6690,6512,6690,6493,6681,6493,6681,6512xe" filled="true" fillcolor="#000000" stroked="false">
                <v:path arrowok="t"/>
                <v:fill type="solid"/>
              </v:shape>
            </v:group>
            <v:group style="position:absolute;left:6681;top:6512;width:10;height:20" coordorigin="6681,6512" coordsize="10,20">
              <v:shape style="position:absolute;left:6681;top:6512;width:10;height:20" coordorigin="6681,6512" coordsize="10,20" path="m6681,6531l6690,6531,6690,6512,6681,6512,6681,6531xe" filled="true" fillcolor="#000000" stroked="false">
                <v:path arrowok="t"/>
                <v:fill type="solid"/>
              </v:shape>
            </v:group>
            <v:group style="position:absolute;left:6681;top:6531;width:10;height:20" coordorigin="6681,6531" coordsize="10,20">
              <v:shape style="position:absolute;left:6681;top:6531;width:10;height:20" coordorigin="6681,6531" coordsize="10,20" path="m6681,6551l6690,6551,6690,6531,6681,6531,6681,6551xe" filled="true" fillcolor="#000000" stroked="false">
                <v:path arrowok="t"/>
                <v:fill type="solid"/>
              </v:shape>
            </v:group>
            <v:group style="position:absolute;left:6681;top:6551;width:10;height:20" coordorigin="6681,6551" coordsize="10,20">
              <v:shape style="position:absolute;left:6681;top:6551;width:10;height:20" coordorigin="6681,6551" coordsize="10,20" path="m6681,6570l6690,6570,6690,6551,6681,6551,6681,6570xe" filled="true" fillcolor="#000000" stroked="false">
                <v:path arrowok="t"/>
                <v:fill type="solid"/>
              </v:shape>
            </v:group>
            <v:group style="position:absolute;left:6681;top:6570;width:10;height:20" coordorigin="6681,6570" coordsize="10,20">
              <v:shape style="position:absolute;left:6681;top:6570;width:10;height:20" coordorigin="6681,6570" coordsize="10,20" path="m6681,6589l6690,6589,6690,6570,6681,6570,6681,6589xe" filled="true" fillcolor="#000000" stroked="false">
                <v:path arrowok="t"/>
                <v:fill type="solid"/>
              </v:shape>
            </v:group>
            <v:group style="position:absolute;left:6681;top:6589;width:10;height:20" coordorigin="6681,6589" coordsize="10,20">
              <v:shape style="position:absolute;left:6681;top:6589;width:10;height:20" coordorigin="6681,6589" coordsize="10,20" path="m6681,6608l6690,6608,6690,6589,6681,6589,6681,6608xe" filled="true" fillcolor="#000000" stroked="false">
                <v:path arrowok="t"/>
                <v:fill type="solid"/>
              </v:shape>
            </v:group>
            <v:group style="position:absolute;left:6681;top:6608;width:10;height:20" coordorigin="6681,6608" coordsize="10,20">
              <v:shape style="position:absolute;left:6681;top:6608;width:10;height:20" coordorigin="6681,6608" coordsize="10,20" path="m6681,6627l6690,6627,6690,6608,6681,6608,6681,6627xe" filled="true" fillcolor="#000000" stroked="false">
                <v:path arrowok="t"/>
                <v:fill type="solid"/>
              </v:shape>
            </v:group>
            <v:group style="position:absolute;left:6681;top:6627;width:10;height:20" coordorigin="6681,6627" coordsize="10,20">
              <v:shape style="position:absolute;left:6681;top:6627;width:10;height:20" coordorigin="6681,6627" coordsize="10,20" path="m6681,6647l6690,6647,6690,6627,6681,6627,6681,6647xe" filled="true" fillcolor="#000000" stroked="false">
                <v:path arrowok="t"/>
                <v:fill type="solid"/>
              </v:shape>
            </v:group>
            <v:group style="position:absolute;left:6681;top:6647;width:10;height:20" coordorigin="6681,6647" coordsize="10,20">
              <v:shape style="position:absolute;left:6681;top:6647;width:10;height:20" coordorigin="6681,6647" coordsize="10,20" path="m6681,6666l6690,6666,6690,6647,6681,6647,6681,6666xe" filled="true" fillcolor="#000000" stroked="false">
                <v:path arrowok="t"/>
                <v:fill type="solid"/>
              </v:shape>
            </v:group>
            <v:group style="position:absolute;left:6681;top:6666;width:10;height:20" coordorigin="6681,6666" coordsize="10,20">
              <v:shape style="position:absolute;left:6681;top:6666;width:10;height:20" coordorigin="6681,6666" coordsize="10,20" path="m6681,6685l6690,6685,6690,6666,6681,6666,6681,6685xe" filled="true" fillcolor="#000000" stroked="false">
                <v:path arrowok="t"/>
                <v:fill type="solid"/>
              </v:shape>
            </v:group>
            <v:group style="position:absolute;left:6681;top:6685;width:10;height:20" coordorigin="6681,6685" coordsize="10,20">
              <v:shape style="position:absolute;left:6681;top:6685;width:10;height:20" coordorigin="6681,6685" coordsize="10,20" path="m6681,6704l6690,6704,6690,6685,6681,6685,6681,6704xe" filled="true" fillcolor="#000000" stroked="false">
                <v:path arrowok="t"/>
                <v:fill type="solid"/>
              </v:shape>
            </v:group>
            <v:group style="position:absolute;left:6681;top:6704;width:10;height:20" coordorigin="6681,6704" coordsize="10,20">
              <v:shape style="position:absolute;left:6681;top:6704;width:10;height:20" coordorigin="6681,6704" coordsize="10,20" path="m6681,6723l6690,6723,6690,6704,6681,6704,6681,6723xe" filled="true" fillcolor="#000000" stroked="false">
                <v:path arrowok="t"/>
                <v:fill type="solid"/>
              </v:shape>
            </v:group>
            <v:group style="position:absolute;left:6681;top:6723;width:10;height:20" coordorigin="6681,6723" coordsize="10,20">
              <v:shape style="position:absolute;left:6681;top:6723;width:10;height:20" coordorigin="6681,6723" coordsize="10,20" path="m6681,6743l6690,6743,6690,6723,6681,6723,6681,6743xe" filled="true" fillcolor="#000000" stroked="false">
                <v:path arrowok="t"/>
                <v:fill type="solid"/>
              </v:shape>
            </v:group>
            <v:group style="position:absolute;left:6681;top:6743;width:10;height:20" coordorigin="6681,6743" coordsize="10,20">
              <v:shape style="position:absolute;left:6681;top:6743;width:10;height:20" coordorigin="6681,6743" coordsize="10,20" path="m6681,6762l6690,6762,6690,6743,6681,6743,6681,6762xe" filled="true" fillcolor="#000000" stroked="false">
                <v:path arrowok="t"/>
                <v:fill type="solid"/>
              </v:shape>
            </v:group>
            <v:group style="position:absolute;left:6681;top:6762;width:10;height:20" coordorigin="6681,6762" coordsize="10,20">
              <v:shape style="position:absolute;left:6681;top:6762;width:10;height:20" coordorigin="6681,6762" coordsize="10,20" path="m6681,6781l6690,6781,6690,6762,6681,6762,6681,6781xe" filled="true" fillcolor="#000000" stroked="false">
                <v:path arrowok="t"/>
                <v:fill type="solid"/>
              </v:shape>
            </v:group>
            <v:group style="position:absolute;left:6681;top:6781;width:10;height:20" coordorigin="6681,6781" coordsize="10,20">
              <v:shape style="position:absolute;left:6681;top:6781;width:10;height:20" coordorigin="6681,6781" coordsize="10,20" path="m6681,6800l6690,6800,6690,6781,6681,6781,6681,6800xe" filled="true" fillcolor="#000000" stroked="false">
                <v:path arrowok="t"/>
                <v:fill type="solid"/>
              </v:shape>
            </v:group>
            <v:group style="position:absolute;left:6681;top:6800;width:10;height:20" coordorigin="6681,6800" coordsize="10,20">
              <v:shape style="position:absolute;left:6681;top:6800;width:10;height:20" coordorigin="6681,6800" coordsize="10,20" path="m6681,6819l6690,6819,6690,6800,6681,6800,6681,6819xe" filled="true" fillcolor="#000000" stroked="false">
                <v:path arrowok="t"/>
                <v:fill type="solid"/>
              </v:shape>
            </v:group>
            <v:group style="position:absolute;left:6681;top:6819;width:10;height:20" coordorigin="6681,6819" coordsize="10,20">
              <v:shape style="position:absolute;left:6681;top:6819;width:10;height:20" coordorigin="6681,6819" coordsize="10,20" path="m6681,6839l6690,6839,6690,6819,6681,6819,6681,6839xe" filled="true" fillcolor="#000000" stroked="false">
                <v:path arrowok="t"/>
                <v:fill type="solid"/>
              </v:shape>
            </v:group>
            <v:group style="position:absolute;left:6681;top:6839;width:10;height:20" coordorigin="6681,6839" coordsize="10,20">
              <v:shape style="position:absolute;left:6681;top:6839;width:10;height:20" coordorigin="6681,6839" coordsize="10,20" path="m6681,6858l6690,6858,6690,6839,6681,6839,6681,6858xe" filled="true" fillcolor="#000000" stroked="false">
                <v:path arrowok="t"/>
                <v:fill type="solid"/>
              </v:shape>
            </v:group>
            <v:group style="position:absolute;left:6681;top:6858;width:10;height:20" coordorigin="6681,6858" coordsize="10,20">
              <v:shape style="position:absolute;left:6681;top:6858;width:10;height:20" coordorigin="6681,6858" coordsize="10,20" path="m6681,6877l6690,6877,6690,6858,6681,6858,6681,6877xe" filled="true" fillcolor="#000000" stroked="false">
                <v:path arrowok="t"/>
                <v:fill type="solid"/>
              </v:shape>
            </v:group>
            <v:group style="position:absolute;left:6681;top:6877;width:10;height:20" coordorigin="6681,6877" coordsize="10,20">
              <v:shape style="position:absolute;left:6681;top:6877;width:10;height:20" coordorigin="6681,6877" coordsize="10,20" path="m6681,6896l6690,6896,6690,6877,6681,6877,6681,6896xe" filled="true" fillcolor="#000000" stroked="false">
                <v:path arrowok="t"/>
                <v:fill type="solid"/>
              </v:shape>
            </v:group>
            <v:group style="position:absolute;left:7662;top:5302;width:10;height:20" coordorigin="7662,5302" coordsize="10,20">
              <v:shape style="position:absolute;left:7662;top:5302;width:10;height:20" coordorigin="7662,5302" coordsize="10,20" path="m7662,5321l7672,5321,7672,5302,7662,5302,7662,5321xe" filled="true" fillcolor="#000000" stroked="false">
                <v:path arrowok="t"/>
                <v:fill type="solid"/>
              </v:shape>
            </v:group>
            <v:group style="position:absolute;left:7662;top:5321;width:10;height:20" coordorigin="7662,5321" coordsize="10,20">
              <v:shape style="position:absolute;left:7662;top:5321;width:10;height:20" coordorigin="7662,5321" coordsize="10,20" path="m7662,5341l7672,5341,7672,5321,7662,5321,7662,5341xe" filled="true" fillcolor="#000000" stroked="false">
                <v:path arrowok="t"/>
                <v:fill type="solid"/>
              </v:shape>
            </v:group>
            <v:group style="position:absolute;left:7662;top:5341;width:10;height:20" coordorigin="7662,5341" coordsize="10,20">
              <v:shape style="position:absolute;left:7662;top:5341;width:10;height:20" coordorigin="7662,5341" coordsize="10,20" path="m7662,5360l7672,5360,7672,5341,7662,5341,7662,5360xe" filled="true" fillcolor="#000000" stroked="false">
                <v:path arrowok="t"/>
                <v:fill type="solid"/>
              </v:shape>
            </v:group>
            <v:group style="position:absolute;left:7662;top:5360;width:10;height:20" coordorigin="7662,5360" coordsize="10,20">
              <v:shape style="position:absolute;left:7662;top:5360;width:10;height:20" coordorigin="7662,5360" coordsize="10,20" path="m7662,5379l7672,5379,7672,5360,7662,5360,7662,5379xe" filled="true" fillcolor="#000000" stroked="false">
                <v:path arrowok="t"/>
                <v:fill type="solid"/>
              </v:shape>
            </v:group>
            <v:group style="position:absolute;left:7662;top:5379;width:10;height:20" coordorigin="7662,5379" coordsize="10,20">
              <v:shape style="position:absolute;left:7662;top:5379;width:10;height:20" coordorigin="7662,5379" coordsize="10,20" path="m7662,5398l7672,5398,7672,5379,7662,5379,7662,5398xe" filled="true" fillcolor="#000000" stroked="false">
                <v:path arrowok="t"/>
                <v:fill type="solid"/>
              </v:shape>
            </v:group>
            <v:group style="position:absolute;left:7662;top:5398;width:10;height:20" coordorigin="7662,5398" coordsize="10,20">
              <v:shape style="position:absolute;left:7662;top:5398;width:10;height:20" coordorigin="7662,5398" coordsize="10,20" path="m7662,5417l7672,5417,7672,5398,7662,5398,7662,5417xe" filled="true" fillcolor="#000000" stroked="false">
                <v:path arrowok="t"/>
                <v:fill type="solid"/>
              </v:shape>
            </v:group>
            <v:group style="position:absolute;left:7662;top:5417;width:10;height:20" coordorigin="7662,5417" coordsize="10,20">
              <v:shape style="position:absolute;left:7662;top:5417;width:10;height:20" coordorigin="7662,5417" coordsize="10,20" path="m7662,5437l7672,5437,7672,5417,7662,5417,7662,5437xe" filled="true" fillcolor="#000000" stroked="false">
                <v:path arrowok="t"/>
                <v:fill type="solid"/>
              </v:shape>
            </v:group>
            <v:group style="position:absolute;left:7662;top:5437;width:10;height:20" coordorigin="7662,5437" coordsize="10,20">
              <v:shape style="position:absolute;left:7662;top:5437;width:10;height:20" coordorigin="7662,5437" coordsize="10,20" path="m7662,5456l7672,5456,7672,5437,7662,5437,7662,5456xe" filled="true" fillcolor="#000000" stroked="false">
                <v:path arrowok="t"/>
                <v:fill type="solid"/>
              </v:shape>
            </v:group>
            <v:group style="position:absolute;left:7662;top:5456;width:10;height:20" coordorigin="7662,5456" coordsize="10,20">
              <v:shape style="position:absolute;left:7662;top:5456;width:10;height:20" coordorigin="7662,5456" coordsize="10,20" path="m7662,5475l7672,5475,7672,5456,7662,5456,7662,5475xe" filled="true" fillcolor="#000000" stroked="false">
                <v:path arrowok="t"/>
                <v:fill type="solid"/>
              </v:shape>
            </v:group>
            <v:group style="position:absolute;left:7662;top:5475;width:10;height:20" coordorigin="7662,5475" coordsize="10,20">
              <v:shape style="position:absolute;left:7662;top:5475;width:10;height:20" coordorigin="7662,5475" coordsize="10,20" path="m7662,5495l7672,5495,7672,5475,7662,5475,7662,5495xe" filled="true" fillcolor="#000000" stroked="false">
                <v:path arrowok="t"/>
                <v:fill type="solid"/>
              </v:shape>
            </v:group>
            <v:group style="position:absolute;left:7662;top:5495;width:10;height:20" coordorigin="7662,5495" coordsize="10,20">
              <v:shape style="position:absolute;left:7662;top:5495;width:10;height:20" coordorigin="7662,5495" coordsize="10,20" path="m7662,5514l7672,5514,7672,5495,7662,5495,7662,5514xe" filled="true" fillcolor="#000000" stroked="false">
                <v:path arrowok="t"/>
                <v:fill type="solid"/>
              </v:shape>
            </v:group>
            <v:group style="position:absolute;left:7662;top:5514;width:10;height:20" coordorigin="7662,5514" coordsize="10,20">
              <v:shape style="position:absolute;left:7662;top:5514;width:10;height:20" coordorigin="7662,5514" coordsize="10,20" path="m7662,5533l7672,5533,7672,5514,7662,5514,7662,5533xe" filled="true" fillcolor="#000000" stroked="false">
                <v:path arrowok="t"/>
                <v:fill type="solid"/>
              </v:shape>
            </v:group>
            <v:group style="position:absolute;left:7662;top:5533;width:10;height:20" coordorigin="7662,5533" coordsize="10,20">
              <v:shape style="position:absolute;left:7662;top:5533;width:10;height:20" coordorigin="7662,5533" coordsize="10,20" path="m7662,5552l7672,5552,7672,5533,7662,5533,7662,5552xe" filled="true" fillcolor="#000000" stroked="false">
                <v:path arrowok="t"/>
                <v:fill type="solid"/>
              </v:shape>
            </v:group>
            <v:group style="position:absolute;left:7662;top:5552;width:10;height:20" coordorigin="7662,5552" coordsize="10,20">
              <v:shape style="position:absolute;left:7662;top:5552;width:10;height:20" coordorigin="7662,5552" coordsize="10,20" path="m7662,5571l7672,5571,7672,5552,7662,5552,7662,5571xe" filled="true" fillcolor="#000000" stroked="false">
                <v:path arrowok="t"/>
                <v:fill type="solid"/>
              </v:shape>
            </v:group>
            <v:group style="position:absolute;left:7662;top:5571;width:10;height:20" coordorigin="7662,5571" coordsize="10,20">
              <v:shape style="position:absolute;left:7662;top:5571;width:10;height:20" coordorigin="7662,5571" coordsize="10,20" path="m7662,5591l7672,5591,7672,5571,7662,5571,7662,5591xe" filled="true" fillcolor="#000000" stroked="false">
                <v:path arrowok="t"/>
                <v:fill type="solid"/>
              </v:shape>
            </v:group>
            <v:group style="position:absolute;left:7662;top:5591;width:10;height:20" coordorigin="7662,5591" coordsize="10,20">
              <v:shape style="position:absolute;left:7662;top:5591;width:10;height:20" coordorigin="7662,5591" coordsize="10,20" path="m7662,5610l7672,5610,7672,5591,7662,5591,7662,5610xe" filled="true" fillcolor="#000000" stroked="false">
                <v:path arrowok="t"/>
                <v:fill type="solid"/>
              </v:shape>
            </v:group>
            <v:group style="position:absolute;left:7662;top:5610;width:10;height:20" coordorigin="7662,5610" coordsize="10,20">
              <v:shape style="position:absolute;left:7662;top:5610;width:10;height:20" coordorigin="7662,5610" coordsize="10,20" path="m7662,5629l7672,5629,7672,5610,7662,5610,7662,5629xe" filled="true" fillcolor="#000000" stroked="false">
                <v:path arrowok="t"/>
                <v:fill type="solid"/>
              </v:shape>
            </v:group>
            <v:group style="position:absolute;left:7662;top:5629;width:10;height:20" coordorigin="7662,5629" coordsize="10,20">
              <v:shape style="position:absolute;left:7662;top:5629;width:10;height:20" coordorigin="7662,5629" coordsize="10,20" path="m7662,5648l7672,5648,7672,5629,7662,5629,7662,5648xe" filled="true" fillcolor="#000000" stroked="false">
                <v:path arrowok="t"/>
                <v:fill type="solid"/>
              </v:shape>
            </v:group>
            <v:group style="position:absolute;left:7662;top:5648;width:10;height:20" coordorigin="7662,5648" coordsize="10,20">
              <v:shape style="position:absolute;left:7662;top:5648;width:10;height:20" coordorigin="7662,5648" coordsize="10,20" path="m7662,5667l7672,5667,7672,5648,7662,5648,7662,5667xe" filled="true" fillcolor="#000000" stroked="false">
                <v:path arrowok="t"/>
                <v:fill type="solid"/>
              </v:shape>
            </v:group>
            <v:group style="position:absolute;left:7662;top:5667;width:10;height:20" coordorigin="7662,5667" coordsize="10,20">
              <v:shape style="position:absolute;left:7662;top:5667;width:10;height:20" coordorigin="7662,5667" coordsize="10,20" path="m7662,5687l7672,5687,7672,5667,7662,5667,7662,5687xe" filled="true" fillcolor="#000000" stroked="false">
                <v:path arrowok="t"/>
                <v:fill type="solid"/>
              </v:shape>
            </v:group>
            <v:group style="position:absolute;left:7662;top:5687;width:10;height:20" coordorigin="7662,5687" coordsize="10,20">
              <v:shape style="position:absolute;left:7662;top:5687;width:10;height:20" coordorigin="7662,5687" coordsize="10,20" path="m7662,5706l7672,5706,7672,5687,7662,5687,7662,5706xe" filled="true" fillcolor="#000000" stroked="false">
                <v:path arrowok="t"/>
                <v:fill type="solid"/>
              </v:shape>
            </v:group>
            <v:group style="position:absolute;left:7662;top:5706;width:10;height:20" coordorigin="7662,5706" coordsize="10,20">
              <v:shape style="position:absolute;left:7662;top:5706;width:10;height:20" coordorigin="7662,5706" coordsize="10,20" path="m7662,5725l7672,5725,7672,5706,7662,5706,7662,5725xe" filled="true" fillcolor="#000000" stroked="false">
                <v:path arrowok="t"/>
                <v:fill type="solid"/>
              </v:shape>
            </v:group>
            <v:group style="position:absolute;left:7662;top:5725;width:10;height:20" coordorigin="7662,5725" coordsize="10,20">
              <v:shape style="position:absolute;left:7662;top:5725;width:10;height:20" coordorigin="7662,5725" coordsize="10,20" path="m7662,5744l7672,5744,7672,5725,7662,5725,7662,5744xe" filled="true" fillcolor="#000000" stroked="false">
                <v:path arrowok="t"/>
                <v:fill type="solid"/>
              </v:shape>
            </v:group>
            <v:group style="position:absolute;left:7662;top:5744;width:10;height:20" coordorigin="7662,5744" coordsize="10,20">
              <v:shape style="position:absolute;left:7662;top:5744;width:10;height:20" coordorigin="7662,5744" coordsize="10,20" path="m7662,5763l7672,5763,7672,5744,7662,5744,7662,5763xe" filled="true" fillcolor="#000000" stroked="false">
                <v:path arrowok="t"/>
                <v:fill type="solid"/>
              </v:shape>
            </v:group>
            <v:group style="position:absolute;left:7662;top:5763;width:10;height:20" coordorigin="7662,5763" coordsize="10,20">
              <v:shape style="position:absolute;left:7662;top:5763;width:10;height:20" coordorigin="7662,5763" coordsize="10,20" path="m7662,5783l7672,5783,7672,5763,7662,5763,7662,5783xe" filled="true" fillcolor="#000000" stroked="false">
                <v:path arrowok="t"/>
                <v:fill type="solid"/>
              </v:shape>
            </v:group>
            <v:group style="position:absolute;left:7662;top:5783;width:10;height:20" coordorigin="7662,5783" coordsize="10,20">
              <v:shape style="position:absolute;left:7662;top:5783;width:10;height:20" coordorigin="7662,5783" coordsize="10,20" path="m7662,5802l7672,5802,7672,5783,7662,5783,7662,5802xe" filled="true" fillcolor="#000000" stroked="false">
                <v:path arrowok="t"/>
                <v:fill type="solid"/>
              </v:shape>
            </v:group>
            <v:group style="position:absolute;left:7662;top:5802;width:10;height:20" coordorigin="7662,5802" coordsize="10,20">
              <v:shape style="position:absolute;left:7662;top:5802;width:10;height:20" coordorigin="7662,5802" coordsize="10,20" path="m7662,5821l7672,5821,7672,5802,7662,5802,7662,5821xe" filled="true" fillcolor="#000000" stroked="false">
                <v:path arrowok="t"/>
                <v:fill type="solid"/>
              </v:shape>
            </v:group>
            <v:group style="position:absolute;left:7662;top:5821;width:10;height:20" coordorigin="7662,5821" coordsize="10,20">
              <v:shape style="position:absolute;left:7662;top:5821;width:10;height:20" coordorigin="7662,5821" coordsize="10,20" path="m7662,5840l7672,5840,7672,5821,7662,5821,7662,5840xe" filled="true" fillcolor="#000000" stroked="false">
                <v:path arrowok="t"/>
                <v:fill type="solid"/>
              </v:shape>
            </v:group>
            <v:group style="position:absolute;left:7662;top:5840;width:10;height:20" coordorigin="7662,5840" coordsize="10,20">
              <v:shape style="position:absolute;left:7662;top:5840;width:10;height:20" coordorigin="7662,5840" coordsize="10,20" path="m7662,5859l7672,5859,7672,5840,7662,5840,7662,5859xe" filled="true" fillcolor="#000000" stroked="false">
                <v:path arrowok="t"/>
                <v:fill type="solid"/>
              </v:shape>
            </v:group>
            <v:group style="position:absolute;left:7662;top:5859;width:10;height:20" coordorigin="7662,5859" coordsize="10,20">
              <v:shape style="position:absolute;left:7662;top:5859;width:10;height:20" coordorigin="7662,5859" coordsize="10,20" path="m7662,5879l7672,5879,7672,5859,7662,5859,7662,5879xe" filled="true" fillcolor="#000000" stroked="false">
                <v:path arrowok="t"/>
                <v:fill type="solid"/>
              </v:shape>
            </v:group>
            <v:group style="position:absolute;left:7662;top:5879;width:10;height:20" coordorigin="7662,5879" coordsize="10,20">
              <v:shape style="position:absolute;left:7662;top:5879;width:10;height:20" coordorigin="7662,5879" coordsize="10,20" path="m7662,5898l7672,5898,7672,5879,7662,5879,7662,5898xe" filled="true" fillcolor="#000000" stroked="false">
                <v:path arrowok="t"/>
                <v:fill type="solid"/>
              </v:shape>
            </v:group>
            <v:group style="position:absolute;left:7662;top:5898;width:10;height:20" coordorigin="7662,5898" coordsize="10,20">
              <v:shape style="position:absolute;left:7662;top:5898;width:10;height:20" coordorigin="7662,5898" coordsize="10,20" path="m7662,5917l7672,5917,7672,5898,7662,5898,7662,5917xe" filled="true" fillcolor="#000000" stroked="false">
                <v:path arrowok="t"/>
                <v:fill type="solid"/>
              </v:shape>
            </v:group>
            <v:group style="position:absolute;left:7662;top:5917;width:10;height:20" coordorigin="7662,5917" coordsize="10,20">
              <v:shape style="position:absolute;left:7662;top:5917;width:10;height:20" coordorigin="7662,5917" coordsize="10,20" path="m7662,5936l7672,5936,7672,5917,7662,5917,7662,5936xe" filled="true" fillcolor="#000000" stroked="false">
                <v:path arrowok="t"/>
                <v:fill type="solid"/>
              </v:shape>
            </v:group>
            <v:group style="position:absolute;left:7662;top:5936;width:10;height:20" coordorigin="7662,5936" coordsize="10,20">
              <v:shape style="position:absolute;left:7662;top:5936;width:10;height:20" coordorigin="7662,5936" coordsize="10,20" path="m7662,5955l7672,5955,7672,5936,7662,5936,7662,5955xe" filled="true" fillcolor="#000000" stroked="false">
                <v:path arrowok="t"/>
                <v:fill type="solid"/>
              </v:shape>
            </v:group>
            <v:group style="position:absolute;left:7662;top:5955;width:10;height:20" coordorigin="7662,5955" coordsize="10,20">
              <v:shape style="position:absolute;left:7662;top:5955;width:10;height:20" coordorigin="7662,5955" coordsize="10,20" path="m7662,5975l7672,5975,7672,5955,7662,5955,7662,5975xe" filled="true" fillcolor="#000000" stroked="false">
                <v:path arrowok="t"/>
                <v:fill type="solid"/>
              </v:shape>
            </v:group>
            <v:group style="position:absolute;left:7662;top:5975;width:10;height:20" coordorigin="7662,5975" coordsize="10,20">
              <v:shape style="position:absolute;left:7662;top:5975;width:10;height:20" coordorigin="7662,5975" coordsize="10,20" path="m7662,5994l7672,5994,7672,5975,7662,5975,7662,5994xe" filled="true" fillcolor="#000000" stroked="false">
                <v:path arrowok="t"/>
                <v:fill type="solid"/>
              </v:shape>
            </v:group>
            <v:group style="position:absolute;left:7662;top:5994;width:10;height:20" coordorigin="7662,5994" coordsize="10,20">
              <v:shape style="position:absolute;left:7662;top:5994;width:10;height:20" coordorigin="7662,5994" coordsize="10,20" path="m7662,6013l7672,6013,7672,5994,7662,5994,7662,6013xe" filled="true" fillcolor="#000000" stroked="false">
                <v:path arrowok="t"/>
                <v:fill type="solid"/>
              </v:shape>
            </v:group>
            <v:group style="position:absolute;left:7662;top:6013;width:10;height:20" coordorigin="7662,6013" coordsize="10,20">
              <v:shape style="position:absolute;left:7662;top:6013;width:10;height:20" coordorigin="7662,6013" coordsize="10,20" path="m7662,6032l7672,6032,7672,6013,7662,6013,7662,6032xe" filled="true" fillcolor="#000000" stroked="false">
                <v:path arrowok="t"/>
                <v:fill type="solid"/>
              </v:shape>
            </v:group>
            <v:group style="position:absolute;left:7662;top:6032;width:10;height:20" coordorigin="7662,6032" coordsize="10,20">
              <v:shape style="position:absolute;left:7662;top:6032;width:10;height:20" coordorigin="7662,6032" coordsize="10,20" path="m7662,6051l7672,6051,7672,6032,7662,6032,7662,6051xe" filled="true" fillcolor="#000000" stroked="false">
                <v:path arrowok="t"/>
                <v:fill type="solid"/>
              </v:shape>
            </v:group>
            <v:group style="position:absolute;left:7662;top:6051;width:10;height:20" coordorigin="7662,6051" coordsize="10,20">
              <v:shape style="position:absolute;left:7662;top:6051;width:10;height:20" coordorigin="7662,6051" coordsize="10,20" path="m7662,6071l7672,6071,7672,6051,7662,6051,7662,6071xe" filled="true" fillcolor="#000000" stroked="false">
                <v:path arrowok="t"/>
                <v:fill type="solid"/>
              </v:shape>
            </v:group>
            <v:group style="position:absolute;left:7662;top:6071;width:10;height:20" coordorigin="7662,6071" coordsize="10,20">
              <v:shape style="position:absolute;left:7662;top:6071;width:10;height:20" coordorigin="7662,6071" coordsize="10,20" path="m7662,6090l7672,6090,7672,6071,7662,6071,7662,6090xe" filled="true" fillcolor="#000000" stroked="false">
                <v:path arrowok="t"/>
                <v:fill type="solid"/>
              </v:shape>
            </v:group>
            <v:group style="position:absolute;left:7662;top:6090;width:10;height:20" coordorigin="7662,6090" coordsize="10,20">
              <v:shape style="position:absolute;left:7662;top:6090;width:10;height:20" coordorigin="7662,6090" coordsize="10,20" path="m7662,6109l7672,6109,7672,6090,7662,6090,7662,6109xe" filled="true" fillcolor="#000000" stroked="false">
                <v:path arrowok="t"/>
                <v:fill type="solid"/>
              </v:shape>
            </v:group>
            <v:group style="position:absolute;left:7662;top:6109;width:10;height:20" coordorigin="7662,6109" coordsize="10,20">
              <v:shape style="position:absolute;left:7662;top:6109;width:10;height:20" coordorigin="7662,6109" coordsize="10,20" path="m7662,6128l7672,6128,7672,6109,7662,6109,7662,6128xe" filled="true" fillcolor="#000000" stroked="false">
                <v:path arrowok="t"/>
                <v:fill type="solid"/>
              </v:shape>
            </v:group>
            <v:group style="position:absolute;left:7662;top:6128;width:10;height:20" coordorigin="7662,6128" coordsize="10,20">
              <v:shape style="position:absolute;left:7662;top:6128;width:10;height:20" coordorigin="7662,6128" coordsize="10,20" path="m7662,6147l7672,6147,7672,6128,7662,6128,7662,6147xe" filled="true" fillcolor="#000000" stroked="false">
                <v:path arrowok="t"/>
                <v:fill type="solid"/>
              </v:shape>
            </v:group>
            <v:group style="position:absolute;left:7662;top:6147;width:10;height:20" coordorigin="7662,6147" coordsize="10,20">
              <v:shape style="position:absolute;left:7662;top:6147;width:10;height:20" coordorigin="7662,6147" coordsize="10,20" path="m7662,6167l7672,6167,7672,6147,7662,6147,7662,6167xe" filled="true" fillcolor="#000000" stroked="false">
                <v:path arrowok="t"/>
                <v:fill type="solid"/>
              </v:shape>
            </v:group>
            <v:group style="position:absolute;left:7662;top:6167;width:10;height:20" coordorigin="7662,6167" coordsize="10,20">
              <v:shape style="position:absolute;left:7662;top:6167;width:10;height:20" coordorigin="7662,6167" coordsize="10,20" path="m7662,6186l7672,6186,7672,6167,7662,6167,7662,6186xe" filled="true" fillcolor="#000000" stroked="false">
                <v:path arrowok="t"/>
                <v:fill type="solid"/>
              </v:shape>
            </v:group>
            <v:group style="position:absolute;left:7662;top:6186;width:10;height:20" coordorigin="7662,6186" coordsize="10,20">
              <v:shape style="position:absolute;left:7662;top:6186;width:10;height:20" coordorigin="7662,6186" coordsize="10,20" path="m7662,6205l7672,6205,7672,6186,7662,6186,7662,6205xe" filled="true" fillcolor="#000000" stroked="false">
                <v:path arrowok="t"/>
                <v:fill type="solid"/>
              </v:shape>
            </v:group>
            <v:group style="position:absolute;left:7662;top:6205;width:10;height:20" coordorigin="7662,6205" coordsize="10,20">
              <v:shape style="position:absolute;left:7662;top:6205;width:10;height:20" coordorigin="7662,6205" coordsize="10,20" path="m7662,6224l7672,6224,7672,6205,7662,6205,7662,6224xe" filled="true" fillcolor="#000000" stroked="false">
                <v:path arrowok="t"/>
                <v:fill type="solid"/>
              </v:shape>
            </v:group>
            <v:group style="position:absolute;left:7662;top:6224;width:10;height:20" coordorigin="7662,6224" coordsize="10,20">
              <v:shape style="position:absolute;left:7662;top:6224;width:10;height:20" coordorigin="7662,6224" coordsize="10,20" path="m7662,6243l7672,6243,7672,6224,7662,6224,7662,6243xe" filled="true" fillcolor="#000000" stroked="false">
                <v:path arrowok="t"/>
                <v:fill type="solid"/>
              </v:shape>
            </v:group>
            <v:group style="position:absolute;left:7662;top:6243;width:10;height:20" coordorigin="7662,6243" coordsize="10,20">
              <v:shape style="position:absolute;left:7662;top:6243;width:10;height:20" coordorigin="7662,6243" coordsize="10,20" path="m7662,6263l7672,6263,7672,6243,7662,6243,7662,6263xe" filled="true" fillcolor="#000000" stroked="false">
                <v:path arrowok="t"/>
                <v:fill type="solid"/>
              </v:shape>
            </v:group>
            <v:group style="position:absolute;left:7662;top:6263;width:10;height:20" coordorigin="7662,6263" coordsize="10,20">
              <v:shape style="position:absolute;left:7662;top:6263;width:10;height:20" coordorigin="7662,6263" coordsize="10,20" path="m7662,6282l7672,6282,7672,6263,7662,6263,7662,6282xe" filled="true" fillcolor="#000000" stroked="false">
                <v:path arrowok="t"/>
                <v:fill type="solid"/>
              </v:shape>
            </v:group>
            <v:group style="position:absolute;left:7662;top:6282;width:10;height:20" coordorigin="7662,6282" coordsize="10,20">
              <v:shape style="position:absolute;left:7662;top:6282;width:10;height:20" coordorigin="7662,6282" coordsize="10,20" path="m7662,6301l7672,6301,7672,6282,7662,6282,7662,6301xe" filled="true" fillcolor="#000000" stroked="false">
                <v:path arrowok="t"/>
                <v:fill type="solid"/>
              </v:shape>
            </v:group>
            <v:group style="position:absolute;left:7662;top:6301;width:10;height:20" coordorigin="7662,6301" coordsize="10,20">
              <v:shape style="position:absolute;left:7662;top:6301;width:10;height:20" coordorigin="7662,6301" coordsize="10,20" path="m7662,6320l7672,6320,7672,6301,7662,6301,7662,6320xe" filled="true" fillcolor="#000000" stroked="false">
                <v:path arrowok="t"/>
                <v:fill type="solid"/>
              </v:shape>
            </v:group>
            <v:group style="position:absolute;left:7662;top:6320;width:10;height:20" coordorigin="7662,6320" coordsize="10,20">
              <v:shape style="position:absolute;left:7662;top:6320;width:10;height:20" coordorigin="7662,6320" coordsize="10,20" path="m7662,6339l7672,6339,7672,6320,7662,6320,7662,6339xe" filled="true" fillcolor="#000000" stroked="false">
                <v:path arrowok="t"/>
                <v:fill type="solid"/>
              </v:shape>
            </v:group>
            <v:group style="position:absolute;left:7662;top:6339;width:10;height:20" coordorigin="7662,6339" coordsize="10,20">
              <v:shape style="position:absolute;left:7662;top:6339;width:10;height:20" coordorigin="7662,6339" coordsize="10,20" path="m7662,6359l7672,6359,7672,6339,7662,6339,7662,6359xe" filled="true" fillcolor="#000000" stroked="false">
                <v:path arrowok="t"/>
                <v:fill type="solid"/>
              </v:shape>
            </v:group>
            <v:group style="position:absolute;left:7662;top:6359;width:10;height:20" coordorigin="7662,6359" coordsize="10,20">
              <v:shape style="position:absolute;left:7662;top:6359;width:10;height:20" coordorigin="7662,6359" coordsize="10,20" path="m7662,6378l7672,6378,7672,6359,7662,6359,7662,6378xe" filled="true" fillcolor="#000000" stroked="false">
                <v:path arrowok="t"/>
                <v:fill type="solid"/>
              </v:shape>
            </v:group>
            <v:group style="position:absolute;left:7662;top:6378;width:10;height:20" coordorigin="7662,6378" coordsize="10,20">
              <v:shape style="position:absolute;left:7662;top:6378;width:10;height:20" coordorigin="7662,6378" coordsize="10,20" path="m7662,6397l7672,6397,7672,6378,7662,6378,7662,6397xe" filled="true" fillcolor="#000000" stroked="false">
                <v:path arrowok="t"/>
                <v:fill type="solid"/>
              </v:shape>
            </v:group>
            <v:group style="position:absolute;left:7662;top:6397;width:10;height:20" coordorigin="7662,6397" coordsize="10,20">
              <v:shape style="position:absolute;left:7662;top:6397;width:10;height:20" coordorigin="7662,6397" coordsize="10,20" path="m7662,6416l7672,6416,7672,6397,7662,6397,7662,6416xe" filled="true" fillcolor="#000000" stroked="false">
                <v:path arrowok="t"/>
                <v:fill type="solid"/>
              </v:shape>
            </v:group>
            <v:group style="position:absolute;left:7662;top:6416;width:10;height:20" coordorigin="7662,6416" coordsize="10,20">
              <v:shape style="position:absolute;left:7662;top:6416;width:10;height:20" coordorigin="7662,6416" coordsize="10,20" path="m7662,6435l7672,6435,7672,6416,7662,6416,7662,6435xe" filled="true" fillcolor="#000000" stroked="false">
                <v:path arrowok="t"/>
                <v:fill type="solid"/>
              </v:shape>
            </v:group>
            <v:group style="position:absolute;left:7662;top:6435;width:10;height:20" coordorigin="7662,6435" coordsize="10,20">
              <v:shape style="position:absolute;left:7662;top:6435;width:10;height:20" coordorigin="7662,6435" coordsize="10,20" path="m7662,6455l7672,6455,7672,6435,7662,6435,7662,6455xe" filled="true" fillcolor="#000000" stroked="false">
                <v:path arrowok="t"/>
                <v:fill type="solid"/>
              </v:shape>
            </v:group>
            <v:group style="position:absolute;left:7662;top:6455;width:10;height:20" coordorigin="7662,6455" coordsize="10,20">
              <v:shape style="position:absolute;left:7662;top:6455;width:10;height:20" coordorigin="7662,6455" coordsize="10,20" path="m7662,6474l7672,6474,7672,6455,7662,6455,7662,6474xe" filled="true" fillcolor="#000000" stroked="false">
                <v:path arrowok="t"/>
                <v:fill type="solid"/>
              </v:shape>
            </v:group>
            <v:group style="position:absolute;left:7662;top:6474;width:10;height:20" coordorigin="7662,6474" coordsize="10,20">
              <v:shape style="position:absolute;left:7662;top:6474;width:10;height:20" coordorigin="7662,6474" coordsize="10,20" path="m7662,6493l7672,6493,7672,6474,7662,6474,7662,6493xe" filled="true" fillcolor="#000000" stroked="false">
                <v:path arrowok="t"/>
                <v:fill type="solid"/>
              </v:shape>
            </v:group>
            <v:group style="position:absolute;left:7662;top:6493;width:10;height:20" coordorigin="7662,6493" coordsize="10,20">
              <v:shape style="position:absolute;left:7662;top:6493;width:10;height:20" coordorigin="7662,6493" coordsize="10,20" path="m7662,6512l7672,6512,7672,6493,7662,6493,7662,6512xe" filled="true" fillcolor="#000000" stroked="false">
                <v:path arrowok="t"/>
                <v:fill type="solid"/>
              </v:shape>
            </v:group>
            <v:group style="position:absolute;left:7662;top:6512;width:10;height:20" coordorigin="7662,6512" coordsize="10,20">
              <v:shape style="position:absolute;left:7662;top:6512;width:10;height:20" coordorigin="7662,6512" coordsize="10,20" path="m7662,6531l7672,6531,7672,6512,7662,6512,7662,6531xe" filled="true" fillcolor="#000000" stroked="false">
                <v:path arrowok="t"/>
                <v:fill type="solid"/>
              </v:shape>
            </v:group>
            <v:group style="position:absolute;left:7662;top:6531;width:10;height:20" coordorigin="7662,6531" coordsize="10,20">
              <v:shape style="position:absolute;left:7662;top:6531;width:10;height:20" coordorigin="7662,6531" coordsize="10,20" path="m7662,6551l7672,6551,7672,6531,7662,6531,7662,6551xe" filled="true" fillcolor="#000000" stroked="false">
                <v:path arrowok="t"/>
                <v:fill type="solid"/>
              </v:shape>
            </v:group>
            <v:group style="position:absolute;left:7662;top:6551;width:10;height:20" coordorigin="7662,6551" coordsize="10,20">
              <v:shape style="position:absolute;left:7662;top:6551;width:10;height:20" coordorigin="7662,6551" coordsize="10,20" path="m7662,6570l7672,6570,7672,6551,7662,6551,7662,6570xe" filled="true" fillcolor="#000000" stroked="false">
                <v:path arrowok="t"/>
                <v:fill type="solid"/>
              </v:shape>
            </v:group>
            <v:group style="position:absolute;left:7662;top:6570;width:10;height:20" coordorigin="7662,6570" coordsize="10,20">
              <v:shape style="position:absolute;left:7662;top:6570;width:10;height:20" coordorigin="7662,6570" coordsize="10,20" path="m7662,6589l7672,6589,7672,6570,7662,6570,7662,6589xe" filled="true" fillcolor="#000000" stroked="false">
                <v:path arrowok="t"/>
                <v:fill type="solid"/>
              </v:shape>
            </v:group>
            <v:group style="position:absolute;left:7662;top:6589;width:10;height:20" coordorigin="7662,6589" coordsize="10,20">
              <v:shape style="position:absolute;left:7662;top:6589;width:10;height:20" coordorigin="7662,6589" coordsize="10,20" path="m7662,6608l7672,6608,7672,6589,7662,6589,7662,6608xe" filled="true" fillcolor="#000000" stroked="false">
                <v:path arrowok="t"/>
                <v:fill type="solid"/>
              </v:shape>
            </v:group>
            <v:group style="position:absolute;left:7662;top:6608;width:10;height:20" coordorigin="7662,6608" coordsize="10,20">
              <v:shape style="position:absolute;left:7662;top:6608;width:10;height:20" coordorigin="7662,6608" coordsize="10,20" path="m7662,6627l7672,6627,7672,6608,7662,6608,7662,6627xe" filled="true" fillcolor="#000000" stroked="false">
                <v:path arrowok="t"/>
                <v:fill type="solid"/>
              </v:shape>
            </v:group>
            <v:group style="position:absolute;left:7662;top:6627;width:10;height:20" coordorigin="7662,6627" coordsize="10,20">
              <v:shape style="position:absolute;left:7662;top:6627;width:10;height:20" coordorigin="7662,6627" coordsize="10,20" path="m7662,6647l7672,6647,7672,6627,7662,6627,7662,6647xe" filled="true" fillcolor="#000000" stroked="false">
                <v:path arrowok="t"/>
                <v:fill type="solid"/>
              </v:shape>
            </v:group>
            <v:group style="position:absolute;left:7662;top:6647;width:10;height:20" coordorigin="7662,6647" coordsize="10,20">
              <v:shape style="position:absolute;left:7662;top:6647;width:10;height:20" coordorigin="7662,6647" coordsize="10,20" path="m7662,6666l7672,6666,7672,6647,7662,6647,7662,6666xe" filled="true" fillcolor="#000000" stroked="false">
                <v:path arrowok="t"/>
                <v:fill type="solid"/>
              </v:shape>
            </v:group>
            <v:group style="position:absolute;left:7662;top:6666;width:10;height:20" coordorigin="7662,6666" coordsize="10,20">
              <v:shape style="position:absolute;left:7662;top:6666;width:10;height:20" coordorigin="7662,6666" coordsize="10,20" path="m7662,6685l7672,6685,7672,6666,7662,6666,7662,6685xe" filled="true" fillcolor="#000000" stroked="false">
                <v:path arrowok="t"/>
                <v:fill type="solid"/>
              </v:shape>
            </v:group>
            <v:group style="position:absolute;left:7662;top:6685;width:10;height:20" coordorigin="7662,6685" coordsize="10,20">
              <v:shape style="position:absolute;left:7662;top:6685;width:10;height:20" coordorigin="7662,6685" coordsize="10,20" path="m7662,6704l7672,6704,7672,6685,7662,6685,7662,6704xe" filled="true" fillcolor="#000000" stroked="false">
                <v:path arrowok="t"/>
                <v:fill type="solid"/>
              </v:shape>
            </v:group>
            <v:group style="position:absolute;left:7662;top:6704;width:10;height:20" coordorigin="7662,6704" coordsize="10,20">
              <v:shape style="position:absolute;left:7662;top:6704;width:10;height:20" coordorigin="7662,6704" coordsize="10,20" path="m7662,6723l7672,6723,7672,6704,7662,6704,7662,6723xe" filled="true" fillcolor="#000000" stroked="false">
                <v:path arrowok="t"/>
                <v:fill type="solid"/>
              </v:shape>
            </v:group>
            <v:group style="position:absolute;left:7662;top:6723;width:10;height:20" coordorigin="7662,6723" coordsize="10,20">
              <v:shape style="position:absolute;left:7662;top:6723;width:10;height:20" coordorigin="7662,6723" coordsize="10,20" path="m7662,6743l7672,6743,7672,6723,7662,6723,7662,6743xe" filled="true" fillcolor="#000000" stroked="false">
                <v:path arrowok="t"/>
                <v:fill type="solid"/>
              </v:shape>
            </v:group>
            <v:group style="position:absolute;left:7662;top:6743;width:10;height:20" coordorigin="7662,6743" coordsize="10,20">
              <v:shape style="position:absolute;left:7662;top:6743;width:10;height:20" coordorigin="7662,6743" coordsize="10,20" path="m7662,6762l7672,6762,7672,6743,7662,6743,7662,6762xe" filled="true" fillcolor="#000000" stroked="false">
                <v:path arrowok="t"/>
                <v:fill type="solid"/>
              </v:shape>
            </v:group>
            <v:group style="position:absolute;left:7662;top:6762;width:10;height:20" coordorigin="7662,6762" coordsize="10,20">
              <v:shape style="position:absolute;left:7662;top:6762;width:10;height:20" coordorigin="7662,6762" coordsize="10,20" path="m7662,6781l7672,6781,7672,6762,7662,6762,7662,6781xe" filled="true" fillcolor="#000000" stroked="false">
                <v:path arrowok="t"/>
                <v:fill type="solid"/>
              </v:shape>
            </v:group>
            <v:group style="position:absolute;left:7662;top:6781;width:10;height:20" coordorigin="7662,6781" coordsize="10,20">
              <v:shape style="position:absolute;left:7662;top:6781;width:10;height:20" coordorigin="7662,6781" coordsize="10,20" path="m7662,6800l7672,6800,7672,6781,7662,6781,7662,6800xe" filled="true" fillcolor="#000000" stroked="false">
                <v:path arrowok="t"/>
                <v:fill type="solid"/>
              </v:shape>
            </v:group>
            <v:group style="position:absolute;left:7662;top:6800;width:10;height:20" coordorigin="7662,6800" coordsize="10,20">
              <v:shape style="position:absolute;left:7662;top:6800;width:10;height:20" coordorigin="7662,6800" coordsize="10,20" path="m7662,6819l7672,6819,7672,6800,7662,6800,7662,6819xe" filled="true" fillcolor="#000000" stroked="false">
                <v:path arrowok="t"/>
                <v:fill type="solid"/>
              </v:shape>
            </v:group>
            <v:group style="position:absolute;left:7662;top:6819;width:10;height:20" coordorigin="7662,6819" coordsize="10,20">
              <v:shape style="position:absolute;left:7662;top:6819;width:10;height:20" coordorigin="7662,6819" coordsize="10,20" path="m7662,6839l7672,6839,7672,6819,7662,6819,7662,6839xe" filled="true" fillcolor="#000000" stroked="false">
                <v:path arrowok="t"/>
                <v:fill type="solid"/>
              </v:shape>
            </v:group>
            <v:group style="position:absolute;left:7662;top:6839;width:10;height:20" coordorigin="7662,6839" coordsize="10,20">
              <v:shape style="position:absolute;left:7662;top:6839;width:10;height:20" coordorigin="7662,6839" coordsize="10,20" path="m7662,6858l7672,6858,7672,6839,7662,6839,7662,6858xe" filled="true" fillcolor="#000000" stroked="false">
                <v:path arrowok="t"/>
                <v:fill type="solid"/>
              </v:shape>
            </v:group>
            <v:group style="position:absolute;left:7662;top:6858;width:10;height:20" coordorigin="7662,6858" coordsize="10,20">
              <v:shape style="position:absolute;left:7662;top:6858;width:10;height:20" coordorigin="7662,6858" coordsize="10,20" path="m7662,6877l7672,6877,7672,6858,7662,6858,7662,6877xe" filled="true" fillcolor="#000000" stroked="false">
                <v:path arrowok="t"/>
                <v:fill type="solid"/>
              </v:shape>
            </v:group>
            <v:group style="position:absolute;left:7662;top:6877;width:10;height:20" coordorigin="7662,6877" coordsize="10,20">
              <v:shape style="position:absolute;left:7662;top:6877;width:10;height:20" coordorigin="7662,6877" coordsize="10,20" path="m7662,6896l7672,6896,7672,6877,7662,6877,7662,6896xe" filled="true" fillcolor="#000000" stroked="false">
                <v:path arrowok="t"/>
                <v:fill type="solid"/>
              </v:shape>
            </v:group>
            <v:group style="position:absolute;left:7662;top:6899;width:10;height:2" coordorigin="7662,6899" coordsize="10,2">
              <v:shape style="position:absolute;left:7662;top:6899;width:10;height:2" coordorigin="7662,6899" coordsize="10,0" path="m7662,6899l7672,6899e" filled="false" stroked="true" strokeweight=".23999pt" strokecolor="#000000">
                <v:path arrowok="t"/>
              </v:shape>
              <v:shape style="position:absolute;left:29;top:6800;width:1131;height:110" type="#_x0000_t75" stroked="false">
                <v:imagedata r:id="rId144" o:title=""/>
              </v:shape>
              <v:shape style="position:absolute;left:1136;top:6896;width:1150;height:14" type="#_x0000_t75" stroked="false">
                <v:imagedata r:id="rId145" o:title=""/>
              </v:shape>
              <v:shape style="position:absolute;left:2271;top:6896;width:722;height:14" type="#_x0000_t75" stroked="false">
                <v:imagedata r:id="rId501" o:title=""/>
              </v:shape>
              <v:shape style="position:absolute;left:2979;top:6896;width:1148;height:14" type="#_x0000_t75" stroked="false">
                <v:imagedata r:id="rId145" o:title=""/>
              </v:shape>
              <v:shape style="position:absolute;left:4112;top:6896;width:734;height:14" type="#_x0000_t75" stroked="false">
                <v:imagedata r:id="rId456" o:title=""/>
              </v:shape>
              <v:shape style="position:absolute;left:4832;top:6896;width:1138;height:14" type="#_x0000_t75" stroked="false">
                <v:imagedata r:id="rId149" o:title=""/>
              </v:shape>
              <v:shape style="position:absolute;left:5956;top:6896;width:734;height:14" type="#_x0000_t75" stroked="false">
                <v:imagedata r:id="rId502" o:title=""/>
              </v:shape>
              <v:shape style="position:absolute;left:6676;top:6901;width:986;height:10" type="#_x0000_t75" stroked="false">
                <v:imagedata r:id="rId499" o:title=""/>
              </v:shape>
              <v:shape style="position:absolute;left:7658;top:6901;width:576;height:10" type="#_x0000_t75" stroked="false">
                <v:imagedata r:id="rId500" o:title=""/>
              </v:shape>
            </v:group>
            <v:group style="position:absolute;left:1141;top:6911;width:10;height:20" coordorigin="1141,6911" coordsize="10,20">
              <v:shape style="position:absolute;left:1141;top:6911;width:10;height:20" coordorigin="1141,6911" coordsize="10,20" path="m1141,6930l1150,6930,1150,6911,1141,6911,1141,6930xe" filled="true" fillcolor="#000000" stroked="false">
                <v:path arrowok="t"/>
                <v:fill type="solid"/>
              </v:shape>
            </v:group>
            <v:group style="position:absolute;left:1141;top:6930;width:10;height:20" coordorigin="1141,6930" coordsize="10,20">
              <v:shape style="position:absolute;left:1141;top:6930;width:10;height:20" coordorigin="1141,6930" coordsize="10,20" path="m1141,6949l1150,6949,1150,6930,1141,6930,1141,6949xe" filled="true" fillcolor="#000000" stroked="false">
                <v:path arrowok="t"/>
                <v:fill type="solid"/>
              </v:shape>
            </v:group>
            <v:group style="position:absolute;left:1141;top:6949;width:10;height:20" coordorigin="1141,6949" coordsize="10,20">
              <v:shape style="position:absolute;left:1141;top:6949;width:10;height:20" coordorigin="1141,6949" coordsize="10,20" path="m1141,6968l1150,6968,1150,6949,1141,6949,1141,6968xe" filled="true" fillcolor="#000000" stroked="false">
                <v:path arrowok="t"/>
                <v:fill type="solid"/>
              </v:shape>
            </v:group>
            <v:group style="position:absolute;left:1141;top:6968;width:10;height:20" coordorigin="1141,6968" coordsize="10,20">
              <v:shape style="position:absolute;left:1141;top:6968;width:10;height:20" coordorigin="1141,6968" coordsize="10,20" path="m1141,6987l1150,6987,1150,6968,1141,6968,1141,6987xe" filled="true" fillcolor="#000000" stroked="false">
                <v:path arrowok="t"/>
                <v:fill type="solid"/>
              </v:shape>
            </v:group>
            <v:group style="position:absolute;left:1141;top:6987;width:10;height:20" coordorigin="1141,6987" coordsize="10,20">
              <v:shape style="position:absolute;left:1141;top:6987;width:10;height:20" coordorigin="1141,6987" coordsize="10,20" path="m1141,7007l1150,7007,1150,6987,1141,6987,1141,7007xe" filled="true" fillcolor="#000000" stroked="false">
                <v:path arrowok="t"/>
                <v:fill type="solid"/>
              </v:shape>
            </v:group>
            <v:group style="position:absolute;left:1141;top:7007;width:10;height:20" coordorigin="1141,7007" coordsize="10,20">
              <v:shape style="position:absolute;left:1141;top:7007;width:10;height:20" coordorigin="1141,7007" coordsize="10,20" path="m1141,7026l1150,7026,1150,7007,1141,7007,1141,7026xe" filled="true" fillcolor="#000000" stroked="false">
                <v:path arrowok="t"/>
                <v:fill type="solid"/>
              </v:shape>
            </v:group>
            <v:group style="position:absolute;left:1141;top:7026;width:10;height:20" coordorigin="1141,7026" coordsize="10,20">
              <v:shape style="position:absolute;left:1141;top:7026;width:10;height:20" coordorigin="1141,7026" coordsize="10,20" path="m1141,7045l1150,7045,1150,7026,1141,7026,1141,7045xe" filled="true" fillcolor="#000000" stroked="false">
                <v:path arrowok="t"/>
                <v:fill type="solid"/>
              </v:shape>
            </v:group>
            <v:group style="position:absolute;left:1141;top:7045;width:10;height:20" coordorigin="1141,7045" coordsize="10,20">
              <v:shape style="position:absolute;left:1141;top:7045;width:10;height:20" coordorigin="1141,7045" coordsize="10,20" path="m1141,7064l1150,7064,1150,7045,1141,7045,1141,7064xe" filled="true" fillcolor="#000000" stroked="false">
                <v:path arrowok="t"/>
                <v:fill type="solid"/>
              </v:shape>
            </v:group>
            <v:group style="position:absolute;left:1141;top:7064;width:10;height:20" coordorigin="1141,7064" coordsize="10,20">
              <v:shape style="position:absolute;left:1141;top:7064;width:10;height:20" coordorigin="1141,7064" coordsize="10,20" path="m1141,7083l1150,7083,1150,7064,1141,7064,1141,7083xe" filled="true" fillcolor="#000000" stroked="false">
                <v:path arrowok="t"/>
                <v:fill type="solid"/>
              </v:shape>
            </v:group>
            <v:group style="position:absolute;left:1141;top:7083;width:10;height:20" coordorigin="1141,7083" coordsize="10,20">
              <v:shape style="position:absolute;left:1141;top:7083;width:10;height:20" coordorigin="1141,7083" coordsize="10,20" path="m1141,7103l1150,7103,1150,7083,1141,7083,1141,7103xe" filled="true" fillcolor="#000000" stroked="false">
                <v:path arrowok="t"/>
                <v:fill type="solid"/>
              </v:shape>
            </v:group>
            <v:group style="position:absolute;left:1141;top:7103;width:10;height:20" coordorigin="1141,7103" coordsize="10,20">
              <v:shape style="position:absolute;left:1141;top:7103;width:10;height:20" coordorigin="1141,7103" coordsize="10,20" path="m1141,7122l1150,7122,1150,7103,1141,7103,1141,7122xe" filled="true" fillcolor="#000000" stroked="false">
                <v:path arrowok="t"/>
                <v:fill type="solid"/>
              </v:shape>
            </v:group>
            <v:group style="position:absolute;left:1141;top:7122;width:10;height:20" coordorigin="1141,7122" coordsize="10,20">
              <v:shape style="position:absolute;left:1141;top:7122;width:10;height:20" coordorigin="1141,7122" coordsize="10,20" path="m1141,7141l1150,7141,1150,7122,1141,7122,1141,7141xe" filled="true" fillcolor="#000000" stroked="false">
                <v:path arrowok="t"/>
                <v:fill type="solid"/>
              </v:shape>
            </v:group>
            <v:group style="position:absolute;left:1141;top:7141;width:10;height:20" coordorigin="1141,7141" coordsize="10,20">
              <v:shape style="position:absolute;left:1141;top:7141;width:10;height:20" coordorigin="1141,7141" coordsize="10,20" path="m1141,7160l1150,7160,1150,7141,1141,7141,1141,7160xe" filled="true" fillcolor="#000000" stroked="false">
                <v:path arrowok="t"/>
                <v:fill type="solid"/>
              </v:shape>
            </v:group>
            <v:group style="position:absolute;left:1141;top:7160;width:10;height:20" coordorigin="1141,7160" coordsize="10,20">
              <v:shape style="position:absolute;left:1141;top:7160;width:10;height:20" coordorigin="1141,7160" coordsize="10,20" path="m1141,7179l1150,7179,1150,7160,1141,7160,1141,7179xe" filled="true" fillcolor="#000000" stroked="false">
                <v:path arrowok="t"/>
                <v:fill type="solid"/>
              </v:shape>
            </v:group>
            <v:group style="position:absolute;left:1141;top:7179;width:10;height:20" coordorigin="1141,7179" coordsize="10,20">
              <v:shape style="position:absolute;left:1141;top:7179;width:10;height:20" coordorigin="1141,7179" coordsize="10,20" path="m1141,7199l1150,7199,1150,7179,1141,7179,1141,7199xe" filled="true" fillcolor="#000000" stroked="false">
                <v:path arrowok="t"/>
                <v:fill type="solid"/>
              </v:shape>
            </v:group>
            <v:group style="position:absolute;left:1141;top:7199;width:10;height:20" coordorigin="1141,7199" coordsize="10,20">
              <v:shape style="position:absolute;left:1141;top:7199;width:10;height:20" coordorigin="1141,7199" coordsize="10,20" path="m1141,7218l1150,7218,1150,7199,1141,7199,1141,7218xe" filled="true" fillcolor="#000000" stroked="false">
                <v:path arrowok="t"/>
                <v:fill type="solid"/>
              </v:shape>
            </v:group>
            <v:group style="position:absolute;left:1141;top:7218;width:10;height:20" coordorigin="1141,7218" coordsize="10,20">
              <v:shape style="position:absolute;left:1141;top:7218;width:10;height:20" coordorigin="1141,7218" coordsize="10,20" path="m1141,7237l1150,7237,1150,7218,1141,7218,1141,7237xe" filled="true" fillcolor="#000000" stroked="false">
                <v:path arrowok="t"/>
                <v:fill type="solid"/>
              </v:shape>
            </v:group>
            <v:group style="position:absolute;left:14;top:7328;width:1127;height:2" coordorigin="14,7328" coordsize="1127,2">
              <v:shape style="position:absolute;left:14;top:7328;width:1127;height:2" coordorigin="14,7328" coordsize="1127,0" path="m14,7328l1140,7328e" filled="false" stroked="true" strokeweight="1.44pt" strokecolor="#000000">
                <v:path arrowok="t"/>
              </v:shape>
            </v:group>
            <v:group style="position:absolute;left:1141;top:7237;width:10;height:20" coordorigin="1141,7237" coordsize="10,20">
              <v:shape style="position:absolute;left:1141;top:7237;width:10;height:20" coordorigin="1141,7237" coordsize="10,20" path="m1141,7256l1150,7256,1150,7237,1141,7237,1141,7256xe" filled="true" fillcolor="#000000" stroked="false">
                <v:path arrowok="t"/>
                <v:fill type="solid"/>
              </v:shape>
            </v:group>
            <v:group style="position:absolute;left:1141;top:7256;width:10;height:20" coordorigin="1141,7256" coordsize="10,20">
              <v:shape style="position:absolute;left:1141;top:7256;width:10;height:20" coordorigin="1141,7256" coordsize="10,20" path="m1141,7275l1150,7275,1150,7256,1141,7256,1141,7275xe" filled="true" fillcolor="#000000" stroked="false">
                <v:path arrowok="t"/>
                <v:fill type="solid"/>
              </v:shape>
            </v:group>
            <v:group style="position:absolute;left:1141;top:7275;width:10;height:20" coordorigin="1141,7275" coordsize="10,20">
              <v:shape style="position:absolute;left:1141;top:7275;width:10;height:20" coordorigin="1141,7275" coordsize="10,20" path="m1141,7295l1150,7295,1150,7275,1141,7275,1141,7295xe" filled="true" fillcolor="#000000" stroked="false">
                <v:path arrowok="t"/>
                <v:fill type="solid"/>
              </v:shape>
            </v:group>
            <v:group style="position:absolute;left:1141;top:7295;width:10;height:20" coordorigin="1141,7295" coordsize="10,20">
              <v:shape style="position:absolute;left:1141;top:7295;width:10;height:20" coordorigin="1141,7295" coordsize="10,20" path="m1141,7314l1150,7314,1150,7295,1141,7295,1141,7314xe" filled="true" fillcolor="#000000" stroked="false">
                <v:path arrowok="t"/>
                <v:fill type="solid"/>
              </v:shape>
            </v:group>
            <v:group style="position:absolute;left:1141;top:7328;width:29;height:2" coordorigin="1141,7328" coordsize="29,2">
              <v:shape style="position:absolute;left:1141;top:7328;width:29;height:2" coordorigin="1141,7328" coordsize="29,0" path="m1141,7328l1169,7328e" filled="false" stroked="true" strokeweight="1.44pt" strokecolor="#000000">
                <v:path arrowok="t"/>
              </v:shape>
            </v:group>
            <v:group style="position:absolute;left:1169;top:7328;width:1107;height:2" coordorigin="1169,7328" coordsize="1107,2">
              <v:shape style="position:absolute;left:1169;top:7328;width:1107;height:2" coordorigin="1169,7328" coordsize="1107,0" path="m1169,7328l2276,7328e" filled="false" stroked="true" strokeweight="1.44pt" strokecolor="#000000">
                <v:path arrowok="t"/>
              </v:shape>
            </v:group>
            <v:group style="position:absolute;left:2276;top:6911;width:10;height:20" coordorigin="2276,6911" coordsize="10,20">
              <v:shape style="position:absolute;left:2276;top:6911;width:10;height:20" coordorigin="2276,6911" coordsize="10,20" path="m2276,6930l2285,6930,2285,6911,2276,6911,2276,6930xe" filled="true" fillcolor="#000000" stroked="false">
                <v:path arrowok="t"/>
                <v:fill type="solid"/>
              </v:shape>
            </v:group>
            <v:group style="position:absolute;left:2276;top:6930;width:10;height:20" coordorigin="2276,6930" coordsize="10,20">
              <v:shape style="position:absolute;left:2276;top:6930;width:10;height:20" coordorigin="2276,6930" coordsize="10,20" path="m2276,6949l2285,6949,2285,6930,2276,6930,2276,6949xe" filled="true" fillcolor="#000000" stroked="false">
                <v:path arrowok="t"/>
                <v:fill type="solid"/>
              </v:shape>
            </v:group>
            <v:group style="position:absolute;left:2276;top:6949;width:10;height:20" coordorigin="2276,6949" coordsize="10,20">
              <v:shape style="position:absolute;left:2276;top:6949;width:10;height:20" coordorigin="2276,6949" coordsize="10,20" path="m2276,6968l2285,6968,2285,6949,2276,6949,2276,6968xe" filled="true" fillcolor="#000000" stroked="false">
                <v:path arrowok="t"/>
                <v:fill type="solid"/>
              </v:shape>
            </v:group>
            <v:group style="position:absolute;left:2276;top:6968;width:10;height:20" coordorigin="2276,6968" coordsize="10,20">
              <v:shape style="position:absolute;left:2276;top:6968;width:10;height:20" coordorigin="2276,6968" coordsize="10,20" path="m2276,6987l2285,6987,2285,6968,2276,6968,2276,6987xe" filled="true" fillcolor="#000000" stroked="false">
                <v:path arrowok="t"/>
                <v:fill type="solid"/>
              </v:shape>
            </v:group>
            <v:group style="position:absolute;left:2276;top:6987;width:10;height:20" coordorigin="2276,6987" coordsize="10,20">
              <v:shape style="position:absolute;left:2276;top:6987;width:10;height:20" coordorigin="2276,6987" coordsize="10,20" path="m2276,7007l2285,7007,2285,6987,2276,6987,2276,7007xe" filled="true" fillcolor="#000000" stroked="false">
                <v:path arrowok="t"/>
                <v:fill type="solid"/>
              </v:shape>
            </v:group>
            <v:group style="position:absolute;left:2276;top:7007;width:10;height:20" coordorigin="2276,7007" coordsize="10,20">
              <v:shape style="position:absolute;left:2276;top:7007;width:10;height:20" coordorigin="2276,7007" coordsize="10,20" path="m2276,7026l2285,7026,2285,7007,2276,7007,2276,7026xe" filled="true" fillcolor="#000000" stroked="false">
                <v:path arrowok="t"/>
                <v:fill type="solid"/>
              </v:shape>
            </v:group>
            <v:group style="position:absolute;left:2276;top:7026;width:10;height:20" coordorigin="2276,7026" coordsize="10,20">
              <v:shape style="position:absolute;left:2276;top:7026;width:10;height:20" coordorigin="2276,7026" coordsize="10,20" path="m2276,7045l2285,7045,2285,7026,2276,7026,2276,7045xe" filled="true" fillcolor="#000000" stroked="false">
                <v:path arrowok="t"/>
                <v:fill type="solid"/>
              </v:shape>
            </v:group>
            <v:group style="position:absolute;left:2276;top:7045;width:10;height:20" coordorigin="2276,7045" coordsize="10,20">
              <v:shape style="position:absolute;left:2276;top:7045;width:10;height:20" coordorigin="2276,7045" coordsize="10,20" path="m2276,7064l2285,7064,2285,7045,2276,7045,2276,7064xe" filled="true" fillcolor="#000000" stroked="false">
                <v:path arrowok="t"/>
                <v:fill type="solid"/>
              </v:shape>
            </v:group>
            <v:group style="position:absolute;left:2276;top:7064;width:10;height:20" coordorigin="2276,7064" coordsize="10,20">
              <v:shape style="position:absolute;left:2276;top:7064;width:10;height:20" coordorigin="2276,7064" coordsize="10,20" path="m2276,7083l2285,7083,2285,7064,2276,7064,2276,7083xe" filled="true" fillcolor="#000000" stroked="false">
                <v:path arrowok="t"/>
                <v:fill type="solid"/>
              </v:shape>
            </v:group>
            <v:group style="position:absolute;left:2276;top:7083;width:10;height:20" coordorigin="2276,7083" coordsize="10,20">
              <v:shape style="position:absolute;left:2276;top:7083;width:10;height:20" coordorigin="2276,7083" coordsize="10,20" path="m2276,7103l2285,7103,2285,7083,2276,7083,2276,7103xe" filled="true" fillcolor="#000000" stroked="false">
                <v:path arrowok="t"/>
                <v:fill type="solid"/>
              </v:shape>
            </v:group>
            <v:group style="position:absolute;left:2276;top:7103;width:10;height:20" coordorigin="2276,7103" coordsize="10,20">
              <v:shape style="position:absolute;left:2276;top:7103;width:10;height:20" coordorigin="2276,7103" coordsize="10,20" path="m2276,7122l2285,7122,2285,7103,2276,7103,2276,7122xe" filled="true" fillcolor="#000000" stroked="false">
                <v:path arrowok="t"/>
                <v:fill type="solid"/>
              </v:shape>
            </v:group>
            <v:group style="position:absolute;left:2276;top:7122;width:10;height:20" coordorigin="2276,7122" coordsize="10,20">
              <v:shape style="position:absolute;left:2276;top:7122;width:10;height:20" coordorigin="2276,7122" coordsize="10,20" path="m2276,7141l2285,7141,2285,7122,2276,7122,2276,7141xe" filled="true" fillcolor="#000000" stroked="false">
                <v:path arrowok="t"/>
                <v:fill type="solid"/>
              </v:shape>
            </v:group>
            <v:group style="position:absolute;left:2276;top:7141;width:10;height:20" coordorigin="2276,7141" coordsize="10,20">
              <v:shape style="position:absolute;left:2276;top:7141;width:10;height:20" coordorigin="2276,7141" coordsize="10,20" path="m2276,7160l2285,7160,2285,7141,2276,7141,2276,7160xe" filled="true" fillcolor="#000000" stroked="false">
                <v:path arrowok="t"/>
                <v:fill type="solid"/>
              </v:shape>
            </v:group>
            <v:group style="position:absolute;left:2276;top:7160;width:10;height:20" coordorigin="2276,7160" coordsize="10,20">
              <v:shape style="position:absolute;left:2276;top:7160;width:10;height:20" coordorigin="2276,7160" coordsize="10,20" path="m2276,7179l2285,7179,2285,7160,2276,7160,2276,7179xe" filled="true" fillcolor="#000000" stroked="false">
                <v:path arrowok="t"/>
                <v:fill type="solid"/>
              </v:shape>
            </v:group>
            <v:group style="position:absolute;left:2276;top:7179;width:10;height:20" coordorigin="2276,7179" coordsize="10,20">
              <v:shape style="position:absolute;left:2276;top:7179;width:10;height:20" coordorigin="2276,7179" coordsize="10,20" path="m2276,7199l2285,7199,2285,7179,2276,7179,2276,7199xe" filled="true" fillcolor="#000000" stroked="false">
                <v:path arrowok="t"/>
                <v:fill type="solid"/>
              </v:shape>
            </v:group>
            <v:group style="position:absolute;left:2276;top:7199;width:10;height:20" coordorigin="2276,7199" coordsize="10,20">
              <v:shape style="position:absolute;left:2276;top:7199;width:10;height:20" coordorigin="2276,7199" coordsize="10,20" path="m2276,7218l2285,7218,2285,7199,2276,7199,2276,7218xe" filled="true" fillcolor="#000000" stroked="false">
                <v:path arrowok="t"/>
                <v:fill type="solid"/>
              </v:shape>
            </v:group>
            <v:group style="position:absolute;left:2276;top:7218;width:10;height:20" coordorigin="2276,7218" coordsize="10,20">
              <v:shape style="position:absolute;left:2276;top:7218;width:10;height:20" coordorigin="2276,7218" coordsize="10,20" path="m2276,7237l2285,7237,2285,7218,2276,7218,2276,7237xe" filled="true" fillcolor="#000000" stroked="false">
                <v:path arrowok="t"/>
                <v:fill type="solid"/>
              </v:shape>
            </v:group>
            <v:group style="position:absolute;left:2276;top:7237;width:10;height:20" coordorigin="2276,7237" coordsize="10,20">
              <v:shape style="position:absolute;left:2276;top:7237;width:10;height:20" coordorigin="2276,7237" coordsize="10,20" path="m2276,7256l2285,7256,2285,7237,2276,7237,2276,7256xe" filled="true" fillcolor="#000000" stroked="false">
                <v:path arrowok="t"/>
                <v:fill type="solid"/>
              </v:shape>
            </v:group>
            <v:group style="position:absolute;left:2276;top:7256;width:10;height:20" coordorigin="2276,7256" coordsize="10,20">
              <v:shape style="position:absolute;left:2276;top:7256;width:10;height:20" coordorigin="2276,7256" coordsize="10,20" path="m2276,7275l2285,7275,2285,7256,2276,7256,2276,7275xe" filled="true" fillcolor="#000000" stroked="false">
                <v:path arrowok="t"/>
                <v:fill type="solid"/>
              </v:shape>
            </v:group>
            <v:group style="position:absolute;left:2276;top:7275;width:10;height:20" coordorigin="2276,7275" coordsize="10,20">
              <v:shape style="position:absolute;left:2276;top:7275;width:10;height:20" coordorigin="2276,7275" coordsize="10,20" path="m2276,7295l2285,7295,2285,7275,2276,7275,2276,7295xe" filled="true" fillcolor="#000000" stroked="false">
                <v:path arrowok="t"/>
                <v:fill type="solid"/>
              </v:shape>
            </v:group>
            <v:group style="position:absolute;left:2276;top:7295;width:10;height:20" coordorigin="2276,7295" coordsize="10,20">
              <v:shape style="position:absolute;left:2276;top:7295;width:10;height:20" coordorigin="2276,7295" coordsize="10,20" path="m2276,7314l2285,7314,2285,7295,2276,7295,2276,7314xe" filled="true" fillcolor="#000000" stroked="false">
                <v:path arrowok="t"/>
                <v:fill type="solid"/>
              </v:shape>
            </v:group>
            <v:group style="position:absolute;left:2276;top:7328;width:29;height:2" coordorigin="2276,7328" coordsize="29,2">
              <v:shape style="position:absolute;left:2276;top:7328;width:29;height:2" coordorigin="2276,7328" coordsize="29,0" path="m2276,7328l2305,7328e" filled="false" stroked="true" strokeweight="1.44pt" strokecolor="#000000">
                <v:path arrowok="t"/>
              </v:shape>
            </v:group>
            <v:group style="position:absolute;left:2305;top:7328;width:680;height:2" coordorigin="2305,7328" coordsize="680,2">
              <v:shape style="position:absolute;left:2305;top:7328;width:680;height:2" coordorigin="2305,7328" coordsize="680,0" path="m2305,7328l2984,7328e" filled="false" stroked="true" strokeweight="1.44pt" strokecolor="#000000">
                <v:path arrowok="t"/>
              </v:shape>
            </v:group>
            <v:group style="position:absolute;left:2984;top:6911;width:10;height:20" coordorigin="2984,6911" coordsize="10,20">
              <v:shape style="position:absolute;left:2984;top:6911;width:10;height:20" coordorigin="2984,6911" coordsize="10,20" path="m2984,6930l2993,6930,2993,6911,2984,6911,2984,6930xe" filled="true" fillcolor="#000000" stroked="false">
                <v:path arrowok="t"/>
                <v:fill type="solid"/>
              </v:shape>
            </v:group>
            <v:group style="position:absolute;left:2984;top:6930;width:10;height:20" coordorigin="2984,6930" coordsize="10,20">
              <v:shape style="position:absolute;left:2984;top:6930;width:10;height:20" coordorigin="2984,6930" coordsize="10,20" path="m2984,6949l2993,6949,2993,6930,2984,6930,2984,6949xe" filled="true" fillcolor="#000000" stroked="false">
                <v:path arrowok="t"/>
                <v:fill type="solid"/>
              </v:shape>
            </v:group>
            <v:group style="position:absolute;left:2984;top:6949;width:10;height:20" coordorigin="2984,6949" coordsize="10,20">
              <v:shape style="position:absolute;left:2984;top:6949;width:10;height:20" coordorigin="2984,6949" coordsize="10,20" path="m2984,6968l2993,6968,2993,6949,2984,6949,2984,6968xe" filled="true" fillcolor="#000000" stroked="false">
                <v:path arrowok="t"/>
                <v:fill type="solid"/>
              </v:shape>
            </v:group>
            <v:group style="position:absolute;left:2984;top:6968;width:10;height:20" coordorigin="2984,6968" coordsize="10,20">
              <v:shape style="position:absolute;left:2984;top:6968;width:10;height:20" coordorigin="2984,6968" coordsize="10,20" path="m2984,6987l2993,6987,2993,6968,2984,6968,2984,6987xe" filled="true" fillcolor="#000000" stroked="false">
                <v:path arrowok="t"/>
                <v:fill type="solid"/>
              </v:shape>
            </v:group>
            <v:group style="position:absolute;left:2984;top:6987;width:10;height:20" coordorigin="2984,6987" coordsize="10,20">
              <v:shape style="position:absolute;left:2984;top:6987;width:10;height:20" coordorigin="2984,6987" coordsize="10,20" path="m2984,7007l2993,7007,2993,6987,2984,6987,2984,7007xe" filled="true" fillcolor="#000000" stroked="false">
                <v:path arrowok="t"/>
                <v:fill type="solid"/>
              </v:shape>
            </v:group>
            <v:group style="position:absolute;left:2984;top:7007;width:10;height:20" coordorigin="2984,7007" coordsize="10,20">
              <v:shape style="position:absolute;left:2984;top:7007;width:10;height:20" coordorigin="2984,7007" coordsize="10,20" path="m2984,7026l2993,7026,2993,7007,2984,7007,2984,7026xe" filled="true" fillcolor="#000000" stroked="false">
                <v:path arrowok="t"/>
                <v:fill type="solid"/>
              </v:shape>
            </v:group>
            <v:group style="position:absolute;left:2984;top:7026;width:10;height:20" coordorigin="2984,7026" coordsize="10,20">
              <v:shape style="position:absolute;left:2984;top:7026;width:10;height:20" coordorigin="2984,7026" coordsize="10,20" path="m2984,7045l2993,7045,2993,7026,2984,7026,2984,7045xe" filled="true" fillcolor="#000000" stroked="false">
                <v:path arrowok="t"/>
                <v:fill type="solid"/>
              </v:shape>
            </v:group>
            <v:group style="position:absolute;left:2984;top:7045;width:10;height:20" coordorigin="2984,7045" coordsize="10,20">
              <v:shape style="position:absolute;left:2984;top:7045;width:10;height:20" coordorigin="2984,7045" coordsize="10,20" path="m2984,7064l2993,7064,2993,7045,2984,7045,2984,7064xe" filled="true" fillcolor="#000000" stroked="false">
                <v:path arrowok="t"/>
                <v:fill type="solid"/>
              </v:shape>
            </v:group>
            <v:group style="position:absolute;left:2984;top:7064;width:10;height:20" coordorigin="2984,7064" coordsize="10,20">
              <v:shape style="position:absolute;left:2984;top:7064;width:10;height:20" coordorigin="2984,7064" coordsize="10,20" path="m2984,7083l2993,7083,2993,7064,2984,7064,2984,7083xe" filled="true" fillcolor="#000000" stroked="false">
                <v:path arrowok="t"/>
                <v:fill type="solid"/>
              </v:shape>
            </v:group>
            <v:group style="position:absolute;left:2984;top:7083;width:10;height:20" coordorigin="2984,7083" coordsize="10,20">
              <v:shape style="position:absolute;left:2984;top:7083;width:10;height:20" coordorigin="2984,7083" coordsize="10,20" path="m2984,7103l2993,7103,2993,7083,2984,7083,2984,7103xe" filled="true" fillcolor="#000000" stroked="false">
                <v:path arrowok="t"/>
                <v:fill type="solid"/>
              </v:shape>
            </v:group>
            <v:group style="position:absolute;left:2984;top:7103;width:10;height:20" coordorigin="2984,7103" coordsize="10,20">
              <v:shape style="position:absolute;left:2984;top:7103;width:10;height:20" coordorigin="2984,7103" coordsize="10,20" path="m2984,7122l2993,7122,2993,7103,2984,7103,2984,7122xe" filled="true" fillcolor="#000000" stroked="false">
                <v:path arrowok="t"/>
                <v:fill type="solid"/>
              </v:shape>
            </v:group>
            <v:group style="position:absolute;left:2984;top:7122;width:10;height:20" coordorigin="2984,7122" coordsize="10,20">
              <v:shape style="position:absolute;left:2984;top:7122;width:10;height:20" coordorigin="2984,7122" coordsize="10,20" path="m2984,7141l2993,7141,2993,7122,2984,7122,2984,7141xe" filled="true" fillcolor="#000000" stroked="false">
                <v:path arrowok="t"/>
                <v:fill type="solid"/>
              </v:shape>
            </v:group>
            <v:group style="position:absolute;left:2984;top:7141;width:10;height:20" coordorigin="2984,7141" coordsize="10,20">
              <v:shape style="position:absolute;left:2984;top:7141;width:10;height:20" coordorigin="2984,7141" coordsize="10,20" path="m2984,7160l2993,7160,2993,7141,2984,7141,2984,7160xe" filled="true" fillcolor="#000000" stroked="false">
                <v:path arrowok="t"/>
                <v:fill type="solid"/>
              </v:shape>
            </v:group>
            <v:group style="position:absolute;left:2984;top:7160;width:10;height:20" coordorigin="2984,7160" coordsize="10,20">
              <v:shape style="position:absolute;left:2984;top:7160;width:10;height:20" coordorigin="2984,7160" coordsize="10,20" path="m2984,7179l2993,7179,2993,7160,2984,7160,2984,7179xe" filled="true" fillcolor="#000000" stroked="false">
                <v:path arrowok="t"/>
                <v:fill type="solid"/>
              </v:shape>
            </v:group>
            <v:group style="position:absolute;left:2984;top:7179;width:10;height:20" coordorigin="2984,7179" coordsize="10,20">
              <v:shape style="position:absolute;left:2984;top:7179;width:10;height:20" coordorigin="2984,7179" coordsize="10,20" path="m2984,7199l2993,7199,2993,7179,2984,7179,2984,7199xe" filled="true" fillcolor="#000000" stroked="false">
                <v:path arrowok="t"/>
                <v:fill type="solid"/>
              </v:shape>
            </v:group>
            <v:group style="position:absolute;left:2984;top:7199;width:10;height:20" coordorigin="2984,7199" coordsize="10,20">
              <v:shape style="position:absolute;left:2984;top:7199;width:10;height:20" coordorigin="2984,7199" coordsize="10,20" path="m2984,7218l2993,7218,2993,7199,2984,7199,2984,7218xe" filled="true" fillcolor="#000000" stroked="false">
                <v:path arrowok="t"/>
                <v:fill type="solid"/>
              </v:shape>
            </v:group>
            <v:group style="position:absolute;left:2984;top:7218;width:10;height:20" coordorigin="2984,7218" coordsize="10,20">
              <v:shape style="position:absolute;left:2984;top:7218;width:10;height:20" coordorigin="2984,7218" coordsize="10,20" path="m2984,7237l2993,7237,2993,7218,2984,7218,2984,7237xe" filled="true" fillcolor="#000000" stroked="false">
                <v:path arrowok="t"/>
                <v:fill type="solid"/>
              </v:shape>
            </v:group>
            <v:group style="position:absolute;left:2984;top:7237;width:10;height:20" coordorigin="2984,7237" coordsize="10,20">
              <v:shape style="position:absolute;left:2984;top:7237;width:10;height:20" coordorigin="2984,7237" coordsize="10,20" path="m2984,7256l2993,7256,2993,7237,2984,7237,2984,7256xe" filled="true" fillcolor="#000000" stroked="false">
                <v:path arrowok="t"/>
                <v:fill type="solid"/>
              </v:shape>
            </v:group>
            <v:group style="position:absolute;left:2984;top:7256;width:10;height:20" coordorigin="2984,7256" coordsize="10,20">
              <v:shape style="position:absolute;left:2984;top:7256;width:10;height:20" coordorigin="2984,7256" coordsize="10,20" path="m2984,7275l2993,7275,2993,7256,2984,7256,2984,7275xe" filled="true" fillcolor="#000000" stroked="false">
                <v:path arrowok="t"/>
                <v:fill type="solid"/>
              </v:shape>
            </v:group>
            <v:group style="position:absolute;left:2984;top:7275;width:10;height:20" coordorigin="2984,7275" coordsize="10,20">
              <v:shape style="position:absolute;left:2984;top:7275;width:10;height:20" coordorigin="2984,7275" coordsize="10,20" path="m2984,7295l2993,7295,2993,7275,2984,7275,2984,7295xe" filled="true" fillcolor="#000000" stroked="false">
                <v:path arrowok="t"/>
                <v:fill type="solid"/>
              </v:shape>
            </v:group>
            <v:group style="position:absolute;left:2984;top:7295;width:10;height:20" coordorigin="2984,7295" coordsize="10,20">
              <v:shape style="position:absolute;left:2984;top:7295;width:10;height:20" coordorigin="2984,7295" coordsize="10,20" path="m2984,7314l2993,7314,2993,7295,2984,7295,2984,7314xe" filled="true" fillcolor="#000000" stroked="false">
                <v:path arrowok="t"/>
                <v:fill type="solid"/>
              </v:shape>
            </v:group>
            <v:group style="position:absolute;left:2984;top:7328;width:29;height:2" coordorigin="2984,7328" coordsize="29,2">
              <v:shape style="position:absolute;left:2984;top:7328;width:29;height:2" coordorigin="2984,7328" coordsize="29,0" path="m2984,7328l3013,7328e" filled="false" stroked="true" strokeweight="1.44pt" strokecolor="#000000">
                <v:path arrowok="t"/>
              </v:shape>
            </v:group>
            <v:group style="position:absolute;left:3013;top:7328;width:1105;height:2" coordorigin="3013,7328" coordsize="1105,2">
              <v:shape style="position:absolute;left:3013;top:7328;width:1105;height:2" coordorigin="3013,7328" coordsize="1105,0" path="m3013,7328l4117,7328e" filled="false" stroked="true" strokeweight="1.44pt" strokecolor="#000000">
                <v:path arrowok="t"/>
              </v:shape>
            </v:group>
            <v:group style="position:absolute;left:4117;top:6911;width:10;height:20" coordorigin="4117,6911" coordsize="10,20">
              <v:shape style="position:absolute;left:4117;top:6911;width:10;height:20" coordorigin="4117,6911" coordsize="10,20" path="m4117,6930l4127,6930,4127,6911,4117,6911,4117,6930xe" filled="true" fillcolor="#000000" stroked="false">
                <v:path arrowok="t"/>
                <v:fill type="solid"/>
              </v:shape>
            </v:group>
            <v:group style="position:absolute;left:4117;top:6930;width:10;height:20" coordorigin="4117,6930" coordsize="10,20">
              <v:shape style="position:absolute;left:4117;top:6930;width:10;height:20" coordorigin="4117,6930" coordsize="10,20" path="m4117,6949l4127,6949,4127,6930,4117,6930,4117,6949xe" filled="true" fillcolor="#000000" stroked="false">
                <v:path arrowok="t"/>
                <v:fill type="solid"/>
              </v:shape>
            </v:group>
            <v:group style="position:absolute;left:4117;top:6949;width:10;height:20" coordorigin="4117,6949" coordsize="10,20">
              <v:shape style="position:absolute;left:4117;top:6949;width:10;height:20" coordorigin="4117,6949" coordsize="10,20" path="m4117,6968l4127,6968,4127,6949,4117,6949,4117,6968xe" filled="true" fillcolor="#000000" stroked="false">
                <v:path arrowok="t"/>
                <v:fill type="solid"/>
              </v:shape>
            </v:group>
            <v:group style="position:absolute;left:4117;top:6968;width:10;height:20" coordorigin="4117,6968" coordsize="10,20">
              <v:shape style="position:absolute;left:4117;top:6968;width:10;height:20" coordorigin="4117,6968" coordsize="10,20" path="m4117,6987l4127,6987,4127,6968,4117,6968,4117,6987xe" filled="true" fillcolor="#000000" stroked="false">
                <v:path arrowok="t"/>
                <v:fill type="solid"/>
              </v:shape>
            </v:group>
            <v:group style="position:absolute;left:4117;top:6987;width:10;height:20" coordorigin="4117,6987" coordsize="10,20">
              <v:shape style="position:absolute;left:4117;top:6987;width:10;height:20" coordorigin="4117,6987" coordsize="10,20" path="m4117,7007l4127,7007,4127,6987,4117,6987,4117,7007xe" filled="true" fillcolor="#000000" stroked="false">
                <v:path arrowok="t"/>
                <v:fill type="solid"/>
              </v:shape>
            </v:group>
            <v:group style="position:absolute;left:4117;top:7007;width:10;height:20" coordorigin="4117,7007" coordsize="10,20">
              <v:shape style="position:absolute;left:4117;top:7007;width:10;height:20" coordorigin="4117,7007" coordsize="10,20" path="m4117,7026l4127,7026,4127,7007,4117,7007,4117,7026xe" filled="true" fillcolor="#000000" stroked="false">
                <v:path arrowok="t"/>
                <v:fill type="solid"/>
              </v:shape>
            </v:group>
            <v:group style="position:absolute;left:4117;top:7026;width:10;height:20" coordorigin="4117,7026" coordsize="10,20">
              <v:shape style="position:absolute;left:4117;top:7026;width:10;height:20" coordorigin="4117,7026" coordsize="10,20" path="m4117,7045l4127,7045,4127,7026,4117,7026,4117,7045xe" filled="true" fillcolor="#000000" stroked="false">
                <v:path arrowok="t"/>
                <v:fill type="solid"/>
              </v:shape>
            </v:group>
            <v:group style="position:absolute;left:4117;top:7045;width:10;height:20" coordorigin="4117,7045" coordsize="10,20">
              <v:shape style="position:absolute;left:4117;top:7045;width:10;height:20" coordorigin="4117,7045" coordsize="10,20" path="m4117,7064l4127,7064,4127,7045,4117,7045,4117,7064xe" filled="true" fillcolor="#000000" stroked="false">
                <v:path arrowok="t"/>
                <v:fill type="solid"/>
              </v:shape>
            </v:group>
            <v:group style="position:absolute;left:4117;top:7064;width:10;height:20" coordorigin="4117,7064" coordsize="10,20">
              <v:shape style="position:absolute;left:4117;top:7064;width:10;height:20" coordorigin="4117,7064" coordsize="10,20" path="m4117,7083l4127,7083,4127,7064,4117,7064,4117,7083xe" filled="true" fillcolor="#000000" stroked="false">
                <v:path arrowok="t"/>
                <v:fill type="solid"/>
              </v:shape>
            </v:group>
            <v:group style="position:absolute;left:4117;top:7083;width:10;height:20" coordorigin="4117,7083" coordsize="10,20">
              <v:shape style="position:absolute;left:4117;top:7083;width:10;height:20" coordorigin="4117,7083" coordsize="10,20" path="m4117,7103l4127,7103,4127,7083,4117,7083,4117,7103xe" filled="true" fillcolor="#000000" stroked="false">
                <v:path arrowok="t"/>
                <v:fill type="solid"/>
              </v:shape>
            </v:group>
            <v:group style="position:absolute;left:4117;top:7103;width:10;height:20" coordorigin="4117,7103" coordsize="10,20">
              <v:shape style="position:absolute;left:4117;top:7103;width:10;height:20" coordorigin="4117,7103" coordsize="10,20" path="m4117,7122l4127,7122,4127,7103,4117,7103,4117,7122xe" filled="true" fillcolor="#000000" stroked="false">
                <v:path arrowok="t"/>
                <v:fill type="solid"/>
              </v:shape>
            </v:group>
            <v:group style="position:absolute;left:4117;top:7122;width:10;height:20" coordorigin="4117,7122" coordsize="10,20">
              <v:shape style="position:absolute;left:4117;top:7122;width:10;height:20" coordorigin="4117,7122" coordsize="10,20" path="m4117,7141l4127,7141,4127,7122,4117,7122,4117,7141xe" filled="true" fillcolor="#000000" stroked="false">
                <v:path arrowok="t"/>
                <v:fill type="solid"/>
              </v:shape>
            </v:group>
            <v:group style="position:absolute;left:4117;top:7141;width:10;height:20" coordorigin="4117,7141" coordsize="10,20">
              <v:shape style="position:absolute;left:4117;top:7141;width:10;height:20" coordorigin="4117,7141" coordsize="10,20" path="m4117,7160l4127,7160,4127,7141,4117,7141,4117,7160xe" filled="true" fillcolor="#000000" stroked="false">
                <v:path arrowok="t"/>
                <v:fill type="solid"/>
              </v:shape>
            </v:group>
            <v:group style="position:absolute;left:4117;top:7160;width:10;height:20" coordorigin="4117,7160" coordsize="10,20">
              <v:shape style="position:absolute;left:4117;top:7160;width:10;height:20" coordorigin="4117,7160" coordsize="10,20" path="m4117,7179l4127,7179,4127,7160,4117,7160,4117,7179xe" filled="true" fillcolor="#000000" stroked="false">
                <v:path arrowok="t"/>
                <v:fill type="solid"/>
              </v:shape>
            </v:group>
            <v:group style="position:absolute;left:4117;top:7179;width:10;height:20" coordorigin="4117,7179" coordsize="10,20">
              <v:shape style="position:absolute;left:4117;top:7179;width:10;height:20" coordorigin="4117,7179" coordsize="10,20" path="m4117,7199l4127,7199,4127,7179,4117,7179,4117,7199xe" filled="true" fillcolor="#000000" stroked="false">
                <v:path arrowok="t"/>
                <v:fill type="solid"/>
              </v:shape>
            </v:group>
            <v:group style="position:absolute;left:4117;top:7199;width:10;height:20" coordorigin="4117,7199" coordsize="10,20">
              <v:shape style="position:absolute;left:4117;top:7199;width:10;height:20" coordorigin="4117,7199" coordsize="10,20" path="m4117,7218l4127,7218,4127,7199,4117,7199,4117,7218xe" filled="true" fillcolor="#000000" stroked="false">
                <v:path arrowok="t"/>
                <v:fill type="solid"/>
              </v:shape>
            </v:group>
            <v:group style="position:absolute;left:4117;top:7218;width:10;height:20" coordorigin="4117,7218" coordsize="10,20">
              <v:shape style="position:absolute;left:4117;top:7218;width:10;height:20" coordorigin="4117,7218" coordsize="10,20" path="m4117,7237l4127,7237,4127,7218,4117,7218,4117,7237xe" filled="true" fillcolor="#000000" stroked="false">
                <v:path arrowok="t"/>
                <v:fill type="solid"/>
              </v:shape>
            </v:group>
            <v:group style="position:absolute;left:4117;top:7237;width:10;height:20" coordorigin="4117,7237" coordsize="10,20">
              <v:shape style="position:absolute;left:4117;top:7237;width:10;height:20" coordorigin="4117,7237" coordsize="10,20" path="m4117,7256l4127,7256,4127,7237,4117,7237,4117,7256xe" filled="true" fillcolor="#000000" stroked="false">
                <v:path arrowok="t"/>
                <v:fill type="solid"/>
              </v:shape>
            </v:group>
            <v:group style="position:absolute;left:4117;top:7256;width:10;height:20" coordorigin="4117,7256" coordsize="10,20">
              <v:shape style="position:absolute;left:4117;top:7256;width:10;height:20" coordorigin="4117,7256" coordsize="10,20" path="m4117,7275l4127,7275,4127,7256,4117,7256,4117,7275xe" filled="true" fillcolor="#000000" stroked="false">
                <v:path arrowok="t"/>
                <v:fill type="solid"/>
              </v:shape>
            </v:group>
            <v:group style="position:absolute;left:4117;top:7275;width:10;height:20" coordorigin="4117,7275" coordsize="10,20">
              <v:shape style="position:absolute;left:4117;top:7275;width:10;height:20" coordorigin="4117,7275" coordsize="10,20" path="m4117,7295l4127,7295,4127,7275,4117,7275,4117,7295xe" filled="true" fillcolor="#000000" stroked="false">
                <v:path arrowok="t"/>
                <v:fill type="solid"/>
              </v:shape>
            </v:group>
            <v:group style="position:absolute;left:4117;top:7295;width:10;height:20" coordorigin="4117,7295" coordsize="10,20">
              <v:shape style="position:absolute;left:4117;top:7295;width:10;height:20" coordorigin="4117,7295" coordsize="10,20" path="m4117,7314l4127,7314,4127,7295,4117,7295,4117,7314xe" filled="true" fillcolor="#000000" stroked="false">
                <v:path arrowok="t"/>
                <v:fill type="solid"/>
              </v:shape>
            </v:group>
            <v:group style="position:absolute;left:4117;top:7328;width:29;height:2" coordorigin="4117,7328" coordsize="29,2">
              <v:shape style="position:absolute;left:4117;top:7328;width:29;height:2" coordorigin="4117,7328" coordsize="29,0" path="m4117,7328l4146,7328e" filled="false" stroked="true" strokeweight="1.44pt" strokecolor="#000000">
                <v:path arrowok="t"/>
              </v:shape>
            </v:group>
            <v:group style="position:absolute;left:4146;top:7328;width:692;height:2" coordorigin="4146,7328" coordsize="692,2">
              <v:shape style="position:absolute;left:4146;top:7328;width:692;height:2" coordorigin="4146,7328" coordsize="692,0" path="m4146,7328l4837,7328e" filled="false" stroked="true" strokeweight="1.44pt" strokecolor="#000000">
                <v:path arrowok="t"/>
              </v:shape>
            </v:group>
            <v:group style="position:absolute;left:4837;top:6911;width:10;height:20" coordorigin="4837,6911" coordsize="10,20">
              <v:shape style="position:absolute;left:4837;top:6911;width:10;height:20" coordorigin="4837,6911" coordsize="10,20" path="m4837,6930l4847,6930,4847,6911,4837,6911,4837,6930xe" filled="true" fillcolor="#000000" stroked="false">
                <v:path arrowok="t"/>
                <v:fill type="solid"/>
              </v:shape>
            </v:group>
            <v:group style="position:absolute;left:4837;top:6930;width:10;height:20" coordorigin="4837,6930" coordsize="10,20">
              <v:shape style="position:absolute;left:4837;top:6930;width:10;height:20" coordorigin="4837,6930" coordsize="10,20" path="m4837,6949l4847,6949,4847,6930,4837,6930,4837,6949xe" filled="true" fillcolor="#000000" stroked="false">
                <v:path arrowok="t"/>
                <v:fill type="solid"/>
              </v:shape>
            </v:group>
            <v:group style="position:absolute;left:4837;top:6949;width:10;height:20" coordorigin="4837,6949" coordsize="10,20">
              <v:shape style="position:absolute;left:4837;top:6949;width:10;height:20" coordorigin="4837,6949" coordsize="10,20" path="m4837,6968l4847,6968,4847,6949,4837,6949,4837,6968xe" filled="true" fillcolor="#000000" stroked="false">
                <v:path arrowok="t"/>
                <v:fill type="solid"/>
              </v:shape>
            </v:group>
            <v:group style="position:absolute;left:4837;top:6968;width:10;height:20" coordorigin="4837,6968" coordsize="10,20">
              <v:shape style="position:absolute;left:4837;top:6968;width:10;height:20" coordorigin="4837,6968" coordsize="10,20" path="m4837,6987l4847,6987,4847,6968,4837,6968,4837,6987xe" filled="true" fillcolor="#000000" stroked="false">
                <v:path arrowok="t"/>
                <v:fill type="solid"/>
              </v:shape>
            </v:group>
            <v:group style="position:absolute;left:4837;top:6987;width:10;height:20" coordorigin="4837,6987" coordsize="10,20">
              <v:shape style="position:absolute;left:4837;top:6987;width:10;height:20" coordorigin="4837,6987" coordsize="10,20" path="m4837,7007l4847,7007,4847,6987,4837,6987,4837,7007xe" filled="true" fillcolor="#000000" stroked="false">
                <v:path arrowok="t"/>
                <v:fill type="solid"/>
              </v:shape>
            </v:group>
            <v:group style="position:absolute;left:4837;top:7007;width:10;height:20" coordorigin="4837,7007" coordsize="10,20">
              <v:shape style="position:absolute;left:4837;top:7007;width:10;height:20" coordorigin="4837,7007" coordsize="10,20" path="m4837,7026l4847,7026,4847,7007,4837,7007,4837,7026xe" filled="true" fillcolor="#000000" stroked="false">
                <v:path arrowok="t"/>
                <v:fill type="solid"/>
              </v:shape>
            </v:group>
            <v:group style="position:absolute;left:4837;top:7026;width:10;height:20" coordorigin="4837,7026" coordsize="10,20">
              <v:shape style="position:absolute;left:4837;top:7026;width:10;height:20" coordorigin="4837,7026" coordsize="10,20" path="m4837,7045l4847,7045,4847,7026,4837,7026,4837,7045xe" filled="true" fillcolor="#000000" stroked="false">
                <v:path arrowok="t"/>
                <v:fill type="solid"/>
              </v:shape>
            </v:group>
            <v:group style="position:absolute;left:4837;top:7045;width:10;height:20" coordorigin="4837,7045" coordsize="10,20">
              <v:shape style="position:absolute;left:4837;top:7045;width:10;height:20" coordorigin="4837,7045" coordsize="10,20" path="m4837,7064l4847,7064,4847,7045,4837,7045,4837,7064xe" filled="true" fillcolor="#000000" stroked="false">
                <v:path arrowok="t"/>
                <v:fill type="solid"/>
              </v:shape>
            </v:group>
            <v:group style="position:absolute;left:4837;top:7064;width:10;height:20" coordorigin="4837,7064" coordsize="10,20">
              <v:shape style="position:absolute;left:4837;top:7064;width:10;height:20" coordorigin="4837,7064" coordsize="10,20" path="m4837,7083l4847,7083,4847,7064,4837,7064,4837,7083xe" filled="true" fillcolor="#000000" stroked="false">
                <v:path arrowok="t"/>
                <v:fill type="solid"/>
              </v:shape>
            </v:group>
            <v:group style="position:absolute;left:4837;top:7083;width:10;height:20" coordorigin="4837,7083" coordsize="10,20">
              <v:shape style="position:absolute;left:4837;top:7083;width:10;height:20" coordorigin="4837,7083" coordsize="10,20" path="m4837,7103l4847,7103,4847,7083,4837,7083,4837,7103xe" filled="true" fillcolor="#000000" stroked="false">
                <v:path arrowok="t"/>
                <v:fill type="solid"/>
              </v:shape>
            </v:group>
            <v:group style="position:absolute;left:4837;top:7103;width:10;height:20" coordorigin="4837,7103" coordsize="10,20">
              <v:shape style="position:absolute;left:4837;top:7103;width:10;height:20" coordorigin="4837,7103" coordsize="10,20" path="m4837,7122l4847,7122,4847,7103,4837,7103,4837,7122xe" filled="true" fillcolor="#000000" stroked="false">
                <v:path arrowok="t"/>
                <v:fill type="solid"/>
              </v:shape>
            </v:group>
            <v:group style="position:absolute;left:4837;top:7122;width:10;height:20" coordorigin="4837,7122" coordsize="10,20">
              <v:shape style="position:absolute;left:4837;top:7122;width:10;height:20" coordorigin="4837,7122" coordsize="10,20" path="m4837,7141l4847,7141,4847,7122,4837,7122,4837,7141xe" filled="true" fillcolor="#000000" stroked="false">
                <v:path arrowok="t"/>
                <v:fill type="solid"/>
              </v:shape>
            </v:group>
            <v:group style="position:absolute;left:4837;top:7141;width:10;height:20" coordorigin="4837,7141" coordsize="10,20">
              <v:shape style="position:absolute;left:4837;top:7141;width:10;height:20" coordorigin="4837,7141" coordsize="10,20" path="m4837,7160l4847,7160,4847,7141,4837,7141,4837,7160xe" filled="true" fillcolor="#000000" stroked="false">
                <v:path arrowok="t"/>
                <v:fill type="solid"/>
              </v:shape>
            </v:group>
            <v:group style="position:absolute;left:4837;top:7160;width:10;height:20" coordorigin="4837,7160" coordsize="10,20">
              <v:shape style="position:absolute;left:4837;top:7160;width:10;height:20" coordorigin="4837,7160" coordsize="10,20" path="m4837,7179l4847,7179,4847,7160,4837,7160,4837,7179xe" filled="true" fillcolor="#000000" stroked="false">
                <v:path arrowok="t"/>
                <v:fill type="solid"/>
              </v:shape>
            </v:group>
            <v:group style="position:absolute;left:4837;top:7179;width:10;height:20" coordorigin="4837,7179" coordsize="10,20">
              <v:shape style="position:absolute;left:4837;top:7179;width:10;height:20" coordorigin="4837,7179" coordsize="10,20" path="m4837,7199l4847,7199,4847,7179,4837,7179,4837,7199xe" filled="true" fillcolor="#000000" stroked="false">
                <v:path arrowok="t"/>
                <v:fill type="solid"/>
              </v:shape>
            </v:group>
            <v:group style="position:absolute;left:4837;top:7199;width:10;height:20" coordorigin="4837,7199" coordsize="10,20">
              <v:shape style="position:absolute;left:4837;top:7199;width:10;height:20" coordorigin="4837,7199" coordsize="10,20" path="m4837,7218l4847,7218,4847,7199,4837,7199,4837,7218xe" filled="true" fillcolor="#000000" stroked="false">
                <v:path arrowok="t"/>
                <v:fill type="solid"/>
              </v:shape>
            </v:group>
            <v:group style="position:absolute;left:4837;top:7218;width:10;height:20" coordorigin="4837,7218" coordsize="10,20">
              <v:shape style="position:absolute;left:4837;top:7218;width:10;height:20" coordorigin="4837,7218" coordsize="10,20" path="m4837,7237l4847,7237,4847,7218,4837,7218,4837,7237xe" filled="true" fillcolor="#000000" stroked="false">
                <v:path arrowok="t"/>
                <v:fill type="solid"/>
              </v:shape>
            </v:group>
            <v:group style="position:absolute;left:4837;top:7237;width:10;height:20" coordorigin="4837,7237" coordsize="10,20">
              <v:shape style="position:absolute;left:4837;top:7237;width:10;height:20" coordorigin="4837,7237" coordsize="10,20" path="m4837,7256l4847,7256,4847,7237,4837,7237,4837,7256xe" filled="true" fillcolor="#000000" stroked="false">
                <v:path arrowok="t"/>
                <v:fill type="solid"/>
              </v:shape>
            </v:group>
            <v:group style="position:absolute;left:4837;top:7256;width:10;height:20" coordorigin="4837,7256" coordsize="10,20">
              <v:shape style="position:absolute;left:4837;top:7256;width:10;height:20" coordorigin="4837,7256" coordsize="10,20" path="m4837,7275l4847,7275,4847,7256,4837,7256,4837,7275xe" filled="true" fillcolor="#000000" stroked="false">
                <v:path arrowok="t"/>
                <v:fill type="solid"/>
              </v:shape>
            </v:group>
            <v:group style="position:absolute;left:4837;top:7275;width:10;height:20" coordorigin="4837,7275" coordsize="10,20">
              <v:shape style="position:absolute;left:4837;top:7275;width:10;height:20" coordorigin="4837,7275" coordsize="10,20" path="m4837,7295l4847,7295,4847,7275,4837,7275,4837,7295xe" filled="true" fillcolor="#000000" stroked="false">
                <v:path arrowok="t"/>
                <v:fill type="solid"/>
              </v:shape>
            </v:group>
            <v:group style="position:absolute;left:4837;top:7295;width:10;height:20" coordorigin="4837,7295" coordsize="10,20">
              <v:shape style="position:absolute;left:4837;top:7295;width:10;height:20" coordorigin="4837,7295" coordsize="10,20" path="m4837,7314l4847,7314,4847,7295,4837,7295,4837,7314xe" filled="true" fillcolor="#000000" stroked="false">
                <v:path arrowok="t"/>
                <v:fill type="solid"/>
              </v:shape>
            </v:group>
            <v:group style="position:absolute;left:4837;top:7328;width:29;height:2" coordorigin="4837,7328" coordsize="29,2">
              <v:shape style="position:absolute;left:4837;top:7328;width:29;height:2" coordorigin="4837,7328" coordsize="29,0" path="m4837,7328l4866,7328e" filled="false" stroked="true" strokeweight="1.44pt" strokecolor="#000000">
                <v:path arrowok="t"/>
              </v:shape>
            </v:group>
            <v:group style="position:absolute;left:4866;top:7328;width:1095;height:2" coordorigin="4866,7328" coordsize="1095,2">
              <v:shape style="position:absolute;left:4866;top:7328;width:1095;height:2" coordorigin="4866,7328" coordsize="1095,0" path="m4866,7328l5961,7328e" filled="false" stroked="true" strokeweight="1.44pt" strokecolor="#000000">
                <v:path arrowok="t"/>
              </v:shape>
            </v:group>
            <v:group style="position:absolute;left:5961;top:6911;width:10;height:20" coordorigin="5961,6911" coordsize="10,20">
              <v:shape style="position:absolute;left:5961;top:6911;width:10;height:20" coordorigin="5961,6911" coordsize="10,20" path="m5961,6930l5970,6930,5970,6911,5961,6911,5961,6930xe" filled="true" fillcolor="#000000" stroked="false">
                <v:path arrowok="t"/>
                <v:fill type="solid"/>
              </v:shape>
            </v:group>
            <v:group style="position:absolute;left:5961;top:6930;width:10;height:20" coordorigin="5961,6930" coordsize="10,20">
              <v:shape style="position:absolute;left:5961;top:6930;width:10;height:20" coordorigin="5961,6930" coordsize="10,20" path="m5961,6949l5970,6949,5970,6930,5961,6930,5961,6949xe" filled="true" fillcolor="#000000" stroked="false">
                <v:path arrowok="t"/>
                <v:fill type="solid"/>
              </v:shape>
            </v:group>
            <v:group style="position:absolute;left:5961;top:6949;width:10;height:20" coordorigin="5961,6949" coordsize="10,20">
              <v:shape style="position:absolute;left:5961;top:6949;width:10;height:20" coordorigin="5961,6949" coordsize="10,20" path="m5961,6968l5970,6968,5970,6949,5961,6949,5961,6968xe" filled="true" fillcolor="#000000" stroked="false">
                <v:path arrowok="t"/>
                <v:fill type="solid"/>
              </v:shape>
            </v:group>
            <v:group style="position:absolute;left:5961;top:6968;width:10;height:20" coordorigin="5961,6968" coordsize="10,20">
              <v:shape style="position:absolute;left:5961;top:6968;width:10;height:20" coordorigin="5961,6968" coordsize="10,20" path="m5961,6987l5970,6987,5970,6968,5961,6968,5961,6987xe" filled="true" fillcolor="#000000" stroked="false">
                <v:path arrowok="t"/>
                <v:fill type="solid"/>
              </v:shape>
            </v:group>
            <v:group style="position:absolute;left:5961;top:6987;width:10;height:20" coordorigin="5961,6987" coordsize="10,20">
              <v:shape style="position:absolute;left:5961;top:6987;width:10;height:20" coordorigin="5961,6987" coordsize="10,20" path="m5961,7007l5970,7007,5970,6987,5961,6987,5961,7007xe" filled="true" fillcolor="#000000" stroked="false">
                <v:path arrowok="t"/>
                <v:fill type="solid"/>
              </v:shape>
            </v:group>
            <v:group style="position:absolute;left:5961;top:7007;width:10;height:20" coordorigin="5961,7007" coordsize="10,20">
              <v:shape style="position:absolute;left:5961;top:7007;width:10;height:20" coordorigin="5961,7007" coordsize="10,20" path="m5961,7026l5970,7026,5970,7007,5961,7007,5961,7026xe" filled="true" fillcolor="#000000" stroked="false">
                <v:path arrowok="t"/>
                <v:fill type="solid"/>
              </v:shape>
            </v:group>
            <v:group style="position:absolute;left:5961;top:7026;width:10;height:20" coordorigin="5961,7026" coordsize="10,20">
              <v:shape style="position:absolute;left:5961;top:7026;width:10;height:20" coordorigin="5961,7026" coordsize="10,20" path="m5961,7045l5970,7045,5970,7026,5961,7026,5961,7045xe" filled="true" fillcolor="#000000" stroked="false">
                <v:path arrowok="t"/>
                <v:fill type="solid"/>
              </v:shape>
            </v:group>
            <v:group style="position:absolute;left:5961;top:7045;width:10;height:20" coordorigin="5961,7045" coordsize="10,20">
              <v:shape style="position:absolute;left:5961;top:7045;width:10;height:20" coordorigin="5961,7045" coordsize="10,20" path="m5961,7064l5970,7064,5970,7045,5961,7045,5961,7064xe" filled="true" fillcolor="#000000" stroked="false">
                <v:path arrowok="t"/>
                <v:fill type="solid"/>
              </v:shape>
            </v:group>
            <v:group style="position:absolute;left:5961;top:7064;width:10;height:20" coordorigin="5961,7064" coordsize="10,20">
              <v:shape style="position:absolute;left:5961;top:7064;width:10;height:20" coordorigin="5961,7064" coordsize="10,20" path="m5961,7083l5970,7083,5970,7064,5961,7064,5961,7083xe" filled="true" fillcolor="#000000" stroked="false">
                <v:path arrowok="t"/>
                <v:fill type="solid"/>
              </v:shape>
            </v:group>
            <v:group style="position:absolute;left:5961;top:7083;width:10;height:20" coordorigin="5961,7083" coordsize="10,20">
              <v:shape style="position:absolute;left:5961;top:7083;width:10;height:20" coordorigin="5961,7083" coordsize="10,20" path="m5961,7103l5970,7103,5970,7083,5961,7083,5961,7103xe" filled="true" fillcolor="#000000" stroked="false">
                <v:path arrowok="t"/>
                <v:fill type="solid"/>
              </v:shape>
            </v:group>
            <v:group style="position:absolute;left:5961;top:7103;width:10;height:20" coordorigin="5961,7103" coordsize="10,20">
              <v:shape style="position:absolute;left:5961;top:7103;width:10;height:20" coordorigin="5961,7103" coordsize="10,20" path="m5961,7122l5970,7122,5970,7103,5961,7103,5961,7122xe" filled="true" fillcolor="#000000" stroked="false">
                <v:path arrowok="t"/>
                <v:fill type="solid"/>
              </v:shape>
            </v:group>
            <v:group style="position:absolute;left:5961;top:7122;width:10;height:20" coordorigin="5961,7122" coordsize="10,20">
              <v:shape style="position:absolute;left:5961;top:7122;width:10;height:20" coordorigin="5961,7122" coordsize="10,20" path="m5961,7141l5970,7141,5970,7122,5961,7122,5961,7141xe" filled="true" fillcolor="#000000" stroked="false">
                <v:path arrowok="t"/>
                <v:fill type="solid"/>
              </v:shape>
            </v:group>
            <v:group style="position:absolute;left:5961;top:7141;width:10;height:20" coordorigin="5961,7141" coordsize="10,20">
              <v:shape style="position:absolute;left:5961;top:7141;width:10;height:20" coordorigin="5961,7141" coordsize="10,20" path="m5961,7160l5970,7160,5970,7141,5961,7141,5961,7160xe" filled="true" fillcolor="#000000" stroked="false">
                <v:path arrowok="t"/>
                <v:fill type="solid"/>
              </v:shape>
            </v:group>
            <v:group style="position:absolute;left:5961;top:7160;width:10;height:20" coordorigin="5961,7160" coordsize="10,20">
              <v:shape style="position:absolute;left:5961;top:7160;width:10;height:20" coordorigin="5961,7160" coordsize="10,20" path="m5961,7179l5970,7179,5970,7160,5961,7160,5961,7179xe" filled="true" fillcolor="#000000" stroked="false">
                <v:path arrowok="t"/>
                <v:fill type="solid"/>
              </v:shape>
            </v:group>
            <v:group style="position:absolute;left:5961;top:7179;width:10;height:20" coordorigin="5961,7179" coordsize="10,20">
              <v:shape style="position:absolute;left:5961;top:7179;width:10;height:20" coordorigin="5961,7179" coordsize="10,20" path="m5961,7199l5970,7199,5970,7179,5961,7179,5961,7199xe" filled="true" fillcolor="#000000" stroked="false">
                <v:path arrowok="t"/>
                <v:fill type="solid"/>
              </v:shape>
            </v:group>
            <v:group style="position:absolute;left:5961;top:7199;width:10;height:20" coordorigin="5961,7199" coordsize="10,20">
              <v:shape style="position:absolute;left:5961;top:7199;width:10;height:20" coordorigin="5961,7199" coordsize="10,20" path="m5961,7218l5970,7218,5970,7199,5961,7199,5961,7218xe" filled="true" fillcolor="#000000" stroked="false">
                <v:path arrowok="t"/>
                <v:fill type="solid"/>
              </v:shape>
            </v:group>
            <v:group style="position:absolute;left:5961;top:7218;width:10;height:20" coordorigin="5961,7218" coordsize="10,20">
              <v:shape style="position:absolute;left:5961;top:7218;width:10;height:20" coordorigin="5961,7218" coordsize="10,20" path="m5961,7237l5970,7237,5970,7218,5961,7218,5961,7237xe" filled="true" fillcolor="#000000" stroked="false">
                <v:path arrowok="t"/>
                <v:fill type="solid"/>
              </v:shape>
            </v:group>
            <v:group style="position:absolute;left:5961;top:7237;width:10;height:20" coordorigin="5961,7237" coordsize="10,20">
              <v:shape style="position:absolute;left:5961;top:7237;width:10;height:20" coordorigin="5961,7237" coordsize="10,20" path="m5961,7256l5970,7256,5970,7237,5961,7237,5961,7256xe" filled="true" fillcolor="#000000" stroked="false">
                <v:path arrowok="t"/>
                <v:fill type="solid"/>
              </v:shape>
            </v:group>
            <v:group style="position:absolute;left:5961;top:7256;width:10;height:20" coordorigin="5961,7256" coordsize="10,20">
              <v:shape style="position:absolute;left:5961;top:7256;width:10;height:20" coordorigin="5961,7256" coordsize="10,20" path="m5961,7275l5970,7275,5970,7256,5961,7256,5961,7275xe" filled="true" fillcolor="#000000" stroked="false">
                <v:path arrowok="t"/>
                <v:fill type="solid"/>
              </v:shape>
            </v:group>
            <v:group style="position:absolute;left:5961;top:7275;width:10;height:20" coordorigin="5961,7275" coordsize="10,20">
              <v:shape style="position:absolute;left:5961;top:7275;width:10;height:20" coordorigin="5961,7275" coordsize="10,20" path="m5961,7295l5970,7295,5970,7275,5961,7275,5961,7295xe" filled="true" fillcolor="#000000" stroked="false">
                <v:path arrowok="t"/>
                <v:fill type="solid"/>
              </v:shape>
            </v:group>
            <v:group style="position:absolute;left:5961;top:7295;width:10;height:20" coordorigin="5961,7295" coordsize="10,20">
              <v:shape style="position:absolute;left:5961;top:7295;width:10;height:20" coordorigin="5961,7295" coordsize="10,20" path="m5961,7314l5970,7314,5970,7295,5961,7295,5961,7314xe" filled="true" fillcolor="#000000" stroked="false">
                <v:path arrowok="t"/>
                <v:fill type="solid"/>
              </v:shape>
            </v:group>
            <v:group style="position:absolute;left:5961;top:7328;width:29;height:2" coordorigin="5961,7328" coordsize="29,2">
              <v:shape style="position:absolute;left:5961;top:7328;width:29;height:2" coordorigin="5961,7328" coordsize="29,0" path="m5961,7328l5990,7328e" filled="false" stroked="true" strokeweight="1.44pt" strokecolor="#000000">
                <v:path arrowok="t"/>
              </v:shape>
            </v:group>
            <v:group style="position:absolute;left:5990;top:7328;width:692;height:2" coordorigin="5990,7328" coordsize="692,2">
              <v:shape style="position:absolute;left:5990;top:7328;width:692;height:2" coordorigin="5990,7328" coordsize="692,0" path="m5990,7328l6681,7328e" filled="false" stroked="true" strokeweight="1.44pt" strokecolor="#000000">
                <v:path arrowok="t"/>
              </v:shape>
            </v:group>
            <v:group style="position:absolute;left:6681;top:6911;width:10;height:20" coordorigin="6681,6911" coordsize="10,20">
              <v:shape style="position:absolute;left:6681;top:6911;width:10;height:20" coordorigin="6681,6911" coordsize="10,20" path="m6681,6930l6690,6930,6690,6911,6681,6911,6681,6930xe" filled="true" fillcolor="#000000" stroked="false">
                <v:path arrowok="t"/>
                <v:fill type="solid"/>
              </v:shape>
            </v:group>
            <v:group style="position:absolute;left:6681;top:6930;width:10;height:20" coordorigin="6681,6930" coordsize="10,20">
              <v:shape style="position:absolute;left:6681;top:6930;width:10;height:20" coordorigin="6681,6930" coordsize="10,20" path="m6681,6949l6690,6949,6690,6930,6681,6930,6681,6949xe" filled="true" fillcolor="#000000" stroked="false">
                <v:path arrowok="t"/>
                <v:fill type="solid"/>
              </v:shape>
            </v:group>
            <v:group style="position:absolute;left:6681;top:6949;width:10;height:20" coordorigin="6681,6949" coordsize="10,20">
              <v:shape style="position:absolute;left:6681;top:6949;width:10;height:20" coordorigin="6681,6949" coordsize="10,20" path="m6681,6968l6690,6968,6690,6949,6681,6949,6681,6968xe" filled="true" fillcolor="#000000" stroked="false">
                <v:path arrowok="t"/>
                <v:fill type="solid"/>
              </v:shape>
            </v:group>
            <v:group style="position:absolute;left:6681;top:6968;width:10;height:20" coordorigin="6681,6968" coordsize="10,20">
              <v:shape style="position:absolute;left:6681;top:6968;width:10;height:20" coordorigin="6681,6968" coordsize="10,20" path="m6681,6987l6690,6987,6690,6968,6681,6968,6681,6987xe" filled="true" fillcolor="#000000" stroked="false">
                <v:path arrowok="t"/>
                <v:fill type="solid"/>
              </v:shape>
            </v:group>
            <v:group style="position:absolute;left:6681;top:6987;width:10;height:20" coordorigin="6681,6987" coordsize="10,20">
              <v:shape style="position:absolute;left:6681;top:6987;width:10;height:20" coordorigin="6681,6987" coordsize="10,20" path="m6681,7007l6690,7007,6690,6987,6681,6987,6681,7007xe" filled="true" fillcolor="#000000" stroked="false">
                <v:path arrowok="t"/>
                <v:fill type="solid"/>
              </v:shape>
            </v:group>
            <v:group style="position:absolute;left:6681;top:7007;width:10;height:20" coordorigin="6681,7007" coordsize="10,20">
              <v:shape style="position:absolute;left:6681;top:7007;width:10;height:20" coordorigin="6681,7007" coordsize="10,20" path="m6681,7026l6690,7026,6690,7007,6681,7007,6681,7026xe" filled="true" fillcolor="#000000" stroked="false">
                <v:path arrowok="t"/>
                <v:fill type="solid"/>
              </v:shape>
            </v:group>
            <v:group style="position:absolute;left:6681;top:7026;width:10;height:20" coordorigin="6681,7026" coordsize="10,20">
              <v:shape style="position:absolute;left:6681;top:7026;width:10;height:20" coordorigin="6681,7026" coordsize="10,20" path="m6681,7045l6690,7045,6690,7026,6681,7026,6681,7045xe" filled="true" fillcolor="#000000" stroked="false">
                <v:path arrowok="t"/>
                <v:fill type="solid"/>
              </v:shape>
            </v:group>
            <v:group style="position:absolute;left:6681;top:7045;width:10;height:20" coordorigin="6681,7045" coordsize="10,20">
              <v:shape style="position:absolute;left:6681;top:7045;width:10;height:20" coordorigin="6681,7045" coordsize="10,20" path="m6681,7064l6690,7064,6690,7045,6681,7045,6681,7064xe" filled="true" fillcolor="#000000" stroked="false">
                <v:path arrowok="t"/>
                <v:fill type="solid"/>
              </v:shape>
            </v:group>
            <v:group style="position:absolute;left:6681;top:7064;width:10;height:20" coordorigin="6681,7064" coordsize="10,20">
              <v:shape style="position:absolute;left:6681;top:7064;width:10;height:20" coordorigin="6681,7064" coordsize="10,20" path="m6681,7083l6690,7083,6690,7064,6681,7064,6681,7083xe" filled="true" fillcolor="#000000" stroked="false">
                <v:path arrowok="t"/>
                <v:fill type="solid"/>
              </v:shape>
            </v:group>
            <v:group style="position:absolute;left:6681;top:7083;width:10;height:20" coordorigin="6681,7083" coordsize="10,20">
              <v:shape style="position:absolute;left:6681;top:7083;width:10;height:20" coordorigin="6681,7083" coordsize="10,20" path="m6681,7103l6690,7103,6690,7083,6681,7083,6681,7103xe" filled="true" fillcolor="#000000" stroked="false">
                <v:path arrowok="t"/>
                <v:fill type="solid"/>
              </v:shape>
            </v:group>
            <v:group style="position:absolute;left:6681;top:7103;width:10;height:20" coordorigin="6681,7103" coordsize="10,20">
              <v:shape style="position:absolute;left:6681;top:7103;width:10;height:20" coordorigin="6681,7103" coordsize="10,20" path="m6681,7122l6690,7122,6690,7103,6681,7103,6681,7122xe" filled="true" fillcolor="#000000" stroked="false">
                <v:path arrowok="t"/>
                <v:fill type="solid"/>
              </v:shape>
            </v:group>
            <v:group style="position:absolute;left:6681;top:7122;width:10;height:20" coordorigin="6681,7122" coordsize="10,20">
              <v:shape style="position:absolute;left:6681;top:7122;width:10;height:20" coordorigin="6681,7122" coordsize="10,20" path="m6681,7141l6690,7141,6690,7122,6681,7122,6681,7141xe" filled="true" fillcolor="#000000" stroked="false">
                <v:path arrowok="t"/>
                <v:fill type="solid"/>
              </v:shape>
            </v:group>
            <v:group style="position:absolute;left:6681;top:7141;width:10;height:20" coordorigin="6681,7141" coordsize="10,20">
              <v:shape style="position:absolute;left:6681;top:7141;width:10;height:20" coordorigin="6681,7141" coordsize="10,20" path="m6681,7160l6690,7160,6690,7141,6681,7141,6681,7160xe" filled="true" fillcolor="#000000" stroked="false">
                <v:path arrowok="t"/>
                <v:fill type="solid"/>
              </v:shape>
            </v:group>
            <v:group style="position:absolute;left:6681;top:7160;width:10;height:20" coordorigin="6681,7160" coordsize="10,20">
              <v:shape style="position:absolute;left:6681;top:7160;width:10;height:20" coordorigin="6681,7160" coordsize="10,20" path="m6681,7179l6690,7179,6690,7160,6681,7160,6681,7179xe" filled="true" fillcolor="#000000" stroked="false">
                <v:path arrowok="t"/>
                <v:fill type="solid"/>
              </v:shape>
            </v:group>
            <v:group style="position:absolute;left:6681;top:7179;width:10;height:20" coordorigin="6681,7179" coordsize="10,20">
              <v:shape style="position:absolute;left:6681;top:7179;width:10;height:20" coordorigin="6681,7179" coordsize="10,20" path="m6681,7199l6690,7199,6690,7179,6681,7179,6681,7199xe" filled="true" fillcolor="#000000" stroked="false">
                <v:path arrowok="t"/>
                <v:fill type="solid"/>
              </v:shape>
            </v:group>
            <v:group style="position:absolute;left:6681;top:7199;width:10;height:20" coordorigin="6681,7199" coordsize="10,20">
              <v:shape style="position:absolute;left:6681;top:7199;width:10;height:20" coordorigin="6681,7199" coordsize="10,20" path="m6681,7218l6690,7218,6690,7199,6681,7199,6681,7218xe" filled="true" fillcolor="#000000" stroked="false">
                <v:path arrowok="t"/>
                <v:fill type="solid"/>
              </v:shape>
            </v:group>
            <v:group style="position:absolute;left:6681;top:7218;width:10;height:20" coordorigin="6681,7218" coordsize="10,20">
              <v:shape style="position:absolute;left:6681;top:7218;width:10;height:20" coordorigin="6681,7218" coordsize="10,20" path="m6681,7237l6690,7237,6690,7218,6681,7218,6681,7237xe" filled="true" fillcolor="#000000" stroked="false">
                <v:path arrowok="t"/>
                <v:fill type="solid"/>
              </v:shape>
            </v:group>
            <v:group style="position:absolute;left:6681;top:7237;width:10;height:20" coordorigin="6681,7237" coordsize="10,20">
              <v:shape style="position:absolute;left:6681;top:7237;width:10;height:20" coordorigin="6681,7237" coordsize="10,20" path="m6681,7256l6690,7256,6690,7237,6681,7237,6681,7256xe" filled="true" fillcolor="#000000" stroked="false">
                <v:path arrowok="t"/>
                <v:fill type="solid"/>
              </v:shape>
            </v:group>
            <v:group style="position:absolute;left:6681;top:7256;width:10;height:20" coordorigin="6681,7256" coordsize="10,20">
              <v:shape style="position:absolute;left:6681;top:7256;width:10;height:20" coordorigin="6681,7256" coordsize="10,20" path="m6681,7275l6690,7275,6690,7256,6681,7256,6681,7275xe" filled="true" fillcolor="#000000" stroked="false">
                <v:path arrowok="t"/>
                <v:fill type="solid"/>
              </v:shape>
            </v:group>
            <v:group style="position:absolute;left:6681;top:7275;width:10;height:20" coordorigin="6681,7275" coordsize="10,20">
              <v:shape style="position:absolute;left:6681;top:7275;width:10;height:20" coordorigin="6681,7275" coordsize="10,20" path="m6681,7295l6690,7295,6690,7275,6681,7275,6681,7295xe" filled="true" fillcolor="#000000" stroked="false">
                <v:path arrowok="t"/>
                <v:fill type="solid"/>
              </v:shape>
            </v:group>
            <v:group style="position:absolute;left:6681;top:7295;width:10;height:20" coordorigin="6681,7295" coordsize="10,20">
              <v:shape style="position:absolute;left:6681;top:7295;width:10;height:20" coordorigin="6681,7295" coordsize="10,20" path="m6681,7314l6690,7314,6690,7295,6681,7295,6681,7314xe" filled="true" fillcolor="#000000" stroked="false">
                <v:path arrowok="t"/>
                <v:fill type="solid"/>
              </v:shape>
            </v:group>
            <v:group style="position:absolute;left:6681;top:7328;width:29;height:2" coordorigin="6681,7328" coordsize="29,2">
              <v:shape style="position:absolute;left:6681;top:7328;width:29;height:2" coordorigin="6681,7328" coordsize="29,0" path="m6681,7328l6710,7328e" filled="false" stroked="true" strokeweight="1.44pt" strokecolor="#000000">
                <v:path arrowok="t"/>
              </v:shape>
            </v:group>
            <v:group style="position:absolute;left:6710;top:7328;width:953;height:2" coordorigin="6710,7328" coordsize="953,2">
              <v:shape style="position:absolute;left:6710;top:7328;width:953;height:2" coordorigin="6710,7328" coordsize="953,0" path="m6710,7328l7662,7328e" filled="false" stroked="true" strokeweight="1.44pt" strokecolor="#000000">
                <v:path arrowok="t"/>
              </v:shape>
            </v:group>
            <v:group style="position:absolute;left:7662;top:6911;width:10;height:20" coordorigin="7662,6911" coordsize="10,20">
              <v:shape style="position:absolute;left:7662;top:6911;width:10;height:20" coordorigin="7662,6911" coordsize="10,20" path="m7662,6930l7672,6930,7672,6911,7662,6911,7662,6930xe" filled="true" fillcolor="#000000" stroked="false">
                <v:path arrowok="t"/>
                <v:fill type="solid"/>
              </v:shape>
            </v:group>
            <v:group style="position:absolute;left:7662;top:6930;width:10;height:20" coordorigin="7662,6930" coordsize="10,20">
              <v:shape style="position:absolute;left:7662;top:6930;width:10;height:20" coordorigin="7662,6930" coordsize="10,20" path="m7662,6949l7672,6949,7672,6930,7662,6930,7662,6949xe" filled="true" fillcolor="#000000" stroked="false">
                <v:path arrowok="t"/>
                <v:fill type="solid"/>
              </v:shape>
            </v:group>
            <v:group style="position:absolute;left:7662;top:6949;width:10;height:20" coordorigin="7662,6949" coordsize="10,20">
              <v:shape style="position:absolute;left:7662;top:6949;width:10;height:20" coordorigin="7662,6949" coordsize="10,20" path="m7662,6968l7672,6968,7672,6949,7662,6949,7662,6968xe" filled="true" fillcolor="#000000" stroked="false">
                <v:path arrowok="t"/>
                <v:fill type="solid"/>
              </v:shape>
            </v:group>
            <v:group style="position:absolute;left:7662;top:6968;width:10;height:20" coordorigin="7662,6968" coordsize="10,20">
              <v:shape style="position:absolute;left:7662;top:6968;width:10;height:20" coordorigin="7662,6968" coordsize="10,20" path="m7662,6987l7672,6987,7672,6968,7662,6968,7662,6987xe" filled="true" fillcolor="#000000" stroked="false">
                <v:path arrowok="t"/>
                <v:fill type="solid"/>
              </v:shape>
            </v:group>
            <v:group style="position:absolute;left:7662;top:6987;width:10;height:20" coordorigin="7662,6987" coordsize="10,20">
              <v:shape style="position:absolute;left:7662;top:6987;width:10;height:20" coordorigin="7662,6987" coordsize="10,20" path="m7662,7007l7672,7007,7672,6987,7662,6987,7662,7007xe" filled="true" fillcolor="#000000" stroked="false">
                <v:path arrowok="t"/>
                <v:fill type="solid"/>
              </v:shape>
            </v:group>
            <v:group style="position:absolute;left:7662;top:7007;width:10;height:20" coordorigin="7662,7007" coordsize="10,20">
              <v:shape style="position:absolute;left:7662;top:7007;width:10;height:20" coordorigin="7662,7007" coordsize="10,20" path="m7662,7026l7672,7026,7672,7007,7662,7007,7662,7026xe" filled="true" fillcolor="#000000" stroked="false">
                <v:path arrowok="t"/>
                <v:fill type="solid"/>
              </v:shape>
            </v:group>
            <v:group style="position:absolute;left:7662;top:7026;width:10;height:20" coordorigin="7662,7026" coordsize="10,20">
              <v:shape style="position:absolute;left:7662;top:7026;width:10;height:20" coordorigin="7662,7026" coordsize="10,20" path="m7662,7045l7672,7045,7672,7026,7662,7026,7662,7045xe" filled="true" fillcolor="#000000" stroked="false">
                <v:path arrowok="t"/>
                <v:fill type="solid"/>
              </v:shape>
            </v:group>
            <v:group style="position:absolute;left:7662;top:7045;width:10;height:20" coordorigin="7662,7045" coordsize="10,20">
              <v:shape style="position:absolute;left:7662;top:7045;width:10;height:20" coordorigin="7662,7045" coordsize="10,20" path="m7662,7064l7672,7064,7672,7045,7662,7045,7662,7064xe" filled="true" fillcolor="#000000" stroked="false">
                <v:path arrowok="t"/>
                <v:fill type="solid"/>
              </v:shape>
            </v:group>
            <v:group style="position:absolute;left:7662;top:7064;width:10;height:20" coordorigin="7662,7064" coordsize="10,20">
              <v:shape style="position:absolute;left:7662;top:7064;width:10;height:20" coordorigin="7662,7064" coordsize="10,20" path="m7662,7083l7672,7083,7672,7064,7662,7064,7662,7083xe" filled="true" fillcolor="#000000" stroked="false">
                <v:path arrowok="t"/>
                <v:fill type="solid"/>
              </v:shape>
            </v:group>
            <v:group style="position:absolute;left:7662;top:7083;width:10;height:20" coordorigin="7662,7083" coordsize="10,20">
              <v:shape style="position:absolute;left:7662;top:7083;width:10;height:20" coordorigin="7662,7083" coordsize="10,20" path="m7662,7103l7672,7103,7672,7083,7662,7083,7662,7103xe" filled="true" fillcolor="#000000" stroked="false">
                <v:path arrowok="t"/>
                <v:fill type="solid"/>
              </v:shape>
            </v:group>
            <v:group style="position:absolute;left:7662;top:7103;width:10;height:20" coordorigin="7662,7103" coordsize="10,20">
              <v:shape style="position:absolute;left:7662;top:7103;width:10;height:20" coordorigin="7662,7103" coordsize="10,20" path="m7662,7122l7672,7122,7672,7103,7662,7103,7662,7122xe" filled="true" fillcolor="#000000" stroked="false">
                <v:path arrowok="t"/>
                <v:fill type="solid"/>
              </v:shape>
            </v:group>
            <v:group style="position:absolute;left:7662;top:7122;width:10;height:20" coordorigin="7662,7122" coordsize="10,20">
              <v:shape style="position:absolute;left:7662;top:7122;width:10;height:20" coordorigin="7662,7122" coordsize="10,20" path="m7662,7141l7672,7141,7672,7122,7662,7122,7662,7141xe" filled="true" fillcolor="#000000" stroked="false">
                <v:path arrowok="t"/>
                <v:fill type="solid"/>
              </v:shape>
            </v:group>
            <v:group style="position:absolute;left:7662;top:7141;width:10;height:20" coordorigin="7662,7141" coordsize="10,20">
              <v:shape style="position:absolute;left:7662;top:7141;width:10;height:20" coordorigin="7662,7141" coordsize="10,20" path="m7662,7160l7672,7160,7672,7141,7662,7141,7662,7160xe" filled="true" fillcolor="#000000" stroked="false">
                <v:path arrowok="t"/>
                <v:fill type="solid"/>
              </v:shape>
            </v:group>
            <v:group style="position:absolute;left:7662;top:7160;width:10;height:20" coordorigin="7662,7160" coordsize="10,20">
              <v:shape style="position:absolute;left:7662;top:7160;width:10;height:20" coordorigin="7662,7160" coordsize="10,20" path="m7662,7179l7672,7179,7672,7160,7662,7160,7662,7179xe" filled="true" fillcolor="#000000" stroked="false">
                <v:path arrowok="t"/>
                <v:fill type="solid"/>
              </v:shape>
            </v:group>
            <v:group style="position:absolute;left:7662;top:7179;width:10;height:20" coordorigin="7662,7179" coordsize="10,20">
              <v:shape style="position:absolute;left:7662;top:7179;width:10;height:20" coordorigin="7662,7179" coordsize="10,20" path="m7662,7199l7672,7199,7672,7179,7662,7179,7662,7199xe" filled="true" fillcolor="#000000" stroked="false">
                <v:path arrowok="t"/>
                <v:fill type="solid"/>
              </v:shape>
            </v:group>
            <v:group style="position:absolute;left:7662;top:7199;width:10;height:20" coordorigin="7662,7199" coordsize="10,20">
              <v:shape style="position:absolute;left:7662;top:7199;width:10;height:20" coordorigin="7662,7199" coordsize="10,20" path="m7662,7218l7672,7218,7672,7199,7662,7199,7662,7218xe" filled="true" fillcolor="#000000" stroked="false">
                <v:path arrowok="t"/>
                <v:fill type="solid"/>
              </v:shape>
            </v:group>
            <v:group style="position:absolute;left:7662;top:7218;width:10;height:20" coordorigin="7662,7218" coordsize="10,20">
              <v:shape style="position:absolute;left:7662;top:7218;width:10;height:20" coordorigin="7662,7218" coordsize="10,20" path="m7662,7237l7672,7237,7672,7218,7662,7218,7662,7237xe" filled="true" fillcolor="#000000" stroked="false">
                <v:path arrowok="t"/>
                <v:fill type="solid"/>
              </v:shape>
            </v:group>
            <v:group style="position:absolute;left:7662;top:7237;width:10;height:20" coordorigin="7662,7237" coordsize="10,20">
              <v:shape style="position:absolute;left:7662;top:7237;width:10;height:20" coordorigin="7662,7237" coordsize="10,20" path="m7662,7256l7672,7256,7672,7237,7662,7237,7662,7256xe" filled="true" fillcolor="#000000" stroked="false">
                <v:path arrowok="t"/>
                <v:fill type="solid"/>
              </v:shape>
            </v:group>
            <v:group style="position:absolute;left:7662;top:7256;width:10;height:20" coordorigin="7662,7256" coordsize="10,20">
              <v:shape style="position:absolute;left:7662;top:7256;width:10;height:20" coordorigin="7662,7256" coordsize="10,20" path="m7662,7275l7672,7275,7672,7256,7662,7256,7662,7275xe" filled="true" fillcolor="#000000" stroked="false">
                <v:path arrowok="t"/>
                <v:fill type="solid"/>
              </v:shape>
            </v:group>
            <v:group style="position:absolute;left:7662;top:7275;width:10;height:20" coordorigin="7662,7275" coordsize="10,20">
              <v:shape style="position:absolute;left:7662;top:7275;width:10;height:20" coordorigin="7662,7275" coordsize="10,20" path="m7662,7295l7672,7295,7672,7275,7662,7275,7662,7295xe" filled="true" fillcolor="#000000" stroked="false">
                <v:path arrowok="t"/>
                <v:fill type="solid"/>
              </v:shape>
            </v:group>
            <v:group style="position:absolute;left:7662;top:7295;width:10;height:20" coordorigin="7662,7295" coordsize="10,20">
              <v:shape style="position:absolute;left:7662;top:7295;width:10;height:20" coordorigin="7662,7295" coordsize="10,20" path="m7662,7314l7672,7314,7672,7295,7662,7295,7662,7314xe" filled="true" fillcolor="#000000" stroked="false">
                <v:path arrowok="t"/>
                <v:fill type="solid"/>
              </v:shape>
            </v:group>
            <v:group style="position:absolute;left:7662;top:7328;width:29;height:2" coordorigin="7662,7328" coordsize="29,2">
              <v:shape style="position:absolute;left:7662;top:7328;width:29;height:2" coordorigin="7662,7328" coordsize="29,0" path="m7662,7328l7691,7328e" filled="false" stroked="true" strokeweight="1.44pt" strokecolor="#000000">
                <v:path arrowok="t"/>
              </v:shape>
            </v:group>
            <v:group style="position:absolute;left:7691;top:7328;width:543;height:2" coordorigin="7691,7328" coordsize="543,2">
              <v:shape style="position:absolute;left:7691;top:7328;width:543;height:2" coordorigin="7691,7328" coordsize="543,0" path="m7691,7328l8234,7328e" filled="false" stroked="true" strokeweight="1.44pt" strokecolor="#000000">
                <v:path arrowok="t"/>
              </v:shape>
              <v:shape style="position:absolute;left:2693;top:256;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年末余额</w:t>
                      </w:r>
                    </w:p>
                  </w:txbxContent>
                </v:textbox>
                <w10:wrap type="none"/>
              </v:shape>
              <v:shape style="position:absolute;left:6237;top:256;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年初余额</w:t>
                      </w:r>
                    </w:p>
                  </w:txbxContent>
                </v:textbox>
                <w10:wrap type="none"/>
              </v:shape>
              <v:shape style="position:absolute;left:1767;top:667;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账面余额</w:t>
                      </w:r>
                    </w:p>
                  </w:txbxContent>
                </v:textbox>
                <w10:wrap type="none"/>
              </v:shape>
              <v:shape style="position:absolute;left:3615;top:667;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坏账准备</w:t>
                      </w:r>
                    </w:p>
                  </w:txbxContent>
                </v:textbox>
                <w10:wrap type="none"/>
              </v:shape>
              <v:shape style="position:absolute;left:5463;top:667;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账面余额</w:t>
                      </w:r>
                    </w:p>
                  </w:txbxContent>
                </v:textbox>
                <w10:wrap type="none"/>
              </v:shape>
              <v:shape style="position:absolute;left:7158;top:667;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坏账准备</w:t>
                      </w:r>
                    </w:p>
                  </w:txbxContent>
                </v:textbox>
                <w10:wrap type="none"/>
              </v:shape>
              <v:shape style="position:absolute;left:437;top:866;width:3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种类</w:t>
                      </w:r>
                    </w:p>
                  </w:txbxContent>
                </v:textbox>
                <w10:wrap type="none"/>
              </v:shape>
              <v:shape style="position:absolute;left:2482;top:1077;width:3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比例</w:t>
                      </w:r>
                    </w:p>
                  </w:txbxContent>
                </v:textbox>
                <w10:wrap type="none"/>
              </v:shape>
              <v:shape style="position:absolute;left:4331;top:1077;width:3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比例</w:t>
                      </w:r>
                    </w:p>
                  </w:txbxContent>
                </v:textbox>
                <w10:wrap type="none"/>
              </v:shape>
              <v:shape style="position:absolute;left:6174;top:1077;width:3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比例</w:t>
                      </w:r>
                    </w:p>
                  </w:txbxContent>
                </v:textbox>
                <w10:wrap type="none"/>
              </v:shape>
              <v:shape style="position:absolute;left:7799;top:1077;width:3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比例</w:t>
                      </w:r>
                    </w:p>
                  </w:txbxContent>
                </v:textbox>
                <w10:wrap type="none"/>
              </v:shape>
              <v:shape style="position:absolute;left:1561;top:1276;width:6642;height:359" type="#_x0000_t202" filled="false" stroked="false">
                <v:textbox inset="0,0,0,0">
                  <w:txbxContent>
                    <w:p>
                      <w:pPr>
                        <w:tabs>
                          <w:tab w:pos="1843" w:val="left" w:leader="none"/>
                          <w:tab w:pos="3691" w:val="left" w:leader="none"/>
                          <w:tab w:pos="5465" w:val="left" w:leader="none"/>
                        </w:tabs>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金额</w:t>
                        <w:tab/>
                        <w:t>金额</w:t>
                        <w:tab/>
                        <w:t>金额</w:t>
                        <w:tab/>
                        <w:t>金额</w:t>
                      </w:r>
                    </w:p>
                    <w:p>
                      <w:pPr>
                        <w:tabs>
                          <w:tab w:pos="2707" w:val="left" w:leader="none"/>
                          <w:tab w:pos="4551" w:val="left" w:leader="none"/>
                          <w:tab w:pos="6214" w:val="left" w:leader="none"/>
                        </w:tabs>
                        <w:spacing w:line="205" w:lineRule="exact" w:before="3"/>
                        <w:ind w:left="859" w:right="0" w:firstLine="0"/>
                        <w:jc w:val="left"/>
                        <w:rPr>
                          <w:rFonts w:ascii="宋体" w:hAnsi="宋体" w:cs="宋体" w:eastAsia="宋体" w:hint="default"/>
                          <w:sz w:val="15"/>
                          <w:szCs w:val="15"/>
                        </w:rPr>
                      </w:pPr>
                      <w:r>
                        <w:rPr>
                          <w:rFonts w:ascii="宋体" w:hAnsi="宋体" w:cs="宋体" w:eastAsia="宋体" w:hint="default"/>
                          <w:spacing w:val="-1"/>
                          <w:sz w:val="15"/>
                          <w:szCs w:val="15"/>
                        </w:rPr>
                        <w:t>（</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tab/>
                        <w:t>（</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tab/>
                        <w:t>（</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tab/>
                        <w:t>（</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r>
                    </w:p>
                  </w:txbxContent>
                </v:textbox>
                <w10:wrap type="none"/>
              </v:shape>
              <v:shape style="position:absolute;left:137;top:1887;width:903;height:5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单项金额重大</w:t>
                      </w:r>
                    </w:p>
                    <w:p>
                      <w:pPr>
                        <w:spacing w:line="240" w:lineRule="auto" w:before="8"/>
                        <w:rPr>
                          <w:rFonts w:ascii="宋体" w:hAnsi="宋体" w:cs="宋体" w:eastAsia="宋体" w:hint="default"/>
                          <w:b/>
                          <w:bCs/>
                          <w:sz w:val="15"/>
                          <w:szCs w:val="15"/>
                        </w:rPr>
                      </w:pPr>
                    </w:p>
                    <w:p>
                      <w:pPr>
                        <w:spacing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并单项计提坏</w:t>
                      </w:r>
                    </w:p>
                  </w:txbxContent>
                </v:textbox>
                <w10:wrap type="none"/>
              </v:shape>
              <v:shape style="position:absolute;left:1383;top:2502;width:788;height:152" type="#_x0000_t202" filled="false" stroked="false">
                <v:textbox inset="0,0,0,0">
                  <w:txbxContent>
                    <w:p>
                      <w:pPr>
                        <w:spacing w:line="151" w:lineRule="exact" w:before="0"/>
                        <w:ind w:left="0" w:right="0" w:firstLine="0"/>
                        <w:jc w:val="left"/>
                        <w:rPr>
                          <w:rFonts w:ascii="Times New Roman" w:hAnsi="Times New Roman" w:cs="Times New Roman" w:eastAsia="Times New Roman" w:hint="default"/>
                          <w:sz w:val="15"/>
                          <w:szCs w:val="15"/>
                        </w:rPr>
                      </w:pPr>
                      <w:r>
                        <w:rPr>
                          <w:rFonts w:ascii="Times New Roman"/>
                          <w:spacing w:val="-1"/>
                          <w:sz w:val="15"/>
                        </w:rPr>
                        <w:t>3,025,623.00</w:t>
                      </w:r>
                    </w:p>
                  </w:txbxContent>
                </v:textbox>
                <w10:wrap type="none"/>
              </v:shape>
              <v:shape style="position:absolute;left:2540;top:2502;width:340;height:152" type="#_x0000_t202" filled="false" stroked="false">
                <v:textbox inset="0,0,0,0">
                  <w:txbxContent>
                    <w:p>
                      <w:pPr>
                        <w:spacing w:line="151" w:lineRule="exact" w:before="0"/>
                        <w:ind w:left="0" w:right="0" w:firstLine="0"/>
                        <w:jc w:val="left"/>
                        <w:rPr>
                          <w:rFonts w:ascii="Times New Roman" w:hAnsi="Times New Roman" w:cs="Times New Roman" w:eastAsia="Times New Roman" w:hint="default"/>
                          <w:sz w:val="15"/>
                          <w:szCs w:val="15"/>
                        </w:rPr>
                      </w:pPr>
                      <w:r>
                        <w:rPr>
                          <w:rFonts w:ascii="Times New Roman"/>
                          <w:sz w:val="15"/>
                        </w:rPr>
                        <w:t>32.11</w:t>
                      </w:r>
                    </w:p>
                  </w:txbxContent>
                </v:textbox>
                <w10:wrap type="none"/>
              </v:shape>
              <v:shape style="position:absolute;left:137;top:2686;width:903;height:1364"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账准备的其他</w:t>
                      </w:r>
                    </w:p>
                    <w:p>
                      <w:pPr>
                        <w:spacing w:line="240" w:lineRule="auto" w:before="8"/>
                        <w:rPr>
                          <w:rFonts w:ascii="宋体" w:hAnsi="宋体" w:cs="宋体" w:eastAsia="宋体" w:hint="default"/>
                          <w:b/>
                          <w:bCs/>
                          <w:sz w:val="15"/>
                          <w:szCs w:val="15"/>
                        </w:rPr>
                      </w:pPr>
                    </w:p>
                    <w:p>
                      <w:pPr>
                        <w:spacing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应收款</w:t>
                      </w:r>
                    </w:p>
                    <w:p>
                      <w:pPr>
                        <w:spacing w:line="400" w:lineRule="atLeast" w:before="10"/>
                        <w:ind w:left="0" w:right="0" w:firstLine="0"/>
                        <w:jc w:val="left"/>
                        <w:rPr>
                          <w:rFonts w:ascii="宋体" w:hAnsi="宋体" w:cs="宋体" w:eastAsia="宋体" w:hint="default"/>
                          <w:sz w:val="15"/>
                          <w:szCs w:val="15"/>
                        </w:rPr>
                      </w:pPr>
                      <w:r>
                        <w:rPr>
                          <w:rFonts w:ascii="宋体" w:hAnsi="宋体" w:cs="宋体" w:eastAsia="宋体" w:hint="default"/>
                          <w:sz w:val="15"/>
                          <w:szCs w:val="15"/>
                        </w:rPr>
                        <w:t>按组合计提坏</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账准备的其他</w:t>
                      </w:r>
                    </w:p>
                  </w:txbxContent>
                </v:textbox>
                <w10:wrap type="none"/>
              </v:shape>
              <v:shape style="position:absolute;left:1383;top:3913;width:788;height:152" type="#_x0000_t202" filled="false" stroked="false">
                <v:textbox inset="0,0,0,0">
                  <w:txbxContent>
                    <w:p>
                      <w:pPr>
                        <w:spacing w:line="151" w:lineRule="exact" w:before="0"/>
                        <w:ind w:left="0" w:right="0" w:firstLine="0"/>
                        <w:jc w:val="left"/>
                        <w:rPr>
                          <w:rFonts w:ascii="Times New Roman" w:hAnsi="Times New Roman" w:cs="Times New Roman" w:eastAsia="Times New Roman" w:hint="default"/>
                          <w:sz w:val="15"/>
                          <w:szCs w:val="15"/>
                        </w:rPr>
                      </w:pPr>
                      <w:r>
                        <w:rPr>
                          <w:rFonts w:ascii="Times New Roman"/>
                          <w:spacing w:val="-1"/>
                          <w:sz w:val="15"/>
                        </w:rPr>
                        <w:t>3,552,286.15</w:t>
                      </w:r>
                    </w:p>
                  </w:txbxContent>
                </v:textbox>
                <w10:wrap type="none"/>
              </v:shape>
              <v:shape style="position:absolute;left:3226;top:3913;width:788;height:152" type="#_x0000_t202" filled="false" stroked="false">
                <v:textbox inset="0,0,0,0">
                  <w:txbxContent>
                    <w:p>
                      <w:pPr>
                        <w:spacing w:line="151" w:lineRule="exact" w:before="0"/>
                        <w:ind w:left="0" w:right="0" w:firstLine="0"/>
                        <w:jc w:val="left"/>
                        <w:rPr>
                          <w:rFonts w:ascii="Times New Roman" w:hAnsi="Times New Roman" w:cs="Times New Roman" w:eastAsia="Times New Roman" w:hint="default"/>
                          <w:sz w:val="15"/>
                          <w:szCs w:val="15"/>
                        </w:rPr>
                      </w:pPr>
                      <w:r>
                        <w:rPr>
                          <w:rFonts w:ascii="Times New Roman"/>
                          <w:spacing w:val="-1"/>
                          <w:sz w:val="15"/>
                        </w:rPr>
                        <w:t>1,115,279.75</w:t>
                      </w:r>
                    </w:p>
                  </w:txbxContent>
                </v:textbox>
                <w10:wrap type="none"/>
              </v:shape>
              <v:shape style="position:absolute;left:5070;top:3913;width:788;height:152" type="#_x0000_t202" filled="false" stroked="false">
                <v:textbox inset="0,0,0,0">
                  <w:txbxContent>
                    <w:p>
                      <w:pPr>
                        <w:spacing w:line="151" w:lineRule="exact" w:before="0"/>
                        <w:ind w:left="0" w:right="0" w:firstLine="0"/>
                        <w:jc w:val="left"/>
                        <w:rPr>
                          <w:rFonts w:ascii="Times New Roman" w:hAnsi="Times New Roman" w:cs="Times New Roman" w:eastAsia="Times New Roman" w:hint="default"/>
                          <w:sz w:val="15"/>
                          <w:szCs w:val="15"/>
                        </w:rPr>
                      </w:pPr>
                      <w:r>
                        <w:rPr>
                          <w:rFonts w:ascii="Times New Roman"/>
                          <w:spacing w:val="-1"/>
                          <w:sz w:val="15"/>
                        </w:rPr>
                        <w:t>3,078,642.87</w:t>
                      </w:r>
                    </w:p>
                  </w:txbxContent>
                </v:textbox>
                <w10:wrap type="none"/>
              </v:shape>
              <v:shape style="position:absolute;left:6885;top:3913;width:675;height:152" type="#_x0000_t202" filled="false" stroked="false">
                <v:textbox inset="0,0,0,0">
                  <w:txbxContent>
                    <w:p>
                      <w:pPr>
                        <w:spacing w:line="151" w:lineRule="exact" w:before="0"/>
                        <w:ind w:left="0" w:right="0" w:firstLine="0"/>
                        <w:jc w:val="left"/>
                        <w:rPr>
                          <w:rFonts w:ascii="Times New Roman" w:hAnsi="Times New Roman" w:cs="Times New Roman" w:eastAsia="Times New Roman" w:hint="default"/>
                          <w:sz w:val="15"/>
                          <w:szCs w:val="15"/>
                        </w:rPr>
                      </w:pPr>
                      <w:r>
                        <w:rPr>
                          <w:rFonts w:ascii="Times New Roman"/>
                          <w:spacing w:val="-2"/>
                          <w:sz w:val="15"/>
                        </w:rPr>
                        <w:t>896,403.19</w:t>
                      </w:r>
                      <w:r>
                        <w:rPr>
                          <w:rFonts w:ascii="Times New Roman"/>
                          <w:sz w:val="15"/>
                        </w:rPr>
                      </w:r>
                    </w:p>
                  </w:txbxContent>
                </v:textbox>
                <w10:wrap type="none"/>
              </v:shape>
              <v:shape style="position:absolute;left:137;top:4296;width:454;height:570"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应收款</w:t>
                      </w:r>
                    </w:p>
                    <w:p>
                      <w:pPr>
                        <w:spacing w:line="240" w:lineRule="auto" w:before="5"/>
                        <w:rPr>
                          <w:rFonts w:ascii="宋体" w:hAnsi="宋体" w:cs="宋体" w:eastAsia="宋体" w:hint="default"/>
                          <w:b/>
                          <w:bCs/>
                          <w:sz w:val="16"/>
                          <w:szCs w:val="16"/>
                        </w:rPr>
                      </w:pPr>
                    </w:p>
                    <w:p>
                      <w:pPr>
                        <w:spacing w:line="205" w:lineRule="exact" w:before="0"/>
                        <w:ind w:left="0"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组合</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1</w:t>
                      </w:r>
                    </w:p>
                  </w:txbxContent>
                </v:textbox>
                <w10:wrap type="none"/>
              </v:shape>
              <v:shape style="position:absolute;left:1383;top:4722;width:788;height:152" type="#_x0000_t202" filled="false" stroked="false">
                <v:textbox inset="0,0,0,0">
                  <w:txbxContent>
                    <w:p>
                      <w:pPr>
                        <w:spacing w:line="151" w:lineRule="exact" w:before="0"/>
                        <w:ind w:left="0" w:right="0" w:firstLine="0"/>
                        <w:jc w:val="left"/>
                        <w:rPr>
                          <w:rFonts w:ascii="Times New Roman" w:hAnsi="Times New Roman" w:cs="Times New Roman" w:eastAsia="Times New Roman" w:hint="default"/>
                          <w:sz w:val="15"/>
                          <w:szCs w:val="15"/>
                        </w:rPr>
                      </w:pPr>
                      <w:r>
                        <w:rPr>
                          <w:rFonts w:ascii="Times New Roman"/>
                          <w:spacing w:val="-1"/>
                          <w:sz w:val="15"/>
                        </w:rPr>
                        <w:t>3,552,286.15</w:t>
                      </w:r>
                    </w:p>
                  </w:txbxContent>
                </v:textbox>
                <w10:wrap type="none"/>
              </v:shape>
              <v:shape style="position:absolute;left:2540;top:4722;width:340;height:152" type="#_x0000_t202" filled="false" stroked="false">
                <v:textbox inset="0,0,0,0">
                  <w:txbxContent>
                    <w:p>
                      <w:pPr>
                        <w:spacing w:line="151" w:lineRule="exact" w:before="0"/>
                        <w:ind w:left="0" w:right="0" w:firstLine="0"/>
                        <w:jc w:val="left"/>
                        <w:rPr>
                          <w:rFonts w:ascii="Times New Roman" w:hAnsi="Times New Roman" w:cs="Times New Roman" w:eastAsia="Times New Roman" w:hint="default"/>
                          <w:sz w:val="15"/>
                          <w:szCs w:val="15"/>
                        </w:rPr>
                      </w:pPr>
                      <w:r>
                        <w:rPr>
                          <w:rFonts w:ascii="Times New Roman"/>
                          <w:sz w:val="15"/>
                        </w:rPr>
                        <w:t>37.70</w:t>
                      </w:r>
                    </w:p>
                  </w:txbxContent>
                </v:textbox>
                <w10:wrap type="none"/>
              </v:shape>
              <v:shape style="position:absolute;left:3226;top:4722;width:788;height:152" type="#_x0000_t202" filled="false" stroked="false">
                <v:textbox inset="0,0,0,0">
                  <w:txbxContent>
                    <w:p>
                      <w:pPr>
                        <w:spacing w:line="151" w:lineRule="exact" w:before="0"/>
                        <w:ind w:left="0" w:right="0" w:firstLine="0"/>
                        <w:jc w:val="left"/>
                        <w:rPr>
                          <w:rFonts w:ascii="Times New Roman" w:hAnsi="Times New Roman" w:cs="Times New Roman" w:eastAsia="Times New Roman" w:hint="default"/>
                          <w:sz w:val="15"/>
                          <w:szCs w:val="15"/>
                        </w:rPr>
                      </w:pPr>
                      <w:r>
                        <w:rPr>
                          <w:rFonts w:ascii="Times New Roman"/>
                          <w:spacing w:val="-1"/>
                          <w:sz w:val="15"/>
                        </w:rPr>
                        <w:t>1,115,279.75</w:t>
                      </w:r>
                    </w:p>
                  </w:txbxContent>
                </v:textbox>
                <w10:wrap type="none"/>
              </v:shape>
              <v:shape style="position:absolute;left:4395;top:4722;width:340;height:152" type="#_x0000_t202" filled="false" stroked="false">
                <v:textbox inset="0,0,0,0">
                  <w:txbxContent>
                    <w:p>
                      <w:pPr>
                        <w:spacing w:line="151" w:lineRule="exact" w:before="0"/>
                        <w:ind w:left="0" w:right="0" w:firstLine="0"/>
                        <w:jc w:val="left"/>
                        <w:rPr>
                          <w:rFonts w:ascii="Times New Roman" w:hAnsi="Times New Roman" w:cs="Times New Roman" w:eastAsia="Times New Roman" w:hint="default"/>
                          <w:sz w:val="15"/>
                          <w:szCs w:val="15"/>
                        </w:rPr>
                      </w:pPr>
                      <w:r>
                        <w:rPr>
                          <w:rFonts w:ascii="Times New Roman"/>
                          <w:sz w:val="15"/>
                        </w:rPr>
                        <w:t>31.40</w:t>
                      </w:r>
                    </w:p>
                  </w:txbxContent>
                </v:textbox>
                <w10:wrap type="none"/>
              </v:shape>
              <v:shape style="position:absolute;left:5070;top:4722;width:788;height:152" type="#_x0000_t202" filled="false" stroked="false">
                <v:textbox inset="0,0,0,0">
                  <w:txbxContent>
                    <w:p>
                      <w:pPr>
                        <w:spacing w:line="151" w:lineRule="exact" w:before="0"/>
                        <w:ind w:left="0" w:right="0" w:firstLine="0"/>
                        <w:jc w:val="left"/>
                        <w:rPr>
                          <w:rFonts w:ascii="Times New Roman" w:hAnsi="Times New Roman" w:cs="Times New Roman" w:eastAsia="Times New Roman" w:hint="default"/>
                          <w:sz w:val="15"/>
                          <w:szCs w:val="15"/>
                        </w:rPr>
                      </w:pPr>
                      <w:r>
                        <w:rPr>
                          <w:rFonts w:ascii="Times New Roman"/>
                          <w:spacing w:val="-1"/>
                          <w:sz w:val="15"/>
                        </w:rPr>
                        <w:t>3,078,642.87</w:t>
                      </w:r>
                    </w:p>
                  </w:txbxContent>
                </v:textbox>
                <w10:wrap type="none"/>
              </v:shape>
              <v:shape style="position:absolute;left:6239;top:4722;width:340;height:152" type="#_x0000_t202" filled="false" stroked="false">
                <v:textbox inset="0,0,0,0">
                  <w:txbxContent>
                    <w:p>
                      <w:pPr>
                        <w:spacing w:line="151" w:lineRule="exact" w:before="0"/>
                        <w:ind w:left="0" w:right="0" w:firstLine="0"/>
                        <w:jc w:val="left"/>
                        <w:rPr>
                          <w:rFonts w:ascii="Times New Roman" w:hAnsi="Times New Roman" w:cs="Times New Roman" w:eastAsia="Times New Roman" w:hint="default"/>
                          <w:sz w:val="15"/>
                          <w:szCs w:val="15"/>
                        </w:rPr>
                      </w:pPr>
                      <w:r>
                        <w:rPr>
                          <w:rFonts w:ascii="Times New Roman"/>
                          <w:sz w:val="15"/>
                        </w:rPr>
                        <w:t>54.37</w:t>
                      </w:r>
                    </w:p>
                  </w:txbxContent>
                </v:textbox>
                <w10:wrap type="none"/>
              </v:shape>
              <v:shape style="position:absolute;left:6885;top:4722;width:1242;height:152" type="#_x0000_t202" filled="false" stroked="false">
                <v:textbox inset="0,0,0,0">
                  <w:txbxContent>
                    <w:p>
                      <w:pPr>
                        <w:tabs>
                          <w:tab w:pos="902" w:val="left" w:leader="none"/>
                        </w:tabs>
                        <w:spacing w:line="151" w:lineRule="exact" w:before="0"/>
                        <w:ind w:left="0" w:right="0" w:firstLine="0"/>
                        <w:jc w:val="left"/>
                        <w:rPr>
                          <w:rFonts w:ascii="Times New Roman" w:hAnsi="Times New Roman" w:cs="Times New Roman" w:eastAsia="Times New Roman" w:hint="default"/>
                          <w:sz w:val="15"/>
                          <w:szCs w:val="15"/>
                        </w:rPr>
                      </w:pPr>
                      <w:r>
                        <w:rPr>
                          <w:rFonts w:ascii="Times New Roman"/>
                          <w:spacing w:val="-1"/>
                          <w:sz w:val="15"/>
                        </w:rPr>
                        <w:t>896,403.19</w:t>
                        <w:tab/>
                        <w:t>29.12</w:t>
                      </w:r>
                    </w:p>
                  </w:txbxContent>
                </v:textbox>
                <w10:wrap type="none"/>
              </v:shape>
              <v:shape style="position:absolute;left:137;top:5117;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组合小计</w:t>
                      </w:r>
                    </w:p>
                  </w:txbxContent>
                </v:textbox>
                <w10:wrap type="none"/>
              </v:shape>
              <v:shape style="position:absolute;left:1383;top:5133;width:788;height:152" type="#_x0000_t202" filled="false" stroked="false">
                <v:textbox inset="0,0,0,0">
                  <w:txbxContent>
                    <w:p>
                      <w:pPr>
                        <w:spacing w:line="151" w:lineRule="exact" w:before="0"/>
                        <w:ind w:left="0" w:right="0" w:firstLine="0"/>
                        <w:jc w:val="left"/>
                        <w:rPr>
                          <w:rFonts w:ascii="Times New Roman" w:hAnsi="Times New Roman" w:cs="Times New Roman" w:eastAsia="Times New Roman" w:hint="default"/>
                          <w:sz w:val="15"/>
                          <w:szCs w:val="15"/>
                        </w:rPr>
                      </w:pPr>
                      <w:r>
                        <w:rPr>
                          <w:rFonts w:ascii="Times New Roman"/>
                          <w:spacing w:val="-1"/>
                          <w:sz w:val="15"/>
                        </w:rPr>
                        <w:t>3,552,286.15</w:t>
                      </w:r>
                    </w:p>
                  </w:txbxContent>
                </v:textbox>
                <w10:wrap type="none"/>
              </v:shape>
              <v:shape style="position:absolute;left:2540;top:5133;width:340;height:152" type="#_x0000_t202" filled="false" stroked="false">
                <v:textbox inset="0,0,0,0">
                  <w:txbxContent>
                    <w:p>
                      <w:pPr>
                        <w:spacing w:line="151" w:lineRule="exact" w:before="0"/>
                        <w:ind w:left="0" w:right="0" w:firstLine="0"/>
                        <w:jc w:val="left"/>
                        <w:rPr>
                          <w:rFonts w:ascii="Times New Roman" w:hAnsi="Times New Roman" w:cs="Times New Roman" w:eastAsia="Times New Roman" w:hint="default"/>
                          <w:sz w:val="15"/>
                          <w:szCs w:val="15"/>
                        </w:rPr>
                      </w:pPr>
                      <w:r>
                        <w:rPr>
                          <w:rFonts w:ascii="Times New Roman"/>
                          <w:sz w:val="15"/>
                        </w:rPr>
                        <w:t>37.70</w:t>
                      </w:r>
                    </w:p>
                  </w:txbxContent>
                </v:textbox>
                <w10:wrap type="none"/>
              </v:shape>
              <v:shape style="position:absolute;left:3226;top:5133;width:788;height:152" type="#_x0000_t202" filled="false" stroked="false">
                <v:textbox inset="0,0,0,0">
                  <w:txbxContent>
                    <w:p>
                      <w:pPr>
                        <w:spacing w:line="151" w:lineRule="exact" w:before="0"/>
                        <w:ind w:left="0" w:right="0" w:firstLine="0"/>
                        <w:jc w:val="left"/>
                        <w:rPr>
                          <w:rFonts w:ascii="Times New Roman" w:hAnsi="Times New Roman" w:cs="Times New Roman" w:eastAsia="Times New Roman" w:hint="default"/>
                          <w:sz w:val="15"/>
                          <w:szCs w:val="15"/>
                        </w:rPr>
                      </w:pPr>
                      <w:r>
                        <w:rPr>
                          <w:rFonts w:ascii="Times New Roman"/>
                          <w:spacing w:val="-1"/>
                          <w:sz w:val="15"/>
                        </w:rPr>
                        <w:t>1,115,279.75</w:t>
                      </w:r>
                    </w:p>
                  </w:txbxContent>
                </v:textbox>
                <w10:wrap type="none"/>
              </v:shape>
              <v:shape style="position:absolute;left:4395;top:5133;width:340;height:152" type="#_x0000_t202" filled="false" stroked="false">
                <v:textbox inset="0,0,0,0">
                  <w:txbxContent>
                    <w:p>
                      <w:pPr>
                        <w:spacing w:line="151" w:lineRule="exact" w:before="0"/>
                        <w:ind w:left="0" w:right="0" w:firstLine="0"/>
                        <w:jc w:val="left"/>
                        <w:rPr>
                          <w:rFonts w:ascii="Times New Roman" w:hAnsi="Times New Roman" w:cs="Times New Roman" w:eastAsia="Times New Roman" w:hint="default"/>
                          <w:sz w:val="15"/>
                          <w:szCs w:val="15"/>
                        </w:rPr>
                      </w:pPr>
                      <w:r>
                        <w:rPr>
                          <w:rFonts w:ascii="Times New Roman"/>
                          <w:sz w:val="15"/>
                        </w:rPr>
                        <w:t>31.40</w:t>
                      </w:r>
                    </w:p>
                  </w:txbxContent>
                </v:textbox>
                <w10:wrap type="none"/>
              </v:shape>
              <v:shape style="position:absolute;left:5070;top:5133;width:788;height:152" type="#_x0000_t202" filled="false" stroked="false">
                <v:textbox inset="0,0,0,0">
                  <w:txbxContent>
                    <w:p>
                      <w:pPr>
                        <w:spacing w:line="151" w:lineRule="exact" w:before="0"/>
                        <w:ind w:left="0" w:right="0" w:firstLine="0"/>
                        <w:jc w:val="left"/>
                        <w:rPr>
                          <w:rFonts w:ascii="Times New Roman" w:hAnsi="Times New Roman" w:cs="Times New Roman" w:eastAsia="Times New Roman" w:hint="default"/>
                          <w:sz w:val="15"/>
                          <w:szCs w:val="15"/>
                        </w:rPr>
                      </w:pPr>
                      <w:r>
                        <w:rPr>
                          <w:rFonts w:ascii="Times New Roman"/>
                          <w:spacing w:val="-1"/>
                          <w:sz w:val="15"/>
                        </w:rPr>
                        <w:t>3,078,642.87</w:t>
                      </w:r>
                    </w:p>
                  </w:txbxContent>
                </v:textbox>
                <w10:wrap type="none"/>
              </v:shape>
              <v:shape style="position:absolute;left:6239;top:5133;width:340;height:152" type="#_x0000_t202" filled="false" stroked="false">
                <v:textbox inset="0,0,0,0">
                  <w:txbxContent>
                    <w:p>
                      <w:pPr>
                        <w:spacing w:line="151" w:lineRule="exact" w:before="0"/>
                        <w:ind w:left="0" w:right="0" w:firstLine="0"/>
                        <w:jc w:val="left"/>
                        <w:rPr>
                          <w:rFonts w:ascii="Times New Roman" w:hAnsi="Times New Roman" w:cs="Times New Roman" w:eastAsia="Times New Roman" w:hint="default"/>
                          <w:sz w:val="15"/>
                          <w:szCs w:val="15"/>
                        </w:rPr>
                      </w:pPr>
                      <w:r>
                        <w:rPr>
                          <w:rFonts w:ascii="Times New Roman"/>
                          <w:sz w:val="15"/>
                        </w:rPr>
                        <w:t>54.37</w:t>
                      </w:r>
                    </w:p>
                  </w:txbxContent>
                </v:textbox>
                <w10:wrap type="none"/>
              </v:shape>
              <v:shape style="position:absolute;left:6885;top:5133;width:1242;height:152" type="#_x0000_t202" filled="false" stroked="false">
                <v:textbox inset="0,0,0,0">
                  <w:txbxContent>
                    <w:p>
                      <w:pPr>
                        <w:tabs>
                          <w:tab w:pos="902" w:val="left" w:leader="none"/>
                        </w:tabs>
                        <w:spacing w:line="151" w:lineRule="exact" w:before="0"/>
                        <w:ind w:left="0" w:right="0" w:firstLine="0"/>
                        <w:jc w:val="left"/>
                        <w:rPr>
                          <w:rFonts w:ascii="Times New Roman" w:hAnsi="Times New Roman" w:cs="Times New Roman" w:eastAsia="Times New Roman" w:hint="default"/>
                          <w:sz w:val="15"/>
                          <w:szCs w:val="15"/>
                        </w:rPr>
                      </w:pPr>
                      <w:r>
                        <w:rPr>
                          <w:rFonts w:ascii="Times New Roman"/>
                          <w:spacing w:val="-1"/>
                          <w:sz w:val="15"/>
                        </w:rPr>
                        <w:t>896,403.19</w:t>
                        <w:tab/>
                        <w:t>29.12</w:t>
                      </w:r>
                    </w:p>
                  </w:txbxContent>
                </v:textbox>
                <w10:wrap type="none"/>
              </v:shape>
              <v:shape style="position:absolute;left:137;top:5528;width:903;height:550"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单项金额虽不</w:t>
                      </w:r>
                    </w:p>
                    <w:p>
                      <w:pPr>
                        <w:spacing w:line="240" w:lineRule="auto" w:before="6"/>
                        <w:rPr>
                          <w:rFonts w:ascii="宋体" w:hAnsi="宋体" w:cs="宋体" w:eastAsia="宋体" w:hint="default"/>
                          <w:b/>
                          <w:bCs/>
                          <w:sz w:val="15"/>
                          <w:szCs w:val="15"/>
                        </w:rPr>
                      </w:pPr>
                    </w:p>
                    <w:p>
                      <w:pPr>
                        <w:spacing w:before="0"/>
                        <w:ind w:left="0" w:right="0" w:firstLine="0"/>
                        <w:jc w:val="left"/>
                        <w:rPr>
                          <w:rFonts w:ascii="宋体" w:hAnsi="宋体" w:cs="宋体" w:eastAsia="宋体" w:hint="default"/>
                          <w:sz w:val="15"/>
                          <w:szCs w:val="15"/>
                        </w:rPr>
                      </w:pPr>
                      <w:r>
                        <w:rPr>
                          <w:rFonts w:ascii="宋体" w:hAnsi="宋体" w:cs="宋体" w:eastAsia="宋体" w:hint="default"/>
                          <w:sz w:val="15"/>
                          <w:szCs w:val="15"/>
                        </w:rPr>
                        <w:t>重大但单项计</w:t>
                      </w:r>
                    </w:p>
                  </w:txbxContent>
                </v:textbox>
                <w10:wrap type="none"/>
              </v:shape>
              <v:shape style="position:absolute;left:1383;top:6143;width:788;height:152" type="#_x0000_t202" filled="false" stroked="false">
                <v:textbox inset="0,0,0,0">
                  <w:txbxContent>
                    <w:p>
                      <w:pPr>
                        <w:spacing w:line="151" w:lineRule="exact" w:before="0"/>
                        <w:ind w:left="0" w:right="0" w:firstLine="0"/>
                        <w:jc w:val="left"/>
                        <w:rPr>
                          <w:rFonts w:ascii="Times New Roman" w:hAnsi="Times New Roman" w:cs="Times New Roman" w:eastAsia="Times New Roman" w:hint="default"/>
                          <w:sz w:val="15"/>
                          <w:szCs w:val="15"/>
                        </w:rPr>
                      </w:pPr>
                      <w:r>
                        <w:rPr>
                          <w:rFonts w:ascii="Times New Roman"/>
                          <w:spacing w:val="-1"/>
                          <w:sz w:val="15"/>
                        </w:rPr>
                        <w:t>2,845,200.26</w:t>
                      </w:r>
                    </w:p>
                  </w:txbxContent>
                </v:textbox>
                <w10:wrap type="none"/>
              </v:shape>
              <v:shape style="position:absolute;left:2540;top:6143;width:340;height:152" type="#_x0000_t202" filled="false" stroked="false">
                <v:textbox inset="0,0,0,0">
                  <w:txbxContent>
                    <w:p>
                      <w:pPr>
                        <w:spacing w:line="151" w:lineRule="exact" w:before="0"/>
                        <w:ind w:left="0" w:right="0" w:firstLine="0"/>
                        <w:jc w:val="left"/>
                        <w:rPr>
                          <w:rFonts w:ascii="Times New Roman" w:hAnsi="Times New Roman" w:cs="Times New Roman" w:eastAsia="Times New Roman" w:hint="default"/>
                          <w:sz w:val="15"/>
                          <w:szCs w:val="15"/>
                        </w:rPr>
                      </w:pPr>
                      <w:r>
                        <w:rPr>
                          <w:rFonts w:ascii="Times New Roman"/>
                          <w:sz w:val="15"/>
                        </w:rPr>
                        <w:t>30.19</w:t>
                      </w:r>
                    </w:p>
                  </w:txbxContent>
                </v:textbox>
                <w10:wrap type="none"/>
              </v:shape>
              <v:shape style="position:absolute;left:3226;top:6143;width:788;height:152" type="#_x0000_t202" filled="false" stroked="false">
                <v:textbox inset="0,0,0,0">
                  <w:txbxContent>
                    <w:p>
                      <w:pPr>
                        <w:spacing w:line="151" w:lineRule="exact" w:before="0"/>
                        <w:ind w:left="0" w:right="0" w:firstLine="0"/>
                        <w:jc w:val="left"/>
                        <w:rPr>
                          <w:rFonts w:ascii="Times New Roman" w:hAnsi="Times New Roman" w:cs="Times New Roman" w:eastAsia="Times New Roman" w:hint="default"/>
                          <w:sz w:val="15"/>
                          <w:szCs w:val="15"/>
                        </w:rPr>
                      </w:pPr>
                      <w:r>
                        <w:rPr>
                          <w:rFonts w:ascii="Times New Roman"/>
                          <w:spacing w:val="-1"/>
                          <w:sz w:val="15"/>
                        </w:rPr>
                        <w:t>2,043,198.84</w:t>
                      </w:r>
                    </w:p>
                  </w:txbxContent>
                </v:textbox>
                <w10:wrap type="none"/>
              </v:shape>
              <v:shape style="position:absolute;left:4395;top:6143;width:340;height:152" type="#_x0000_t202" filled="false" stroked="false">
                <v:textbox inset="0,0,0,0">
                  <w:txbxContent>
                    <w:p>
                      <w:pPr>
                        <w:spacing w:line="151" w:lineRule="exact" w:before="0"/>
                        <w:ind w:left="0" w:right="0" w:firstLine="0"/>
                        <w:jc w:val="left"/>
                        <w:rPr>
                          <w:rFonts w:ascii="Times New Roman" w:hAnsi="Times New Roman" w:cs="Times New Roman" w:eastAsia="Times New Roman" w:hint="default"/>
                          <w:sz w:val="15"/>
                          <w:szCs w:val="15"/>
                        </w:rPr>
                      </w:pPr>
                      <w:r>
                        <w:rPr>
                          <w:rFonts w:ascii="Times New Roman"/>
                          <w:sz w:val="15"/>
                        </w:rPr>
                        <w:t>71.81</w:t>
                      </w:r>
                    </w:p>
                  </w:txbxContent>
                </v:textbox>
                <w10:wrap type="none"/>
              </v:shape>
              <v:shape style="position:absolute;left:5070;top:6143;width:788;height:152" type="#_x0000_t202" filled="false" stroked="false">
                <v:textbox inset="0,0,0,0">
                  <w:txbxContent>
                    <w:p>
                      <w:pPr>
                        <w:spacing w:line="151" w:lineRule="exact" w:before="0"/>
                        <w:ind w:left="0" w:right="0" w:firstLine="0"/>
                        <w:jc w:val="left"/>
                        <w:rPr>
                          <w:rFonts w:ascii="Times New Roman" w:hAnsi="Times New Roman" w:cs="Times New Roman" w:eastAsia="Times New Roman" w:hint="default"/>
                          <w:sz w:val="15"/>
                          <w:szCs w:val="15"/>
                        </w:rPr>
                      </w:pPr>
                      <w:r>
                        <w:rPr>
                          <w:rFonts w:ascii="Times New Roman"/>
                          <w:spacing w:val="-1"/>
                          <w:sz w:val="15"/>
                        </w:rPr>
                        <w:t>2,583,369.01</w:t>
                      </w:r>
                    </w:p>
                  </w:txbxContent>
                </v:textbox>
                <w10:wrap type="none"/>
              </v:shape>
              <v:shape style="position:absolute;left:6239;top:6143;width:340;height:152" type="#_x0000_t202" filled="false" stroked="false">
                <v:textbox inset="0,0,0,0">
                  <w:txbxContent>
                    <w:p>
                      <w:pPr>
                        <w:spacing w:line="151" w:lineRule="exact" w:before="0"/>
                        <w:ind w:left="0" w:right="0" w:firstLine="0"/>
                        <w:jc w:val="left"/>
                        <w:rPr>
                          <w:rFonts w:ascii="Times New Roman" w:hAnsi="Times New Roman" w:cs="Times New Roman" w:eastAsia="Times New Roman" w:hint="default"/>
                          <w:sz w:val="15"/>
                          <w:szCs w:val="15"/>
                        </w:rPr>
                      </w:pPr>
                      <w:r>
                        <w:rPr>
                          <w:rFonts w:ascii="Times New Roman"/>
                          <w:sz w:val="15"/>
                        </w:rPr>
                        <w:t>45.63</w:t>
                      </w:r>
                    </w:p>
                  </w:txbxContent>
                </v:textbox>
                <w10:wrap type="none"/>
              </v:shape>
              <v:shape style="position:absolute;left:137;top:6327;width:903;height:963"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提坏账准备的</w:t>
                      </w:r>
                    </w:p>
                    <w:p>
                      <w:pPr>
                        <w:spacing w:line="410" w:lineRule="exact" w:before="51"/>
                        <w:ind w:left="300" w:right="146" w:hanging="300"/>
                        <w:jc w:val="left"/>
                        <w:rPr>
                          <w:rFonts w:ascii="宋体" w:hAnsi="宋体" w:cs="宋体" w:eastAsia="宋体" w:hint="default"/>
                          <w:sz w:val="15"/>
                          <w:szCs w:val="15"/>
                        </w:rPr>
                      </w:pPr>
                      <w:r>
                        <w:rPr>
                          <w:rFonts w:ascii="宋体" w:hAnsi="宋体" w:cs="宋体" w:eastAsia="宋体" w:hint="default"/>
                          <w:sz w:val="15"/>
                          <w:szCs w:val="15"/>
                        </w:rPr>
                        <w:t>其他应收款</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合计</w:t>
                      </w:r>
                    </w:p>
                  </w:txbxContent>
                </v:textbox>
                <w10:wrap type="none"/>
              </v:shape>
              <v:shape style="position:absolute;left:1383;top:7154;width:788;height:152" type="#_x0000_t202" filled="false" stroked="false">
                <v:textbox inset="0,0,0,0">
                  <w:txbxContent>
                    <w:p>
                      <w:pPr>
                        <w:spacing w:line="151" w:lineRule="exact" w:before="0"/>
                        <w:ind w:left="0" w:right="0" w:firstLine="0"/>
                        <w:jc w:val="left"/>
                        <w:rPr>
                          <w:rFonts w:ascii="Times New Roman" w:hAnsi="Times New Roman" w:cs="Times New Roman" w:eastAsia="Times New Roman" w:hint="default"/>
                          <w:sz w:val="15"/>
                          <w:szCs w:val="15"/>
                        </w:rPr>
                      </w:pPr>
                      <w:r>
                        <w:rPr>
                          <w:rFonts w:ascii="Times New Roman"/>
                          <w:spacing w:val="-1"/>
                          <w:sz w:val="15"/>
                        </w:rPr>
                        <w:t>9,423,109.41</w:t>
                      </w:r>
                    </w:p>
                  </w:txbxContent>
                </v:textbox>
                <w10:wrap type="none"/>
              </v:shape>
              <v:shape style="position:absolute;left:2465;top:7154;width:414;height:152" type="#_x0000_t202" filled="false" stroked="false">
                <v:textbox inset="0,0,0,0">
                  <w:txbxContent>
                    <w:p>
                      <w:pPr>
                        <w:spacing w:line="151" w:lineRule="exact" w:before="0"/>
                        <w:ind w:left="0" w:right="0" w:firstLine="0"/>
                        <w:jc w:val="left"/>
                        <w:rPr>
                          <w:rFonts w:ascii="Times New Roman" w:hAnsi="Times New Roman" w:cs="Times New Roman" w:eastAsia="Times New Roman" w:hint="default"/>
                          <w:sz w:val="15"/>
                          <w:szCs w:val="15"/>
                        </w:rPr>
                      </w:pPr>
                      <w:r>
                        <w:rPr>
                          <w:rFonts w:ascii="Times New Roman"/>
                          <w:spacing w:val="-1"/>
                          <w:sz w:val="15"/>
                        </w:rPr>
                        <w:t>100.00</w:t>
                      </w:r>
                    </w:p>
                  </w:txbxContent>
                </v:textbox>
                <w10:wrap type="none"/>
              </v:shape>
              <v:shape style="position:absolute;left:3226;top:7154;width:788;height:152" type="#_x0000_t202" filled="false" stroked="false">
                <v:textbox inset="0,0,0,0">
                  <w:txbxContent>
                    <w:p>
                      <w:pPr>
                        <w:spacing w:line="151" w:lineRule="exact" w:before="0"/>
                        <w:ind w:left="0" w:right="0" w:firstLine="0"/>
                        <w:jc w:val="left"/>
                        <w:rPr>
                          <w:rFonts w:ascii="Times New Roman" w:hAnsi="Times New Roman" w:cs="Times New Roman" w:eastAsia="Times New Roman" w:hint="default"/>
                          <w:sz w:val="15"/>
                          <w:szCs w:val="15"/>
                        </w:rPr>
                      </w:pPr>
                      <w:r>
                        <w:rPr>
                          <w:rFonts w:ascii="Times New Roman"/>
                          <w:spacing w:val="-1"/>
                          <w:sz w:val="15"/>
                        </w:rPr>
                        <w:t>3,158,478.59</w:t>
                      </w:r>
                    </w:p>
                  </w:txbxContent>
                </v:textbox>
                <w10:wrap type="none"/>
              </v:shape>
              <v:shape style="position:absolute;left:5070;top:7154;width:788;height:152" type="#_x0000_t202" filled="false" stroked="false">
                <v:textbox inset="0,0,0,0">
                  <w:txbxContent>
                    <w:p>
                      <w:pPr>
                        <w:spacing w:line="151" w:lineRule="exact" w:before="0"/>
                        <w:ind w:left="0" w:right="0" w:firstLine="0"/>
                        <w:jc w:val="left"/>
                        <w:rPr>
                          <w:rFonts w:ascii="Times New Roman" w:hAnsi="Times New Roman" w:cs="Times New Roman" w:eastAsia="Times New Roman" w:hint="default"/>
                          <w:sz w:val="15"/>
                          <w:szCs w:val="15"/>
                        </w:rPr>
                      </w:pPr>
                      <w:r>
                        <w:rPr>
                          <w:rFonts w:ascii="Times New Roman"/>
                          <w:spacing w:val="-1"/>
                          <w:sz w:val="15"/>
                        </w:rPr>
                        <w:t>5,662,011.88</w:t>
                      </w:r>
                    </w:p>
                  </w:txbxContent>
                </v:textbox>
                <w10:wrap type="none"/>
              </v:shape>
              <v:shape style="position:absolute;left:6165;top:7154;width:414;height:152" type="#_x0000_t202" filled="false" stroked="false">
                <v:textbox inset="0,0,0,0">
                  <w:txbxContent>
                    <w:p>
                      <w:pPr>
                        <w:spacing w:line="151" w:lineRule="exact" w:before="0"/>
                        <w:ind w:left="0" w:right="0" w:firstLine="0"/>
                        <w:jc w:val="left"/>
                        <w:rPr>
                          <w:rFonts w:ascii="Times New Roman" w:hAnsi="Times New Roman" w:cs="Times New Roman" w:eastAsia="Times New Roman" w:hint="default"/>
                          <w:sz w:val="15"/>
                          <w:szCs w:val="15"/>
                        </w:rPr>
                      </w:pPr>
                      <w:r>
                        <w:rPr>
                          <w:rFonts w:ascii="Times New Roman"/>
                          <w:spacing w:val="-1"/>
                          <w:sz w:val="15"/>
                        </w:rPr>
                        <w:t>100.00</w:t>
                      </w:r>
                    </w:p>
                  </w:txbxContent>
                </v:textbox>
                <w10:wrap type="none"/>
              </v:shape>
              <v:shape style="position:absolute;left:6885;top:7154;width:676;height:152" type="#_x0000_t202" filled="false" stroked="false">
                <v:textbox inset="0,0,0,0">
                  <w:txbxContent>
                    <w:p>
                      <w:pPr>
                        <w:spacing w:line="151" w:lineRule="exact" w:before="0"/>
                        <w:ind w:left="0" w:right="0" w:firstLine="0"/>
                        <w:jc w:val="left"/>
                        <w:rPr>
                          <w:rFonts w:ascii="Times New Roman" w:hAnsi="Times New Roman" w:cs="Times New Roman" w:eastAsia="Times New Roman" w:hint="default"/>
                          <w:sz w:val="15"/>
                          <w:szCs w:val="15"/>
                        </w:rPr>
                      </w:pPr>
                      <w:r>
                        <w:rPr>
                          <w:rFonts w:ascii="Times New Roman"/>
                          <w:spacing w:val="-1"/>
                          <w:sz w:val="15"/>
                        </w:rPr>
                        <w:t>896,403.19</w:t>
                      </w:r>
                    </w:p>
                  </w:txbxContent>
                </v:textbox>
                <w10:wrap type="none"/>
              </v:shape>
            </v:group>
          </v:group>
        </w:pict>
      </w:r>
      <w:r>
        <w:rPr>
          <w:rFonts w:ascii="宋体" w:hAnsi="宋体" w:cs="宋体" w:eastAsia="宋体" w:hint="default"/>
          <w:position w:val="-146"/>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5"/>
          <w:szCs w:val="25"/>
        </w:rPr>
      </w:pPr>
    </w:p>
    <w:p>
      <w:pPr>
        <w:spacing w:before="36"/>
        <w:ind w:left="855" w:right="4190" w:firstLine="0"/>
        <w:jc w:val="left"/>
        <w:rPr>
          <w:rFonts w:ascii="宋体" w:hAnsi="宋体" w:cs="宋体" w:eastAsia="宋体" w:hint="default"/>
          <w:sz w:val="21"/>
          <w:szCs w:val="21"/>
        </w:rPr>
      </w:pPr>
      <w:r>
        <w:rPr/>
        <w:pict>
          <v:shape style="position:absolute;margin-left:196.009995pt;margin-top:38.543663pt;width:.48001pt;height:.12pt;mso-position-horizontal-relative:page;mso-position-vertical-relative:paragraph;z-index:-978616" type="#_x0000_t75" stroked="false">
            <v:imagedata r:id="rId503" o:title=""/>
          </v:shape>
        </w:pict>
      </w:r>
      <w:r>
        <w:rPr/>
        <w:pict>
          <v:shape style="position:absolute;margin-left:285.890015pt;margin-top:38.543663pt;width:.48001pt;height:.12pt;mso-position-horizontal-relative:page;mso-position-vertical-relative:paragraph;z-index:-978592" type="#_x0000_t75" stroked="false">
            <v:imagedata r:id="rId503" o:title=""/>
          </v:shape>
        </w:pict>
      </w:r>
      <w:r>
        <w:rPr/>
        <w:pict>
          <v:shape style="position:absolute;margin-left:351.910004pt;margin-top:38.543663pt;width:.48001pt;height:.12pt;mso-position-horizontal-relative:page;mso-position-vertical-relative:paragraph;z-index:-978568" type="#_x0000_t75" stroked="false">
            <v:imagedata r:id="rId503" o:title=""/>
          </v:shape>
        </w:pict>
      </w:r>
      <w:r>
        <w:rPr/>
        <w:pict>
          <v:shape style="position:absolute;margin-left:409.51001pt;margin-top:38.543663pt;width:.48001pt;height:.12pt;mso-position-horizontal-relative:page;mso-position-vertical-relative:paragraph;z-index:-978544" type="#_x0000_t75" stroked="false">
            <v:imagedata r:id="rId503" o:title=""/>
          </v:shape>
        </w:pict>
      </w:r>
      <w:r>
        <w:rPr/>
        <w:pict>
          <v:group style="position:absolute;margin-left:120.379997pt;margin-top:54.053703pt;width:437.4pt;height:5.2pt;mso-position-horizontal-relative:page;mso-position-vertical-relative:paragraph;z-index:-978520" coordorigin="2408,1081" coordsize="8748,104">
            <v:shape style="position:absolute;left:2408;top:1081;width:1532;height:103" type="#_x0000_t75" stroked="false">
              <v:imagedata r:id="rId504" o:title=""/>
            </v:shape>
            <v:shape style="position:absolute;left:3915;top:1175;width:1802;height:10" type="#_x0000_t75" stroked="false">
              <v:imagedata r:id="rId505" o:title=""/>
            </v:shape>
            <v:shape style="position:absolute;left:5713;top:1175;width:5442;height:10" type="#_x0000_t75" stroked="false">
              <v:imagedata r:id="rId506" o:title=""/>
            </v:shape>
            <w10:wrap type="none"/>
          </v:group>
        </w:pict>
      </w:r>
      <w:r>
        <w:rPr>
          <w:rFonts w:ascii="宋体" w:hAnsi="宋体" w:cs="宋体" w:eastAsia="宋体" w:hint="default"/>
          <w:sz w:val="21"/>
          <w:szCs w:val="21"/>
        </w:rPr>
        <w:t>年末单项金额重大且单项计提坏账准备的其他应收款：</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2"/>
          <w:szCs w:val="12"/>
        </w:rPr>
      </w:pPr>
    </w:p>
    <w:tbl>
      <w:tblPr>
        <w:tblW w:w="0" w:type="auto"/>
        <w:jc w:val="left"/>
        <w:tblInd w:w="733" w:type="dxa"/>
        <w:tblLayout w:type="fixed"/>
        <w:tblCellMar>
          <w:top w:w="0" w:type="dxa"/>
          <w:left w:w="0" w:type="dxa"/>
          <w:bottom w:w="0" w:type="dxa"/>
          <w:right w:w="0" w:type="dxa"/>
        </w:tblCellMar>
        <w:tblLook w:val="01E0"/>
      </w:tblPr>
      <w:tblGrid>
        <w:gridCol w:w="1532"/>
        <w:gridCol w:w="1798"/>
        <w:gridCol w:w="1320"/>
        <w:gridCol w:w="1152"/>
        <w:gridCol w:w="2960"/>
      </w:tblGrid>
      <w:tr>
        <w:trPr>
          <w:trHeight w:val="325" w:hRule="exact"/>
        </w:trPr>
        <w:tc>
          <w:tcPr>
            <w:tcW w:w="1532" w:type="dxa"/>
            <w:tcBorders>
              <w:top w:val="single" w:sz="12" w:space="0" w:color="000000"/>
              <w:left w:val="nil" w:sz="6" w:space="0" w:color="auto"/>
              <w:bottom w:val="nil" w:sz="6" w:space="0" w:color="auto"/>
              <w:right w:val="single" w:sz="4" w:space="0" w:color="000000"/>
            </w:tcBorders>
          </w:tcPr>
          <w:p>
            <w:pPr>
              <w:pStyle w:val="TableParagraph"/>
              <w:spacing w:line="212" w:lineRule="exact" w:before="138"/>
              <w:ind w:right="572"/>
              <w:jc w:val="right"/>
              <w:rPr>
                <w:rFonts w:ascii="宋体" w:hAnsi="宋体" w:cs="宋体" w:eastAsia="宋体" w:hint="default"/>
                <w:sz w:val="18"/>
                <w:szCs w:val="18"/>
              </w:rPr>
            </w:pPr>
            <w:r>
              <w:rPr>
                <w:rFonts w:ascii="宋体" w:hAnsi="宋体" w:cs="宋体" w:eastAsia="宋体" w:hint="default"/>
                <w:sz w:val="18"/>
                <w:szCs w:val="18"/>
              </w:rPr>
              <w:t>项目</w:t>
            </w:r>
          </w:p>
        </w:tc>
        <w:tc>
          <w:tcPr>
            <w:tcW w:w="1798" w:type="dxa"/>
            <w:tcBorders>
              <w:top w:val="single" w:sz="12" w:space="0" w:color="000000"/>
              <w:left w:val="single" w:sz="4" w:space="0" w:color="000000"/>
              <w:bottom w:val="nil" w:sz="6" w:space="0" w:color="auto"/>
              <w:right w:val="single" w:sz="4" w:space="0" w:color="000000"/>
            </w:tcBorders>
          </w:tcPr>
          <w:p>
            <w:pPr>
              <w:pStyle w:val="TableParagraph"/>
              <w:spacing w:line="212" w:lineRule="exact" w:before="138"/>
              <w:ind w:left="5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0" w:type="dxa"/>
            <w:vMerge w:val="restart"/>
            <w:tcBorders>
              <w:top w:val="single" w:sz="12" w:space="0" w:color="000000"/>
              <w:left w:val="single" w:sz="4" w:space="0" w:color="000000"/>
              <w:right w:val="single" w:sz="4" w:space="0" w:color="000000"/>
            </w:tcBorders>
          </w:tcPr>
          <w:p>
            <w:pPr>
              <w:pStyle w:val="TableParagraph"/>
              <w:spacing w:line="240" w:lineRule="auto" w:before="138"/>
              <w:ind w:left="2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52" w:type="dxa"/>
            <w:vMerge w:val="restart"/>
            <w:tcBorders>
              <w:top w:val="single" w:sz="12" w:space="0" w:color="000000"/>
              <w:left w:val="single" w:sz="4" w:space="0" w:color="000000"/>
              <w:right w:val="single" w:sz="4" w:space="0" w:color="000000"/>
            </w:tcBorders>
          </w:tcPr>
          <w:p>
            <w:pPr>
              <w:pStyle w:val="TableParagraph"/>
              <w:spacing w:line="240" w:lineRule="auto" w:before="138"/>
              <w:ind w:left="21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960" w:type="dxa"/>
            <w:vMerge w:val="restart"/>
            <w:tcBorders>
              <w:top w:val="single" w:sz="12" w:space="0" w:color="000000"/>
              <w:left w:val="single" w:sz="4" w:space="0" w:color="000000"/>
              <w:right w:val="nil" w:sz="6" w:space="0" w:color="auto"/>
            </w:tcBorders>
          </w:tcPr>
          <w:p>
            <w:pPr>
              <w:pStyle w:val="TableParagraph"/>
              <w:spacing w:line="240" w:lineRule="auto" w:before="138"/>
              <w:ind w:right="4"/>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79" w:hRule="exact"/>
        </w:trPr>
        <w:tc>
          <w:tcPr>
            <w:tcW w:w="1532" w:type="dxa"/>
            <w:tcBorders>
              <w:top w:val="nil" w:sz="6" w:space="0" w:color="auto"/>
              <w:left w:val="nil" w:sz="6" w:space="0" w:color="auto"/>
              <w:bottom w:val="nil" w:sz="6" w:space="0" w:color="auto"/>
              <w:right w:val="single" w:sz="4" w:space="0" w:color="000000"/>
            </w:tcBorders>
          </w:tcPr>
          <w:p>
            <w:pPr/>
          </w:p>
        </w:tc>
        <w:tc>
          <w:tcPr>
            <w:tcW w:w="1798" w:type="dxa"/>
            <w:tcBorders>
              <w:top w:val="nil" w:sz="6" w:space="0" w:color="auto"/>
              <w:left w:val="single" w:sz="4" w:space="0" w:color="000000"/>
              <w:bottom w:val="nil" w:sz="6" w:space="0" w:color="auto"/>
              <w:right w:val="single" w:sz="4" w:space="0" w:color="000000"/>
            </w:tcBorders>
          </w:tcPr>
          <w:p>
            <w:pPr/>
          </w:p>
        </w:tc>
        <w:tc>
          <w:tcPr>
            <w:tcW w:w="1320"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2960" w:type="dxa"/>
            <w:vMerge/>
            <w:tcBorders>
              <w:left w:val="single" w:sz="4" w:space="0" w:color="000000"/>
              <w:bottom w:val="nil" w:sz="6" w:space="0" w:color="auto"/>
              <w:right w:val="nil" w:sz="6" w:space="0" w:color="auto"/>
            </w:tcBorders>
          </w:tcPr>
          <w:p>
            <w:pPr/>
          </w:p>
        </w:tc>
      </w:tr>
      <w:tr>
        <w:trPr>
          <w:trHeight w:val="339" w:hRule="exact"/>
        </w:trPr>
        <w:tc>
          <w:tcPr>
            <w:tcW w:w="1532" w:type="dxa"/>
            <w:tcBorders>
              <w:top w:val="nil" w:sz="6" w:space="0" w:color="auto"/>
              <w:left w:val="nil" w:sz="6" w:space="0" w:color="auto"/>
              <w:bottom w:val="single" w:sz="12" w:space="0" w:color="000000"/>
              <w:right w:val="single" w:sz="4" w:space="0" w:color="000000"/>
            </w:tcBorders>
          </w:tcPr>
          <w:p>
            <w:pPr>
              <w:pStyle w:val="TableParagraph"/>
              <w:spacing w:line="240" w:lineRule="auto" w:before="59"/>
              <w:ind w:right="591"/>
              <w:jc w:val="right"/>
              <w:rPr>
                <w:rFonts w:ascii="宋体" w:hAnsi="宋体" w:cs="宋体" w:eastAsia="宋体" w:hint="default"/>
                <w:sz w:val="18"/>
                <w:szCs w:val="18"/>
              </w:rPr>
            </w:pPr>
            <w:r>
              <w:rPr>
                <w:rFonts w:ascii="宋体" w:hAnsi="宋体" w:cs="宋体" w:eastAsia="宋体" w:hint="default"/>
                <w:sz w:val="18"/>
                <w:szCs w:val="18"/>
              </w:rPr>
              <w:t>发行费用</w:t>
            </w:r>
          </w:p>
        </w:tc>
        <w:tc>
          <w:tcPr>
            <w:tcW w:w="179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1"/>
              <w:ind w:left="739" w:right="0"/>
              <w:jc w:val="left"/>
              <w:rPr>
                <w:rFonts w:ascii="Times New Roman" w:hAnsi="Times New Roman" w:cs="Times New Roman" w:eastAsia="Times New Roman" w:hint="default"/>
                <w:sz w:val="18"/>
                <w:szCs w:val="18"/>
              </w:rPr>
            </w:pPr>
            <w:r>
              <w:rPr>
                <w:rFonts w:ascii="Times New Roman"/>
                <w:sz w:val="18"/>
              </w:rPr>
              <w:t>3,025,623.00</w:t>
            </w:r>
          </w:p>
        </w:tc>
        <w:tc>
          <w:tcPr>
            <w:tcW w:w="1320" w:type="dxa"/>
            <w:vMerge/>
            <w:tcBorders>
              <w:left w:val="single" w:sz="4" w:space="0" w:color="000000"/>
              <w:bottom w:val="single" w:sz="12" w:space="0" w:color="000000"/>
              <w:right w:val="single" w:sz="4" w:space="0" w:color="000000"/>
            </w:tcBorders>
          </w:tcPr>
          <w:p>
            <w:pPr/>
          </w:p>
        </w:tc>
        <w:tc>
          <w:tcPr>
            <w:tcW w:w="1152" w:type="dxa"/>
            <w:vMerge/>
            <w:tcBorders>
              <w:left w:val="single" w:sz="4" w:space="0" w:color="000000"/>
              <w:bottom w:val="single" w:sz="12" w:space="0" w:color="000000"/>
              <w:right w:val="single" w:sz="4" w:space="0" w:color="000000"/>
            </w:tcBorders>
          </w:tcPr>
          <w:p>
            <w:pPr/>
          </w:p>
        </w:tc>
        <w:tc>
          <w:tcPr>
            <w:tcW w:w="2960" w:type="dxa"/>
            <w:tcBorders>
              <w:top w:val="nil" w:sz="6" w:space="0" w:color="auto"/>
              <w:left w:val="single" w:sz="4" w:space="0" w:color="000000"/>
              <w:bottom w:val="single" w:sz="12" w:space="0" w:color="000000"/>
              <w:right w:val="nil" w:sz="6" w:space="0" w:color="auto"/>
            </w:tcBorders>
          </w:tcPr>
          <w:p>
            <w:pPr>
              <w:pStyle w:val="TableParagraph"/>
              <w:spacing w:line="240" w:lineRule="auto" w:before="5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月已在募集资金中抵减</w:t>
            </w:r>
          </w:p>
        </w:tc>
      </w:tr>
    </w:tbl>
    <w:p>
      <w:pPr>
        <w:spacing w:after="0" w:line="240" w:lineRule="auto"/>
        <w:jc w:val="left"/>
        <w:rPr>
          <w:rFonts w:ascii="宋体" w:hAnsi="宋体" w:cs="宋体" w:eastAsia="宋体" w:hint="default"/>
          <w:sz w:val="18"/>
          <w:szCs w:val="18"/>
        </w:rPr>
        <w:sectPr>
          <w:pgSz w:w="11910" w:h="16840"/>
          <w:pgMar w:header="892" w:footer="1186" w:top="1080" w:bottom="138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before="36"/>
        <w:ind w:left="855" w:right="4190" w:firstLine="0"/>
        <w:jc w:val="left"/>
        <w:rPr>
          <w:rFonts w:ascii="宋体" w:hAnsi="宋体" w:cs="宋体" w:eastAsia="宋体" w:hint="default"/>
          <w:sz w:val="21"/>
          <w:szCs w:val="21"/>
        </w:rPr>
      </w:pPr>
      <w:r>
        <w:rPr/>
        <w:pict>
          <v:group style="position:absolute;margin-left:119.660004pt;margin-top:37.103676pt;width:413.15pt;height:184.25pt;mso-position-horizontal-relative:page;mso-position-vertical-relative:paragraph;z-index:-978448" coordorigin="2393,742" coordsize="8263,3685">
            <v:group style="position:absolute;left:2408;top:756;width:1186;height:2" coordorigin="2408,756" coordsize="1186,2">
              <v:shape style="position:absolute;left:2408;top:756;width:1186;height:2" coordorigin="2408,756" coordsize="1186,0" path="m2408,756l3593,756e" filled="false" stroked="true" strokeweight="1.44pt" strokecolor="#000000">
                <v:path arrowok="t"/>
              </v:shape>
              <v:shape style="position:absolute;left:3593;top:771;width:10;height:2" type="#_x0000_t75" stroked="false">
                <v:imagedata r:id="rId503" o:title=""/>
              </v:shape>
            </v:group>
            <v:group style="position:absolute;left:3593;top:756;width:29;height:2" coordorigin="3593,756" coordsize="29,2">
              <v:shape style="position:absolute;left:3593;top:756;width:29;height:2" coordorigin="3593,756" coordsize="29,0" path="m3593,756l3622,756e" filled="false" stroked="true" strokeweight="1.44pt" strokecolor="#000000">
                <v:path arrowok="t"/>
              </v:shape>
            </v:group>
            <v:group style="position:absolute;left:3622;top:756;width:3496;height:2" coordorigin="3622,756" coordsize="3496,2">
              <v:shape style="position:absolute;left:3622;top:756;width:3496;height:2" coordorigin="3622,756" coordsize="3496,0" path="m3622,756l7117,756e" filled="false" stroked="true" strokeweight="1.44pt" strokecolor="#000000">
                <v:path arrowok="t"/>
              </v:shape>
              <v:shape style="position:absolute;left:7117;top:771;width:10;height:2" type="#_x0000_t75" stroked="false">
                <v:imagedata r:id="rId503" o:title=""/>
              </v:shape>
            </v:group>
            <v:group style="position:absolute;left:7117;top:756;width:29;height:2" coordorigin="7117,756" coordsize="29,2">
              <v:shape style="position:absolute;left:7117;top:756;width:29;height:2" coordorigin="7117,756" coordsize="29,0" path="m7117,756l7146,756e" filled="false" stroked="true" strokeweight="1.44pt" strokecolor="#000000">
                <v:path arrowok="t"/>
              </v:shape>
            </v:group>
            <v:group style="position:absolute;left:7146;top:756;width:3495;height:2" coordorigin="7146,756" coordsize="3495,2">
              <v:shape style="position:absolute;left:7146;top:756;width:3495;height:2" coordorigin="7146,756" coordsize="3495,0" path="m7146,756l10641,756e" filled="false" stroked="true" strokeweight="1.44pt" strokecolor="#000000">
                <v:path arrowok="t"/>
              </v:shape>
            </v:group>
            <v:group style="position:absolute;left:3593;top:773;width:10;height:20" coordorigin="3593,773" coordsize="10,20">
              <v:shape style="position:absolute;left:3593;top:773;width:10;height:20" coordorigin="3593,773" coordsize="10,20" path="m3593,792l3603,792,3603,773,3593,773,3593,792xe" filled="true" fillcolor="#000000" stroked="false">
                <v:path arrowok="t"/>
                <v:fill type="solid"/>
              </v:shape>
            </v:group>
            <v:group style="position:absolute;left:3593;top:792;width:10;height:20" coordorigin="3593,792" coordsize="10,20">
              <v:shape style="position:absolute;left:3593;top:792;width:10;height:20" coordorigin="3593,792" coordsize="10,20" path="m3593,812l3603,812,3603,792,3593,792,3593,812xe" filled="true" fillcolor="#000000" stroked="false">
                <v:path arrowok="t"/>
                <v:fill type="solid"/>
              </v:shape>
            </v:group>
            <v:group style="position:absolute;left:3593;top:812;width:10;height:20" coordorigin="3593,812" coordsize="10,20">
              <v:shape style="position:absolute;left:3593;top:812;width:10;height:20" coordorigin="3593,812" coordsize="10,20" path="m3593,831l3603,831,3603,812,3593,812,3593,831xe" filled="true" fillcolor="#000000" stroked="false">
                <v:path arrowok="t"/>
                <v:fill type="solid"/>
              </v:shape>
            </v:group>
            <v:group style="position:absolute;left:3593;top:831;width:10;height:20" coordorigin="3593,831" coordsize="10,20">
              <v:shape style="position:absolute;left:3593;top:831;width:10;height:20" coordorigin="3593,831" coordsize="10,20" path="m3593,850l3603,850,3603,831,3593,831,3593,850xe" filled="true" fillcolor="#000000" stroked="false">
                <v:path arrowok="t"/>
                <v:fill type="solid"/>
              </v:shape>
            </v:group>
            <v:group style="position:absolute;left:3593;top:850;width:10;height:20" coordorigin="3593,850" coordsize="10,20">
              <v:shape style="position:absolute;left:3593;top:850;width:10;height:20" coordorigin="3593,850" coordsize="10,20" path="m3593,869l3603,869,3603,850,3593,850,3593,869xe" filled="true" fillcolor="#000000" stroked="false">
                <v:path arrowok="t"/>
                <v:fill type="solid"/>
              </v:shape>
            </v:group>
            <v:group style="position:absolute;left:3593;top:869;width:10;height:20" coordorigin="3593,869" coordsize="10,20">
              <v:shape style="position:absolute;left:3593;top:869;width:10;height:20" coordorigin="3593,869" coordsize="10,20" path="m3593,888l3603,888,3603,869,3593,869,3593,888xe" filled="true" fillcolor="#000000" stroked="false">
                <v:path arrowok="t"/>
                <v:fill type="solid"/>
              </v:shape>
            </v:group>
            <v:group style="position:absolute;left:3593;top:888;width:10;height:20" coordorigin="3593,888" coordsize="10,20">
              <v:shape style="position:absolute;left:3593;top:888;width:10;height:20" coordorigin="3593,888" coordsize="10,20" path="m3593,908l3603,908,3603,888,3593,888,3593,908xe" filled="true" fillcolor="#000000" stroked="false">
                <v:path arrowok="t"/>
                <v:fill type="solid"/>
              </v:shape>
            </v:group>
            <v:group style="position:absolute;left:3593;top:908;width:10;height:20" coordorigin="3593,908" coordsize="10,20">
              <v:shape style="position:absolute;left:3593;top:908;width:10;height:20" coordorigin="3593,908" coordsize="10,20" path="m3593,927l3603,927,3603,908,3593,908,3593,927xe" filled="true" fillcolor="#000000" stroked="false">
                <v:path arrowok="t"/>
                <v:fill type="solid"/>
              </v:shape>
            </v:group>
            <v:group style="position:absolute;left:3593;top:927;width:10;height:20" coordorigin="3593,927" coordsize="10,20">
              <v:shape style="position:absolute;left:3593;top:927;width:10;height:20" coordorigin="3593,927" coordsize="10,20" path="m3593,946l3603,946,3603,927,3593,927,3593,946xe" filled="true" fillcolor="#000000" stroked="false">
                <v:path arrowok="t"/>
                <v:fill type="solid"/>
              </v:shape>
            </v:group>
            <v:group style="position:absolute;left:3593;top:946;width:10;height:20" coordorigin="3593,946" coordsize="10,20">
              <v:shape style="position:absolute;left:3593;top:946;width:10;height:20" coordorigin="3593,946" coordsize="10,20" path="m3593,965l3603,965,3603,946,3593,946,3593,965xe" filled="true" fillcolor="#000000" stroked="false">
                <v:path arrowok="t"/>
                <v:fill type="solid"/>
              </v:shape>
            </v:group>
            <v:group style="position:absolute;left:3593;top:965;width:10;height:20" coordorigin="3593,965" coordsize="10,20">
              <v:shape style="position:absolute;left:3593;top:965;width:10;height:20" coordorigin="3593,965" coordsize="10,20" path="m3593,984l3603,984,3603,965,3593,965,3593,984xe" filled="true" fillcolor="#000000" stroked="false">
                <v:path arrowok="t"/>
                <v:fill type="solid"/>
              </v:shape>
            </v:group>
            <v:group style="position:absolute;left:3593;top:984;width:10;height:20" coordorigin="3593,984" coordsize="10,20">
              <v:shape style="position:absolute;left:3593;top:984;width:10;height:20" coordorigin="3593,984" coordsize="10,20" path="m3593,1004l3603,1004,3603,984,3593,984,3593,1004xe" filled="true" fillcolor="#000000" stroked="false">
                <v:path arrowok="t"/>
                <v:fill type="solid"/>
              </v:shape>
            </v:group>
            <v:group style="position:absolute;left:3593;top:1004;width:10;height:20" coordorigin="3593,1004" coordsize="10,20">
              <v:shape style="position:absolute;left:3593;top:1004;width:10;height:20" coordorigin="3593,1004" coordsize="10,20" path="m3593,1023l3603,1023,3603,1004,3593,1004,3593,1023xe" filled="true" fillcolor="#000000" stroked="false">
                <v:path arrowok="t"/>
                <v:fill type="solid"/>
              </v:shape>
            </v:group>
            <v:group style="position:absolute;left:3593;top:1023;width:10;height:20" coordorigin="3593,1023" coordsize="10,20">
              <v:shape style="position:absolute;left:3593;top:1023;width:10;height:20" coordorigin="3593,1023" coordsize="10,20" path="m3593,1042l3603,1042,3603,1023,3593,1023,3593,1042xe" filled="true" fillcolor="#000000" stroked="false">
                <v:path arrowok="t"/>
                <v:fill type="solid"/>
              </v:shape>
            </v:group>
            <v:group style="position:absolute;left:3593;top:1042;width:10;height:20" coordorigin="3593,1042" coordsize="10,20">
              <v:shape style="position:absolute;left:3593;top:1042;width:10;height:20" coordorigin="3593,1042" coordsize="10,20" path="m3593,1061l3603,1061,3603,1042,3593,1042,3593,1061xe" filled="true" fillcolor="#000000" stroked="false">
                <v:path arrowok="t"/>
                <v:fill type="solid"/>
              </v:shape>
            </v:group>
            <v:group style="position:absolute;left:3593;top:1061;width:10;height:20" coordorigin="3593,1061" coordsize="10,20">
              <v:shape style="position:absolute;left:3593;top:1061;width:10;height:20" coordorigin="3593,1061" coordsize="10,20" path="m3593,1080l3603,1080,3603,1061,3593,1061,3593,1080xe" filled="true" fillcolor="#000000" stroked="false">
                <v:path arrowok="t"/>
                <v:fill type="solid"/>
              </v:shape>
            </v:group>
            <v:group style="position:absolute;left:7117;top:773;width:10;height:20" coordorigin="7117,773" coordsize="10,20">
              <v:shape style="position:absolute;left:7117;top:773;width:10;height:20" coordorigin="7117,773" coordsize="10,20" path="m7117,792l7127,792,7127,773,7117,773,7117,792xe" filled="true" fillcolor="#000000" stroked="false">
                <v:path arrowok="t"/>
                <v:fill type="solid"/>
              </v:shape>
            </v:group>
            <v:group style="position:absolute;left:7117;top:792;width:10;height:20" coordorigin="7117,792" coordsize="10,20">
              <v:shape style="position:absolute;left:7117;top:792;width:10;height:20" coordorigin="7117,792" coordsize="10,20" path="m7117,812l7127,812,7127,792,7117,792,7117,812xe" filled="true" fillcolor="#000000" stroked="false">
                <v:path arrowok="t"/>
                <v:fill type="solid"/>
              </v:shape>
            </v:group>
            <v:group style="position:absolute;left:7117;top:812;width:10;height:20" coordorigin="7117,812" coordsize="10,20">
              <v:shape style="position:absolute;left:7117;top:812;width:10;height:20" coordorigin="7117,812" coordsize="10,20" path="m7117,831l7127,831,7127,812,7117,812,7117,831xe" filled="true" fillcolor="#000000" stroked="false">
                <v:path arrowok="t"/>
                <v:fill type="solid"/>
              </v:shape>
            </v:group>
            <v:group style="position:absolute;left:7117;top:831;width:10;height:20" coordorigin="7117,831" coordsize="10,20">
              <v:shape style="position:absolute;left:7117;top:831;width:10;height:20" coordorigin="7117,831" coordsize="10,20" path="m7117,850l7127,850,7127,831,7117,831,7117,850xe" filled="true" fillcolor="#000000" stroked="false">
                <v:path arrowok="t"/>
                <v:fill type="solid"/>
              </v:shape>
            </v:group>
            <v:group style="position:absolute;left:7117;top:850;width:10;height:20" coordorigin="7117,850" coordsize="10,20">
              <v:shape style="position:absolute;left:7117;top:850;width:10;height:20" coordorigin="7117,850" coordsize="10,20" path="m7117,869l7127,869,7127,850,7117,850,7117,869xe" filled="true" fillcolor="#000000" stroked="false">
                <v:path arrowok="t"/>
                <v:fill type="solid"/>
              </v:shape>
            </v:group>
            <v:group style="position:absolute;left:7117;top:869;width:10;height:20" coordorigin="7117,869" coordsize="10,20">
              <v:shape style="position:absolute;left:7117;top:869;width:10;height:20" coordorigin="7117,869" coordsize="10,20" path="m7117,888l7127,888,7127,869,7117,869,7117,888xe" filled="true" fillcolor="#000000" stroked="false">
                <v:path arrowok="t"/>
                <v:fill type="solid"/>
              </v:shape>
            </v:group>
            <v:group style="position:absolute;left:7117;top:888;width:10;height:20" coordorigin="7117,888" coordsize="10,20">
              <v:shape style="position:absolute;left:7117;top:888;width:10;height:20" coordorigin="7117,888" coordsize="10,20" path="m7117,908l7127,908,7127,888,7117,888,7117,908xe" filled="true" fillcolor="#000000" stroked="false">
                <v:path arrowok="t"/>
                <v:fill type="solid"/>
              </v:shape>
            </v:group>
            <v:group style="position:absolute;left:7117;top:908;width:10;height:20" coordorigin="7117,908" coordsize="10,20">
              <v:shape style="position:absolute;left:7117;top:908;width:10;height:20" coordorigin="7117,908" coordsize="10,20" path="m7117,927l7127,927,7127,908,7117,908,7117,927xe" filled="true" fillcolor="#000000" stroked="false">
                <v:path arrowok="t"/>
                <v:fill type="solid"/>
              </v:shape>
            </v:group>
            <v:group style="position:absolute;left:7117;top:927;width:10;height:20" coordorigin="7117,927" coordsize="10,20">
              <v:shape style="position:absolute;left:7117;top:927;width:10;height:20" coordorigin="7117,927" coordsize="10,20" path="m7117,946l7127,946,7127,927,7117,927,7117,946xe" filled="true" fillcolor="#000000" stroked="false">
                <v:path arrowok="t"/>
                <v:fill type="solid"/>
              </v:shape>
            </v:group>
            <v:group style="position:absolute;left:7117;top:946;width:10;height:20" coordorigin="7117,946" coordsize="10,20">
              <v:shape style="position:absolute;left:7117;top:946;width:10;height:20" coordorigin="7117,946" coordsize="10,20" path="m7117,965l7127,965,7127,946,7117,946,7117,965xe" filled="true" fillcolor="#000000" stroked="false">
                <v:path arrowok="t"/>
                <v:fill type="solid"/>
              </v:shape>
            </v:group>
            <v:group style="position:absolute;left:7117;top:965;width:10;height:20" coordorigin="7117,965" coordsize="10,20">
              <v:shape style="position:absolute;left:7117;top:965;width:10;height:20" coordorigin="7117,965" coordsize="10,20" path="m7117,984l7127,984,7127,965,7117,965,7117,984xe" filled="true" fillcolor="#000000" stroked="false">
                <v:path arrowok="t"/>
                <v:fill type="solid"/>
              </v:shape>
            </v:group>
            <v:group style="position:absolute;left:7117;top:984;width:10;height:20" coordorigin="7117,984" coordsize="10,20">
              <v:shape style="position:absolute;left:7117;top:984;width:10;height:20" coordorigin="7117,984" coordsize="10,20" path="m7117,1004l7127,1004,7127,984,7117,984,7117,1004xe" filled="true" fillcolor="#000000" stroked="false">
                <v:path arrowok="t"/>
                <v:fill type="solid"/>
              </v:shape>
            </v:group>
            <v:group style="position:absolute;left:7117;top:1004;width:10;height:20" coordorigin="7117,1004" coordsize="10,20">
              <v:shape style="position:absolute;left:7117;top:1004;width:10;height:20" coordorigin="7117,1004" coordsize="10,20" path="m7117,1023l7127,1023,7127,1004,7117,1004,7117,1023xe" filled="true" fillcolor="#000000" stroked="false">
                <v:path arrowok="t"/>
                <v:fill type="solid"/>
              </v:shape>
            </v:group>
            <v:group style="position:absolute;left:7117;top:1023;width:10;height:20" coordorigin="7117,1023" coordsize="10,20">
              <v:shape style="position:absolute;left:7117;top:1023;width:10;height:20" coordorigin="7117,1023" coordsize="10,20" path="m7117,1042l7127,1042,7127,1023,7117,1023,7117,1042xe" filled="true" fillcolor="#000000" stroked="false">
                <v:path arrowok="t"/>
                <v:fill type="solid"/>
              </v:shape>
            </v:group>
            <v:group style="position:absolute;left:7117;top:1042;width:10;height:20" coordorigin="7117,1042" coordsize="10,20">
              <v:shape style="position:absolute;left:7117;top:1042;width:10;height:20" coordorigin="7117,1042" coordsize="10,20" path="m7117,1061l7127,1061,7127,1042,7117,1042,7117,1061xe" filled="true" fillcolor="#000000" stroked="false">
                <v:path arrowok="t"/>
                <v:fill type="solid"/>
              </v:shape>
            </v:group>
            <v:group style="position:absolute;left:7117;top:1061;width:10;height:20" coordorigin="7117,1061" coordsize="10,20">
              <v:shape style="position:absolute;left:7117;top:1061;width:10;height:20" coordorigin="7117,1061" coordsize="10,20" path="m7117,1080l7127,1080,7127,1061,7117,1061,7117,1080xe" filled="true" fillcolor="#000000" stroked="false">
                <v:path arrowok="t"/>
                <v:fill type="solid"/>
              </v:shape>
            </v:group>
            <v:group style="position:absolute;left:7117;top:1080;width:10;height:20" coordorigin="7117,1080" coordsize="10,20">
              <v:shape style="position:absolute;left:7117;top:1080;width:10;height:20" coordorigin="7117,1080" coordsize="10,20" path="m7117,1100l7127,1100,7127,1080,7117,1080,7117,1100xe" filled="true" fillcolor="#000000" stroked="false">
                <v:path arrowok="t"/>
                <v:fill type="solid"/>
              </v:shape>
            </v:group>
            <v:group style="position:absolute;left:7117;top:1100;width:10;height:20" coordorigin="7117,1100" coordsize="10,20">
              <v:shape style="position:absolute;left:7117;top:1100;width:10;height:20" coordorigin="7117,1100" coordsize="10,20" path="m7117,1119l7127,1119,7127,1100,7117,1100,7117,1119xe" filled="true" fillcolor="#000000" stroked="false">
                <v:path arrowok="t"/>
                <v:fill type="solid"/>
              </v:shape>
            </v:group>
            <v:group style="position:absolute;left:7117;top:1119;width:10;height:20" coordorigin="7117,1119" coordsize="10,20">
              <v:shape style="position:absolute;left:7117;top:1119;width:10;height:20" coordorigin="7117,1119" coordsize="10,20" path="m7117,1138l7127,1138,7127,1119,7117,1119,7117,1138xe" filled="true" fillcolor="#000000" stroked="false">
                <v:path arrowok="t"/>
                <v:fill type="solid"/>
              </v:shape>
            </v:group>
            <v:group style="position:absolute;left:7117;top:1138;width:10;height:20" coordorigin="7117,1138" coordsize="10,20">
              <v:shape style="position:absolute;left:7117;top:1138;width:10;height:20" coordorigin="7117,1138" coordsize="10,20" path="m7117,1157l7127,1157,7127,1138,7117,1138,7117,1157xe" filled="true" fillcolor="#000000" stroked="false">
                <v:path arrowok="t"/>
                <v:fill type="solid"/>
              </v:shape>
            </v:group>
            <v:group style="position:absolute;left:7117;top:1164;width:10;height:2" coordorigin="7117,1164" coordsize="10,2">
              <v:shape style="position:absolute;left:7117;top:1164;width:10;height:2" coordorigin="7117,1164" coordsize="10,0" path="m7117,1164l7127,1164e" filled="false" stroked="true" strokeweight=".71997pt" strokecolor="#000000">
                <v:path arrowok="t"/>
              </v:shape>
              <v:shape style="position:absolute;left:3584;top:1080;width:2247;height:101" type="#_x0000_t75" stroked="false">
                <v:imagedata r:id="rId507" o:title=""/>
              </v:shape>
              <v:shape style="position:absolute;left:5826;top:1172;width:1292;height:10" type="#_x0000_t75" stroked="false">
                <v:imagedata r:id="rId508" o:title=""/>
              </v:shape>
              <v:shape style="position:absolute;left:7113;top:1172;width:3529;height:10" type="#_x0000_t75" stroked="false">
                <v:imagedata r:id="rId509" o:title=""/>
              </v:shape>
            </v:group>
            <v:group style="position:absolute;left:3593;top:1181;width:10;height:20" coordorigin="3593,1181" coordsize="10,20">
              <v:shape style="position:absolute;left:3593;top:1181;width:10;height:20" coordorigin="3593,1181" coordsize="10,20" path="m3593,1200l3603,1200,3603,1181,3593,1181,3593,1200xe" filled="true" fillcolor="#000000" stroked="false">
                <v:path arrowok="t"/>
                <v:fill type="solid"/>
              </v:shape>
            </v:group>
            <v:group style="position:absolute;left:3593;top:1200;width:10;height:20" coordorigin="3593,1200" coordsize="10,20">
              <v:shape style="position:absolute;left:3593;top:1200;width:10;height:20" coordorigin="3593,1200" coordsize="10,20" path="m3593,1220l3603,1220,3603,1200,3593,1200,3593,1220xe" filled="true" fillcolor="#000000" stroked="false">
                <v:path arrowok="t"/>
                <v:fill type="solid"/>
              </v:shape>
            </v:group>
            <v:group style="position:absolute;left:3593;top:1220;width:10;height:20" coordorigin="3593,1220" coordsize="10,20">
              <v:shape style="position:absolute;left:3593;top:1220;width:10;height:20" coordorigin="3593,1220" coordsize="10,20" path="m3593,1239l3603,1239,3603,1220,3593,1220,3593,1239xe" filled="true" fillcolor="#000000" stroked="false">
                <v:path arrowok="t"/>
                <v:fill type="solid"/>
              </v:shape>
            </v:group>
            <v:group style="position:absolute;left:3593;top:1239;width:10;height:20" coordorigin="3593,1239" coordsize="10,20">
              <v:shape style="position:absolute;left:3593;top:1239;width:10;height:20" coordorigin="3593,1239" coordsize="10,20" path="m3593,1258l3603,1258,3603,1239,3593,1239,3593,1258xe" filled="true" fillcolor="#000000" stroked="false">
                <v:path arrowok="t"/>
                <v:fill type="solid"/>
              </v:shape>
            </v:group>
            <v:group style="position:absolute;left:3593;top:1258;width:10;height:20" coordorigin="3593,1258" coordsize="10,20">
              <v:shape style="position:absolute;left:3593;top:1258;width:10;height:20" coordorigin="3593,1258" coordsize="10,20" path="m3593,1277l3603,1277,3603,1258,3593,1258,3593,1277xe" filled="true" fillcolor="#000000" stroked="false">
                <v:path arrowok="t"/>
                <v:fill type="solid"/>
              </v:shape>
            </v:group>
            <v:group style="position:absolute;left:3593;top:1277;width:10;height:20" coordorigin="3593,1277" coordsize="10,20">
              <v:shape style="position:absolute;left:3593;top:1277;width:10;height:20" coordorigin="3593,1277" coordsize="10,20" path="m3593,1296l3603,1296,3603,1277,3593,1277,3593,1296xe" filled="true" fillcolor="#000000" stroked="false">
                <v:path arrowok="t"/>
                <v:fill type="solid"/>
              </v:shape>
            </v:group>
            <v:group style="position:absolute;left:3593;top:1296;width:10;height:20" coordorigin="3593,1296" coordsize="10,20">
              <v:shape style="position:absolute;left:3593;top:1296;width:10;height:20" coordorigin="3593,1296" coordsize="10,20" path="m3593,1316l3603,1316,3603,1296,3593,1296,3593,1316xe" filled="true" fillcolor="#000000" stroked="false">
                <v:path arrowok="t"/>
                <v:fill type="solid"/>
              </v:shape>
            </v:group>
            <v:group style="position:absolute;left:3593;top:1316;width:10;height:20" coordorigin="3593,1316" coordsize="10,20">
              <v:shape style="position:absolute;left:3593;top:1316;width:10;height:20" coordorigin="3593,1316" coordsize="10,20" path="m3593,1335l3603,1335,3603,1316,3593,1316,3593,1335xe" filled="true" fillcolor="#000000" stroked="false">
                <v:path arrowok="t"/>
                <v:fill type="solid"/>
              </v:shape>
            </v:group>
            <v:group style="position:absolute;left:3593;top:1335;width:10;height:20" coordorigin="3593,1335" coordsize="10,20">
              <v:shape style="position:absolute;left:3593;top:1335;width:10;height:20" coordorigin="3593,1335" coordsize="10,20" path="m3593,1354l3603,1354,3603,1335,3593,1335,3593,1354xe" filled="true" fillcolor="#000000" stroked="false">
                <v:path arrowok="t"/>
                <v:fill type="solid"/>
              </v:shape>
            </v:group>
            <v:group style="position:absolute;left:3593;top:1354;width:10;height:20" coordorigin="3593,1354" coordsize="10,20">
              <v:shape style="position:absolute;left:3593;top:1354;width:10;height:20" coordorigin="3593,1354" coordsize="10,20" path="m3593,1373l3603,1373,3603,1354,3593,1354,3593,1373xe" filled="true" fillcolor="#000000" stroked="false">
                <v:path arrowok="t"/>
                <v:fill type="solid"/>
              </v:shape>
            </v:group>
            <v:group style="position:absolute;left:3593;top:1373;width:10;height:20" coordorigin="3593,1373" coordsize="10,20">
              <v:shape style="position:absolute;left:3593;top:1373;width:10;height:20" coordorigin="3593,1373" coordsize="10,20" path="m3593,1392l3603,1392,3603,1373,3593,1373,3593,1392xe" filled="true" fillcolor="#000000" stroked="false">
                <v:path arrowok="t"/>
                <v:fill type="solid"/>
              </v:shape>
            </v:group>
            <v:group style="position:absolute;left:3593;top:1392;width:10;height:20" coordorigin="3593,1392" coordsize="10,20">
              <v:shape style="position:absolute;left:3593;top:1392;width:10;height:20" coordorigin="3593,1392" coordsize="10,20" path="m3593,1412l3603,1412,3603,1392,3593,1392,3593,1412xe" filled="true" fillcolor="#000000" stroked="false">
                <v:path arrowok="t"/>
                <v:fill type="solid"/>
              </v:shape>
            </v:group>
            <v:group style="position:absolute;left:3593;top:1412;width:10;height:20" coordorigin="3593,1412" coordsize="10,20">
              <v:shape style="position:absolute;left:3593;top:1412;width:10;height:20" coordorigin="3593,1412" coordsize="10,20" path="m3593,1431l3603,1431,3603,1412,3593,1412,3593,1431xe" filled="true" fillcolor="#000000" stroked="false">
                <v:path arrowok="t"/>
                <v:fill type="solid"/>
              </v:shape>
            </v:group>
            <v:group style="position:absolute;left:3593;top:1431;width:10;height:20" coordorigin="3593,1431" coordsize="10,20">
              <v:shape style="position:absolute;left:3593;top:1431;width:10;height:20" coordorigin="3593,1431" coordsize="10,20" path="m3593,1450l3603,1450,3603,1431,3593,1431,3593,1450xe" filled="true" fillcolor="#000000" stroked="false">
                <v:path arrowok="t"/>
                <v:fill type="solid"/>
              </v:shape>
            </v:group>
            <v:group style="position:absolute;left:3593;top:1450;width:10;height:20" coordorigin="3593,1450" coordsize="10,20">
              <v:shape style="position:absolute;left:3593;top:1450;width:10;height:20" coordorigin="3593,1450" coordsize="10,20" path="m3593,1469l3603,1469,3603,1450,3593,1450,3593,1469xe" filled="true" fillcolor="#000000" stroked="false">
                <v:path arrowok="t"/>
                <v:fill type="solid"/>
              </v:shape>
            </v:group>
            <v:group style="position:absolute;left:3593;top:1469;width:10;height:20" coordorigin="3593,1469" coordsize="10,20">
              <v:shape style="position:absolute;left:3593;top:1469;width:10;height:20" coordorigin="3593,1469" coordsize="10,20" path="m3593,1488l3603,1488,3603,1469,3593,1469,3593,1488xe" filled="true" fillcolor="#000000" stroked="false">
                <v:path arrowok="t"/>
                <v:fill type="solid"/>
              </v:shape>
            </v:group>
            <v:group style="position:absolute;left:5831;top:1181;width:10;height:20" coordorigin="5831,1181" coordsize="10,20">
              <v:shape style="position:absolute;left:5831;top:1181;width:10;height:20" coordorigin="5831,1181" coordsize="10,20" path="m5831,1200l5840,1200,5840,1181,5831,1181,5831,1200xe" filled="true" fillcolor="#000000" stroked="false">
                <v:path arrowok="t"/>
                <v:fill type="solid"/>
              </v:shape>
            </v:group>
            <v:group style="position:absolute;left:5831;top:1200;width:10;height:20" coordorigin="5831,1200" coordsize="10,20">
              <v:shape style="position:absolute;left:5831;top:1200;width:10;height:20" coordorigin="5831,1200" coordsize="10,20" path="m5831,1220l5840,1220,5840,1200,5831,1200,5831,1220xe" filled="true" fillcolor="#000000" stroked="false">
                <v:path arrowok="t"/>
                <v:fill type="solid"/>
              </v:shape>
            </v:group>
            <v:group style="position:absolute;left:5831;top:1220;width:10;height:20" coordorigin="5831,1220" coordsize="10,20">
              <v:shape style="position:absolute;left:5831;top:1220;width:10;height:20" coordorigin="5831,1220" coordsize="10,20" path="m5831,1239l5840,1239,5840,1220,5831,1220,5831,1239xe" filled="true" fillcolor="#000000" stroked="false">
                <v:path arrowok="t"/>
                <v:fill type="solid"/>
              </v:shape>
            </v:group>
            <v:group style="position:absolute;left:5831;top:1239;width:10;height:20" coordorigin="5831,1239" coordsize="10,20">
              <v:shape style="position:absolute;left:5831;top:1239;width:10;height:20" coordorigin="5831,1239" coordsize="10,20" path="m5831,1258l5840,1258,5840,1239,5831,1239,5831,1258xe" filled="true" fillcolor="#000000" stroked="false">
                <v:path arrowok="t"/>
                <v:fill type="solid"/>
              </v:shape>
            </v:group>
            <v:group style="position:absolute;left:5831;top:1258;width:10;height:20" coordorigin="5831,1258" coordsize="10,20">
              <v:shape style="position:absolute;left:5831;top:1258;width:10;height:20" coordorigin="5831,1258" coordsize="10,20" path="m5831,1277l5840,1277,5840,1258,5831,1258,5831,1277xe" filled="true" fillcolor="#000000" stroked="false">
                <v:path arrowok="t"/>
                <v:fill type="solid"/>
              </v:shape>
            </v:group>
            <v:group style="position:absolute;left:5831;top:1277;width:10;height:20" coordorigin="5831,1277" coordsize="10,20">
              <v:shape style="position:absolute;left:5831;top:1277;width:10;height:20" coordorigin="5831,1277" coordsize="10,20" path="m5831,1296l5840,1296,5840,1277,5831,1277,5831,1296xe" filled="true" fillcolor="#000000" stroked="false">
                <v:path arrowok="t"/>
                <v:fill type="solid"/>
              </v:shape>
            </v:group>
            <v:group style="position:absolute;left:5831;top:1296;width:10;height:20" coordorigin="5831,1296" coordsize="10,20">
              <v:shape style="position:absolute;left:5831;top:1296;width:10;height:20" coordorigin="5831,1296" coordsize="10,20" path="m5831,1316l5840,1316,5840,1296,5831,1296,5831,1316xe" filled="true" fillcolor="#000000" stroked="false">
                <v:path arrowok="t"/>
                <v:fill type="solid"/>
              </v:shape>
            </v:group>
            <v:group style="position:absolute;left:5831;top:1316;width:10;height:20" coordorigin="5831,1316" coordsize="10,20">
              <v:shape style="position:absolute;left:5831;top:1316;width:10;height:20" coordorigin="5831,1316" coordsize="10,20" path="m5831,1335l5840,1335,5840,1316,5831,1316,5831,1335xe" filled="true" fillcolor="#000000" stroked="false">
                <v:path arrowok="t"/>
                <v:fill type="solid"/>
              </v:shape>
            </v:group>
            <v:group style="position:absolute;left:5831;top:1335;width:10;height:20" coordorigin="5831,1335" coordsize="10,20">
              <v:shape style="position:absolute;left:5831;top:1335;width:10;height:20" coordorigin="5831,1335" coordsize="10,20" path="m5831,1354l5840,1354,5840,1335,5831,1335,5831,1354xe" filled="true" fillcolor="#000000" stroked="false">
                <v:path arrowok="t"/>
                <v:fill type="solid"/>
              </v:shape>
            </v:group>
            <v:group style="position:absolute;left:5831;top:1354;width:10;height:20" coordorigin="5831,1354" coordsize="10,20">
              <v:shape style="position:absolute;left:5831;top:1354;width:10;height:20" coordorigin="5831,1354" coordsize="10,20" path="m5831,1373l5840,1373,5840,1354,5831,1354,5831,1373xe" filled="true" fillcolor="#000000" stroked="false">
                <v:path arrowok="t"/>
                <v:fill type="solid"/>
              </v:shape>
            </v:group>
            <v:group style="position:absolute;left:5831;top:1373;width:10;height:20" coordorigin="5831,1373" coordsize="10,20">
              <v:shape style="position:absolute;left:5831;top:1373;width:10;height:20" coordorigin="5831,1373" coordsize="10,20" path="m5831,1392l5840,1392,5840,1373,5831,1373,5831,1392xe" filled="true" fillcolor="#000000" stroked="false">
                <v:path arrowok="t"/>
                <v:fill type="solid"/>
              </v:shape>
            </v:group>
            <v:group style="position:absolute;left:5831;top:1392;width:10;height:20" coordorigin="5831,1392" coordsize="10,20">
              <v:shape style="position:absolute;left:5831;top:1392;width:10;height:20" coordorigin="5831,1392" coordsize="10,20" path="m5831,1412l5840,1412,5840,1392,5831,1392,5831,1412xe" filled="true" fillcolor="#000000" stroked="false">
                <v:path arrowok="t"/>
                <v:fill type="solid"/>
              </v:shape>
            </v:group>
            <v:group style="position:absolute;left:5831;top:1412;width:10;height:20" coordorigin="5831,1412" coordsize="10,20">
              <v:shape style="position:absolute;left:5831;top:1412;width:10;height:20" coordorigin="5831,1412" coordsize="10,20" path="m5831,1431l5840,1431,5840,1412,5831,1412,5831,1431xe" filled="true" fillcolor="#000000" stroked="false">
                <v:path arrowok="t"/>
                <v:fill type="solid"/>
              </v:shape>
            </v:group>
            <v:group style="position:absolute;left:5831;top:1431;width:10;height:20" coordorigin="5831,1431" coordsize="10,20">
              <v:shape style="position:absolute;left:5831;top:1431;width:10;height:20" coordorigin="5831,1431" coordsize="10,20" path="m5831,1450l5840,1450,5840,1431,5831,1431,5831,1450xe" filled="true" fillcolor="#000000" stroked="false">
                <v:path arrowok="t"/>
                <v:fill type="solid"/>
              </v:shape>
            </v:group>
            <v:group style="position:absolute;left:5831;top:1450;width:10;height:20" coordorigin="5831,1450" coordsize="10,20">
              <v:shape style="position:absolute;left:5831;top:1450;width:10;height:20" coordorigin="5831,1450" coordsize="10,20" path="m5831,1469l5840,1469,5840,1450,5831,1450,5831,1469xe" filled="true" fillcolor="#000000" stroked="false">
                <v:path arrowok="t"/>
                <v:fill type="solid"/>
              </v:shape>
            </v:group>
            <v:group style="position:absolute;left:5831;top:1469;width:10;height:20" coordorigin="5831,1469" coordsize="10,20">
              <v:shape style="position:absolute;left:5831;top:1469;width:10;height:20" coordorigin="5831,1469" coordsize="10,20" path="m5831,1488l5840,1488,5840,1469,5831,1469,5831,1488xe" filled="true" fillcolor="#000000" stroked="false">
                <v:path arrowok="t"/>
                <v:fill type="solid"/>
              </v:shape>
            </v:group>
            <v:group style="position:absolute;left:5831;top:1488;width:10;height:20" coordorigin="5831,1488" coordsize="10,20">
              <v:shape style="position:absolute;left:5831;top:1488;width:10;height:20" coordorigin="5831,1488" coordsize="10,20" path="m5831,1508l5840,1508,5840,1488,5831,1488,5831,1508xe" filled="true" fillcolor="#000000" stroked="false">
                <v:path arrowok="t"/>
                <v:fill type="solid"/>
              </v:shape>
            </v:group>
            <v:group style="position:absolute;left:5831;top:1508;width:10;height:20" coordorigin="5831,1508" coordsize="10,20">
              <v:shape style="position:absolute;left:5831;top:1508;width:10;height:20" coordorigin="5831,1508" coordsize="10,20" path="m5831,1527l5840,1527,5840,1508,5831,1508,5831,1527xe" filled="true" fillcolor="#000000" stroked="false">
                <v:path arrowok="t"/>
                <v:fill type="solid"/>
              </v:shape>
            </v:group>
            <v:group style="position:absolute;left:5831;top:1527;width:10;height:20" coordorigin="5831,1527" coordsize="10,20">
              <v:shape style="position:absolute;left:5831;top:1527;width:10;height:20" coordorigin="5831,1527" coordsize="10,20" path="m5831,1546l5840,1546,5840,1527,5831,1527,5831,1546xe" filled="true" fillcolor="#000000" stroked="false">
                <v:path arrowok="t"/>
                <v:fill type="solid"/>
              </v:shape>
            </v:group>
            <v:group style="position:absolute;left:5831;top:1546;width:10;height:20" coordorigin="5831,1546" coordsize="10,20">
              <v:shape style="position:absolute;left:5831;top:1546;width:10;height:20" coordorigin="5831,1546" coordsize="10,20" path="m5831,1565l5840,1565,5840,1546,5831,1546,5831,1565xe" filled="true" fillcolor="#000000" stroked="false">
                <v:path arrowok="t"/>
                <v:fill type="solid"/>
              </v:shape>
            </v:group>
            <v:group style="position:absolute;left:5831;top:1574;width:10;height:2" coordorigin="5831,1574" coordsize="10,2">
              <v:shape style="position:absolute;left:5831;top:1574;width:10;height:2" coordorigin="5831,1574" coordsize="10,0" path="m5831,1574l5840,1574e" filled="false" stroked="true" strokeweight=".83997pt" strokecolor="#000000">
                <v:path arrowok="t"/>
              </v:shape>
            </v:group>
            <v:group style="position:absolute;left:7117;top:1181;width:10;height:20" coordorigin="7117,1181" coordsize="10,20">
              <v:shape style="position:absolute;left:7117;top:1181;width:10;height:20" coordorigin="7117,1181" coordsize="10,20" path="m7117,1200l7127,1200,7127,1181,7117,1181,7117,1200xe" filled="true" fillcolor="#000000" stroked="false">
                <v:path arrowok="t"/>
                <v:fill type="solid"/>
              </v:shape>
            </v:group>
            <v:group style="position:absolute;left:7117;top:1200;width:10;height:20" coordorigin="7117,1200" coordsize="10,20">
              <v:shape style="position:absolute;left:7117;top:1200;width:10;height:20" coordorigin="7117,1200" coordsize="10,20" path="m7117,1220l7127,1220,7127,1200,7117,1200,7117,1220xe" filled="true" fillcolor="#000000" stroked="false">
                <v:path arrowok="t"/>
                <v:fill type="solid"/>
              </v:shape>
            </v:group>
            <v:group style="position:absolute;left:7117;top:1220;width:10;height:20" coordorigin="7117,1220" coordsize="10,20">
              <v:shape style="position:absolute;left:7117;top:1220;width:10;height:20" coordorigin="7117,1220" coordsize="10,20" path="m7117,1239l7127,1239,7127,1220,7117,1220,7117,1239xe" filled="true" fillcolor="#000000" stroked="false">
                <v:path arrowok="t"/>
                <v:fill type="solid"/>
              </v:shape>
            </v:group>
            <v:group style="position:absolute;left:7117;top:1239;width:10;height:20" coordorigin="7117,1239" coordsize="10,20">
              <v:shape style="position:absolute;left:7117;top:1239;width:10;height:20" coordorigin="7117,1239" coordsize="10,20" path="m7117,1258l7127,1258,7127,1239,7117,1239,7117,1258xe" filled="true" fillcolor="#000000" stroked="false">
                <v:path arrowok="t"/>
                <v:fill type="solid"/>
              </v:shape>
            </v:group>
            <v:group style="position:absolute;left:7117;top:1258;width:10;height:20" coordorigin="7117,1258" coordsize="10,20">
              <v:shape style="position:absolute;left:7117;top:1258;width:10;height:20" coordorigin="7117,1258" coordsize="10,20" path="m7117,1277l7127,1277,7127,1258,7117,1258,7117,1277xe" filled="true" fillcolor="#000000" stroked="false">
                <v:path arrowok="t"/>
                <v:fill type="solid"/>
              </v:shape>
            </v:group>
            <v:group style="position:absolute;left:7117;top:1277;width:10;height:20" coordorigin="7117,1277" coordsize="10,20">
              <v:shape style="position:absolute;left:7117;top:1277;width:10;height:20" coordorigin="7117,1277" coordsize="10,20" path="m7117,1296l7127,1296,7127,1277,7117,1277,7117,1296xe" filled="true" fillcolor="#000000" stroked="false">
                <v:path arrowok="t"/>
                <v:fill type="solid"/>
              </v:shape>
            </v:group>
            <v:group style="position:absolute;left:7117;top:1296;width:10;height:20" coordorigin="7117,1296" coordsize="10,20">
              <v:shape style="position:absolute;left:7117;top:1296;width:10;height:20" coordorigin="7117,1296" coordsize="10,20" path="m7117,1316l7127,1316,7127,1296,7117,1296,7117,1316xe" filled="true" fillcolor="#000000" stroked="false">
                <v:path arrowok="t"/>
                <v:fill type="solid"/>
              </v:shape>
            </v:group>
            <v:group style="position:absolute;left:7117;top:1316;width:10;height:20" coordorigin="7117,1316" coordsize="10,20">
              <v:shape style="position:absolute;left:7117;top:1316;width:10;height:20" coordorigin="7117,1316" coordsize="10,20" path="m7117,1335l7127,1335,7127,1316,7117,1316,7117,1335xe" filled="true" fillcolor="#000000" stroked="false">
                <v:path arrowok="t"/>
                <v:fill type="solid"/>
              </v:shape>
            </v:group>
            <v:group style="position:absolute;left:7117;top:1335;width:10;height:20" coordorigin="7117,1335" coordsize="10,20">
              <v:shape style="position:absolute;left:7117;top:1335;width:10;height:20" coordorigin="7117,1335" coordsize="10,20" path="m7117,1354l7127,1354,7127,1335,7117,1335,7117,1354xe" filled="true" fillcolor="#000000" stroked="false">
                <v:path arrowok="t"/>
                <v:fill type="solid"/>
              </v:shape>
            </v:group>
            <v:group style="position:absolute;left:7117;top:1354;width:10;height:20" coordorigin="7117,1354" coordsize="10,20">
              <v:shape style="position:absolute;left:7117;top:1354;width:10;height:20" coordorigin="7117,1354" coordsize="10,20" path="m7117,1373l7127,1373,7127,1354,7117,1354,7117,1373xe" filled="true" fillcolor="#000000" stroked="false">
                <v:path arrowok="t"/>
                <v:fill type="solid"/>
              </v:shape>
            </v:group>
            <v:group style="position:absolute;left:7117;top:1373;width:10;height:20" coordorigin="7117,1373" coordsize="10,20">
              <v:shape style="position:absolute;left:7117;top:1373;width:10;height:20" coordorigin="7117,1373" coordsize="10,20" path="m7117,1392l7127,1392,7127,1373,7117,1373,7117,1392xe" filled="true" fillcolor="#000000" stroked="false">
                <v:path arrowok="t"/>
                <v:fill type="solid"/>
              </v:shape>
            </v:group>
            <v:group style="position:absolute;left:7117;top:1392;width:10;height:20" coordorigin="7117,1392" coordsize="10,20">
              <v:shape style="position:absolute;left:7117;top:1392;width:10;height:20" coordorigin="7117,1392" coordsize="10,20" path="m7117,1412l7127,1412,7127,1392,7117,1392,7117,1412xe" filled="true" fillcolor="#000000" stroked="false">
                <v:path arrowok="t"/>
                <v:fill type="solid"/>
              </v:shape>
            </v:group>
            <v:group style="position:absolute;left:7117;top:1412;width:10;height:20" coordorigin="7117,1412" coordsize="10,20">
              <v:shape style="position:absolute;left:7117;top:1412;width:10;height:20" coordorigin="7117,1412" coordsize="10,20" path="m7117,1431l7127,1431,7127,1412,7117,1412,7117,1431xe" filled="true" fillcolor="#000000" stroked="false">
                <v:path arrowok="t"/>
                <v:fill type="solid"/>
              </v:shape>
            </v:group>
            <v:group style="position:absolute;left:7117;top:1431;width:10;height:20" coordorigin="7117,1431" coordsize="10,20">
              <v:shape style="position:absolute;left:7117;top:1431;width:10;height:20" coordorigin="7117,1431" coordsize="10,20" path="m7117,1450l7127,1450,7127,1431,7117,1431,7117,1450xe" filled="true" fillcolor="#000000" stroked="false">
                <v:path arrowok="t"/>
                <v:fill type="solid"/>
              </v:shape>
            </v:group>
            <v:group style="position:absolute;left:7117;top:1450;width:10;height:20" coordorigin="7117,1450" coordsize="10,20">
              <v:shape style="position:absolute;left:7117;top:1450;width:10;height:20" coordorigin="7117,1450" coordsize="10,20" path="m7117,1469l7127,1469,7127,1450,7117,1450,7117,1469xe" filled="true" fillcolor="#000000" stroked="false">
                <v:path arrowok="t"/>
                <v:fill type="solid"/>
              </v:shape>
            </v:group>
            <v:group style="position:absolute;left:7117;top:1469;width:10;height:20" coordorigin="7117,1469" coordsize="10,20">
              <v:shape style="position:absolute;left:7117;top:1469;width:10;height:20" coordorigin="7117,1469" coordsize="10,20" path="m7117,1488l7127,1488,7127,1469,7117,1469,7117,1488xe" filled="true" fillcolor="#000000" stroked="false">
                <v:path arrowok="t"/>
                <v:fill type="solid"/>
              </v:shape>
            </v:group>
            <v:group style="position:absolute;left:9355;top:1181;width:10;height:20" coordorigin="9355,1181" coordsize="10,20">
              <v:shape style="position:absolute;left:9355;top:1181;width:10;height:20" coordorigin="9355,1181" coordsize="10,20" path="m9355,1200l9364,1200,9364,1181,9355,1181,9355,1200xe" filled="true" fillcolor="#000000" stroked="false">
                <v:path arrowok="t"/>
                <v:fill type="solid"/>
              </v:shape>
            </v:group>
            <v:group style="position:absolute;left:9355;top:1200;width:10;height:20" coordorigin="9355,1200" coordsize="10,20">
              <v:shape style="position:absolute;left:9355;top:1200;width:10;height:20" coordorigin="9355,1200" coordsize="10,20" path="m9355,1220l9364,1220,9364,1200,9355,1200,9355,1220xe" filled="true" fillcolor="#000000" stroked="false">
                <v:path arrowok="t"/>
                <v:fill type="solid"/>
              </v:shape>
            </v:group>
            <v:group style="position:absolute;left:9355;top:1220;width:10;height:20" coordorigin="9355,1220" coordsize="10,20">
              <v:shape style="position:absolute;left:9355;top:1220;width:10;height:20" coordorigin="9355,1220" coordsize="10,20" path="m9355,1239l9364,1239,9364,1220,9355,1220,9355,1239xe" filled="true" fillcolor="#000000" stroked="false">
                <v:path arrowok="t"/>
                <v:fill type="solid"/>
              </v:shape>
            </v:group>
            <v:group style="position:absolute;left:9355;top:1239;width:10;height:20" coordorigin="9355,1239" coordsize="10,20">
              <v:shape style="position:absolute;left:9355;top:1239;width:10;height:20" coordorigin="9355,1239" coordsize="10,20" path="m9355,1258l9364,1258,9364,1239,9355,1239,9355,1258xe" filled="true" fillcolor="#000000" stroked="false">
                <v:path arrowok="t"/>
                <v:fill type="solid"/>
              </v:shape>
            </v:group>
            <v:group style="position:absolute;left:9355;top:1258;width:10;height:20" coordorigin="9355,1258" coordsize="10,20">
              <v:shape style="position:absolute;left:9355;top:1258;width:10;height:20" coordorigin="9355,1258" coordsize="10,20" path="m9355,1277l9364,1277,9364,1258,9355,1258,9355,1277xe" filled="true" fillcolor="#000000" stroked="false">
                <v:path arrowok="t"/>
                <v:fill type="solid"/>
              </v:shape>
            </v:group>
            <v:group style="position:absolute;left:9355;top:1277;width:10;height:20" coordorigin="9355,1277" coordsize="10,20">
              <v:shape style="position:absolute;left:9355;top:1277;width:10;height:20" coordorigin="9355,1277" coordsize="10,20" path="m9355,1296l9364,1296,9364,1277,9355,1277,9355,1296xe" filled="true" fillcolor="#000000" stroked="false">
                <v:path arrowok="t"/>
                <v:fill type="solid"/>
              </v:shape>
            </v:group>
            <v:group style="position:absolute;left:9355;top:1296;width:10;height:20" coordorigin="9355,1296" coordsize="10,20">
              <v:shape style="position:absolute;left:9355;top:1296;width:10;height:20" coordorigin="9355,1296" coordsize="10,20" path="m9355,1316l9364,1316,9364,1296,9355,1296,9355,1316xe" filled="true" fillcolor="#000000" stroked="false">
                <v:path arrowok="t"/>
                <v:fill type="solid"/>
              </v:shape>
            </v:group>
            <v:group style="position:absolute;left:9355;top:1316;width:10;height:20" coordorigin="9355,1316" coordsize="10,20">
              <v:shape style="position:absolute;left:9355;top:1316;width:10;height:20" coordorigin="9355,1316" coordsize="10,20" path="m9355,1335l9364,1335,9364,1316,9355,1316,9355,1335xe" filled="true" fillcolor="#000000" stroked="false">
                <v:path arrowok="t"/>
                <v:fill type="solid"/>
              </v:shape>
            </v:group>
            <v:group style="position:absolute;left:9355;top:1335;width:10;height:20" coordorigin="9355,1335" coordsize="10,20">
              <v:shape style="position:absolute;left:9355;top:1335;width:10;height:20" coordorigin="9355,1335" coordsize="10,20" path="m9355,1354l9364,1354,9364,1335,9355,1335,9355,1354xe" filled="true" fillcolor="#000000" stroked="false">
                <v:path arrowok="t"/>
                <v:fill type="solid"/>
              </v:shape>
            </v:group>
            <v:group style="position:absolute;left:9355;top:1354;width:10;height:20" coordorigin="9355,1354" coordsize="10,20">
              <v:shape style="position:absolute;left:9355;top:1354;width:10;height:20" coordorigin="9355,1354" coordsize="10,20" path="m9355,1373l9364,1373,9364,1354,9355,1354,9355,1373xe" filled="true" fillcolor="#000000" stroked="false">
                <v:path arrowok="t"/>
                <v:fill type="solid"/>
              </v:shape>
            </v:group>
            <v:group style="position:absolute;left:9355;top:1373;width:10;height:20" coordorigin="9355,1373" coordsize="10,20">
              <v:shape style="position:absolute;left:9355;top:1373;width:10;height:20" coordorigin="9355,1373" coordsize="10,20" path="m9355,1392l9364,1392,9364,1373,9355,1373,9355,1392xe" filled="true" fillcolor="#000000" stroked="false">
                <v:path arrowok="t"/>
                <v:fill type="solid"/>
              </v:shape>
            </v:group>
            <v:group style="position:absolute;left:9355;top:1392;width:10;height:20" coordorigin="9355,1392" coordsize="10,20">
              <v:shape style="position:absolute;left:9355;top:1392;width:10;height:20" coordorigin="9355,1392" coordsize="10,20" path="m9355,1412l9364,1412,9364,1392,9355,1392,9355,1412xe" filled="true" fillcolor="#000000" stroked="false">
                <v:path arrowok="t"/>
                <v:fill type="solid"/>
              </v:shape>
            </v:group>
            <v:group style="position:absolute;left:9355;top:1412;width:10;height:20" coordorigin="9355,1412" coordsize="10,20">
              <v:shape style="position:absolute;left:9355;top:1412;width:10;height:20" coordorigin="9355,1412" coordsize="10,20" path="m9355,1431l9364,1431,9364,1412,9355,1412,9355,1431xe" filled="true" fillcolor="#000000" stroked="false">
                <v:path arrowok="t"/>
                <v:fill type="solid"/>
              </v:shape>
            </v:group>
            <v:group style="position:absolute;left:9355;top:1431;width:10;height:20" coordorigin="9355,1431" coordsize="10,20">
              <v:shape style="position:absolute;left:9355;top:1431;width:10;height:20" coordorigin="9355,1431" coordsize="10,20" path="m9355,1450l9364,1450,9364,1431,9355,1431,9355,1450xe" filled="true" fillcolor="#000000" stroked="false">
                <v:path arrowok="t"/>
                <v:fill type="solid"/>
              </v:shape>
            </v:group>
            <v:group style="position:absolute;left:9355;top:1450;width:10;height:20" coordorigin="9355,1450" coordsize="10,20">
              <v:shape style="position:absolute;left:9355;top:1450;width:10;height:20" coordorigin="9355,1450" coordsize="10,20" path="m9355,1469l9364,1469,9364,1450,9355,1450,9355,1469xe" filled="true" fillcolor="#000000" stroked="false">
                <v:path arrowok="t"/>
                <v:fill type="solid"/>
              </v:shape>
            </v:group>
            <v:group style="position:absolute;left:9355;top:1469;width:10;height:20" coordorigin="9355,1469" coordsize="10,20">
              <v:shape style="position:absolute;left:9355;top:1469;width:10;height:20" coordorigin="9355,1469" coordsize="10,20" path="m9355,1488l9364,1488,9364,1469,9355,1469,9355,1488xe" filled="true" fillcolor="#000000" stroked="false">
                <v:path arrowok="t"/>
                <v:fill type="solid"/>
              </v:shape>
            </v:group>
            <v:group style="position:absolute;left:9355;top:1488;width:10;height:20" coordorigin="9355,1488" coordsize="10,20">
              <v:shape style="position:absolute;left:9355;top:1488;width:10;height:20" coordorigin="9355,1488" coordsize="10,20" path="m9355,1508l9364,1508,9364,1488,9355,1488,9355,1508xe" filled="true" fillcolor="#000000" stroked="false">
                <v:path arrowok="t"/>
                <v:fill type="solid"/>
              </v:shape>
            </v:group>
            <v:group style="position:absolute;left:9355;top:1508;width:10;height:20" coordorigin="9355,1508" coordsize="10,20">
              <v:shape style="position:absolute;left:9355;top:1508;width:10;height:20" coordorigin="9355,1508" coordsize="10,20" path="m9355,1527l9364,1527,9364,1508,9355,1508,9355,1527xe" filled="true" fillcolor="#000000" stroked="false">
                <v:path arrowok="t"/>
                <v:fill type="solid"/>
              </v:shape>
            </v:group>
            <v:group style="position:absolute;left:9355;top:1527;width:10;height:20" coordorigin="9355,1527" coordsize="10,20">
              <v:shape style="position:absolute;left:9355;top:1527;width:10;height:20" coordorigin="9355,1527" coordsize="10,20" path="m9355,1546l9364,1546,9364,1527,9355,1527,9355,1546xe" filled="true" fillcolor="#000000" stroked="false">
                <v:path arrowok="t"/>
                <v:fill type="solid"/>
              </v:shape>
            </v:group>
            <v:group style="position:absolute;left:9355;top:1546;width:10;height:20" coordorigin="9355,1546" coordsize="10,20">
              <v:shape style="position:absolute;left:9355;top:1546;width:10;height:20" coordorigin="9355,1546" coordsize="10,20" path="m9355,1565l9364,1565,9364,1546,9355,1546,9355,1565xe" filled="true" fillcolor="#000000" stroked="false">
                <v:path arrowok="t"/>
                <v:fill type="solid"/>
              </v:shape>
            </v:group>
            <v:group style="position:absolute;left:9355;top:1574;width:10;height:2" coordorigin="9355,1574" coordsize="10,2">
              <v:shape style="position:absolute;left:9355;top:1574;width:10;height:2" coordorigin="9355,1574" coordsize="10,0" path="m9355,1574l9364,1574e" filled="false" stroked="true" strokeweight=".83997pt" strokecolor="#000000">
                <v:path arrowok="t"/>
              </v:shape>
              <v:shape style="position:absolute;left:3584;top:1488;width:1501;height:103" type="#_x0000_t75" stroked="false">
                <v:imagedata r:id="rId510" o:title=""/>
              </v:shape>
              <v:shape style="position:absolute;left:5079;top:1582;width:751;height:10" type="#_x0000_t75" stroked="false">
                <v:imagedata r:id="rId511" o:title=""/>
              </v:shape>
            </v:group>
            <v:group style="position:absolute;left:5831;top:1587;width:10;height:2" coordorigin="5831,1587" coordsize="10,2">
              <v:shape style="position:absolute;left:5831;top:1587;width:10;height:2" coordorigin="5831,1587" coordsize="10,0" path="m5831,1587l5840,1587e" filled="false" stroked="true" strokeweight=".47998pt" strokecolor="#000000">
                <v:path arrowok="t"/>
              </v:shape>
              <v:shape style="position:absolute;left:7108;top:1488;width:1397;height:103" type="#_x0000_t75" stroked="false">
                <v:imagedata r:id="rId512" o:title=""/>
              </v:shape>
              <v:shape style="position:absolute;left:8500;top:1582;width:855;height:10" type="#_x0000_t75" stroked="false">
                <v:imagedata r:id="rId513" o:title=""/>
              </v:shape>
            </v:group>
            <v:group style="position:absolute;left:9355;top:1587;width:10;height:2" coordorigin="9355,1587" coordsize="10,2">
              <v:shape style="position:absolute;left:9355;top:1587;width:10;height:2" coordorigin="9355,1587" coordsize="10,0" path="m9355,1587l9364,1587e" filled="false" stroked="true" strokeweight=".47998pt" strokecolor="#000000">
                <v:path arrowok="t"/>
              </v:shape>
            </v:group>
            <v:group style="position:absolute;left:5831;top:1592;width:10;height:20" coordorigin="5831,1592" coordsize="10,20">
              <v:shape style="position:absolute;left:5831;top:1592;width:10;height:20" coordorigin="5831,1592" coordsize="10,20" path="m5831,1611l5840,1611,5840,1592,5831,1592,5831,1611xe" filled="true" fillcolor="#000000" stroked="false">
                <v:path arrowok="t"/>
                <v:fill type="solid"/>
              </v:shape>
            </v:group>
            <v:group style="position:absolute;left:5831;top:1611;width:10;height:20" coordorigin="5831,1611" coordsize="10,20">
              <v:shape style="position:absolute;left:5831;top:1611;width:10;height:20" coordorigin="5831,1611" coordsize="10,20" path="m5831,1630l5840,1630,5840,1611,5831,1611,5831,1630xe" filled="true" fillcolor="#000000" stroked="false">
                <v:path arrowok="t"/>
                <v:fill type="solid"/>
              </v:shape>
            </v:group>
            <v:group style="position:absolute;left:5831;top:1630;width:10;height:20" coordorigin="5831,1630" coordsize="10,20">
              <v:shape style="position:absolute;left:5831;top:1630;width:10;height:20" coordorigin="5831,1630" coordsize="10,20" path="m5831,1649l5840,1649,5840,1630,5831,1630,5831,1649xe" filled="true" fillcolor="#000000" stroked="false">
                <v:path arrowok="t"/>
                <v:fill type="solid"/>
              </v:shape>
            </v:group>
            <v:group style="position:absolute;left:5831;top:1649;width:10;height:20" coordorigin="5831,1649" coordsize="10,20">
              <v:shape style="position:absolute;left:5831;top:1649;width:10;height:20" coordorigin="5831,1649" coordsize="10,20" path="m5831,1668l5840,1668,5840,1649,5831,1649,5831,1668xe" filled="true" fillcolor="#000000" stroked="false">
                <v:path arrowok="t"/>
                <v:fill type="solid"/>
              </v:shape>
            </v:group>
            <v:group style="position:absolute;left:5831;top:1668;width:10;height:20" coordorigin="5831,1668" coordsize="10,20">
              <v:shape style="position:absolute;left:5831;top:1668;width:10;height:20" coordorigin="5831,1668" coordsize="10,20" path="m5831,1688l5840,1688,5840,1668,5831,1668,5831,1688xe" filled="true" fillcolor="#000000" stroked="false">
                <v:path arrowok="t"/>
                <v:fill type="solid"/>
              </v:shape>
            </v:group>
            <v:group style="position:absolute;left:5831;top:1688;width:10;height:20" coordorigin="5831,1688" coordsize="10,20">
              <v:shape style="position:absolute;left:5831;top:1688;width:10;height:20" coordorigin="5831,1688" coordsize="10,20" path="m5831,1707l5840,1707,5840,1688,5831,1688,5831,1707xe" filled="true" fillcolor="#000000" stroked="false">
                <v:path arrowok="t"/>
                <v:fill type="solid"/>
              </v:shape>
            </v:group>
            <v:group style="position:absolute;left:5831;top:1707;width:10;height:20" coordorigin="5831,1707" coordsize="10,20">
              <v:shape style="position:absolute;left:5831;top:1707;width:10;height:20" coordorigin="5831,1707" coordsize="10,20" path="m5831,1726l5840,1726,5840,1707,5831,1707,5831,1726xe" filled="true" fillcolor="#000000" stroked="false">
                <v:path arrowok="t"/>
                <v:fill type="solid"/>
              </v:shape>
            </v:group>
            <v:group style="position:absolute;left:5831;top:1726;width:10;height:20" coordorigin="5831,1726" coordsize="10,20">
              <v:shape style="position:absolute;left:5831;top:1726;width:10;height:20" coordorigin="5831,1726" coordsize="10,20" path="m5831,1745l5840,1745,5840,1726,5831,1726,5831,1745xe" filled="true" fillcolor="#000000" stroked="false">
                <v:path arrowok="t"/>
                <v:fill type="solid"/>
              </v:shape>
            </v:group>
            <v:group style="position:absolute;left:5831;top:1745;width:10;height:20" coordorigin="5831,1745" coordsize="10,20">
              <v:shape style="position:absolute;left:5831;top:1745;width:10;height:20" coordorigin="5831,1745" coordsize="10,20" path="m5831,1764l5840,1764,5840,1745,5831,1745,5831,1764xe" filled="true" fillcolor="#000000" stroked="false">
                <v:path arrowok="t"/>
                <v:fill type="solid"/>
              </v:shape>
            </v:group>
            <v:group style="position:absolute;left:5831;top:1764;width:10;height:20" coordorigin="5831,1764" coordsize="10,20">
              <v:shape style="position:absolute;left:5831;top:1764;width:10;height:20" coordorigin="5831,1764" coordsize="10,20" path="m5831,1784l5840,1784,5840,1764,5831,1764,5831,1784xe" filled="true" fillcolor="#000000" stroked="false">
                <v:path arrowok="t"/>
                <v:fill type="solid"/>
              </v:shape>
            </v:group>
            <v:group style="position:absolute;left:5831;top:1784;width:10;height:20" coordorigin="5831,1784" coordsize="10,20">
              <v:shape style="position:absolute;left:5831;top:1784;width:10;height:20" coordorigin="5831,1784" coordsize="10,20" path="m5831,1803l5840,1803,5840,1784,5831,1784,5831,1803xe" filled="true" fillcolor="#000000" stroked="false">
                <v:path arrowok="t"/>
                <v:fill type="solid"/>
              </v:shape>
            </v:group>
            <v:group style="position:absolute;left:5831;top:1803;width:10;height:20" coordorigin="5831,1803" coordsize="10,20">
              <v:shape style="position:absolute;left:5831;top:1803;width:10;height:20" coordorigin="5831,1803" coordsize="10,20" path="m5831,1822l5840,1822,5840,1803,5831,1803,5831,1822xe" filled="true" fillcolor="#000000" stroked="false">
                <v:path arrowok="t"/>
                <v:fill type="solid"/>
              </v:shape>
            </v:group>
            <v:group style="position:absolute;left:5831;top:1822;width:10;height:20" coordorigin="5831,1822" coordsize="10,20">
              <v:shape style="position:absolute;left:5831;top:1822;width:10;height:20" coordorigin="5831,1822" coordsize="10,20" path="m5831,1841l5840,1841,5840,1822,5831,1822,5831,1841xe" filled="true" fillcolor="#000000" stroked="false">
                <v:path arrowok="t"/>
                <v:fill type="solid"/>
              </v:shape>
            </v:group>
            <v:group style="position:absolute;left:5831;top:1841;width:10;height:20" coordorigin="5831,1841" coordsize="10,20">
              <v:shape style="position:absolute;left:5831;top:1841;width:10;height:20" coordorigin="5831,1841" coordsize="10,20" path="m5831,1860l5840,1860,5840,1841,5831,1841,5831,1860xe" filled="true" fillcolor="#000000" stroked="false">
                <v:path arrowok="t"/>
                <v:fill type="solid"/>
              </v:shape>
            </v:group>
            <v:group style="position:absolute;left:5831;top:1860;width:10;height:20" coordorigin="5831,1860" coordsize="10,20">
              <v:shape style="position:absolute;left:5831;top:1860;width:10;height:20" coordorigin="5831,1860" coordsize="10,20" path="m5831,1880l5840,1880,5840,1860,5831,1860,5831,1880xe" filled="true" fillcolor="#000000" stroked="false">
                <v:path arrowok="t"/>
                <v:fill type="solid"/>
              </v:shape>
            </v:group>
            <v:group style="position:absolute;left:5831;top:1880;width:10;height:20" coordorigin="5831,1880" coordsize="10,20">
              <v:shape style="position:absolute;left:5831;top:1880;width:10;height:20" coordorigin="5831,1880" coordsize="10,20" path="m5831,1899l5840,1899,5840,1880,5831,1880,5831,1899xe" filled="true" fillcolor="#000000" stroked="false">
                <v:path arrowok="t"/>
                <v:fill type="solid"/>
              </v:shape>
            </v:group>
            <v:group style="position:absolute;left:5831;top:1899;width:10;height:20" coordorigin="5831,1899" coordsize="10,20">
              <v:shape style="position:absolute;left:5831;top:1899;width:10;height:20" coordorigin="5831,1899" coordsize="10,20" path="m5831,1918l5840,1918,5840,1899,5831,1899,5831,1918xe" filled="true" fillcolor="#000000" stroked="false">
                <v:path arrowok="t"/>
                <v:fill type="solid"/>
              </v:shape>
            </v:group>
            <v:group style="position:absolute;left:5831;top:1918;width:10;height:20" coordorigin="5831,1918" coordsize="10,20">
              <v:shape style="position:absolute;left:5831;top:1918;width:10;height:20" coordorigin="5831,1918" coordsize="10,20" path="m5831,1937l5840,1937,5840,1918,5831,1918,5831,1937xe" filled="true" fillcolor="#000000" stroked="false">
                <v:path arrowok="t"/>
                <v:fill type="solid"/>
              </v:shape>
            </v:group>
            <v:group style="position:absolute;left:5831;top:1937;width:10;height:20" coordorigin="5831,1937" coordsize="10,20">
              <v:shape style="position:absolute;left:5831;top:1937;width:10;height:20" coordorigin="5831,1937" coordsize="10,20" path="m5831,1956l5840,1956,5840,1937,5831,1937,5831,1956xe" filled="true" fillcolor="#000000" stroked="false">
                <v:path arrowok="t"/>
                <v:fill type="solid"/>
              </v:shape>
            </v:group>
            <v:group style="position:absolute;left:5831;top:1956;width:10;height:20" coordorigin="5831,1956" coordsize="10,20">
              <v:shape style="position:absolute;left:5831;top:1956;width:10;height:20" coordorigin="5831,1956" coordsize="10,20" path="m5831,1976l5840,1976,5840,1956,5831,1956,5831,1976xe" filled="true" fillcolor="#000000" stroked="false">
                <v:path arrowok="t"/>
                <v:fill type="solid"/>
              </v:shape>
            </v:group>
            <v:group style="position:absolute;left:5831;top:1976;width:10;height:20" coordorigin="5831,1976" coordsize="10,20">
              <v:shape style="position:absolute;left:5831;top:1976;width:10;height:20" coordorigin="5831,1976" coordsize="10,20" path="m5831,1995l5840,1995,5840,1976,5831,1976,5831,1995xe" filled="true" fillcolor="#000000" stroked="false">
                <v:path arrowok="t"/>
                <v:fill type="solid"/>
              </v:shape>
            </v:group>
            <v:group style="position:absolute;left:5831;top:1995;width:10;height:20" coordorigin="5831,1995" coordsize="10,20">
              <v:shape style="position:absolute;left:5831;top:1995;width:10;height:20" coordorigin="5831,1995" coordsize="10,20" path="m5831,2014l5840,2014,5840,1995,5831,1995,5831,2014xe" filled="true" fillcolor="#000000" stroked="false">
                <v:path arrowok="t"/>
                <v:fill type="solid"/>
              </v:shape>
            </v:group>
            <v:group style="position:absolute;left:5831;top:2014;width:10;height:20" coordorigin="5831,2014" coordsize="10,20">
              <v:shape style="position:absolute;left:5831;top:2014;width:10;height:20" coordorigin="5831,2014" coordsize="10,20" path="m5831,2033l5840,2033,5840,2014,5831,2014,5831,2033xe" filled="true" fillcolor="#000000" stroked="false">
                <v:path arrowok="t"/>
                <v:fill type="solid"/>
              </v:shape>
            </v:group>
            <v:group style="position:absolute;left:5831;top:2033;width:10;height:20" coordorigin="5831,2033" coordsize="10,20">
              <v:shape style="position:absolute;left:5831;top:2033;width:10;height:20" coordorigin="5831,2033" coordsize="10,20" path="m5831,2052l5840,2052,5840,2033,5831,2033,5831,2052xe" filled="true" fillcolor="#000000" stroked="false">
                <v:path arrowok="t"/>
                <v:fill type="solid"/>
              </v:shape>
            </v:group>
            <v:group style="position:absolute;left:5831;top:2052;width:10;height:20" coordorigin="5831,2052" coordsize="10,20">
              <v:shape style="position:absolute;left:5831;top:2052;width:10;height:20" coordorigin="5831,2052" coordsize="10,20" path="m5831,2072l5840,2072,5840,2052,5831,2052,5831,2072xe" filled="true" fillcolor="#000000" stroked="false">
                <v:path arrowok="t"/>
                <v:fill type="solid"/>
              </v:shape>
            </v:group>
            <v:group style="position:absolute;left:5831;top:2072;width:10;height:20" coordorigin="5831,2072" coordsize="10,20">
              <v:shape style="position:absolute;left:5831;top:2072;width:10;height:20" coordorigin="5831,2072" coordsize="10,20" path="m5831,2091l5840,2091,5840,2072,5831,2072,5831,2091xe" filled="true" fillcolor="#000000" stroked="false">
                <v:path arrowok="t"/>
                <v:fill type="solid"/>
              </v:shape>
            </v:group>
            <v:group style="position:absolute;left:5831;top:2091;width:10;height:20" coordorigin="5831,2091" coordsize="10,20">
              <v:shape style="position:absolute;left:5831;top:2091;width:10;height:20" coordorigin="5831,2091" coordsize="10,20" path="m5831,2110l5840,2110,5840,2091,5831,2091,5831,2110xe" filled="true" fillcolor="#000000" stroked="false">
                <v:path arrowok="t"/>
                <v:fill type="solid"/>
              </v:shape>
            </v:group>
            <v:group style="position:absolute;left:5831;top:2110;width:10;height:20" coordorigin="5831,2110" coordsize="10,20">
              <v:shape style="position:absolute;left:5831;top:2110;width:10;height:20" coordorigin="5831,2110" coordsize="10,20" path="m5831,2129l5840,2129,5840,2110,5831,2110,5831,2129xe" filled="true" fillcolor="#000000" stroked="false">
                <v:path arrowok="t"/>
                <v:fill type="solid"/>
              </v:shape>
            </v:group>
            <v:group style="position:absolute;left:5831;top:2129;width:10;height:20" coordorigin="5831,2129" coordsize="10,20">
              <v:shape style="position:absolute;left:5831;top:2129;width:10;height:20" coordorigin="5831,2129" coordsize="10,20" path="m5831,2148l5840,2148,5840,2129,5831,2129,5831,2148xe" filled="true" fillcolor="#000000" stroked="false">
                <v:path arrowok="t"/>
                <v:fill type="solid"/>
              </v:shape>
            </v:group>
            <v:group style="position:absolute;left:5831;top:2148;width:10;height:20" coordorigin="5831,2148" coordsize="10,20">
              <v:shape style="position:absolute;left:5831;top:2148;width:10;height:20" coordorigin="5831,2148" coordsize="10,20" path="m5831,2168l5840,2168,5840,2148,5831,2148,5831,2168xe" filled="true" fillcolor="#000000" stroked="false">
                <v:path arrowok="t"/>
                <v:fill type="solid"/>
              </v:shape>
            </v:group>
            <v:group style="position:absolute;left:5831;top:2168;width:10;height:20" coordorigin="5831,2168" coordsize="10,20">
              <v:shape style="position:absolute;left:5831;top:2168;width:10;height:20" coordorigin="5831,2168" coordsize="10,20" path="m5831,2187l5840,2187,5840,2168,5831,2168,5831,2187xe" filled="true" fillcolor="#000000" stroked="false">
                <v:path arrowok="t"/>
                <v:fill type="solid"/>
              </v:shape>
            </v:group>
            <v:group style="position:absolute;left:5831;top:2187;width:10;height:20" coordorigin="5831,2187" coordsize="10,20">
              <v:shape style="position:absolute;left:5831;top:2187;width:10;height:20" coordorigin="5831,2187" coordsize="10,20" path="m5831,2206l5840,2206,5840,2187,5831,2187,5831,2206xe" filled="true" fillcolor="#000000" stroked="false">
                <v:path arrowok="t"/>
                <v:fill type="solid"/>
              </v:shape>
            </v:group>
            <v:group style="position:absolute;left:5831;top:2206;width:10;height:20" coordorigin="5831,2206" coordsize="10,20">
              <v:shape style="position:absolute;left:5831;top:2206;width:10;height:20" coordorigin="5831,2206" coordsize="10,20" path="m5831,2225l5840,2225,5840,2206,5831,2206,5831,2225xe" filled="true" fillcolor="#000000" stroked="false">
                <v:path arrowok="t"/>
                <v:fill type="solid"/>
              </v:shape>
            </v:group>
            <v:group style="position:absolute;left:5831;top:2225;width:10;height:20" coordorigin="5831,2225" coordsize="10,20">
              <v:shape style="position:absolute;left:5831;top:2225;width:10;height:20" coordorigin="5831,2225" coordsize="10,20" path="m5831,2244l5840,2244,5840,2225,5831,2225,5831,2244xe" filled="true" fillcolor="#000000" stroked="false">
                <v:path arrowok="t"/>
                <v:fill type="solid"/>
              </v:shape>
            </v:group>
            <v:group style="position:absolute;left:5831;top:2244;width:10;height:20" coordorigin="5831,2244" coordsize="10,20">
              <v:shape style="position:absolute;left:5831;top:2244;width:10;height:20" coordorigin="5831,2244" coordsize="10,20" path="m5831,2264l5840,2264,5840,2244,5831,2244,5831,2264xe" filled="true" fillcolor="#000000" stroked="false">
                <v:path arrowok="t"/>
                <v:fill type="solid"/>
              </v:shape>
            </v:group>
            <v:group style="position:absolute;left:5831;top:2264;width:10;height:20" coordorigin="5831,2264" coordsize="10,20">
              <v:shape style="position:absolute;left:5831;top:2264;width:10;height:20" coordorigin="5831,2264" coordsize="10,20" path="m5831,2283l5840,2283,5840,2264,5831,2264,5831,2283xe" filled="true" fillcolor="#000000" stroked="false">
                <v:path arrowok="t"/>
                <v:fill type="solid"/>
              </v:shape>
            </v:group>
            <v:group style="position:absolute;left:5831;top:2283;width:10;height:20" coordorigin="5831,2283" coordsize="10,20">
              <v:shape style="position:absolute;left:5831;top:2283;width:10;height:20" coordorigin="5831,2283" coordsize="10,20" path="m5831,2302l5840,2302,5840,2283,5831,2283,5831,2302xe" filled="true" fillcolor="#000000" stroked="false">
                <v:path arrowok="t"/>
                <v:fill type="solid"/>
              </v:shape>
            </v:group>
            <v:group style="position:absolute;left:5831;top:2302;width:10;height:20" coordorigin="5831,2302" coordsize="10,20">
              <v:shape style="position:absolute;left:5831;top:2302;width:10;height:20" coordorigin="5831,2302" coordsize="10,20" path="m5831,2321l5840,2321,5840,2302,5831,2302,5831,2321xe" filled="true" fillcolor="#000000" stroked="false">
                <v:path arrowok="t"/>
                <v:fill type="solid"/>
              </v:shape>
            </v:group>
            <v:group style="position:absolute;left:5831;top:2321;width:10;height:20" coordorigin="5831,2321" coordsize="10,20">
              <v:shape style="position:absolute;left:5831;top:2321;width:10;height:20" coordorigin="5831,2321" coordsize="10,20" path="m5831,2340l5840,2340,5840,2321,5831,2321,5831,2340xe" filled="true" fillcolor="#000000" stroked="false">
                <v:path arrowok="t"/>
                <v:fill type="solid"/>
              </v:shape>
            </v:group>
            <v:group style="position:absolute;left:5831;top:2340;width:10;height:20" coordorigin="5831,2340" coordsize="10,20">
              <v:shape style="position:absolute;left:5831;top:2340;width:10;height:20" coordorigin="5831,2340" coordsize="10,20" path="m5831,2360l5840,2360,5840,2340,5831,2340,5831,2360xe" filled="true" fillcolor="#000000" stroked="false">
                <v:path arrowok="t"/>
                <v:fill type="solid"/>
              </v:shape>
            </v:group>
            <v:group style="position:absolute;left:5831;top:2360;width:10;height:20" coordorigin="5831,2360" coordsize="10,20">
              <v:shape style="position:absolute;left:5831;top:2360;width:10;height:20" coordorigin="5831,2360" coordsize="10,20" path="m5831,2379l5840,2379,5840,2360,5831,2360,5831,2379xe" filled="true" fillcolor="#000000" stroked="false">
                <v:path arrowok="t"/>
                <v:fill type="solid"/>
              </v:shape>
            </v:group>
            <v:group style="position:absolute;left:5831;top:2386;width:10;height:2" coordorigin="5831,2386" coordsize="10,2">
              <v:shape style="position:absolute;left:5831;top:2386;width:10;height:2" coordorigin="5831,2386" coordsize="10,0" path="m5831,2386l5840,2386e" filled="false" stroked="true" strokeweight=".71997pt" strokecolor="#000000">
                <v:path arrowok="t"/>
              </v:shape>
            </v:group>
            <v:group style="position:absolute;left:8505;top:1592;width:10;height:20" coordorigin="8505,1592" coordsize="10,20">
              <v:shape style="position:absolute;left:8505;top:1592;width:10;height:20" coordorigin="8505,1592" coordsize="10,20" path="m8505,1611l8514,1611,8514,1592,8505,1592,8505,1611xe" filled="true" fillcolor="#000000" stroked="false">
                <v:path arrowok="t"/>
                <v:fill type="solid"/>
              </v:shape>
            </v:group>
            <v:group style="position:absolute;left:8505;top:1611;width:10;height:20" coordorigin="8505,1611" coordsize="10,20">
              <v:shape style="position:absolute;left:8505;top:1611;width:10;height:20" coordorigin="8505,1611" coordsize="10,20" path="m8505,1630l8514,1630,8514,1611,8505,1611,8505,1630xe" filled="true" fillcolor="#000000" stroked="false">
                <v:path arrowok="t"/>
                <v:fill type="solid"/>
              </v:shape>
            </v:group>
            <v:group style="position:absolute;left:8505;top:1630;width:10;height:20" coordorigin="8505,1630" coordsize="10,20">
              <v:shape style="position:absolute;left:8505;top:1630;width:10;height:20" coordorigin="8505,1630" coordsize="10,20" path="m8505,1649l8514,1649,8514,1630,8505,1630,8505,1649xe" filled="true" fillcolor="#000000" stroked="false">
                <v:path arrowok="t"/>
                <v:fill type="solid"/>
              </v:shape>
            </v:group>
            <v:group style="position:absolute;left:8505;top:1649;width:10;height:20" coordorigin="8505,1649" coordsize="10,20">
              <v:shape style="position:absolute;left:8505;top:1649;width:10;height:20" coordorigin="8505,1649" coordsize="10,20" path="m8505,1668l8514,1668,8514,1649,8505,1649,8505,1668xe" filled="true" fillcolor="#000000" stroked="false">
                <v:path arrowok="t"/>
                <v:fill type="solid"/>
              </v:shape>
            </v:group>
            <v:group style="position:absolute;left:8505;top:1668;width:10;height:20" coordorigin="8505,1668" coordsize="10,20">
              <v:shape style="position:absolute;left:8505;top:1668;width:10;height:20" coordorigin="8505,1668" coordsize="10,20" path="m8505,1688l8514,1688,8514,1668,8505,1668,8505,1688xe" filled="true" fillcolor="#000000" stroked="false">
                <v:path arrowok="t"/>
                <v:fill type="solid"/>
              </v:shape>
            </v:group>
            <v:group style="position:absolute;left:8505;top:1688;width:10;height:20" coordorigin="8505,1688" coordsize="10,20">
              <v:shape style="position:absolute;left:8505;top:1688;width:10;height:20" coordorigin="8505,1688" coordsize="10,20" path="m8505,1707l8514,1707,8514,1688,8505,1688,8505,1707xe" filled="true" fillcolor="#000000" stroked="false">
                <v:path arrowok="t"/>
                <v:fill type="solid"/>
              </v:shape>
            </v:group>
            <v:group style="position:absolute;left:8505;top:1707;width:10;height:20" coordorigin="8505,1707" coordsize="10,20">
              <v:shape style="position:absolute;left:8505;top:1707;width:10;height:20" coordorigin="8505,1707" coordsize="10,20" path="m8505,1726l8514,1726,8514,1707,8505,1707,8505,1726xe" filled="true" fillcolor="#000000" stroked="false">
                <v:path arrowok="t"/>
                <v:fill type="solid"/>
              </v:shape>
            </v:group>
            <v:group style="position:absolute;left:8505;top:1726;width:10;height:20" coordorigin="8505,1726" coordsize="10,20">
              <v:shape style="position:absolute;left:8505;top:1726;width:10;height:20" coordorigin="8505,1726" coordsize="10,20" path="m8505,1745l8514,1745,8514,1726,8505,1726,8505,1745xe" filled="true" fillcolor="#000000" stroked="false">
                <v:path arrowok="t"/>
                <v:fill type="solid"/>
              </v:shape>
            </v:group>
            <v:group style="position:absolute;left:8505;top:1745;width:10;height:20" coordorigin="8505,1745" coordsize="10,20">
              <v:shape style="position:absolute;left:8505;top:1745;width:10;height:20" coordorigin="8505,1745" coordsize="10,20" path="m8505,1764l8514,1764,8514,1745,8505,1745,8505,1764xe" filled="true" fillcolor="#000000" stroked="false">
                <v:path arrowok="t"/>
                <v:fill type="solid"/>
              </v:shape>
            </v:group>
            <v:group style="position:absolute;left:8505;top:1764;width:10;height:20" coordorigin="8505,1764" coordsize="10,20">
              <v:shape style="position:absolute;left:8505;top:1764;width:10;height:20" coordorigin="8505,1764" coordsize="10,20" path="m8505,1784l8514,1784,8514,1764,8505,1764,8505,1784xe" filled="true" fillcolor="#000000" stroked="false">
                <v:path arrowok="t"/>
                <v:fill type="solid"/>
              </v:shape>
            </v:group>
            <v:group style="position:absolute;left:8505;top:1784;width:10;height:20" coordorigin="8505,1784" coordsize="10,20">
              <v:shape style="position:absolute;left:8505;top:1784;width:10;height:20" coordorigin="8505,1784" coordsize="10,20" path="m8505,1803l8514,1803,8514,1784,8505,1784,8505,1803xe" filled="true" fillcolor="#000000" stroked="false">
                <v:path arrowok="t"/>
                <v:fill type="solid"/>
              </v:shape>
            </v:group>
            <v:group style="position:absolute;left:8505;top:1803;width:10;height:20" coordorigin="8505,1803" coordsize="10,20">
              <v:shape style="position:absolute;left:8505;top:1803;width:10;height:20" coordorigin="8505,1803" coordsize="10,20" path="m8505,1822l8514,1822,8514,1803,8505,1803,8505,1822xe" filled="true" fillcolor="#000000" stroked="false">
                <v:path arrowok="t"/>
                <v:fill type="solid"/>
              </v:shape>
            </v:group>
            <v:group style="position:absolute;left:8505;top:1822;width:10;height:20" coordorigin="8505,1822" coordsize="10,20">
              <v:shape style="position:absolute;left:8505;top:1822;width:10;height:20" coordorigin="8505,1822" coordsize="10,20" path="m8505,1841l8514,1841,8514,1822,8505,1822,8505,1841xe" filled="true" fillcolor="#000000" stroked="false">
                <v:path arrowok="t"/>
                <v:fill type="solid"/>
              </v:shape>
            </v:group>
            <v:group style="position:absolute;left:8505;top:1841;width:10;height:20" coordorigin="8505,1841" coordsize="10,20">
              <v:shape style="position:absolute;left:8505;top:1841;width:10;height:20" coordorigin="8505,1841" coordsize="10,20" path="m8505,1860l8514,1860,8514,1841,8505,1841,8505,1860xe" filled="true" fillcolor="#000000" stroked="false">
                <v:path arrowok="t"/>
                <v:fill type="solid"/>
              </v:shape>
            </v:group>
            <v:group style="position:absolute;left:8505;top:1860;width:10;height:20" coordorigin="8505,1860" coordsize="10,20">
              <v:shape style="position:absolute;left:8505;top:1860;width:10;height:20" coordorigin="8505,1860" coordsize="10,20" path="m8505,1880l8514,1880,8514,1860,8505,1860,8505,1880xe" filled="true" fillcolor="#000000" stroked="false">
                <v:path arrowok="t"/>
                <v:fill type="solid"/>
              </v:shape>
            </v:group>
            <v:group style="position:absolute;left:8505;top:1880;width:10;height:20" coordorigin="8505,1880" coordsize="10,20">
              <v:shape style="position:absolute;left:8505;top:1880;width:10;height:20" coordorigin="8505,1880" coordsize="10,20" path="m8505,1899l8514,1899,8514,1880,8505,1880,8505,1899xe" filled="true" fillcolor="#000000" stroked="false">
                <v:path arrowok="t"/>
                <v:fill type="solid"/>
              </v:shape>
            </v:group>
            <v:group style="position:absolute;left:8505;top:1899;width:10;height:20" coordorigin="8505,1899" coordsize="10,20">
              <v:shape style="position:absolute;left:8505;top:1899;width:10;height:20" coordorigin="8505,1899" coordsize="10,20" path="m8505,1918l8514,1918,8514,1899,8505,1899,8505,1918xe" filled="true" fillcolor="#000000" stroked="false">
                <v:path arrowok="t"/>
                <v:fill type="solid"/>
              </v:shape>
            </v:group>
            <v:group style="position:absolute;left:8505;top:1918;width:10;height:20" coordorigin="8505,1918" coordsize="10,20">
              <v:shape style="position:absolute;left:8505;top:1918;width:10;height:20" coordorigin="8505,1918" coordsize="10,20" path="m8505,1937l8514,1937,8514,1918,8505,1918,8505,1937xe" filled="true" fillcolor="#000000" stroked="false">
                <v:path arrowok="t"/>
                <v:fill type="solid"/>
              </v:shape>
            </v:group>
            <v:group style="position:absolute;left:8505;top:1937;width:10;height:20" coordorigin="8505,1937" coordsize="10,20">
              <v:shape style="position:absolute;left:8505;top:1937;width:10;height:20" coordorigin="8505,1937" coordsize="10,20" path="m8505,1956l8514,1956,8514,1937,8505,1937,8505,1956xe" filled="true" fillcolor="#000000" stroked="false">
                <v:path arrowok="t"/>
                <v:fill type="solid"/>
              </v:shape>
            </v:group>
            <v:group style="position:absolute;left:8505;top:1956;width:10;height:20" coordorigin="8505,1956" coordsize="10,20">
              <v:shape style="position:absolute;left:8505;top:1956;width:10;height:20" coordorigin="8505,1956" coordsize="10,20" path="m8505,1976l8514,1976,8514,1956,8505,1956,8505,1976xe" filled="true" fillcolor="#000000" stroked="false">
                <v:path arrowok="t"/>
                <v:fill type="solid"/>
              </v:shape>
            </v:group>
            <v:group style="position:absolute;left:8505;top:1976;width:10;height:20" coordorigin="8505,1976" coordsize="10,20">
              <v:shape style="position:absolute;left:8505;top:1976;width:10;height:20" coordorigin="8505,1976" coordsize="10,20" path="m8505,1995l8514,1995,8514,1976,8505,1976,8505,1995xe" filled="true" fillcolor="#000000" stroked="false">
                <v:path arrowok="t"/>
                <v:fill type="solid"/>
              </v:shape>
            </v:group>
            <v:group style="position:absolute;left:8505;top:1995;width:10;height:20" coordorigin="8505,1995" coordsize="10,20">
              <v:shape style="position:absolute;left:8505;top:1995;width:10;height:20" coordorigin="8505,1995" coordsize="10,20" path="m8505,2014l8514,2014,8514,1995,8505,1995,8505,2014xe" filled="true" fillcolor="#000000" stroked="false">
                <v:path arrowok="t"/>
                <v:fill type="solid"/>
              </v:shape>
            </v:group>
            <v:group style="position:absolute;left:8505;top:2014;width:10;height:20" coordorigin="8505,2014" coordsize="10,20">
              <v:shape style="position:absolute;left:8505;top:2014;width:10;height:20" coordorigin="8505,2014" coordsize="10,20" path="m8505,2033l8514,2033,8514,2014,8505,2014,8505,2033xe" filled="true" fillcolor="#000000" stroked="false">
                <v:path arrowok="t"/>
                <v:fill type="solid"/>
              </v:shape>
            </v:group>
            <v:group style="position:absolute;left:8505;top:2033;width:10;height:20" coordorigin="8505,2033" coordsize="10,20">
              <v:shape style="position:absolute;left:8505;top:2033;width:10;height:20" coordorigin="8505,2033" coordsize="10,20" path="m8505,2052l8514,2052,8514,2033,8505,2033,8505,2052xe" filled="true" fillcolor="#000000" stroked="false">
                <v:path arrowok="t"/>
                <v:fill type="solid"/>
              </v:shape>
            </v:group>
            <v:group style="position:absolute;left:8505;top:2052;width:10;height:20" coordorigin="8505,2052" coordsize="10,20">
              <v:shape style="position:absolute;left:8505;top:2052;width:10;height:20" coordorigin="8505,2052" coordsize="10,20" path="m8505,2072l8514,2072,8514,2052,8505,2052,8505,2072xe" filled="true" fillcolor="#000000" stroked="false">
                <v:path arrowok="t"/>
                <v:fill type="solid"/>
              </v:shape>
            </v:group>
            <v:group style="position:absolute;left:8505;top:2072;width:10;height:20" coordorigin="8505,2072" coordsize="10,20">
              <v:shape style="position:absolute;left:8505;top:2072;width:10;height:20" coordorigin="8505,2072" coordsize="10,20" path="m8505,2091l8514,2091,8514,2072,8505,2072,8505,2091xe" filled="true" fillcolor="#000000" stroked="false">
                <v:path arrowok="t"/>
                <v:fill type="solid"/>
              </v:shape>
            </v:group>
            <v:group style="position:absolute;left:8505;top:2091;width:10;height:20" coordorigin="8505,2091" coordsize="10,20">
              <v:shape style="position:absolute;left:8505;top:2091;width:10;height:20" coordorigin="8505,2091" coordsize="10,20" path="m8505,2110l8514,2110,8514,2091,8505,2091,8505,2110xe" filled="true" fillcolor="#000000" stroked="false">
                <v:path arrowok="t"/>
                <v:fill type="solid"/>
              </v:shape>
            </v:group>
            <v:group style="position:absolute;left:8505;top:2110;width:10;height:20" coordorigin="8505,2110" coordsize="10,20">
              <v:shape style="position:absolute;left:8505;top:2110;width:10;height:20" coordorigin="8505,2110" coordsize="10,20" path="m8505,2129l8514,2129,8514,2110,8505,2110,8505,2129xe" filled="true" fillcolor="#000000" stroked="false">
                <v:path arrowok="t"/>
                <v:fill type="solid"/>
              </v:shape>
            </v:group>
            <v:group style="position:absolute;left:8505;top:2129;width:10;height:20" coordorigin="8505,2129" coordsize="10,20">
              <v:shape style="position:absolute;left:8505;top:2129;width:10;height:20" coordorigin="8505,2129" coordsize="10,20" path="m8505,2148l8514,2148,8514,2129,8505,2129,8505,2148xe" filled="true" fillcolor="#000000" stroked="false">
                <v:path arrowok="t"/>
                <v:fill type="solid"/>
              </v:shape>
            </v:group>
            <v:group style="position:absolute;left:8505;top:2148;width:10;height:20" coordorigin="8505,2148" coordsize="10,20">
              <v:shape style="position:absolute;left:8505;top:2148;width:10;height:20" coordorigin="8505,2148" coordsize="10,20" path="m8505,2168l8514,2168,8514,2148,8505,2148,8505,2168xe" filled="true" fillcolor="#000000" stroked="false">
                <v:path arrowok="t"/>
                <v:fill type="solid"/>
              </v:shape>
            </v:group>
            <v:group style="position:absolute;left:8505;top:2168;width:10;height:20" coordorigin="8505,2168" coordsize="10,20">
              <v:shape style="position:absolute;left:8505;top:2168;width:10;height:20" coordorigin="8505,2168" coordsize="10,20" path="m8505,2187l8514,2187,8514,2168,8505,2168,8505,2187xe" filled="true" fillcolor="#000000" stroked="false">
                <v:path arrowok="t"/>
                <v:fill type="solid"/>
              </v:shape>
            </v:group>
            <v:group style="position:absolute;left:8505;top:2187;width:10;height:20" coordorigin="8505,2187" coordsize="10,20">
              <v:shape style="position:absolute;left:8505;top:2187;width:10;height:20" coordorigin="8505,2187" coordsize="10,20" path="m8505,2206l8514,2206,8514,2187,8505,2187,8505,2206xe" filled="true" fillcolor="#000000" stroked="false">
                <v:path arrowok="t"/>
                <v:fill type="solid"/>
              </v:shape>
            </v:group>
            <v:group style="position:absolute;left:8505;top:2206;width:10;height:20" coordorigin="8505,2206" coordsize="10,20">
              <v:shape style="position:absolute;left:8505;top:2206;width:10;height:20" coordorigin="8505,2206" coordsize="10,20" path="m8505,2225l8514,2225,8514,2206,8505,2206,8505,2225xe" filled="true" fillcolor="#000000" stroked="false">
                <v:path arrowok="t"/>
                <v:fill type="solid"/>
              </v:shape>
            </v:group>
            <v:group style="position:absolute;left:8505;top:2225;width:10;height:20" coordorigin="8505,2225" coordsize="10,20">
              <v:shape style="position:absolute;left:8505;top:2225;width:10;height:20" coordorigin="8505,2225" coordsize="10,20" path="m8505,2244l8514,2244,8514,2225,8505,2225,8505,2244xe" filled="true" fillcolor="#000000" stroked="false">
                <v:path arrowok="t"/>
                <v:fill type="solid"/>
              </v:shape>
            </v:group>
            <v:group style="position:absolute;left:8505;top:2244;width:10;height:20" coordorigin="8505,2244" coordsize="10,20">
              <v:shape style="position:absolute;left:8505;top:2244;width:10;height:20" coordorigin="8505,2244" coordsize="10,20" path="m8505,2264l8514,2264,8514,2244,8505,2244,8505,2264xe" filled="true" fillcolor="#000000" stroked="false">
                <v:path arrowok="t"/>
                <v:fill type="solid"/>
              </v:shape>
            </v:group>
            <v:group style="position:absolute;left:8505;top:2264;width:10;height:20" coordorigin="8505,2264" coordsize="10,20">
              <v:shape style="position:absolute;left:8505;top:2264;width:10;height:20" coordorigin="8505,2264" coordsize="10,20" path="m8505,2283l8514,2283,8514,2264,8505,2264,8505,2283xe" filled="true" fillcolor="#000000" stroked="false">
                <v:path arrowok="t"/>
                <v:fill type="solid"/>
              </v:shape>
            </v:group>
            <v:group style="position:absolute;left:8505;top:2283;width:10;height:20" coordorigin="8505,2283" coordsize="10,20">
              <v:shape style="position:absolute;left:8505;top:2283;width:10;height:20" coordorigin="8505,2283" coordsize="10,20" path="m8505,2302l8514,2302,8514,2283,8505,2283,8505,2302xe" filled="true" fillcolor="#000000" stroked="false">
                <v:path arrowok="t"/>
                <v:fill type="solid"/>
              </v:shape>
            </v:group>
            <v:group style="position:absolute;left:8505;top:2302;width:10;height:20" coordorigin="8505,2302" coordsize="10,20">
              <v:shape style="position:absolute;left:8505;top:2302;width:10;height:20" coordorigin="8505,2302" coordsize="10,20" path="m8505,2321l8514,2321,8514,2302,8505,2302,8505,2321xe" filled="true" fillcolor="#000000" stroked="false">
                <v:path arrowok="t"/>
                <v:fill type="solid"/>
              </v:shape>
            </v:group>
            <v:group style="position:absolute;left:8505;top:2321;width:10;height:20" coordorigin="8505,2321" coordsize="10,20">
              <v:shape style="position:absolute;left:8505;top:2321;width:10;height:20" coordorigin="8505,2321" coordsize="10,20" path="m8505,2340l8514,2340,8514,2321,8505,2321,8505,2340xe" filled="true" fillcolor="#000000" stroked="false">
                <v:path arrowok="t"/>
                <v:fill type="solid"/>
              </v:shape>
            </v:group>
            <v:group style="position:absolute;left:8505;top:2340;width:10;height:20" coordorigin="8505,2340" coordsize="10,20">
              <v:shape style="position:absolute;left:8505;top:2340;width:10;height:20" coordorigin="8505,2340" coordsize="10,20" path="m8505,2360l8514,2360,8514,2340,8505,2340,8505,2360xe" filled="true" fillcolor="#000000" stroked="false">
                <v:path arrowok="t"/>
                <v:fill type="solid"/>
              </v:shape>
            </v:group>
            <v:group style="position:absolute;left:8505;top:2360;width:10;height:20" coordorigin="8505,2360" coordsize="10,20">
              <v:shape style="position:absolute;left:8505;top:2360;width:10;height:20" coordorigin="8505,2360" coordsize="10,20" path="m8505,2379l8514,2379,8514,2360,8505,2360,8505,2379xe" filled="true" fillcolor="#000000" stroked="false">
                <v:path arrowok="t"/>
                <v:fill type="solid"/>
              </v:shape>
            </v:group>
            <v:group style="position:absolute;left:8505;top:2386;width:10;height:2" coordorigin="8505,2386" coordsize="10,2">
              <v:shape style="position:absolute;left:8505;top:2386;width:10;height:2" coordorigin="8505,2386" coordsize="10,0" path="m8505,2386l8514,2386e" filled="false" stroked="true" strokeweight=".71997pt" strokecolor="#000000">
                <v:path arrowok="t"/>
              </v:shape>
            </v:group>
            <v:group style="position:absolute;left:9355;top:1592;width:10;height:20" coordorigin="9355,1592" coordsize="10,20">
              <v:shape style="position:absolute;left:9355;top:1592;width:10;height:20" coordorigin="9355,1592" coordsize="10,20" path="m9355,1611l9364,1611,9364,1592,9355,1592,9355,1611xe" filled="true" fillcolor="#000000" stroked="false">
                <v:path arrowok="t"/>
                <v:fill type="solid"/>
              </v:shape>
            </v:group>
            <v:group style="position:absolute;left:9355;top:1611;width:10;height:20" coordorigin="9355,1611" coordsize="10,20">
              <v:shape style="position:absolute;left:9355;top:1611;width:10;height:20" coordorigin="9355,1611" coordsize="10,20" path="m9355,1630l9364,1630,9364,1611,9355,1611,9355,1630xe" filled="true" fillcolor="#000000" stroked="false">
                <v:path arrowok="t"/>
                <v:fill type="solid"/>
              </v:shape>
            </v:group>
            <v:group style="position:absolute;left:9355;top:1630;width:10;height:20" coordorigin="9355,1630" coordsize="10,20">
              <v:shape style="position:absolute;left:9355;top:1630;width:10;height:20" coordorigin="9355,1630" coordsize="10,20" path="m9355,1649l9364,1649,9364,1630,9355,1630,9355,1649xe" filled="true" fillcolor="#000000" stroked="false">
                <v:path arrowok="t"/>
                <v:fill type="solid"/>
              </v:shape>
            </v:group>
            <v:group style="position:absolute;left:9355;top:1649;width:10;height:20" coordorigin="9355,1649" coordsize="10,20">
              <v:shape style="position:absolute;left:9355;top:1649;width:10;height:20" coordorigin="9355,1649" coordsize="10,20" path="m9355,1668l9364,1668,9364,1649,9355,1649,9355,1668xe" filled="true" fillcolor="#000000" stroked="false">
                <v:path arrowok="t"/>
                <v:fill type="solid"/>
              </v:shape>
            </v:group>
            <v:group style="position:absolute;left:9355;top:1668;width:10;height:20" coordorigin="9355,1668" coordsize="10,20">
              <v:shape style="position:absolute;left:9355;top:1668;width:10;height:20" coordorigin="9355,1668" coordsize="10,20" path="m9355,1688l9364,1688,9364,1668,9355,1668,9355,1688xe" filled="true" fillcolor="#000000" stroked="false">
                <v:path arrowok="t"/>
                <v:fill type="solid"/>
              </v:shape>
            </v:group>
            <v:group style="position:absolute;left:9355;top:1688;width:10;height:20" coordorigin="9355,1688" coordsize="10,20">
              <v:shape style="position:absolute;left:9355;top:1688;width:10;height:20" coordorigin="9355,1688" coordsize="10,20" path="m9355,1707l9364,1707,9364,1688,9355,1688,9355,1707xe" filled="true" fillcolor="#000000" stroked="false">
                <v:path arrowok="t"/>
                <v:fill type="solid"/>
              </v:shape>
            </v:group>
            <v:group style="position:absolute;left:9355;top:1707;width:10;height:20" coordorigin="9355,1707" coordsize="10,20">
              <v:shape style="position:absolute;left:9355;top:1707;width:10;height:20" coordorigin="9355,1707" coordsize="10,20" path="m9355,1726l9364,1726,9364,1707,9355,1707,9355,1726xe" filled="true" fillcolor="#000000" stroked="false">
                <v:path arrowok="t"/>
                <v:fill type="solid"/>
              </v:shape>
            </v:group>
            <v:group style="position:absolute;left:9355;top:1726;width:10;height:20" coordorigin="9355,1726" coordsize="10,20">
              <v:shape style="position:absolute;left:9355;top:1726;width:10;height:20" coordorigin="9355,1726" coordsize="10,20" path="m9355,1745l9364,1745,9364,1726,9355,1726,9355,1745xe" filled="true" fillcolor="#000000" stroked="false">
                <v:path arrowok="t"/>
                <v:fill type="solid"/>
              </v:shape>
            </v:group>
            <v:group style="position:absolute;left:9355;top:1745;width:10;height:20" coordorigin="9355,1745" coordsize="10,20">
              <v:shape style="position:absolute;left:9355;top:1745;width:10;height:20" coordorigin="9355,1745" coordsize="10,20" path="m9355,1764l9364,1764,9364,1745,9355,1745,9355,1764xe" filled="true" fillcolor="#000000" stroked="false">
                <v:path arrowok="t"/>
                <v:fill type="solid"/>
              </v:shape>
            </v:group>
            <v:group style="position:absolute;left:9355;top:1764;width:10;height:20" coordorigin="9355,1764" coordsize="10,20">
              <v:shape style="position:absolute;left:9355;top:1764;width:10;height:20" coordorigin="9355,1764" coordsize="10,20" path="m9355,1784l9364,1784,9364,1764,9355,1764,9355,1784xe" filled="true" fillcolor="#000000" stroked="false">
                <v:path arrowok="t"/>
                <v:fill type="solid"/>
              </v:shape>
            </v:group>
            <v:group style="position:absolute;left:9355;top:1784;width:10;height:20" coordorigin="9355,1784" coordsize="10,20">
              <v:shape style="position:absolute;left:9355;top:1784;width:10;height:20" coordorigin="9355,1784" coordsize="10,20" path="m9355,1803l9364,1803,9364,1784,9355,1784,9355,1803xe" filled="true" fillcolor="#000000" stroked="false">
                <v:path arrowok="t"/>
                <v:fill type="solid"/>
              </v:shape>
            </v:group>
            <v:group style="position:absolute;left:9355;top:1803;width:10;height:20" coordorigin="9355,1803" coordsize="10,20">
              <v:shape style="position:absolute;left:9355;top:1803;width:10;height:20" coordorigin="9355,1803" coordsize="10,20" path="m9355,1822l9364,1822,9364,1803,9355,1803,9355,1822xe" filled="true" fillcolor="#000000" stroked="false">
                <v:path arrowok="t"/>
                <v:fill type="solid"/>
              </v:shape>
            </v:group>
            <v:group style="position:absolute;left:9355;top:1822;width:10;height:20" coordorigin="9355,1822" coordsize="10,20">
              <v:shape style="position:absolute;left:9355;top:1822;width:10;height:20" coordorigin="9355,1822" coordsize="10,20" path="m9355,1841l9364,1841,9364,1822,9355,1822,9355,1841xe" filled="true" fillcolor="#000000" stroked="false">
                <v:path arrowok="t"/>
                <v:fill type="solid"/>
              </v:shape>
            </v:group>
            <v:group style="position:absolute;left:9355;top:1841;width:10;height:20" coordorigin="9355,1841" coordsize="10,20">
              <v:shape style="position:absolute;left:9355;top:1841;width:10;height:20" coordorigin="9355,1841" coordsize="10,20" path="m9355,1860l9364,1860,9364,1841,9355,1841,9355,1860xe" filled="true" fillcolor="#000000" stroked="false">
                <v:path arrowok="t"/>
                <v:fill type="solid"/>
              </v:shape>
            </v:group>
            <v:group style="position:absolute;left:9355;top:1860;width:10;height:20" coordorigin="9355,1860" coordsize="10,20">
              <v:shape style="position:absolute;left:9355;top:1860;width:10;height:20" coordorigin="9355,1860" coordsize="10,20" path="m9355,1880l9364,1880,9364,1860,9355,1860,9355,1880xe" filled="true" fillcolor="#000000" stroked="false">
                <v:path arrowok="t"/>
                <v:fill type="solid"/>
              </v:shape>
            </v:group>
            <v:group style="position:absolute;left:9355;top:1880;width:10;height:20" coordorigin="9355,1880" coordsize="10,20">
              <v:shape style="position:absolute;left:9355;top:1880;width:10;height:20" coordorigin="9355,1880" coordsize="10,20" path="m9355,1899l9364,1899,9364,1880,9355,1880,9355,1899xe" filled="true" fillcolor="#000000" stroked="false">
                <v:path arrowok="t"/>
                <v:fill type="solid"/>
              </v:shape>
            </v:group>
            <v:group style="position:absolute;left:9355;top:1899;width:10;height:20" coordorigin="9355,1899" coordsize="10,20">
              <v:shape style="position:absolute;left:9355;top:1899;width:10;height:20" coordorigin="9355,1899" coordsize="10,20" path="m9355,1918l9364,1918,9364,1899,9355,1899,9355,1918xe" filled="true" fillcolor="#000000" stroked="false">
                <v:path arrowok="t"/>
                <v:fill type="solid"/>
              </v:shape>
            </v:group>
            <v:group style="position:absolute;left:9355;top:1918;width:10;height:20" coordorigin="9355,1918" coordsize="10,20">
              <v:shape style="position:absolute;left:9355;top:1918;width:10;height:20" coordorigin="9355,1918" coordsize="10,20" path="m9355,1937l9364,1937,9364,1918,9355,1918,9355,1937xe" filled="true" fillcolor="#000000" stroked="false">
                <v:path arrowok="t"/>
                <v:fill type="solid"/>
              </v:shape>
            </v:group>
            <v:group style="position:absolute;left:9355;top:1937;width:10;height:20" coordorigin="9355,1937" coordsize="10,20">
              <v:shape style="position:absolute;left:9355;top:1937;width:10;height:20" coordorigin="9355,1937" coordsize="10,20" path="m9355,1956l9364,1956,9364,1937,9355,1937,9355,1956xe" filled="true" fillcolor="#000000" stroked="false">
                <v:path arrowok="t"/>
                <v:fill type="solid"/>
              </v:shape>
            </v:group>
            <v:group style="position:absolute;left:9355;top:1956;width:10;height:20" coordorigin="9355,1956" coordsize="10,20">
              <v:shape style="position:absolute;left:9355;top:1956;width:10;height:20" coordorigin="9355,1956" coordsize="10,20" path="m9355,1976l9364,1976,9364,1956,9355,1956,9355,1976xe" filled="true" fillcolor="#000000" stroked="false">
                <v:path arrowok="t"/>
                <v:fill type="solid"/>
              </v:shape>
            </v:group>
            <v:group style="position:absolute;left:9355;top:1976;width:10;height:20" coordorigin="9355,1976" coordsize="10,20">
              <v:shape style="position:absolute;left:9355;top:1976;width:10;height:20" coordorigin="9355,1976" coordsize="10,20" path="m9355,1995l9364,1995,9364,1976,9355,1976,9355,1995xe" filled="true" fillcolor="#000000" stroked="false">
                <v:path arrowok="t"/>
                <v:fill type="solid"/>
              </v:shape>
            </v:group>
            <v:group style="position:absolute;left:9355;top:1995;width:10;height:20" coordorigin="9355,1995" coordsize="10,20">
              <v:shape style="position:absolute;left:9355;top:1995;width:10;height:20" coordorigin="9355,1995" coordsize="10,20" path="m9355,2014l9364,2014,9364,1995,9355,1995,9355,2014xe" filled="true" fillcolor="#000000" stroked="false">
                <v:path arrowok="t"/>
                <v:fill type="solid"/>
              </v:shape>
            </v:group>
            <v:group style="position:absolute;left:9355;top:2014;width:10;height:20" coordorigin="9355,2014" coordsize="10,20">
              <v:shape style="position:absolute;left:9355;top:2014;width:10;height:20" coordorigin="9355,2014" coordsize="10,20" path="m9355,2033l9364,2033,9364,2014,9355,2014,9355,2033xe" filled="true" fillcolor="#000000" stroked="false">
                <v:path arrowok="t"/>
                <v:fill type="solid"/>
              </v:shape>
            </v:group>
            <v:group style="position:absolute;left:9355;top:2033;width:10;height:20" coordorigin="9355,2033" coordsize="10,20">
              <v:shape style="position:absolute;left:9355;top:2033;width:10;height:20" coordorigin="9355,2033" coordsize="10,20" path="m9355,2052l9364,2052,9364,2033,9355,2033,9355,2052xe" filled="true" fillcolor="#000000" stroked="false">
                <v:path arrowok="t"/>
                <v:fill type="solid"/>
              </v:shape>
            </v:group>
            <v:group style="position:absolute;left:9355;top:2052;width:10;height:20" coordorigin="9355,2052" coordsize="10,20">
              <v:shape style="position:absolute;left:9355;top:2052;width:10;height:20" coordorigin="9355,2052" coordsize="10,20" path="m9355,2072l9364,2072,9364,2052,9355,2052,9355,2072xe" filled="true" fillcolor="#000000" stroked="false">
                <v:path arrowok="t"/>
                <v:fill type="solid"/>
              </v:shape>
            </v:group>
            <v:group style="position:absolute;left:9355;top:2072;width:10;height:20" coordorigin="9355,2072" coordsize="10,20">
              <v:shape style="position:absolute;left:9355;top:2072;width:10;height:20" coordorigin="9355,2072" coordsize="10,20" path="m9355,2091l9364,2091,9364,2072,9355,2072,9355,2091xe" filled="true" fillcolor="#000000" stroked="false">
                <v:path arrowok="t"/>
                <v:fill type="solid"/>
              </v:shape>
            </v:group>
            <v:group style="position:absolute;left:9355;top:2091;width:10;height:20" coordorigin="9355,2091" coordsize="10,20">
              <v:shape style="position:absolute;left:9355;top:2091;width:10;height:20" coordorigin="9355,2091" coordsize="10,20" path="m9355,2110l9364,2110,9364,2091,9355,2091,9355,2110xe" filled="true" fillcolor="#000000" stroked="false">
                <v:path arrowok="t"/>
                <v:fill type="solid"/>
              </v:shape>
            </v:group>
            <v:group style="position:absolute;left:9355;top:2110;width:10;height:20" coordorigin="9355,2110" coordsize="10,20">
              <v:shape style="position:absolute;left:9355;top:2110;width:10;height:20" coordorigin="9355,2110" coordsize="10,20" path="m9355,2129l9364,2129,9364,2110,9355,2110,9355,2129xe" filled="true" fillcolor="#000000" stroked="false">
                <v:path arrowok="t"/>
                <v:fill type="solid"/>
              </v:shape>
            </v:group>
            <v:group style="position:absolute;left:9355;top:2129;width:10;height:20" coordorigin="9355,2129" coordsize="10,20">
              <v:shape style="position:absolute;left:9355;top:2129;width:10;height:20" coordorigin="9355,2129" coordsize="10,20" path="m9355,2148l9364,2148,9364,2129,9355,2129,9355,2148xe" filled="true" fillcolor="#000000" stroked="false">
                <v:path arrowok="t"/>
                <v:fill type="solid"/>
              </v:shape>
            </v:group>
            <v:group style="position:absolute;left:9355;top:2148;width:10;height:20" coordorigin="9355,2148" coordsize="10,20">
              <v:shape style="position:absolute;left:9355;top:2148;width:10;height:20" coordorigin="9355,2148" coordsize="10,20" path="m9355,2168l9364,2168,9364,2148,9355,2148,9355,2168xe" filled="true" fillcolor="#000000" stroked="false">
                <v:path arrowok="t"/>
                <v:fill type="solid"/>
              </v:shape>
            </v:group>
            <v:group style="position:absolute;left:9355;top:2168;width:10;height:20" coordorigin="9355,2168" coordsize="10,20">
              <v:shape style="position:absolute;left:9355;top:2168;width:10;height:20" coordorigin="9355,2168" coordsize="10,20" path="m9355,2187l9364,2187,9364,2168,9355,2168,9355,2187xe" filled="true" fillcolor="#000000" stroked="false">
                <v:path arrowok="t"/>
                <v:fill type="solid"/>
              </v:shape>
            </v:group>
            <v:group style="position:absolute;left:9355;top:2187;width:10;height:20" coordorigin="9355,2187" coordsize="10,20">
              <v:shape style="position:absolute;left:9355;top:2187;width:10;height:20" coordorigin="9355,2187" coordsize="10,20" path="m9355,2206l9364,2206,9364,2187,9355,2187,9355,2206xe" filled="true" fillcolor="#000000" stroked="false">
                <v:path arrowok="t"/>
                <v:fill type="solid"/>
              </v:shape>
            </v:group>
            <v:group style="position:absolute;left:9355;top:2206;width:10;height:20" coordorigin="9355,2206" coordsize="10,20">
              <v:shape style="position:absolute;left:9355;top:2206;width:10;height:20" coordorigin="9355,2206" coordsize="10,20" path="m9355,2225l9364,2225,9364,2206,9355,2206,9355,2225xe" filled="true" fillcolor="#000000" stroked="false">
                <v:path arrowok="t"/>
                <v:fill type="solid"/>
              </v:shape>
            </v:group>
            <v:group style="position:absolute;left:9355;top:2225;width:10;height:20" coordorigin="9355,2225" coordsize="10,20">
              <v:shape style="position:absolute;left:9355;top:2225;width:10;height:20" coordorigin="9355,2225" coordsize="10,20" path="m9355,2244l9364,2244,9364,2225,9355,2225,9355,2244xe" filled="true" fillcolor="#000000" stroked="false">
                <v:path arrowok="t"/>
                <v:fill type="solid"/>
              </v:shape>
            </v:group>
            <v:group style="position:absolute;left:9355;top:2244;width:10;height:20" coordorigin="9355,2244" coordsize="10,20">
              <v:shape style="position:absolute;left:9355;top:2244;width:10;height:20" coordorigin="9355,2244" coordsize="10,20" path="m9355,2264l9364,2264,9364,2244,9355,2244,9355,2264xe" filled="true" fillcolor="#000000" stroked="false">
                <v:path arrowok="t"/>
                <v:fill type="solid"/>
              </v:shape>
            </v:group>
            <v:group style="position:absolute;left:9355;top:2264;width:10;height:20" coordorigin="9355,2264" coordsize="10,20">
              <v:shape style="position:absolute;left:9355;top:2264;width:10;height:20" coordorigin="9355,2264" coordsize="10,20" path="m9355,2283l9364,2283,9364,2264,9355,2264,9355,2283xe" filled="true" fillcolor="#000000" stroked="false">
                <v:path arrowok="t"/>
                <v:fill type="solid"/>
              </v:shape>
            </v:group>
            <v:group style="position:absolute;left:9355;top:2283;width:10;height:20" coordorigin="9355,2283" coordsize="10,20">
              <v:shape style="position:absolute;left:9355;top:2283;width:10;height:20" coordorigin="9355,2283" coordsize="10,20" path="m9355,2302l9364,2302,9364,2283,9355,2283,9355,2302xe" filled="true" fillcolor="#000000" stroked="false">
                <v:path arrowok="t"/>
                <v:fill type="solid"/>
              </v:shape>
            </v:group>
            <v:group style="position:absolute;left:9355;top:2302;width:10;height:20" coordorigin="9355,2302" coordsize="10,20">
              <v:shape style="position:absolute;left:9355;top:2302;width:10;height:20" coordorigin="9355,2302" coordsize="10,20" path="m9355,2321l9364,2321,9364,2302,9355,2302,9355,2321xe" filled="true" fillcolor="#000000" stroked="false">
                <v:path arrowok="t"/>
                <v:fill type="solid"/>
              </v:shape>
            </v:group>
            <v:group style="position:absolute;left:9355;top:2321;width:10;height:20" coordorigin="9355,2321" coordsize="10,20">
              <v:shape style="position:absolute;left:9355;top:2321;width:10;height:20" coordorigin="9355,2321" coordsize="10,20" path="m9355,2340l9364,2340,9364,2321,9355,2321,9355,2340xe" filled="true" fillcolor="#000000" stroked="false">
                <v:path arrowok="t"/>
                <v:fill type="solid"/>
              </v:shape>
            </v:group>
            <v:group style="position:absolute;left:9355;top:2340;width:10;height:20" coordorigin="9355,2340" coordsize="10,20">
              <v:shape style="position:absolute;left:9355;top:2340;width:10;height:20" coordorigin="9355,2340" coordsize="10,20" path="m9355,2360l9364,2360,9364,2340,9355,2340,9355,2360xe" filled="true" fillcolor="#000000" stroked="false">
                <v:path arrowok="t"/>
                <v:fill type="solid"/>
              </v:shape>
            </v:group>
            <v:group style="position:absolute;left:9355;top:2360;width:10;height:20" coordorigin="9355,2360" coordsize="10,20">
              <v:shape style="position:absolute;left:9355;top:2360;width:10;height:20" coordorigin="9355,2360" coordsize="10,20" path="m9355,2379l9364,2379,9364,2360,9355,2360,9355,2379xe" filled="true" fillcolor="#000000" stroked="false">
                <v:path arrowok="t"/>
                <v:fill type="solid"/>
              </v:shape>
            </v:group>
            <v:group style="position:absolute;left:9355;top:2386;width:10;height:2" coordorigin="9355,2386" coordsize="10,2">
              <v:shape style="position:absolute;left:9355;top:2386;width:10;height:2" coordorigin="9355,2386" coordsize="10,0" path="m9355,2386l9364,2386e" filled="false" stroked="true" strokeweight=".71997pt" strokecolor="#000000">
                <v:path arrowok="t"/>
              </v:shape>
              <v:shape style="position:absolute;left:2408;top:2302;width:1205;height:101" type="#_x0000_t75" stroked="false">
                <v:imagedata r:id="rId514" o:title=""/>
              </v:shape>
              <v:shape style="position:absolute;left:3588;top:2393;width:1496;height:10" type="#_x0000_t75" stroked="false">
                <v:imagedata r:id="rId515" o:title=""/>
              </v:shape>
              <v:shape style="position:absolute;left:5079;top:2393;width:751;height:10" type="#_x0000_t75" stroked="false">
                <v:imagedata r:id="rId511" o:title=""/>
              </v:shape>
              <v:shape style="position:absolute;left:5826;top:2393;width:1292;height:10" type="#_x0000_t75" stroked="false">
                <v:imagedata r:id="rId508" o:title=""/>
              </v:shape>
              <v:shape style="position:absolute;left:7113;top:2393;width:1392;height:10" type="#_x0000_t75" stroked="false">
                <v:imagedata r:id="rId516" o:title=""/>
              </v:shape>
              <v:shape style="position:absolute;left:8500;top:2393;width:855;height:10" type="#_x0000_t75" stroked="false">
                <v:imagedata r:id="rId513" o:title=""/>
              </v:shape>
              <v:shape style="position:absolute;left:9350;top:2393;width:1291;height:10" type="#_x0000_t75" stroked="false">
                <v:imagedata r:id="rId508" o:title=""/>
              </v:shape>
            </v:group>
            <v:group style="position:absolute;left:5831;top:2403;width:10;height:20" coordorigin="5831,2403" coordsize="10,20">
              <v:shape style="position:absolute;left:5831;top:2403;width:10;height:20" coordorigin="5831,2403" coordsize="10,20" path="m5831,2422l5840,2422,5840,2403,5831,2403,5831,2422xe" filled="true" fillcolor="#000000" stroked="false">
                <v:path arrowok="t"/>
                <v:fill type="solid"/>
              </v:shape>
            </v:group>
            <v:group style="position:absolute;left:5831;top:2422;width:10;height:20" coordorigin="5831,2422" coordsize="10,20">
              <v:shape style="position:absolute;left:5831;top:2422;width:10;height:20" coordorigin="5831,2422" coordsize="10,20" path="m5831,2441l5840,2441,5840,2422,5831,2422,5831,2441xe" filled="true" fillcolor="#000000" stroked="false">
                <v:path arrowok="t"/>
                <v:fill type="solid"/>
              </v:shape>
            </v:group>
            <v:group style="position:absolute;left:5831;top:2441;width:10;height:20" coordorigin="5831,2441" coordsize="10,20">
              <v:shape style="position:absolute;left:5831;top:2441;width:10;height:20" coordorigin="5831,2441" coordsize="10,20" path="m5831,2460l5840,2460,5840,2441,5831,2441,5831,2460xe" filled="true" fillcolor="#000000" stroked="false">
                <v:path arrowok="t"/>
                <v:fill type="solid"/>
              </v:shape>
            </v:group>
            <v:group style="position:absolute;left:5831;top:2460;width:10;height:20" coordorigin="5831,2460" coordsize="10,20">
              <v:shape style="position:absolute;left:5831;top:2460;width:10;height:20" coordorigin="5831,2460" coordsize="10,20" path="m5831,2480l5840,2480,5840,2460,5831,2460,5831,2480xe" filled="true" fillcolor="#000000" stroked="false">
                <v:path arrowok="t"/>
                <v:fill type="solid"/>
              </v:shape>
            </v:group>
            <v:group style="position:absolute;left:5831;top:2480;width:10;height:20" coordorigin="5831,2480" coordsize="10,20">
              <v:shape style="position:absolute;left:5831;top:2480;width:10;height:20" coordorigin="5831,2480" coordsize="10,20" path="m5831,2499l5840,2499,5840,2480,5831,2480,5831,2499xe" filled="true" fillcolor="#000000" stroked="false">
                <v:path arrowok="t"/>
                <v:fill type="solid"/>
              </v:shape>
            </v:group>
            <v:group style="position:absolute;left:5831;top:2499;width:10;height:20" coordorigin="5831,2499" coordsize="10,20">
              <v:shape style="position:absolute;left:5831;top:2499;width:10;height:20" coordorigin="5831,2499" coordsize="10,20" path="m5831,2518l5840,2518,5840,2499,5831,2499,5831,2518xe" filled="true" fillcolor="#000000" stroked="false">
                <v:path arrowok="t"/>
                <v:fill type="solid"/>
              </v:shape>
            </v:group>
            <v:group style="position:absolute;left:5831;top:2518;width:10;height:20" coordorigin="5831,2518" coordsize="10,20">
              <v:shape style="position:absolute;left:5831;top:2518;width:10;height:20" coordorigin="5831,2518" coordsize="10,20" path="m5831,2537l5840,2537,5840,2518,5831,2518,5831,2537xe" filled="true" fillcolor="#000000" stroked="false">
                <v:path arrowok="t"/>
                <v:fill type="solid"/>
              </v:shape>
            </v:group>
            <v:group style="position:absolute;left:5831;top:2537;width:10;height:20" coordorigin="5831,2537" coordsize="10,20">
              <v:shape style="position:absolute;left:5831;top:2537;width:10;height:20" coordorigin="5831,2537" coordsize="10,20" path="m5831,2556l5840,2556,5840,2537,5831,2537,5831,2556xe" filled="true" fillcolor="#000000" stroked="false">
                <v:path arrowok="t"/>
                <v:fill type="solid"/>
              </v:shape>
            </v:group>
            <v:group style="position:absolute;left:5831;top:2556;width:10;height:20" coordorigin="5831,2556" coordsize="10,20">
              <v:shape style="position:absolute;left:5831;top:2556;width:10;height:20" coordorigin="5831,2556" coordsize="10,20" path="m5831,2576l5840,2576,5840,2556,5831,2556,5831,2576xe" filled="true" fillcolor="#000000" stroked="false">
                <v:path arrowok="t"/>
                <v:fill type="solid"/>
              </v:shape>
            </v:group>
            <v:group style="position:absolute;left:5831;top:2576;width:10;height:20" coordorigin="5831,2576" coordsize="10,20">
              <v:shape style="position:absolute;left:5831;top:2576;width:10;height:20" coordorigin="5831,2576" coordsize="10,20" path="m5831,2595l5840,2595,5840,2576,5831,2576,5831,2595xe" filled="true" fillcolor="#000000" stroked="false">
                <v:path arrowok="t"/>
                <v:fill type="solid"/>
              </v:shape>
            </v:group>
            <v:group style="position:absolute;left:5831;top:2595;width:10;height:20" coordorigin="5831,2595" coordsize="10,20">
              <v:shape style="position:absolute;left:5831;top:2595;width:10;height:20" coordorigin="5831,2595" coordsize="10,20" path="m5831,2614l5840,2614,5840,2595,5831,2595,5831,2614xe" filled="true" fillcolor="#000000" stroked="false">
                <v:path arrowok="t"/>
                <v:fill type="solid"/>
              </v:shape>
            </v:group>
            <v:group style="position:absolute;left:5831;top:2614;width:10;height:20" coordorigin="5831,2614" coordsize="10,20">
              <v:shape style="position:absolute;left:5831;top:2614;width:10;height:20" coordorigin="5831,2614" coordsize="10,20" path="m5831,2633l5840,2633,5840,2614,5831,2614,5831,2633xe" filled="true" fillcolor="#000000" stroked="false">
                <v:path arrowok="t"/>
                <v:fill type="solid"/>
              </v:shape>
            </v:group>
            <v:group style="position:absolute;left:5831;top:2633;width:10;height:20" coordorigin="5831,2633" coordsize="10,20">
              <v:shape style="position:absolute;left:5831;top:2633;width:10;height:20" coordorigin="5831,2633" coordsize="10,20" path="m5831,2652l5840,2652,5840,2633,5831,2633,5831,2652xe" filled="true" fillcolor="#000000" stroked="false">
                <v:path arrowok="t"/>
                <v:fill type="solid"/>
              </v:shape>
            </v:group>
            <v:group style="position:absolute;left:5831;top:2652;width:10;height:20" coordorigin="5831,2652" coordsize="10,20">
              <v:shape style="position:absolute;left:5831;top:2652;width:10;height:20" coordorigin="5831,2652" coordsize="10,20" path="m5831,2672l5840,2672,5840,2652,5831,2652,5831,2672xe" filled="true" fillcolor="#000000" stroked="false">
                <v:path arrowok="t"/>
                <v:fill type="solid"/>
              </v:shape>
            </v:group>
            <v:group style="position:absolute;left:5831;top:2672;width:10;height:20" coordorigin="5831,2672" coordsize="10,20">
              <v:shape style="position:absolute;left:5831;top:2672;width:10;height:20" coordorigin="5831,2672" coordsize="10,20" path="m5831,2691l5840,2691,5840,2672,5831,2672,5831,2691xe" filled="true" fillcolor="#000000" stroked="false">
                <v:path arrowok="t"/>
                <v:fill type="solid"/>
              </v:shape>
            </v:group>
            <v:group style="position:absolute;left:5831;top:2691;width:10;height:20" coordorigin="5831,2691" coordsize="10,20">
              <v:shape style="position:absolute;left:5831;top:2691;width:10;height:20" coordorigin="5831,2691" coordsize="10,20" path="m5831,2710l5840,2710,5840,2691,5831,2691,5831,2710xe" filled="true" fillcolor="#000000" stroked="false">
                <v:path arrowok="t"/>
                <v:fill type="solid"/>
              </v:shape>
            </v:group>
            <v:group style="position:absolute;left:5831;top:2710;width:10;height:20" coordorigin="5831,2710" coordsize="10,20">
              <v:shape style="position:absolute;left:5831;top:2710;width:10;height:20" coordorigin="5831,2710" coordsize="10,20" path="m5831,2729l5840,2729,5840,2710,5831,2710,5831,2729xe" filled="true" fillcolor="#000000" stroked="false">
                <v:path arrowok="t"/>
                <v:fill type="solid"/>
              </v:shape>
            </v:group>
            <v:group style="position:absolute;left:5831;top:2729;width:10;height:20" coordorigin="5831,2729" coordsize="10,20">
              <v:shape style="position:absolute;left:5831;top:2729;width:10;height:20" coordorigin="5831,2729" coordsize="10,20" path="m5831,2748l5840,2748,5840,2729,5831,2729,5831,2748xe" filled="true" fillcolor="#000000" stroked="false">
                <v:path arrowok="t"/>
                <v:fill type="solid"/>
              </v:shape>
            </v:group>
            <v:group style="position:absolute;left:5831;top:2748;width:10;height:20" coordorigin="5831,2748" coordsize="10,20">
              <v:shape style="position:absolute;left:5831;top:2748;width:10;height:20" coordorigin="5831,2748" coordsize="10,20" path="m5831,2768l5840,2768,5840,2748,5831,2748,5831,2768xe" filled="true" fillcolor="#000000" stroked="false">
                <v:path arrowok="t"/>
                <v:fill type="solid"/>
              </v:shape>
            </v:group>
            <v:group style="position:absolute;left:5831;top:2768;width:10;height:20" coordorigin="5831,2768" coordsize="10,20">
              <v:shape style="position:absolute;left:5831;top:2768;width:10;height:20" coordorigin="5831,2768" coordsize="10,20" path="m5831,2787l5840,2787,5840,2768,5831,2768,5831,2787xe" filled="true" fillcolor="#000000" stroked="false">
                <v:path arrowok="t"/>
                <v:fill type="solid"/>
              </v:shape>
            </v:group>
            <v:group style="position:absolute;left:5831;top:2794;width:10;height:2" coordorigin="5831,2794" coordsize="10,2">
              <v:shape style="position:absolute;left:5831;top:2794;width:10;height:2" coordorigin="5831,2794" coordsize="10,0" path="m5831,2794l5840,2794e" filled="false" stroked="true" strokeweight=".72003pt" strokecolor="#000000">
                <v:path arrowok="t"/>
              </v:shape>
            </v:group>
            <v:group style="position:absolute;left:8505;top:2403;width:10;height:20" coordorigin="8505,2403" coordsize="10,20">
              <v:shape style="position:absolute;left:8505;top:2403;width:10;height:20" coordorigin="8505,2403" coordsize="10,20" path="m8505,2422l8514,2422,8514,2403,8505,2403,8505,2422xe" filled="true" fillcolor="#000000" stroked="false">
                <v:path arrowok="t"/>
                <v:fill type="solid"/>
              </v:shape>
            </v:group>
            <v:group style="position:absolute;left:8505;top:2422;width:10;height:20" coordorigin="8505,2422" coordsize="10,20">
              <v:shape style="position:absolute;left:8505;top:2422;width:10;height:20" coordorigin="8505,2422" coordsize="10,20" path="m8505,2441l8514,2441,8514,2422,8505,2422,8505,2441xe" filled="true" fillcolor="#000000" stroked="false">
                <v:path arrowok="t"/>
                <v:fill type="solid"/>
              </v:shape>
            </v:group>
            <v:group style="position:absolute;left:8505;top:2441;width:10;height:20" coordorigin="8505,2441" coordsize="10,20">
              <v:shape style="position:absolute;left:8505;top:2441;width:10;height:20" coordorigin="8505,2441" coordsize="10,20" path="m8505,2460l8514,2460,8514,2441,8505,2441,8505,2460xe" filled="true" fillcolor="#000000" stroked="false">
                <v:path arrowok="t"/>
                <v:fill type="solid"/>
              </v:shape>
            </v:group>
            <v:group style="position:absolute;left:8505;top:2460;width:10;height:20" coordorigin="8505,2460" coordsize="10,20">
              <v:shape style="position:absolute;left:8505;top:2460;width:10;height:20" coordorigin="8505,2460" coordsize="10,20" path="m8505,2480l8514,2480,8514,2460,8505,2460,8505,2480xe" filled="true" fillcolor="#000000" stroked="false">
                <v:path arrowok="t"/>
                <v:fill type="solid"/>
              </v:shape>
            </v:group>
            <v:group style="position:absolute;left:8505;top:2480;width:10;height:20" coordorigin="8505,2480" coordsize="10,20">
              <v:shape style="position:absolute;left:8505;top:2480;width:10;height:20" coordorigin="8505,2480" coordsize="10,20" path="m8505,2499l8514,2499,8514,2480,8505,2480,8505,2499xe" filled="true" fillcolor="#000000" stroked="false">
                <v:path arrowok="t"/>
                <v:fill type="solid"/>
              </v:shape>
            </v:group>
            <v:group style="position:absolute;left:8505;top:2499;width:10;height:20" coordorigin="8505,2499" coordsize="10,20">
              <v:shape style="position:absolute;left:8505;top:2499;width:10;height:20" coordorigin="8505,2499" coordsize="10,20" path="m8505,2518l8514,2518,8514,2499,8505,2499,8505,2518xe" filled="true" fillcolor="#000000" stroked="false">
                <v:path arrowok="t"/>
                <v:fill type="solid"/>
              </v:shape>
            </v:group>
            <v:group style="position:absolute;left:8505;top:2518;width:10;height:20" coordorigin="8505,2518" coordsize="10,20">
              <v:shape style="position:absolute;left:8505;top:2518;width:10;height:20" coordorigin="8505,2518" coordsize="10,20" path="m8505,2537l8514,2537,8514,2518,8505,2518,8505,2537xe" filled="true" fillcolor="#000000" stroked="false">
                <v:path arrowok="t"/>
                <v:fill type="solid"/>
              </v:shape>
            </v:group>
            <v:group style="position:absolute;left:8505;top:2537;width:10;height:20" coordorigin="8505,2537" coordsize="10,20">
              <v:shape style="position:absolute;left:8505;top:2537;width:10;height:20" coordorigin="8505,2537" coordsize="10,20" path="m8505,2556l8514,2556,8514,2537,8505,2537,8505,2556xe" filled="true" fillcolor="#000000" stroked="false">
                <v:path arrowok="t"/>
                <v:fill type="solid"/>
              </v:shape>
            </v:group>
            <v:group style="position:absolute;left:8505;top:2556;width:10;height:20" coordorigin="8505,2556" coordsize="10,20">
              <v:shape style="position:absolute;left:8505;top:2556;width:10;height:20" coordorigin="8505,2556" coordsize="10,20" path="m8505,2576l8514,2576,8514,2556,8505,2556,8505,2576xe" filled="true" fillcolor="#000000" stroked="false">
                <v:path arrowok="t"/>
                <v:fill type="solid"/>
              </v:shape>
            </v:group>
            <v:group style="position:absolute;left:8505;top:2576;width:10;height:20" coordorigin="8505,2576" coordsize="10,20">
              <v:shape style="position:absolute;left:8505;top:2576;width:10;height:20" coordorigin="8505,2576" coordsize="10,20" path="m8505,2595l8514,2595,8514,2576,8505,2576,8505,2595xe" filled="true" fillcolor="#000000" stroked="false">
                <v:path arrowok="t"/>
                <v:fill type="solid"/>
              </v:shape>
            </v:group>
            <v:group style="position:absolute;left:8505;top:2595;width:10;height:20" coordorigin="8505,2595" coordsize="10,20">
              <v:shape style="position:absolute;left:8505;top:2595;width:10;height:20" coordorigin="8505,2595" coordsize="10,20" path="m8505,2614l8514,2614,8514,2595,8505,2595,8505,2614xe" filled="true" fillcolor="#000000" stroked="false">
                <v:path arrowok="t"/>
                <v:fill type="solid"/>
              </v:shape>
            </v:group>
            <v:group style="position:absolute;left:8505;top:2614;width:10;height:20" coordorigin="8505,2614" coordsize="10,20">
              <v:shape style="position:absolute;left:8505;top:2614;width:10;height:20" coordorigin="8505,2614" coordsize="10,20" path="m8505,2633l8514,2633,8514,2614,8505,2614,8505,2633xe" filled="true" fillcolor="#000000" stroked="false">
                <v:path arrowok="t"/>
                <v:fill type="solid"/>
              </v:shape>
            </v:group>
            <v:group style="position:absolute;left:8505;top:2633;width:10;height:20" coordorigin="8505,2633" coordsize="10,20">
              <v:shape style="position:absolute;left:8505;top:2633;width:10;height:20" coordorigin="8505,2633" coordsize="10,20" path="m8505,2652l8514,2652,8514,2633,8505,2633,8505,2652xe" filled="true" fillcolor="#000000" stroked="false">
                <v:path arrowok="t"/>
                <v:fill type="solid"/>
              </v:shape>
            </v:group>
            <v:group style="position:absolute;left:8505;top:2652;width:10;height:20" coordorigin="8505,2652" coordsize="10,20">
              <v:shape style="position:absolute;left:8505;top:2652;width:10;height:20" coordorigin="8505,2652" coordsize="10,20" path="m8505,2672l8514,2672,8514,2652,8505,2652,8505,2672xe" filled="true" fillcolor="#000000" stroked="false">
                <v:path arrowok="t"/>
                <v:fill type="solid"/>
              </v:shape>
            </v:group>
            <v:group style="position:absolute;left:8505;top:2672;width:10;height:20" coordorigin="8505,2672" coordsize="10,20">
              <v:shape style="position:absolute;left:8505;top:2672;width:10;height:20" coordorigin="8505,2672" coordsize="10,20" path="m8505,2691l8514,2691,8514,2672,8505,2672,8505,2691xe" filled="true" fillcolor="#000000" stroked="false">
                <v:path arrowok="t"/>
                <v:fill type="solid"/>
              </v:shape>
            </v:group>
            <v:group style="position:absolute;left:8505;top:2691;width:10;height:20" coordorigin="8505,2691" coordsize="10,20">
              <v:shape style="position:absolute;left:8505;top:2691;width:10;height:20" coordorigin="8505,2691" coordsize="10,20" path="m8505,2710l8514,2710,8514,2691,8505,2691,8505,2710xe" filled="true" fillcolor="#000000" stroked="false">
                <v:path arrowok="t"/>
                <v:fill type="solid"/>
              </v:shape>
            </v:group>
            <v:group style="position:absolute;left:8505;top:2710;width:10;height:20" coordorigin="8505,2710" coordsize="10,20">
              <v:shape style="position:absolute;left:8505;top:2710;width:10;height:20" coordorigin="8505,2710" coordsize="10,20" path="m8505,2729l8514,2729,8514,2710,8505,2710,8505,2729xe" filled="true" fillcolor="#000000" stroked="false">
                <v:path arrowok="t"/>
                <v:fill type="solid"/>
              </v:shape>
            </v:group>
            <v:group style="position:absolute;left:8505;top:2729;width:10;height:20" coordorigin="8505,2729" coordsize="10,20">
              <v:shape style="position:absolute;left:8505;top:2729;width:10;height:20" coordorigin="8505,2729" coordsize="10,20" path="m8505,2748l8514,2748,8514,2729,8505,2729,8505,2748xe" filled="true" fillcolor="#000000" stroked="false">
                <v:path arrowok="t"/>
                <v:fill type="solid"/>
              </v:shape>
            </v:group>
            <v:group style="position:absolute;left:8505;top:2748;width:10;height:20" coordorigin="8505,2748" coordsize="10,20">
              <v:shape style="position:absolute;left:8505;top:2748;width:10;height:20" coordorigin="8505,2748" coordsize="10,20" path="m8505,2768l8514,2768,8514,2748,8505,2748,8505,2768xe" filled="true" fillcolor="#000000" stroked="false">
                <v:path arrowok="t"/>
                <v:fill type="solid"/>
              </v:shape>
            </v:group>
            <v:group style="position:absolute;left:8505;top:2768;width:10;height:20" coordorigin="8505,2768" coordsize="10,20">
              <v:shape style="position:absolute;left:8505;top:2768;width:10;height:20" coordorigin="8505,2768" coordsize="10,20" path="m8505,2787l8514,2787,8514,2768,8505,2768,8505,2787xe" filled="true" fillcolor="#000000" stroked="false">
                <v:path arrowok="t"/>
                <v:fill type="solid"/>
              </v:shape>
            </v:group>
            <v:group style="position:absolute;left:8505;top:2794;width:10;height:2" coordorigin="8505,2794" coordsize="10,2">
              <v:shape style="position:absolute;left:8505;top:2794;width:10;height:2" coordorigin="8505,2794" coordsize="10,0" path="m8505,2794l8514,2794e" filled="false" stroked="true" strokeweight=".72003pt" strokecolor="#000000">
                <v:path arrowok="t"/>
              </v:shape>
            </v:group>
            <v:group style="position:absolute;left:9355;top:2403;width:10;height:20" coordorigin="9355,2403" coordsize="10,20">
              <v:shape style="position:absolute;left:9355;top:2403;width:10;height:20" coordorigin="9355,2403" coordsize="10,20" path="m9355,2422l9364,2422,9364,2403,9355,2403,9355,2422xe" filled="true" fillcolor="#000000" stroked="false">
                <v:path arrowok="t"/>
                <v:fill type="solid"/>
              </v:shape>
            </v:group>
            <v:group style="position:absolute;left:9355;top:2422;width:10;height:20" coordorigin="9355,2422" coordsize="10,20">
              <v:shape style="position:absolute;left:9355;top:2422;width:10;height:20" coordorigin="9355,2422" coordsize="10,20" path="m9355,2441l9364,2441,9364,2422,9355,2422,9355,2441xe" filled="true" fillcolor="#000000" stroked="false">
                <v:path arrowok="t"/>
                <v:fill type="solid"/>
              </v:shape>
            </v:group>
            <v:group style="position:absolute;left:9355;top:2441;width:10;height:20" coordorigin="9355,2441" coordsize="10,20">
              <v:shape style="position:absolute;left:9355;top:2441;width:10;height:20" coordorigin="9355,2441" coordsize="10,20" path="m9355,2460l9364,2460,9364,2441,9355,2441,9355,2460xe" filled="true" fillcolor="#000000" stroked="false">
                <v:path arrowok="t"/>
                <v:fill type="solid"/>
              </v:shape>
            </v:group>
            <v:group style="position:absolute;left:9355;top:2460;width:10;height:20" coordorigin="9355,2460" coordsize="10,20">
              <v:shape style="position:absolute;left:9355;top:2460;width:10;height:20" coordorigin="9355,2460" coordsize="10,20" path="m9355,2480l9364,2480,9364,2460,9355,2460,9355,2480xe" filled="true" fillcolor="#000000" stroked="false">
                <v:path arrowok="t"/>
                <v:fill type="solid"/>
              </v:shape>
            </v:group>
            <v:group style="position:absolute;left:9355;top:2480;width:10;height:20" coordorigin="9355,2480" coordsize="10,20">
              <v:shape style="position:absolute;left:9355;top:2480;width:10;height:20" coordorigin="9355,2480" coordsize="10,20" path="m9355,2499l9364,2499,9364,2480,9355,2480,9355,2499xe" filled="true" fillcolor="#000000" stroked="false">
                <v:path arrowok="t"/>
                <v:fill type="solid"/>
              </v:shape>
            </v:group>
            <v:group style="position:absolute;left:9355;top:2499;width:10;height:20" coordorigin="9355,2499" coordsize="10,20">
              <v:shape style="position:absolute;left:9355;top:2499;width:10;height:20" coordorigin="9355,2499" coordsize="10,20" path="m9355,2518l9364,2518,9364,2499,9355,2499,9355,2518xe" filled="true" fillcolor="#000000" stroked="false">
                <v:path arrowok="t"/>
                <v:fill type="solid"/>
              </v:shape>
            </v:group>
            <v:group style="position:absolute;left:9355;top:2518;width:10;height:20" coordorigin="9355,2518" coordsize="10,20">
              <v:shape style="position:absolute;left:9355;top:2518;width:10;height:20" coordorigin="9355,2518" coordsize="10,20" path="m9355,2537l9364,2537,9364,2518,9355,2518,9355,2537xe" filled="true" fillcolor="#000000" stroked="false">
                <v:path arrowok="t"/>
                <v:fill type="solid"/>
              </v:shape>
            </v:group>
            <v:group style="position:absolute;left:9355;top:2537;width:10;height:20" coordorigin="9355,2537" coordsize="10,20">
              <v:shape style="position:absolute;left:9355;top:2537;width:10;height:20" coordorigin="9355,2537" coordsize="10,20" path="m9355,2556l9364,2556,9364,2537,9355,2537,9355,2556xe" filled="true" fillcolor="#000000" stroked="false">
                <v:path arrowok="t"/>
                <v:fill type="solid"/>
              </v:shape>
            </v:group>
            <v:group style="position:absolute;left:9355;top:2556;width:10;height:20" coordorigin="9355,2556" coordsize="10,20">
              <v:shape style="position:absolute;left:9355;top:2556;width:10;height:20" coordorigin="9355,2556" coordsize="10,20" path="m9355,2576l9364,2576,9364,2556,9355,2556,9355,2576xe" filled="true" fillcolor="#000000" stroked="false">
                <v:path arrowok="t"/>
                <v:fill type="solid"/>
              </v:shape>
            </v:group>
            <v:group style="position:absolute;left:9355;top:2576;width:10;height:20" coordorigin="9355,2576" coordsize="10,20">
              <v:shape style="position:absolute;left:9355;top:2576;width:10;height:20" coordorigin="9355,2576" coordsize="10,20" path="m9355,2595l9364,2595,9364,2576,9355,2576,9355,2595xe" filled="true" fillcolor="#000000" stroked="false">
                <v:path arrowok="t"/>
                <v:fill type="solid"/>
              </v:shape>
            </v:group>
            <v:group style="position:absolute;left:9355;top:2595;width:10;height:20" coordorigin="9355,2595" coordsize="10,20">
              <v:shape style="position:absolute;left:9355;top:2595;width:10;height:20" coordorigin="9355,2595" coordsize="10,20" path="m9355,2614l9364,2614,9364,2595,9355,2595,9355,2614xe" filled="true" fillcolor="#000000" stroked="false">
                <v:path arrowok="t"/>
                <v:fill type="solid"/>
              </v:shape>
            </v:group>
            <v:group style="position:absolute;left:9355;top:2614;width:10;height:20" coordorigin="9355,2614" coordsize="10,20">
              <v:shape style="position:absolute;left:9355;top:2614;width:10;height:20" coordorigin="9355,2614" coordsize="10,20" path="m9355,2633l9364,2633,9364,2614,9355,2614,9355,2633xe" filled="true" fillcolor="#000000" stroked="false">
                <v:path arrowok="t"/>
                <v:fill type="solid"/>
              </v:shape>
            </v:group>
            <v:group style="position:absolute;left:9355;top:2633;width:10;height:20" coordorigin="9355,2633" coordsize="10,20">
              <v:shape style="position:absolute;left:9355;top:2633;width:10;height:20" coordorigin="9355,2633" coordsize="10,20" path="m9355,2652l9364,2652,9364,2633,9355,2633,9355,2652xe" filled="true" fillcolor="#000000" stroked="false">
                <v:path arrowok="t"/>
                <v:fill type="solid"/>
              </v:shape>
            </v:group>
            <v:group style="position:absolute;left:9355;top:2652;width:10;height:20" coordorigin="9355,2652" coordsize="10,20">
              <v:shape style="position:absolute;left:9355;top:2652;width:10;height:20" coordorigin="9355,2652" coordsize="10,20" path="m9355,2672l9364,2672,9364,2652,9355,2652,9355,2672xe" filled="true" fillcolor="#000000" stroked="false">
                <v:path arrowok="t"/>
                <v:fill type="solid"/>
              </v:shape>
            </v:group>
            <v:group style="position:absolute;left:9355;top:2672;width:10;height:20" coordorigin="9355,2672" coordsize="10,20">
              <v:shape style="position:absolute;left:9355;top:2672;width:10;height:20" coordorigin="9355,2672" coordsize="10,20" path="m9355,2691l9364,2691,9364,2672,9355,2672,9355,2691xe" filled="true" fillcolor="#000000" stroked="false">
                <v:path arrowok="t"/>
                <v:fill type="solid"/>
              </v:shape>
            </v:group>
            <v:group style="position:absolute;left:9355;top:2691;width:10;height:20" coordorigin="9355,2691" coordsize="10,20">
              <v:shape style="position:absolute;left:9355;top:2691;width:10;height:20" coordorigin="9355,2691" coordsize="10,20" path="m9355,2710l9364,2710,9364,2691,9355,2691,9355,2710xe" filled="true" fillcolor="#000000" stroked="false">
                <v:path arrowok="t"/>
                <v:fill type="solid"/>
              </v:shape>
            </v:group>
            <v:group style="position:absolute;left:9355;top:2710;width:10;height:20" coordorigin="9355,2710" coordsize="10,20">
              <v:shape style="position:absolute;left:9355;top:2710;width:10;height:20" coordorigin="9355,2710" coordsize="10,20" path="m9355,2729l9364,2729,9364,2710,9355,2710,9355,2729xe" filled="true" fillcolor="#000000" stroked="false">
                <v:path arrowok="t"/>
                <v:fill type="solid"/>
              </v:shape>
            </v:group>
            <v:group style="position:absolute;left:9355;top:2729;width:10;height:20" coordorigin="9355,2729" coordsize="10,20">
              <v:shape style="position:absolute;left:9355;top:2729;width:10;height:20" coordorigin="9355,2729" coordsize="10,20" path="m9355,2748l9364,2748,9364,2729,9355,2729,9355,2748xe" filled="true" fillcolor="#000000" stroked="false">
                <v:path arrowok="t"/>
                <v:fill type="solid"/>
              </v:shape>
            </v:group>
            <v:group style="position:absolute;left:9355;top:2748;width:10;height:20" coordorigin="9355,2748" coordsize="10,20">
              <v:shape style="position:absolute;left:9355;top:2748;width:10;height:20" coordorigin="9355,2748" coordsize="10,20" path="m9355,2768l9364,2768,9364,2748,9355,2748,9355,2768xe" filled="true" fillcolor="#000000" stroked="false">
                <v:path arrowok="t"/>
                <v:fill type="solid"/>
              </v:shape>
            </v:group>
            <v:group style="position:absolute;left:9355;top:2768;width:10;height:20" coordorigin="9355,2768" coordsize="10,20">
              <v:shape style="position:absolute;left:9355;top:2768;width:10;height:20" coordorigin="9355,2768" coordsize="10,20" path="m9355,2787l9364,2787,9364,2768,9355,2768,9355,2787xe" filled="true" fillcolor="#000000" stroked="false">
                <v:path arrowok="t"/>
                <v:fill type="solid"/>
              </v:shape>
            </v:group>
            <v:group style="position:absolute;left:9355;top:2794;width:10;height:2" coordorigin="9355,2794" coordsize="10,2">
              <v:shape style="position:absolute;left:9355;top:2794;width:10;height:2" coordorigin="9355,2794" coordsize="10,0" path="m9355,2794l9364,2794e" filled="false" stroked="true" strokeweight=".72003pt" strokecolor="#000000">
                <v:path arrowok="t"/>
              </v:shape>
              <v:shape style="position:absolute;left:2408;top:2710;width:1205;height:101" type="#_x0000_t75" stroked="false">
                <v:imagedata r:id="rId517" o:title=""/>
              </v:shape>
              <v:shape style="position:absolute;left:3588;top:2801;width:1496;height:10" type="#_x0000_t75" stroked="false">
                <v:imagedata r:id="rId518" o:title=""/>
              </v:shape>
              <v:shape style="position:absolute;left:5079;top:2801;width:751;height:10" type="#_x0000_t75" stroked="false">
                <v:imagedata r:id="rId519" o:title=""/>
              </v:shape>
              <v:shape style="position:absolute;left:5826;top:2801;width:1292;height:10" type="#_x0000_t75" stroked="false">
                <v:imagedata r:id="rId520" o:title=""/>
              </v:shape>
              <v:shape style="position:absolute;left:7113;top:2801;width:1392;height:10" type="#_x0000_t75" stroked="false">
                <v:imagedata r:id="rId521" o:title=""/>
              </v:shape>
              <v:shape style="position:absolute;left:8500;top:2801;width:855;height:10" type="#_x0000_t75" stroked="false">
                <v:imagedata r:id="rId522" o:title=""/>
              </v:shape>
              <v:shape style="position:absolute;left:9350;top:2801;width:1291;height:10" type="#_x0000_t75" stroked="false">
                <v:imagedata r:id="rId520" o:title=""/>
              </v:shape>
            </v:group>
            <v:group style="position:absolute;left:5831;top:2811;width:10;height:20" coordorigin="5831,2811" coordsize="10,20">
              <v:shape style="position:absolute;left:5831;top:2811;width:10;height:20" coordorigin="5831,2811" coordsize="10,20" path="m5831,2830l5840,2830,5840,2811,5831,2811,5831,2830xe" filled="true" fillcolor="#000000" stroked="false">
                <v:path arrowok="t"/>
                <v:fill type="solid"/>
              </v:shape>
            </v:group>
            <v:group style="position:absolute;left:5831;top:2830;width:10;height:20" coordorigin="5831,2830" coordsize="10,20">
              <v:shape style="position:absolute;left:5831;top:2830;width:10;height:20" coordorigin="5831,2830" coordsize="10,20" path="m5831,2849l5840,2849,5840,2830,5831,2830,5831,2849xe" filled="true" fillcolor="#000000" stroked="false">
                <v:path arrowok="t"/>
                <v:fill type="solid"/>
              </v:shape>
            </v:group>
            <v:group style="position:absolute;left:5831;top:2849;width:10;height:20" coordorigin="5831,2849" coordsize="10,20">
              <v:shape style="position:absolute;left:5831;top:2849;width:10;height:20" coordorigin="5831,2849" coordsize="10,20" path="m5831,2868l5840,2868,5840,2849,5831,2849,5831,2868xe" filled="true" fillcolor="#000000" stroked="false">
                <v:path arrowok="t"/>
                <v:fill type="solid"/>
              </v:shape>
            </v:group>
            <v:group style="position:absolute;left:5831;top:2868;width:10;height:20" coordorigin="5831,2868" coordsize="10,20">
              <v:shape style="position:absolute;left:5831;top:2868;width:10;height:20" coordorigin="5831,2868" coordsize="10,20" path="m5831,2888l5840,2888,5840,2868,5831,2868,5831,2888xe" filled="true" fillcolor="#000000" stroked="false">
                <v:path arrowok="t"/>
                <v:fill type="solid"/>
              </v:shape>
            </v:group>
            <v:group style="position:absolute;left:5831;top:2888;width:10;height:20" coordorigin="5831,2888" coordsize="10,20">
              <v:shape style="position:absolute;left:5831;top:2888;width:10;height:20" coordorigin="5831,2888" coordsize="10,20" path="m5831,2907l5840,2907,5840,2888,5831,2888,5831,2907xe" filled="true" fillcolor="#000000" stroked="false">
                <v:path arrowok="t"/>
                <v:fill type="solid"/>
              </v:shape>
            </v:group>
            <v:group style="position:absolute;left:5831;top:2907;width:10;height:20" coordorigin="5831,2907" coordsize="10,20">
              <v:shape style="position:absolute;left:5831;top:2907;width:10;height:20" coordorigin="5831,2907" coordsize="10,20" path="m5831,2926l5840,2926,5840,2907,5831,2907,5831,2926xe" filled="true" fillcolor="#000000" stroked="false">
                <v:path arrowok="t"/>
                <v:fill type="solid"/>
              </v:shape>
            </v:group>
            <v:group style="position:absolute;left:5831;top:2926;width:10;height:20" coordorigin="5831,2926" coordsize="10,20">
              <v:shape style="position:absolute;left:5831;top:2926;width:10;height:20" coordorigin="5831,2926" coordsize="10,20" path="m5831,2945l5840,2945,5840,2926,5831,2926,5831,2945xe" filled="true" fillcolor="#000000" stroked="false">
                <v:path arrowok="t"/>
                <v:fill type="solid"/>
              </v:shape>
            </v:group>
            <v:group style="position:absolute;left:5831;top:2945;width:10;height:20" coordorigin="5831,2945" coordsize="10,20">
              <v:shape style="position:absolute;left:5831;top:2945;width:10;height:20" coordorigin="5831,2945" coordsize="10,20" path="m5831,2964l5840,2964,5840,2945,5831,2945,5831,2964xe" filled="true" fillcolor="#000000" stroked="false">
                <v:path arrowok="t"/>
                <v:fill type="solid"/>
              </v:shape>
            </v:group>
            <v:group style="position:absolute;left:5831;top:2964;width:10;height:20" coordorigin="5831,2964" coordsize="10,20">
              <v:shape style="position:absolute;left:5831;top:2964;width:10;height:20" coordorigin="5831,2964" coordsize="10,20" path="m5831,2984l5840,2984,5840,2964,5831,2964,5831,2984xe" filled="true" fillcolor="#000000" stroked="false">
                <v:path arrowok="t"/>
                <v:fill type="solid"/>
              </v:shape>
            </v:group>
            <v:group style="position:absolute;left:5831;top:2984;width:10;height:20" coordorigin="5831,2984" coordsize="10,20">
              <v:shape style="position:absolute;left:5831;top:2984;width:10;height:20" coordorigin="5831,2984" coordsize="10,20" path="m5831,3003l5840,3003,5840,2984,5831,2984,5831,3003xe" filled="true" fillcolor="#000000" stroked="false">
                <v:path arrowok="t"/>
                <v:fill type="solid"/>
              </v:shape>
            </v:group>
            <v:group style="position:absolute;left:5831;top:3003;width:10;height:20" coordorigin="5831,3003" coordsize="10,20">
              <v:shape style="position:absolute;left:5831;top:3003;width:10;height:20" coordorigin="5831,3003" coordsize="10,20" path="m5831,3022l5840,3022,5840,3003,5831,3003,5831,3022xe" filled="true" fillcolor="#000000" stroked="false">
                <v:path arrowok="t"/>
                <v:fill type="solid"/>
              </v:shape>
            </v:group>
            <v:group style="position:absolute;left:5831;top:3022;width:10;height:20" coordorigin="5831,3022" coordsize="10,20">
              <v:shape style="position:absolute;left:5831;top:3022;width:10;height:20" coordorigin="5831,3022" coordsize="10,20" path="m5831,3041l5840,3041,5840,3022,5831,3022,5831,3041xe" filled="true" fillcolor="#000000" stroked="false">
                <v:path arrowok="t"/>
                <v:fill type="solid"/>
              </v:shape>
            </v:group>
            <v:group style="position:absolute;left:5831;top:3041;width:10;height:20" coordorigin="5831,3041" coordsize="10,20">
              <v:shape style="position:absolute;left:5831;top:3041;width:10;height:20" coordorigin="5831,3041" coordsize="10,20" path="m5831,3060l5840,3060,5840,3041,5831,3041,5831,3060xe" filled="true" fillcolor="#000000" stroked="false">
                <v:path arrowok="t"/>
                <v:fill type="solid"/>
              </v:shape>
            </v:group>
            <v:group style="position:absolute;left:5831;top:3060;width:10;height:20" coordorigin="5831,3060" coordsize="10,20">
              <v:shape style="position:absolute;left:5831;top:3060;width:10;height:20" coordorigin="5831,3060" coordsize="10,20" path="m5831,3080l5840,3080,5840,3060,5831,3060,5831,3080xe" filled="true" fillcolor="#000000" stroked="false">
                <v:path arrowok="t"/>
                <v:fill type="solid"/>
              </v:shape>
            </v:group>
            <v:group style="position:absolute;left:5831;top:3080;width:10;height:20" coordorigin="5831,3080" coordsize="10,20">
              <v:shape style="position:absolute;left:5831;top:3080;width:10;height:20" coordorigin="5831,3080" coordsize="10,20" path="m5831,3099l5840,3099,5840,3080,5831,3080,5831,3099xe" filled="true" fillcolor="#000000" stroked="false">
                <v:path arrowok="t"/>
                <v:fill type="solid"/>
              </v:shape>
            </v:group>
            <v:group style="position:absolute;left:5831;top:3099;width:10;height:20" coordorigin="5831,3099" coordsize="10,20">
              <v:shape style="position:absolute;left:5831;top:3099;width:10;height:20" coordorigin="5831,3099" coordsize="10,20" path="m5831,3118l5840,3118,5840,3099,5831,3099,5831,3118xe" filled="true" fillcolor="#000000" stroked="false">
                <v:path arrowok="t"/>
                <v:fill type="solid"/>
              </v:shape>
            </v:group>
            <v:group style="position:absolute;left:5831;top:3118;width:10;height:20" coordorigin="5831,3118" coordsize="10,20">
              <v:shape style="position:absolute;left:5831;top:3118;width:10;height:20" coordorigin="5831,3118" coordsize="10,20" path="m5831,3137l5840,3137,5840,3118,5831,3118,5831,3137xe" filled="true" fillcolor="#000000" stroked="false">
                <v:path arrowok="t"/>
                <v:fill type="solid"/>
              </v:shape>
            </v:group>
            <v:group style="position:absolute;left:5831;top:3137;width:10;height:20" coordorigin="5831,3137" coordsize="10,20">
              <v:shape style="position:absolute;left:5831;top:3137;width:10;height:20" coordorigin="5831,3137" coordsize="10,20" path="m5831,3156l5840,3156,5840,3137,5831,3137,5831,3156xe" filled="true" fillcolor="#000000" stroked="false">
                <v:path arrowok="t"/>
                <v:fill type="solid"/>
              </v:shape>
            </v:group>
            <v:group style="position:absolute;left:5831;top:3156;width:10;height:20" coordorigin="5831,3156" coordsize="10,20">
              <v:shape style="position:absolute;left:5831;top:3156;width:10;height:20" coordorigin="5831,3156" coordsize="10,20" path="m5831,3176l5840,3176,5840,3156,5831,3156,5831,3176xe" filled="true" fillcolor="#000000" stroked="false">
                <v:path arrowok="t"/>
                <v:fill type="solid"/>
              </v:shape>
            </v:group>
            <v:group style="position:absolute;left:5831;top:3176;width:10;height:20" coordorigin="5831,3176" coordsize="10,20">
              <v:shape style="position:absolute;left:5831;top:3176;width:10;height:20" coordorigin="5831,3176" coordsize="10,20" path="m5831,3195l5840,3195,5840,3176,5831,3176,5831,3195xe" filled="true" fillcolor="#000000" stroked="false">
                <v:path arrowok="t"/>
                <v:fill type="solid"/>
              </v:shape>
            </v:group>
            <v:group style="position:absolute;left:5831;top:3203;width:10;height:2" coordorigin="5831,3203" coordsize="10,2">
              <v:shape style="position:absolute;left:5831;top:3203;width:10;height:2" coordorigin="5831,3203" coordsize="10,0" path="m5831,3203l5840,3203e" filled="false" stroked="true" strokeweight=".83997pt" strokecolor="#000000">
                <v:path arrowok="t"/>
              </v:shape>
            </v:group>
            <v:group style="position:absolute;left:8505;top:2811;width:10;height:20" coordorigin="8505,2811" coordsize="10,20">
              <v:shape style="position:absolute;left:8505;top:2811;width:10;height:20" coordorigin="8505,2811" coordsize="10,20" path="m8505,2830l8514,2830,8514,2811,8505,2811,8505,2830xe" filled="true" fillcolor="#000000" stroked="false">
                <v:path arrowok="t"/>
                <v:fill type="solid"/>
              </v:shape>
            </v:group>
            <v:group style="position:absolute;left:8505;top:2830;width:10;height:20" coordorigin="8505,2830" coordsize="10,20">
              <v:shape style="position:absolute;left:8505;top:2830;width:10;height:20" coordorigin="8505,2830" coordsize="10,20" path="m8505,2849l8514,2849,8514,2830,8505,2830,8505,2849xe" filled="true" fillcolor="#000000" stroked="false">
                <v:path arrowok="t"/>
                <v:fill type="solid"/>
              </v:shape>
            </v:group>
            <v:group style="position:absolute;left:8505;top:2849;width:10;height:20" coordorigin="8505,2849" coordsize="10,20">
              <v:shape style="position:absolute;left:8505;top:2849;width:10;height:20" coordorigin="8505,2849" coordsize="10,20" path="m8505,2868l8514,2868,8514,2849,8505,2849,8505,2868xe" filled="true" fillcolor="#000000" stroked="false">
                <v:path arrowok="t"/>
                <v:fill type="solid"/>
              </v:shape>
            </v:group>
            <v:group style="position:absolute;left:8505;top:2868;width:10;height:20" coordorigin="8505,2868" coordsize="10,20">
              <v:shape style="position:absolute;left:8505;top:2868;width:10;height:20" coordorigin="8505,2868" coordsize="10,20" path="m8505,2888l8514,2888,8514,2868,8505,2868,8505,2888xe" filled="true" fillcolor="#000000" stroked="false">
                <v:path arrowok="t"/>
                <v:fill type="solid"/>
              </v:shape>
            </v:group>
            <v:group style="position:absolute;left:8505;top:2888;width:10;height:20" coordorigin="8505,2888" coordsize="10,20">
              <v:shape style="position:absolute;left:8505;top:2888;width:10;height:20" coordorigin="8505,2888" coordsize="10,20" path="m8505,2907l8514,2907,8514,2888,8505,2888,8505,2907xe" filled="true" fillcolor="#000000" stroked="false">
                <v:path arrowok="t"/>
                <v:fill type="solid"/>
              </v:shape>
            </v:group>
            <v:group style="position:absolute;left:8505;top:2907;width:10;height:20" coordorigin="8505,2907" coordsize="10,20">
              <v:shape style="position:absolute;left:8505;top:2907;width:10;height:20" coordorigin="8505,2907" coordsize="10,20" path="m8505,2926l8514,2926,8514,2907,8505,2907,8505,2926xe" filled="true" fillcolor="#000000" stroked="false">
                <v:path arrowok="t"/>
                <v:fill type="solid"/>
              </v:shape>
            </v:group>
            <v:group style="position:absolute;left:8505;top:2926;width:10;height:20" coordorigin="8505,2926" coordsize="10,20">
              <v:shape style="position:absolute;left:8505;top:2926;width:10;height:20" coordorigin="8505,2926" coordsize="10,20" path="m8505,2945l8514,2945,8514,2926,8505,2926,8505,2945xe" filled="true" fillcolor="#000000" stroked="false">
                <v:path arrowok="t"/>
                <v:fill type="solid"/>
              </v:shape>
            </v:group>
            <v:group style="position:absolute;left:8505;top:2945;width:10;height:20" coordorigin="8505,2945" coordsize="10,20">
              <v:shape style="position:absolute;left:8505;top:2945;width:10;height:20" coordorigin="8505,2945" coordsize="10,20" path="m8505,2964l8514,2964,8514,2945,8505,2945,8505,2964xe" filled="true" fillcolor="#000000" stroked="false">
                <v:path arrowok="t"/>
                <v:fill type="solid"/>
              </v:shape>
            </v:group>
            <v:group style="position:absolute;left:8505;top:2964;width:10;height:20" coordorigin="8505,2964" coordsize="10,20">
              <v:shape style="position:absolute;left:8505;top:2964;width:10;height:20" coordorigin="8505,2964" coordsize="10,20" path="m8505,2984l8514,2984,8514,2964,8505,2964,8505,2984xe" filled="true" fillcolor="#000000" stroked="false">
                <v:path arrowok="t"/>
                <v:fill type="solid"/>
              </v:shape>
            </v:group>
            <v:group style="position:absolute;left:8505;top:2984;width:10;height:20" coordorigin="8505,2984" coordsize="10,20">
              <v:shape style="position:absolute;left:8505;top:2984;width:10;height:20" coordorigin="8505,2984" coordsize="10,20" path="m8505,3003l8514,3003,8514,2984,8505,2984,8505,3003xe" filled="true" fillcolor="#000000" stroked="false">
                <v:path arrowok="t"/>
                <v:fill type="solid"/>
              </v:shape>
            </v:group>
            <v:group style="position:absolute;left:8505;top:3003;width:10;height:20" coordorigin="8505,3003" coordsize="10,20">
              <v:shape style="position:absolute;left:8505;top:3003;width:10;height:20" coordorigin="8505,3003" coordsize="10,20" path="m8505,3022l8514,3022,8514,3003,8505,3003,8505,3022xe" filled="true" fillcolor="#000000" stroked="false">
                <v:path arrowok="t"/>
                <v:fill type="solid"/>
              </v:shape>
            </v:group>
            <v:group style="position:absolute;left:8505;top:3022;width:10;height:20" coordorigin="8505,3022" coordsize="10,20">
              <v:shape style="position:absolute;left:8505;top:3022;width:10;height:20" coordorigin="8505,3022" coordsize="10,20" path="m8505,3041l8514,3041,8514,3022,8505,3022,8505,3041xe" filled="true" fillcolor="#000000" stroked="false">
                <v:path arrowok="t"/>
                <v:fill type="solid"/>
              </v:shape>
            </v:group>
            <v:group style="position:absolute;left:8505;top:3041;width:10;height:20" coordorigin="8505,3041" coordsize="10,20">
              <v:shape style="position:absolute;left:8505;top:3041;width:10;height:20" coordorigin="8505,3041" coordsize="10,20" path="m8505,3060l8514,3060,8514,3041,8505,3041,8505,3060xe" filled="true" fillcolor="#000000" stroked="false">
                <v:path arrowok="t"/>
                <v:fill type="solid"/>
              </v:shape>
            </v:group>
            <v:group style="position:absolute;left:8505;top:3060;width:10;height:20" coordorigin="8505,3060" coordsize="10,20">
              <v:shape style="position:absolute;left:8505;top:3060;width:10;height:20" coordorigin="8505,3060" coordsize="10,20" path="m8505,3080l8514,3080,8514,3060,8505,3060,8505,3080xe" filled="true" fillcolor="#000000" stroked="false">
                <v:path arrowok="t"/>
                <v:fill type="solid"/>
              </v:shape>
            </v:group>
            <v:group style="position:absolute;left:8505;top:3080;width:10;height:20" coordorigin="8505,3080" coordsize="10,20">
              <v:shape style="position:absolute;left:8505;top:3080;width:10;height:20" coordorigin="8505,3080" coordsize="10,20" path="m8505,3099l8514,3099,8514,3080,8505,3080,8505,3099xe" filled="true" fillcolor="#000000" stroked="false">
                <v:path arrowok="t"/>
                <v:fill type="solid"/>
              </v:shape>
            </v:group>
            <v:group style="position:absolute;left:8505;top:3099;width:10;height:20" coordorigin="8505,3099" coordsize="10,20">
              <v:shape style="position:absolute;left:8505;top:3099;width:10;height:20" coordorigin="8505,3099" coordsize="10,20" path="m8505,3118l8514,3118,8514,3099,8505,3099,8505,3118xe" filled="true" fillcolor="#000000" stroked="false">
                <v:path arrowok="t"/>
                <v:fill type="solid"/>
              </v:shape>
            </v:group>
            <v:group style="position:absolute;left:8505;top:3118;width:10;height:20" coordorigin="8505,3118" coordsize="10,20">
              <v:shape style="position:absolute;left:8505;top:3118;width:10;height:20" coordorigin="8505,3118" coordsize="10,20" path="m8505,3137l8514,3137,8514,3118,8505,3118,8505,3137xe" filled="true" fillcolor="#000000" stroked="false">
                <v:path arrowok="t"/>
                <v:fill type="solid"/>
              </v:shape>
            </v:group>
            <v:group style="position:absolute;left:8505;top:3137;width:10;height:20" coordorigin="8505,3137" coordsize="10,20">
              <v:shape style="position:absolute;left:8505;top:3137;width:10;height:20" coordorigin="8505,3137" coordsize="10,20" path="m8505,3156l8514,3156,8514,3137,8505,3137,8505,3156xe" filled="true" fillcolor="#000000" stroked="false">
                <v:path arrowok="t"/>
                <v:fill type="solid"/>
              </v:shape>
            </v:group>
            <v:group style="position:absolute;left:8505;top:3156;width:10;height:20" coordorigin="8505,3156" coordsize="10,20">
              <v:shape style="position:absolute;left:8505;top:3156;width:10;height:20" coordorigin="8505,3156" coordsize="10,20" path="m8505,3176l8514,3176,8514,3156,8505,3156,8505,3176xe" filled="true" fillcolor="#000000" stroked="false">
                <v:path arrowok="t"/>
                <v:fill type="solid"/>
              </v:shape>
            </v:group>
            <v:group style="position:absolute;left:8505;top:3176;width:10;height:20" coordorigin="8505,3176" coordsize="10,20">
              <v:shape style="position:absolute;left:8505;top:3176;width:10;height:20" coordorigin="8505,3176" coordsize="10,20" path="m8505,3195l8514,3195,8514,3176,8505,3176,8505,3195xe" filled="true" fillcolor="#000000" stroked="false">
                <v:path arrowok="t"/>
                <v:fill type="solid"/>
              </v:shape>
            </v:group>
            <v:group style="position:absolute;left:8505;top:3203;width:10;height:2" coordorigin="8505,3203" coordsize="10,2">
              <v:shape style="position:absolute;left:8505;top:3203;width:10;height:2" coordorigin="8505,3203" coordsize="10,0" path="m8505,3203l8514,3203e" filled="false" stroked="true" strokeweight=".83997pt" strokecolor="#000000">
                <v:path arrowok="t"/>
              </v:shape>
            </v:group>
            <v:group style="position:absolute;left:9355;top:2811;width:10;height:20" coordorigin="9355,2811" coordsize="10,20">
              <v:shape style="position:absolute;left:9355;top:2811;width:10;height:20" coordorigin="9355,2811" coordsize="10,20" path="m9355,2830l9364,2830,9364,2811,9355,2811,9355,2830xe" filled="true" fillcolor="#000000" stroked="false">
                <v:path arrowok="t"/>
                <v:fill type="solid"/>
              </v:shape>
            </v:group>
            <v:group style="position:absolute;left:9355;top:2830;width:10;height:20" coordorigin="9355,2830" coordsize="10,20">
              <v:shape style="position:absolute;left:9355;top:2830;width:10;height:20" coordorigin="9355,2830" coordsize="10,20" path="m9355,2849l9364,2849,9364,2830,9355,2830,9355,2849xe" filled="true" fillcolor="#000000" stroked="false">
                <v:path arrowok="t"/>
                <v:fill type="solid"/>
              </v:shape>
            </v:group>
            <v:group style="position:absolute;left:9355;top:2849;width:10;height:20" coordorigin="9355,2849" coordsize="10,20">
              <v:shape style="position:absolute;left:9355;top:2849;width:10;height:20" coordorigin="9355,2849" coordsize="10,20" path="m9355,2868l9364,2868,9364,2849,9355,2849,9355,2868xe" filled="true" fillcolor="#000000" stroked="false">
                <v:path arrowok="t"/>
                <v:fill type="solid"/>
              </v:shape>
            </v:group>
            <v:group style="position:absolute;left:9355;top:2868;width:10;height:20" coordorigin="9355,2868" coordsize="10,20">
              <v:shape style="position:absolute;left:9355;top:2868;width:10;height:20" coordorigin="9355,2868" coordsize="10,20" path="m9355,2888l9364,2888,9364,2868,9355,2868,9355,2888xe" filled="true" fillcolor="#000000" stroked="false">
                <v:path arrowok="t"/>
                <v:fill type="solid"/>
              </v:shape>
            </v:group>
            <v:group style="position:absolute;left:9355;top:2888;width:10;height:20" coordorigin="9355,2888" coordsize="10,20">
              <v:shape style="position:absolute;left:9355;top:2888;width:10;height:20" coordorigin="9355,2888" coordsize="10,20" path="m9355,2907l9364,2907,9364,2888,9355,2888,9355,2907xe" filled="true" fillcolor="#000000" stroked="false">
                <v:path arrowok="t"/>
                <v:fill type="solid"/>
              </v:shape>
            </v:group>
            <v:group style="position:absolute;left:9355;top:2907;width:10;height:20" coordorigin="9355,2907" coordsize="10,20">
              <v:shape style="position:absolute;left:9355;top:2907;width:10;height:20" coordorigin="9355,2907" coordsize="10,20" path="m9355,2926l9364,2926,9364,2907,9355,2907,9355,2926xe" filled="true" fillcolor="#000000" stroked="false">
                <v:path arrowok="t"/>
                <v:fill type="solid"/>
              </v:shape>
            </v:group>
            <v:group style="position:absolute;left:9355;top:2926;width:10;height:20" coordorigin="9355,2926" coordsize="10,20">
              <v:shape style="position:absolute;left:9355;top:2926;width:10;height:20" coordorigin="9355,2926" coordsize="10,20" path="m9355,2945l9364,2945,9364,2926,9355,2926,9355,2945xe" filled="true" fillcolor="#000000" stroked="false">
                <v:path arrowok="t"/>
                <v:fill type="solid"/>
              </v:shape>
            </v:group>
            <v:group style="position:absolute;left:9355;top:2945;width:10;height:20" coordorigin="9355,2945" coordsize="10,20">
              <v:shape style="position:absolute;left:9355;top:2945;width:10;height:20" coordorigin="9355,2945" coordsize="10,20" path="m9355,2964l9364,2964,9364,2945,9355,2945,9355,2964xe" filled="true" fillcolor="#000000" stroked="false">
                <v:path arrowok="t"/>
                <v:fill type="solid"/>
              </v:shape>
            </v:group>
            <v:group style="position:absolute;left:9355;top:2964;width:10;height:20" coordorigin="9355,2964" coordsize="10,20">
              <v:shape style="position:absolute;left:9355;top:2964;width:10;height:20" coordorigin="9355,2964" coordsize="10,20" path="m9355,2984l9364,2984,9364,2964,9355,2964,9355,2984xe" filled="true" fillcolor="#000000" stroked="false">
                <v:path arrowok="t"/>
                <v:fill type="solid"/>
              </v:shape>
            </v:group>
            <v:group style="position:absolute;left:9355;top:2984;width:10;height:20" coordorigin="9355,2984" coordsize="10,20">
              <v:shape style="position:absolute;left:9355;top:2984;width:10;height:20" coordorigin="9355,2984" coordsize="10,20" path="m9355,3003l9364,3003,9364,2984,9355,2984,9355,3003xe" filled="true" fillcolor="#000000" stroked="false">
                <v:path arrowok="t"/>
                <v:fill type="solid"/>
              </v:shape>
            </v:group>
            <v:group style="position:absolute;left:9355;top:3003;width:10;height:20" coordorigin="9355,3003" coordsize="10,20">
              <v:shape style="position:absolute;left:9355;top:3003;width:10;height:20" coordorigin="9355,3003" coordsize="10,20" path="m9355,3022l9364,3022,9364,3003,9355,3003,9355,3022xe" filled="true" fillcolor="#000000" stroked="false">
                <v:path arrowok="t"/>
                <v:fill type="solid"/>
              </v:shape>
            </v:group>
            <v:group style="position:absolute;left:9355;top:3022;width:10;height:20" coordorigin="9355,3022" coordsize="10,20">
              <v:shape style="position:absolute;left:9355;top:3022;width:10;height:20" coordorigin="9355,3022" coordsize="10,20" path="m9355,3041l9364,3041,9364,3022,9355,3022,9355,3041xe" filled="true" fillcolor="#000000" stroked="false">
                <v:path arrowok="t"/>
                <v:fill type="solid"/>
              </v:shape>
            </v:group>
            <v:group style="position:absolute;left:9355;top:3041;width:10;height:20" coordorigin="9355,3041" coordsize="10,20">
              <v:shape style="position:absolute;left:9355;top:3041;width:10;height:20" coordorigin="9355,3041" coordsize="10,20" path="m9355,3060l9364,3060,9364,3041,9355,3041,9355,3060xe" filled="true" fillcolor="#000000" stroked="false">
                <v:path arrowok="t"/>
                <v:fill type="solid"/>
              </v:shape>
            </v:group>
            <v:group style="position:absolute;left:9355;top:3060;width:10;height:20" coordorigin="9355,3060" coordsize="10,20">
              <v:shape style="position:absolute;left:9355;top:3060;width:10;height:20" coordorigin="9355,3060" coordsize="10,20" path="m9355,3080l9364,3080,9364,3060,9355,3060,9355,3080xe" filled="true" fillcolor="#000000" stroked="false">
                <v:path arrowok="t"/>
                <v:fill type="solid"/>
              </v:shape>
            </v:group>
            <v:group style="position:absolute;left:9355;top:3080;width:10;height:20" coordorigin="9355,3080" coordsize="10,20">
              <v:shape style="position:absolute;left:9355;top:3080;width:10;height:20" coordorigin="9355,3080" coordsize="10,20" path="m9355,3099l9364,3099,9364,3080,9355,3080,9355,3099xe" filled="true" fillcolor="#000000" stroked="false">
                <v:path arrowok="t"/>
                <v:fill type="solid"/>
              </v:shape>
            </v:group>
            <v:group style="position:absolute;left:9355;top:3099;width:10;height:20" coordorigin="9355,3099" coordsize="10,20">
              <v:shape style="position:absolute;left:9355;top:3099;width:10;height:20" coordorigin="9355,3099" coordsize="10,20" path="m9355,3118l9364,3118,9364,3099,9355,3099,9355,3118xe" filled="true" fillcolor="#000000" stroked="false">
                <v:path arrowok="t"/>
                <v:fill type="solid"/>
              </v:shape>
            </v:group>
            <v:group style="position:absolute;left:9355;top:3118;width:10;height:20" coordorigin="9355,3118" coordsize="10,20">
              <v:shape style="position:absolute;left:9355;top:3118;width:10;height:20" coordorigin="9355,3118" coordsize="10,20" path="m9355,3137l9364,3137,9364,3118,9355,3118,9355,3137xe" filled="true" fillcolor="#000000" stroked="false">
                <v:path arrowok="t"/>
                <v:fill type="solid"/>
              </v:shape>
            </v:group>
            <v:group style="position:absolute;left:9355;top:3137;width:10;height:20" coordorigin="9355,3137" coordsize="10,20">
              <v:shape style="position:absolute;left:9355;top:3137;width:10;height:20" coordorigin="9355,3137" coordsize="10,20" path="m9355,3156l9364,3156,9364,3137,9355,3137,9355,3156xe" filled="true" fillcolor="#000000" stroked="false">
                <v:path arrowok="t"/>
                <v:fill type="solid"/>
              </v:shape>
            </v:group>
            <v:group style="position:absolute;left:9355;top:3156;width:10;height:20" coordorigin="9355,3156" coordsize="10,20">
              <v:shape style="position:absolute;left:9355;top:3156;width:10;height:20" coordorigin="9355,3156" coordsize="10,20" path="m9355,3176l9364,3176,9364,3156,9355,3156,9355,3176xe" filled="true" fillcolor="#000000" stroked="false">
                <v:path arrowok="t"/>
                <v:fill type="solid"/>
              </v:shape>
            </v:group>
            <v:group style="position:absolute;left:9355;top:3176;width:10;height:20" coordorigin="9355,3176" coordsize="10,20">
              <v:shape style="position:absolute;left:9355;top:3176;width:10;height:20" coordorigin="9355,3176" coordsize="10,20" path="m9355,3195l9364,3195,9364,3176,9355,3176,9355,3195xe" filled="true" fillcolor="#000000" stroked="false">
                <v:path arrowok="t"/>
                <v:fill type="solid"/>
              </v:shape>
            </v:group>
            <v:group style="position:absolute;left:9355;top:3203;width:10;height:2" coordorigin="9355,3203" coordsize="10,2">
              <v:shape style="position:absolute;left:9355;top:3203;width:10;height:2" coordorigin="9355,3203" coordsize="10,0" path="m9355,3203l9364,3203e" filled="false" stroked="true" strokeweight=".83997pt" strokecolor="#000000">
                <v:path arrowok="t"/>
              </v:shape>
              <v:shape style="position:absolute;left:2408;top:3118;width:1205;height:103" type="#_x0000_t75" stroked="false">
                <v:imagedata r:id="rId523" o:title=""/>
              </v:shape>
              <v:shape style="position:absolute;left:3588;top:3212;width:1496;height:10" type="#_x0000_t75" stroked="false">
                <v:imagedata r:id="rId515" o:title=""/>
              </v:shape>
              <v:shape style="position:absolute;left:5079;top:3212;width:751;height:10" type="#_x0000_t75" stroked="false">
                <v:imagedata r:id="rId511" o:title=""/>
              </v:shape>
              <v:shape style="position:absolute;left:5826;top:3212;width:1292;height:10" type="#_x0000_t75" stroked="false">
                <v:imagedata r:id="rId508" o:title=""/>
              </v:shape>
              <v:shape style="position:absolute;left:7113;top:3212;width:1392;height:10" type="#_x0000_t75" stroked="false">
                <v:imagedata r:id="rId516" o:title=""/>
              </v:shape>
              <v:shape style="position:absolute;left:8500;top:3212;width:855;height:10" type="#_x0000_t75" stroked="false">
                <v:imagedata r:id="rId513" o:title=""/>
              </v:shape>
              <v:shape style="position:absolute;left:9350;top:3212;width:1291;height:10" type="#_x0000_t75" stroked="false">
                <v:imagedata r:id="rId508" o:title=""/>
              </v:shape>
            </v:group>
            <v:group style="position:absolute;left:5831;top:3221;width:10;height:20" coordorigin="5831,3221" coordsize="10,20">
              <v:shape style="position:absolute;left:5831;top:3221;width:10;height:20" coordorigin="5831,3221" coordsize="10,20" path="m5831,3240l5840,3240,5840,3221,5831,3221,5831,3240xe" filled="true" fillcolor="#000000" stroked="false">
                <v:path arrowok="t"/>
                <v:fill type="solid"/>
              </v:shape>
            </v:group>
            <v:group style="position:absolute;left:5831;top:3240;width:10;height:20" coordorigin="5831,3240" coordsize="10,20">
              <v:shape style="position:absolute;left:5831;top:3240;width:10;height:20" coordorigin="5831,3240" coordsize="10,20" path="m5831,3260l5840,3260,5840,3240,5831,3240,5831,3260xe" filled="true" fillcolor="#000000" stroked="false">
                <v:path arrowok="t"/>
                <v:fill type="solid"/>
              </v:shape>
            </v:group>
            <v:group style="position:absolute;left:5831;top:3260;width:10;height:20" coordorigin="5831,3260" coordsize="10,20">
              <v:shape style="position:absolute;left:5831;top:3260;width:10;height:20" coordorigin="5831,3260" coordsize="10,20" path="m5831,3279l5840,3279,5840,3260,5831,3260,5831,3279xe" filled="true" fillcolor="#000000" stroked="false">
                <v:path arrowok="t"/>
                <v:fill type="solid"/>
              </v:shape>
            </v:group>
            <v:group style="position:absolute;left:5831;top:3279;width:10;height:20" coordorigin="5831,3279" coordsize="10,20">
              <v:shape style="position:absolute;left:5831;top:3279;width:10;height:20" coordorigin="5831,3279" coordsize="10,20" path="m5831,3298l5840,3298,5840,3279,5831,3279,5831,3298xe" filled="true" fillcolor="#000000" stroked="false">
                <v:path arrowok="t"/>
                <v:fill type="solid"/>
              </v:shape>
            </v:group>
            <v:group style="position:absolute;left:5831;top:3298;width:10;height:20" coordorigin="5831,3298" coordsize="10,20">
              <v:shape style="position:absolute;left:5831;top:3298;width:10;height:20" coordorigin="5831,3298" coordsize="10,20" path="m5831,3317l5840,3317,5840,3298,5831,3298,5831,3317xe" filled="true" fillcolor="#000000" stroked="false">
                <v:path arrowok="t"/>
                <v:fill type="solid"/>
              </v:shape>
            </v:group>
            <v:group style="position:absolute;left:5831;top:3317;width:10;height:20" coordorigin="5831,3317" coordsize="10,20">
              <v:shape style="position:absolute;left:5831;top:3317;width:10;height:20" coordorigin="5831,3317" coordsize="10,20" path="m5831,3336l5840,3336,5840,3317,5831,3317,5831,3336xe" filled="true" fillcolor="#000000" stroked="false">
                <v:path arrowok="t"/>
                <v:fill type="solid"/>
              </v:shape>
            </v:group>
            <v:group style="position:absolute;left:5831;top:3336;width:10;height:20" coordorigin="5831,3336" coordsize="10,20">
              <v:shape style="position:absolute;left:5831;top:3336;width:10;height:20" coordorigin="5831,3336" coordsize="10,20" path="m5831,3356l5840,3356,5840,3336,5831,3336,5831,3356xe" filled="true" fillcolor="#000000" stroked="false">
                <v:path arrowok="t"/>
                <v:fill type="solid"/>
              </v:shape>
            </v:group>
            <v:group style="position:absolute;left:5831;top:3356;width:10;height:20" coordorigin="5831,3356" coordsize="10,20">
              <v:shape style="position:absolute;left:5831;top:3356;width:10;height:20" coordorigin="5831,3356" coordsize="10,20" path="m5831,3375l5840,3375,5840,3356,5831,3356,5831,3375xe" filled="true" fillcolor="#000000" stroked="false">
                <v:path arrowok="t"/>
                <v:fill type="solid"/>
              </v:shape>
            </v:group>
            <v:group style="position:absolute;left:5831;top:3375;width:10;height:20" coordorigin="5831,3375" coordsize="10,20">
              <v:shape style="position:absolute;left:5831;top:3375;width:10;height:20" coordorigin="5831,3375" coordsize="10,20" path="m5831,3394l5840,3394,5840,3375,5831,3375,5831,3394xe" filled="true" fillcolor="#000000" stroked="false">
                <v:path arrowok="t"/>
                <v:fill type="solid"/>
              </v:shape>
            </v:group>
            <v:group style="position:absolute;left:5831;top:3394;width:10;height:20" coordorigin="5831,3394" coordsize="10,20">
              <v:shape style="position:absolute;left:5831;top:3394;width:10;height:20" coordorigin="5831,3394" coordsize="10,20" path="m5831,3413l5840,3413,5840,3394,5831,3394,5831,3413xe" filled="true" fillcolor="#000000" stroked="false">
                <v:path arrowok="t"/>
                <v:fill type="solid"/>
              </v:shape>
            </v:group>
            <v:group style="position:absolute;left:5831;top:3413;width:10;height:20" coordorigin="5831,3413" coordsize="10,20">
              <v:shape style="position:absolute;left:5831;top:3413;width:10;height:20" coordorigin="5831,3413" coordsize="10,20" path="m5831,3432l5840,3432,5840,3413,5831,3413,5831,3432xe" filled="true" fillcolor="#000000" stroked="false">
                <v:path arrowok="t"/>
                <v:fill type="solid"/>
              </v:shape>
            </v:group>
            <v:group style="position:absolute;left:5831;top:3433;width:10;height:20" coordorigin="5831,3433" coordsize="10,20">
              <v:shape style="position:absolute;left:5831;top:3433;width:10;height:20" coordorigin="5831,3433" coordsize="10,20" path="m5831,3452l5840,3452,5840,3433,5831,3433,5831,3452xe" filled="true" fillcolor="#000000" stroked="false">
                <v:path arrowok="t"/>
                <v:fill type="solid"/>
              </v:shape>
            </v:group>
            <v:group style="position:absolute;left:5831;top:3452;width:10;height:20" coordorigin="5831,3452" coordsize="10,20">
              <v:shape style="position:absolute;left:5831;top:3452;width:10;height:20" coordorigin="5831,3452" coordsize="10,20" path="m5831,3471l5840,3471,5840,3452,5831,3452,5831,3471xe" filled="true" fillcolor="#000000" stroked="false">
                <v:path arrowok="t"/>
                <v:fill type="solid"/>
              </v:shape>
            </v:group>
            <v:group style="position:absolute;left:5831;top:3471;width:10;height:20" coordorigin="5831,3471" coordsize="10,20">
              <v:shape style="position:absolute;left:5831;top:3471;width:10;height:20" coordorigin="5831,3471" coordsize="10,20" path="m5831,3491l5840,3491,5840,3471,5831,3471,5831,3491xe" filled="true" fillcolor="#000000" stroked="false">
                <v:path arrowok="t"/>
                <v:fill type="solid"/>
              </v:shape>
            </v:group>
            <v:group style="position:absolute;left:5831;top:3491;width:10;height:20" coordorigin="5831,3491" coordsize="10,20">
              <v:shape style="position:absolute;left:5831;top:3491;width:10;height:20" coordorigin="5831,3491" coordsize="10,20" path="m5831,3510l5840,3510,5840,3491,5831,3491,5831,3510xe" filled="true" fillcolor="#000000" stroked="false">
                <v:path arrowok="t"/>
                <v:fill type="solid"/>
              </v:shape>
            </v:group>
            <v:group style="position:absolute;left:5831;top:3510;width:10;height:20" coordorigin="5831,3510" coordsize="10,20">
              <v:shape style="position:absolute;left:5831;top:3510;width:10;height:20" coordorigin="5831,3510" coordsize="10,20" path="m5831,3529l5840,3529,5840,3510,5831,3510,5831,3529xe" filled="true" fillcolor="#000000" stroked="false">
                <v:path arrowok="t"/>
                <v:fill type="solid"/>
              </v:shape>
            </v:group>
            <v:group style="position:absolute;left:5831;top:3529;width:10;height:20" coordorigin="5831,3529" coordsize="10,20">
              <v:shape style="position:absolute;left:5831;top:3529;width:10;height:20" coordorigin="5831,3529" coordsize="10,20" path="m5831,3548l5840,3548,5840,3529,5831,3529,5831,3548xe" filled="true" fillcolor="#000000" stroked="false">
                <v:path arrowok="t"/>
                <v:fill type="solid"/>
              </v:shape>
            </v:group>
            <v:group style="position:absolute;left:5831;top:3548;width:10;height:20" coordorigin="5831,3548" coordsize="10,20">
              <v:shape style="position:absolute;left:5831;top:3548;width:10;height:20" coordorigin="5831,3548" coordsize="10,20" path="m5831,3567l5840,3567,5840,3548,5831,3548,5831,3567xe" filled="true" fillcolor="#000000" stroked="false">
                <v:path arrowok="t"/>
                <v:fill type="solid"/>
              </v:shape>
            </v:group>
            <v:group style="position:absolute;left:5831;top:3567;width:10;height:20" coordorigin="5831,3567" coordsize="10,20">
              <v:shape style="position:absolute;left:5831;top:3567;width:10;height:20" coordorigin="5831,3567" coordsize="10,20" path="m5831,3587l5840,3587,5840,3567,5831,3567,5831,3587xe" filled="true" fillcolor="#000000" stroked="false">
                <v:path arrowok="t"/>
                <v:fill type="solid"/>
              </v:shape>
            </v:group>
            <v:group style="position:absolute;left:5831;top:3587;width:10;height:20" coordorigin="5831,3587" coordsize="10,20">
              <v:shape style="position:absolute;left:5831;top:3587;width:10;height:20" coordorigin="5831,3587" coordsize="10,20" path="m5831,3606l5840,3606,5840,3587,5831,3587,5831,3606xe" filled="true" fillcolor="#000000" stroked="false">
                <v:path arrowok="t"/>
                <v:fill type="solid"/>
              </v:shape>
            </v:group>
            <v:group style="position:absolute;left:5831;top:3614;width:10;height:2" coordorigin="5831,3614" coordsize="10,2">
              <v:shape style="position:absolute;left:5831;top:3614;width:10;height:2" coordorigin="5831,3614" coordsize="10,0" path="m5831,3614l5840,3614e" filled="false" stroked="true" strokeweight=".84003pt" strokecolor="#000000">
                <v:path arrowok="t"/>
              </v:shape>
            </v:group>
            <v:group style="position:absolute;left:8505;top:3221;width:10;height:20" coordorigin="8505,3221" coordsize="10,20">
              <v:shape style="position:absolute;left:8505;top:3221;width:10;height:20" coordorigin="8505,3221" coordsize="10,20" path="m8505,3240l8514,3240,8514,3221,8505,3221,8505,3240xe" filled="true" fillcolor="#000000" stroked="false">
                <v:path arrowok="t"/>
                <v:fill type="solid"/>
              </v:shape>
            </v:group>
            <v:group style="position:absolute;left:8505;top:3240;width:10;height:20" coordorigin="8505,3240" coordsize="10,20">
              <v:shape style="position:absolute;left:8505;top:3240;width:10;height:20" coordorigin="8505,3240" coordsize="10,20" path="m8505,3260l8514,3260,8514,3240,8505,3240,8505,3260xe" filled="true" fillcolor="#000000" stroked="false">
                <v:path arrowok="t"/>
                <v:fill type="solid"/>
              </v:shape>
            </v:group>
            <v:group style="position:absolute;left:8505;top:3260;width:10;height:20" coordorigin="8505,3260" coordsize="10,20">
              <v:shape style="position:absolute;left:8505;top:3260;width:10;height:20" coordorigin="8505,3260" coordsize="10,20" path="m8505,3279l8514,3279,8514,3260,8505,3260,8505,3279xe" filled="true" fillcolor="#000000" stroked="false">
                <v:path arrowok="t"/>
                <v:fill type="solid"/>
              </v:shape>
            </v:group>
            <v:group style="position:absolute;left:8505;top:3279;width:10;height:20" coordorigin="8505,3279" coordsize="10,20">
              <v:shape style="position:absolute;left:8505;top:3279;width:10;height:20" coordorigin="8505,3279" coordsize="10,20" path="m8505,3298l8514,3298,8514,3279,8505,3279,8505,3298xe" filled="true" fillcolor="#000000" stroked="false">
                <v:path arrowok="t"/>
                <v:fill type="solid"/>
              </v:shape>
            </v:group>
            <v:group style="position:absolute;left:8505;top:3298;width:10;height:20" coordorigin="8505,3298" coordsize="10,20">
              <v:shape style="position:absolute;left:8505;top:3298;width:10;height:20" coordorigin="8505,3298" coordsize="10,20" path="m8505,3317l8514,3317,8514,3298,8505,3298,8505,3317xe" filled="true" fillcolor="#000000" stroked="false">
                <v:path arrowok="t"/>
                <v:fill type="solid"/>
              </v:shape>
            </v:group>
            <v:group style="position:absolute;left:8505;top:3317;width:10;height:20" coordorigin="8505,3317" coordsize="10,20">
              <v:shape style="position:absolute;left:8505;top:3317;width:10;height:20" coordorigin="8505,3317" coordsize="10,20" path="m8505,3336l8514,3336,8514,3317,8505,3317,8505,3336xe" filled="true" fillcolor="#000000" stroked="false">
                <v:path arrowok="t"/>
                <v:fill type="solid"/>
              </v:shape>
            </v:group>
            <v:group style="position:absolute;left:8505;top:3336;width:10;height:20" coordorigin="8505,3336" coordsize="10,20">
              <v:shape style="position:absolute;left:8505;top:3336;width:10;height:20" coordorigin="8505,3336" coordsize="10,20" path="m8505,3356l8514,3356,8514,3336,8505,3336,8505,3356xe" filled="true" fillcolor="#000000" stroked="false">
                <v:path arrowok="t"/>
                <v:fill type="solid"/>
              </v:shape>
            </v:group>
            <v:group style="position:absolute;left:8505;top:3356;width:10;height:20" coordorigin="8505,3356" coordsize="10,20">
              <v:shape style="position:absolute;left:8505;top:3356;width:10;height:20" coordorigin="8505,3356" coordsize="10,20" path="m8505,3375l8514,3375,8514,3356,8505,3356,8505,3375xe" filled="true" fillcolor="#000000" stroked="false">
                <v:path arrowok="t"/>
                <v:fill type="solid"/>
              </v:shape>
            </v:group>
            <v:group style="position:absolute;left:8505;top:3375;width:10;height:20" coordorigin="8505,3375" coordsize="10,20">
              <v:shape style="position:absolute;left:8505;top:3375;width:10;height:20" coordorigin="8505,3375" coordsize="10,20" path="m8505,3394l8514,3394,8514,3375,8505,3375,8505,3394xe" filled="true" fillcolor="#000000" stroked="false">
                <v:path arrowok="t"/>
                <v:fill type="solid"/>
              </v:shape>
            </v:group>
            <v:group style="position:absolute;left:8505;top:3394;width:10;height:20" coordorigin="8505,3394" coordsize="10,20">
              <v:shape style="position:absolute;left:8505;top:3394;width:10;height:20" coordorigin="8505,3394" coordsize="10,20" path="m8505,3413l8514,3413,8514,3394,8505,3394,8505,3413xe" filled="true" fillcolor="#000000" stroked="false">
                <v:path arrowok="t"/>
                <v:fill type="solid"/>
              </v:shape>
            </v:group>
            <v:group style="position:absolute;left:8505;top:3413;width:10;height:20" coordorigin="8505,3413" coordsize="10,20">
              <v:shape style="position:absolute;left:8505;top:3413;width:10;height:20" coordorigin="8505,3413" coordsize="10,20" path="m8505,3432l8514,3432,8514,3413,8505,3413,8505,3432xe" filled="true" fillcolor="#000000" stroked="false">
                <v:path arrowok="t"/>
                <v:fill type="solid"/>
              </v:shape>
            </v:group>
            <v:group style="position:absolute;left:8505;top:3433;width:10;height:20" coordorigin="8505,3433" coordsize="10,20">
              <v:shape style="position:absolute;left:8505;top:3433;width:10;height:20" coordorigin="8505,3433" coordsize="10,20" path="m8505,3452l8514,3452,8514,3433,8505,3433,8505,3452xe" filled="true" fillcolor="#000000" stroked="false">
                <v:path arrowok="t"/>
                <v:fill type="solid"/>
              </v:shape>
            </v:group>
            <v:group style="position:absolute;left:8505;top:3452;width:10;height:20" coordorigin="8505,3452" coordsize="10,20">
              <v:shape style="position:absolute;left:8505;top:3452;width:10;height:20" coordorigin="8505,3452" coordsize="10,20" path="m8505,3471l8514,3471,8514,3452,8505,3452,8505,3471xe" filled="true" fillcolor="#000000" stroked="false">
                <v:path arrowok="t"/>
                <v:fill type="solid"/>
              </v:shape>
            </v:group>
            <v:group style="position:absolute;left:8505;top:3471;width:10;height:20" coordorigin="8505,3471" coordsize="10,20">
              <v:shape style="position:absolute;left:8505;top:3471;width:10;height:20" coordorigin="8505,3471" coordsize="10,20" path="m8505,3491l8514,3491,8514,3471,8505,3471,8505,3491xe" filled="true" fillcolor="#000000" stroked="false">
                <v:path arrowok="t"/>
                <v:fill type="solid"/>
              </v:shape>
            </v:group>
            <v:group style="position:absolute;left:8505;top:3491;width:10;height:20" coordorigin="8505,3491" coordsize="10,20">
              <v:shape style="position:absolute;left:8505;top:3491;width:10;height:20" coordorigin="8505,3491" coordsize="10,20" path="m8505,3510l8514,3510,8514,3491,8505,3491,8505,3510xe" filled="true" fillcolor="#000000" stroked="false">
                <v:path arrowok="t"/>
                <v:fill type="solid"/>
              </v:shape>
            </v:group>
            <v:group style="position:absolute;left:8505;top:3510;width:10;height:20" coordorigin="8505,3510" coordsize="10,20">
              <v:shape style="position:absolute;left:8505;top:3510;width:10;height:20" coordorigin="8505,3510" coordsize="10,20" path="m8505,3529l8514,3529,8514,3510,8505,3510,8505,3529xe" filled="true" fillcolor="#000000" stroked="false">
                <v:path arrowok="t"/>
                <v:fill type="solid"/>
              </v:shape>
            </v:group>
            <v:group style="position:absolute;left:8505;top:3529;width:10;height:20" coordorigin="8505,3529" coordsize="10,20">
              <v:shape style="position:absolute;left:8505;top:3529;width:10;height:20" coordorigin="8505,3529" coordsize="10,20" path="m8505,3548l8514,3548,8514,3529,8505,3529,8505,3548xe" filled="true" fillcolor="#000000" stroked="false">
                <v:path arrowok="t"/>
                <v:fill type="solid"/>
              </v:shape>
            </v:group>
            <v:group style="position:absolute;left:8505;top:3548;width:10;height:20" coordorigin="8505,3548" coordsize="10,20">
              <v:shape style="position:absolute;left:8505;top:3548;width:10;height:20" coordorigin="8505,3548" coordsize="10,20" path="m8505,3567l8514,3567,8514,3548,8505,3548,8505,3567xe" filled="true" fillcolor="#000000" stroked="false">
                <v:path arrowok="t"/>
                <v:fill type="solid"/>
              </v:shape>
            </v:group>
            <v:group style="position:absolute;left:8505;top:3567;width:10;height:20" coordorigin="8505,3567" coordsize="10,20">
              <v:shape style="position:absolute;left:8505;top:3567;width:10;height:20" coordorigin="8505,3567" coordsize="10,20" path="m8505,3587l8514,3587,8514,3567,8505,3567,8505,3587xe" filled="true" fillcolor="#000000" stroked="false">
                <v:path arrowok="t"/>
                <v:fill type="solid"/>
              </v:shape>
            </v:group>
            <v:group style="position:absolute;left:8505;top:3587;width:10;height:20" coordorigin="8505,3587" coordsize="10,20">
              <v:shape style="position:absolute;left:8505;top:3587;width:10;height:20" coordorigin="8505,3587" coordsize="10,20" path="m8505,3606l8514,3606,8514,3587,8505,3587,8505,3606xe" filled="true" fillcolor="#000000" stroked="false">
                <v:path arrowok="t"/>
                <v:fill type="solid"/>
              </v:shape>
            </v:group>
            <v:group style="position:absolute;left:8505;top:3614;width:10;height:2" coordorigin="8505,3614" coordsize="10,2">
              <v:shape style="position:absolute;left:8505;top:3614;width:10;height:2" coordorigin="8505,3614" coordsize="10,0" path="m8505,3614l8514,3614e" filled="false" stroked="true" strokeweight=".84003pt" strokecolor="#000000">
                <v:path arrowok="t"/>
              </v:shape>
            </v:group>
            <v:group style="position:absolute;left:9355;top:3221;width:10;height:20" coordorigin="9355,3221" coordsize="10,20">
              <v:shape style="position:absolute;left:9355;top:3221;width:10;height:20" coordorigin="9355,3221" coordsize="10,20" path="m9355,3240l9364,3240,9364,3221,9355,3221,9355,3240xe" filled="true" fillcolor="#000000" stroked="false">
                <v:path arrowok="t"/>
                <v:fill type="solid"/>
              </v:shape>
            </v:group>
            <v:group style="position:absolute;left:9355;top:3240;width:10;height:20" coordorigin="9355,3240" coordsize="10,20">
              <v:shape style="position:absolute;left:9355;top:3240;width:10;height:20" coordorigin="9355,3240" coordsize="10,20" path="m9355,3260l9364,3260,9364,3240,9355,3240,9355,3260xe" filled="true" fillcolor="#000000" stroked="false">
                <v:path arrowok="t"/>
                <v:fill type="solid"/>
              </v:shape>
            </v:group>
            <v:group style="position:absolute;left:9355;top:3260;width:10;height:20" coordorigin="9355,3260" coordsize="10,20">
              <v:shape style="position:absolute;left:9355;top:3260;width:10;height:20" coordorigin="9355,3260" coordsize="10,20" path="m9355,3279l9364,3279,9364,3260,9355,3260,9355,3279xe" filled="true" fillcolor="#000000" stroked="false">
                <v:path arrowok="t"/>
                <v:fill type="solid"/>
              </v:shape>
            </v:group>
            <v:group style="position:absolute;left:9355;top:3279;width:10;height:20" coordorigin="9355,3279" coordsize="10,20">
              <v:shape style="position:absolute;left:9355;top:3279;width:10;height:20" coordorigin="9355,3279" coordsize="10,20" path="m9355,3298l9364,3298,9364,3279,9355,3279,9355,3298xe" filled="true" fillcolor="#000000" stroked="false">
                <v:path arrowok="t"/>
                <v:fill type="solid"/>
              </v:shape>
            </v:group>
            <v:group style="position:absolute;left:9355;top:3298;width:10;height:20" coordorigin="9355,3298" coordsize="10,20">
              <v:shape style="position:absolute;left:9355;top:3298;width:10;height:20" coordorigin="9355,3298" coordsize="10,20" path="m9355,3317l9364,3317,9364,3298,9355,3298,9355,3317xe" filled="true" fillcolor="#000000" stroked="false">
                <v:path arrowok="t"/>
                <v:fill type="solid"/>
              </v:shape>
            </v:group>
            <v:group style="position:absolute;left:9355;top:3317;width:10;height:20" coordorigin="9355,3317" coordsize="10,20">
              <v:shape style="position:absolute;left:9355;top:3317;width:10;height:20" coordorigin="9355,3317" coordsize="10,20" path="m9355,3336l9364,3336,9364,3317,9355,3317,9355,3336xe" filled="true" fillcolor="#000000" stroked="false">
                <v:path arrowok="t"/>
                <v:fill type="solid"/>
              </v:shape>
            </v:group>
            <v:group style="position:absolute;left:9355;top:3336;width:10;height:20" coordorigin="9355,3336" coordsize="10,20">
              <v:shape style="position:absolute;left:9355;top:3336;width:10;height:20" coordorigin="9355,3336" coordsize="10,20" path="m9355,3356l9364,3356,9364,3336,9355,3336,9355,3356xe" filled="true" fillcolor="#000000" stroked="false">
                <v:path arrowok="t"/>
                <v:fill type="solid"/>
              </v:shape>
            </v:group>
            <v:group style="position:absolute;left:9355;top:3356;width:10;height:20" coordorigin="9355,3356" coordsize="10,20">
              <v:shape style="position:absolute;left:9355;top:3356;width:10;height:20" coordorigin="9355,3356" coordsize="10,20" path="m9355,3375l9364,3375,9364,3356,9355,3356,9355,3375xe" filled="true" fillcolor="#000000" stroked="false">
                <v:path arrowok="t"/>
                <v:fill type="solid"/>
              </v:shape>
            </v:group>
            <v:group style="position:absolute;left:9355;top:3375;width:10;height:20" coordorigin="9355,3375" coordsize="10,20">
              <v:shape style="position:absolute;left:9355;top:3375;width:10;height:20" coordorigin="9355,3375" coordsize="10,20" path="m9355,3394l9364,3394,9364,3375,9355,3375,9355,3394xe" filled="true" fillcolor="#000000" stroked="false">
                <v:path arrowok="t"/>
                <v:fill type="solid"/>
              </v:shape>
            </v:group>
            <v:group style="position:absolute;left:9355;top:3394;width:10;height:20" coordorigin="9355,3394" coordsize="10,20">
              <v:shape style="position:absolute;left:9355;top:3394;width:10;height:20" coordorigin="9355,3394" coordsize="10,20" path="m9355,3413l9364,3413,9364,3394,9355,3394,9355,3413xe" filled="true" fillcolor="#000000" stroked="false">
                <v:path arrowok="t"/>
                <v:fill type="solid"/>
              </v:shape>
            </v:group>
            <v:group style="position:absolute;left:9355;top:3413;width:10;height:20" coordorigin="9355,3413" coordsize="10,20">
              <v:shape style="position:absolute;left:9355;top:3413;width:10;height:20" coordorigin="9355,3413" coordsize="10,20" path="m9355,3432l9364,3432,9364,3413,9355,3413,9355,3432xe" filled="true" fillcolor="#000000" stroked="false">
                <v:path arrowok="t"/>
                <v:fill type="solid"/>
              </v:shape>
            </v:group>
            <v:group style="position:absolute;left:9355;top:3433;width:10;height:20" coordorigin="9355,3433" coordsize="10,20">
              <v:shape style="position:absolute;left:9355;top:3433;width:10;height:20" coordorigin="9355,3433" coordsize="10,20" path="m9355,3452l9364,3452,9364,3433,9355,3433,9355,3452xe" filled="true" fillcolor="#000000" stroked="false">
                <v:path arrowok="t"/>
                <v:fill type="solid"/>
              </v:shape>
            </v:group>
            <v:group style="position:absolute;left:9355;top:3452;width:10;height:20" coordorigin="9355,3452" coordsize="10,20">
              <v:shape style="position:absolute;left:9355;top:3452;width:10;height:20" coordorigin="9355,3452" coordsize="10,20" path="m9355,3471l9364,3471,9364,3452,9355,3452,9355,3471xe" filled="true" fillcolor="#000000" stroked="false">
                <v:path arrowok="t"/>
                <v:fill type="solid"/>
              </v:shape>
            </v:group>
            <v:group style="position:absolute;left:9355;top:3471;width:10;height:20" coordorigin="9355,3471" coordsize="10,20">
              <v:shape style="position:absolute;left:9355;top:3471;width:10;height:20" coordorigin="9355,3471" coordsize="10,20" path="m9355,3491l9364,3491,9364,3471,9355,3471,9355,3491xe" filled="true" fillcolor="#000000" stroked="false">
                <v:path arrowok="t"/>
                <v:fill type="solid"/>
              </v:shape>
            </v:group>
            <v:group style="position:absolute;left:9355;top:3491;width:10;height:20" coordorigin="9355,3491" coordsize="10,20">
              <v:shape style="position:absolute;left:9355;top:3491;width:10;height:20" coordorigin="9355,3491" coordsize="10,20" path="m9355,3510l9364,3510,9364,3491,9355,3491,9355,3510xe" filled="true" fillcolor="#000000" stroked="false">
                <v:path arrowok="t"/>
                <v:fill type="solid"/>
              </v:shape>
            </v:group>
            <v:group style="position:absolute;left:9355;top:3510;width:10;height:20" coordorigin="9355,3510" coordsize="10,20">
              <v:shape style="position:absolute;left:9355;top:3510;width:10;height:20" coordorigin="9355,3510" coordsize="10,20" path="m9355,3529l9364,3529,9364,3510,9355,3510,9355,3529xe" filled="true" fillcolor="#000000" stroked="false">
                <v:path arrowok="t"/>
                <v:fill type="solid"/>
              </v:shape>
            </v:group>
            <v:group style="position:absolute;left:9355;top:3529;width:10;height:20" coordorigin="9355,3529" coordsize="10,20">
              <v:shape style="position:absolute;left:9355;top:3529;width:10;height:20" coordorigin="9355,3529" coordsize="10,20" path="m9355,3548l9364,3548,9364,3529,9355,3529,9355,3548xe" filled="true" fillcolor="#000000" stroked="false">
                <v:path arrowok="t"/>
                <v:fill type="solid"/>
              </v:shape>
            </v:group>
            <v:group style="position:absolute;left:9355;top:3548;width:10;height:20" coordorigin="9355,3548" coordsize="10,20">
              <v:shape style="position:absolute;left:9355;top:3548;width:10;height:20" coordorigin="9355,3548" coordsize="10,20" path="m9355,3567l9364,3567,9364,3548,9355,3548,9355,3567xe" filled="true" fillcolor="#000000" stroked="false">
                <v:path arrowok="t"/>
                <v:fill type="solid"/>
              </v:shape>
            </v:group>
            <v:group style="position:absolute;left:9355;top:3567;width:10;height:20" coordorigin="9355,3567" coordsize="10,20">
              <v:shape style="position:absolute;left:9355;top:3567;width:10;height:20" coordorigin="9355,3567" coordsize="10,20" path="m9355,3587l9364,3587,9364,3567,9355,3567,9355,3587xe" filled="true" fillcolor="#000000" stroked="false">
                <v:path arrowok="t"/>
                <v:fill type="solid"/>
              </v:shape>
            </v:group>
            <v:group style="position:absolute;left:9355;top:3587;width:10;height:20" coordorigin="9355,3587" coordsize="10,20">
              <v:shape style="position:absolute;left:9355;top:3587;width:10;height:20" coordorigin="9355,3587" coordsize="10,20" path="m9355,3606l9364,3606,9364,3587,9355,3587,9355,3606xe" filled="true" fillcolor="#000000" stroked="false">
                <v:path arrowok="t"/>
                <v:fill type="solid"/>
              </v:shape>
            </v:group>
            <v:group style="position:absolute;left:9355;top:3614;width:10;height:2" coordorigin="9355,3614" coordsize="10,2">
              <v:shape style="position:absolute;left:9355;top:3614;width:10;height:2" coordorigin="9355,3614" coordsize="10,0" path="m9355,3614l9364,3614e" filled="false" stroked="true" strokeweight=".84003pt" strokecolor="#000000">
                <v:path arrowok="t"/>
              </v:shape>
              <v:shape style="position:absolute;left:2408;top:3529;width:1205;height:103" type="#_x0000_t75" stroked="false">
                <v:imagedata r:id="rId523" o:title=""/>
              </v:shape>
              <v:shape style="position:absolute;left:3588;top:3623;width:1496;height:10" type="#_x0000_t75" stroked="false">
                <v:imagedata r:id="rId515" o:title=""/>
              </v:shape>
              <v:shape style="position:absolute;left:5079;top:3623;width:751;height:10" type="#_x0000_t75" stroked="false">
                <v:imagedata r:id="rId511" o:title=""/>
              </v:shape>
              <v:shape style="position:absolute;left:5826;top:3623;width:1292;height:10" type="#_x0000_t75" stroked="false">
                <v:imagedata r:id="rId508" o:title=""/>
              </v:shape>
              <v:shape style="position:absolute;left:7113;top:3623;width:1392;height:10" type="#_x0000_t75" stroked="false">
                <v:imagedata r:id="rId516" o:title=""/>
              </v:shape>
              <v:shape style="position:absolute;left:8500;top:3623;width:855;height:10" type="#_x0000_t75" stroked="false">
                <v:imagedata r:id="rId513" o:title=""/>
              </v:shape>
              <v:shape style="position:absolute;left:9350;top:3623;width:1291;height:10" type="#_x0000_t75" stroked="false">
                <v:imagedata r:id="rId508" o:title=""/>
              </v:shape>
            </v:group>
            <v:group style="position:absolute;left:5831;top:3632;width:10;height:20" coordorigin="5831,3632" coordsize="10,20">
              <v:shape style="position:absolute;left:5831;top:3632;width:10;height:20" coordorigin="5831,3632" coordsize="10,20" path="m5831,3651l5840,3651,5840,3632,5831,3632,5831,3651xe" filled="true" fillcolor="#000000" stroked="false">
                <v:path arrowok="t"/>
                <v:fill type="solid"/>
              </v:shape>
            </v:group>
            <v:group style="position:absolute;left:5831;top:3651;width:10;height:20" coordorigin="5831,3651" coordsize="10,20">
              <v:shape style="position:absolute;left:5831;top:3651;width:10;height:20" coordorigin="5831,3651" coordsize="10,20" path="m5831,3671l5840,3671,5840,3651,5831,3651,5831,3671xe" filled="true" fillcolor="#000000" stroked="false">
                <v:path arrowok="t"/>
                <v:fill type="solid"/>
              </v:shape>
            </v:group>
            <v:group style="position:absolute;left:5831;top:3671;width:10;height:20" coordorigin="5831,3671" coordsize="10,20">
              <v:shape style="position:absolute;left:5831;top:3671;width:10;height:20" coordorigin="5831,3671" coordsize="10,20" path="m5831,3690l5840,3690,5840,3671,5831,3671,5831,3690xe" filled="true" fillcolor="#000000" stroked="false">
                <v:path arrowok="t"/>
                <v:fill type="solid"/>
              </v:shape>
            </v:group>
            <v:group style="position:absolute;left:5831;top:3690;width:10;height:20" coordorigin="5831,3690" coordsize="10,20">
              <v:shape style="position:absolute;left:5831;top:3690;width:10;height:20" coordorigin="5831,3690" coordsize="10,20" path="m5831,3709l5840,3709,5840,3690,5831,3690,5831,3709xe" filled="true" fillcolor="#000000" stroked="false">
                <v:path arrowok="t"/>
                <v:fill type="solid"/>
              </v:shape>
            </v:group>
            <v:group style="position:absolute;left:5831;top:3709;width:10;height:20" coordorigin="5831,3709" coordsize="10,20">
              <v:shape style="position:absolute;left:5831;top:3709;width:10;height:20" coordorigin="5831,3709" coordsize="10,20" path="m5831,3728l5840,3728,5840,3709,5831,3709,5831,3728xe" filled="true" fillcolor="#000000" stroked="false">
                <v:path arrowok="t"/>
                <v:fill type="solid"/>
              </v:shape>
            </v:group>
            <v:group style="position:absolute;left:5831;top:3728;width:10;height:20" coordorigin="5831,3728" coordsize="10,20">
              <v:shape style="position:absolute;left:5831;top:3728;width:10;height:20" coordorigin="5831,3728" coordsize="10,20" path="m5831,3747l5840,3747,5840,3728,5831,3728,5831,3747xe" filled="true" fillcolor="#000000" stroked="false">
                <v:path arrowok="t"/>
                <v:fill type="solid"/>
              </v:shape>
            </v:group>
            <v:group style="position:absolute;left:5831;top:3747;width:10;height:20" coordorigin="5831,3747" coordsize="10,20">
              <v:shape style="position:absolute;left:5831;top:3747;width:10;height:20" coordorigin="5831,3747" coordsize="10,20" path="m5831,3767l5840,3767,5840,3747,5831,3747,5831,3767xe" filled="true" fillcolor="#000000" stroked="false">
                <v:path arrowok="t"/>
                <v:fill type="solid"/>
              </v:shape>
            </v:group>
            <v:group style="position:absolute;left:5831;top:3767;width:10;height:20" coordorigin="5831,3767" coordsize="10,20">
              <v:shape style="position:absolute;left:5831;top:3767;width:10;height:20" coordorigin="5831,3767" coordsize="10,20" path="m5831,3786l5840,3786,5840,3767,5831,3767,5831,3786xe" filled="true" fillcolor="#000000" stroked="false">
                <v:path arrowok="t"/>
                <v:fill type="solid"/>
              </v:shape>
            </v:group>
            <v:group style="position:absolute;left:5831;top:3786;width:10;height:20" coordorigin="5831,3786" coordsize="10,20">
              <v:shape style="position:absolute;left:5831;top:3786;width:10;height:20" coordorigin="5831,3786" coordsize="10,20" path="m5831,3805l5840,3805,5840,3786,5831,3786,5831,3805xe" filled="true" fillcolor="#000000" stroked="false">
                <v:path arrowok="t"/>
                <v:fill type="solid"/>
              </v:shape>
            </v:group>
            <v:group style="position:absolute;left:5831;top:3805;width:10;height:20" coordorigin="5831,3805" coordsize="10,20">
              <v:shape style="position:absolute;left:5831;top:3805;width:10;height:20" coordorigin="5831,3805" coordsize="10,20" path="m5831,3824l5840,3824,5840,3805,5831,3805,5831,3824xe" filled="true" fillcolor="#000000" stroked="false">
                <v:path arrowok="t"/>
                <v:fill type="solid"/>
              </v:shape>
            </v:group>
            <v:group style="position:absolute;left:5831;top:3824;width:10;height:20" coordorigin="5831,3824" coordsize="10,20">
              <v:shape style="position:absolute;left:5831;top:3824;width:10;height:20" coordorigin="5831,3824" coordsize="10,20" path="m5831,3843l5840,3843,5840,3824,5831,3824,5831,3843xe" filled="true" fillcolor="#000000" stroked="false">
                <v:path arrowok="t"/>
                <v:fill type="solid"/>
              </v:shape>
            </v:group>
            <v:group style="position:absolute;left:5831;top:3843;width:10;height:20" coordorigin="5831,3843" coordsize="10,20">
              <v:shape style="position:absolute;left:5831;top:3843;width:10;height:20" coordorigin="5831,3843" coordsize="10,20" path="m5831,3863l5840,3863,5840,3843,5831,3843,5831,3863xe" filled="true" fillcolor="#000000" stroked="false">
                <v:path arrowok="t"/>
                <v:fill type="solid"/>
              </v:shape>
            </v:group>
            <v:group style="position:absolute;left:5831;top:3863;width:10;height:20" coordorigin="5831,3863" coordsize="10,20">
              <v:shape style="position:absolute;left:5831;top:3863;width:10;height:20" coordorigin="5831,3863" coordsize="10,20" path="m5831,3882l5840,3882,5840,3863,5831,3863,5831,3882xe" filled="true" fillcolor="#000000" stroked="false">
                <v:path arrowok="t"/>
                <v:fill type="solid"/>
              </v:shape>
            </v:group>
            <v:group style="position:absolute;left:5831;top:3882;width:10;height:20" coordorigin="5831,3882" coordsize="10,20">
              <v:shape style="position:absolute;left:5831;top:3882;width:10;height:20" coordorigin="5831,3882" coordsize="10,20" path="m5831,3901l5840,3901,5840,3882,5831,3882,5831,3901xe" filled="true" fillcolor="#000000" stroked="false">
                <v:path arrowok="t"/>
                <v:fill type="solid"/>
              </v:shape>
            </v:group>
            <v:group style="position:absolute;left:5831;top:3901;width:10;height:20" coordorigin="5831,3901" coordsize="10,20">
              <v:shape style="position:absolute;left:5831;top:3901;width:10;height:20" coordorigin="5831,3901" coordsize="10,20" path="m5831,3920l5840,3920,5840,3901,5831,3901,5831,3920xe" filled="true" fillcolor="#000000" stroked="false">
                <v:path arrowok="t"/>
                <v:fill type="solid"/>
              </v:shape>
            </v:group>
            <v:group style="position:absolute;left:5831;top:3920;width:10;height:20" coordorigin="5831,3920" coordsize="10,20">
              <v:shape style="position:absolute;left:5831;top:3920;width:10;height:20" coordorigin="5831,3920" coordsize="10,20" path="m5831,3939l5840,3939,5840,3920,5831,3920,5831,3939xe" filled="true" fillcolor="#000000" stroked="false">
                <v:path arrowok="t"/>
                <v:fill type="solid"/>
              </v:shape>
            </v:group>
            <v:group style="position:absolute;left:5831;top:3939;width:10;height:20" coordorigin="5831,3939" coordsize="10,20">
              <v:shape style="position:absolute;left:5831;top:3939;width:10;height:20" coordorigin="5831,3939" coordsize="10,20" path="m5831,3959l5840,3959,5840,3939,5831,3939,5831,3959xe" filled="true" fillcolor="#000000" stroked="false">
                <v:path arrowok="t"/>
                <v:fill type="solid"/>
              </v:shape>
            </v:group>
            <v:group style="position:absolute;left:5831;top:3959;width:10;height:20" coordorigin="5831,3959" coordsize="10,20">
              <v:shape style="position:absolute;left:5831;top:3959;width:10;height:20" coordorigin="5831,3959" coordsize="10,20" path="m5831,3978l5840,3978,5840,3959,5831,3959,5831,3978xe" filled="true" fillcolor="#000000" stroked="false">
                <v:path arrowok="t"/>
                <v:fill type="solid"/>
              </v:shape>
            </v:group>
            <v:group style="position:absolute;left:5831;top:3978;width:10;height:20" coordorigin="5831,3978" coordsize="10,20">
              <v:shape style="position:absolute;left:5831;top:3978;width:10;height:20" coordorigin="5831,3978" coordsize="10,20" path="m5831,3997l5840,3997,5840,3978,5831,3978,5831,3997xe" filled="true" fillcolor="#000000" stroked="false">
                <v:path arrowok="t"/>
                <v:fill type="solid"/>
              </v:shape>
            </v:group>
            <v:group style="position:absolute;left:5831;top:3997;width:10;height:20" coordorigin="5831,3997" coordsize="10,20">
              <v:shape style="position:absolute;left:5831;top:3997;width:10;height:20" coordorigin="5831,3997" coordsize="10,20" path="m5831,4016l5840,4016,5840,3997,5831,3997,5831,4016xe" filled="true" fillcolor="#000000" stroked="false">
                <v:path arrowok="t"/>
                <v:fill type="solid"/>
              </v:shape>
            </v:group>
            <v:group style="position:absolute;left:5831;top:4025;width:10;height:2" coordorigin="5831,4025" coordsize="10,2">
              <v:shape style="position:absolute;left:5831;top:4025;width:10;height:2" coordorigin="5831,4025" coordsize="10,0" path="m5831,4025l5840,4025e" filled="false" stroked="true" strokeweight=".84003pt" strokecolor="#000000">
                <v:path arrowok="t"/>
              </v:shape>
            </v:group>
            <v:group style="position:absolute;left:8505;top:3632;width:10;height:20" coordorigin="8505,3632" coordsize="10,20">
              <v:shape style="position:absolute;left:8505;top:3632;width:10;height:20" coordorigin="8505,3632" coordsize="10,20" path="m8505,3651l8514,3651,8514,3632,8505,3632,8505,3651xe" filled="true" fillcolor="#000000" stroked="false">
                <v:path arrowok="t"/>
                <v:fill type="solid"/>
              </v:shape>
            </v:group>
            <v:group style="position:absolute;left:8505;top:3651;width:10;height:20" coordorigin="8505,3651" coordsize="10,20">
              <v:shape style="position:absolute;left:8505;top:3651;width:10;height:20" coordorigin="8505,3651" coordsize="10,20" path="m8505,3671l8514,3671,8514,3651,8505,3651,8505,3671xe" filled="true" fillcolor="#000000" stroked="false">
                <v:path arrowok="t"/>
                <v:fill type="solid"/>
              </v:shape>
            </v:group>
            <v:group style="position:absolute;left:8505;top:3671;width:10;height:20" coordorigin="8505,3671" coordsize="10,20">
              <v:shape style="position:absolute;left:8505;top:3671;width:10;height:20" coordorigin="8505,3671" coordsize="10,20" path="m8505,3690l8514,3690,8514,3671,8505,3671,8505,3690xe" filled="true" fillcolor="#000000" stroked="false">
                <v:path arrowok="t"/>
                <v:fill type="solid"/>
              </v:shape>
            </v:group>
            <v:group style="position:absolute;left:8505;top:3690;width:10;height:20" coordorigin="8505,3690" coordsize="10,20">
              <v:shape style="position:absolute;left:8505;top:3690;width:10;height:20" coordorigin="8505,3690" coordsize="10,20" path="m8505,3709l8514,3709,8514,3690,8505,3690,8505,3709xe" filled="true" fillcolor="#000000" stroked="false">
                <v:path arrowok="t"/>
                <v:fill type="solid"/>
              </v:shape>
            </v:group>
            <v:group style="position:absolute;left:8505;top:3709;width:10;height:20" coordorigin="8505,3709" coordsize="10,20">
              <v:shape style="position:absolute;left:8505;top:3709;width:10;height:20" coordorigin="8505,3709" coordsize="10,20" path="m8505,3728l8514,3728,8514,3709,8505,3709,8505,3728xe" filled="true" fillcolor="#000000" stroked="false">
                <v:path arrowok="t"/>
                <v:fill type="solid"/>
              </v:shape>
            </v:group>
            <v:group style="position:absolute;left:8505;top:3728;width:10;height:20" coordorigin="8505,3728" coordsize="10,20">
              <v:shape style="position:absolute;left:8505;top:3728;width:10;height:20" coordorigin="8505,3728" coordsize="10,20" path="m8505,3747l8514,3747,8514,3728,8505,3728,8505,3747xe" filled="true" fillcolor="#000000" stroked="false">
                <v:path arrowok="t"/>
                <v:fill type="solid"/>
              </v:shape>
            </v:group>
            <v:group style="position:absolute;left:8505;top:3747;width:10;height:20" coordorigin="8505,3747" coordsize="10,20">
              <v:shape style="position:absolute;left:8505;top:3747;width:10;height:20" coordorigin="8505,3747" coordsize="10,20" path="m8505,3767l8514,3767,8514,3747,8505,3747,8505,3767xe" filled="true" fillcolor="#000000" stroked="false">
                <v:path arrowok="t"/>
                <v:fill type="solid"/>
              </v:shape>
            </v:group>
            <v:group style="position:absolute;left:8505;top:3767;width:10;height:20" coordorigin="8505,3767" coordsize="10,20">
              <v:shape style="position:absolute;left:8505;top:3767;width:10;height:20" coordorigin="8505,3767" coordsize="10,20" path="m8505,3786l8514,3786,8514,3767,8505,3767,8505,3786xe" filled="true" fillcolor="#000000" stroked="false">
                <v:path arrowok="t"/>
                <v:fill type="solid"/>
              </v:shape>
            </v:group>
            <v:group style="position:absolute;left:8505;top:3786;width:10;height:20" coordorigin="8505,3786" coordsize="10,20">
              <v:shape style="position:absolute;left:8505;top:3786;width:10;height:20" coordorigin="8505,3786" coordsize="10,20" path="m8505,3805l8514,3805,8514,3786,8505,3786,8505,3805xe" filled="true" fillcolor="#000000" stroked="false">
                <v:path arrowok="t"/>
                <v:fill type="solid"/>
              </v:shape>
            </v:group>
            <v:group style="position:absolute;left:8505;top:3805;width:10;height:20" coordorigin="8505,3805" coordsize="10,20">
              <v:shape style="position:absolute;left:8505;top:3805;width:10;height:20" coordorigin="8505,3805" coordsize="10,20" path="m8505,3824l8514,3824,8514,3805,8505,3805,8505,3824xe" filled="true" fillcolor="#000000" stroked="false">
                <v:path arrowok="t"/>
                <v:fill type="solid"/>
              </v:shape>
            </v:group>
            <v:group style="position:absolute;left:8505;top:3824;width:10;height:20" coordorigin="8505,3824" coordsize="10,20">
              <v:shape style="position:absolute;left:8505;top:3824;width:10;height:20" coordorigin="8505,3824" coordsize="10,20" path="m8505,3843l8514,3843,8514,3824,8505,3824,8505,3843xe" filled="true" fillcolor="#000000" stroked="false">
                <v:path arrowok="t"/>
                <v:fill type="solid"/>
              </v:shape>
            </v:group>
            <v:group style="position:absolute;left:8505;top:3843;width:10;height:20" coordorigin="8505,3843" coordsize="10,20">
              <v:shape style="position:absolute;left:8505;top:3843;width:10;height:20" coordorigin="8505,3843" coordsize="10,20" path="m8505,3863l8514,3863,8514,3843,8505,3843,8505,3863xe" filled="true" fillcolor="#000000" stroked="false">
                <v:path arrowok="t"/>
                <v:fill type="solid"/>
              </v:shape>
            </v:group>
            <v:group style="position:absolute;left:8505;top:3863;width:10;height:20" coordorigin="8505,3863" coordsize="10,20">
              <v:shape style="position:absolute;left:8505;top:3863;width:10;height:20" coordorigin="8505,3863" coordsize="10,20" path="m8505,3882l8514,3882,8514,3863,8505,3863,8505,3882xe" filled="true" fillcolor="#000000" stroked="false">
                <v:path arrowok="t"/>
                <v:fill type="solid"/>
              </v:shape>
            </v:group>
            <v:group style="position:absolute;left:8505;top:3882;width:10;height:20" coordorigin="8505,3882" coordsize="10,20">
              <v:shape style="position:absolute;left:8505;top:3882;width:10;height:20" coordorigin="8505,3882" coordsize="10,20" path="m8505,3901l8514,3901,8514,3882,8505,3882,8505,3901xe" filled="true" fillcolor="#000000" stroked="false">
                <v:path arrowok="t"/>
                <v:fill type="solid"/>
              </v:shape>
            </v:group>
            <v:group style="position:absolute;left:8505;top:3901;width:10;height:20" coordorigin="8505,3901" coordsize="10,20">
              <v:shape style="position:absolute;left:8505;top:3901;width:10;height:20" coordorigin="8505,3901" coordsize="10,20" path="m8505,3920l8514,3920,8514,3901,8505,3901,8505,3920xe" filled="true" fillcolor="#000000" stroked="false">
                <v:path arrowok="t"/>
                <v:fill type="solid"/>
              </v:shape>
            </v:group>
            <v:group style="position:absolute;left:8505;top:3920;width:10;height:20" coordorigin="8505,3920" coordsize="10,20">
              <v:shape style="position:absolute;left:8505;top:3920;width:10;height:20" coordorigin="8505,3920" coordsize="10,20" path="m8505,3939l8514,3939,8514,3920,8505,3920,8505,3939xe" filled="true" fillcolor="#000000" stroked="false">
                <v:path arrowok="t"/>
                <v:fill type="solid"/>
              </v:shape>
            </v:group>
            <v:group style="position:absolute;left:8505;top:3939;width:10;height:20" coordorigin="8505,3939" coordsize="10,20">
              <v:shape style="position:absolute;left:8505;top:3939;width:10;height:20" coordorigin="8505,3939" coordsize="10,20" path="m8505,3959l8514,3959,8514,3939,8505,3939,8505,3959xe" filled="true" fillcolor="#000000" stroked="false">
                <v:path arrowok="t"/>
                <v:fill type="solid"/>
              </v:shape>
            </v:group>
            <v:group style="position:absolute;left:8505;top:3959;width:10;height:20" coordorigin="8505,3959" coordsize="10,20">
              <v:shape style="position:absolute;left:8505;top:3959;width:10;height:20" coordorigin="8505,3959" coordsize="10,20" path="m8505,3978l8514,3978,8514,3959,8505,3959,8505,3978xe" filled="true" fillcolor="#000000" stroked="false">
                <v:path arrowok="t"/>
                <v:fill type="solid"/>
              </v:shape>
            </v:group>
            <v:group style="position:absolute;left:8505;top:3978;width:10;height:20" coordorigin="8505,3978" coordsize="10,20">
              <v:shape style="position:absolute;left:8505;top:3978;width:10;height:20" coordorigin="8505,3978" coordsize="10,20" path="m8505,3997l8514,3997,8514,3978,8505,3978,8505,3997xe" filled="true" fillcolor="#000000" stroked="false">
                <v:path arrowok="t"/>
                <v:fill type="solid"/>
              </v:shape>
            </v:group>
            <v:group style="position:absolute;left:8505;top:3997;width:10;height:20" coordorigin="8505,3997" coordsize="10,20">
              <v:shape style="position:absolute;left:8505;top:3997;width:10;height:20" coordorigin="8505,3997" coordsize="10,20" path="m8505,4016l8514,4016,8514,3997,8505,3997,8505,4016xe" filled="true" fillcolor="#000000" stroked="false">
                <v:path arrowok="t"/>
                <v:fill type="solid"/>
              </v:shape>
            </v:group>
            <v:group style="position:absolute;left:8505;top:4025;width:10;height:2" coordorigin="8505,4025" coordsize="10,2">
              <v:shape style="position:absolute;left:8505;top:4025;width:10;height:2" coordorigin="8505,4025" coordsize="10,0" path="m8505,4025l8514,4025e" filled="false" stroked="true" strokeweight=".84003pt" strokecolor="#000000">
                <v:path arrowok="t"/>
              </v:shape>
            </v:group>
            <v:group style="position:absolute;left:9355;top:3632;width:10;height:20" coordorigin="9355,3632" coordsize="10,20">
              <v:shape style="position:absolute;left:9355;top:3632;width:10;height:20" coordorigin="9355,3632" coordsize="10,20" path="m9355,3651l9364,3651,9364,3632,9355,3632,9355,3651xe" filled="true" fillcolor="#000000" stroked="false">
                <v:path arrowok="t"/>
                <v:fill type="solid"/>
              </v:shape>
            </v:group>
            <v:group style="position:absolute;left:9355;top:3651;width:10;height:20" coordorigin="9355,3651" coordsize="10,20">
              <v:shape style="position:absolute;left:9355;top:3651;width:10;height:20" coordorigin="9355,3651" coordsize="10,20" path="m9355,3671l9364,3671,9364,3651,9355,3651,9355,3671xe" filled="true" fillcolor="#000000" stroked="false">
                <v:path arrowok="t"/>
                <v:fill type="solid"/>
              </v:shape>
            </v:group>
            <v:group style="position:absolute;left:9355;top:3671;width:10;height:20" coordorigin="9355,3671" coordsize="10,20">
              <v:shape style="position:absolute;left:9355;top:3671;width:10;height:20" coordorigin="9355,3671" coordsize="10,20" path="m9355,3690l9364,3690,9364,3671,9355,3671,9355,3690xe" filled="true" fillcolor="#000000" stroked="false">
                <v:path arrowok="t"/>
                <v:fill type="solid"/>
              </v:shape>
            </v:group>
            <v:group style="position:absolute;left:9355;top:3690;width:10;height:20" coordorigin="9355,3690" coordsize="10,20">
              <v:shape style="position:absolute;left:9355;top:3690;width:10;height:20" coordorigin="9355,3690" coordsize="10,20" path="m9355,3709l9364,3709,9364,3690,9355,3690,9355,3709xe" filled="true" fillcolor="#000000" stroked="false">
                <v:path arrowok="t"/>
                <v:fill type="solid"/>
              </v:shape>
            </v:group>
            <v:group style="position:absolute;left:9355;top:3709;width:10;height:20" coordorigin="9355,3709" coordsize="10,20">
              <v:shape style="position:absolute;left:9355;top:3709;width:10;height:20" coordorigin="9355,3709" coordsize="10,20" path="m9355,3728l9364,3728,9364,3709,9355,3709,9355,3728xe" filled="true" fillcolor="#000000" stroked="false">
                <v:path arrowok="t"/>
                <v:fill type="solid"/>
              </v:shape>
            </v:group>
            <v:group style="position:absolute;left:9355;top:3728;width:10;height:20" coordorigin="9355,3728" coordsize="10,20">
              <v:shape style="position:absolute;left:9355;top:3728;width:10;height:20" coordorigin="9355,3728" coordsize="10,20" path="m9355,3747l9364,3747,9364,3728,9355,3728,9355,3747xe" filled="true" fillcolor="#000000" stroked="false">
                <v:path arrowok="t"/>
                <v:fill type="solid"/>
              </v:shape>
            </v:group>
            <v:group style="position:absolute;left:9355;top:3747;width:10;height:20" coordorigin="9355,3747" coordsize="10,20">
              <v:shape style="position:absolute;left:9355;top:3747;width:10;height:20" coordorigin="9355,3747" coordsize="10,20" path="m9355,3767l9364,3767,9364,3747,9355,3747,9355,3767xe" filled="true" fillcolor="#000000" stroked="false">
                <v:path arrowok="t"/>
                <v:fill type="solid"/>
              </v:shape>
            </v:group>
            <v:group style="position:absolute;left:9355;top:3767;width:10;height:20" coordorigin="9355,3767" coordsize="10,20">
              <v:shape style="position:absolute;left:9355;top:3767;width:10;height:20" coordorigin="9355,3767" coordsize="10,20" path="m9355,3786l9364,3786,9364,3767,9355,3767,9355,3786xe" filled="true" fillcolor="#000000" stroked="false">
                <v:path arrowok="t"/>
                <v:fill type="solid"/>
              </v:shape>
            </v:group>
            <v:group style="position:absolute;left:9355;top:3786;width:10;height:20" coordorigin="9355,3786" coordsize="10,20">
              <v:shape style="position:absolute;left:9355;top:3786;width:10;height:20" coordorigin="9355,3786" coordsize="10,20" path="m9355,3805l9364,3805,9364,3786,9355,3786,9355,3805xe" filled="true" fillcolor="#000000" stroked="false">
                <v:path arrowok="t"/>
                <v:fill type="solid"/>
              </v:shape>
            </v:group>
            <v:group style="position:absolute;left:9355;top:3805;width:10;height:20" coordorigin="9355,3805" coordsize="10,20">
              <v:shape style="position:absolute;left:9355;top:3805;width:10;height:20" coordorigin="9355,3805" coordsize="10,20" path="m9355,3824l9364,3824,9364,3805,9355,3805,9355,3824xe" filled="true" fillcolor="#000000" stroked="false">
                <v:path arrowok="t"/>
                <v:fill type="solid"/>
              </v:shape>
            </v:group>
            <v:group style="position:absolute;left:9355;top:3824;width:10;height:20" coordorigin="9355,3824" coordsize="10,20">
              <v:shape style="position:absolute;left:9355;top:3824;width:10;height:20" coordorigin="9355,3824" coordsize="10,20" path="m9355,3843l9364,3843,9364,3824,9355,3824,9355,3843xe" filled="true" fillcolor="#000000" stroked="false">
                <v:path arrowok="t"/>
                <v:fill type="solid"/>
              </v:shape>
            </v:group>
            <v:group style="position:absolute;left:9355;top:3843;width:10;height:20" coordorigin="9355,3843" coordsize="10,20">
              <v:shape style="position:absolute;left:9355;top:3843;width:10;height:20" coordorigin="9355,3843" coordsize="10,20" path="m9355,3863l9364,3863,9364,3843,9355,3843,9355,3863xe" filled="true" fillcolor="#000000" stroked="false">
                <v:path arrowok="t"/>
                <v:fill type="solid"/>
              </v:shape>
            </v:group>
            <v:group style="position:absolute;left:9355;top:3863;width:10;height:20" coordorigin="9355,3863" coordsize="10,20">
              <v:shape style="position:absolute;left:9355;top:3863;width:10;height:20" coordorigin="9355,3863" coordsize="10,20" path="m9355,3882l9364,3882,9364,3863,9355,3863,9355,3882xe" filled="true" fillcolor="#000000" stroked="false">
                <v:path arrowok="t"/>
                <v:fill type="solid"/>
              </v:shape>
            </v:group>
            <v:group style="position:absolute;left:9355;top:3882;width:10;height:20" coordorigin="9355,3882" coordsize="10,20">
              <v:shape style="position:absolute;left:9355;top:3882;width:10;height:20" coordorigin="9355,3882" coordsize="10,20" path="m9355,3901l9364,3901,9364,3882,9355,3882,9355,3901xe" filled="true" fillcolor="#000000" stroked="false">
                <v:path arrowok="t"/>
                <v:fill type="solid"/>
              </v:shape>
            </v:group>
            <v:group style="position:absolute;left:9355;top:3901;width:10;height:20" coordorigin="9355,3901" coordsize="10,20">
              <v:shape style="position:absolute;left:9355;top:3901;width:10;height:20" coordorigin="9355,3901" coordsize="10,20" path="m9355,3920l9364,3920,9364,3901,9355,3901,9355,3920xe" filled="true" fillcolor="#000000" stroked="false">
                <v:path arrowok="t"/>
                <v:fill type="solid"/>
              </v:shape>
            </v:group>
            <v:group style="position:absolute;left:9355;top:3920;width:10;height:20" coordorigin="9355,3920" coordsize="10,20">
              <v:shape style="position:absolute;left:9355;top:3920;width:10;height:20" coordorigin="9355,3920" coordsize="10,20" path="m9355,3939l9364,3939,9364,3920,9355,3920,9355,3939xe" filled="true" fillcolor="#000000" stroked="false">
                <v:path arrowok="t"/>
                <v:fill type="solid"/>
              </v:shape>
            </v:group>
            <v:group style="position:absolute;left:9355;top:3939;width:10;height:20" coordorigin="9355,3939" coordsize="10,20">
              <v:shape style="position:absolute;left:9355;top:3939;width:10;height:20" coordorigin="9355,3939" coordsize="10,20" path="m9355,3959l9364,3959,9364,3939,9355,3939,9355,3959xe" filled="true" fillcolor="#000000" stroked="false">
                <v:path arrowok="t"/>
                <v:fill type="solid"/>
              </v:shape>
            </v:group>
            <v:group style="position:absolute;left:9355;top:3959;width:10;height:20" coordorigin="9355,3959" coordsize="10,20">
              <v:shape style="position:absolute;left:9355;top:3959;width:10;height:20" coordorigin="9355,3959" coordsize="10,20" path="m9355,3978l9364,3978,9364,3959,9355,3959,9355,3978xe" filled="true" fillcolor="#000000" stroked="false">
                <v:path arrowok="t"/>
                <v:fill type="solid"/>
              </v:shape>
            </v:group>
            <v:group style="position:absolute;left:9355;top:3978;width:10;height:20" coordorigin="9355,3978" coordsize="10,20">
              <v:shape style="position:absolute;left:9355;top:3978;width:10;height:20" coordorigin="9355,3978" coordsize="10,20" path="m9355,3997l9364,3997,9364,3978,9355,3978,9355,3997xe" filled="true" fillcolor="#000000" stroked="false">
                <v:path arrowok="t"/>
                <v:fill type="solid"/>
              </v:shape>
            </v:group>
            <v:group style="position:absolute;left:9355;top:3997;width:10;height:20" coordorigin="9355,3997" coordsize="10,20">
              <v:shape style="position:absolute;left:9355;top:3997;width:10;height:20" coordorigin="9355,3997" coordsize="10,20" path="m9355,4016l9364,4016,9364,3997,9355,3997,9355,4016xe" filled="true" fillcolor="#000000" stroked="false">
                <v:path arrowok="t"/>
                <v:fill type="solid"/>
              </v:shape>
            </v:group>
            <v:group style="position:absolute;left:9355;top:4025;width:10;height:2" coordorigin="9355,4025" coordsize="10,2">
              <v:shape style="position:absolute;left:9355;top:4025;width:10;height:2" coordorigin="9355,4025" coordsize="10,0" path="m9355,4025l9364,4025e" filled="false" stroked="true" strokeweight=".84003pt" strokecolor="#000000">
                <v:path arrowok="t"/>
              </v:shape>
              <v:shape style="position:absolute;left:2408;top:3939;width:1205;height:103" type="#_x0000_t75" stroked="false">
                <v:imagedata r:id="rId462" o:title=""/>
              </v:shape>
              <v:shape style="position:absolute;left:3588;top:4033;width:1496;height:10" type="#_x0000_t75" stroked="false">
                <v:imagedata r:id="rId515" o:title=""/>
              </v:shape>
              <v:shape style="position:absolute;left:5079;top:4033;width:751;height:10" type="#_x0000_t75" stroked="false">
                <v:imagedata r:id="rId511" o:title=""/>
              </v:shape>
              <v:shape style="position:absolute;left:5826;top:4033;width:1292;height:10" type="#_x0000_t75" stroked="false">
                <v:imagedata r:id="rId508" o:title=""/>
              </v:shape>
              <v:shape style="position:absolute;left:7113;top:4033;width:1392;height:10" type="#_x0000_t75" stroked="false">
                <v:imagedata r:id="rId516" o:title=""/>
              </v:shape>
              <v:shape style="position:absolute;left:8500;top:4033;width:855;height:10" type="#_x0000_t75" stroked="false">
                <v:imagedata r:id="rId513" o:title=""/>
              </v:shape>
              <v:shape style="position:absolute;left:9350;top:4033;width:1291;height:10" type="#_x0000_t75" stroked="false">
                <v:imagedata r:id="rId508" o:title=""/>
              </v:shape>
            </v:group>
            <v:group style="position:absolute;left:5831;top:4043;width:10;height:20" coordorigin="5831,4043" coordsize="10,20">
              <v:shape style="position:absolute;left:5831;top:4043;width:10;height:20" coordorigin="5831,4043" coordsize="10,20" path="m5831,4062l5840,4062,5840,4043,5831,4043,5831,4062xe" filled="true" fillcolor="#000000" stroked="false">
                <v:path arrowok="t"/>
                <v:fill type="solid"/>
              </v:shape>
            </v:group>
            <v:group style="position:absolute;left:5831;top:4062;width:10;height:20" coordorigin="5831,4062" coordsize="10,20">
              <v:shape style="position:absolute;left:5831;top:4062;width:10;height:20" coordorigin="5831,4062" coordsize="10,20" path="m5831,4081l5840,4081,5840,4062,5831,4062,5831,4081xe" filled="true" fillcolor="#000000" stroked="false">
                <v:path arrowok="t"/>
                <v:fill type="solid"/>
              </v:shape>
            </v:group>
            <v:group style="position:absolute;left:5831;top:4081;width:10;height:20" coordorigin="5831,4081" coordsize="10,20">
              <v:shape style="position:absolute;left:5831;top:4081;width:10;height:20" coordorigin="5831,4081" coordsize="10,20" path="m5831,4100l5840,4100,5840,4081,5831,4081,5831,4100xe" filled="true" fillcolor="#000000" stroked="false">
                <v:path arrowok="t"/>
                <v:fill type="solid"/>
              </v:shape>
            </v:group>
            <v:group style="position:absolute;left:5831;top:4100;width:10;height:20" coordorigin="5831,4100" coordsize="10,20">
              <v:shape style="position:absolute;left:5831;top:4100;width:10;height:20" coordorigin="5831,4100" coordsize="10,20" path="m5831,4119l5840,4119,5840,4100,5831,4100,5831,4119xe" filled="true" fillcolor="#000000" stroked="false">
                <v:path arrowok="t"/>
                <v:fill type="solid"/>
              </v:shape>
            </v:group>
            <v:group style="position:absolute;left:5831;top:4119;width:10;height:20" coordorigin="5831,4119" coordsize="10,20">
              <v:shape style="position:absolute;left:5831;top:4119;width:10;height:20" coordorigin="5831,4119" coordsize="10,20" path="m5831,4139l5840,4139,5840,4119,5831,4119,5831,4139xe" filled="true" fillcolor="#000000" stroked="false">
                <v:path arrowok="t"/>
                <v:fill type="solid"/>
              </v:shape>
            </v:group>
            <v:group style="position:absolute;left:5831;top:4139;width:10;height:20" coordorigin="5831,4139" coordsize="10,20">
              <v:shape style="position:absolute;left:5831;top:4139;width:10;height:20" coordorigin="5831,4139" coordsize="10,20" path="m5831,4158l5840,4158,5840,4139,5831,4139,5831,4158xe" filled="true" fillcolor="#000000" stroked="false">
                <v:path arrowok="t"/>
                <v:fill type="solid"/>
              </v:shape>
            </v:group>
            <v:group style="position:absolute;left:5831;top:4158;width:10;height:20" coordorigin="5831,4158" coordsize="10,20">
              <v:shape style="position:absolute;left:5831;top:4158;width:10;height:20" coordorigin="5831,4158" coordsize="10,20" path="m5831,4177l5840,4177,5840,4158,5831,4158,5831,4177xe" filled="true" fillcolor="#000000" stroked="false">
                <v:path arrowok="t"/>
                <v:fill type="solid"/>
              </v:shape>
            </v:group>
            <v:group style="position:absolute;left:5831;top:4177;width:10;height:20" coordorigin="5831,4177" coordsize="10,20">
              <v:shape style="position:absolute;left:5831;top:4177;width:10;height:20" coordorigin="5831,4177" coordsize="10,20" path="m5831,4196l5840,4196,5840,4177,5831,4177,5831,4196xe" filled="true" fillcolor="#000000" stroked="false">
                <v:path arrowok="t"/>
                <v:fill type="solid"/>
              </v:shape>
            </v:group>
            <v:group style="position:absolute;left:5831;top:4196;width:10;height:20" coordorigin="5831,4196" coordsize="10,20">
              <v:shape style="position:absolute;left:5831;top:4196;width:10;height:20" coordorigin="5831,4196" coordsize="10,20" path="m5831,4215l5840,4215,5840,4196,5831,4196,5831,4215xe" filled="true" fillcolor="#000000" stroked="false">
                <v:path arrowok="t"/>
                <v:fill type="solid"/>
              </v:shape>
            </v:group>
            <v:group style="position:absolute;left:5831;top:4215;width:10;height:20" coordorigin="5831,4215" coordsize="10,20">
              <v:shape style="position:absolute;left:5831;top:4215;width:10;height:20" coordorigin="5831,4215" coordsize="10,20" path="m5831,4235l5840,4235,5840,4215,5831,4215,5831,4235xe" filled="true" fillcolor="#000000" stroked="false">
                <v:path arrowok="t"/>
                <v:fill type="solid"/>
              </v:shape>
            </v:group>
            <v:group style="position:absolute;left:5831;top:4235;width:10;height:20" coordorigin="5831,4235" coordsize="10,20">
              <v:shape style="position:absolute;left:5831;top:4235;width:10;height:20" coordorigin="5831,4235" coordsize="10,20" path="m5831,4254l5840,4254,5840,4235,5831,4235,5831,4254xe" filled="true" fillcolor="#000000" stroked="false">
                <v:path arrowok="t"/>
                <v:fill type="solid"/>
              </v:shape>
            </v:group>
            <v:group style="position:absolute;left:5831;top:4254;width:10;height:20" coordorigin="5831,4254" coordsize="10,20">
              <v:shape style="position:absolute;left:5831;top:4254;width:10;height:20" coordorigin="5831,4254" coordsize="10,20" path="m5831,4273l5840,4273,5840,4254,5831,4254,5831,4273xe" filled="true" fillcolor="#000000" stroked="false">
                <v:path arrowok="t"/>
                <v:fill type="solid"/>
              </v:shape>
            </v:group>
            <v:group style="position:absolute;left:5831;top:4273;width:10;height:20" coordorigin="5831,4273" coordsize="10,20">
              <v:shape style="position:absolute;left:5831;top:4273;width:10;height:20" coordorigin="5831,4273" coordsize="10,20" path="m5831,4292l5840,4292,5840,4273,5831,4273,5831,4292xe" filled="true" fillcolor="#000000" stroked="false">
                <v:path arrowok="t"/>
                <v:fill type="solid"/>
              </v:shape>
            </v:group>
            <v:group style="position:absolute;left:5831;top:4292;width:10;height:20" coordorigin="5831,4292" coordsize="10,20">
              <v:shape style="position:absolute;left:5831;top:4292;width:10;height:20" coordorigin="5831,4292" coordsize="10,20" path="m5831,4311l5840,4311,5840,4292,5831,4292,5831,4311xe" filled="true" fillcolor="#000000" stroked="false">
                <v:path arrowok="t"/>
                <v:fill type="solid"/>
              </v:shape>
            </v:group>
            <v:group style="position:absolute;left:5831;top:4311;width:10;height:20" coordorigin="5831,4311" coordsize="10,20">
              <v:shape style="position:absolute;left:5831;top:4311;width:10;height:20" coordorigin="5831,4311" coordsize="10,20" path="m5831,4331l5840,4331,5840,4311,5831,4311,5831,4331xe" filled="true" fillcolor="#000000" stroked="false">
                <v:path arrowok="t"/>
                <v:fill type="solid"/>
              </v:shape>
            </v:group>
            <v:group style="position:absolute;left:5831;top:4331;width:10;height:20" coordorigin="5831,4331" coordsize="10,20">
              <v:shape style="position:absolute;left:5831;top:4331;width:10;height:20" coordorigin="5831,4331" coordsize="10,20" path="m5831,4350l5840,4350,5840,4331,5831,4331,5831,4350xe" filled="true" fillcolor="#000000" stroked="false">
                <v:path arrowok="t"/>
                <v:fill type="solid"/>
              </v:shape>
            </v:group>
            <v:group style="position:absolute;left:5831;top:4350;width:10;height:20" coordorigin="5831,4350" coordsize="10,20">
              <v:shape style="position:absolute;left:5831;top:4350;width:10;height:20" coordorigin="5831,4350" coordsize="10,20" path="m5831,4369l5840,4369,5840,4350,5831,4350,5831,4369xe" filled="true" fillcolor="#000000" stroked="false">
                <v:path arrowok="t"/>
                <v:fill type="solid"/>
              </v:shape>
            </v:group>
            <v:group style="position:absolute;left:5831;top:4369;width:10;height:20" coordorigin="5831,4369" coordsize="10,20">
              <v:shape style="position:absolute;left:5831;top:4369;width:10;height:20" coordorigin="5831,4369" coordsize="10,20" path="m5831,4388l5840,4388,5840,4369,5831,4369,5831,4388xe" filled="true" fillcolor="#000000" stroked="false">
                <v:path arrowok="t"/>
                <v:fill type="solid"/>
              </v:shape>
            </v:group>
            <v:group style="position:absolute;left:5831;top:4388;width:10;height:20" coordorigin="5831,4388" coordsize="10,20">
              <v:shape style="position:absolute;left:5831;top:4388;width:10;height:20" coordorigin="5831,4388" coordsize="10,20" path="m5831,4407l5840,4407,5840,4388,5831,4388,5831,4407xe" filled="true" fillcolor="#000000" stroked="false">
                <v:path arrowok="t"/>
                <v:fill type="solid"/>
              </v:shape>
            </v:group>
            <v:group style="position:absolute;left:5831;top:4407;width:10;height:20" coordorigin="5831,4407" coordsize="10,20">
              <v:shape style="position:absolute;left:5831;top:4407;width:10;height:20" coordorigin="5831,4407" coordsize="10,20" path="m5831,4427l5840,4427,5840,4407,5831,4407,5831,4427xe" filled="true" fillcolor="#000000" stroked="false">
                <v:path arrowok="t"/>
                <v:fill type="solid"/>
              </v:shape>
            </v:group>
            <v:group style="position:absolute;left:8505;top:4043;width:10;height:20" coordorigin="8505,4043" coordsize="10,20">
              <v:shape style="position:absolute;left:8505;top:4043;width:10;height:20" coordorigin="8505,4043" coordsize="10,20" path="m8505,4062l8514,4062,8514,4043,8505,4043,8505,4062xe" filled="true" fillcolor="#000000" stroked="false">
                <v:path arrowok="t"/>
                <v:fill type="solid"/>
              </v:shape>
            </v:group>
            <v:group style="position:absolute;left:8505;top:4062;width:10;height:20" coordorigin="8505,4062" coordsize="10,20">
              <v:shape style="position:absolute;left:8505;top:4062;width:10;height:20" coordorigin="8505,4062" coordsize="10,20" path="m8505,4081l8514,4081,8514,4062,8505,4062,8505,4081xe" filled="true" fillcolor="#000000" stroked="false">
                <v:path arrowok="t"/>
                <v:fill type="solid"/>
              </v:shape>
            </v:group>
            <v:group style="position:absolute;left:8505;top:4081;width:10;height:20" coordorigin="8505,4081" coordsize="10,20">
              <v:shape style="position:absolute;left:8505;top:4081;width:10;height:20" coordorigin="8505,4081" coordsize="10,20" path="m8505,4100l8514,4100,8514,4081,8505,4081,8505,4100xe" filled="true" fillcolor="#000000" stroked="false">
                <v:path arrowok="t"/>
                <v:fill type="solid"/>
              </v:shape>
            </v:group>
            <v:group style="position:absolute;left:8505;top:4100;width:10;height:20" coordorigin="8505,4100" coordsize="10,20">
              <v:shape style="position:absolute;left:8505;top:4100;width:10;height:20" coordorigin="8505,4100" coordsize="10,20" path="m8505,4119l8514,4119,8514,4100,8505,4100,8505,4119xe" filled="true" fillcolor="#000000" stroked="false">
                <v:path arrowok="t"/>
                <v:fill type="solid"/>
              </v:shape>
            </v:group>
            <v:group style="position:absolute;left:8505;top:4119;width:10;height:20" coordorigin="8505,4119" coordsize="10,20">
              <v:shape style="position:absolute;left:8505;top:4119;width:10;height:20" coordorigin="8505,4119" coordsize="10,20" path="m8505,4139l8514,4139,8514,4119,8505,4119,8505,4139xe" filled="true" fillcolor="#000000" stroked="false">
                <v:path arrowok="t"/>
                <v:fill type="solid"/>
              </v:shape>
            </v:group>
            <v:group style="position:absolute;left:8505;top:4139;width:10;height:20" coordorigin="8505,4139" coordsize="10,20">
              <v:shape style="position:absolute;left:8505;top:4139;width:10;height:20" coordorigin="8505,4139" coordsize="10,20" path="m8505,4158l8514,4158,8514,4139,8505,4139,8505,4158xe" filled="true" fillcolor="#000000" stroked="false">
                <v:path arrowok="t"/>
                <v:fill type="solid"/>
              </v:shape>
            </v:group>
            <v:group style="position:absolute;left:8505;top:4158;width:10;height:20" coordorigin="8505,4158" coordsize="10,20">
              <v:shape style="position:absolute;left:8505;top:4158;width:10;height:20" coordorigin="8505,4158" coordsize="10,20" path="m8505,4177l8514,4177,8514,4158,8505,4158,8505,4177xe" filled="true" fillcolor="#000000" stroked="false">
                <v:path arrowok="t"/>
                <v:fill type="solid"/>
              </v:shape>
            </v:group>
            <v:group style="position:absolute;left:8505;top:4177;width:10;height:20" coordorigin="8505,4177" coordsize="10,20">
              <v:shape style="position:absolute;left:8505;top:4177;width:10;height:20" coordorigin="8505,4177" coordsize="10,20" path="m8505,4196l8514,4196,8514,4177,8505,4177,8505,4196xe" filled="true" fillcolor="#000000" stroked="false">
                <v:path arrowok="t"/>
                <v:fill type="solid"/>
              </v:shape>
            </v:group>
            <v:group style="position:absolute;left:8505;top:4196;width:10;height:20" coordorigin="8505,4196" coordsize="10,20">
              <v:shape style="position:absolute;left:8505;top:4196;width:10;height:20" coordorigin="8505,4196" coordsize="10,20" path="m8505,4215l8514,4215,8514,4196,8505,4196,8505,4215xe" filled="true" fillcolor="#000000" stroked="false">
                <v:path arrowok="t"/>
                <v:fill type="solid"/>
              </v:shape>
            </v:group>
            <v:group style="position:absolute;left:8505;top:4215;width:10;height:20" coordorigin="8505,4215" coordsize="10,20">
              <v:shape style="position:absolute;left:8505;top:4215;width:10;height:20" coordorigin="8505,4215" coordsize="10,20" path="m8505,4235l8514,4235,8514,4215,8505,4215,8505,4235xe" filled="true" fillcolor="#000000" stroked="false">
                <v:path arrowok="t"/>
                <v:fill type="solid"/>
              </v:shape>
            </v:group>
            <v:group style="position:absolute;left:8505;top:4235;width:10;height:20" coordorigin="8505,4235" coordsize="10,20">
              <v:shape style="position:absolute;left:8505;top:4235;width:10;height:20" coordorigin="8505,4235" coordsize="10,20" path="m8505,4254l8514,4254,8514,4235,8505,4235,8505,4254xe" filled="true" fillcolor="#000000" stroked="false">
                <v:path arrowok="t"/>
                <v:fill type="solid"/>
              </v:shape>
            </v:group>
            <v:group style="position:absolute;left:8505;top:4254;width:10;height:20" coordorigin="8505,4254" coordsize="10,20">
              <v:shape style="position:absolute;left:8505;top:4254;width:10;height:20" coordorigin="8505,4254" coordsize="10,20" path="m8505,4273l8514,4273,8514,4254,8505,4254,8505,4273xe" filled="true" fillcolor="#000000" stroked="false">
                <v:path arrowok="t"/>
                <v:fill type="solid"/>
              </v:shape>
            </v:group>
            <v:group style="position:absolute;left:8505;top:4273;width:10;height:20" coordorigin="8505,4273" coordsize="10,20">
              <v:shape style="position:absolute;left:8505;top:4273;width:10;height:20" coordorigin="8505,4273" coordsize="10,20" path="m8505,4292l8514,4292,8514,4273,8505,4273,8505,4292xe" filled="true" fillcolor="#000000" stroked="false">
                <v:path arrowok="t"/>
                <v:fill type="solid"/>
              </v:shape>
            </v:group>
            <v:group style="position:absolute;left:8505;top:4292;width:10;height:20" coordorigin="8505,4292" coordsize="10,20">
              <v:shape style="position:absolute;left:8505;top:4292;width:10;height:20" coordorigin="8505,4292" coordsize="10,20" path="m8505,4311l8514,4311,8514,4292,8505,4292,8505,4311xe" filled="true" fillcolor="#000000" stroked="false">
                <v:path arrowok="t"/>
                <v:fill type="solid"/>
              </v:shape>
            </v:group>
            <v:group style="position:absolute;left:8505;top:4311;width:10;height:20" coordorigin="8505,4311" coordsize="10,20">
              <v:shape style="position:absolute;left:8505;top:4311;width:10;height:20" coordorigin="8505,4311" coordsize="10,20" path="m8505,4331l8514,4331,8514,4311,8505,4311,8505,4331xe" filled="true" fillcolor="#000000" stroked="false">
                <v:path arrowok="t"/>
                <v:fill type="solid"/>
              </v:shape>
            </v:group>
            <v:group style="position:absolute;left:8505;top:4331;width:10;height:20" coordorigin="8505,4331" coordsize="10,20">
              <v:shape style="position:absolute;left:8505;top:4331;width:10;height:20" coordorigin="8505,4331" coordsize="10,20" path="m8505,4350l8514,4350,8514,4331,8505,4331,8505,4350xe" filled="true" fillcolor="#000000" stroked="false">
                <v:path arrowok="t"/>
                <v:fill type="solid"/>
              </v:shape>
            </v:group>
            <v:group style="position:absolute;left:8505;top:4350;width:10;height:20" coordorigin="8505,4350" coordsize="10,20">
              <v:shape style="position:absolute;left:8505;top:4350;width:10;height:20" coordorigin="8505,4350" coordsize="10,20" path="m8505,4369l8514,4369,8514,4350,8505,4350,8505,4369xe" filled="true" fillcolor="#000000" stroked="false">
                <v:path arrowok="t"/>
                <v:fill type="solid"/>
              </v:shape>
            </v:group>
            <v:group style="position:absolute;left:8505;top:4369;width:10;height:20" coordorigin="8505,4369" coordsize="10,20">
              <v:shape style="position:absolute;left:8505;top:4369;width:10;height:20" coordorigin="8505,4369" coordsize="10,20" path="m8505,4388l8514,4388,8514,4369,8505,4369,8505,4388xe" filled="true" fillcolor="#000000" stroked="false">
                <v:path arrowok="t"/>
                <v:fill type="solid"/>
              </v:shape>
            </v:group>
            <v:group style="position:absolute;left:8505;top:4388;width:10;height:20" coordorigin="8505,4388" coordsize="10,20">
              <v:shape style="position:absolute;left:8505;top:4388;width:10;height:20" coordorigin="8505,4388" coordsize="10,20" path="m8505,4407l8514,4407,8514,4388,8505,4388,8505,4407xe" filled="true" fillcolor="#000000" stroked="false">
                <v:path arrowok="t"/>
                <v:fill type="solid"/>
              </v:shape>
            </v:group>
            <v:group style="position:absolute;left:8505;top:4407;width:10;height:20" coordorigin="8505,4407" coordsize="10,20">
              <v:shape style="position:absolute;left:8505;top:4407;width:10;height:20" coordorigin="8505,4407" coordsize="10,20" path="m8505,4427l8514,4427,8514,4407,8505,4407,8505,4427xe" filled="true" fillcolor="#000000" stroked="false">
                <v:path arrowok="t"/>
                <v:fill type="solid"/>
              </v:shape>
            </v:group>
            <v:group style="position:absolute;left:9355;top:4043;width:10;height:20" coordorigin="9355,4043" coordsize="10,20">
              <v:shape style="position:absolute;left:9355;top:4043;width:10;height:20" coordorigin="9355,4043" coordsize="10,20" path="m9355,4062l9364,4062,9364,4043,9355,4043,9355,4062xe" filled="true" fillcolor="#000000" stroked="false">
                <v:path arrowok="t"/>
                <v:fill type="solid"/>
              </v:shape>
            </v:group>
            <v:group style="position:absolute;left:9355;top:4062;width:10;height:20" coordorigin="9355,4062" coordsize="10,20">
              <v:shape style="position:absolute;left:9355;top:4062;width:10;height:20" coordorigin="9355,4062" coordsize="10,20" path="m9355,4081l9364,4081,9364,4062,9355,4062,9355,4081xe" filled="true" fillcolor="#000000" stroked="false">
                <v:path arrowok="t"/>
                <v:fill type="solid"/>
              </v:shape>
            </v:group>
            <v:group style="position:absolute;left:9355;top:4081;width:10;height:20" coordorigin="9355,4081" coordsize="10,20">
              <v:shape style="position:absolute;left:9355;top:4081;width:10;height:20" coordorigin="9355,4081" coordsize="10,20" path="m9355,4100l9364,4100,9364,4081,9355,4081,9355,4100xe" filled="true" fillcolor="#000000" stroked="false">
                <v:path arrowok="t"/>
                <v:fill type="solid"/>
              </v:shape>
            </v:group>
            <v:group style="position:absolute;left:9355;top:4100;width:10;height:20" coordorigin="9355,4100" coordsize="10,20">
              <v:shape style="position:absolute;left:9355;top:4100;width:10;height:20" coordorigin="9355,4100" coordsize="10,20" path="m9355,4119l9364,4119,9364,4100,9355,4100,9355,4119xe" filled="true" fillcolor="#000000" stroked="false">
                <v:path arrowok="t"/>
                <v:fill type="solid"/>
              </v:shape>
            </v:group>
            <v:group style="position:absolute;left:9355;top:4119;width:10;height:20" coordorigin="9355,4119" coordsize="10,20">
              <v:shape style="position:absolute;left:9355;top:4119;width:10;height:20" coordorigin="9355,4119" coordsize="10,20" path="m9355,4139l9364,4139,9364,4119,9355,4119,9355,4139xe" filled="true" fillcolor="#000000" stroked="false">
                <v:path arrowok="t"/>
                <v:fill type="solid"/>
              </v:shape>
            </v:group>
            <v:group style="position:absolute;left:9355;top:4139;width:10;height:20" coordorigin="9355,4139" coordsize="10,20">
              <v:shape style="position:absolute;left:9355;top:4139;width:10;height:20" coordorigin="9355,4139" coordsize="10,20" path="m9355,4158l9364,4158,9364,4139,9355,4139,9355,4158xe" filled="true" fillcolor="#000000" stroked="false">
                <v:path arrowok="t"/>
                <v:fill type="solid"/>
              </v:shape>
            </v:group>
            <v:group style="position:absolute;left:9355;top:4158;width:10;height:20" coordorigin="9355,4158" coordsize="10,20">
              <v:shape style="position:absolute;left:9355;top:4158;width:10;height:20" coordorigin="9355,4158" coordsize="10,20" path="m9355,4177l9364,4177,9364,4158,9355,4158,9355,4177xe" filled="true" fillcolor="#000000" stroked="false">
                <v:path arrowok="t"/>
                <v:fill type="solid"/>
              </v:shape>
            </v:group>
            <v:group style="position:absolute;left:9355;top:4177;width:10;height:20" coordorigin="9355,4177" coordsize="10,20">
              <v:shape style="position:absolute;left:9355;top:4177;width:10;height:20" coordorigin="9355,4177" coordsize="10,20" path="m9355,4196l9364,4196,9364,4177,9355,4177,9355,4196xe" filled="true" fillcolor="#000000" stroked="false">
                <v:path arrowok="t"/>
                <v:fill type="solid"/>
              </v:shape>
            </v:group>
            <v:group style="position:absolute;left:9355;top:4196;width:10;height:20" coordorigin="9355,4196" coordsize="10,20">
              <v:shape style="position:absolute;left:9355;top:4196;width:10;height:20" coordorigin="9355,4196" coordsize="10,20" path="m9355,4215l9364,4215,9364,4196,9355,4196,9355,4215xe" filled="true" fillcolor="#000000" stroked="false">
                <v:path arrowok="t"/>
                <v:fill type="solid"/>
              </v:shape>
            </v:group>
            <v:group style="position:absolute;left:9355;top:4215;width:10;height:20" coordorigin="9355,4215" coordsize="10,20">
              <v:shape style="position:absolute;left:9355;top:4215;width:10;height:20" coordorigin="9355,4215" coordsize="10,20" path="m9355,4235l9364,4235,9364,4215,9355,4215,9355,4235xe" filled="true" fillcolor="#000000" stroked="false">
                <v:path arrowok="t"/>
                <v:fill type="solid"/>
              </v:shape>
            </v:group>
            <v:group style="position:absolute;left:9355;top:4235;width:10;height:20" coordorigin="9355,4235" coordsize="10,20">
              <v:shape style="position:absolute;left:9355;top:4235;width:10;height:20" coordorigin="9355,4235" coordsize="10,20" path="m9355,4254l9364,4254,9364,4235,9355,4235,9355,4254xe" filled="true" fillcolor="#000000" stroked="false">
                <v:path arrowok="t"/>
                <v:fill type="solid"/>
              </v:shape>
            </v:group>
            <v:group style="position:absolute;left:9355;top:4254;width:10;height:20" coordorigin="9355,4254" coordsize="10,20">
              <v:shape style="position:absolute;left:9355;top:4254;width:10;height:20" coordorigin="9355,4254" coordsize="10,20" path="m9355,4273l9364,4273,9364,4254,9355,4254,9355,4273xe" filled="true" fillcolor="#000000" stroked="false">
                <v:path arrowok="t"/>
                <v:fill type="solid"/>
              </v:shape>
            </v:group>
            <v:group style="position:absolute;left:9355;top:4273;width:10;height:20" coordorigin="9355,4273" coordsize="10,20">
              <v:shape style="position:absolute;left:9355;top:4273;width:10;height:20" coordorigin="9355,4273" coordsize="10,20" path="m9355,4292l9364,4292,9364,4273,9355,4273,9355,4292xe" filled="true" fillcolor="#000000" stroked="false">
                <v:path arrowok="t"/>
                <v:fill type="solid"/>
              </v:shape>
            </v:group>
            <v:group style="position:absolute;left:9355;top:4292;width:10;height:20" coordorigin="9355,4292" coordsize="10,20">
              <v:shape style="position:absolute;left:9355;top:4292;width:10;height:20" coordorigin="9355,4292" coordsize="10,20" path="m9355,4311l9364,4311,9364,4292,9355,4292,9355,4311xe" filled="true" fillcolor="#000000" stroked="false">
                <v:path arrowok="t"/>
                <v:fill type="solid"/>
              </v:shape>
            </v:group>
            <v:group style="position:absolute;left:9355;top:4311;width:10;height:20" coordorigin="9355,4311" coordsize="10,20">
              <v:shape style="position:absolute;left:9355;top:4311;width:10;height:20" coordorigin="9355,4311" coordsize="10,20" path="m9355,4331l9364,4331,9364,4311,9355,4311,9355,4331xe" filled="true" fillcolor="#000000" stroked="false">
                <v:path arrowok="t"/>
                <v:fill type="solid"/>
              </v:shape>
            </v:group>
            <v:group style="position:absolute;left:9355;top:4331;width:10;height:20" coordorigin="9355,4331" coordsize="10,20">
              <v:shape style="position:absolute;left:9355;top:4331;width:10;height:20" coordorigin="9355,4331" coordsize="10,20" path="m9355,4350l9364,4350,9364,4331,9355,4331,9355,4350xe" filled="true" fillcolor="#000000" stroked="false">
                <v:path arrowok="t"/>
                <v:fill type="solid"/>
              </v:shape>
            </v:group>
            <v:group style="position:absolute;left:9355;top:4350;width:10;height:20" coordorigin="9355,4350" coordsize="10,20">
              <v:shape style="position:absolute;left:9355;top:4350;width:10;height:20" coordorigin="9355,4350" coordsize="10,20" path="m9355,4369l9364,4369,9364,4350,9355,4350,9355,4369xe" filled="true" fillcolor="#000000" stroked="false">
                <v:path arrowok="t"/>
                <v:fill type="solid"/>
              </v:shape>
            </v:group>
            <v:group style="position:absolute;left:9355;top:4369;width:10;height:20" coordorigin="9355,4369" coordsize="10,20">
              <v:shape style="position:absolute;left:9355;top:4369;width:10;height:20" coordorigin="9355,4369" coordsize="10,20" path="m9355,4388l9364,4388,9364,4369,9355,4369,9355,4388xe" filled="true" fillcolor="#000000" stroked="false">
                <v:path arrowok="t"/>
                <v:fill type="solid"/>
              </v:shape>
            </v:group>
            <v:group style="position:absolute;left:9355;top:4388;width:10;height:20" coordorigin="9355,4388" coordsize="10,20">
              <v:shape style="position:absolute;left:9355;top:4388;width:10;height:20" coordorigin="9355,4388" coordsize="10,20" path="m9355,4407l9364,4407,9364,4388,9355,4388,9355,4407xe" filled="true" fillcolor="#000000" stroked="false">
                <v:path arrowok="t"/>
                <v:fill type="solid"/>
              </v:shape>
            </v:group>
            <v:group style="position:absolute;left:9355;top:4407;width:10;height:20" coordorigin="9355,4407" coordsize="10,20">
              <v:shape style="position:absolute;left:9355;top:4407;width:10;height:20" coordorigin="9355,4407" coordsize="10,20" path="m9355,4427l9364,4427,9364,4407,9355,4407,9355,4427xe" filled="true" fillcolor="#000000" stroked="false">
                <v:path arrowok="t"/>
                <v:fill type="solid"/>
              </v:shape>
              <v:shape style="position:absolute;left:5000;top:96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年末余额</w:t>
                      </w:r>
                    </w:p>
                  </w:txbxContent>
                </v:textbox>
                <w10:wrap type="none"/>
              </v:shape>
              <v:shape style="position:absolute;left:8519;top:96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group>
            <w10:wrap type="none"/>
          </v:group>
        </w:pict>
      </w:r>
      <w:r>
        <w:rPr>
          <w:rFonts w:ascii="宋体" w:hAnsi="宋体" w:cs="宋体" w:eastAsia="宋体" w:hint="default"/>
          <w:sz w:val="21"/>
          <w:szCs w:val="21"/>
        </w:rPr>
        <w:t>组合中，采用账龄分析法计提坏账准备的其他应收款：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tbl>
      <w:tblPr>
        <w:tblW w:w="0" w:type="auto"/>
        <w:jc w:val="left"/>
        <w:tblInd w:w="733" w:type="dxa"/>
        <w:tblLayout w:type="fixed"/>
        <w:tblCellMar>
          <w:top w:w="0" w:type="dxa"/>
          <w:left w:w="0" w:type="dxa"/>
          <w:bottom w:w="0" w:type="dxa"/>
          <w:right w:w="0" w:type="dxa"/>
        </w:tblCellMar>
        <w:tblLook w:val="01E0"/>
      </w:tblPr>
      <w:tblGrid>
        <w:gridCol w:w="1205"/>
        <w:gridCol w:w="1491"/>
        <w:gridCol w:w="746"/>
        <w:gridCol w:w="1287"/>
        <w:gridCol w:w="1516"/>
        <w:gridCol w:w="722"/>
        <w:gridCol w:w="1282"/>
      </w:tblGrid>
      <w:tr>
        <w:trPr>
          <w:trHeight w:val="280" w:hRule="exact"/>
        </w:trPr>
        <w:tc>
          <w:tcPr>
            <w:tcW w:w="1205"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746"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03" w:type="dxa"/>
            <w:gridSpan w:val="2"/>
            <w:tcBorders>
              <w:top w:val="nil" w:sz="6" w:space="0" w:color="auto"/>
              <w:left w:val="nil" w:sz="6" w:space="0" w:color="auto"/>
              <w:bottom w:val="nil" w:sz="6" w:space="0" w:color="auto"/>
              <w:right w:val="nil" w:sz="6" w:space="0" w:color="auto"/>
            </w:tcBorders>
          </w:tcPr>
          <w:p>
            <w:pPr/>
          </w:p>
        </w:tc>
      </w:tr>
      <w:tr>
        <w:trPr>
          <w:trHeight w:val="851" w:hRule="exact"/>
        </w:trPr>
        <w:tc>
          <w:tcPr>
            <w:tcW w:w="1205" w:type="dxa"/>
            <w:tcBorders>
              <w:top w:val="nil" w:sz="6" w:space="0" w:color="auto"/>
              <w:left w:val="nil" w:sz="6" w:space="0" w:color="auto"/>
              <w:bottom w:val="nil" w:sz="6" w:space="0" w:color="auto"/>
              <w:right w:val="single" w:sz="4" w:space="0" w:color="000000"/>
            </w:tcBorders>
          </w:tcPr>
          <w:p>
            <w:pPr>
              <w:pStyle w:val="TableParagraph"/>
              <w:spacing w:line="202" w:lineRule="exact"/>
              <w:ind w:right="408"/>
              <w:jc w:val="right"/>
              <w:rPr>
                <w:rFonts w:ascii="宋体" w:hAnsi="宋体" w:cs="宋体" w:eastAsia="宋体" w:hint="default"/>
                <w:sz w:val="18"/>
                <w:szCs w:val="18"/>
              </w:rPr>
            </w:pPr>
            <w:r>
              <w:rPr>
                <w:rFonts w:ascii="宋体" w:hAnsi="宋体" w:cs="宋体" w:eastAsia="宋体" w:hint="default"/>
                <w:sz w:val="18"/>
                <w:szCs w:val="18"/>
              </w:rPr>
              <w:t>账龄</w:t>
            </w:r>
          </w:p>
        </w:tc>
        <w:tc>
          <w:tcPr>
            <w:tcW w:w="14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46"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87" w:type="dxa"/>
            <w:tcBorders>
              <w:top w:val="nil" w:sz="6" w:space="0" w:color="auto"/>
              <w:left w:val="nil" w:sz="6" w:space="0" w:color="auto"/>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37"/>
              <w:jc w:val="center"/>
              <w:rPr>
                <w:rFonts w:ascii="宋体" w:hAnsi="宋体" w:cs="宋体" w:eastAsia="宋体" w:hint="default"/>
                <w:sz w:val="18"/>
                <w:szCs w:val="18"/>
              </w:rPr>
            </w:pPr>
            <w:r>
              <w:rPr>
                <w:rFonts w:ascii="宋体" w:hAnsi="宋体" w:cs="宋体" w:eastAsia="宋体" w:hint="default"/>
                <w:sz w:val="18"/>
                <w:szCs w:val="18"/>
              </w:rPr>
              <w:t>金额</w:t>
            </w:r>
          </w:p>
        </w:tc>
        <w:tc>
          <w:tcPr>
            <w:tcW w:w="7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8" w:hRule="exact"/>
        </w:trPr>
        <w:tc>
          <w:tcPr>
            <w:tcW w:w="1205"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right="398"/>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9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2,387,961.95</w:t>
            </w:r>
          </w:p>
        </w:tc>
        <w:tc>
          <w:tcPr>
            <w:tcW w:w="746"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67.22</w:t>
            </w:r>
          </w:p>
        </w:tc>
        <w:tc>
          <w:tcPr>
            <w:tcW w:w="1287" w:type="dxa"/>
            <w:tcBorders>
              <w:top w:val="nil" w:sz="6" w:space="0" w:color="auto"/>
              <w:left w:val="nil" w:sz="6" w:space="0" w:color="auto"/>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119,398.10</w:t>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2,195,704.89</w:t>
            </w:r>
          </w:p>
        </w:tc>
        <w:tc>
          <w:tcPr>
            <w:tcW w:w="7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71.32</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109,785.24</w:t>
            </w:r>
          </w:p>
        </w:tc>
      </w:tr>
      <w:tr>
        <w:trPr>
          <w:trHeight w:val="410" w:hRule="exact"/>
        </w:trPr>
        <w:tc>
          <w:tcPr>
            <w:tcW w:w="1205" w:type="dxa"/>
            <w:tcBorders>
              <w:top w:val="nil" w:sz="6" w:space="0" w:color="auto"/>
              <w:left w:val="nil" w:sz="6" w:space="0" w:color="auto"/>
              <w:bottom w:val="nil" w:sz="6" w:space="0" w:color="auto"/>
              <w:right w:val="single" w:sz="4" w:space="0" w:color="000000"/>
            </w:tcBorders>
          </w:tcPr>
          <w:p>
            <w:pPr>
              <w:pStyle w:val="TableParagraph"/>
              <w:spacing w:line="240" w:lineRule="auto" w:before="137"/>
              <w:ind w:right="398"/>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336,885.10</w:t>
            </w:r>
          </w:p>
        </w:tc>
        <w:tc>
          <w:tcPr>
            <w:tcW w:w="74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9.48</w:t>
            </w:r>
          </w:p>
        </w:tc>
        <w:tc>
          <w:tcPr>
            <w:tcW w:w="128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168,442.55</w:t>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63" w:right="0"/>
              <w:jc w:val="left"/>
              <w:rPr>
                <w:rFonts w:ascii="Times New Roman" w:hAnsi="Times New Roman" w:cs="Times New Roman" w:eastAsia="Times New Roman" w:hint="default"/>
                <w:sz w:val="18"/>
                <w:szCs w:val="18"/>
              </w:rPr>
            </w:pPr>
            <w:r>
              <w:rPr>
                <w:rFonts w:ascii="Times New Roman"/>
                <w:sz w:val="18"/>
              </w:rPr>
              <w:t>192,640.07</w:t>
            </w:r>
          </w:p>
        </w:tc>
        <w:tc>
          <w:tcPr>
            <w:tcW w:w="7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6.26</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96,320.04</w:t>
            </w:r>
          </w:p>
        </w:tc>
      </w:tr>
      <w:tr>
        <w:trPr>
          <w:trHeight w:val="411" w:hRule="exact"/>
        </w:trPr>
        <w:tc>
          <w:tcPr>
            <w:tcW w:w="1205" w:type="dxa"/>
            <w:tcBorders>
              <w:top w:val="nil" w:sz="6" w:space="0" w:color="auto"/>
              <w:left w:val="nil" w:sz="6" w:space="0" w:color="auto"/>
              <w:bottom w:val="nil" w:sz="6" w:space="0" w:color="auto"/>
              <w:right w:val="single" w:sz="4" w:space="0" w:color="000000"/>
            </w:tcBorders>
          </w:tcPr>
          <w:p>
            <w:pPr>
              <w:pStyle w:val="TableParagraph"/>
              <w:spacing w:line="240" w:lineRule="auto" w:before="136"/>
              <w:ind w:right="398"/>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170,752.07</w:t>
            </w:r>
          </w:p>
        </w:tc>
        <w:tc>
          <w:tcPr>
            <w:tcW w:w="746"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4.81</w:t>
            </w:r>
          </w:p>
        </w:tc>
        <w:tc>
          <w:tcPr>
            <w:tcW w:w="1287" w:type="dxa"/>
            <w:tcBorders>
              <w:top w:val="nil" w:sz="6" w:space="0" w:color="auto"/>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170,752.07</w:t>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63" w:right="0"/>
              <w:jc w:val="left"/>
              <w:rPr>
                <w:rFonts w:ascii="Times New Roman" w:hAnsi="Times New Roman" w:cs="Times New Roman" w:eastAsia="Times New Roman" w:hint="default"/>
                <w:sz w:val="18"/>
                <w:szCs w:val="18"/>
              </w:rPr>
            </w:pPr>
            <w:r>
              <w:rPr>
                <w:rFonts w:ascii="Times New Roman"/>
                <w:sz w:val="18"/>
              </w:rPr>
              <w:t>391,803.07</w:t>
            </w:r>
          </w:p>
        </w:tc>
        <w:tc>
          <w:tcPr>
            <w:tcW w:w="7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12.72</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391,803.07</w:t>
            </w:r>
          </w:p>
        </w:tc>
      </w:tr>
      <w:tr>
        <w:trPr>
          <w:trHeight w:val="410" w:hRule="exact"/>
        </w:trPr>
        <w:tc>
          <w:tcPr>
            <w:tcW w:w="1205"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right="398"/>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9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656,687.03</w:t>
            </w:r>
          </w:p>
        </w:tc>
        <w:tc>
          <w:tcPr>
            <w:tcW w:w="746"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18.49</w:t>
            </w:r>
          </w:p>
        </w:tc>
        <w:tc>
          <w:tcPr>
            <w:tcW w:w="1287" w:type="dxa"/>
            <w:tcBorders>
              <w:top w:val="nil" w:sz="6" w:space="0" w:color="auto"/>
              <w:left w:val="nil" w:sz="6" w:space="0" w:color="auto"/>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656,687.03</w:t>
            </w:r>
          </w:p>
        </w:tc>
        <w:tc>
          <w:tcPr>
            <w:tcW w:w="1516"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63" w:right="0"/>
              <w:jc w:val="left"/>
              <w:rPr>
                <w:rFonts w:ascii="Times New Roman" w:hAnsi="Times New Roman" w:cs="Times New Roman" w:eastAsia="Times New Roman" w:hint="default"/>
                <w:sz w:val="18"/>
                <w:szCs w:val="18"/>
              </w:rPr>
            </w:pPr>
            <w:r>
              <w:rPr>
                <w:rFonts w:ascii="Times New Roman"/>
                <w:sz w:val="18"/>
              </w:rPr>
              <w:t>298,494.84</w:t>
            </w:r>
          </w:p>
        </w:tc>
        <w:tc>
          <w:tcPr>
            <w:tcW w:w="7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9.70</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298,494.84</w:t>
            </w:r>
          </w:p>
        </w:tc>
      </w:tr>
      <w:tr>
        <w:trPr>
          <w:trHeight w:val="415" w:hRule="exact"/>
        </w:trPr>
        <w:tc>
          <w:tcPr>
            <w:tcW w:w="1205" w:type="dxa"/>
            <w:tcBorders>
              <w:top w:val="nil" w:sz="6" w:space="0" w:color="auto"/>
              <w:left w:val="nil" w:sz="6" w:space="0" w:color="auto"/>
              <w:bottom w:val="single" w:sz="12" w:space="0" w:color="000000"/>
              <w:right w:val="single" w:sz="4" w:space="0" w:color="000000"/>
            </w:tcBorders>
          </w:tcPr>
          <w:p>
            <w:pPr>
              <w:pStyle w:val="TableParagraph"/>
              <w:spacing w:line="240" w:lineRule="auto" w:before="135"/>
              <w:ind w:right="408"/>
              <w:jc w:val="right"/>
              <w:rPr>
                <w:rFonts w:ascii="宋体" w:hAnsi="宋体" w:cs="宋体" w:eastAsia="宋体" w:hint="default"/>
                <w:sz w:val="18"/>
                <w:szCs w:val="18"/>
              </w:rPr>
            </w:pPr>
            <w:r>
              <w:rPr>
                <w:rFonts w:ascii="宋体" w:hAnsi="宋体" w:cs="宋体" w:eastAsia="宋体" w:hint="default"/>
                <w:sz w:val="18"/>
                <w:szCs w:val="18"/>
              </w:rPr>
              <w:t>合计</w:t>
            </w:r>
          </w:p>
        </w:tc>
        <w:tc>
          <w:tcPr>
            <w:tcW w:w="149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3,552,286.15</w:t>
            </w:r>
          </w:p>
        </w:tc>
        <w:tc>
          <w:tcPr>
            <w:tcW w:w="746" w:type="dxa"/>
            <w:tcBorders>
              <w:top w:val="nil" w:sz="6" w:space="0" w:color="auto"/>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100.00</w:t>
            </w:r>
          </w:p>
        </w:tc>
        <w:tc>
          <w:tcPr>
            <w:tcW w:w="1287" w:type="dxa"/>
            <w:tcBorders>
              <w:top w:val="nil" w:sz="6" w:space="0" w:color="auto"/>
              <w:left w:val="nil" w:sz="6" w:space="0" w:color="auto"/>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1,115,279.75</w:t>
            </w:r>
          </w:p>
        </w:tc>
        <w:tc>
          <w:tcPr>
            <w:tcW w:w="1516" w:type="dxa"/>
            <w:tcBorders>
              <w:top w:val="nil" w:sz="6" w:space="0" w:color="auto"/>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3,078,642.87</w:t>
            </w:r>
          </w:p>
        </w:tc>
        <w:tc>
          <w:tcPr>
            <w:tcW w:w="722"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100.00</w:t>
            </w:r>
          </w:p>
        </w:tc>
        <w:tc>
          <w:tcPr>
            <w:tcW w:w="1282"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896,403.19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36"/>
        <w:ind w:left="855" w:right="0" w:firstLine="0"/>
        <w:jc w:val="left"/>
        <w:rPr>
          <w:rFonts w:ascii="宋体" w:hAnsi="宋体" w:cs="宋体" w:eastAsia="宋体" w:hint="default"/>
          <w:sz w:val="21"/>
          <w:szCs w:val="21"/>
        </w:rPr>
      </w:pPr>
      <w:r>
        <w:rPr/>
        <w:pict>
          <v:shape style="position:absolute;margin-left:212.449997pt;margin-top:38.543636pt;width:.47988pt;height:.12pt;mso-position-horizontal-relative:page;mso-position-vertical-relative:paragraph;z-index:-978424" type="#_x0000_t75" stroked="false">
            <v:imagedata r:id="rId524" o:title=""/>
          </v:shape>
        </w:pict>
      </w:r>
      <w:r>
        <w:rPr/>
        <w:pict>
          <v:shape style="position:absolute;margin-left:281.089996pt;margin-top:38.543636pt;width:.47986pt;height:.12pt;mso-position-horizontal-relative:page;mso-position-vertical-relative:paragraph;z-index:-978400" type="#_x0000_t75" stroked="false">
            <v:imagedata r:id="rId524" o:title=""/>
          </v:shape>
        </w:pict>
      </w:r>
      <w:r>
        <w:rPr/>
        <w:pict>
          <v:shape style="position:absolute;margin-left:344.829987pt;margin-top:38.543636pt;width:.47989pt;height:.12pt;mso-position-horizontal-relative:page;mso-position-vertical-relative:paragraph;z-index:-978376" type="#_x0000_t75" stroked="false">
            <v:imagedata r:id="rId524" o:title=""/>
          </v:shape>
        </w:pict>
      </w:r>
      <w:r>
        <w:rPr/>
        <w:pict>
          <v:shape style="position:absolute;margin-left:402.429993pt;margin-top:38.543636pt;width:.47986pt;height:.12pt;mso-position-horizontal-relative:page;mso-position-vertical-relative:paragraph;z-index:-978352" type="#_x0000_t75" stroked="false">
            <v:imagedata r:id="rId524" o:title=""/>
          </v:shape>
        </w:pict>
      </w:r>
      <w:r>
        <w:rPr/>
        <w:pict>
          <v:group style="position:absolute;margin-left:120.379997pt;margin-top:54.023674pt;width:409.05pt;height:5.05pt;mso-position-horizontal-relative:page;mso-position-vertical-relative:paragraph;z-index:-978328" coordorigin="2408,1080" coordsize="8181,101">
            <v:shape style="position:absolute;left:2408;top:1080;width:1861;height:101" type="#_x0000_t75" stroked="false">
              <v:imagedata r:id="rId525" o:title=""/>
            </v:shape>
            <v:shape style="position:absolute;left:4244;top:1172;width:1378;height:10" type="#_x0000_t75" stroked="false">
              <v:imagedata r:id="rId526" o:title=""/>
            </v:shape>
            <v:shape style="position:absolute;left:5617;top:1172;width:1280;height:10" type="#_x0000_t75" stroked="false">
              <v:imagedata r:id="rId234" o:title=""/>
            </v:shape>
            <v:shape style="position:absolute;left:6892;top:1172;width:1157;height:10" type="#_x0000_t75" stroked="false">
              <v:imagedata r:id="rId527" o:title=""/>
            </v:shape>
            <v:shape style="position:absolute;left:8044;top:1172;width:2545;height:10" type="#_x0000_t75" stroked="false">
              <v:imagedata r:id="rId528" o:title=""/>
            </v:shape>
            <w10:wrap type="none"/>
          </v:group>
        </w:pict>
      </w:r>
      <w:r>
        <w:rPr>
          <w:rFonts w:ascii="宋体" w:hAnsi="宋体" w:cs="宋体" w:eastAsia="宋体" w:hint="default"/>
          <w:sz w:val="21"/>
          <w:szCs w:val="21"/>
        </w:rPr>
        <w:t>年末单项金额虽不重大但单项计提坏账准备的其他应收款：</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2"/>
          <w:szCs w:val="12"/>
        </w:rPr>
      </w:pPr>
    </w:p>
    <w:tbl>
      <w:tblPr>
        <w:tblW w:w="0" w:type="auto"/>
        <w:jc w:val="left"/>
        <w:tblInd w:w="733" w:type="dxa"/>
        <w:tblLayout w:type="fixed"/>
        <w:tblCellMar>
          <w:top w:w="0" w:type="dxa"/>
          <w:left w:w="0" w:type="dxa"/>
          <w:bottom w:w="0" w:type="dxa"/>
          <w:right w:w="0" w:type="dxa"/>
        </w:tblCellMar>
        <w:tblLook w:val="01E0"/>
      </w:tblPr>
      <w:tblGrid>
        <w:gridCol w:w="1861"/>
        <w:gridCol w:w="1373"/>
        <w:gridCol w:w="1275"/>
        <w:gridCol w:w="1152"/>
        <w:gridCol w:w="2535"/>
      </w:tblGrid>
      <w:tr>
        <w:trPr>
          <w:trHeight w:val="324" w:hRule="exact"/>
        </w:trPr>
        <w:tc>
          <w:tcPr>
            <w:tcW w:w="1861" w:type="dxa"/>
            <w:tcBorders>
              <w:top w:val="single" w:sz="12" w:space="0" w:color="000000"/>
              <w:left w:val="nil" w:sz="6" w:space="0" w:color="auto"/>
              <w:bottom w:val="nil" w:sz="6" w:space="0" w:color="auto"/>
              <w:right w:val="single" w:sz="4" w:space="0" w:color="000000"/>
            </w:tcBorders>
          </w:tcPr>
          <w:p>
            <w:pPr>
              <w:pStyle w:val="TableParagraph"/>
              <w:spacing w:line="212" w:lineRule="exact" w:before="137"/>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73" w:type="dxa"/>
            <w:tcBorders>
              <w:top w:val="single" w:sz="12" w:space="0" w:color="000000"/>
              <w:left w:val="single" w:sz="4" w:space="0" w:color="000000"/>
              <w:bottom w:val="nil" w:sz="6" w:space="0" w:color="auto"/>
              <w:right w:val="single" w:sz="4" w:space="0" w:color="000000"/>
            </w:tcBorders>
          </w:tcPr>
          <w:p>
            <w:pPr>
              <w:pStyle w:val="TableParagraph"/>
              <w:spacing w:line="212" w:lineRule="exact" w:before="137"/>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5" w:type="dxa"/>
            <w:vMerge w:val="restart"/>
            <w:tcBorders>
              <w:top w:val="single" w:sz="12" w:space="0" w:color="000000"/>
              <w:left w:val="single" w:sz="4" w:space="0" w:color="000000"/>
              <w:right w:val="single" w:sz="4" w:space="0" w:color="000000"/>
            </w:tcBorders>
          </w:tcPr>
          <w:p>
            <w:pPr>
              <w:pStyle w:val="TableParagraph"/>
              <w:spacing w:line="240" w:lineRule="auto" w:before="137"/>
              <w:ind w:left="27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52" w:type="dxa"/>
            <w:vMerge w:val="restart"/>
            <w:tcBorders>
              <w:top w:val="single" w:sz="12" w:space="0" w:color="000000"/>
              <w:left w:val="single" w:sz="4" w:space="0" w:color="000000"/>
              <w:right w:val="single" w:sz="4" w:space="0" w:color="000000"/>
            </w:tcBorders>
          </w:tcPr>
          <w:p>
            <w:pPr>
              <w:pStyle w:val="TableParagraph"/>
              <w:spacing w:line="240" w:lineRule="auto" w:before="137"/>
              <w:ind w:left="21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535" w:type="dxa"/>
            <w:vMerge w:val="restart"/>
            <w:tcBorders>
              <w:top w:val="single" w:sz="12" w:space="0" w:color="000000"/>
              <w:left w:val="single" w:sz="4" w:space="0" w:color="000000"/>
              <w:right w:val="nil" w:sz="6" w:space="0" w:color="auto"/>
            </w:tcBorders>
          </w:tcPr>
          <w:p>
            <w:pPr>
              <w:pStyle w:val="TableParagraph"/>
              <w:spacing w:line="240" w:lineRule="auto" w:before="137"/>
              <w:ind w:right="3"/>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79" w:hRule="exact"/>
        </w:trPr>
        <w:tc>
          <w:tcPr>
            <w:tcW w:w="1861" w:type="dxa"/>
            <w:tcBorders>
              <w:top w:val="nil" w:sz="6" w:space="0" w:color="auto"/>
              <w:left w:val="nil" w:sz="6" w:space="0" w:color="auto"/>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75" w:type="dxa"/>
            <w:vMerge/>
            <w:tcBorders>
              <w:left w:val="single" w:sz="4" w:space="0" w:color="000000"/>
              <w:bottom w:val="nil" w:sz="6" w:space="0" w:color="auto"/>
              <w:right w:val="single" w:sz="4" w:space="0" w:color="000000"/>
            </w:tcBorders>
          </w:tcPr>
          <w:p>
            <w:pPr/>
          </w:p>
        </w:tc>
        <w:tc>
          <w:tcPr>
            <w:tcW w:w="1152" w:type="dxa"/>
            <w:vMerge/>
            <w:tcBorders>
              <w:left w:val="single" w:sz="4" w:space="0" w:color="000000"/>
              <w:bottom w:val="nil" w:sz="6" w:space="0" w:color="auto"/>
              <w:right w:val="single" w:sz="4" w:space="0" w:color="000000"/>
            </w:tcBorders>
          </w:tcPr>
          <w:p>
            <w:pPr/>
          </w:p>
        </w:tc>
        <w:tc>
          <w:tcPr>
            <w:tcW w:w="2535" w:type="dxa"/>
            <w:vMerge/>
            <w:tcBorders>
              <w:left w:val="single" w:sz="4" w:space="0" w:color="000000"/>
              <w:bottom w:val="nil" w:sz="6" w:space="0" w:color="auto"/>
              <w:right w:val="nil" w:sz="6" w:space="0" w:color="auto"/>
            </w:tcBorders>
          </w:tcPr>
          <w:p>
            <w:pPr/>
          </w:p>
        </w:tc>
      </w:tr>
      <w:tr>
        <w:trPr>
          <w:trHeight w:val="738" w:hRule="exact"/>
        </w:trPr>
        <w:tc>
          <w:tcPr>
            <w:tcW w:w="1861" w:type="dxa"/>
            <w:tcBorders>
              <w:top w:val="nil" w:sz="6" w:space="0" w:color="auto"/>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汉得日本株式会社</w:t>
            </w:r>
          </w:p>
        </w:tc>
        <w:tc>
          <w:tcPr>
            <w:tcW w:w="137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2,845,200.26</w:t>
            </w:r>
          </w:p>
        </w:tc>
        <w:tc>
          <w:tcPr>
            <w:tcW w:w="127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2,043,198.84</w:t>
            </w:r>
          </w:p>
        </w:tc>
        <w:tc>
          <w:tcPr>
            <w:tcW w:w="115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71.81%</w:t>
            </w:r>
          </w:p>
        </w:tc>
        <w:tc>
          <w:tcPr>
            <w:tcW w:w="2535" w:type="dxa"/>
            <w:tcBorders>
              <w:top w:val="nil" w:sz="6" w:space="0" w:color="auto"/>
              <w:left w:val="single" w:sz="4" w:space="0" w:color="000000"/>
              <w:bottom w:val="single" w:sz="12" w:space="0" w:color="000000"/>
              <w:right w:val="nil" w:sz="6" w:space="0" w:color="auto"/>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pacing w:val="14"/>
                <w:sz w:val="18"/>
                <w:szCs w:val="18"/>
              </w:rPr>
              <w:t>根据汉得日本株式会社超额</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亏损金额计提</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tabs>
          <w:tab w:pos="1393" w:val="left" w:leader="none"/>
        </w:tabs>
        <w:spacing w:before="36"/>
        <w:ind w:left="855" w:right="419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tab/>
        <w:t>本年无转回或收回其他应收款情况。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tabs>
          <w:tab w:pos="1393" w:val="left" w:leader="none"/>
        </w:tabs>
        <w:spacing w:before="0"/>
        <w:ind w:left="855" w:right="419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tab/>
        <w:t>本报告期无实际核销的其他应收款情况。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tabs>
          <w:tab w:pos="1393" w:val="left" w:leader="none"/>
        </w:tabs>
        <w:spacing w:before="36"/>
        <w:ind w:left="855"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tab/>
        <w:t>年末其他应收款中无持本公司</w:t>
      </w:r>
      <w:r>
        <w:rPr>
          <w:rFonts w:ascii="宋体" w:hAnsi="宋体" w:cs="宋体" w:eastAsia="宋体" w:hint="default"/>
          <w:b/>
          <w:bCs/>
          <w:spacing w:val="-56"/>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5"/>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92" w:footer="1186" w:top="1080" w:bottom="1380" w:left="1660" w:right="0"/>
        </w:sectPr>
      </w:pPr>
    </w:p>
    <w:p>
      <w:pPr>
        <w:spacing w:line="240" w:lineRule="auto" w:before="0"/>
        <w:rPr>
          <w:rFonts w:ascii="宋体" w:hAnsi="宋体" w:cs="宋体" w:eastAsia="宋体" w:hint="default"/>
          <w:b/>
          <w:bCs/>
          <w:sz w:val="20"/>
          <w:szCs w:val="20"/>
        </w:rPr>
      </w:pPr>
      <w:r>
        <w:rPr/>
        <w:pict>
          <v:group style="position:absolute;margin-left:147.5pt;margin-top:234.499939pt;width:392.85pt;height:.5pt;mso-position-horizontal-relative:page;mso-position-vertical-relative:page;z-index:-978136" coordorigin="2950,4690" coordsize="7857,10">
            <v:shape style="position:absolute;left:2950;top:4690;width:1964;height:10" type="#_x0000_t75" stroked="false">
              <v:imagedata r:id="rId529" o:title=""/>
            </v:shape>
            <v:shape style="position:absolute;left:4909;top:4690;width:1066;height:10" type="#_x0000_t75" stroked="false">
              <v:imagedata r:id="rId200" o:title=""/>
            </v:shape>
            <v:shape style="position:absolute;left:5970;top:4690;width:1282;height:10" type="#_x0000_t75" stroked="false">
              <v:imagedata r:id="rId155" o:title=""/>
            </v:shape>
            <v:shape style="position:absolute;left:7247;top:4690;width:3560;height:10" type="#_x0000_t75" stroked="false">
              <v:imagedata r:id="rId530" o:title=""/>
            </v:shape>
            <w10:wrap type="none"/>
          </v:group>
        </w:pict>
      </w:r>
      <w:r>
        <w:rPr/>
        <w:pict>
          <v:group style="position:absolute;margin-left:147.5pt;margin-top:270.530029pt;width:392.85pt;height:5.05pt;mso-position-horizontal-relative:page;mso-position-vertical-relative:page;z-index:-978112" coordorigin="2950,5411" coordsize="7857,101">
            <v:shape style="position:absolute;left:2950;top:5411;width:1983;height:101" type="#_x0000_t75" stroked="false">
              <v:imagedata r:id="rId531" o:title=""/>
            </v:shape>
            <v:shape style="position:absolute;left:4909;top:5502;width:1066;height:10" type="#_x0000_t75" stroked="false">
              <v:imagedata r:id="rId205" o:title=""/>
            </v:shape>
            <v:shape style="position:absolute;left:5970;top:5502;width:1282;height:10" type="#_x0000_t75" stroked="false">
              <v:imagedata r:id="rId223" o:title=""/>
            </v:shape>
            <v:shape style="position:absolute;left:7247;top:5502;width:3560;height:10" type="#_x0000_t75" stroked="false">
              <v:imagedata r:id="rId532" o:title=""/>
            </v:shape>
            <w10:wrap type="none"/>
          </v:group>
        </w:pict>
      </w:r>
      <w:r>
        <w:rPr/>
        <w:pict>
          <v:group style="position:absolute;margin-left:147.5pt;margin-top:540.070007pt;width:395.25pt;height:.5pt;mso-position-horizontal-relative:page;mso-position-vertical-relative:page;z-index:-977896" coordorigin="2950,10801" coordsize="7905,10">
            <v:shape style="position:absolute;left:2950;top:10801;width:2389;height:10" type="#_x0000_t75" stroked="false">
              <v:imagedata r:id="rId533" o:title=""/>
            </v:shape>
            <v:shape style="position:absolute;left:5334;top:10801;width:950;height:10" type="#_x0000_t75" stroked="false">
              <v:imagedata r:id="rId534" o:title=""/>
            </v:shape>
            <v:shape style="position:absolute;left:6279;top:10801;width:1280;height:10" type="#_x0000_t75" stroked="false">
              <v:imagedata r:id="rId234" o:title=""/>
            </v:shape>
            <v:shape style="position:absolute;left:7554;top:10801;width:1018;height:10" type="#_x0000_t75" stroked="false">
              <v:imagedata r:id="rId535" o:title=""/>
            </v:shape>
            <v:shape style="position:absolute;left:8567;top:10801;width:1167;height:10" type="#_x0000_t75" stroked="false">
              <v:imagedata r:id="rId536" o:title=""/>
            </v:shape>
            <v:shape style="position:absolute;left:9729;top:10801;width:1126;height:10" type="#_x0000_t75" stroked="false">
              <v:imagedata r:id="rId537" o:title=""/>
            </v:shape>
            <w10:wrap type="none"/>
          </v:group>
        </w:pict>
      </w:r>
      <w:r>
        <w:rPr/>
        <w:pict>
          <v:group style="position:absolute;margin-left:147.5pt;margin-top:576.070007pt;width:395.25pt;height:5.05pt;mso-position-horizontal-relative:page;mso-position-vertical-relative:page;z-index:-977872" coordorigin="2950,11521" coordsize="7905,101">
            <v:shape style="position:absolute;left:2950;top:11521;width:2408;height:101" type="#_x0000_t75" stroked="false">
              <v:imagedata r:id="rId538" o:title=""/>
            </v:shape>
            <v:shape style="position:absolute;left:5334;top:11613;width:950;height:10" type="#_x0000_t75" stroked="false">
              <v:imagedata r:id="rId539" o:title=""/>
            </v:shape>
            <v:shape style="position:absolute;left:6279;top:11613;width:1280;height:10" type="#_x0000_t75" stroked="false">
              <v:imagedata r:id="rId332" o:title=""/>
            </v:shape>
            <v:shape style="position:absolute;left:7554;top:11613;width:1018;height:10" type="#_x0000_t75" stroked="false">
              <v:imagedata r:id="rId540" o:title=""/>
            </v:shape>
            <v:shape style="position:absolute;left:8567;top:11613;width:1167;height:10" type="#_x0000_t75" stroked="false">
              <v:imagedata r:id="rId541" o:title=""/>
            </v:shape>
            <v:shape style="position:absolute;left:9729;top:11613;width:1126;height:10" type="#_x0000_t75" stroked="false">
              <v:imagedata r:id="rId542" o:title=""/>
            </v:shape>
            <w10:wrap type="none"/>
          </v:group>
        </w:pict>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tabs>
          <w:tab w:pos="1393" w:val="left" w:leader="none"/>
        </w:tabs>
        <w:spacing w:before="36"/>
        <w:ind w:left="855" w:right="4190" w:firstLine="0"/>
        <w:jc w:val="left"/>
        <w:rPr>
          <w:rFonts w:ascii="宋体" w:hAnsi="宋体" w:cs="宋体" w:eastAsia="宋体" w:hint="default"/>
          <w:sz w:val="21"/>
          <w:szCs w:val="21"/>
        </w:rPr>
      </w:pPr>
      <w:r>
        <w:rPr/>
        <w:pict>
          <v:shape style="position:absolute;margin-left:245.690002pt;margin-top:38.543674pt;width:.48pt;height:.12pt;mso-position-horizontal-relative:page;mso-position-vertical-relative:paragraph;z-index:-978304" type="#_x0000_t75" stroked="false">
            <v:imagedata r:id="rId543" o:title=""/>
          </v:shape>
        </w:pict>
      </w:r>
      <w:r>
        <w:rPr/>
        <w:pict>
          <v:shape style="position:absolute;margin-left:298.730011pt;margin-top:38.543674pt;width:.48001pt;height:.12pt;mso-position-horizontal-relative:page;mso-position-vertical-relative:paragraph;z-index:-978280" type="#_x0000_t75" stroked="false">
            <v:imagedata r:id="rId543" o:title=""/>
          </v:shape>
        </w:pict>
      </w:r>
      <w:r>
        <w:rPr/>
        <w:pict>
          <v:shape style="position:absolute;margin-left:362.589996pt;margin-top:38.543674pt;width:.47998pt;height:.12pt;mso-position-horizontal-relative:page;mso-position-vertical-relative:paragraph;z-index:-978256" type="#_x0000_t75" stroked="false">
            <v:imagedata r:id="rId543" o:title=""/>
          </v:shape>
        </w:pict>
      </w:r>
      <w:r>
        <w:rPr/>
        <w:pict>
          <v:shape style="position:absolute;margin-left:413.230011pt;margin-top:38.543674pt;width:.48001pt;height:.12pt;mso-position-horizontal-relative:page;mso-position-vertical-relative:paragraph;z-index:-978232" type="#_x0000_t75" stroked="false">
            <v:imagedata r:id="rId543" o:title=""/>
          </v:shape>
        </w:pict>
      </w:r>
      <w:r>
        <w:rPr/>
        <w:pict>
          <v:shape style="position:absolute;margin-left:484.299988pt;margin-top:38.543674pt;width:.48001pt;height:.12pt;mso-position-horizontal-relative:page;mso-position-vertical-relative:paragraph;z-index:-978208" type="#_x0000_t75" stroked="false">
            <v:imagedata r:id="rId543" o:title=""/>
          </v:shape>
        </w:pict>
      </w:r>
      <w:r>
        <w:rPr/>
        <w:pict>
          <v:group style="position:absolute;margin-left:147.5pt;margin-top:78.623695pt;width:392.85pt;height:.5pt;mso-position-horizontal-relative:page;mso-position-vertical-relative:paragraph;z-index:-978184" coordorigin="2950,1572" coordsize="7857,10">
            <v:shape style="position:absolute;left:2950;top:1572;width:1964;height:10" type="#_x0000_t75" stroked="false">
              <v:imagedata r:id="rId529" o:title=""/>
            </v:shape>
            <v:shape style="position:absolute;left:4909;top:1572;width:1066;height:10" type="#_x0000_t75" stroked="false">
              <v:imagedata r:id="rId200" o:title=""/>
            </v:shape>
            <v:shape style="position:absolute;left:5970;top:1572;width:1282;height:10" type="#_x0000_t75" stroked="false">
              <v:imagedata r:id="rId155" o:title=""/>
            </v:shape>
            <v:shape style="position:absolute;left:7247;top:1572;width:3560;height:10" type="#_x0000_t75" stroked="false">
              <v:imagedata r:id="rId530" o:title=""/>
            </v:shape>
            <w10:wrap type="none"/>
          </v:group>
        </w:pict>
      </w:r>
      <w:r>
        <w:rPr/>
        <w:pict>
          <v:group style="position:absolute;margin-left:147.5pt;margin-top:94.463654pt;width:392.85pt;height:5.2pt;mso-position-horizontal-relative:page;mso-position-vertical-relative:paragraph;z-index:-978160" coordorigin="2950,1889" coordsize="7857,104">
            <v:shape style="position:absolute;left:2950;top:1889;width:1983;height:103" type="#_x0000_t75" stroked="false">
              <v:imagedata r:id="rId544" o:title=""/>
            </v:shape>
            <v:shape style="position:absolute;left:4909;top:1983;width:1066;height:10" type="#_x0000_t75" stroked="false">
              <v:imagedata r:id="rId205" o:title=""/>
            </v:shape>
            <v:shape style="position:absolute;left:5970;top:1983;width:1282;height:10" type="#_x0000_t75" stroked="false">
              <v:imagedata r:id="rId223" o:title=""/>
            </v:shape>
            <v:shape style="position:absolute;left:7247;top:1983;width:3560;height:10" type="#_x0000_t75" stroked="false">
              <v:imagedata r:id="rId532" o:title=""/>
            </v:shape>
            <w10:wrap type="none"/>
          </v:group>
        </w:pict>
      </w:r>
      <w:r>
        <w:rPr>
          <w:rFonts w:ascii="宋体" w:hAnsi="宋体" w:cs="宋体" w:eastAsia="宋体" w:hint="default"/>
          <w:b/>
          <w:bCs/>
          <w:sz w:val="21"/>
          <w:szCs w:val="21"/>
        </w:rPr>
        <w:t>5</w:t>
      </w:r>
      <w:r>
        <w:rPr>
          <w:rFonts w:ascii="宋体" w:hAnsi="宋体" w:cs="宋体" w:eastAsia="宋体" w:hint="default"/>
          <w:b/>
          <w:bCs/>
          <w:sz w:val="21"/>
          <w:szCs w:val="21"/>
        </w:rPr>
        <w:t>、</w:t>
        <w:tab/>
        <w:t>金额较大的其他应收款的性质或内容：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1275" w:type="dxa"/>
        <w:tblLayout w:type="fixed"/>
        <w:tblCellMar>
          <w:top w:w="0" w:type="dxa"/>
          <w:left w:w="0" w:type="dxa"/>
          <w:bottom w:w="0" w:type="dxa"/>
          <w:right w:w="0" w:type="dxa"/>
        </w:tblCellMar>
        <w:tblLook w:val="01E0"/>
      </w:tblPr>
      <w:tblGrid>
        <w:gridCol w:w="1983"/>
        <w:gridCol w:w="1061"/>
        <w:gridCol w:w="1277"/>
        <w:gridCol w:w="1013"/>
        <w:gridCol w:w="1421"/>
        <w:gridCol w:w="1116"/>
      </w:tblGrid>
      <w:tr>
        <w:trPr>
          <w:trHeight w:val="906" w:hRule="exact"/>
        </w:trPr>
        <w:tc>
          <w:tcPr>
            <w:tcW w:w="1983" w:type="dxa"/>
            <w:tcBorders>
              <w:top w:val="single" w:sz="12" w:space="0" w:color="000000"/>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63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061" w:type="dxa"/>
            <w:vMerge w:val="restart"/>
            <w:tcBorders>
              <w:top w:val="single" w:sz="12" w:space="0" w:color="000000"/>
              <w:left w:val="single" w:sz="4" w:space="0" w:color="000000"/>
              <w:right w:val="single" w:sz="4" w:space="0" w:color="000000"/>
            </w:tcBorders>
          </w:tcPr>
          <w:p>
            <w:pPr>
              <w:pStyle w:val="TableParagraph"/>
              <w:spacing w:line="405" w:lineRule="auto" w:before="137"/>
              <w:ind w:left="343" w:right="167"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27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1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1421" w:type="dxa"/>
            <w:tcBorders>
              <w:top w:val="single" w:sz="12" w:space="0" w:color="000000"/>
              <w:left w:val="single" w:sz="4" w:space="0" w:color="000000"/>
              <w:bottom w:val="nil" w:sz="6" w:space="0" w:color="auto"/>
              <w:right w:val="single" w:sz="4" w:space="0" w:color="000000"/>
            </w:tcBorders>
          </w:tcPr>
          <w:p>
            <w:pPr>
              <w:pStyle w:val="TableParagraph"/>
              <w:spacing w:line="405" w:lineRule="auto" w:before="137"/>
              <w:ind w:left="122" w:right="118"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 总额的比例</w:t>
            </w:r>
            <w:r>
              <w:rPr>
                <w:rFonts w:ascii="Times New Roman" w:hAnsi="Times New Roman" w:cs="Times New Roman" w:eastAsia="Times New Roman" w:hint="default"/>
                <w:sz w:val="18"/>
                <w:szCs w:val="18"/>
              </w:rPr>
              <w:t>(%)</w:t>
            </w:r>
          </w:p>
        </w:tc>
        <w:tc>
          <w:tcPr>
            <w:tcW w:w="1116" w:type="dxa"/>
            <w:tcBorders>
              <w:top w:val="single" w:sz="12"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227" w:hRule="exact"/>
        </w:trPr>
        <w:tc>
          <w:tcPr>
            <w:tcW w:w="1983" w:type="dxa"/>
            <w:tcBorders>
              <w:top w:val="nil" w:sz="6" w:space="0" w:color="auto"/>
              <w:left w:val="nil" w:sz="6" w:space="0" w:color="auto"/>
              <w:bottom w:val="nil" w:sz="6" w:space="0" w:color="auto"/>
              <w:right w:val="single" w:sz="4" w:space="0" w:color="000000"/>
            </w:tcBorders>
          </w:tcPr>
          <w:p>
            <w:pPr>
              <w:pStyle w:val="TableParagraph"/>
              <w:spacing w:line="212" w:lineRule="exact" w:before="54"/>
              <w:ind w:left="213" w:right="0"/>
              <w:jc w:val="left"/>
              <w:rPr>
                <w:rFonts w:ascii="宋体" w:hAnsi="宋体" w:cs="宋体" w:eastAsia="宋体" w:hint="default"/>
                <w:sz w:val="18"/>
                <w:szCs w:val="18"/>
              </w:rPr>
            </w:pPr>
            <w:r>
              <w:rPr>
                <w:rFonts w:ascii="宋体" w:hAnsi="宋体" w:cs="宋体" w:eastAsia="宋体" w:hint="default"/>
                <w:sz w:val="18"/>
                <w:szCs w:val="18"/>
              </w:rPr>
              <w:t>发行费用</w:t>
            </w:r>
          </w:p>
        </w:tc>
        <w:tc>
          <w:tcPr>
            <w:tcW w:w="1061" w:type="dxa"/>
            <w:vMerge/>
            <w:tcBorders>
              <w:left w:val="single" w:sz="4" w:space="0" w:color="000000"/>
              <w:bottom w:val="nil" w:sz="6" w:space="0" w:color="auto"/>
              <w:right w:val="single" w:sz="4" w:space="0" w:color="000000"/>
            </w:tcBorders>
          </w:tcPr>
          <w:p>
            <w:pPr/>
          </w:p>
        </w:tc>
        <w:tc>
          <w:tcPr>
            <w:tcW w:w="1277" w:type="dxa"/>
            <w:vMerge w:val="restart"/>
            <w:tcBorders>
              <w:top w:val="nil" w:sz="6" w:space="0" w:color="auto"/>
              <w:left w:val="single" w:sz="4" w:space="0" w:color="000000"/>
              <w:right w:val="single" w:sz="4" w:space="0" w:color="000000"/>
            </w:tcBorders>
          </w:tcPr>
          <w:p>
            <w:pPr>
              <w:pStyle w:val="TableParagraph"/>
              <w:spacing w:line="240" w:lineRule="auto" w:before="106"/>
              <w:ind w:left="218" w:right="0"/>
              <w:jc w:val="left"/>
              <w:rPr>
                <w:rFonts w:ascii="Times New Roman" w:hAnsi="Times New Roman" w:cs="Times New Roman" w:eastAsia="Times New Roman" w:hint="default"/>
                <w:sz w:val="18"/>
                <w:szCs w:val="18"/>
              </w:rPr>
            </w:pPr>
            <w:r>
              <w:rPr>
                <w:rFonts w:ascii="Times New Roman"/>
                <w:sz w:val="18"/>
              </w:rPr>
              <w:t>3,025,623.00</w:t>
            </w:r>
          </w:p>
        </w:tc>
        <w:tc>
          <w:tcPr>
            <w:tcW w:w="1013" w:type="dxa"/>
            <w:vMerge w:val="restart"/>
            <w:tcBorders>
              <w:top w:val="nil" w:sz="6" w:space="0" w:color="auto"/>
              <w:left w:val="single" w:sz="4" w:space="0" w:color="000000"/>
              <w:right w:val="single" w:sz="4" w:space="0" w:color="000000"/>
            </w:tcBorders>
          </w:tcPr>
          <w:p>
            <w:pPr>
              <w:pStyle w:val="TableParagraph"/>
              <w:spacing w:line="240" w:lineRule="auto" w:before="54"/>
              <w:ind w:left="1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21" w:type="dxa"/>
            <w:vMerge w:val="restart"/>
            <w:tcBorders>
              <w:top w:val="nil" w:sz="6" w:space="0" w:color="auto"/>
              <w:left w:val="single" w:sz="4" w:space="0" w:color="000000"/>
              <w:right w:val="single" w:sz="4" w:space="0" w:color="000000"/>
            </w:tcBorders>
          </w:tcPr>
          <w:p>
            <w:pPr>
              <w:pStyle w:val="TableParagraph"/>
              <w:spacing w:line="240" w:lineRule="auto" w:before="106"/>
              <w:ind w:left="905" w:right="0"/>
              <w:jc w:val="left"/>
              <w:rPr>
                <w:rFonts w:ascii="Times New Roman" w:hAnsi="Times New Roman" w:cs="Times New Roman" w:eastAsia="Times New Roman" w:hint="default"/>
                <w:sz w:val="18"/>
                <w:szCs w:val="18"/>
              </w:rPr>
            </w:pPr>
            <w:r>
              <w:rPr>
                <w:rFonts w:ascii="Times New Roman"/>
                <w:sz w:val="18"/>
              </w:rPr>
              <w:t>32.11</w:t>
            </w:r>
          </w:p>
        </w:tc>
        <w:tc>
          <w:tcPr>
            <w:tcW w:w="1116" w:type="dxa"/>
            <w:vMerge w:val="restart"/>
            <w:tcBorders>
              <w:top w:val="nil" w:sz="6" w:space="0" w:color="auto"/>
              <w:left w:val="single" w:sz="4" w:space="0" w:color="000000"/>
              <w:right w:val="nil" w:sz="6" w:space="0" w:color="auto"/>
            </w:tcBorders>
          </w:tcPr>
          <w:p>
            <w:pPr>
              <w:pStyle w:val="TableParagraph"/>
              <w:spacing w:line="240" w:lineRule="auto" w:before="54"/>
              <w:ind w:left="191" w:right="0"/>
              <w:jc w:val="left"/>
              <w:rPr>
                <w:rFonts w:ascii="宋体" w:hAnsi="宋体" w:cs="宋体" w:eastAsia="宋体" w:hint="default"/>
                <w:sz w:val="18"/>
                <w:szCs w:val="18"/>
              </w:rPr>
            </w:pPr>
            <w:r>
              <w:rPr>
                <w:rFonts w:ascii="宋体" w:hAnsi="宋体" w:cs="宋体" w:eastAsia="宋体" w:hint="default"/>
                <w:sz w:val="18"/>
                <w:szCs w:val="18"/>
              </w:rPr>
              <w:t>发行费用</w:t>
            </w:r>
          </w:p>
        </w:tc>
      </w:tr>
      <w:tr>
        <w:trPr>
          <w:trHeight w:val="83" w:hRule="exact"/>
        </w:trPr>
        <w:tc>
          <w:tcPr>
            <w:tcW w:w="1983"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013" w:type="dxa"/>
            <w:vMerge/>
            <w:tcBorders>
              <w:left w:val="single" w:sz="4" w:space="0" w:color="000000"/>
              <w:right w:val="single" w:sz="4" w:space="0" w:color="000000"/>
            </w:tcBorders>
          </w:tcPr>
          <w:p>
            <w:pPr/>
          </w:p>
        </w:tc>
        <w:tc>
          <w:tcPr>
            <w:tcW w:w="1421" w:type="dxa"/>
            <w:vMerge/>
            <w:tcBorders>
              <w:left w:val="single" w:sz="4" w:space="0" w:color="000000"/>
              <w:right w:val="single" w:sz="4" w:space="0" w:color="000000"/>
            </w:tcBorders>
          </w:tcPr>
          <w:p>
            <w:pPr/>
          </w:p>
        </w:tc>
        <w:tc>
          <w:tcPr>
            <w:tcW w:w="1116" w:type="dxa"/>
            <w:vMerge/>
            <w:tcBorders>
              <w:left w:val="single" w:sz="4" w:space="0" w:color="000000"/>
              <w:right w:val="nil" w:sz="6" w:space="0" w:color="auto"/>
            </w:tcBorders>
          </w:tcPr>
          <w:p>
            <w:pPr/>
          </w:p>
        </w:tc>
      </w:tr>
      <w:tr>
        <w:trPr>
          <w:trHeight w:val="20" w:hRule="exact"/>
        </w:trPr>
        <w:tc>
          <w:tcPr>
            <w:tcW w:w="1983"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
        </w:tc>
        <w:tc>
          <w:tcPr>
            <w:tcW w:w="1277" w:type="dxa"/>
            <w:vMerge/>
            <w:tcBorders>
              <w:left w:val="single" w:sz="4" w:space="0" w:color="000000"/>
              <w:bottom w:val="nil" w:sz="6" w:space="0" w:color="auto"/>
              <w:right w:val="single" w:sz="4" w:space="0" w:color="000000"/>
            </w:tcBorders>
          </w:tcPr>
          <w:p>
            <w:pPr/>
          </w:p>
        </w:tc>
        <w:tc>
          <w:tcPr>
            <w:tcW w:w="1013" w:type="dxa"/>
            <w:vMerge/>
            <w:tcBorders>
              <w:left w:val="single" w:sz="4" w:space="0" w:color="000000"/>
              <w:bottom w:val="nil" w:sz="6" w:space="0" w:color="auto"/>
              <w:right w:val="single" w:sz="4" w:space="0" w:color="000000"/>
            </w:tcBorders>
          </w:tcPr>
          <w:p>
            <w:pPr/>
          </w:p>
        </w:tc>
        <w:tc>
          <w:tcPr>
            <w:tcW w:w="1421" w:type="dxa"/>
            <w:vMerge/>
            <w:tcBorders>
              <w:left w:val="single" w:sz="4" w:space="0" w:color="000000"/>
              <w:bottom w:val="nil" w:sz="6" w:space="0" w:color="auto"/>
              <w:right w:val="single" w:sz="4" w:space="0" w:color="000000"/>
            </w:tcBorders>
          </w:tcPr>
          <w:p>
            <w:pPr/>
          </w:p>
        </w:tc>
        <w:tc>
          <w:tcPr>
            <w:tcW w:w="1116" w:type="dxa"/>
            <w:vMerge/>
            <w:tcBorders>
              <w:left w:val="single" w:sz="4" w:space="0" w:color="000000"/>
              <w:bottom w:val="nil" w:sz="6" w:space="0" w:color="auto"/>
              <w:right w:val="nil" w:sz="6" w:space="0" w:color="auto"/>
            </w:tcBorders>
          </w:tcPr>
          <w:p>
            <w:pPr/>
          </w:p>
        </w:tc>
      </w:tr>
      <w:tr>
        <w:trPr>
          <w:trHeight w:val="891" w:hRule="exact"/>
        </w:trPr>
        <w:tc>
          <w:tcPr>
            <w:tcW w:w="1983" w:type="dxa"/>
            <w:tcBorders>
              <w:top w:val="nil" w:sz="6" w:space="0" w:color="auto"/>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汉得日本株式会社</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2,845,200.26</w:t>
            </w:r>
          </w:p>
        </w:tc>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至</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年及</w:t>
            </w:r>
          </w:p>
          <w:p>
            <w:pPr>
              <w:pStyle w:val="TableParagraph"/>
              <w:spacing w:line="240" w:lineRule="auto" w:before="1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z w:val="18"/>
              </w:rPr>
              <w:t>30.19</w:t>
            </w:r>
          </w:p>
        </w:tc>
        <w:tc>
          <w:tcPr>
            <w:tcW w:w="1116"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730" w:hRule="exact"/>
        </w:trPr>
        <w:tc>
          <w:tcPr>
            <w:tcW w:w="1983"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213" w:right="0"/>
              <w:jc w:val="left"/>
              <w:rPr>
                <w:rFonts w:ascii="宋体" w:hAnsi="宋体" w:cs="宋体" w:eastAsia="宋体" w:hint="default"/>
                <w:sz w:val="18"/>
                <w:szCs w:val="18"/>
              </w:rPr>
            </w:pPr>
            <w:r>
              <w:rPr>
                <w:rFonts w:ascii="宋体" w:hAnsi="宋体" w:cs="宋体" w:eastAsia="宋体" w:hint="default"/>
                <w:spacing w:val="4"/>
                <w:sz w:val="18"/>
                <w:szCs w:val="18"/>
              </w:rPr>
              <w:t>上海市第二中级人民</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法院</w:t>
            </w:r>
          </w:p>
        </w:tc>
        <w:tc>
          <w:tcPr>
            <w:tcW w:w="1061"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346,183.00</w:t>
            </w:r>
          </w:p>
        </w:tc>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3.67</w:t>
            </w:r>
          </w:p>
        </w:tc>
        <w:tc>
          <w:tcPr>
            <w:tcW w:w="1116"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财产保全保</w:t>
            </w: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证金</w:t>
            </w:r>
          </w:p>
        </w:tc>
      </w:tr>
      <w:tr>
        <w:trPr>
          <w:trHeight w:val="886" w:hRule="exact"/>
        </w:trPr>
        <w:tc>
          <w:tcPr>
            <w:tcW w:w="1983" w:type="dxa"/>
            <w:tcBorders>
              <w:top w:val="nil" w:sz="6" w:space="0" w:color="auto"/>
              <w:left w:val="nil" w:sz="6" w:space="0" w:color="auto"/>
              <w:bottom w:val="nil" w:sz="6" w:space="0" w:color="auto"/>
              <w:right w:val="single" w:sz="4" w:space="0" w:color="000000"/>
            </w:tcBorders>
          </w:tcPr>
          <w:p>
            <w:pPr>
              <w:pStyle w:val="TableParagraph"/>
              <w:spacing w:line="408" w:lineRule="auto" w:before="135"/>
              <w:ind w:left="122" w:right="99" w:firstLine="91"/>
              <w:jc w:val="left"/>
              <w:rPr>
                <w:rFonts w:ascii="宋体" w:hAnsi="宋体" w:cs="宋体" w:eastAsia="宋体" w:hint="default"/>
                <w:sz w:val="18"/>
                <w:szCs w:val="18"/>
              </w:rPr>
            </w:pPr>
            <w:r>
              <w:rPr>
                <w:rFonts w:ascii="宋体" w:hAnsi="宋体" w:cs="宋体" w:eastAsia="宋体" w:hint="default"/>
                <w:spacing w:val="4"/>
                <w:sz w:val="18"/>
                <w:szCs w:val="18"/>
              </w:rPr>
              <w:t>上海乾利合实业有限 </w:t>
            </w:r>
            <w:r>
              <w:rPr>
                <w:rFonts w:ascii="宋体" w:hAnsi="宋体" w:cs="宋体" w:eastAsia="宋体" w:hint="default"/>
                <w:sz w:val="18"/>
                <w:szCs w:val="18"/>
              </w:rPr>
              <w:t>公司</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出租方</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277,961.60</w:t>
            </w:r>
          </w:p>
        </w:tc>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pacing w:val="-1"/>
                <w:sz w:val="18"/>
              </w:rPr>
              <w:t>2.95</w:t>
            </w:r>
          </w:p>
        </w:tc>
        <w:tc>
          <w:tcPr>
            <w:tcW w:w="1116"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押金</w:t>
            </w:r>
          </w:p>
        </w:tc>
      </w:tr>
      <w:tr>
        <w:trPr>
          <w:trHeight w:val="739" w:hRule="exact"/>
        </w:trPr>
        <w:tc>
          <w:tcPr>
            <w:tcW w:w="1983" w:type="dxa"/>
            <w:tcBorders>
              <w:top w:val="nil" w:sz="6" w:space="0" w:color="auto"/>
              <w:left w:val="nil" w:sz="6" w:space="0" w:color="auto"/>
              <w:bottom w:val="single" w:sz="12" w:space="0" w:color="000000"/>
              <w:right w:val="single" w:sz="4" w:space="0" w:color="000000"/>
            </w:tcBorders>
          </w:tcPr>
          <w:p>
            <w:pPr>
              <w:pStyle w:val="TableParagraph"/>
              <w:spacing w:line="240" w:lineRule="auto" w:before="58"/>
              <w:ind w:left="213" w:right="0"/>
              <w:jc w:val="left"/>
              <w:rPr>
                <w:rFonts w:ascii="宋体" w:hAnsi="宋体" w:cs="宋体" w:eastAsia="宋体" w:hint="default"/>
                <w:sz w:val="18"/>
                <w:szCs w:val="18"/>
              </w:rPr>
            </w:pPr>
            <w:r>
              <w:rPr>
                <w:rFonts w:ascii="宋体" w:hAnsi="宋体" w:cs="宋体" w:eastAsia="宋体" w:hint="default"/>
                <w:spacing w:val="11"/>
                <w:sz w:val="18"/>
                <w:szCs w:val="18"/>
              </w:rPr>
              <w:t>日立</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上海</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贸易有限</w:t>
            </w:r>
            <w:r>
              <w:rPr>
                <w:rFonts w:ascii="宋体" w:hAnsi="宋体" w:cs="宋体" w:eastAsia="宋体" w:hint="default"/>
                <w:sz w:val="18"/>
                <w:szCs w:val="18"/>
              </w:rPr>
            </w:r>
          </w:p>
          <w:p>
            <w:pPr>
              <w:pStyle w:val="TableParagraph"/>
              <w:spacing w:line="240" w:lineRule="auto" w:before="151"/>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6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2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246,467.69</w:t>
            </w:r>
          </w:p>
        </w:tc>
        <w:tc>
          <w:tcPr>
            <w:tcW w:w="101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2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2.62</w:t>
            </w:r>
          </w:p>
        </w:tc>
        <w:tc>
          <w:tcPr>
            <w:tcW w:w="1116" w:type="dxa"/>
            <w:tcBorders>
              <w:top w:val="nil" w:sz="6" w:space="0" w:color="auto"/>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代垫款</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tabs>
          <w:tab w:pos="1393" w:val="left" w:leader="none"/>
        </w:tabs>
        <w:spacing w:before="36"/>
        <w:ind w:left="855" w:right="4190" w:firstLine="0"/>
        <w:jc w:val="left"/>
        <w:rPr>
          <w:rFonts w:ascii="宋体" w:hAnsi="宋体" w:cs="宋体" w:eastAsia="宋体" w:hint="default"/>
          <w:sz w:val="21"/>
          <w:szCs w:val="21"/>
        </w:rPr>
      </w:pPr>
      <w:r>
        <w:rPr/>
        <w:pict>
          <v:group style="position:absolute;margin-left:147.5pt;margin-top:-64.896317pt;width:392.85pt;height:.5pt;mso-position-horizontal-relative:page;mso-position-vertical-relative:paragraph;z-index:-978088" coordorigin="2950,-1298" coordsize="7857,10">
            <v:shape style="position:absolute;left:2950;top:-1298;width:1964;height:10" type="#_x0000_t75" stroked="false">
              <v:imagedata r:id="rId529" o:title=""/>
            </v:shape>
            <v:shape style="position:absolute;left:4909;top:-1298;width:1066;height:10" type="#_x0000_t75" stroked="false">
              <v:imagedata r:id="rId205" o:title=""/>
            </v:shape>
            <v:shape style="position:absolute;left:5970;top:-1298;width:1282;height:10" type="#_x0000_t75" stroked="false">
              <v:imagedata r:id="rId223" o:title=""/>
            </v:shape>
            <v:shape style="position:absolute;left:7247;top:-1298;width:3560;height:10" type="#_x0000_t75" stroked="false">
              <v:imagedata r:id="rId532" o:title=""/>
            </v:shape>
            <w10:wrap type="none"/>
          </v:group>
        </w:pict>
      </w:r>
      <w:r>
        <w:rPr/>
        <w:pict>
          <v:shape style="position:absolute;margin-left:266.929993pt;margin-top:38.543636pt;width:.47986pt;height:.12pt;mso-position-horizontal-relative:page;mso-position-vertical-relative:paragraph;z-index:-978064" type="#_x0000_t75" stroked="false">
            <v:imagedata r:id="rId543" o:title=""/>
          </v:shape>
        </w:pict>
      </w:r>
      <w:r>
        <w:rPr/>
        <w:pict>
          <v:shape style="position:absolute;margin-left:314.209991pt;margin-top:38.543636pt;width:.47986pt;height:.12pt;mso-position-horizontal-relative:page;mso-position-vertical-relative:paragraph;z-index:-978040" type="#_x0000_t75" stroked="false">
            <v:imagedata r:id="rId543" o:title=""/>
          </v:shape>
        </w:pict>
      </w:r>
      <w:r>
        <w:rPr/>
        <w:pict>
          <v:shape style="position:absolute;margin-left:377.950012pt;margin-top:38.543636pt;width:.47989pt;height:.12pt;mso-position-horizontal-relative:page;mso-position-vertical-relative:paragraph;z-index:-978016" type="#_x0000_t75" stroked="false">
            <v:imagedata r:id="rId543" o:title=""/>
          </v:shape>
        </w:pict>
      </w:r>
      <w:r>
        <w:rPr/>
        <w:pict>
          <v:shape style="position:absolute;margin-left:428.589996pt;margin-top:38.543636pt;width:.47986pt;height:.12pt;mso-position-horizontal-relative:page;mso-position-vertical-relative:paragraph;z-index:-977992" type="#_x0000_t75" stroked="false">
            <v:imagedata r:id="rId543" o:title=""/>
          </v:shape>
        </w:pict>
      </w:r>
      <w:r>
        <w:rPr/>
        <w:pict>
          <v:shape style="position:absolute;margin-left:486.700012pt;margin-top:38.543636pt;width:.47986pt;height:.12pt;mso-position-horizontal-relative:page;mso-position-vertical-relative:paragraph;z-index:-977968" type="#_x0000_t75" stroked="false">
            <v:imagedata r:id="rId543" o:title=""/>
          </v:shape>
        </w:pict>
      </w:r>
      <w:r>
        <w:rPr/>
        <w:pict>
          <v:group style="position:absolute;margin-left:147.5pt;margin-top:98.683655pt;width:395.25pt;height:.5pt;mso-position-horizontal-relative:page;mso-position-vertical-relative:paragraph;z-index:-977944" coordorigin="2950,1974" coordsize="7905,10">
            <v:shape style="position:absolute;left:2950;top:1974;width:2389;height:10" type="#_x0000_t75" stroked="false">
              <v:imagedata r:id="rId533" o:title=""/>
            </v:shape>
            <v:shape style="position:absolute;left:5334;top:1974;width:950;height:10" type="#_x0000_t75" stroked="false">
              <v:imagedata r:id="rId534" o:title=""/>
            </v:shape>
            <v:shape style="position:absolute;left:6279;top:1974;width:1280;height:10" type="#_x0000_t75" stroked="false">
              <v:imagedata r:id="rId234" o:title=""/>
            </v:shape>
            <v:shape style="position:absolute;left:7554;top:1974;width:1018;height:10" type="#_x0000_t75" stroked="false">
              <v:imagedata r:id="rId535" o:title=""/>
            </v:shape>
            <v:shape style="position:absolute;left:8567;top:1974;width:1167;height:10" type="#_x0000_t75" stroked="false">
              <v:imagedata r:id="rId536" o:title=""/>
            </v:shape>
            <v:shape style="position:absolute;left:9729;top:1974;width:1126;height:10" type="#_x0000_t75" stroked="false">
              <v:imagedata r:id="rId537" o:title=""/>
            </v:shape>
            <w10:wrap type="none"/>
          </v:group>
        </w:pict>
      </w:r>
      <w:r>
        <w:rPr/>
        <w:pict>
          <v:group style="position:absolute;margin-left:147.5pt;margin-top:114.523674pt;width:395.25pt;height:5.2pt;mso-position-horizontal-relative:page;mso-position-vertical-relative:paragraph;z-index:-977920" coordorigin="2950,2290" coordsize="7905,104">
            <v:shape style="position:absolute;left:2950;top:2290;width:2408;height:103" type="#_x0000_t75" stroked="false">
              <v:imagedata r:id="rId545" o:title=""/>
            </v:shape>
            <v:shape style="position:absolute;left:5334;top:2384;width:950;height:10" type="#_x0000_t75" stroked="false">
              <v:imagedata r:id="rId539" o:title=""/>
            </v:shape>
            <v:shape style="position:absolute;left:6279;top:2384;width:1280;height:10" type="#_x0000_t75" stroked="false">
              <v:imagedata r:id="rId332" o:title=""/>
            </v:shape>
            <v:shape style="position:absolute;left:7554;top:2384;width:1018;height:10" type="#_x0000_t75" stroked="false">
              <v:imagedata r:id="rId540" o:title=""/>
            </v:shape>
            <v:shape style="position:absolute;left:8567;top:2384;width:1167;height:10" type="#_x0000_t75" stroked="false">
              <v:imagedata r:id="rId541" o:title=""/>
            </v:shape>
            <v:shape style="position:absolute;left:9729;top:2384;width:1126;height:10" type="#_x0000_t75" stroked="false">
              <v:imagedata r:id="rId542" o:title=""/>
            </v:shape>
            <w10:wrap type="none"/>
          </v:group>
        </w:pict>
      </w:r>
      <w:r>
        <w:rPr>
          <w:rFonts w:ascii="宋体" w:hAnsi="宋体" w:cs="宋体" w:eastAsia="宋体" w:hint="default"/>
          <w:b/>
          <w:bCs/>
          <w:sz w:val="21"/>
          <w:szCs w:val="21"/>
        </w:rPr>
        <w:t>6</w:t>
      </w:r>
      <w:r>
        <w:rPr>
          <w:rFonts w:ascii="宋体" w:hAnsi="宋体" w:cs="宋体" w:eastAsia="宋体" w:hint="default"/>
          <w:b/>
          <w:bCs/>
          <w:sz w:val="21"/>
          <w:szCs w:val="21"/>
        </w:rPr>
        <w:t>、</w:t>
        <w:tab/>
        <w:t>其他应收款金额前五名情况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1275" w:type="dxa"/>
        <w:tblLayout w:type="fixed"/>
        <w:tblCellMar>
          <w:top w:w="0" w:type="dxa"/>
          <w:left w:w="0" w:type="dxa"/>
          <w:bottom w:w="0" w:type="dxa"/>
          <w:right w:w="0" w:type="dxa"/>
        </w:tblCellMar>
        <w:tblLook w:val="01E0"/>
      </w:tblPr>
      <w:tblGrid>
        <w:gridCol w:w="2408"/>
        <w:gridCol w:w="946"/>
        <w:gridCol w:w="1275"/>
        <w:gridCol w:w="1013"/>
        <w:gridCol w:w="1162"/>
        <w:gridCol w:w="1116"/>
      </w:tblGrid>
      <w:tr>
        <w:trPr>
          <w:trHeight w:val="1307" w:hRule="exact"/>
        </w:trPr>
        <w:tc>
          <w:tcPr>
            <w:tcW w:w="2408"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23"/>
                <w:szCs w:val="23"/>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4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408" w:lineRule="auto"/>
              <w:ind w:left="285" w:right="108"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275"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23"/>
                <w:szCs w:val="23"/>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1162" w:type="dxa"/>
            <w:tcBorders>
              <w:top w:val="single" w:sz="12" w:space="0" w:color="000000"/>
              <w:left w:val="single" w:sz="4" w:space="0" w:color="000000"/>
              <w:bottom w:val="nil" w:sz="6" w:space="0" w:color="auto"/>
              <w:right w:val="single" w:sz="4" w:space="0" w:color="000000"/>
            </w:tcBorders>
          </w:tcPr>
          <w:p>
            <w:pPr>
              <w:pStyle w:val="TableParagraph"/>
              <w:spacing w:line="408" w:lineRule="auto" w:before="137"/>
              <w:ind w:left="124" w:right="125" w:hanging="1"/>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占其他应收 款总额的比 例</w:t>
            </w:r>
            <w:r>
              <w:rPr>
                <w:rFonts w:ascii="Times New Roman" w:hAnsi="Times New Roman" w:cs="Times New Roman" w:eastAsia="Times New Roman" w:hint="default"/>
                <w:sz w:val="18"/>
                <w:szCs w:val="18"/>
              </w:rPr>
              <w:t>(%)</w:t>
            </w:r>
          </w:p>
        </w:tc>
        <w:tc>
          <w:tcPr>
            <w:tcW w:w="1116" w:type="dxa"/>
            <w:tcBorders>
              <w:top w:val="single" w:sz="12"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310" w:hRule="exact"/>
        </w:trPr>
        <w:tc>
          <w:tcPr>
            <w:tcW w:w="2408" w:type="dxa"/>
            <w:tcBorders>
              <w:top w:val="nil" w:sz="6" w:space="0" w:color="auto"/>
              <w:left w:val="nil" w:sz="6" w:space="0" w:color="auto"/>
              <w:bottom w:val="nil" w:sz="6" w:space="0" w:color="auto"/>
              <w:right w:val="single" w:sz="4" w:space="0" w:color="000000"/>
            </w:tcBorders>
          </w:tcPr>
          <w:p>
            <w:pPr>
              <w:pStyle w:val="TableParagraph"/>
              <w:spacing w:line="240" w:lineRule="auto" w:before="54"/>
              <w:ind w:left="213" w:right="0"/>
              <w:jc w:val="left"/>
              <w:rPr>
                <w:rFonts w:ascii="宋体" w:hAnsi="宋体" w:cs="宋体" w:eastAsia="宋体" w:hint="default"/>
                <w:sz w:val="18"/>
                <w:szCs w:val="18"/>
              </w:rPr>
            </w:pPr>
            <w:r>
              <w:rPr>
                <w:rFonts w:ascii="宋体" w:hAnsi="宋体" w:cs="宋体" w:eastAsia="宋体" w:hint="default"/>
                <w:sz w:val="18"/>
                <w:szCs w:val="18"/>
              </w:rPr>
              <w:t>发行费用</w:t>
            </w:r>
          </w:p>
        </w:tc>
        <w:tc>
          <w:tcPr>
            <w:tcW w:w="946"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3,025,623.00</w:t>
            </w:r>
          </w:p>
        </w:tc>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1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32.11</w:t>
            </w:r>
          </w:p>
        </w:tc>
        <w:tc>
          <w:tcPr>
            <w:tcW w:w="1116" w:type="dxa"/>
            <w:tcBorders>
              <w:top w:val="nil" w:sz="6" w:space="0" w:color="auto"/>
              <w:left w:val="single" w:sz="4" w:space="0" w:color="000000"/>
              <w:bottom w:val="nil" w:sz="6" w:space="0" w:color="auto"/>
              <w:right w:val="nil" w:sz="6" w:space="0" w:color="auto"/>
            </w:tcBorders>
          </w:tcPr>
          <w:p>
            <w:pPr>
              <w:pStyle w:val="TableParagraph"/>
              <w:spacing w:line="240" w:lineRule="auto" w:before="54"/>
              <w:ind w:left="189" w:right="0"/>
              <w:jc w:val="left"/>
              <w:rPr>
                <w:rFonts w:ascii="宋体" w:hAnsi="宋体" w:cs="宋体" w:eastAsia="宋体" w:hint="default"/>
                <w:sz w:val="18"/>
                <w:szCs w:val="18"/>
              </w:rPr>
            </w:pPr>
            <w:r>
              <w:rPr>
                <w:rFonts w:ascii="宋体" w:hAnsi="宋体" w:cs="宋体" w:eastAsia="宋体" w:hint="default"/>
                <w:sz w:val="18"/>
                <w:szCs w:val="18"/>
              </w:rPr>
              <w:t>发行费用</w:t>
            </w:r>
          </w:p>
        </w:tc>
      </w:tr>
      <w:tr>
        <w:trPr>
          <w:trHeight w:val="20" w:hRule="exact"/>
        </w:trPr>
        <w:tc>
          <w:tcPr>
            <w:tcW w:w="2408"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
        </w:tc>
      </w:tr>
      <w:tr>
        <w:trPr>
          <w:trHeight w:val="889" w:hRule="exact"/>
        </w:trPr>
        <w:tc>
          <w:tcPr>
            <w:tcW w:w="2408" w:type="dxa"/>
            <w:tcBorders>
              <w:top w:val="nil" w:sz="6" w:space="0" w:color="auto"/>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汉得日本株式会社</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2,845,200.26</w:t>
            </w:r>
          </w:p>
        </w:tc>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至</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年及</w:t>
            </w:r>
          </w:p>
          <w:p>
            <w:pPr>
              <w:pStyle w:val="TableParagraph"/>
              <w:spacing w:line="240" w:lineRule="auto" w:before="1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z w:val="18"/>
              </w:rPr>
              <w:t>30.19</w:t>
            </w:r>
          </w:p>
        </w:tc>
        <w:tc>
          <w:tcPr>
            <w:tcW w:w="1116"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691" w:hRule="exact"/>
        </w:trPr>
        <w:tc>
          <w:tcPr>
            <w:tcW w:w="2408" w:type="dxa"/>
            <w:tcBorders>
              <w:top w:val="nil" w:sz="6" w:space="0" w:color="auto"/>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上海市第二中级人民法院</w:t>
            </w:r>
          </w:p>
        </w:tc>
        <w:tc>
          <w:tcPr>
            <w:tcW w:w="946"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346,183.00</w:t>
            </w:r>
          </w:p>
        </w:tc>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3.67</w:t>
            </w:r>
          </w:p>
        </w:tc>
        <w:tc>
          <w:tcPr>
            <w:tcW w:w="1116" w:type="dxa"/>
            <w:tcBorders>
              <w:top w:val="nil" w:sz="6" w:space="0" w:color="auto"/>
              <w:left w:val="single" w:sz="4" w:space="0" w:color="000000"/>
              <w:bottom w:val="nil" w:sz="6" w:space="0" w:color="auto"/>
              <w:right w:val="nil" w:sz="6" w:space="0" w:color="auto"/>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财产保全保</w:t>
            </w: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证金</w:t>
            </w:r>
          </w:p>
        </w:tc>
      </w:tr>
      <w:tr>
        <w:trPr>
          <w:trHeight w:val="39" w:hRule="exact"/>
        </w:trPr>
        <w:tc>
          <w:tcPr>
            <w:tcW w:w="2408"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013"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nil" w:sz="6" w:space="0" w:color="auto"/>
            </w:tcBorders>
          </w:tcPr>
          <w:p>
            <w:pPr/>
          </w:p>
        </w:tc>
      </w:tr>
      <w:tr>
        <w:trPr>
          <w:trHeight w:val="485" w:hRule="exact"/>
        </w:trPr>
        <w:tc>
          <w:tcPr>
            <w:tcW w:w="2408" w:type="dxa"/>
            <w:tcBorders>
              <w:top w:val="nil" w:sz="6" w:space="0" w:color="auto"/>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上海乾利合实业有限公司</w:t>
            </w:r>
          </w:p>
        </w:tc>
        <w:tc>
          <w:tcPr>
            <w:tcW w:w="9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出租方</w:t>
            </w:r>
          </w:p>
        </w:tc>
        <w:tc>
          <w:tcPr>
            <w:tcW w:w="12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277,961.60</w:t>
            </w:r>
          </w:p>
        </w:tc>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2.95</w:t>
            </w:r>
          </w:p>
        </w:tc>
        <w:tc>
          <w:tcPr>
            <w:tcW w:w="1116" w:type="dxa"/>
            <w:tcBorders>
              <w:top w:val="nil" w:sz="6" w:space="0" w:color="auto"/>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押金</w:t>
            </w:r>
          </w:p>
        </w:tc>
      </w:tr>
      <w:tr>
        <w:trPr>
          <w:trHeight w:val="500" w:hRule="exact"/>
        </w:trPr>
        <w:tc>
          <w:tcPr>
            <w:tcW w:w="24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日立</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贸易有限公司</w:t>
            </w:r>
          </w:p>
        </w:tc>
        <w:tc>
          <w:tcPr>
            <w:tcW w:w="9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2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246,467.69</w:t>
            </w:r>
          </w:p>
        </w:tc>
        <w:tc>
          <w:tcPr>
            <w:tcW w:w="10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2.62</w:t>
            </w:r>
          </w:p>
        </w:tc>
        <w:tc>
          <w:tcPr>
            <w:tcW w:w="11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代垫款</w:t>
            </w:r>
          </w:p>
        </w:tc>
      </w:tr>
    </w:tbl>
    <w:p>
      <w:pPr>
        <w:spacing w:after="0" w:line="240" w:lineRule="auto"/>
        <w:jc w:val="left"/>
        <w:rPr>
          <w:rFonts w:ascii="宋体" w:hAnsi="宋体" w:cs="宋体" w:eastAsia="宋体" w:hint="default"/>
          <w:sz w:val="18"/>
          <w:szCs w:val="18"/>
        </w:rPr>
        <w:sectPr>
          <w:pgSz w:w="11910" w:h="16840"/>
          <w:pgMar w:header="892" w:footer="1186" w:top="1080" w:bottom="1380" w:left="166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tabs>
          <w:tab w:pos="1393" w:val="left" w:leader="none"/>
        </w:tabs>
        <w:spacing w:before="36"/>
        <w:ind w:left="855" w:right="4190" w:firstLine="0"/>
        <w:jc w:val="left"/>
        <w:rPr>
          <w:rFonts w:ascii="宋体" w:hAnsi="宋体" w:cs="宋体" w:eastAsia="宋体" w:hint="default"/>
          <w:sz w:val="21"/>
          <w:szCs w:val="21"/>
        </w:rPr>
      </w:pPr>
      <w:r>
        <w:rPr/>
        <w:pict>
          <v:shape style="position:absolute;margin-left:256.850006pt;margin-top:38.543674pt;width:.48001pt;height:.12pt;mso-position-horizontal-relative:page;mso-position-vertical-relative:paragraph;z-index:-977848" type="#_x0000_t75" stroked="false">
            <v:imagedata r:id="rId543" o:title=""/>
          </v:shape>
        </w:pict>
      </w:r>
      <w:r>
        <w:rPr/>
        <w:pict>
          <v:shape style="position:absolute;margin-left:337.869995pt;margin-top:38.543674pt;width:.47998pt;height:.12pt;mso-position-horizontal-relative:page;mso-position-vertical-relative:paragraph;z-index:-977824" type="#_x0000_t75" stroked="false">
            <v:imagedata r:id="rId543" o:title=""/>
          </v:shape>
        </w:pict>
      </w:r>
      <w:r>
        <w:rPr/>
        <w:pict>
          <v:shape style="position:absolute;margin-left:430.630005pt;margin-top:38.543674pt;width:.48001pt;height:.12pt;mso-position-horizontal-relative:page;mso-position-vertical-relative:paragraph;z-index:-977800" type="#_x0000_t75" stroked="false">
            <v:imagedata r:id="rId543" o:title=""/>
          </v:shape>
        </w:pict>
      </w:r>
      <w:r>
        <w:rPr>
          <w:rFonts w:ascii="宋体" w:hAnsi="宋体" w:cs="宋体" w:eastAsia="宋体" w:hint="default"/>
          <w:b/>
          <w:bCs/>
          <w:sz w:val="21"/>
          <w:szCs w:val="21"/>
        </w:rPr>
        <w:t>7</w:t>
      </w:r>
      <w:r>
        <w:rPr>
          <w:rFonts w:ascii="宋体" w:hAnsi="宋体" w:cs="宋体" w:eastAsia="宋体" w:hint="default"/>
          <w:b/>
          <w:bCs/>
          <w:sz w:val="21"/>
          <w:szCs w:val="21"/>
        </w:rPr>
        <w:t>、</w:t>
        <w:tab/>
        <w:t>年末应收关联方账款情况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1275" w:type="dxa"/>
        <w:tblLayout w:type="fixed"/>
        <w:tblCellMar>
          <w:top w:w="0" w:type="dxa"/>
          <w:left w:w="0" w:type="dxa"/>
          <w:bottom w:w="0" w:type="dxa"/>
          <w:right w:w="0" w:type="dxa"/>
        </w:tblCellMar>
        <w:tblLook w:val="01E0"/>
      </w:tblPr>
      <w:tblGrid>
        <w:gridCol w:w="2206"/>
        <w:gridCol w:w="1620"/>
        <w:gridCol w:w="1855"/>
        <w:gridCol w:w="2021"/>
      </w:tblGrid>
      <w:tr>
        <w:trPr>
          <w:trHeight w:val="889" w:hRule="exact"/>
        </w:trPr>
        <w:tc>
          <w:tcPr>
            <w:tcW w:w="2206" w:type="dxa"/>
            <w:tcBorders>
              <w:top w:val="single" w:sz="12" w:space="0" w:color="000000"/>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68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2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5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50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21" w:type="dxa"/>
            <w:tcBorders>
              <w:top w:val="single" w:sz="12" w:space="0" w:color="000000"/>
              <w:left w:val="single" w:sz="4" w:space="0" w:color="000000"/>
              <w:bottom w:val="nil" w:sz="6" w:space="0" w:color="auto"/>
              <w:right w:val="nil" w:sz="6" w:space="0" w:color="auto"/>
            </w:tcBorders>
          </w:tcPr>
          <w:p>
            <w:pPr>
              <w:pStyle w:val="TableParagraph"/>
              <w:spacing w:line="348" w:lineRule="auto" w:before="95"/>
              <w:ind w:left="530" w:right="168" w:hanging="368"/>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占其他应收款总额</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r>
      <w:tr>
        <w:trPr>
          <w:trHeight w:val="352" w:hRule="exact"/>
        </w:trPr>
        <w:tc>
          <w:tcPr>
            <w:tcW w:w="2206" w:type="dxa"/>
            <w:tcBorders>
              <w:top w:val="nil" w:sz="6" w:space="0" w:color="auto"/>
              <w:left w:val="nil" w:sz="6" w:space="0" w:color="auto"/>
              <w:bottom w:val="single" w:sz="12"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21"/>
                <w:szCs w:val="21"/>
              </w:rPr>
            </w:pPr>
            <w:r>
              <w:rPr>
                <w:rFonts w:ascii="宋体" w:hAnsi="宋体" w:cs="宋体" w:eastAsia="宋体" w:hint="default"/>
                <w:sz w:val="21"/>
                <w:szCs w:val="21"/>
              </w:rPr>
              <w:t>汉得日本株式会社</w:t>
            </w:r>
          </w:p>
        </w:tc>
        <w:tc>
          <w:tcPr>
            <w:tcW w:w="162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85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9"/>
              <w:ind w:left="640" w:right="0"/>
              <w:jc w:val="left"/>
              <w:rPr>
                <w:rFonts w:ascii="Times New Roman" w:hAnsi="Times New Roman" w:cs="Times New Roman" w:eastAsia="Times New Roman" w:hint="default"/>
                <w:sz w:val="21"/>
                <w:szCs w:val="21"/>
              </w:rPr>
            </w:pPr>
            <w:r>
              <w:rPr>
                <w:rFonts w:ascii="Times New Roman"/>
                <w:sz w:val="21"/>
              </w:rPr>
              <w:t>2,845,200.26</w:t>
            </w:r>
          </w:p>
        </w:tc>
        <w:tc>
          <w:tcPr>
            <w:tcW w:w="2021" w:type="dxa"/>
            <w:tcBorders>
              <w:top w:val="nil" w:sz="6" w:space="0" w:color="auto"/>
              <w:left w:val="single" w:sz="4" w:space="0" w:color="000000"/>
              <w:bottom w:val="single" w:sz="12" w:space="0" w:color="000000"/>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21"/>
                <w:szCs w:val="21"/>
              </w:rPr>
            </w:pPr>
            <w:r>
              <w:rPr>
                <w:rFonts w:ascii="Times New Roman"/>
                <w:sz w:val="21"/>
              </w:rPr>
              <w:t>30.19</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tabs>
          <w:tab w:pos="1393" w:val="left" w:leader="none"/>
        </w:tabs>
        <w:spacing w:before="36"/>
        <w:ind w:left="855" w:right="4190" w:firstLine="0"/>
        <w:jc w:val="left"/>
        <w:rPr>
          <w:rFonts w:ascii="宋体" w:hAnsi="宋体" w:cs="宋体" w:eastAsia="宋体" w:hint="default"/>
          <w:sz w:val="21"/>
          <w:szCs w:val="21"/>
        </w:rPr>
      </w:pPr>
      <w:r>
        <w:rPr/>
        <w:pict>
          <v:group style="position:absolute;margin-left:147.5pt;margin-top:-44.856285pt;width:384.45pt;height:.5pt;mso-position-horizontal-relative:page;mso-position-vertical-relative:paragraph;z-index:-977776" coordorigin="2950,-897" coordsize="7689,10">
            <v:shape style="position:absolute;left:2950;top:-897;width:5663;height:10" type="#_x0000_t75" stroked="false">
              <v:imagedata r:id="rId546" o:title=""/>
            </v:shape>
            <v:shape style="position:absolute;left:8608;top:-897;width:2031;height:10" type="#_x0000_t75" stroked="false">
              <v:imagedata r:id="rId547" o:title=""/>
            </v:shape>
            <w10:wrap type="none"/>
          </v:group>
        </w:pict>
      </w:r>
      <w:r>
        <w:rPr>
          <w:rFonts w:ascii="宋体" w:hAnsi="宋体" w:cs="宋体" w:eastAsia="宋体" w:hint="default"/>
          <w:b/>
          <w:bCs/>
          <w:sz w:val="21"/>
          <w:szCs w:val="21"/>
        </w:rPr>
        <w:t>8</w:t>
      </w:r>
      <w:r>
        <w:rPr>
          <w:rFonts w:ascii="宋体" w:hAnsi="宋体" w:cs="宋体" w:eastAsia="宋体" w:hint="default"/>
          <w:b/>
          <w:bCs/>
          <w:sz w:val="21"/>
          <w:szCs w:val="21"/>
        </w:rPr>
        <w:t>、</w:t>
        <w:tab/>
        <w:t>年末无不符合终止确认条件的其他应收款。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tabs>
          <w:tab w:pos="1393" w:val="left" w:leader="none"/>
        </w:tabs>
        <w:spacing w:before="0"/>
        <w:ind w:left="855" w:right="0" w:firstLine="0"/>
        <w:jc w:val="left"/>
        <w:rPr>
          <w:rFonts w:ascii="宋体" w:hAnsi="宋体" w:cs="宋体" w:eastAsia="宋体" w:hint="default"/>
          <w:sz w:val="21"/>
          <w:szCs w:val="21"/>
        </w:rPr>
      </w:pPr>
      <w:r>
        <w:rPr>
          <w:rFonts w:ascii="宋体" w:hAnsi="宋体" w:cs="宋体" w:eastAsia="宋体" w:hint="default"/>
          <w:b/>
          <w:bCs/>
          <w:sz w:val="21"/>
          <w:szCs w:val="21"/>
        </w:rPr>
        <w:t>9</w:t>
      </w:r>
      <w:r>
        <w:rPr>
          <w:rFonts w:ascii="宋体" w:hAnsi="宋体" w:cs="宋体" w:eastAsia="宋体" w:hint="default"/>
          <w:b/>
          <w:bCs/>
          <w:sz w:val="21"/>
          <w:szCs w:val="21"/>
        </w:rPr>
        <w:t>、</w:t>
        <w:tab/>
        <w:t>年末无以其他应收款为标的资产进行资产证券化的情况。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92" w:footer="1186" w:top="1080" w:bottom="1380" w:left="1660" w:right="0"/>
        </w:sectPr>
      </w:pPr>
    </w:p>
    <w:p>
      <w:pPr>
        <w:spacing w:line="240" w:lineRule="auto" w:before="6"/>
        <w:rPr>
          <w:rFonts w:ascii="宋体" w:hAnsi="宋体" w:cs="宋体" w:eastAsia="宋体" w:hint="default"/>
          <w:b/>
          <w:bCs/>
          <w:sz w:val="5"/>
          <w:szCs w:val="5"/>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8"/>
          <w:szCs w:val="28"/>
        </w:rPr>
      </w:pPr>
    </w:p>
    <w:p>
      <w:pPr>
        <w:tabs>
          <w:tab w:pos="980" w:val="left" w:leader="none"/>
        </w:tabs>
        <w:spacing w:before="36"/>
        <w:ind w:left="140" w:right="0"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三</w:t>
      </w:r>
      <w:r>
        <w:rPr>
          <w:rFonts w:ascii="宋体" w:hAnsi="宋体" w:cs="宋体" w:eastAsia="宋体" w:hint="default"/>
          <w:b/>
          <w:bCs/>
          <w:w w:val="95"/>
          <w:sz w:val="21"/>
          <w:szCs w:val="21"/>
        </w:rPr>
        <w:t>)</w:t>
        <w:tab/>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before="126"/>
        <w:ind w:left="0" w:right="1644"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2"/>
          <w:szCs w:val="12"/>
        </w:rPr>
      </w:pPr>
    </w:p>
    <w:tbl>
      <w:tblPr>
        <w:tblW w:w="0" w:type="auto"/>
        <w:jc w:val="left"/>
        <w:tblInd w:w="735" w:type="dxa"/>
        <w:tblLayout w:type="fixed"/>
        <w:tblCellMar>
          <w:top w:w="0" w:type="dxa"/>
          <w:left w:w="0" w:type="dxa"/>
          <w:bottom w:w="0" w:type="dxa"/>
          <w:right w:w="0" w:type="dxa"/>
        </w:tblCellMar>
        <w:tblLook w:val="01E0"/>
      </w:tblPr>
      <w:tblGrid>
        <w:gridCol w:w="1814"/>
        <w:gridCol w:w="852"/>
        <w:gridCol w:w="1133"/>
        <w:gridCol w:w="1135"/>
        <w:gridCol w:w="850"/>
        <w:gridCol w:w="1234"/>
        <w:gridCol w:w="1246"/>
        <w:gridCol w:w="1056"/>
        <w:gridCol w:w="1249"/>
        <w:gridCol w:w="1246"/>
        <w:gridCol w:w="1248"/>
        <w:gridCol w:w="790"/>
      </w:tblGrid>
      <w:tr>
        <w:trPr>
          <w:trHeight w:val="1918" w:hRule="exact"/>
        </w:trPr>
        <w:tc>
          <w:tcPr>
            <w:tcW w:w="1814"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852"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408" w:lineRule="auto"/>
              <w:ind w:left="240" w:right="240"/>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133"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135"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850"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408" w:lineRule="auto"/>
              <w:ind w:left="239" w:right="239"/>
              <w:jc w:val="left"/>
              <w:rPr>
                <w:rFonts w:ascii="宋体" w:hAnsi="宋体" w:cs="宋体" w:eastAsia="宋体" w:hint="default"/>
                <w:sz w:val="18"/>
                <w:szCs w:val="18"/>
              </w:rPr>
            </w:pPr>
            <w:r>
              <w:rPr>
                <w:rFonts w:ascii="宋体" w:hAnsi="宋体" w:cs="宋体" w:eastAsia="宋体" w:hint="default"/>
                <w:sz w:val="18"/>
                <w:szCs w:val="18"/>
              </w:rPr>
              <w:t>增减 变动</w:t>
            </w:r>
          </w:p>
        </w:tc>
        <w:tc>
          <w:tcPr>
            <w:tcW w:w="1234"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246"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405" w:lineRule="auto"/>
              <w:ind w:left="167" w:right="167"/>
              <w:jc w:val="center"/>
              <w:rPr>
                <w:rFonts w:ascii="宋体" w:hAnsi="宋体" w:cs="宋体" w:eastAsia="宋体" w:hint="default"/>
                <w:sz w:val="18"/>
                <w:szCs w:val="18"/>
              </w:rPr>
            </w:pPr>
            <w:r>
              <w:rPr>
                <w:rFonts w:ascii="宋体" w:hAnsi="宋体" w:cs="宋体" w:eastAsia="宋体" w:hint="default"/>
                <w:sz w:val="18"/>
                <w:szCs w:val="18"/>
              </w:rPr>
              <w:t>在被投资单 位持股比例</w:t>
            </w:r>
          </w:p>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056"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408" w:lineRule="auto"/>
              <w:ind w:left="117" w:right="118"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w:t>
            </w:r>
            <w:r>
              <w:rPr>
                <w:rFonts w:ascii="Times New Roman" w:hAnsi="Times New Roman" w:cs="Times New Roman" w:eastAsia="Times New Roman" w:hint="default"/>
                <w:sz w:val="18"/>
                <w:szCs w:val="18"/>
              </w:rPr>
              <w:t>(%)</w:t>
            </w:r>
          </w:p>
        </w:tc>
        <w:tc>
          <w:tcPr>
            <w:tcW w:w="1249" w:type="dxa"/>
            <w:vMerge w:val="restart"/>
            <w:tcBorders>
              <w:top w:val="single" w:sz="12" w:space="0" w:color="000000"/>
              <w:left w:val="single" w:sz="4" w:space="0" w:color="000000"/>
              <w:right w:val="single" w:sz="4" w:space="0" w:color="000000"/>
            </w:tcBorders>
          </w:tcPr>
          <w:p>
            <w:pPr>
              <w:pStyle w:val="TableParagraph"/>
              <w:spacing w:line="408" w:lineRule="auto" w:before="137"/>
              <w:ind w:left="168" w:right="170"/>
              <w:jc w:val="center"/>
              <w:rPr>
                <w:rFonts w:ascii="宋体" w:hAnsi="宋体" w:cs="宋体" w:eastAsia="宋体" w:hint="default"/>
                <w:sz w:val="18"/>
                <w:szCs w:val="18"/>
              </w:rPr>
            </w:pPr>
            <w:r>
              <w:rPr>
                <w:rFonts w:ascii="宋体" w:hAnsi="宋体" w:cs="宋体" w:eastAsia="宋体" w:hint="default"/>
                <w:sz w:val="18"/>
                <w:szCs w:val="18"/>
              </w:rPr>
              <w:t>在被投资单 位持股比例 与表决权比 例不一致的 说明</w:t>
            </w:r>
          </w:p>
        </w:tc>
        <w:tc>
          <w:tcPr>
            <w:tcW w:w="1246"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48"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408" w:lineRule="auto"/>
              <w:ind w:left="347" w:right="168" w:hanging="180"/>
              <w:jc w:val="left"/>
              <w:rPr>
                <w:rFonts w:ascii="宋体" w:hAnsi="宋体" w:cs="宋体" w:eastAsia="宋体" w:hint="default"/>
                <w:sz w:val="18"/>
                <w:szCs w:val="18"/>
              </w:rPr>
            </w:pPr>
            <w:r>
              <w:rPr>
                <w:rFonts w:ascii="宋体" w:hAnsi="宋体" w:cs="宋体" w:eastAsia="宋体" w:hint="default"/>
                <w:sz w:val="18"/>
                <w:szCs w:val="18"/>
              </w:rPr>
              <w:t>本年计提减 值准备</w:t>
            </w:r>
          </w:p>
        </w:tc>
        <w:tc>
          <w:tcPr>
            <w:tcW w:w="790" w:type="dxa"/>
            <w:tcBorders>
              <w:top w:val="single" w:sz="12"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408" w:lineRule="auto"/>
              <w:ind w:left="120" w:right="122"/>
              <w:jc w:val="left"/>
              <w:rPr>
                <w:rFonts w:ascii="宋体" w:hAnsi="宋体" w:cs="宋体" w:eastAsia="宋体" w:hint="default"/>
                <w:sz w:val="18"/>
                <w:szCs w:val="18"/>
              </w:rPr>
            </w:pPr>
            <w:r>
              <w:rPr>
                <w:rFonts w:ascii="宋体" w:hAnsi="宋体" w:cs="宋体" w:eastAsia="宋体" w:hint="default"/>
                <w:sz w:val="18"/>
                <w:szCs w:val="18"/>
              </w:rPr>
              <w:t>本年现 金红利</w:t>
            </w:r>
          </w:p>
        </w:tc>
      </w:tr>
      <w:tr>
        <w:trPr>
          <w:trHeight w:val="108" w:hRule="exact"/>
        </w:trPr>
        <w:tc>
          <w:tcPr>
            <w:tcW w:w="1814"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234" w:type="dxa"/>
            <w:tcBorders>
              <w:top w:val="nil" w:sz="6" w:space="0" w:color="auto"/>
              <w:left w:val="single" w:sz="4" w:space="0" w:color="000000"/>
              <w:bottom w:val="nil" w:sz="6" w:space="0" w:color="auto"/>
              <w:right w:val="single" w:sz="4" w:space="0" w:color="000000"/>
            </w:tcBorders>
          </w:tcPr>
          <w:p>
            <w:pPr/>
          </w:p>
        </w:tc>
        <w:tc>
          <w:tcPr>
            <w:tcW w:w="1246"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1249" w:type="dxa"/>
            <w:vMerge/>
            <w:tcBorders>
              <w:left w:val="single" w:sz="4" w:space="0" w:color="000000"/>
              <w:right w:val="single" w:sz="4" w:space="0" w:color="000000"/>
            </w:tcBorders>
          </w:tcPr>
          <w:p>
            <w:pPr/>
          </w:p>
        </w:tc>
        <w:tc>
          <w:tcPr>
            <w:tcW w:w="1246"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790" w:type="dxa"/>
            <w:tcBorders>
              <w:top w:val="nil" w:sz="6" w:space="0" w:color="auto"/>
              <w:left w:val="single" w:sz="4" w:space="0" w:color="000000"/>
              <w:bottom w:val="nil" w:sz="6" w:space="0" w:color="auto"/>
              <w:right w:val="nil" w:sz="6" w:space="0" w:color="auto"/>
            </w:tcBorders>
          </w:tcPr>
          <w:p>
            <w:pPr/>
          </w:p>
        </w:tc>
      </w:tr>
      <w:tr>
        <w:trPr>
          <w:trHeight w:val="371" w:hRule="exact"/>
        </w:trPr>
        <w:tc>
          <w:tcPr>
            <w:tcW w:w="1814"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234" w:type="dxa"/>
            <w:tcBorders>
              <w:top w:val="nil" w:sz="6" w:space="0" w:color="auto"/>
              <w:left w:val="single" w:sz="4" w:space="0" w:color="000000"/>
              <w:bottom w:val="nil" w:sz="6" w:space="0" w:color="auto"/>
              <w:right w:val="single" w:sz="4" w:space="0" w:color="000000"/>
            </w:tcBorders>
          </w:tcPr>
          <w:p>
            <w:pPr/>
          </w:p>
        </w:tc>
        <w:tc>
          <w:tcPr>
            <w:tcW w:w="1246"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1249" w:type="dxa"/>
            <w:vMerge/>
            <w:tcBorders>
              <w:left w:val="single" w:sz="4" w:space="0" w:color="000000"/>
              <w:right w:val="single" w:sz="4" w:space="0" w:color="000000"/>
            </w:tcBorders>
          </w:tcPr>
          <w:p>
            <w:pPr/>
          </w:p>
        </w:tc>
        <w:tc>
          <w:tcPr>
            <w:tcW w:w="1246"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790" w:type="dxa"/>
            <w:tcBorders>
              <w:top w:val="nil" w:sz="6" w:space="0" w:color="auto"/>
              <w:left w:val="single" w:sz="4" w:space="0" w:color="000000"/>
              <w:bottom w:val="nil" w:sz="6" w:space="0" w:color="auto"/>
              <w:right w:val="nil" w:sz="6" w:space="0" w:color="auto"/>
            </w:tcBorders>
          </w:tcPr>
          <w:p>
            <w:pPr/>
          </w:p>
        </w:tc>
      </w:tr>
      <w:tr>
        <w:trPr>
          <w:trHeight w:val="39" w:hRule="exact"/>
        </w:trPr>
        <w:tc>
          <w:tcPr>
            <w:tcW w:w="1814"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234" w:type="dxa"/>
            <w:tcBorders>
              <w:top w:val="nil" w:sz="6" w:space="0" w:color="auto"/>
              <w:left w:val="single" w:sz="4" w:space="0" w:color="000000"/>
              <w:bottom w:val="nil" w:sz="6" w:space="0" w:color="auto"/>
              <w:right w:val="single" w:sz="4" w:space="0" w:color="000000"/>
            </w:tcBorders>
          </w:tcPr>
          <w:p>
            <w:pPr/>
          </w:p>
        </w:tc>
        <w:tc>
          <w:tcPr>
            <w:tcW w:w="1246"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1249" w:type="dxa"/>
            <w:vMerge/>
            <w:tcBorders>
              <w:left w:val="single" w:sz="4" w:space="0" w:color="000000"/>
              <w:bottom w:val="nil" w:sz="6" w:space="0" w:color="auto"/>
              <w:right w:val="single" w:sz="4" w:space="0" w:color="000000"/>
            </w:tcBorders>
          </w:tcPr>
          <w:p>
            <w:pPr/>
          </w:p>
        </w:tc>
        <w:tc>
          <w:tcPr>
            <w:tcW w:w="1246"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790" w:type="dxa"/>
            <w:tcBorders>
              <w:top w:val="nil" w:sz="6" w:space="0" w:color="auto"/>
              <w:left w:val="single" w:sz="4" w:space="0" w:color="000000"/>
              <w:bottom w:val="nil" w:sz="6" w:space="0" w:color="auto"/>
              <w:right w:val="nil" w:sz="6" w:space="0" w:color="auto"/>
            </w:tcBorders>
          </w:tcPr>
          <w:p>
            <w:pPr/>
          </w:p>
        </w:tc>
      </w:tr>
      <w:tr>
        <w:trPr>
          <w:trHeight w:val="415" w:hRule="exact"/>
        </w:trPr>
        <w:tc>
          <w:tcPr>
            <w:tcW w:w="1814" w:type="dxa"/>
            <w:tcBorders>
              <w:top w:val="nil" w:sz="6" w:space="0" w:color="auto"/>
              <w:left w:val="nil" w:sz="6" w:space="0" w:color="auto"/>
              <w:bottom w:val="single" w:sz="12" w:space="0" w:color="000000"/>
              <w:right w:val="single" w:sz="4" w:space="0" w:color="000000"/>
            </w:tcBorders>
          </w:tcPr>
          <w:p>
            <w:pPr>
              <w:pStyle w:val="TableParagraph"/>
              <w:spacing w:line="240" w:lineRule="auto" w:before="135"/>
              <w:ind w:left="213" w:right="0"/>
              <w:jc w:val="left"/>
              <w:rPr>
                <w:rFonts w:ascii="宋体" w:hAnsi="宋体" w:cs="宋体" w:eastAsia="宋体" w:hint="default"/>
                <w:sz w:val="18"/>
                <w:szCs w:val="18"/>
              </w:rPr>
            </w:pPr>
            <w:r>
              <w:rPr>
                <w:rFonts w:ascii="宋体" w:hAnsi="宋体" w:cs="宋体" w:eastAsia="宋体" w:hint="default"/>
                <w:sz w:val="18"/>
                <w:szCs w:val="18"/>
              </w:rPr>
              <w:t>汉得日本株式会社</w:t>
            </w:r>
          </w:p>
        </w:tc>
        <w:tc>
          <w:tcPr>
            <w:tcW w:w="85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13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757,470.00</w:t>
            </w:r>
          </w:p>
        </w:tc>
        <w:tc>
          <w:tcPr>
            <w:tcW w:w="113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574,886.68</w:t>
            </w:r>
          </w:p>
        </w:tc>
        <w:tc>
          <w:tcPr>
            <w:tcW w:w="850" w:type="dxa"/>
            <w:tcBorders>
              <w:top w:val="nil" w:sz="6" w:space="0" w:color="auto"/>
              <w:left w:val="single" w:sz="4" w:space="0" w:color="000000"/>
              <w:bottom w:val="single" w:sz="12" w:space="0" w:color="000000"/>
              <w:right w:val="single" w:sz="4" w:space="0" w:color="000000"/>
            </w:tcBorders>
          </w:tcPr>
          <w:p>
            <w:pPr/>
          </w:p>
        </w:tc>
        <w:tc>
          <w:tcPr>
            <w:tcW w:w="123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574,886.68</w:t>
            </w:r>
          </w:p>
        </w:tc>
        <w:tc>
          <w:tcPr>
            <w:tcW w:w="124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40" w:right="0"/>
              <w:jc w:val="left"/>
              <w:rPr>
                <w:rFonts w:ascii="Times New Roman" w:hAnsi="Times New Roman" w:cs="Times New Roman" w:eastAsia="Times New Roman" w:hint="default"/>
                <w:sz w:val="18"/>
                <w:szCs w:val="18"/>
              </w:rPr>
            </w:pPr>
            <w:r>
              <w:rPr>
                <w:rFonts w:ascii="Times New Roman"/>
                <w:sz w:val="18"/>
              </w:rPr>
              <w:t>100.00</w:t>
            </w:r>
          </w:p>
        </w:tc>
        <w:tc>
          <w:tcPr>
            <w:tcW w:w="10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48" w:right="0"/>
              <w:jc w:val="left"/>
              <w:rPr>
                <w:rFonts w:ascii="Times New Roman" w:hAnsi="Times New Roman" w:cs="Times New Roman" w:eastAsia="Times New Roman" w:hint="default"/>
                <w:sz w:val="18"/>
                <w:szCs w:val="18"/>
              </w:rPr>
            </w:pPr>
            <w:r>
              <w:rPr>
                <w:rFonts w:ascii="Times New Roman"/>
                <w:sz w:val="18"/>
              </w:rPr>
              <w:t>100.00</w:t>
            </w:r>
          </w:p>
        </w:tc>
        <w:tc>
          <w:tcPr>
            <w:tcW w:w="1249" w:type="dxa"/>
            <w:tcBorders>
              <w:top w:val="nil" w:sz="6" w:space="0" w:color="auto"/>
              <w:left w:val="single" w:sz="4" w:space="0" w:color="000000"/>
              <w:bottom w:val="single" w:sz="12" w:space="0" w:color="000000"/>
              <w:right w:val="single" w:sz="4" w:space="0" w:color="000000"/>
            </w:tcBorders>
          </w:tcPr>
          <w:p>
            <w:pPr/>
          </w:p>
        </w:tc>
        <w:tc>
          <w:tcPr>
            <w:tcW w:w="1246" w:type="dxa"/>
            <w:tcBorders>
              <w:top w:val="nil" w:sz="6" w:space="0" w:color="auto"/>
              <w:left w:val="single" w:sz="4" w:space="0" w:color="000000"/>
              <w:bottom w:val="single" w:sz="12" w:space="0" w:color="000000"/>
              <w:right w:val="single" w:sz="4" w:space="0" w:color="000000"/>
            </w:tcBorders>
          </w:tcPr>
          <w:p>
            <w:pPr/>
          </w:p>
        </w:tc>
        <w:tc>
          <w:tcPr>
            <w:tcW w:w="1248" w:type="dxa"/>
            <w:tcBorders>
              <w:top w:val="nil" w:sz="6" w:space="0" w:color="auto"/>
              <w:left w:val="single" w:sz="4" w:space="0" w:color="000000"/>
              <w:bottom w:val="single" w:sz="12" w:space="0" w:color="000000"/>
              <w:right w:val="single" w:sz="4" w:space="0" w:color="000000"/>
            </w:tcBorders>
          </w:tcPr>
          <w:p>
            <w:pPr/>
          </w:p>
        </w:tc>
        <w:tc>
          <w:tcPr>
            <w:tcW w:w="790" w:type="dxa"/>
            <w:tcBorders>
              <w:top w:val="nil" w:sz="6" w:space="0" w:color="auto"/>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spacing w:before="0"/>
        <w:ind w:left="5096" w:right="6393" w:firstLine="0"/>
        <w:jc w:val="center"/>
        <w:rPr>
          <w:rFonts w:ascii="Times New Roman" w:hAnsi="Times New Roman" w:cs="Times New Roman" w:eastAsia="Times New Roman" w:hint="default"/>
          <w:sz w:val="18"/>
          <w:szCs w:val="18"/>
        </w:rPr>
      </w:pPr>
      <w:r>
        <w:rPr/>
        <w:pict>
          <v:shape style="position:absolute;margin-left:144.300003pt;margin-top:24.6462pt;width:697.6pt;height:45.8pt;mso-position-horizontal-relative:page;mso-position-vertical-relative:paragraph;z-index:15784" type="#_x0000_t75" stroked="false">
            <v:imagedata r:id="rId59" o:title=""/>
          </v:shape>
        </w:pict>
      </w:r>
      <w:r>
        <w:rPr/>
        <w:pict>
          <v:shape style="position:absolute;margin-left:192.259995pt;margin-top:-353.593658pt;width:.48pt;height:.12pt;mso-position-horizontal-relative:page;mso-position-vertical-relative:paragraph;z-index:-977704" type="#_x0000_t75" stroked="false">
            <v:imagedata r:id="rId543" o:title=""/>
          </v:shape>
        </w:pict>
      </w:r>
      <w:r>
        <w:rPr/>
        <w:pict>
          <v:shape style="position:absolute;margin-left:234.860001pt;margin-top:-353.593658pt;width:.48pt;height:.12pt;mso-position-horizontal-relative:page;mso-position-vertical-relative:paragraph;z-index:-977680" type="#_x0000_t75" stroked="false">
            <v:imagedata r:id="rId543" o:title=""/>
          </v:shape>
        </w:pict>
      </w:r>
      <w:r>
        <w:rPr/>
        <w:pict>
          <v:shape style="position:absolute;margin-left:291.529999pt;margin-top:-353.593658pt;width:.47998pt;height:.12pt;mso-position-horizontal-relative:page;mso-position-vertical-relative:paragraph;z-index:-977656" type="#_x0000_t75" stroked="false">
            <v:imagedata r:id="rId543" o:title=""/>
          </v:shape>
        </w:pict>
      </w:r>
      <w:r>
        <w:rPr/>
        <w:pict>
          <v:shape style="position:absolute;margin-left:348.290009pt;margin-top:-353.593658pt;width:.48001pt;height:.12pt;mso-position-horizontal-relative:page;mso-position-vertical-relative:paragraph;z-index:-977632" type="#_x0000_t75" stroked="false">
            <v:imagedata r:id="rId543" o:title=""/>
          </v:shape>
        </w:pict>
      </w:r>
      <w:r>
        <w:rPr/>
        <w:pict>
          <v:shape style="position:absolute;margin-left:390.769989pt;margin-top:-353.593658pt;width:.47998pt;height:.12pt;mso-position-horizontal-relative:page;mso-position-vertical-relative:paragraph;z-index:-977608" type="#_x0000_t75" stroked="false">
            <v:imagedata r:id="rId543" o:title=""/>
          </v:shape>
        </w:pict>
      </w:r>
      <w:r>
        <w:rPr/>
        <w:pict>
          <v:shape style="position:absolute;margin-left:452.470001pt;margin-top:-353.593658pt;width:.48001pt;height:.12pt;mso-position-horizontal-relative:page;mso-position-vertical-relative:paragraph;z-index:-977584" type="#_x0000_t75" stroked="false">
            <v:imagedata r:id="rId543" o:title=""/>
          </v:shape>
        </w:pict>
      </w:r>
      <w:r>
        <w:rPr/>
        <w:pict>
          <v:shape style="position:absolute;margin-left:514.75pt;margin-top:-353.593658pt;width:.47998pt;height:.12pt;mso-position-horizontal-relative:page;mso-position-vertical-relative:paragraph;z-index:-977560" type="#_x0000_t75" stroked="false">
            <v:imagedata r:id="rId543" o:title=""/>
          </v:shape>
        </w:pict>
      </w:r>
      <w:r>
        <w:rPr/>
        <w:pict>
          <v:shape style="position:absolute;margin-left:567.549988pt;margin-top:-353.593658pt;width:.47998pt;height:.12pt;mso-position-horizontal-relative:page;mso-position-vertical-relative:paragraph;z-index:-977536" type="#_x0000_t75" stroked="false">
            <v:imagedata r:id="rId543" o:title=""/>
          </v:shape>
        </w:pict>
      </w:r>
      <w:r>
        <w:rPr/>
        <w:pict>
          <v:shape style="position:absolute;margin-left:629.979980pt;margin-top:-353.593658pt;width:.47998pt;height:.12pt;mso-position-horizontal-relative:page;mso-position-vertical-relative:paragraph;z-index:-977512" type="#_x0000_t75" stroked="false">
            <v:imagedata r:id="rId543" o:title=""/>
          </v:shape>
        </w:pict>
      </w:r>
      <w:r>
        <w:rPr/>
        <w:pict>
          <v:shape style="position:absolute;margin-left:692.26001pt;margin-top:-353.593658pt;width:.48004pt;height:.12pt;mso-position-horizontal-relative:page;mso-position-vertical-relative:paragraph;z-index:-977488" type="#_x0000_t75" stroked="false">
            <v:imagedata r:id="rId543" o:title=""/>
          </v:shape>
        </w:pict>
      </w:r>
      <w:r>
        <w:rPr/>
        <w:pict>
          <v:shape style="position:absolute;margin-left:754.659973pt;margin-top:-353.593658pt;width:.47998pt;height:.12pt;mso-position-horizontal-relative:page;mso-position-vertical-relative:paragraph;z-index:-977464" type="#_x0000_t75" stroked="false">
            <v:imagedata r:id="rId543" o:title=""/>
          </v:shape>
        </w:pict>
      </w:r>
      <w:r>
        <w:rPr/>
        <w:pict>
          <v:group style="position:absolute;margin-left:102.5pt;margin-top:-258.403656pt;width:691.9pt;height:5.4pt;mso-position-horizontal-relative:page;mso-position-vertical-relative:paragraph;z-index:-977440" coordorigin="2050,-5168" coordsize="13838,108">
            <v:shape style="position:absolute;left:2050;top:-5168;width:1814;height:108" type="#_x0000_t75" stroked="false">
              <v:imagedata r:id="rId550" o:title=""/>
            </v:shape>
            <v:shape style="position:absolute;left:3840;top:-5072;width:866;height:12" type="#_x0000_t75" stroked="false">
              <v:imagedata r:id="rId551" o:title=""/>
            </v:shape>
            <v:shape style="position:absolute;left:4692;top:-5072;width:1148;height:12" type="#_x0000_t75" stroked="false">
              <v:imagedata r:id="rId552" o:title=""/>
            </v:shape>
            <v:shape style="position:absolute;left:5826;top:-5072;width:1150;height:12" type="#_x0000_t75" stroked="false">
              <v:imagedata r:id="rId552" o:title=""/>
            </v:shape>
            <v:shape style="position:absolute;left:6961;top:-5072;width:864;height:12" type="#_x0000_t75" stroked="false">
              <v:imagedata r:id="rId553" o:title=""/>
            </v:shape>
            <v:shape style="position:absolute;left:7811;top:-5072;width:1248;height:12" type="#_x0000_t75" stroked="false">
              <v:imagedata r:id="rId554" o:title=""/>
            </v:shape>
            <v:shape style="position:absolute;left:9045;top:-5072;width:1260;height:12" type="#_x0000_t75" stroked="false">
              <v:imagedata r:id="rId85" o:title=""/>
            </v:shape>
            <v:shape style="position:absolute;left:10290;top:-5072;width:1070;height:12" type="#_x0000_t75" stroked="false">
              <v:imagedata r:id="rId555" o:title=""/>
            </v:shape>
            <v:shape style="position:absolute;left:11346;top:-5072;width:1263;height:12" type="#_x0000_t75" stroked="false">
              <v:imagedata r:id="rId556" o:title=""/>
            </v:shape>
            <v:shape style="position:absolute;left:12595;top:-5072;width:1260;height:12" type="#_x0000_t75" stroked="false">
              <v:imagedata r:id="rId557" o:title=""/>
            </v:shape>
            <v:shape style="position:absolute;left:13840;top:-5072;width:1262;height:12" type="#_x0000_t75" stroked="false">
              <v:imagedata r:id="rId558" o:title=""/>
            </v:shape>
            <v:shape style="position:absolute;left:15088;top:-5070;width:799;height:10" type="#_x0000_t75" stroked="false">
              <v:imagedata r:id="rId559" o:title=""/>
            </v:shape>
            <w10:wrap type="none"/>
          </v:group>
        </w:pict>
      </w:r>
      <w:r>
        <w:rPr/>
        <w:pict>
          <v:group style="position:absolute;margin-left:102.5pt;margin-top:-237.643646pt;width:691.9pt;height:5.2pt;mso-position-horizontal-relative:page;mso-position-vertical-relative:paragraph;z-index:-977416" coordorigin="2050,-4753" coordsize="13838,104">
            <v:shape style="position:absolute;left:2050;top:-4753;width:1814;height:103" type="#_x0000_t75" stroked="false">
              <v:imagedata r:id="rId560" o:title=""/>
            </v:shape>
            <v:shape style="position:absolute;left:3840;top:-4659;width:857;height:10" type="#_x0000_t75" stroked="false">
              <v:imagedata r:id="rId51" o:title=""/>
            </v:shape>
            <v:shape style="position:absolute;left:4692;top:-4659;width:1138;height:10" type="#_x0000_t75" stroked="false">
              <v:imagedata r:id="rId561" o:title=""/>
            </v:shape>
            <v:shape style="position:absolute;left:5826;top:-4659;width:1140;height:10" type="#_x0000_t75" stroked="false">
              <v:imagedata r:id="rId136" o:title=""/>
            </v:shape>
            <v:shape style="position:absolute;left:6961;top:-4659;width:854;height:10" type="#_x0000_t75" stroked="false">
              <v:imagedata r:id="rId513" o:title=""/>
            </v:shape>
            <v:shape style="position:absolute;left:7811;top:-4659;width:4789;height:10" type="#_x0000_t75" stroked="false">
              <v:imagedata r:id="rId562" o:title=""/>
            </v:shape>
            <v:shape style="position:absolute;left:12595;top:-4659;width:3293;height:10" type="#_x0000_t75" stroked="false">
              <v:imagedata r:id="rId563" o:title=""/>
            </v:shape>
            <w10:wrap type="none"/>
          </v:group>
        </w:pict>
      </w:r>
      <w:r>
        <w:rPr>
          <w:rFonts w:ascii="Times New Roman"/>
          <w:sz w:val="18"/>
        </w:rPr>
        <w:t>119</w:t>
      </w:r>
    </w:p>
    <w:p>
      <w:pPr>
        <w:spacing w:after="0"/>
        <w:jc w:val="center"/>
        <w:rPr>
          <w:rFonts w:ascii="Times New Roman" w:hAnsi="Times New Roman" w:cs="Times New Roman" w:eastAsia="Times New Roman" w:hint="default"/>
          <w:sz w:val="18"/>
          <w:szCs w:val="18"/>
        </w:rPr>
        <w:sectPr>
          <w:headerReference w:type="default" r:id="rId548"/>
          <w:footerReference w:type="default" r:id="rId549"/>
          <w:pgSz w:w="16840" w:h="11910" w:orient="landscape"/>
          <w:pgMar w:header="0" w:footer="0" w:top="1000" w:bottom="0" w:left="1300" w:right="0"/>
        </w:sectPr>
      </w:pPr>
    </w:p>
    <w:p>
      <w:pPr>
        <w:spacing w:line="240" w:lineRule="auto" w:before="0"/>
        <w:rPr>
          <w:rFonts w:ascii="Times New Roman" w:hAnsi="Times New Roman" w:cs="Times New Roman" w:eastAsia="Times New Roman" w:hint="default"/>
          <w:sz w:val="20"/>
          <w:szCs w:val="20"/>
        </w:rPr>
      </w:pPr>
      <w:r>
        <w:rPr/>
        <w:pict>
          <v:group style="position:absolute;margin-left:134.179993pt;margin-top:539.469971pt;width:381.95pt;height:5.05pt;mso-position-horizontal-relative:page;mso-position-vertical-relative:page;z-index:-976888" coordorigin="2684,10789" coordsize="7639,101">
            <v:shape style="position:absolute;left:2684;top:10789;width:2408;height:101" type="#_x0000_t75" stroked="false">
              <v:imagedata r:id="rId538" o:title=""/>
            </v:shape>
            <v:shape style="position:absolute;left:5067;top:10881;width:5255;height:10" type="#_x0000_t75" stroked="false">
              <v:imagedata r:id="rId566" o:title=""/>
            </v:shape>
            <w10:wrap type="none"/>
          </v:group>
        </w:pict>
      </w:r>
      <w:r>
        <w:rPr/>
        <w:pict>
          <v:group style="position:absolute;margin-left:134.179993pt;margin-top:559.869995pt;width:381.95pt;height:5.2pt;mso-position-horizontal-relative:page;mso-position-vertical-relative:page;z-index:-976864" coordorigin="2684,11197" coordsize="7639,104">
            <v:shape style="position:absolute;left:2684;top:11197;width:2408;height:103" type="#_x0000_t75" stroked="false">
              <v:imagedata r:id="rId567" o:title=""/>
            </v:shape>
            <v:shape style="position:absolute;left:5067;top:11291;width:5255;height:10" type="#_x0000_t75" stroked="false">
              <v:imagedata r:id="rId568" o:title=""/>
            </v:shape>
            <w10:wrap type="none"/>
          </v:group>
        </w:pict>
      </w:r>
      <w:r>
        <w:rPr/>
        <w:pict>
          <v:group style="position:absolute;margin-left:134.179993pt;margin-top:580.390015pt;width:381.95pt;height:5.2pt;mso-position-horizontal-relative:page;mso-position-vertical-relative:page;z-index:-976840" coordorigin="2684,11608" coordsize="7639,104">
            <v:shape style="position:absolute;left:2684;top:11608;width:2408;height:103" type="#_x0000_t75" stroked="false">
              <v:imagedata r:id="rId569" o:title=""/>
            </v:shape>
            <v:shape style="position:absolute;left:5067;top:11701;width:5255;height:10" type="#_x0000_t75" stroked="false">
              <v:imagedata r:id="rId566" o:title=""/>
            </v:shape>
            <w10:wrap type="none"/>
          </v:group>
        </w:pict>
      </w:r>
      <w:r>
        <w:rPr/>
        <w:pict>
          <v:group style="position:absolute;margin-left:134.179993pt;margin-top:600.909973pt;width:381.95pt;height:5.2pt;mso-position-horizontal-relative:page;mso-position-vertical-relative:page;z-index:-976816" coordorigin="2684,12018" coordsize="7639,104">
            <v:shape style="position:absolute;left:2684;top:12018;width:2408;height:103" type="#_x0000_t75" stroked="false">
              <v:imagedata r:id="rId570" o:title=""/>
            </v:shape>
            <v:shape style="position:absolute;left:5067;top:12112;width:5255;height:10" type="#_x0000_t75" stroked="false">
              <v:imagedata r:id="rId566" o:title=""/>
            </v:shape>
            <w10:wrap type="none"/>
          </v:group>
        </w:pict>
      </w:r>
      <w:r>
        <w:rPr/>
        <w:pict>
          <v:group style="position:absolute;margin-left:134.179993pt;margin-top:621.429993pt;width:381.95pt;height:5.2pt;mso-position-horizontal-relative:page;mso-position-vertical-relative:page;z-index:-976792" coordorigin="2684,12429" coordsize="7639,104">
            <v:shape style="position:absolute;left:2684;top:12429;width:2408;height:104" type="#_x0000_t75" stroked="false">
              <v:imagedata r:id="rId571" o:title=""/>
            </v:shape>
            <v:shape style="position:absolute;left:5067;top:12523;width:5255;height:10" type="#_x0000_t75" stroked="false">
              <v:imagedata r:id="rId566" o:title=""/>
            </v:shape>
            <w10:wrap type="none"/>
          </v:group>
        </w:pict>
      </w:r>
      <w:r>
        <w:rPr/>
        <w:pict>
          <v:group style="position:absolute;margin-left:134.179993pt;margin-top:641.980042pt;width:381.95pt;height:5.2pt;mso-position-horizontal-relative:page;mso-position-vertical-relative:page;z-index:-976768" coordorigin="2684,12840" coordsize="7639,104">
            <v:shape style="position:absolute;left:2684;top:12840;width:2408;height:103" type="#_x0000_t75" stroked="false">
              <v:imagedata r:id="rId572" o:title=""/>
            </v:shape>
            <v:shape style="position:absolute;left:5067;top:12933;width:5255;height:10" type="#_x0000_t75" stroked="false">
              <v:imagedata r:id="rId568" o:title=""/>
            </v:shape>
            <w10:wrap type="none"/>
          </v:group>
        </w:pict>
      </w:r>
      <w:r>
        <w:rPr/>
        <w:pict>
          <v:group style="position:absolute;margin-left:134.179993pt;margin-top:662.499939pt;width:381.95pt;height:5.05pt;mso-position-horizontal-relative:page;mso-position-vertical-relative:page;z-index:-976744" coordorigin="2684,13250" coordsize="7639,101">
            <v:shape style="position:absolute;left:2684;top:13250;width:2408;height:101" type="#_x0000_t75" stroked="false">
              <v:imagedata r:id="rId573" o:title=""/>
            </v:shape>
            <v:shape style="position:absolute;left:5067;top:13341;width:5255;height:10" type="#_x0000_t75" stroked="false">
              <v:imagedata r:id="rId566" o:title=""/>
            </v:shape>
            <w10:wrap type="none"/>
          </v:group>
        </w:pict>
      </w:r>
      <w:r>
        <w:rPr/>
        <w:pict>
          <v:group style="position:absolute;margin-left:134.179993pt;margin-top:682.899963pt;width:381.95pt;height:5.2pt;mso-position-horizontal-relative:page;mso-position-vertical-relative:page;z-index:-976720" coordorigin="2684,13658" coordsize="7639,104">
            <v:shape style="position:absolute;left:2684;top:13658;width:2408;height:103" type="#_x0000_t75" stroked="false">
              <v:imagedata r:id="rId574" o:title=""/>
            </v:shape>
            <v:shape style="position:absolute;left:5067;top:13752;width:5255;height:10" type="#_x0000_t75" stroked="false">
              <v:imagedata r:id="rId568" o:title=""/>
            </v:shape>
            <w10:wrap type="none"/>
          </v:group>
        </w:pict>
      </w:r>
      <w:r>
        <w:rPr/>
        <w:pict>
          <v:group style="position:absolute;margin-left:134.179993pt;margin-top:703.420044pt;width:381.95pt;height:5.2pt;mso-position-horizontal-relative:page;mso-position-vertical-relative:page;z-index:-976696" coordorigin="2684,14068" coordsize="7639,104">
            <v:shape style="position:absolute;left:2684;top:14068;width:2408;height:103" type="#_x0000_t75" stroked="false">
              <v:imagedata r:id="rId575" o:title=""/>
            </v:shape>
            <v:shape style="position:absolute;left:5067;top:14162;width:5255;height:10" type="#_x0000_t75" stroked="false">
              <v:imagedata r:id="rId566" o:title=""/>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4"/>
          <w:szCs w:val="24"/>
        </w:rPr>
      </w:pPr>
    </w:p>
    <w:p>
      <w:pPr>
        <w:tabs>
          <w:tab w:pos="991" w:val="left" w:leader="none"/>
        </w:tabs>
        <w:spacing w:before="36"/>
        <w:ind w:left="151" w:right="0"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四</w:t>
      </w:r>
      <w:r>
        <w:rPr>
          <w:rFonts w:ascii="宋体" w:hAnsi="宋体" w:cs="宋体" w:eastAsia="宋体" w:hint="default"/>
          <w:b/>
          <w:bCs/>
          <w:w w:val="95"/>
          <w:sz w:val="21"/>
          <w:szCs w:val="21"/>
        </w:rPr>
        <w:t>)</w:t>
        <w:tab/>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tabs>
          <w:tab w:pos="1406" w:val="left" w:leader="none"/>
        </w:tabs>
        <w:spacing w:before="0"/>
        <w:ind w:left="869" w:right="0" w:firstLine="0"/>
        <w:jc w:val="left"/>
        <w:rPr>
          <w:rFonts w:ascii="宋体" w:hAnsi="宋体" w:cs="宋体" w:eastAsia="宋体" w:hint="default"/>
          <w:sz w:val="21"/>
          <w:szCs w:val="21"/>
        </w:rPr>
      </w:pPr>
      <w:r>
        <w:rPr/>
        <w:pict>
          <v:group style="position:absolute;margin-left:134.179993pt;margin-top:52.223633pt;width:381.95pt;height:5.2pt;mso-position-horizontal-relative:page;mso-position-vertical-relative:paragraph;z-index:-977056" coordorigin="2684,1044" coordsize="7639,104">
            <v:shape style="position:absolute;left:2684;top:1044;width:2465;height:103" type="#_x0000_t75" stroked="false">
              <v:imagedata r:id="rId576" o:title=""/>
            </v:shape>
            <v:shape style="position:absolute;left:5125;top:1138;width:2640;height:10" type="#_x0000_t75" stroked="false">
              <v:imagedata r:id="rId577" o:title=""/>
            </v:shape>
            <v:shape style="position:absolute;left:7761;top:1138;width:2561;height:10" type="#_x0000_t75" stroked="false">
              <v:imagedata r:id="rId578" o:title=""/>
            </v:shape>
            <w10:wrap type="none"/>
          </v:group>
        </w:pict>
      </w:r>
      <w:r>
        <w:rPr/>
        <w:pict>
          <v:group style="position:absolute;margin-left:134.179993pt;margin-top:72.74369pt;width:381.95pt;height:5.05pt;mso-position-horizontal-relative:page;mso-position-vertical-relative:paragraph;z-index:-977032" coordorigin="2684,1455" coordsize="7639,101">
            <v:shape style="position:absolute;left:2684;top:1455;width:2465;height:101" type="#_x0000_t75" stroked="false">
              <v:imagedata r:id="rId579" o:title=""/>
            </v:shape>
            <v:shape style="position:absolute;left:5125;top:1546;width:2640;height:10" type="#_x0000_t75" stroked="false">
              <v:imagedata r:id="rId580" o:title=""/>
            </v:shape>
            <v:shape style="position:absolute;left:7761;top:1546;width:2561;height:10" type="#_x0000_t75" stroked="false">
              <v:imagedata r:id="rId581" o:title=""/>
            </v:shape>
            <w10:wrap type="none"/>
          </v:group>
        </w:pict>
      </w:r>
      <w:r>
        <w:rPr>
          <w:rFonts w:ascii="宋体" w:hAnsi="宋体" w:cs="宋体" w:eastAsia="宋体" w:hint="default"/>
          <w:b/>
          <w:bCs/>
          <w:sz w:val="21"/>
          <w:szCs w:val="21"/>
        </w:rPr>
        <w:t>1</w:t>
      </w:r>
      <w:r>
        <w:rPr>
          <w:rFonts w:ascii="宋体" w:hAnsi="宋体" w:cs="宋体" w:eastAsia="宋体" w:hint="default"/>
          <w:b/>
          <w:bCs/>
          <w:sz w:val="21"/>
          <w:szCs w:val="21"/>
        </w:rPr>
        <w:t>、</w:t>
        <w:tab/>
        <w:t>营业收入、营业成本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1289" w:type="dxa"/>
        <w:tblLayout w:type="fixed"/>
        <w:tblCellMar>
          <w:top w:w="0" w:type="dxa"/>
          <w:left w:w="0" w:type="dxa"/>
          <w:bottom w:w="0" w:type="dxa"/>
          <w:right w:w="0" w:type="dxa"/>
        </w:tblCellMar>
        <w:tblLook w:val="01E0"/>
      </w:tblPr>
      <w:tblGrid>
        <w:gridCol w:w="2465"/>
        <w:gridCol w:w="2636"/>
        <w:gridCol w:w="2552"/>
      </w:tblGrid>
      <w:tr>
        <w:trPr>
          <w:trHeight w:val="324" w:hRule="exact"/>
        </w:trPr>
        <w:tc>
          <w:tcPr>
            <w:tcW w:w="2465" w:type="dxa"/>
            <w:tcBorders>
              <w:top w:val="single" w:sz="12" w:space="0" w:color="000000"/>
              <w:left w:val="nil" w:sz="6" w:space="0" w:color="auto"/>
              <w:bottom w:val="nil" w:sz="6" w:space="0" w:color="auto"/>
              <w:right w:val="single" w:sz="4" w:space="0" w:color="000000"/>
            </w:tcBorders>
          </w:tcPr>
          <w:p>
            <w:pPr>
              <w:pStyle w:val="TableParagraph"/>
              <w:tabs>
                <w:tab w:pos="1450" w:val="left" w:leader="none"/>
              </w:tabs>
              <w:spacing w:line="254" w:lineRule="exact" w:before="95"/>
              <w:ind w:left="81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36" w:type="dxa"/>
            <w:tcBorders>
              <w:top w:val="single" w:sz="12" w:space="0" w:color="000000"/>
              <w:left w:val="single" w:sz="4" w:space="0" w:color="000000"/>
              <w:bottom w:val="nil" w:sz="6" w:space="0" w:color="auto"/>
              <w:right w:val="single" w:sz="4" w:space="0" w:color="000000"/>
            </w:tcBorders>
          </w:tcPr>
          <w:p>
            <w:pPr>
              <w:pStyle w:val="TableParagraph"/>
              <w:spacing w:line="254" w:lineRule="exact" w:before="95"/>
              <w:ind w:left="2" w:right="0"/>
              <w:jc w:val="center"/>
              <w:rPr>
                <w:rFonts w:ascii="宋体" w:hAnsi="宋体" w:cs="宋体" w:eastAsia="宋体" w:hint="default"/>
                <w:sz w:val="21"/>
                <w:szCs w:val="21"/>
              </w:rPr>
            </w:pPr>
            <w:r>
              <w:rPr>
                <w:rFonts w:ascii="宋体" w:hAnsi="宋体" w:cs="宋体" w:eastAsia="宋体" w:hint="default"/>
                <w:sz w:val="21"/>
                <w:szCs w:val="21"/>
              </w:rPr>
              <w:t>本年金额</w:t>
            </w:r>
          </w:p>
        </w:tc>
        <w:tc>
          <w:tcPr>
            <w:tcW w:w="2552" w:type="dxa"/>
            <w:vMerge w:val="restart"/>
            <w:tcBorders>
              <w:top w:val="single" w:sz="12" w:space="0" w:color="000000"/>
              <w:left w:val="single" w:sz="4" w:space="0" w:color="000000"/>
              <w:right w:val="nil" w:sz="6" w:space="0" w:color="auto"/>
            </w:tcBorders>
          </w:tcPr>
          <w:p>
            <w:pPr>
              <w:pStyle w:val="TableParagraph"/>
              <w:spacing w:line="240" w:lineRule="auto" w:before="95"/>
              <w:ind w:right="3"/>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61" w:hRule="exact"/>
        </w:trPr>
        <w:tc>
          <w:tcPr>
            <w:tcW w:w="2465" w:type="dxa"/>
            <w:tcBorders>
              <w:top w:val="nil" w:sz="6" w:space="0" w:color="auto"/>
              <w:left w:val="nil" w:sz="6" w:space="0" w:color="auto"/>
              <w:bottom w:val="nil" w:sz="6" w:space="0" w:color="auto"/>
              <w:right w:val="nil" w:sz="6" w:space="0" w:color="auto"/>
            </w:tcBorders>
          </w:tcPr>
          <w:p>
            <w:pPr/>
          </w:p>
        </w:tc>
        <w:tc>
          <w:tcPr>
            <w:tcW w:w="2636" w:type="dxa"/>
            <w:tcBorders>
              <w:top w:val="nil" w:sz="6" w:space="0" w:color="auto"/>
              <w:left w:val="nil" w:sz="6" w:space="0" w:color="auto"/>
              <w:bottom w:val="nil" w:sz="6" w:space="0" w:color="auto"/>
              <w:right w:val="single" w:sz="4" w:space="0" w:color="000000"/>
            </w:tcBorders>
          </w:tcPr>
          <w:p>
            <w:pPr/>
          </w:p>
        </w:tc>
        <w:tc>
          <w:tcPr>
            <w:tcW w:w="2552" w:type="dxa"/>
            <w:vMerge/>
            <w:tcBorders>
              <w:left w:val="single" w:sz="4" w:space="0" w:color="000000"/>
              <w:right w:val="nil" w:sz="6" w:space="0" w:color="auto"/>
            </w:tcBorders>
          </w:tcPr>
          <w:p>
            <w:pPr/>
          </w:p>
        </w:tc>
      </w:tr>
      <w:tr>
        <w:trPr>
          <w:trHeight w:val="42" w:hRule="exact"/>
        </w:trPr>
        <w:tc>
          <w:tcPr>
            <w:tcW w:w="2465" w:type="dxa"/>
            <w:tcBorders>
              <w:top w:val="nil" w:sz="6" w:space="0" w:color="auto"/>
              <w:left w:val="nil" w:sz="6" w:space="0" w:color="auto"/>
              <w:bottom w:val="nil" w:sz="6" w:space="0" w:color="auto"/>
              <w:right w:val="nil" w:sz="6" w:space="0" w:color="auto"/>
            </w:tcBorders>
          </w:tcPr>
          <w:p>
            <w:pPr/>
          </w:p>
        </w:tc>
        <w:tc>
          <w:tcPr>
            <w:tcW w:w="2636" w:type="dxa"/>
            <w:tcBorders>
              <w:top w:val="nil" w:sz="6" w:space="0" w:color="auto"/>
              <w:left w:val="nil" w:sz="6" w:space="0" w:color="auto"/>
              <w:bottom w:val="nil" w:sz="6" w:space="0" w:color="auto"/>
              <w:right w:val="single" w:sz="4" w:space="0" w:color="000000"/>
            </w:tcBorders>
          </w:tcPr>
          <w:p>
            <w:pPr/>
          </w:p>
        </w:tc>
        <w:tc>
          <w:tcPr>
            <w:tcW w:w="2552" w:type="dxa"/>
            <w:vMerge/>
            <w:tcBorders>
              <w:left w:val="single" w:sz="4" w:space="0" w:color="000000"/>
              <w:bottom w:val="nil" w:sz="6" w:space="0" w:color="auto"/>
              <w:right w:val="nil" w:sz="6" w:space="0" w:color="auto"/>
            </w:tcBorders>
          </w:tcPr>
          <w:p>
            <w:pPr/>
          </w:p>
        </w:tc>
      </w:tr>
      <w:tr>
        <w:trPr>
          <w:trHeight w:val="389" w:hRule="exact"/>
        </w:trPr>
        <w:tc>
          <w:tcPr>
            <w:tcW w:w="2465"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1"/>
                <w:szCs w:val="21"/>
              </w:rPr>
            </w:pPr>
            <w:r>
              <w:rPr>
                <w:rFonts w:ascii="Times New Roman"/>
                <w:spacing w:val="-1"/>
                <w:sz w:val="21"/>
              </w:rPr>
              <w:t>356,542,921.22</w:t>
            </w:r>
          </w:p>
        </w:tc>
        <w:tc>
          <w:tcPr>
            <w:tcW w:w="2552"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103"/>
              <w:jc w:val="right"/>
              <w:rPr>
                <w:rFonts w:ascii="Times New Roman" w:hAnsi="Times New Roman" w:cs="Times New Roman" w:eastAsia="Times New Roman" w:hint="default"/>
                <w:sz w:val="21"/>
                <w:szCs w:val="21"/>
              </w:rPr>
            </w:pPr>
            <w:r>
              <w:rPr>
                <w:rFonts w:ascii="Times New Roman"/>
                <w:spacing w:val="-1"/>
                <w:sz w:val="21"/>
              </w:rPr>
              <w:t>307,008,837.80</w:t>
            </w:r>
          </w:p>
        </w:tc>
      </w:tr>
      <w:tr>
        <w:trPr>
          <w:trHeight w:val="19" w:hRule="exact"/>
        </w:trPr>
        <w:tc>
          <w:tcPr>
            <w:tcW w:w="2465" w:type="dxa"/>
            <w:tcBorders>
              <w:top w:val="nil" w:sz="6" w:space="0" w:color="auto"/>
              <w:left w:val="nil" w:sz="6" w:space="0" w:color="auto"/>
              <w:bottom w:val="nil" w:sz="6" w:space="0" w:color="auto"/>
              <w:right w:val="nil" w:sz="6" w:space="0" w:color="auto"/>
            </w:tcBorders>
          </w:tcPr>
          <w:p>
            <w:pPr/>
          </w:p>
        </w:tc>
        <w:tc>
          <w:tcPr>
            <w:tcW w:w="263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
        </w:tc>
      </w:tr>
      <w:tr>
        <w:trPr>
          <w:trHeight w:val="410" w:hRule="exact"/>
        </w:trPr>
        <w:tc>
          <w:tcPr>
            <w:tcW w:w="2465" w:type="dxa"/>
            <w:tcBorders>
              <w:top w:val="nil" w:sz="6" w:space="0" w:color="auto"/>
              <w:left w:val="nil" w:sz="6" w:space="0" w:color="auto"/>
              <w:bottom w:val="nil" w:sz="6" w:space="0" w:color="auto"/>
              <w:right w:val="single" w:sz="4" w:space="0" w:color="000000"/>
            </w:tcBorders>
          </w:tcPr>
          <w:p>
            <w:pPr>
              <w:pStyle w:val="TableParagraph"/>
              <w:spacing w:line="240" w:lineRule="auto" w:before="95"/>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98"/>
              <w:jc w:val="right"/>
              <w:rPr>
                <w:rFonts w:ascii="Times New Roman" w:hAnsi="Times New Roman" w:cs="Times New Roman" w:eastAsia="Times New Roman" w:hint="default"/>
                <w:sz w:val="21"/>
                <w:szCs w:val="21"/>
              </w:rPr>
            </w:pPr>
            <w:r>
              <w:rPr>
                <w:rFonts w:ascii="Times New Roman"/>
                <w:spacing w:val="-1"/>
                <w:sz w:val="21"/>
              </w:rPr>
              <w:t>442,652.00</w:t>
            </w:r>
          </w:p>
        </w:tc>
        <w:tc>
          <w:tcPr>
            <w:tcW w:w="2552" w:type="dxa"/>
            <w:tcBorders>
              <w:top w:val="nil" w:sz="6" w:space="0" w:color="auto"/>
              <w:left w:val="single" w:sz="4" w:space="0" w:color="000000"/>
              <w:bottom w:val="nil" w:sz="6" w:space="0" w:color="auto"/>
              <w:right w:val="nil" w:sz="6" w:space="0" w:color="auto"/>
            </w:tcBorders>
          </w:tcPr>
          <w:p>
            <w:pPr>
              <w:pStyle w:val="TableParagraph"/>
              <w:spacing w:line="240" w:lineRule="auto" w:before="154"/>
              <w:ind w:right="103"/>
              <w:jc w:val="right"/>
              <w:rPr>
                <w:rFonts w:ascii="Times New Roman" w:hAnsi="Times New Roman" w:cs="Times New Roman" w:eastAsia="Times New Roman" w:hint="default"/>
                <w:sz w:val="21"/>
                <w:szCs w:val="21"/>
              </w:rPr>
            </w:pPr>
            <w:r>
              <w:rPr>
                <w:rFonts w:ascii="Times New Roman"/>
                <w:spacing w:val="-1"/>
                <w:sz w:val="21"/>
              </w:rPr>
              <w:t>118,800.00</w:t>
            </w:r>
          </w:p>
        </w:tc>
      </w:tr>
      <w:tr>
        <w:trPr>
          <w:trHeight w:val="418" w:hRule="exact"/>
        </w:trPr>
        <w:tc>
          <w:tcPr>
            <w:tcW w:w="2465" w:type="dxa"/>
            <w:tcBorders>
              <w:top w:val="nil" w:sz="6" w:space="0" w:color="auto"/>
              <w:left w:val="nil" w:sz="6" w:space="0" w:color="auto"/>
              <w:bottom w:val="single" w:sz="12" w:space="0" w:color="000000"/>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63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1"/>
                <w:szCs w:val="21"/>
              </w:rPr>
            </w:pPr>
            <w:r>
              <w:rPr>
                <w:rFonts w:ascii="Times New Roman"/>
                <w:spacing w:val="-1"/>
                <w:sz w:val="21"/>
              </w:rPr>
              <w:t>228,689,442.41</w:t>
            </w:r>
          </w:p>
        </w:tc>
        <w:tc>
          <w:tcPr>
            <w:tcW w:w="2552" w:type="dxa"/>
            <w:tcBorders>
              <w:top w:val="nil" w:sz="6" w:space="0" w:color="auto"/>
              <w:left w:val="single" w:sz="4" w:space="0" w:color="000000"/>
              <w:bottom w:val="single" w:sz="12" w:space="0" w:color="000000"/>
              <w:right w:val="nil" w:sz="6" w:space="0" w:color="auto"/>
            </w:tcBorders>
          </w:tcPr>
          <w:p>
            <w:pPr>
              <w:pStyle w:val="TableParagraph"/>
              <w:spacing w:line="240" w:lineRule="auto" w:before="152"/>
              <w:ind w:right="103"/>
              <w:jc w:val="right"/>
              <w:rPr>
                <w:rFonts w:ascii="Times New Roman" w:hAnsi="Times New Roman" w:cs="Times New Roman" w:eastAsia="Times New Roman" w:hint="default"/>
                <w:sz w:val="21"/>
                <w:szCs w:val="21"/>
              </w:rPr>
            </w:pPr>
            <w:r>
              <w:rPr>
                <w:rFonts w:ascii="Times New Roman"/>
                <w:spacing w:val="-1"/>
                <w:sz w:val="21"/>
              </w:rPr>
              <w:t>192,786,007.73</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tabs>
          <w:tab w:pos="1406" w:val="left" w:leader="none"/>
        </w:tabs>
        <w:spacing w:before="36"/>
        <w:ind w:left="869" w:right="0" w:firstLine="0"/>
        <w:jc w:val="left"/>
        <w:rPr>
          <w:rFonts w:ascii="宋体" w:hAnsi="宋体" w:cs="宋体" w:eastAsia="宋体" w:hint="default"/>
          <w:sz w:val="21"/>
          <w:szCs w:val="21"/>
        </w:rPr>
      </w:pPr>
      <w:r>
        <w:rPr/>
        <w:pict>
          <v:group style="position:absolute;margin-left:134.179993pt;margin-top:-49.566319pt;width:381.95pt;height:5.2pt;mso-position-horizontal-relative:page;mso-position-vertical-relative:paragraph;z-index:-977008" coordorigin="2684,-991" coordsize="7639,104">
            <v:shape style="position:absolute;left:2684;top:-991;width:2465;height:103" type="#_x0000_t75" stroked="false">
              <v:imagedata r:id="rId576" o:title=""/>
            </v:shape>
            <v:shape style="position:absolute;left:5125;top:-898;width:2640;height:10" type="#_x0000_t75" stroked="false">
              <v:imagedata r:id="rId577" o:title=""/>
            </v:shape>
            <v:shape style="position:absolute;left:7761;top:-898;width:2561;height:10" type="#_x0000_t75" stroked="false">
              <v:imagedata r:id="rId578" o:title=""/>
            </v:shape>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主营业务（分行业）</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1"/>
          <w:szCs w:val="11"/>
        </w:rPr>
      </w:pPr>
    </w:p>
    <w:p>
      <w:pPr>
        <w:spacing w:line="1279" w:lineRule="exact"/>
        <w:ind w:left="1274" w:right="0" w:firstLine="0"/>
        <w:rPr>
          <w:rFonts w:ascii="宋体" w:hAnsi="宋体" w:cs="宋体" w:eastAsia="宋体" w:hint="default"/>
          <w:sz w:val="20"/>
          <w:szCs w:val="20"/>
        </w:rPr>
      </w:pPr>
      <w:r>
        <w:rPr>
          <w:rFonts w:ascii="宋体" w:hAnsi="宋体" w:cs="宋体" w:eastAsia="宋体" w:hint="default"/>
          <w:position w:val="-25"/>
          <w:sz w:val="20"/>
          <w:szCs w:val="20"/>
        </w:rPr>
        <w:pict>
          <v:group style="width:385.65pt;height:64pt;mso-position-horizontal-relative:char;mso-position-vertical-relative:line" coordorigin="0,0" coordsize="7713,1280">
            <v:group style="position:absolute;left:29;top:14;width:1254;height:2" coordorigin="29,14" coordsize="1254,2">
              <v:shape style="position:absolute;left:29;top:14;width:1254;height:2" coordorigin="29,14" coordsize="1254,0" path="m29,14l1282,14e" filled="false" stroked="true" strokeweight="1.44pt" strokecolor="#000000">
                <v:path arrowok="t"/>
              </v:shape>
              <v:shape style="position:absolute;left:1282;top:29;width:10;height:2" type="#_x0000_t75" stroked="false">
                <v:imagedata r:id="rId543" o:title=""/>
              </v:shape>
            </v:group>
            <v:group style="position:absolute;left:1282;top:14;width:29;height:2" coordorigin="1282,14" coordsize="29,2">
              <v:shape style="position:absolute;left:1282;top:14;width:29;height:2" coordorigin="1282,14" coordsize="29,0" path="m1282,14l1311,14e" filled="false" stroked="true" strokeweight="1.44pt" strokecolor="#000000">
                <v:path arrowok="t"/>
              </v:shape>
            </v:group>
            <v:group style="position:absolute;left:1311;top:14;width:3178;height:2" coordorigin="1311,14" coordsize="3178,2">
              <v:shape style="position:absolute;left:1311;top:14;width:3178;height:2" coordorigin="1311,14" coordsize="3178,0" path="m1311,14l4489,14e" filled="false" stroked="true" strokeweight="1.44pt" strokecolor="#000000">
                <v:path arrowok="t"/>
              </v:shape>
              <v:shape style="position:absolute;left:4489;top:29;width:10;height:2" type="#_x0000_t75" stroked="false">
                <v:imagedata r:id="rId543" o:title=""/>
              </v:shape>
            </v:group>
            <v:group style="position:absolute;left:4489;top:14;width:29;height:2" coordorigin="4489,14" coordsize="29,2">
              <v:shape style="position:absolute;left:4489;top:14;width:29;height:2" coordorigin="4489,14" coordsize="29,0" path="m4489,14l4518,14e" filled="false" stroked="true" strokeweight="1.44pt" strokecolor="#000000">
                <v:path arrowok="t"/>
              </v:shape>
            </v:group>
            <v:group style="position:absolute;left:4518;top:14;width:3181;height:2" coordorigin="4518,14" coordsize="3181,2">
              <v:shape style="position:absolute;left:4518;top:14;width:3181;height:2" coordorigin="4518,14" coordsize="3181,0" path="m4518,14l7698,14e" filled="false" stroked="true" strokeweight="1.44pt" strokecolor="#000000">
                <v:path arrowok="t"/>
              </v:shape>
            </v:group>
            <v:group style="position:absolute;left:1282;top:31;width:10;height:20" coordorigin="1282,31" coordsize="10,20">
              <v:shape style="position:absolute;left:1282;top:31;width:10;height:20" coordorigin="1282,31" coordsize="10,20" path="m1282,50l1292,50,1292,31,1282,31,1282,50xe" filled="true" fillcolor="#000000" stroked="false">
                <v:path arrowok="t"/>
                <v:fill type="solid"/>
              </v:shape>
            </v:group>
            <v:group style="position:absolute;left:1282;top:50;width:10;height:20" coordorigin="1282,50" coordsize="10,20">
              <v:shape style="position:absolute;left:1282;top:50;width:10;height:20" coordorigin="1282,50" coordsize="10,20" path="m1282,70l1292,70,1292,50,1282,50,1282,70xe" filled="true" fillcolor="#000000" stroked="false">
                <v:path arrowok="t"/>
                <v:fill type="solid"/>
              </v:shape>
            </v:group>
            <v:group style="position:absolute;left:1282;top:70;width:10;height:20" coordorigin="1282,70" coordsize="10,20">
              <v:shape style="position:absolute;left:1282;top:70;width:10;height:20" coordorigin="1282,70" coordsize="10,20" path="m1282,89l1292,89,1292,70,1282,70,1282,89xe" filled="true" fillcolor="#000000" stroked="false">
                <v:path arrowok="t"/>
                <v:fill type="solid"/>
              </v:shape>
            </v:group>
            <v:group style="position:absolute;left:1282;top:89;width:10;height:20" coordorigin="1282,89" coordsize="10,20">
              <v:shape style="position:absolute;left:1282;top:89;width:10;height:20" coordorigin="1282,89" coordsize="10,20" path="m1282,108l1292,108,1292,89,1282,89,1282,108xe" filled="true" fillcolor="#000000" stroked="false">
                <v:path arrowok="t"/>
                <v:fill type="solid"/>
              </v:shape>
            </v:group>
            <v:group style="position:absolute;left:1282;top:108;width:10;height:20" coordorigin="1282,108" coordsize="10,20">
              <v:shape style="position:absolute;left:1282;top:108;width:10;height:20" coordorigin="1282,108" coordsize="10,20" path="m1282,127l1292,127,1292,108,1282,108,1282,127xe" filled="true" fillcolor="#000000" stroked="false">
                <v:path arrowok="t"/>
                <v:fill type="solid"/>
              </v:shape>
            </v:group>
            <v:group style="position:absolute;left:1282;top:127;width:10;height:20" coordorigin="1282,127" coordsize="10,20">
              <v:shape style="position:absolute;left:1282;top:127;width:10;height:20" coordorigin="1282,127" coordsize="10,20" path="m1282,146l1292,146,1292,127,1282,127,1282,146xe" filled="true" fillcolor="#000000" stroked="false">
                <v:path arrowok="t"/>
                <v:fill type="solid"/>
              </v:shape>
            </v:group>
            <v:group style="position:absolute;left:1282;top:146;width:10;height:20" coordorigin="1282,146" coordsize="10,20">
              <v:shape style="position:absolute;left:1282;top:146;width:10;height:20" coordorigin="1282,146" coordsize="10,20" path="m1282,166l1292,166,1292,146,1282,146,1282,166xe" filled="true" fillcolor="#000000" stroked="false">
                <v:path arrowok="t"/>
                <v:fill type="solid"/>
              </v:shape>
            </v:group>
            <v:group style="position:absolute;left:1282;top:166;width:10;height:20" coordorigin="1282,166" coordsize="10,20">
              <v:shape style="position:absolute;left:1282;top:166;width:10;height:20" coordorigin="1282,166" coordsize="10,20" path="m1282,185l1292,185,1292,166,1282,166,1282,185xe" filled="true" fillcolor="#000000" stroked="false">
                <v:path arrowok="t"/>
                <v:fill type="solid"/>
              </v:shape>
            </v:group>
            <v:group style="position:absolute;left:1282;top:185;width:10;height:20" coordorigin="1282,185" coordsize="10,20">
              <v:shape style="position:absolute;left:1282;top:185;width:10;height:20" coordorigin="1282,185" coordsize="10,20" path="m1282,204l1292,204,1292,185,1282,185,1282,204xe" filled="true" fillcolor="#000000" stroked="false">
                <v:path arrowok="t"/>
                <v:fill type="solid"/>
              </v:shape>
            </v:group>
            <v:group style="position:absolute;left:1282;top:204;width:10;height:20" coordorigin="1282,204" coordsize="10,20">
              <v:shape style="position:absolute;left:1282;top:204;width:10;height:20" coordorigin="1282,204" coordsize="10,20" path="m1282,223l1292,223,1292,204,1282,204,1282,223xe" filled="true" fillcolor="#000000" stroked="false">
                <v:path arrowok="t"/>
                <v:fill type="solid"/>
              </v:shape>
            </v:group>
            <v:group style="position:absolute;left:1282;top:223;width:10;height:20" coordorigin="1282,223" coordsize="10,20">
              <v:shape style="position:absolute;left:1282;top:223;width:10;height:20" coordorigin="1282,223" coordsize="10,20" path="m1282,242l1292,242,1292,223,1282,223,1282,242xe" filled="true" fillcolor="#000000" stroked="false">
                <v:path arrowok="t"/>
                <v:fill type="solid"/>
              </v:shape>
            </v:group>
            <v:group style="position:absolute;left:1282;top:242;width:10;height:20" coordorigin="1282,242" coordsize="10,20">
              <v:shape style="position:absolute;left:1282;top:242;width:10;height:20" coordorigin="1282,242" coordsize="10,20" path="m1282,262l1292,262,1292,242,1282,242,1282,262xe" filled="true" fillcolor="#000000" stroked="false">
                <v:path arrowok="t"/>
                <v:fill type="solid"/>
              </v:shape>
            </v:group>
            <v:group style="position:absolute;left:1282;top:262;width:10;height:20" coordorigin="1282,262" coordsize="10,20">
              <v:shape style="position:absolute;left:1282;top:262;width:10;height:20" coordorigin="1282,262" coordsize="10,20" path="m1282,281l1292,281,1292,262,1282,262,1282,281xe" filled="true" fillcolor="#000000" stroked="false">
                <v:path arrowok="t"/>
                <v:fill type="solid"/>
              </v:shape>
            </v:group>
            <v:group style="position:absolute;left:1282;top:281;width:10;height:20" coordorigin="1282,281" coordsize="10,20">
              <v:shape style="position:absolute;left:1282;top:281;width:10;height:20" coordorigin="1282,281" coordsize="10,20" path="m1282,300l1292,300,1292,281,1282,281,1282,300xe" filled="true" fillcolor="#000000" stroked="false">
                <v:path arrowok="t"/>
                <v:fill type="solid"/>
              </v:shape>
            </v:group>
            <v:group style="position:absolute;left:1282;top:300;width:10;height:20" coordorigin="1282,300" coordsize="10,20">
              <v:shape style="position:absolute;left:1282;top:300;width:10;height:20" coordorigin="1282,300" coordsize="10,20" path="m1282,319l1292,319,1292,300,1282,300,1282,319xe" filled="true" fillcolor="#000000" stroked="false">
                <v:path arrowok="t"/>
                <v:fill type="solid"/>
              </v:shape>
            </v:group>
            <v:group style="position:absolute;left:1282;top:319;width:10;height:20" coordorigin="1282,319" coordsize="10,20">
              <v:shape style="position:absolute;left:1282;top:319;width:10;height:20" coordorigin="1282,319" coordsize="10,20" path="m1282,338l1292,338,1292,319,1282,319,1282,338xe" filled="true" fillcolor="#000000" stroked="false">
                <v:path arrowok="t"/>
                <v:fill type="solid"/>
              </v:shape>
            </v:group>
            <v:group style="position:absolute;left:1282;top:338;width:10;height:20" coordorigin="1282,338" coordsize="10,20">
              <v:shape style="position:absolute;left:1282;top:338;width:10;height:20" coordorigin="1282,338" coordsize="10,20" path="m1282,358l1292,358,1292,338,1282,338,1282,358xe" filled="true" fillcolor="#000000" stroked="false">
                <v:path arrowok="t"/>
                <v:fill type="solid"/>
              </v:shape>
            </v:group>
            <v:group style="position:absolute;left:1282;top:358;width:10;height:20" coordorigin="1282,358" coordsize="10,20">
              <v:shape style="position:absolute;left:1282;top:358;width:10;height:20" coordorigin="1282,358" coordsize="10,20" path="m1282,377l1292,377,1292,358,1282,358,1282,377xe" filled="true" fillcolor="#000000" stroked="false">
                <v:path arrowok="t"/>
                <v:fill type="solid"/>
              </v:shape>
            </v:group>
            <v:group style="position:absolute;left:1282;top:377;width:10;height:20" coordorigin="1282,377" coordsize="10,20">
              <v:shape style="position:absolute;left:1282;top:377;width:10;height:20" coordorigin="1282,377" coordsize="10,20" path="m1282,396l1292,396,1292,377,1282,377,1282,396xe" filled="true" fillcolor="#000000" stroked="false">
                <v:path arrowok="t"/>
                <v:fill type="solid"/>
              </v:shape>
            </v:group>
            <v:group style="position:absolute;left:1282;top:396;width:10;height:20" coordorigin="1282,396" coordsize="10,20">
              <v:shape style="position:absolute;left:1282;top:396;width:10;height:20" coordorigin="1282,396" coordsize="10,20" path="m1282,415l1292,415,1292,396,1282,396,1282,415xe" filled="true" fillcolor="#000000" stroked="false">
                <v:path arrowok="t"/>
                <v:fill type="solid"/>
              </v:shape>
            </v:group>
            <v:group style="position:absolute;left:1282;top:422;width:10;height:2" coordorigin="1282,422" coordsize="10,2">
              <v:shape style="position:absolute;left:1282;top:422;width:10;height:2" coordorigin="1282,422" coordsize="10,0" path="m1282,422l1292,422e" filled="false" stroked="true" strokeweight=".72pt" strokecolor="#000000">
                <v:path arrowok="t"/>
              </v:shape>
            </v:group>
            <v:group style="position:absolute;left:4489;top:31;width:10;height:20" coordorigin="4489,31" coordsize="10,20">
              <v:shape style="position:absolute;left:4489;top:31;width:10;height:20" coordorigin="4489,31" coordsize="10,20" path="m4489,50l4499,50,4499,31,4489,31,4489,50xe" filled="true" fillcolor="#000000" stroked="false">
                <v:path arrowok="t"/>
                <v:fill type="solid"/>
              </v:shape>
            </v:group>
            <v:group style="position:absolute;left:4489;top:50;width:10;height:20" coordorigin="4489,50" coordsize="10,20">
              <v:shape style="position:absolute;left:4489;top:50;width:10;height:20" coordorigin="4489,50" coordsize="10,20" path="m4489,70l4499,70,4499,50,4489,50,4489,70xe" filled="true" fillcolor="#000000" stroked="false">
                <v:path arrowok="t"/>
                <v:fill type="solid"/>
              </v:shape>
            </v:group>
            <v:group style="position:absolute;left:4489;top:70;width:10;height:20" coordorigin="4489,70" coordsize="10,20">
              <v:shape style="position:absolute;left:4489;top:70;width:10;height:20" coordorigin="4489,70" coordsize="10,20" path="m4489,89l4499,89,4499,70,4489,70,4489,89xe" filled="true" fillcolor="#000000" stroked="false">
                <v:path arrowok="t"/>
                <v:fill type="solid"/>
              </v:shape>
            </v:group>
            <v:group style="position:absolute;left:4489;top:89;width:10;height:20" coordorigin="4489,89" coordsize="10,20">
              <v:shape style="position:absolute;left:4489;top:89;width:10;height:20" coordorigin="4489,89" coordsize="10,20" path="m4489,108l4499,108,4499,89,4489,89,4489,108xe" filled="true" fillcolor="#000000" stroked="false">
                <v:path arrowok="t"/>
                <v:fill type="solid"/>
              </v:shape>
            </v:group>
            <v:group style="position:absolute;left:4489;top:108;width:10;height:20" coordorigin="4489,108" coordsize="10,20">
              <v:shape style="position:absolute;left:4489;top:108;width:10;height:20" coordorigin="4489,108" coordsize="10,20" path="m4489,127l4499,127,4499,108,4489,108,4489,127xe" filled="true" fillcolor="#000000" stroked="false">
                <v:path arrowok="t"/>
                <v:fill type="solid"/>
              </v:shape>
            </v:group>
            <v:group style="position:absolute;left:4489;top:127;width:10;height:20" coordorigin="4489,127" coordsize="10,20">
              <v:shape style="position:absolute;left:4489;top:127;width:10;height:20" coordorigin="4489,127" coordsize="10,20" path="m4489,146l4499,146,4499,127,4489,127,4489,146xe" filled="true" fillcolor="#000000" stroked="false">
                <v:path arrowok="t"/>
                <v:fill type="solid"/>
              </v:shape>
            </v:group>
            <v:group style="position:absolute;left:4489;top:146;width:10;height:20" coordorigin="4489,146" coordsize="10,20">
              <v:shape style="position:absolute;left:4489;top:146;width:10;height:20" coordorigin="4489,146" coordsize="10,20" path="m4489,166l4499,166,4499,146,4489,146,4489,166xe" filled="true" fillcolor="#000000" stroked="false">
                <v:path arrowok="t"/>
                <v:fill type="solid"/>
              </v:shape>
            </v:group>
            <v:group style="position:absolute;left:4489;top:166;width:10;height:20" coordorigin="4489,166" coordsize="10,20">
              <v:shape style="position:absolute;left:4489;top:166;width:10;height:20" coordorigin="4489,166" coordsize="10,20" path="m4489,185l4499,185,4499,166,4489,166,4489,185xe" filled="true" fillcolor="#000000" stroked="false">
                <v:path arrowok="t"/>
                <v:fill type="solid"/>
              </v:shape>
            </v:group>
            <v:group style="position:absolute;left:4489;top:185;width:10;height:20" coordorigin="4489,185" coordsize="10,20">
              <v:shape style="position:absolute;left:4489;top:185;width:10;height:20" coordorigin="4489,185" coordsize="10,20" path="m4489,204l4499,204,4499,185,4489,185,4489,204xe" filled="true" fillcolor="#000000" stroked="false">
                <v:path arrowok="t"/>
                <v:fill type="solid"/>
              </v:shape>
            </v:group>
            <v:group style="position:absolute;left:4489;top:204;width:10;height:20" coordorigin="4489,204" coordsize="10,20">
              <v:shape style="position:absolute;left:4489;top:204;width:10;height:20" coordorigin="4489,204" coordsize="10,20" path="m4489,223l4499,223,4499,204,4489,204,4489,223xe" filled="true" fillcolor="#000000" stroked="false">
                <v:path arrowok="t"/>
                <v:fill type="solid"/>
              </v:shape>
            </v:group>
            <v:group style="position:absolute;left:4489;top:223;width:10;height:20" coordorigin="4489,223" coordsize="10,20">
              <v:shape style="position:absolute;left:4489;top:223;width:10;height:20" coordorigin="4489,223" coordsize="10,20" path="m4489,242l4499,242,4499,223,4489,223,4489,242xe" filled="true" fillcolor="#000000" stroked="false">
                <v:path arrowok="t"/>
                <v:fill type="solid"/>
              </v:shape>
            </v:group>
            <v:group style="position:absolute;left:4489;top:242;width:10;height:20" coordorigin="4489,242" coordsize="10,20">
              <v:shape style="position:absolute;left:4489;top:242;width:10;height:20" coordorigin="4489,242" coordsize="10,20" path="m4489,262l4499,262,4499,242,4489,242,4489,262xe" filled="true" fillcolor="#000000" stroked="false">
                <v:path arrowok="t"/>
                <v:fill type="solid"/>
              </v:shape>
            </v:group>
            <v:group style="position:absolute;left:4489;top:262;width:10;height:20" coordorigin="4489,262" coordsize="10,20">
              <v:shape style="position:absolute;left:4489;top:262;width:10;height:20" coordorigin="4489,262" coordsize="10,20" path="m4489,281l4499,281,4499,262,4489,262,4489,281xe" filled="true" fillcolor="#000000" stroked="false">
                <v:path arrowok="t"/>
                <v:fill type="solid"/>
              </v:shape>
            </v:group>
            <v:group style="position:absolute;left:4489;top:281;width:10;height:20" coordorigin="4489,281" coordsize="10,20">
              <v:shape style="position:absolute;left:4489;top:281;width:10;height:20" coordorigin="4489,281" coordsize="10,20" path="m4489,300l4499,300,4499,281,4489,281,4489,300xe" filled="true" fillcolor="#000000" stroked="false">
                <v:path arrowok="t"/>
                <v:fill type="solid"/>
              </v:shape>
            </v:group>
            <v:group style="position:absolute;left:4489;top:300;width:10;height:20" coordorigin="4489,300" coordsize="10,20">
              <v:shape style="position:absolute;left:4489;top:300;width:10;height:20" coordorigin="4489,300" coordsize="10,20" path="m4489,319l4499,319,4499,300,4489,300,4489,319xe" filled="true" fillcolor="#000000" stroked="false">
                <v:path arrowok="t"/>
                <v:fill type="solid"/>
              </v:shape>
            </v:group>
            <v:group style="position:absolute;left:4489;top:319;width:10;height:20" coordorigin="4489,319" coordsize="10,20">
              <v:shape style="position:absolute;left:4489;top:319;width:10;height:20" coordorigin="4489,319" coordsize="10,20" path="m4489,338l4499,338,4499,319,4489,319,4489,338xe" filled="true" fillcolor="#000000" stroked="false">
                <v:path arrowok="t"/>
                <v:fill type="solid"/>
              </v:shape>
              <v:shape style="position:absolute;left:1277;top:338;width:6421;height:101" type="#_x0000_t75" stroked="false">
                <v:imagedata r:id="rId582" o:title=""/>
              </v:shape>
            </v:group>
            <v:group style="position:absolute;left:1282;top:439;width:10;height:20" coordorigin="1282,439" coordsize="10,20">
              <v:shape style="position:absolute;left:1282;top:439;width:10;height:20" coordorigin="1282,439" coordsize="10,20" path="m1282,458l1292,458,1292,439,1282,439,1282,458xe" filled="true" fillcolor="#000000" stroked="false">
                <v:path arrowok="t"/>
                <v:fill type="solid"/>
              </v:shape>
            </v:group>
            <v:group style="position:absolute;left:1282;top:458;width:10;height:20" coordorigin="1282,458" coordsize="10,20">
              <v:shape style="position:absolute;left:1282;top:458;width:10;height:20" coordorigin="1282,458" coordsize="10,20" path="m1282,478l1292,478,1292,458,1282,458,1282,478xe" filled="true" fillcolor="#000000" stroked="false">
                <v:path arrowok="t"/>
                <v:fill type="solid"/>
              </v:shape>
            </v:group>
            <v:group style="position:absolute;left:1282;top:478;width:10;height:20" coordorigin="1282,478" coordsize="10,20">
              <v:shape style="position:absolute;left:1282;top:478;width:10;height:20" coordorigin="1282,478" coordsize="10,20" path="m1282,497l1292,497,1292,478,1282,478,1282,497xe" filled="true" fillcolor="#000000" stroked="false">
                <v:path arrowok="t"/>
                <v:fill type="solid"/>
              </v:shape>
            </v:group>
            <v:group style="position:absolute;left:1282;top:497;width:10;height:20" coordorigin="1282,497" coordsize="10,20">
              <v:shape style="position:absolute;left:1282;top:497;width:10;height:20" coordorigin="1282,497" coordsize="10,20" path="m1282,516l1292,516,1292,497,1282,497,1282,516xe" filled="true" fillcolor="#000000" stroked="false">
                <v:path arrowok="t"/>
                <v:fill type="solid"/>
              </v:shape>
            </v:group>
            <v:group style="position:absolute;left:1282;top:516;width:10;height:20" coordorigin="1282,516" coordsize="10,20">
              <v:shape style="position:absolute;left:1282;top:516;width:10;height:20" coordorigin="1282,516" coordsize="10,20" path="m1282,535l1292,535,1292,516,1282,516,1282,535xe" filled="true" fillcolor="#000000" stroked="false">
                <v:path arrowok="t"/>
                <v:fill type="solid"/>
              </v:shape>
            </v:group>
            <v:group style="position:absolute;left:1282;top:535;width:10;height:20" coordorigin="1282,535" coordsize="10,20">
              <v:shape style="position:absolute;left:1282;top:535;width:10;height:20" coordorigin="1282,535" coordsize="10,20" path="m1282,554l1292,554,1292,535,1282,535,1282,554xe" filled="true" fillcolor="#000000" stroked="false">
                <v:path arrowok="t"/>
                <v:fill type="solid"/>
              </v:shape>
            </v:group>
            <v:group style="position:absolute;left:1282;top:554;width:10;height:20" coordorigin="1282,554" coordsize="10,20">
              <v:shape style="position:absolute;left:1282;top:554;width:10;height:20" coordorigin="1282,554" coordsize="10,20" path="m1282,574l1292,574,1292,554,1282,554,1282,574xe" filled="true" fillcolor="#000000" stroked="false">
                <v:path arrowok="t"/>
                <v:fill type="solid"/>
              </v:shape>
            </v:group>
            <v:group style="position:absolute;left:1282;top:574;width:10;height:20" coordorigin="1282,574" coordsize="10,20">
              <v:shape style="position:absolute;left:1282;top:574;width:10;height:20" coordorigin="1282,574" coordsize="10,20" path="m1282,593l1292,593,1292,574,1282,574,1282,593xe" filled="true" fillcolor="#000000" stroked="false">
                <v:path arrowok="t"/>
                <v:fill type="solid"/>
              </v:shape>
            </v:group>
            <v:group style="position:absolute;left:1282;top:593;width:10;height:20" coordorigin="1282,593" coordsize="10,20">
              <v:shape style="position:absolute;left:1282;top:593;width:10;height:20" coordorigin="1282,593" coordsize="10,20" path="m1282,612l1292,612,1292,593,1282,593,1282,612xe" filled="true" fillcolor="#000000" stroked="false">
                <v:path arrowok="t"/>
                <v:fill type="solid"/>
              </v:shape>
            </v:group>
            <v:group style="position:absolute;left:1282;top:612;width:10;height:20" coordorigin="1282,612" coordsize="10,20">
              <v:shape style="position:absolute;left:1282;top:612;width:10;height:20" coordorigin="1282,612" coordsize="10,20" path="m1282,631l1292,631,1292,612,1282,612,1282,631xe" filled="true" fillcolor="#000000" stroked="false">
                <v:path arrowok="t"/>
                <v:fill type="solid"/>
              </v:shape>
            </v:group>
            <v:group style="position:absolute;left:1282;top:631;width:10;height:20" coordorigin="1282,631" coordsize="10,20">
              <v:shape style="position:absolute;left:1282;top:631;width:10;height:20" coordorigin="1282,631" coordsize="10,20" path="m1282,650l1292,650,1292,631,1282,631,1282,650xe" filled="true" fillcolor="#000000" stroked="false">
                <v:path arrowok="t"/>
                <v:fill type="solid"/>
              </v:shape>
            </v:group>
            <v:group style="position:absolute;left:1282;top:650;width:10;height:20" coordorigin="1282,650" coordsize="10,20">
              <v:shape style="position:absolute;left:1282;top:650;width:10;height:20" coordorigin="1282,650" coordsize="10,20" path="m1282,670l1292,670,1292,650,1282,650,1282,670xe" filled="true" fillcolor="#000000" stroked="false">
                <v:path arrowok="t"/>
                <v:fill type="solid"/>
              </v:shape>
            </v:group>
            <v:group style="position:absolute;left:1282;top:670;width:10;height:20" coordorigin="1282,670" coordsize="10,20">
              <v:shape style="position:absolute;left:1282;top:670;width:10;height:20" coordorigin="1282,670" coordsize="10,20" path="m1282,689l1292,689,1292,670,1282,670,1282,689xe" filled="true" fillcolor="#000000" stroked="false">
                <v:path arrowok="t"/>
                <v:fill type="solid"/>
              </v:shape>
            </v:group>
            <v:group style="position:absolute;left:1282;top:689;width:10;height:20" coordorigin="1282,689" coordsize="10,20">
              <v:shape style="position:absolute;left:1282;top:689;width:10;height:20" coordorigin="1282,689" coordsize="10,20" path="m1282,708l1292,708,1292,689,1282,689,1282,708xe" filled="true" fillcolor="#000000" stroked="false">
                <v:path arrowok="t"/>
                <v:fill type="solid"/>
              </v:shape>
            </v:group>
            <v:group style="position:absolute;left:1282;top:708;width:10;height:20" coordorigin="1282,708" coordsize="10,20">
              <v:shape style="position:absolute;left:1282;top:708;width:10;height:20" coordorigin="1282,708" coordsize="10,20" path="m1282,727l1292,727,1292,708,1282,708,1282,727xe" filled="true" fillcolor="#000000" stroked="false">
                <v:path arrowok="t"/>
                <v:fill type="solid"/>
              </v:shape>
            </v:group>
            <v:group style="position:absolute;left:1282;top:727;width:10;height:20" coordorigin="1282,727" coordsize="10,20">
              <v:shape style="position:absolute;left:1282;top:727;width:10;height:20" coordorigin="1282,727" coordsize="10,20" path="m1282,746l1292,746,1292,727,1282,727,1282,746xe" filled="true" fillcolor="#000000" stroked="false">
                <v:path arrowok="t"/>
                <v:fill type="solid"/>
              </v:shape>
            </v:group>
            <v:group style="position:absolute;left:2885;top:439;width:10;height:20" coordorigin="2885,439" coordsize="10,20">
              <v:shape style="position:absolute;left:2885;top:439;width:10;height:20" coordorigin="2885,439" coordsize="10,20" path="m2885,458l2895,458,2895,439,2885,439,2885,458xe" filled="true" fillcolor="#000000" stroked="false">
                <v:path arrowok="t"/>
                <v:fill type="solid"/>
              </v:shape>
            </v:group>
            <v:group style="position:absolute;left:2885;top:458;width:10;height:20" coordorigin="2885,458" coordsize="10,20">
              <v:shape style="position:absolute;left:2885;top:458;width:10;height:20" coordorigin="2885,458" coordsize="10,20" path="m2885,478l2895,478,2895,458,2885,458,2885,478xe" filled="true" fillcolor="#000000" stroked="false">
                <v:path arrowok="t"/>
                <v:fill type="solid"/>
              </v:shape>
            </v:group>
            <v:group style="position:absolute;left:2885;top:478;width:10;height:20" coordorigin="2885,478" coordsize="10,20">
              <v:shape style="position:absolute;left:2885;top:478;width:10;height:20" coordorigin="2885,478" coordsize="10,20" path="m2885,497l2895,497,2895,478,2885,478,2885,497xe" filled="true" fillcolor="#000000" stroked="false">
                <v:path arrowok="t"/>
                <v:fill type="solid"/>
              </v:shape>
            </v:group>
            <v:group style="position:absolute;left:2885;top:497;width:10;height:20" coordorigin="2885,497" coordsize="10,20">
              <v:shape style="position:absolute;left:2885;top:497;width:10;height:20" coordorigin="2885,497" coordsize="10,20" path="m2885,516l2895,516,2895,497,2885,497,2885,516xe" filled="true" fillcolor="#000000" stroked="false">
                <v:path arrowok="t"/>
                <v:fill type="solid"/>
              </v:shape>
            </v:group>
            <v:group style="position:absolute;left:2885;top:516;width:10;height:20" coordorigin="2885,516" coordsize="10,20">
              <v:shape style="position:absolute;left:2885;top:516;width:10;height:20" coordorigin="2885,516" coordsize="10,20" path="m2885,535l2895,535,2895,516,2885,516,2885,535xe" filled="true" fillcolor="#000000" stroked="false">
                <v:path arrowok="t"/>
                <v:fill type="solid"/>
              </v:shape>
            </v:group>
            <v:group style="position:absolute;left:2885;top:535;width:10;height:20" coordorigin="2885,535" coordsize="10,20">
              <v:shape style="position:absolute;left:2885;top:535;width:10;height:20" coordorigin="2885,535" coordsize="10,20" path="m2885,554l2895,554,2895,535,2885,535,2885,554xe" filled="true" fillcolor="#000000" stroked="false">
                <v:path arrowok="t"/>
                <v:fill type="solid"/>
              </v:shape>
            </v:group>
            <v:group style="position:absolute;left:2885;top:554;width:10;height:20" coordorigin="2885,554" coordsize="10,20">
              <v:shape style="position:absolute;left:2885;top:554;width:10;height:20" coordorigin="2885,554" coordsize="10,20" path="m2885,574l2895,574,2895,554,2885,554,2885,574xe" filled="true" fillcolor="#000000" stroked="false">
                <v:path arrowok="t"/>
                <v:fill type="solid"/>
              </v:shape>
            </v:group>
            <v:group style="position:absolute;left:2885;top:574;width:10;height:20" coordorigin="2885,574" coordsize="10,20">
              <v:shape style="position:absolute;left:2885;top:574;width:10;height:20" coordorigin="2885,574" coordsize="10,20" path="m2885,593l2895,593,2895,574,2885,574,2885,593xe" filled="true" fillcolor="#000000" stroked="false">
                <v:path arrowok="t"/>
                <v:fill type="solid"/>
              </v:shape>
            </v:group>
            <v:group style="position:absolute;left:2885;top:593;width:10;height:20" coordorigin="2885,593" coordsize="10,20">
              <v:shape style="position:absolute;left:2885;top:593;width:10;height:20" coordorigin="2885,593" coordsize="10,20" path="m2885,612l2895,612,2895,593,2885,593,2885,612xe" filled="true" fillcolor="#000000" stroked="false">
                <v:path arrowok="t"/>
                <v:fill type="solid"/>
              </v:shape>
            </v:group>
            <v:group style="position:absolute;left:2885;top:612;width:10;height:20" coordorigin="2885,612" coordsize="10,20">
              <v:shape style="position:absolute;left:2885;top:612;width:10;height:20" coordorigin="2885,612" coordsize="10,20" path="m2885,631l2895,631,2895,612,2885,612,2885,631xe" filled="true" fillcolor="#000000" stroked="false">
                <v:path arrowok="t"/>
                <v:fill type="solid"/>
              </v:shape>
            </v:group>
            <v:group style="position:absolute;left:2885;top:631;width:10;height:20" coordorigin="2885,631" coordsize="10,20">
              <v:shape style="position:absolute;left:2885;top:631;width:10;height:20" coordorigin="2885,631" coordsize="10,20" path="m2885,650l2895,650,2895,631,2885,631,2885,650xe" filled="true" fillcolor="#000000" stroked="false">
                <v:path arrowok="t"/>
                <v:fill type="solid"/>
              </v:shape>
            </v:group>
            <v:group style="position:absolute;left:2885;top:650;width:10;height:20" coordorigin="2885,650" coordsize="10,20">
              <v:shape style="position:absolute;left:2885;top:650;width:10;height:20" coordorigin="2885,650" coordsize="10,20" path="m2885,670l2895,670,2895,650,2885,650,2885,670xe" filled="true" fillcolor="#000000" stroked="false">
                <v:path arrowok="t"/>
                <v:fill type="solid"/>
              </v:shape>
            </v:group>
            <v:group style="position:absolute;left:2885;top:670;width:10;height:20" coordorigin="2885,670" coordsize="10,20">
              <v:shape style="position:absolute;left:2885;top:670;width:10;height:20" coordorigin="2885,670" coordsize="10,20" path="m2885,689l2895,689,2895,670,2885,670,2885,689xe" filled="true" fillcolor="#000000" stroked="false">
                <v:path arrowok="t"/>
                <v:fill type="solid"/>
              </v:shape>
            </v:group>
            <v:group style="position:absolute;left:2885;top:689;width:10;height:20" coordorigin="2885,689" coordsize="10,20">
              <v:shape style="position:absolute;left:2885;top:689;width:10;height:20" coordorigin="2885,689" coordsize="10,20" path="m2885,708l2895,708,2895,689,2885,689,2885,708xe" filled="true" fillcolor="#000000" stroked="false">
                <v:path arrowok="t"/>
                <v:fill type="solid"/>
              </v:shape>
            </v:group>
            <v:group style="position:absolute;left:2885;top:708;width:10;height:20" coordorigin="2885,708" coordsize="10,20">
              <v:shape style="position:absolute;left:2885;top:708;width:10;height:20" coordorigin="2885,708" coordsize="10,20" path="m2885,727l2895,727,2895,708,2885,708,2885,727xe" filled="true" fillcolor="#000000" stroked="false">
                <v:path arrowok="t"/>
                <v:fill type="solid"/>
              </v:shape>
            </v:group>
            <v:group style="position:absolute;left:2885;top:727;width:10;height:20" coordorigin="2885,727" coordsize="10,20">
              <v:shape style="position:absolute;left:2885;top:727;width:10;height:20" coordorigin="2885,727" coordsize="10,20" path="m2885,746l2895,746,2895,727,2885,727,2885,746xe" filled="true" fillcolor="#000000" stroked="false">
                <v:path arrowok="t"/>
                <v:fill type="solid"/>
              </v:shape>
            </v:group>
            <v:group style="position:absolute;left:2885;top:746;width:10;height:20" coordorigin="2885,746" coordsize="10,20">
              <v:shape style="position:absolute;left:2885;top:746;width:10;height:20" coordorigin="2885,746" coordsize="10,20" path="m2885,766l2895,766,2895,746,2885,746,2885,766xe" filled="true" fillcolor="#000000" stroked="false">
                <v:path arrowok="t"/>
                <v:fill type="solid"/>
              </v:shape>
            </v:group>
            <v:group style="position:absolute;left:2885;top:766;width:10;height:20" coordorigin="2885,766" coordsize="10,20">
              <v:shape style="position:absolute;left:2885;top:766;width:10;height:20" coordorigin="2885,766" coordsize="10,20" path="m2885,785l2895,785,2895,766,2885,766,2885,785xe" filled="true" fillcolor="#000000" stroked="false">
                <v:path arrowok="t"/>
                <v:fill type="solid"/>
              </v:shape>
            </v:group>
            <v:group style="position:absolute;left:2885;top:785;width:10;height:20" coordorigin="2885,785" coordsize="10,20">
              <v:shape style="position:absolute;left:2885;top:785;width:10;height:20" coordorigin="2885,785" coordsize="10,20" path="m2885,804l2895,804,2895,785,2885,785,2885,804xe" filled="true" fillcolor="#000000" stroked="false">
                <v:path arrowok="t"/>
                <v:fill type="solid"/>
              </v:shape>
            </v:group>
            <v:group style="position:absolute;left:2885;top:804;width:10;height:20" coordorigin="2885,804" coordsize="10,20">
              <v:shape style="position:absolute;left:2885;top:804;width:10;height:20" coordorigin="2885,804" coordsize="10,20" path="m2885,823l2895,823,2895,804,2885,804,2885,823xe" filled="true" fillcolor="#000000" stroked="false">
                <v:path arrowok="t"/>
                <v:fill type="solid"/>
              </v:shape>
            </v:group>
            <v:group style="position:absolute;left:2885;top:832;width:10;height:2" coordorigin="2885,832" coordsize="10,2">
              <v:shape style="position:absolute;left:2885;top:832;width:10;height:2" coordorigin="2885,832" coordsize="10,0" path="m2885,832l2895,832e" filled="false" stroked="true" strokeweight=".84pt" strokecolor="#000000">
                <v:path arrowok="t"/>
              </v:shape>
            </v:group>
            <v:group style="position:absolute;left:4489;top:439;width:10;height:20" coordorigin="4489,439" coordsize="10,20">
              <v:shape style="position:absolute;left:4489;top:439;width:10;height:20" coordorigin="4489,439" coordsize="10,20" path="m4489,458l4499,458,4499,439,4489,439,4489,458xe" filled="true" fillcolor="#000000" stroked="false">
                <v:path arrowok="t"/>
                <v:fill type="solid"/>
              </v:shape>
            </v:group>
            <v:group style="position:absolute;left:4489;top:458;width:10;height:20" coordorigin="4489,458" coordsize="10,20">
              <v:shape style="position:absolute;left:4489;top:458;width:10;height:20" coordorigin="4489,458" coordsize="10,20" path="m4489,478l4499,478,4499,458,4489,458,4489,478xe" filled="true" fillcolor="#000000" stroked="false">
                <v:path arrowok="t"/>
                <v:fill type="solid"/>
              </v:shape>
            </v:group>
            <v:group style="position:absolute;left:4489;top:478;width:10;height:20" coordorigin="4489,478" coordsize="10,20">
              <v:shape style="position:absolute;left:4489;top:478;width:10;height:20" coordorigin="4489,478" coordsize="10,20" path="m4489,497l4499,497,4499,478,4489,478,4489,497xe" filled="true" fillcolor="#000000" stroked="false">
                <v:path arrowok="t"/>
                <v:fill type="solid"/>
              </v:shape>
            </v:group>
            <v:group style="position:absolute;left:4489;top:497;width:10;height:20" coordorigin="4489,497" coordsize="10,20">
              <v:shape style="position:absolute;left:4489;top:497;width:10;height:20" coordorigin="4489,497" coordsize="10,20" path="m4489,516l4499,516,4499,497,4489,497,4489,516xe" filled="true" fillcolor="#000000" stroked="false">
                <v:path arrowok="t"/>
                <v:fill type="solid"/>
              </v:shape>
            </v:group>
            <v:group style="position:absolute;left:4489;top:516;width:10;height:20" coordorigin="4489,516" coordsize="10,20">
              <v:shape style="position:absolute;left:4489;top:516;width:10;height:20" coordorigin="4489,516" coordsize="10,20" path="m4489,535l4499,535,4499,516,4489,516,4489,535xe" filled="true" fillcolor="#000000" stroked="false">
                <v:path arrowok="t"/>
                <v:fill type="solid"/>
              </v:shape>
            </v:group>
            <v:group style="position:absolute;left:4489;top:535;width:10;height:20" coordorigin="4489,535" coordsize="10,20">
              <v:shape style="position:absolute;left:4489;top:535;width:10;height:20" coordorigin="4489,535" coordsize="10,20" path="m4489,554l4499,554,4499,535,4489,535,4489,554xe" filled="true" fillcolor="#000000" stroked="false">
                <v:path arrowok="t"/>
                <v:fill type="solid"/>
              </v:shape>
            </v:group>
            <v:group style="position:absolute;left:4489;top:554;width:10;height:20" coordorigin="4489,554" coordsize="10,20">
              <v:shape style="position:absolute;left:4489;top:554;width:10;height:20" coordorigin="4489,554" coordsize="10,20" path="m4489,574l4499,574,4499,554,4489,554,4489,574xe" filled="true" fillcolor="#000000" stroked="false">
                <v:path arrowok="t"/>
                <v:fill type="solid"/>
              </v:shape>
            </v:group>
            <v:group style="position:absolute;left:4489;top:574;width:10;height:20" coordorigin="4489,574" coordsize="10,20">
              <v:shape style="position:absolute;left:4489;top:574;width:10;height:20" coordorigin="4489,574" coordsize="10,20" path="m4489,593l4499,593,4499,574,4489,574,4489,593xe" filled="true" fillcolor="#000000" stroked="false">
                <v:path arrowok="t"/>
                <v:fill type="solid"/>
              </v:shape>
            </v:group>
            <v:group style="position:absolute;left:4489;top:593;width:10;height:20" coordorigin="4489,593" coordsize="10,20">
              <v:shape style="position:absolute;left:4489;top:593;width:10;height:20" coordorigin="4489,593" coordsize="10,20" path="m4489,612l4499,612,4499,593,4489,593,4489,612xe" filled="true" fillcolor="#000000" stroked="false">
                <v:path arrowok="t"/>
                <v:fill type="solid"/>
              </v:shape>
            </v:group>
            <v:group style="position:absolute;left:4489;top:612;width:10;height:20" coordorigin="4489,612" coordsize="10,20">
              <v:shape style="position:absolute;left:4489;top:612;width:10;height:20" coordorigin="4489,612" coordsize="10,20" path="m4489,631l4499,631,4499,612,4489,612,4489,631xe" filled="true" fillcolor="#000000" stroked="false">
                <v:path arrowok="t"/>
                <v:fill type="solid"/>
              </v:shape>
            </v:group>
            <v:group style="position:absolute;left:4489;top:631;width:10;height:20" coordorigin="4489,631" coordsize="10,20">
              <v:shape style="position:absolute;left:4489;top:631;width:10;height:20" coordorigin="4489,631" coordsize="10,20" path="m4489,650l4499,650,4499,631,4489,631,4489,650xe" filled="true" fillcolor="#000000" stroked="false">
                <v:path arrowok="t"/>
                <v:fill type="solid"/>
              </v:shape>
            </v:group>
            <v:group style="position:absolute;left:4489;top:650;width:10;height:20" coordorigin="4489,650" coordsize="10,20">
              <v:shape style="position:absolute;left:4489;top:650;width:10;height:20" coordorigin="4489,650" coordsize="10,20" path="m4489,670l4499,670,4499,650,4489,650,4489,670xe" filled="true" fillcolor="#000000" stroked="false">
                <v:path arrowok="t"/>
                <v:fill type="solid"/>
              </v:shape>
            </v:group>
            <v:group style="position:absolute;left:4489;top:670;width:10;height:20" coordorigin="4489,670" coordsize="10,20">
              <v:shape style="position:absolute;left:4489;top:670;width:10;height:20" coordorigin="4489,670" coordsize="10,20" path="m4489,689l4499,689,4499,670,4489,670,4489,689xe" filled="true" fillcolor="#000000" stroked="false">
                <v:path arrowok="t"/>
                <v:fill type="solid"/>
              </v:shape>
            </v:group>
            <v:group style="position:absolute;left:4489;top:689;width:10;height:20" coordorigin="4489,689" coordsize="10,20">
              <v:shape style="position:absolute;left:4489;top:689;width:10;height:20" coordorigin="4489,689" coordsize="10,20" path="m4489,708l4499,708,4499,689,4489,689,4489,708xe" filled="true" fillcolor="#000000" stroked="false">
                <v:path arrowok="t"/>
                <v:fill type="solid"/>
              </v:shape>
            </v:group>
            <v:group style="position:absolute;left:4489;top:708;width:10;height:20" coordorigin="4489,708" coordsize="10,20">
              <v:shape style="position:absolute;left:4489;top:708;width:10;height:20" coordorigin="4489,708" coordsize="10,20" path="m4489,727l4499,727,4499,708,4489,708,4489,727xe" filled="true" fillcolor="#000000" stroked="false">
                <v:path arrowok="t"/>
                <v:fill type="solid"/>
              </v:shape>
            </v:group>
            <v:group style="position:absolute;left:4489;top:727;width:10;height:20" coordorigin="4489,727" coordsize="10,20">
              <v:shape style="position:absolute;left:4489;top:727;width:10;height:20" coordorigin="4489,727" coordsize="10,20" path="m4489,746l4499,746,4499,727,4489,727,4489,746xe" filled="true" fillcolor="#000000" stroked="false">
                <v:path arrowok="t"/>
                <v:fill type="solid"/>
              </v:shape>
            </v:group>
            <v:group style="position:absolute;left:4489;top:746;width:10;height:20" coordorigin="4489,746" coordsize="10,20">
              <v:shape style="position:absolute;left:4489;top:746;width:10;height:20" coordorigin="4489,746" coordsize="10,20" path="m4489,766l4499,766,4499,746,4489,746,4489,766xe" filled="true" fillcolor="#000000" stroked="false">
                <v:path arrowok="t"/>
                <v:fill type="solid"/>
              </v:shape>
            </v:group>
            <v:group style="position:absolute;left:4489;top:766;width:10;height:20" coordorigin="4489,766" coordsize="10,20">
              <v:shape style="position:absolute;left:4489;top:766;width:10;height:20" coordorigin="4489,766" coordsize="10,20" path="m4489,785l4499,785,4499,766,4489,766,4489,785xe" filled="true" fillcolor="#000000" stroked="false">
                <v:path arrowok="t"/>
                <v:fill type="solid"/>
              </v:shape>
            </v:group>
            <v:group style="position:absolute;left:4489;top:785;width:10;height:20" coordorigin="4489,785" coordsize="10,20">
              <v:shape style="position:absolute;left:4489;top:785;width:10;height:20" coordorigin="4489,785" coordsize="10,20" path="m4489,804l4499,804,4499,785,4489,785,4489,804xe" filled="true" fillcolor="#000000" stroked="false">
                <v:path arrowok="t"/>
                <v:fill type="solid"/>
              </v:shape>
            </v:group>
            <v:group style="position:absolute;left:4489;top:804;width:10;height:20" coordorigin="4489,804" coordsize="10,20">
              <v:shape style="position:absolute;left:4489;top:804;width:10;height:20" coordorigin="4489,804" coordsize="10,20" path="m4489,823l4499,823,4499,804,4489,804,4489,823xe" filled="true" fillcolor="#000000" stroked="false">
                <v:path arrowok="t"/>
                <v:fill type="solid"/>
              </v:shape>
            </v:group>
            <v:group style="position:absolute;left:4489;top:832;width:10;height:2" coordorigin="4489,832" coordsize="10,2">
              <v:shape style="position:absolute;left:4489;top:832;width:10;height:2" coordorigin="4489,832" coordsize="10,0" path="m4489,832l4499,832e" filled="false" stroked="true" strokeweight=".84pt" strokecolor="#000000">
                <v:path arrowok="t"/>
              </v:shape>
            </v:group>
            <v:group style="position:absolute;left:6092;top:439;width:10;height:20" coordorigin="6092,439" coordsize="10,20">
              <v:shape style="position:absolute;left:6092;top:439;width:10;height:20" coordorigin="6092,439" coordsize="10,20" path="m6092,458l6102,458,6102,439,6092,439,6092,458xe" filled="true" fillcolor="#000000" stroked="false">
                <v:path arrowok="t"/>
                <v:fill type="solid"/>
              </v:shape>
            </v:group>
            <v:group style="position:absolute;left:6092;top:458;width:10;height:20" coordorigin="6092,458" coordsize="10,20">
              <v:shape style="position:absolute;left:6092;top:458;width:10;height:20" coordorigin="6092,458" coordsize="10,20" path="m6092,478l6102,478,6102,458,6092,458,6092,478xe" filled="true" fillcolor="#000000" stroked="false">
                <v:path arrowok="t"/>
                <v:fill type="solid"/>
              </v:shape>
            </v:group>
            <v:group style="position:absolute;left:6092;top:478;width:10;height:20" coordorigin="6092,478" coordsize="10,20">
              <v:shape style="position:absolute;left:6092;top:478;width:10;height:20" coordorigin="6092,478" coordsize="10,20" path="m6092,497l6102,497,6102,478,6092,478,6092,497xe" filled="true" fillcolor="#000000" stroked="false">
                <v:path arrowok="t"/>
                <v:fill type="solid"/>
              </v:shape>
            </v:group>
            <v:group style="position:absolute;left:6092;top:497;width:10;height:20" coordorigin="6092,497" coordsize="10,20">
              <v:shape style="position:absolute;left:6092;top:497;width:10;height:20" coordorigin="6092,497" coordsize="10,20" path="m6092,516l6102,516,6102,497,6092,497,6092,516xe" filled="true" fillcolor="#000000" stroked="false">
                <v:path arrowok="t"/>
                <v:fill type="solid"/>
              </v:shape>
            </v:group>
            <v:group style="position:absolute;left:6092;top:516;width:10;height:20" coordorigin="6092,516" coordsize="10,20">
              <v:shape style="position:absolute;left:6092;top:516;width:10;height:20" coordorigin="6092,516" coordsize="10,20" path="m6092,535l6102,535,6102,516,6092,516,6092,535xe" filled="true" fillcolor="#000000" stroked="false">
                <v:path arrowok="t"/>
                <v:fill type="solid"/>
              </v:shape>
            </v:group>
            <v:group style="position:absolute;left:6092;top:535;width:10;height:20" coordorigin="6092,535" coordsize="10,20">
              <v:shape style="position:absolute;left:6092;top:535;width:10;height:20" coordorigin="6092,535" coordsize="10,20" path="m6092,554l6102,554,6102,535,6092,535,6092,554xe" filled="true" fillcolor="#000000" stroked="false">
                <v:path arrowok="t"/>
                <v:fill type="solid"/>
              </v:shape>
            </v:group>
            <v:group style="position:absolute;left:6092;top:554;width:10;height:20" coordorigin="6092,554" coordsize="10,20">
              <v:shape style="position:absolute;left:6092;top:554;width:10;height:20" coordorigin="6092,554" coordsize="10,20" path="m6092,574l6102,574,6102,554,6092,554,6092,574xe" filled="true" fillcolor="#000000" stroked="false">
                <v:path arrowok="t"/>
                <v:fill type="solid"/>
              </v:shape>
            </v:group>
            <v:group style="position:absolute;left:6092;top:574;width:10;height:20" coordorigin="6092,574" coordsize="10,20">
              <v:shape style="position:absolute;left:6092;top:574;width:10;height:20" coordorigin="6092,574" coordsize="10,20" path="m6092,593l6102,593,6102,574,6092,574,6092,593xe" filled="true" fillcolor="#000000" stroked="false">
                <v:path arrowok="t"/>
                <v:fill type="solid"/>
              </v:shape>
            </v:group>
            <v:group style="position:absolute;left:6092;top:593;width:10;height:20" coordorigin="6092,593" coordsize="10,20">
              <v:shape style="position:absolute;left:6092;top:593;width:10;height:20" coordorigin="6092,593" coordsize="10,20" path="m6092,612l6102,612,6102,593,6092,593,6092,612xe" filled="true" fillcolor="#000000" stroked="false">
                <v:path arrowok="t"/>
                <v:fill type="solid"/>
              </v:shape>
            </v:group>
            <v:group style="position:absolute;left:6092;top:612;width:10;height:20" coordorigin="6092,612" coordsize="10,20">
              <v:shape style="position:absolute;left:6092;top:612;width:10;height:20" coordorigin="6092,612" coordsize="10,20" path="m6092,631l6102,631,6102,612,6092,612,6092,631xe" filled="true" fillcolor="#000000" stroked="false">
                <v:path arrowok="t"/>
                <v:fill type="solid"/>
              </v:shape>
            </v:group>
            <v:group style="position:absolute;left:6092;top:631;width:10;height:20" coordorigin="6092,631" coordsize="10,20">
              <v:shape style="position:absolute;left:6092;top:631;width:10;height:20" coordorigin="6092,631" coordsize="10,20" path="m6092,650l6102,650,6102,631,6092,631,6092,650xe" filled="true" fillcolor="#000000" stroked="false">
                <v:path arrowok="t"/>
                <v:fill type="solid"/>
              </v:shape>
            </v:group>
            <v:group style="position:absolute;left:6092;top:650;width:10;height:20" coordorigin="6092,650" coordsize="10,20">
              <v:shape style="position:absolute;left:6092;top:650;width:10;height:20" coordorigin="6092,650" coordsize="10,20" path="m6092,670l6102,670,6102,650,6092,650,6092,670xe" filled="true" fillcolor="#000000" stroked="false">
                <v:path arrowok="t"/>
                <v:fill type="solid"/>
              </v:shape>
            </v:group>
            <v:group style="position:absolute;left:6092;top:670;width:10;height:20" coordorigin="6092,670" coordsize="10,20">
              <v:shape style="position:absolute;left:6092;top:670;width:10;height:20" coordorigin="6092,670" coordsize="10,20" path="m6092,689l6102,689,6102,670,6092,670,6092,689xe" filled="true" fillcolor="#000000" stroked="false">
                <v:path arrowok="t"/>
                <v:fill type="solid"/>
              </v:shape>
            </v:group>
            <v:group style="position:absolute;left:6092;top:689;width:10;height:20" coordorigin="6092,689" coordsize="10,20">
              <v:shape style="position:absolute;left:6092;top:689;width:10;height:20" coordorigin="6092,689" coordsize="10,20" path="m6092,708l6102,708,6102,689,6092,689,6092,708xe" filled="true" fillcolor="#000000" stroked="false">
                <v:path arrowok="t"/>
                <v:fill type="solid"/>
              </v:shape>
            </v:group>
            <v:group style="position:absolute;left:6092;top:708;width:10;height:20" coordorigin="6092,708" coordsize="10,20">
              <v:shape style="position:absolute;left:6092;top:708;width:10;height:20" coordorigin="6092,708" coordsize="10,20" path="m6092,727l6102,727,6102,708,6092,708,6092,727xe" filled="true" fillcolor="#000000" stroked="false">
                <v:path arrowok="t"/>
                <v:fill type="solid"/>
              </v:shape>
            </v:group>
            <v:group style="position:absolute;left:6092;top:727;width:10;height:20" coordorigin="6092,727" coordsize="10,20">
              <v:shape style="position:absolute;left:6092;top:727;width:10;height:20" coordorigin="6092,727" coordsize="10,20" path="m6092,746l6102,746,6102,727,6092,727,6092,746xe" filled="true" fillcolor="#000000" stroked="false">
                <v:path arrowok="t"/>
                <v:fill type="solid"/>
              </v:shape>
            </v:group>
            <v:group style="position:absolute;left:6092;top:746;width:10;height:20" coordorigin="6092,746" coordsize="10,20">
              <v:shape style="position:absolute;left:6092;top:746;width:10;height:20" coordorigin="6092,746" coordsize="10,20" path="m6092,766l6102,766,6102,746,6092,746,6092,766xe" filled="true" fillcolor="#000000" stroked="false">
                <v:path arrowok="t"/>
                <v:fill type="solid"/>
              </v:shape>
            </v:group>
            <v:group style="position:absolute;left:6092;top:766;width:10;height:20" coordorigin="6092,766" coordsize="10,20">
              <v:shape style="position:absolute;left:6092;top:766;width:10;height:20" coordorigin="6092,766" coordsize="10,20" path="m6092,785l6102,785,6102,766,6092,766,6092,785xe" filled="true" fillcolor="#000000" stroked="false">
                <v:path arrowok="t"/>
                <v:fill type="solid"/>
              </v:shape>
            </v:group>
            <v:group style="position:absolute;left:6092;top:785;width:10;height:20" coordorigin="6092,785" coordsize="10,20">
              <v:shape style="position:absolute;left:6092;top:785;width:10;height:20" coordorigin="6092,785" coordsize="10,20" path="m6092,804l6102,804,6102,785,6092,785,6092,804xe" filled="true" fillcolor="#000000" stroked="false">
                <v:path arrowok="t"/>
                <v:fill type="solid"/>
              </v:shape>
            </v:group>
            <v:group style="position:absolute;left:6092;top:804;width:10;height:20" coordorigin="6092,804" coordsize="10,20">
              <v:shape style="position:absolute;left:6092;top:804;width:10;height:20" coordorigin="6092,804" coordsize="10,20" path="m6092,823l6102,823,6102,804,6092,804,6092,823xe" filled="true" fillcolor="#000000" stroked="false">
                <v:path arrowok="t"/>
                <v:fill type="solid"/>
              </v:shape>
            </v:group>
            <v:group style="position:absolute;left:6092;top:832;width:10;height:2" coordorigin="6092,832" coordsize="10,2">
              <v:shape style="position:absolute;left:6092;top:832;width:10;height:2" coordorigin="6092,832" coordsize="10,0" path="m6092,832l6102,832e" filled="false" stroked="true" strokeweight=".84pt" strokecolor="#000000">
                <v:path arrowok="t"/>
              </v:shape>
              <v:shape style="position:absolute;left:29;top:746;width:1273;height:103" type="#_x0000_t75" stroked="false">
                <v:imagedata r:id="rId583" o:title=""/>
              </v:shape>
              <v:shape style="position:absolute;left:1277;top:840;width:6421;height:10" type="#_x0000_t75" stroked="false">
                <v:imagedata r:id="rId584" o:title=""/>
              </v:shape>
            </v:group>
            <v:group style="position:absolute;left:1282;top:850;width:10;height:20" coordorigin="1282,850" coordsize="10,20">
              <v:shape style="position:absolute;left:1282;top:850;width:10;height:20" coordorigin="1282,850" coordsize="10,20" path="m1282,869l1292,869,1292,850,1282,850,1282,869xe" filled="true" fillcolor="#000000" stroked="false">
                <v:path arrowok="t"/>
                <v:fill type="solid"/>
              </v:shape>
            </v:group>
            <v:group style="position:absolute;left:1282;top:869;width:10;height:20" coordorigin="1282,869" coordsize="10,20">
              <v:shape style="position:absolute;left:1282;top:869;width:10;height:20" coordorigin="1282,869" coordsize="10,20" path="m1282,888l1292,888,1292,869,1282,869,1282,888xe" filled="true" fillcolor="#000000" stroked="false">
                <v:path arrowok="t"/>
                <v:fill type="solid"/>
              </v:shape>
            </v:group>
            <v:group style="position:absolute;left:1282;top:888;width:10;height:20" coordorigin="1282,888" coordsize="10,20">
              <v:shape style="position:absolute;left:1282;top:888;width:10;height:20" coordorigin="1282,888" coordsize="10,20" path="m1282,907l1292,907,1292,888,1282,888,1282,907xe" filled="true" fillcolor="#000000" stroked="false">
                <v:path arrowok="t"/>
                <v:fill type="solid"/>
              </v:shape>
            </v:group>
            <v:group style="position:absolute;left:1282;top:907;width:10;height:20" coordorigin="1282,907" coordsize="10,20">
              <v:shape style="position:absolute;left:1282;top:907;width:10;height:20" coordorigin="1282,907" coordsize="10,20" path="m1282,926l1292,926,1292,907,1282,907,1282,926xe" filled="true" fillcolor="#000000" stroked="false">
                <v:path arrowok="t"/>
                <v:fill type="solid"/>
              </v:shape>
            </v:group>
            <v:group style="position:absolute;left:1282;top:926;width:10;height:20" coordorigin="1282,926" coordsize="10,20">
              <v:shape style="position:absolute;left:1282;top:926;width:10;height:20" coordorigin="1282,926" coordsize="10,20" path="m1282,946l1292,946,1292,926,1282,926,1282,946xe" filled="true" fillcolor="#000000" stroked="false">
                <v:path arrowok="t"/>
                <v:fill type="solid"/>
              </v:shape>
            </v:group>
            <v:group style="position:absolute;left:1282;top:946;width:10;height:20" coordorigin="1282,946" coordsize="10,20">
              <v:shape style="position:absolute;left:1282;top:946;width:10;height:20" coordorigin="1282,946" coordsize="10,20" path="m1282,965l1292,965,1292,946,1282,946,1282,965xe" filled="true" fillcolor="#000000" stroked="false">
                <v:path arrowok="t"/>
                <v:fill type="solid"/>
              </v:shape>
            </v:group>
            <v:group style="position:absolute;left:1282;top:965;width:10;height:20" coordorigin="1282,965" coordsize="10,20">
              <v:shape style="position:absolute;left:1282;top:965;width:10;height:20" coordorigin="1282,965" coordsize="10,20" path="m1282,984l1292,984,1292,965,1282,965,1282,984xe" filled="true" fillcolor="#000000" stroked="false">
                <v:path arrowok="t"/>
                <v:fill type="solid"/>
              </v:shape>
            </v:group>
            <v:group style="position:absolute;left:1282;top:984;width:10;height:20" coordorigin="1282,984" coordsize="10,20">
              <v:shape style="position:absolute;left:1282;top:984;width:10;height:20" coordorigin="1282,984" coordsize="10,20" path="m1282,1003l1292,1003,1292,984,1282,984,1282,1003xe" filled="true" fillcolor="#000000" stroked="false">
                <v:path arrowok="t"/>
                <v:fill type="solid"/>
              </v:shape>
            </v:group>
            <v:group style="position:absolute;left:1282;top:1003;width:10;height:20" coordorigin="1282,1003" coordsize="10,20">
              <v:shape style="position:absolute;left:1282;top:1003;width:10;height:20" coordorigin="1282,1003" coordsize="10,20" path="m1282,1022l1292,1022,1292,1003,1282,1003,1282,1022xe" filled="true" fillcolor="#000000" stroked="false">
                <v:path arrowok="t"/>
                <v:fill type="solid"/>
              </v:shape>
            </v:group>
            <v:group style="position:absolute;left:1282;top:1022;width:10;height:20" coordorigin="1282,1022" coordsize="10,20">
              <v:shape style="position:absolute;left:1282;top:1022;width:10;height:20" coordorigin="1282,1022" coordsize="10,20" path="m1282,1042l1292,1042,1292,1022,1282,1022,1282,1042xe" filled="true" fillcolor="#000000" stroked="false">
                <v:path arrowok="t"/>
                <v:fill type="solid"/>
              </v:shape>
            </v:group>
            <v:group style="position:absolute;left:1282;top:1042;width:10;height:20" coordorigin="1282,1042" coordsize="10,20">
              <v:shape style="position:absolute;left:1282;top:1042;width:10;height:20" coordorigin="1282,1042" coordsize="10,20" path="m1282,1061l1292,1061,1292,1042,1282,1042,1282,1061xe" filled="true" fillcolor="#000000" stroked="false">
                <v:path arrowok="t"/>
                <v:fill type="solid"/>
              </v:shape>
            </v:group>
            <v:group style="position:absolute;left:1282;top:1061;width:10;height:20" coordorigin="1282,1061" coordsize="10,20">
              <v:shape style="position:absolute;left:1282;top:1061;width:10;height:20" coordorigin="1282,1061" coordsize="10,20" path="m1282,1080l1292,1080,1292,1061,1282,1061,1282,1080xe" filled="true" fillcolor="#000000" stroked="false">
                <v:path arrowok="t"/>
                <v:fill type="solid"/>
              </v:shape>
            </v:group>
            <v:group style="position:absolute;left:1282;top:1080;width:10;height:20" coordorigin="1282,1080" coordsize="10,20">
              <v:shape style="position:absolute;left:1282;top:1080;width:10;height:20" coordorigin="1282,1080" coordsize="10,20" path="m1282,1099l1292,1099,1292,1080,1282,1080,1282,1099xe" filled="true" fillcolor="#000000" stroked="false">
                <v:path arrowok="t"/>
                <v:fill type="solid"/>
              </v:shape>
            </v:group>
            <v:group style="position:absolute;left:1282;top:1099;width:10;height:20" coordorigin="1282,1099" coordsize="10,20">
              <v:shape style="position:absolute;left:1282;top:1099;width:10;height:20" coordorigin="1282,1099" coordsize="10,20" path="m1282,1118l1292,1118,1292,1099,1282,1099,1282,1118xe" filled="true" fillcolor="#000000" stroked="false">
                <v:path arrowok="t"/>
                <v:fill type="solid"/>
              </v:shape>
            </v:group>
            <v:group style="position:absolute;left:1282;top:1118;width:10;height:20" coordorigin="1282,1118" coordsize="10,20">
              <v:shape style="position:absolute;left:1282;top:1118;width:10;height:20" coordorigin="1282,1118" coordsize="10,20" path="m1282,1138l1292,1138,1292,1118,1282,1118,1282,1138xe" filled="true" fillcolor="#000000" stroked="false">
                <v:path arrowok="t"/>
                <v:fill type="solid"/>
              </v:shape>
            </v:group>
            <v:group style="position:absolute;left:1282;top:1138;width:10;height:20" coordorigin="1282,1138" coordsize="10,20">
              <v:shape style="position:absolute;left:1282;top:1138;width:10;height:20" coordorigin="1282,1138" coordsize="10,20" path="m1282,1157l1292,1157,1292,1138,1282,1138,1282,1157xe" filled="true" fillcolor="#000000" stroked="false">
                <v:path arrowok="t"/>
                <v:fill type="solid"/>
              </v:shape>
            </v:group>
            <v:group style="position:absolute;left:1282;top:1157;width:10;height:20" coordorigin="1282,1157" coordsize="10,20">
              <v:shape style="position:absolute;left:1282;top:1157;width:10;height:20" coordorigin="1282,1157" coordsize="10,20" path="m1282,1176l1292,1176,1292,1157,1282,1157,1282,1176xe" filled="true" fillcolor="#000000" stroked="false">
                <v:path arrowok="t"/>
                <v:fill type="solid"/>
              </v:shape>
            </v:group>
            <v:group style="position:absolute;left:14;top:1265;width:1268;height:2" coordorigin="14,1265" coordsize="1268,2">
              <v:shape style="position:absolute;left:14;top:1265;width:1268;height:2" coordorigin="14,1265" coordsize="1268,0" path="m14,1265l1282,1265e" filled="false" stroked="true" strokeweight="1.44pt" strokecolor="#000000">
                <v:path arrowok="t"/>
              </v:shape>
            </v:group>
            <v:group style="position:absolute;left:1282;top:1176;width:10;height:20" coordorigin="1282,1176" coordsize="10,20">
              <v:shape style="position:absolute;left:1282;top:1176;width:10;height:20" coordorigin="1282,1176" coordsize="10,20" path="m1282,1195l1292,1195,1292,1176,1282,1176,1282,1195xe" filled="true" fillcolor="#000000" stroked="false">
                <v:path arrowok="t"/>
                <v:fill type="solid"/>
              </v:shape>
            </v:group>
            <v:group style="position:absolute;left:1282;top:1195;width:10;height:20" coordorigin="1282,1195" coordsize="10,20">
              <v:shape style="position:absolute;left:1282;top:1195;width:10;height:20" coordorigin="1282,1195" coordsize="10,20" path="m1282,1214l1292,1214,1292,1195,1282,1195,1282,1214xe" filled="true" fillcolor="#000000" stroked="false">
                <v:path arrowok="t"/>
                <v:fill type="solid"/>
              </v:shape>
            </v:group>
            <v:group style="position:absolute;left:1282;top:1214;width:10;height:20" coordorigin="1282,1214" coordsize="10,20">
              <v:shape style="position:absolute;left:1282;top:1214;width:10;height:20" coordorigin="1282,1214" coordsize="10,20" path="m1282,1234l1292,1234,1292,1214,1282,1214,1282,1234xe" filled="true" fillcolor="#000000" stroked="false">
                <v:path arrowok="t"/>
                <v:fill type="solid"/>
              </v:shape>
            </v:group>
            <v:group style="position:absolute;left:1282;top:1242;width:10;height:2" coordorigin="1282,1242" coordsize="10,2">
              <v:shape style="position:absolute;left:1282;top:1242;width:10;height:2" coordorigin="1282,1242" coordsize="10,0" path="m1282,1242l1292,1242e" filled="false" stroked="true" strokeweight=".84pt" strokecolor="#000000">
                <v:path arrowok="t"/>
              </v:shape>
            </v:group>
            <v:group style="position:absolute;left:1282;top:1265;width:29;height:2" coordorigin="1282,1265" coordsize="29,2">
              <v:shape style="position:absolute;left:1282;top:1265;width:29;height:2" coordorigin="1282,1265" coordsize="29,0" path="m1282,1265l1311,1265e" filled="false" stroked="true" strokeweight="1.44pt" strokecolor="#000000">
                <v:path arrowok="t"/>
              </v:shape>
            </v:group>
            <v:group style="position:absolute;left:1311;top:1265;width:1575;height:2" coordorigin="1311,1265" coordsize="1575,2">
              <v:shape style="position:absolute;left:1311;top:1265;width:1575;height:2" coordorigin="1311,1265" coordsize="1575,0" path="m1311,1265l2885,1265e" filled="false" stroked="true" strokeweight="1.44pt" strokecolor="#000000">
                <v:path arrowok="t"/>
              </v:shape>
            </v:group>
            <v:group style="position:absolute;left:2885;top:850;width:10;height:20" coordorigin="2885,850" coordsize="10,20">
              <v:shape style="position:absolute;left:2885;top:850;width:10;height:20" coordorigin="2885,850" coordsize="10,20" path="m2885,869l2895,869,2895,850,2885,850,2885,869xe" filled="true" fillcolor="#000000" stroked="false">
                <v:path arrowok="t"/>
                <v:fill type="solid"/>
              </v:shape>
            </v:group>
            <v:group style="position:absolute;left:2885;top:869;width:10;height:20" coordorigin="2885,869" coordsize="10,20">
              <v:shape style="position:absolute;left:2885;top:869;width:10;height:20" coordorigin="2885,869" coordsize="10,20" path="m2885,888l2895,888,2895,869,2885,869,2885,888xe" filled="true" fillcolor="#000000" stroked="false">
                <v:path arrowok="t"/>
                <v:fill type="solid"/>
              </v:shape>
            </v:group>
            <v:group style="position:absolute;left:2885;top:888;width:10;height:20" coordorigin="2885,888" coordsize="10,20">
              <v:shape style="position:absolute;left:2885;top:888;width:10;height:20" coordorigin="2885,888" coordsize="10,20" path="m2885,907l2895,907,2895,888,2885,888,2885,907xe" filled="true" fillcolor="#000000" stroked="false">
                <v:path arrowok="t"/>
                <v:fill type="solid"/>
              </v:shape>
            </v:group>
            <v:group style="position:absolute;left:2885;top:907;width:10;height:20" coordorigin="2885,907" coordsize="10,20">
              <v:shape style="position:absolute;left:2885;top:907;width:10;height:20" coordorigin="2885,907" coordsize="10,20" path="m2885,926l2895,926,2895,907,2885,907,2885,926xe" filled="true" fillcolor="#000000" stroked="false">
                <v:path arrowok="t"/>
                <v:fill type="solid"/>
              </v:shape>
            </v:group>
            <v:group style="position:absolute;left:2885;top:926;width:10;height:20" coordorigin="2885,926" coordsize="10,20">
              <v:shape style="position:absolute;left:2885;top:926;width:10;height:20" coordorigin="2885,926" coordsize="10,20" path="m2885,946l2895,946,2895,926,2885,926,2885,946xe" filled="true" fillcolor="#000000" stroked="false">
                <v:path arrowok="t"/>
                <v:fill type="solid"/>
              </v:shape>
            </v:group>
            <v:group style="position:absolute;left:2885;top:946;width:10;height:20" coordorigin="2885,946" coordsize="10,20">
              <v:shape style="position:absolute;left:2885;top:946;width:10;height:20" coordorigin="2885,946" coordsize="10,20" path="m2885,965l2895,965,2895,946,2885,946,2885,965xe" filled="true" fillcolor="#000000" stroked="false">
                <v:path arrowok="t"/>
                <v:fill type="solid"/>
              </v:shape>
            </v:group>
            <v:group style="position:absolute;left:2885;top:965;width:10;height:20" coordorigin="2885,965" coordsize="10,20">
              <v:shape style="position:absolute;left:2885;top:965;width:10;height:20" coordorigin="2885,965" coordsize="10,20" path="m2885,984l2895,984,2895,965,2885,965,2885,984xe" filled="true" fillcolor="#000000" stroked="false">
                <v:path arrowok="t"/>
                <v:fill type="solid"/>
              </v:shape>
            </v:group>
            <v:group style="position:absolute;left:2885;top:984;width:10;height:20" coordorigin="2885,984" coordsize="10,20">
              <v:shape style="position:absolute;left:2885;top:984;width:10;height:20" coordorigin="2885,984" coordsize="10,20" path="m2885,1003l2895,1003,2895,984,2885,984,2885,1003xe" filled="true" fillcolor="#000000" stroked="false">
                <v:path arrowok="t"/>
                <v:fill type="solid"/>
              </v:shape>
            </v:group>
            <v:group style="position:absolute;left:2885;top:1003;width:10;height:20" coordorigin="2885,1003" coordsize="10,20">
              <v:shape style="position:absolute;left:2885;top:1003;width:10;height:20" coordorigin="2885,1003" coordsize="10,20" path="m2885,1022l2895,1022,2895,1003,2885,1003,2885,1022xe" filled="true" fillcolor="#000000" stroked="false">
                <v:path arrowok="t"/>
                <v:fill type="solid"/>
              </v:shape>
            </v:group>
            <v:group style="position:absolute;left:2885;top:1022;width:10;height:20" coordorigin="2885,1022" coordsize="10,20">
              <v:shape style="position:absolute;left:2885;top:1022;width:10;height:20" coordorigin="2885,1022" coordsize="10,20" path="m2885,1042l2895,1042,2895,1022,2885,1022,2885,1042xe" filled="true" fillcolor="#000000" stroked="false">
                <v:path arrowok="t"/>
                <v:fill type="solid"/>
              </v:shape>
            </v:group>
            <v:group style="position:absolute;left:2885;top:1042;width:10;height:20" coordorigin="2885,1042" coordsize="10,20">
              <v:shape style="position:absolute;left:2885;top:1042;width:10;height:20" coordorigin="2885,1042" coordsize="10,20" path="m2885,1061l2895,1061,2895,1042,2885,1042,2885,1061xe" filled="true" fillcolor="#000000" stroked="false">
                <v:path arrowok="t"/>
                <v:fill type="solid"/>
              </v:shape>
            </v:group>
            <v:group style="position:absolute;left:2885;top:1061;width:10;height:20" coordorigin="2885,1061" coordsize="10,20">
              <v:shape style="position:absolute;left:2885;top:1061;width:10;height:20" coordorigin="2885,1061" coordsize="10,20" path="m2885,1080l2895,1080,2895,1061,2885,1061,2885,1080xe" filled="true" fillcolor="#000000" stroked="false">
                <v:path arrowok="t"/>
                <v:fill type="solid"/>
              </v:shape>
            </v:group>
            <v:group style="position:absolute;left:2885;top:1080;width:10;height:20" coordorigin="2885,1080" coordsize="10,20">
              <v:shape style="position:absolute;left:2885;top:1080;width:10;height:20" coordorigin="2885,1080" coordsize="10,20" path="m2885,1099l2895,1099,2895,1080,2885,1080,2885,1099xe" filled="true" fillcolor="#000000" stroked="false">
                <v:path arrowok="t"/>
                <v:fill type="solid"/>
              </v:shape>
            </v:group>
            <v:group style="position:absolute;left:2885;top:1099;width:10;height:20" coordorigin="2885,1099" coordsize="10,20">
              <v:shape style="position:absolute;left:2885;top:1099;width:10;height:20" coordorigin="2885,1099" coordsize="10,20" path="m2885,1118l2895,1118,2895,1099,2885,1099,2885,1118xe" filled="true" fillcolor="#000000" stroked="false">
                <v:path arrowok="t"/>
                <v:fill type="solid"/>
              </v:shape>
            </v:group>
            <v:group style="position:absolute;left:2885;top:1118;width:10;height:20" coordorigin="2885,1118" coordsize="10,20">
              <v:shape style="position:absolute;left:2885;top:1118;width:10;height:20" coordorigin="2885,1118" coordsize="10,20" path="m2885,1138l2895,1138,2895,1118,2885,1118,2885,1138xe" filled="true" fillcolor="#000000" stroked="false">
                <v:path arrowok="t"/>
                <v:fill type="solid"/>
              </v:shape>
            </v:group>
            <v:group style="position:absolute;left:2885;top:1138;width:10;height:20" coordorigin="2885,1138" coordsize="10,20">
              <v:shape style="position:absolute;left:2885;top:1138;width:10;height:20" coordorigin="2885,1138" coordsize="10,20" path="m2885,1157l2895,1157,2895,1138,2885,1138,2885,1157xe" filled="true" fillcolor="#000000" stroked="false">
                <v:path arrowok="t"/>
                <v:fill type="solid"/>
              </v:shape>
            </v:group>
            <v:group style="position:absolute;left:2885;top:1157;width:10;height:20" coordorigin="2885,1157" coordsize="10,20">
              <v:shape style="position:absolute;left:2885;top:1157;width:10;height:20" coordorigin="2885,1157" coordsize="10,20" path="m2885,1176l2895,1176,2895,1157,2885,1157,2885,1176xe" filled="true" fillcolor="#000000" stroked="false">
                <v:path arrowok="t"/>
                <v:fill type="solid"/>
              </v:shape>
            </v:group>
            <v:group style="position:absolute;left:2885;top:1176;width:10;height:20" coordorigin="2885,1176" coordsize="10,20">
              <v:shape style="position:absolute;left:2885;top:1176;width:10;height:20" coordorigin="2885,1176" coordsize="10,20" path="m2885,1195l2895,1195,2895,1176,2885,1176,2885,1195xe" filled="true" fillcolor="#000000" stroked="false">
                <v:path arrowok="t"/>
                <v:fill type="solid"/>
              </v:shape>
            </v:group>
            <v:group style="position:absolute;left:2885;top:1195;width:10;height:20" coordorigin="2885,1195" coordsize="10,20">
              <v:shape style="position:absolute;left:2885;top:1195;width:10;height:20" coordorigin="2885,1195" coordsize="10,20" path="m2885,1214l2895,1214,2895,1195,2885,1195,2885,1214xe" filled="true" fillcolor="#000000" stroked="false">
                <v:path arrowok="t"/>
                <v:fill type="solid"/>
              </v:shape>
            </v:group>
            <v:group style="position:absolute;left:2885;top:1214;width:10;height:20" coordorigin="2885,1214" coordsize="10,20">
              <v:shape style="position:absolute;left:2885;top:1214;width:10;height:20" coordorigin="2885,1214" coordsize="10,20" path="m2885,1234l2895,1234,2895,1214,2885,1214,2885,1234xe" filled="true" fillcolor="#000000" stroked="false">
                <v:path arrowok="t"/>
                <v:fill type="solid"/>
              </v:shape>
            </v:group>
            <v:group style="position:absolute;left:2885;top:1242;width:10;height:2" coordorigin="2885,1242" coordsize="10,2">
              <v:shape style="position:absolute;left:2885;top:1242;width:10;height:2" coordorigin="2885,1242" coordsize="10,0" path="m2885,1242l2895,1242e" filled="false" stroked="true" strokeweight=".84pt" strokecolor="#000000">
                <v:path arrowok="t"/>
              </v:shape>
            </v:group>
            <v:group style="position:absolute;left:2885;top:1265;width:29;height:2" coordorigin="2885,1265" coordsize="29,2">
              <v:shape style="position:absolute;left:2885;top:1265;width:29;height:2" coordorigin="2885,1265" coordsize="29,0" path="m2885,1265l2914,1265e" filled="false" stroked="true" strokeweight="1.44pt" strokecolor="#000000">
                <v:path arrowok="t"/>
              </v:shape>
            </v:group>
            <v:group style="position:absolute;left:2914;top:1265;width:1575;height:2" coordorigin="2914,1265" coordsize="1575,2">
              <v:shape style="position:absolute;left:2914;top:1265;width:1575;height:2" coordorigin="2914,1265" coordsize="1575,0" path="m2914,1265l4489,1265e" filled="false" stroked="true" strokeweight="1.44pt" strokecolor="#000000">
                <v:path arrowok="t"/>
              </v:shape>
            </v:group>
            <v:group style="position:absolute;left:4489;top:850;width:10;height:20" coordorigin="4489,850" coordsize="10,20">
              <v:shape style="position:absolute;left:4489;top:850;width:10;height:20" coordorigin="4489,850" coordsize="10,20" path="m4489,869l4499,869,4499,850,4489,850,4489,869xe" filled="true" fillcolor="#000000" stroked="false">
                <v:path arrowok="t"/>
                <v:fill type="solid"/>
              </v:shape>
            </v:group>
            <v:group style="position:absolute;left:4489;top:869;width:10;height:20" coordorigin="4489,869" coordsize="10,20">
              <v:shape style="position:absolute;left:4489;top:869;width:10;height:20" coordorigin="4489,869" coordsize="10,20" path="m4489,888l4499,888,4499,869,4489,869,4489,888xe" filled="true" fillcolor="#000000" stroked="false">
                <v:path arrowok="t"/>
                <v:fill type="solid"/>
              </v:shape>
            </v:group>
            <v:group style="position:absolute;left:4489;top:888;width:10;height:20" coordorigin="4489,888" coordsize="10,20">
              <v:shape style="position:absolute;left:4489;top:888;width:10;height:20" coordorigin="4489,888" coordsize="10,20" path="m4489,907l4499,907,4499,888,4489,888,4489,907xe" filled="true" fillcolor="#000000" stroked="false">
                <v:path arrowok="t"/>
                <v:fill type="solid"/>
              </v:shape>
            </v:group>
            <v:group style="position:absolute;left:4489;top:907;width:10;height:20" coordorigin="4489,907" coordsize="10,20">
              <v:shape style="position:absolute;left:4489;top:907;width:10;height:20" coordorigin="4489,907" coordsize="10,20" path="m4489,926l4499,926,4499,907,4489,907,4489,926xe" filled="true" fillcolor="#000000" stroked="false">
                <v:path arrowok="t"/>
                <v:fill type="solid"/>
              </v:shape>
            </v:group>
            <v:group style="position:absolute;left:4489;top:926;width:10;height:20" coordorigin="4489,926" coordsize="10,20">
              <v:shape style="position:absolute;left:4489;top:926;width:10;height:20" coordorigin="4489,926" coordsize="10,20" path="m4489,946l4499,946,4499,926,4489,926,4489,946xe" filled="true" fillcolor="#000000" stroked="false">
                <v:path arrowok="t"/>
                <v:fill type="solid"/>
              </v:shape>
            </v:group>
            <v:group style="position:absolute;left:4489;top:946;width:10;height:20" coordorigin="4489,946" coordsize="10,20">
              <v:shape style="position:absolute;left:4489;top:946;width:10;height:20" coordorigin="4489,946" coordsize="10,20" path="m4489,965l4499,965,4499,946,4489,946,4489,965xe" filled="true" fillcolor="#000000" stroked="false">
                <v:path arrowok="t"/>
                <v:fill type="solid"/>
              </v:shape>
            </v:group>
            <v:group style="position:absolute;left:4489;top:965;width:10;height:20" coordorigin="4489,965" coordsize="10,20">
              <v:shape style="position:absolute;left:4489;top:965;width:10;height:20" coordorigin="4489,965" coordsize="10,20" path="m4489,984l4499,984,4499,965,4489,965,4489,984xe" filled="true" fillcolor="#000000" stroked="false">
                <v:path arrowok="t"/>
                <v:fill type="solid"/>
              </v:shape>
            </v:group>
            <v:group style="position:absolute;left:4489;top:984;width:10;height:20" coordorigin="4489,984" coordsize="10,20">
              <v:shape style="position:absolute;left:4489;top:984;width:10;height:20" coordorigin="4489,984" coordsize="10,20" path="m4489,1003l4499,1003,4499,984,4489,984,4489,1003xe" filled="true" fillcolor="#000000" stroked="false">
                <v:path arrowok="t"/>
                <v:fill type="solid"/>
              </v:shape>
            </v:group>
            <v:group style="position:absolute;left:4489;top:1003;width:10;height:20" coordorigin="4489,1003" coordsize="10,20">
              <v:shape style="position:absolute;left:4489;top:1003;width:10;height:20" coordorigin="4489,1003" coordsize="10,20" path="m4489,1022l4499,1022,4499,1003,4489,1003,4489,1022xe" filled="true" fillcolor="#000000" stroked="false">
                <v:path arrowok="t"/>
                <v:fill type="solid"/>
              </v:shape>
            </v:group>
            <v:group style="position:absolute;left:4489;top:1022;width:10;height:20" coordorigin="4489,1022" coordsize="10,20">
              <v:shape style="position:absolute;left:4489;top:1022;width:10;height:20" coordorigin="4489,1022" coordsize="10,20" path="m4489,1042l4499,1042,4499,1022,4489,1022,4489,1042xe" filled="true" fillcolor="#000000" stroked="false">
                <v:path arrowok="t"/>
                <v:fill type="solid"/>
              </v:shape>
            </v:group>
            <v:group style="position:absolute;left:4489;top:1042;width:10;height:20" coordorigin="4489,1042" coordsize="10,20">
              <v:shape style="position:absolute;left:4489;top:1042;width:10;height:20" coordorigin="4489,1042" coordsize="10,20" path="m4489,1061l4499,1061,4499,1042,4489,1042,4489,1061xe" filled="true" fillcolor="#000000" stroked="false">
                <v:path arrowok="t"/>
                <v:fill type="solid"/>
              </v:shape>
            </v:group>
            <v:group style="position:absolute;left:4489;top:1061;width:10;height:20" coordorigin="4489,1061" coordsize="10,20">
              <v:shape style="position:absolute;left:4489;top:1061;width:10;height:20" coordorigin="4489,1061" coordsize="10,20" path="m4489,1080l4499,1080,4499,1061,4489,1061,4489,1080xe" filled="true" fillcolor="#000000" stroked="false">
                <v:path arrowok="t"/>
                <v:fill type="solid"/>
              </v:shape>
            </v:group>
            <v:group style="position:absolute;left:4489;top:1080;width:10;height:20" coordorigin="4489,1080" coordsize="10,20">
              <v:shape style="position:absolute;left:4489;top:1080;width:10;height:20" coordorigin="4489,1080" coordsize="10,20" path="m4489,1099l4499,1099,4499,1080,4489,1080,4489,1099xe" filled="true" fillcolor="#000000" stroked="false">
                <v:path arrowok="t"/>
                <v:fill type="solid"/>
              </v:shape>
            </v:group>
            <v:group style="position:absolute;left:4489;top:1099;width:10;height:20" coordorigin="4489,1099" coordsize="10,20">
              <v:shape style="position:absolute;left:4489;top:1099;width:10;height:20" coordorigin="4489,1099" coordsize="10,20" path="m4489,1118l4499,1118,4499,1099,4489,1099,4489,1118xe" filled="true" fillcolor="#000000" stroked="false">
                <v:path arrowok="t"/>
                <v:fill type="solid"/>
              </v:shape>
            </v:group>
            <v:group style="position:absolute;left:4489;top:1118;width:10;height:20" coordorigin="4489,1118" coordsize="10,20">
              <v:shape style="position:absolute;left:4489;top:1118;width:10;height:20" coordorigin="4489,1118" coordsize="10,20" path="m4489,1138l4499,1138,4499,1118,4489,1118,4489,1138xe" filled="true" fillcolor="#000000" stroked="false">
                <v:path arrowok="t"/>
                <v:fill type="solid"/>
              </v:shape>
            </v:group>
            <v:group style="position:absolute;left:4489;top:1138;width:10;height:20" coordorigin="4489,1138" coordsize="10,20">
              <v:shape style="position:absolute;left:4489;top:1138;width:10;height:20" coordorigin="4489,1138" coordsize="10,20" path="m4489,1157l4499,1157,4499,1138,4489,1138,4489,1157xe" filled="true" fillcolor="#000000" stroked="false">
                <v:path arrowok="t"/>
                <v:fill type="solid"/>
              </v:shape>
            </v:group>
            <v:group style="position:absolute;left:4489;top:1157;width:10;height:20" coordorigin="4489,1157" coordsize="10,20">
              <v:shape style="position:absolute;left:4489;top:1157;width:10;height:20" coordorigin="4489,1157" coordsize="10,20" path="m4489,1176l4499,1176,4499,1157,4489,1157,4489,1176xe" filled="true" fillcolor="#000000" stroked="false">
                <v:path arrowok="t"/>
                <v:fill type="solid"/>
              </v:shape>
            </v:group>
            <v:group style="position:absolute;left:4489;top:1176;width:10;height:20" coordorigin="4489,1176" coordsize="10,20">
              <v:shape style="position:absolute;left:4489;top:1176;width:10;height:20" coordorigin="4489,1176" coordsize="10,20" path="m4489,1195l4499,1195,4499,1176,4489,1176,4489,1195xe" filled="true" fillcolor="#000000" stroked="false">
                <v:path arrowok="t"/>
                <v:fill type="solid"/>
              </v:shape>
            </v:group>
            <v:group style="position:absolute;left:4489;top:1195;width:10;height:20" coordorigin="4489,1195" coordsize="10,20">
              <v:shape style="position:absolute;left:4489;top:1195;width:10;height:20" coordorigin="4489,1195" coordsize="10,20" path="m4489,1214l4499,1214,4499,1195,4489,1195,4489,1214xe" filled="true" fillcolor="#000000" stroked="false">
                <v:path arrowok="t"/>
                <v:fill type="solid"/>
              </v:shape>
            </v:group>
            <v:group style="position:absolute;left:4489;top:1214;width:10;height:20" coordorigin="4489,1214" coordsize="10,20">
              <v:shape style="position:absolute;left:4489;top:1214;width:10;height:20" coordorigin="4489,1214" coordsize="10,20" path="m4489,1234l4499,1234,4499,1214,4489,1214,4489,1234xe" filled="true" fillcolor="#000000" stroked="false">
                <v:path arrowok="t"/>
                <v:fill type="solid"/>
              </v:shape>
            </v:group>
            <v:group style="position:absolute;left:4489;top:1242;width:10;height:2" coordorigin="4489,1242" coordsize="10,2">
              <v:shape style="position:absolute;left:4489;top:1242;width:10;height:2" coordorigin="4489,1242" coordsize="10,0" path="m4489,1242l4499,1242e" filled="false" stroked="true" strokeweight=".84pt" strokecolor="#000000">
                <v:path arrowok="t"/>
              </v:shape>
            </v:group>
            <v:group style="position:absolute;left:4489;top:1265;width:29;height:2" coordorigin="4489,1265" coordsize="29,2">
              <v:shape style="position:absolute;left:4489;top:1265;width:29;height:2" coordorigin="4489,1265" coordsize="29,0" path="m4489,1265l4518,1265e" filled="false" stroked="true" strokeweight="1.44pt" strokecolor="#000000">
                <v:path arrowok="t"/>
              </v:shape>
            </v:group>
            <v:group style="position:absolute;left:4518;top:1265;width:1575;height:2" coordorigin="4518,1265" coordsize="1575,2">
              <v:shape style="position:absolute;left:4518;top:1265;width:1575;height:2" coordorigin="4518,1265" coordsize="1575,0" path="m4518,1265l6092,1265e" filled="false" stroked="true" strokeweight="1.44pt" strokecolor="#000000">
                <v:path arrowok="t"/>
              </v:shape>
            </v:group>
            <v:group style="position:absolute;left:6092;top:850;width:10;height:20" coordorigin="6092,850" coordsize="10,20">
              <v:shape style="position:absolute;left:6092;top:850;width:10;height:20" coordorigin="6092,850" coordsize="10,20" path="m6092,869l6102,869,6102,850,6092,850,6092,869xe" filled="true" fillcolor="#000000" stroked="false">
                <v:path arrowok="t"/>
                <v:fill type="solid"/>
              </v:shape>
            </v:group>
            <v:group style="position:absolute;left:6092;top:869;width:10;height:20" coordorigin="6092,869" coordsize="10,20">
              <v:shape style="position:absolute;left:6092;top:869;width:10;height:20" coordorigin="6092,869" coordsize="10,20" path="m6092,888l6102,888,6102,869,6092,869,6092,888xe" filled="true" fillcolor="#000000" stroked="false">
                <v:path arrowok="t"/>
                <v:fill type="solid"/>
              </v:shape>
            </v:group>
            <v:group style="position:absolute;left:6092;top:888;width:10;height:20" coordorigin="6092,888" coordsize="10,20">
              <v:shape style="position:absolute;left:6092;top:888;width:10;height:20" coordorigin="6092,888" coordsize="10,20" path="m6092,907l6102,907,6102,888,6092,888,6092,907xe" filled="true" fillcolor="#000000" stroked="false">
                <v:path arrowok="t"/>
                <v:fill type="solid"/>
              </v:shape>
            </v:group>
            <v:group style="position:absolute;left:6092;top:907;width:10;height:20" coordorigin="6092,907" coordsize="10,20">
              <v:shape style="position:absolute;left:6092;top:907;width:10;height:20" coordorigin="6092,907" coordsize="10,20" path="m6092,926l6102,926,6102,907,6092,907,6092,926xe" filled="true" fillcolor="#000000" stroked="false">
                <v:path arrowok="t"/>
                <v:fill type="solid"/>
              </v:shape>
            </v:group>
            <v:group style="position:absolute;left:6092;top:926;width:10;height:20" coordorigin="6092,926" coordsize="10,20">
              <v:shape style="position:absolute;left:6092;top:926;width:10;height:20" coordorigin="6092,926" coordsize="10,20" path="m6092,946l6102,946,6102,926,6092,926,6092,946xe" filled="true" fillcolor="#000000" stroked="false">
                <v:path arrowok="t"/>
                <v:fill type="solid"/>
              </v:shape>
            </v:group>
            <v:group style="position:absolute;left:6092;top:946;width:10;height:20" coordorigin="6092,946" coordsize="10,20">
              <v:shape style="position:absolute;left:6092;top:946;width:10;height:20" coordorigin="6092,946" coordsize="10,20" path="m6092,965l6102,965,6102,946,6092,946,6092,965xe" filled="true" fillcolor="#000000" stroked="false">
                <v:path arrowok="t"/>
                <v:fill type="solid"/>
              </v:shape>
            </v:group>
            <v:group style="position:absolute;left:6092;top:965;width:10;height:20" coordorigin="6092,965" coordsize="10,20">
              <v:shape style="position:absolute;left:6092;top:965;width:10;height:20" coordorigin="6092,965" coordsize="10,20" path="m6092,984l6102,984,6102,965,6092,965,6092,984xe" filled="true" fillcolor="#000000" stroked="false">
                <v:path arrowok="t"/>
                <v:fill type="solid"/>
              </v:shape>
            </v:group>
            <v:group style="position:absolute;left:6092;top:984;width:10;height:20" coordorigin="6092,984" coordsize="10,20">
              <v:shape style="position:absolute;left:6092;top:984;width:10;height:20" coordorigin="6092,984" coordsize="10,20" path="m6092,1003l6102,1003,6102,984,6092,984,6092,1003xe" filled="true" fillcolor="#000000" stroked="false">
                <v:path arrowok="t"/>
                <v:fill type="solid"/>
              </v:shape>
            </v:group>
            <v:group style="position:absolute;left:6092;top:1003;width:10;height:20" coordorigin="6092,1003" coordsize="10,20">
              <v:shape style="position:absolute;left:6092;top:1003;width:10;height:20" coordorigin="6092,1003" coordsize="10,20" path="m6092,1022l6102,1022,6102,1003,6092,1003,6092,1022xe" filled="true" fillcolor="#000000" stroked="false">
                <v:path arrowok="t"/>
                <v:fill type="solid"/>
              </v:shape>
            </v:group>
            <v:group style="position:absolute;left:6092;top:1022;width:10;height:20" coordorigin="6092,1022" coordsize="10,20">
              <v:shape style="position:absolute;left:6092;top:1022;width:10;height:20" coordorigin="6092,1022" coordsize="10,20" path="m6092,1042l6102,1042,6102,1022,6092,1022,6092,1042xe" filled="true" fillcolor="#000000" stroked="false">
                <v:path arrowok="t"/>
                <v:fill type="solid"/>
              </v:shape>
            </v:group>
            <v:group style="position:absolute;left:6092;top:1042;width:10;height:20" coordorigin="6092,1042" coordsize="10,20">
              <v:shape style="position:absolute;left:6092;top:1042;width:10;height:20" coordorigin="6092,1042" coordsize="10,20" path="m6092,1061l6102,1061,6102,1042,6092,1042,6092,1061xe" filled="true" fillcolor="#000000" stroked="false">
                <v:path arrowok="t"/>
                <v:fill type="solid"/>
              </v:shape>
            </v:group>
            <v:group style="position:absolute;left:6092;top:1061;width:10;height:20" coordorigin="6092,1061" coordsize="10,20">
              <v:shape style="position:absolute;left:6092;top:1061;width:10;height:20" coordorigin="6092,1061" coordsize="10,20" path="m6092,1080l6102,1080,6102,1061,6092,1061,6092,1080xe" filled="true" fillcolor="#000000" stroked="false">
                <v:path arrowok="t"/>
                <v:fill type="solid"/>
              </v:shape>
            </v:group>
            <v:group style="position:absolute;left:6092;top:1080;width:10;height:20" coordorigin="6092,1080" coordsize="10,20">
              <v:shape style="position:absolute;left:6092;top:1080;width:10;height:20" coordorigin="6092,1080" coordsize="10,20" path="m6092,1099l6102,1099,6102,1080,6092,1080,6092,1099xe" filled="true" fillcolor="#000000" stroked="false">
                <v:path arrowok="t"/>
                <v:fill type="solid"/>
              </v:shape>
            </v:group>
            <v:group style="position:absolute;left:6092;top:1099;width:10;height:20" coordorigin="6092,1099" coordsize="10,20">
              <v:shape style="position:absolute;left:6092;top:1099;width:10;height:20" coordorigin="6092,1099" coordsize="10,20" path="m6092,1118l6102,1118,6102,1099,6092,1099,6092,1118xe" filled="true" fillcolor="#000000" stroked="false">
                <v:path arrowok="t"/>
                <v:fill type="solid"/>
              </v:shape>
            </v:group>
            <v:group style="position:absolute;left:6092;top:1118;width:10;height:20" coordorigin="6092,1118" coordsize="10,20">
              <v:shape style="position:absolute;left:6092;top:1118;width:10;height:20" coordorigin="6092,1118" coordsize="10,20" path="m6092,1138l6102,1138,6102,1118,6092,1118,6092,1138xe" filled="true" fillcolor="#000000" stroked="false">
                <v:path arrowok="t"/>
                <v:fill type="solid"/>
              </v:shape>
            </v:group>
            <v:group style="position:absolute;left:6092;top:1138;width:10;height:20" coordorigin="6092,1138" coordsize="10,20">
              <v:shape style="position:absolute;left:6092;top:1138;width:10;height:20" coordorigin="6092,1138" coordsize="10,20" path="m6092,1157l6102,1157,6102,1138,6092,1138,6092,1157xe" filled="true" fillcolor="#000000" stroked="false">
                <v:path arrowok="t"/>
                <v:fill type="solid"/>
              </v:shape>
            </v:group>
            <v:group style="position:absolute;left:6092;top:1157;width:10;height:20" coordorigin="6092,1157" coordsize="10,20">
              <v:shape style="position:absolute;left:6092;top:1157;width:10;height:20" coordorigin="6092,1157" coordsize="10,20" path="m6092,1176l6102,1176,6102,1157,6092,1157,6092,1176xe" filled="true" fillcolor="#000000" stroked="false">
                <v:path arrowok="t"/>
                <v:fill type="solid"/>
              </v:shape>
            </v:group>
            <v:group style="position:absolute;left:6092;top:1176;width:10;height:20" coordorigin="6092,1176" coordsize="10,20">
              <v:shape style="position:absolute;left:6092;top:1176;width:10;height:20" coordorigin="6092,1176" coordsize="10,20" path="m6092,1195l6102,1195,6102,1176,6092,1176,6092,1195xe" filled="true" fillcolor="#000000" stroked="false">
                <v:path arrowok="t"/>
                <v:fill type="solid"/>
              </v:shape>
            </v:group>
            <v:group style="position:absolute;left:6092;top:1195;width:10;height:20" coordorigin="6092,1195" coordsize="10,20">
              <v:shape style="position:absolute;left:6092;top:1195;width:10;height:20" coordorigin="6092,1195" coordsize="10,20" path="m6092,1214l6102,1214,6102,1195,6092,1195,6092,1214xe" filled="true" fillcolor="#000000" stroked="false">
                <v:path arrowok="t"/>
                <v:fill type="solid"/>
              </v:shape>
            </v:group>
            <v:group style="position:absolute;left:6092;top:1214;width:10;height:20" coordorigin="6092,1214" coordsize="10,20">
              <v:shape style="position:absolute;left:6092;top:1214;width:10;height:20" coordorigin="6092,1214" coordsize="10,20" path="m6092,1234l6102,1234,6102,1214,6092,1214,6092,1234xe" filled="true" fillcolor="#000000" stroked="false">
                <v:path arrowok="t"/>
                <v:fill type="solid"/>
              </v:shape>
            </v:group>
            <v:group style="position:absolute;left:6092;top:1242;width:10;height:2" coordorigin="6092,1242" coordsize="10,2">
              <v:shape style="position:absolute;left:6092;top:1242;width:10;height:2" coordorigin="6092,1242" coordsize="10,0" path="m6092,1242l6102,1242e" filled="false" stroked="true" strokeweight=".84pt" strokecolor="#000000">
                <v:path arrowok="t"/>
              </v:shape>
            </v:group>
            <v:group style="position:absolute;left:6092;top:1265;width:29;height:2" coordorigin="6092,1265" coordsize="29,2">
              <v:shape style="position:absolute;left:6092;top:1265;width:29;height:2" coordorigin="6092,1265" coordsize="29,0" path="m6092,1265l6121,1265e" filled="false" stroked="true" strokeweight="1.44pt" strokecolor="#000000">
                <v:path arrowok="t"/>
              </v:shape>
            </v:group>
            <v:group style="position:absolute;left:6121;top:1265;width:1578;height:2" coordorigin="6121,1265" coordsize="1578,2">
              <v:shape style="position:absolute;left:6121;top:1265;width:1578;height:2" coordorigin="6121,1265" coordsize="1578,0" path="m6121,1265l7698,1265e" filled="false" stroked="true" strokeweight="1.44pt" strokecolor="#000000">
                <v:path arrowok="t"/>
              </v:shape>
              <v:shape style="position:absolute;left:2528;top:22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本年金额</w:t>
                      </w:r>
                    </w:p>
                  </w:txbxContent>
                </v:textbox>
                <w10:wrap type="none"/>
              </v:shape>
              <v:shape style="position:absolute;left:5735;top:22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txbxContent>
                </v:textbox>
                <w10:wrap type="none"/>
              </v:shape>
              <v:shape style="position:absolute;left:298;top:424;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w:t>
                      </w:r>
                    </w:p>
                  </w:txbxContent>
                </v:textbox>
                <w10:wrap type="none"/>
              </v:shape>
              <v:shape style="position:absolute;left:838;top:424;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目</w:t>
                      </w:r>
                    </w:p>
                  </w:txbxContent>
                </v:textbox>
                <w10:wrap type="none"/>
              </v:shape>
              <v:shape style="position:absolute;left:1729;top:63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营业收入</w:t>
                      </w:r>
                    </w:p>
                  </w:txbxContent>
                </v:textbox>
                <w10:wrap type="none"/>
              </v:shape>
              <v:shape style="position:absolute;left:3332;top:63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营业成本</w:t>
                      </w:r>
                    </w:p>
                  </w:txbxContent>
                </v:textbox>
                <w10:wrap type="none"/>
              </v:shape>
              <v:shape style="position:absolute;left:4933;top:63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营业收入</w:t>
                      </w:r>
                    </w:p>
                  </w:txbxContent>
                </v:textbox>
                <w10:wrap type="none"/>
              </v:shape>
              <v:shape style="position:absolute;left:6537;top:63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营业成本</w:t>
                      </w:r>
                    </w:p>
                  </w:txbxContent>
                </v:textbox>
                <w10:wrap type="none"/>
              </v:shape>
              <v:shape style="position:absolute;left:137;top:1041;width:39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w:t>
                      </w:r>
                    </w:p>
                  </w:txbxContent>
                </v:textbox>
                <w10:wrap type="none"/>
              </v:shape>
              <v:shape style="position:absolute;left:1657;top:1060;width:112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356,542,921.22</w:t>
                      </w:r>
                    </w:p>
                  </w:txbxContent>
                </v:textbox>
                <w10:wrap type="none"/>
              </v:shape>
              <v:shape style="position:absolute;left:3260;top:1060;width:112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228,555,627.60</w:t>
                      </w:r>
                    </w:p>
                  </w:txbxContent>
                </v:textbox>
                <w10:wrap type="none"/>
              </v:shape>
              <v:shape style="position:absolute;left:4861;top:1060;width:112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307,008,837.80</w:t>
                      </w:r>
                    </w:p>
                  </w:txbxContent>
                </v:textbox>
                <w10:wrap type="none"/>
              </v:shape>
              <v:shape style="position:absolute;left:6465;top:1060;width:112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192,761,961.20</w:t>
                      </w:r>
                    </w:p>
                  </w:txbxContent>
                </v:textbox>
                <w10:wrap type="none"/>
              </v:shape>
            </v:group>
          </v:group>
        </w:pict>
      </w:r>
      <w:r>
        <w:rPr>
          <w:rFonts w:ascii="宋体" w:hAnsi="宋体" w:cs="宋体" w:eastAsia="宋体" w:hint="default"/>
          <w:position w:val="-25"/>
          <w:sz w:val="20"/>
          <w:szCs w:val="2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tabs>
          <w:tab w:pos="1406" w:val="left" w:leader="none"/>
        </w:tabs>
        <w:spacing w:before="36"/>
        <w:ind w:left="869" w:right="0" w:firstLine="0"/>
        <w:jc w:val="left"/>
        <w:rPr>
          <w:rFonts w:ascii="宋体" w:hAnsi="宋体" w:cs="宋体" w:eastAsia="宋体" w:hint="default"/>
          <w:sz w:val="21"/>
          <w:szCs w:val="21"/>
        </w:rPr>
      </w:pPr>
      <w:r>
        <w:rPr/>
        <w:pict>
          <v:shape style="position:absolute;margin-left:253.369995pt;margin-top:54.043697pt;width:264.294378pt;height:5.07pt;mso-position-horizontal-relative:page;mso-position-vertical-relative:paragraph;z-index:-976984" type="#_x0000_t75" stroked="false">
            <v:imagedata r:id="rId585" o:title=""/>
          </v:shape>
        </w:pict>
      </w:r>
      <w:r>
        <w:rPr/>
        <w:pict>
          <v:group style="position:absolute;margin-left:134.179993pt;margin-top:74.443665pt;width:381.95pt;height:5.2pt;mso-position-horizontal-relative:page;mso-position-vertical-relative:paragraph;z-index:-976960" coordorigin="2684,1489" coordsize="7639,104">
            <v:shape style="position:absolute;left:2684;top:1489;width:2408;height:103" type="#_x0000_t75" stroked="false">
              <v:imagedata r:id="rId574" o:title=""/>
            </v:shape>
            <v:shape style="position:absolute;left:5067;top:1582;width:5255;height:10" type="#_x0000_t75" stroked="false">
              <v:imagedata r:id="rId566" o:title=""/>
            </v:shape>
            <w10:wrap type="none"/>
          </v:group>
        </w:pict>
      </w:r>
      <w:r>
        <w:rPr/>
        <w:pict>
          <v:group style="position:absolute;margin-left:134.179993pt;margin-top:94.963699pt;width:381.95pt;height:5.2pt;mso-position-horizontal-relative:page;mso-position-vertical-relative:paragraph;z-index:-976936" coordorigin="2684,1899" coordsize="7639,104">
            <v:shape style="position:absolute;left:2684;top:1899;width:2408;height:103" type="#_x0000_t75" stroked="false">
              <v:imagedata r:id="rId574" o:title=""/>
            </v:shape>
            <v:shape style="position:absolute;left:5067;top:1993;width:5255;height:10" type="#_x0000_t75" stroked="false">
              <v:imagedata r:id="rId566" o:title=""/>
            </v:shape>
            <w10:wrap type="none"/>
          </v:group>
        </w:pict>
      </w:r>
      <w:r>
        <w:rPr/>
        <w:pict>
          <v:group style="position:absolute;margin-left:134.179993pt;margin-top:115.483727pt;width:381.95pt;height:5.2pt;mso-position-horizontal-relative:page;mso-position-vertical-relative:paragraph;z-index:-976912" coordorigin="2684,2310" coordsize="7639,104">
            <v:shape style="position:absolute;left:2684;top:2310;width:2408;height:103" type="#_x0000_t75" stroked="false">
              <v:imagedata r:id="rId586" o:title=""/>
            </v:shape>
            <v:shape style="position:absolute;left:5067;top:2403;width:5255;height:10" type="#_x0000_t75" stroked="false">
              <v:imagedata r:id="rId568" o:title=""/>
            </v:shape>
            <w10:wrap type="none"/>
          </v:group>
        </w:pict>
      </w:r>
      <w:r>
        <w:rPr>
          <w:rFonts w:ascii="宋体" w:hAnsi="宋体" w:cs="宋体" w:eastAsia="宋体" w:hint="default"/>
          <w:b/>
          <w:bCs/>
          <w:sz w:val="21"/>
          <w:szCs w:val="21"/>
        </w:rPr>
        <w:t>3</w:t>
      </w:r>
      <w:r>
        <w:rPr>
          <w:rFonts w:ascii="宋体" w:hAnsi="宋体" w:cs="宋体" w:eastAsia="宋体" w:hint="default"/>
          <w:b/>
          <w:bCs/>
          <w:sz w:val="21"/>
          <w:szCs w:val="21"/>
        </w:rPr>
        <w:t>、</w:t>
        <w:tab/>
        <w:t>主营业务（分产品）</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1289" w:type="dxa"/>
        <w:tblLayout w:type="fixed"/>
        <w:tblCellMar>
          <w:top w:w="0" w:type="dxa"/>
          <w:left w:w="0" w:type="dxa"/>
          <w:bottom w:w="0" w:type="dxa"/>
          <w:right w:w="0" w:type="dxa"/>
        </w:tblCellMar>
        <w:tblLook w:val="01E0"/>
      </w:tblPr>
      <w:tblGrid>
        <w:gridCol w:w="2408"/>
        <w:gridCol w:w="1275"/>
        <w:gridCol w:w="1277"/>
        <w:gridCol w:w="1277"/>
        <w:gridCol w:w="1416"/>
      </w:tblGrid>
      <w:tr>
        <w:trPr>
          <w:trHeight w:val="391" w:hRule="exact"/>
        </w:trPr>
        <w:tc>
          <w:tcPr>
            <w:tcW w:w="4959" w:type="dxa"/>
            <w:gridSpan w:val="3"/>
            <w:tcBorders>
              <w:top w:val="single" w:sz="12" w:space="0" w:color="000000"/>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968"/>
              <w:jc w:val="right"/>
              <w:rPr>
                <w:rFonts w:ascii="宋体" w:hAnsi="宋体" w:cs="宋体" w:eastAsia="宋体" w:hint="default"/>
                <w:sz w:val="15"/>
                <w:szCs w:val="15"/>
              </w:rPr>
            </w:pPr>
            <w:r>
              <w:rPr>
                <w:rFonts w:ascii="宋体" w:hAnsi="宋体" w:cs="宋体" w:eastAsia="宋体" w:hint="default"/>
                <w:spacing w:val="-1"/>
                <w:sz w:val="15"/>
                <w:szCs w:val="15"/>
              </w:rPr>
              <w:t>本年金额</w:t>
            </w:r>
          </w:p>
        </w:tc>
        <w:tc>
          <w:tcPr>
            <w:tcW w:w="2693" w:type="dxa"/>
            <w:gridSpan w:val="2"/>
            <w:tcBorders>
              <w:top w:val="single" w:sz="12"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上年金额</w:t>
            </w:r>
          </w:p>
        </w:tc>
      </w:tr>
      <w:tr>
        <w:trPr>
          <w:trHeight w:val="34" w:hRule="exact"/>
        </w:trPr>
        <w:tc>
          <w:tcPr>
            <w:tcW w:w="4959" w:type="dxa"/>
            <w:gridSpan w:val="3"/>
            <w:tcBorders>
              <w:top w:val="nil" w:sz="6" w:space="0" w:color="auto"/>
              <w:left w:val="nil" w:sz="6" w:space="0" w:color="auto"/>
              <w:bottom w:val="nil" w:sz="6" w:space="0" w:color="auto"/>
              <w:right w:val="nil" w:sz="6" w:space="0" w:color="auto"/>
            </w:tcBorders>
          </w:tcPr>
          <w:p>
            <w:pPr/>
          </w:p>
        </w:tc>
        <w:tc>
          <w:tcPr>
            <w:tcW w:w="2693" w:type="dxa"/>
            <w:gridSpan w:val="2"/>
            <w:tcBorders>
              <w:top w:val="nil" w:sz="6" w:space="0" w:color="auto"/>
              <w:left w:val="nil" w:sz="6" w:space="0" w:color="auto"/>
              <w:bottom w:val="nil" w:sz="6" w:space="0" w:color="auto"/>
              <w:right w:val="nil" w:sz="6" w:space="0" w:color="auto"/>
            </w:tcBorders>
          </w:tcPr>
          <w:p>
            <w:pPr/>
          </w:p>
        </w:tc>
      </w:tr>
      <w:tr>
        <w:trPr>
          <w:trHeight w:val="225" w:hRule="exact"/>
        </w:trPr>
        <w:tc>
          <w:tcPr>
            <w:tcW w:w="2408" w:type="dxa"/>
            <w:tcBorders>
              <w:top w:val="nil" w:sz="6" w:space="0" w:color="auto"/>
              <w:left w:val="nil" w:sz="6" w:space="0" w:color="auto"/>
              <w:bottom w:val="nil" w:sz="6" w:space="0" w:color="auto"/>
              <w:right w:val="single" w:sz="4" w:space="0" w:color="000000"/>
            </w:tcBorders>
          </w:tcPr>
          <w:p>
            <w:pPr>
              <w:pStyle w:val="TableParagraph"/>
              <w:tabs>
                <w:tab w:pos="470" w:val="left" w:leader="none"/>
              </w:tabs>
              <w:spacing w:line="172" w:lineRule="exact"/>
              <w:ind w:left="19" w:right="0"/>
              <w:jc w:val="center"/>
              <w:rPr>
                <w:rFonts w:ascii="宋体" w:hAnsi="宋体" w:cs="宋体" w:eastAsia="宋体" w:hint="default"/>
                <w:sz w:val="15"/>
                <w:szCs w:val="15"/>
              </w:rPr>
            </w:pPr>
            <w:r>
              <w:rPr>
                <w:rFonts w:ascii="宋体" w:hAnsi="宋体" w:cs="宋体" w:eastAsia="宋体" w:hint="default"/>
                <w:sz w:val="15"/>
                <w:szCs w:val="15"/>
              </w:rPr>
              <w:t>项</w:t>
              <w:tab/>
              <w:t>目</w:t>
            </w:r>
          </w:p>
        </w:tc>
        <w:tc>
          <w:tcPr>
            <w:tcW w:w="1275"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151" w:hRule="exact"/>
        </w:trPr>
        <w:tc>
          <w:tcPr>
            <w:tcW w:w="2408" w:type="dxa"/>
            <w:tcBorders>
              <w:top w:val="nil" w:sz="6" w:space="0" w:color="auto"/>
              <w:left w:val="nil" w:sz="6" w:space="0" w:color="auto"/>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151" w:lineRule="exact"/>
              <w:ind w:left="333"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151" w:lineRule="exact"/>
              <w:ind w:left="333" w:right="0"/>
              <w:jc w:val="left"/>
              <w:rPr>
                <w:rFonts w:ascii="宋体" w:hAnsi="宋体" w:cs="宋体" w:eastAsia="宋体" w:hint="default"/>
                <w:sz w:val="15"/>
                <w:szCs w:val="15"/>
              </w:rPr>
            </w:pPr>
            <w:r>
              <w:rPr>
                <w:rFonts w:ascii="宋体" w:hAnsi="宋体" w:cs="宋体" w:eastAsia="宋体" w:hint="default"/>
                <w:sz w:val="15"/>
                <w:szCs w:val="15"/>
              </w:rPr>
              <w:t>营业成本</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151" w:lineRule="exact"/>
              <w:ind w:left="333"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151" w:lineRule="exact"/>
              <w:ind w:left="403" w:right="0"/>
              <w:jc w:val="left"/>
              <w:rPr>
                <w:rFonts w:ascii="宋体" w:hAnsi="宋体" w:cs="宋体" w:eastAsia="宋体" w:hint="default"/>
                <w:sz w:val="15"/>
                <w:szCs w:val="15"/>
              </w:rPr>
            </w:pPr>
            <w:r>
              <w:rPr>
                <w:rFonts w:ascii="宋体" w:hAnsi="宋体" w:cs="宋体" w:eastAsia="宋体" w:hint="default"/>
                <w:sz w:val="15"/>
                <w:szCs w:val="15"/>
              </w:rPr>
              <w:t>营业成本</w:t>
            </w:r>
          </w:p>
        </w:tc>
      </w:tr>
      <w:tr>
        <w:trPr>
          <w:trHeight w:val="34" w:hRule="exact"/>
        </w:trPr>
        <w:tc>
          <w:tcPr>
            <w:tcW w:w="2408"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225" w:hRule="exact"/>
        </w:trPr>
        <w:tc>
          <w:tcPr>
            <w:tcW w:w="2408" w:type="dxa"/>
            <w:tcBorders>
              <w:top w:val="nil" w:sz="6" w:space="0" w:color="auto"/>
              <w:left w:val="nil" w:sz="6" w:space="0" w:color="auto"/>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167" w:hRule="exact"/>
        </w:trPr>
        <w:tc>
          <w:tcPr>
            <w:tcW w:w="2408" w:type="dxa"/>
            <w:tcBorders>
              <w:top w:val="nil" w:sz="6" w:space="0" w:color="auto"/>
              <w:left w:val="nil" w:sz="6" w:space="0" w:color="auto"/>
              <w:bottom w:val="nil" w:sz="6" w:space="0" w:color="auto"/>
              <w:right w:val="single" w:sz="4" w:space="0" w:color="000000"/>
            </w:tcBorders>
          </w:tcPr>
          <w:p>
            <w:pPr>
              <w:pStyle w:val="TableParagraph"/>
              <w:spacing w:line="151" w:lineRule="exact"/>
              <w:ind w:left="199" w:right="0"/>
              <w:jc w:val="left"/>
              <w:rPr>
                <w:rFonts w:ascii="宋体" w:hAnsi="宋体" w:cs="宋体" w:eastAsia="宋体" w:hint="default"/>
                <w:sz w:val="15"/>
                <w:szCs w:val="15"/>
              </w:rPr>
            </w:pPr>
            <w:r>
              <w:rPr>
                <w:rFonts w:ascii="宋体" w:hAnsi="宋体" w:cs="宋体" w:eastAsia="宋体" w:hint="default"/>
                <w:sz w:val="15"/>
                <w:szCs w:val="15"/>
              </w:rPr>
              <w:t>软件销售收入</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98"/>
              <w:jc w:val="right"/>
              <w:rPr>
                <w:rFonts w:ascii="Times New Roman" w:hAnsi="Times New Roman" w:cs="Times New Roman" w:eastAsia="Times New Roman" w:hint="default"/>
                <w:sz w:val="15"/>
                <w:szCs w:val="15"/>
              </w:rPr>
            </w:pPr>
            <w:r>
              <w:rPr>
                <w:rFonts w:ascii="Times New Roman"/>
                <w:spacing w:val="-1"/>
                <w:sz w:val="15"/>
              </w:rPr>
              <w:t>54,174,388.71</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100"/>
              <w:jc w:val="right"/>
              <w:rPr>
                <w:rFonts w:ascii="Times New Roman" w:hAnsi="Times New Roman" w:cs="Times New Roman" w:eastAsia="Times New Roman" w:hint="default"/>
                <w:sz w:val="15"/>
                <w:szCs w:val="15"/>
              </w:rPr>
            </w:pPr>
            <w:r>
              <w:rPr>
                <w:rFonts w:ascii="Times New Roman"/>
                <w:spacing w:val="-1"/>
                <w:sz w:val="15"/>
              </w:rPr>
              <w:t>49,021,579.73</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101"/>
              <w:jc w:val="right"/>
              <w:rPr>
                <w:rFonts w:ascii="Times New Roman" w:hAnsi="Times New Roman" w:cs="Times New Roman" w:eastAsia="Times New Roman" w:hint="default"/>
                <w:sz w:val="15"/>
                <w:szCs w:val="15"/>
              </w:rPr>
            </w:pPr>
            <w:r>
              <w:rPr>
                <w:rFonts w:ascii="Times New Roman"/>
                <w:spacing w:val="-1"/>
                <w:sz w:val="15"/>
              </w:rPr>
              <w:t>44,648,207.93</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170" w:lineRule="exact"/>
              <w:ind w:right="104"/>
              <w:jc w:val="right"/>
              <w:rPr>
                <w:rFonts w:ascii="Times New Roman" w:hAnsi="Times New Roman" w:cs="Times New Roman" w:eastAsia="Times New Roman" w:hint="default"/>
                <w:sz w:val="15"/>
                <w:szCs w:val="15"/>
              </w:rPr>
            </w:pPr>
            <w:r>
              <w:rPr>
                <w:rFonts w:ascii="Times New Roman"/>
                <w:spacing w:val="-1"/>
                <w:sz w:val="15"/>
              </w:rPr>
              <w:t>40,304,023.43</w:t>
            </w:r>
          </w:p>
        </w:tc>
      </w:tr>
      <w:tr>
        <w:trPr>
          <w:trHeight w:val="18" w:hRule="exact"/>
        </w:trPr>
        <w:tc>
          <w:tcPr>
            <w:tcW w:w="2408"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225" w:hRule="exact"/>
        </w:trPr>
        <w:tc>
          <w:tcPr>
            <w:tcW w:w="2408" w:type="dxa"/>
            <w:tcBorders>
              <w:top w:val="nil" w:sz="6" w:space="0" w:color="auto"/>
              <w:left w:val="nil" w:sz="6" w:space="0" w:color="auto"/>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167" w:hRule="exact"/>
        </w:trPr>
        <w:tc>
          <w:tcPr>
            <w:tcW w:w="2408" w:type="dxa"/>
            <w:tcBorders>
              <w:top w:val="nil" w:sz="6" w:space="0" w:color="auto"/>
              <w:left w:val="nil" w:sz="6" w:space="0" w:color="auto"/>
              <w:bottom w:val="nil" w:sz="6" w:space="0" w:color="auto"/>
              <w:right w:val="single" w:sz="4" w:space="0" w:color="000000"/>
            </w:tcBorders>
          </w:tcPr>
          <w:p>
            <w:pPr>
              <w:pStyle w:val="TableParagraph"/>
              <w:spacing w:line="162" w:lineRule="exact"/>
              <w:ind w:left="122"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Times New Roman" w:hAnsi="Times New Roman" w:cs="Times New Roman" w:eastAsia="Times New Roman" w:hint="default"/>
                <w:sz w:val="15"/>
                <w:szCs w:val="15"/>
              </w:rPr>
              <w:t>MAS </w:t>
            </w:r>
            <w:r>
              <w:rPr>
                <w:rFonts w:ascii="宋体" w:hAnsi="宋体" w:cs="宋体" w:eastAsia="宋体" w:hint="default"/>
                <w:sz w:val="15"/>
                <w:szCs w:val="15"/>
              </w:rPr>
              <w:t>软件销售</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98"/>
              <w:jc w:val="right"/>
              <w:rPr>
                <w:rFonts w:ascii="Times New Roman" w:hAnsi="Times New Roman" w:cs="Times New Roman" w:eastAsia="Times New Roman" w:hint="default"/>
                <w:sz w:val="15"/>
                <w:szCs w:val="15"/>
              </w:rPr>
            </w:pPr>
            <w:r>
              <w:rPr>
                <w:rFonts w:ascii="Times New Roman"/>
                <w:spacing w:val="-1"/>
                <w:sz w:val="15"/>
              </w:rPr>
              <w:t>350,854.71</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100"/>
              <w:jc w:val="right"/>
              <w:rPr>
                <w:rFonts w:ascii="Times New Roman" w:hAnsi="Times New Roman" w:cs="Times New Roman" w:eastAsia="Times New Roman" w:hint="default"/>
                <w:sz w:val="15"/>
                <w:szCs w:val="15"/>
              </w:rPr>
            </w:pPr>
            <w:r>
              <w:rPr>
                <w:rFonts w:ascii="Times New Roman"/>
                <w:spacing w:val="-1"/>
                <w:sz w:val="15"/>
              </w:rPr>
              <w:t>1,845.39</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101"/>
              <w:jc w:val="right"/>
              <w:rPr>
                <w:rFonts w:ascii="Times New Roman" w:hAnsi="Times New Roman" w:cs="Times New Roman" w:eastAsia="Times New Roman" w:hint="default"/>
                <w:sz w:val="15"/>
                <w:szCs w:val="15"/>
              </w:rPr>
            </w:pPr>
            <w:r>
              <w:rPr>
                <w:rFonts w:ascii="Times New Roman"/>
                <w:spacing w:val="-1"/>
                <w:sz w:val="15"/>
              </w:rPr>
              <w:t>945,224.79</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170" w:lineRule="exact"/>
              <w:ind w:right="105"/>
              <w:jc w:val="right"/>
              <w:rPr>
                <w:rFonts w:ascii="Times New Roman" w:hAnsi="Times New Roman" w:cs="Times New Roman" w:eastAsia="Times New Roman" w:hint="default"/>
                <w:sz w:val="15"/>
                <w:szCs w:val="15"/>
              </w:rPr>
            </w:pPr>
            <w:r>
              <w:rPr>
                <w:rFonts w:ascii="Times New Roman"/>
                <w:spacing w:val="-1"/>
                <w:sz w:val="15"/>
              </w:rPr>
              <w:t>1,094.04</w:t>
            </w:r>
          </w:p>
        </w:tc>
      </w:tr>
      <w:tr>
        <w:trPr>
          <w:trHeight w:val="18" w:hRule="exact"/>
        </w:trPr>
        <w:tc>
          <w:tcPr>
            <w:tcW w:w="2408"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225" w:hRule="exact"/>
        </w:trPr>
        <w:tc>
          <w:tcPr>
            <w:tcW w:w="2408" w:type="dxa"/>
            <w:tcBorders>
              <w:top w:val="nil" w:sz="6" w:space="0" w:color="auto"/>
              <w:left w:val="nil" w:sz="6" w:space="0" w:color="auto"/>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167" w:hRule="exact"/>
        </w:trPr>
        <w:tc>
          <w:tcPr>
            <w:tcW w:w="2408" w:type="dxa"/>
            <w:tcBorders>
              <w:top w:val="nil" w:sz="6" w:space="0" w:color="auto"/>
              <w:left w:val="nil" w:sz="6" w:space="0" w:color="auto"/>
              <w:bottom w:val="nil" w:sz="6" w:space="0" w:color="auto"/>
              <w:right w:val="single" w:sz="4" w:space="0" w:color="000000"/>
            </w:tcBorders>
          </w:tcPr>
          <w:p>
            <w:pPr>
              <w:pStyle w:val="TableParagraph"/>
              <w:spacing w:line="162" w:lineRule="exact"/>
              <w:ind w:left="57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SAP</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软件销售</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98"/>
              <w:jc w:val="right"/>
              <w:rPr>
                <w:rFonts w:ascii="Times New Roman" w:hAnsi="Times New Roman" w:cs="Times New Roman" w:eastAsia="Times New Roman" w:hint="default"/>
                <w:sz w:val="15"/>
                <w:szCs w:val="15"/>
              </w:rPr>
            </w:pPr>
            <w:r>
              <w:rPr>
                <w:rFonts w:ascii="Times New Roman"/>
                <w:spacing w:val="-1"/>
                <w:sz w:val="15"/>
              </w:rPr>
              <w:t>19,755,020.97</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100"/>
              <w:jc w:val="right"/>
              <w:rPr>
                <w:rFonts w:ascii="Times New Roman" w:hAnsi="Times New Roman" w:cs="Times New Roman" w:eastAsia="Times New Roman" w:hint="default"/>
                <w:sz w:val="15"/>
                <w:szCs w:val="15"/>
              </w:rPr>
            </w:pPr>
            <w:r>
              <w:rPr>
                <w:rFonts w:ascii="Times New Roman"/>
                <w:spacing w:val="-1"/>
                <w:sz w:val="15"/>
              </w:rPr>
              <w:t>18,229,325.02</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101"/>
              <w:jc w:val="right"/>
              <w:rPr>
                <w:rFonts w:ascii="Times New Roman" w:hAnsi="Times New Roman" w:cs="Times New Roman" w:eastAsia="Times New Roman" w:hint="default"/>
                <w:sz w:val="15"/>
                <w:szCs w:val="15"/>
              </w:rPr>
            </w:pPr>
            <w:r>
              <w:rPr>
                <w:rFonts w:ascii="Times New Roman"/>
                <w:spacing w:val="-1"/>
                <w:sz w:val="15"/>
              </w:rPr>
              <w:t>9,810,218.90</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170" w:lineRule="exact"/>
              <w:ind w:right="105"/>
              <w:jc w:val="right"/>
              <w:rPr>
                <w:rFonts w:ascii="Times New Roman" w:hAnsi="Times New Roman" w:cs="Times New Roman" w:eastAsia="Times New Roman" w:hint="default"/>
                <w:sz w:val="15"/>
                <w:szCs w:val="15"/>
              </w:rPr>
            </w:pPr>
            <w:r>
              <w:rPr>
                <w:rFonts w:ascii="Times New Roman"/>
                <w:spacing w:val="-1"/>
                <w:sz w:val="15"/>
              </w:rPr>
              <w:t>9,527,254.38</w:t>
            </w:r>
          </w:p>
        </w:tc>
      </w:tr>
      <w:tr>
        <w:trPr>
          <w:trHeight w:val="16" w:hRule="exact"/>
        </w:trPr>
        <w:tc>
          <w:tcPr>
            <w:tcW w:w="2408"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228" w:hRule="exact"/>
        </w:trPr>
        <w:tc>
          <w:tcPr>
            <w:tcW w:w="2408" w:type="dxa"/>
            <w:tcBorders>
              <w:top w:val="nil" w:sz="6" w:space="0" w:color="auto"/>
              <w:left w:val="nil" w:sz="6" w:space="0" w:color="auto"/>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167" w:hRule="exact"/>
        </w:trPr>
        <w:tc>
          <w:tcPr>
            <w:tcW w:w="2408" w:type="dxa"/>
            <w:tcBorders>
              <w:top w:val="nil" w:sz="6" w:space="0" w:color="auto"/>
              <w:left w:val="nil" w:sz="6" w:space="0" w:color="auto"/>
              <w:bottom w:val="nil" w:sz="6" w:space="0" w:color="auto"/>
              <w:right w:val="single" w:sz="4" w:space="0" w:color="000000"/>
            </w:tcBorders>
          </w:tcPr>
          <w:p>
            <w:pPr>
              <w:pStyle w:val="TableParagraph"/>
              <w:spacing w:line="162" w:lineRule="exact"/>
              <w:ind w:left="57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Oracl</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软件销售</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98"/>
              <w:jc w:val="right"/>
              <w:rPr>
                <w:rFonts w:ascii="Times New Roman" w:hAnsi="Times New Roman" w:cs="Times New Roman" w:eastAsia="Times New Roman" w:hint="default"/>
                <w:sz w:val="15"/>
                <w:szCs w:val="15"/>
              </w:rPr>
            </w:pPr>
            <w:r>
              <w:rPr>
                <w:rFonts w:ascii="Times New Roman"/>
                <w:spacing w:val="-1"/>
                <w:sz w:val="15"/>
              </w:rPr>
              <w:t>34,068,513.03</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100"/>
              <w:jc w:val="right"/>
              <w:rPr>
                <w:rFonts w:ascii="Times New Roman" w:hAnsi="Times New Roman" w:cs="Times New Roman" w:eastAsia="Times New Roman" w:hint="default"/>
                <w:sz w:val="15"/>
                <w:szCs w:val="15"/>
              </w:rPr>
            </w:pPr>
            <w:r>
              <w:rPr>
                <w:rFonts w:ascii="Times New Roman"/>
                <w:spacing w:val="-1"/>
                <w:sz w:val="15"/>
              </w:rPr>
              <w:t>30,790,409.32</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101"/>
              <w:jc w:val="right"/>
              <w:rPr>
                <w:rFonts w:ascii="Times New Roman" w:hAnsi="Times New Roman" w:cs="Times New Roman" w:eastAsia="Times New Roman" w:hint="default"/>
                <w:sz w:val="15"/>
                <w:szCs w:val="15"/>
              </w:rPr>
            </w:pPr>
            <w:r>
              <w:rPr>
                <w:rFonts w:ascii="Times New Roman"/>
                <w:spacing w:val="-1"/>
                <w:sz w:val="15"/>
              </w:rPr>
              <w:t>33,892,764.24</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170" w:lineRule="exact"/>
              <w:ind w:right="105"/>
              <w:jc w:val="right"/>
              <w:rPr>
                <w:rFonts w:ascii="Times New Roman" w:hAnsi="Times New Roman" w:cs="Times New Roman" w:eastAsia="Times New Roman" w:hint="default"/>
                <w:sz w:val="15"/>
                <w:szCs w:val="15"/>
              </w:rPr>
            </w:pPr>
            <w:r>
              <w:rPr>
                <w:rFonts w:ascii="Times New Roman"/>
                <w:spacing w:val="-1"/>
                <w:sz w:val="15"/>
              </w:rPr>
              <w:t>30,775,675.01</w:t>
            </w:r>
          </w:p>
        </w:tc>
      </w:tr>
      <w:tr>
        <w:trPr>
          <w:trHeight w:val="16" w:hRule="exact"/>
        </w:trPr>
        <w:tc>
          <w:tcPr>
            <w:tcW w:w="2408"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225" w:hRule="exact"/>
        </w:trPr>
        <w:tc>
          <w:tcPr>
            <w:tcW w:w="2408" w:type="dxa"/>
            <w:tcBorders>
              <w:top w:val="nil" w:sz="6" w:space="0" w:color="auto"/>
              <w:left w:val="nil" w:sz="6" w:space="0" w:color="auto"/>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167" w:hRule="exact"/>
        </w:trPr>
        <w:tc>
          <w:tcPr>
            <w:tcW w:w="2408" w:type="dxa"/>
            <w:tcBorders>
              <w:top w:val="nil" w:sz="6" w:space="0" w:color="auto"/>
              <w:left w:val="nil" w:sz="6" w:space="0" w:color="auto"/>
              <w:bottom w:val="nil" w:sz="6" w:space="0" w:color="auto"/>
              <w:right w:val="single" w:sz="4" w:space="0" w:color="000000"/>
            </w:tcBorders>
          </w:tcPr>
          <w:p>
            <w:pPr>
              <w:pStyle w:val="TableParagraph"/>
              <w:spacing w:line="151" w:lineRule="exact"/>
              <w:ind w:left="199" w:right="0"/>
              <w:jc w:val="left"/>
              <w:rPr>
                <w:rFonts w:ascii="宋体" w:hAnsi="宋体" w:cs="宋体" w:eastAsia="宋体" w:hint="default"/>
                <w:sz w:val="15"/>
                <w:szCs w:val="15"/>
              </w:rPr>
            </w:pPr>
            <w:r>
              <w:rPr>
                <w:rFonts w:ascii="宋体" w:hAnsi="宋体" w:cs="宋体" w:eastAsia="宋体" w:hint="default"/>
                <w:sz w:val="15"/>
                <w:szCs w:val="15"/>
              </w:rPr>
              <w:t>服务业务收入</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98"/>
              <w:jc w:val="right"/>
              <w:rPr>
                <w:rFonts w:ascii="Times New Roman" w:hAnsi="Times New Roman" w:cs="Times New Roman" w:eastAsia="Times New Roman" w:hint="default"/>
                <w:sz w:val="15"/>
                <w:szCs w:val="15"/>
              </w:rPr>
            </w:pPr>
            <w:r>
              <w:rPr>
                <w:rFonts w:ascii="Times New Roman"/>
                <w:spacing w:val="-1"/>
                <w:sz w:val="15"/>
              </w:rPr>
              <w:t>302,368,532.51</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100"/>
              <w:jc w:val="right"/>
              <w:rPr>
                <w:rFonts w:ascii="Times New Roman" w:hAnsi="Times New Roman" w:cs="Times New Roman" w:eastAsia="Times New Roman" w:hint="default"/>
                <w:sz w:val="15"/>
                <w:szCs w:val="15"/>
              </w:rPr>
            </w:pPr>
            <w:r>
              <w:rPr>
                <w:rFonts w:ascii="Times New Roman"/>
                <w:spacing w:val="-1"/>
                <w:sz w:val="15"/>
              </w:rPr>
              <w:t>179,534,047.87</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101"/>
              <w:jc w:val="right"/>
              <w:rPr>
                <w:rFonts w:ascii="Times New Roman" w:hAnsi="Times New Roman" w:cs="Times New Roman" w:eastAsia="Times New Roman" w:hint="default"/>
                <w:sz w:val="15"/>
                <w:szCs w:val="15"/>
              </w:rPr>
            </w:pPr>
            <w:r>
              <w:rPr>
                <w:rFonts w:ascii="Times New Roman"/>
                <w:spacing w:val="-1"/>
                <w:sz w:val="15"/>
              </w:rPr>
              <w:t>262,360,629.87</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170" w:lineRule="exact"/>
              <w:ind w:right="105"/>
              <w:jc w:val="right"/>
              <w:rPr>
                <w:rFonts w:ascii="Times New Roman" w:hAnsi="Times New Roman" w:cs="Times New Roman" w:eastAsia="Times New Roman" w:hint="default"/>
                <w:sz w:val="15"/>
                <w:szCs w:val="15"/>
              </w:rPr>
            </w:pPr>
            <w:r>
              <w:rPr>
                <w:rFonts w:ascii="Times New Roman"/>
                <w:spacing w:val="-1"/>
                <w:sz w:val="15"/>
              </w:rPr>
              <w:t>152,457,937.77</w:t>
            </w:r>
          </w:p>
        </w:tc>
      </w:tr>
      <w:tr>
        <w:trPr>
          <w:trHeight w:val="18" w:hRule="exact"/>
        </w:trPr>
        <w:tc>
          <w:tcPr>
            <w:tcW w:w="2408"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225" w:hRule="exact"/>
        </w:trPr>
        <w:tc>
          <w:tcPr>
            <w:tcW w:w="2408" w:type="dxa"/>
            <w:tcBorders>
              <w:top w:val="nil" w:sz="6" w:space="0" w:color="auto"/>
              <w:left w:val="nil" w:sz="6" w:space="0" w:color="auto"/>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167" w:hRule="exact"/>
        </w:trPr>
        <w:tc>
          <w:tcPr>
            <w:tcW w:w="2408" w:type="dxa"/>
            <w:tcBorders>
              <w:top w:val="nil" w:sz="6" w:space="0" w:color="auto"/>
              <w:left w:val="nil" w:sz="6" w:space="0" w:color="auto"/>
              <w:bottom w:val="nil" w:sz="6" w:space="0" w:color="auto"/>
              <w:right w:val="single" w:sz="4" w:space="0" w:color="000000"/>
            </w:tcBorders>
          </w:tcPr>
          <w:p>
            <w:pPr>
              <w:pStyle w:val="TableParagraph"/>
              <w:spacing w:line="151" w:lineRule="exact"/>
              <w:ind w:left="199" w:right="0"/>
              <w:jc w:val="left"/>
              <w:rPr>
                <w:rFonts w:ascii="宋体" w:hAnsi="宋体" w:cs="宋体" w:eastAsia="宋体" w:hint="default"/>
                <w:sz w:val="15"/>
                <w:szCs w:val="15"/>
              </w:rPr>
            </w:pPr>
            <w:r>
              <w:rPr>
                <w:rFonts w:ascii="宋体" w:hAnsi="宋体" w:cs="宋体" w:eastAsia="宋体" w:hint="default"/>
                <w:sz w:val="15"/>
                <w:szCs w:val="15"/>
              </w:rPr>
              <w:t>其中：软件外包服务</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98"/>
              <w:jc w:val="right"/>
              <w:rPr>
                <w:rFonts w:ascii="Times New Roman" w:hAnsi="Times New Roman" w:cs="Times New Roman" w:eastAsia="Times New Roman" w:hint="default"/>
                <w:sz w:val="15"/>
                <w:szCs w:val="15"/>
              </w:rPr>
            </w:pPr>
            <w:r>
              <w:rPr>
                <w:rFonts w:ascii="Times New Roman"/>
                <w:spacing w:val="-1"/>
                <w:sz w:val="15"/>
              </w:rPr>
              <w:t>32,267,383.12</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100"/>
              <w:jc w:val="right"/>
              <w:rPr>
                <w:rFonts w:ascii="Times New Roman" w:hAnsi="Times New Roman" w:cs="Times New Roman" w:eastAsia="Times New Roman" w:hint="default"/>
                <w:sz w:val="15"/>
                <w:szCs w:val="15"/>
              </w:rPr>
            </w:pPr>
            <w:r>
              <w:rPr>
                <w:rFonts w:ascii="Times New Roman"/>
                <w:spacing w:val="-1"/>
                <w:sz w:val="15"/>
              </w:rPr>
              <w:t>16,169,082.04</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101"/>
              <w:jc w:val="right"/>
              <w:rPr>
                <w:rFonts w:ascii="Times New Roman" w:hAnsi="Times New Roman" w:cs="Times New Roman" w:eastAsia="Times New Roman" w:hint="default"/>
                <w:sz w:val="15"/>
                <w:szCs w:val="15"/>
              </w:rPr>
            </w:pPr>
            <w:r>
              <w:rPr>
                <w:rFonts w:ascii="Times New Roman"/>
                <w:spacing w:val="-1"/>
                <w:sz w:val="15"/>
              </w:rPr>
              <w:t>32,051,009.11</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170" w:lineRule="exact"/>
              <w:ind w:right="105"/>
              <w:jc w:val="right"/>
              <w:rPr>
                <w:rFonts w:ascii="Times New Roman" w:hAnsi="Times New Roman" w:cs="Times New Roman" w:eastAsia="Times New Roman" w:hint="default"/>
                <w:sz w:val="15"/>
                <w:szCs w:val="15"/>
              </w:rPr>
            </w:pPr>
            <w:r>
              <w:rPr>
                <w:rFonts w:ascii="Times New Roman"/>
                <w:spacing w:val="-1"/>
                <w:sz w:val="15"/>
              </w:rPr>
              <w:t>13,000,297.14</w:t>
            </w:r>
          </w:p>
        </w:tc>
      </w:tr>
      <w:tr>
        <w:trPr>
          <w:trHeight w:val="18" w:hRule="exact"/>
        </w:trPr>
        <w:tc>
          <w:tcPr>
            <w:tcW w:w="2408"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225" w:hRule="exact"/>
        </w:trPr>
        <w:tc>
          <w:tcPr>
            <w:tcW w:w="2408" w:type="dxa"/>
            <w:tcBorders>
              <w:top w:val="nil" w:sz="6" w:space="0" w:color="auto"/>
              <w:left w:val="nil" w:sz="6" w:space="0" w:color="auto"/>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167" w:hRule="exact"/>
        </w:trPr>
        <w:tc>
          <w:tcPr>
            <w:tcW w:w="2408" w:type="dxa"/>
            <w:tcBorders>
              <w:top w:val="nil" w:sz="6" w:space="0" w:color="auto"/>
              <w:left w:val="nil" w:sz="6" w:space="0" w:color="auto"/>
              <w:bottom w:val="nil" w:sz="6" w:space="0" w:color="auto"/>
              <w:right w:val="single" w:sz="4" w:space="0" w:color="000000"/>
            </w:tcBorders>
          </w:tcPr>
          <w:p>
            <w:pPr>
              <w:pStyle w:val="TableParagraph"/>
              <w:spacing w:line="151" w:lineRule="exact"/>
              <w:ind w:left="648" w:right="0"/>
              <w:jc w:val="left"/>
              <w:rPr>
                <w:rFonts w:ascii="宋体" w:hAnsi="宋体" w:cs="宋体" w:eastAsia="宋体" w:hint="default"/>
                <w:sz w:val="15"/>
                <w:szCs w:val="15"/>
              </w:rPr>
            </w:pPr>
            <w:r>
              <w:rPr>
                <w:rFonts w:ascii="宋体" w:hAnsi="宋体" w:cs="宋体" w:eastAsia="宋体" w:hint="default"/>
                <w:sz w:val="15"/>
                <w:szCs w:val="15"/>
              </w:rPr>
              <w:t>客户支持服务</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98"/>
              <w:jc w:val="right"/>
              <w:rPr>
                <w:rFonts w:ascii="Times New Roman" w:hAnsi="Times New Roman" w:cs="Times New Roman" w:eastAsia="Times New Roman" w:hint="default"/>
                <w:sz w:val="15"/>
                <w:szCs w:val="15"/>
              </w:rPr>
            </w:pPr>
            <w:r>
              <w:rPr>
                <w:rFonts w:ascii="Times New Roman"/>
                <w:spacing w:val="-1"/>
                <w:sz w:val="15"/>
              </w:rPr>
              <w:t>30,253,720.39</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100"/>
              <w:jc w:val="right"/>
              <w:rPr>
                <w:rFonts w:ascii="Times New Roman" w:hAnsi="Times New Roman" w:cs="Times New Roman" w:eastAsia="Times New Roman" w:hint="default"/>
                <w:sz w:val="15"/>
                <w:szCs w:val="15"/>
              </w:rPr>
            </w:pPr>
            <w:r>
              <w:rPr>
                <w:rFonts w:ascii="Times New Roman"/>
                <w:spacing w:val="-1"/>
                <w:sz w:val="15"/>
              </w:rPr>
              <w:t>14,721,176.72</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101"/>
              <w:jc w:val="right"/>
              <w:rPr>
                <w:rFonts w:ascii="Times New Roman" w:hAnsi="Times New Roman" w:cs="Times New Roman" w:eastAsia="Times New Roman" w:hint="default"/>
                <w:sz w:val="15"/>
                <w:szCs w:val="15"/>
              </w:rPr>
            </w:pPr>
            <w:r>
              <w:rPr>
                <w:rFonts w:ascii="Times New Roman"/>
                <w:spacing w:val="-1"/>
                <w:sz w:val="15"/>
              </w:rPr>
              <w:t>23,359,817.54</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170" w:lineRule="exact"/>
              <w:ind w:right="105"/>
              <w:jc w:val="right"/>
              <w:rPr>
                <w:rFonts w:ascii="Times New Roman" w:hAnsi="Times New Roman" w:cs="Times New Roman" w:eastAsia="Times New Roman" w:hint="default"/>
                <w:sz w:val="15"/>
                <w:szCs w:val="15"/>
              </w:rPr>
            </w:pPr>
            <w:r>
              <w:rPr>
                <w:rFonts w:ascii="Times New Roman"/>
                <w:spacing w:val="-1"/>
                <w:sz w:val="15"/>
              </w:rPr>
              <w:t>10,181,598.31</w:t>
            </w:r>
          </w:p>
        </w:tc>
      </w:tr>
      <w:tr>
        <w:trPr>
          <w:trHeight w:val="18" w:hRule="exact"/>
        </w:trPr>
        <w:tc>
          <w:tcPr>
            <w:tcW w:w="2408"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225" w:hRule="exact"/>
        </w:trPr>
        <w:tc>
          <w:tcPr>
            <w:tcW w:w="2408" w:type="dxa"/>
            <w:tcBorders>
              <w:top w:val="nil" w:sz="6" w:space="0" w:color="auto"/>
              <w:left w:val="nil" w:sz="6" w:space="0" w:color="auto"/>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167" w:hRule="exact"/>
        </w:trPr>
        <w:tc>
          <w:tcPr>
            <w:tcW w:w="2408" w:type="dxa"/>
            <w:tcBorders>
              <w:top w:val="nil" w:sz="6" w:space="0" w:color="auto"/>
              <w:left w:val="nil" w:sz="6" w:space="0" w:color="auto"/>
              <w:bottom w:val="nil" w:sz="6" w:space="0" w:color="auto"/>
              <w:right w:val="single" w:sz="4" w:space="0" w:color="000000"/>
            </w:tcBorders>
          </w:tcPr>
          <w:p>
            <w:pPr>
              <w:pStyle w:val="TableParagraph"/>
              <w:spacing w:line="151" w:lineRule="exact"/>
              <w:ind w:left="648" w:right="0"/>
              <w:jc w:val="left"/>
              <w:rPr>
                <w:rFonts w:ascii="宋体" w:hAnsi="宋体" w:cs="宋体" w:eastAsia="宋体" w:hint="default"/>
                <w:sz w:val="15"/>
                <w:szCs w:val="15"/>
              </w:rPr>
            </w:pPr>
            <w:r>
              <w:rPr>
                <w:rFonts w:ascii="宋体" w:hAnsi="宋体" w:cs="宋体" w:eastAsia="宋体" w:hint="default"/>
                <w:sz w:val="15"/>
                <w:szCs w:val="15"/>
              </w:rPr>
              <w:t>软件实施服务</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98"/>
              <w:jc w:val="right"/>
              <w:rPr>
                <w:rFonts w:ascii="Times New Roman" w:hAnsi="Times New Roman" w:cs="Times New Roman" w:eastAsia="Times New Roman" w:hint="default"/>
                <w:sz w:val="15"/>
                <w:szCs w:val="15"/>
              </w:rPr>
            </w:pPr>
            <w:r>
              <w:rPr>
                <w:rFonts w:ascii="Times New Roman"/>
                <w:spacing w:val="-1"/>
                <w:sz w:val="15"/>
              </w:rPr>
              <w:t>239,847,429.00</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100"/>
              <w:jc w:val="right"/>
              <w:rPr>
                <w:rFonts w:ascii="Times New Roman" w:hAnsi="Times New Roman" w:cs="Times New Roman" w:eastAsia="Times New Roman" w:hint="default"/>
                <w:sz w:val="15"/>
                <w:szCs w:val="15"/>
              </w:rPr>
            </w:pPr>
            <w:r>
              <w:rPr>
                <w:rFonts w:ascii="Times New Roman"/>
                <w:spacing w:val="-1"/>
                <w:sz w:val="15"/>
              </w:rPr>
              <w:t>148,643,789.11</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101"/>
              <w:jc w:val="right"/>
              <w:rPr>
                <w:rFonts w:ascii="Times New Roman" w:hAnsi="Times New Roman" w:cs="Times New Roman" w:eastAsia="Times New Roman" w:hint="default"/>
                <w:sz w:val="15"/>
                <w:szCs w:val="15"/>
              </w:rPr>
            </w:pPr>
            <w:r>
              <w:rPr>
                <w:rFonts w:ascii="Times New Roman"/>
                <w:spacing w:val="-1"/>
                <w:sz w:val="15"/>
              </w:rPr>
              <w:t>206,949,803.22</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170" w:lineRule="exact"/>
              <w:ind w:right="105"/>
              <w:jc w:val="right"/>
              <w:rPr>
                <w:rFonts w:ascii="Times New Roman" w:hAnsi="Times New Roman" w:cs="Times New Roman" w:eastAsia="Times New Roman" w:hint="default"/>
                <w:sz w:val="15"/>
                <w:szCs w:val="15"/>
              </w:rPr>
            </w:pPr>
            <w:r>
              <w:rPr>
                <w:rFonts w:ascii="Times New Roman"/>
                <w:spacing w:val="-1"/>
                <w:sz w:val="15"/>
              </w:rPr>
              <w:t>129,276,042.32</w:t>
            </w:r>
          </w:p>
        </w:tc>
      </w:tr>
      <w:tr>
        <w:trPr>
          <w:trHeight w:val="18" w:hRule="exact"/>
        </w:trPr>
        <w:tc>
          <w:tcPr>
            <w:tcW w:w="2408"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225" w:hRule="exact"/>
        </w:trPr>
        <w:tc>
          <w:tcPr>
            <w:tcW w:w="2408" w:type="dxa"/>
            <w:tcBorders>
              <w:top w:val="nil" w:sz="6" w:space="0" w:color="auto"/>
              <w:left w:val="nil" w:sz="6" w:space="0" w:color="auto"/>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167" w:hRule="exact"/>
        </w:trPr>
        <w:tc>
          <w:tcPr>
            <w:tcW w:w="2408" w:type="dxa"/>
            <w:tcBorders>
              <w:top w:val="nil" w:sz="6" w:space="0" w:color="auto"/>
              <w:left w:val="nil" w:sz="6" w:space="0" w:color="auto"/>
              <w:bottom w:val="nil" w:sz="6" w:space="0" w:color="auto"/>
              <w:right w:val="single" w:sz="4" w:space="0" w:color="000000"/>
            </w:tcBorders>
          </w:tcPr>
          <w:p>
            <w:pPr>
              <w:pStyle w:val="TableParagraph"/>
              <w:spacing w:line="162" w:lineRule="exact"/>
              <w:ind w:right="336"/>
              <w:jc w:val="right"/>
              <w:rPr>
                <w:rFonts w:ascii="宋体" w:hAnsi="宋体" w:cs="宋体" w:eastAsia="宋体" w:hint="default"/>
                <w:sz w:val="15"/>
                <w:szCs w:val="15"/>
              </w:rPr>
            </w:pPr>
            <w:r>
              <w:rPr>
                <w:rFonts w:ascii="宋体" w:hAnsi="宋体" w:cs="宋体" w:eastAsia="宋体" w:hint="default"/>
                <w:sz w:val="15"/>
                <w:szCs w:val="15"/>
              </w:rPr>
              <w:t>其中：</w:t>
            </w:r>
            <w:r>
              <w:rPr>
                <w:rFonts w:ascii="Times New Roman" w:hAnsi="Times New Roman" w:cs="Times New Roman" w:eastAsia="Times New Roman" w:hint="default"/>
                <w:sz w:val="15"/>
                <w:szCs w:val="15"/>
              </w:rPr>
              <w:t>MAS</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实施服务</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98"/>
              <w:jc w:val="right"/>
              <w:rPr>
                <w:rFonts w:ascii="Times New Roman" w:hAnsi="Times New Roman" w:cs="Times New Roman" w:eastAsia="Times New Roman" w:hint="default"/>
                <w:sz w:val="15"/>
                <w:szCs w:val="15"/>
              </w:rPr>
            </w:pPr>
            <w:r>
              <w:rPr>
                <w:rFonts w:ascii="Times New Roman"/>
                <w:spacing w:val="-1"/>
                <w:sz w:val="15"/>
              </w:rPr>
              <w:t>15,237,974.23</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100"/>
              <w:jc w:val="right"/>
              <w:rPr>
                <w:rFonts w:ascii="Times New Roman" w:hAnsi="Times New Roman" w:cs="Times New Roman" w:eastAsia="Times New Roman" w:hint="default"/>
                <w:sz w:val="15"/>
                <w:szCs w:val="15"/>
              </w:rPr>
            </w:pPr>
            <w:r>
              <w:rPr>
                <w:rFonts w:ascii="Times New Roman"/>
                <w:spacing w:val="-1"/>
                <w:sz w:val="15"/>
              </w:rPr>
              <w:t>8,760,249.58</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101"/>
              <w:jc w:val="right"/>
              <w:rPr>
                <w:rFonts w:ascii="Times New Roman" w:hAnsi="Times New Roman" w:cs="Times New Roman" w:eastAsia="Times New Roman" w:hint="default"/>
                <w:sz w:val="15"/>
                <w:szCs w:val="15"/>
              </w:rPr>
            </w:pPr>
            <w:r>
              <w:rPr>
                <w:rFonts w:ascii="Times New Roman"/>
                <w:spacing w:val="-1"/>
                <w:sz w:val="15"/>
              </w:rPr>
              <w:t>12,413,567.86</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170" w:lineRule="exact"/>
              <w:ind w:right="105"/>
              <w:jc w:val="right"/>
              <w:rPr>
                <w:rFonts w:ascii="Times New Roman" w:hAnsi="Times New Roman" w:cs="Times New Roman" w:eastAsia="Times New Roman" w:hint="default"/>
                <w:sz w:val="15"/>
                <w:szCs w:val="15"/>
              </w:rPr>
            </w:pPr>
            <w:r>
              <w:rPr>
                <w:rFonts w:ascii="Times New Roman"/>
                <w:spacing w:val="-1"/>
                <w:sz w:val="15"/>
              </w:rPr>
              <w:t>8,434,863.16</w:t>
            </w:r>
          </w:p>
        </w:tc>
      </w:tr>
      <w:tr>
        <w:trPr>
          <w:trHeight w:val="16" w:hRule="exact"/>
        </w:trPr>
        <w:tc>
          <w:tcPr>
            <w:tcW w:w="2408"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228" w:hRule="exact"/>
        </w:trPr>
        <w:tc>
          <w:tcPr>
            <w:tcW w:w="2408" w:type="dxa"/>
            <w:tcBorders>
              <w:top w:val="nil" w:sz="6" w:space="0" w:color="auto"/>
              <w:left w:val="nil" w:sz="6" w:space="0" w:color="auto"/>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167" w:hRule="exact"/>
        </w:trPr>
        <w:tc>
          <w:tcPr>
            <w:tcW w:w="2408" w:type="dxa"/>
            <w:tcBorders>
              <w:top w:val="nil" w:sz="6" w:space="0" w:color="auto"/>
              <w:left w:val="nil" w:sz="6" w:space="0" w:color="auto"/>
              <w:bottom w:val="nil" w:sz="6" w:space="0" w:color="auto"/>
              <w:right w:val="single" w:sz="4" w:space="0" w:color="000000"/>
            </w:tcBorders>
          </w:tcPr>
          <w:p>
            <w:pPr>
              <w:pStyle w:val="TableParagraph"/>
              <w:spacing w:line="162" w:lineRule="exact"/>
              <w:ind w:right="386"/>
              <w:jc w:val="right"/>
              <w:rPr>
                <w:rFonts w:ascii="宋体" w:hAnsi="宋体" w:cs="宋体" w:eastAsia="宋体" w:hint="default"/>
                <w:sz w:val="15"/>
                <w:szCs w:val="15"/>
              </w:rPr>
            </w:pPr>
            <w:r>
              <w:rPr>
                <w:rFonts w:ascii="Times New Roman" w:hAnsi="Times New Roman" w:cs="Times New Roman" w:eastAsia="Times New Roman" w:hint="default"/>
                <w:sz w:val="15"/>
                <w:szCs w:val="15"/>
              </w:rPr>
              <w:t>SAP </w:t>
            </w:r>
            <w:r>
              <w:rPr>
                <w:rFonts w:ascii="宋体" w:hAnsi="宋体" w:cs="宋体" w:eastAsia="宋体" w:hint="default"/>
                <w:sz w:val="15"/>
                <w:szCs w:val="15"/>
              </w:rPr>
              <w:t>实施服务</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98"/>
              <w:jc w:val="right"/>
              <w:rPr>
                <w:rFonts w:ascii="Times New Roman" w:hAnsi="Times New Roman" w:cs="Times New Roman" w:eastAsia="Times New Roman" w:hint="default"/>
                <w:sz w:val="15"/>
                <w:szCs w:val="15"/>
              </w:rPr>
            </w:pPr>
            <w:r>
              <w:rPr>
                <w:rFonts w:ascii="Times New Roman"/>
                <w:spacing w:val="-1"/>
                <w:sz w:val="15"/>
              </w:rPr>
              <w:t>66,871,674.86</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100"/>
              <w:jc w:val="right"/>
              <w:rPr>
                <w:rFonts w:ascii="Times New Roman" w:hAnsi="Times New Roman" w:cs="Times New Roman" w:eastAsia="Times New Roman" w:hint="default"/>
                <w:sz w:val="15"/>
                <w:szCs w:val="15"/>
              </w:rPr>
            </w:pPr>
            <w:r>
              <w:rPr>
                <w:rFonts w:ascii="Times New Roman"/>
                <w:spacing w:val="-1"/>
                <w:sz w:val="15"/>
              </w:rPr>
              <w:t>40,339,863.34</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101"/>
              <w:jc w:val="right"/>
              <w:rPr>
                <w:rFonts w:ascii="Times New Roman" w:hAnsi="Times New Roman" w:cs="Times New Roman" w:eastAsia="Times New Roman" w:hint="default"/>
                <w:sz w:val="15"/>
                <w:szCs w:val="15"/>
              </w:rPr>
            </w:pPr>
            <w:r>
              <w:rPr>
                <w:rFonts w:ascii="Times New Roman"/>
                <w:spacing w:val="-1"/>
                <w:sz w:val="15"/>
              </w:rPr>
              <w:t>57,440,157.19</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170" w:lineRule="exact"/>
              <w:ind w:right="105"/>
              <w:jc w:val="right"/>
              <w:rPr>
                <w:rFonts w:ascii="Times New Roman" w:hAnsi="Times New Roman" w:cs="Times New Roman" w:eastAsia="Times New Roman" w:hint="default"/>
                <w:sz w:val="15"/>
                <w:szCs w:val="15"/>
              </w:rPr>
            </w:pPr>
            <w:r>
              <w:rPr>
                <w:rFonts w:ascii="Times New Roman"/>
                <w:spacing w:val="-1"/>
                <w:sz w:val="15"/>
              </w:rPr>
              <w:t>35,403,499.63</w:t>
            </w:r>
          </w:p>
        </w:tc>
      </w:tr>
      <w:tr>
        <w:trPr>
          <w:trHeight w:val="16" w:hRule="exact"/>
        </w:trPr>
        <w:tc>
          <w:tcPr>
            <w:tcW w:w="2408"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225" w:hRule="exact"/>
        </w:trPr>
        <w:tc>
          <w:tcPr>
            <w:tcW w:w="2408" w:type="dxa"/>
            <w:tcBorders>
              <w:top w:val="nil" w:sz="6" w:space="0" w:color="auto"/>
              <w:left w:val="nil" w:sz="6" w:space="0" w:color="auto"/>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167" w:hRule="exact"/>
        </w:trPr>
        <w:tc>
          <w:tcPr>
            <w:tcW w:w="2408" w:type="dxa"/>
            <w:tcBorders>
              <w:top w:val="nil" w:sz="6" w:space="0" w:color="auto"/>
              <w:left w:val="nil" w:sz="6" w:space="0" w:color="auto"/>
              <w:bottom w:val="nil" w:sz="6" w:space="0" w:color="auto"/>
              <w:right w:val="single" w:sz="4" w:space="0" w:color="000000"/>
            </w:tcBorders>
          </w:tcPr>
          <w:p>
            <w:pPr>
              <w:pStyle w:val="TableParagraph"/>
              <w:spacing w:line="162" w:lineRule="exact"/>
              <w:ind w:right="338"/>
              <w:jc w:val="right"/>
              <w:rPr>
                <w:rFonts w:ascii="宋体" w:hAnsi="宋体" w:cs="宋体" w:eastAsia="宋体" w:hint="default"/>
                <w:sz w:val="15"/>
                <w:szCs w:val="15"/>
              </w:rPr>
            </w:pPr>
            <w:r>
              <w:rPr>
                <w:rFonts w:ascii="Times New Roman" w:hAnsi="Times New Roman" w:cs="Times New Roman" w:eastAsia="Times New Roman" w:hint="default"/>
                <w:sz w:val="15"/>
                <w:szCs w:val="15"/>
              </w:rPr>
              <w:t>Oracle</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实施服务</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98"/>
              <w:jc w:val="right"/>
              <w:rPr>
                <w:rFonts w:ascii="Times New Roman" w:hAnsi="Times New Roman" w:cs="Times New Roman" w:eastAsia="Times New Roman" w:hint="default"/>
                <w:sz w:val="15"/>
                <w:szCs w:val="15"/>
              </w:rPr>
            </w:pPr>
            <w:r>
              <w:rPr>
                <w:rFonts w:ascii="Times New Roman"/>
                <w:spacing w:val="-1"/>
                <w:sz w:val="15"/>
              </w:rPr>
              <w:t>157,737,779.91</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100"/>
              <w:jc w:val="right"/>
              <w:rPr>
                <w:rFonts w:ascii="Times New Roman" w:hAnsi="Times New Roman" w:cs="Times New Roman" w:eastAsia="Times New Roman" w:hint="default"/>
                <w:sz w:val="15"/>
                <w:szCs w:val="15"/>
              </w:rPr>
            </w:pPr>
            <w:r>
              <w:rPr>
                <w:rFonts w:ascii="Times New Roman"/>
                <w:spacing w:val="-1"/>
                <w:sz w:val="15"/>
              </w:rPr>
              <w:t>99,543,676.19</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170" w:lineRule="exact"/>
              <w:ind w:right="101"/>
              <w:jc w:val="right"/>
              <w:rPr>
                <w:rFonts w:ascii="Times New Roman" w:hAnsi="Times New Roman" w:cs="Times New Roman" w:eastAsia="Times New Roman" w:hint="default"/>
                <w:sz w:val="15"/>
                <w:szCs w:val="15"/>
              </w:rPr>
            </w:pPr>
            <w:r>
              <w:rPr>
                <w:rFonts w:ascii="Times New Roman"/>
                <w:spacing w:val="-1"/>
                <w:sz w:val="15"/>
              </w:rPr>
              <w:t>137,096,078.17</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170" w:lineRule="exact"/>
              <w:ind w:right="105"/>
              <w:jc w:val="right"/>
              <w:rPr>
                <w:rFonts w:ascii="Times New Roman" w:hAnsi="Times New Roman" w:cs="Times New Roman" w:eastAsia="Times New Roman" w:hint="default"/>
                <w:sz w:val="15"/>
                <w:szCs w:val="15"/>
              </w:rPr>
            </w:pPr>
            <w:r>
              <w:rPr>
                <w:rFonts w:ascii="Times New Roman"/>
                <w:spacing w:val="-1"/>
                <w:sz w:val="15"/>
              </w:rPr>
              <w:t>85,437,679.53</w:t>
            </w:r>
          </w:p>
        </w:tc>
      </w:tr>
      <w:tr>
        <w:trPr>
          <w:trHeight w:val="18" w:hRule="exact"/>
        </w:trPr>
        <w:tc>
          <w:tcPr>
            <w:tcW w:w="2408"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415" w:hRule="exact"/>
        </w:trPr>
        <w:tc>
          <w:tcPr>
            <w:tcW w:w="2408" w:type="dxa"/>
            <w:tcBorders>
              <w:top w:val="nil" w:sz="6" w:space="0" w:color="auto"/>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tabs>
                <w:tab w:pos="398" w:val="left" w:leader="none"/>
              </w:tabs>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127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356,542,921.22</w:t>
            </w:r>
          </w:p>
        </w:tc>
        <w:tc>
          <w:tcPr>
            <w:tcW w:w="12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228,555,627.60</w:t>
            </w:r>
          </w:p>
        </w:tc>
        <w:tc>
          <w:tcPr>
            <w:tcW w:w="12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307,008,837.80</w:t>
            </w:r>
          </w:p>
        </w:tc>
        <w:tc>
          <w:tcPr>
            <w:tcW w:w="1416" w:type="dxa"/>
            <w:tcBorders>
              <w:top w:val="nil" w:sz="6" w:space="0" w:color="auto"/>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192,761,961.20</w:t>
            </w:r>
          </w:p>
        </w:tc>
      </w:tr>
    </w:tbl>
    <w:p>
      <w:pPr>
        <w:spacing w:after="0" w:line="240" w:lineRule="auto"/>
        <w:jc w:val="right"/>
        <w:rPr>
          <w:rFonts w:ascii="Times New Roman" w:hAnsi="Times New Roman" w:cs="Times New Roman" w:eastAsia="Times New Roman" w:hint="default"/>
          <w:sz w:val="15"/>
          <w:szCs w:val="15"/>
        </w:rPr>
        <w:sectPr>
          <w:headerReference w:type="default" r:id="rId564"/>
          <w:footerReference w:type="default" r:id="rId565"/>
          <w:pgSz w:w="11910" w:h="16840"/>
          <w:pgMar w:header="884" w:footer="1186" w:top="1140" w:bottom="1380" w:left="1380" w:right="0"/>
          <w:pgNumType w:start="1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tabs>
          <w:tab w:pos="1406" w:val="left" w:leader="none"/>
        </w:tabs>
        <w:spacing w:before="36"/>
        <w:ind w:left="869"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tab/>
        <w:t>主营业务（分地区）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p>
      <w:pPr>
        <w:spacing w:line="1279" w:lineRule="exact"/>
        <w:ind w:left="1274" w:right="0" w:firstLine="0"/>
        <w:rPr>
          <w:rFonts w:ascii="宋体" w:hAnsi="宋体" w:cs="宋体" w:eastAsia="宋体" w:hint="default"/>
          <w:sz w:val="20"/>
          <w:szCs w:val="20"/>
        </w:rPr>
      </w:pPr>
      <w:r>
        <w:rPr>
          <w:rFonts w:ascii="宋体" w:hAnsi="宋体" w:cs="宋体" w:eastAsia="宋体" w:hint="default"/>
          <w:position w:val="-25"/>
          <w:sz w:val="20"/>
          <w:szCs w:val="20"/>
        </w:rPr>
        <w:pict>
          <v:group style="width:385.65pt;height:64pt;mso-position-horizontal-relative:char;mso-position-vertical-relative:line" coordorigin="0,0" coordsize="7713,1280">
            <v:group style="position:absolute;left:29;top:14;width:1254;height:2" coordorigin="29,14" coordsize="1254,2">
              <v:shape style="position:absolute;left:29;top:14;width:1254;height:2" coordorigin="29,14" coordsize="1254,0" path="m29,14l1282,14e" filled="false" stroked="true" strokeweight="1.44pt" strokecolor="#000000">
                <v:path arrowok="t"/>
              </v:shape>
              <v:shape style="position:absolute;left:1282;top:29;width:10;height:2" type="#_x0000_t75" stroked="false">
                <v:imagedata r:id="rId543" o:title=""/>
              </v:shape>
            </v:group>
            <v:group style="position:absolute;left:1282;top:14;width:29;height:2" coordorigin="1282,14" coordsize="29,2">
              <v:shape style="position:absolute;left:1282;top:14;width:29;height:2" coordorigin="1282,14" coordsize="29,0" path="m1282,14l1311,14e" filled="false" stroked="true" strokeweight="1.44pt" strokecolor="#000000">
                <v:path arrowok="t"/>
              </v:shape>
            </v:group>
            <v:group style="position:absolute;left:1311;top:14;width:3178;height:2" coordorigin="1311,14" coordsize="3178,2">
              <v:shape style="position:absolute;left:1311;top:14;width:3178;height:2" coordorigin="1311,14" coordsize="3178,0" path="m1311,14l4489,14e" filled="false" stroked="true" strokeweight="1.44pt" strokecolor="#000000">
                <v:path arrowok="t"/>
              </v:shape>
              <v:shape style="position:absolute;left:4489;top:29;width:10;height:2" type="#_x0000_t75" stroked="false">
                <v:imagedata r:id="rId543" o:title=""/>
              </v:shape>
            </v:group>
            <v:group style="position:absolute;left:4489;top:14;width:29;height:2" coordorigin="4489,14" coordsize="29,2">
              <v:shape style="position:absolute;left:4489;top:14;width:29;height:2" coordorigin="4489,14" coordsize="29,0" path="m4489,14l4518,14e" filled="false" stroked="true" strokeweight="1.44pt" strokecolor="#000000">
                <v:path arrowok="t"/>
              </v:shape>
            </v:group>
            <v:group style="position:absolute;left:4518;top:14;width:3181;height:2" coordorigin="4518,14" coordsize="3181,2">
              <v:shape style="position:absolute;left:4518;top:14;width:3181;height:2" coordorigin="4518,14" coordsize="3181,0" path="m4518,14l7698,14e" filled="false" stroked="true" strokeweight="1.44pt" strokecolor="#000000">
                <v:path arrowok="t"/>
              </v:shape>
            </v:group>
            <v:group style="position:absolute;left:1282;top:31;width:10;height:20" coordorigin="1282,31" coordsize="10,20">
              <v:shape style="position:absolute;left:1282;top:31;width:10;height:20" coordorigin="1282,31" coordsize="10,20" path="m1282,50l1292,50,1292,31,1282,31,1282,50xe" filled="true" fillcolor="#000000" stroked="false">
                <v:path arrowok="t"/>
                <v:fill type="solid"/>
              </v:shape>
            </v:group>
            <v:group style="position:absolute;left:1282;top:50;width:10;height:20" coordorigin="1282,50" coordsize="10,20">
              <v:shape style="position:absolute;left:1282;top:50;width:10;height:20" coordorigin="1282,50" coordsize="10,20" path="m1282,70l1292,70,1292,50,1282,50,1282,70xe" filled="true" fillcolor="#000000" stroked="false">
                <v:path arrowok="t"/>
                <v:fill type="solid"/>
              </v:shape>
            </v:group>
            <v:group style="position:absolute;left:1282;top:70;width:10;height:20" coordorigin="1282,70" coordsize="10,20">
              <v:shape style="position:absolute;left:1282;top:70;width:10;height:20" coordorigin="1282,70" coordsize="10,20" path="m1282,89l1292,89,1292,70,1282,70,1282,89xe" filled="true" fillcolor="#000000" stroked="false">
                <v:path arrowok="t"/>
                <v:fill type="solid"/>
              </v:shape>
            </v:group>
            <v:group style="position:absolute;left:1282;top:89;width:10;height:20" coordorigin="1282,89" coordsize="10,20">
              <v:shape style="position:absolute;left:1282;top:89;width:10;height:20" coordorigin="1282,89" coordsize="10,20" path="m1282,108l1292,108,1292,89,1282,89,1282,108xe" filled="true" fillcolor="#000000" stroked="false">
                <v:path arrowok="t"/>
                <v:fill type="solid"/>
              </v:shape>
            </v:group>
            <v:group style="position:absolute;left:1282;top:108;width:10;height:20" coordorigin="1282,108" coordsize="10,20">
              <v:shape style="position:absolute;left:1282;top:108;width:10;height:20" coordorigin="1282,108" coordsize="10,20" path="m1282,127l1292,127,1292,108,1282,108,1282,127xe" filled="true" fillcolor="#000000" stroked="false">
                <v:path arrowok="t"/>
                <v:fill type="solid"/>
              </v:shape>
            </v:group>
            <v:group style="position:absolute;left:1282;top:127;width:10;height:20" coordorigin="1282,127" coordsize="10,20">
              <v:shape style="position:absolute;left:1282;top:127;width:10;height:20" coordorigin="1282,127" coordsize="10,20" path="m1282,146l1292,146,1292,127,1282,127,1282,146xe" filled="true" fillcolor="#000000" stroked="false">
                <v:path arrowok="t"/>
                <v:fill type="solid"/>
              </v:shape>
            </v:group>
            <v:group style="position:absolute;left:1282;top:146;width:10;height:20" coordorigin="1282,146" coordsize="10,20">
              <v:shape style="position:absolute;left:1282;top:146;width:10;height:20" coordorigin="1282,146" coordsize="10,20" path="m1282,166l1292,166,1292,146,1282,146,1282,166xe" filled="true" fillcolor="#000000" stroked="false">
                <v:path arrowok="t"/>
                <v:fill type="solid"/>
              </v:shape>
            </v:group>
            <v:group style="position:absolute;left:1282;top:166;width:10;height:20" coordorigin="1282,166" coordsize="10,20">
              <v:shape style="position:absolute;left:1282;top:166;width:10;height:20" coordorigin="1282,166" coordsize="10,20" path="m1282,185l1292,185,1292,166,1282,166,1282,185xe" filled="true" fillcolor="#000000" stroked="false">
                <v:path arrowok="t"/>
                <v:fill type="solid"/>
              </v:shape>
            </v:group>
            <v:group style="position:absolute;left:1282;top:185;width:10;height:20" coordorigin="1282,185" coordsize="10,20">
              <v:shape style="position:absolute;left:1282;top:185;width:10;height:20" coordorigin="1282,185" coordsize="10,20" path="m1282,204l1292,204,1292,185,1282,185,1282,204xe" filled="true" fillcolor="#000000" stroked="false">
                <v:path arrowok="t"/>
                <v:fill type="solid"/>
              </v:shape>
            </v:group>
            <v:group style="position:absolute;left:1282;top:204;width:10;height:20" coordorigin="1282,204" coordsize="10,20">
              <v:shape style="position:absolute;left:1282;top:204;width:10;height:20" coordorigin="1282,204" coordsize="10,20" path="m1282,223l1292,223,1292,204,1282,204,1282,223xe" filled="true" fillcolor="#000000" stroked="false">
                <v:path arrowok="t"/>
                <v:fill type="solid"/>
              </v:shape>
            </v:group>
            <v:group style="position:absolute;left:1282;top:223;width:10;height:20" coordorigin="1282,223" coordsize="10,20">
              <v:shape style="position:absolute;left:1282;top:223;width:10;height:20" coordorigin="1282,223" coordsize="10,20" path="m1282,242l1292,242,1292,223,1282,223,1282,242xe" filled="true" fillcolor="#000000" stroked="false">
                <v:path arrowok="t"/>
                <v:fill type="solid"/>
              </v:shape>
            </v:group>
            <v:group style="position:absolute;left:1282;top:242;width:10;height:20" coordorigin="1282,242" coordsize="10,20">
              <v:shape style="position:absolute;left:1282;top:242;width:10;height:20" coordorigin="1282,242" coordsize="10,20" path="m1282,262l1292,262,1292,242,1282,242,1282,262xe" filled="true" fillcolor="#000000" stroked="false">
                <v:path arrowok="t"/>
                <v:fill type="solid"/>
              </v:shape>
            </v:group>
            <v:group style="position:absolute;left:1282;top:262;width:10;height:20" coordorigin="1282,262" coordsize="10,20">
              <v:shape style="position:absolute;left:1282;top:262;width:10;height:20" coordorigin="1282,262" coordsize="10,20" path="m1282,281l1292,281,1292,262,1282,262,1282,281xe" filled="true" fillcolor="#000000" stroked="false">
                <v:path arrowok="t"/>
                <v:fill type="solid"/>
              </v:shape>
            </v:group>
            <v:group style="position:absolute;left:1282;top:281;width:10;height:20" coordorigin="1282,281" coordsize="10,20">
              <v:shape style="position:absolute;left:1282;top:281;width:10;height:20" coordorigin="1282,281" coordsize="10,20" path="m1282,300l1292,300,1292,281,1282,281,1282,300xe" filled="true" fillcolor="#000000" stroked="false">
                <v:path arrowok="t"/>
                <v:fill type="solid"/>
              </v:shape>
            </v:group>
            <v:group style="position:absolute;left:1282;top:300;width:10;height:20" coordorigin="1282,300" coordsize="10,20">
              <v:shape style="position:absolute;left:1282;top:300;width:10;height:20" coordorigin="1282,300" coordsize="10,20" path="m1282,319l1292,319,1292,300,1282,300,1282,319xe" filled="true" fillcolor="#000000" stroked="false">
                <v:path arrowok="t"/>
                <v:fill type="solid"/>
              </v:shape>
            </v:group>
            <v:group style="position:absolute;left:1282;top:319;width:10;height:20" coordorigin="1282,319" coordsize="10,20">
              <v:shape style="position:absolute;left:1282;top:319;width:10;height:20" coordorigin="1282,319" coordsize="10,20" path="m1282,338l1292,338,1292,319,1282,319,1282,338xe" filled="true" fillcolor="#000000" stroked="false">
                <v:path arrowok="t"/>
                <v:fill type="solid"/>
              </v:shape>
            </v:group>
            <v:group style="position:absolute;left:1282;top:338;width:10;height:20" coordorigin="1282,338" coordsize="10,20">
              <v:shape style="position:absolute;left:1282;top:338;width:10;height:20" coordorigin="1282,338" coordsize="10,20" path="m1282,358l1292,358,1292,338,1282,338,1282,358xe" filled="true" fillcolor="#000000" stroked="false">
                <v:path arrowok="t"/>
                <v:fill type="solid"/>
              </v:shape>
            </v:group>
            <v:group style="position:absolute;left:1282;top:358;width:10;height:20" coordorigin="1282,358" coordsize="10,20">
              <v:shape style="position:absolute;left:1282;top:358;width:10;height:20" coordorigin="1282,358" coordsize="10,20" path="m1282,377l1292,377,1292,358,1282,358,1282,377xe" filled="true" fillcolor="#000000" stroked="false">
                <v:path arrowok="t"/>
                <v:fill type="solid"/>
              </v:shape>
            </v:group>
            <v:group style="position:absolute;left:1282;top:377;width:10;height:20" coordorigin="1282,377" coordsize="10,20">
              <v:shape style="position:absolute;left:1282;top:377;width:10;height:20" coordorigin="1282,377" coordsize="10,20" path="m1282,396l1292,396,1292,377,1282,377,1282,396xe" filled="true" fillcolor="#000000" stroked="false">
                <v:path arrowok="t"/>
                <v:fill type="solid"/>
              </v:shape>
            </v:group>
            <v:group style="position:absolute;left:1282;top:396;width:10;height:20" coordorigin="1282,396" coordsize="10,20">
              <v:shape style="position:absolute;left:1282;top:396;width:10;height:20" coordorigin="1282,396" coordsize="10,20" path="m1282,415l1292,415,1292,396,1282,396,1282,415xe" filled="true" fillcolor="#000000" stroked="false">
                <v:path arrowok="t"/>
                <v:fill type="solid"/>
              </v:shape>
            </v:group>
            <v:group style="position:absolute;left:1282;top:422;width:10;height:2" coordorigin="1282,422" coordsize="10,2">
              <v:shape style="position:absolute;left:1282;top:422;width:10;height:2" coordorigin="1282,422" coordsize="10,0" path="m1282,422l1292,422e" filled="false" stroked="true" strokeweight=".71997pt" strokecolor="#000000">
                <v:path arrowok="t"/>
              </v:shape>
            </v:group>
            <v:group style="position:absolute;left:4489;top:31;width:10;height:20" coordorigin="4489,31" coordsize="10,20">
              <v:shape style="position:absolute;left:4489;top:31;width:10;height:20" coordorigin="4489,31" coordsize="10,20" path="m4489,50l4499,50,4499,31,4489,31,4489,50xe" filled="true" fillcolor="#000000" stroked="false">
                <v:path arrowok="t"/>
                <v:fill type="solid"/>
              </v:shape>
            </v:group>
            <v:group style="position:absolute;left:4489;top:50;width:10;height:20" coordorigin="4489,50" coordsize="10,20">
              <v:shape style="position:absolute;left:4489;top:50;width:10;height:20" coordorigin="4489,50" coordsize="10,20" path="m4489,70l4499,70,4499,50,4489,50,4489,70xe" filled="true" fillcolor="#000000" stroked="false">
                <v:path arrowok="t"/>
                <v:fill type="solid"/>
              </v:shape>
            </v:group>
            <v:group style="position:absolute;left:4489;top:70;width:10;height:20" coordorigin="4489,70" coordsize="10,20">
              <v:shape style="position:absolute;left:4489;top:70;width:10;height:20" coordorigin="4489,70" coordsize="10,20" path="m4489,89l4499,89,4499,70,4489,70,4489,89xe" filled="true" fillcolor="#000000" stroked="false">
                <v:path arrowok="t"/>
                <v:fill type="solid"/>
              </v:shape>
            </v:group>
            <v:group style="position:absolute;left:4489;top:89;width:10;height:20" coordorigin="4489,89" coordsize="10,20">
              <v:shape style="position:absolute;left:4489;top:89;width:10;height:20" coordorigin="4489,89" coordsize="10,20" path="m4489,108l4499,108,4499,89,4489,89,4489,108xe" filled="true" fillcolor="#000000" stroked="false">
                <v:path arrowok="t"/>
                <v:fill type="solid"/>
              </v:shape>
            </v:group>
            <v:group style="position:absolute;left:4489;top:108;width:10;height:20" coordorigin="4489,108" coordsize="10,20">
              <v:shape style="position:absolute;left:4489;top:108;width:10;height:20" coordorigin="4489,108" coordsize="10,20" path="m4489,127l4499,127,4499,108,4489,108,4489,127xe" filled="true" fillcolor="#000000" stroked="false">
                <v:path arrowok="t"/>
                <v:fill type="solid"/>
              </v:shape>
            </v:group>
            <v:group style="position:absolute;left:4489;top:127;width:10;height:20" coordorigin="4489,127" coordsize="10,20">
              <v:shape style="position:absolute;left:4489;top:127;width:10;height:20" coordorigin="4489,127" coordsize="10,20" path="m4489,146l4499,146,4499,127,4489,127,4489,146xe" filled="true" fillcolor="#000000" stroked="false">
                <v:path arrowok="t"/>
                <v:fill type="solid"/>
              </v:shape>
            </v:group>
            <v:group style="position:absolute;left:4489;top:146;width:10;height:20" coordorigin="4489,146" coordsize="10,20">
              <v:shape style="position:absolute;left:4489;top:146;width:10;height:20" coordorigin="4489,146" coordsize="10,20" path="m4489,166l4499,166,4499,146,4489,146,4489,166xe" filled="true" fillcolor="#000000" stroked="false">
                <v:path arrowok="t"/>
                <v:fill type="solid"/>
              </v:shape>
            </v:group>
            <v:group style="position:absolute;left:4489;top:166;width:10;height:20" coordorigin="4489,166" coordsize="10,20">
              <v:shape style="position:absolute;left:4489;top:166;width:10;height:20" coordorigin="4489,166" coordsize="10,20" path="m4489,185l4499,185,4499,166,4489,166,4489,185xe" filled="true" fillcolor="#000000" stroked="false">
                <v:path arrowok="t"/>
                <v:fill type="solid"/>
              </v:shape>
            </v:group>
            <v:group style="position:absolute;left:4489;top:185;width:10;height:20" coordorigin="4489,185" coordsize="10,20">
              <v:shape style="position:absolute;left:4489;top:185;width:10;height:20" coordorigin="4489,185" coordsize="10,20" path="m4489,204l4499,204,4499,185,4489,185,4489,204xe" filled="true" fillcolor="#000000" stroked="false">
                <v:path arrowok="t"/>
                <v:fill type="solid"/>
              </v:shape>
            </v:group>
            <v:group style="position:absolute;left:4489;top:204;width:10;height:20" coordorigin="4489,204" coordsize="10,20">
              <v:shape style="position:absolute;left:4489;top:204;width:10;height:20" coordorigin="4489,204" coordsize="10,20" path="m4489,223l4499,223,4499,204,4489,204,4489,223xe" filled="true" fillcolor="#000000" stroked="false">
                <v:path arrowok="t"/>
                <v:fill type="solid"/>
              </v:shape>
            </v:group>
            <v:group style="position:absolute;left:4489;top:223;width:10;height:20" coordorigin="4489,223" coordsize="10,20">
              <v:shape style="position:absolute;left:4489;top:223;width:10;height:20" coordorigin="4489,223" coordsize="10,20" path="m4489,242l4499,242,4499,223,4489,223,4489,242xe" filled="true" fillcolor="#000000" stroked="false">
                <v:path arrowok="t"/>
                <v:fill type="solid"/>
              </v:shape>
            </v:group>
            <v:group style="position:absolute;left:4489;top:242;width:10;height:20" coordorigin="4489,242" coordsize="10,20">
              <v:shape style="position:absolute;left:4489;top:242;width:10;height:20" coordorigin="4489,242" coordsize="10,20" path="m4489,262l4499,262,4499,242,4489,242,4489,262xe" filled="true" fillcolor="#000000" stroked="false">
                <v:path arrowok="t"/>
                <v:fill type="solid"/>
              </v:shape>
            </v:group>
            <v:group style="position:absolute;left:4489;top:262;width:10;height:20" coordorigin="4489,262" coordsize="10,20">
              <v:shape style="position:absolute;left:4489;top:262;width:10;height:20" coordorigin="4489,262" coordsize="10,20" path="m4489,281l4499,281,4499,262,4489,262,4489,281xe" filled="true" fillcolor="#000000" stroked="false">
                <v:path arrowok="t"/>
                <v:fill type="solid"/>
              </v:shape>
            </v:group>
            <v:group style="position:absolute;left:4489;top:281;width:10;height:20" coordorigin="4489,281" coordsize="10,20">
              <v:shape style="position:absolute;left:4489;top:281;width:10;height:20" coordorigin="4489,281" coordsize="10,20" path="m4489,300l4499,300,4499,281,4489,281,4489,300xe" filled="true" fillcolor="#000000" stroked="false">
                <v:path arrowok="t"/>
                <v:fill type="solid"/>
              </v:shape>
            </v:group>
            <v:group style="position:absolute;left:4489;top:300;width:10;height:20" coordorigin="4489,300" coordsize="10,20">
              <v:shape style="position:absolute;left:4489;top:300;width:10;height:20" coordorigin="4489,300" coordsize="10,20" path="m4489,319l4499,319,4499,300,4489,300,4489,319xe" filled="true" fillcolor="#000000" stroked="false">
                <v:path arrowok="t"/>
                <v:fill type="solid"/>
              </v:shape>
            </v:group>
            <v:group style="position:absolute;left:4489;top:319;width:10;height:20" coordorigin="4489,319" coordsize="10,20">
              <v:shape style="position:absolute;left:4489;top:319;width:10;height:20" coordorigin="4489,319" coordsize="10,20" path="m4489,338l4499,338,4499,319,4489,319,4489,338xe" filled="true" fillcolor="#000000" stroked="false">
                <v:path arrowok="t"/>
                <v:fill type="solid"/>
              </v:shape>
              <v:shape style="position:absolute;left:1277;top:338;width:6421;height:101" type="#_x0000_t75" stroked="false">
                <v:imagedata r:id="rId587" o:title=""/>
              </v:shape>
            </v:group>
            <v:group style="position:absolute;left:1282;top:439;width:10;height:20" coordorigin="1282,439" coordsize="10,20">
              <v:shape style="position:absolute;left:1282;top:439;width:10;height:20" coordorigin="1282,439" coordsize="10,20" path="m1282,458l1292,458,1292,439,1282,439,1282,458xe" filled="true" fillcolor="#000000" stroked="false">
                <v:path arrowok="t"/>
                <v:fill type="solid"/>
              </v:shape>
            </v:group>
            <v:group style="position:absolute;left:1282;top:458;width:10;height:20" coordorigin="1282,458" coordsize="10,20">
              <v:shape style="position:absolute;left:1282;top:458;width:10;height:20" coordorigin="1282,458" coordsize="10,20" path="m1282,478l1292,478,1292,458,1282,458,1282,478xe" filled="true" fillcolor="#000000" stroked="false">
                <v:path arrowok="t"/>
                <v:fill type="solid"/>
              </v:shape>
            </v:group>
            <v:group style="position:absolute;left:1282;top:478;width:10;height:20" coordorigin="1282,478" coordsize="10,20">
              <v:shape style="position:absolute;left:1282;top:478;width:10;height:20" coordorigin="1282,478" coordsize="10,20" path="m1282,497l1292,497,1292,478,1282,478,1282,497xe" filled="true" fillcolor="#000000" stroked="false">
                <v:path arrowok="t"/>
                <v:fill type="solid"/>
              </v:shape>
            </v:group>
            <v:group style="position:absolute;left:1282;top:497;width:10;height:20" coordorigin="1282,497" coordsize="10,20">
              <v:shape style="position:absolute;left:1282;top:497;width:10;height:20" coordorigin="1282,497" coordsize="10,20" path="m1282,516l1292,516,1292,497,1282,497,1282,516xe" filled="true" fillcolor="#000000" stroked="false">
                <v:path arrowok="t"/>
                <v:fill type="solid"/>
              </v:shape>
            </v:group>
            <v:group style="position:absolute;left:1282;top:516;width:10;height:20" coordorigin="1282,516" coordsize="10,20">
              <v:shape style="position:absolute;left:1282;top:516;width:10;height:20" coordorigin="1282,516" coordsize="10,20" path="m1282,535l1292,535,1292,516,1282,516,1282,535xe" filled="true" fillcolor="#000000" stroked="false">
                <v:path arrowok="t"/>
                <v:fill type="solid"/>
              </v:shape>
            </v:group>
            <v:group style="position:absolute;left:1282;top:535;width:10;height:20" coordorigin="1282,535" coordsize="10,20">
              <v:shape style="position:absolute;left:1282;top:535;width:10;height:20" coordorigin="1282,535" coordsize="10,20" path="m1282,554l1292,554,1292,535,1282,535,1282,554xe" filled="true" fillcolor="#000000" stroked="false">
                <v:path arrowok="t"/>
                <v:fill type="solid"/>
              </v:shape>
            </v:group>
            <v:group style="position:absolute;left:1282;top:554;width:10;height:20" coordorigin="1282,554" coordsize="10,20">
              <v:shape style="position:absolute;left:1282;top:554;width:10;height:20" coordorigin="1282,554" coordsize="10,20" path="m1282,574l1292,574,1292,554,1282,554,1282,574xe" filled="true" fillcolor="#000000" stroked="false">
                <v:path arrowok="t"/>
                <v:fill type="solid"/>
              </v:shape>
            </v:group>
            <v:group style="position:absolute;left:1282;top:574;width:10;height:20" coordorigin="1282,574" coordsize="10,20">
              <v:shape style="position:absolute;left:1282;top:574;width:10;height:20" coordorigin="1282,574" coordsize="10,20" path="m1282,593l1292,593,1292,574,1282,574,1282,593xe" filled="true" fillcolor="#000000" stroked="false">
                <v:path arrowok="t"/>
                <v:fill type="solid"/>
              </v:shape>
            </v:group>
            <v:group style="position:absolute;left:1282;top:593;width:10;height:20" coordorigin="1282,593" coordsize="10,20">
              <v:shape style="position:absolute;left:1282;top:593;width:10;height:20" coordorigin="1282,593" coordsize="10,20" path="m1282,612l1292,612,1292,593,1282,593,1282,612xe" filled="true" fillcolor="#000000" stroked="false">
                <v:path arrowok="t"/>
                <v:fill type="solid"/>
              </v:shape>
            </v:group>
            <v:group style="position:absolute;left:1282;top:612;width:10;height:20" coordorigin="1282,612" coordsize="10,20">
              <v:shape style="position:absolute;left:1282;top:612;width:10;height:20" coordorigin="1282,612" coordsize="10,20" path="m1282,631l1292,631,1292,612,1282,612,1282,631xe" filled="true" fillcolor="#000000" stroked="false">
                <v:path arrowok="t"/>
                <v:fill type="solid"/>
              </v:shape>
            </v:group>
            <v:group style="position:absolute;left:1282;top:631;width:10;height:20" coordorigin="1282,631" coordsize="10,20">
              <v:shape style="position:absolute;left:1282;top:631;width:10;height:20" coordorigin="1282,631" coordsize="10,20" path="m1282,650l1292,650,1292,631,1282,631,1282,650xe" filled="true" fillcolor="#000000" stroked="false">
                <v:path arrowok="t"/>
                <v:fill type="solid"/>
              </v:shape>
            </v:group>
            <v:group style="position:absolute;left:1282;top:650;width:10;height:20" coordorigin="1282,650" coordsize="10,20">
              <v:shape style="position:absolute;left:1282;top:650;width:10;height:20" coordorigin="1282,650" coordsize="10,20" path="m1282,670l1292,670,1292,650,1282,650,1282,670xe" filled="true" fillcolor="#000000" stroked="false">
                <v:path arrowok="t"/>
                <v:fill type="solid"/>
              </v:shape>
            </v:group>
            <v:group style="position:absolute;left:1282;top:670;width:10;height:20" coordorigin="1282,670" coordsize="10,20">
              <v:shape style="position:absolute;left:1282;top:670;width:10;height:20" coordorigin="1282,670" coordsize="10,20" path="m1282,689l1292,689,1292,670,1282,670,1282,689xe" filled="true" fillcolor="#000000" stroked="false">
                <v:path arrowok="t"/>
                <v:fill type="solid"/>
              </v:shape>
            </v:group>
            <v:group style="position:absolute;left:1282;top:689;width:10;height:20" coordorigin="1282,689" coordsize="10,20">
              <v:shape style="position:absolute;left:1282;top:689;width:10;height:20" coordorigin="1282,689" coordsize="10,20" path="m1282,708l1292,708,1292,689,1282,689,1282,708xe" filled="true" fillcolor="#000000" stroked="false">
                <v:path arrowok="t"/>
                <v:fill type="solid"/>
              </v:shape>
            </v:group>
            <v:group style="position:absolute;left:1282;top:708;width:10;height:20" coordorigin="1282,708" coordsize="10,20">
              <v:shape style="position:absolute;left:1282;top:708;width:10;height:20" coordorigin="1282,708" coordsize="10,20" path="m1282,727l1292,727,1292,708,1282,708,1282,727xe" filled="true" fillcolor="#000000" stroked="false">
                <v:path arrowok="t"/>
                <v:fill type="solid"/>
              </v:shape>
            </v:group>
            <v:group style="position:absolute;left:1282;top:727;width:10;height:20" coordorigin="1282,727" coordsize="10,20">
              <v:shape style="position:absolute;left:1282;top:727;width:10;height:20" coordorigin="1282,727" coordsize="10,20" path="m1282,746l1292,746,1292,727,1282,727,1282,746xe" filled="true" fillcolor="#000000" stroked="false">
                <v:path arrowok="t"/>
                <v:fill type="solid"/>
              </v:shape>
            </v:group>
            <v:group style="position:absolute;left:2885;top:439;width:10;height:20" coordorigin="2885,439" coordsize="10,20">
              <v:shape style="position:absolute;left:2885;top:439;width:10;height:20" coordorigin="2885,439" coordsize="10,20" path="m2885,458l2895,458,2895,439,2885,439,2885,458xe" filled="true" fillcolor="#000000" stroked="false">
                <v:path arrowok="t"/>
                <v:fill type="solid"/>
              </v:shape>
            </v:group>
            <v:group style="position:absolute;left:2885;top:458;width:10;height:20" coordorigin="2885,458" coordsize="10,20">
              <v:shape style="position:absolute;left:2885;top:458;width:10;height:20" coordorigin="2885,458" coordsize="10,20" path="m2885,478l2895,478,2895,458,2885,458,2885,478xe" filled="true" fillcolor="#000000" stroked="false">
                <v:path arrowok="t"/>
                <v:fill type="solid"/>
              </v:shape>
            </v:group>
            <v:group style="position:absolute;left:2885;top:478;width:10;height:20" coordorigin="2885,478" coordsize="10,20">
              <v:shape style="position:absolute;left:2885;top:478;width:10;height:20" coordorigin="2885,478" coordsize="10,20" path="m2885,497l2895,497,2895,478,2885,478,2885,497xe" filled="true" fillcolor="#000000" stroked="false">
                <v:path arrowok="t"/>
                <v:fill type="solid"/>
              </v:shape>
            </v:group>
            <v:group style="position:absolute;left:2885;top:497;width:10;height:20" coordorigin="2885,497" coordsize="10,20">
              <v:shape style="position:absolute;left:2885;top:497;width:10;height:20" coordorigin="2885,497" coordsize="10,20" path="m2885,516l2895,516,2895,497,2885,497,2885,516xe" filled="true" fillcolor="#000000" stroked="false">
                <v:path arrowok="t"/>
                <v:fill type="solid"/>
              </v:shape>
            </v:group>
            <v:group style="position:absolute;left:2885;top:516;width:10;height:20" coordorigin="2885,516" coordsize="10,20">
              <v:shape style="position:absolute;left:2885;top:516;width:10;height:20" coordorigin="2885,516" coordsize="10,20" path="m2885,535l2895,535,2895,516,2885,516,2885,535xe" filled="true" fillcolor="#000000" stroked="false">
                <v:path arrowok="t"/>
                <v:fill type="solid"/>
              </v:shape>
            </v:group>
            <v:group style="position:absolute;left:2885;top:535;width:10;height:20" coordorigin="2885,535" coordsize="10,20">
              <v:shape style="position:absolute;left:2885;top:535;width:10;height:20" coordorigin="2885,535" coordsize="10,20" path="m2885,554l2895,554,2895,535,2885,535,2885,554xe" filled="true" fillcolor="#000000" stroked="false">
                <v:path arrowok="t"/>
                <v:fill type="solid"/>
              </v:shape>
            </v:group>
            <v:group style="position:absolute;left:2885;top:554;width:10;height:20" coordorigin="2885,554" coordsize="10,20">
              <v:shape style="position:absolute;left:2885;top:554;width:10;height:20" coordorigin="2885,554" coordsize="10,20" path="m2885,574l2895,574,2895,554,2885,554,2885,574xe" filled="true" fillcolor="#000000" stroked="false">
                <v:path arrowok="t"/>
                <v:fill type="solid"/>
              </v:shape>
            </v:group>
            <v:group style="position:absolute;left:2885;top:574;width:10;height:20" coordorigin="2885,574" coordsize="10,20">
              <v:shape style="position:absolute;left:2885;top:574;width:10;height:20" coordorigin="2885,574" coordsize="10,20" path="m2885,593l2895,593,2895,574,2885,574,2885,593xe" filled="true" fillcolor="#000000" stroked="false">
                <v:path arrowok="t"/>
                <v:fill type="solid"/>
              </v:shape>
            </v:group>
            <v:group style="position:absolute;left:2885;top:593;width:10;height:20" coordorigin="2885,593" coordsize="10,20">
              <v:shape style="position:absolute;left:2885;top:593;width:10;height:20" coordorigin="2885,593" coordsize="10,20" path="m2885,612l2895,612,2895,593,2885,593,2885,612xe" filled="true" fillcolor="#000000" stroked="false">
                <v:path arrowok="t"/>
                <v:fill type="solid"/>
              </v:shape>
            </v:group>
            <v:group style="position:absolute;left:2885;top:612;width:10;height:20" coordorigin="2885,612" coordsize="10,20">
              <v:shape style="position:absolute;left:2885;top:612;width:10;height:20" coordorigin="2885,612" coordsize="10,20" path="m2885,631l2895,631,2895,612,2885,612,2885,631xe" filled="true" fillcolor="#000000" stroked="false">
                <v:path arrowok="t"/>
                <v:fill type="solid"/>
              </v:shape>
            </v:group>
            <v:group style="position:absolute;left:2885;top:631;width:10;height:20" coordorigin="2885,631" coordsize="10,20">
              <v:shape style="position:absolute;left:2885;top:631;width:10;height:20" coordorigin="2885,631" coordsize="10,20" path="m2885,650l2895,650,2895,631,2885,631,2885,650xe" filled="true" fillcolor="#000000" stroked="false">
                <v:path arrowok="t"/>
                <v:fill type="solid"/>
              </v:shape>
            </v:group>
            <v:group style="position:absolute;left:2885;top:650;width:10;height:20" coordorigin="2885,650" coordsize="10,20">
              <v:shape style="position:absolute;left:2885;top:650;width:10;height:20" coordorigin="2885,650" coordsize="10,20" path="m2885,670l2895,670,2895,650,2885,650,2885,670xe" filled="true" fillcolor="#000000" stroked="false">
                <v:path arrowok="t"/>
                <v:fill type="solid"/>
              </v:shape>
            </v:group>
            <v:group style="position:absolute;left:2885;top:670;width:10;height:20" coordorigin="2885,670" coordsize="10,20">
              <v:shape style="position:absolute;left:2885;top:670;width:10;height:20" coordorigin="2885,670" coordsize="10,20" path="m2885,689l2895,689,2895,670,2885,670,2885,689xe" filled="true" fillcolor="#000000" stroked="false">
                <v:path arrowok="t"/>
                <v:fill type="solid"/>
              </v:shape>
            </v:group>
            <v:group style="position:absolute;left:2885;top:689;width:10;height:20" coordorigin="2885,689" coordsize="10,20">
              <v:shape style="position:absolute;left:2885;top:689;width:10;height:20" coordorigin="2885,689" coordsize="10,20" path="m2885,708l2895,708,2895,689,2885,689,2885,708xe" filled="true" fillcolor="#000000" stroked="false">
                <v:path arrowok="t"/>
                <v:fill type="solid"/>
              </v:shape>
            </v:group>
            <v:group style="position:absolute;left:2885;top:708;width:10;height:20" coordorigin="2885,708" coordsize="10,20">
              <v:shape style="position:absolute;left:2885;top:708;width:10;height:20" coordorigin="2885,708" coordsize="10,20" path="m2885,727l2895,727,2895,708,2885,708,2885,727xe" filled="true" fillcolor="#000000" stroked="false">
                <v:path arrowok="t"/>
                <v:fill type="solid"/>
              </v:shape>
            </v:group>
            <v:group style="position:absolute;left:2885;top:727;width:10;height:20" coordorigin="2885,727" coordsize="10,20">
              <v:shape style="position:absolute;left:2885;top:727;width:10;height:20" coordorigin="2885,727" coordsize="10,20" path="m2885,746l2895,746,2895,727,2885,727,2885,746xe" filled="true" fillcolor="#000000" stroked="false">
                <v:path arrowok="t"/>
                <v:fill type="solid"/>
              </v:shape>
            </v:group>
            <v:group style="position:absolute;left:2885;top:746;width:10;height:20" coordorigin="2885,746" coordsize="10,20">
              <v:shape style="position:absolute;left:2885;top:746;width:10;height:20" coordorigin="2885,746" coordsize="10,20" path="m2885,766l2895,766,2895,746,2885,746,2885,766xe" filled="true" fillcolor="#000000" stroked="false">
                <v:path arrowok="t"/>
                <v:fill type="solid"/>
              </v:shape>
            </v:group>
            <v:group style="position:absolute;left:2885;top:766;width:10;height:20" coordorigin="2885,766" coordsize="10,20">
              <v:shape style="position:absolute;left:2885;top:766;width:10;height:20" coordorigin="2885,766" coordsize="10,20" path="m2885,785l2895,785,2895,766,2885,766,2885,785xe" filled="true" fillcolor="#000000" stroked="false">
                <v:path arrowok="t"/>
                <v:fill type="solid"/>
              </v:shape>
            </v:group>
            <v:group style="position:absolute;left:2885;top:785;width:10;height:20" coordorigin="2885,785" coordsize="10,20">
              <v:shape style="position:absolute;left:2885;top:785;width:10;height:20" coordorigin="2885,785" coordsize="10,20" path="m2885,804l2895,804,2895,785,2885,785,2885,804xe" filled="true" fillcolor="#000000" stroked="false">
                <v:path arrowok="t"/>
                <v:fill type="solid"/>
              </v:shape>
            </v:group>
            <v:group style="position:absolute;left:2885;top:804;width:10;height:20" coordorigin="2885,804" coordsize="10,20">
              <v:shape style="position:absolute;left:2885;top:804;width:10;height:20" coordorigin="2885,804" coordsize="10,20" path="m2885,823l2895,823,2895,804,2885,804,2885,823xe" filled="true" fillcolor="#000000" stroked="false">
                <v:path arrowok="t"/>
                <v:fill type="solid"/>
              </v:shape>
            </v:group>
            <v:group style="position:absolute;left:2885;top:832;width:10;height:2" coordorigin="2885,832" coordsize="10,2">
              <v:shape style="position:absolute;left:2885;top:832;width:10;height:2" coordorigin="2885,832" coordsize="10,0" path="m2885,832l2895,832e" filled="false" stroked="true" strokeweight=".83997pt" strokecolor="#000000">
                <v:path arrowok="t"/>
              </v:shape>
            </v:group>
            <v:group style="position:absolute;left:4489;top:439;width:10;height:20" coordorigin="4489,439" coordsize="10,20">
              <v:shape style="position:absolute;left:4489;top:439;width:10;height:20" coordorigin="4489,439" coordsize="10,20" path="m4489,458l4499,458,4499,439,4489,439,4489,458xe" filled="true" fillcolor="#000000" stroked="false">
                <v:path arrowok="t"/>
                <v:fill type="solid"/>
              </v:shape>
            </v:group>
            <v:group style="position:absolute;left:4489;top:458;width:10;height:20" coordorigin="4489,458" coordsize="10,20">
              <v:shape style="position:absolute;left:4489;top:458;width:10;height:20" coordorigin="4489,458" coordsize="10,20" path="m4489,478l4499,478,4499,458,4489,458,4489,478xe" filled="true" fillcolor="#000000" stroked="false">
                <v:path arrowok="t"/>
                <v:fill type="solid"/>
              </v:shape>
            </v:group>
            <v:group style="position:absolute;left:4489;top:478;width:10;height:20" coordorigin="4489,478" coordsize="10,20">
              <v:shape style="position:absolute;left:4489;top:478;width:10;height:20" coordorigin="4489,478" coordsize="10,20" path="m4489,497l4499,497,4499,478,4489,478,4489,497xe" filled="true" fillcolor="#000000" stroked="false">
                <v:path arrowok="t"/>
                <v:fill type="solid"/>
              </v:shape>
            </v:group>
            <v:group style="position:absolute;left:4489;top:497;width:10;height:20" coordorigin="4489,497" coordsize="10,20">
              <v:shape style="position:absolute;left:4489;top:497;width:10;height:20" coordorigin="4489,497" coordsize="10,20" path="m4489,516l4499,516,4499,497,4489,497,4489,516xe" filled="true" fillcolor="#000000" stroked="false">
                <v:path arrowok="t"/>
                <v:fill type="solid"/>
              </v:shape>
            </v:group>
            <v:group style="position:absolute;left:4489;top:516;width:10;height:20" coordorigin="4489,516" coordsize="10,20">
              <v:shape style="position:absolute;left:4489;top:516;width:10;height:20" coordorigin="4489,516" coordsize="10,20" path="m4489,535l4499,535,4499,516,4489,516,4489,535xe" filled="true" fillcolor="#000000" stroked="false">
                <v:path arrowok="t"/>
                <v:fill type="solid"/>
              </v:shape>
            </v:group>
            <v:group style="position:absolute;left:4489;top:535;width:10;height:20" coordorigin="4489,535" coordsize="10,20">
              <v:shape style="position:absolute;left:4489;top:535;width:10;height:20" coordorigin="4489,535" coordsize="10,20" path="m4489,554l4499,554,4499,535,4489,535,4489,554xe" filled="true" fillcolor="#000000" stroked="false">
                <v:path arrowok="t"/>
                <v:fill type="solid"/>
              </v:shape>
            </v:group>
            <v:group style="position:absolute;left:4489;top:554;width:10;height:20" coordorigin="4489,554" coordsize="10,20">
              <v:shape style="position:absolute;left:4489;top:554;width:10;height:20" coordorigin="4489,554" coordsize="10,20" path="m4489,574l4499,574,4499,554,4489,554,4489,574xe" filled="true" fillcolor="#000000" stroked="false">
                <v:path arrowok="t"/>
                <v:fill type="solid"/>
              </v:shape>
            </v:group>
            <v:group style="position:absolute;left:4489;top:574;width:10;height:20" coordorigin="4489,574" coordsize="10,20">
              <v:shape style="position:absolute;left:4489;top:574;width:10;height:20" coordorigin="4489,574" coordsize="10,20" path="m4489,593l4499,593,4499,574,4489,574,4489,593xe" filled="true" fillcolor="#000000" stroked="false">
                <v:path arrowok="t"/>
                <v:fill type="solid"/>
              </v:shape>
            </v:group>
            <v:group style="position:absolute;left:4489;top:593;width:10;height:20" coordorigin="4489,593" coordsize="10,20">
              <v:shape style="position:absolute;left:4489;top:593;width:10;height:20" coordorigin="4489,593" coordsize="10,20" path="m4489,612l4499,612,4499,593,4489,593,4489,612xe" filled="true" fillcolor="#000000" stroked="false">
                <v:path arrowok="t"/>
                <v:fill type="solid"/>
              </v:shape>
            </v:group>
            <v:group style="position:absolute;left:4489;top:612;width:10;height:20" coordorigin="4489,612" coordsize="10,20">
              <v:shape style="position:absolute;left:4489;top:612;width:10;height:20" coordorigin="4489,612" coordsize="10,20" path="m4489,631l4499,631,4499,612,4489,612,4489,631xe" filled="true" fillcolor="#000000" stroked="false">
                <v:path arrowok="t"/>
                <v:fill type="solid"/>
              </v:shape>
            </v:group>
            <v:group style="position:absolute;left:4489;top:631;width:10;height:20" coordorigin="4489,631" coordsize="10,20">
              <v:shape style="position:absolute;left:4489;top:631;width:10;height:20" coordorigin="4489,631" coordsize="10,20" path="m4489,650l4499,650,4499,631,4489,631,4489,650xe" filled="true" fillcolor="#000000" stroked="false">
                <v:path arrowok="t"/>
                <v:fill type="solid"/>
              </v:shape>
            </v:group>
            <v:group style="position:absolute;left:4489;top:650;width:10;height:20" coordorigin="4489,650" coordsize="10,20">
              <v:shape style="position:absolute;left:4489;top:650;width:10;height:20" coordorigin="4489,650" coordsize="10,20" path="m4489,670l4499,670,4499,650,4489,650,4489,670xe" filled="true" fillcolor="#000000" stroked="false">
                <v:path arrowok="t"/>
                <v:fill type="solid"/>
              </v:shape>
            </v:group>
            <v:group style="position:absolute;left:4489;top:670;width:10;height:20" coordorigin="4489,670" coordsize="10,20">
              <v:shape style="position:absolute;left:4489;top:670;width:10;height:20" coordorigin="4489,670" coordsize="10,20" path="m4489,689l4499,689,4499,670,4489,670,4489,689xe" filled="true" fillcolor="#000000" stroked="false">
                <v:path arrowok="t"/>
                <v:fill type="solid"/>
              </v:shape>
            </v:group>
            <v:group style="position:absolute;left:4489;top:689;width:10;height:20" coordorigin="4489,689" coordsize="10,20">
              <v:shape style="position:absolute;left:4489;top:689;width:10;height:20" coordorigin="4489,689" coordsize="10,20" path="m4489,708l4499,708,4499,689,4489,689,4489,708xe" filled="true" fillcolor="#000000" stroked="false">
                <v:path arrowok="t"/>
                <v:fill type="solid"/>
              </v:shape>
            </v:group>
            <v:group style="position:absolute;left:4489;top:708;width:10;height:20" coordorigin="4489,708" coordsize="10,20">
              <v:shape style="position:absolute;left:4489;top:708;width:10;height:20" coordorigin="4489,708" coordsize="10,20" path="m4489,727l4499,727,4499,708,4489,708,4489,727xe" filled="true" fillcolor="#000000" stroked="false">
                <v:path arrowok="t"/>
                <v:fill type="solid"/>
              </v:shape>
            </v:group>
            <v:group style="position:absolute;left:4489;top:727;width:10;height:20" coordorigin="4489,727" coordsize="10,20">
              <v:shape style="position:absolute;left:4489;top:727;width:10;height:20" coordorigin="4489,727" coordsize="10,20" path="m4489,746l4499,746,4499,727,4489,727,4489,746xe" filled="true" fillcolor="#000000" stroked="false">
                <v:path arrowok="t"/>
                <v:fill type="solid"/>
              </v:shape>
            </v:group>
            <v:group style="position:absolute;left:4489;top:746;width:10;height:20" coordorigin="4489,746" coordsize="10,20">
              <v:shape style="position:absolute;left:4489;top:746;width:10;height:20" coordorigin="4489,746" coordsize="10,20" path="m4489,766l4499,766,4499,746,4489,746,4489,766xe" filled="true" fillcolor="#000000" stroked="false">
                <v:path arrowok="t"/>
                <v:fill type="solid"/>
              </v:shape>
            </v:group>
            <v:group style="position:absolute;left:4489;top:766;width:10;height:20" coordorigin="4489,766" coordsize="10,20">
              <v:shape style="position:absolute;left:4489;top:766;width:10;height:20" coordorigin="4489,766" coordsize="10,20" path="m4489,785l4499,785,4499,766,4489,766,4489,785xe" filled="true" fillcolor="#000000" stroked="false">
                <v:path arrowok="t"/>
                <v:fill type="solid"/>
              </v:shape>
            </v:group>
            <v:group style="position:absolute;left:4489;top:785;width:10;height:20" coordorigin="4489,785" coordsize="10,20">
              <v:shape style="position:absolute;left:4489;top:785;width:10;height:20" coordorigin="4489,785" coordsize="10,20" path="m4489,804l4499,804,4499,785,4489,785,4489,804xe" filled="true" fillcolor="#000000" stroked="false">
                <v:path arrowok="t"/>
                <v:fill type="solid"/>
              </v:shape>
            </v:group>
            <v:group style="position:absolute;left:4489;top:804;width:10;height:20" coordorigin="4489,804" coordsize="10,20">
              <v:shape style="position:absolute;left:4489;top:804;width:10;height:20" coordorigin="4489,804" coordsize="10,20" path="m4489,823l4499,823,4499,804,4489,804,4489,823xe" filled="true" fillcolor="#000000" stroked="false">
                <v:path arrowok="t"/>
                <v:fill type="solid"/>
              </v:shape>
            </v:group>
            <v:group style="position:absolute;left:4489;top:832;width:10;height:2" coordorigin="4489,832" coordsize="10,2">
              <v:shape style="position:absolute;left:4489;top:832;width:10;height:2" coordorigin="4489,832" coordsize="10,0" path="m4489,832l4499,832e" filled="false" stroked="true" strokeweight=".83997pt" strokecolor="#000000">
                <v:path arrowok="t"/>
              </v:shape>
            </v:group>
            <v:group style="position:absolute;left:6092;top:439;width:10;height:20" coordorigin="6092,439" coordsize="10,20">
              <v:shape style="position:absolute;left:6092;top:439;width:10;height:20" coordorigin="6092,439" coordsize="10,20" path="m6092,458l6102,458,6102,439,6092,439,6092,458xe" filled="true" fillcolor="#000000" stroked="false">
                <v:path arrowok="t"/>
                <v:fill type="solid"/>
              </v:shape>
            </v:group>
            <v:group style="position:absolute;left:6092;top:458;width:10;height:20" coordorigin="6092,458" coordsize="10,20">
              <v:shape style="position:absolute;left:6092;top:458;width:10;height:20" coordorigin="6092,458" coordsize="10,20" path="m6092,478l6102,478,6102,458,6092,458,6092,478xe" filled="true" fillcolor="#000000" stroked="false">
                <v:path arrowok="t"/>
                <v:fill type="solid"/>
              </v:shape>
            </v:group>
            <v:group style="position:absolute;left:6092;top:478;width:10;height:20" coordorigin="6092,478" coordsize="10,20">
              <v:shape style="position:absolute;left:6092;top:478;width:10;height:20" coordorigin="6092,478" coordsize="10,20" path="m6092,497l6102,497,6102,478,6092,478,6092,497xe" filled="true" fillcolor="#000000" stroked="false">
                <v:path arrowok="t"/>
                <v:fill type="solid"/>
              </v:shape>
            </v:group>
            <v:group style="position:absolute;left:6092;top:497;width:10;height:20" coordorigin="6092,497" coordsize="10,20">
              <v:shape style="position:absolute;left:6092;top:497;width:10;height:20" coordorigin="6092,497" coordsize="10,20" path="m6092,516l6102,516,6102,497,6092,497,6092,516xe" filled="true" fillcolor="#000000" stroked="false">
                <v:path arrowok="t"/>
                <v:fill type="solid"/>
              </v:shape>
            </v:group>
            <v:group style="position:absolute;left:6092;top:516;width:10;height:20" coordorigin="6092,516" coordsize="10,20">
              <v:shape style="position:absolute;left:6092;top:516;width:10;height:20" coordorigin="6092,516" coordsize="10,20" path="m6092,535l6102,535,6102,516,6092,516,6092,535xe" filled="true" fillcolor="#000000" stroked="false">
                <v:path arrowok="t"/>
                <v:fill type="solid"/>
              </v:shape>
            </v:group>
            <v:group style="position:absolute;left:6092;top:535;width:10;height:20" coordorigin="6092,535" coordsize="10,20">
              <v:shape style="position:absolute;left:6092;top:535;width:10;height:20" coordorigin="6092,535" coordsize="10,20" path="m6092,554l6102,554,6102,535,6092,535,6092,554xe" filled="true" fillcolor="#000000" stroked="false">
                <v:path arrowok="t"/>
                <v:fill type="solid"/>
              </v:shape>
            </v:group>
            <v:group style="position:absolute;left:6092;top:554;width:10;height:20" coordorigin="6092,554" coordsize="10,20">
              <v:shape style="position:absolute;left:6092;top:554;width:10;height:20" coordorigin="6092,554" coordsize="10,20" path="m6092,574l6102,574,6102,554,6092,554,6092,574xe" filled="true" fillcolor="#000000" stroked="false">
                <v:path arrowok="t"/>
                <v:fill type="solid"/>
              </v:shape>
            </v:group>
            <v:group style="position:absolute;left:6092;top:574;width:10;height:20" coordorigin="6092,574" coordsize="10,20">
              <v:shape style="position:absolute;left:6092;top:574;width:10;height:20" coordorigin="6092,574" coordsize="10,20" path="m6092,593l6102,593,6102,574,6092,574,6092,593xe" filled="true" fillcolor="#000000" stroked="false">
                <v:path arrowok="t"/>
                <v:fill type="solid"/>
              </v:shape>
            </v:group>
            <v:group style="position:absolute;left:6092;top:593;width:10;height:20" coordorigin="6092,593" coordsize="10,20">
              <v:shape style="position:absolute;left:6092;top:593;width:10;height:20" coordorigin="6092,593" coordsize="10,20" path="m6092,612l6102,612,6102,593,6092,593,6092,612xe" filled="true" fillcolor="#000000" stroked="false">
                <v:path arrowok="t"/>
                <v:fill type="solid"/>
              </v:shape>
            </v:group>
            <v:group style="position:absolute;left:6092;top:612;width:10;height:20" coordorigin="6092,612" coordsize="10,20">
              <v:shape style="position:absolute;left:6092;top:612;width:10;height:20" coordorigin="6092,612" coordsize="10,20" path="m6092,631l6102,631,6102,612,6092,612,6092,631xe" filled="true" fillcolor="#000000" stroked="false">
                <v:path arrowok="t"/>
                <v:fill type="solid"/>
              </v:shape>
            </v:group>
            <v:group style="position:absolute;left:6092;top:631;width:10;height:20" coordorigin="6092,631" coordsize="10,20">
              <v:shape style="position:absolute;left:6092;top:631;width:10;height:20" coordorigin="6092,631" coordsize="10,20" path="m6092,650l6102,650,6102,631,6092,631,6092,650xe" filled="true" fillcolor="#000000" stroked="false">
                <v:path arrowok="t"/>
                <v:fill type="solid"/>
              </v:shape>
            </v:group>
            <v:group style="position:absolute;left:6092;top:650;width:10;height:20" coordorigin="6092,650" coordsize="10,20">
              <v:shape style="position:absolute;left:6092;top:650;width:10;height:20" coordorigin="6092,650" coordsize="10,20" path="m6092,670l6102,670,6102,650,6092,650,6092,670xe" filled="true" fillcolor="#000000" stroked="false">
                <v:path arrowok="t"/>
                <v:fill type="solid"/>
              </v:shape>
            </v:group>
            <v:group style="position:absolute;left:6092;top:670;width:10;height:20" coordorigin="6092,670" coordsize="10,20">
              <v:shape style="position:absolute;left:6092;top:670;width:10;height:20" coordorigin="6092,670" coordsize="10,20" path="m6092,689l6102,689,6102,670,6092,670,6092,689xe" filled="true" fillcolor="#000000" stroked="false">
                <v:path arrowok="t"/>
                <v:fill type="solid"/>
              </v:shape>
            </v:group>
            <v:group style="position:absolute;left:6092;top:689;width:10;height:20" coordorigin="6092,689" coordsize="10,20">
              <v:shape style="position:absolute;left:6092;top:689;width:10;height:20" coordorigin="6092,689" coordsize="10,20" path="m6092,708l6102,708,6102,689,6092,689,6092,708xe" filled="true" fillcolor="#000000" stroked="false">
                <v:path arrowok="t"/>
                <v:fill type="solid"/>
              </v:shape>
            </v:group>
            <v:group style="position:absolute;left:6092;top:708;width:10;height:20" coordorigin="6092,708" coordsize="10,20">
              <v:shape style="position:absolute;left:6092;top:708;width:10;height:20" coordorigin="6092,708" coordsize="10,20" path="m6092,727l6102,727,6102,708,6092,708,6092,727xe" filled="true" fillcolor="#000000" stroked="false">
                <v:path arrowok="t"/>
                <v:fill type="solid"/>
              </v:shape>
            </v:group>
            <v:group style="position:absolute;left:6092;top:727;width:10;height:20" coordorigin="6092,727" coordsize="10,20">
              <v:shape style="position:absolute;left:6092;top:727;width:10;height:20" coordorigin="6092,727" coordsize="10,20" path="m6092,746l6102,746,6102,727,6092,727,6092,746xe" filled="true" fillcolor="#000000" stroked="false">
                <v:path arrowok="t"/>
                <v:fill type="solid"/>
              </v:shape>
            </v:group>
            <v:group style="position:absolute;left:6092;top:746;width:10;height:20" coordorigin="6092,746" coordsize="10,20">
              <v:shape style="position:absolute;left:6092;top:746;width:10;height:20" coordorigin="6092,746" coordsize="10,20" path="m6092,766l6102,766,6102,746,6092,746,6092,766xe" filled="true" fillcolor="#000000" stroked="false">
                <v:path arrowok="t"/>
                <v:fill type="solid"/>
              </v:shape>
            </v:group>
            <v:group style="position:absolute;left:6092;top:766;width:10;height:20" coordorigin="6092,766" coordsize="10,20">
              <v:shape style="position:absolute;left:6092;top:766;width:10;height:20" coordorigin="6092,766" coordsize="10,20" path="m6092,785l6102,785,6102,766,6092,766,6092,785xe" filled="true" fillcolor="#000000" stroked="false">
                <v:path arrowok="t"/>
                <v:fill type="solid"/>
              </v:shape>
            </v:group>
            <v:group style="position:absolute;left:6092;top:785;width:10;height:20" coordorigin="6092,785" coordsize="10,20">
              <v:shape style="position:absolute;left:6092;top:785;width:10;height:20" coordorigin="6092,785" coordsize="10,20" path="m6092,804l6102,804,6102,785,6092,785,6092,804xe" filled="true" fillcolor="#000000" stroked="false">
                <v:path arrowok="t"/>
                <v:fill type="solid"/>
              </v:shape>
            </v:group>
            <v:group style="position:absolute;left:6092;top:804;width:10;height:20" coordorigin="6092,804" coordsize="10,20">
              <v:shape style="position:absolute;left:6092;top:804;width:10;height:20" coordorigin="6092,804" coordsize="10,20" path="m6092,823l6102,823,6102,804,6092,804,6092,823xe" filled="true" fillcolor="#000000" stroked="false">
                <v:path arrowok="t"/>
                <v:fill type="solid"/>
              </v:shape>
            </v:group>
            <v:group style="position:absolute;left:6092;top:832;width:10;height:2" coordorigin="6092,832" coordsize="10,2">
              <v:shape style="position:absolute;left:6092;top:832;width:10;height:2" coordorigin="6092,832" coordsize="10,0" path="m6092,832l6102,832e" filled="false" stroked="true" strokeweight=".83997pt" strokecolor="#000000">
                <v:path arrowok="t"/>
              </v:shape>
              <v:shape style="position:absolute;left:29;top:746;width:1273;height:103" type="#_x0000_t75" stroked="false">
                <v:imagedata r:id="rId588" o:title=""/>
              </v:shape>
              <v:shape style="position:absolute;left:1277;top:840;width:6421;height:10" type="#_x0000_t75" stroked="false">
                <v:imagedata r:id="rId584" o:title=""/>
              </v:shape>
            </v:group>
            <v:group style="position:absolute;left:1282;top:850;width:10;height:20" coordorigin="1282,850" coordsize="10,20">
              <v:shape style="position:absolute;left:1282;top:850;width:10;height:20" coordorigin="1282,850" coordsize="10,20" path="m1282,869l1292,869,1292,850,1282,850,1282,869xe" filled="true" fillcolor="#000000" stroked="false">
                <v:path arrowok="t"/>
                <v:fill type="solid"/>
              </v:shape>
            </v:group>
            <v:group style="position:absolute;left:1282;top:869;width:10;height:20" coordorigin="1282,869" coordsize="10,20">
              <v:shape style="position:absolute;left:1282;top:869;width:10;height:20" coordorigin="1282,869" coordsize="10,20" path="m1282,888l1292,888,1292,869,1282,869,1282,888xe" filled="true" fillcolor="#000000" stroked="false">
                <v:path arrowok="t"/>
                <v:fill type="solid"/>
              </v:shape>
            </v:group>
            <v:group style="position:absolute;left:1282;top:888;width:10;height:20" coordorigin="1282,888" coordsize="10,20">
              <v:shape style="position:absolute;left:1282;top:888;width:10;height:20" coordorigin="1282,888" coordsize="10,20" path="m1282,907l1292,907,1292,888,1282,888,1282,907xe" filled="true" fillcolor="#000000" stroked="false">
                <v:path arrowok="t"/>
                <v:fill type="solid"/>
              </v:shape>
            </v:group>
            <v:group style="position:absolute;left:1282;top:907;width:10;height:20" coordorigin="1282,907" coordsize="10,20">
              <v:shape style="position:absolute;left:1282;top:907;width:10;height:20" coordorigin="1282,907" coordsize="10,20" path="m1282,926l1292,926,1292,907,1282,907,1282,926xe" filled="true" fillcolor="#000000" stroked="false">
                <v:path arrowok="t"/>
                <v:fill type="solid"/>
              </v:shape>
            </v:group>
            <v:group style="position:absolute;left:1282;top:926;width:10;height:20" coordorigin="1282,926" coordsize="10,20">
              <v:shape style="position:absolute;left:1282;top:926;width:10;height:20" coordorigin="1282,926" coordsize="10,20" path="m1282,946l1292,946,1292,926,1282,926,1282,946xe" filled="true" fillcolor="#000000" stroked="false">
                <v:path arrowok="t"/>
                <v:fill type="solid"/>
              </v:shape>
            </v:group>
            <v:group style="position:absolute;left:1282;top:946;width:10;height:20" coordorigin="1282,946" coordsize="10,20">
              <v:shape style="position:absolute;left:1282;top:946;width:10;height:20" coordorigin="1282,946" coordsize="10,20" path="m1282,965l1292,965,1292,946,1282,946,1282,965xe" filled="true" fillcolor="#000000" stroked="false">
                <v:path arrowok="t"/>
                <v:fill type="solid"/>
              </v:shape>
            </v:group>
            <v:group style="position:absolute;left:1282;top:965;width:10;height:20" coordorigin="1282,965" coordsize="10,20">
              <v:shape style="position:absolute;left:1282;top:965;width:10;height:20" coordorigin="1282,965" coordsize="10,20" path="m1282,984l1292,984,1292,965,1282,965,1282,984xe" filled="true" fillcolor="#000000" stroked="false">
                <v:path arrowok="t"/>
                <v:fill type="solid"/>
              </v:shape>
            </v:group>
            <v:group style="position:absolute;left:1282;top:984;width:10;height:20" coordorigin="1282,984" coordsize="10,20">
              <v:shape style="position:absolute;left:1282;top:984;width:10;height:20" coordorigin="1282,984" coordsize="10,20" path="m1282,1003l1292,1003,1292,984,1282,984,1282,1003xe" filled="true" fillcolor="#000000" stroked="false">
                <v:path arrowok="t"/>
                <v:fill type="solid"/>
              </v:shape>
            </v:group>
            <v:group style="position:absolute;left:1282;top:1003;width:10;height:20" coordorigin="1282,1003" coordsize="10,20">
              <v:shape style="position:absolute;left:1282;top:1003;width:10;height:20" coordorigin="1282,1003" coordsize="10,20" path="m1282,1022l1292,1022,1292,1003,1282,1003,1282,1022xe" filled="true" fillcolor="#000000" stroked="false">
                <v:path arrowok="t"/>
                <v:fill type="solid"/>
              </v:shape>
            </v:group>
            <v:group style="position:absolute;left:1282;top:1022;width:10;height:20" coordorigin="1282,1022" coordsize="10,20">
              <v:shape style="position:absolute;left:1282;top:1022;width:10;height:20" coordorigin="1282,1022" coordsize="10,20" path="m1282,1042l1292,1042,1292,1022,1282,1022,1282,1042xe" filled="true" fillcolor="#000000" stroked="false">
                <v:path arrowok="t"/>
                <v:fill type="solid"/>
              </v:shape>
            </v:group>
            <v:group style="position:absolute;left:1282;top:1042;width:10;height:20" coordorigin="1282,1042" coordsize="10,20">
              <v:shape style="position:absolute;left:1282;top:1042;width:10;height:20" coordorigin="1282,1042" coordsize="10,20" path="m1282,1061l1292,1061,1292,1042,1282,1042,1282,1061xe" filled="true" fillcolor="#000000" stroked="false">
                <v:path arrowok="t"/>
                <v:fill type="solid"/>
              </v:shape>
            </v:group>
            <v:group style="position:absolute;left:1282;top:1061;width:10;height:20" coordorigin="1282,1061" coordsize="10,20">
              <v:shape style="position:absolute;left:1282;top:1061;width:10;height:20" coordorigin="1282,1061" coordsize="10,20" path="m1282,1080l1292,1080,1292,1061,1282,1061,1282,1080xe" filled="true" fillcolor="#000000" stroked="false">
                <v:path arrowok="t"/>
                <v:fill type="solid"/>
              </v:shape>
            </v:group>
            <v:group style="position:absolute;left:1282;top:1080;width:10;height:20" coordorigin="1282,1080" coordsize="10,20">
              <v:shape style="position:absolute;left:1282;top:1080;width:10;height:20" coordorigin="1282,1080" coordsize="10,20" path="m1282,1099l1292,1099,1292,1080,1282,1080,1282,1099xe" filled="true" fillcolor="#000000" stroked="false">
                <v:path arrowok="t"/>
                <v:fill type="solid"/>
              </v:shape>
            </v:group>
            <v:group style="position:absolute;left:1282;top:1099;width:10;height:20" coordorigin="1282,1099" coordsize="10,20">
              <v:shape style="position:absolute;left:1282;top:1099;width:10;height:20" coordorigin="1282,1099" coordsize="10,20" path="m1282,1118l1292,1118,1292,1099,1282,1099,1282,1118xe" filled="true" fillcolor="#000000" stroked="false">
                <v:path arrowok="t"/>
                <v:fill type="solid"/>
              </v:shape>
            </v:group>
            <v:group style="position:absolute;left:1282;top:1118;width:10;height:20" coordorigin="1282,1118" coordsize="10,20">
              <v:shape style="position:absolute;left:1282;top:1118;width:10;height:20" coordorigin="1282,1118" coordsize="10,20" path="m1282,1138l1292,1138,1292,1118,1282,1118,1282,1138xe" filled="true" fillcolor="#000000" stroked="false">
                <v:path arrowok="t"/>
                <v:fill type="solid"/>
              </v:shape>
            </v:group>
            <v:group style="position:absolute;left:1282;top:1138;width:10;height:20" coordorigin="1282,1138" coordsize="10,20">
              <v:shape style="position:absolute;left:1282;top:1138;width:10;height:20" coordorigin="1282,1138" coordsize="10,20" path="m1282,1157l1292,1157,1292,1138,1282,1138,1282,1157xe" filled="true" fillcolor="#000000" stroked="false">
                <v:path arrowok="t"/>
                <v:fill type="solid"/>
              </v:shape>
            </v:group>
            <v:group style="position:absolute;left:1282;top:1157;width:10;height:20" coordorigin="1282,1157" coordsize="10,20">
              <v:shape style="position:absolute;left:1282;top:1157;width:10;height:20" coordorigin="1282,1157" coordsize="10,20" path="m1282,1176l1292,1176,1292,1157,1282,1157,1282,1176xe" filled="true" fillcolor="#000000" stroked="false">
                <v:path arrowok="t"/>
                <v:fill type="solid"/>
              </v:shape>
            </v:group>
            <v:group style="position:absolute;left:14;top:1265;width:1268;height:2" coordorigin="14,1265" coordsize="1268,2">
              <v:shape style="position:absolute;left:14;top:1265;width:1268;height:2" coordorigin="14,1265" coordsize="1268,0" path="m14,1265l1282,1265e" filled="false" stroked="true" strokeweight="1.44pt" strokecolor="#000000">
                <v:path arrowok="t"/>
              </v:shape>
            </v:group>
            <v:group style="position:absolute;left:1282;top:1176;width:10;height:20" coordorigin="1282,1176" coordsize="10,20">
              <v:shape style="position:absolute;left:1282;top:1176;width:10;height:20" coordorigin="1282,1176" coordsize="10,20" path="m1282,1195l1292,1195,1292,1176,1282,1176,1282,1195xe" filled="true" fillcolor="#000000" stroked="false">
                <v:path arrowok="t"/>
                <v:fill type="solid"/>
              </v:shape>
            </v:group>
            <v:group style="position:absolute;left:1282;top:1195;width:10;height:20" coordorigin="1282,1195" coordsize="10,20">
              <v:shape style="position:absolute;left:1282;top:1195;width:10;height:20" coordorigin="1282,1195" coordsize="10,20" path="m1282,1214l1292,1214,1292,1195,1282,1195,1282,1214xe" filled="true" fillcolor="#000000" stroked="false">
                <v:path arrowok="t"/>
                <v:fill type="solid"/>
              </v:shape>
            </v:group>
            <v:group style="position:absolute;left:1282;top:1214;width:10;height:20" coordorigin="1282,1214" coordsize="10,20">
              <v:shape style="position:absolute;left:1282;top:1214;width:10;height:20" coordorigin="1282,1214" coordsize="10,20" path="m1282,1234l1292,1234,1292,1214,1282,1214,1282,1234xe" filled="true" fillcolor="#000000" stroked="false">
                <v:path arrowok="t"/>
                <v:fill type="solid"/>
              </v:shape>
            </v:group>
            <v:group style="position:absolute;left:1282;top:1242;width:10;height:2" coordorigin="1282,1242" coordsize="10,2">
              <v:shape style="position:absolute;left:1282;top:1242;width:10;height:2" coordorigin="1282,1242" coordsize="10,0" path="m1282,1242l1292,1242e" filled="false" stroked="true" strokeweight=".84003pt" strokecolor="#000000">
                <v:path arrowok="t"/>
              </v:shape>
            </v:group>
            <v:group style="position:absolute;left:1282;top:1265;width:29;height:2" coordorigin="1282,1265" coordsize="29,2">
              <v:shape style="position:absolute;left:1282;top:1265;width:29;height:2" coordorigin="1282,1265" coordsize="29,0" path="m1282,1265l1311,1265e" filled="false" stroked="true" strokeweight="1.44pt" strokecolor="#000000">
                <v:path arrowok="t"/>
              </v:shape>
            </v:group>
            <v:group style="position:absolute;left:1311;top:1265;width:1575;height:2" coordorigin="1311,1265" coordsize="1575,2">
              <v:shape style="position:absolute;left:1311;top:1265;width:1575;height:2" coordorigin="1311,1265" coordsize="1575,0" path="m1311,1265l2885,1265e" filled="false" stroked="true" strokeweight="1.44pt" strokecolor="#000000">
                <v:path arrowok="t"/>
              </v:shape>
            </v:group>
            <v:group style="position:absolute;left:2885;top:850;width:10;height:20" coordorigin="2885,850" coordsize="10,20">
              <v:shape style="position:absolute;left:2885;top:850;width:10;height:20" coordorigin="2885,850" coordsize="10,20" path="m2885,869l2895,869,2895,850,2885,850,2885,869xe" filled="true" fillcolor="#000000" stroked="false">
                <v:path arrowok="t"/>
                <v:fill type="solid"/>
              </v:shape>
            </v:group>
            <v:group style="position:absolute;left:2885;top:869;width:10;height:20" coordorigin="2885,869" coordsize="10,20">
              <v:shape style="position:absolute;left:2885;top:869;width:10;height:20" coordorigin="2885,869" coordsize="10,20" path="m2885,888l2895,888,2895,869,2885,869,2885,888xe" filled="true" fillcolor="#000000" stroked="false">
                <v:path arrowok="t"/>
                <v:fill type="solid"/>
              </v:shape>
            </v:group>
            <v:group style="position:absolute;left:2885;top:888;width:10;height:20" coordorigin="2885,888" coordsize="10,20">
              <v:shape style="position:absolute;left:2885;top:888;width:10;height:20" coordorigin="2885,888" coordsize="10,20" path="m2885,907l2895,907,2895,888,2885,888,2885,907xe" filled="true" fillcolor="#000000" stroked="false">
                <v:path arrowok="t"/>
                <v:fill type="solid"/>
              </v:shape>
            </v:group>
            <v:group style="position:absolute;left:2885;top:907;width:10;height:20" coordorigin="2885,907" coordsize="10,20">
              <v:shape style="position:absolute;left:2885;top:907;width:10;height:20" coordorigin="2885,907" coordsize="10,20" path="m2885,926l2895,926,2895,907,2885,907,2885,926xe" filled="true" fillcolor="#000000" stroked="false">
                <v:path arrowok="t"/>
                <v:fill type="solid"/>
              </v:shape>
            </v:group>
            <v:group style="position:absolute;left:2885;top:926;width:10;height:20" coordorigin="2885,926" coordsize="10,20">
              <v:shape style="position:absolute;left:2885;top:926;width:10;height:20" coordorigin="2885,926" coordsize="10,20" path="m2885,946l2895,946,2895,926,2885,926,2885,946xe" filled="true" fillcolor="#000000" stroked="false">
                <v:path arrowok="t"/>
                <v:fill type="solid"/>
              </v:shape>
            </v:group>
            <v:group style="position:absolute;left:2885;top:946;width:10;height:20" coordorigin="2885,946" coordsize="10,20">
              <v:shape style="position:absolute;left:2885;top:946;width:10;height:20" coordorigin="2885,946" coordsize="10,20" path="m2885,965l2895,965,2895,946,2885,946,2885,965xe" filled="true" fillcolor="#000000" stroked="false">
                <v:path arrowok="t"/>
                <v:fill type="solid"/>
              </v:shape>
            </v:group>
            <v:group style="position:absolute;left:2885;top:965;width:10;height:20" coordorigin="2885,965" coordsize="10,20">
              <v:shape style="position:absolute;left:2885;top:965;width:10;height:20" coordorigin="2885,965" coordsize="10,20" path="m2885,984l2895,984,2895,965,2885,965,2885,984xe" filled="true" fillcolor="#000000" stroked="false">
                <v:path arrowok="t"/>
                <v:fill type="solid"/>
              </v:shape>
            </v:group>
            <v:group style="position:absolute;left:2885;top:984;width:10;height:20" coordorigin="2885,984" coordsize="10,20">
              <v:shape style="position:absolute;left:2885;top:984;width:10;height:20" coordorigin="2885,984" coordsize="10,20" path="m2885,1003l2895,1003,2895,984,2885,984,2885,1003xe" filled="true" fillcolor="#000000" stroked="false">
                <v:path arrowok="t"/>
                <v:fill type="solid"/>
              </v:shape>
            </v:group>
            <v:group style="position:absolute;left:2885;top:1003;width:10;height:20" coordorigin="2885,1003" coordsize="10,20">
              <v:shape style="position:absolute;left:2885;top:1003;width:10;height:20" coordorigin="2885,1003" coordsize="10,20" path="m2885,1022l2895,1022,2895,1003,2885,1003,2885,1022xe" filled="true" fillcolor="#000000" stroked="false">
                <v:path arrowok="t"/>
                <v:fill type="solid"/>
              </v:shape>
            </v:group>
            <v:group style="position:absolute;left:2885;top:1022;width:10;height:20" coordorigin="2885,1022" coordsize="10,20">
              <v:shape style="position:absolute;left:2885;top:1022;width:10;height:20" coordorigin="2885,1022" coordsize="10,20" path="m2885,1042l2895,1042,2895,1022,2885,1022,2885,1042xe" filled="true" fillcolor="#000000" stroked="false">
                <v:path arrowok="t"/>
                <v:fill type="solid"/>
              </v:shape>
            </v:group>
            <v:group style="position:absolute;left:2885;top:1042;width:10;height:20" coordorigin="2885,1042" coordsize="10,20">
              <v:shape style="position:absolute;left:2885;top:1042;width:10;height:20" coordorigin="2885,1042" coordsize="10,20" path="m2885,1061l2895,1061,2895,1042,2885,1042,2885,1061xe" filled="true" fillcolor="#000000" stroked="false">
                <v:path arrowok="t"/>
                <v:fill type="solid"/>
              </v:shape>
            </v:group>
            <v:group style="position:absolute;left:2885;top:1061;width:10;height:20" coordorigin="2885,1061" coordsize="10,20">
              <v:shape style="position:absolute;left:2885;top:1061;width:10;height:20" coordorigin="2885,1061" coordsize="10,20" path="m2885,1080l2895,1080,2895,1061,2885,1061,2885,1080xe" filled="true" fillcolor="#000000" stroked="false">
                <v:path arrowok="t"/>
                <v:fill type="solid"/>
              </v:shape>
            </v:group>
            <v:group style="position:absolute;left:2885;top:1080;width:10;height:20" coordorigin="2885,1080" coordsize="10,20">
              <v:shape style="position:absolute;left:2885;top:1080;width:10;height:20" coordorigin="2885,1080" coordsize="10,20" path="m2885,1099l2895,1099,2895,1080,2885,1080,2885,1099xe" filled="true" fillcolor="#000000" stroked="false">
                <v:path arrowok="t"/>
                <v:fill type="solid"/>
              </v:shape>
            </v:group>
            <v:group style="position:absolute;left:2885;top:1099;width:10;height:20" coordorigin="2885,1099" coordsize="10,20">
              <v:shape style="position:absolute;left:2885;top:1099;width:10;height:20" coordorigin="2885,1099" coordsize="10,20" path="m2885,1118l2895,1118,2895,1099,2885,1099,2885,1118xe" filled="true" fillcolor="#000000" stroked="false">
                <v:path arrowok="t"/>
                <v:fill type="solid"/>
              </v:shape>
            </v:group>
            <v:group style="position:absolute;left:2885;top:1118;width:10;height:20" coordorigin="2885,1118" coordsize="10,20">
              <v:shape style="position:absolute;left:2885;top:1118;width:10;height:20" coordorigin="2885,1118" coordsize="10,20" path="m2885,1138l2895,1138,2895,1118,2885,1118,2885,1138xe" filled="true" fillcolor="#000000" stroked="false">
                <v:path arrowok="t"/>
                <v:fill type="solid"/>
              </v:shape>
            </v:group>
            <v:group style="position:absolute;left:2885;top:1138;width:10;height:20" coordorigin="2885,1138" coordsize="10,20">
              <v:shape style="position:absolute;left:2885;top:1138;width:10;height:20" coordorigin="2885,1138" coordsize="10,20" path="m2885,1157l2895,1157,2895,1138,2885,1138,2885,1157xe" filled="true" fillcolor="#000000" stroked="false">
                <v:path arrowok="t"/>
                <v:fill type="solid"/>
              </v:shape>
            </v:group>
            <v:group style="position:absolute;left:2885;top:1157;width:10;height:20" coordorigin="2885,1157" coordsize="10,20">
              <v:shape style="position:absolute;left:2885;top:1157;width:10;height:20" coordorigin="2885,1157" coordsize="10,20" path="m2885,1176l2895,1176,2895,1157,2885,1157,2885,1176xe" filled="true" fillcolor="#000000" stroked="false">
                <v:path arrowok="t"/>
                <v:fill type="solid"/>
              </v:shape>
            </v:group>
            <v:group style="position:absolute;left:2885;top:1176;width:10;height:20" coordorigin="2885,1176" coordsize="10,20">
              <v:shape style="position:absolute;left:2885;top:1176;width:10;height:20" coordorigin="2885,1176" coordsize="10,20" path="m2885,1195l2895,1195,2895,1176,2885,1176,2885,1195xe" filled="true" fillcolor="#000000" stroked="false">
                <v:path arrowok="t"/>
                <v:fill type="solid"/>
              </v:shape>
            </v:group>
            <v:group style="position:absolute;left:2885;top:1195;width:10;height:20" coordorigin="2885,1195" coordsize="10,20">
              <v:shape style="position:absolute;left:2885;top:1195;width:10;height:20" coordorigin="2885,1195" coordsize="10,20" path="m2885,1214l2895,1214,2895,1195,2885,1195,2885,1214xe" filled="true" fillcolor="#000000" stroked="false">
                <v:path arrowok="t"/>
                <v:fill type="solid"/>
              </v:shape>
            </v:group>
            <v:group style="position:absolute;left:2885;top:1214;width:10;height:20" coordorigin="2885,1214" coordsize="10,20">
              <v:shape style="position:absolute;left:2885;top:1214;width:10;height:20" coordorigin="2885,1214" coordsize="10,20" path="m2885,1234l2895,1234,2895,1214,2885,1214,2885,1234xe" filled="true" fillcolor="#000000" stroked="false">
                <v:path arrowok="t"/>
                <v:fill type="solid"/>
              </v:shape>
            </v:group>
            <v:group style="position:absolute;left:2885;top:1242;width:10;height:2" coordorigin="2885,1242" coordsize="10,2">
              <v:shape style="position:absolute;left:2885;top:1242;width:10;height:2" coordorigin="2885,1242" coordsize="10,0" path="m2885,1242l2895,1242e" filled="false" stroked="true" strokeweight=".84003pt" strokecolor="#000000">
                <v:path arrowok="t"/>
              </v:shape>
            </v:group>
            <v:group style="position:absolute;left:2885;top:1265;width:29;height:2" coordorigin="2885,1265" coordsize="29,2">
              <v:shape style="position:absolute;left:2885;top:1265;width:29;height:2" coordorigin="2885,1265" coordsize="29,0" path="m2885,1265l2914,1265e" filled="false" stroked="true" strokeweight="1.44pt" strokecolor="#000000">
                <v:path arrowok="t"/>
              </v:shape>
            </v:group>
            <v:group style="position:absolute;left:2914;top:1265;width:1575;height:2" coordorigin="2914,1265" coordsize="1575,2">
              <v:shape style="position:absolute;left:2914;top:1265;width:1575;height:2" coordorigin="2914,1265" coordsize="1575,0" path="m2914,1265l4489,1265e" filled="false" stroked="true" strokeweight="1.44pt" strokecolor="#000000">
                <v:path arrowok="t"/>
              </v:shape>
            </v:group>
            <v:group style="position:absolute;left:4489;top:850;width:10;height:20" coordorigin="4489,850" coordsize="10,20">
              <v:shape style="position:absolute;left:4489;top:850;width:10;height:20" coordorigin="4489,850" coordsize="10,20" path="m4489,869l4499,869,4499,850,4489,850,4489,869xe" filled="true" fillcolor="#000000" stroked="false">
                <v:path arrowok="t"/>
                <v:fill type="solid"/>
              </v:shape>
            </v:group>
            <v:group style="position:absolute;left:4489;top:869;width:10;height:20" coordorigin="4489,869" coordsize="10,20">
              <v:shape style="position:absolute;left:4489;top:869;width:10;height:20" coordorigin="4489,869" coordsize="10,20" path="m4489,888l4499,888,4499,869,4489,869,4489,888xe" filled="true" fillcolor="#000000" stroked="false">
                <v:path arrowok="t"/>
                <v:fill type="solid"/>
              </v:shape>
            </v:group>
            <v:group style="position:absolute;left:4489;top:888;width:10;height:20" coordorigin="4489,888" coordsize="10,20">
              <v:shape style="position:absolute;left:4489;top:888;width:10;height:20" coordorigin="4489,888" coordsize="10,20" path="m4489,907l4499,907,4499,888,4489,888,4489,907xe" filled="true" fillcolor="#000000" stroked="false">
                <v:path arrowok="t"/>
                <v:fill type="solid"/>
              </v:shape>
            </v:group>
            <v:group style="position:absolute;left:4489;top:907;width:10;height:20" coordorigin="4489,907" coordsize="10,20">
              <v:shape style="position:absolute;left:4489;top:907;width:10;height:20" coordorigin="4489,907" coordsize="10,20" path="m4489,926l4499,926,4499,907,4489,907,4489,926xe" filled="true" fillcolor="#000000" stroked="false">
                <v:path arrowok="t"/>
                <v:fill type="solid"/>
              </v:shape>
            </v:group>
            <v:group style="position:absolute;left:4489;top:926;width:10;height:20" coordorigin="4489,926" coordsize="10,20">
              <v:shape style="position:absolute;left:4489;top:926;width:10;height:20" coordorigin="4489,926" coordsize="10,20" path="m4489,946l4499,946,4499,926,4489,926,4489,946xe" filled="true" fillcolor="#000000" stroked="false">
                <v:path arrowok="t"/>
                <v:fill type="solid"/>
              </v:shape>
            </v:group>
            <v:group style="position:absolute;left:4489;top:946;width:10;height:20" coordorigin="4489,946" coordsize="10,20">
              <v:shape style="position:absolute;left:4489;top:946;width:10;height:20" coordorigin="4489,946" coordsize="10,20" path="m4489,965l4499,965,4499,946,4489,946,4489,965xe" filled="true" fillcolor="#000000" stroked="false">
                <v:path arrowok="t"/>
                <v:fill type="solid"/>
              </v:shape>
            </v:group>
            <v:group style="position:absolute;left:4489;top:965;width:10;height:20" coordorigin="4489,965" coordsize="10,20">
              <v:shape style="position:absolute;left:4489;top:965;width:10;height:20" coordorigin="4489,965" coordsize="10,20" path="m4489,984l4499,984,4499,965,4489,965,4489,984xe" filled="true" fillcolor="#000000" stroked="false">
                <v:path arrowok="t"/>
                <v:fill type="solid"/>
              </v:shape>
            </v:group>
            <v:group style="position:absolute;left:4489;top:984;width:10;height:20" coordorigin="4489,984" coordsize="10,20">
              <v:shape style="position:absolute;left:4489;top:984;width:10;height:20" coordorigin="4489,984" coordsize="10,20" path="m4489,1003l4499,1003,4499,984,4489,984,4489,1003xe" filled="true" fillcolor="#000000" stroked="false">
                <v:path arrowok="t"/>
                <v:fill type="solid"/>
              </v:shape>
            </v:group>
            <v:group style="position:absolute;left:4489;top:1003;width:10;height:20" coordorigin="4489,1003" coordsize="10,20">
              <v:shape style="position:absolute;left:4489;top:1003;width:10;height:20" coordorigin="4489,1003" coordsize="10,20" path="m4489,1022l4499,1022,4499,1003,4489,1003,4489,1022xe" filled="true" fillcolor="#000000" stroked="false">
                <v:path arrowok="t"/>
                <v:fill type="solid"/>
              </v:shape>
            </v:group>
            <v:group style="position:absolute;left:4489;top:1022;width:10;height:20" coordorigin="4489,1022" coordsize="10,20">
              <v:shape style="position:absolute;left:4489;top:1022;width:10;height:20" coordorigin="4489,1022" coordsize="10,20" path="m4489,1042l4499,1042,4499,1022,4489,1022,4489,1042xe" filled="true" fillcolor="#000000" stroked="false">
                <v:path arrowok="t"/>
                <v:fill type="solid"/>
              </v:shape>
            </v:group>
            <v:group style="position:absolute;left:4489;top:1042;width:10;height:20" coordorigin="4489,1042" coordsize="10,20">
              <v:shape style="position:absolute;left:4489;top:1042;width:10;height:20" coordorigin="4489,1042" coordsize="10,20" path="m4489,1061l4499,1061,4499,1042,4489,1042,4489,1061xe" filled="true" fillcolor="#000000" stroked="false">
                <v:path arrowok="t"/>
                <v:fill type="solid"/>
              </v:shape>
            </v:group>
            <v:group style="position:absolute;left:4489;top:1061;width:10;height:20" coordorigin="4489,1061" coordsize="10,20">
              <v:shape style="position:absolute;left:4489;top:1061;width:10;height:20" coordorigin="4489,1061" coordsize="10,20" path="m4489,1080l4499,1080,4499,1061,4489,1061,4489,1080xe" filled="true" fillcolor="#000000" stroked="false">
                <v:path arrowok="t"/>
                <v:fill type="solid"/>
              </v:shape>
            </v:group>
            <v:group style="position:absolute;left:4489;top:1080;width:10;height:20" coordorigin="4489,1080" coordsize="10,20">
              <v:shape style="position:absolute;left:4489;top:1080;width:10;height:20" coordorigin="4489,1080" coordsize="10,20" path="m4489,1099l4499,1099,4499,1080,4489,1080,4489,1099xe" filled="true" fillcolor="#000000" stroked="false">
                <v:path arrowok="t"/>
                <v:fill type="solid"/>
              </v:shape>
            </v:group>
            <v:group style="position:absolute;left:4489;top:1099;width:10;height:20" coordorigin="4489,1099" coordsize="10,20">
              <v:shape style="position:absolute;left:4489;top:1099;width:10;height:20" coordorigin="4489,1099" coordsize="10,20" path="m4489,1118l4499,1118,4499,1099,4489,1099,4489,1118xe" filled="true" fillcolor="#000000" stroked="false">
                <v:path arrowok="t"/>
                <v:fill type="solid"/>
              </v:shape>
            </v:group>
            <v:group style="position:absolute;left:4489;top:1118;width:10;height:20" coordorigin="4489,1118" coordsize="10,20">
              <v:shape style="position:absolute;left:4489;top:1118;width:10;height:20" coordorigin="4489,1118" coordsize="10,20" path="m4489,1138l4499,1138,4499,1118,4489,1118,4489,1138xe" filled="true" fillcolor="#000000" stroked="false">
                <v:path arrowok="t"/>
                <v:fill type="solid"/>
              </v:shape>
            </v:group>
            <v:group style="position:absolute;left:4489;top:1138;width:10;height:20" coordorigin="4489,1138" coordsize="10,20">
              <v:shape style="position:absolute;left:4489;top:1138;width:10;height:20" coordorigin="4489,1138" coordsize="10,20" path="m4489,1157l4499,1157,4499,1138,4489,1138,4489,1157xe" filled="true" fillcolor="#000000" stroked="false">
                <v:path arrowok="t"/>
                <v:fill type="solid"/>
              </v:shape>
            </v:group>
            <v:group style="position:absolute;left:4489;top:1157;width:10;height:20" coordorigin="4489,1157" coordsize="10,20">
              <v:shape style="position:absolute;left:4489;top:1157;width:10;height:20" coordorigin="4489,1157" coordsize="10,20" path="m4489,1176l4499,1176,4499,1157,4489,1157,4489,1176xe" filled="true" fillcolor="#000000" stroked="false">
                <v:path arrowok="t"/>
                <v:fill type="solid"/>
              </v:shape>
            </v:group>
            <v:group style="position:absolute;left:4489;top:1176;width:10;height:20" coordorigin="4489,1176" coordsize="10,20">
              <v:shape style="position:absolute;left:4489;top:1176;width:10;height:20" coordorigin="4489,1176" coordsize="10,20" path="m4489,1195l4499,1195,4499,1176,4489,1176,4489,1195xe" filled="true" fillcolor="#000000" stroked="false">
                <v:path arrowok="t"/>
                <v:fill type="solid"/>
              </v:shape>
            </v:group>
            <v:group style="position:absolute;left:4489;top:1195;width:10;height:20" coordorigin="4489,1195" coordsize="10,20">
              <v:shape style="position:absolute;left:4489;top:1195;width:10;height:20" coordorigin="4489,1195" coordsize="10,20" path="m4489,1214l4499,1214,4499,1195,4489,1195,4489,1214xe" filled="true" fillcolor="#000000" stroked="false">
                <v:path arrowok="t"/>
                <v:fill type="solid"/>
              </v:shape>
            </v:group>
            <v:group style="position:absolute;left:4489;top:1214;width:10;height:20" coordorigin="4489,1214" coordsize="10,20">
              <v:shape style="position:absolute;left:4489;top:1214;width:10;height:20" coordorigin="4489,1214" coordsize="10,20" path="m4489,1234l4499,1234,4499,1214,4489,1214,4489,1234xe" filled="true" fillcolor="#000000" stroked="false">
                <v:path arrowok="t"/>
                <v:fill type="solid"/>
              </v:shape>
            </v:group>
            <v:group style="position:absolute;left:4489;top:1242;width:10;height:2" coordorigin="4489,1242" coordsize="10,2">
              <v:shape style="position:absolute;left:4489;top:1242;width:10;height:2" coordorigin="4489,1242" coordsize="10,0" path="m4489,1242l4499,1242e" filled="false" stroked="true" strokeweight=".84003pt" strokecolor="#000000">
                <v:path arrowok="t"/>
              </v:shape>
            </v:group>
            <v:group style="position:absolute;left:4489;top:1265;width:29;height:2" coordorigin="4489,1265" coordsize="29,2">
              <v:shape style="position:absolute;left:4489;top:1265;width:29;height:2" coordorigin="4489,1265" coordsize="29,0" path="m4489,1265l4518,1265e" filled="false" stroked="true" strokeweight="1.44pt" strokecolor="#000000">
                <v:path arrowok="t"/>
              </v:shape>
            </v:group>
            <v:group style="position:absolute;left:4518;top:1265;width:1575;height:2" coordorigin="4518,1265" coordsize="1575,2">
              <v:shape style="position:absolute;left:4518;top:1265;width:1575;height:2" coordorigin="4518,1265" coordsize="1575,0" path="m4518,1265l6092,1265e" filled="false" stroked="true" strokeweight="1.44pt" strokecolor="#000000">
                <v:path arrowok="t"/>
              </v:shape>
            </v:group>
            <v:group style="position:absolute;left:6092;top:850;width:10;height:20" coordorigin="6092,850" coordsize="10,20">
              <v:shape style="position:absolute;left:6092;top:850;width:10;height:20" coordorigin="6092,850" coordsize="10,20" path="m6092,869l6102,869,6102,850,6092,850,6092,869xe" filled="true" fillcolor="#000000" stroked="false">
                <v:path arrowok="t"/>
                <v:fill type="solid"/>
              </v:shape>
            </v:group>
            <v:group style="position:absolute;left:6092;top:869;width:10;height:20" coordorigin="6092,869" coordsize="10,20">
              <v:shape style="position:absolute;left:6092;top:869;width:10;height:20" coordorigin="6092,869" coordsize="10,20" path="m6092,888l6102,888,6102,869,6092,869,6092,888xe" filled="true" fillcolor="#000000" stroked="false">
                <v:path arrowok="t"/>
                <v:fill type="solid"/>
              </v:shape>
            </v:group>
            <v:group style="position:absolute;left:6092;top:888;width:10;height:20" coordorigin="6092,888" coordsize="10,20">
              <v:shape style="position:absolute;left:6092;top:888;width:10;height:20" coordorigin="6092,888" coordsize="10,20" path="m6092,907l6102,907,6102,888,6092,888,6092,907xe" filled="true" fillcolor="#000000" stroked="false">
                <v:path arrowok="t"/>
                <v:fill type="solid"/>
              </v:shape>
            </v:group>
            <v:group style="position:absolute;left:6092;top:907;width:10;height:20" coordorigin="6092,907" coordsize="10,20">
              <v:shape style="position:absolute;left:6092;top:907;width:10;height:20" coordorigin="6092,907" coordsize="10,20" path="m6092,926l6102,926,6102,907,6092,907,6092,926xe" filled="true" fillcolor="#000000" stroked="false">
                <v:path arrowok="t"/>
                <v:fill type="solid"/>
              </v:shape>
            </v:group>
            <v:group style="position:absolute;left:6092;top:926;width:10;height:20" coordorigin="6092,926" coordsize="10,20">
              <v:shape style="position:absolute;left:6092;top:926;width:10;height:20" coordorigin="6092,926" coordsize="10,20" path="m6092,946l6102,946,6102,926,6092,926,6092,946xe" filled="true" fillcolor="#000000" stroked="false">
                <v:path arrowok="t"/>
                <v:fill type="solid"/>
              </v:shape>
            </v:group>
            <v:group style="position:absolute;left:6092;top:946;width:10;height:20" coordorigin="6092,946" coordsize="10,20">
              <v:shape style="position:absolute;left:6092;top:946;width:10;height:20" coordorigin="6092,946" coordsize="10,20" path="m6092,965l6102,965,6102,946,6092,946,6092,965xe" filled="true" fillcolor="#000000" stroked="false">
                <v:path arrowok="t"/>
                <v:fill type="solid"/>
              </v:shape>
            </v:group>
            <v:group style="position:absolute;left:6092;top:965;width:10;height:20" coordorigin="6092,965" coordsize="10,20">
              <v:shape style="position:absolute;left:6092;top:965;width:10;height:20" coordorigin="6092,965" coordsize="10,20" path="m6092,984l6102,984,6102,965,6092,965,6092,984xe" filled="true" fillcolor="#000000" stroked="false">
                <v:path arrowok="t"/>
                <v:fill type="solid"/>
              </v:shape>
            </v:group>
            <v:group style="position:absolute;left:6092;top:984;width:10;height:20" coordorigin="6092,984" coordsize="10,20">
              <v:shape style="position:absolute;left:6092;top:984;width:10;height:20" coordorigin="6092,984" coordsize="10,20" path="m6092,1003l6102,1003,6102,984,6092,984,6092,1003xe" filled="true" fillcolor="#000000" stroked="false">
                <v:path arrowok="t"/>
                <v:fill type="solid"/>
              </v:shape>
            </v:group>
            <v:group style="position:absolute;left:6092;top:1003;width:10;height:20" coordorigin="6092,1003" coordsize="10,20">
              <v:shape style="position:absolute;left:6092;top:1003;width:10;height:20" coordorigin="6092,1003" coordsize="10,20" path="m6092,1022l6102,1022,6102,1003,6092,1003,6092,1022xe" filled="true" fillcolor="#000000" stroked="false">
                <v:path arrowok="t"/>
                <v:fill type="solid"/>
              </v:shape>
            </v:group>
            <v:group style="position:absolute;left:6092;top:1022;width:10;height:20" coordorigin="6092,1022" coordsize="10,20">
              <v:shape style="position:absolute;left:6092;top:1022;width:10;height:20" coordorigin="6092,1022" coordsize="10,20" path="m6092,1042l6102,1042,6102,1022,6092,1022,6092,1042xe" filled="true" fillcolor="#000000" stroked="false">
                <v:path arrowok="t"/>
                <v:fill type="solid"/>
              </v:shape>
            </v:group>
            <v:group style="position:absolute;left:6092;top:1042;width:10;height:20" coordorigin="6092,1042" coordsize="10,20">
              <v:shape style="position:absolute;left:6092;top:1042;width:10;height:20" coordorigin="6092,1042" coordsize="10,20" path="m6092,1061l6102,1061,6102,1042,6092,1042,6092,1061xe" filled="true" fillcolor="#000000" stroked="false">
                <v:path arrowok="t"/>
                <v:fill type="solid"/>
              </v:shape>
            </v:group>
            <v:group style="position:absolute;left:6092;top:1061;width:10;height:20" coordorigin="6092,1061" coordsize="10,20">
              <v:shape style="position:absolute;left:6092;top:1061;width:10;height:20" coordorigin="6092,1061" coordsize="10,20" path="m6092,1080l6102,1080,6102,1061,6092,1061,6092,1080xe" filled="true" fillcolor="#000000" stroked="false">
                <v:path arrowok="t"/>
                <v:fill type="solid"/>
              </v:shape>
            </v:group>
            <v:group style="position:absolute;left:6092;top:1080;width:10;height:20" coordorigin="6092,1080" coordsize="10,20">
              <v:shape style="position:absolute;left:6092;top:1080;width:10;height:20" coordorigin="6092,1080" coordsize="10,20" path="m6092,1099l6102,1099,6102,1080,6092,1080,6092,1099xe" filled="true" fillcolor="#000000" stroked="false">
                <v:path arrowok="t"/>
                <v:fill type="solid"/>
              </v:shape>
            </v:group>
            <v:group style="position:absolute;left:6092;top:1099;width:10;height:20" coordorigin="6092,1099" coordsize="10,20">
              <v:shape style="position:absolute;left:6092;top:1099;width:10;height:20" coordorigin="6092,1099" coordsize="10,20" path="m6092,1118l6102,1118,6102,1099,6092,1099,6092,1118xe" filled="true" fillcolor="#000000" stroked="false">
                <v:path arrowok="t"/>
                <v:fill type="solid"/>
              </v:shape>
            </v:group>
            <v:group style="position:absolute;left:6092;top:1118;width:10;height:20" coordorigin="6092,1118" coordsize="10,20">
              <v:shape style="position:absolute;left:6092;top:1118;width:10;height:20" coordorigin="6092,1118" coordsize="10,20" path="m6092,1138l6102,1138,6102,1118,6092,1118,6092,1138xe" filled="true" fillcolor="#000000" stroked="false">
                <v:path arrowok="t"/>
                <v:fill type="solid"/>
              </v:shape>
            </v:group>
            <v:group style="position:absolute;left:6092;top:1138;width:10;height:20" coordorigin="6092,1138" coordsize="10,20">
              <v:shape style="position:absolute;left:6092;top:1138;width:10;height:20" coordorigin="6092,1138" coordsize="10,20" path="m6092,1157l6102,1157,6102,1138,6092,1138,6092,1157xe" filled="true" fillcolor="#000000" stroked="false">
                <v:path arrowok="t"/>
                <v:fill type="solid"/>
              </v:shape>
            </v:group>
            <v:group style="position:absolute;left:6092;top:1157;width:10;height:20" coordorigin="6092,1157" coordsize="10,20">
              <v:shape style="position:absolute;left:6092;top:1157;width:10;height:20" coordorigin="6092,1157" coordsize="10,20" path="m6092,1176l6102,1176,6102,1157,6092,1157,6092,1176xe" filled="true" fillcolor="#000000" stroked="false">
                <v:path arrowok="t"/>
                <v:fill type="solid"/>
              </v:shape>
            </v:group>
            <v:group style="position:absolute;left:6092;top:1176;width:10;height:20" coordorigin="6092,1176" coordsize="10,20">
              <v:shape style="position:absolute;left:6092;top:1176;width:10;height:20" coordorigin="6092,1176" coordsize="10,20" path="m6092,1195l6102,1195,6102,1176,6092,1176,6092,1195xe" filled="true" fillcolor="#000000" stroked="false">
                <v:path arrowok="t"/>
                <v:fill type="solid"/>
              </v:shape>
            </v:group>
            <v:group style="position:absolute;left:6092;top:1195;width:10;height:20" coordorigin="6092,1195" coordsize="10,20">
              <v:shape style="position:absolute;left:6092;top:1195;width:10;height:20" coordorigin="6092,1195" coordsize="10,20" path="m6092,1214l6102,1214,6102,1195,6092,1195,6092,1214xe" filled="true" fillcolor="#000000" stroked="false">
                <v:path arrowok="t"/>
                <v:fill type="solid"/>
              </v:shape>
            </v:group>
            <v:group style="position:absolute;left:6092;top:1214;width:10;height:20" coordorigin="6092,1214" coordsize="10,20">
              <v:shape style="position:absolute;left:6092;top:1214;width:10;height:20" coordorigin="6092,1214" coordsize="10,20" path="m6092,1234l6102,1234,6102,1214,6092,1214,6092,1234xe" filled="true" fillcolor="#000000" stroked="false">
                <v:path arrowok="t"/>
                <v:fill type="solid"/>
              </v:shape>
            </v:group>
            <v:group style="position:absolute;left:6092;top:1242;width:10;height:2" coordorigin="6092,1242" coordsize="10,2">
              <v:shape style="position:absolute;left:6092;top:1242;width:10;height:2" coordorigin="6092,1242" coordsize="10,0" path="m6092,1242l6102,1242e" filled="false" stroked="true" strokeweight=".84003pt" strokecolor="#000000">
                <v:path arrowok="t"/>
              </v:shape>
            </v:group>
            <v:group style="position:absolute;left:6092;top:1265;width:29;height:2" coordorigin="6092,1265" coordsize="29,2">
              <v:shape style="position:absolute;left:6092;top:1265;width:29;height:2" coordorigin="6092,1265" coordsize="29,0" path="m6092,1265l6121,1265e" filled="false" stroked="true" strokeweight="1.44pt" strokecolor="#000000">
                <v:path arrowok="t"/>
              </v:shape>
            </v:group>
            <v:group style="position:absolute;left:6121;top:1265;width:1578;height:2" coordorigin="6121,1265" coordsize="1578,2">
              <v:shape style="position:absolute;left:6121;top:1265;width:1578;height:2" coordorigin="6121,1265" coordsize="1578,0" path="m6121,1265l7698,1265e" filled="false" stroked="true" strokeweight="1.44pt" strokecolor="#000000">
                <v:path arrowok="t"/>
              </v:shape>
              <v:shape style="position:absolute;left:2528;top:22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本年金额</w:t>
                      </w:r>
                    </w:p>
                  </w:txbxContent>
                </v:textbox>
                <w10:wrap type="none"/>
              </v:shape>
              <v:shape style="position:absolute;left:5735;top:22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txbxContent>
                </v:textbox>
                <w10:wrap type="none"/>
              </v:shape>
              <v:shape style="position:absolute;left:298;top:42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地</w:t>
                      </w:r>
                    </w:p>
                  </w:txbxContent>
                </v:textbox>
                <w10:wrap type="none"/>
              </v:shape>
              <v:shape style="position:absolute;left:838;top:42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区</w:t>
                      </w:r>
                    </w:p>
                  </w:txbxContent>
                </v:textbox>
                <w10:wrap type="none"/>
              </v:shape>
              <v:shape style="position:absolute;left:1729;top:63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营业收入</w:t>
                      </w:r>
                    </w:p>
                  </w:txbxContent>
                </v:textbox>
                <w10:wrap type="none"/>
              </v:shape>
              <v:shape style="position:absolute;left:3332;top:63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营业成本</w:t>
                      </w:r>
                    </w:p>
                  </w:txbxContent>
                </v:textbox>
                <w10:wrap type="none"/>
              </v:shape>
              <v:shape style="position:absolute;left:4933;top:63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营业收入</w:t>
                      </w:r>
                    </w:p>
                  </w:txbxContent>
                </v:textbox>
                <w10:wrap type="none"/>
              </v:shape>
              <v:shape style="position:absolute;left:6537;top:63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营业成本</w:t>
                      </w:r>
                    </w:p>
                  </w:txbxContent>
                </v:textbox>
                <w10:wrap type="none"/>
              </v:shape>
              <v:shape style="position:absolute;left:137;top:104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上海</w:t>
                      </w:r>
                    </w:p>
                  </w:txbxContent>
                </v:textbox>
                <w10:wrap type="none"/>
              </v:shape>
              <v:shape style="position:absolute;left:1657;top:1060;width:112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356,542,921.22</w:t>
                      </w:r>
                    </w:p>
                  </w:txbxContent>
                </v:textbox>
                <w10:wrap type="none"/>
              </v:shape>
              <v:shape style="position:absolute;left:3260;top:1060;width:112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228,555,627.60</w:t>
                      </w:r>
                    </w:p>
                  </w:txbxContent>
                </v:textbox>
                <w10:wrap type="none"/>
              </v:shape>
              <v:shape style="position:absolute;left:4861;top:1060;width:112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307,008,837.80</w:t>
                      </w:r>
                    </w:p>
                  </w:txbxContent>
                </v:textbox>
                <w10:wrap type="none"/>
              </v:shape>
              <v:shape style="position:absolute;left:6465;top:1060;width:112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192,761,961.20</w:t>
                      </w:r>
                    </w:p>
                  </w:txbxContent>
                </v:textbox>
                <w10:wrap type="none"/>
              </v:shape>
            </v:group>
          </v:group>
        </w:pict>
      </w:r>
      <w:r>
        <w:rPr>
          <w:rFonts w:ascii="宋体" w:hAnsi="宋体" w:cs="宋体" w:eastAsia="宋体" w:hint="default"/>
          <w:position w:val="-25"/>
          <w:sz w:val="20"/>
          <w:szCs w:val="2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tabs>
          <w:tab w:pos="1406" w:val="left" w:leader="none"/>
        </w:tabs>
        <w:spacing w:before="36"/>
        <w:ind w:left="869" w:right="0" w:firstLine="0"/>
        <w:jc w:val="left"/>
        <w:rPr>
          <w:rFonts w:ascii="宋体" w:hAnsi="宋体" w:cs="宋体" w:eastAsia="宋体" w:hint="default"/>
          <w:sz w:val="21"/>
          <w:szCs w:val="21"/>
        </w:rPr>
      </w:pPr>
      <w:r>
        <w:rPr/>
        <w:pict>
          <v:shape style="position:absolute;margin-left:308.329987pt;margin-top:38.543652pt;width:.48001pt;height:.12pt;mso-position-horizontal-relative:page;mso-position-vertical-relative:paragraph;z-index:-976336" type="#_x0000_t75" stroked="false">
            <v:imagedata r:id="rId543" o:title=""/>
          </v:shape>
        </w:pict>
      </w:r>
      <w:r>
        <w:rPr/>
        <w:pict>
          <v:shape style="position:absolute;margin-left:402.429993pt;margin-top:38.543652pt;width:.47998pt;height:.12pt;mso-position-horizontal-relative:page;mso-position-vertical-relative:paragraph;z-index:-976312" type="#_x0000_t75" stroked="false">
            <v:imagedata r:id="rId543" o:title=""/>
          </v:shape>
        </w:pict>
      </w:r>
      <w:r>
        <w:rPr/>
        <w:pict>
          <v:group style="position:absolute;margin-left:134.179993pt;margin-top:78.653671pt;width:381.95pt;height:.5pt;mso-position-horizontal-relative:page;mso-position-vertical-relative:paragraph;z-index:-976288" coordorigin="2684,1573" coordsize="7639,10">
            <v:shape style="position:absolute;left:2684;top:1573;width:3483;height:10" type="#_x0000_t75" stroked="false">
              <v:imagedata r:id="rId589" o:title=""/>
            </v:shape>
            <v:shape style="position:absolute;left:6162;top:1573;width:1887;height:10" type="#_x0000_t75" stroked="false">
              <v:imagedata r:id="rId590" o:title=""/>
            </v:shape>
            <v:shape style="position:absolute;left:8044;top:1573;width:2278;height:10" type="#_x0000_t75" stroked="false">
              <v:imagedata r:id="rId591" o:title=""/>
            </v:shape>
            <w10:wrap type="none"/>
          </v:group>
        </w:pict>
      </w:r>
      <w:r>
        <w:rPr/>
        <w:pict>
          <v:group style="position:absolute;margin-left:134.179993pt;margin-top:98.333633pt;width:381.95pt;height:5.3pt;mso-position-horizontal-relative:page;mso-position-vertical-relative:paragraph;z-index:-976264" coordorigin="2684,1967" coordsize="7639,106">
            <v:shape style="position:absolute;left:2684;top:1967;width:3502;height:106" type="#_x0000_t75" stroked="false">
              <v:imagedata r:id="rId592" o:title=""/>
            </v:shape>
            <v:shape style="position:absolute;left:6162;top:2063;width:1887;height:10" type="#_x0000_t75" stroked="false">
              <v:imagedata r:id="rId593" o:title=""/>
            </v:shape>
            <v:shape style="position:absolute;left:8044;top:2063;width:2278;height:10" type="#_x0000_t75" stroked="false">
              <v:imagedata r:id="rId594" o:title=""/>
            </v:shape>
            <w10:wrap type="none"/>
          </v:group>
        </w:pict>
      </w:r>
      <w:r>
        <w:rPr>
          <w:rFonts w:ascii="宋体" w:hAnsi="宋体" w:cs="宋体" w:eastAsia="宋体" w:hint="default"/>
          <w:b/>
          <w:bCs/>
          <w:sz w:val="21"/>
          <w:szCs w:val="21"/>
        </w:rPr>
        <w:t>5</w:t>
      </w:r>
      <w:r>
        <w:rPr>
          <w:rFonts w:ascii="宋体" w:hAnsi="宋体" w:cs="宋体" w:eastAsia="宋体" w:hint="default"/>
          <w:b/>
          <w:bCs/>
          <w:sz w:val="21"/>
          <w:szCs w:val="21"/>
        </w:rPr>
        <w:t>、</w:t>
        <w:tab/>
        <w:t>公司前五名客户的营业收入情况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1289" w:type="dxa"/>
        <w:tblLayout w:type="fixed"/>
        <w:tblCellMar>
          <w:top w:w="0" w:type="dxa"/>
          <w:left w:w="0" w:type="dxa"/>
          <w:bottom w:w="0" w:type="dxa"/>
          <w:right w:w="0" w:type="dxa"/>
        </w:tblCellMar>
        <w:tblLook w:val="01E0"/>
      </w:tblPr>
      <w:tblGrid>
        <w:gridCol w:w="3502"/>
        <w:gridCol w:w="1882"/>
        <w:gridCol w:w="2269"/>
      </w:tblGrid>
      <w:tr>
        <w:trPr>
          <w:trHeight w:val="911" w:hRule="exact"/>
        </w:trPr>
        <w:tc>
          <w:tcPr>
            <w:tcW w:w="3502" w:type="dxa"/>
            <w:tcBorders>
              <w:top w:val="single" w:sz="12" w:space="0" w:color="000000"/>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188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305"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2269" w:type="dxa"/>
            <w:tcBorders>
              <w:top w:val="single" w:sz="12" w:space="0" w:color="000000"/>
              <w:left w:val="single" w:sz="4" w:space="0" w:color="000000"/>
              <w:bottom w:val="nil" w:sz="6" w:space="0" w:color="auto"/>
              <w:right w:val="nil" w:sz="6" w:space="0" w:color="auto"/>
            </w:tcBorders>
          </w:tcPr>
          <w:p>
            <w:pPr>
              <w:pStyle w:val="TableParagraph"/>
              <w:spacing w:line="350" w:lineRule="auto" w:before="96"/>
              <w:ind w:left="655" w:right="185" w:hanging="473"/>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占公司全部营业收入</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r>
      <w:tr>
        <w:trPr>
          <w:trHeight w:val="299" w:hRule="exact"/>
        </w:trPr>
        <w:tc>
          <w:tcPr>
            <w:tcW w:w="3502"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228" w:right="0"/>
              <w:jc w:val="left"/>
              <w:rPr>
                <w:rFonts w:ascii="宋体" w:hAnsi="宋体" w:cs="宋体" w:eastAsia="宋体" w:hint="default"/>
                <w:sz w:val="21"/>
                <w:szCs w:val="21"/>
              </w:rPr>
            </w:pPr>
            <w:r>
              <w:rPr>
                <w:rFonts w:ascii="宋体" w:hAnsi="宋体" w:cs="宋体" w:eastAsia="宋体" w:hint="default"/>
                <w:sz w:val="21"/>
                <w:szCs w:val="21"/>
              </w:rPr>
              <w:t>日立（上海）贸易有限公司</w:t>
            </w:r>
          </w:p>
        </w:tc>
        <w:tc>
          <w:tcPr>
            <w:tcW w:w="1882" w:type="dxa"/>
            <w:tcBorders>
              <w:top w:val="nil" w:sz="6" w:space="0" w:color="auto"/>
              <w:left w:val="single" w:sz="4" w:space="0" w:color="000000"/>
              <w:bottom w:val="nil" w:sz="6" w:space="0" w:color="auto"/>
              <w:right w:val="single" w:sz="4" w:space="0" w:color="000000"/>
            </w:tcBorders>
          </w:tcPr>
          <w:p>
            <w:pPr>
              <w:pStyle w:val="TableParagraph"/>
              <w:spacing w:line="231" w:lineRule="exact" w:before="108"/>
              <w:ind w:right="98"/>
              <w:jc w:val="right"/>
              <w:rPr>
                <w:rFonts w:ascii="Times New Roman" w:hAnsi="Times New Roman" w:cs="Times New Roman" w:eastAsia="Times New Roman" w:hint="default"/>
                <w:sz w:val="21"/>
                <w:szCs w:val="21"/>
              </w:rPr>
            </w:pPr>
            <w:r>
              <w:rPr>
                <w:rFonts w:ascii="Times New Roman"/>
                <w:spacing w:val="-1"/>
                <w:sz w:val="21"/>
              </w:rPr>
              <w:t>21,742,751.54</w:t>
            </w:r>
          </w:p>
        </w:tc>
        <w:tc>
          <w:tcPr>
            <w:tcW w:w="2269" w:type="dxa"/>
            <w:tcBorders>
              <w:top w:val="nil" w:sz="6" w:space="0" w:color="auto"/>
              <w:left w:val="single" w:sz="4" w:space="0" w:color="000000"/>
              <w:bottom w:val="nil" w:sz="6" w:space="0" w:color="auto"/>
              <w:right w:val="nil" w:sz="6" w:space="0" w:color="auto"/>
            </w:tcBorders>
          </w:tcPr>
          <w:p>
            <w:pPr>
              <w:pStyle w:val="TableParagraph"/>
              <w:spacing w:line="231" w:lineRule="exact" w:before="108"/>
              <w:ind w:right="103"/>
              <w:jc w:val="right"/>
              <w:rPr>
                <w:rFonts w:ascii="Times New Roman" w:hAnsi="Times New Roman" w:cs="Times New Roman" w:eastAsia="Times New Roman" w:hint="default"/>
                <w:sz w:val="21"/>
                <w:szCs w:val="21"/>
              </w:rPr>
            </w:pPr>
            <w:r>
              <w:rPr>
                <w:rFonts w:ascii="Times New Roman"/>
                <w:sz w:val="21"/>
              </w:rPr>
              <w:t>6.09</w:t>
            </w:r>
          </w:p>
        </w:tc>
      </w:tr>
      <w:tr>
        <w:trPr>
          <w:trHeight w:val="598" w:hRule="exact"/>
        </w:trPr>
        <w:tc>
          <w:tcPr>
            <w:tcW w:w="3502" w:type="dxa"/>
            <w:tcBorders>
              <w:top w:val="nil" w:sz="6" w:space="0" w:color="auto"/>
              <w:left w:val="nil" w:sz="6" w:space="0" w:color="auto"/>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富士通（中国）信息系统有限公司</w:t>
            </w:r>
          </w:p>
        </w:tc>
        <w:tc>
          <w:tcPr>
            <w:tcW w:w="18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12,447,740.39</w:t>
            </w:r>
          </w:p>
        </w:tc>
        <w:tc>
          <w:tcPr>
            <w:tcW w:w="2269"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3.49</w:t>
            </w:r>
          </w:p>
        </w:tc>
      </w:tr>
      <w:tr>
        <w:trPr>
          <w:trHeight w:val="485" w:hRule="exact"/>
        </w:trPr>
        <w:tc>
          <w:tcPr>
            <w:tcW w:w="3502" w:type="dxa"/>
            <w:tcBorders>
              <w:top w:val="nil" w:sz="6" w:space="0" w:color="auto"/>
              <w:left w:val="nil" w:sz="6" w:space="0" w:color="auto"/>
              <w:bottom w:val="single" w:sz="4" w:space="0" w:color="000000"/>
              <w:right w:val="single" w:sz="4" w:space="0" w:color="000000"/>
            </w:tcBorders>
          </w:tcPr>
          <w:p>
            <w:pPr>
              <w:pStyle w:val="TableParagraph"/>
              <w:spacing w:line="240" w:lineRule="auto" w:before="131"/>
              <w:ind w:left="228" w:right="0"/>
              <w:jc w:val="left"/>
              <w:rPr>
                <w:rFonts w:ascii="宋体" w:hAnsi="宋体" w:cs="宋体" w:eastAsia="宋体" w:hint="default"/>
                <w:sz w:val="21"/>
                <w:szCs w:val="21"/>
              </w:rPr>
            </w:pPr>
            <w:r>
              <w:rPr>
                <w:rFonts w:ascii="宋体" w:hAnsi="宋体" w:cs="宋体" w:eastAsia="宋体" w:hint="default"/>
                <w:sz w:val="21"/>
                <w:szCs w:val="21"/>
              </w:rPr>
              <w:t>国际商业机器（中国）有限公司</w:t>
            </w:r>
          </w:p>
        </w:tc>
        <w:tc>
          <w:tcPr>
            <w:tcW w:w="18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12,251,616.03</w:t>
            </w:r>
          </w:p>
        </w:tc>
        <w:tc>
          <w:tcPr>
            <w:tcW w:w="2269" w:type="dxa"/>
            <w:tcBorders>
              <w:top w:val="nil" w:sz="6" w:space="0" w:color="auto"/>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3.43</w:t>
            </w:r>
          </w:p>
        </w:tc>
      </w:tr>
      <w:tr>
        <w:trPr>
          <w:trHeight w:val="490"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228" w:right="0"/>
              <w:jc w:val="left"/>
              <w:rPr>
                <w:rFonts w:ascii="宋体" w:hAnsi="宋体" w:cs="宋体" w:eastAsia="宋体" w:hint="default"/>
                <w:sz w:val="21"/>
                <w:szCs w:val="21"/>
              </w:rPr>
            </w:pPr>
            <w:r>
              <w:rPr>
                <w:rFonts w:ascii="宋体" w:hAnsi="宋体" w:cs="宋体" w:eastAsia="宋体" w:hint="default"/>
                <w:sz w:val="21"/>
                <w:szCs w:val="21"/>
              </w:rPr>
              <w:t>中科华核电技术研究院有限公司</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9,986,014.45</w:t>
            </w:r>
          </w:p>
        </w:tc>
        <w:tc>
          <w:tcPr>
            <w:tcW w:w="22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2.80</w:t>
            </w:r>
          </w:p>
        </w:tc>
      </w:tr>
      <w:tr>
        <w:trPr>
          <w:trHeight w:val="502" w:hRule="exact"/>
        </w:trPr>
        <w:tc>
          <w:tcPr>
            <w:tcW w:w="350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4"/>
              <w:ind w:left="228" w:right="0"/>
              <w:jc w:val="left"/>
              <w:rPr>
                <w:rFonts w:ascii="宋体" w:hAnsi="宋体" w:cs="宋体" w:eastAsia="宋体" w:hint="default"/>
                <w:sz w:val="21"/>
                <w:szCs w:val="21"/>
              </w:rPr>
            </w:pPr>
            <w:r>
              <w:rPr>
                <w:rFonts w:ascii="宋体" w:hAnsi="宋体" w:cs="宋体" w:eastAsia="宋体" w:hint="default"/>
                <w:sz w:val="21"/>
                <w:szCs w:val="21"/>
              </w:rPr>
              <w:t>株洲南车时代电气股份有限公司</w:t>
            </w:r>
          </w:p>
        </w:tc>
        <w:tc>
          <w:tcPr>
            <w:tcW w:w="18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9,733,159.85</w:t>
            </w:r>
          </w:p>
        </w:tc>
        <w:tc>
          <w:tcPr>
            <w:tcW w:w="226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2.73</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tabs>
          <w:tab w:pos="991" w:val="left" w:leader="none"/>
        </w:tabs>
        <w:spacing w:line="700" w:lineRule="auto" w:before="36"/>
        <w:ind w:left="1406" w:right="7850" w:hanging="1256"/>
        <w:jc w:val="left"/>
        <w:rPr>
          <w:rFonts w:ascii="宋体" w:hAnsi="宋体" w:cs="宋体" w:eastAsia="宋体" w:hint="default"/>
          <w:sz w:val="21"/>
          <w:szCs w:val="21"/>
        </w:rPr>
      </w:pPr>
      <w:r>
        <w:rPr/>
        <w:pict>
          <v:group style="position:absolute;margin-left:134.179993pt;margin-top:-102.716339pt;width:381.95pt;height:5.4pt;mso-position-horizontal-relative:page;mso-position-vertical-relative:paragraph;z-index:-976240" coordorigin="2684,-2054" coordsize="7639,108">
            <v:shape style="position:absolute;left:2684;top:-2054;width:3502;height:108" type="#_x0000_t75" stroked="false">
              <v:imagedata r:id="rId595" o:title=""/>
            </v:shape>
            <v:shape style="position:absolute;left:6162;top:-1958;width:1896;height:12" type="#_x0000_t75" stroked="false">
              <v:imagedata r:id="rId596" o:title=""/>
            </v:shape>
            <v:shape style="position:absolute;left:8044;top:-1956;width:2278;height:10" type="#_x0000_t75" stroked="false">
              <v:imagedata r:id="rId594" o:title=""/>
            </v:shape>
            <w10:wrap type="none"/>
          </v:group>
        </w:pict>
      </w:r>
      <w:r>
        <w:rPr/>
        <w:pict>
          <v:shape style="position:absolute;margin-left:308.329987pt;margin-top:-24.356316pt;width:.48001pt;height:.12pt;mso-position-horizontal-relative:page;mso-position-vertical-relative:paragraph;z-index:17296" type="#_x0000_t75" stroked="false">
            <v:imagedata r:id="rId543" o:title=""/>
          </v:shape>
        </w:pict>
      </w:r>
      <w:r>
        <w:rPr/>
        <w:pict>
          <v:shape style="position:absolute;margin-left:402.429993pt;margin-top:-24.356316pt;width:.47998pt;height:.12pt;mso-position-horizontal-relative:page;mso-position-vertical-relative:paragraph;z-index:17320" type="#_x0000_t75" stroked="false">
            <v:imagedata r:id="rId543" o:title=""/>
          </v:shape>
        </w:pict>
      </w:r>
      <w:r>
        <w:rPr/>
        <w:pict>
          <v:shape style="position:absolute;margin-left:355.51001pt;margin-top:78.623688pt;width:.48001pt;height:.12pt;mso-position-horizontal-relative:page;mso-position-vertical-relative:paragraph;z-index:-976168" type="#_x0000_t75" stroked="false">
            <v:imagedata r:id="rId597" o:title=""/>
          </v:shape>
        </w:pict>
      </w:r>
      <w:r>
        <w:rPr/>
        <w:pict>
          <v:shape style="position:absolute;margin-left:430.75pt;margin-top:78.623688pt;width:.47998pt;height:.12pt;mso-position-horizontal-relative:page;mso-position-vertical-relative:paragraph;z-index:-976144" type="#_x0000_t75" stroked="false">
            <v:imagedata r:id="rId597" o:title=""/>
          </v:shape>
        </w:pict>
      </w:r>
      <w:r>
        <w:rPr/>
        <w:pict>
          <v:group style="position:absolute;margin-left:134.179993pt;margin-top:94.103722pt;width:381.95pt;height:5.05pt;mso-position-horizontal-relative:page;mso-position-vertical-relative:paragraph;z-index:-976120" coordorigin="2684,1882" coordsize="7639,101">
            <v:shape style="position:absolute;left:2684;top:1882;width:5951;height:101" type="#_x0000_t75" stroked="false">
              <v:imagedata r:id="rId598" o:title=""/>
            </v:shape>
            <v:shape style="position:absolute;left:8610;top:1973;width:1712;height:10" type="#_x0000_t75" stroked="false">
              <v:imagedata r:id="rId599" o:title=""/>
            </v:shape>
            <w10:wrap type="none"/>
          </v:group>
        </w:pict>
      </w:r>
      <w:r>
        <w:rPr>
          <w:rFonts w:ascii="宋体" w:hAnsi="宋体" w:cs="宋体" w:eastAsia="宋体" w:hint="default"/>
          <w:b/>
          <w:bCs/>
          <w:w w:val="95"/>
          <w:sz w:val="21"/>
          <w:szCs w:val="21"/>
        </w:rPr>
        <w:t>(</w:t>
      </w:r>
      <w:r>
        <w:rPr>
          <w:rFonts w:ascii="宋体" w:hAnsi="宋体" w:cs="宋体" w:eastAsia="宋体" w:hint="default"/>
          <w:b/>
          <w:bCs/>
          <w:w w:val="95"/>
          <w:sz w:val="21"/>
          <w:szCs w:val="21"/>
        </w:rPr>
        <w:t>五</w:t>
      </w:r>
      <w:r>
        <w:rPr>
          <w:rFonts w:ascii="宋体" w:hAnsi="宋体" w:cs="宋体" w:eastAsia="宋体" w:hint="default"/>
          <w:b/>
          <w:bCs/>
          <w:w w:val="95"/>
          <w:sz w:val="21"/>
          <w:szCs w:val="21"/>
        </w:rPr>
        <w:t>)</w:t>
        <w:tab/>
      </w:r>
      <w:r>
        <w:rPr>
          <w:rFonts w:ascii="宋体" w:hAnsi="宋体" w:cs="宋体" w:eastAsia="宋体" w:hint="default"/>
          <w:b/>
          <w:bCs/>
          <w:sz w:val="21"/>
          <w:szCs w:val="21"/>
        </w:rPr>
        <w:t>投资收益</w:t>
      </w:r>
      <w:r>
        <w:rPr>
          <w:rFonts w:ascii="宋体" w:hAnsi="宋体" w:cs="宋体" w:eastAsia="宋体" w:hint="default"/>
          <w:b/>
          <w:bCs/>
          <w:w w:val="100"/>
          <w:sz w:val="21"/>
          <w:szCs w:val="21"/>
        </w:rPr>
        <w:t> </w:t>
      </w:r>
      <w:r>
        <w:rPr>
          <w:rFonts w:ascii="宋体" w:hAnsi="宋体" w:cs="宋体" w:eastAsia="宋体" w:hint="default"/>
          <w:b/>
          <w:bCs/>
          <w:sz w:val="21"/>
          <w:szCs w:val="21"/>
        </w:rPr>
        <w:t>投资收益明细</w:t>
      </w:r>
      <w:r>
        <w:rPr>
          <w:rFonts w:ascii="宋体" w:hAnsi="宋体" w:cs="宋体" w:eastAsia="宋体" w:hint="default"/>
          <w:sz w:val="21"/>
          <w:szCs w:val="21"/>
        </w:rPr>
      </w:r>
    </w:p>
    <w:p>
      <w:pPr>
        <w:spacing w:line="240" w:lineRule="auto" w:before="2"/>
        <w:rPr>
          <w:rFonts w:ascii="宋体" w:hAnsi="宋体" w:cs="宋体" w:eastAsia="宋体" w:hint="default"/>
          <w:b/>
          <w:bCs/>
          <w:sz w:val="2"/>
          <w:szCs w:val="2"/>
        </w:rPr>
      </w:pPr>
    </w:p>
    <w:tbl>
      <w:tblPr>
        <w:tblW w:w="0" w:type="auto"/>
        <w:jc w:val="left"/>
        <w:tblInd w:w="1274" w:type="dxa"/>
        <w:tblLayout w:type="fixed"/>
        <w:tblCellMar>
          <w:top w:w="0" w:type="dxa"/>
          <w:left w:w="0" w:type="dxa"/>
          <w:bottom w:w="0" w:type="dxa"/>
          <w:right w:w="0" w:type="dxa"/>
        </w:tblCellMar>
        <w:tblLook w:val="01E0"/>
      </w:tblPr>
      <w:tblGrid>
        <w:gridCol w:w="4446"/>
        <w:gridCol w:w="1505"/>
        <w:gridCol w:w="1702"/>
      </w:tblGrid>
      <w:tr>
        <w:trPr>
          <w:trHeight w:val="324" w:hRule="exact"/>
        </w:trPr>
        <w:tc>
          <w:tcPr>
            <w:tcW w:w="4446" w:type="dxa"/>
            <w:vMerge w:val="restart"/>
            <w:tcBorders>
              <w:top w:val="single" w:sz="12" w:space="0" w:color="000000"/>
              <w:left w:val="nil" w:sz="6" w:space="0" w:color="auto"/>
              <w:right w:val="single" w:sz="4" w:space="0" w:color="000000"/>
            </w:tcBorders>
          </w:tcPr>
          <w:p>
            <w:pPr>
              <w:pStyle w:val="TableParagraph"/>
              <w:spacing w:line="240" w:lineRule="auto" w:before="93"/>
              <w:ind w:left="2018" w:right="0"/>
              <w:jc w:val="left"/>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400" w:lineRule="atLeast" w:before="10"/>
              <w:ind w:left="122" w:right="99"/>
              <w:jc w:val="left"/>
              <w:rPr>
                <w:rFonts w:ascii="宋体" w:hAnsi="宋体" w:cs="宋体" w:eastAsia="宋体" w:hint="default"/>
                <w:sz w:val="21"/>
                <w:szCs w:val="21"/>
              </w:rPr>
            </w:pPr>
            <w:r>
              <w:rPr>
                <w:rFonts w:ascii="宋体" w:hAnsi="宋体" w:cs="宋体" w:eastAsia="宋体" w:hint="default"/>
                <w:spacing w:val="-1"/>
                <w:sz w:val="21"/>
                <w:szCs w:val="21"/>
              </w:rPr>
              <w:t>持有至到期投资取得的投资收益期间取得的投</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资收益</w:t>
            </w:r>
          </w:p>
        </w:tc>
        <w:tc>
          <w:tcPr>
            <w:tcW w:w="1505" w:type="dxa"/>
            <w:tcBorders>
              <w:top w:val="single" w:sz="12" w:space="0" w:color="000000"/>
              <w:left w:val="single" w:sz="4" w:space="0" w:color="000000"/>
              <w:bottom w:val="nil" w:sz="6" w:space="0" w:color="auto"/>
              <w:right w:val="single" w:sz="4" w:space="0" w:color="000000"/>
            </w:tcBorders>
          </w:tcPr>
          <w:p>
            <w:pPr>
              <w:pStyle w:val="TableParagraph"/>
              <w:spacing w:line="256" w:lineRule="exact" w:before="93"/>
              <w:ind w:left="328"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702" w:type="dxa"/>
            <w:tcBorders>
              <w:top w:val="single" w:sz="12" w:space="0" w:color="000000"/>
              <w:left w:val="single" w:sz="4" w:space="0" w:color="000000"/>
              <w:bottom w:val="nil" w:sz="6" w:space="0" w:color="auto"/>
              <w:right w:val="nil" w:sz="6" w:space="0" w:color="auto"/>
            </w:tcBorders>
          </w:tcPr>
          <w:p>
            <w:pPr>
              <w:pStyle w:val="TableParagraph"/>
              <w:spacing w:line="256" w:lineRule="exact" w:before="93"/>
              <w:ind w:left="425"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917" w:hRule="exact"/>
        </w:trPr>
        <w:tc>
          <w:tcPr>
            <w:tcW w:w="4446" w:type="dxa"/>
            <w:vMerge/>
            <w:tcBorders>
              <w:left w:val="nil" w:sz="6" w:space="0" w:color="auto"/>
              <w:bottom w:val="single" w:sz="12" w:space="0" w:color="000000"/>
              <w:right w:val="single" w:sz="4" w:space="0" w:color="000000"/>
            </w:tcBorders>
          </w:tcPr>
          <w:p>
            <w:pPr/>
          </w:p>
        </w:tc>
        <w:tc>
          <w:tcPr>
            <w:tcW w:w="1505" w:type="dxa"/>
            <w:tcBorders>
              <w:top w:val="nil" w:sz="6" w:space="0" w:color="auto"/>
              <w:left w:val="single" w:sz="4" w:space="0" w:color="000000"/>
              <w:bottom w:val="single" w:sz="12" w:space="0" w:color="000000"/>
              <w:right w:val="single" w:sz="4" w:space="0" w:color="000000"/>
            </w:tcBorders>
          </w:tcPr>
          <w:p>
            <w:pPr/>
          </w:p>
        </w:tc>
        <w:tc>
          <w:tcPr>
            <w:tcW w:w="1702" w:type="dxa"/>
            <w:tcBorders>
              <w:top w:val="nil" w:sz="6" w:space="0" w:color="auto"/>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855" w:right="0"/>
              <w:jc w:val="left"/>
              <w:rPr>
                <w:rFonts w:ascii="Times New Roman" w:hAnsi="Times New Roman" w:cs="Times New Roman" w:eastAsia="Times New Roman" w:hint="default"/>
                <w:sz w:val="21"/>
                <w:szCs w:val="21"/>
              </w:rPr>
            </w:pPr>
            <w:r>
              <w:rPr>
                <w:rFonts w:ascii="Times New Roman"/>
                <w:sz w:val="21"/>
              </w:rPr>
              <w:t>1,112.33</w:t>
            </w:r>
          </w:p>
        </w:tc>
      </w:tr>
    </w:tbl>
    <w:p>
      <w:pPr>
        <w:spacing w:after="0" w:line="240" w:lineRule="auto"/>
        <w:jc w:val="left"/>
        <w:rPr>
          <w:rFonts w:ascii="Times New Roman" w:hAnsi="Times New Roman" w:cs="Times New Roman" w:eastAsia="Times New Roman" w:hint="default"/>
          <w:sz w:val="21"/>
          <w:szCs w:val="21"/>
        </w:rPr>
        <w:sectPr>
          <w:pgSz w:w="11910" w:h="16840"/>
          <w:pgMar w:header="884" w:footer="1186" w:top="1140" w:bottom="1380" w:left="1380" w:right="0"/>
        </w:sectPr>
      </w:pPr>
    </w:p>
    <w:p>
      <w:pPr>
        <w:spacing w:line="240" w:lineRule="auto" w:before="0"/>
        <w:rPr>
          <w:rFonts w:ascii="宋体" w:hAnsi="宋体" w:cs="宋体" w:eastAsia="宋体" w:hint="default"/>
          <w:b/>
          <w:bCs/>
          <w:sz w:val="20"/>
          <w:szCs w:val="20"/>
        </w:rPr>
      </w:pPr>
      <w:r>
        <w:rPr/>
        <w:pict>
          <v:shape style="position:absolute;margin-left:107.059998pt;margin-top:230.899963pt;width:408.791689pt;height:5.167500pt;mso-position-horizontal-relative:page;mso-position-vertical-relative:page;z-index:-975952" type="#_x0000_t75" stroked="false">
            <v:imagedata r:id="rId600" o:title=""/>
          </v:shape>
        </w:pict>
      </w:r>
      <w:r>
        <w:rPr/>
        <w:pict>
          <v:shape style="position:absolute;margin-left:107.059998pt;margin-top:251.420029pt;width:408.2032pt;height:5.04pt;mso-position-horizontal-relative:page;mso-position-vertical-relative:page;z-index:-975928" type="#_x0000_t75" stroked="false">
            <v:imagedata r:id="rId601" o:title=""/>
          </v:shape>
        </w:pict>
      </w:r>
      <w:r>
        <w:rPr/>
        <w:pict>
          <v:shape style="position:absolute;margin-left:107.059998pt;margin-top:271.849915pt;width:407.007022pt;height:5.145pt;mso-position-horizontal-relative:page;mso-position-vertical-relative:page;z-index:-975904" type="#_x0000_t75" stroked="false">
            <v:imagedata r:id="rId602" o:title=""/>
          </v:shape>
        </w:pict>
      </w:r>
      <w:r>
        <w:rPr/>
        <w:pict>
          <v:shape style="position:absolute;margin-left:107.059998pt;margin-top:312.530029pt;width:408.2032pt;height:5.04pt;mso-position-horizontal-relative:page;mso-position-vertical-relative:page;z-index:-975880" type="#_x0000_t75" stroked="false">
            <v:imagedata r:id="rId601" o:title=""/>
          </v:shape>
        </w:pict>
      </w:r>
      <w:r>
        <w:rPr/>
        <w:pict>
          <v:shape style="position:absolute;margin-left:107.059998pt;margin-top:332.929993pt;width:408.794066pt;height:5.167500pt;mso-position-horizontal-relative:page;mso-position-vertical-relative:page;z-index:-975856" type="#_x0000_t75" stroked="false">
            <v:imagedata r:id="rId600" o:title=""/>
          </v:shape>
        </w:pict>
      </w:r>
      <w:r>
        <w:rPr/>
        <w:pict>
          <v:shape style="position:absolute;margin-left:107.059998pt;margin-top:353.449982pt;width:408.20077pt;height:5.04pt;mso-position-horizontal-relative:page;mso-position-vertical-relative:page;z-index:-975832" type="#_x0000_t75" stroked="false">
            <v:imagedata r:id="rId601" o:title=""/>
          </v:shape>
        </w:pict>
      </w:r>
      <w:r>
        <w:rPr/>
        <w:pict>
          <v:shape style="position:absolute;margin-left:107.059998pt;margin-top:373.849976pt;width:407.011755pt;height:5.145pt;mso-position-horizontal-relative:page;mso-position-vertical-relative:page;z-index:-975808" type="#_x0000_t75" stroked="false">
            <v:imagedata r:id="rId602" o:title=""/>
          </v:shape>
        </w:pict>
      </w:r>
      <w:r>
        <w:rPr/>
        <w:pict>
          <v:shape style="position:absolute;margin-left:107.059998pt;margin-top:394.369995pt;width:408.794066pt;height:5.167500pt;mso-position-horizontal-relative:page;mso-position-vertical-relative:page;z-index:-975784" type="#_x0000_t75" stroked="false">
            <v:imagedata r:id="rId600" o:title=""/>
          </v:shape>
        </w:pict>
      </w:r>
      <w:r>
        <w:rPr/>
        <w:pict>
          <v:shape style="position:absolute;margin-left:107.059998pt;margin-top:414.889984pt;width:407.014121pt;height:5.145pt;mso-position-horizontal-relative:page;mso-position-vertical-relative:page;z-index:-975760" type="#_x0000_t75" stroked="false">
            <v:imagedata r:id="rId602" o:title=""/>
          </v:shape>
        </w:pict>
      </w:r>
      <w:r>
        <w:rPr/>
        <w:pict>
          <v:shape style="position:absolute;margin-left:107.059998pt;margin-top:435.409973pt;width:407.011755pt;height:5.145pt;mso-position-horizontal-relative:page;mso-position-vertical-relative:page;z-index:-975736" type="#_x0000_t75" stroked="false">
            <v:imagedata r:id="rId602" o:title=""/>
          </v:shape>
        </w:pict>
      </w:r>
      <w:r>
        <w:rPr/>
        <w:pict>
          <v:shape style="position:absolute;margin-left:107.059998pt;margin-top:455.949982pt;width:407.014121pt;height:5.145pt;mso-position-horizontal-relative:page;mso-position-vertical-relative:page;z-index:-975712" type="#_x0000_t75" stroked="false">
            <v:imagedata r:id="rId602" o:title=""/>
          </v:shape>
        </w:pict>
      </w:r>
      <w:r>
        <w:rPr/>
        <w:pict>
          <v:shape style="position:absolute;margin-left:107.059998pt;margin-top:476.469971pt;width:408.19834pt;height:5.04pt;mso-position-horizontal-relative:page;mso-position-vertical-relative:page;z-index:-975688" type="#_x0000_t75" stroked="false">
            <v:imagedata r:id="rId601" o:title=""/>
          </v:shape>
        </w:pict>
      </w:r>
      <w:r>
        <w:rPr/>
        <w:pict>
          <v:shape style="position:absolute;margin-left:107.059998pt;margin-top:496.869995pt;width:407.014121pt;height:5.145pt;mso-position-horizontal-relative:page;mso-position-vertical-relative:page;z-index:-975664" type="#_x0000_t75" stroked="false">
            <v:imagedata r:id="rId602" o:title=""/>
          </v:shape>
        </w:pict>
      </w:r>
      <w:r>
        <w:rPr/>
        <w:pict>
          <v:shape style="position:absolute;margin-left:107.059998pt;margin-top:517.390015pt;width:408.796443pt;height:5.167500pt;mso-position-horizontal-relative:page;mso-position-vertical-relative:page;z-index:-975640" type="#_x0000_t75" stroked="false">
            <v:imagedata r:id="rId600" o:title=""/>
          </v:shape>
        </w:pict>
      </w:r>
      <w:r>
        <w:rPr/>
        <w:pict>
          <v:shape style="position:absolute;margin-left:107.059998pt;margin-top:537.909973pt;width:407.011755pt;height:5.145pt;mso-position-horizontal-relative:page;mso-position-vertical-relative:page;z-index:-975616" type="#_x0000_t75" stroked="false">
            <v:imagedata r:id="rId602" o:title=""/>
          </v:shape>
        </w:pict>
      </w:r>
      <w:r>
        <w:rPr/>
        <w:pict>
          <v:shape style="position:absolute;margin-left:107.059998pt;margin-top:558.429993pt;width:407.011755pt;height:5.145pt;mso-position-horizontal-relative:page;mso-position-vertical-relative:page;z-index:-975592" type="#_x0000_t75" stroked="false">
            <v:imagedata r:id="rId602" o:title=""/>
          </v:shape>
        </w:pict>
      </w:r>
      <w:r>
        <w:rPr/>
        <w:pict>
          <v:shape style="position:absolute;margin-left:107.059998pt;margin-top:578.950012pt;width:407.016487pt;height:5.145pt;mso-position-horizontal-relative:page;mso-position-vertical-relative:page;z-index:-975568" type="#_x0000_t75" stroked="false">
            <v:imagedata r:id="rId602" o:title=""/>
          </v:shape>
        </w:pict>
      </w:r>
      <w:r>
        <w:rPr/>
        <w:pict>
          <v:shape style="position:absolute;margin-left:107.059998pt;margin-top:599.469971pt;width:408.19834pt;height:5.04pt;mso-position-horizontal-relative:page;mso-position-vertical-relative:page;z-index:-975544" type="#_x0000_t75" stroked="false">
            <v:imagedata r:id="rId601" o:title=""/>
          </v:shape>
        </w:pict>
      </w:r>
      <w:r>
        <w:rPr/>
        <w:pict>
          <v:shape style="position:absolute;margin-left:107.059998pt;margin-top:619.869995pt;width:404.663773pt;height:5.145pt;mso-position-horizontal-relative:page;mso-position-vertical-relative:page;z-index:-975520" type="#_x0000_t75" stroked="false">
            <v:imagedata r:id="rId603" o:title=""/>
          </v:shape>
        </w:pict>
      </w:r>
      <w:r>
        <w:rPr/>
        <w:pict>
          <v:shape style="position:absolute;margin-left:107.059998pt;margin-top:640.420044pt;width:408.796443pt;height:5.167500pt;mso-position-horizontal-relative:page;mso-position-vertical-relative:page;z-index:-975496" type="#_x0000_t75" stroked="false">
            <v:imagedata r:id="rId600" o:title=""/>
          </v:shape>
        </w:pict>
      </w:r>
      <w:r>
        <w:rPr/>
        <w:pict>
          <v:shape style="position:absolute;margin-left:107.059998pt;margin-top:660.939941pt;width:407.011755pt;height:5.145pt;mso-position-horizontal-relative:page;mso-position-vertical-relative:page;z-index:-975472" type="#_x0000_t75" stroked="false">
            <v:imagedata r:id="rId604" o:title=""/>
          </v:shape>
        </w:pict>
      </w:r>
      <w:r>
        <w:rPr/>
        <w:pict>
          <v:shape style="position:absolute;margin-left:107.059998pt;margin-top:681.459961pt;width:407.011755pt;height:5.145pt;mso-position-horizontal-relative:page;mso-position-vertical-relative:page;z-index:-975448" type="#_x0000_t75" stroked="false">
            <v:imagedata r:id="rId604" o:title=""/>
          </v:shape>
        </w:pict>
      </w:r>
      <w:r>
        <w:rPr/>
        <w:pict>
          <v:shape style="position:absolute;margin-left:107.059998pt;margin-top:701.980042pt;width:407.016487pt;height:5.145pt;mso-position-horizontal-relative:page;mso-position-vertical-relative:page;z-index:-975424" type="#_x0000_t75" stroked="false">
            <v:imagedata r:id="rId604" o:title=""/>
          </v:shape>
        </w:pict>
      </w:r>
      <w:r>
        <w:rPr/>
        <w:pict>
          <v:shape style="position:absolute;margin-left:107.059998pt;margin-top:722.499939pt;width:410.628092pt;height:5.07pt;mso-position-horizontal-relative:page;mso-position-vertical-relative:page;z-index:-975400" type="#_x0000_t75" stroked="false">
            <v:imagedata r:id="rId605" o:title=""/>
          </v:shape>
        </w:pict>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tabs>
          <w:tab w:pos="991" w:val="left" w:leader="none"/>
        </w:tabs>
        <w:spacing w:before="36"/>
        <w:ind w:left="151" w:right="0" w:firstLine="0"/>
        <w:jc w:val="left"/>
        <w:rPr>
          <w:rFonts w:ascii="宋体" w:hAnsi="宋体" w:cs="宋体" w:eastAsia="宋体" w:hint="default"/>
          <w:sz w:val="21"/>
          <w:szCs w:val="21"/>
        </w:rPr>
      </w:pPr>
      <w:r>
        <w:rPr/>
        <w:pict>
          <v:shape style="position:absolute;margin-left:331.989990pt;margin-top:38.543674pt;width:.47998pt;height:.12pt;mso-position-horizontal-relative:page;mso-position-vertical-relative:paragraph;z-index:-976096" type="#_x0000_t75" stroked="false">
            <v:imagedata r:id="rId606" o:title=""/>
          </v:shape>
        </w:pict>
      </w:r>
      <w:r>
        <w:rPr/>
        <w:pict>
          <v:shape style="position:absolute;margin-left:423.549988pt;margin-top:38.543674pt;width:.48001pt;height:.12pt;mso-position-horizontal-relative:page;mso-position-vertical-relative:paragraph;z-index:-976072" type="#_x0000_t75" stroked="false">
            <v:imagedata r:id="rId606" o:title=""/>
          </v:shape>
        </w:pict>
      </w:r>
      <w:r>
        <w:rPr/>
        <w:pict>
          <v:shape style="position:absolute;margin-left:107.059998pt;margin-top:54.023716pt;width:410.632981pt;height:5.07pt;mso-position-horizontal-relative:page;mso-position-vertical-relative:paragraph;z-index:-976048" type="#_x0000_t75" stroked="false">
            <v:imagedata r:id="rId605" o:title=""/>
          </v:shape>
        </w:pict>
      </w:r>
      <w:r>
        <w:rPr/>
        <w:pict>
          <v:shape style="position:absolute;margin-left:107.059998pt;margin-top:74.423653pt;width:407.011755pt;height:5.145pt;mso-position-horizontal-relative:page;mso-position-vertical-relative:paragraph;z-index:-976024" type="#_x0000_t75" stroked="false">
            <v:imagedata r:id="rId604" o:title=""/>
          </v:shape>
        </w:pict>
      </w:r>
      <w:r>
        <w:rPr/>
        <w:pict>
          <v:shape style="position:absolute;margin-left:107.059998pt;margin-top:94.943657pt;width:407.011755pt;height:5.145pt;mso-position-horizontal-relative:page;mso-position-vertical-relative:paragraph;z-index:-976000" type="#_x0000_t75" stroked="false">
            <v:imagedata r:id="rId604" o:title=""/>
          </v:shape>
        </w:pict>
      </w:r>
      <w:r>
        <w:rPr/>
        <w:pict>
          <v:shape style="position:absolute;margin-left:107.059998pt;margin-top:115.463654pt;width:407.011755pt;height:5.145pt;mso-position-horizontal-relative:page;mso-position-vertical-relative:paragraph;z-index:-975976" type="#_x0000_t75" stroked="false">
            <v:imagedata r:id="rId604" o:title=""/>
          </v:shape>
        </w:pict>
      </w:r>
      <w:r>
        <w:rPr>
          <w:rFonts w:ascii="宋体" w:hAnsi="宋体" w:cs="宋体" w:eastAsia="宋体" w:hint="default"/>
          <w:b/>
          <w:bCs/>
          <w:w w:val="95"/>
          <w:sz w:val="21"/>
          <w:szCs w:val="21"/>
        </w:rPr>
        <w:t>(</w:t>
      </w:r>
      <w:r>
        <w:rPr>
          <w:rFonts w:ascii="宋体" w:hAnsi="宋体" w:cs="宋体" w:eastAsia="宋体" w:hint="default"/>
          <w:b/>
          <w:bCs/>
          <w:w w:val="95"/>
          <w:sz w:val="21"/>
          <w:szCs w:val="21"/>
        </w:rPr>
        <w:t>六</w:t>
      </w:r>
      <w:r>
        <w:rPr>
          <w:rFonts w:ascii="宋体" w:hAnsi="宋体" w:cs="宋体" w:eastAsia="宋体" w:hint="default"/>
          <w:b/>
          <w:bCs/>
          <w:w w:val="95"/>
          <w:sz w:val="21"/>
          <w:szCs w:val="21"/>
        </w:rPr>
        <w:t>)</w:t>
        <w:tab/>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746" w:type="dxa"/>
        <w:tblLayout w:type="fixed"/>
        <w:tblCellMar>
          <w:top w:w="0" w:type="dxa"/>
          <w:left w:w="0" w:type="dxa"/>
          <w:bottom w:w="0" w:type="dxa"/>
          <w:right w:w="0" w:type="dxa"/>
        </w:tblCellMar>
        <w:tblLook w:val="01E0"/>
      </w:tblPr>
      <w:tblGrid>
        <w:gridCol w:w="4518"/>
        <w:gridCol w:w="1831"/>
        <w:gridCol w:w="1829"/>
      </w:tblGrid>
      <w:tr>
        <w:trPr>
          <w:trHeight w:val="388" w:hRule="exact"/>
        </w:trPr>
        <w:tc>
          <w:tcPr>
            <w:tcW w:w="4518" w:type="dxa"/>
            <w:tcBorders>
              <w:top w:val="single" w:sz="12" w:space="0" w:color="000000"/>
              <w:left w:val="nil" w:sz="6" w:space="0" w:color="auto"/>
              <w:bottom w:val="nil" w:sz="6" w:space="0" w:color="auto"/>
              <w:right w:val="single" w:sz="4" w:space="0" w:color="000000"/>
            </w:tcBorders>
          </w:tcPr>
          <w:p>
            <w:pPr>
              <w:pStyle w:val="TableParagraph"/>
              <w:tabs>
                <w:tab w:pos="559" w:val="left" w:leader="none"/>
              </w:tabs>
              <w:spacing w:line="240" w:lineRule="auto" w:before="137"/>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3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7"/>
              <w:ind w:left="549"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829" w:type="dxa"/>
            <w:tcBorders>
              <w:top w:val="single" w:sz="12" w:space="0" w:color="000000"/>
              <w:left w:val="single" w:sz="4" w:space="0" w:color="000000"/>
              <w:bottom w:val="nil" w:sz="6" w:space="0" w:color="auto"/>
              <w:right w:val="nil" w:sz="6" w:space="0" w:color="auto"/>
            </w:tcBorders>
          </w:tcPr>
          <w:p>
            <w:pPr>
              <w:pStyle w:val="TableParagraph"/>
              <w:spacing w:line="240" w:lineRule="auto" w:before="137"/>
              <w:ind w:left="547"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7" w:hRule="exact"/>
        </w:trPr>
        <w:tc>
          <w:tcPr>
            <w:tcW w:w="4518" w:type="dxa"/>
            <w:tcBorders>
              <w:top w:val="nil" w:sz="6" w:space="0" w:color="auto"/>
              <w:left w:val="nil" w:sz="6" w:space="0" w:color="auto"/>
              <w:bottom w:val="nil" w:sz="6" w:space="0" w:color="auto"/>
              <w:right w:val="single" w:sz="4" w:space="0" w:color="000000"/>
            </w:tcBorders>
          </w:tcPr>
          <w:p>
            <w:pPr/>
          </w:p>
        </w:tc>
        <w:tc>
          <w:tcPr>
            <w:tcW w:w="1831" w:type="dxa"/>
            <w:tcBorders>
              <w:top w:val="nil" w:sz="6" w:space="0" w:color="auto"/>
              <w:left w:val="single" w:sz="4" w:space="0" w:color="000000"/>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381"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831" w:type="dxa"/>
            <w:tcBorders>
              <w:top w:val="nil" w:sz="6" w:space="0" w:color="auto"/>
              <w:left w:val="single" w:sz="4" w:space="0" w:color="000000"/>
              <w:bottom w:val="nil" w:sz="6" w:space="0" w:color="auto"/>
              <w:right w:val="single" w:sz="4" w:space="0" w:color="000000"/>
            </w:tcBorders>
          </w:tcPr>
          <w:p>
            <w:pPr/>
          </w:p>
        </w:tc>
        <w:tc>
          <w:tcPr>
            <w:tcW w:w="1829" w:type="dxa"/>
            <w:tcBorders>
              <w:top w:val="nil" w:sz="6" w:space="0" w:color="auto"/>
              <w:left w:val="single" w:sz="4" w:space="0" w:color="000000"/>
              <w:bottom w:val="nil" w:sz="6" w:space="0" w:color="auto"/>
              <w:right w:val="nil" w:sz="6" w:space="0" w:color="auto"/>
            </w:tcBorders>
          </w:tcPr>
          <w:p>
            <w:pPr/>
          </w:p>
        </w:tc>
      </w:tr>
      <w:tr>
        <w:trPr>
          <w:trHeight w:val="30" w:hRule="exact"/>
        </w:trPr>
        <w:tc>
          <w:tcPr>
            <w:tcW w:w="4518" w:type="dxa"/>
            <w:tcBorders>
              <w:top w:val="nil" w:sz="6" w:space="0" w:color="auto"/>
              <w:left w:val="nil" w:sz="6" w:space="0" w:color="auto"/>
              <w:bottom w:val="nil" w:sz="6" w:space="0" w:color="auto"/>
              <w:right w:val="single" w:sz="4" w:space="0" w:color="000000"/>
            </w:tcBorders>
          </w:tcPr>
          <w:p>
            <w:pPr/>
          </w:p>
        </w:tc>
        <w:tc>
          <w:tcPr>
            <w:tcW w:w="1831" w:type="dxa"/>
            <w:tcBorders>
              <w:top w:val="nil" w:sz="6" w:space="0" w:color="auto"/>
              <w:left w:val="single" w:sz="4" w:space="0" w:color="000000"/>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390"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3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63,737,975.68</w:t>
            </w:r>
          </w:p>
        </w:tc>
        <w:tc>
          <w:tcPr>
            <w:tcW w:w="1829"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48,650,766.57</w:t>
            </w:r>
          </w:p>
        </w:tc>
      </w:tr>
      <w:tr>
        <w:trPr>
          <w:trHeight w:val="20" w:hRule="exact"/>
        </w:trPr>
        <w:tc>
          <w:tcPr>
            <w:tcW w:w="4518"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390"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3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5,416,970.92</w:t>
            </w:r>
          </w:p>
        </w:tc>
        <w:tc>
          <w:tcPr>
            <w:tcW w:w="1829"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2,003,073.76</w:t>
            </w:r>
          </w:p>
        </w:tc>
      </w:tr>
      <w:tr>
        <w:trPr>
          <w:trHeight w:val="20" w:hRule="exact"/>
        </w:trPr>
        <w:tc>
          <w:tcPr>
            <w:tcW w:w="4518"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390"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83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2,409,182.20</w:t>
            </w:r>
          </w:p>
        </w:tc>
        <w:tc>
          <w:tcPr>
            <w:tcW w:w="1829"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2,795,357.62</w:t>
            </w:r>
          </w:p>
        </w:tc>
      </w:tr>
      <w:tr>
        <w:trPr>
          <w:trHeight w:val="20" w:hRule="exact"/>
        </w:trPr>
        <w:tc>
          <w:tcPr>
            <w:tcW w:w="4518"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390"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3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171,224.36</w:t>
            </w:r>
          </w:p>
        </w:tc>
        <w:tc>
          <w:tcPr>
            <w:tcW w:w="1829"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229,703.41</w:t>
            </w:r>
          </w:p>
        </w:tc>
      </w:tr>
      <w:tr>
        <w:trPr>
          <w:trHeight w:val="18" w:hRule="exact"/>
        </w:trPr>
        <w:tc>
          <w:tcPr>
            <w:tcW w:w="4518"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393"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240" w:lineRule="auto" w:before="138"/>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3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886,638.72</w:t>
            </w:r>
          </w:p>
        </w:tc>
        <w:tc>
          <w:tcPr>
            <w:tcW w:w="1829"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972,858.07</w:t>
            </w:r>
          </w:p>
        </w:tc>
      </w:tr>
      <w:tr>
        <w:trPr>
          <w:trHeight w:val="18" w:hRule="exact"/>
        </w:trPr>
        <w:tc>
          <w:tcPr>
            <w:tcW w:w="4518"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782"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400" w:lineRule="exact" w:before="25"/>
              <w:ind w:left="122" w:right="102"/>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处置固定资产、无形资产和其他长期资产的损失（收益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59,368.40</w:t>
            </w:r>
          </w:p>
        </w:tc>
        <w:tc>
          <w:tcPr>
            <w:tcW w:w="1829"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3"/>
              <w:ind w:right="107"/>
              <w:jc w:val="right"/>
              <w:rPr>
                <w:rFonts w:ascii="Times New Roman" w:hAnsi="Times New Roman" w:cs="Times New Roman" w:eastAsia="Times New Roman" w:hint="default"/>
                <w:sz w:val="18"/>
                <w:szCs w:val="18"/>
              </w:rPr>
            </w:pPr>
            <w:r>
              <w:rPr>
                <w:rFonts w:ascii="Times New Roman"/>
                <w:spacing w:val="-1"/>
                <w:sz w:val="18"/>
              </w:rPr>
              <w:t>50,606.26</w:t>
            </w:r>
          </w:p>
        </w:tc>
      </w:tr>
      <w:tr>
        <w:trPr>
          <w:trHeight w:val="30" w:hRule="exact"/>
        </w:trPr>
        <w:tc>
          <w:tcPr>
            <w:tcW w:w="4518" w:type="dxa"/>
            <w:tcBorders>
              <w:top w:val="nil" w:sz="6" w:space="0" w:color="auto"/>
              <w:left w:val="nil" w:sz="6" w:space="0" w:color="auto"/>
              <w:bottom w:val="nil" w:sz="6" w:space="0" w:color="auto"/>
              <w:right w:val="single" w:sz="4" w:space="0" w:color="000000"/>
            </w:tcBorders>
          </w:tcPr>
          <w:p>
            <w:pPr/>
          </w:p>
        </w:tc>
        <w:tc>
          <w:tcPr>
            <w:tcW w:w="1831" w:type="dxa"/>
            <w:tcBorders>
              <w:top w:val="nil" w:sz="6" w:space="0" w:color="auto"/>
              <w:left w:val="single" w:sz="4" w:space="0" w:color="000000"/>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381"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1" w:type="dxa"/>
            <w:tcBorders>
              <w:top w:val="nil" w:sz="6" w:space="0" w:color="auto"/>
              <w:left w:val="single" w:sz="4" w:space="0" w:color="000000"/>
              <w:bottom w:val="nil" w:sz="6" w:space="0" w:color="auto"/>
              <w:right w:val="single" w:sz="4" w:space="0" w:color="000000"/>
            </w:tcBorders>
          </w:tcPr>
          <w:p>
            <w:pPr/>
          </w:p>
        </w:tc>
        <w:tc>
          <w:tcPr>
            <w:tcW w:w="1829" w:type="dxa"/>
            <w:tcBorders>
              <w:top w:val="nil" w:sz="6" w:space="0" w:color="auto"/>
              <w:left w:val="single" w:sz="4" w:space="0" w:color="000000"/>
              <w:bottom w:val="nil" w:sz="6" w:space="0" w:color="auto"/>
              <w:right w:val="nil" w:sz="6" w:space="0" w:color="auto"/>
            </w:tcBorders>
          </w:tcPr>
          <w:p>
            <w:pPr/>
          </w:p>
        </w:tc>
      </w:tr>
      <w:tr>
        <w:trPr>
          <w:trHeight w:val="30" w:hRule="exact"/>
        </w:trPr>
        <w:tc>
          <w:tcPr>
            <w:tcW w:w="4518" w:type="dxa"/>
            <w:tcBorders>
              <w:top w:val="nil" w:sz="6" w:space="0" w:color="auto"/>
              <w:left w:val="nil" w:sz="6" w:space="0" w:color="auto"/>
              <w:bottom w:val="nil" w:sz="6" w:space="0" w:color="auto"/>
              <w:right w:val="single" w:sz="4" w:space="0" w:color="000000"/>
            </w:tcBorders>
          </w:tcPr>
          <w:p>
            <w:pPr/>
          </w:p>
        </w:tc>
        <w:tc>
          <w:tcPr>
            <w:tcW w:w="1831" w:type="dxa"/>
            <w:tcBorders>
              <w:top w:val="nil" w:sz="6" w:space="0" w:color="auto"/>
              <w:left w:val="single" w:sz="4" w:space="0" w:color="000000"/>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381"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1" w:type="dxa"/>
            <w:tcBorders>
              <w:top w:val="nil" w:sz="6" w:space="0" w:color="auto"/>
              <w:left w:val="single" w:sz="4" w:space="0" w:color="000000"/>
              <w:bottom w:val="nil" w:sz="6" w:space="0" w:color="auto"/>
              <w:right w:val="single" w:sz="4" w:space="0" w:color="000000"/>
            </w:tcBorders>
          </w:tcPr>
          <w:p>
            <w:pPr/>
          </w:p>
        </w:tc>
        <w:tc>
          <w:tcPr>
            <w:tcW w:w="1829" w:type="dxa"/>
            <w:tcBorders>
              <w:top w:val="nil" w:sz="6" w:space="0" w:color="auto"/>
              <w:left w:val="single" w:sz="4" w:space="0" w:color="000000"/>
              <w:bottom w:val="nil" w:sz="6" w:space="0" w:color="auto"/>
              <w:right w:val="nil" w:sz="6" w:space="0" w:color="auto"/>
            </w:tcBorders>
          </w:tcPr>
          <w:p>
            <w:pPr/>
          </w:p>
        </w:tc>
      </w:tr>
      <w:tr>
        <w:trPr>
          <w:trHeight w:val="27" w:hRule="exact"/>
        </w:trPr>
        <w:tc>
          <w:tcPr>
            <w:tcW w:w="4518" w:type="dxa"/>
            <w:tcBorders>
              <w:top w:val="nil" w:sz="6" w:space="0" w:color="auto"/>
              <w:left w:val="nil" w:sz="6" w:space="0" w:color="auto"/>
              <w:bottom w:val="nil" w:sz="6" w:space="0" w:color="auto"/>
              <w:right w:val="single" w:sz="4" w:space="0" w:color="000000"/>
            </w:tcBorders>
          </w:tcPr>
          <w:p>
            <w:pPr/>
          </w:p>
        </w:tc>
        <w:tc>
          <w:tcPr>
            <w:tcW w:w="1831" w:type="dxa"/>
            <w:tcBorders>
              <w:top w:val="nil" w:sz="6" w:space="0" w:color="auto"/>
              <w:left w:val="single" w:sz="4" w:space="0" w:color="000000"/>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393"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-1,290,797.36</w:t>
            </w:r>
          </w:p>
        </w:tc>
        <w:tc>
          <w:tcPr>
            <w:tcW w:w="182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487,944.09</w:t>
            </w:r>
          </w:p>
        </w:tc>
      </w:tr>
      <w:tr>
        <w:trPr>
          <w:trHeight w:val="18" w:hRule="exact"/>
        </w:trPr>
        <w:tc>
          <w:tcPr>
            <w:tcW w:w="4518"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390"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1" w:type="dxa"/>
            <w:tcBorders>
              <w:top w:val="nil" w:sz="6" w:space="0" w:color="auto"/>
              <w:left w:val="single" w:sz="4" w:space="0" w:color="000000"/>
              <w:bottom w:val="nil" w:sz="6" w:space="0" w:color="auto"/>
              <w:right w:val="single" w:sz="4" w:space="0" w:color="000000"/>
            </w:tcBorders>
          </w:tcPr>
          <w:p>
            <w:pPr/>
          </w:p>
        </w:tc>
        <w:tc>
          <w:tcPr>
            <w:tcW w:w="1829"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-1,112.33</w:t>
            </w:r>
          </w:p>
        </w:tc>
      </w:tr>
      <w:tr>
        <w:trPr>
          <w:trHeight w:val="20" w:hRule="exact"/>
        </w:trPr>
        <w:tc>
          <w:tcPr>
            <w:tcW w:w="4518"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390"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-541,697.09</w:t>
            </w:r>
          </w:p>
        </w:tc>
        <w:tc>
          <w:tcPr>
            <w:tcW w:w="1829"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243,871.57</w:t>
            </w:r>
          </w:p>
        </w:tc>
      </w:tr>
      <w:tr>
        <w:trPr>
          <w:trHeight w:val="20" w:hRule="exact"/>
        </w:trPr>
        <w:tc>
          <w:tcPr>
            <w:tcW w:w="4518"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381"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1" w:type="dxa"/>
            <w:tcBorders>
              <w:top w:val="nil" w:sz="6" w:space="0" w:color="auto"/>
              <w:left w:val="single" w:sz="4" w:space="0" w:color="000000"/>
              <w:bottom w:val="nil" w:sz="6" w:space="0" w:color="auto"/>
              <w:right w:val="single" w:sz="4" w:space="0" w:color="000000"/>
            </w:tcBorders>
          </w:tcPr>
          <w:p>
            <w:pPr/>
          </w:p>
        </w:tc>
        <w:tc>
          <w:tcPr>
            <w:tcW w:w="1829" w:type="dxa"/>
            <w:tcBorders>
              <w:top w:val="nil" w:sz="6" w:space="0" w:color="auto"/>
              <w:left w:val="single" w:sz="4" w:space="0" w:color="000000"/>
              <w:bottom w:val="nil" w:sz="6" w:space="0" w:color="auto"/>
              <w:right w:val="nil" w:sz="6" w:space="0" w:color="auto"/>
            </w:tcBorders>
          </w:tcPr>
          <w:p>
            <w:pPr/>
          </w:p>
        </w:tc>
      </w:tr>
      <w:tr>
        <w:trPr>
          <w:trHeight w:val="30" w:hRule="exact"/>
        </w:trPr>
        <w:tc>
          <w:tcPr>
            <w:tcW w:w="4518" w:type="dxa"/>
            <w:tcBorders>
              <w:top w:val="nil" w:sz="6" w:space="0" w:color="auto"/>
              <w:left w:val="nil" w:sz="6" w:space="0" w:color="auto"/>
              <w:bottom w:val="nil" w:sz="6" w:space="0" w:color="auto"/>
              <w:right w:val="single" w:sz="4" w:space="0" w:color="000000"/>
            </w:tcBorders>
          </w:tcPr>
          <w:p>
            <w:pPr/>
          </w:p>
        </w:tc>
        <w:tc>
          <w:tcPr>
            <w:tcW w:w="1831" w:type="dxa"/>
            <w:tcBorders>
              <w:top w:val="nil" w:sz="6" w:space="0" w:color="auto"/>
              <w:left w:val="single" w:sz="4" w:space="0" w:color="000000"/>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391"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2,912,308.87</w:t>
            </w:r>
          </w:p>
        </w:tc>
        <w:tc>
          <w:tcPr>
            <w:tcW w:w="1829"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1,481,393.24</w:t>
            </w:r>
          </w:p>
        </w:tc>
      </w:tr>
      <w:tr>
        <w:trPr>
          <w:trHeight w:val="20" w:hRule="exact"/>
        </w:trPr>
        <w:tc>
          <w:tcPr>
            <w:tcW w:w="4518"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390"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-33,143,947.96</w:t>
            </w:r>
          </w:p>
        </w:tc>
        <w:tc>
          <w:tcPr>
            <w:tcW w:w="1829"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-3,081,931.99</w:t>
            </w:r>
          </w:p>
        </w:tc>
      </w:tr>
      <w:tr>
        <w:trPr>
          <w:trHeight w:val="18" w:hRule="exact"/>
        </w:trPr>
        <w:tc>
          <w:tcPr>
            <w:tcW w:w="4518"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393"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-3,750,315.05</w:t>
            </w:r>
          </w:p>
        </w:tc>
        <w:tc>
          <w:tcPr>
            <w:tcW w:w="182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2,439,211.06</w:t>
            </w:r>
          </w:p>
        </w:tc>
      </w:tr>
      <w:tr>
        <w:trPr>
          <w:trHeight w:val="18" w:hRule="exact"/>
        </w:trPr>
        <w:tc>
          <w:tcPr>
            <w:tcW w:w="4518"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390" w:hRule="exact"/>
        </w:trPr>
        <w:tc>
          <w:tcPr>
            <w:tcW w:w="4518" w:type="dxa"/>
            <w:tcBorders>
              <w:top w:val="nil" w:sz="6" w:space="0" w:color="auto"/>
              <w:left w:val="nil" w:sz="6" w:space="0" w:color="auto"/>
              <w:bottom w:val="nil" w:sz="6" w:space="0" w:color="auto"/>
              <w:right w:val="single" w:sz="4" w:space="0" w:color="000000"/>
            </w:tcBorders>
          </w:tcPr>
          <w:p>
            <w:pPr>
              <w:pStyle w:val="TableParagraph"/>
              <w:tabs>
                <w:tab w:pos="664" w:val="left" w:leader="none"/>
              </w:tabs>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831" w:type="dxa"/>
            <w:tcBorders>
              <w:top w:val="nil" w:sz="6" w:space="0" w:color="auto"/>
              <w:left w:val="single" w:sz="4" w:space="0" w:color="000000"/>
              <w:bottom w:val="nil" w:sz="6" w:space="0" w:color="auto"/>
              <w:right w:val="single" w:sz="4" w:space="0" w:color="000000"/>
            </w:tcBorders>
          </w:tcPr>
          <w:p>
            <w:pPr/>
          </w:p>
        </w:tc>
        <w:tc>
          <w:tcPr>
            <w:tcW w:w="1829"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-2,587,707.95</w:t>
            </w:r>
          </w:p>
        </w:tc>
      </w:tr>
      <w:tr>
        <w:trPr>
          <w:trHeight w:val="20" w:hRule="exact"/>
        </w:trPr>
        <w:tc>
          <w:tcPr>
            <w:tcW w:w="4518"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390"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3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36,866,911.69</w:t>
            </w:r>
          </w:p>
        </w:tc>
        <w:tc>
          <w:tcPr>
            <w:tcW w:w="1829"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53,684,033.38</w:t>
            </w:r>
            <w:r>
              <w:rPr>
                <w:rFonts w:ascii="Times New Roman"/>
                <w:sz w:val="18"/>
              </w:rPr>
            </w:r>
          </w:p>
        </w:tc>
      </w:tr>
      <w:tr>
        <w:trPr>
          <w:trHeight w:val="20" w:hRule="exact"/>
        </w:trPr>
        <w:tc>
          <w:tcPr>
            <w:tcW w:w="4518"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381"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831" w:type="dxa"/>
            <w:tcBorders>
              <w:top w:val="nil" w:sz="6" w:space="0" w:color="auto"/>
              <w:left w:val="single" w:sz="4" w:space="0" w:color="000000"/>
              <w:bottom w:val="nil" w:sz="6" w:space="0" w:color="auto"/>
              <w:right w:val="single" w:sz="4" w:space="0" w:color="000000"/>
            </w:tcBorders>
          </w:tcPr>
          <w:p>
            <w:pPr/>
          </w:p>
        </w:tc>
        <w:tc>
          <w:tcPr>
            <w:tcW w:w="1829" w:type="dxa"/>
            <w:tcBorders>
              <w:top w:val="nil" w:sz="6" w:space="0" w:color="auto"/>
              <w:left w:val="single" w:sz="4" w:space="0" w:color="000000"/>
              <w:bottom w:val="nil" w:sz="6" w:space="0" w:color="auto"/>
              <w:right w:val="nil" w:sz="6" w:space="0" w:color="auto"/>
            </w:tcBorders>
          </w:tcPr>
          <w:p>
            <w:pPr/>
          </w:p>
        </w:tc>
      </w:tr>
      <w:tr>
        <w:trPr>
          <w:trHeight w:val="30" w:hRule="exact"/>
        </w:trPr>
        <w:tc>
          <w:tcPr>
            <w:tcW w:w="4518" w:type="dxa"/>
            <w:tcBorders>
              <w:top w:val="nil" w:sz="6" w:space="0" w:color="auto"/>
              <w:left w:val="nil" w:sz="6" w:space="0" w:color="auto"/>
              <w:bottom w:val="nil" w:sz="6" w:space="0" w:color="auto"/>
              <w:right w:val="single" w:sz="4" w:space="0" w:color="000000"/>
            </w:tcBorders>
          </w:tcPr>
          <w:p>
            <w:pPr/>
          </w:p>
        </w:tc>
        <w:tc>
          <w:tcPr>
            <w:tcW w:w="1831" w:type="dxa"/>
            <w:tcBorders>
              <w:top w:val="nil" w:sz="6" w:space="0" w:color="auto"/>
              <w:left w:val="single" w:sz="4" w:space="0" w:color="000000"/>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371"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31" w:type="dxa"/>
            <w:tcBorders>
              <w:top w:val="nil" w:sz="6" w:space="0" w:color="auto"/>
              <w:left w:val="single" w:sz="4" w:space="0" w:color="000000"/>
              <w:bottom w:val="nil" w:sz="6" w:space="0" w:color="auto"/>
              <w:right w:val="single" w:sz="4" w:space="0" w:color="000000"/>
            </w:tcBorders>
          </w:tcPr>
          <w:p>
            <w:pPr/>
          </w:p>
        </w:tc>
        <w:tc>
          <w:tcPr>
            <w:tcW w:w="1829" w:type="dxa"/>
            <w:tcBorders>
              <w:top w:val="nil" w:sz="6" w:space="0" w:color="auto"/>
              <w:left w:val="single" w:sz="4" w:space="0" w:color="000000"/>
              <w:bottom w:val="nil" w:sz="6" w:space="0" w:color="auto"/>
              <w:right w:val="nil" w:sz="6" w:space="0" w:color="auto"/>
            </w:tcBorders>
          </w:tcPr>
          <w:p>
            <w:pPr/>
          </w:p>
        </w:tc>
      </w:tr>
      <w:tr>
        <w:trPr>
          <w:trHeight w:val="39" w:hRule="exact"/>
        </w:trPr>
        <w:tc>
          <w:tcPr>
            <w:tcW w:w="4518" w:type="dxa"/>
            <w:tcBorders>
              <w:top w:val="nil" w:sz="6" w:space="0" w:color="auto"/>
              <w:left w:val="nil" w:sz="6" w:space="0" w:color="auto"/>
              <w:bottom w:val="nil" w:sz="6" w:space="0" w:color="auto"/>
              <w:right w:val="single" w:sz="4" w:space="0" w:color="000000"/>
            </w:tcBorders>
          </w:tcPr>
          <w:p>
            <w:pPr/>
          </w:p>
        </w:tc>
        <w:tc>
          <w:tcPr>
            <w:tcW w:w="1831" w:type="dxa"/>
            <w:tcBorders>
              <w:top w:val="nil" w:sz="6" w:space="0" w:color="auto"/>
              <w:left w:val="single" w:sz="4" w:space="0" w:color="000000"/>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371"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31" w:type="dxa"/>
            <w:tcBorders>
              <w:top w:val="nil" w:sz="6" w:space="0" w:color="auto"/>
              <w:left w:val="single" w:sz="4" w:space="0" w:color="000000"/>
              <w:bottom w:val="nil" w:sz="6" w:space="0" w:color="auto"/>
              <w:right w:val="single" w:sz="4" w:space="0" w:color="000000"/>
            </w:tcBorders>
          </w:tcPr>
          <w:p>
            <w:pPr/>
          </w:p>
        </w:tc>
        <w:tc>
          <w:tcPr>
            <w:tcW w:w="1829" w:type="dxa"/>
            <w:tcBorders>
              <w:top w:val="nil" w:sz="6" w:space="0" w:color="auto"/>
              <w:left w:val="single" w:sz="4" w:space="0" w:color="000000"/>
              <w:bottom w:val="nil" w:sz="6" w:space="0" w:color="auto"/>
              <w:right w:val="nil" w:sz="6" w:space="0" w:color="auto"/>
            </w:tcBorders>
          </w:tcPr>
          <w:p>
            <w:pPr/>
          </w:p>
        </w:tc>
      </w:tr>
      <w:tr>
        <w:trPr>
          <w:trHeight w:val="37" w:hRule="exact"/>
        </w:trPr>
        <w:tc>
          <w:tcPr>
            <w:tcW w:w="4518" w:type="dxa"/>
            <w:tcBorders>
              <w:top w:val="nil" w:sz="6" w:space="0" w:color="auto"/>
              <w:left w:val="nil" w:sz="6" w:space="0" w:color="auto"/>
              <w:bottom w:val="nil" w:sz="6" w:space="0" w:color="auto"/>
              <w:right w:val="single" w:sz="4" w:space="0" w:color="000000"/>
            </w:tcBorders>
          </w:tcPr>
          <w:p>
            <w:pPr/>
          </w:p>
        </w:tc>
        <w:tc>
          <w:tcPr>
            <w:tcW w:w="1831" w:type="dxa"/>
            <w:tcBorders>
              <w:top w:val="nil" w:sz="6" w:space="0" w:color="auto"/>
              <w:left w:val="single" w:sz="4" w:space="0" w:color="000000"/>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373"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31" w:type="dxa"/>
            <w:tcBorders>
              <w:top w:val="nil" w:sz="6" w:space="0" w:color="auto"/>
              <w:left w:val="single" w:sz="4" w:space="0" w:color="000000"/>
              <w:bottom w:val="nil" w:sz="6" w:space="0" w:color="auto"/>
              <w:right w:val="single" w:sz="4" w:space="0" w:color="000000"/>
            </w:tcBorders>
          </w:tcPr>
          <w:p>
            <w:pPr/>
          </w:p>
        </w:tc>
        <w:tc>
          <w:tcPr>
            <w:tcW w:w="1829" w:type="dxa"/>
            <w:tcBorders>
              <w:top w:val="nil" w:sz="6" w:space="0" w:color="auto"/>
              <w:left w:val="single" w:sz="4" w:space="0" w:color="000000"/>
              <w:bottom w:val="nil" w:sz="6" w:space="0" w:color="auto"/>
              <w:right w:val="nil" w:sz="6" w:space="0" w:color="auto"/>
            </w:tcBorders>
          </w:tcPr>
          <w:p>
            <w:pPr/>
          </w:p>
        </w:tc>
      </w:tr>
      <w:tr>
        <w:trPr>
          <w:trHeight w:val="38" w:hRule="exact"/>
        </w:trPr>
        <w:tc>
          <w:tcPr>
            <w:tcW w:w="4518" w:type="dxa"/>
            <w:tcBorders>
              <w:top w:val="nil" w:sz="6" w:space="0" w:color="auto"/>
              <w:left w:val="nil" w:sz="6" w:space="0" w:color="auto"/>
              <w:bottom w:val="nil" w:sz="6" w:space="0" w:color="auto"/>
              <w:right w:val="single" w:sz="4" w:space="0" w:color="000000"/>
            </w:tcBorders>
          </w:tcPr>
          <w:p>
            <w:pPr/>
          </w:p>
        </w:tc>
        <w:tc>
          <w:tcPr>
            <w:tcW w:w="1831" w:type="dxa"/>
            <w:tcBorders>
              <w:top w:val="nil" w:sz="6" w:space="0" w:color="auto"/>
              <w:left w:val="single" w:sz="4" w:space="0" w:color="000000"/>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381"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831" w:type="dxa"/>
            <w:tcBorders>
              <w:top w:val="nil" w:sz="6" w:space="0" w:color="auto"/>
              <w:left w:val="single" w:sz="4" w:space="0" w:color="000000"/>
              <w:bottom w:val="nil" w:sz="6" w:space="0" w:color="auto"/>
              <w:right w:val="single" w:sz="4" w:space="0" w:color="000000"/>
            </w:tcBorders>
          </w:tcPr>
          <w:p>
            <w:pPr/>
          </w:p>
        </w:tc>
        <w:tc>
          <w:tcPr>
            <w:tcW w:w="1829" w:type="dxa"/>
            <w:tcBorders>
              <w:top w:val="nil" w:sz="6" w:space="0" w:color="auto"/>
              <w:left w:val="single" w:sz="4" w:space="0" w:color="000000"/>
              <w:bottom w:val="nil" w:sz="6" w:space="0" w:color="auto"/>
              <w:right w:val="nil" w:sz="6" w:space="0" w:color="auto"/>
            </w:tcBorders>
          </w:tcPr>
          <w:p>
            <w:pPr/>
          </w:p>
        </w:tc>
      </w:tr>
      <w:tr>
        <w:trPr>
          <w:trHeight w:val="30" w:hRule="exact"/>
        </w:trPr>
        <w:tc>
          <w:tcPr>
            <w:tcW w:w="4518" w:type="dxa"/>
            <w:tcBorders>
              <w:top w:val="nil" w:sz="6" w:space="0" w:color="auto"/>
              <w:left w:val="nil" w:sz="6" w:space="0" w:color="auto"/>
              <w:bottom w:val="nil" w:sz="6" w:space="0" w:color="auto"/>
              <w:right w:val="single" w:sz="4" w:space="0" w:color="000000"/>
            </w:tcBorders>
          </w:tcPr>
          <w:p>
            <w:pPr/>
          </w:p>
        </w:tc>
        <w:tc>
          <w:tcPr>
            <w:tcW w:w="1831" w:type="dxa"/>
            <w:tcBorders>
              <w:top w:val="nil" w:sz="6" w:space="0" w:color="auto"/>
              <w:left w:val="single" w:sz="4" w:space="0" w:color="000000"/>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390"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3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170,292,450.72</w:t>
            </w:r>
          </w:p>
        </w:tc>
        <w:tc>
          <w:tcPr>
            <w:tcW w:w="1829"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138,135,647.87</w:t>
            </w:r>
          </w:p>
        </w:tc>
      </w:tr>
      <w:tr>
        <w:trPr>
          <w:trHeight w:val="20" w:hRule="exact"/>
        </w:trPr>
        <w:tc>
          <w:tcPr>
            <w:tcW w:w="4518"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390"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3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138,135,647.87</w:t>
            </w:r>
          </w:p>
        </w:tc>
        <w:tc>
          <w:tcPr>
            <w:tcW w:w="1829"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86,548,891.67</w:t>
            </w:r>
          </w:p>
        </w:tc>
      </w:tr>
      <w:tr>
        <w:trPr>
          <w:trHeight w:val="20" w:hRule="exact"/>
        </w:trPr>
        <w:tc>
          <w:tcPr>
            <w:tcW w:w="4518"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371"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31" w:type="dxa"/>
            <w:tcBorders>
              <w:top w:val="nil" w:sz="6" w:space="0" w:color="auto"/>
              <w:left w:val="single" w:sz="4" w:space="0" w:color="000000"/>
              <w:bottom w:val="nil" w:sz="6" w:space="0" w:color="auto"/>
              <w:right w:val="single" w:sz="4" w:space="0" w:color="000000"/>
            </w:tcBorders>
          </w:tcPr>
          <w:p>
            <w:pPr/>
          </w:p>
        </w:tc>
        <w:tc>
          <w:tcPr>
            <w:tcW w:w="1829" w:type="dxa"/>
            <w:tcBorders>
              <w:top w:val="nil" w:sz="6" w:space="0" w:color="auto"/>
              <w:left w:val="single" w:sz="4" w:space="0" w:color="000000"/>
              <w:bottom w:val="nil" w:sz="6" w:space="0" w:color="auto"/>
              <w:right w:val="nil" w:sz="6" w:space="0" w:color="auto"/>
            </w:tcBorders>
          </w:tcPr>
          <w:p>
            <w:pPr/>
          </w:p>
        </w:tc>
      </w:tr>
      <w:tr>
        <w:trPr>
          <w:trHeight w:val="39" w:hRule="exact"/>
        </w:trPr>
        <w:tc>
          <w:tcPr>
            <w:tcW w:w="4518" w:type="dxa"/>
            <w:tcBorders>
              <w:top w:val="nil" w:sz="6" w:space="0" w:color="auto"/>
              <w:left w:val="nil" w:sz="6" w:space="0" w:color="auto"/>
              <w:bottom w:val="nil" w:sz="6" w:space="0" w:color="auto"/>
              <w:right w:val="single" w:sz="4" w:space="0" w:color="000000"/>
            </w:tcBorders>
          </w:tcPr>
          <w:p>
            <w:pPr/>
          </w:p>
        </w:tc>
        <w:tc>
          <w:tcPr>
            <w:tcW w:w="1831" w:type="dxa"/>
            <w:tcBorders>
              <w:top w:val="nil" w:sz="6" w:space="0" w:color="auto"/>
              <w:left w:val="single" w:sz="4" w:space="0" w:color="000000"/>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371"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31" w:type="dxa"/>
            <w:tcBorders>
              <w:top w:val="nil" w:sz="6" w:space="0" w:color="auto"/>
              <w:left w:val="single" w:sz="4" w:space="0" w:color="000000"/>
              <w:bottom w:val="nil" w:sz="6" w:space="0" w:color="auto"/>
              <w:right w:val="single" w:sz="4" w:space="0" w:color="000000"/>
            </w:tcBorders>
          </w:tcPr>
          <w:p>
            <w:pPr/>
          </w:p>
        </w:tc>
        <w:tc>
          <w:tcPr>
            <w:tcW w:w="1829" w:type="dxa"/>
            <w:tcBorders>
              <w:top w:val="nil" w:sz="6" w:space="0" w:color="auto"/>
              <w:left w:val="single" w:sz="4" w:space="0" w:color="000000"/>
              <w:bottom w:val="nil" w:sz="6" w:space="0" w:color="auto"/>
              <w:right w:val="nil" w:sz="6" w:space="0" w:color="auto"/>
            </w:tcBorders>
          </w:tcPr>
          <w:p>
            <w:pPr/>
          </w:p>
        </w:tc>
      </w:tr>
      <w:tr>
        <w:trPr>
          <w:trHeight w:val="37" w:hRule="exact"/>
        </w:trPr>
        <w:tc>
          <w:tcPr>
            <w:tcW w:w="4518" w:type="dxa"/>
            <w:tcBorders>
              <w:top w:val="nil" w:sz="6" w:space="0" w:color="auto"/>
              <w:left w:val="nil" w:sz="6" w:space="0" w:color="auto"/>
              <w:bottom w:val="nil" w:sz="6" w:space="0" w:color="auto"/>
              <w:right w:val="single" w:sz="4" w:space="0" w:color="000000"/>
            </w:tcBorders>
          </w:tcPr>
          <w:p>
            <w:pPr/>
          </w:p>
        </w:tc>
        <w:tc>
          <w:tcPr>
            <w:tcW w:w="1831" w:type="dxa"/>
            <w:tcBorders>
              <w:top w:val="nil" w:sz="6" w:space="0" w:color="auto"/>
              <w:left w:val="single" w:sz="4" w:space="0" w:color="000000"/>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418" w:hRule="exact"/>
        </w:trPr>
        <w:tc>
          <w:tcPr>
            <w:tcW w:w="4518" w:type="dxa"/>
            <w:tcBorders>
              <w:top w:val="nil" w:sz="6" w:space="0" w:color="auto"/>
              <w:left w:val="nil" w:sz="6" w:space="0" w:color="auto"/>
              <w:bottom w:val="single" w:sz="12"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3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32,156,802.85</w:t>
            </w:r>
          </w:p>
        </w:tc>
        <w:tc>
          <w:tcPr>
            <w:tcW w:w="1829" w:type="dxa"/>
            <w:tcBorders>
              <w:top w:val="nil" w:sz="6" w:space="0" w:color="auto"/>
              <w:left w:val="single"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51,586,756.20</w:t>
            </w:r>
          </w:p>
        </w:tc>
      </w:tr>
    </w:tbl>
    <w:p>
      <w:pPr>
        <w:spacing w:after="0" w:line="240" w:lineRule="auto"/>
        <w:jc w:val="right"/>
        <w:rPr>
          <w:rFonts w:ascii="Times New Roman" w:hAnsi="Times New Roman" w:cs="Times New Roman" w:eastAsia="Times New Roman" w:hint="default"/>
          <w:sz w:val="18"/>
          <w:szCs w:val="18"/>
        </w:rPr>
        <w:sectPr>
          <w:pgSz w:w="11910" w:h="16840"/>
          <w:pgMar w:header="884" w:footer="1186" w:top="1140" w:bottom="1380" w:left="1380" w:right="0"/>
        </w:sectPr>
      </w:pPr>
    </w:p>
    <w:p>
      <w:pPr>
        <w:spacing w:line="240" w:lineRule="auto" w:before="0"/>
        <w:rPr>
          <w:rFonts w:ascii="宋体" w:hAnsi="宋体" w:cs="宋体" w:eastAsia="宋体" w:hint="default"/>
          <w:b/>
          <w:bCs/>
          <w:sz w:val="20"/>
          <w:szCs w:val="20"/>
        </w:rPr>
      </w:pPr>
      <w:r>
        <w:rPr/>
        <w:pict>
          <v:group style="position:absolute;margin-left:107.059998pt;margin-top:306.170013pt;width:416.15pt;height:5.4pt;mso-position-horizontal-relative:page;mso-position-vertical-relative:page;z-index:-975256" coordorigin="2141,6123" coordsize="8323,108">
            <v:shape style="position:absolute;left:2141;top:6123;width:5936;height:108" type="#_x0000_t75" stroked="false">
              <v:imagedata r:id="rId607" o:title=""/>
            </v:shape>
            <v:shape style="position:absolute;left:8053;top:6219;width:1479;height:12" type="#_x0000_t75" stroked="false">
              <v:imagedata r:id="rId608" o:title=""/>
            </v:shape>
            <v:shape style="position:absolute;left:9518;top:6222;width:946;height:10" type="#_x0000_t75" stroked="false">
              <v:imagedata r:id="rId609" o:title=""/>
            </v:shape>
            <w10:wrap type="none"/>
          </v:group>
        </w:pict>
      </w:r>
      <w:r>
        <w:rPr/>
        <w:pict>
          <v:group style="position:absolute;margin-left:107.059998pt;margin-top:323.089966pt;width:416.15pt;height:5.05pt;mso-position-horizontal-relative:page;mso-position-vertical-relative:page;z-index:-975232" coordorigin="2141,6462" coordsize="8323,101">
            <v:shape style="position:absolute;left:2141;top:6462;width:5936;height:101" type="#_x0000_t75" stroked="false">
              <v:imagedata r:id="rId610" o:title=""/>
            </v:shape>
            <v:shape style="position:absolute;left:8053;top:6553;width:1469;height:10" type="#_x0000_t75" stroked="false">
              <v:imagedata r:id="rId611" o:title=""/>
            </v:shape>
            <v:shape style="position:absolute;left:9518;top:6553;width:946;height:10" type="#_x0000_t75" stroked="false">
              <v:imagedata r:id="rId612" o:title=""/>
            </v:shape>
            <w10:wrap type="none"/>
          </v:group>
        </w:pict>
      </w:r>
      <w:r>
        <w:rPr/>
        <w:pict>
          <v:group style="position:absolute;margin-left:107.059998pt;margin-top:356.929993pt;width:416.15pt;height:5.4pt;mso-position-horizontal-relative:page;mso-position-vertical-relative:page;z-index:-975208" coordorigin="2141,7139" coordsize="8323,108">
            <v:shape style="position:absolute;left:2141;top:7139;width:5936;height:108" type="#_x0000_t75" stroked="false">
              <v:imagedata r:id="rId613" o:title=""/>
            </v:shape>
            <v:shape style="position:absolute;left:8053;top:7235;width:1479;height:12" type="#_x0000_t75" stroked="false">
              <v:imagedata r:id="rId608" o:title=""/>
            </v:shape>
            <v:shape style="position:absolute;left:9518;top:7237;width:946;height:10" type="#_x0000_t75" stroked="false">
              <v:imagedata r:id="rId612" o:title=""/>
            </v:shape>
            <w10:wrap type="none"/>
          </v:group>
        </w:pict>
      </w:r>
      <w:r>
        <w:rPr/>
        <w:pict>
          <v:group style="position:absolute;margin-left:107.059998pt;margin-top:378.289978pt;width:416.15pt;height:.5pt;mso-position-horizontal-relative:page;mso-position-vertical-relative:page;z-index:-975184" coordorigin="2141,7566" coordsize="8323,10">
            <v:shape style="position:absolute;left:2141;top:7566;width:5917;height:10" type="#_x0000_t75" stroked="false">
              <v:imagedata r:id="rId614" o:title=""/>
            </v:shape>
            <v:shape style="position:absolute;left:8053;top:7566;width:1469;height:10" type="#_x0000_t75" stroked="false">
              <v:imagedata r:id="rId611" o:title=""/>
            </v:shape>
            <v:shape style="position:absolute;left:9518;top:7566;width:946;height:10" type="#_x0000_t75" stroked="false">
              <v:imagedata r:id="rId612" o:title=""/>
            </v:shape>
            <w10:wrap type="none"/>
          </v:group>
        </w:pict>
      </w:r>
      <w:r>
        <w:rPr/>
        <w:pict>
          <v:group style="position:absolute;margin-left:107.059998pt;margin-top:390.289978pt;width:416.15pt;height:5.05pt;mso-position-horizontal-relative:page;mso-position-vertical-relative:page;z-index:-975160" coordorigin="2141,7806" coordsize="8323,101">
            <v:shape style="position:absolute;left:2141;top:7806;width:5936;height:101" type="#_x0000_t75" stroked="false">
              <v:imagedata r:id="rId615" o:title=""/>
            </v:shape>
            <v:shape style="position:absolute;left:8053;top:7897;width:1469;height:10" type="#_x0000_t75" stroked="false">
              <v:imagedata r:id="rId611" o:title=""/>
            </v:shape>
            <v:shape style="position:absolute;left:9518;top:7897;width:946;height:10" type="#_x0000_t75" stroked="false">
              <v:imagedata r:id="rId612" o:title=""/>
            </v:shape>
            <w10:wrap type="none"/>
          </v:group>
        </w:pict>
      </w:r>
      <w:r>
        <w:rPr/>
        <w:pict>
          <v:group style="position:absolute;margin-left:107.059998pt;margin-top:417.889984pt;width:416.15pt;height:.5pt;mso-position-horizontal-relative:page;mso-position-vertical-relative:page;z-index:-975136" coordorigin="2141,8358" coordsize="8323,10">
            <v:shape style="position:absolute;left:2141;top:8358;width:5917;height:10" type="#_x0000_t75" stroked="false">
              <v:imagedata r:id="rId614" o:title=""/>
            </v:shape>
            <v:shape style="position:absolute;left:8053;top:8358;width:1469;height:10" type="#_x0000_t75" stroked="false">
              <v:imagedata r:id="rId616" o:title=""/>
            </v:shape>
            <v:shape style="position:absolute;left:9518;top:8358;width:946;height:10" type="#_x0000_t75" stroked="false">
              <v:imagedata r:id="rId609" o:title=""/>
            </v:shape>
            <w10:wrap type="none"/>
          </v:group>
        </w:pict>
      </w:r>
      <w:r>
        <w:rPr/>
        <w:pict>
          <v:group style="position:absolute;margin-left:107.059998pt;margin-top:434.329987pt;width:416.15pt;height:.5pt;mso-position-horizontal-relative:page;mso-position-vertical-relative:page;z-index:-975112" coordorigin="2141,8687" coordsize="8323,10">
            <v:shape style="position:absolute;left:2141;top:8687;width:5917;height:10" type="#_x0000_t75" stroked="false">
              <v:imagedata r:id="rId614" o:title=""/>
            </v:shape>
            <v:shape style="position:absolute;left:8053;top:8687;width:1469;height:10" type="#_x0000_t75" stroked="false">
              <v:imagedata r:id="rId611" o:title=""/>
            </v:shape>
            <v:shape style="position:absolute;left:9518;top:8687;width:946;height:10" type="#_x0000_t75" stroked="false">
              <v:imagedata r:id="rId612" o:title=""/>
            </v:shape>
            <w10:wrap type="none"/>
          </v:group>
        </w:pict>
      </w:r>
      <w:r>
        <w:rPr/>
        <w:pict>
          <v:group style="position:absolute;margin-left:107.059998pt;margin-top:446.349976pt;width:416.15pt;height:5.05pt;mso-position-horizontal-relative:page;mso-position-vertical-relative:page;z-index:-975088" coordorigin="2141,8927" coordsize="8323,101">
            <v:shape style="position:absolute;left:2141;top:8927;width:5936;height:101" type="#_x0000_t75" stroked="false">
              <v:imagedata r:id="rId610" o:title=""/>
            </v:shape>
            <v:shape style="position:absolute;left:8053;top:9018;width:1469;height:10" type="#_x0000_t75" stroked="false">
              <v:imagedata r:id="rId616" o:title=""/>
            </v:shape>
            <v:shape style="position:absolute;left:9518;top:9018;width:946;height:10" type="#_x0000_t75" stroked="false">
              <v:imagedata r:id="rId609" o:title=""/>
            </v:shape>
            <w10:wrap type="none"/>
          </v:group>
        </w:pict>
      </w:r>
      <w:r>
        <w:rPr/>
        <w:pict>
          <v:group style="position:absolute;margin-left:107.059998pt;margin-top:473.829987pt;width:416.15pt;height:.5pt;mso-position-horizontal-relative:page;mso-position-vertical-relative:page;z-index:-975064" coordorigin="2141,9477" coordsize="8323,10">
            <v:shape style="position:absolute;left:2141;top:9477;width:5917;height:10" type="#_x0000_t75" stroked="false">
              <v:imagedata r:id="rId614" o:title=""/>
            </v:shape>
            <v:shape style="position:absolute;left:8053;top:9477;width:1469;height:10" type="#_x0000_t75" stroked="false">
              <v:imagedata r:id="rId616" o:title=""/>
            </v:shape>
            <v:shape style="position:absolute;left:9518;top:9477;width:946;height:10" type="#_x0000_t75" stroked="false">
              <v:imagedata r:id="rId609" o:title=""/>
            </v:shape>
            <w10:wrap type="none"/>
          </v:group>
        </w:pict>
      </w:r>
      <w:r>
        <w:rPr/>
        <w:pict>
          <v:group style="position:absolute;margin-left:107.059998pt;margin-top:496.869995pt;width:416.15pt;height:.5pt;mso-position-horizontal-relative:page;mso-position-vertical-relative:page;z-index:-975040" coordorigin="2141,9937" coordsize="8323,10">
            <v:shape style="position:absolute;left:2141;top:9937;width:5917;height:10" type="#_x0000_t75" stroked="false">
              <v:imagedata r:id="rId614" o:title=""/>
            </v:shape>
            <v:shape style="position:absolute;left:8053;top:9937;width:1469;height:10" type="#_x0000_t75" stroked="false">
              <v:imagedata r:id="rId611" o:title=""/>
            </v:shape>
            <v:shape style="position:absolute;left:9518;top:9937;width:946;height:10" type="#_x0000_t75" stroked="false">
              <v:imagedata r:id="rId612" o:title=""/>
            </v:shape>
            <w10:wrap type="none"/>
          </v:group>
        </w:pict>
      </w:r>
      <w:r>
        <w:rPr/>
        <w:pict>
          <v:group style="position:absolute;margin-left:107.059998pt;margin-top:513.309998pt;width:416.15pt;height:.5pt;mso-position-horizontal-relative:page;mso-position-vertical-relative:page;z-index:-975016" coordorigin="2141,10266" coordsize="8323,10">
            <v:shape style="position:absolute;left:2141;top:10266;width:5917;height:10" type="#_x0000_t75" stroked="false">
              <v:imagedata r:id="rId614" o:title=""/>
            </v:shape>
            <v:shape style="position:absolute;left:8053;top:10266;width:1469;height:10" type="#_x0000_t75" stroked="false">
              <v:imagedata r:id="rId611" o:title=""/>
            </v:shape>
            <v:shape style="position:absolute;left:9518;top:10266;width:946;height:10" type="#_x0000_t75" stroked="false">
              <v:imagedata r:id="rId612" o:title=""/>
            </v:shape>
            <w10:wrap type="none"/>
          </v:group>
        </w:pict>
      </w:r>
      <w:r>
        <w:rPr/>
        <w:pict>
          <v:group style="position:absolute;margin-left:107.059998pt;margin-top:556.98999pt;width:416.15pt;height:5.4pt;mso-position-horizontal-relative:page;mso-position-vertical-relative:page;z-index:-974992" coordorigin="2141,11140" coordsize="8323,108">
            <v:shape style="position:absolute;left:2141;top:11140;width:5936;height:108" type="#_x0000_t75" stroked="false">
              <v:imagedata r:id="rId607" o:title=""/>
            </v:shape>
            <v:shape style="position:absolute;left:8053;top:11236;width:1479;height:12" type="#_x0000_t75" stroked="false">
              <v:imagedata r:id="rId608" o:title=""/>
            </v:shape>
            <v:shape style="position:absolute;left:9518;top:11238;width:946;height:10" type="#_x0000_t75" stroked="false">
              <v:imagedata r:id="rId609" o:title=""/>
            </v:shape>
            <w10:wrap type="none"/>
          </v:group>
        </w:pict>
      </w:r>
      <w:r>
        <w:rPr/>
        <w:pict>
          <v:group style="position:absolute;margin-left:107.059998pt;margin-top:578.349976pt;width:416.15pt;height:.5pt;mso-position-horizontal-relative:page;mso-position-vertical-relative:page;z-index:-974968" coordorigin="2141,11567" coordsize="8323,10">
            <v:shape style="position:absolute;left:2141;top:11567;width:5917;height:10" type="#_x0000_t75" stroked="false">
              <v:imagedata r:id="rId614" o:title=""/>
            </v:shape>
            <v:shape style="position:absolute;left:8053;top:11567;width:1469;height:10" type="#_x0000_t75" stroked="false">
              <v:imagedata r:id="rId611" o:title=""/>
            </v:shape>
            <v:shape style="position:absolute;left:9518;top:11567;width:946;height:10" type="#_x0000_t75" stroked="false">
              <v:imagedata r:id="rId612" o:title=""/>
            </v:shape>
            <w10:wrap type="none"/>
          </v:group>
        </w:pict>
      </w:r>
      <w:r>
        <w:rPr/>
        <w:pict>
          <v:group style="position:absolute;margin-left:107.059998pt;margin-top:590.349976pt;width:416.15pt;height:5.05pt;mso-position-horizontal-relative:page;mso-position-vertical-relative:page;z-index:-974944" coordorigin="2141,11807" coordsize="8323,101">
            <v:shape style="position:absolute;left:2141;top:11807;width:5936;height:101" type="#_x0000_t75" stroked="false">
              <v:imagedata r:id="rId610" o:title=""/>
            </v:shape>
            <v:shape style="position:absolute;left:8053;top:11898;width:1469;height:10" type="#_x0000_t75" stroked="false">
              <v:imagedata r:id="rId616" o:title=""/>
            </v:shape>
            <v:shape style="position:absolute;left:9518;top:11898;width:946;height:10" type="#_x0000_t75" stroked="false">
              <v:imagedata r:id="rId609" o:title=""/>
            </v:shape>
            <w10:wrap type="none"/>
          </v:group>
        </w:pict>
      </w:r>
      <w:r>
        <w:rPr/>
        <w:pict>
          <v:group style="position:absolute;margin-left:107.059998pt;margin-top:622.269958pt;width:416.15pt;height:5.55pt;mso-position-horizontal-relative:page;mso-position-vertical-relative:page;z-index:-974920" coordorigin="2141,12445" coordsize="8323,111">
            <v:shape style="position:absolute;left:2141;top:12445;width:5936;height:111" type="#_x0000_t75" stroked="false">
              <v:imagedata r:id="rId617" o:title=""/>
            </v:shape>
            <v:shape style="position:absolute;left:8053;top:12542;width:1479;height:14" type="#_x0000_t75" stroked="false">
              <v:imagedata r:id="rId618" o:title=""/>
            </v:shape>
            <v:shape style="position:absolute;left:9518;top:12547;width:946;height:10" type="#_x0000_t75" stroked="false">
              <v:imagedata r:id="rId612" o:title=""/>
            </v:shape>
            <w10:wrap type="none"/>
          </v:group>
        </w:pict>
      </w:r>
      <w:r>
        <w:rPr/>
        <w:pict>
          <v:group style="position:absolute;margin-left:107.059998pt;margin-top:659.859985pt;width:416.15pt;height:.5pt;mso-position-horizontal-relative:page;mso-position-vertical-relative:page;z-index:-974896" coordorigin="2141,13197" coordsize="8323,10">
            <v:shape style="position:absolute;left:2141;top:13197;width:5917;height:10" type="#_x0000_t75" stroked="false">
              <v:imagedata r:id="rId614" o:title=""/>
            </v:shape>
            <v:shape style="position:absolute;left:8053;top:13197;width:1469;height:10" type="#_x0000_t75" stroked="false">
              <v:imagedata r:id="rId611" o:title=""/>
            </v:shape>
            <v:shape style="position:absolute;left:9518;top:13197;width:946;height:10" type="#_x0000_t75" stroked="false">
              <v:imagedata r:id="rId612" o:title=""/>
            </v:shape>
            <w10:wrap type="none"/>
          </v:group>
        </w:pict>
      </w:r>
      <w:r>
        <w:rPr/>
        <w:pict>
          <v:group style="position:absolute;margin-left:107.059998pt;margin-top:671.860046pt;width:416.15pt;height:5.05pt;mso-position-horizontal-relative:page;mso-position-vertical-relative:page;z-index:-974872" coordorigin="2141,13437" coordsize="8323,101">
            <v:shape style="position:absolute;left:2141;top:13437;width:5936;height:101" type="#_x0000_t75" stroked="false">
              <v:imagedata r:id="rId615" o:title=""/>
            </v:shape>
            <v:shape style="position:absolute;left:8053;top:13528;width:1469;height:10" type="#_x0000_t75" stroked="false">
              <v:imagedata r:id="rId611" o:title=""/>
            </v:shape>
            <v:shape style="position:absolute;left:9518;top:13528;width:946;height:10" type="#_x0000_t75" stroked="false">
              <v:imagedata r:id="rId612" o:title=""/>
            </v:shape>
            <w10:wrap type="none"/>
          </v:group>
        </w:pict>
      </w:r>
      <w:r>
        <w:rPr/>
        <w:pict>
          <v:group style="position:absolute;margin-left:107.059998pt;margin-top:692.859985pt;width:416.15pt;height:.5pt;mso-position-horizontal-relative:page;mso-position-vertical-relative:page;z-index:-974848" coordorigin="2141,13857" coordsize="8323,10">
            <v:shape style="position:absolute;left:2141;top:13857;width:5917;height:10" type="#_x0000_t75" stroked="false">
              <v:imagedata r:id="rId614" o:title=""/>
            </v:shape>
            <v:shape style="position:absolute;left:8053;top:13857;width:1469;height:10" type="#_x0000_t75" stroked="false">
              <v:imagedata r:id="rId611" o:title=""/>
            </v:shape>
            <v:shape style="position:absolute;left:9518;top:13857;width:946;height:10" type="#_x0000_t75" stroked="false">
              <v:imagedata r:id="rId612" o:title=""/>
            </v:shape>
            <w10:wrap type="none"/>
          </v:group>
        </w:pict>
      </w:r>
      <w:r>
        <w:rPr/>
        <w:pict>
          <v:group style="position:absolute;margin-left:107.059998pt;margin-top:704.860046pt;width:416.15pt;height:5.05pt;mso-position-horizontal-relative:page;mso-position-vertical-relative:page;z-index:-974824" coordorigin="2141,14097" coordsize="8323,101">
            <v:shape style="position:absolute;left:2141;top:14097;width:5936;height:101" type="#_x0000_t75" stroked="false">
              <v:imagedata r:id="rId615" o:title=""/>
            </v:shape>
            <v:shape style="position:absolute;left:8053;top:14188;width:1469;height:10" type="#_x0000_t75" stroked="false">
              <v:imagedata r:id="rId611" o:title=""/>
            </v:shape>
            <v:shape style="position:absolute;left:9518;top:14188;width:946;height:10" type="#_x0000_t75" stroked="false">
              <v:imagedata r:id="rId612" o:title=""/>
            </v:shape>
            <w10:wrap type="none"/>
          </v:group>
        </w:pict>
      </w:r>
      <w:r>
        <w:rPr/>
        <w:pict>
          <v:group style="position:absolute;margin-left:107.059998pt;margin-top:725.859985pt;width:416.15pt;height:.5pt;mso-position-horizontal-relative:page;mso-position-vertical-relative:page;z-index:-974800" coordorigin="2141,14517" coordsize="8323,10">
            <v:shape style="position:absolute;left:2141;top:14517;width:5917;height:10" type="#_x0000_t75" stroked="false">
              <v:imagedata r:id="rId614" o:title=""/>
            </v:shape>
            <v:shape style="position:absolute;left:8053;top:14517;width:1469;height:10" type="#_x0000_t75" stroked="false">
              <v:imagedata r:id="rId611" o:title=""/>
            </v:shape>
            <v:shape style="position:absolute;left:9518;top:14517;width:946;height:10" type="#_x0000_t75" stroked="false">
              <v:imagedata r:id="rId612" o:title=""/>
            </v:shape>
            <w10:wrap type="none"/>
          </v:group>
        </w:pict>
      </w:r>
      <w:r>
        <w:rPr/>
        <w:pict>
          <v:group style="position:absolute;margin-left:107.059998pt;margin-top:737.860046pt;width:416.15pt;height:5.05pt;mso-position-horizontal-relative:page;mso-position-vertical-relative:page;z-index:-974776" coordorigin="2141,14757" coordsize="8323,101">
            <v:shape style="position:absolute;left:2141;top:14757;width:5936;height:101" type="#_x0000_t75" stroked="false">
              <v:imagedata r:id="rId619" o:title=""/>
            </v:shape>
            <v:shape style="position:absolute;left:8053;top:14848;width:1469;height:10" type="#_x0000_t75" stroked="false">
              <v:imagedata r:id="rId611" o:title=""/>
            </v:shape>
            <v:shape style="position:absolute;left:9518;top:14848;width:946;height:10" type="#_x0000_t75" stroked="false">
              <v:imagedata r:id="rId612" o:title=""/>
            </v:shape>
            <w10:wrap type="none"/>
          </v:group>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41"/>
        <w:ind w:left="151" w:right="0" w:firstLine="0"/>
        <w:jc w:val="left"/>
        <w:rPr>
          <w:rFonts w:ascii="黑体" w:hAnsi="黑体" w:cs="黑体" w:eastAsia="黑体" w:hint="default"/>
          <w:sz w:val="36"/>
          <w:szCs w:val="36"/>
        </w:rPr>
      </w:pPr>
      <w:r>
        <w:rPr>
          <w:rFonts w:ascii="黑体" w:hAnsi="黑体" w:cs="黑体" w:eastAsia="黑体" w:hint="default"/>
          <w:b/>
          <w:bCs/>
          <w:sz w:val="36"/>
          <w:szCs w:val="36"/>
        </w:rPr>
        <w:t>(</w:t>
      </w:r>
      <w:r>
        <w:rPr>
          <w:rFonts w:ascii="黑体" w:hAnsi="黑体" w:cs="黑体" w:eastAsia="黑体" w:hint="default"/>
          <w:b/>
          <w:bCs/>
          <w:sz w:val="36"/>
          <w:szCs w:val="36"/>
        </w:rPr>
        <w:t>七</w:t>
      </w:r>
      <w:r>
        <w:rPr>
          <w:rFonts w:ascii="黑体" w:hAnsi="黑体" w:cs="黑体" w:eastAsia="黑体" w:hint="default"/>
          <w:b/>
          <w:bCs/>
          <w:sz w:val="36"/>
          <w:szCs w:val="36"/>
        </w:rPr>
        <w:t>)</w:t>
      </w:r>
      <w:r>
        <w:rPr>
          <w:rFonts w:ascii="黑体" w:hAnsi="黑体" w:cs="黑体" w:eastAsia="黑体" w:hint="default"/>
          <w:b/>
          <w:bCs/>
          <w:spacing w:val="-69"/>
          <w:sz w:val="36"/>
          <w:szCs w:val="36"/>
        </w:rPr>
        <w:t> </w:t>
      </w:r>
      <w:r>
        <w:rPr>
          <w:rFonts w:ascii="黑体" w:hAnsi="黑体" w:cs="黑体" w:eastAsia="黑体" w:hint="default"/>
          <w:b/>
          <w:bCs/>
          <w:sz w:val="36"/>
          <w:szCs w:val="36"/>
        </w:rPr>
        <w:t>无反向购买下以公允价值入账的资产、负债情况</w:t>
      </w:r>
      <w:r>
        <w:rPr>
          <w:rFonts w:ascii="黑体" w:hAnsi="黑体" w:cs="黑体" w:eastAsia="黑体" w:hint="default"/>
          <w:sz w:val="36"/>
          <w:szCs w:val="36"/>
        </w:rPr>
      </w:r>
    </w:p>
    <w:p>
      <w:pPr>
        <w:spacing w:line="240" w:lineRule="auto" w:before="3"/>
        <w:rPr>
          <w:rFonts w:ascii="黑体" w:hAnsi="黑体" w:cs="黑体" w:eastAsia="黑体" w:hint="default"/>
          <w:b/>
          <w:bCs/>
          <w:sz w:val="43"/>
          <w:szCs w:val="43"/>
        </w:rPr>
      </w:pPr>
    </w:p>
    <w:p>
      <w:pPr>
        <w:spacing w:before="0"/>
        <w:ind w:left="151" w:right="0" w:firstLine="0"/>
        <w:jc w:val="left"/>
        <w:rPr>
          <w:rFonts w:ascii="黑体" w:hAnsi="黑体" w:cs="黑体" w:eastAsia="黑体" w:hint="default"/>
          <w:sz w:val="36"/>
          <w:szCs w:val="36"/>
        </w:rPr>
      </w:pPr>
      <w:r>
        <w:rPr>
          <w:rFonts w:ascii="黑体" w:hAnsi="黑体" w:cs="黑体" w:eastAsia="黑体" w:hint="default"/>
          <w:b/>
          <w:bCs/>
          <w:sz w:val="36"/>
          <w:szCs w:val="36"/>
        </w:rPr>
        <w:t>十四、</w:t>
      </w:r>
      <w:r>
        <w:rPr>
          <w:rFonts w:ascii="黑体" w:hAnsi="黑体" w:cs="黑体" w:eastAsia="黑体" w:hint="default"/>
          <w:b/>
          <w:bCs/>
          <w:spacing w:val="-9"/>
          <w:sz w:val="36"/>
          <w:szCs w:val="36"/>
        </w:rPr>
        <w:t> </w:t>
      </w:r>
      <w:r>
        <w:rPr>
          <w:rFonts w:ascii="黑体" w:hAnsi="黑体" w:cs="黑体" w:eastAsia="黑体" w:hint="default"/>
          <w:b/>
          <w:bCs/>
          <w:sz w:val="36"/>
          <w:szCs w:val="36"/>
        </w:rPr>
        <w:t>补充资料</w:t>
      </w:r>
      <w:r>
        <w:rPr>
          <w:rFonts w:ascii="黑体" w:hAnsi="黑体" w:cs="黑体" w:eastAsia="黑体" w:hint="default"/>
          <w:sz w:val="36"/>
          <w:szCs w:val="36"/>
        </w:rPr>
      </w:r>
    </w:p>
    <w:p>
      <w:pPr>
        <w:spacing w:before="225"/>
        <w:ind w:left="151" w:right="0" w:firstLine="0"/>
        <w:jc w:val="left"/>
        <w:rPr>
          <w:rFonts w:ascii="宋体" w:hAnsi="宋体" w:cs="宋体" w:eastAsia="宋体" w:hint="default"/>
          <w:sz w:val="21"/>
          <w:szCs w:val="21"/>
        </w:rPr>
      </w:pPr>
      <w:r>
        <w:rPr/>
        <w:pict>
          <v:shape style="position:absolute;margin-left:402.910004pt;margin-top:48.113663pt;width:.48001pt;height:.12pt;mso-position-horizontal-relative:page;mso-position-vertical-relative:paragraph;z-index:-975376" type="#_x0000_t75" stroked="false">
            <v:imagedata r:id="rId606" o:title=""/>
          </v:shape>
        </w:pict>
      </w:r>
      <w:r>
        <w:rPr/>
        <w:pict>
          <v:shape style="position:absolute;margin-left:476.140015pt;margin-top:48.113663pt;width:.48001pt;height:.12pt;mso-position-horizontal-relative:page;mso-position-vertical-relative:paragraph;z-index:-975352" type="#_x0000_t75" stroked="false">
            <v:imagedata r:id="rId606" o:title=""/>
          </v:shape>
        </w:pict>
      </w:r>
      <w:r>
        <w:rPr/>
        <w:pict>
          <v:group style="position:absolute;margin-left:107.059998pt;margin-top:64.19368pt;width:416.15pt;height:.5pt;mso-position-horizontal-relative:page;mso-position-vertical-relative:paragraph;z-index:-975328" coordorigin="2141,1284" coordsize="8323,10">
            <v:shape style="position:absolute;left:2141;top:1284;width:5917;height:10" type="#_x0000_t75" stroked="false">
              <v:imagedata r:id="rId614" o:title=""/>
            </v:shape>
            <v:shape style="position:absolute;left:8053;top:1284;width:1469;height:10" type="#_x0000_t75" stroked="false">
              <v:imagedata r:id="rId611" o:title=""/>
            </v:shape>
            <v:shape style="position:absolute;left:9518;top:1284;width:946;height:10" type="#_x0000_t75" stroked="false">
              <v:imagedata r:id="rId612" o:title=""/>
            </v:shape>
            <w10:wrap type="none"/>
          </v:group>
        </w:pict>
      </w:r>
      <w:r>
        <w:rPr/>
        <w:pict>
          <v:group style="position:absolute;margin-left:107.059998pt;margin-top:80.633682pt;width:416.15pt;height:.5pt;mso-position-horizontal-relative:page;mso-position-vertical-relative:paragraph;z-index:-975304" coordorigin="2141,1613" coordsize="8323,10">
            <v:shape style="position:absolute;left:2141;top:1613;width:5917;height:10" type="#_x0000_t75" stroked="false">
              <v:imagedata r:id="rId614" o:title=""/>
            </v:shape>
            <v:shape style="position:absolute;left:8053;top:1613;width:1469;height:10" type="#_x0000_t75" stroked="false">
              <v:imagedata r:id="rId611" o:title=""/>
            </v:shape>
            <v:shape style="position:absolute;left:9518;top:1613;width:946;height:10" type="#_x0000_t75" stroked="false">
              <v:imagedata r:id="rId612" o:title=""/>
            </v:shape>
            <w10:wrap type="none"/>
          </v:group>
        </w:pict>
      </w:r>
      <w:r>
        <w:rPr/>
        <w:pict>
          <v:group style="position:absolute;margin-left:107.059998pt;margin-top:92.663643pt;width:416.15pt;height:5.05pt;mso-position-horizontal-relative:page;mso-position-vertical-relative:paragraph;z-index:-975280" coordorigin="2141,1853" coordsize="8323,101">
            <v:shape style="position:absolute;left:2141;top:1853;width:5936;height:101" type="#_x0000_t75" stroked="false">
              <v:imagedata r:id="rId610" o:title=""/>
            </v:shape>
            <v:shape style="position:absolute;left:8053;top:1944;width:1469;height:10" type="#_x0000_t75" stroked="false">
              <v:imagedata r:id="rId616" o:title=""/>
            </v:shape>
            <v:shape style="position:absolute;left:9518;top:1944;width:946;height:10" type="#_x0000_t75" stroked="false">
              <v:imagedata r:id="rId609" o:title=""/>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 </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746" w:type="dxa"/>
        <w:tblLayout w:type="fixed"/>
        <w:tblCellMar>
          <w:top w:w="0" w:type="dxa"/>
          <w:left w:w="0" w:type="dxa"/>
          <w:bottom w:w="0" w:type="dxa"/>
          <w:right w:w="0" w:type="dxa"/>
        </w:tblCellMar>
        <w:tblLook w:val="01E0"/>
      </w:tblPr>
      <w:tblGrid>
        <w:gridCol w:w="5936"/>
        <w:gridCol w:w="1465"/>
        <w:gridCol w:w="936"/>
      </w:tblGrid>
      <w:tr>
        <w:trPr>
          <w:trHeight w:val="382" w:hRule="exact"/>
        </w:trPr>
        <w:tc>
          <w:tcPr>
            <w:tcW w:w="5936" w:type="dxa"/>
            <w:tcBorders>
              <w:top w:val="single" w:sz="12" w:space="0" w:color="000000"/>
              <w:left w:val="nil" w:sz="6" w:space="0" w:color="auto"/>
              <w:bottom w:val="nil" w:sz="6" w:space="0" w:color="auto"/>
              <w:right w:val="single" w:sz="4" w:space="0" w:color="000000"/>
            </w:tcBorders>
          </w:tcPr>
          <w:p>
            <w:pPr>
              <w:pStyle w:val="TableParagraph"/>
              <w:spacing w:line="240" w:lineRule="auto" w:before="56"/>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6"/>
              <w:ind w:left="367"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936" w:type="dxa"/>
            <w:vMerge w:val="restart"/>
            <w:tcBorders>
              <w:top w:val="single" w:sz="12" w:space="0" w:color="000000"/>
              <w:left w:val="single" w:sz="4" w:space="0" w:color="000000"/>
              <w:right w:val="nil" w:sz="6" w:space="0" w:color="auto"/>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330" w:hRule="exact"/>
        </w:trPr>
        <w:tc>
          <w:tcPr>
            <w:tcW w:w="5936"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465"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spacing w:val="-1"/>
                <w:sz w:val="18"/>
              </w:rPr>
              <w:t>-59,368.40</w:t>
            </w:r>
          </w:p>
        </w:tc>
        <w:tc>
          <w:tcPr>
            <w:tcW w:w="936" w:type="dxa"/>
            <w:vMerge/>
            <w:tcBorders>
              <w:left w:val="single" w:sz="4" w:space="0" w:color="000000"/>
              <w:right w:val="nil" w:sz="6" w:space="0" w:color="auto"/>
            </w:tcBorders>
          </w:tcPr>
          <w:p>
            <w:pPr/>
          </w:p>
        </w:tc>
      </w:tr>
      <w:tr>
        <w:trPr>
          <w:trHeight w:val="193" w:hRule="exact"/>
        </w:trPr>
        <w:tc>
          <w:tcPr>
            <w:tcW w:w="5936" w:type="dxa"/>
            <w:tcBorders>
              <w:top w:val="nil" w:sz="6" w:space="0" w:color="auto"/>
              <w:left w:val="nil" w:sz="6" w:space="0" w:color="auto"/>
              <w:bottom w:val="nil" w:sz="6" w:space="0" w:color="auto"/>
              <w:right w:val="single" w:sz="4" w:space="0" w:color="000000"/>
            </w:tcBorders>
          </w:tcPr>
          <w:p>
            <w:pPr>
              <w:pStyle w:val="TableParagraph"/>
              <w:spacing w:line="214" w:lineRule="exact" w:before="19"/>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465" w:type="dxa"/>
            <w:tcBorders>
              <w:top w:val="nil" w:sz="6" w:space="0" w:color="auto"/>
              <w:left w:val="single" w:sz="4" w:space="0" w:color="000000"/>
              <w:bottom w:val="nil" w:sz="6" w:space="0" w:color="auto"/>
              <w:right w:val="single" w:sz="4" w:space="0" w:color="000000"/>
            </w:tcBorders>
          </w:tcPr>
          <w:p>
            <w:pPr/>
          </w:p>
        </w:tc>
        <w:tc>
          <w:tcPr>
            <w:tcW w:w="936" w:type="dxa"/>
            <w:vMerge/>
            <w:tcBorders>
              <w:left w:val="single" w:sz="4" w:space="0" w:color="000000"/>
              <w:right w:val="nil" w:sz="6" w:space="0" w:color="auto"/>
            </w:tcBorders>
          </w:tcPr>
          <w:p>
            <w:pPr/>
          </w:p>
        </w:tc>
      </w:tr>
      <w:tr>
        <w:trPr>
          <w:trHeight w:val="61" w:hRule="exact"/>
        </w:trPr>
        <w:tc>
          <w:tcPr>
            <w:tcW w:w="593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single" w:sz="4" w:space="0" w:color="000000"/>
            </w:tcBorders>
          </w:tcPr>
          <w:p>
            <w:pPr/>
          </w:p>
        </w:tc>
        <w:tc>
          <w:tcPr>
            <w:tcW w:w="936" w:type="dxa"/>
            <w:vMerge/>
            <w:tcBorders>
              <w:left w:val="single" w:sz="4" w:space="0" w:color="000000"/>
              <w:right w:val="nil" w:sz="6" w:space="0" w:color="auto"/>
            </w:tcBorders>
          </w:tcPr>
          <w:p>
            <w:pPr/>
          </w:p>
        </w:tc>
      </w:tr>
      <w:tr>
        <w:trPr>
          <w:trHeight w:val="39" w:hRule="exact"/>
        </w:trPr>
        <w:tc>
          <w:tcPr>
            <w:tcW w:w="593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single" w:sz="4" w:space="0" w:color="000000"/>
            </w:tcBorders>
          </w:tcPr>
          <w:p>
            <w:pPr/>
          </w:p>
        </w:tc>
        <w:tc>
          <w:tcPr>
            <w:tcW w:w="936" w:type="dxa"/>
            <w:vMerge/>
            <w:tcBorders>
              <w:left w:val="single" w:sz="4" w:space="0" w:color="000000"/>
              <w:right w:val="nil" w:sz="6" w:space="0" w:color="auto"/>
            </w:tcBorders>
          </w:tcPr>
          <w:p>
            <w:pPr/>
          </w:p>
        </w:tc>
      </w:tr>
      <w:tr>
        <w:trPr>
          <w:trHeight w:val="628" w:hRule="exact"/>
        </w:trPr>
        <w:tc>
          <w:tcPr>
            <w:tcW w:w="5936" w:type="dxa"/>
            <w:tcBorders>
              <w:top w:val="nil" w:sz="6" w:space="0" w:color="auto"/>
              <w:left w:val="nil" w:sz="6" w:space="0" w:color="auto"/>
              <w:bottom w:val="nil" w:sz="6" w:space="0" w:color="auto"/>
              <w:right w:val="single" w:sz="4" w:space="0" w:color="000000"/>
            </w:tcBorders>
          </w:tcPr>
          <w:p>
            <w:pPr>
              <w:pStyle w:val="TableParagraph"/>
              <w:spacing w:line="320" w:lineRule="exact" w:before="27"/>
              <w:ind w:left="122" w:right="104"/>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计入当期损益的政府补助（与企业业务密切相关，按照国家统一标准定额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或定量享受的政府补助除外）</w:t>
            </w:r>
          </w:p>
        </w:tc>
        <w:tc>
          <w:tcPr>
            <w:tcW w:w="14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14,993,509.00</w:t>
            </w:r>
          </w:p>
        </w:tc>
        <w:tc>
          <w:tcPr>
            <w:tcW w:w="936" w:type="dxa"/>
            <w:vMerge/>
            <w:tcBorders>
              <w:left w:val="single" w:sz="4" w:space="0" w:color="000000"/>
              <w:right w:val="nil" w:sz="6" w:space="0" w:color="auto"/>
            </w:tcBorders>
          </w:tcPr>
          <w:p>
            <w:pPr/>
          </w:p>
        </w:tc>
      </w:tr>
      <w:tr>
        <w:trPr>
          <w:trHeight w:val="56" w:hRule="exact"/>
        </w:trPr>
        <w:tc>
          <w:tcPr>
            <w:tcW w:w="593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single" w:sz="4" w:space="0" w:color="000000"/>
            </w:tcBorders>
          </w:tcPr>
          <w:p>
            <w:pPr/>
          </w:p>
        </w:tc>
        <w:tc>
          <w:tcPr>
            <w:tcW w:w="936" w:type="dxa"/>
            <w:vMerge/>
            <w:tcBorders>
              <w:left w:val="single" w:sz="4" w:space="0" w:color="000000"/>
              <w:right w:val="nil" w:sz="6" w:space="0" w:color="auto"/>
            </w:tcBorders>
          </w:tcPr>
          <w:p>
            <w:pPr/>
          </w:p>
        </w:tc>
      </w:tr>
      <w:tr>
        <w:trPr>
          <w:trHeight w:val="292" w:hRule="exact"/>
        </w:trPr>
        <w:tc>
          <w:tcPr>
            <w:tcW w:w="5936"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465" w:type="dxa"/>
            <w:tcBorders>
              <w:top w:val="nil" w:sz="6" w:space="0" w:color="auto"/>
              <w:left w:val="single" w:sz="4" w:space="0" w:color="000000"/>
              <w:bottom w:val="nil" w:sz="6" w:space="0" w:color="auto"/>
              <w:right w:val="single" w:sz="4" w:space="0" w:color="000000"/>
            </w:tcBorders>
          </w:tcPr>
          <w:p>
            <w:pPr/>
          </w:p>
        </w:tc>
        <w:tc>
          <w:tcPr>
            <w:tcW w:w="936" w:type="dxa"/>
            <w:vMerge/>
            <w:tcBorders>
              <w:left w:val="single" w:sz="4" w:space="0" w:color="000000"/>
              <w:right w:val="nil" w:sz="6" w:space="0" w:color="auto"/>
            </w:tcBorders>
          </w:tcPr>
          <w:p>
            <w:pPr/>
          </w:p>
        </w:tc>
      </w:tr>
      <w:tr>
        <w:trPr>
          <w:trHeight w:val="39" w:hRule="exact"/>
        </w:trPr>
        <w:tc>
          <w:tcPr>
            <w:tcW w:w="593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single" w:sz="4" w:space="0" w:color="000000"/>
            </w:tcBorders>
          </w:tcPr>
          <w:p>
            <w:pPr/>
          </w:p>
        </w:tc>
        <w:tc>
          <w:tcPr>
            <w:tcW w:w="936" w:type="dxa"/>
            <w:vMerge/>
            <w:tcBorders>
              <w:left w:val="single" w:sz="4" w:space="0" w:color="000000"/>
              <w:right w:val="nil" w:sz="6" w:space="0" w:color="auto"/>
            </w:tcBorders>
          </w:tcPr>
          <w:p>
            <w:pPr/>
          </w:p>
        </w:tc>
      </w:tr>
      <w:tr>
        <w:trPr>
          <w:trHeight w:val="628" w:hRule="exact"/>
        </w:trPr>
        <w:tc>
          <w:tcPr>
            <w:tcW w:w="5936" w:type="dxa"/>
            <w:tcBorders>
              <w:top w:val="nil" w:sz="6" w:space="0" w:color="auto"/>
              <w:left w:val="nil" w:sz="6" w:space="0" w:color="auto"/>
              <w:bottom w:val="nil" w:sz="6" w:space="0" w:color="auto"/>
              <w:right w:val="single" w:sz="4" w:space="0" w:color="000000"/>
            </w:tcBorders>
          </w:tcPr>
          <w:p>
            <w:pPr>
              <w:pStyle w:val="TableParagraph"/>
              <w:spacing w:line="320" w:lineRule="exact" w:before="27"/>
              <w:ind w:left="122" w:right="102"/>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企业取得子公司、联营企业及合营企业的投资成本小于取得投资时应享有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被投资单位可辨认净资产公允价值产生的收益</w:t>
            </w:r>
          </w:p>
        </w:tc>
        <w:tc>
          <w:tcPr>
            <w:tcW w:w="1465" w:type="dxa"/>
            <w:tcBorders>
              <w:top w:val="nil" w:sz="6" w:space="0" w:color="auto"/>
              <w:left w:val="single" w:sz="4" w:space="0" w:color="000000"/>
              <w:bottom w:val="nil" w:sz="6" w:space="0" w:color="auto"/>
              <w:right w:val="single" w:sz="4" w:space="0" w:color="000000"/>
            </w:tcBorders>
          </w:tcPr>
          <w:p>
            <w:pPr/>
          </w:p>
        </w:tc>
        <w:tc>
          <w:tcPr>
            <w:tcW w:w="936" w:type="dxa"/>
            <w:vMerge/>
            <w:tcBorders>
              <w:left w:val="single" w:sz="4" w:space="0" w:color="000000"/>
              <w:right w:val="nil" w:sz="6" w:space="0" w:color="auto"/>
            </w:tcBorders>
          </w:tcPr>
          <w:p>
            <w:pPr/>
          </w:p>
        </w:tc>
      </w:tr>
      <w:tr>
        <w:trPr>
          <w:trHeight w:val="56" w:hRule="exact"/>
        </w:trPr>
        <w:tc>
          <w:tcPr>
            <w:tcW w:w="593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single" w:sz="4" w:space="0" w:color="000000"/>
            </w:tcBorders>
          </w:tcPr>
          <w:p>
            <w:pPr/>
          </w:p>
        </w:tc>
        <w:tc>
          <w:tcPr>
            <w:tcW w:w="936" w:type="dxa"/>
            <w:vMerge/>
            <w:tcBorders>
              <w:left w:val="single" w:sz="4" w:space="0" w:color="000000"/>
              <w:right w:val="nil" w:sz="6" w:space="0" w:color="auto"/>
            </w:tcBorders>
          </w:tcPr>
          <w:p>
            <w:pPr/>
          </w:p>
        </w:tc>
      </w:tr>
      <w:tr>
        <w:trPr>
          <w:trHeight w:val="367" w:hRule="exact"/>
        </w:trPr>
        <w:tc>
          <w:tcPr>
            <w:tcW w:w="5936"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465" w:type="dxa"/>
            <w:tcBorders>
              <w:top w:val="nil" w:sz="6" w:space="0" w:color="auto"/>
              <w:left w:val="single" w:sz="4" w:space="0" w:color="000000"/>
              <w:bottom w:val="nil" w:sz="6" w:space="0" w:color="auto"/>
              <w:right w:val="single" w:sz="4" w:space="0" w:color="000000"/>
            </w:tcBorders>
          </w:tcPr>
          <w:p>
            <w:pPr/>
          </w:p>
        </w:tc>
        <w:tc>
          <w:tcPr>
            <w:tcW w:w="936" w:type="dxa"/>
            <w:vMerge/>
            <w:tcBorders>
              <w:left w:val="single" w:sz="4" w:space="0" w:color="000000"/>
              <w:right w:val="nil" w:sz="6" w:space="0" w:color="auto"/>
            </w:tcBorders>
          </w:tcPr>
          <w:p>
            <w:pPr/>
          </w:p>
        </w:tc>
      </w:tr>
      <w:tr>
        <w:trPr>
          <w:trHeight w:val="256" w:hRule="exact"/>
        </w:trPr>
        <w:tc>
          <w:tcPr>
            <w:tcW w:w="5936"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465" w:type="dxa"/>
            <w:tcBorders>
              <w:top w:val="nil" w:sz="6" w:space="0" w:color="auto"/>
              <w:left w:val="single" w:sz="4" w:space="0" w:color="000000"/>
              <w:bottom w:val="nil" w:sz="6" w:space="0" w:color="auto"/>
              <w:right w:val="single" w:sz="4" w:space="0" w:color="000000"/>
            </w:tcBorders>
          </w:tcPr>
          <w:p>
            <w:pPr/>
          </w:p>
        </w:tc>
        <w:tc>
          <w:tcPr>
            <w:tcW w:w="936" w:type="dxa"/>
            <w:vMerge/>
            <w:tcBorders>
              <w:left w:val="single" w:sz="4" w:space="0" w:color="000000"/>
              <w:right w:val="nil" w:sz="6" w:space="0" w:color="auto"/>
            </w:tcBorders>
          </w:tcPr>
          <w:p>
            <w:pPr/>
          </w:p>
        </w:tc>
      </w:tr>
      <w:tr>
        <w:trPr>
          <w:trHeight w:val="37" w:hRule="exact"/>
        </w:trPr>
        <w:tc>
          <w:tcPr>
            <w:tcW w:w="593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single" w:sz="4" w:space="0" w:color="000000"/>
            </w:tcBorders>
          </w:tcPr>
          <w:p>
            <w:pPr/>
          </w:p>
        </w:tc>
        <w:tc>
          <w:tcPr>
            <w:tcW w:w="936" w:type="dxa"/>
            <w:vMerge/>
            <w:tcBorders>
              <w:left w:val="single" w:sz="4" w:space="0" w:color="000000"/>
              <w:right w:val="nil" w:sz="6" w:space="0" w:color="auto"/>
            </w:tcBorders>
          </w:tcPr>
          <w:p>
            <w:pPr/>
          </w:p>
        </w:tc>
      </w:tr>
      <w:tr>
        <w:trPr>
          <w:trHeight w:val="465" w:hRule="exact"/>
        </w:trPr>
        <w:tc>
          <w:tcPr>
            <w:tcW w:w="5936" w:type="dxa"/>
            <w:tcBorders>
              <w:top w:val="nil" w:sz="6" w:space="0" w:color="auto"/>
              <w:left w:val="nil" w:sz="6" w:space="0" w:color="auto"/>
              <w:bottom w:val="nil" w:sz="6" w:space="0" w:color="auto"/>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465" w:type="dxa"/>
            <w:tcBorders>
              <w:top w:val="nil" w:sz="6" w:space="0" w:color="auto"/>
              <w:left w:val="single" w:sz="4" w:space="0" w:color="000000"/>
              <w:bottom w:val="nil" w:sz="6" w:space="0" w:color="auto"/>
              <w:right w:val="single" w:sz="4" w:space="0" w:color="000000"/>
            </w:tcBorders>
          </w:tcPr>
          <w:p>
            <w:pPr/>
          </w:p>
        </w:tc>
        <w:tc>
          <w:tcPr>
            <w:tcW w:w="936" w:type="dxa"/>
            <w:vMerge/>
            <w:tcBorders>
              <w:left w:val="single" w:sz="4" w:space="0" w:color="000000"/>
              <w:right w:val="nil" w:sz="6" w:space="0" w:color="auto"/>
            </w:tcBorders>
          </w:tcPr>
          <w:p>
            <w:pPr/>
          </w:p>
        </w:tc>
      </w:tr>
      <w:tr>
        <w:trPr>
          <w:trHeight w:val="363" w:hRule="exact"/>
        </w:trPr>
        <w:tc>
          <w:tcPr>
            <w:tcW w:w="5936"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465" w:type="dxa"/>
            <w:tcBorders>
              <w:top w:val="nil" w:sz="6" w:space="0" w:color="auto"/>
              <w:left w:val="single" w:sz="4" w:space="0" w:color="000000"/>
              <w:bottom w:val="nil" w:sz="6" w:space="0" w:color="auto"/>
              <w:right w:val="single" w:sz="4" w:space="0" w:color="000000"/>
            </w:tcBorders>
          </w:tcPr>
          <w:p>
            <w:pPr/>
          </w:p>
        </w:tc>
        <w:tc>
          <w:tcPr>
            <w:tcW w:w="936" w:type="dxa"/>
            <w:vMerge/>
            <w:tcBorders>
              <w:left w:val="single" w:sz="4" w:space="0" w:color="000000"/>
              <w:right w:val="nil" w:sz="6" w:space="0" w:color="auto"/>
            </w:tcBorders>
          </w:tcPr>
          <w:p>
            <w:pPr/>
          </w:p>
        </w:tc>
      </w:tr>
      <w:tr>
        <w:trPr>
          <w:trHeight w:val="255" w:hRule="exact"/>
        </w:trPr>
        <w:tc>
          <w:tcPr>
            <w:tcW w:w="5936" w:type="dxa"/>
            <w:tcBorders>
              <w:top w:val="nil" w:sz="6" w:space="0" w:color="auto"/>
              <w:left w:val="nil" w:sz="6" w:space="0" w:color="auto"/>
              <w:bottom w:val="nil" w:sz="6" w:space="0" w:color="auto"/>
              <w:right w:val="single" w:sz="4" w:space="0" w:color="000000"/>
            </w:tcBorders>
          </w:tcPr>
          <w:p>
            <w:pPr>
              <w:pStyle w:val="TableParagraph"/>
              <w:spacing w:line="240" w:lineRule="auto" w:before="19"/>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465" w:type="dxa"/>
            <w:tcBorders>
              <w:top w:val="nil" w:sz="6" w:space="0" w:color="auto"/>
              <w:left w:val="single" w:sz="4" w:space="0" w:color="000000"/>
              <w:bottom w:val="nil" w:sz="6" w:space="0" w:color="auto"/>
              <w:right w:val="single" w:sz="4" w:space="0" w:color="000000"/>
            </w:tcBorders>
          </w:tcPr>
          <w:p>
            <w:pPr/>
          </w:p>
        </w:tc>
        <w:tc>
          <w:tcPr>
            <w:tcW w:w="936" w:type="dxa"/>
            <w:vMerge/>
            <w:tcBorders>
              <w:left w:val="single" w:sz="4" w:space="0" w:color="000000"/>
              <w:right w:val="nil" w:sz="6" w:space="0" w:color="auto"/>
            </w:tcBorders>
          </w:tcPr>
          <w:p>
            <w:pPr/>
          </w:p>
        </w:tc>
      </w:tr>
      <w:tr>
        <w:trPr>
          <w:trHeight w:val="39" w:hRule="exact"/>
        </w:trPr>
        <w:tc>
          <w:tcPr>
            <w:tcW w:w="593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single" w:sz="4" w:space="0" w:color="000000"/>
            </w:tcBorders>
          </w:tcPr>
          <w:p>
            <w:pPr/>
          </w:p>
        </w:tc>
        <w:tc>
          <w:tcPr>
            <w:tcW w:w="936" w:type="dxa"/>
            <w:vMerge/>
            <w:tcBorders>
              <w:left w:val="single" w:sz="4" w:space="0" w:color="000000"/>
              <w:right w:val="nil" w:sz="6" w:space="0" w:color="auto"/>
            </w:tcBorders>
          </w:tcPr>
          <w:p>
            <w:pPr/>
          </w:p>
        </w:tc>
      </w:tr>
      <w:tr>
        <w:trPr>
          <w:trHeight w:val="497" w:hRule="exact"/>
        </w:trPr>
        <w:tc>
          <w:tcPr>
            <w:tcW w:w="5936" w:type="dxa"/>
            <w:tcBorders>
              <w:top w:val="nil" w:sz="6" w:space="0" w:color="auto"/>
              <w:left w:val="nil" w:sz="6" w:space="0" w:color="auto"/>
              <w:bottom w:val="nil" w:sz="6" w:space="0" w:color="auto"/>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465" w:type="dxa"/>
            <w:tcBorders>
              <w:top w:val="nil" w:sz="6" w:space="0" w:color="auto"/>
              <w:left w:val="single" w:sz="4" w:space="0" w:color="000000"/>
              <w:bottom w:val="nil" w:sz="6" w:space="0" w:color="auto"/>
              <w:right w:val="single" w:sz="4" w:space="0" w:color="000000"/>
            </w:tcBorders>
          </w:tcPr>
          <w:p>
            <w:pPr/>
          </w:p>
        </w:tc>
        <w:tc>
          <w:tcPr>
            <w:tcW w:w="936" w:type="dxa"/>
            <w:vMerge/>
            <w:tcBorders>
              <w:left w:val="single" w:sz="4" w:space="0" w:color="000000"/>
              <w:right w:val="nil" w:sz="6" w:space="0" w:color="auto"/>
            </w:tcBorders>
          </w:tcPr>
          <w:p>
            <w:pPr/>
          </w:p>
        </w:tc>
      </w:tr>
      <w:tr>
        <w:trPr>
          <w:trHeight w:val="427" w:hRule="exact"/>
        </w:trPr>
        <w:tc>
          <w:tcPr>
            <w:tcW w:w="5936" w:type="dxa"/>
            <w:tcBorders>
              <w:top w:val="nil" w:sz="6" w:space="0" w:color="auto"/>
              <w:left w:val="nil" w:sz="6" w:space="0" w:color="auto"/>
              <w:bottom w:val="nil" w:sz="6" w:space="0" w:color="auto"/>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465" w:type="dxa"/>
            <w:tcBorders>
              <w:top w:val="nil" w:sz="6" w:space="0" w:color="auto"/>
              <w:left w:val="single" w:sz="4" w:space="0" w:color="000000"/>
              <w:bottom w:val="nil" w:sz="6" w:space="0" w:color="auto"/>
              <w:right w:val="single" w:sz="4" w:space="0" w:color="000000"/>
            </w:tcBorders>
          </w:tcPr>
          <w:p>
            <w:pPr/>
          </w:p>
        </w:tc>
        <w:tc>
          <w:tcPr>
            <w:tcW w:w="936" w:type="dxa"/>
            <w:vMerge/>
            <w:tcBorders>
              <w:left w:val="single" w:sz="4" w:space="0" w:color="000000"/>
              <w:right w:val="nil" w:sz="6" w:space="0" w:color="auto"/>
            </w:tcBorders>
          </w:tcPr>
          <w:p>
            <w:pPr/>
          </w:p>
        </w:tc>
      </w:tr>
      <w:tr>
        <w:trPr>
          <w:trHeight w:val="362" w:hRule="exact"/>
        </w:trPr>
        <w:tc>
          <w:tcPr>
            <w:tcW w:w="5936"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465" w:type="dxa"/>
            <w:tcBorders>
              <w:top w:val="nil" w:sz="6" w:space="0" w:color="auto"/>
              <w:left w:val="single" w:sz="4" w:space="0" w:color="000000"/>
              <w:bottom w:val="nil" w:sz="6" w:space="0" w:color="auto"/>
              <w:right w:val="single" w:sz="4" w:space="0" w:color="000000"/>
            </w:tcBorders>
          </w:tcPr>
          <w:p>
            <w:pPr/>
          </w:p>
        </w:tc>
        <w:tc>
          <w:tcPr>
            <w:tcW w:w="936" w:type="dxa"/>
            <w:vMerge/>
            <w:tcBorders>
              <w:left w:val="single" w:sz="4" w:space="0" w:color="000000"/>
              <w:right w:val="nil" w:sz="6" w:space="0" w:color="auto"/>
            </w:tcBorders>
          </w:tcPr>
          <w:p>
            <w:pPr/>
          </w:p>
        </w:tc>
      </w:tr>
      <w:tr>
        <w:trPr>
          <w:trHeight w:val="894" w:hRule="exact"/>
        </w:trPr>
        <w:tc>
          <w:tcPr>
            <w:tcW w:w="5936" w:type="dxa"/>
            <w:tcBorders>
              <w:top w:val="nil" w:sz="6" w:space="0" w:color="auto"/>
              <w:left w:val="nil" w:sz="6" w:space="0" w:color="auto"/>
              <w:bottom w:val="nil" w:sz="6" w:space="0" w:color="auto"/>
              <w:right w:val="single" w:sz="4" w:space="0" w:color="000000"/>
            </w:tcBorders>
          </w:tcPr>
          <w:p>
            <w:pPr>
              <w:pStyle w:val="TableParagraph"/>
              <w:spacing w:line="326" w:lineRule="auto" w:before="20"/>
              <w:ind w:left="122" w:right="12"/>
              <w:jc w:val="left"/>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除同公司正常经营业务相关的有效套期保值业务外，持有交易性金融资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产、交易性金融负债产生的公允价值变动损益，以及处置交易性金融资产、</w:t>
            </w:r>
          </w:p>
          <w:p>
            <w:pPr>
              <w:pStyle w:val="TableParagraph"/>
              <w:spacing w:line="240" w:lineRule="auto" w:before="19"/>
              <w:ind w:left="122" w:right="0"/>
              <w:jc w:val="left"/>
              <w:rPr>
                <w:rFonts w:ascii="宋体" w:hAnsi="宋体" w:cs="宋体" w:eastAsia="宋体" w:hint="default"/>
                <w:sz w:val="18"/>
                <w:szCs w:val="18"/>
              </w:rPr>
            </w:pPr>
            <w:r>
              <w:rPr>
                <w:rFonts w:ascii="宋体" w:hAnsi="宋体" w:cs="宋体" w:eastAsia="宋体" w:hint="default"/>
                <w:sz w:val="18"/>
                <w:szCs w:val="18"/>
              </w:rPr>
              <w:t>交易性金融负债和可供出售金融资产取得的投资收益</w:t>
            </w:r>
          </w:p>
        </w:tc>
        <w:tc>
          <w:tcPr>
            <w:tcW w:w="1465" w:type="dxa"/>
            <w:tcBorders>
              <w:top w:val="nil" w:sz="6" w:space="0" w:color="auto"/>
              <w:left w:val="single" w:sz="4" w:space="0" w:color="000000"/>
              <w:bottom w:val="nil" w:sz="6" w:space="0" w:color="auto"/>
              <w:right w:val="single" w:sz="4" w:space="0" w:color="000000"/>
            </w:tcBorders>
          </w:tcPr>
          <w:p>
            <w:pPr/>
          </w:p>
        </w:tc>
        <w:tc>
          <w:tcPr>
            <w:tcW w:w="936" w:type="dxa"/>
            <w:vMerge/>
            <w:tcBorders>
              <w:left w:val="single" w:sz="4" w:space="0" w:color="000000"/>
              <w:right w:val="nil" w:sz="6" w:space="0" w:color="auto"/>
            </w:tcBorders>
          </w:tcPr>
          <w:p>
            <w:pPr/>
          </w:p>
        </w:tc>
      </w:tr>
      <w:tr>
        <w:trPr>
          <w:trHeight w:val="39" w:hRule="exact"/>
        </w:trPr>
        <w:tc>
          <w:tcPr>
            <w:tcW w:w="593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single" w:sz="4" w:space="0" w:color="000000"/>
            </w:tcBorders>
          </w:tcPr>
          <w:p>
            <w:pPr/>
          </w:p>
        </w:tc>
        <w:tc>
          <w:tcPr>
            <w:tcW w:w="936" w:type="dxa"/>
            <w:vMerge/>
            <w:tcBorders>
              <w:left w:val="single" w:sz="4" w:space="0" w:color="000000"/>
              <w:right w:val="nil" w:sz="6" w:space="0" w:color="auto"/>
            </w:tcBorders>
          </w:tcPr>
          <w:p>
            <w:pPr/>
          </w:p>
        </w:tc>
      </w:tr>
      <w:tr>
        <w:trPr>
          <w:trHeight w:val="366" w:hRule="exact"/>
        </w:trPr>
        <w:tc>
          <w:tcPr>
            <w:tcW w:w="5936"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465" w:type="dxa"/>
            <w:tcBorders>
              <w:top w:val="nil" w:sz="6" w:space="0" w:color="auto"/>
              <w:left w:val="single" w:sz="4" w:space="0" w:color="000000"/>
              <w:bottom w:val="nil" w:sz="6" w:space="0" w:color="auto"/>
              <w:right w:val="single" w:sz="4" w:space="0" w:color="000000"/>
            </w:tcBorders>
          </w:tcPr>
          <w:p>
            <w:pPr/>
          </w:p>
        </w:tc>
        <w:tc>
          <w:tcPr>
            <w:tcW w:w="936" w:type="dxa"/>
            <w:vMerge/>
            <w:tcBorders>
              <w:left w:val="single" w:sz="4" w:space="0" w:color="000000"/>
              <w:right w:val="nil" w:sz="6" w:space="0" w:color="auto"/>
            </w:tcBorders>
          </w:tcPr>
          <w:p>
            <w:pPr/>
          </w:p>
        </w:tc>
      </w:tr>
      <w:tr>
        <w:trPr>
          <w:trHeight w:val="254" w:hRule="exact"/>
        </w:trPr>
        <w:tc>
          <w:tcPr>
            <w:tcW w:w="5936" w:type="dxa"/>
            <w:tcBorders>
              <w:top w:val="nil" w:sz="6" w:space="0" w:color="auto"/>
              <w:left w:val="nil" w:sz="6" w:space="0" w:color="auto"/>
              <w:bottom w:val="nil" w:sz="6" w:space="0" w:color="auto"/>
              <w:right w:val="single" w:sz="4" w:space="0" w:color="000000"/>
            </w:tcBorders>
          </w:tcPr>
          <w:p>
            <w:pPr>
              <w:pStyle w:val="TableParagraph"/>
              <w:spacing w:line="240" w:lineRule="auto" w:before="19"/>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465" w:type="dxa"/>
            <w:tcBorders>
              <w:top w:val="nil" w:sz="6" w:space="0" w:color="auto"/>
              <w:left w:val="single" w:sz="4" w:space="0" w:color="000000"/>
              <w:bottom w:val="nil" w:sz="6" w:space="0" w:color="auto"/>
              <w:right w:val="single" w:sz="4" w:space="0" w:color="000000"/>
            </w:tcBorders>
          </w:tcPr>
          <w:p>
            <w:pPr/>
          </w:p>
        </w:tc>
        <w:tc>
          <w:tcPr>
            <w:tcW w:w="936" w:type="dxa"/>
            <w:vMerge/>
            <w:tcBorders>
              <w:left w:val="single" w:sz="4" w:space="0" w:color="000000"/>
              <w:right w:val="nil" w:sz="6" w:space="0" w:color="auto"/>
            </w:tcBorders>
          </w:tcPr>
          <w:p>
            <w:pPr/>
          </w:p>
        </w:tc>
      </w:tr>
      <w:tr>
        <w:trPr>
          <w:trHeight w:val="39" w:hRule="exact"/>
        </w:trPr>
        <w:tc>
          <w:tcPr>
            <w:tcW w:w="593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single" w:sz="4" w:space="0" w:color="000000"/>
            </w:tcBorders>
          </w:tcPr>
          <w:p>
            <w:pPr/>
          </w:p>
        </w:tc>
        <w:tc>
          <w:tcPr>
            <w:tcW w:w="936" w:type="dxa"/>
            <w:vMerge/>
            <w:tcBorders>
              <w:left w:val="single" w:sz="4" w:space="0" w:color="000000"/>
              <w:right w:val="nil" w:sz="6" w:space="0" w:color="auto"/>
            </w:tcBorders>
          </w:tcPr>
          <w:p>
            <w:pPr/>
          </w:p>
        </w:tc>
      </w:tr>
      <w:tr>
        <w:trPr>
          <w:trHeight w:val="612" w:hRule="exact"/>
        </w:trPr>
        <w:tc>
          <w:tcPr>
            <w:tcW w:w="5936" w:type="dxa"/>
            <w:tcBorders>
              <w:top w:val="nil" w:sz="6" w:space="0" w:color="auto"/>
              <w:left w:val="nil" w:sz="6" w:space="0" w:color="auto"/>
              <w:bottom w:val="nil" w:sz="6" w:space="0" w:color="auto"/>
              <w:right w:val="single" w:sz="4" w:space="0" w:color="000000"/>
            </w:tcBorders>
          </w:tcPr>
          <w:p>
            <w:pPr>
              <w:pStyle w:val="TableParagraph"/>
              <w:spacing w:line="320" w:lineRule="exact" w:before="10"/>
              <w:ind w:left="122" w:right="106"/>
              <w:jc w:val="left"/>
              <w:rPr>
                <w:rFonts w:ascii="宋体" w:hAnsi="宋体" w:cs="宋体" w:eastAsia="宋体" w:hint="default"/>
                <w:sz w:val="18"/>
                <w:szCs w:val="18"/>
              </w:rPr>
            </w:pPr>
            <w:r>
              <w:rPr>
                <w:rFonts w:ascii="宋体" w:hAnsi="宋体" w:cs="宋体" w:eastAsia="宋体" w:hint="default"/>
                <w:spacing w:val="3"/>
                <w:sz w:val="18"/>
                <w:szCs w:val="18"/>
              </w:rPr>
              <w:t>采用公允价值模式进行后续计量的投资性房地产公允价值变动产生的损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益</w:t>
            </w:r>
          </w:p>
        </w:tc>
        <w:tc>
          <w:tcPr>
            <w:tcW w:w="1465" w:type="dxa"/>
            <w:tcBorders>
              <w:top w:val="nil" w:sz="6" w:space="0" w:color="auto"/>
              <w:left w:val="single" w:sz="4" w:space="0" w:color="000000"/>
              <w:bottom w:val="nil" w:sz="6" w:space="0" w:color="auto"/>
              <w:right w:val="single" w:sz="4" w:space="0" w:color="000000"/>
            </w:tcBorders>
          </w:tcPr>
          <w:p>
            <w:pPr/>
          </w:p>
        </w:tc>
        <w:tc>
          <w:tcPr>
            <w:tcW w:w="936" w:type="dxa"/>
            <w:vMerge/>
            <w:tcBorders>
              <w:left w:val="single" w:sz="4" w:space="0" w:color="000000"/>
              <w:right w:val="nil" w:sz="6" w:space="0" w:color="auto"/>
            </w:tcBorders>
          </w:tcPr>
          <w:p>
            <w:pPr/>
          </w:p>
        </w:tc>
      </w:tr>
      <w:tr>
        <w:trPr>
          <w:trHeight w:val="37" w:hRule="exact"/>
        </w:trPr>
        <w:tc>
          <w:tcPr>
            <w:tcW w:w="593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single" w:sz="4" w:space="0" w:color="000000"/>
            </w:tcBorders>
          </w:tcPr>
          <w:p>
            <w:pPr/>
          </w:p>
        </w:tc>
        <w:tc>
          <w:tcPr>
            <w:tcW w:w="936" w:type="dxa"/>
            <w:vMerge/>
            <w:tcBorders>
              <w:left w:val="single" w:sz="4" w:space="0" w:color="000000"/>
              <w:right w:val="nil" w:sz="6" w:space="0" w:color="auto"/>
            </w:tcBorders>
          </w:tcPr>
          <w:p>
            <w:pPr/>
          </w:p>
        </w:tc>
      </w:tr>
      <w:tr>
        <w:trPr>
          <w:trHeight w:val="688" w:hRule="exact"/>
        </w:trPr>
        <w:tc>
          <w:tcPr>
            <w:tcW w:w="5936" w:type="dxa"/>
            <w:tcBorders>
              <w:top w:val="nil" w:sz="6" w:space="0" w:color="auto"/>
              <w:left w:val="nil" w:sz="6" w:space="0" w:color="auto"/>
              <w:bottom w:val="nil" w:sz="6" w:space="0" w:color="auto"/>
              <w:right w:val="single" w:sz="4" w:space="0" w:color="000000"/>
            </w:tcBorders>
          </w:tcPr>
          <w:p>
            <w:pPr>
              <w:pStyle w:val="TableParagraph"/>
              <w:spacing w:line="326" w:lineRule="auto" w:before="58"/>
              <w:ind w:left="122" w:right="101"/>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根据税收、会计等法律、法规的要求对当期损益进行一次性调整对当期损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益的影响</w:t>
            </w:r>
          </w:p>
        </w:tc>
        <w:tc>
          <w:tcPr>
            <w:tcW w:w="1465" w:type="dxa"/>
            <w:tcBorders>
              <w:top w:val="nil" w:sz="6" w:space="0" w:color="auto"/>
              <w:left w:val="single" w:sz="4" w:space="0" w:color="000000"/>
              <w:bottom w:val="nil" w:sz="6" w:space="0" w:color="auto"/>
              <w:right w:val="single" w:sz="4" w:space="0" w:color="000000"/>
            </w:tcBorders>
          </w:tcPr>
          <w:p>
            <w:pPr/>
          </w:p>
        </w:tc>
        <w:tc>
          <w:tcPr>
            <w:tcW w:w="936" w:type="dxa"/>
            <w:vMerge/>
            <w:tcBorders>
              <w:left w:val="single" w:sz="4" w:space="0" w:color="000000"/>
              <w:right w:val="nil" w:sz="6" w:space="0" w:color="auto"/>
            </w:tcBorders>
          </w:tcPr>
          <w:p>
            <w:pPr/>
          </w:p>
        </w:tc>
      </w:tr>
      <w:tr>
        <w:trPr>
          <w:trHeight w:val="254" w:hRule="exact"/>
        </w:trPr>
        <w:tc>
          <w:tcPr>
            <w:tcW w:w="5936" w:type="dxa"/>
            <w:tcBorders>
              <w:top w:val="nil" w:sz="6" w:space="0" w:color="auto"/>
              <w:left w:val="nil" w:sz="6" w:space="0" w:color="auto"/>
              <w:bottom w:val="nil" w:sz="6" w:space="0" w:color="auto"/>
              <w:right w:val="single" w:sz="4" w:space="0" w:color="000000"/>
            </w:tcBorders>
          </w:tcPr>
          <w:p>
            <w:pPr>
              <w:pStyle w:val="TableParagraph"/>
              <w:spacing w:line="240" w:lineRule="auto" w:before="19"/>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465" w:type="dxa"/>
            <w:tcBorders>
              <w:top w:val="nil" w:sz="6" w:space="0" w:color="auto"/>
              <w:left w:val="single" w:sz="4" w:space="0" w:color="000000"/>
              <w:bottom w:val="nil" w:sz="6" w:space="0" w:color="auto"/>
              <w:right w:val="single" w:sz="4" w:space="0" w:color="000000"/>
            </w:tcBorders>
          </w:tcPr>
          <w:p>
            <w:pPr/>
          </w:p>
        </w:tc>
        <w:tc>
          <w:tcPr>
            <w:tcW w:w="936" w:type="dxa"/>
            <w:vMerge/>
            <w:tcBorders>
              <w:left w:val="single" w:sz="4" w:space="0" w:color="000000"/>
              <w:right w:val="nil" w:sz="6" w:space="0" w:color="auto"/>
            </w:tcBorders>
          </w:tcPr>
          <w:p>
            <w:pPr/>
          </w:p>
        </w:tc>
      </w:tr>
      <w:tr>
        <w:trPr>
          <w:trHeight w:val="39" w:hRule="exact"/>
        </w:trPr>
        <w:tc>
          <w:tcPr>
            <w:tcW w:w="593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single" w:sz="4" w:space="0" w:color="000000"/>
            </w:tcBorders>
          </w:tcPr>
          <w:p>
            <w:pPr/>
          </w:p>
        </w:tc>
        <w:tc>
          <w:tcPr>
            <w:tcW w:w="936" w:type="dxa"/>
            <w:vMerge/>
            <w:tcBorders>
              <w:left w:val="single" w:sz="4" w:space="0" w:color="000000"/>
              <w:right w:val="nil" w:sz="6" w:space="0" w:color="auto"/>
            </w:tcBorders>
          </w:tcPr>
          <w:p>
            <w:pPr/>
          </w:p>
        </w:tc>
      </w:tr>
      <w:tr>
        <w:trPr>
          <w:trHeight w:val="376" w:hRule="exact"/>
        </w:trPr>
        <w:tc>
          <w:tcPr>
            <w:tcW w:w="5936"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285,656.02</w:t>
            </w:r>
          </w:p>
        </w:tc>
        <w:tc>
          <w:tcPr>
            <w:tcW w:w="936" w:type="dxa"/>
            <w:vMerge/>
            <w:tcBorders>
              <w:left w:val="single" w:sz="4" w:space="0" w:color="000000"/>
              <w:right w:val="nil" w:sz="6" w:space="0" w:color="auto"/>
            </w:tcBorders>
          </w:tcPr>
          <w:p>
            <w:pPr/>
          </w:p>
        </w:tc>
      </w:tr>
      <w:tr>
        <w:trPr>
          <w:trHeight w:val="245" w:hRule="exact"/>
        </w:trPr>
        <w:tc>
          <w:tcPr>
            <w:tcW w:w="5936" w:type="dxa"/>
            <w:tcBorders>
              <w:top w:val="nil" w:sz="6" w:space="0" w:color="auto"/>
              <w:left w:val="nil" w:sz="6" w:space="0" w:color="auto"/>
              <w:bottom w:val="nil" w:sz="6" w:space="0" w:color="auto"/>
              <w:right w:val="single" w:sz="4"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465" w:type="dxa"/>
            <w:tcBorders>
              <w:top w:val="nil" w:sz="6" w:space="0" w:color="auto"/>
              <w:left w:val="single" w:sz="4" w:space="0" w:color="000000"/>
              <w:bottom w:val="nil" w:sz="6" w:space="0" w:color="auto"/>
              <w:right w:val="single" w:sz="4" w:space="0" w:color="000000"/>
            </w:tcBorders>
          </w:tcPr>
          <w:p>
            <w:pPr/>
          </w:p>
        </w:tc>
        <w:tc>
          <w:tcPr>
            <w:tcW w:w="936" w:type="dxa"/>
            <w:vMerge/>
            <w:tcBorders>
              <w:left w:val="single" w:sz="4" w:space="0" w:color="000000"/>
              <w:right w:val="nil" w:sz="6" w:space="0" w:color="auto"/>
            </w:tcBorders>
          </w:tcPr>
          <w:p>
            <w:pPr/>
          </w:p>
        </w:tc>
      </w:tr>
      <w:tr>
        <w:trPr>
          <w:trHeight w:val="39" w:hRule="exact"/>
        </w:trPr>
        <w:tc>
          <w:tcPr>
            <w:tcW w:w="593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single" w:sz="4" w:space="0" w:color="000000"/>
            </w:tcBorders>
          </w:tcPr>
          <w:p>
            <w:pPr/>
          </w:p>
        </w:tc>
        <w:tc>
          <w:tcPr>
            <w:tcW w:w="936" w:type="dxa"/>
            <w:vMerge/>
            <w:tcBorders>
              <w:left w:val="single" w:sz="4" w:space="0" w:color="000000"/>
              <w:right w:val="nil" w:sz="6" w:space="0" w:color="auto"/>
            </w:tcBorders>
          </w:tcPr>
          <w:p>
            <w:pPr/>
          </w:p>
        </w:tc>
      </w:tr>
      <w:tr>
        <w:trPr>
          <w:trHeight w:val="376" w:hRule="exact"/>
        </w:trPr>
        <w:tc>
          <w:tcPr>
            <w:tcW w:w="5936"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4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-1,521,763.69</w:t>
            </w:r>
          </w:p>
        </w:tc>
        <w:tc>
          <w:tcPr>
            <w:tcW w:w="936" w:type="dxa"/>
            <w:vMerge/>
            <w:tcBorders>
              <w:left w:val="single" w:sz="4" w:space="0" w:color="000000"/>
              <w:right w:val="nil" w:sz="6" w:space="0" w:color="auto"/>
            </w:tcBorders>
          </w:tcPr>
          <w:p>
            <w:pPr/>
          </w:p>
        </w:tc>
      </w:tr>
      <w:tr>
        <w:trPr>
          <w:trHeight w:val="284"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465" w:type="dxa"/>
            <w:tcBorders>
              <w:top w:val="nil" w:sz="6" w:space="0" w:color="auto"/>
              <w:left w:val="nil" w:sz="6" w:space="0" w:color="auto"/>
              <w:bottom w:val="nil" w:sz="6" w:space="0" w:color="auto"/>
              <w:right w:val="single" w:sz="4" w:space="0" w:color="000000"/>
            </w:tcBorders>
          </w:tcPr>
          <w:p>
            <w:pPr/>
          </w:p>
        </w:tc>
        <w:tc>
          <w:tcPr>
            <w:tcW w:w="936" w:type="dxa"/>
            <w:vMerge/>
            <w:tcBorders>
              <w:left w:val="single" w:sz="4" w:space="0" w:color="000000"/>
              <w:right w:val="nil" w:sz="6" w:space="0" w:color="auto"/>
            </w:tcBorders>
          </w:tcPr>
          <w:p>
            <w:pPr/>
          </w:p>
        </w:tc>
      </w:tr>
      <w:tr>
        <w:trPr>
          <w:trHeight w:val="336" w:hRule="exact"/>
        </w:trPr>
        <w:tc>
          <w:tcPr>
            <w:tcW w:w="5936" w:type="dxa"/>
            <w:tcBorders>
              <w:top w:val="nil" w:sz="6" w:space="0" w:color="auto"/>
              <w:left w:val="nil" w:sz="6" w:space="0" w:color="auto"/>
              <w:bottom w:val="single" w:sz="12" w:space="0" w:color="000000"/>
              <w:right w:val="single" w:sz="4" w:space="0" w:color="000000"/>
            </w:tcBorders>
          </w:tcPr>
          <w:p>
            <w:pPr>
              <w:pStyle w:val="TableParagraph"/>
              <w:tabs>
                <w:tab w:pos="744" w:val="left" w:leader="none"/>
              </w:tabs>
              <w:spacing w:line="240" w:lineRule="auto" w:before="56"/>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6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13,698,032.93</w:t>
            </w:r>
          </w:p>
        </w:tc>
        <w:tc>
          <w:tcPr>
            <w:tcW w:w="936" w:type="dxa"/>
            <w:vMerge/>
            <w:tcBorders>
              <w:left w:val="single" w:sz="4" w:space="0" w:color="000000"/>
              <w:bottom w:val="single" w:sz="12" w:space="0" w:color="000000"/>
              <w:right w:val="nil" w:sz="6" w:space="0" w:color="auto"/>
            </w:tcBorders>
          </w:tcPr>
          <w:p>
            <w:pPr/>
          </w:p>
        </w:tc>
      </w:tr>
    </w:tbl>
    <w:p>
      <w:pPr>
        <w:spacing w:after="0"/>
        <w:sectPr>
          <w:pgSz w:w="11910" w:h="16840"/>
          <w:pgMar w:header="884" w:footer="1186" w:top="1140" w:bottom="1380" w:left="13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6"/>
          <w:szCs w:val="26"/>
        </w:rPr>
      </w:pPr>
    </w:p>
    <w:p>
      <w:pPr>
        <w:spacing w:before="36"/>
        <w:ind w:left="151"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tabs>
          <w:tab w:pos="1406" w:val="left" w:leader="none"/>
        </w:tabs>
        <w:spacing w:before="0"/>
        <w:ind w:left="869"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tab/>
        <w:t>无同时按照国际会计准则与按中国会计准则披露的财务报告情况。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tabs>
          <w:tab w:pos="1423" w:val="left" w:leader="none"/>
        </w:tabs>
        <w:spacing w:line="698" w:lineRule="auto" w:before="0"/>
        <w:ind w:left="151" w:right="2985" w:firstLine="722"/>
        <w:jc w:val="left"/>
        <w:rPr>
          <w:rFonts w:ascii="宋体" w:hAnsi="宋体" w:cs="宋体" w:eastAsia="宋体" w:hint="default"/>
          <w:sz w:val="21"/>
          <w:szCs w:val="21"/>
        </w:rPr>
      </w:pPr>
      <w:r>
        <w:rPr/>
        <w:pict>
          <v:shape style="position:absolute;margin-left:251.089996pt;margin-top:76.853653pt;width:.48pt;height:.12pt;mso-position-horizontal-relative:page;mso-position-vertical-relative:paragraph;z-index:-974752" type="#_x0000_t75" stroked="false">
            <v:imagedata r:id="rId620" o:title=""/>
          </v:shape>
        </w:pict>
      </w:r>
      <w:r>
        <w:rPr/>
        <w:pict>
          <v:shape style="position:absolute;margin-left:345.790009pt;margin-top:76.853653pt;width:.48001pt;height:.12pt;mso-position-horizontal-relative:page;mso-position-vertical-relative:paragraph;z-index:-974728" type="#_x0000_t75" stroked="false">
            <v:imagedata r:id="rId620" o:title=""/>
          </v:shape>
        </w:pict>
      </w:r>
      <w:r>
        <w:rPr/>
        <w:pict>
          <v:shape style="position:absolute;margin-left:345.309967pt;margin-top:92.333694pt;width:172.773763pt;height:5.07pt;mso-position-horizontal-relative:page;mso-position-vertical-relative:paragraph;z-index:-974704" type="#_x0000_t75" stroked="false">
            <v:imagedata r:id="rId621" o:title=""/>
          </v:shape>
        </w:pict>
      </w:r>
      <w:r>
        <w:rPr/>
        <w:pict>
          <v:group style="position:absolute;margin-left:107.059998pt;margin-top:112.733696pt;width:410pt;height:5.2pt;mso-position-horizontal-relative:page;mso-position-vertical-relative:paragraph;z-index:-974680" coordorigin="2141,2255" coordsize="8200,104">
            <v:shape style="position:absolute;left:2141;top:2255;width:4794;height:103" type="#_x0000_t75" stroked="false">
              <v:imagedata r:id="rId622" o:title=""/>
            </v:shape>
            <v:shape style="position:absolute;left:6911;top:2348;width:3430;height:10" type="#_x0000_t75" stroked="false">
              <v:imagedata r:id="rId623" o:title=""/>
            </v:shape>
            <w10:wrap type="none"/>
          </v:group>
        </w:pict>
      </w:r>
      <w:r>
        <w:rPr>
          <w:rFonts w:ascii="宋体" w:hAnsi="宋体" w:cs="宋体" w:eastAsia="宋体" w:hint="default"/>
          <w:b/>
          <w:bCs/>
          <w:sz w:val="21"/>
          <w:szCs w:val="21"/>
        </w:rPr>
        <w:t>2</w:t>
      </w:r>
      <w:r>
        <w:rPr>
          <w:rFonts w:ascii="宋体" w:hAnsi="宋体" w:cs="宋体" w:eastAsia="宋体" w:hint="default"/>
          <w:b/>
          <w:bCs/>
          <w:sz w:val="21"/>
          <w:szCs w:val="21"/>
        </w:rPr>
        <w:t>、</w:t>
        <w:tab/>
      </w:r>
      <w:r>
        <w:rPr>
          <w:rFonts w:ascii="宋体" w:hAnsi="宋体" w:cs="宋体" w:eastAsia="宋体" w:hint="default"/>
          <w:b/>
          <w:bCs/>
          <w:spacing w:val="-1"/>
          <w:sz w:val="21"/>
          <w:szCs w:val="21"/>
        </w:rPr>
        <w:t>无同时按照境外会计准则与按中国会计准则披露的财务报告情况。</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 </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746" w:type="dxa"/>
        <w:tblLayout w:type="fixed"/>
        <w:tblCellMar>
          <w:top w:w="0" w:type="dxa"/>
          <w:left w:w="0" w:type="dxa"/>
          <w:bottom w:w="0" w:type="dxa"/>
          <w:right w:w="0" w:type="dxa"/>
        </w:tblCellMar>
        <w:tblLook w:val="01E0"/>
      </w:tblPr>
      <w:tblGrid>
        <w:gridCol w:w="2900"/>
        <w:gridCol w:w="1894"/>
        <w:gridCol w:w="1709"/>
        <w:gridCol w:w="1712"/>
      </w:tblGrid>
      <w:tr>
        <w:trPr>
          <w:trHeight w:val="324" w:hRule="exact"/>
        </w:trPr>
        <w:tc>
          <w:tcPr>
            <w:tcW w:w="2900" w:type="dxa"/>
            <w:tcBorders>
              <w:top w:val="single" w:sz="12" w:space="0" w:color="000000"/>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3"/>
                <w:szCs w:val="23"/>
              </w:rPr>
            </w:pPr>
          </w:p>
        </w:tc>
        <w:tc>
          <w:tcPr>
            <w:tcW w:w="1894" w:type="dxa"/>
            <w:tcBorders>
              <w:top w:val="single" w:sz="12" w:space="0" w:color="000000"/>
              <w:left w:val="single" w:sz="4" w:space="0" w:color="000000"/>
              <w:bottom w:val="nil" w:sz="6" w:space="0" w:color="auto"/>
              <w:right w:val="single" w:sz="4" w:space="0" w:color="000000"/>
            </w:tcBorders>
          </w:tcPr>
          <w:p>
            <w:pPr>
              <w:pStyle w:val="TableParagraph"/>
              <w:spacing w:line="252" w:lineRule="exact" w:before="98"/>
              <w:ind w:left="203" w:right="0"/>
              <w:jc w:val="left"/>
              <w:rPr>
                <w:rFonts w:ascii="宋体" w:hAnsi="宋体" w:cs="宋体" w:eastAsia="宋体" w:hint="default"/>
                <w:sz w:val="21"/>
                <w:szCs w:val="21"/>
              </w:rPr>
            </w:pPr>
            <w:r>
              <w:rPr>
                <w:rFonts w:ascii="宋体" w:hAnsi="宋体" w:cs="宋体" w:eastAsia="宋体" w:hint="default"/>
                <w:sz w:val="21"/>
                <w:szCs w:val="21"/>
              </w:rPr>
              <w:t>加权平均净资产</w:t>
            </w:r>
          </w:p>
        </w:tc>
        <w:tc>
          <w:tcPr>
            <w:tcW w:w="3420" w:type="dxa"/>
            <w:gridSpan w:val="2"/>
            <w:tcBorders>
              <w:top w:val="single" w:sz="12" w:space="0" w:color="000000"/>
              <w:left w:val="single" w:sz="4" w:space="0" w:color="000000"/>
              <w:bottom w:val="nil" w:sz="6" w:space="0" w:color="auto"/>
              <w:right w:val="nil" w:sz="6" w:space="0" w:color="auto"/>
            </w:tcBorders>
          </w:tcPr>
          <w:p>
            <w:pPr>
              <w:pStyle w:val="TableParagraph"/>
              <w:spacing w:line="256" w:lineRule="exact" w:before="93"/>
              <w:ind w:left="969" w:right="0"/>
              <w:jc w:val="left"/>
              <w:rPr>
                <w:rFonts w:ascii="宋体" w:hAnsi="宋体" w:cs="宋体" w:eastAsia="宋体" w:hint="default"/>
                <w:sz w:val="21"/>
                <w:szCs w:val="21"/>
              </w:rPr>
            </w:pPr>
            <w:r>
              <w:rPr>
                <w:rFonts w:ascii="宋体" w:hAnsi="宋体" w:cs="宋体" w:eastAsia="宋体" w:hint="default"/>
                <w:sz w:val="21"/>
                <w:szCs w:val="21"/>
              </w:rPr>
              <w:t>每股收益（元）</w:t>
            </w:r>
          </w:p>
        </w:tc>
      </w:tr>
      <w:tr>
        <w:trPr>
          <w:trHeight w:val="511" w:hRule="exact"/>
        </w:trPr>
        <w:tc>
          <w:tcPr>
            <w:tcW w:w="2900" w:type="dxa"/>
            <w:tcBorders>
              <w:top w:val="nil" w:sz="6" w:space="0" w:color="auto"/>
              <w:left w:val="nil" w:sz="6" w:space="0" w:color="auto"/>
              <w:bottom w:val="nil" w:sz="6" w:space="0" w:color="auto"/>
              <w:right w:val="single" w:sz="4" w:space="0" w:color="000000"/>
            </w:tcBorders>
          </w:tcPr>
          <w:p>
            <w:pPr>
              <w:pStyle w:val="TableParagraph"/>
              <w:spacing w:line="265" w:lineRule="exact"/>
              <w:ind w:left="931"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94" w:type="dxa"/>
            <w:tcBorders>
              <w:top w:val="nil" w:sz="6" w:space="0" w:color="auto"/>
              <w:left w:val="single" w:sz="4" w:space="0" w:color="000000"/>
              <w:bottom w:val="nil" w:sz="6" w:space="0" w:color="auto"/>
              <w:right w:val="single" w:sz="4" w:space="0" w:color="000000"/>
            </w:tcBorders>
          </w:tcPr>
          <w:p>
            <w:pPr>
              <w:pStyle w:val="TableParagraph"/>
              <w:spacing w:line="240" w:lineRule="auto" w:before="189"/>
              <w:ind w:left="328" w:right="0"/>
              <w:jc w:val="left"/>
              <w:rPr>
                <w:rFonts w:ascii="宋体" w:hAnsi="宋体" w:cs="宋体" w:eastAsia="宋体" w:hint="default"/>
                <w:sz w:val="21"/>
                <w:szCs w:val="21"/>
              </w:rPr>
            </w:pPr>
            <w:r>
              <w:rPr>
                <w:rFonts w:ascii="宋体" w:hAnsi="宋体" w:cs="宋体" w:eastAsia="宋体" w:hint="default"/>
                <w:sz w:val="21"/>
                <w:szCs w:val="21"/>
              </w:rPr>
              <w:t>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712"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878" w:hRule="exact"/>
        </w:trPr>
        <w:tc>
          <w:tcPr>
            <w:tcW w:w="2900" w:type="dxa"/>
            <w:tcBorders>
              <w:top w:val="nil" w:sz="6" w:space="0" w:color="auto"/>
              <w:left w:val="nil" w:sz="6" w:space="0" w:color="auto"/>
              <w:bottom w:val="nil" w:sz="6" w:space="0" w:color="auto"/>
              <w:right w:val="single" w:sz="4" w:space="0" w:color="000000"/>
            </w:tcBorders>
          </w:tcPr>
          <w:p>
            <w:pPr>
              <w:pStyle w:val="TableParagraph"/>
              <w:spacing w:line="350" w:lineRule="auto" w:before="93"/>
              <w:ind w:left="122" w:right="99"/>
              <w:jc w:val="left"/>
              <w:rPr>
                <w:rFonts w:ascii="宋体" w:hAnsi="宋体" w:cs="宋体" w:eastAsia="宋体" w:hint="default"/>
                <w:sz w:val="21"/>
                <w:szCs w:val="21"/>
              </w:rPr>
            </w:pPr>
            <w:r>
              <w:rPr>
                <w:rFonts w:ascii="宋体" w:hAnsi="宋体" w:cs="宋体" w:eastAsia="宋体" w:hint="default"/>
                <w:spacing w:val="9"/>
                <w:sz w:val="21"/>
                <w:szCs w:val="21"/>
              </w:rPr>
              <w:t>归属于公司普通股股东的净</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利润</w:t>
            </w:r>
          </w:p>
        </w:tc>
        <w:tc>
          <w:tcPr>
            <w:tcW w:w="18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33.23</w:t>
            </w:r>
          </w:p>
        </w:tc>
        <w:tc>
          <w:tcPr>
            <w:tcW w:w="1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0.74</w:t>
            </w:r>
          </w:p>
        </w:tc>
        <w:tc>
          <w:tcPr>
            <w:tcW w:w="1712"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z w:val="21"/>
              </w:rPr>
              <w:t>0.74</w:t>
            </w:r>
          </w:p>
        </w:tc>
      </w:tr>
      <w:tr>
        <w:trPr>
          <w:trHeight w:val="747" w:hRule="exact"/>
        </w:trPr>
        <w:tc>
          <w:tcPr>
            <w:tcW w:w="2900" w:type="dxa"/>
            <w:tcBorders>
              <w:top w:val="nil" w:sz="6" w:space="0" w:color="auto"/>
              <w:left w:val="nil" w:sz="6" w:space="0" w:color="auto"/>
              <w:bottom w:val="single" w:sz="12"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21"/>
                <w:szCs w:val="21"/>
              </w:rPr>
            </w:pPr>
            <w:r>
              <w:rPr>
                <w:rFonts w:ascii="宋体" w:hAnsi="宋体" w:cs="宋体" w:eastAsia="宋体" w:hint="default"/>
                <w:spacing w:val="9"/>
                <w:sz w:val="21"/>
                <w:szCs w:val="21"/>
              </w:rPr>
              <w:t>扣除非经常性损益后归属于</w:t>
            </w:r>
          </w:p>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9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26.04</w:t>
            </w:r>
          </w:p>
        </w:tc>
        <w:tc>
          <w:tcPr>
            <w:tcW w:w="170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0.58</w:t>
            </w:r>
          </w:p>
        </w:tc>
        <w:tc>
          <w:tcPr>
            <w:tcW w:w="1712"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z w:val="21"/>
              </w:rPr>
              <w:t>0.58</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spacing w:before="36"/>
        <w:ind w:left="869" w:right="0" w:firstLine="0"/>
        <w:jc w:val="left"/>
        <w:rPr>
          <w:rFonts w:ascii="宋体" w:hAnsi="宋体" w:cs="宋体" w:eastAsia="宋体" w:hint="default"/>
          <w:sz w:val="21"/>
          <w:szCs w:val="21"/>
        </w:rPr>
      </w:pPr>
      <w:r>
        <w:rPr/>
        <w:pict>
          <v:group style="position:absolute;margin-left:107.059998pt;margin-top:-64.896317pt;width:410pt;height:.5pt;mso-position-horizontal-relative:page;mso-position-vertical-relative:paragraph;z-index:-974656" coordorigin="2141,-1298" coordsize="8200,10">
            <v:shape style="position:absolute;left:2141;top:-1298;width:4775;height:10" type="#_x0000_t75" stroked="false">
              <v:imagedata r:id="rId624" o:title=""/>
            </v:shape>
            <v:shape style="position:absolute;left:6911;top:-1298;width:3430;height:10" type="#_x0000_t75" stroked="false">
              <v:imagedata r:id="rId623" o:title=""/>
            </v:shape>
            <w10:wrap type="none"/>
          </v:group>
        </w:pict>
      </w:r>
      <w:r>
        <w:rPr>
          <w:rFonts w:ascii="宋体" w:hAnsi="宋体" w:cs="宋体" w:eastAsia="宋体" w:hint="default"/>
          <w:sz w:val="21"/>
          <w:szCs w:val="21"/>
        </w:rPr>
        <w:t>注：</w:t>
      </w:r>
      <w:r>
        <w:rPr>
          <w:rFonts w:ascii="宋体" w:hAnsi="宋体" w:cs="宋体" w:eastAsia="宋体" w:hint="default"/>
          <w:sz w:val="21"/>
          <w:szCs w:val="21"/>
        </w:rPr>
        <w:t>2010</w:t>
      </w:r>
      <w:r>
        <w:rPr>
          <w:rFonts w:ascii="宋体" w:hAnsi="宋体" w:cs="宋体" w:eastAsia="宋体" w:hint="default"/>
          <w:spacing w:val="-31"/>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2</w:t>
      </w:r>
      <w:r>
        <w:rPr>
          <w:rFonts w:ascii="宋体" w:hAnsi="宋体" w:cs="宋体" w:eastAsia="宋体" w:hint="default"/>
          <w:spacing w:val="-31"/>
          <w:sz w:val="21"/>
          <w:szCs w:val="21"/>
        </w:rPr>
        <w:t> </w:t>
      </w:r>
      <w:r>
        <w:rPr>
          <w:rFonts w:ascii="宋体" w:hAnsi="宋体" w:cs="宋体" w:eastAsia="宋体" w:hint="default"/>
          <w:sz w:val="21"/>
          <w:szCs w:val="21"/>
        </w:rPr>
        <w:t>月，本公司变更设立为股份有限公司，将</w:t>
      </w:r>
      <w:r>
        <w:rPr>
          <w:rFonts w:ascii="宋体" w:hAnsi="宋体" w:cs="宋体" w:eastAsia="宋体" w:hint="default"/>
          <w:spacing w:val="-31"/>
          <w:sz w:val="21"/>
          <w:szCs w:val="21"/>
        </w:rPr>
        <w:t> </w:t>
      </w:r>
      <w:r>
        <w:rPr>
          <w:rFonts w:ascii="宋体" w:hAnsi="宋体" w:cs="宋体" w:eastAsia="宋体" w:hint="default"/>
          <w:sz w:val="21"/>
          <w:szCs w:val="21"/>
        </w:rPr>
        <w:t>2009</w:t>
      </w:r>
      <w:r>
        <w:rPr>
          <w:rFonts w:ascii="宋体" w:hAnsi="宋体" w:cs="宋体" w:eastAsia="宋体" w:hint="default"/>
          <w:spacing w:val="-31"/>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10</w:t>
      </w:r>
      <w:r>
        <w:rPr>
          <w:rFonts w:ascii="宋体" w:hAnsi="宋体" w:cs="宋体" w:eastAsia="宋体" w:hint="default"/>
          <w:spacing w:val="-31"/>
          <w:sz w:val="21"/>
          <w:szCs w:val="21"/>
        </w:rPr>
        <w:t> </w:t>
      </w:r>
      <w:r>
        <w:rPr>
          <w:rFonts w:ascii="宋体" w:hAnsi="宋体" w:cs="宋体" w:eastAsia="宋体" w:hint="default"/>
          <w:sz w:val="21"/>
          <w:szCs w:val="21"/>
        </w:rPr>
        <w:t>月</w:t>
      </w:r>
      <w:r>
        <w:rPr>
          <w:rFonts w:ascii="宋体" w:hAnsi="宋体" w:cs="宋体" w:eastAsia="宋体" w:hint="default"/>
          <w:spacing w:val="-30"/>
          <w:sz w:val="21"/>
          <w:szCs w:val="21"/>
        </w:rPr>
        <w:t> </w:t>
      </w:r>
      <w:r>
        <w:rPr>
          <w:rFonts w:ascii="宋体" w:hAnsi="宋体" w:cs="宋体" w:eastAsia="宋体" w:hint="default"/>
          <w:sz w:val="21"/>
          <w:szCs w:val="21"/>
        </w:rPr>
        <w:t>31</w:t>
      </w:r>
      <w:r>
        <w:rPr>
          <w:rFonts w:ascii="宋体" w:hAnsi="宋体" w:cs="宋体" w:eastAsia="宋体" w:hint="default"/>
          <w:spacing w:val="-31"/>
          <w:sz w:val="21"/>
          <w:szCs w:val="21"/>
        </w:rPr>
        <w:t> </w:t>
      </w:r>
      <w:r>
        <w:rPr>
          <w:rFonts w:ascii="宋体" w:hAnsi="宋体" w:cs="宋体" w:eastAsia="宋体" w:hint="default"/>
          <w:sz w:val="21"/>
          <w:szCs w:val="21"/>
        </w:rPr>
        <w:t>日所有者权益</w:t>
      </w:r>
    </w:p>
    <w:p>
      <w:pPr>
        <w:spacing w:before="126"/>
        <w:ind w:left="869" w:right="0" w:firstLine="0"/>
        <w:jc w:val="left"/>
        <w:rPr>
          <w:rFonts w:ascii="宋体" w:hAnsi="宋体" w:cs="宋体" w:eastAsia="宋体" w:hint="default"/>
          <w:sz w:val="21"/>
          <w:szCs w:val="21"/>
        </w:rPr>
      </w:pPr>
      <w:r>
        <w:rPr>
          <w:rFonts w:ascii="宋体" w:hAnsi="宋体" w:cs="宋体" w:eastAsia="宋体" w:hint="default"/>
          <w:sz w:val="21"/>
          <w:szCs w:val="21"/>
        </w:rPr>
        <w:t>140,356,794.09</w:t>
      </w:r>
      <w:r>
        <w:rPr>
          <w:rFonts w:ascii="宋体" w:hAnsi="宋体" w:cs="宋体" w:eastAsia="宋体" w:hint="default"/>
          <w:spacing w:val="-46"/>
          <w:sz w:val="21"/>
          <w:szCs w:val="21"/>
        </w:rPr>
        <w:t> </w:t>
      </w:r>
      <w:r>
        <w:rPr>
          <w:rFonts w:ascii="宋体" w:hAnsi="宋体" w:cs="宋体" w:eastAsia="宋体" w:hint="default"/>
          <w:sz w:val="21"/>
          <w:szCs w:val="21"/>
        </w:rPr>
        <w:t>元，按照</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0.6108</w:t>
      </w:r>
      <w:r>
        <w:rPr>
          <w:rFonts w:ascii="宋体" w:hAnsi="宋体" w:cs="宋体" w:eastAsia="宋体" w:hint="default"/>
          <w:spacing w:val="-49"/>
          <w:sz w:val="21"/>
          <w:szCs w:val="21"/>
        </w:rPr>
        <w:t> </w:t>
      </w:r>
      <w:r>
        <w:rPr>
          <w:rFonts w:ascii="宋体" w:hAnsi="宋体" w:cs="宋体" w:eastAsia="宋体" w:hint="default"/>
          <w:sz w:val="21"/>
          <w:szCs w:val="21"/>
        </w:rPr>
        <w:t>的折股比例折合股份</w:t>
      </w:r>
      <w:r>
        <w:rPr>
          <w:rFonts w:ascii="宋体" w:hAnsi="宋体" w:cs="宋体" w:eastAsia="宋体" w:hint="default"/>
          <w:spacing w:val="-46"/>
          <w:sz w:val="21"/>
          <w:szCs w:val="21"/>
        </w:rPr>
        <w:t> </w:t>
      </w:r>
      <w:r>
        <w:rPr>
          <w:rFonts w:ascii="宋体" w:hAnsi="宋体" w:cs="宋体" w:eastAsia="宋体" w:hint="default"/>
          <w:sz w:val="21"/>
          <w:szCs w:val="21"/>
        </w:rPr>
        <w:t>8,572.4482</w:t>
      </w:r>
      <w:r>
        <w:rPr>
          <w:rFonts w:ascii="宋体" w:hAnsi="宋体" w:cs="宋体" w:eastAsia="宋体" w:hint="default"/>
          <w:spacing w:val="-49"/>
          <w:sz w:val="21"/>
          <w:szCs w:val="21"/>
        </w:rPr>
        <w:t> </w:t>
      </w:r>
      <w:r>
        <w:rPr>
          <w:rFonts w:ascii="宋体" w:hAnsi="宋体" w:cs="宋体" w:eastAsia="宋体" w:hint="default"/>
          <w:sz w:val="21"/>
          <w:szCs w:val="21"/>
        </w:rPr>
        <w:t>万股，每股面值</w:t>
      </w:r>
      <w:r>
        <w:rPr>
          <w:rFonts w:ascii="宋体" w:hAnsi="宋体" w:cs="宋体" w:eastAsia="宋体" w:hint="default"/>
          <w:spacing w:val="-46"/>
          <w:sz w:val="21"/>
          <w:szCs w:val="21"/>
        </w:rPr>
        <w:t> </w:t>
      </w:r>
      <w:r>
        <w:rPr>
          <w:rFonts w:ascii="宋体" w:hAnsi="宋体" w:cs="宋体" w:eastAsia="宋体" w:hint="default"/>
          <w:sz w:val="21"/>
          <w:szCs w:val="21"/>
        </w:rPr>
        <w:t>1</w:t>
      </w:r>
    </w:p>
    <w:p>
      <w:pPr>
        <w:spacing w:line="350" w:lineRule="auto" w:before="123"/>
        <w:ind w:left="869" w:right="1516" w:firstLine="0"/>
        <w:jc w:val="left"/>
        <w:rPr>
          <w:rFonts w:ascii="宋体" w:hAnsi="宋体" w:cs="宋体" w:eastAsia="宋体" w:hint="default"/>
          <w:sz w:val="21"/>
          <w:szCs w:val="21"/>
        </w:rPr>
      </w:pPr>
      <w:r>
        <w:rPr>
          <w:rFonts w:ascii="宋体" w:hAnsi="宋体" w:cs="宋体" w:eastAsia="宋体" w:hint="default"/>
          <w:sz w:val="21"/>
          <w:szCs w:val="21"/>
        </w:rPr>
        <w:t>元，共计股本人民币 </w:t>
      </w:r>
      <w:r>
        <w:rPr>
          <w:rFonts w:ascii="宋体" w:hAnsi="宋体" w:cs="宋体" w:eastAsia="宋体" w:hint="default"/>
          <w:sz w:val="21"/>
          <w:szCs w:val="21"/>
        </w:rPr>
        <w:t>8,572.4482</w:t>
      </w:r>
      <w:r>
        <w:rPr>
          <w:rFonts w:ascii="宋体" w:hAnsi="宋体" w:cs="宋体" w:eastAsia="宋体" w:hint="default"/>
          <w:spacing w:val="-69"/>
          <w:sz w:val="21"/>
          <w:szCs w:val="21"/>
        </w:rPr>
        <w:t> </w:t>
      </w:r>
      <w:r>
        <w:rPr>
          <w:rFonts w:ascii="宋体" w:hAnsi="宋体" w:cs="宋体" w:eastAsia="宋体" w:hint="default"/>
          <w:sz w:val="21"/>
          <w:szCs w:val="21"/>
        </w:rPr>
        <w:t>万元。本公司按照调整后的股数重新计算了各比较期间</w:t>
      </w:r>
      <w:r>
        <w:rPr>
          <w:rFonts w:ascii="宋体" w:hAnsi="宋体" w:cs="宋体" w:eastAsia="宋体" w:hint="default"/>
          <w:w w:val="100"/>
          <w:sz w:val="21"/>
          <w:szCs w:val="21"/>
        </w:rPr>
        <w:t> </w:t>
      </w:r>
      <w:r>
        <w:rPr>
          <w:rFonts w:ascii="宋体" w:hAnsi="宋体" w:cs="宋体" w:eastAsia="宋体" w:hint="default"/>
          <w:sz w:val="21"/>
          <w:szCs w:val="21"/>
        </w:rPr>
        <w:t>的每股收益。</w:t>
      </w:r>
    </w:p>
    <w:p>
      <w:pPr>
        <w:spacing w:after="0" w:line="350" w:lineRule="auto"/>
        <w:jc w:val="left"/>
        <w:rPr>
          <w:rFonts w:ascii="宋体" w:hAnsi="宋体" w:cs="宋体" w:eastAsia="宋体" w:hint="default"/>
          <w:sz w:val="21"/>
          <w:szCs w:val="21"/>
        </w:rPr>
        <w:sectPr>
          <w:pgSz w:w="11910" w:h="16840"/>
          <w:pgMar w:header="884" w:footer="1186" w:top="1140" w:bottom="1380" w:left="1380" w:right="0"/>
        </w:sectPr>
      </w:pPr>
    </w:p>
    <w:p>
      <w:pPr>
        <w:spacing w:line="240" w:lineRule="auto" w:before="0"/>
        <w:rPr>
          <w:rFonts w:ascii="宋体" w:hAnsi="宋体" w:cs="宋体" w:eastAsia="宋体" w:hint="default"/>
          <w:sz w:val="20"/>
          <w:szCs w:val="20"/>
        </w:rPr>
      </w:pPr>
      <w:r>
        <w:rPr/>
        <w:pict>
          <v:group style="position:absolute;margin-left:107.059998pt;margin-top:374.569977pt;width:409.05pt;height:.5pt;mso-position-horizontal-relative:page;mso-position-vertical-relative:page;z-index:-974512" coordorigin="2141,7491" coordsize="8181,10">
            <v:shape style="position:absolute;left:2141;top:7491;width:1370;height:10" type="#_x0000_t75" stroked="false">
              <v:imagedata r:id="rId625" o:title=""/>
            </v:shape>
            <v:shape style="position:absolute;left:3507;top:7491;width:3956;height:10" type="#_x0000_t75" stroked="false">
              <v:imagedata r:id="rId626" o:title=""/>
            </v:shape>
            <v:shape style="position:absolute;left:7458;top:7491;width:2864;height:10" type="#_x0000_t75" stroked="false">
              <v:imagedata r:id="rId627" o:title=""/>
            </v:shape>
            <w10:wrap type="none"/>
          </v:group>
        </w:pic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line="348" w:lineRule="auto" w:before="36"/>
        <w:ind w:left="869" w:right="5401" w:hanging="718"/>
        <w:jc w:val="left"/>
        <w:rPr>
          <w:rFonts w:ascii="宋体" w:hAnsi="宋体" w:cs="宋体" w:eastAsia="宋体" w:hint="default"/>
          <w:sz w:val="21"/>
          <w:szCs w:val="21"/>
        </w:rPr>
      </w:pPr>
      <w:r>
        <w:rPr/>
        <w:pict>
          <v:shape style="position:absolute;margin-left:175.580002pt;margin-top:58.583675pt;width:.48pt;height:.12pt;mso-position-horizontal-relative:page;mso-position-vertical-relative:paragraph;z-index:18880" type="#_x0000_t75" stroked="false">
            <v:imagedata r:id="rId620" o:title=""/>
          </v:shape>
        </w:pict>
      </w:r>
      <w:r>
        <w:rPr/>
        <w:pict>
          <v:shape style="position:absolute;margin-left:239.449997pt;margin-top:58.583675pt;width:.48pt;height:.12pt;mso-position-horizontal-relative:page;mso-position-vertical-relative:paragraph;z-index:18904" type="#_x0000_t75" stroked="false">
            <v:imagedata r:id="rId620" o:title=""/>
          </v:shape>
        </w:pict>
      </w:r>
      <w:r>
        <w:rPr/>
        <w:pict>
          <v:shape style="position:absolute;margin-left:310.25pt;margin-top:58.583675pt;width:.48001pt;height:.12pt;mso-position-horizontal-relative:page;mso-position-vertical-relative:paragraph;z-index:18928" type="#_x0000_t75" stroked="false">
            <v:imagedata r:id="rId620" o:title=""/>
          </v:shape>
        </w:pict>
      </w:r>
      <w:r>
        <w:rPr/>
        <w:pict>
          <v:shape style="position:absolute;margin-left:373.149994pt;margin-top:58.583675pt;width:.47998pt;height:.12pt;mso-position-horizontal-relative:page;mso-position-vertical-relative:paragraph;z-index:18952" type="#_x0000_t75" stroked="false">
            <v:imagedata r:id="rId620" o:title=""/>
          </v:shape>
        </w:pict>
      </w:r>
      <w:r>
        <w:rPr/>
        <w:pict>
          <v:group style="position:absolute;margin-left:107.059998pt;margin-top:98.663635pt;width:409.05pt;height:.5pt;mso-position-horizontal-relative:page;mso-position-vertical-relative:paragraph;z-index:-974536" coordorigin="2141,1973" coordsize="8181,10">
            <v:shape style="position:absolute;left:2141;top:1973;width:1370;height:10" type="#_x0000_t75" stroked="false">
              <v:imagedata r:id="rId625" o:title=""/>
            </v:shape>
            <v:shape style="position:absolute;left:3507;top:1973;width:3956;height:10" type="#_x0000_t75" stroked="false">
              <v:imagedata r:id="rId626" o:title=""/>
            </v:shape>
            <v:shape style="position:absolute;left:7458;top:1973;width:2864;height:10" type="#_x0000_t75" stroked="false">
              <v:imagedata r:id="rId627" o:title=""/>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四</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公司主要会计报表项目的异常情况及原因的说明</w:t>
      </w:r>
      <w:r>
        <w:rPr>
          <w:rFonts w:ascii="宋体" w:hAnsi="宋体" w:cs="宋体" w:eastAsia="宋体" w:hint="default"/>
          <w:b/>
          <w:bCs/>
          <w:w w:val="100"/>
          <w:sz w:val="21"/>
          <w:szCs w:val="21"/>
        </w:rPr>
        <w:t> </w:t>
      </w:r>
      <w:r>
        <w:rPr>
          <w:rFonts w:ascii="宋体" w:hAnsi="宋体" w:cs="宋体" w:eastAsia="宋体" w:hint="default"/>
          <w:sz w:val="21"/>
          <w:szCs w:val="21"/>
        </w:rPr>
        <w:t>金额异常或比较期间变动异常的报表项目</w:t>
      </w:r>
      <w:r>
        <w:rPr>
          <w:rFonts w:ascii="宋体" w:hAnsi="宋体" w:cs="宋体" w:eastAsia="宋体" w:hint="default"/>
          <w:sz w:val="21"/>
          <w:szCs w:val="21"/>
        </w:rPr>
        <w:t>:</w:t>
      </w:r>
    </w:p>
    <w:p>
      <w:pPr>
        <w:spacing w:line="240" w:lineRule="auto" w:before="12"/>
        <w:rPr>
          <w:rFonts w:ascii="宋体" w:hAnsi="宋体" w:cs="宋体" w:eastAsia="宋体" w:hint="default"/>
          <w:sz w:val="25"/>
          <w:szCs w:val="25"/>
        </w:rPr>
      </w:pPr>
    </w:p>
    <w:tbl>
      <w:tblPr>
        <w:tblW w:w="0" w:type="auto"/>
        <w:jc w:val="left"/>
        <w:tblInd w:w="746" w:type="dxa"/>
        <w:tblLayout w:type="fixed"/>
        <w:tblCellMar>
          <w:top w:w="0" w:type="dxa"/>
          <w:left w:w="0" w:type="dxa"/>
          <w:bottom w:w="0" w:type="dxa"/>
          <w:right w:w="0" w:type="dxa"/>
        </w:tblCellMar>
        <w:tblLook w:val="01E0"/>
      </w:tblPr>
      <w:tblGrid>
        <w:gridCol w:w="1390"/>
        <w:gridCol w:w="1277"/>
        <w:gridCol w:w="1416"/>
        <w:gridCol w:w="1258"/>
        <w:gridCol w:w="2854"/>
      </w:tblGrid>
      <w:tr>
        <w:trPr>
          <w:trHeight w:val="901" w:hRule="exact"/>
        </w:trPr>
        <w:tc>
          <w:tcPr>
            <w:tcW w:w="1390" w:type="dxa"/>
            <w:tcBorders>
              <w:top w:val="single" w:sz="12" w:space="0" w:color="000000"/>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323"/>
              <w:jc w:val="right"/>
              <w:rPr>
                <w:rFonts w:ascii="宋体" w:hAnsi="宋体" w:cs="宋体" w:eastAsia="宋体" w:hint="default"/>
                <w:sz w:val="18"/>
                <w:szCs w:val="18"/>
              </w:rPr>
            </w:pPr>
            <w:r>
              <w:rPr>
                <w:rFonts w:ascii="宋体" w:hAnsi="宋体" w:cs="宋体" w:eastAsia="宋体" w:hint="default"/>
                <w:sz w:val="18"/>
                <w:szCs w:val="18"/>
              </w:rPr>
              <w:t>报表项目</w:t>
            </w:r>
          </w:p>
        </w:tc>
        <w:tc>
          <w:tcPr>
            <w:tcW w:w="1277" w:type="dxa"/>
            <w:tcBorders>
              <w:top w:val="single" w:sz="12" w:space="0" w:color="000000"/>
              <w:left w:val="single" w:sz="4" w:space="0" w:color="000000"/>
              <w:bottom w:val="nil" w:sz="6" w:space="0" w:color="auto"/>
              <w:right w:val="single" w:sz="4" w:space="0" w:color="000000"/>
            </w:tcBorders>
          </w:tcPr>
          <w:p>
            <w:pPr>
              <w:pStyle w:val="TableParagraph"/>
              <w:spacing w:line="408" w:lineRule="auto" w:before="135"/>
              <w:ind w:left="182" w:right="101" w:hanging="80"/>
              <w:jc w:val="left"/>
              <w:rPr>
                <w:rFonts w:ascii="宋体" w:hAnsi="宋体" w:cs="宋体" w:eastAsia="宋体" w:hint="default"/>
                <w:sz w:val="18"/>
                <w:szCs w:val="18"/>
              </w:rPr>
            </w:pPr>
            <w:r>
              <w:rPr>
                <w:rFonts w:ascii="宋体" w:hAnsi="宋体" w:cs="宋体" w:eastAsia="宋体" w:hint="default"/>
                <w:spacing w:val="-4"/>
                <w:sz w:val="18"/>
                <w:szCs w:val="18"/>
              </w:rPr>
              <w:t>年末余额（或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本年金额）</w:t>
            </w:r>
          </w:p>
        </w:tc>
        <w:tc>
          <w:tcPr>
            <w:tcW w:w="1416" w:type="dxa"/>
            <w:tcBorders>
              <w:top w:val="single" w:sz="12" w:space="0" w:color="000000"/>
              <w:left w:val="single" w:sz="4" w:space="0" w:color="000000"/>
              <w:bottom w:val="nil" w:sz="6" w:space="0" w:color="auto"/>
              <w:right w:val="single" w:sz="4" w:space="0" w:color="000000"/>
            </w:tcBorders>
          </w:tcPr>
          <w:p>
            <w:pPr>
              <w:pStyle w:val="TableParagraph"/>
              <w:spacing w:line="408" w:lineRule="auto" w:before="135"/>
              <w:ind w:left="343" w:right="101" w:hanging="240"/>
              <w:jc w:val="left"/>
              <w:rPr>
                <w:rFonts w:ascii="宋体" w:hAnsi="宋体" w:cs="宋体" w:eastAsia="宋体" w:hint="default"/>
                <w:sz w:val="18"/>
                <w:szCs w:val="18"/>
              </w:rPr>
            </w:pPr>
            <w:r>
              <w:rPr>
                <w:rFonts w:ascii="宋体" w:hAnsi="宋体" w:cs="宋体" w:eastAsia="宋体" w:hint="default"/>
                <w:spacing w:val="-9"/>
                <w:sz w:val="18"/>
                <w:szCs w:val="18"/>
              </w:rPr>
              <w:t>年初余额（或上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年金额）</w:t>
            </w:r>
          </w:p>
        </w:tc>
        <w:tc>
          <w:tcPr>
            <w:tcW w:w="12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变动比率</w:t>
            </w:r>
          </w:p>
        </w:tc>
        <w:tc>
          <w:tcPr>
            <w:tcW w:w="2854" w:type="dxa"/>
            <w:tcBorders>
              <w:top w:val="single" w:sz="12"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2330" w:hRule="exact"/>
        </w:trPr>
        <w:tc>
          <w:tcPr>
            <w:tcW w:w="1390" w:type="dxa"/>
            <w:tcBorders>
              <w:top w:val="nil" w:sz="6" w:space="0" w:color="auto"/>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359"/>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74,590,253.79</w:t>
            </w:r>
          </w:p>
        </w:tc>
        <w:tc>
          <w:tcPr>
            <w:tcW w:w="141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55,553,676.46</w:t>
            </w:r>
          </w:p>
        </w:tc>
        <w:tc>
          <w:tcPr>
            <w:tcW w:w="125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34.27%</w:t>
            </w:r>
          </w:p>
        </w:tc>
        <w:tc>
          <w:tcPr>
            <w:tcW w:w="2854" w:type="dxa"/>
            <w:tcBorders>
              <w:top w:val="nil" w:sz="6" w:space="0" w:color="auto"/>
              <w:left w:val="single" w:sz="4" w:space="0" w:color="000000"/>
              <w:bottom w:val="single" w:sz="4" w:space="0" w:color="000000"/>
              <w:right w:val="nil" w:sz="6" w:space="0" w:color="auto"/>
            </w:tcBorders>
          </w:tcPr>
          <w:p>
            <w:pPr>
              <w:pStyle w:val="TableParagraph"/>
              <w:spacing w:line="408" w:lineRule="auto" w:before="59"/>
              <w:ind w:left="103" w:right="44"/>
              <w:jc w:val="left"/>
              <w:rPr>
                <w:rFonts w:ascii="宋体" w:hAnsi="宋体" w:cs="宋体" w:eastAsia="宋体" w:hint="default"/>
                <w:sz w:val="18"/>
                <w:szCs w:val="18"/>
              </w:rPr>
            </w:pPr>
            <w:r>
              <w:rPr>
                <w:rFonts w:ascii="宋体" w:hAnsi="宋体" w:cs="宋体" w:eastAsia="宋体" w:hint="default"/>
                <w:spacing w:val="7"/>
                <w:sz w:val="18"/>
                <w:szCs w:val="18"/>
              </w:rPr>
              <w:t>主要是随本期销售额的增长而增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长。随着公司实施能力不断增强， </w:t>
            </w:r>
            <w:r>
              <w:rPr>
                <w:rFonts w:ascii="宋体" w:hAnsi="宋体" w:cs="宋体" w:eastAsia="宋体" w:hint="default"/>
                <w:spacing w:val="-5"/>
                <w:sz w:val="18"/>
                <w:szCs w:val="18"/>
              </w:rPr>
              <w:t>品牌知名度持续提升，承接大项目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的数量较以前明显增加。由于大项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7"/>
                <w:sz w:val="18"/>
                <w:szCs w:val="18"/>
              </w:rPr>
              <w:t>目实施周期较长，收款节点也较</w:t>
            </w:r>
          </w:p>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长，也造成应收帐款增加。</w:t>
            </w:r>
          </w:p>
        </w:tc>
      </w:tr>
      <w:tr>
        <w:trPr>
          <w:trHeight w:val="1295" w:hRule="exact"/>
        </w:trPr>
        <w:tc>
          <w:tcPr>
            <w:tcW w:w="1390" w:type="dxa"/>
            <w:tcBorders>
              <w:top w:val="single" w:sz="4"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359"/>
              <w:jc w:val="right"/>
              <w:rPr>
                <w:rFonts w:ascii="宋体" w:hAnsi="宋体" w:cs="宋体" w:eastAsia="宋体" w:hint="default"/>
                <w:sz w:val="18"/>
                <w:szCs w:val="18"/>
              </w:rPr>
            </w:pPr>
            <w:r>
              <w:rPr>
                <w:rFonts w:ascii="宋体" w:hAnsi="宋体" w:cs="宋体" w:eastAsia="宋体" w:hint="default"/>
                <w:sz w:val="18"/>
                <w:szCs w:val="18"/>
              </w:rPr>
              <w:t>资本公积</w:t>
            </w: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58,268,553.57</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3,192,421.98</w:t>
            </w:r>
          </w:p>
        </w:tc>
        <w:tc>
          <w:tcPr>
            <w:tcW w:w="125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1725.21%</w:t>
            </w:r>
          </w:p>
        </w:tc>
        <w:tc>
          <w:tcPr>
            <w:tcW w:w="2854" w:type="dxa"/>
            <w:tcBorders>
              <w:top w:val="single" w:sz="4" w:space="0" w:color="000000"/>
              <w:left w:val="single" w:sz="4" w:space="0" w:color="000000"/>
              <w:bottom w:val="nil" w:sz="6" w:space="0" w:color="auto"/>
              <w:right w:val="nil" w:sz="6" w:space="0" w:color="auto"/>
            </w:tcBorders>
          </w:tcPr>
          <w:p>
            <w:pPr>
              <w:pStyle w:val="TableParagraph"/>
              <w:spacing w:line="408" w:lineRule="auto" w:before="135"/>
              <w:ind w:left="103" w:right="106"/>
              <w:jc w:val="both"/>
              <w:rPr>
                <w:rFonts w:ascii="宋体" w:hAnsi="宋体" w:cs="宋体" w:eastAsia="宋体" w:hint="default"/>
                <w:sz w:val="18"/>
                <w:szCs w:val="18"/>
              </w:rPr>
            </w:pPr>
            <w:r>
              <w:rPr>
                <w:rFonts w:ascii="宋体" w:hAnsi="宋体" w:cs="宋体" w:eastAsia="宋体" w:hint="default"/>
                <w:spacing w:val="-5"/>
                <w:sz w:val="18"/>
                <w:szCs w:val="18"/>
              </w:rPr>
              <w:t>主要是本期净资产折股，净资产超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7"/>
                <w:sz w:val="18"/>
                <w:szCs w:val="18"/>
              </w:rPr>
              <w:t>过注册资本金额部分计入资本公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积，金额计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5,463.23 </w:t>
            </w:r>
            <w:r>
              <w:rPr>
                <w:rFonts w:ascii="宋体" w:hAnsi="宋体" w:cs="宋体" w:eastAsia="宋体" w:hint="default"/>
                <w:sz w:val="18"/>
                <w:szCs w:val="18"/>
              </w:rPr>
              <w:t>万元。</w:t>
            </w:r>
          </w:p>
        </w:tc>
      </w:tr>
      <w:tr>
        <w:trPr>
          <w:trHeight w:val="1936" w:hRule="exact"/>
        </w:trPr>
        <w:tc>
          <w:tcPr>
            <w:tcW w:w="1390" w:type="dxa"/>
            <w:tcBorders>
              <w:top w:val="nil" w:sz="6" w:space="0" w:color="auto"/>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360"/>
              <w:jc w:val="right"/>
              <w:rPr>
                <w:rFonts w:ascii="宋体" w:hAnsi="宋体" w:cs="宋体" w:eastAsia="宋体" w:hint="default"/>
                <w:sz w:val="18"/>
                <w:szCs w:val="18"/>
              </w:rPr>
            </w:pPr>
            <w:r>
              <w:rPr>
                <w:rFonts w:ascii="宋体" w:hAnsi="宋体" w:cs="宋体" w:eastAsia="宋体" w:hint="default"/>
                <w:sz w:val="18"/>
                <w:szCs w:val="18"/>
              </w:rPr>
              <w:t>营业外收入</w:t>
            </w:r>
          </w:p>
        </w:tc>
        <w:tc>
          <w:tcPr>
            <w:tcW w:w="1277"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15,450,618.48</w:t>
            </w:r>
          </w:p>
        </w:tc>
        <w:tc>
          <w:tcPr>
            <w:tcW w:w="1416"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8,910,066.53</w:t>
            </w:r>
          </w:p>
        </w:tc>
        <w:tc>
          <w:tcPr>
            <w:tcW w:w="1258"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73.41%</w:t>
            </w:r>
          </w:p>
        </w:tc>
        <w:tc>
          <w:tcPr>
            <w:tcW w:w="2854" w:type="dxa"/>
            <w:tcBorders>
              <w:top w:val="nil" w:sz="6" w:space="0" w:color="auto"/>
              <w:left w:val="single" w:sz="4" w:space="0" w:color="000000"/>
              <w:bottom w:val="single" w:sz="12" w:space="0" w:color="000000"/>
              <w:right w:val="nil" w:sz="6" w:space="0" w:color="auto"/>
            </w:tcBorders>
          </w:tcPr>
          <w:p>
            <w:pPr>
              <w:pStyle w:val="TableParagraph"/>
              <w:spacing w:line="400" w:lineRule="auto" w:before="54"/>
              <w:ind w:left="103" w:right="106"/>
              <w:jc w:val="both"/>
              <w:rPr>
                <w:rFonts w:ascii="宋体" w:hAnsi="宋体" w:cs="宋体" w:eastAsia="宋体" w:hint="default"/>
                <w:sz w:val="18"/>
                <w:szCs w:val="18"/>
              </w:rPr>
            </w:pPr>
            <w:r>
              <w:rPr>
                <w:rFonts w:ascii="宋体" w:hAnsi="宋体" w:cs="宋体" w:eastAsia="宋体" w:hint="default"/>
                <w:spacing w:val="7"/>
                <w:sz w:val="18"/>
                <w:szCs w:val="18"/>
              </w:rPr>
              <w:t>主要是本年度收到的政府补助大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幅增加，其中青浦财政局财政扶持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金增加约</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605</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万元，上海市国库收</w:t>
            </w:r>
            <w:r>
              <w:rPr>
                <w:rFonts w:ascii="宋体" w:hAnsi="宋体" w:cs="宋体" w:eastAsia="宋体" w:hint="default"/>
                <w:sz w:val="18"/>
                <w:szCs w:val="18"/>
              </w:rPr>
              <w:t> </w:t>
            </w:r>
            <w:r>
              <w:rPr>
                <w:rFonts w:ascii="宋体" w:hAnsi="宋体" w:cs="宋体" w:eastAsia="宋体" w:hint="default"/>
                <w:spacing w:val="7"/>
                <w:sz w:val="18"/>
                <w:szCs w:val="18"/>
              </w:rPr>
              <w:t>付中心对软件和集成电路产业奖</w:t>
            </w:r>
          </w:p>
          <w:p>
            <w:pPr>
              <w:pStyle w:val="TableParagraph"/>
              <w:spacing w:line="240" w:lineRule="auto" w:before="44"/>
              <w:ind w:left="103" w:right="0"/>
              <w:jc w:val="both"/>
              <w:rPr>
                <w:rFonts w:ascii="宋体" w:hAnsi="宋体" w:cs="宋体" w:eastAsia="宋体" w:hint="default"/>
                <w:sz w:val="18"/>
                <w:szCs w:val="18"/>
              </w:rPr>
            </w:pPr>
            <w:r>
              <w:rPr>
                <w:rFonts w:ascii="宋体" w:hAnsi="宋体" w:cs="宋体" w:eastAsia="宋体" w:hint="default"/>
                <w:sz w:val="18"/>
                <w:szCs w:val="18"/>
              </w:rPr>
              <w:t>专项资金增加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0"/>
        <w:rPr>
          <w:rFonts w:ascii="宋体" w:hAnsi="宋体" w:cs="宋体" w:eastAsia="宋体" w:hint="default"/>
          <w:sz w:val="20"/>
          <w:szCs w:val="20"/>
        </w:rPr>
      </w:pPr>
    </w:p>
    <w:p>
      <w:pPr>
        <w:spacing w:before="160"/>
        <w:ind w:left="151" w:right="0" w:firstLine="0"/>
        <w:jc w:val="left"/>
        <w:rPr>
          <w:rFonts w:ascii="黑体" w:hAnsi="黑体" w:cs="黑体" w:eastAsia="黑体" w:hint="default"/>
          <w:sz w:val="36"/>
          <w:szCs w:val="36"/>
        </w:rPr>
      </w:pPr>
      <w:r>
        <w:rPr>
          <w:rFonts w:ascii="黑体" w:hAnsi="黑体" w:cs="黑体" w:eastAsia="黑体" w:hint="default"/>
          <w:b/>
          <w:bCs/>
          <w:sz w:val="36"/>
          <w:szCs w:val="36"/>
        </w:rPr>
        <w:t>十五、</w:t>
      </w:r>
      <w:r>
        <w:rPr>
          <w:rFonts w:ascii="黑体" w:hAnsi="黑体" w:cs="黑体" w:eastAsia="黑体" w:hint="default"/>
          <w:b/>
          <w:bCs/>
          <w:spacing w:val="-8"/>
          <w:sz w:val="36"/>
          <w:szCs w:val="36"/>
        </w:rPr>
        <w:t> </w:t>
      </w:r>
      <w:r>
        <w:rPr>
          <w:rFonts w:ascii="黑体" w:hAnsi="黑体" w:cs="黑体" w:eastAsia="黑体" w:hint="default"/>
          <w:b/>
          <w:bCs/>
          <w:sz w:val="36"/>
          <w:szCs w:val="36"/>
        </w:rPr>
        <w:t>财务报表的批准报出</w:t>
      </w:r>
      <w:r>
        <w:rPr>
          <w:rFonts w:ascii="黑体" w:hAnsi="黑体" w:cs="黑体" w:eastAsia="黑体" w:hint="default"/>
          <w:sz w:val="36"/>
          <w:szCs w:val="36"/>
        </w:rPr>
      </w:r>
    </w:p>
    <w:p>
      <w:pPr>
        <w:spacing w:line="240" w:lineRule="auto" w:before="3"/>
        <w:rPr>
          <w:rFonts w:ascii="黑体" w:hAnsi="黑体" w:cs="黑体" w:eastAsia="黑体" w:hint="default"/>
          <w:b/>
          <w:bCs/>
          <w:sz w:val="14"/>
          <w:szCs w:val="14"/>
        </w:rPr>
      </w:pPr>
    </w:p>
    <w:p>
      <w:pPr>
        <w:spacing w:before="36"/>
        <w:ind w:left="869" w:right="0" w:firstLine="0"/>
        <w:jc w:val="left"/>
        <w:rPr>
          <w:rFonts w:ascii="宋体" w:hAnsi="宋体" w:cs="宋体" w:eastAsia="宋体" w:hint="default"/>
          <w:sz w:val="21"/>
          <w:szCs w:val="21"/>
        </w:rPr>
      </w:pPr>
      <w:r>
        <w:rPr>
          <w:rFonts w:ascii="宋体" w:hAnsi="宋体" w:cs="宋体" w:eastAsia="宋体" w:hint="default"/>
          <w:sz w:val="21"/>
          <w:szCs w:val="21"/>
        </w:rPr>
        <w:t>本财务报表业经公司董事会于</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 </w:t>
      </w:r>
      <w:r>
        <w:rPr>
          <w:rFonts w:ascii="宋体" w:hAnsi="宋体" w:cs="宋体" w:eastAsia="宋体" w:hint="default"/>
          <w:sz w:val="21"/>
          <w:szCs w:val="21"/>
        </w:rPr>
        <w:t>日批准报出。</w:t>
      </w:r>
    </w:p>
    <w:p>
      <w:pPr>
        <w:spacing w:line="240" w:lineRule="auto" w:before="13"/>
        <w:rPr>
          <w:rFonts w:ascii="宋体" w:hAnsi="宋体" w:cs="宋体" w:eastAsia="宋体" w:hint="default"/>
          <w:sz w:val="30"/>
          <w:szCs w:val="30"/>
        </w:rPr>
      </w:pPr>
    </w:p>
    <w:p>
      <w:pPr>
        <w:spacing w:line="621" w:lineRule="auto" w:before="0"/>
        <w:ind w:left="6889" w:right="1509" w:hanging="845"/>
        <w:jc w:val="left"/>
        <w:rPr>
          <w:rFonts w:ascii="宋体" w:hAnsi="宋体" w:cs="宋体" w:eastAsia="宋体" w:hint="default"/>
          <w:sz w:val="21"/>
          <w:szCs w:val="21"/>
        </w:rPr>
      </w:pPr>
      <w:r>
        <w:rPr>
          <w:rFonts w:ascii="宋体" w:hAnsi="宋体" w:cs="宋体" w:eastAsia="宋体" w:hint="default"/>
          <w:b/>
          <w:bCs/>
          <w:sz w:val="21"/>
          <w:szCs w:val="21"/>
        </w:rPr>
        <w:t>上海汉得信息技术股份有限公司</w:t>
      </w:r>
      <w:r>
        <w:rPr>
          <w:rFonts w:ascii="宋体" w:hAnsi="宋体" w:cs="宋体" w:eastAsia="宋体" w:hint="default"/>
          <w:b/>
          <w:bCs/>
          <w:w w:val="100"/>
          <w:sz w:val="21"/>
          <w:szCs w:val="21"/>
        </w:rPr>
        <w:t> </w:t>
      </w:r>
      <w:r>
        <w:rPr>
          <w:rFonts w:ascii="宋体" w:hAnsi="宋体" w:cs="宋体" w:eastAsia="宋体" w:hint="default"/>
          <w:b/>
          <w:bCs/>
          <w:sz w:val="21"/>
          <w:szCs w:val="21"/>
        </w:rPr>
        <w:t>二〇一一年三月十八日</w:t>
      </w:r>
      <w:r>
        <w:rPr>
          <w:rFonts w:ascii="宋体" w:hAnsi="宋体" w:cs="宋体" w:eastAsia="宋体" w:hint="default"/>
          <w:sz w:val="21"/>
          <w:szCs w:val="21"/>
        </w:rPr>
      </w:r>
    </w:p>
    <w:p>
      <w:pPr>
        <w:spacing w:after="0" w:line="621" w:lineRule="auto"/>
        <w:jc w:val="left"/>
        <w:rPr>
          <w:rFonts w:ascii="宋体" w:hAnsi="宋体" w:cs="宋体" w:eastAsia="宋体" w:hint="default"/>
          <w:sz w:val="21"/>
          <w:szCs w:val="21"/>
        </w:rPr>
        <w:sectPr>
          <w:pgSz w:w="11910" w:h="16840"/>
          <w:pgMar w:header="884" w:footer="1186" w:top="1140" w:bottom="1380" w:left="1380" w:right="0"/>
        </w:sectPr>
      </w:pPr>
    </w:p>
    <w:p>
      <w:pPr>
        <w:spacing w:line="240" w:lineRule="auto" w:before="8"/>
        <w:rPr>
          <w:rFonts w:ascii="宋体" w:hAnsi="宋体" w:cs="宋体" w:eastAsia="宋体" w:hint="default"/>
          <w:b/>
          <w:bCs/>
          <w:sz w:val="29"/>
          <w:szCs w:val="29"/>
        </w:rPr>
      </w:pPr>
    </w:p>
    <w:p>
      <w:pPr>
        <w:pStyle w:val="Heading1"/>
        <w:spacing w:line="460" w:lineRule="exact"/>
        <w:ind w:left="2857" w:right="0"/>
        <w:jc w:val="left"/>
        <w:rPr>
          <w:b w:val="0"/>
          <w:bCs w:val="0"/>
        </w:rPr>
      </w:pPr>
      <w:bookmarkStart w:name="_TOC_250000" w:id="8"/>
      <w:r>
        <w:rPr/>
        <w:t>第十节</w:t>
      </w:r>
      <w:r>
        <w:rPr>
          <w:spacing w:val="-2"/>
        </w:rPr>
        <w:t> </w:t>
      </w:r>
      <w:r>
        <w:rPr/>
        <w:t>备查文件目录</w:t>
      </w:r>
      <w:bookmarkEnd w:id="8"/>
      <w:r>
        <w:rPr>
          <w:b w:val="0"/>
          <w:bCs w:val="0"/>
        </w:rPr>
      </w:r>
    </w:p>
    <w:p>
      <w:pPr>
        <w:spacing w:line="240" w:lineRule="auto" w:before="5"/>
        <w:rPr>
          <w:rFonts w:ascii="宋体" w:hAnsi="宋体" w:cs="宋体" w:eastAsia="宋体" w:hint="default"/>
          <w:b/>
          <w:bCs/>
          <w:sz w:val="33"/>
          <w:szCs w:val="33"/>
        </w:rPr>
      </w:pPr>
    </w:p>
    <w:p>
      <w:pPr>
        <w:pStyle w:val="BodyText"/>
        <w:spacing w:line="312" w:lineRule="exact"/>
        <w:ind w:left="151" w:right="1512"/>
        <w:jc w:val="left"/>
      </w:pPr>
      <w:r>
        <w:rPr>
          <w:spacing w:val="-2"/>
        </w:rPr>
        <w:t>一、载有公司法定代表人、主管会计工作的公司负责人、公司会计机构负责人（会计</w:t>
      </w:r>
      <w:r>
        <w:rPr>
          <w:spacing w:val="-86"/>
        </w:rPr>
        <w:t> </w:t>
      </w:r>
      <w:r>
        <w:rPr>
          <w:spacing w:val="-86"/>
        </w:rPr>
      </w:r>
      <w:r>
        <w:rPr/>
        <w:t>主管人员）签名并盖章的财务报表。 二、载有会计师事务所盖章、注册会计师签字并盖章的审计报告原件。</w:t>
      </w:r>
      <w:r>
        <w:rPr/>
        <w:t> </w:t>
      </w:r>
      <w:r>
        <w:rPr>
          <w:spacing w:val="-1"/>
        </w:rPr>
        <w:t>三、报告期内在中国证监会指定网站上公开披露过的所有公司文件的正本及公告的原</w:t>
      </w:r>
      <w:r>
        <w:rPr/>
        <w:t> 稿。</w:t>
      </w:r>
    </w:p>
    <w:p>
      <w:pPr>
        <w:pStyle w:val="BodyText"/>
        <w:spacing w:line="302" w:lineRule="exact"/>
        <w:ind w:left="151" w:right="0"/>
        <w:jc w:val="left"/>
      </w:pPr>
      <w:r>
        <w:rPr/>
        <w:t>四、经公司法定代表人签名的</w:t>
      </w:r>
      <w:r>
        <w:rPr>
          <w:spacing w:val="-60"/>
        </w:rPr>
        <w:t> </w:t>
      </w:r>
      <w:r>
        <w:rPr>
          <w:rFonts w:ascii="Times New Roman" w:hAnsi="Times New Roman" w:cs="Times New Roman" w:eastAsia="Times New Roman" w:hint="default"/>
        </w:rPr>
        <w:t>2010 </w:t>
      </w:r>
      <w:r>
        <w:rPr/>
        <w:t>年年度报告全文。</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2"/>
          <w:szCs w:val="22"/>
        </w:rPr>
      </w:pPr>
    </w:p>
    <w:p>
      <w:pPr>
        <w:pStyle w:val="BodyText"/>
        <w:spacing w:line="240" w:lineRule="auto"/>
        <w:ind w:left="5636" w:right="0"/>
        <w:jc w:val="left"/>
      </w:pPr>
      <w:r>
        <w:rPr/>
        <w:t>上海汉得信息技术股份有限公司</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pStyle w:val="BodyText"/>
        <w:tabs>
          <w:tab w:pos="8811" w:val="left" w:leader="none"/>
        </w:tabs>
        <w:spacing w:line="313" w:lineRule="exact"/>
        <w:ind w:left="4933" w:right="0"/>
        <w:jc w:val="left"/>
        <w:rPr>
          <w:rFonts w:ascii="Times New Roman" w:hAnsi="Times New Roman" w:cs="Times New Roman" w:eastAsia="Times New Roman" w:hint="default"/>
        </w:rPr>
      </w:pP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spacing w:line="312" w:lineRule="exact"/>
        <w:ind w:left="0" w:right="1527"/>
        <w:jc w:val="right"/>
      </w:pPr>
      <w:r>
        <w:rPr/>
        <w:t>（范建震）</w:t>
      </w:r>
    </w:p>
    <w:p>
      <w:pPr>
        <w:pStyle w:val="BodyText"/>
        <w:spacing w:line="331" w:lineRule="exact"/>
        <w:ind w:left="0" w:right="1527"/>
        <w:jc w:val="right"/>
      </w:pP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18 </w:t>
      </w:r>
      <w:r>
        <w:rPr/>
        <w:t>日</w:t>
      </w:r>
    </w:p>
    <w:sectPr>
      <w:pgSz w:w="11910" w:h="16840"/>
      <w:pgMar w:header="884" w:footer="1186" w:top="1140" w:bottom="1380" w:left="13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600006pt;margin-top:814.64978pt;width:414.7pt;height:27.2pt;mso-position-horizontal-relative:page;mso-position-vertical-relative:page;z-index:-992416"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44.300003pt;margin-top:549.499878pt;width:697.6pt;height:45.8pt;mso-position-horizontal-relative:page;mso-position-vertical-relative:page;z-index:-991936" coordorigin="2886,10990" coordsize="13952,916">
          <v:shape style="position:absolute;left:2886;top:10990;width:13952;height:916" type="#_x0000_t75" stroked="false">
            <v:imagedata r:id="rId1" o:title=""/>
          </v:shape>
          <v:shape style="position:absolute;left:8006;top:11326;width:8832;height:580" type="#_x0000_t75" stroked="false">
            <v:imagedata r:id="rId1" o:title=""/>
          </v:shape>
          <w10:wrap type="none"/>
        </v:group>
      </w:pict>
    </w:r>
    <w:r>
      <w:rPr/>
      <w:pict>
        <v:shape style="position:absolute;margin-left:414.450012pt;margin-top:525.013916pt;width:13.15pt;height:11pt;mso-position-horizontal-relative:page;mso-position-vertical-relative:page;z-index:-991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57</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44.300003pt;margin-top:549.499878pt;width:697.6pt;height:45.8pt;mso-position-horizontal-relative:page;mso-position-vertical-relative:page;z-index:-991888" coordorigin="2886,10990" coordsize="13952,916">
          <v:shape style="position:absolute;left:2886;top:10990;width:13952;height:916" type="#_x0000_t75" stroked="false">
            <v:imagedata r:id="rId1" o:title=""/>
          </v:shape>
          <v:shape style="position:absolute;left:8006;top:11326;width:8832;height:580" type="#_x0000_t75" stroked="false">
            <v:imagedata r:id="rId1" o:title=""/>
          </v:shape>
          <w10:wrap type="none"/>
        </v:group>
      </w:pict>
    </w:r>
    <w:r>
      <w:rPr/>
      <w:pict>
        <v:shape style="position:absolute;margin-left:71pt;margin-top:510.721619pt;width:74pt;height:11pt;mso-position-horizontal-relative:page;mso-position-vertical-relative:page;z-index:-9918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企业法定代表人：</w:t>
                </w:r>
              </w:p>
            </w:txbxContent>
          </v:textbox>
          <w10:wrap type="none"/>
        </v:shape>
      </w:pict>
    </w:r>
    <w:r>
      <w:rPr/>
      <w:pict>
        <v:shape style="position:absolute;margin-left:309.609985pt;margin-top:510.721619pt;width:92pt;height:11pt;mso-position-horizontal-relative:page;mso-position-vertical-relative:page;z-index:-9918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主管会计工作负责人：</w:t>
                </w:r>
              </w:p>
            </w:txbxContent>
          </v:textbox>
          <w10:wrap type="none"/>
        </v:shape>
      </w:pict>
    </w:r>
    <w:r>
      <w:rPr/>
      <w:pict>
        <v:shape style="position:absolute;margin-left:521.309998pt;margin-top:510.721619pt;width:73.9pt;height:11pt;mso-position-horizontal-relative:page;mso-position-vertical-relative:page;z-index:-9918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会计机构负责人：</w:t>
                </w:r>
              </w:p>
            </w:txbxContent>
          </v:textbox>
          <w10:wrap type="none"/>
        </v:shape>
      </w:pict>
    </w:r>
    <w:r>
      <w:rPr/>
      <w:pict>
        <v:shape style="position:absolute;margin-left:414.450012pt;margin-top:525.013916pt;width:13.15pt;height:11pt;mso-position-horizontal-relative:page;mso-position-vertical-relative:page;z-index:-991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58</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44.300003pt;margin-top:549.499878pt;width:697.6pt;height:45.8pt;mso-position-horizontal-relative:page;mso-position-vertical-relative:page;z-index:-991768" coordorigin="2886,10990" coordsize="13952,916">
          <v:shape style="position:absolute;left:2886;top:10990;width:13952;height:916" type="#_x0000_t75" stroked="false">
            <v:imagedata r:id="rId1" o:title=""/>
          </v:shape>
          <v:shape style="position:absolute;left:8006;top:11326;width:8832;height:580" type="#_x0000_t75" stroked="false">
            <v:imagedata r:id="rId1" o:title=""/>
          </v:shape>
          <w10:wrap type="none"/>
        </v:group>
      </w:pict>
    </w:r>
    <w:r>
      <w:rPr/>
      <w:pict>
        <v:shape style="position:absolute;margin-left:71pt;margin-top:494.521637pt;width:173pt;height:29pt;mso-position-horizontal-relative:page;mso-position-vertical-relative:page;z-index:-9917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before="124"/>
                  <w:ind w:left="20" w:right="0" w:firstLine="0"/>
                  <w:jc w:val="left"/>
                  <w:rPr>
                    <w:rFonts w:ascii="宋体" w:hAnsi="宋体" w:cs="宋体" w:eastAsia="宋体" w:hint="default"/>
                    <w:sz w:val="18"/>
                    <w:szCs w:val="18"/>
                  </w:rPr>
                </w:pPr>
                <w:r>
                  <w:rPr>
                    <w:rFonts w:ascii="宋体" w:hAnsi="宋体" w:cs="宋体" w:eastAsia="宋体" w:hint="default"/>
                    <w:sz w:val="18"/>
                    <w:szCs w:val="18"/>
                  </w:rPr>
                  <w:t>企业法定代表人：</w:t>
                </w:r>
              </w:p>
            </w:txbxContent>
          </v:textbox>
          <w10:wrap type="none"/>
        </v:shape>
      </w:pict>
    </w:r>
    <w:r>
      <w:rPr/>
      <w:pict>
        <v:shape style="position:absolute;margin-left:309.609985pt;margin-top:512.521606pt;width:92pt;height:11pt;mso-position-horizontal-relative:page;mso-position-vertical-relative:page;z-index:-9917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主管会计工作负责人：</w:t>
                </w:r>
              </w:p>
            </w:txbxContent>
          </v:textbox>
          <w10:wrap type="none"/>
        </v:shape>
      </w:pict>
    </w:r>
    <w:r>
      <w:rPr/>
      <w:pict>
        <v:shape style="position:absolute;margin-left:521.309998pt;margin-top:512.521606pt;width:73.9pt;height:11pt;mso-position-horizontal-relative:page;mso-position-vertical-relative:page;z-index:-9916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会计机构负责人：</w:t>
                </w:r>
              </w:p>
            </w:txbxContent>
          </v:textbox>
          <w10:wrap type="none"/>
        </v:shape>
      </w:pict>
    </w:r>
    <w:r>
      <w:rPr/>
      <w:pict>
        <v:shape style="position:absolute;margin-left:414.450012pt;margin-top:525.013916pt;width:13.15pt;height:11pt;mso-position-horizontal-relative:page;mso-position-vertical-relative:page;z-index:-991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59</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3pt;height:45.8pt;mso-position-horizontal-relative:page;mso-position-vertical-relative:page;z-index:-991576" coordorigin="0,15922" coordsize="11906,916">
          <v:shape style="position:absolute;left:0;top:15922;width:11906;height:916" type="#_x0000_t75" stroked="false">
            <v:imagedata r:id="rId1" o:title=""/>
          </v:shape>
          <v:shape style="position:absolute;left:3074;top:16258;width:8832;height:580" type="#_x0000_t75" stroked="false">
            <v:imagedata r:id="rId2" o:title=""/>
          </v:shape>
          <w10:wrap type="none"/>
        </v:group>
      </w:pict>
    </w:r>
    <w:r>
      <w:rPr/>
      <w:pict>
        <v:shape style="position:absolute;margin-left:304.290009pt;margin-top:771.613892pt;width:13.15pt;height:11pt;mso-position-horizontal-relative:page;mso-position-vertical-relative:page;z-index:-991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61</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63.899994pt;margin-top:813.599792pt;width:431.35pt;height:28.3pt;mso-position-horizontal-relative:page;mso-position-vertical-relative:page;z-index:-991504" type="#_x0000_t75" stroked="false">
          <v:imagedata r:id="rId1" o:title=""/>
        </v:shape>
      </w:pict>
    </w:r>
    <w:r>
      <w:rPr/>
      <w:pict>
        <v:shape style="position:absolute;margin-left:299.489990pt;margin-top:771.613892pt;width:13.15pt;height:11pt;mso-position-horizontal-relative:page;mso-position-vertical-relative:page;z-index:-991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63.899994pt;margin-top:813.599792pt;width:431.35pt;height:28.3pt;mso-position-horizontal-relative:page;mso-position-vertical-relative:page;z-index:-991384" type="#_x0000_t75" stroked="false">
          <v:imagedata r:id="rId1" o:title=""/>
        </v:shape>
      </w:pict>
    </w:r>
    <w:r>
      <w:rPr/>
      <w:pict>
        <v:shape style="position:absolute;margin-left:299.489990pt;margin-top:771.613892pt;width:13.15pt;height:11pt;mso-position-horizontal-relative:page;mso-position-vertical-relative:page;z-index:-991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97</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63.899994pt;margin-top:813.599792pt;width:431.35pt;height:28.3pt;mso-position-horizontal-relative:page;mso-position-vertical-relative:page;z-index:-991312" type="#_x0000_t75" stroked="false">
          <v:imagedata r:id="rId1" o:title=""/>
        </v:shape>
      </w:pict>
    </w:r>
    <w:r>
      <w:rPr/>
      <w:pict>
        <v:shape style="position:absolute;margin-left:298.209991pt;margin-top:771.613892pt;width:15.7pt;height:11pt;mso-position-horizontal-relative:page;mso-position-vertical-relative:page;z-index:-9912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63.899994pt;margin-top:813.599792pt;width:431.35pt;height:28.3pt;mso-position-horizontal-relative:page;mso-position-vertical-relative:page;z-index:-991264" type="#_x0000_t75" stroked="false">
          <v:imagedata r:id="rId1" o:title=""/>
        </v:shape>
      </w:pict>
    </w:r>
    <w:r>
      <w:rPr/>
      <w:pict>
        <v:shape style="position:absolute;margin-left:297.209991pt;margin-top:771.613892pt;width:17.7pt;height:11pt;mso-position-horizontal-relative:page;mso-position-vertical-relative:page;z-index:-991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44.300003pt;margin-top:549.499878pt;width:697.6pt;height:45.8pt;mso-position-horizontal-relative:page;mso-position-vertical-relative:page;z-index:-991192" type="#_x0000_t75" stroked="false">
          <v:imagedata r:id="rId1" o:title=""/>
        </v:shape>
      </w:pict>
    </w:r>
    <w:r>
      <w:rPr/>
      <w:pict>
        <v:shape style="position:absolute;margin-left:412.170013pt;margin-top:525.013916pt;width:17.7pt;height:11pt;mso-position-horizontal-relative:page;mso-position-vertical-relative:page;z-index:-991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108</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600006pt;margin-top:814.699829pt;width:414.7pt;height:27.2pt;mso-position-horizontal-relative:page;mso-position-vertical-relative:page;z-index:-992392" type="#_x0000_t75" stroked="false">
          <v:imagedata r:id="rId1" o:title=""/>
        </v:shape>
      </w:pict>
    </w:r>
    <w:r>
      <w:rPr/>
      <w:pict>
        <v:shape style="position:absolute;margin-left:291.209991pt;margin-top:771.613892pt;width:13.15pt;height:11pt;mso-position-horizontal-relative:page;mso-position-vertical-relative:page;z-index:-992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55pt;margin-top:812.999756pt;width:440.3pt;height:28.9pt;mso-position-horizontal-relative:page;mso-position-vertical-relative:page;z-index:-991120" type="#_x0000_t75" stroked="false">
          <v:imagedata r:id="rId1" o:title=""/>
        </v:shape>
      </w:pict>
    </w:r>
    <w:r>
      <w:rPr/>
      <w:pict>
        <v:shape style="position:absolute;margin-left:301.529999pt;margin-top:771.613892pt;width:17.7pt;height:11pt;mso-position-horizontal-relative:page;mso-position-vertical-relative:page;z-index:-991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r>
                  <w:rPr>
                    <w:rFonts w:ascii="Times New Roman"/>
                    <w:spacing w:val="1"/>
                    <w:sz w:val="18"/>
                  </w:rPr>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53.699997pt;margin-top:812.899841pt;width:441.6pt;height:29pt;mso-position-horizontal-relative:page;mso-position-vertical-relative:page;z-index:-991000" type="#_x0000_t75" stroked="false">
          <v:imagedata r:id="rId1" o:title=""/>
        </v:shape>
      </w:pict>
    </w:r>
    <w:r>
      <w:rPr/>
      <w:pict>
        <v:shape style="position:absolute;margin-left:288.929993pt;margin-top:771.613892pt;width:17.7pt;height:11pt;mso-position-horizontal-relative:page;mso-position-vertical-relative:page;z-index:-990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600006pt;margin-top:814.699829pt;width:414.7pt;height:27.2pt;mso-position-horizontal-relative:page;mso-position-vertical-relative:page;z-index:-992344" type="#_x0000_t75" stroked="false">
          <v:imagedata r:id="rId1" o:title=""/>
        </v:shape>
      </w:pict>
    </w:r>
    <w:r>
      <w:rPr/>
      <w:pict>
        <v:shape style="position:absolute;margin-left:89.024002pt;margin-top:751.263489pt;width:417.2pt;height:31.35pt;mso-position-horizontal-relative:page;mso-position-vertical-relative:page;z-index:-992320" type="#_x0000_t202" filled="false" stroked="false">
          <v:textbox inset="0,0,0,0">
            <w:txbxContent>
              <w:p>
                <w:pPr>
                  <w:pStyle w:val="BodyText"/>
                  <w:spacing w:line="260" w:lineRule="exact"/>
                  <w:ind w:left="0" w:right="0"/>
                  <w:jc w:val="center"/>
                </w:pPr>
                <w:r>
                  <w:rPr>
                    <w:spacing w:val="-3"/>
                  </w:rPr>
                  <w:t>深入，中国企业的信息化需求也将不断深化，企业对信息化供应商的需求不再仅</w:t>
                </w:r>
              </w:p>
              <w:p>
                <w:pPr>
                  <w:spacing w:before="144"/>
                  <w:ind w:left="5" w:right="0"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600006pt;margin-top:814.699829pt;width:414.7pt;height:27.2pt;mso-position-horizontal-relative:page;mso-position-vertical-relative:page;z-index:-992296" type="#_x0000_t75" stroked="false">
          <v:imagedata r:id="rId1" o:title=""/>
        </v:shape>
      </w:pict>
    </w:r>
    <w:r>
      <w:rPr/>
      <w:pict>
        <v:shape style="position:absolute;margin-left:89.024002pt;margin-top:750.543457pt;width:417.4pt;height:32.1pt;mso-position-horizontal-relative:page;mso-position-vertical-relative:page;z-index:-992272" type="#_x0000_t202" filled="false" stroked="false">
          <v:textbox inset="0,0,0,0">
            <w:txbxContent>
              <w:p>
                <w:pPr>
                  <w:pStyle w:val="BodyText"/>
                  <w:spacing w:line="260" w:lineRule="exact"/>
                  <w:ind w:left="0" w:right="0"/>
                  <w:jc w:val="center"/>
                </w:pPr>
                <w:r>
                  <w:rPr>
                    <w:spacing w:val="-3"/>
                  </w:rPr>
                  <w:t>新研发工作：加强新型实施方法论的研发和创新；完善公司实施标准化框架，进</w:t>
                </w:r>
              </w:p>
              <w:p>
                <w:pPr>
                  <w:spacing w:before="158"/>
                  <w:ind w:left="2" w:right="0"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600006pt;margin-top:814.699829pt;width:414.7pt;height:27.2pt;mso-position-horizontal-relative:page;mso-position-vertical-relative:page;z-index:-992248" type="#_x0000_t75" stroked="false">
          <v:imagedata r:id="rId1" o:title=""/>
        </v:shape>
      </w:pict>
    </w:r>
    <w:r>
      <w:rPr/>
      <w:pict>
        <v:shape style="position:absolute;margin-left:89.024002pt;margin-top:749.703491pt;width:422.1pt;height:32.950pt;mso-position-horizontal-relative:page;mso-position-vertical-relative:page;z-index:-992224" type="#_x0000_t202" filled="false" stroked="false">
          <v:textbox inset="0,0,0,0">
            <w:txbxContent>
              <w:p>
                <w:pPr>
                  <w:pStyle w:val="BodyText"/>
                  <w:spacing w:line="260" w:lineRule="exact"/>
                  <w:ind w:left="0" w:right="0"/>
                  <w:jc w:val="center"/>
                </w:pPr>
                <w:r>
                  <w:rPr/>
                  <w:t>入，重点推介公司的专业实施服务经验以及与各行业标杆客户合作的成功案例；</w:t>
                </w:r>
              </w:p>
              <w:p>
                <w:pPr>
                  <w:spacing w:before="175"/>
                  <w:ind w:left="0" w:right="89"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600006pt;margin-top:814.699829pt;width:414.7pt;height:27.2pt;mso-position-horizontal-relative:page;mso-position-vertical-relative:page;z-index:-992200" type="#_x0000_t75" stroked="false">
          <v:imagedata r:id="rId1" o:title=""/>
        </v:shape>
      </w:pict>
    </w:r>
    <w:r>
      <w:rPr/>
      <w:pict>
        <v:shape style="position:absolute;margin-left:89.024002pt;margin-top:742.023499pt;width:417.2pt;height:14pt;mso-position-horizontal-relative:page;mso-position-vertical-relative:page;z-index:-992176" type="#_x0000_t202" filled="false" stroked="false">
          <v:textbox inset="0,0,0,0">
            <w:txbxContent>
              <w:p>
                <w:pPr>
                  <w:pStyle w:val="BodyText"/>
                  <w:spacing w:line="260" w:lineRule="exact"/>
                  <w:ind w:left="20" w:right="0"/>
                  <w:jc w:val="left"/>
                </w:pPr>
                <w:r>
                  <w:rPr>
                    <w:spacing w:val="-3"/>
                  </w:rPr>
                  <w:t>争实力，提升品牌形象，提高市场占有率的经营目标。因此，预计募集资金的投</w:t>
                </w:r>
              </w:p>
            </w:txbxContent>
          </v:textbox>
          <w10:wrap type="none"/>
        </v:shape>
      </w:pict>
    </w:r>
    <w:r>
      <w:rPr/>
      <w:pict>
        <v:shape style="position:absolute;margin-left:291.209991pt;margin-top:771.613892pt;width:13.15pt;height:11pt;mso-position-horizontal-relative:page;mso-position-vertical-relative:page;z-index:-992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600006pt;margin-top:814.699829pt;width:414.7pt;height:27.2pt;mso-position-horizontal-relative:page;mso-position-vertical-relative:page;z-index:-992128" type="#_x0000_t75" stroked="false">
          <v:imagedata r:id="rId1" o:title=""/>
        </v:shape>
      </w:pict>
    </w:r>
    <w:r>
      <w:rPr/>
      <w:pict>
        <v:shape style="position:absolute;margin-left:291.209991pt;margin-top:771.613892pt;width:13.15pt;height:11pt;mso-position-horizontal-relative:page;mso-position-vertical-relative:page;z-index:-992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600006pt;margin-top:814.699829pt;width:414.7pt;height:27.2pt;mso-position-horizontal-relative:page;mso-position-vertical-relative:page;z-index:-992080" type="#_x0000_t75" stroked="false">
          <v:imagedata r:id="rId1" o:title=""/>
        </v:shape>
      </w:pict>
    </w:r>
    <w:r>
      <w:rPr/>
      <w:pict>
        <v:shape style="position:absolute;margin-left:291.209991pt;margin-top:771.613892pt;width:13.15pt;height:11pt;mso-position-horizontal-relative:page;mso-position-vertical-relative:page;z-index:-992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600006pt;margin-top:814.699829pt;width:414.7pt;height:27.2pt;mso-position-horizontal-relative:page;mso-position-vertical-relative:page;z-index:-992032" type="#_x0000_t75" stroked="false">
          <v:imagedata r:id="rId1" o:title=""/>
        </v:shape>
      </w:pict>
    </w:r>
    <w:r>
      <w:rPr/>
      <w:pict>
        <v:shape style="position:absolute;margin-left:291.209991pt;margin-top:771.613892pt;width:13.15pt;height:11pt;mso-position-horizontal-relative:page;mso-position-vertical-relative:page;z-index:-992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51</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7.599983pt;width:418.3pt;height:.1pt;mso-position-horizontal-relative:page;mso-position-vertical-relative:page;z-index:-992488" coordorigin="1772,1152" coordsize="8366,2">
          <v:shape style="position:absolute;left:1772;top:1152;width:8366;height:2" coordorigin="1772,1152" coordsize="8366,0" path="m1772,1152l10137,115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8.903999pt;margin-top:43.204983pt;width:244.1pt;height:12.6pt;mso-position-horizontal-relative:page;mso-position-vertical-relative:page;z-index:-992464"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pacing w:val="-4"/>
                    <w:sz w:val="21"/>
                    <w:szCs w:val="21"/>
                  </w:rPr>
                  <w:t>上海汉得信息技术股份有限公司（股票代码</w:t>
                </w:r>
                <w:r>
                  <w:rPr>
                    <w:rFonts w:ascii="宋体" w:hAnsi="宋体" w:cs="宋体" w:eastAsia="宋体" w:hint="default"/>
                    <w:spacing w:val="-27"/>
                    <w:sz w:val="21"/>
                    <w:szCs w:val="21"/>
                  </w:rPr>
                  <w:t> </w:t>
                </w:r>
                <w:r>
                  <w:rPr>
                    <w:rFonts w:ascii="宋体" w:hAnsi="宋体" w:cs="宋体" w:eastAsia="宋体" w:hint="default"/>
                    <w:sz w:val="21"/>
                    <w:szCs w:val="21"/>
                  </w:rPr>
                  <w:t>300170</w:t>
                </w:r>
                <w:r>
                  <w:rPr>
                    <w:rFonts w:ascii="宋体" w:hAnsi="宋体" w:cs="宋体" w:eastAsia="宋体" w:hint="default"/>
                    <w:sz w:val="21"/>
                    <w:szCs w:val="21"/>
                  </w:rPr>
                  <w:t>）</w:t>
                </w:r>
              </w:p>
            </w:txbxContent>
          </v:textbox>
          <w10:wrap type="none"/>
        </v:shape>
      </w:pict>
    </w:r>
    <w:r>
      <w:rPr/>
      <w:pict>
        <v:shape style="position:absolute;margin-left:428.549988pt;margin-top:43.204983pt;width:78.150pt;height:12.6pt;mso-position-horizontal-relative:page;mso-position-vertical-relative:page;z-index:-992440"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4.240005pt;width:700.9pt;height:.1pt;mso-position-horizontal-relative:page;mso-position-vertical-relative:page;z-index:-991216" coordorigin="1411,1085" coordsize="14018,2">
          <v:shape style="position:absolute;left:1411;top:1085;width:14018;height:2" coordorigin="1411,1085" coordsize="14018,0" path="m1411,1085l15429,1085e" filled="false" stroked="true" strokeweight=".72pt" strokecolor="#000000">
            <v:path arrowok="t"/>
          </v:shape>
          <w10:wrap type="none"/>
        </v:group>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4.239983pt;width:443.75pt;height:.1pt;mso-position-horizontal-relative:page;mso-position-vertical-relative:page;z-index:-991144" coordorigin="1769,1085" coordsize="8875,2">
          <v:shape style="position:absolute;left:1769;top:1085;width:8875;height:2" coordorigin="1769,1085" coordsize="8875,0" path="m1769,1085l10643,1085e" filled="false" stroked="true" strokeweight=".72pt" strokecolor="#000000">
            <v:path arrowok="t"/>
          </v:shape>
          <w10:wrap type="none"/>
        </v:group>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5.143997pt;margin-top:57.599983pt;width:445.15pt;height:.1pt;mso-position-horizontal-relative:page;mso-position-vertical-relative:page;z-index:-991072" coordorigin="1503,1152" coordsize="8903,2">
          <v:shape style="position:absolute;left:1503;top:1152;width:8903;height:2" coordorigin="1503,1152" coordsize="8903,0" path="m1503,1152l10406,1152e" filled="false" stroked="true" strokeweight=".72pt" strokecolor="#000000">
            <v:path arrowok="t"/>
          </v:shape>
          <w10:wrap type="none"/>
        </v:group>
      </w:pict>
    </w:r>
    <w:r>
      <w:rPr/>
      <w:pict>
        <v:shape style="position:absolute;margin-left:75.584pt;margin-top:43.204983pt;width:246.25pt;height:12.6pt;mso-position-horizontal-relative:page;mso-position-vertical-relative:page;z-index:-99104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上海汉得信息技术股份有限公司（股票代码</w:t>
                </w:r>
                <w:r>
                  <w:rPr>
                    <w:rFonts w:ascii="宋体" w:hAnsi="宋体" w:cs="宋体" w:eastAsia="宋体" w:hint="default"/>
                    <w:spacing w:val="-60"/>
                    <w:sz w:val="21"/>
                    <w:szCs w:val="21"/>
                  </w:rPr>
                  <w:t> </w:t>
                </w:r>
                <w:r>
                  <w:rPr>
                    <w:rFonts w:ascii="宋体" w:hAnsi="宋体" w:cs="宋体" w:eastAsia="宋体" w:hint="default"/>
                    <w:sz w:val="21"/>
                    <w:szCs w:val="21"/>
                  </w:rPr>
                  <w:t>300170</w:t>
                </w:r>
                <w:r>
                  <w:rPr>
                    <w:rFonts w:ascii="宋体" w:hAnsi="宋体" w:cs="宋体" w:eastAsia="宋体" w:hint="default"/>
                    <w:sz w:val="21"/>
                    <w:szCs w:val="21"/>
                  </w:rPr>
                  <w:t>）</w:t>
                </w:r>
              </w:p>
            </w:txbxContent>
          </v:textbox>
          <w10:wrap type="none"/>
        </v:shape>
      </w:pict>
    </w:r>
    <w:r>
      <w:rPr/>
      <w:pict>
        <v:shape style="position:absolute;margin-left:419.670013pt;margin-top:43.204983pt;width:78.150pt;height:12.6pt;mso-position-horizontal-relative:page;mso-position-vertical-relative:page;z-index:-991024"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43.205006pt;width:246.25pt;height:12.6pt;mso-position-horizontal-relative:page;mso-position-vertical-relative:page;z-index:-991984"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上海汉得信息技术股份有限公司（股票代码</w:t>
                </w:r>
                <w:r>
                  <w:rPr>
                    <w:rFonts w:ascii="宋体" w:hAnsi="宋体" w:cs="宋体" w:eastAsia="宋体" w:hint="default"/>
                    <w:spacing w:val="-60"/>
                    <w:sz w:val="21"/>
                    <w:szCs w:val="21"/>
                  </w:rPr>
                  <w:t> </w:t>
                </w:r>
                <w:r>
                  <w:rPr>
                    <w:rFonts w:ascii="宋体" w:hAnsi="宋体" w:cs="宋体" w:eastAsia="宋体" w:hint="default"/>
                    <w:sz w:val="21"/>
                    <w:szCs w:val="21"/>
                  </w:rPr>
                  <w:t>300170</w:t>
                </w:r>
                <w:r>
                  <w:rPr>
                    <w:rFonts w:ascii="宋体" w:hAnsi="宋体" w:cs="宋体" w:eastAsia="宋体" w:hint="default"/>
                    <w:sz w:val="21"/>
                    <w:szCs w:val="21"/>
                  </w:rPr>
                  <w:t>）</w:t>
                </w:r>
              </w:p>
            </w:txbxContent>
          </v:textbox>
          <w10:wrap type="none"/>
        </v:shape>
      </w:pict>
    </w:r>
    <w:r>
      <w:rPr/>
      <w:pict>
        <v:shape style="position:absolute;margin-left:415.089996pt;margin-top:43.205006pt;width:78.1pt;height:12.6pt;mso-position-horizontal-relative:page;mso-position-vertical-relative:page;z-index:-991960"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7"/>
                    <w:sz w:val="21"/>
                    <w:szCs w:val="21"/>
                  </w:rPr>
                  <w:t> </w:t>
                </w:r>
                <w:r>
                  <w:rPr>
                    <w:rFonts w:ascii="宋体" w:hAnsi="宋体" w:cs="宋体" w:eastAsia="宋体" w:hint="default"/>
                    <w:sz w:val="21"/>
                    <w:szCs w:val="21"/>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7.599983pt;width:444.55pt;height:.1pt;mso-position-horizontal-relative:page;mso-position-vertical-relative:page;z-index:-991648" coordorigin="1772,1152" coordsize="8891,2">
          <v:shape style="position:absolute;left:1772;top:1152;width:8891;height:2" coordorigin="1772,1152" coordsize="8891,0" path="m1772,1152l10663,1152e" filled="false" stroked="true" strokeweight=".72pt" strokecolor="#000000">
            <v:path arrowok="t"/>
          </v:shape>
          <w10:wrap type="none"/>
        </v:group>
      </w:pict>
    </w:r>
    <w:r>
      <w:rPr/>
      <w:pict>
        <v:shape style="position:absolute;margin-left:89.024002pt;margin-top:43.204983pt;width:246.25pt;height:12.6pt;mso-position-horizontal-relative:page;mso-position-vertical-relative:page;z-index:-991624"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pacing w:val="-2"/>
                    <w:sz w:val="21"/>
                    <w:szCs w:val="21"/>
                  </w:rPr>
                  <w:t>上海汉得信息技术股份有限公司（股票代码</w:t>
                </w:r>
                <w:r>
                  <w:rPr>
                    <w:rFonts w:ascii="宋体" w:hAnsi="宋体" w:cs="宋体" w:eastAsia="宋体" w:hint="default"/>
                    <w:spacing w:val="-9"/>
                    <w:sz w:val="21"/>
                    <w:szCs w:val="21"/>
                  </w:rPr>
                  <w:t> </w:t>
                </w:r>
                <w:r>
                  <w:rPr>
                    <w:rFonts w:ascii="宋体" w:hAnsi="宋体" w:cs="宋体" w:eastAsia="宋体" w:hint="default"/>
                    <w:spacing w:val="-2"/>
                    <w:sz w:val="21"/>
                    <w:szCs w:val="21"/>
                  </w:rPr>
                  <w:t>300170</w:t>
                </w:r>
                <w:r>
                  <w:rPr>
                    <w:rFonts w:ascii="宋体" w:hAnsi="宋体" w:cs="宋体" w:eastAsia="宋体" w:hint="default"/>
                    <w:spacing w:val="-2"/>
                    <w:sz w:val="21"/>
                    <w:szCs w:val="21"/>
                  </w:rPr>
                  <w:t>）</w:t>
                </w:r>
              </w:p>
            </w:txbxContent>
          </v:textbox>
          <w10:wrap type="none"/>
        </v:shape>
      </w:pict>
    </w:r>
    <w:r>
      <w:rPr/>
      <w:pict>
        <v:shape style="position:absolute;margin-left:433.109985pt;margin-top:43.204983pt;width:78.150pt;height:12.6pt;mso-position-horizontal-relative:page;mso-position-vertical-relative:page;z-index:-991600"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4.239983pt;width:435.1pt;height:.1pt;mso-position-horizontal-relative:page;mso-position-vertical-relative:page;z-index:-991528" coordorigin="1769,1085" coordsize="8702,2">
          <v:shape style="position:absolute;left:1769;top:1085;width:8702;height:2" coordorigin="1769,1085" coordsize="8702,0" path="m1769,1085l10471,1085e" filled="false" stroked="true" strokeweight=".72pt" strokecolor="#000000">
            <v:path arrowok="t"/>
          </v:shape>
          <w10:wrap type="none"/>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4.239983pt;width:435.1pt;height:.1pt;mso-position-horizontal-relative:page;mso-position-vertical-relative:page;z-index:-991456" coordorigin="1769,1085" coordsize="8702,2">
          <v:shape style="position:absolute;left:1769;top:1085;width:8702;height:2" coordorigin="1769,1085" coordsize="8702,0" path="m1769,1085l10471,1085e" filled="false" stroked="true" strokeweight=".72pt" strokecolor="#000000">
            <v:path arrowok="t"/>
          </v:shape>
          <w10:wrap type="none"/>
        </v:group>
      </w:pict>
    </w:r>
    <w:r>
      <w:rPr/>
      <w:pict>
        <v:shape style="position:absolute;margin-left:124.779999pt;margin-top:78.844986pt;width:166pt;height:12.6pt;mso-position-horizontal-relative:page;mso-position-vertical-relative:page;z-index:-991432" type="#_x0000_t202" filled="false" stroked="false">
          <v:textbox inset="0,0,0,0">
            <w:txbxContent>
              <w:p>
                <w:pPr>
                  <w:tabs>
                    <w:tab w:pos="557" w:val="left" w:leader="none"/>
                  </w:tabs>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w:t>
                  <w:tab/>
                  <w:t>其他应收款金额前五名情况：</w:t>
                </w:r>
                <w:r>
                  <w:rPr>
                    <w:rFonts w:ascii="宋体" w:hAnsi="宋体" w:cs="宋体" w:eastAsia="宋体" w:hint="default"/>
                    <w:sz w:val="21"/>
                    <w:szCs w:val="21"/>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4.239983pt;width:435.1pt;height:.1pt;mso-position-horizontal-relative:page;mso-position-vertical-relative:page;z-index:-991408" coordorigin="1769,1085" coordsize="8702,2">
          <v:shape style="position:absolute;left:1769;top:1085;width:8702;height:2" coordorigin="1769,1085" coordsize="8702,0" path="m1769,1085l10471,1085e" filled="false" stroked="true" strokeweight=".72pt" strokecolor="#000000">
            <v:path arrowok="t"/>
          </v:shape>
          <w10:wrap type="none"/>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4.239983pt;width:435.1pt;height:.1pt;mso-position-horizontal-relative:page;mso-position-vertical-relative:page;z-index:-991336" coordorigin="1769,1085" coordsize="8702,2">
          <v:shape style="position:absolute;left:1769;top:1085;width:8702;height:2" coordorigin="1769,1085" coordsize="8702,0" path="m1769,1085l10471,1085e" filled="false" stroked="true" strokeweight=".72pt" strokecolor="#000000">
            <v:path arrowok="t"/>
          </v:shape>
          <w10:wrap type="none"/>
        </v:group>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99"/>
      <w:ind w:left="140"/>
    </w:pPr>
    <w:rPr>
      <w:rFonts w:ascii="宋体" w:hAnsi="宋体" w:eastAsia="宋体"/>
      <w:b/>
      <w:bCs/>
      <w:sz w:val="24"/>
      <w:szCs w:val="24"/>
    </w:rPr>
  </w:style>
  <w:style w:styleId="BodyText" w:type="paragraph">
    <w:name w:val="Body Text"/>
    <w:basedOn w:val="Normal"/>
    <w:uiPriority w:val="1"/>
    <w:qFormat/>
    <w:pPr>
      <w:ind w:left="140"/>
    </w:pPr>
    <w:rPr>
      <w:rFonts w:ascii="宋体" w:hAnsi="宋体" w:eastAsia="宋体"/>
      <w:sz w:val="24"/>
      <w:szCs w:val="24"/>
    </w:rPr>
  </w:style>
  <w:style w:styleId="Heading1" w:type="paragraph">
    <w:name w:val="Heading 1"/>
    <w:basedOn w:val="Normal"/>
    <w:uiPriority w:val="1"/>
    <w:qFormat/>
    <w:pPr>
      <w:ind w:left="138"/>
      <w:outlineLvl w:val="1"/>
    </w:pPr>
    <w:rPr>
      <w:rFonts w:ascii="宋体" w:hAnsi="宋体" w:eastAsia="宋体"/>
      <w:b/>
      <w:bCs/>
      <w:sz w:val="36"/>
      <w:szCs w:val="36"/>
    </w:rPr>
  </w:style>
  <w:style w:styleId="Heading2" w:type="paragraph">
    <w:name w:val="Heading 2"/>
    <w:basedOn w:val="Normal"/>
    <w:uiPriority w:val="1"/>
    <w:qFormat/>
    <w:pPr>
      <w:ind w:left="140"/>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mailto:liangzhi.huang@hand-china.com" TargetMode="External"/><Relationship Id="rId10" Type="http://schemas.openxmlformats.org/officeDocument/2006/relationships/hyperlink" Target="mailto:mars.zhang@hand-china.com" TargetMode="External"/><Relationship Id="rId11" Type="http://schemas.openxmlformats.org/officeDocument/2006/relationships/hyperlink" Target="http://www.hand-china.com/" TargetMode="External"/><Relationship Id="rId12" Type="http://schemas.openxmlformats.org/officeDocument/2006/relationships/hyperlink" Target="http://www.cninfo.com.cn/" TargetMode="Externa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header" Target="header2.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3.xml"/><Relationship Id="rId27" Type="http://schemas.openxmlformats.org/officeDocument/2006/relationships/footer" Target="footer13.xml"/><Relationship Id="rId28" Type="http://schemas.openxmlformats.org/officeDocument/2006/relationships/image" Target="media/image8.png"/><Relationship Id="rId29" Type="http://schemas.openxmlformats.org/officeDocument/2006/relationships/image" Target="media/image9.png"/><Relationship Id="rId30" Type="http://schemas.openxmlformats.org/officeDocument/2006/relationships/image" Target="media/image10.png"/><Relationship Id="rId31" Type="http://schemas.openxmlformats.org/officeDocument/2006/relationships/image" Target="media/image11.png"/><Relationship Id="rId32" Type="http://schemas.openxmlformats.org/officeDocument/2006/relationships/image" Target="media/image12.png"/><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image" Target="media/image17.png"/><Relationship Id="rId38" Type="http://schemas.openxmlformats.org/officeDocument/2006/relationships/image" Target="media/image18.png"/><Relationship Id="rId39" Type="http://schemas.openxmlformats.org/officeDocument/2006/relationships/image" Target="media/image19.png"/><Relationship Id="rId40" Type="http://schemas.openxmlformats.org/officeDocument/2006/relationships/image" Target="media/image20.png"/><Relationship Id="rId41" Type="http://schemas.openxmlformats.org/officeDocument/2006/relationships/image" Target="media/image21.png"/><Relationship Id="rId42" Type="http://schemas.openxmlformats.org/officeDocument/2006/relationships/image" Target="media/image22.png"/><Relationship Id="rId43" Type="http://schemas.openxmlformats.org/officeDocument/2006/relationships/image" Target="media/image23.png"/><Relationship Id="rId44" Type="http://schemas.openxmlformats.org/officeDocument/2006/relationships/image" Target="media/image24.png"/><Relationship Id="rId45" Type="http://schemas.openxmlformats.org/officeDocument/2006/relationships/image" Target="media/image25.png"/><Relationship Id="rId46" Type="http://schemas.openxmlformats.org/officeDocument/2006/relationships/image" Target="media/image26.png"/><Relationship Id="rId47" Type="http://schemas.openxmlformats.org/officeDocument/2006/relationships/image" Target="media/image27.png"/><Relationship Id="rId48" Type="http://schemas.openxmlformats.org/officeDocument/2006/relationships/header" Target="header4.xml"/><Relationship Id="rId49" Type="http://schemas.openxmlformats.org/officeDocument/2006/relationships/footer" Target="footer14.xml"/><Relationship Id="rId50" Type="http://schemas.openxmlformats.org/officeDocument/2006/relationships/image" Target="media/image28.png"/><Relationship Id="rId51" Type="http://schemas.openxmlformats.org/officeDocument/2006/relationships/image" Target="media/image29.png"/><Relationship Id="rId52" Type="http://schemas.openxmlformats.org/officeDocument/2006/relationships/image" Target="media/image30.png"/><Relationship Id="rId53" Type="http://schemas.openxmlformats.org/officeDocument/2006/relationships/image" Target="media/image31.png"/><Relationship Id="rId54" Type="http://schemas.openxmlformats.org/officeDocument/2006/relationships/image" Target="media/image32.png"/><Relationship Id="rId55" Type="http://schemas.openxmlformats.org/officeDocument/2006/relationships/image" Target="media/image33.png"/><Relationship Id="rId56" Type="http://schemas.openxmlformats.org/officeDocument/2006/relationships/image" Target="media/image34.png"/><Relationship Id="rId57" Type="http://schemas.openxmlformats.org/officeDocument/2006/relationships/image" Target="media/image35.png"/><Relationship Id="rId58" Type="http://schemas.openxmlformats.org/officeDocument/2006/relationships/image" Target="media/image36.png"/><Relationship Id="rId59" Type="http://schemas.openxmlformats.org/officeDocument/2006/relationships/image" Target="media/image6.png"/><Relationship Id="rId60" Type="http://schemas.openxmlformats.org/officeDocument/2006/relationships/header" Target="header5.xml"/><Relationship Id="rId61" Type="http://schemas.openxmlformats.org/officeDocument/2006/relationships/footer" Target="footer15.xml"/><Relationship Id="rId62" Type="http://schemas.openxmlformats.org/officeDocument/2006/relationships/image" Target="media/image37.png"/><Relationship Id="rId63" Type="http://schemas.openxmlformats.org/officeDocument/2006/relationships/image" Target="media/image38.png"/><Relationship Id="rId64" Type="http://schemas.openxmlformats.org/officeDocument/2006/relationships/image" Target="media/image39.png"/><Relationship Id="rId65" Type="http://schemas.openxmlformats.org/officeDocument/2006/relationships/image" Target="media/image40.png"/><Relationship Id="rId66" Type="http://schemas.openxmlformats.org/officeDocument/2006/relationships/image" Target="media/image41.png"/><Relationship Id="rId67" Type="http://schemas.openxmlformats.org/officeDocument/2006/relationships/image" Target="media/image42.png"/><Relationship Id="rId68" Type="http://schemas.openxmlformats.org/officeDocument/2006/relationships/image" Target="media/image43.png"/><Relationship Id="rId69" Type="http://schemas.openxmlformats.org/officeDocument/2006/relationships/image" Target="media/image44.png"/><Relationship Id="rId70" Type="http://schemas.openxmlformats.org/officeDocument/2006/relationships/image" Target="media/image45.png"/><Relationship Id="rId71" Type="http://schemas.openxmlformats.org/officeDocument/2006/relationships/image" Target="media/image46.png"/><Relationship Id="rId72" Type="http://schemas.openxmlformats.org/officeDocument/2006/relationships/image" Target="media/image47.png"/><Relationship Id="rId73" Type="http://schemas.openxmlformats.org/officeDocument/2006/relationships/image" Target="media/image48.png"/><Relationship Id="rId74" Type="http://schemas.openxmlformats.org/officeDocument/2006/relationships/image" Target="media/image49.png"/><Relationship Id="rId75" Type="http://schemas.openxmlformats.org/officeDocument/2006/relationships/image" Target="media/image50.png"/><Relationship Id="rId76" Type="http://schemas.openxmlformats.org/officeDocument/2006/relationships/image" Target="media/image51.png"/><Relationship Id="rId77" Type="http://schemas.openxmlformats.org/officeDocument/2006/relationships/image" Target="media/image52.png"/><Relationship Id="rId78" Type="http://schemas.openxmlformats.org/officeDocument/2006/relationships/image" Target="media/image53.png"/><Relationship Id="rId79" Type="http://schemas.openxmlformats.org/officeDocument/2006/relationships/image" Target="media/image54.png"/><Relationship Id="rId80" Type="http://schemas.openxmlformats.org/officeDocument/2006/relationships/image" Target="media/image55.png"/><Relationship Id="rId81" Type="http://schemas.openxmlformats.org/officeDocument/2006/relationships/image" Target="media/image56.png"/><Relationship Id="rId82" Type="http://schemas.openxmlformats.org/officeDocument/2006/relationships/image" Target="media/image57.png"/><Relationship Id="rId83" Type="http://schemas.openxmlformats.org/officeDocument/2006/relationships/image" Target="media/image58.png"/><Relationship Id="rId84" Type="http://schemas.openxmlformats.org/officeDocument/2006/relationships/image" Target="media/image59.png"/><Relationship Id="rId85" Type="http://schemas.openxmlformats.org/officeDocument/2006/relationships/image" Target="media/image60.png"/><Relationship Id="rId86" Type="http://schemas.openxmlformats.org/officeDocument/2006/relationships/image" Target="media/image61.png"/><Relationship Id="rId87" Type="http://schemas.openxmlformats.org/officeDocument/2006/relationships/image" Target="media/image62.png"/><Relationship Id="rId88" Type="http://schemas.openxmlformats.org/officeDocument/2006/relationships/image" Target="media/image63.png"/><Relationship Id="rId89" Type="http://schemas.openxmlformats.org/officeDocument/2006/relationships/image" Target="media/image64.png"/><Relationship Id="rId90" Type="http://schemas.openxmlformats.org/officeDocument/2006/relationships/image" Target="media/image65.png"/><Relationship Id="rId91" Type="http://schemas.openxmlformats.org/officeDocument/2006/relationships/image" Target="media/image66.png"/><Relationship Id="rId92" Type="http://schemas.openxmlformats.org/officeDocument/2006/relationships/image" Target="media/image67.png"/><Relationship Id="rId93" Type="http://schemas.openxmlformats.org/officeDocument/2006/relationships/image" Target="media/image68.png"/><Relationship Id="rId94" Type="http://schemas.openxmlformats.org/officeDocument/2006/relationships/image" Target="media/image69.png"/><Relationship Id="rId95" Type="http://schemas.openxmlformats.org/officeDocument/2006/relationships/image" Target="media/image70.png"/><Relationship Id="rId96" Type="http://schemas.openxmlformats.org/officeDocument/2006/relationships/image" Target="media/image71.png"/><Relationship Id="rId97" Type="http://schemas.openxmlformats.org/officeDocument/2006/relationships/image" Target="media/image72.png"/><Relationship Id="rId98" Type="http://schemas.openxmlformats.org/officeDocument/2006/relationships/image" Target="media/image73.png"/><Relationship Id="rId99" Type="http://schemas.openxmlformats.org/officeDocument/2006/relationships/image" Target="media/image74.png"/><Relationship Id="rId100" Type="http://schemas.openxmlformats.org/officeDocument/2006/relationships/image" Target="media/image75.png"/><Relationship Id="rId101" Type="http://schemas.openxmlformats.org/officeDocument/2006/relationships/image" Target="media/image76.png"/><Relationship Id="rId102" Type="http://schemas.openxmlformats.org/officeDocument/2006/relationships/image" Target="media/image77.png"/><Relationship Id="rId103" Type="http://schemas.openxmlformats.org/officeDocument/2006/relationships/image" Target="media/image78.png"/><Relationship Id="rId104" Type="http://schemas.openxmlformats.org/officeDocument/2006/relationships/image" Target="media/image79.png"/><Relationship Id="rId105" Type="http://schemas.openxmlformats.org/officeDocument/2006/relationships/image" Target="media/image80.png"/><Relationship Id="rId106" Type="http://schemas.openxmlformats.org/officeDocument/2006/relationships/image" Target="media/image81.png"/><Relationship Id="rId107" Type="http://schemas.openxmlformats.org/officeDocument/2006/relationships/image" Target="media/image82.png"/><Relationship Id="rId108" Type="http://schemas.openxmlformats.org/officeDocument/2006/relationships/image" Target="media/image83.png"/><Relationship Id="rId109" Type="http://schemas.openxmlformats.org/officeDocument/2006/relationships/image" Target="media/image84.png"/><Relationship Id="rId110" Type="http://schemas.openxmlformats.org/officeDocument/2006/relationships/image" Target="media/image85.png"/><Relationship Id="rId111" Type="http://schemas.openxmlformats.org/officeDocument/2006/relationships/image" Target="media/image86.png"/><Relationship Id="rId112" Type="http://schemas.openxmlformats.org/officeDocument/2006/relationships/image" Target="media/image87.png"/><Relationship Id="rId113" Type="http://schemas.openxmlformats.org/officeDocument/2006/relationships/image" Target="media/image88.png"/><Relationship Id="rId114" Type="http://schemas.openxmlformats.org/officeDocument/2006/relationships/image" Target="media/image89.png"/><Relationship Id="rId115" Type="http://schemas.openxmlformats.org/officeDocument/2006/relationships/image" Target="media/image90.png"/><Relationship Id="rId116" Type="http://schemas.openxmlformats.org/officeDocument/2006/relationships/image" Target="media/image91.png"/><Relationship Id="rId117" Type="http://schemas.openxmlformats.org/officeDocument/2006/relationships/image" Target="media/image92.png"/><Relationship Id="rId118" Type="http://schemas.openxmlformats.org/officeDocument/2006/relationships/image" Target="media/image93.png"/><Relationship Id="rId119" Type="http://schemas.openxmlformats.org/officeDocument/2006/relationships/image" Target="media/image94.png"/><Relationship Id="rId120" Type="http://schemas.openxmlformats.org/officeDocument/2006/relationships/image" Target="media/image95.png"/><Relationship Id="rId121" Type="http://schemas.openxmlformats.org/officeDocument/2006/relationships/image" Target="media/image96.png"/><Relationship Id="rId122" Type="http://schemas.openxmlformats.org/officeDocument/2006/relationships/image" Target="media/image97.png"/><Relationship Id="rId123" Type="http://schemas.openxmlformats.org/officeDocument/2006/relationships/image" Target="media/image98.png"/><Relationship Id="rId124" Type="http://schemas.openxmlformats.org/officeDocument/2006/relationships/image" Target="media/image99.png"/><Relationship Id="rId125" Type="http://schemas.openxmlformats.org/officeDocument/2006/relationships/image" Target="media/image100.png"/><Relationship Id="rId126" Type="http://schemas.openxmlformats.org/officeDocument/2006/relationships/image" Target="media/image101.png"/><Relationship Id="rId127" Type="http://schemas.openxmlformats.org/officeDocument/2006/relationships/image" Target="media/image102.png"/><Relationship Id="rId128" Type="http://schemas.openxmlformats.org/officeDocument/2006/relationships/image" Target="media/image103.png"/><Relationship Id="rId129" Type="http://schemas.openxmlformats.org/officeDocument/2006/relationships/image" Target="media/image104.png"/><Relationship Id="rId130" Type="http://schemas.openxmlformats.org/officeDocument/2006/relationships/image" Target="media/image105.png"/><Relationship Id="rId131" Type="http://schemas.openxmlformats.org/officeDocument/2006/relationships/image" Target="media/image106.png"/><Relationship Id="rId132" Type="http://schemas.openxmlformats.org/officeDocument/2006/relationships/image" Target="media/image107.png"/><Relationship Id="rId133" Type="http://schemas.openxmlformats.org/officeDocument/2006/relationships/image" Target="media/image108.png"/><Relationship Id="rId134" Type="http://schemas.openxmlformats.org/officeDocument/2006/relationships/image" Target="media/image109.png"/><Relationship Id="rId135" Type="http://schemas.openxmlformats.org/officeDocument/2006/relationships/image" Target="media/image110.png"/><Relationship Id="rId136" Type="http://schemas.openxmlformats.org/officeDocument/2006/relationships/image" Target="media/image111.png"/><Relationship Id="rId137" Type="http://schemas.openxmlformats.org/officeDocument/2006/relationships/image" Target="media/image112.png"/><Relationship Id="rId138" Type="http://schemas.openxmlformats.org/officeDocument/2006/relationships/image" Target="media/image113.png"/><Relationship Id="rId139" Type="http://schemas.openxmlformats.org/officeDocument/2006/relationships/image" Target="media/image114.png"/><Relationship Id="rId140" Type="http://schemas.openxmlformats.org/officeDocument/2006/relationships/image" Target="media/image115.png"/><Relationship Id="rId141" Type="http://schemas.openxmlformats.org/officeDocument/2006/relationships/image" Target="media/image116.png"/><Relationship Id="rId142" Type="http://schemas.openxmlformats.org/officeDocument/2006/relationships/image" Target="media/image117.png"/><Relationship Id="rId143" Type="http://schemas.openxmlformats.org/officeDocument/2006/relationships/image" Target="media/image118.png"/><Relationship Id="rId144" Type="http://schemas.openxmlformats.org/officeDocument/2006/relationships/image" Target="media/image119.png"/><Relationship Id="rId145" Type="http://schemas.openxmlformats.org/officeDocument/2006/relationships/image" Target="media/image120.png"/><Relationship Id="rId146" Type="http://schemas.openxmlformats.org/officeDocument/2006/relationships/image" Target="media/image121.png"/><Relationship Id="rId147" Type="http://schemas.openxmlformats.org/officeDocument/2006/relationships/image" Target="media/image122.png"/><Relationship Id="rId148" Type="http://schemas.openxmlformats.org/officeDocument/2006/relationships/image" Target="media/image123.png"/><Relationship Id="rId149" Type="http://schemas.openxmlformats.org/officeDocument/2006/relationships/image" Target="media/image124.png"/><Relationship Id="rId150" Type="http://schemas.openxmlformats.org/officeDocument/2006/relationships/image" Target="media/image125.png"/><Relationship Id="rId151" Type="http://schemas.openxmlformats.org/officeDocument/2006/relationships/image" Target="media/image126.png"/><Relationship Id="rId152" Type="http://schemas.openxmlformats.org/officeDocument/2006/relationships/image" Target="media/image127.png"/><Relationship Id="rId153" Type="http://schemas.openxmlformats.org/officeDocument/2006/relationships/image" Target="media/image128.png"/><Relationship Id="rId154" Type="http://schemas.openxmlformats.org/officeDocument/2006/relationships/image" Target="media/image129.png"/><Relationship Id="rId155" Type="http://schemas.openxmlformats.org/officeDocument/2006/relationships/image" Target="media/image130.png"/><Relationship Id="rId156" Type="http://schemas.openxmlformats.org/officeDocument/2006/relationships/image" Target="media/image131.png"/><Relationship Id="rId157" Type="http://schemas.openxmlformats.org/officeDocument/2006/relationships/image" Target="media/image132.png"/><Relationship Id="rId158" Type="http://schemas.openxmlformats.org/officeDocument/2006/relationships/image" Target="media/image133.png"/><Relationship Id="rId159" Type="http://schemas.openxmlformats.org/officeDocument/2006/relationships/image" Target="media/image134.png"/><Relationship Id="rId160" Type="http://schemas.openxmlformats.org/officeDocument/2006/relationships/image" Target="media/image135.png"/><Relationship Id="rId161" Type="http://schemas.openxmlformats.org/officeDocument/2006/relationships/image" Target="media/image136.png"/><Relationship Id="rId162" Type="http://schemas.openxmlformats.org/officeDocument/2006/relationships/image" Target="media/image137.png"/><Relationship Id="rId163" Type="http://schemas.openxmlformats.org/officeDocument/2006/relationships/image" Target="media/image138.png"/><Relationship Id="rId164" Type="http://schemas.openxmlformats.org/officeDocument/2006/relationships/image" Target="media/image139.png"/><Relationship Id="rId165" Type="http://schemas.openxmlformats.org/officeDocument/2006/relationships/image" Target="media/image140.png"/><Relationship Id="rId166" Type="http://schemas.openxmlformats.org/officeDocument/2006/relationships/image" Target="media/image141.png"/><Relationship Id="rId167" Type="http://schemas.openxmlformats.org/officeDocument/2006/relationships/image" Target="media/image142.png"/><Relationship Id="rId168" Type="http://schemas.openxmlformats.org/officeDocument/2006/relationships/image" Target="media/image143.png"/><Relationship Id="rId169" Type="http://schemas.openxmlformats.org/officeDocument/2006/relationships/image" Target="media/image144.png"/><Relationship Id="rId170" Type="http://schemas.openxmlformats.org/officeDocument/2006/relationships/image" Target="media/image145.png"/><Relationship Id="rId171" Type="http://schemas.openxmlformats.org/officeDocument/2006/relationships/image" Target="media/image146.png"/><Relationship Id="rId172" Type="http://schemas.openxmlformats.org/officeDocument/2006/relationships/image" Target="media/image147.png"/><Relationship Id="rId173" Type="http://schemas.openxmlformats.org/officeDocument/2006/relationships/image" Target="media/image148.png"/><Relationship Id="rId174" Type="http://schemas.openxmlformats.org/officeDocument/2006/relationships/image" Target="media/image149.png"/><Relationship Id="rId175" Type="http://schemas.openxmlformats.org/officeDocument/2006/relationships/image" Target="media/image150.png"/><Relationship Id="rId176" Type="http://schemas.openxmlformats.org/officeDocument/2006/relationships/image" Target="media/image151.png"/><Relationship Id="rId177" Type="http://schemas.openxmlformats.org/officeDocument/2006/relationships/image" Target="media/image152.png"/><Relationship Id="rId178" Type="http://schemas.openxmlformats.org/officeDocument/2006/relationships/image" Target="media/image153.png"/><Relationship Id="rId179" Type="http://schemas.openxmlformats.org/officeDocument/2006/relationships/image" Target="media/image154.png"/><Relationship Id="rId180" Type="http://schemas.openxmlformats.org/officeDocument/2006/relationships/header" Target="header6.xml"/><Relationship Id="rId181" Type="http://schemas.openxmlformats.org/officeDocument/2006/relationships/image" Target="media/image155.png"/><Relationship Id="rId182" Type="http://schemas.openxmlformats.org/officeDocument/2006/relationships/image" Target="media/image156.png"/><Relationship Id="rId183" Type="http://schemas.openxmlformats.org/officeDocument/2006/relationships/image" Target="media/image157.png"/><Relationship Id="rId184" Type="http://schemas.openxmlformats.org/officeDocument/2006/relationships/image" Target="media/image158.png"/><Relationship Id="rId185" Type="http://schemas.openxmlformats.org/officeDocument/2006/relationships/image" Target="media/image159.png"/><Relationship Id="rId186" Type="http://schemas.openxmlformats.org/officeDocument/2006/relationships/image" Target="media/image160.png"/><Relationship Id="rId187" Type="http://schemas.openxmlformats.org/officeDocument/2006/relationships/image" Target="media/image161.png"/><Relationship Id="rId188" Type="http://schemas.openxmlformats.org/officeDocument/2006/relationships/image" Target="media/image162.png"/><Relationship Id="rId189" Type="http://schemas.openxmlformats.org/officeDocument/2006/relationships/image" Target="media/image163.png"/><Relationship Id="rId190" Type="http://schemas.openxmlformats.org/officeDocument/2006/relationships/image" Target="media/image164.png"/><Relationship Id="rId191" Type="http://schemas.openxmlformats.org/officeDocument/2006/relationships/image" Target="media/image165.png"/><Relationship Id="rId192" Type="http://schemas.openxmlformats.org/officeDocument/2006/relationships/image" Target="media/image166.png"/><Relationship Id="rId193" Type="http://schemas.openxmlformats.org/officeDocument/2006/relationships/image" Target="media/image167.png"/><Relationship Id="rId194" Type="http://schemas.openxmlformats.org/officeDocument/2006/relationships/image" Target="media/image168.png"/><Relationship Id="rId195" Type="http://schemas.openxmlformats.org/officeDocument/2006/relationships/header" Target="header7.xml"/><Relationship Id="rId196" Type="http://schemas.openxmlformats.org/officeDocument/2006/relationships/image" Target="media/image169.png"/><Relationship Id="rId197" Type="http://schemas.openxmlformats.org/officeDocument/2006/relationships/image" Target="media/image170.png"/><Relationship Id="rId198" Type="http://schemas.openxmlformats.org/officeDocument/2006/relationships/image" Target="media/image171.png"/><Relationship Id="rId199" Type="http://schemas.openxmlformats.org/officeDocument/2006/relationships/image" Target="media/image172.png"/><Relationship Id="rId200" Type="http://schemas.openxmlformats.org/officeDocument/2006/relationships/image" Target="media/image173.png"/><Relationship Id="rId201" Type="http://schemas.openxmlformats.org/officeDocument/2006/relationships/image" Target="media/image174.png"/><Relationship Id="rId202" Type="http://schemas.openxmlformats.org/officeDocument/2006/relationships/image" Target="media/image175.png"/><Relationship Id="rId203" Type="http://schemas.openxmlformats.org/officeDocument/2006/relationships/image" Target="media/image176.png"/><Relationship Id="rId204" Type="http://schemas.openxmlformats.org/officeDocument/2006/relationships/image" Target="media/image177.png"/><Relationship Id="rId205" Type="http://schemas.openxmlformats.org/officeDocument/2006/relationships/image" Target="media/image178.png"/><Relationship Id="rId206" Type="http://schemas.openxmlformats.org/officeDocument/2006/relationships/image" Target="media/image179.png"/><Relationship Id="rId207" Type="http://schemas.openxmlformats.org/officeDocument/2006/relationships/image" Target="media/image180.png"/><Relationship Id="rId208" Type="http://schemas.openxmlformats.org/officeDocument/2006/relationships/image" Target="media/image181.png"/><Relationship Id="rId209" Type="http://schemas.openxmlformats.org/officeDocument/2006/relationships/image" Target="media/image182.png"/><Relationship Id="rId210" Type="http://schemas.openxmlformats.org/officeDocument/2006/relationships/image" Target="media/image183.png"/><Relationship Id="rId211" Type="http://schemas.openxmlformats.org/officeDocument/2006/relationships/image" Target="media/image184.png"/><Relationship Id="rId212" Type="http://schemas.openxmlformats.org/officeDocument/2006/relationships/image" Target="media/image185.png"/><Relationship Id="rId213" Type="http://schemas.openxmlformats.org/officeDocument/2006/relationships/image" Target="media/image186.png"/><Relationship Id="rId214" Type="http://schemas.openxmlformats.org/officeDocument/2006/relationships/image" Target="media/image187.png"/><Relationship Id="rId215" Type="http://schemas.openxmlformats.org/officeDocument/2006/relationships/image" Target="media/image188.png"/><Relationship Id="rId216" Type="http://schemas.openxmlformats.org/officeDocument/2006/relationships/image" Target="media/image189.png"/><Relationship Id="rId217" Type="http://schemas.openxmlformats.org/officeDocument/2006/relationships/image" Target="media/image190.png"/><Relationship Id="rId218" Type="http://schemas.openxmlformats.org/officeDocument/2006/relationships/image" Target="media/image191.png"/><Relationship Id="rId219" Type="http://schemas.openxmlformats.org/officeDocument/2006/relationships/image" Target="media/image192.png"/><Relationship Id="rId220" Type="http://schemas.openxmlformats.org/officeDocument/2006/relationships/image" Target="media/image193.png"/><Relationship Id="rId221" Type="http://schemas.openxmlformats.org/officeDocument/2006/relationships/image" Target="media/image194.png"/><Relationship Id="rId222" Type="http://schemas.openxmlformats.org/officeDocument/2006/relationships/image" Target="media/image195.png"/><Relationship Id="rId223" Type="http://schemas.openxmlformats.org/officeDocument/2006/relationships/image" Target="media/image196.png"/><Relationship Id="rId224" Type="http://schemas.openxmlformats.org/officeDocument/2006/relationships/image" Target="media/image197.png"/><Relationship Id="rId225" Type="http://schemas.openxmlformats.org/officeDocument/2006/relationships/image" Target="media/image198.png"/><Relationship Id="rId226" Type="http://schemas.openxmlformats.org/officeDocument/2006/relationships/image" Target="media/image199.png"/><Relationship Id="rId227" Type="http://schemas.openxmlformats.org/officeDocument/2006/relationships/image" Target="media/image200.png"/><Relationship Id="rId228" Type="http://schemas.openxmlformats.org/officeDocument/2006/relationships/image" Target="media/image201.png"/><Relationship Id="rId229" Type="http://schemas.openxmlformats.org/officeDocument/2006/relationships/image" Target="media/image202.png"/><Relationship Id="rId230" Type="http://schemas.openxmlformats.org/officeDocument/2006/relationships/image" Target="media/image203.png"/><Relationship Id="rId231" Type="http://schemas.openxmlformats.org/officeDocument/2006/relationships/image" Target="media/image204.png"/><Relationship Id="rId232" Type="http://schemas.openxmlformats.org/officeDocument/2006/relationships/image" Target="media/image205.png"/><Relationship Id="rId233" Type="http://schemas.openxmlformats.org/officeDocument/2006/relationships/image" Target="media/image206.png"/><Relationship Id="rId234" Type="http://schemas.openxmlformats.org/officeDocument/2006/relationships/image" Target="media/image207.png"/><Relationship Id="rId235" Type="http://schemas.openxmlformats.org/officeDocument/2006/relationships/image" Target="media/image208.png"/><Relationship Id="rId236" Type="http://schemas.openxmlformats.org/officeDocument/2006/relationships/image" Target="media/image209.png"/><Relationship Id="rId237" Type="http://schemas.openxmlformats.org/officeDocument/2006/relationships/image" Target="media/image210.png"/><Relationship Id="rId238" Type="http://schemas.openxmlformats.org/officeDocument/2006/relationships/image" Target="media/image211.png"/><Relationship Id="rId239" Type="http://schemas.openxmlformats.org/officeDocument/2006/relationships/image" Target="media/image212.png"/><Relationship Id="rId240" Type="http://schemas.openxmlformats.org/officeDocument/2006/relationships/image" Target="media/image213.png"/><Relationship Id="rId241" Type="http://schemas.openxmlformats.org/officeDocument/2006/relationships/image" Target="media/image214.png"/><Relationship Id="rId242" Type="http://schemas.openxmlformats.org/officeDocument/2006/relationships/image" Target="media/image215.png"/><Relationship Id="rId243" Type="http://schemas.openxmlformats.org/officeDocument/2006/relationships/image" Target="media/image216.png"/><Relationship Id="rId244" Type="http://schemas.openxmlformats.org/officeDocument/2006/relationships/image" Target="media/image217.png"/><Relationship Id="rId245" Type="http://schemas.openxmlformats.org/officeDocument/2006/relationships/image" Target="media/image218.png"/><Relationship Id="rId246" Type="http://schemas.openxmlformats.org/officeDocument/2006/relationships/image" Target="media/image219.png"/><Relationship Id="rId247" Type="http://schemas.openxmlformats.org/officeDocument/2006/relationships/image" Target="media/image220.png"/><Relationship Id="rId248" Type="http://schemas.openxmlformats.org/officeDocument/2006/relationships/image" Target="media/image221.png"/><Relationship Id="rId249" Type="http://schemas.openxmlformats.org/officeDocument/2006/relationships/image" Target="media/image222.png"/><Relationship Id="rId250" Type="http://schemas.openxmlformats.org/officeDocument/2006/relationships/image" Target="media/image223.png"/><Relationship Id="rId251" Type="http://schemas.openxmlformats.org/officeDocument/2006/relationships/image" Target="media/image224.png"/><Relationship Id="rId252" Type="http://schemas.openxmlformats.org/officeDocument/2006/relationships/image" Target="media/image225.png"/><Relationship Id="rId253" Type="http://schemas.openxmlformats.org/officeDocument/2006/relationships/image" Target="media/image226.png"/><Relationship Id="rId254" Type="http://schemas.openxmlformats.org/officeDocument/2006/relationships/image" Target="media/image227.png"/><Relationship Id="rId255" Type="http://schemas.openxmlformats.org/officeDocument/2006/relationships/image" Target="media/image228.png"/><Relationship Id="rId256" Type="http://schemas.openxmlformats.org/officeDocument/2006/relationships/image" Target="media/image229.png"/><Relationship Id="rId257" Type="http://schemas.openxmlformats.org/officeDocument/2006/relationships/image" Target="media/image230.png"/><Relationship Id="rId258" Type="http://schemas.openxmlformats.org/officeDocument/2006/relationships/image" Target="media/image231.png"/><Relationship Id="rId259" Type="http://schemas.openxmlformats.org/officeDocument/2006/relationships/image" Target="media/image232.png"/><Relationship Id="rId260" Type="http://schemas.openxmlformats.org/officeDocument/2006/relationships/image" Target="media/image233.png"/><Relationship Id="rId261" Type="http://schemas.openxmlformats.org/officeDocument/2006/relationships/image" Target="media/image234.png"/><Relationship Id="rId262" Type="http://schemas.openxmlformats.org/officeDocument/2006/relationships/image" Target="media/image235.png"/><Relationship Id="rId263" Type="http://schemas.openxmlformats.org/officeDocument/2006/relationships/image" Target="media/image236.png"/><Relationship Id="rId264" Type="http://schemas.openxmlformats.org/officeDocument/2006/relationships/image" Target="media/image237.png"/><Relationship Id="rId265" Type="http://schemas.openxmlformats.org/officeDocument/2006/relationships/image" Target="media/image238.png"/><Relationship Id="rId266" Type="http://schemas.openxmlformats.org/officeDocument/2006/relationships/image" Target="media/image239.png"/><Relationship Id="rId267" Type="http://schemas.openxmlformats.org/officeDocument/2006/relationships/image" Target="media/image240.png"/><Relationship Id="rId268" Type="http://schemas.openxmlformats.org/officeDocument/2006/relationships/image" Target="media/image241.png"/><Relationship Id="rId269" Type="http://schemas.openxmlformats.org/officeDocument/2006/relationships/image" Target="media/image242.png"/><Relationship Id="rId270" Type="http://schemas.openxmlformats.org/officeDocument/2006/relationships/image" Target="media/image243.png"/><Relationship Id="rId271" Type="http://schemas.openxmlformats.org/officeDocument/2006/relationships/image" Target="media/image244.png"/><Relationship Id="rId272" Type="http://schemas.openxmlformats.org/officeDocument/2006/relationships/image" Target="media/image245.png"/><Relationship Id="rId273" Type="http://schemas.openxmlformats.org/officeDocument/2006/relationships/image" Target="media/image246.png"/><Relationship Id="rId274" Type="http://schemas.openxmlformats.org/officeDocument/2006/relationships/image" Target="media/image247.png"/><Relationship Id="rId275" Type="http://schemas.openxmlformats.org/officeDocument/2006/relationships/image" Target="media/image248.png"/><Relationship Id="rId276" Type="http://schemas.openxmlformats.org/officeDocument/2006/relationships/image" Target="media/image249.png"/><Relationship Id="rId277" Type="http://schemas.openxmlformats.org/officeDocument/2006/relationships/image" Target="media/image250.png"/><Relationship Id="rId278" Type="http://schemas.openxmlformats.org/officeDocument/2006/relationships/image" Target="media/image251.png"/><Relationship Id="rId279" Type="http://schemas.openxmlformats.org/officeDocument/2006/relationships/image" Target="media/image252.png"/><Relationship Id="rId280" Type="http://schemas.openxmlformats.org/officeDocument/2006/relationships/header" Target="header8.xml"/><Relationship Id="rId281" Type="http://schemas.openxmlformats.org/officeDocument/2006/relationships/footer" Target="footer16.xml"/><Relationship Id="rId282" Type="http://schemas.openxmlformats.org/officeDocument/2006/relationships/image" Target="media/image253.png"/><Relationship Id="rId283" Type="http://schemas.openxmlformats.org/officeDocument/2006/relationships/image" Target="media/image254.png"/><Relationship Id="rId284" Type="http://schemas.openxmlformats.org/officeDocument/2006/relationships/image" Target="media/image255.png"/><Relationship Id="rId285" Type="http://schemas.openxmlformats.org/officeDocument/2006/relationships/image" Target="media/image256.png"/><Relationship Id="rId286" Type="http://schemas.openxmlformats.org/officeDocument/2006/relationships/image" Target="media/image257.png"/><Relationship Id="rId287" Type="http://schemas.openxmlformats.org/officeDocument/2006/relationships/header" Target="header9.xml"/><Relationship Id="rId288" Type="http://schemas.openxmlformats.org/officeDocument/2006/relationships/image" Target="media/image258.png"/><Relationship Id="rId289" Type="http://schemas.openxmlformats.org/officeDocument/2006/relationships/image" Target="media/image259.png"/><Relationship Id="rId290" Type="http://schemas.openxmlformats.org/officeDocument/2006/relationships/image" Target="media/image260.png"/><Relationship Id="rId291" Type="http://schemas.openxmlformats.org/officeDocument/2006/relationships/image" Target="media/image261.png"/><Relationship Id="rId292" Type="http://schemas.openxmlformats.org/officeDocument/2006/relationships/image" Target="media/image262.png"/><Relationship Id="rId293" Type="http://schemas.openxmlformats.org/officeDocument/2006/relationships/image" Target="media/image263.png"/><Relationship Id="rId294" Type="http://schemas.openxmlformats.org/officeDocument/2006/relationships/image" Target="media/image264.png"/><Relationship Id="rId295" Type="http://schemas.openxmlformats.org/officeDocument/2006/relationships/image" Target="media/image265.png"/><Relationship Id="rId296" Type="http://schemas.openxmlformats.org/officeDocument/2006/relationships/image" Target="media/image266.png"/><Relationship Id="rId297" Type="http://schemas.openxmlformats.org/officeDocument/2006/relationships/image" Target="media/image267.png"/><Relationship Id="rId298" Type="http://schemas.openxmlformats.org/officeDocument/2006/relationships/image" Target="media/image268.png"/><Relationship Id="rId299" Type="http://schemas.openxmlformats.org/officeDocument/2006/relationships/image" Target="media/image269.png"/><Relationship Id="rId300" Type="http://schemas.openxmlformats.org/officeDocument/2006/relationships/image" Target="media/image270.png"/><Relationship Id="rId301" Type="http://schemas.openxmlformats.org/officeDocument/2006/relationships/image" Target="media/image271.png"/><Relationship Id="rId302" Type="http://schemas.openxmlformats.org/officeDocument/2006/relationships/image" Target="media/image272.png"/><Relationship Id="rId303" Type="http://schemas.openxmlformats.org/officeDocument/2006/relationships/image" Target="media/image273.png"/><Relationship Id="rId304" Type="http://schemas.openxmlformats.org/officeDocument/2006/relationships/image" Target="media/image274.png"/><Relationship Id="rId305" Type="http://schemas.openxmlformats.org/officeDocument/2006/relationships/image" Target="media/image275.png"/><Relationship Id="rId306" Type="http://schemas.openxmlformats.org/officeDocument/2006/relationships/image" Target="media/image276.png"/><Relationship Id="rId307" Type="http://schemas.openxmlformats.org/officeDocument/2006/relationships/image" Target="media/image277.png"/><Relationship Id="rId308" Type="http://schemas.openxmlformats.org/officeDocument/2006/relationships/image" Target="media/image278.png"/><Relationship Id="rId309" Type="http://schemas.openxmlformats.org/officeDocument/2006/relationships/image" Target="media/image279.png"/><Relationship Id="rId310" Type="http://schemas.openxmlformats.org/officeDocument/2006/relationships/image" Target="media/image280.png"/><Relationship Id="rId311" Type="http://schemas.openxmlformats.org/officeDocument/2006/relationships/image" Target="media/image281.png"/><Relationship Id="rId312" Type="http://schemas.openxmlformats.org/officeDocument/2006/relationships/image" Target="media/image282.png"/><Relationship Id="rId313" Type="http://schemas.openxmlformats.org/officeDocument/2006/relationships/image" Target="media/image283.png"/><Relationship Id="rId314" Type="http://schemas.openxmlformats.org/officeDocument/2006/relationships/image" Target="media/image284.png"/><Relationship Id="rId315" Type="http://schemas.openxmlformats.org/officeDocument/2006/relationships/image" Target="media/image285.png"/><Relationship Id="rId316" Type="http://schemas.openxmlformats.org/officeDocument/2006/relationships/image" Target="media/image286.png"/><Relationship Id="rId317" Type="http://schemas.openxmlformats.org/officeDocument/2006/relationships/image" Target="media/image287.png"/><Relationship Id="rId318" Type="http://schemas.openxmlformats.org/officeDocument/2006/relationships/image" Target="media/image288.png"/><Relationship Id="rId319" Type="http://schemas.openxmlformats.org/officeDocument/2006/relationships/image" Target="media/image289.png"/><Relationship Id="rId320" Type="http://schemas.openxmlformats.org/officeDocument/2006/relationships/image" Target="media/image290.png"/><Relationship Id="rId321" Type="http://schemas.openxmlformats.org/officeDocument/2006/relationships/image" Target="media/image291.png"/><Relationship Id="rId322" Type="http://schemas.openxmlformats.org/officeDocument/2006/relationships/image" Target="media/image292.png"/><Relationship Id="rId323" Type="http://schemas.openxmlformats.org/officeDocument/2006/relationships/image" Target="media/image293.png"/><Relationship Id="rId324" Type="http://schemas.openxmlformats.org/officeDocument/2006/relationships/image" Target="media/image294.png"/><Relationship Id="rId325" Type="http://schemas.openxmlformats.org/officeDocument/2006/relationships/image" Target="media/image295.png"/><Relationship Id="rId326" Type="http://schemas.openxmlformats.org/officeDocument/2006/relationships/image" Target="media/image296.png"/><Relationship Id="rId327" Type="http://schemas.openxmlformats.org/officeDocument/2006/relationships/image" Target="media/image297.png"/><Relationship Id="rId328" Type="http://schemas.openxmlformats.org/officeDocument/2006/relationships/image" Target="media/image298.png"/><Relationship Id="rId329" Type="http://schemas.openxmlformats.org/officeDocument/2006/relationships/footer" Target="footer17.xml"/><Relationship Id="rId330" Type="http://schemas.openxmlformats.org/officeDocument/2006/relationships/image" Target="media/image299.png"/><Relationship Id="rId331" Type="http://schemas.openxmlformats.org/officeDocument/2006/relationships/image" Target="media/image300.png"/><Relationship Id="rId332" Type="http://schemas.openxmlformats.org/officeDocument/2006/relationships/image" Target="media/image301.png"/><Relationship Id="rId333" Type="http://schemas.openxmlformats.org/officeDocument/2006/relationships/image" Target="media/image302.png"/><Relationship Id="rId334" Type="http://schemas.openxmlformats.org/officeDocument/2006/relationships/image" Target="media/image303.png"/><Relationship Id="rId335" Type="http://schemas.openxmlformats.org/officeDocument/2006/relationships/image" Target="media/image304.png"/><Relationship Id="rId336" Type="http://schemas.openxmlformats.org/officeDocument/2006/relationships/image" Target="media/image305.png"/><Relationship Id="rId337" Type="http://schemas.openxmlformats.org/officeDocument/2006/relationships/image" Target="media/image306.png"/><Relationship Id="rId338" Type="http://schemas.openxmlformats.org/officeDocument/2006/relationships/image" Target="media/image307.png"/><Relationship Id="rId339" Type="http://schemas.openxmlformats.org/officeDocument/2006/relationships/image" Target="media/image308.png"/><Relationship Id="rId340" Type="http://schemas.openxmlformats.org/officeDocument/2006/relationships/image" Target="media/image309.png"/><Relationship Id="rId341" Type="http://schemas.openxmlformats.org/officeDocument/2006/relationships/image" Target="media/image310.png"/><Relationship Id="rId342" Type="http://schemas.openxmlformats.org/officeDocument/2006/relationships/image" Target="media/image311.png"/><Relationship Id="rId343" Type="http://schemas.openxmlformats.org/officeDocument/2006/relationships/image" Target="media/image312.png"/><Relationship Id="rId344" Type="http://schemas.openxmlformats.org/officeDocument/2006/relationships/image" Target="media/image313.png"/><Relationship Id="rId345" Type="http://schemas.openxmlformats.org/officeDocument/2006/relationships/footer" Target="footer18.xml"/><Relationship Id="rId346" Type="http://schemas.openxmlformats.org/officeDocument/2006/relationships/image" Target="media/image314.png"/><Relationship Id="rId347" Type="http://schemas.openxmlformats.org/officeDocument/2006/relationships/image" Target="media/image315.png"/><Relationship Id="rId348" Type="http://schemas.openxmlformats.org/officeDocument/2006/relationships/image" Target="media/image316.png"/><Relationship Id="rId349" Type="http://schemas.openxmlformats.org/officeDocument/2006/relationships/image" Target="media/image317.png"/><Relationship Id="rId350" Type="http://schemas.openxmlformats.org/officeDocument/2006/relationships/image" Target="media/image318.png"/><Relationship Id="rId351" Type="http://schemas.openxmlformats.org/officeDocument/2006/relationships/image" Target="media/image319.png"/><Relationship Id="rId352" Type="http://schemas.openxmlformats.org/officeDocument/2006/relationships/image" Target="media/image320.png"/><Relationship Id="rId353" Type="http://schemas.openxmlformats.org/officeDocument/2006/relationships/image" Target="media/image321.png"/><Relationship Id="rId354" Type="http://schemas.openxmlformats.org/officeDocument/2006/relationships/image" Target="media/image322.png"/><Relationship Id="rId355" Type="http://schemas.openxmlformats.org/officeDocument/2006/relationships/image" Target="media/image323.png"/><Relationship Id="rId356" Type="http://schemas.openxmlformats.org/officeDocument/2006/relationships/image" Target="media/image324.png"/><Relationship Id="rId357" Type="http://schemas.openxmlformats.org/officeDocument/2006/relationships/image" Target="media/image325.png"/><Relationship Id="rId358" Type="http://schemas.openxmlformats.org/officeDocument/2006/relationships/image" Target="media/image326.png"/><Relationship Id="rId359" Type="http://schemas.openxmlformats.org/officeDocument/2006/relationships/image" Target="media/image327.png"/><Relationship Id="rId360" Type="http://schemas.openxmlformats.org/officeDocument/2006/relationships/image" Target="media/image328.png"/><Relationship Id="rId361" Type="http://schemas.openxmlformats.org/officeDocument/2006/relationships/image" Target="media/image329.png"/><Relationship Id="rId362" Type="http://schemas.openxmlformats.org/officeDocument/2006/relationships/image" Target="media/image330.png"/><Relationship Id="rId363" Type="http://schemas.openxmlformats.org/officeDocument/2006/relationships/image" Target="media/image331.png"/><Relationship Id="rId364" Type="http://schemas.openxmlformats.org/officeDocument/2006/relationships/image" Target="media/image332.png"/><Relationship Id="rId365" Type="http://schemas.openxmlformats.org/officeDocument/2006/relationships/image" Target="media/image333.png"/><Relationship Id="rId366" Type="http://schemas.openxmlformats.org/officeDocument/2006/relationships/image" Target="media/image334.png"/><Relationship Id="rId367" Type="http://schemas.openxmlformats.org/officeDocument/2006/relationships/image" Target="media/image335.png"/><Relationship Id="rId368" Type="http://schemas.openxmlformats.org/officeDocument/2006/relationships/image" Target="media/image336.png"/><Relationship Id="rId369" Type="http://schemas.openxmlformats.org/officeDocument/2006/relationships/image" Target="media/image337.png"/><Relationship Id="rId370" Type="http://schemas.openxmlformats.org/officeDocument/2006/relationships/image" Target="media/image338.png"/><Relationship Id="rId371" Type="http://schemas.openxmlformats.org/officeDocument/2006/relationships/image" Target="media/image339.png"/><Relationship Id="rId372" Type="http://schemas.openxmlformats.org/officeDocument/2006/relationships/image" Target="media/image340.png"/><Relationship Id="rId373" Type="http://schemas.openxmlformats.org/officeDocument/2006/relationships/image" Target="media/image341.png"/><Relationship Id="rId374" Type="http://schemas.openxmlformats.org/officeDocument/2006/relationships/image" Target="media/image342.png"/><Relationship Id="rId375" Type="http://schemas.openxmlformats.org/officeDocument/2006/relationships/image" Target="media/image343.png"/><Relationship Id="rId376" Type="http://schemas.openxmlformats.org/officeDocument/2006/relationships/image" Target="media/image344.png"/><Relationship Id="rId377" Type="http://schemas.openxmlformats.org/officeDocument/2006/relationships/image" Target="media/image345.png"/><Relationship Id="rId378" Type="http://schemas.openxmlformats.org/officeDocument/2006/relationships/image" Target="media/image346.png"/><Relationship Id="rId379" Type="http://schemas.openxmlformats.org/officeDocument/2006/relationships/image" Target="media/image347.png"/><Relationship Id="rId380" Type="http://schemas.openxmlformats.org/officeDocument/2006/relationships/image" Target="media/image348.png"/><Relationship Id="rId381" Type="http://schemas.openxmlformats.org/officeDocument/2006/relationships/image" Target="media/image349.png"/><Relationship Id="rId382" Type="http://schemas.openxmlformats.org/officeDocument/2006/relationships/image" Target="media/image350.png"/><Relationship Id="rId383" Type="http://schemas.openxmlformats.org/officeDocument/2006/relationships/image" Target="media/image351.png"/><Relationship Id="rId384" Type="http://schemas.openxmlformats.org/officeDocument/2006/relationships/image" Target="media/image352.png"/><Relationship Id="rId385" Type="http://schemas.openxmlformats.org/officeDocument/2006/relationships/image" Target="media/image353.png"/><Relationship Id="rId386" Type="http://schemas.openxmlformats.org/officeDocument/2006/relationships/image" Target="media/image354.png"/><Relationship Id="rId387" Type="http://schemas.openxmlformats.org/officeDocument/2006/relationships/image" Target="media/image355.png"/><Relationship Id="rId388" Type="http://schemas.openxmlformats.org/officeDocument/2006/relationships/image" Target="media/image356.png"/><Relationship Id="rId389" Type="http://schemas.openxmlformats.org/officeDocument/2006/relationships/image" Target="media/image357.png"/><Relationship Id="rId390" Type="http://schemas.openxmlformats.org/officeDocument/2006/relationships/image" Target="media/image358.png"/><Relationship Id="rId391" Type="http://schemas.openxmlformats.org/officeDocument/2006/relationships/image" Target="media/image359.png"/><Relationship Id="rId392" Type="http://schemas.openxmlformats.org/officeDocument/2006/relationships/image" Target="media/image360.png"/><Relationship Id="rId393" Type="http://schemas.openxmlformats.org/officeDocument/2006/relationships/image" Target="media/image361.png"/><Relationship Id="rId394" Type="http://schemas.openxmlformats.org/officeDocument/2006/relationships/image" Target="media/image362.png"/><Relationship Id="rId395" Type="http://schemas.openxmlformats.org/officeDocument/2006/relationships/image" Target="media/image363.png"/><Relationship Id="rId396" Type="http://schemas.openxmlformats.org/officeDocument/2006/relationships/image" Target="media/image364.png"/><Relationship Id="rId397" Type="http://schemas.openxmlformats.org/officeDocument/2006/relationships/image" Target="media/image365.png"/><Relationship Id="rId398" Type="http://schemas.openxmlformats.org/officeDocument/2006/relationships/image" Target="media/image366.png"/><Relationship Id="rId399" Type="http://schemas.openxmlformats.org/officeDocument/2006/relationships/image" Target="media/image367.png"/><Relationship Id="rId400" Type="http://schemas.openxmlformats.org/officeDocument/2006/relationships/image" Target="media/image368.png"/><Relationship Id="rId401" Type="http://schemas.openxmlformats.org/officeDocument/2006/relationships/image" Target="media/image369.png"/><Relationship Id="rId402" Type="http://schemas.openxmlformats.org/officeDocument/2006/relationships/image" Target="media/image370.png"/><Relationship Id="rId403" Type="http://schemas.openxmlformats.org/officeDocument/2006/relationships/image" Target="media/image371.png"/><Relationship Id="rId404" Type="http://schemas.openxmlformats.org/officeDocument/2006/relationships/image" Target="media/image372.png"/><Relationship Id="rId405" Type="http://schemas.openxmlformats.org/officeDocument/2006/relationships/image" Target="media/image373.png"/><Relationship Id="rId406" Type="http://schemas.openxmlformats.org/officeDocument/2006/relationships/image" Target="media/image374.png"/><Relationship Id="rId407" Type="http://schemas.openxmlformats.org/officeDocument/2006/relationships/image" Target="media/image375.png"/><Relationship Id="rId408" Type="http://schemas.openxmlformats.org/officeDocument/2006/relationships/image" Target="media/image376.png"/><Relationship Id="rId409" Type="http://schemas.openxmlformats.org/officeDocument/2006/relationships/image" Target="media/image377.png"/><Relationship Id="rId410" Type="http://schemas.openxmlformats.org/officeDocument/2006/relationships/header" Target="header10.xml"/><Relationship Id="rId411" Type="http://schemas.openxmlformats.org/officeDocument/2006/relationships/footer" Target="footer19.xml"/><Relationship Id="rId412" Type="http://schemas.openxmlformats.org/officeDocument/2006/relationships/image" Target="media/image378.png"/><Relationship Id="rId413" Type="http://schemas.openxmlformats.org/officeDocument/2006/relationships/image" Target="media/image379.png"/><Relationship Id="rId414" Type="http://schemas.openxmlformats.org/officeDocument/2006/relationships/image" Target="media/image380.png"/><Relationship Id="rId415" Type="http://schemas.openxmlformats.org/officeDocument/2006/relationships/image" Target="media/image381.png"/><Relationship Id="rId416" Type="http://schemas.openxmlformats.org/officeDocument/2006/relationships/image" Target="media/image382.png"/><Relationship Id="rId417" Type="http://schemas.openxmlformats.org/officeDocument/2006/relationships/image" Target="media/image383.png"/><Relationship Id="rId418" Type="http://schemas.openxmlformats.org/officeDocument/2006/relationships/image" Target="media/image384.png"/><Relationship Id="rId419" Type="http://schemas.openxmlformats.org/officeDocument/2006/relationships/image" Target="media/image385.png"/><Relationship Id="rId420" Type="http://schemas.openxmlformats.org/officeDocument/2006/relationships/image" Target="media/image386.png"/><Relationship Id="rId421" Type="http://schemas.openxmlformats.org/officeDocument/2006/relationships/image" Target="media/image387.png"/><Relationship Id="rId422" Type="http://schemas.openxmlformats.org/officeDocument/2006/relationships/image" Target="media/image388.png"/><Relationship Id="rId423" Type="http://schemas.openxmlformats.org/officeDocument/2006/relationships/image" Target="media/image389.png"/><Relationship Id="rId424" Type="http://schemas.openxmlformats.org/officeDocument/2006/relationships/image" Target="media/image390.png"/><Relationship Id="rId425" Type="http://schemas.openxmlformats.org/officeDocument/2006/relationships/image" Target="media/image391.png"/><Relationship Id="rId426" Type="http://schemas.openxmlformats.org/officeDocument/2006/relationships/image" Target="media/image392.png"/><Relationship Id="rId427" Type="http://schemas.openxmlformats.org/officeDocument/2006/relationships/header" Target="header11.xml"/><Relationship Id="rId428" Type="http://schemas.openxmlformats.org/officeDocument/2006/relationships/footer" Target="footer20.xml"/><Relationship Id="rId429" Type="http://schemas.openxmlformats.org/officeDocument/2006/relationships/image" Target="media/image393.png"/><Relationship Id="rId430" Type="http://schemas.openxmlformats.org/officeDocument/2006/relationships/image" Target="media/image394.png"/><Relationship Id="rId431" Type="http://schemas.openxmlformats.org/officeDocument/2006/relationships/image" Target="media/image395.png"/><Relationship Id="rId432" Type="http://schemas.openxmlformats.org/officeDocument/2006/relationships/image" Target="media/image396.png"/><Relationship Id="rId433" Type="http://schemas.openxmlformats.org/officeDocument/2006/relationships/image" Target="media/image397.png"/><Relationship Id="rId434" Type="http://schemas.openxmlformats.org/officeDocument/2006/relationships/image" Target="media/image398.png"/><Relationship Id="rId435" Type="http://schemas.openxmlformats.org/officeDocument/2006/relationships/image" Target="media/image399.png"/><Relationship Id="rId436" Type="http://schemas.openxmlformats.org/officeDocument/2006/relationships/image" Target="media/image400.png"/><Relationship Id="rId437" Type="http://schemas.openxmlformats.org/officeDocument/2006/relationships/image" Target="media/image401.png"/><Relationship Id="rId438" Type="http://schemas.openxmlformats.org/officeDocument/2006/relationships/image" Target="media/image402.png"/><Relationship Id="rId439" Type="http://schemas.openxmlformats.org/officeDocument/2006/relationships/image" Target="media/image403.png"/><Relationship Id="rId440" Type="http://schemas.openxmlformats.org/officeDocument/2006/relationships/image" Target="media/image404.png"/><Relationship Id="rId441" Type="http://schemas.openxmlformats.org/officeDocument/2006/relationships/image" Target="media/image405.png"/><Relationship Id="rId442" Type="http://schemas.openxmlformats.org/officeDocument/2006/relationships/image" Target="media/image406.png"/><Relationship Id="rId443" Type="http://schemas.openxmlformats.org/officeDocument/2006/relationships/image" Target="media/image407.png"/><Relationship Id="rId444" Type="http://schemas.openxmlformats.org/officeDocument/2006/relationships/image" Target="media/image408.png"/><Relationship Id="rId445" Type="http://schemas.openxmlformats.org/officeDocument/2006/relationships/image" Target="media/image409.png"/><Relationship Id="rId446" Type="http://schemas.openxmlformats.org/officeDocument/2006/relationships/image" Target="media/image410.png"/><Relationship Id="rId447" Type="http://schemas.openxmlformats.org/officeDocument/2006/relationships/image" Target="media/image411.png"/><Relationship Id="rId448" Type="http://schemas.openxmlformats.org/officeDocument/2006/relationships/image" Target="media/image412.png"/><Relationship Id="rId449" Type="http://schemas.openxmlformats.org/officeDocument/2006/relationships/image" Target="media/image413.png"/><Relationship Id="rId450" Type="http://schemas.openxmlformats.org/officeDocument/2006/relationships/image" Target="media/image414.png"/><Relationship Id="rId451" Type="http://schemas.openxmlformats.org/officeDocument/2006/relationships/image" Target="media/image415.png"/><Relationship Id="rId452" Type="http://schemas.openxmlformats.org/officeDocument/2006/relationships/image" Target="media/image416.png"/><Relationship Id="rId453" Type="http://schemas.openxmlformats.org/officeDocument/2006/relationships/image" Target="media/image417.png"/><Relationship Id="rId454" Type="http://schemas.openxmlformats.org/officeDocument/2006/relationships/image" Target="media/image418.png"/><Relationship Id="rId455" Type="http://schemas.openxmlformats.org/officeDocument/2006/relationships/image" Target="media/image419.png"/><Relationship Id="rId456" Type="http://schemas.openxmlformats.org/officeDocument/2006/relationships/image" Target="media/image420.png"/><Relationship Id="rId457" Type="http://schemas.openxmlformats.org/officeDocument/2006/relationships/image" Target="media/image421.png"/><Relationship Id="rId458" Type="http://schemas.openxmlformats.org/officeDocument/2006/relationships/image" Target="media/image422.png"/><Relationship Id="rId459" Type="http://schemas.openxmlformats.org/officeDocument/2006/relationships/image" Target="media/image423.png"/><Relationship Id="rId460" Type="http://schemas.openxmlformats.org/officeDocument/2006/relationships/image" Target="media/image424.png"/><Relationship Id="rId461" Type="http://schemas.openxmlformats.org/officeDocument/2006/relationships/image" Target="media/image425.png"/><Relationship Id="rId462" Type="http://schemas.openxmlformats.org/officeDocument/2006/relationships/image" Target="media/image426.png"/><Relationship Id="rId463" Type="http://schemas.openxmlformats.org/officeDocument/2006/relationships/image" Target="media/image427.png"/><Relationship Id="rId464" Type="http://schemas.openxmlformats.org/officeDocument/2006/relationships/image" Target="media/image428.png"/><Relationship Id="rId465" Type="http://schemas.openxmlformats.org/officeDocument/2006/relationships/image" Target="media/image429.png"/><Relationship Id="rId466" Type="http://schemas.openxmlformats.org/officeDocument/2006/relationships/image" Target="media/image430.png"/><Relationship Id="rId467" Type="http://schemas.openxmlformats.org/officeDocument/2006/relationships/image" Target="media/image431.png"/><Relationship Id="rId468" Type="http://schemas.openxmlformats.org/officeDocument/2006/relationships/image" Target="media/image432.png"/><Relationship Id="rId469" Type="http://schemas.openxmlformats.org/officeDocument/2006/relationships/image" Target="media/image433.png"/><Relationship Id="rId470" Type="http://schemas.openxmlformats.org/officeDocument/2006/relationships/image" Target="media/image434.png"/><Relationship Id="rId471" Type="http://schemas.openxmlformats.org/officeDocument/2006/relationships/image" Target="media/image435.png"/><Relationship Id="rId472" Type="http://schemas.openxmlformats.org/officeDocument/2006/relationships/image" Target="media/image436.png"/><Relationship Id="rId473" Type="http://schemas.openxmlformats.org/officeDocument/2006/relationships/image" Target="media/image437.png"/><Relationship Id="rId474" Type="http://schemas.openxmlformats.org/officeDocument/2006/relationships/image" Target="media/image438.png"/><Relationship Id="rId475" Type="http://schemas.openxmlformats.org/officeDocument/2006/relationships/image" Target="media/image439.png"/><Relationship Id="rId476" Type="http://schemas.openxmlformats.org/officeDocument/2006/relationships/image" Target="media/image440.png"/><Relationship Id="rId477" Type="http://schemas.openxmlformats.org/officeDocument/2006/relationships/image" Target="media/image441.png"/><Relationship Id="rId478" Type="http://schemas.openxmlformats.org/officeDocument/2006/relationships/image" Target="media/image442.png"/><Relationship Id="rId479" Type="http://schemas.openxmlformats.org/officeDocument/2006/relationships/image" Target="media/image443.png"/><Relationship Id="rId480" Type="http://schemas.openxmlformats.org/officeDocument/2006/relationships/image" Target="media/image444.png"/><Relationship Id="rId481" Type="http://schemas.openxmlformats.org/officeDocument/2006/relationships/image" Target="media/image445.png"/><Relationship Id="rId482" Type="http://schemas.openxmlformats.org/officeDocument/2006/relationships/image" Target="media/image446.png"/><Relationship Id="rId483" Type="http://schemas.openxmlformats.org/officeDocument/2006/relationships/image" Target="media/image447.png"/><Relationship Id="rId484" Type="http://schemas.openxmlformats.org/officeDocument/2006/relationships/image" Target="media/image448.png"/><Relationship Id="rId485" Type="http://schemas.openxmlformats.org/officeDocument/2006/relationships/image" Target="media/image449.png"/><Relationship Id="rId486" Type="http://schemas.openxmlformats.org/officeDocument/2006/relationships/image" Target="media/image450.png"/><Relationship Id="rId487" Type="http://schemas.openxmlformats.org/officeDocument/2006/relationships/image" Target="media/image451.png"/><Relationship Id="rId488" Type="http://schemas.openxmlformats.org/officeDocument/2006/relationships/image" Target="media/image452.png"/><Relationship Id="rId489" Type="http://schemas.openxmlformats.org/officeDocument/2006/relationships/image" Target="media/image453.png"/><Relationship Id="rId490" Type="http://schemas.openxmlformats.org/officeDocument/2006/relationships/image" Target="media/image454.png"/><Relationship Id="rId491" Type="http://schemas.openxmlformats.org/officeDocument/2006/relationships/image" Target="media/image455.png"/><Relationship Id="rId492" Type="http://schemas.openxmlformats.org/officeDocument/2006/relationships/image" Target="media/image456.png"/><Relationship Id="rId493" Type="http://schemas.openxmlformats.org/officeDocument/2006/relationships/image" Target="media/image457.png"/><Relationship Id="rId494" Type="http://schemas.openxmlformats.org/officeDocument/2006/relationships/image" Target="media/image458.png"/><Relationship Id="rId495" Type="http://schemas.openxmlformats.org/officeDocument/2006/relationships/image" Target="media/image459.png"/><Relationship Id="rId496" Type="http://schemas.openxmlformats.org/officeDocument/2006/relationships/image" Target="media/image460.png"/><Relationship Id="rId497" Type="http://schemas.openxmlformats.org/officeDocument/2006/relationships/image" Target="media/image461.png"/><Relationship Id="rId498" Type="http://schemas.openxmlformats.org/officeDocument/2006/relationships/image" Target="media/image462.png"/><Relationship Id="rId499" Type="http://schemas.openxmlformats.org/officeDocument/2006/relationships/image" Target="media/image463.png"/><Relationship Id="rId500" Type="http://schemas.openxmlformats.org/officeDocument/2006/relationships/image" Target="media/image464.png"/><Relationship Id="rId501" Type="http://schemas.openxmlformats.org/officeDocument/2006/relationships/image" Target="media/image465.png"/><Relationship Id="rId502" Type="http://schemas.openxmlformats.org/officeDocument/2006/relationships/image" Target="media/image466.png"/><Relationship Id="rId503" Type="http://schemas.openxmlformats.org/officeDocument/2006/relationships/image" Target="media/image467.png"/><Relationship Id="rId504" Type="http://schemas.openxmlformats.org/officeDocument/2006/relationships/image" Target="media/image468.png"/><Relationship Id="rId505" Type="http://schemas.openxmlformats.org/officeDocument/2006/relationships/image" Target="media/image469.png"/><Relationship Id="rId506" Type="http://schemas.openxmlformats.org/officeDocument/2006/relationships/image" Target="media/image470.png"/><Relationship Id="rId507" Type="http://schemas.openxmlformats.org/officeDocument/2006/relationships/image" Target="media/image471.png"/><Relationship Id="rId508" Type="http://schemas.openxmlformats.org/officeDocument/2006/relationships/image" Target="media/image472.png"/><Relationship Id="rId509" Type="http://schemas.openxmlformats.org/officeDocument/2006/relationships/image" Target="media/image473.png"/><Relationship Id="rId510" Type="http://schemas.openxmlformats.org/officeDocument/2006/relationships/image" Target="media/image474.png"/><Relationship Id="rId511" Type="http://schemas.openxmlformats.org/officeDocument/2006/relationships/image" Target="media/image475.png"/><Relationship Id="rId512" Type="http://schemas.openxmlformats.org/officeDocument/2006/relationships/image" Target="media/image476.png"/><Relationship Id="rId513" Type="http://schemas.openxmlformats.org/officeDocument/2006/relationships/image" Target="media/image477.png"/><Relationship Id="rId514" Type="http://schemas.openxmlformats.org/officeDocument/2006/relationships/image" Target="media/image478.png"/><Relationship Id="rId515" Type="http://schemas.openxmlformats.org/officeDocument/2006/relationships/image" Target="media/image479.png"/><Relationship Id="rId516" Type="http://schemas.openxmlformats.org/officeDocument/2006/relationships/image" Target="media/image480.png"/><Relationship Id="rId517" Type="http://schemas.openxmlformats.org/officeDocument/2006/relationships/image" Target="media/image481.png"/><Relationship Id="rId518" Type="http://schemas.openxmlformats.org/officeDocument/2006/relationships/image" Target="media/image482.png"/><Relationship Id="rId519" Type="http://schemas.openxmlformats.org/officeDocument/2006/relationships/image" Target="media/image483.png"/><Relationship Id="rId520" Type="http://schemas.openxmlformats.org/officeDocument/2006/relationships/image" Target="media/image484.png"/><Relationship Id="rId521" Type="http://schemas.openxmlformats.org/officeDocument/2006/relationships/image" Target="media/image485.png"/><Relationship Id="rId522" Type="http://schemas.openxmlformats.org/officeDocument/2006/relationships/image" Target="media/image486.png"/><Relationship Id="rId523" Type="http://schemas.openxmlformats.org/officeDocument/2006/relationships/image" Target="media/image487.png"/><Relationship Id="rId524" Type="http://schemas.openxmlformats.org/officeDocument/2006/relationships/image" Target="media/image488.png"/><Relationship Id="rId525" Type="http://schemas.openxmlformats.org/officeDocument/2006/relationships/image" Target="media/image489.png"/><Relationship Id="rId526" Type="http://schemas.openxmlformats.org/officeDocument/2006/relationships/image" Target="media/image490.png"/><Relationship Id="rId527" Type="http://schemas.openxmlformats.org/officeDocument/2006/relationships/image" Target="media/image491.png"/><Relationship Id="rId528" Type="http://schemas.openxmlformats.org/officeDocument/2006/relationships/image" Target="media/image492.png"/><Relationship Id="rId529" Type="http://schemas.openxmlformats.org/officeDocument/2006/relationships/image" Target="media/image493.png"/><Relationship Id="rId530" Type="http://schemas.openxmlformats.org/officeDocument/2006/relationships/image" Target="media/image494.png"/><Relationship Id="rId531" Type="http://schemas.openxmlformats.org/officeDocument/2006/relationships/image" Target="media/image495.png"/><Relationship Id="rId532" Type="http://schemas.openxmlformats.org/officeDocument/2006/relationships/image" Target="media/image496.png"/><Relationship Id="rId533" Type="http://schemas.openxmlformats.org/officeDocument/2006/relationships/image" Target="media/image497.png"/><Relationship Id="rId534" Type="http://schemas.openxmlformats.org/officeDocument/2006/relationships/image" Target="media/image498.png"/><Relationship Id="rId535" Type="http://schemas.openxmlformats.org/officeDocument/2006/relationships/image" Target="media/image499.png"/><Relationship Id="rId536" Type="http://schemas.openxmlformats.org/officeDocument/2006/relationships/image" Target="media/image500.png"/><Relationship Id="rId537" Type="http://schemas.openxmlformats.org/officeDocument/2006/relationships/image" Target="media/image501.png"/><Relationship Id="rId538" Type="http://schemas.openxmlformats.org/officeDocument/2006/relationships/image" Target="media/image502.png"/><Relationship Id="rId539" Type="http://schemas.openxmlformats.org/officeDocument/2006/relationships/image" Target="media/image503.png"/><Relationship Id="rId540" Type="http://schemas.openxmlformats.org/officeDocument/2006/relationships/image" Target="media/image504.png"/><Relationship Id="rId541" Type="http://schemas.openxmlformats.org/officeDocument/2006/relationships/image" Target="media/image505.png"/><Relationship Id="rId542" Type="http://schemas.openxmlformats.org/officeDocument/2006/relationships/image" Target="media/image506.png"/><Relationship Id="rId543" Type="http://schemas.openxmlformats.org/officeDocument/2006/relationships/image" Target="media/image507.png"/><Relationship Id="rId544" Type="http://schemas.openxmlformats.org/officeDocument/2006/relationships/image" Target="media/image508.png"/><Relationship Id="rId545" Type="http://schemas.openxmlformats.org/officeDocument/2006/relationships/image" Target="media/image509.png"/><Relationship Id="rId546" Type="http://schemas.openxmlformats.org/officeDocument/2006/relationships/image" Target="media/image510.png"/><Relationship Id="rId547" Type="http://schemas.openxmlformats.org/officeDocument/2006/relationships/image" Target="media/image511.png"/><Relationship Id="rId548" Type="http://schemas.openxmlformats.org/officeDocument/2006/relationships/header" Target="header12.xml"/><Relationship Id="rId549" Type="http://schemas.openxmlformats.org/officeDocument/2006/relationships/footer" Target="footer21.xml"/><Relationship Id="rId550" Type="http://schemas.openxmlformats.org/officeDocument/2006/relationships/image" Target="media/image512.png"/><Relationship Id="rId551" Type="http://schemas.openxmlformats.org/officeDocument/2006/relationships/image" Target="media/image513.png"/><Relationship Id="rId552" Type="http://schemas.openxmlformats.org/officeDocument/2006/relationships/image" Target="media/image514.png"/><Relationship Id="rId553" Type="http://schemas.openxmlformats.org/officeDocument/2006/relationships/image" Target="media/image515.png"/><Relationship Id="rId554" Type="http://schemas.openxmlformats.org/officeDocument/2006/relationships/image" Target="media/image516.png"/><Relationship Id="rId555" Type="http://schemas.openxmlformats.org/officeDocument/2006/relationships/image" Target="media/image517.png"/><Relationship Id="rId556" Type="http://schemas.openxmlformats.org/officeDocument/2006/relationships/image" Target="media/image518.png"/><Relationship Id="rId557" Type="http://schemas.openxmlformats.org/officeDocument/2006/relationships/image" Target="media/image519.png"/><Relationship Id="rId558" Type="http://schemas.openxmlformats.org/officeDocument/2006/relationships/image" Target="media/image520.png"/><Relationship Id="rId559" Type="http://schemas.openxmlformats.org/officeDocument/2006/relationships/image" Target="media/image521.png"/><Relationship Id="rId560" Type="http://schemas.openxmlformats.org/officeDocument/2006/relationships/image" Target="media/image522.png"/><Relationship Id="rId561" Type="http://schemas.openxmlformats.org/officeDocument/2006/relationships/image" Target="media/image523.png"/><Relationship Id="rId562" Type="http://schemas.openxmlformats.org/officeDocument/2006/relationships/image" Target="media/image524.png"/><Relationship Id="rId563" Type="http://schemas.openxmlformats.org/officeDocument/2006/relationships/image" Target="media/image525.png"/><Relationship Id="rId564" Type="http://schemas.openxmlformats.org/officeDocument/2006/relationships/header" Target="header13.xml"/><Relationship Id="rId565" Type="http://schemas.openxmlformats.org/officeDocument/2006/relationships/footer" Target="footer22.xml"/><Relationship Id="rId566" Type="http://schemas.openxmlformats.org/officeDocument/2006/relationships/image" Target="media/image526.png"/><Relationship Id="rId567" Type="http://schemas.openxmlformats.org/officeDocument/2006/relationships/image" Target="media/image527.png"/><Relationship Id="rId568" Type="http://schemas.openxmlformats.org/officeDocument/2006/relationships/image" Target="media/image528.png"/><Relationship Id="rId569" Type="http://schemas.openxmlformats.org/officeDocument/2006/relationships/image" Target="media/image529.png"/><Relationship Id="rId570" Type="http://schemas.openxmlformats.org/officeDocument/2006/relationships/image" Target="media/image530.png"/><Relationship Id="rId571" Type="http://schemas.openxmlformats.org/officeDocument/2006/relationships/image" Target="media/image531.png"/><Relationship Id="rId572" Type="http://schemas.openxmlformats.org/officeDocument/2006/relationships/image" Target="media/image532.png"/><Relationship Id="rId573" Type="http://schemas.openxmlformats.org/officeDocument/2006/relationships/image" Target="media/image533.png"/><Relationship Id="rId574" Type="http://schemas.openxmlformats.org/officeDocument/2006/relationships/image" Target="media/image534.png"/><Relationship Id="rId575" Type="http://schemas.openxmlformats.org/officeDocument/2006/relationships/image" Target="media/image535.png"/><Relationship Id="rId576" Type="http://schemas.openxmlformats.org/officeDocument/2006/relationships/image" Target="media/image536.png"/><Relationship Id="rId577" Type="http://schemas.openxmlformats.org/officeDocument/2006/relationships/image" Target="media/image537.png"/><Relationship Id="rId578" Type="http://schemas.openxmlformats.org/officeDocument/2006/relationships/image" Target="media/image538.png"/><Relationship Id="rId579" Type="http://schemas.openxmlformats.org/officeDocument/2006/relationships/image" Target="media/image539.png"/><Relationship Id="rId580" Type="http://schemas.openxmlformats.org/officeDocument/2006/relationships/image" Target="media/image540.png"/><Relationship Id="rId581" Type="http://schemas.openxmlformats.org/officeDocument/2006/relationships/image" Target="media/image541.png"/><Relationship Id="rId582" Type="http://schemas.openxmlformats.org/officeDocument/2006/relationships/image" Target="media/image542.png"/><Relationship Id="rId583" Type="http://schemas.openxmlformats.org/officeDocument/2006/relationships/image" Target="media/image543.png"/><Relationship Id="rId584" Type="http://schemas.openxmlformats.org/officeDocument/2006/relationships/image" Target="media/image544.png"/><Relationship Id="rId585" Type="http://schemas.openxmlformats.org/officeDocument/2006/relationships/image" Target="media/image545.png"/><Relationship Id="rId586" Type="http://schemas.openxmlformats.org/officeDocument/2006/relationships/image" Target="media/image546.png"/><Relationship Id="rId587" Type="http://schemas.openxmlformats.org/officeDocument/2006/relationships/image" Target="media/image547.png"/><Relationship Id="rId588" Type="http://schemas.openxmlformats.org/officeDocument/2006/relationships/image" Target="media/image548.png"/><Relationship Id="rId589" Type="http://schemas.openxmlformats.org/officeDocument/2006/relationships/image" Target="media/image549.png"/><Relationship Id="rId590" Type="http://schemas.openxmlformats.org/officeDocument/2006/relationships/image" Target="media/image550.png"/><Relationship Id="rId591" Type="http://schemas.openxmlformats.org/officeDocument/2006/relationships/image" Target="media/image551.png"/><Relationship Id="rId592" Type="http://schemas.openxmlformats.org/officeDocument/2006/relationships/image" Target="media/image552.png"/><Relationship Id="rId593" Type="http://schemas.openxmlformats.org/officeDocument/2006/relationships/image" Target="media/image553.png"/><Relationship Id="rId594" Type="http://schemas.openxmlformats.org/officeDocument/2006/relationships/image" Target="media/image554.png"/><Relationship Id="rId595" Type="http://schemas.openxmlformats.org/officeDocument/2006/relationships/image" Target="media/image555.png"/><Relationship Id="rId596" Type="http://schemas.openxmlformats.org/officeDocument/2006/relationships/image" Target="media/image556.png"/><Relationship Id="rId597" Type="http://schemas.openxmlformats.org/officeDocument/2006/relationships/image" Target="media/image557.png"/><Relationship Id="rId598" Type="http://schemas.openxmlformats.org/officeDocument/2006/relationships/image" Target="media/image558.png"/><Relationship Id="rId599" Type="http://schemas.openxmlformats.org/officeDocument/2006/relationships/image" Target="media/image559.png"/><Relationship Id="rId600" Type="http://schemas.openxmlformats.org/officeDocument/2006/relationships/image" Target="media/image560.png"/><Relationship Id="rId601" Type="http://schemas.openxmlformats.org/officeDocument/2006/relationships/image" Target="media/image561.png"/><Relationship Id="rId602" Type="http://schemas.openxmlformats.org/officeDocument/2006/relationships/image" Target="media/image562.png"/><Relationship Id="rId603" Type="http://schemas.openxmlformats.org/officeDocument/2006/relationships/image" Target="media/image563.png"/><Relationship Id="rId604" Type="http://schemas.openxmlformats.org/officeDocument/2006/relationships/image" Target="media/image564.png"/><Relationship Id="rId605" Type="http://schemas.openxmlformats.org/officeDocument/2006/relationships/image" Target="media/image565.png"/><Relationship Id="rId606" Type="http://schemas.openxmlformats.org/officeDocument/2006/relationships/image" Target="media/image566.png"/><Relationship Id="rId607" Type="http://schemas.openxmlformats.org/officeDocument/2006/relationships/image" Target="media/image567.png"/><Relationship Id="rId608" Type="http://schemas.openxmlformats.org/officeDocument/2006/relationships/image" Target="media/image568.png"/><Relationship Id="rId609" Type="http://schemas.openxmlformats.org/officeDocument/2006/relationships/image" Target="media/image569.png"/><Relationship Id="rId610" Type="http://schemas.openxmlformats.org/officeDocument/2006/relationships/image" Target="media/image570.png"/><Relationship Id="rId611" Type="http://schemas.openxmlformats.org/officeDocument/2006/relationships/image" Target="media/image571.png"/><Relationship Id="rId612" Type="http://schemas.openxmlformats.org/officeDocument/2006/relationships/image" Target="media/image572.png"/><Relationship Id="rId613" Type="http://schemas.openxmlformats.org/officeDocument/2006/relationships/image" Target="media/image573.png"/><Relationship Id="rId614" Type="http://schemas.openxmlformats.org/officeDocument/2006/relationships/image" Target="media/image574.png"/><Relationship Id="rId615" Type="http://schemas.openxmlformats.org/officeDocument/2006/relationships/image" Target="media/image575.png"/><Relationship Id="rId616" Type="http://schemas.openxmlformats.org/officeDocument/2006/relationships/image" Target="media/image576.png"/><Relationship Id="rId617" Type="http://schemas.openxmlformats.org/officeDocument/2006/relationships/image" Target="media/image577.png"/><Relationship Id="rId618" Type="http://schemas.openxmlformats.org/officeDocument/2006/relationships/image" Target="media/image578.png"/><Relationship Id="rId619" Type="http://schemas.openxmlformats.org/officeDocument/2006/relationships/image" Target="media/image579.png"/><Relationship Id="rId620" Type="http://schemas.openxmlformats.org/officeDocument/2006/relationships/image" Target="media/image580.png"/><Relationship Id="rId621" Type="http://schemas.openxmlformats.org/officeDocument/2006/relationships/image" Target="media/image581.png"/><Relationship Id="rId622" Type="http://schemas.openxmlformats.org/officeDocument/2006/relationships/image" Target="media/image582.png"/><Relationship Id="rId623" Type="http://schemas.openxmlformats.org/officeDocument/2006/relationships/image" Target="media/image583.png"/><Relationship Id="rId624" Type="http://schemas.openxmlformats.org/officeDocument/2006/relationships/image" Target="media/image584.png"/><Relationship Id="rId625" Type="http://schemas.openxmlformats.org/officeDocument/2006/relationships/image" Target="media/image585.png"/><Relationship Id="rId626" Type="http://schemas.openxmlformats.org/officeDocument/2006/relationships/image" Target="media/image586.png"/><Relationship Id="rId627" Type="http://schemas.openxmlformats.org/officeDocument/2006/relationships/image" Target="media/image587.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6.png"/></Relationships>

</file>

<file path=word/_rels/footer11.xml.rels><?xml version="1.0" encoding="UTF-8" standalone="yes"?>
<Relationships xmlns="http://schemas.openxmlformats.org/package/2006/relationships"><Relationship Id="rId1" Type="http://schemas.openxmlformats.org/officeDocument/2006/relationships/image" Target="media/image6.png"/></Relationships>

</file>

<file path=word/_rels/footer12.xml.rels><?xml version="1.0" encoding="UTF-8" standalone="yes"?>
<Relationships xmlns="http://schemas.openxmlformats.org/package/2006/relationships"><Relationship Id="rId1" Type="http://schemas.openxmlformats.org/officeDocument/2006/relationships/image" Target="media/image6.png"/></Relationships>

</file>

<file path=word/_rels/footer13.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6.png"/></Relationships>

</file>

<file path=word/_rels/footer15.xml.rels><?xml version="1.0" encoding="UTF-8" standalone="yes"?>
<Relationships xmlns="http://schemas.openxmlformats.org/package/2006/relationships"><Relationship Id="rId1" Type="http://schemas.openxmlformats.org/officeDocument/2006/relationships/image" Target="media/image6.png"/></Relationships>

</file>

<file path=word/_rels/footer16.xml.rels><?xml version="1.0" encoding="UTF-8" standalone="yes"?>
<Relationships xmlns="http://schemas.openxmlformats.org/package/2006/relationships"><Relationship Id="rId1" Type="http://schemas.openxmlformats.org/officeDocument/2006/relationships/image" Target="media/image6.png"/></Relationships>

</file>

<file path=word/_rels/footer17.xml.rels><?xml version="1.0" encoding="UTF-8" standalone="yes"?>
<Relationships xmlns="http://schemas.openxmlformats.org/package/2006/relationships"><Relationship Id="rId1" Type="http://schemas.openxmlformats.org/officeDocument/2006/relationships/image" Target="media/image6.png"/></Relationships>

</file>

<file path=word/_rels/footer18.xml.rels><?xml version="1.0" encoding="UTF-8" standalone="yes"?>
<Relationships xmlns="http://schemas.openxmlformats.org/package/2006/relationships"><Relationship Id="rId1" Type="http://schemas.openxmlformats.org/officeDocument/2006/relationships/image" Target="media/image6.png"/></Relationships>

</file>

<file path=word/_rels/footer19.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6.png"/></Relationships>

</file>

<file path=word/_rels/footer2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footer6.xml.rels><?xml version="1.0" encoding="UTF-8" standalone="yes"?>
<Relationships xmlns="http://schemas.openxmlformats.org/package/2006/relationships"><Relationship Id="rId1" Type="http://schemas.openxmlformats.org/officeDocument/2006/relationships/image" Target="media/image5.png"/></Relationships>

</file>

<file path=word/_rels/footer7.xml.rels><?xml version="1.0" encoding="UTF-8" standalone="yes"?>
<Relationships xmlns="http://schemas.openxmlformats.org/package/2006/relationships"><Relationship Id="rId1" Type="http://schemas.openxmlformats.org/officeDocument/2006/relationships/image" Target="media/image5.png"/></Relationships>

</file>

<file path=word/_rels/footer8.xml.rels><?xml version="1.0" encoding="UTF-8" standalone="yes"?>
<Relationships xmlns="http://schemas.openxmlformats.org/package/2006/relationships"><Relationship Id="rId1" Type="http://schemas.openxmlformats.org/officeDocument/2006/relationships/image" Target="media/image5.png"/></Relationships>

</file>

<file path=word/_rels/foot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2020-04-29T04:24:21Z</dcterms:created>
  <dcterms:modified xsi:type="dcterms:W3CDTF">2020-04-29T04:24:21Z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2011-03-21T00:00:00Z</vt:filetime>
  </property>
  <property fmtid="{D5CDD505-2E9C-101B-9397-08002B2CF9AE}" pid="3" name="Creator">
    <vt:lpwstr>Microsoft® Office Word 2007</vt:lpwstr>
  </property>
  <property fmtid="{D5CDD505-2E9C-101B-9397-08002B2CF9AE}" pid="4" name="LastSaved">
    <vt:filetime>2020-04-28T00:00:00Z</vt:filetime>
  </property>
</Properties>
</file>